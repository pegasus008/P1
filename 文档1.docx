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34C" w:rsidRDefault="0016434C" w:rsidP="00196C6D">
      <w:pPr>
        <w:rPr>
          <w:color w:val="000000" w:themeColor="text1"/>
          <w:sz w:val="28"/>
          <w:szCs w:val="28"/>
        </w:rPr>
      </w:pPr>
      <w:bookmarkStart w:id="0" w:name="_GoBack"/>
      <w:bookmarkEnd w:id="0"/>
      <w:r>
        <w:rPr>
          <w:color w:val="000000" w:themeColor="text1"/>
          <w:sz w:val="28"/>
          <w:szCs w:val="28"/>
        </w:rPr>
        <w:br w:type="page"/>
      </w:r>
      <w:r w:rsidR="00196C6D" w:rsidRPr="00196C6D">
        <w:rPr>
          <w:noProof/>
          <w:color w:val="000000" w:themeColor="text1"/>
          <w:sz w:val="28"/>
          <w:szCs w:val="28"/>
        </w:rPr>
        <mc:AlternateContent>
          <mc:Choice Requires="wps">
            <w:drawing>
              <wp:anchor distT="4294967294" distB="4294967294" distL="114300" distR="114300" simplePos="0" relativeHeight="251722752" behindDoc="0" locked="0" layoutInCell="1" allowOverlap="1" wp14:anchorId="048FEBA8" wp14:editId="20503073">
                <wp:simplePos x="0" y="0"/>
                <wp:positionH relativeFrom="column">
                  <wp:posOffset>4864100</wp:posOffset>
                </wp:positionH>
                <wp:positionV relativeFrom="paragraph">
                  <wp:posOffset>8411845</wp:posOffset>
                </wp:positionV>
                <wp:extent cx="878840" cy="0"/>
                <wp:effectExtent l="0" t="0" r="35560" b="1905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F6A6A4D" id="直接连接符 14" o:spid="_x0000_s1026" style="position:absolute;left:0;text-align:left;z-index:251722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83pt,662.35pt" to="452.2pt,6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" strokecolor="#5b9bd5" strokeweight=".5pt">
                <v:stroke joinstyle="miter"/>
                <o:lock v:ext="edit" shapetype="f"/>
              </v:line>
            </w:pict>
          </mc:Fallback>
        </mc:AlternateContent>
      </w:r>
      <w:r w:rsidR="00196C6D" w:rsidRPr="00196C6D">
        <w:rPr>
          <w:noProof/>
          <w:color w:val="000000" w:themeColor="text1"/>
          <w:sz w:val="28"/>
          <w:szCs w:val="28"/>
        </w:rPr>
        <mc:AlternateContent>
          <mc:Choice Requires="wps">
            <w:drawing>
              <wp:anchor distT="4294967294" distB="4294967294" distL="114300" distR="114300" simplePos="0" relativeHeight="251721728" behindDoc="0" locked="0" layoutInCell="1" allowOverlap="1" wp14:anchorId="5384C411" wp14:editId="2762A87A">
                <wp:simplePos x="0" y="0"/>
                <wp:positionH relativeFrom="column">
                  <wp:posOffset>3226435</wp:posOffset>
                </wp:positionH>
                <wp:positionV relativeFrom="paragraph">
                  <wp:posOffset>8417560</wp:posOffset>
                </wp:positionV>
                <wp:extent cx="807720" cy="0"/>
                <wp:effectExtent l="0" t="0" r="30480" b="190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A2E3AA9" id="直接连接符 13" o:spid="_x0000_s1026" style="position:absolute;left:0;text-align:left;z-index:251721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4.05pt,662.8pt" to="317.65pt,6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" strokecolor="#5b9bd5" strokeweight=".5pt">
                <v:stroke joinstyle="miter"/>
                <o:lock v:ext="edit" shapetype="f"/>
              </v:line>
            </w:pict>
          </mc:Fallback>
        </mc:AlternateContent>
      </w:r>
      <w:r w:rsidR="00196C6D" w:rsidRPr="001B6047">
        <w:rPr>
          <w:noProof/>
          <w:color w:val="000000" w:themeColor="text1"/>
        </w:rPr>
        <mc:AlternateContent>
          <mc:Choice Requires="wps">
            <w:drawing>
              <wp:anchor distT="0" distB="0" distL="114300" distR="114300" simplePos="0" relativeHeight="251719680" behindDoc="0" locked="0" layoutInCell="1" allowOverlap="1" wp14:anchorId="0BC9AE9A" wp14:editId="533C091C">
                <wp:simplePos x="0" y="0"/>
                <wp:positionH relativeFrom="column">
                  <wp:posOffset>3659505</wp:posOffset>
                </wp:positionH>
                <wp:positionV relativeFrom="paragraph">
                  <wp:posOffset>8051800</wp:posOffset>
                </wp:positionV>
                <wp:extent cx="1562100" cy="617220"/>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00963944" w:rsidRPr="00E829C5" w:rsidRDefault="00963944" w:rsidP="00196C6D">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C9AE9A" id="_x0000_t202" coordsize="21600,21600" o:spt="202" path="m,l,21600r21600,l21600,xe">
                <v:stroke joinstyle="miter"/>
                <v:path gradientshapeok="t" o:connecttype="rect"/>
              </v:shapetype>
              <v:shape id="文本框 12" o:spid="_x0000_s1026" type="#_x0000_t202" style="position:absolute;left:0;text-align:left;margin-left:288.15pt;margin-top:634pt;width:123pt;height:4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" filled="f" stroked="f" strokeweight=".5pt">
                <v:textbox>
                  <w:txbxContent>
                    <w:p w:rsidR="00963944" w:rsidRPr="00E829C5" w:rsidRDefault="00963944" w:rsidP="00196C6D">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v:textbox>
              </v:shape>
            </w:pict>
          </mc:Fallback>
        </mc:AlternateContent>
      </w:r>
      <w:r w:rsidR="00196C6D" w:rsidRPr="001B6047">
        <w:rPr>
          <w:noProof/>
          <w:color w:val="000000" w:themeColor="text1"/>
        </w:rPr>
        <mc:AlternateContent>
          <mc:Choice Requires="wps">
            <w:drawing>
              <wp:anchor distT="0" distB="0" distL="114300" distR="114300" simplePos="0" relativeHeight="251714560" behindDoc="0" locked="0" layoutInCell="1" allowOverlap="1" wp14:anchorId="413655BB" wp14:editId="5C83C99D">
                <wp:simplePos x="0" y="0"/>
                <wp:positionH relativeFrom="column">
                  <wp:posOffset>3319780</wp:posOffset>
                </wp:positionH>
                <wp:positionV relativeFrom="paragraph">
                  <wp:posOffset>7176135</wp:posOffset>
                </wp:positionV>
                <wp:extent cx="2095500" cy="724535"/>
                <wp:effectExtent l="0" t="0" r="19050" b="1841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00963944" w:rsidRPr="00E829C5" w:rsidRDefault="00963944" w:rsidP="00196C6D">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13655BB" id="文本框 8" o:spid="_x0000_s1027" type="#_x0000_t202" style="position:absolute;left:0;text-align:left;margin-left:261.4pt;margin-top:565.05pt;width:165pt;height:57.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" strokecolor="#5b9bd5" strokeweight=".5pt">
                <v:textbox>
                  <w:txbxContent>
                    <w:p w:rsidR="00963944" w:rsidRPr="00E829C5" w:rsidRDefault="00963944" w:rsidP="00196C6D">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r w:rsidR="00196C6D" w:rsidRPr="00196C6D">
        <w:rPr>
          <w:noProof/>
          <w:color w:val="000000" w:themeColor="text1"/>
          <w:sz w:val="28"/>
          <w:szCs w:val="28"/>
        </w:rPr>
        <mc:AlternateContent>
          <mc:Choice Requires="wps">
            <w:drawing>
              <wp:anchor distT="45720" distB="45720" distL="114300" distR="114300" simplePos="0" relativeHeight="251709440" behindDoc="0" locked="1" layoutInCell="1" allowOverlap="0" wp14:anchorId="46DA6E57" wp14:editId="44C7E56F">
                <wp:simplePos x="0" y="0"/>
                <wp:positionH relativeFrom="page">
                  <wp:posOffset>1449705</wp:posOffset>
                </wp:positionH>
                <wp:positionV relativeFrom="page">
                  <wp:posOffset>1306830</wp:posOffset>
                </wp:positionV>
                <wp:extent cx="1348105" cy="1565910"/>
                <wp:effectExtent l="0" t="0" r="23495" b="1524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963944" w:rsidRPr="00EE7E62" w:rsidRDefault="00963944" w:rsidP="00196C6D">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963944" w:rsidRPr="00EE7E62" w:rsidRDefault="00963944" w:rsidP="00196C6D">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 w14:anchorId="46DA6E57" id="文本框 2" o:spid="_x0000_s1028" type="#_x0000_t202" style="position:absolute;left:0;text-align:left;margin-left:114.15pt;margin-top:102.9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" o:allowoverlap="f" strokecolor="#9cc2e5 [1940]">
                <v:textbox inset="3mm,0,3mm,0">
                  <w:txbxContent>
                    <w:p w:rsidR="00963944" w:rsidRPr="00EE7E62" w:rsidRDefault="00963944" w:rsidP="00196C6D">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963944" w:rsidRPr="00EE7E62" w:rsidRDefault="00963944" w:rsidP="00196C6D">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0464" behindDoc="0" locked="0" layoutInCell="1" allowOverlap="1" wp14:anchorId="43B9A765" wp14:editId="44579FE3">
                <wp:simplePos x="0" y="0"/>
                <wp:positionH relativeFrom="margin">
                  <wp:posOffset>2339340</wp:posOffset>
                </wp:positionH>
                <wp:positionV relativeFrom="paragraph">
                  <wp:posOffset>548005</wp:posOffset>
                </wp:positionV>
                <wp:extent cx="2778760" cy="1360805"/>
                <wp:effectExtent l="0" t="0" r="21590" b="1079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00963944" w:rsidRPr="00E829C5" w:rsidRDefault="00963944" w:rsidP="00196C6D">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rsidR="00963944" w:rsidRPr="00E829C5" w:rsidRDefault="00963944" w:rsidP="00196C6D">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rsidR="00963944" w:rsidRPr="000E5761" w:rsidRDefault="00963944" w:rsidP="00196C6D">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B9A765" id="文本框 4" o:spid="_x0000_s1029" type="#_x0000_t202" style="position:absolute;left:0;text-align:left;margin-left:184.2pt;margin-top:43.15pt;width:218.8pt;height:107.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" strokecolor="#5b9bd5" strokeweight=".5pt">
                <v:textbox>
                  <w:txbxContent>
                    <w:p w:rsidR="00963944" w:rsidRPr="00E829C5" w:rsidRDefault="00963944" w:rsidP="00196C6D">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rsidR="00963944" w:rsidRPr="00E829C5" w:rsidRDefault="00963944" w:rsidP="00196C6D">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rsidR="00963944" w:rsidRPr="000E5761" w:rsidRDefault="00963944" w:rsidP="00196C6D">
                      <w:pPr>
                        <w:rPr>
                          <w:rFonts w:ascii="微软雅黑" w:eastAsia="微软雅黑" w:hAnsi="微软雅黑"/>
                          <w:color w:val="70AD47"/>
                          <w:sz w:val="72"/>
                          <w:szCs w:val="72"/>
                        </w:rPr>
                      </w:pPr>
                    </w:p>
                  </w:txbxContent>
                </v:textbox>
                <w10:wrap anchorx="margin"/>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1488" behindDoc="0" locked="0" layoutInCell="1" allowOverlap="1" wp14:anchorId="709DAB44" wp14:editId="6BC04DCE">
                <wp:simplePos x="0" y="0"/>
                <wp:positionH relativeFrom="margin">
                  <wp:posOffset>-635</wp:posOffset>
                </wp:positionH>
                <wp:positionV relativeFrom="paragraph">
                  <wp:posOffset>2465705</wp:posOffset>
                </wp:positionV>
                <wp:extent cx="5457825" cy="762000"/>
                <wp:effectExtent l="0" t="0" r="28575"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rsidR="00963944" w:rsidRPr="00E829C5" w:rsidRDefault="00963944" w:rsidP="00196C6D">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9DAB44" id="文本框 6" o:spid="_x0000_s1030" type="#_x0000_t202" style="position:absolute;left:0;text-align:left;margin-left:-.05pt;margin-top:194.15pt;width:429.75pt;height:60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" strokecolor="#5b9bd5" strokeweight=".5pt">
                <v:textbox>
                  <w:txbxContent>
                    <w:p w:rsidR="00963944" w:rsidRPr="00E829C5" w:rsidRDefault="00963944" w:rsidP="00196C6D">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v:textbox>
                <w10:wrap anchorx="margin"/>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2512" behindDoc="0" locked="0" layoutInCell="1" allowOverlap="1" wp14:anchorId="4B75CCA6" wp14:editId="0138DD0B">
                <wp:simplePos x="0" y="0"/>
                <wp:positionH relativeFrom="column">
                  <wp:posOffset>-635</wp:posOffset>
                </wp:positionH>
                <wp:positionV relativeFrom="paragraph">
                  <wp:posOffset>3698875</wp:posOffset>
                </wp:positionV>
                <wp:extent cx="5458460" cy="2274570"/>
                <wp:effectExtent l="0" t="0" r="27940" b="114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4570"/>
                        </a:xfrm>
                        <a:prstGeom prst="rect">
                          <a:avLst/>
                        </a:prstGeom>
                        <a:solidFill>
                          <a:srgbClr val="FFFFFF"/>
                        </a:solidFill>
                        <a:ln w="9525">
                          <a:solidFill>
                            <a:schemeClr val="accent1">
                              <a:lumMod val="60000"/>
                              <a:lumOff val="40000"/>
                            </a:schemeClr>
                          </a:solidFill>
                          <a:miter lim="800000"/>
                          <a:headEnd/>
                          <a:tailEnd/>
                        </a:ln>
                      </wps:spPr>
                      <wps:txbx>
                        <w:txbxContent>
                          <w:p w:rsidR="00963944" w:rsidRPr="00EE7E62" w:rsidRDefault="00963944" w:rsidP="00196C6D">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anchor>
            </w:drawing>
          </mc:Choice>
          <mc:Fallback>
            <w:pict>
              <v:shape w14:anchorId="4B75CCA6" id="_x0000_s1031" type="#_x0000_t202" style="position:absolute;left:0;text-align:left;margin-left:-.05pt;margin-top:291.25pt;width:429.8pt;height:179.1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" strokecolor="#9cc2e5 [1940]">
                <v:textbox>
                  <w:txbxContent>
                    <w:p w:rsidR="00963944" w:rsidRPr="00EE7E62" w:rsidRDefault="00963944" w:rsidP="00196C6D">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v:shape>
            </w:pict>
          </mc:Fallback>
        </mc:AlternateContent>
      </w:r>
    </w:p>
    <w:p w:rsidR="00196C6D" w:rsidRDefault="00196C6D" w:rsidP="00106BBF">
      <w:pPr>
        <w:rPr>
          <w:color w:val="000000" w:themeColor="text1"/>
          <w:sz w:val="28"/>
          <w:szCs w:val="28"/>
        </w:rPr>
        <w:sectPr w:rsidR="00196C6D" w:rsidSect="00926C2E">
          <w:head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1"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1"/>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0EAA9958" wp14:editId="41C97E70">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963944" w:rsidRPr="000E5761" w:rsidRDefault="00963944"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AA9958" id="文本框 1" o:spid="_x0000_s1032"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LzCbvVQIAAI4EAAAOAAAAAAAAAAAAAAAAAC4CAABkcnMvZTJvRG9jLnhtbFBLAQIt&#10;ABQABgAIAAAAIQCa57Ma3gAAAAoBAAAPAAAAAAAAAAAAAAAAAK8EAABkcnMvZG93bnJldi54bWxQ&#10;SwUGAAAAAAQABADzAAAAugUAAAAA&#10;" strokecolor="#5b9bd5" strokeweight=".5pt">
                <v:textbox>
                  <w:txbxContent>
                    <w:p w:rsidR="00963944" w:rsidRPr="000E5761" w:rsidRDefault="00963944"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6A0474BD" wp14:editId="47FF5FA2">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963944" w:rsidRPr="000E5761" w:rsidRDefault="00963944"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0474BD" id="文本框 358" o:spid="_x0000_s1033"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" strokecolor="#5b9bd5" strokeweight=".5pt">
                <v:textbox>
                  <w:txbxContent>
                    <w:p w:rsidR="00963944" w:rsidRPr="000E5761" w:rsidRDefault="00963944"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2B04B60D" wp14:editId="6EC8CF4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963944" w:rsidRPr="004F25D4" w:rsidRDefault="00963944"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B04B60D" id="_x0000_s1034"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Jzx8JUAgAAjgQAAA4AAAAAAAAAAAAAAAAALgIAAGRycy9lMm9Eb2MueG1sUEsBAi0A&#10;FAAGAAgAAAAhAFqDEZfeAAAACgEAAA8AAAAAAAAAAAAAAAAArgQAAGRycy9kb3ducmV2LnhtbFBL&#10;BQYAAAAABAAEAPMAAAC5BQAAAAA=&#10;" strokecolor="#5b9bd5" strokeweight=".5pt">
                <v:textbox>
                  <w:txbxContent>
                    <w:p w:rsidR="00963944" w:rsidRPr="004F25D4" w:rsidRDefault="00963944"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8C51710" wp14:editId="2C1277E3">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963944" w:rsidRPr="004F25D4" w:rsidRDefault="00963944"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8C51710" id="文本框 356" o:spid="_x0000_s1035"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yK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J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GrMilYCAACSBAAADgAAAAAAAAAAAAAAAAAuAgAAZHJzL2Uyb0RvYy54bWxQSwEC&#10;LQAUAAYACAAAACEAZ3rkkN4AAAAKAQAADwAAAAAAAAAAAAAAAACwBAAAZHJzL2Rvd25yZXYueG1s&#10;UEsFBgAAAAAEAAQA8wAAALsFAAAAAA==&#10;" strokecolor="#5b9bd5" strokeweight=".5pt">
                <v:textbox>
                  <w:txbxContent>
                    <w:p w:rsidR="00963944" w:rsidRPr="004F25D4" w:rsidRDefault="00963944"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5B8E0658" wp14:editId="729657B9">
                <wp:simplePos x="0" y="0"/>
                <wp:positionH relativeFrom="column">
                  <wp:posOffset>-274320</wp:posOffset>
                </wp:positionH>
                <wp:positionV relativeFrom="paragraph">
                  <wp:posOffset>358775</wp:posOffset>
                </wp:positionV>
                <wp:extent cx="5972175" cy="87630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876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t>Sfdds fsdfsd f 2321</w:t>
                            </w: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Pr="00922693" w:rsidRDefault="00963944"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8E0658" id="文本框 3" o:spid="_x0000_s1036" type="#_x0000_t202" style="position:absolute;left:0;text-align:left;margin-left:-21.6pt;margin-top:28.25pt;width:470.25pt;height:69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" fillcolor="white [3201]" strokecolor="#5b9bd5 [3204]" strokeweight="1pt">
                <v:textbox>
                  <w:txbxContent>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t>Sfdds fsdfsd f 2321</w:t>
                      </w: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Default="00963944" w:rsidP="00922693">
                      <w:pPr>
                        <w:jc w:val="center"/>
                        <w:rPr>
                          <w:rFonts w:ascii="微软雅黑" w:eastAsia="微软雅黑" w:hAnsi="微软雅黑"/>
                          <w:color w:val="000000" w:themeColor="text1"/>
                          <w:sz w:val="44"/>
                          <w:szCs w:val="44"/>
                        </w:rPr>
                      </w:pPr>
                    </w:p>
                    <w:p w:rsidR="00963944" w:rsidRPr="00922693" w:rsidRDefault="00963944"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2"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2"/>
      <w:r w:rsidR="00141DCE">
        <w:fldChar w:fldCharType="begin"/>
      </w:r>
      <w:r w:rsidR="00141DCE">
        <w:instrText xml:space="preserve"> TOC \o "1-1" \h \z \u </w:instrText>
      </w:r>
      <w:r w:rsidR="00141DCE">
        <w:fldChar w:fldCharType="separate"/>
      </w:r>
    </w:p>
    <w:p w:rsidR="00141DCE" w:rsidRPr="006A7BAA" w:rsidRDefault="001140BD">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8845FD">
          <w:rPr>
            <w:rFonts w:ascii="黑体" w:eastAsia="黑体" w:hAnsi="黑体"/>
            <w:b w:val="0"/>
            <w:noProof/>
            <w:webHidden/>
            <w:sz w:val="28"/>
            <w:szCs w:val="28"/>
          </w:rPr>
          <w:t>5</w:t>
        </w:r>
        <w:r w:rsidR="00141DCE" w:rsidRPr="006A7BAA">
          <w:rPr>
            <w:rFonts w:ascii="黑体" w:eastAsia="黑体" w:hAnsi="黑体"/>
            <w:b w:val="0"/>
            <w:noProof/>
            <w:webHidden/>
            <w:sz w:val="28"/>
            <w:szCs w:val="28"/>
          </w:rPr>
          <w:fldChar w:fldCharType="end"/>
        </w:r>
      </w:hyperlink>
    </w:p>
    <w:p w:rsidR="00141DCE" w:rsidRPr="006A7BAA" w:rsidRDefault="001140BD">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8845FD">
          <w:rPr>
            <w:rFonts w:ascii="黑体" w:eastAsia="黑体" w:hAnsi="黑体"/>
            <w:b w:val="0"/>
            <w:noProof/>
            <w:webHidden/>
            <w:sz w:val="28"/>
            <w:szCs w:val="28"/>
          </w:rPr>
          <w:t>7</w:t>
        </w:r>
        <w:r w:rsidR="00141DCE" w:rsidRPr="006A7BAA">
          <w:rPr>
            <w:rFonts w:ascii="黑体" w:eastAsia="黑体" w:hAnsi="黑体"/>
            <w:b w:val="0"/>
            <w:noProof/>
            <w:webHidden/>
            <w:sz w:val="28"/>
            <w:szCs w:val="28"/>
          </w:rPr>
          <w:fldChar w:fldCharType="end"/>
        </w:r>
      </w:hyperlink>
    </w:p>
    <w:p w:rsidR="00141DCE" w:rsidRPr="006A7BAA" w:rsidRDefault="001140BD">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8845FD">
          <w:rPr>
            <w:rFonts w:ascii="黑体" w:eastAsia="黑体" w:hAnsi="黑体"/>
            <w:b w:val="0"/>
            <w:noProof/>
            <w:webHidden/>
            <w:sz w:val="28"/>
            <w:szCs w:val="28"/>
          </w:rPr>
          <w:t>9</w:t>
        </w:r>
        <w:r w:rsidR="00141DCE" w:rsidRPr="006A7BAA">
          <w:rPr>
            <w:rFonts w:ascii="黑体" w:eastAsia="黑体" w:hAnsi="黑体"/>
            <w:b w:val="0"/>
            <w:noProof/>
            <w:webHidden/>
            <w:sz w:val="28"/>
            <w:szCs w:val="28"/>
          </w:rPr>
          <w:fldChar w:fldCharType="end"/>
        </w:r>
      </w:hyperlink>
    </w:p>
    <w:p w:rsidR="00141DCE" w:rsidRPr="006A7BAA" w:rsidRDefault="001140BD">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8845FD">
          <w:rPr>
            <w:rFonts w:ascii="黑体" w:eastAsia="黑体" w:hAnsi="黑体"/>
            <w:b w:val="0"/>
            <w:noProof/>
            <w:webHidden/>
            <w:sz w:val="28"/>
            <w:szCs w:val="28"/>
          </w:rPr>
          <w:t>11</w:t>
        </w:r>
        <w:r w:rsidR="00141DCE" w:rsidRPr="006A7BAA">
          <w:rPr>
            <w:rFonts w:ascii="黑体" w:eastAsia="黑体" w:hAnsi="黑体"/>
            <w:b w:val="0"/>
            <w:noProof/>
            <w:webHidden/>
            <w:sz w:val="28"/>
            <w:szCs w:val="28"/>
          </w:rPr>
          <w:fldChar w:fldCharType="end"/>
        </w:r>
      </w:hyperlink>
    </w:p>
    <w:p w:rsidR="00141DCE" w:rsidRPr="006A7BAA" w:rsidRDefault="001140BD">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8845FD">
          <w:rPr>
            <w:rFonts w:ascii="黑体" w:eastAsia="黑体" w:hAnsi="黑体"/>
            <w:b w:val="0"/>
            <w:noProof/>
            <w:webHidden/>
            <w:sz w:val="28"/>
            <w:szCs w:val="28"/>
          </w:rPr>
          <w:t>15</w:t>
        </w:r>
        <w:r w:rsidR="00141DCE" w:rsidRPr="006A7BAA">
          <w:rPr>
            <w:rFonts w:ascii="黑体" w:eastAsia="黑体" w:hAnsi="黑体"/>
            <w:b w:val="0"/>
            <w:noProof/>
            <w:webHidden/>
            <w:sz w:val="28"/>
            <w:szCs w:val="28"/>
          </w:rPr>
          <w:fldChar w:fldCharType="end"/>
        </w:r>
      </w:hyperlink>
    </w:p>
    <w:p w:rsidR="00141DCE" w:rsidRPr="006A7BAA" w:rsidRDefault="001140BD">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8845FD">
          <w:rPr>
            <w:rFonts w:ascii="黑体" w:eastAsia="黑体" w:hAnsi="黑体"/>
            <w:b w:val="0"/>
            <w:noProof/>
            <w:webHidden/>
            <w:sz w:val="28"/>
            <w:szCs w:val="28"/>
          </w:rPr>
          <w:t>18</w:t>
        </w:r>
        <w:r w:rsidR="00141DCE" w:rsidRPr="006A7BAA">
          <w:rPr>
            <w:rFonts w:ascii="黑体" w:eastAsia="黑体" w:hAnsi="黑体"/>
            <w:b w:val="0"/>
            <w:noProof/>
            <w:webHidden/>
            <w:sz w:val="28"/>
            <w:szCs w:val="28"/>
          </w:rPr>
          <w:fldChar w:fldCharType="end"/>
        </w:r>
      </w:hyperlink>
    </w:p>
    <w:p w:rsidR="00141DCE" w:rsidRPr="006A7BAA" w:rsidRDefault="001140BD">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8845FD">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1140BD">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8845FD">
          <w:rPr>
            <w:rFonts w:ascii="黑体" w:eastAsia="黑体" w:hAnsi="黑体"/>
            <w:b w:val="0"/>
            <w:noProof/>
            <w:webHidden/>
            <w:sz w:val="28"/>
            <w:szCs w:val="28"/>
          </w:rPr>
          <w:t>23</w:t>
        </w:r>
        <w:r w:rsidR="00141DCE" w:rsidRPr="006A7BAA">
          <w:rPr>
            <w:rFonts w:ascii="黑体" w:eastAsia="黑体" w:hAnsi="黑体"/>
            <w:b w:val="0"/>
            <w:noProof/>
            <w:webHidden/>
            <w:sz w:val="28"/>
            <w:szCs w:val="28"/>
          </w:rPr>
          <w:fldChar w:fldCharType="end"/>
        </w:r>
      </w:hyperlink>
    </w:p>
    <w:p w:rsidR="00141DCE" w:rsidRPr="006A7BAA" w:rsidRDefault="001140BD">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8845FD">
          <w:rPr>
            <w:rFonts w:ascii="黑体" w:eastAsia="黑体" w:hAnsi="黑体"/>
            <w:b w:val="0"/>
            <w:noProof/>
            <w:webHidden/>
            <w:sz w:val="28"/>
            <w:szCs w:val="28"/>
          </w:rPr>
          <w:t>26</w:t>
        </w:r>
        <w:r w:rsidR="00141DCE" w:rsidRPr="006A7BAA">
          <w:rPr>
            <w:rFonts w:ascii="黑体" w:eastAsia="黑体" w:hAnsi="黑体"/>
            <w:b w:val="0"/>
            <w:noProof/>
            <w:webHidden/>
            <w:sz w:val="28"/>
            <w:szCs w:val="28"/>
          </w:rPr>
          <w:fldChar w:fldCharType="end"/>
        </w:r>
      </w:hyperlink>
    </w:p>
    <w:p w:rsidR="00141DCE" w:rsidRPr="006A7BAA" w:rsidRDefault="001140BD">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8845FD">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CC1546" w:rsidRPr="00002D58" w:rsidRDefault="00141DCE" w:rsidP="00002D58">
      <w:pPr>
        <w:rPr>
          <w:lang w:val="x-none" w:eastAsia="x-none"/>
        </w:rPr>
      </w:pPr>
      <w:r>
        <w:rPr>
          <w:lang w:val="x-none" w:eastAsia="x-none"/>
        </w:rPr>
        <w:fldChar w:fldCharType="end"/>
      </w:r>
      <w:r w:rsidR="00002D58">
        <w:rPr>
          <w:lang w:val="x-none" w:eastAsia="x-none"/>
        </w:rPr>
        <w:br w:type="page"/>
      </w:r>
    </w:p>
    <w:p w:rsidR="00D5450E" w:rsidRPr="00CC1546" w:rsidRDefault="00582349" w:rsidP="00CC1546">
      <w:pPr>
        <w:pStyle w:val="1"/>
        <w:spacing w:before="0" w:after="0"/>
        <w:jc w:val="center"/>
        <w:rPr>
          <w:rFonts w:ascii="黑体" w:eastAsia="黑体" w:hAnsi="黑体"/>
          <w:sz w:val="36"/>
          <w:szCs w:val="36"/>
        </w:rPr>
      </w:pPr>
      <w:bookmarkStart w:id="3" w:name="_Toc441926725"/>
      <w:r w:rsidRPr="00CC1546">
        <w:rPr>
          <w:rFonts w:ascii="黑体" w:eastAsia="黑体" w:hAnsi="黑体" w:hint="eastAsia"/>
          <w:sz w:val="36"/>
          <w:szCs w:val="36"/>
        </w:rPr>
        <w:t>释义</w:t>
      </w:r>
      <w:bookmarkEnd w:id="3"/>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4516E5" w:rsidRPr="001B6047" w:rsidTr="00DF2706">
        <w:trPr>
          <w:trHeight w:val="157"/>
        </w:trPr>
        <w:tc>
          <w:tcPr>
            <w:tcW w:w="3828" w:type="dxa"/>
            <w:tcBorders>
              <w:top w:val="single" w:sz="4" w:space="0" w:color="5B9BD5" w:themeColor="accent1"/>
            </w:tcBorders>
          </w:tcPr>
          <w:p w:rsidR="004516E5" w:rsidRPr="001B6047" w:rsidRDefault="004516E5"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sdt>
        <w:sdtPr>
          <w:rPr>
            <w:rFonts w:asciiTheme="minorEastAsia" w:eastAsiaTheme="minorEastAsia" w:hAnsiTheme="minorEastAsia"/>
            <w:color w:val="000000" w:themeColor="text1"/>
            <w:kern w:val="0"/>
            <w:sz w:val="18"/>
            <w:szCs w:val="21"/>
          </w:rPr>
          <w:id w:val="1744376372"/>
          <w:lock w:val="sdtLocked"/>
          <w:placeholder>
            <w:docPart w:val="089F1764430248F199AA8C7373F73F03"/>
          </w:placeholder>
        </w:sdtPr>
        <w:sdtEndPr/>
        <w:sdtContent>
          <w:tr w:rsidR="004516E5" w:rsidRPr="001B6047" w:rsidTr="00DF2706">
            <w:trPr>
              <w:trHeight w:val="125"/>
            </w:trPr>
            <w:tc>
              <w:tcPr>
                <w:tcW w:w="3828" w:type="dxa"/>
              </w:tcPr>
              <w:p w:rsidR="004516E5" w:rsidRPr="001B6047" w:rsidRDefault="001140BD"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302"/>
                    <w:lock w:val="sdtLocked"/>
                    <w:placeholder>
                      <w:docPart w:val="C1AB0B059487458FA9AD100CB34A341B"/>
                    </w:placeholder>
                    <w:showingPlcHdr/>
                    <w:text/>
                  </w:sdtPr>
                  <w:sdtEndPr/>
                  <w:sdtContent>
                    <w:r w:rsidR="004516E5" w:rsidRPr="006C405C">
                      <w:rPr>
                        <w:rStyle w:val="placeholder1Char"/>
                      </w:rPr>
                      <w:t>____________</w:t>
                    </w:r>
                  </w:sdtContent>
                </w:sdt>
              </w:p>
            </w:tc>
            <w:tc>
              <w:tcPr>
                <w:tcW w:w="709" w:type="dxa"/>
                <w:tcBorders>
                  <w:right w:val="single" w:sz="4" w:space="0" w:color="5B9BD5" w:themeColor="accent1"/>
                </w:tcBorders>
              </w:tcPr>
              <w:p w:rsidR="004516E5" w:rsidRPr="001B6047" w:rsidRDefault="004516E5"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4516E5" w:rsidRPr="001B6047" w:rsidRDefault="001140BD"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14"/>
                    <w:lock w:val="sdtLocked"/>
                    <w:placeholder>
                      <w:docPart w:val="DB1A7F77791E49C0907945C507767C00"/>
                    </w:placeholder>
                    <w:showingPlcHdr/>
                    <w:text/>
                  </w:sdtPr>
                  <w:sdtEndPr/>
                  <w:sdtContent>
                    <w:r w:rsidR="004516E5" w:rsidRPr="006C405C">
                      <w:rPr>
                        <w:rStyle w:val="placeholder1Char"/>
                        <w:rFonts w:hint="eastAsia"/>
                      </w:rPr>
                      <w:t>_________________</w:t>
                    </w:r>
                  </w:sdtContent>
                </w:sdt>
              </w:p>
            </w:tc>
          </w:tr>
        </w:sdtContent>
      </w:sdt>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4" w:name="_Toc441926726"/>
      <w:r w:rsidRPr="00CC1546">
        <w:rPr>
          <w:rFonts w:ascii="黑体" w:eastAsia="黑体" w:hAnsi="黑体" w:hint="eastAsia"/>
          <w:b w:val="0"/>
          <w:sz w:val="36"/>
          <w:szCs w:val="36"/>
        </w:rPr>
        <w:t>第一节  声明与提示</w:t>
      </w:r>
      <w:bookmarkEnd w:id="4"/>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0CB05AC8" wp14:editId="649766D2">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963944" w:rsidRPr="00D5450E" w:rsidRDefault="00963944"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963944" w:rsidRDefault="00963944"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963944" w:rsidRPr="00D5450E" w:rsidRDefault="001140BD"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778748660"/>
                                <w:lock w:val="sdtLocked"/>
                                <w:placeholder>
                                  <w:docPart w:val="178B16818F5B43F7A939E18E4E38DB1C"/>
                                </w:placeholder>
                                <w:showingPlcHdr/>
                                <w:dataBinding w:prefixMappings="xmlns:ns0='http://wwww.hallomagic.com/xbrl/consistency' xmlns:ns1='consistency' " w:xpath="/ns0:xbrlConsistency[1]/ns1:ccConsistency[1]/ns1:ccSign_kuaiJiShiShiWuSuoMingChengneeq_duration_T[1]" w:storeItemID="{FE1676A3-EB50-4222-9B6B-7476559E528E}"/>
                                <w:text/>
                              </w:sdtPr>
                              <w:sdtEndPr/>
                              <w:sdtContent>
                                <w:r w:rsidR="00963944" w:rsidRPr="00E6617D">
                                  <w:rPr>
                                    <w:rStyle w:val="placeholder1Char"/>
                                  </w:rPr>
                                  <w:t>____________</w:t>
                                </w:r>
                              </w:sdtContent>
                            </w:sdt>
                            <w:r w:rsidR="00963944" w:rsidRPr="00D5450E">
                              <w:rPr>
                                <w:rFonts w:ascii="仿宋" w:eastAsia="仿宋" w:hAnsi="仿宋" w:hint="eastAsia"/>
                                <w:sz w:val="24"/>
                              </w:rPr>
                              <w:t>对公司</w:t>
                            </w:r>
                            <w:r w:rsidR="00963944" w:rsidRPr="00D5450E">
                              <w:rPr>
                                <w:rFonts w:ascii="仿宋" w:eastAsia="仿宋" w:hAnsi="仿宋"/>
                                <w:sz w:val="24"/>
                              </w:rPr>
                              <w:t>出具了</w:t>
                            </w:r>
                            <w:sdt>
                              <w:sdtPr>
                                <w:rPr>
                                  <w:rFonts w:ascii="仿宋" w:eastAsia="仿宋" w:hAnsi="仿宋"/>
                                  <w:sz w:val="24"/>
                                </w:rPr>
                                <w:id w:val="-1167473527"/>
                                <w:lock w:val="sdtLocked"/>
                                <w:placeholder>
                                  <w:docPart w:val="823522CD9DB448AC9D69AE7FB7DCED9C"/>
                                </w:placeholder>
                                <w:showingPlcHdr/>
                                <w:text/>
                              </w:sdtPr>
                              <w:sdtEndPr/>
                              <w:sdtContent>
                                <w:r w:rsidR="00963944" w:rsidRPr="00E6617D">
                                  <w:rPr>
                                    <w:rStyle w:val="placeholder1Char"/>
                                  </w:rPr>
                                  <w:t>____________</w:t>
                                </w:r>
                              </w:sdtContent>
                            </w:sdt>
                            <w:r w:rsidR="00963944" w:rsidRPr="00D5450E">
                              <w:rPr>
                                <w:rFonts w:ascii="仿宋" w:eastAsia="仿宋" w:hAnsi="仿宋" w:hint="eastAsia"/>
                                <w:sz w:val="24"/>
                              </w:rPr>
                              <w:t>审计报告，本公司</w:t>
                            </w:r>
                            <w:r w:rsidR="00963944" w:rsidRPr="00D5450E">
                              <w:rPr>
                                <w:rFonts w:ascii="仿宋" w:eastAsia="仿宋" w:hAnsi="仿宋"/>
                                <w:sz w:val="24"/>
                              </w:rPr>
                              <w:t>董事会、监事会对相关事项</w:t>
                            </w:r>
                            <w:r w:rsidR="00963944" w:rsidRPr="00D5450E">
                              <w:rPr>
                                <w:rFonts w:ascii="仿宋" w:eastAsia="仿宋" w:hAnsi="仿宋" w:hint="eastAsia"/>
                                <w:sz w:val="24"/>
                              </w:rPr>
                              <w:t>已有详细</w:t>
                            </w:r>
                            <w:r w:rsidR="00963944" w:rsidRPr="00D5450E">
                              <w:rPr>
                                <w:rFonts w:ascii="仿宋" w:eastAsia="仿宋" w:hAnsi="仿宋"/>
                                <w:sz w:val="24"/>
                              </w:rPr>
                              <w:t>说明，请投资</w:t>
                            </w:r>
                            <w:r w:rsidR="00963944" w:rsidRPr="00D5450E">
                              <w:rPr>
                                <w:rFonts w:ascii="仿宋" w:eastAsia="仿宋" w:hAnsi="仿宋" w:hint="eastAsia"/>
                                <w:sz w:val="24"/>
                              </w:rPr>
                              <w:t>者</w:t>
                            </w:r>
                            <w:r w:rsidR="00963944"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05AC8" id="_x0000_s1037"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CS22o44AgAAUAQAAA4AAAAAAAAAAAAA&#10;AAAALgIAAGRycy9lMm9Eb2MueG1sUEsBAi0AFAAGAAgAAAAhAP26sbzcAAAABwEAAA8AAAAAAAAA&#10;AAAAAAAAkgQAAGRycy9kb3ducmV2LnhtbFBLBQYAAAAABAAEAPMAAACbBQAAAAA=&#10;">
                <v:textbox style="mso-fit-shape-to-text:t">
                  <w:txbxContent>
                    <w:p w:rsidR="00963944" w:rsidRPr="00D5450E" w:rsidRDefault="00963944"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963944" w:rsidRDefault="00963944"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963944" w:rsidRPr="00D5450E" w:rsidRDefault="001140BD"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778748660"/>
                          <w:lock w:val="sdtLocked"/>
                          <w:placeholder>
                            <w:docPart w:val="178B16818F5B43F7A939E18E4E38DB1C"/>
                          </w:placeholder>
                          <w:showingPlcHdr/>
                          <w:dataBinding w:prefixMappings="xmlns:ns0='http://wwww.hallomagic.com/xbrl/consistency' xmlns:ns1='consistency' " w:xpath="/ns0:xbrlConsistency[1]/ns1:ccConsistency[1]/ns1:ccSign_kuaiJiShiShiWuSuoMingChengneeq_duration_T[1]" w:storeItemID="{FE1676A3-EB50-4222-9B6B-7476559E528E}"/>
                          <w:text/>
                        </w:sdtPr>
                        <w:sdtEndPr/>
                        <w:sdtContent>
                          <w:r w:rsidR="00963944" w:rsidRPr="00E6617D">
                            <w:rPr>
                              <w:rStyle w:val="placeholder1Char"/>
                            </w:rPr>
                            <w:t>____________</w:t>
                          </w:r>
                        </w:sdtContent>
                      </w:sdt>
                      <w:r w:rsidR="00963944" w:rsidRPr="00D5450E">
                        <w:rPr>
                          <w:rFonts w:ascii="仿宋" w:eastAsia="仿宋" w:hAnsi="仿宋" w:hint="eastAsia"/>
                          <w:sz w:val="24"/>
                        </w:rPr>
                        <w:t>对公司</w:t>
                      </w:r>
                      <w:r w:rsidR="00963944" w:rsidRPr="00D5450E">
                        <w:rPr>
                          <w:rFonts w:ascii="仿宋" w:eastAsia="仿宋" w:hAnsi="仿宋"/>
                          <w:sz w:val="24"/>
                        </w:rPr>
                        <w:t>出具了</w:t>
                      </w:r>
                      <w:sdt>
                        <w:sdtPr>
                          <w:rPr>
                            <w:rFonts w:ascii="仿宋" w:eastAsia="仿宋" w:hAnsi="仿宋"/>
                            <w:sz w:val="24"/>
                          </w:rPr>
                          <w:id w:val="-1167473527"/>
                          <w:lock w:val="sdtLocked"/>
                          <w:placeholder>
                            <w:docPart w:val="823522CD9DB448AC9D69AE7FB7DCED9C"/>
                          </w:placeholder>
                          <w:showingPlcHdr/>
                          <w:text/>
                        </w:sdtPr>
                        <w:sdtEndPr/>
                        <w:sdtContent>
                          <w:r w:rsidR="00963944" w:rsidRPr="00E6617D">
                            <w:rPr>
                              <w:rStyle w:val="placeholder1Char"/>
                            </w:rPr>
                            <w:t>____________</w:t>
                          </w:r>
                        </w:sdtContent>
                      </w:sdt>
                      <w:r w:rsidR="00963944" w:rsidRPr="00D5450E">
                        <w:rPr>
                          <w:rFonts w:ascii="仿宋" w:eastAsia="仿宋" w:hAnsi="仿宋" w:hint="eastAsia"/>
                          <w:sz w:val="24"/>
                        </w:rPr>
                        <w:t>审计报告，本公司</w:t>
                      </w:r>
                      <w:r w:rsidR="00963944" w:rsidRPr="00D5450E">
                        <w:rPr>
                          <w:rFonts w:ascii="仿宋" w:eastAsia="仿宋" w:hAnsi="仿宋"/>
                          <w:sz w:val="24"/>
                        </w:rPr>
                        <w:t>董事会、监事会对相关事项</w:t>
                      </w:r>
                      <w:r w:rsidR="00963944" w:rsidRPr="00D5450E">
                        <w:rPr>
                          <w:rFonts w:ascii="仿宋" w:eastAsia="仿宋" w:hAnsi="仿宋" w:hint="eastAsia"/>
                          <w:sz w:val="24"/>
                        </w:rPr>
                        <w:t>已有详细</w:t>
                      </w:r>
                      <w:r w:rsidR="00963944" w:rsidRPr="00D5450E">
                        <w:rPr>
                          <w:rFonts w:ascii="仿宋" w:eastAsia="仿宋" w:hAnsi="仿宋"/>
                          <w:sz w:val="24"/>
                        </w:rPr>
                        <w:t>说明，请投资</w:t>
                      </w:r>
                      <w:r w:rsidR="00963944" w:rsidRPr="00D5450E">
                        <w:rPr>
                          <w:rFonts w:ascii="仿宋" w:eastAsia="仿宋" w:hAnsi="仿宋" w:hint="eastAsia"/>
                          <w:sz w:val="24"/>
                        </w:rPr>
                        <w:t>者</w:t>
                      </w:r>
                      <w:r w:rsidR="00963944"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sdt>
          <w:sdtPr>
            <w:rPr>
              <w:rFonts w:ascii="Times New Roman" w:hAnsi="Times New Roman"/>
              <w:color w:val="000000" w:themeColor="text1"/>
              <w:kern w:val="0"/>
              <w:sz w:val="22"/>
              <w:szCs w:val="21"/>
            </w:rPr>
            <w:id w:val="1012264207"/>
            <w:lock w:val="sdtLocked"/>
            <w:placeholder>
              <w:docPart w:val="E6F22B9240444D9C889890A5D04E679D"/>
            </w:placeholder>
            <w:dropDownList>
              <w:listItem w:displayText="是" w:value="true"/>
              <w:listItem w:displayText="否" w:value="false"/>
            </w:dropDownList>
          </w:sdtPr>
          <w:sdtEndPr/>
          <w:sdtContent>
            <w:tc>
              <w:tcPr>
                <w:tcW w:w="1056" w:type="dxa"/>
              </w:tcPr>
              <w:p w:rsidR="00AE5347" w:rsidRPr="001B6047" w:rsidRDefault="00CE3AED"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sdtContent>
        </w:sdt>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sdt>
          <w:sdtPr>
            <w:rPr>
              <w:rFonts w:ascii="Times New Roman" w:hAnsi="Times New Roman"/>
              <w:color w:val="000000" w:themeColor="text1"/>
              <w:kern w:val="0"/>
              <w:sz w:val="22"/>
              <w:szCs w:val="21"/>
            </w:rPr>
            <w:id w:val="-1747633997"/>
            <w:lock w:val="sdtLocked"/>
            <w:placeholder>
              <w:docPart w:val="EF6821B069F84BBA8F4EEB0715CE2A39"/>
            </w:placeholder>
            <w:dropDownList>
              <w:listItem w:displayText="是" w:value="true"/>
              <w:listItem w:displayText="否" w:value="false"/>
            </w:dropDownList>
          </w:sdtPr>
          <w:sdtEndPr/>
          <w:sdtContent>
            <w:tc>
              <w:tcPr>
                <w:tcW w:w="1056" w:type="dxa"/>
              </w:tcPr>
              <w:p w:rsidR="00AE5347" w:rsidRPr="001B6047" w:rsidRDefault="00CE3AED" w:rsidP="00CC158C">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否</w:t>
                </w:r>
              </w:p>
            </w:tc>
          </w:sdtContent>
        </w:sdt>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sdt>
          <w:sdtPr>
            <w:rPr>
              <w:rFonts w:ascii="Times New Roman" w:hAnsi="Times New Roman"/>
              <w:color w:val="000000" w:themeColor="text1"/>
              <w:kern w:val="0"/>
              <w:sz w:val="22"/>
              <w:szCs w:val="21"/>
            </w:rPr>
            <w:id w:val="-1151588389"/>
            <w:lock w:val="sdtLocked"/>
            <w:placeholder>
              <w:docPart w:val="143C269623674F7185249801C829AA20"/>
            </w:placeholder>
            <w:showingPlcHd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bl>
    <w:sdt>
      <w:sdtPr>
        <w:rPr>
          <w:rFonts w:asciiTheme="minorEastAsia" w:eastAsiaTheme="minorEastAsia" w:hAnsiTheme="minorEastAsia" w:cs="Times New Roman" w:hint="eastAsia"/>
          <w:vanish/>
          <w:color w:val="000000" w:themeColor="text1"/>
          <w:kern w:val="2"/>
          <w:sz w:val="21"/>
          <w:szCs w:val="21"/>
          <w:lang w:val="en-US"/>
        </w:rPr>
        <w:id w:val="-676808910"/>
        <w:lock w:val="sdtLocked"/>
        <w:placeholder>
          <w:docPart w:val="089F1764430248F199AA8C7373F73F03"/>
        </w:placeholder>
      </w:sdtPr>
      <w:sdtEndPr>
        <w:rPr>
          <w:rFonts w:hint="default"/>
          <w:szCs w:val="44"/>
        </w:rPr>
      </w:sdtEndPr>
      <w:sdtContent>
        <w:p w:rsidR="00E870DE" w:rsidRPr="001140BD" w:rsidRDefault="00E870DE" w:rsidP="00F37EDC">
          <w:pPr>
            <w:pStyle w:val="0"/>
            <w:ind w:firstLine="0"/>
            <w:jc w:val="left"/>
            <w:rPr>
              <w:rFonts w:asciiTheme="minorEastAsia" w:eastAsiaTheme="minorEastAsia" w:hAnsiTheme="minorEastAsia"/>
              <w:strike/>
              <w:vanish/>
              <w:color w:val="000000" w:themeColor="text1"/>
              <w:sz w:val="21"/>
              <w:szCs w:val="21"/>
              <w:highlight w:val="yellow"/>
            </w:rPr>
          </w:pPr>
          <w:r w:rsidRPr="001140BD">
            <w:rPr>
              <w:rFonts w:asciiTheme="minorEastAsia" w:eastAsiaTheme="minorEastAsia" w:hAnsiTheme="minorEastAsia" w:hint="eastAsia"/>
              <w:strike/>
              <w:vanish/>
              <w:color w:val="000000" w:themeColor="text1"/>
              <w:sz w:val="21"/>
              <w:szCs w:val="21"/>
              <w:highlight w:val="yellow"/>
            </w:rPr>
            <w:t>（1）董事</w:t>
          </w:r>
          <w:r w:rsidRPr="001140BD">
            <w:rPr>
              <w:rFonts w:asciiTheme="minorEastAsia" w:eastAsiaTheme="minorEastAsia" w:hAnsiTheme="minorEastAsia"/>
              <w:strike/>
              <w:vanish/>
              <w:color w:val="000000" w:themeColor="text1"/>
              <w:sz w:val="21"/>
              <w:szCs w:val="21"/>
              <w:highlight w:val="yellow"/>
            </w:rPr>
            <w:t>、监事、高级管理人员对年度报告</w:t>
          </w:r>
          <w:r w:rsidRPr="001140BD">
            <w:rPr>
              <w:rFonts w:asciiTheme="minorEastAsia" w:eastAsiaTheme="minorEastAsia" w:hAnsiTheme="minorEastAsia" w:hint="eastAsia"/>
              <w:strike/>
              <w:vanish/>
              <w:color w:val="000000" w:themeColor="text1"/>
              <w:sz w:val="21"/>
              <w:szCs w:val="21"/>
              <w:highlight w:val="yellow"/>
            </w:rPr>
            <w:t>内容存在</w:t>
          </w:r>
          <w:r w:rsidRPr="001140BD">
            <w:rPr>
              <w:rFonts w:asciiTheme="minorEastAsia" w:eastAsiaTheme="minorEastAsia" w:hAnsiTheme="minorEastAsia"/>
              <w:strike/>
              <w:vanish/>
              <w:color w:val="000000" w:themeColor="text1"/>
              <w:sz w:val="21"/>
              <w:szCs w:val="21"/>
              <w:highlight w:val="yellow"/>
            </w:rPr>
            <w:t>异议或无法保证</w:t>
          </w:r>
          <w:r w:rsidRPr="001140BD">
            <w:rPr>
              <w:rFonts w:asciiTheme="minorEastAsia" w:eastAsiaTheme="minorEastAsia" w:hAnsiTheme="minorEastAsia" w:hint="eastAsia"/>
              <w:strike/>
              <w:vanish/>
              <w:color w:val="000000" w:themeColor="text1"/>
              <w:sz w:val="21"/>
              <w:szCs w:val="21"/>
              <w:highlight w:val="yellow"/>
            </w:rPr>
            <w:t>的</w:t>
          </w:r>
          <w:r w:rsidRPr="001140BD">
            <w:rPr>
              <w:rFonts w:asciiTheme="minorEastAsia" w:eastAsiaTheme="minorEastAsia" w:hAnsiTheme="minorEastAsia"/>
              <w:strike/>
              <w:vanish/>
              <w:color w:val="000000" w:themeColor="text1"/>
              <w:sz w:val="21"/>
              <w:szCs w:val="21"/>
              <w:highlight w:val="yellow"/>
            </w:rPr>
            <w:t>理由</w:t>
          </w:r>
        </w:p>
        <w:tbl>
          <w:tblPr>
            <w:tblStyle w:val="a6"/>
            <w:tblW w:w="8364" w:type="dxa"/>
            <w:tblInd w:w="-5" w:type="dxa"/>
            <w:tblLook w:val="04A0" w:firstRow="1" w:lastRow="0" w:firstColumn="1" w:lastColumn="0" w:noHBand="0" w:noVBand="1"/>
          </w:tblPr>
          <w:tblGrid>
            <w:gridCol w:w="8364"/>
          </w:tblGrid>
          <w:tr w:rsidR="001B6047" w:rsidRPr="001140BD"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1140BD" w:rsidRDefault="001140BD" w:rsidP="008E27FB">
                <w:pPr>
                  <w:tabs>
                    <w:tab w:val="left" w:pos="5140"/>
                  </w:tabs>
                  <w:rPr>
                    <w:rFonts w:asciiTheme="minorEastAsia" w:eastAsiaTheme="minorEastAsia" w:hAnsiTheme="minorEastAsia"/>
                    <w:strike/>
                    <w:vanish/>
                    <w:color w:val="000000" w:themeColor="text1"/>
                    <w:szCs w:val="44"/>
                    <w:highlight w:val="yellow"/>
                  </w:rPr>
                </w:pPr>
                <w:sdt>
                  <w:sdtPr>
                    <w:rPr>
                      <w:rFonts w:asciiTheme="minorEastAsia" w:eastAsiaTheme="minorEastAsia" w:hAnsiTheme="minorEastAsia" w:hint="eastAsia"/>
                      <w:strike/>
                      <w:vanish/>
                      <w:szCs w:val="21"/>
                      <w:highlight w:val="yellow"/>
                    </w:rPr>
                    <w:alias w:val="如有"/>
                    <w:tag w:val="如有"/>
                    <w:id w:val="-1087681825"/>
                    <w:lock w:val="sdtLocked"/>
                    <w:placeholder>
                      <w:docPart w:val="3E370238EF4E4A8484F1C6304C85B56C"/>
                    </w:placeholder>
                    <w:showingPlcHdr/>
                    <w:text w:multiLine="1"/>
                  </w:sdtPr>
                  <w:sdtEndPr/>
                  <w:sdtContent>
                    <w:r w:rsidR="008E27FB" w:rsidRPr="001140BD">
                      <w:rPr>
                        <w:rStyle w:val="placeholder1Char"/>
                        <w:strike/>
                        <w:vanish/>
                        <w:highlight w:val="yellow"/>
                      </w:rPr>
                      <w:t>________________________</w:t>
                    </w:r>
                  </w:sdtContent>
                </w:sdt>
              </w:p>
            </w:tc>
          </w:tr>
        </w:tbl>
        <w:p w:rsidR="00057752" w:rsidRPr="001140BD" w:rsidRDefault="001140BD" w:rsidP="006E7B04">
          <w:pPr>
            <w:tabs>
              <w:tab w:val="left" w:pos="5140"/>
            </w:tabs>
            <w:rPr>
              <w:rFonts w:asciiTheme="minorEastAsia" w:eastAsiaTheme="minorEastAsia" w:hAnsiTheme="minorEastAsia"/>
              <w:vanish/>
              <w:color w:val="000000" w:themeColor="text1"/>
              <w:szCs w:val="44"/>
            </w:rPr>
          </w:pPr>
        </w:p>
      </w:sdtContent>
    </w:sdt>
    <w:sdt>
      <w:sdtPr>
        <w:rPr>
          <w:rFonts w:asciiTheme="minorEastAsia" w:eastAsiaTheme="minorEastAsia" w:hAnsiTheme="minorEastAsia" w:hint="eastAsia"/>
          <w:vanish/>
          <w:color w:val="000000" w:themeColor="text1"/>
          <w:szCs w:val="44"/>
        </w:rPr>
        <w:id w:val="1686788124"/>
        <w:lock w:val="sdtLocked"/>
        <w:placeholder>
          <w:docPart w:val="089F1764430248F199AA8C7373F73F03"/>
        </w:placeholder>
      </w:sdtPr>
      <w:sdtEndPr>
        <w:rPr>
          <w:rFonts w:hint="default"/>
        </w:rPr>
      </w:sdtEndPr>
      <w:sdtContent>
        <w:p w:rsidR="006E7B04" w:rsidRPr="001140BD" w:rsidRDefault="00006F7E" w:rsidP="006E7B04">
          <w:pPr>
            <w:tabs>
              <w:tab w:val="left" w:pos="5140"/>
            </w:tabs>
            <w:rPr>
              <w:rFonts w:asciiTheme="minorEastAsia" w:eastAsiaTheme="minorEastAsia" w:hAnsiTheme="minorEastAsia"/>
              <w:strike/>
              <w:vanish/>
              <w:color w:val="000000" w:themeColor="text1"/>
              <w:szCs w:val="44"/>
              <w:highlight w:val="yellow"/>
            </w:rPr>
          </w:pPr>
          <w:r w:rsidRPr="001140BD">
            <w:rPr>
              <w:rFonts w:asciiTheme="minorEastAsia" w:eastAsiaTheme="minorEastAsia" w:hAnsiTheme="minorEastAsia" w:hint="eastAsia"/>
              <w:strike/>
              <w:vanish/>
              <w:color w:val="000000" w:themeColor="text1"/>
              <w:szCs w:val="44"/>
              <w:highlight w:val="yellow"/>
            </w:rPr>
            <w:t>（2</w:t>
          </w:r>
          <w:r w:rsidRPr="001140BD">
            <w:rPr>
              <w:rFonts w:asciiTheme="minorEastAsia" w:eastAsiaTheme="minorEastAsia" w:hAnsiTheme="minorEastAsia"/>
              <w:strike/>
              <w:vanish/>
              <w:color w:val="000000" w:themeColor="text1"/>
              <w:szCs w:val="44"/>
              <w:highlight w:val="yellow"/>
            </w:rPr>
            <w:t>）</w:t>
          </w:r>
          <w:r w:rsidR="006E7B04" w:rsidRPr="001140BD">
            <w:rPr>
              <w:rFonts w:asciiTheme="minorEastAsia" w:eastAsiaTheme="minorEastAsia" w:hAnsiTheme="minorEastAsia" w:hint="eastAsia"/>
              <w:strike/>
              <w:vanish/>
              <w:color w:val="000000" w:themeColor="text1"/>
              <w:szCs w:val="44"/>
              <w:highlight w:val="yellow"/>
            </w:rPr>
            <w:t>列示未出席</w:t>
          </w:r>
          <w:r w:rsidR="006E7B04" w:rsidRPr="001140BD">
            <w:rPr>
              <w:rFonts w:asciiTheme="minorEastAsia" w:eastAsiaTheme="minorEastAsia" w:hAnsiTheme="minorEastAsia"/>
              <w:strike/>
              <w:vanish/>
              <w:color w:val="000000" w:themeColor="text1"/>
              <w:szCs w:val="44"/>
              <w:highlight w:val="yellow"/>
            </w:rPr>
            <w:t>董事会的</w:t>
          </w:r>
          <w:r w:rsidR="006E7B04" w:rsidRPr="001140BD">
            <w:rPr>
              <w:rFonts w:asciiTheme="minorEastAsia" w:eastAsiaTheme="minorEastAsia" w:hAnsiTheme="minorEastAsia" w:hint="eastAsia"/>
              <w:strike/>
              <w:vanish/>
              <w:color w:val="000000" w:themeColor="text1"/>
              <w:szCs w:val="44"/>
              <w:highlight w:val="yellow"/>
            </w:rPr>
            <w:t>董事</w:t>
          </w:r>
          <w:r w:rsidR="006E7B04" w:rsidRPr="001140BD">
            <w:rPr>
              <w:rFonts w:asciiTheme="minorEastAsia" w:eastAsiaTheme="minorEastAsia" w:hAnsiTheme="minorEastAsia"/>
              <w:strike/>
              <w:vanish/>
              <w:color w:val="000000" w:themeColor="text1"/>
              <w:szCs w:val="44"/>
              <w:highlight w:val="yellow"/>
            </w:rPr>
            <w:t>姓名</w:t>
          </w:r>
          <w:r w:rsidR="006E7B04" w:rsidRPr="001140BD">
            <w:rPr>
              <w:rFonts w:asciiTheme="minorEastAsia" w:eastAsiaTheme="minorEastAsia" w:hAnsiTheme="minorEastAsia" w:hint="eastAsia"/>
              <w:strike/>
              <w:vanish/>
              <w:color w:val="000000" w:themeColor="text1"/>
              <w:szCs w:val="44"/>
              <w:highlight w:val="yellow"/>
            </w:rPr>
            <w:t>及</w:t>
          </w:r>
          <w:r w:rsidR="006E7B04" w:rsidRPr="001140BD">
            <w:rPr>
              <w:rFonts w:asciiTheme="minorEastAsia" w:eastAsiaTheme="minorEastAsia" w:hAnsiTheme="minorEastAsia"/>
              <w:strike/>
              <w:vanish/>
              <w:color w:val="000000" w:themeColor="text1"/>
              <w:szCs w:val="44"/>
              <w:highlight w:val="yellow"/>
            </w:rPr>
            <w:t>未出席的理由</w:t>
          </w:r>
        </w:p>
        <w:tbl>
          <w:tblPr>
            <w:tblStyle w:val="a6"/>
            <w:tblW w:w="8364" w:type="dxa"/>
            <w:tblInd w:w="-5" w:type="dxa"/>
            <w:tblLook w:val="04A0" w:firstRow="1" w:lastRow="0" w:firstColumn="1" w:lastColumn="0" w:noHBand="0" w:noVBand="1"/>
          </w:tblPr>
          <w:tblGrid>
            <w:gridCol w:w="8364"/>
          </w:tblGrid>
          <w:tr w:rsidR="001B6047" w:rsidRPr="001140BD"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1140BD" w:rsidRDefault="001140BD" w:rsidP="008E27FB">
                <w:pPr>
                  <w:tabs>
                    <w:tab w:val="left" w:pos="5140"/>
                  </w:tabs>
                  <w:rPr>
                    <w:rFonts w:asciiTheme="minorEastAsia" w:eastAsiaTheme="minorEastAsia" w:hAnsiTheme="minorEastAsia"/>
                    <w:strike/>
                    <w:vanish/>
                    <w:color w:val="000000" w:themeColor="text1"/>
                    <w:szCs w:val="44"/>
                    <w:highlight w:val="yellow"/>
                  </w:rPr>
                </w:pPr>
                <w:sdt>
                  <w:sdtPr>
                    <w:rPr>
                      <w:rFonts w:asciiTheme="minorEastAsia" w:eastAsiaTheme="minorEastAsia" w:hAnsiTheme="minorEastAsia" w:hint="eastAsia"/>
                      <w:strike/>
                      <w:vanish/>
                      <w:szCs w:val="21"/>
                      <w:highlight w:val="yellow"/>
                    </w:rPr>
                    <w:alias w:val="如有"/>
                    <w:tag w:val="如有"/>
                    <w:id w:val="-771173126"/>
                    <w:lock w:val="sdtLocked"/>
                    <w:placeholder>
                      <w:docPart w:val="8233DDD086BD417C82FDC4567C7FCB1F"/>
                    </w:placeholder>
                    <w:showingPlcHdr/>
                    <w:text w:multiLine="1"/>
                  </w:sdtPr>
                  <w:sdtEndPr/>
                  <w:sdtContent>
                    <w:r w:rsidR="008E27FB" w:rsidRPr="001140BD">
                      <w:rPr>
                        <w:rStyle w:val="placeholder1Char"/>
                        <w:strike/>
                        <w:vanish/>
                        <w:highlight w:val="yellow"/>
                      </w:rPr>
                      <w:t>________________________</w:t>
                    </w:r>
                  </w:sdtContent>
                </w:sdt>
              </w:p>
            </w:tc>
          </w:tr>
        </w:tbl>
        <w:p w:rsidR="00057752" w:rsidRPr="001140BD" w:rsidRDefault="001140BD" w:rsidP="006E7B04">
          <w:pPr>
            <w:tabs>
              <w:tab w:val="left" w:pos="5140"/>
            </w:tabs>
            <w:rPr>
              <w:rFonts w:asciiTheme="minorEastAsia" w:eastAsiaTheme="minorEastAsia" w:hAnsiTheme="minorEastAsia"/>
              <w:vanish/>
              <w:color w:val="000000" w:themeColor="text1"/>
              <w:szCs w:val="44"/>
            </w:rPr>
          </w:pPr>
        </w:p>
      </w:sdtContent>
    </w:sdt>
    <w:sdt>
      <w:sdtPr>
        <w:rPr>
          <w:rFonts w:asciiTheme="minorEastAsia" w:eastAsiaTheme="minorEastAsia" w:hAnsiTheme="minorEastAsia" w:cs="方正书宋_GBK" w:hint="eastAsia"/>
          <w:vanish/>
          <w:color w:val="000000" w:themeColor="text1"/>
          <w:kern w:val="0"/>
          <w:sz w:val="24"/>
          <w:szCs w:val="44"/>
          <w:lang w:val="zh-CN"/>
        </w:rPr>
        <w:id w:val="287249722"/>
        <w:lock w:val="sdtLocked"/>
        <w:placeholder>
          <w:docPart w:val="089F1764430248F199AA8C7373F73F03"/>
        </w:placeholder>
      </w:sdtPr>
      <w:sdtEndPr>
        <w:rPr>
          <w:rFonts w:hint="default"/>
          <w:b/>
          <w:vanish w:val="0"/>
          <w:spacing w:val="-5"/>
          <w:szCs w:val="21"/>
        </w:rPr>
      </w:sdtEndPr>
      <w:sdtContent>
        <w:p w:rsidR="006E7B04" w:rsidRPr="001B6047" w:rsidRDefault="006E7B04"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w:t>
          </w:r>
          <w:r w:rsidRPr="001B6047">
            <w:rPr>
              <w:rFonts w:asciiTheme="minorEastAsia" w:eastAsiaTheme="minorEastAsia" w:hAnsiTheme="minorEastAsia"/>
              <w:color w:val="000000" w:themeColor="text1"/>
              <w:szCs w:val="44"/>
            </w:rPr>
            <w:t>3）</w:t>
          </w:r>
          <w:r w:rsidR="00774309">
            <w:rPr>
              <w:rFonts w:asciiTheme="minorEastAsia" w:eastAsiaTheme="minorEastAsia" w:hAnsiTheme="minorEastAsia" w:hint="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1140BD"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279225336"/>
                    <w:lock w:val="sdtLocked"/>
                    <w:placeholder>
                      <w:docPart w:val="0635657444B348DCA11EC3CA87E606D4"/>
                    </w:placeholder>
                    <w:showingPlcHdr/>
                    <w:text w:multiLine="1"/>
                  </w:sdtPr>
                  <w:sdtEndPr/>
                  <w:sdtContent>
                    <w:r w:rsidR="008E27FB" w:rsidRPr="006C405C">
                      <w:rPr>
                        <w:rStyle w:val="placeholder1Char"/>
                      </w:rPr>
                      <w:t>________________________</w:t>
                    </w:r>
                  </w:sdtContent>
                </w:sdt>
              </w:p>
            </w:tc>
          </w:tr>
        </w:tbl>
        <w:p w:rsidR="00157CE8" w:rsidRPr="001B6047" w:rsidRDefault="001140BD" w:rsidP="0057141C">
          <w:pPr>
            <w:pStyle w:val="0"/>
            <w:ind w:firstLine="0"/>
            <w:rPr>
              <w:rFonts w:asciiTheme="minorEastAsia" w:eastAsiaTheme="minorEastAsia" w:hAnsiTheme="minorEastAsia"/>
              <w:b/>
              <w:color w:val="000000" w:themeColor="text1"/>
              <w:spacing w:val="-5"/>
              <w:szCs w:val="21"/>
            </w:rPr>
          </w:pPr>
        </w:p>
      </w:sdtContent>
    </w:sdt>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1B6047" w:rsidRPr="001B6047" w:rsidTr="00AE3BB2">
        <w:trPr>
          <w:trHeight w:val="378"/>
        </w:trPr>
        <w:tc>
          <w:tcPr>
            <w:tcW w:w="3686"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00D370EA"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sdt>
        <w:sdtPr>
          <w:rPr>
            <w:rFonts w:ascii="Times New Roman" w:hAnsi="Times New Roman"/>
            <w:color w:val="000000" w:themeColor="text1"/>
            <w:kern w:val="0"/>
            <w:sz w:val="22"/>
            <w:szCs w:val="21"/>
          </w:rPr>
          <w:alias w:val="重大风险事项"/>
          <w:tag w:val="重大风险事项"/>
          <w:id w:val="-1162465960"/>
          <w:lock w:val="sdtLocked"/>
          <w:placeholder>
            <w:docPart w:val="089F1764430248F199AA8C7373F73F03"/>
          </w:placeholder>
        </w:sdtPr>
        <w:sdtEndPr/>
        <w:sdtContent>
          <w:tr w:rsidR="001B6047" w:rsidRPr="001B6047" w:rsidTr="00AE3BB2">
            <w:trPr>
              <w:trHeight w:val="378"/>
            </w:trPr>
            <w:sdt>
              <w:sdtPr>
                <w:rPr>
                  <w:rFonts w:ascii="Times New Roman" w:hAnsi="Times New Roman"/>
                  <w:color w:val="000000" w:themeColor="text1"/>
                  <w:kern w:val="0"/>
                  <w:sz w:val="22"/>
                  <w:szCs w:val="21"/>
                </w:rPr>
                <w:id w:val="-1694684550"/>
                <w:lock w:val="sdtLocked"/>
                <w:placeholder>
                  <w:docPart w:val="F43F2F7B45C24C69AB8B242D98204596"/>
                </w:placeholder>
                <w:showingPlcHdr/>
                <w:text/>
              </w:sdtPr>
              <w:sdtEndPr/>
              <w:sdtContent>
                <w:tc>
                  <w:tcPr>
                    <w:tcW w:w="3686" w:type="dxa"/>
                    <w:shd w:val="clear" w:color="auto" w:fill="auto"/>
                  </w:tcPr>
                  <w:p w:rsidR="00746C63" w:rsidRPr="001B6047" w:rsidRDefault="00CC158C" w:rsidP="007E3A81">
                    <w:pPr>
                      <w:jc w:val="left"/>
                      <w:rPr>
                        <w:rFonts w:ascii="Times New Roman" w:hAnsi="Times New Roman"/>
                        <w:color w:val="000000" w:themeColor="text1"/>
                        <w:kern w:val="0"/>
                        <w:sz w:val="22"/>
                        <w:szCs w:val="21"/>
                      </w:rPr>
                    </w:pPr>
                    <w:r w:rsidRPr="006C405C">
                      <w:rPr>
                        <w:rStyle w:val="placeholder2Char"/>
                        <w:rFonts w:hint="eastAsia"/>
                      </w:rPr>
                      <w:t>重要</w:t>
                    </w:r>
                    <w:r w:rsidRPr="006C405C">
                      <w:rPr>
                        <w:rStyle w:val="placeholder2Char"/>
                      </w:rPr>
                      <w:t>风险事项名称</w:t>
                    </w:r>
                  </w:p>
                </w:tc>
              </w:sdtContent>
            </w:sdt>
            <w:sdt>
              <w:sdtPr>
                <w:rPr>
                  <w:rFonts w:ascii="Times New Roman" w:hAnsi="Times New Roman"/>
                  <w:color w:val="000000" w:themeColor="text1"/>
                  <w:kern w:val="0"/>
                  <w:sz w:val="22"/>
                  <w:szCs w:val="21"/>
                </w:rPr>
                <w:id w:val="6037557"/>
                <w:lock w:val="sdtLocked"/>
                <w:placeholder>
                  <w:docPart w:val="D9F99E4C2A6647FBA9C031B5D79B48E0"/>
                </w:placeholder>
                <w:showingPlcHdr/>
                <w:text w:multiLine="1"/>
              </w:sdtPr>
              <w:sdtEndPr/>
              <w:sdtContent>
                <w:tc>
                  <w:tcPr>
                    <w:tcW w:w="5953" w:type="dxa"/>
                    <w:shd w:val="clear" w:color="auto" w:fill="auto"/>
                  </w:tcPr>
                  <w:p w:rsidR="00274B59" w:rsidRPr="001B6047" w:rsidRDefault="00CC158C" w:rsidP="00CC158C">
                    <w:pPr>
                      <w:rPr>
                        <w:rFonts w:ascii="Times New Roman" w:hAnsi="Times New Roman"/>
                        <w:color w:val="000000" w:themeColor="text1"/>
                        <w:kern w:val="0"/>
                        <w:sz w:val="22"/>
                        <w:szCs w:val="21"/>
                      </w:rPr>
                    </w:pPr>
                    <w:r w:rsidRPr="006C405C">
                      <w:rPr>
                        <w:rStyle w:val="placeholder2Char"/>
                        <w:rFonts w:hint="eastAsia"/>
                      </w:rPr>
                      <w:t>简要描述</w:t>
                    </w:r>
                    <w:r w:rsidRPr="006C405C">
                      <w:rPr>
                        <w:rStyle w:val="placeholder2Char"/>
                      </w:rPr>
                      <w:t>重要风险事项</w:t>
                    </w:r>
                  </w:p>
                </w:tc>
              </w:sdtContent>
            </w:sdt>
          </w:tr>
        </w:sdtContent>
      </w:sdt>
      <w:tr w:rsidR="001B6047" w:rsidRPr="001B6047" w:rsidTr="00AE3BB2">
        <w:trPr>
          <w:trHeight w:val="378"/>
        </w:trPr>
        <w:tc>
          <w:tcPr>
            <w:tcW w:w="3686" w:type="dxa"/>
            <w:shd w:val="clear" w:color="auto" w:fill="auto"/>
          </w:tcPr>
          <w:p w:rsidR="00746C63" w:rsidRPr="001B6047" w:rsidRDefault="00274B59"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sdt>
          <w:sdtPr>
            <w:rPr>
              <w:rFonts w:ascii="Times New Roman" w:hAnsi="Times New Roman"/>
              <w:color w:val="000000" w:themeColor="text1"/>
              <w:kern w:val="0"/>
              <w:sz w:val="22"/>
              <w:szCs w:val="21"/>
            </w:rPr>
            <w:id w:val="-1316565960"/>
            <w:lock w:val="sdtLocked"/>
            <w:placeholder>
              <w:docPart w:val="732802D5329841818B2BAE7894F25886"/>
            </w:placeholder>
            <w:showingPlcHdr/>
            <w:dropDownList>
              <w:listItem w:displayText="是" w:value="true"/>
              <w:listItem w:displayText="否" w:value="false"/>
            </w:dropDownList>
          </w:sdtPr>
          <w:sdtEndPr/>
          <w:sdtContent>
            <w:tc>
              <w:tcPr>
                <w:tcW w:w="5953" w:type="dxa"/>
                <w:shd w:val="clear" w:color="auto" w:fill="auto"/>
              </w:tcPr>
              <w:p w:rsidR="00746C63" w:rsidRPr="001B6047" w:rsidRDefault="00CC158C" w:rsidP="00CC158C">
                <w:pPr>
                  <w:rPr>
                    <w:rFonts w:ascii="Times New Roman" w:hAnsi="Times New Roman"/>
                    <w:color w:val="000000" w:themeColor="text1"/>
                    <w:kern w:val="0"/>
                    <w:sz w:val="22"/>
                    <w:szCs w:val="21"/>
                  </w:rPr>
                </w:pPr>
                <w:r w:rsidRPr="008F432C">
                  <w:rPr>
                    <w:rStyle w:val="placeholder1Char"/>
                  </w:rPr>
                  <w:t>选择</w:t>
                </w:r>
              </w:p>
            </w:tc>
          </w:sdtContent>
        </w:sdt>
      </w:tr>
    </w:tbl>
    <w:p w:rsidR="004B5DBA" w:rsidRPr="001B6047" w:rsidRDefault="004B5DBA" w:rsidP="002A3520">
      <w:pPr>
        <w:rPr>
          <w:rFonts w:ascii="黑体" w:eastAsia="黑体" w:hAnsi="黑体"/>
          <w:color w:val="000000" w:themeColor="text1"/>
          <w:sz w:val="36"/>
          <w:szCs w:val="28"/>
        </w:rPr>
      </w:pPr>
    </w:p>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5" w:name="_Toc441926727"/>
      <w:r w:rsidRPr="00CC1546">
        <w:rPr>
          <w:rFonts w:ascii="黑体" w:eastAsia="黑体" w:hAnsi="黑体" w:hint="eastAsia"/>
          <w:b w:val="0"/>
          <w:sz w:val="36"/>
          <w:szCs w:val="36"/>
        </w:rPr>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5"/>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sdt>
          <w:sdtPr>
            <w:rPr>
              <w:rFonts w:asciiTheme="minorEastAsia" w:eastAsiaTheme="minorEastAsia" w:hAnsiTheme="minorEastAsia"/>
              <w:color w:val="000000" w:themeColor="text1"/>
              <w:kern w:val="0"/>
              <w:szCs w:val="21"/>
            </w:rPr>
            <w:alias w:val="公司全称"/>
            <w:tag w:val="公司全称"/>
            <w:id w:val="-491562998"/>
            <w:lock w:val="sdtLocked"/>
            <w:placeholder>
              <w:docPart w:val="69A5D35E63D3422AB084DF283809B81C"/>
            </w:placeholder>
            <w:showingPlcHdr/>
            <w:text/>
          </w:sdtPr>
          <w:sdtEndPr/>
          <w:sdtContent>
            <w:tc>
              <w:tcPr>
                <w:tcW w:w="7087" w:type="dxa"/>
              </w:tcPr>
              <w:p w:rsidR="009938F2" w:rsidRPr="00630B6F" w:rsidRDefault="00794C21" w:rsidP="00794C21">
                <w:pPr>
                  <w:rPr>
                    <w:rFonts w:asciiTheme="minorEastAsia" w:eastAsiaTheme="minorEastAsia" w:hAnsi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sdtContent>
        </w:sdt>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sdt>
          <w:sdtPr>
            <w:rPr>
              <w:rFonts w:asciiTheme="minorEastAsia" w:eastAsiaTheme="minorEastAsia" w:hAnsiTheme="minorEastAsia"/>
              <w:color w:val="000000" w:themeColor="text1"/>
              <w:kern w:val="0"/>
              <w:szCs w:val="21"/>
            </w:rPr>
            <w:alias w:val="英文名称"/>
            <w:tag w:val="英文名称"/>
            <w:id w:val="-255901687"/>
            <w:lock w:val="sdtLocked"/>
            <w:placeholder>
              <w:docPart w:val="46F1B033B7FC466FB02CFDD8D114E2CA"/>
            </w:placeholder>
            <w:showingPlcHdr/>
            <w:text/>
          </w:sdtPr>
          <w:sdtEndPr/>
          <w:sdtContent>
            <w:tc>
              <w:tcPr>
                <w:tcW w:w="7087" w:type="dxa"/>
              </w:tcPr>
              <w:p w:rsidR="006718CD" w:rsidRPr="00630B6F" w:rsidRDefault="007E3A81" w:rsidP="007E3A8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sdt>
          <w:sdtPr>
            <w:rPr>
              <w:rFonts w:asciiTheme="minorEastAsia" w:eastAsiaTheme="minorEastAsia" w:hAnsiTheme="minorEastAsia"/>
              <w:color w:val="000000" w:themeColor="text1"/>
              <w:kern w:val="0"/>
              <w:szCs w:val="21"/>
            </w:rPr>
            <w:alias w:val="证券简称"/>
            <w:tag w:val="证券简称"/>
            <w:id w:val="1551731563"/>
            <w:lock w:val="sdtLocked"/>
            <w:placeholder>
              <w:docPart w:val="579E2511ECC7408C80C319488FFD89C9"/>
            </w:placeholder>
            <w:dataBinding w:xpath="/ns0:root[1]/ns0:ZhengQuanJianChen[1]" w:storeItemID="{B7A0619D-A95D-4088-96C8-3A25B324A5F2}"/>
            <w:text/>
          </w:sdtPr>
          <w:sdtEndPr/>
          <w:sdtContent>
            <w:tc>
              <w:tcPr>
                <w:tcW w:w="7087" w:type="dxa"/>
                <w:tcBorders>
                  <w:right w:val="single" w:sz="4" w:space="0" w:color="5B9BD5" w:themeColor="accent1"/>
                </w:tcBorders>
              </w:tcPr>
              <w:p w:rsidR="00975571" w:rsidRPr="00630B6F" w:rsidRDefault="008845FD" w:rsidP="001D3170">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武当山</w:t>
                </w:r>
              </w:p>
            </w:tc>
          </w:sdtContent>
        </w:sdt>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sdt>
          <w:sdtPr>
            <w:rPr>
              <w:rFonts w:asciiTheme="minorEastAsia" w:eastAsiaTheme="minorEastAsia" w:hAnsiTheme="minorEastAsia"/>
              <w:color w:val="000000" w:themeColor="text1"/>
              <w:kern w:val="0"/>
              <w:szCs w:val="21"/>
            </w:rPr>
            <w:alias w:val="证券代码"/>
            <w:tag w:val="证券代码"/>
            <w:id w:val="-497575344"/>
            <w:lock w:val="sdtLocked"/>
            <w:placeholder>
              <w:docPart w:val="B302FF5F597D467487D9BF974EA2E4B9"/>
            </w:placeholder>
            <w:dataBinding w:xpath="/ns0:root[1]/ns0:ZhengQuanDaiMa[1]" w:storeItemID="{B7A0619D-A95D-4088-96C8-3A25B324A5F2}"/>
            <w:text/>
          </w:sdtPr>
          <w:sdtEndPr/>
          <w:sdtContent>
            <w:tc>
              <w:tcPr>
                <w:tcW w:w="7087" w:type="dxa"/>
                <w:tcBorders>
                  <w:right w:val="single" w:sz="4" w:space="0" w:color="5B9BD5" w:themeColor="accent1"/>
                </w:tcBorders>
              </w:tcPr>
              <w:p w:rsidR="00975571" w:rsidRPr="00630B6F" w:rsidRDefault="008845FD"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600004</w:t>
                </w:r>
              </w:p>
            </w:tc>
          </w:sdtContent>
        </w:sdt>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sdt>
          <w:sdtPr>
            <w:rPr>
              <w:rFonts w:asciiTheme="minorEastAsia" w:eastAsiaTheme="minorEastAsia" w:hAnsiTheme="minorEastAsia"/>
              <w:color w:val="000000" w:themeColor="text1"/>
              <w:kern w:val="0"/>
              <w:szCs w:val="21"/>
            </w:rPr>
            <w:alias w:val="法定代表人"/>
            <w:tag w:val="法定代表人"/>
            <w:id w:val="2118942239"/>
            <w:lock w:val="sdtLocked"/>
            <w:placeholder>
              <w:docPart w:val="96CECA70FCBF41B8BBCE00CABB7FF372"/>
            </w:placeholder>
            <w:showingPlcHdr/>
            <w:dataBinding w:prefixMappings="xmlns:ns0='http://wwww.hallomagic.com/xbrl/consistency' xmlns:ns1='consistency' " w:xpath="/ns0:xbrlConsistency[1]/ns1:ccConsistency[1]/ns1:ccSign_GongSiFaDingDaiBiaoRenneeq_duration_T[1]" w:storeItemID="{FE1676A3-EB50-4222-9B6B-7476559E528E}"/>
            <w:text/>
          </w:sdtPr>
          <w:sdtEndPr/>
          <w:sdtContent>
            <w:tc>
              <w:tcPr>
                <w:tcW w:w="7087" w:type="dxa"/>
                <w:tcBorders>
                  <w:top w:val="single" w:sz="4" w:space="0" w:color="5B9BD5" w:themeColor="accent1"/>
                </w:tcBorders>
              </w:tcPr>
              <w:p w:rsidR="00CC2438"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sdt>
          <w:sdtPr>
            <w:rPr>
              <w:rFonts w:asciiTheme="minorEastAsia" w:eastAsiaTheme="minorEastAsia" w:hAnsiTheme="minorEastAsia"/>
              <w:color w:val="000000" w:themeColor="text1"/>
              <w:kern w:val="0"/>
              <w:szCs w:val="21"/>
            </w:rPr>
            <w:alias w:val="注册地址"/>
            <w:tag w:val="注册地址"/>
            <w:id w:val="1004553161"/>
            <w:lock w:val="sdtLocked"/>
            <w:placeholder>
              <w:docPart w:val="6D2FFD14FBD249628BF17331AE872636"/>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sdt>
          <w:sdtPr>
            <w:rPr>
              <w:rFonts w:asciiTheme="minorEastAsia" w:eastAsiaTheme="minorEastAsia" w:hAnsiTheme="minorEastAsia"/>
              <w:color w:val="000000" w:themeColor="text1"/>
              <w:kern w:val="0"/>
              <w:szCs w:val="21"/>
            </w:rPr>
            <w:alias w:val="办公地址"/>
            <w:tag w:val="办公地址"/>
            <w:id w:val="-338318836"/>
            <w:lock w:val="sdtLocked"/>
            <w:placeholder>
              <w:docPart w:val="EB31B091736B430D824AF662AD917A30"/>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sdt>
          <w:sdtPr>
            <w:rPr>
              <w:rFonts w:asciiTheme="minorEastAsia" w:eastAsiaTheme="minorEastAsia" w:hAnsiTheme="minorEastAsia"/>
              <w:color w:val="000000" w:themeColor="text1"/>
              <w:kern w:val="0"/>
              <w:szCs w:val="21"/>
            </w:rPr>
            <w:id w:val="1393151257"/>
            <w:lock w:val="sdtLocked"/>
            <w:placeholder>
              <w:docPart w:val="A268ED8366E54096842F958BB1EED06A"/>
            </w:placeholder>
            <w:dataBinding w:xpath="/ns0:root[1]/ns0:ZhuBanQuanShang[1]" w:storeItemID="{B7A0619D-A95D-4088-96C8-3A25B324A5F2}"/>
            <w:text/>
          </w:sdtPr>
          <w:sdtEndPr/>
          <w:sdtContent>
            <w:tc>
              <w:tcPr>
                <w:tcW w:w="7087" w:type="dxa"/>
              </w:tcPr>
              <w:p w:rsidR="006718CD" w:rsidRPr="00630B6F" w:rsidRDefault="008845FD"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申万宏源</w:t>
                </w:r>
              </w:p>
            </w:tc>
          </w:sdtContent>
        </w:sdt>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sdt>
          <w:sdtPr>
            <w:rPr>
              <w:rFonts w:asciiTheme="minorEastAsia" w:eastAsiaTheme="minorEastAsia" w:hAnsiTheme="minorEastAsia"/>
              <w:color w:val="000000" w:themeColor="text1"/>
              <w:kern w:val="0"/>
              <w:szCs w:val="21"/>
            </w:rPr>
            <w:alias w:val="主办券商办公地址"/>
            <w:tag w:val="主办券商办公地址"/>
            <w:id w:val="772202839"/>
            <w:lock w:val="sdtLocked"/>
            <w:placeholder>
              <w:docPart w:val="B387D03E7B2E410ABF53F23025EF1B7E"/>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sdt>
          <w:sdtPr>
            <w:rPr>
              <w:rFonts w:asciiTheme="minorEastAsia" w:eastAsiaTheme="minorEastAsia" w:hAnsiTheme="minorEastAsia"/>
              <w:color w:val="000000" w:themeColor="text1"/>
              <w:kern w:val="0"/>
              <w:szCs w:val="21"/>
            </w:rPr>
            <w:id w:val="901414637"/>
            <w:lock w:val="sdtLocked"/>
            <w:placeholder>
              <w:docPart w:val="1DDE9DC3828740E5869B0EFC3F488098"/>
            </w:placeholder>
            <w:showingPlcHdr/>
            <w:dataBinding w:prefixMappings="xmlns:ns0='http://wwww.hallomagic.com/xbrl/consistency' xmlns:ns1='consistency' " w:xpath="/ns0:xbrlConsistency[1]/ns1:ccConsistency[1]/ns1:ccSign_kuaiJiShiShiWuSuoMingChengneeq_duration_T[1]" w:storeItemID="{FE1676A3-EB50-4222-9B6B-7476559E528E}"/>
            <w:text/>
          </w:sdtPr>
          <w:sdtEndPr/>
          <w:sdtContent>
            <w:tc>
              <w:tcPr>
                <w:tcW w:w="7087" w:type="dxa"/>
              </w:tcPr>
              <w:p w:rsidR="00975571" w:rsidRPr="00630B6F" w:rsidRDefault="001D3170"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sdt>
          <w:sdtPr>
            <w:rPr>
              <w:rFonts w:asciiTheme="minorEastAsia" w:eastAsiaTheme="minorEastAsia" w:hAnsiTheme="minorEastAsia"/>
              <w:color w:val="000000" w:themeColor="text1"/>
              <w:kern w:val="0"/>
              <w:szCs w:val="21"/>
            </w:rPr>
            <w:id w:val="1242674976"/>
            <w:lock w:val="sdtLocked"/>
            <w:placeholder>
              <w:docPart w:val="40DE5C274E4D46CFBC123C70815F95CA"/>
            </w:placeholder>
            <w:showingPlcHdr/>
            <w:dataBinding w:prefixMappings="xmlns:ns0='http://wwww.hallomagic.com/xbrl/consistency' xmlns:ns1='consistency' " w:xpath="/ns0:xbrlConsistency[1]/ns1:ccConsistency[1]/ns1:ccSign_QianZiZhuCekuaiJiShiXingMingneeq_duration_T[1]" w:storeItemID="{FE1676A3-EB50-4222-9B6B-7476559E528E}"/>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sdt>
          <w:sdtPr>
            <w:rPr>
              <w:rFonts w:asciiTheme="minorEastAsia" w:eastAsiaTheme="minorEastAsia" w:hAnsiTheme="minorEastAsia"/>
              <w:color w:val="000000" w:themeColor="text1"/>
              <w:kern w:val="0"/>
              <w:szCs w:val="21"/>
            </w:rPr>
            <w:id w:val="-315878013"/>
            <w:lock w:val="sdtLocked"/>
            <w:placeholder>
              <w:docPart w:val="11E19CD838A34E208426A6EBCA97E0A1"/>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________________________</w:t>
                </w:r>
              </w:p>
            </w:tc>
          </w:sdtContent>
        </w:sdt>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sdt>
          <w:sdtPr>
            <w:rPr>
              <w:rFonts w:asciiTheme="minorEastAsia" w:eastAsiaTheme="minorEastAsia" w:hAnsiTheme="minorEastAsia"/>
              <w:color w:val="000000" w:themeColor="text1"/>
              <w:kern w:val="0"/>
              <w:sz w:val="22"/>
              <w:szCs w:val="21"/>
            </w:rPr>
            <w:id w:val="2079552545"/>
            <w:lock w:val="sdtLocked"/>
            <w:placeholder>
              <w:docPart w:val="45838AC70F16489492A54F3893287AAB"/>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sdt>
          <w:sdtPr>
            <w:rPr>
              <w:rFonts w:asciiTheme="minorEastAsia" w:eastAsiaTheme="minorEastAsia" w:hAnsiTheme="minorEastAsia"/>
              <w:color w:val="000000" w:themeColor="text1"/>
              <w:kern w:val="0"/>
              <w:sz w:val="22"/>
              <w:szCs w:val="21"/>
            </w:rPr>
            <w:alias w:val="阿拉伯数字"/>
            <w:tag w:val="阿拉伯数字"/>
            <w:id w:val="-417799824"/>
            <w:lock w:val="sdtLocked"/>
            <w:placeholder>
              <w:docPart w:val="09BE189B91404414A46BFC9B7B414CB3"/>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sdt>
          <w:sdtPr>
            <w:rPr>
              <w:rFonts w:asciiTheme="minorEastAsia" w:eastAsiaTheme="minorEastAsia" w:hAnsiTheme="minorEastAsia"/>
              <w:color w:val="000000" w:themeColor="text1"/>
              <w:kern w:val="0"/>
              <w:sz w:val="22"/>
              <w:szCs w:val="21"/>
            </w:rPr>
            <w:id w:val="1077873124"/>
            <w:lock w:val="sdtLocked"/>
            <w:placeholder>
              <w:docPart w:val="02E08EAA22E54472AD2D2CCC94973259"/>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sdt>
          <w:sdtPr>
            <w:rPr>
              <w:rFonts w:asciiTheme="minorEastAsia" w:eastAsiaTheme="minorEastAsia" w:hAnsiTheme="minorEastAsia"/>
              <w:color w:val="000000" w:themeColor="text1"/>
              <w:kern w:val="0"/>
              <w:sz w:val="22"/>
              <w:szCs w:val="21"/>
            </w:rPr>
            <w:id w:val="160282447"/>
            <w:lock w:val="sdtLocked"/>
            <w:placeholder>
              <w:docPart w:val="9AD66E63747E42B29312DA582AD37A25"/>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sdt>
          <w:sdtPr>
            <w:rPr>
              <w:rFonts w:asciiTheme="minorEastAsia" w:eastAsiaTheme="minorEastAsia" w:hAnsiTheme="minorEastAsia"/>
              <w:color w:val="000000" w:themeColor="text1"/>
              <w:kern w:val="0"/>
              <w:sz w:val="22"/>
              <w:szCs w:val="21"/>
            </w:rPr>
            <w:id w:val="-819269005"/>
            <w:lock w:val="sdtLocked"/>
            <w:placeholder>
              <w:docPart w:val="AC6740A2E846493CB74991B1287F055E"/>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sdt>
          <w:sdtPr>
            <w:rPr>
              <w:rFonts w:asciiTheme="minorEastAsia" w:eastAsiaTheme="minorEastAsia" w:hAnsiTheme="minorEastAsia"/>
              <w:color w:val="000000" w:themeColor="text1"/>
              <w:kern w:val="0"/>
              <w:sz w:val="22"/>
              <w:szCs w:val="21"/>
            </w:rPr>
            <w:id w:val="-2135632554"/>
            <w:lock w:val="sdtLocked"/>
            <w:placeholder>
              <w:docPart w:val="6D84F0DA58954AD9AC871F900EA9C545"/>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sdt>
          <w:sdtPr>
            <w:rPr>
              <w:rFonts w:asciiTheme="minorEastAsia" w:eastAsiaTheme="minorEastAsia" w:hAnsiTheme="minorEastAsia"/>
              <w:color w:val="000000" w:themeColor="text1"/>
              <w:kern w:val="0"/>
              <w:sz w:val="22"/>
              <w:szCs w:val="21"/>
            </w:rPr>
            <w:id w:val="459230439"/>
            <w:lock w:val="sdtLocked"/>
            <w:placeholder>
              <w:docPart w:val="F71182FD85344CB28626D55FA8AEB321"/>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sdt>
          <w:sdtPr>
            <w:rPr>
              <w:rFonts w:asciiTheme="minorEastAsia" w:eastAsiaTheme="minorEastAsia" w:hAnsiTheme="minorEastAsia"/>
              <w:color w:val="000000" w:themeColor="text1"/>
              <w:kern w:val="0"/>
              <w:sz w:val="22"/>
              <w:szCs w:val="21"/>
            </w:rPr>
            <w:id w:val="-1477218484"/>
            <w:lock w:val="sdtLocked"/>
            <w:placeholder>
              <w:docPart w:val="2775319039C94A9FB08F54FD7F5D819A"/>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sdt>
          <w:sdtPr>
            <w:rPr>
              <w:rFonts w:asciiTheme="minorEastAsia" w:eastAsiaTheme="minorEastAsia" w:hAnsiTheme="minorEastAsia"/>
              <w:color w:val="000000" w:themeColor="text1"/>
              <w:kern w:val="0"/>
              <w:sz w:val="22"/>
              <w:szCs w:val="21"/>
            </w:rPr>
            <w:id w:val="1752388322"/>
            <w:lock w:val="sdtLocked"/>
            <w:placeholder>
              <w:docPart w:val="3561C698B048494FB1E48A31627AA0A3"/>
            </w:placeholder>
            <w:showingPlcHdr/>
            <w:date w:fullDate="2016-02-17T00:00:00Z">
              <w:dateFormat w:val="yyyy'年'M'月'd'日'"/>
              <w:lid w:val="zh-CN"/>
              <w:storeMappedDataAs w:val="dateTime"/>
              <w:calendar w:val="gregorian"/>
            </w:date>
          </w:sdtPr>
          <w:sdtEndPr/>
          <w:sdtContent>
            <w:tc>
              <w:tcPr>
                <w:tcW w:w="6095" w:type="dxa"/>
                <w:shd w:val="clear" w:color="auto" w:fill="auto"/>
              </w:tcPr>
              <w:p w:rsidR="00F8356B" w:rsidRPr="001B6047" w:rsidRDefault="006C7544" w:rsidP="006C7544">
                <w:pPr>
                  <w:rPr>
                    <w:rFonts w:ascii="Times New Roman" w:hAnsi="Times New Roman"/>
                    <w:color w:val="000000" w:themeColor="text1"/>
                    <w:kern w:val="0"/>
                    <w:sz w:val="22"/>
                    <w:szCs w:val="21"/>
                  </w:rPr>
                </w:pPr>
                <w:r w:rsidRPr="006C405C">
                  <w:rPr>
                    <w:rStyle w:val="placeholder2Char"/>
                  </w:rPr>
                  <w:t>选择日期</w:t>
                </w:r>
              </w:p>
            </w:tc>
          </w:sdtContent>
        </w:sdt>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sdt>
          <w:sdtPr>
            <w:rPr>
              <w:rFonts w:asciiTheme="minorEastAsia" w:eastAsiaTheme="minorEastAsia" w:hAnsiTheme="minorEastAsia"/>
              <w:color w:val="000000" w:themeColor="text1"/>
              <w:kern w:val="0"/>
              <w:sz w:val="22"/>
              <w:szCs w:val="21"/>
            </w:rPr>
            <w:id w:val="-301469179"/>
            <w:lock w:val="sdtLocked"/>
            <w:placeholder>
              <w:docPart w:val="00FC8D7535D0401A95B8FC4D50A5E375"/>
            </w:placeholder>
            <w:showingPlcHdr/>
            <w:comboBox>
              <w:listItem w:displayText="A01 农业" w:value="A01 农业"/>
              <w:listItem w:displayText="A02 林业" w:value="A02 林业"/>
              <w:listItem w:displayText="A03 畜牧业" w:value="A03 畜牧业"/>
              <w:listItem w:displayText="A04 渔业" w:value="A04 渔业"/>
              <w:listItem w:displayText="A05 农、林、牧、渔服务业" w:value="A05 农、林、牧、渔服务业"/>
              <w:listItem w:displayText="B06 煤炭开采和洗选业" w:value="B06 煤炭开采和洗选业"/>
              <w:listItem w:displayText="B07 石油和天然气开采业" w:value="B07 石油和天然气开采业"/>
              <w:listItem w:displayText="B08 黑色金属矿采选业" w:value="B08 黑色金属矿采选业"/>
              <w:listItem w:displayText="B09 有色金属矿采选业" w:value="B09 有色金属矿采选业"/>
              <w:listItem w:displayText="B10 非金属矿采选业" w:value="B10 非金属矿采选业"/>
              <w:listItem w:displayText="B11 开采辅助活动" w:value="B11 开采辅助活动"/>
              <w:listItem w:displayText="B12 其他采矿业" w:value="B12 其他采矿业"/>
              <w:listItem w:displayText="C13 农副食品加工业" w:value="C13 农副食品加工业"/>
              <w:listItem w:displayText="C14 食品制造业" w:value="C14 食品制造业"/>
              <w:listItem w:displayText="C15 酒、饮料盒精制茶制造业" w:value="C15 酒、饮料盒精制茶制造业"/>
              <w:listItem w:displayText="C16 烟草制品业" w:value="C16 烟草制品业"/>
              <w:listItem w:displayText="C17 纺织业" w:value="C17 纺织业"/>
              <w:listItem w:displayText="C18 纺织服装、服饰业" w:value="C18 纺织服装、服饰业"/>
              <w:listItem w:displayText="C19 皮革、毛皮、羽毛及其制品和制鞋业" w:value="C19 皮革、毛皮、羽毛及其制品和制鞋业"/>
              <w:listItem w:displayText="C20 木材加工及木、竹、藤、棕、草制品业" w:value="C20 木材加工及木、竹、藤、棕、草制品业"/>
              <w:listItem w:displayText="C21 家具制造业" w:value="C21 家具制造业"/>
              <w:listItem w:displayText="C22 造纸及纸制品业" w:value="C22 造纸及纸制品业"/>
              <w:listItem w:displayText="C23 印刷和记录媒介复制业" w:value="C23 印刷和记录媒介复制业"/>
              <w:listItem w:displayText="C24 文教、工美、体育和娱乐用品制造业" w:value="C24 文教、工美、体育和娱乐用品制造业"/>
              <w:listItem w:displayText="C25 石油加工、炼焦及核燃料加工业" w:value="C25 石油加工、炼焦及核燃料加工业"/>
              <w:listItem w:displayText="C26 化学原料及化学制品制造业" w:value="C26 化学原料及化学制品制造业"/>
              <w:listItem w:displayText="C27 医药制造业" w:value="C27 医药制造业"/>
              <w:listItem w:displayText="C28 化学纤维制造业" w:value="C28 化学纤维制造业"/>
              <w:listItem w:displayText="C29 橡胶和塑料制品业" w:value="C29 橡胶和塑料制品业"/>
              <w:listItem w:displayText="C30 非金属矿物质品业" w:value="C30 非金属矿物质品业"/>
              <w:listItem w:displayText="C31 黑色金属冶炼及压延加工业" w:value="C31 黑色金属冶炼及压延加工业"/>
              <w:listItem w:displayText="C32 有色金属冶炼及压延加工业" w:value="C32 有色金属冶炼及压延加工业"/>
              <w:listItem w:displayText="C33 金属制品业" w:value="C33 金属制品业"/>
              <w:listItem w:displayText="C34 通用设备制造业" w:value="C34 通用设备制造业"/>
              <w:listItem w:displayText="C35 专用设备制造业" w:value="C35 专用设备制造业"/>
              <w:listItem w:displayText="C36 汽车制造业" w:value="C36 汽车制造业"/>
              <w:listItem w:displayText="C37 铁路、船舶、航空航天和其它运输设备制造业" w:value="C37 铁路、船舶、航空航天和其它运输设备制造业"/>
              <w:listItem w:displayText="C38 电气机械及器材制造业" w:value="C38 电气机械及器材制造业"/>
              <w:listItem w:displayText="C39 计算机、通信和其他电子设备制造业" w:value="C39 计算机、通信和其他电子设备制造业"/>
              <w:listItem w:displayText="C40 仪器仪表制造业" w:value="C40 仪器仪表制造业"/>
              <w:listItem w:displayText="C41 其他制作业" w:value="C41 其他制作业"/>
              <w:listItem w:displayText="C42 废弃资源综合利用业" w:value="C42 废弃资源综合利用业"/>
              <w:listItem w:displayText="C43 金属制品、机械和设备修理业" w:value="C43 金属制品、机械和设备修理业"/>
              <w:listItem w:displayText="D44 电力、热力生产和供应业" w:value="D44 电力、热力生产和供应业"/>
              <w:listItem w:displayText="D45 燃气生产和供应业" w:value="D45 燃气生产和供应业"/>
              <w:listItem w:displayText="D46 水的生产和供应业" w:value="D46 水的生产和供应业"/>
              <w:listItem w:displayText="E47 房屋建筑业" w:value="E47 房屋建筑业"/>
              <w:listItem w:displayText="E48 土木工程建筑业" w:value="E48 土木工程建筑业"/>
              <w:listItem w:displayText="E49 建筑安装业" w:value="E49 建筑安装业"/>
              <w:listItem w:displayText="E50 建筑装饰和其他建筑业" w:value="E50 建筑装饰和其他建筑业"/>
              <w:listItem w:displayText="F51 批发业" w:value="F51 批发业"/>
              <w:listItem w:displayText="F52 零售业" w:value="F52 零售业"/>
              <w:listItem w:displayText="G53 铁路运输业" w:value="G53 铁路运输业"/>
              <w:listItem w:displayText="G54 道路运输业" w:value="G54 道路运输业"/>
              <w:listItem w:displayText="G55 水上运输业" w:value="G55 水上运输业"/>
              <w:listItem w:displayText="G56 航空运输业" w:value="G56 航空运输业"/>
              <w:listItem w:displayText="G57 管道运输业" w:value="G57 管道运输业"/>
              <w:listItem w:displayText="G58 装卸搬运和其他运输代理业" w:value="G58 装卸搬运和其他运输代理业"/>
              <w:listItem w:displayText="G59 仓储业" w:value="G59 仓储业"/>
              <w:listItem w:displayText="G60 邮政业" w:value="G60 邮政业"/>
              <w:listItem w:displayText="H61 住宿业" w:value="H61 住宿业"/>
              <w:listItem w:displayText="H62 餐饮业" w:value="H62 餐饮业"/>
              <w:listItem w:displayText="I63 电信、广播电视和卫星传输服务" w:value="I63 电信、广播电视和卫星传输服务"/>
              <w:listItem w:displayText="I64 互联网和相关服务" w:value="I64 互联网和相关服务"/>
              <w:listItem w:displayText="I65 软件和信息技术服务业" w:value="I65 软件和信息技术服务业"/>
              <w:listItem w:displayText="J66 货币金融服务" w:value="J66 货币金融服务"/>
              <w:listItem w:displayText="J67 资本市场服务" w:value="J67 资本市场服务"/>
              <w:listItem w:displayText="J68 保险业" w:value="J68 保险业"/>
              <w:listItem w:displayText="J69 其他金融业" w:value="J69 其他金融业"/>
              <w:listItem w:displayText="K70 房地产业" w:value="K70 房地产业"/>
              <w:listItem w:displayText="L71 租赁业" w:value="L71 租赁业"/>
              <w:listItem w:displayText="L72 商务服务业" w:value="L72 商务服务业"/>
              <w:listItem w:displayText="M73 研究和试验发展" w:value="M73 研究和试验发展"/>
              <w:listItem w:displayText="M74 专业技术服务业" w:value="M74 专业技术服务业"/>
              <w:listItem w:displayText="M75 科技推广和应用服务业" w:value="M75 科技推广和应用服务业"/>
              <w:listItem w:displayText="N76 水利管理业" w:value="N76 水利管理业"/>
              <w:listItem w:displayText="N77 生态保护和环境治理业" w:value="N77 生态保护和环境治理业"/>
              <w:listItem w:displayText="N78 公共设施管理业" w:value="N78 公共设施管理业"/>
              <w:listItem w:displayText="O79 居民服务业" w:value="O79 居民服务业"/>
              <w:listItem w:displayText="O80 机动车、电子产品和日用产品修理业" w:value="O80 机动车、电子产品和日用产品修理业"/>
              <w:listItem w:displayText="O81 其它服务业" w:value="O81 其它服务业"/>
              <w:listItem w:displayText="P82 教育" w:value="P82 教育"/>
              <w:listItem w:displayText="Q83 卫生" w:value="Q83 卫生"/>
              <w:listItem w:displayText="Q84 社会工作" w:value="Q84 社会工作"/>
              <w:listItem w:displayText="R85 新闻和出版业" w:value="R85 新闻和出版业"/>
              <w:listItem w:displayText="R86 广播、电视、电影和影视录音制作业" w:value="R86 广播、电视、电影和影视录音制作业"/>
              <w:listItem w:displayText="R87 文化艺术业" w:value="R87 文化艺术业"/>
              <w:listItem w:displayText="R88 体育" w:value="R88 体育"/>
              <w:listItem w:displayText="R89 娱乐业" w:value="R89 娱乐业"/>
              <w:listItem w:displayText="S90 综合" w:value="S90 综合"/>
            </w:comboBox>
          </w:sdtPr>
          <w:sdtEndPr/>
          <w:sdtContent>
            <w:tc>
              <w:tcPr>
                <w:tcW w:w="6095" w:type="dxa"/>
                <w:shd w:val="clear" w:color="auto" w:fill="auto"/>
              </w:tcPr>
              <w:p w:rsidR="00832DD6" w:rsidRPr="001B6047" w:rsidRDefault="006C7544" w:rsidP="006C7544">
                <w:pPr>
                  <w:rPr>
                    <w:rFonts w:ascii="Times New Roman" w:hAnsi="Times New Roman"/>
                    <w:color w:val="000000" w:themeColor="text1"/>
                    <w:kern w:val="0"/>
                    <w:sz w:val="22"/>
                    <w:szCs w:val="21"/>
                  </w:rPr>
                </w:pPr>
                <w:r w:rsidRPr="006C405C">
                  <w:rPr>
                    <w:rStyle w:val="placeholder1Char"/>
                    <w:rFonts w:hint="eastAsia"/>
                  </w:rPr>
                  <w:t>选择行业</w:t>
                </w:r>
              </w:p>
            </w:tc>
          </w:sdtContent>
        </w:sdt>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sdt>
          <w:sdtPr>
            <w:rPr>
              <w:rFonts w:asciiTheme="minorEastAsia" w:eastAsiaTheme="minorEastAsia" w:hAnsiTheme="minorEastAsia"/>
              <w:color w:val="000000" w:themeColor="text1"/>
              <w:kern w:val="0"/>
              <w:sz w:val="22"/>
              <w:szCs w:val="21"/>
            </w:rPr>
            <w:id w:val="1066299190"/>
            <w:lock w:val="sdtLocked"/>
            <w:placeholder>
              <w:docPart w:val="A55D9BE2F69C4D26A188AAEA232DB3BC"/>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sdt>
          <w:sdtPr>
            <w:rPr>
              <w:rFonts w:asciiTheme="minorEastAsia" w:eastAsiaTheme="minorEastAsia" w:hAnsiTheme="minorEastAsia"/>
              <w:color w:val="000000" w:themeColor="text1"/>
              <w:kern w:val="0"/>
              <w:sz w:val="22"/>
              <w:szCs w:val="21"/>
            </w:rPr>
            <w:id w:val="1576169144"/>
            <w:lock w:val="sdtLocked"/>
            <w:placeholder>
              <w:docPart w:val="98C2A34FED0E4017B05ABC7C86939804"/>
            </w:placeholder>
            <w:showingPlcHdr/>
            <w:dropDownList>
              <w:listItem w:displayText="协议转让" w:value="协议转让"/>
              <w:listItem w:displayText="做市转让" w:value="做市转让"/>
            </w:dropDownList>
          </w:sdtPr>
          <w:sdtEndPr/>
          <w:sdtContent>
            <w:tc>
              <w:tcPr>
                <w:tcW w:w="6095" w:type="dxa"/>
                <w:shd w:val="clear" w:color="auto" w:fill="auto"/>
              </w:tcPr>
              <w:p w:rsidR="00E15974" w:rsidRPr="001B6047" w:rsidRDefault="006C7544" w:rsidP="006C7544">
                <w:pPr>
                  <w:rPr>
                    <w:rFonts w:ascii="Times New Roman" w:hAnsi="Times New Roman"/>
                    <w:color w:val="000000" w:themeColor="text1"/>
                    <w:kern w:val="0"/>
                    <w:sz w:val="22"/>
                    <w:szCs w:val="21"/>
                  </w:rPr>
                </w:pPr>
                <w:r w:rsidRPr="006C405C">
                  <w:rPr>
                    <w:rStyle w:val="placeholder2Char"/>
                    <w:rFonts w:hint="eastAsia"/>
                  </w:rPr>
                  <w:t>选择转让</w:t>
                </w:r>
                <w:r w:rsidRPr="006C405C">
                  <w:rPr>
                    <w:rStyle w:val="placeholder2Char"/>
                  </w:rPr>
                  <w:t>方式</w:t>
                </w:r>
              </w:p>
            </w:tc>
          </w:sdtContent>
        </w:sdt>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1140BD" w:rsidP="006C7544">
            <w:pPr>
              <w:rPr>
                <w:rFonts w:ascii="Times New Roman" w:hAnsi="Times New Roman"/>
                <w:color w:val="000000" w:themeColor="text1"/>
                <w:kern w:val="0"/>
                <w:sz w:val="22"/>
                <w:szCs w:val="21"/>
              </w:rPr>
            </w:pPr>
            <w:sdt>
              <w:sdtPr>
                <w:rPr>
                  <w:rFonts w:asciiTheme="minorEastAsia" w:eastAsiaTheme="minorEastAsia" w:hAnsiTheme="minorEastAsia"/>
                  <w:color w:val="000000" w:themeColor="text1"/>
                  <w:kern w:val="0"/>
                  <w:sz w:val="22"/>
                  <w:szCs w:val="21"/>
                </w:rPr>
                <w:alias w:val="整数"/>
                <w:tag w:val="整数"/>
                <w:id w:val="-230004874"/>
                <w:lock w:val="sdtLocked"/>
                <w:placeholder>
                  <w:docPart w:val="F2870D0BB1B049148642871B57B079CB"/>
                </w:placeholder>
                <w:showingPlcHdr/>
                <w:dataBinding w:prefixMappings="xmlns:ns0='http://wwww.hallomagic.com/xbrl/consistency' xmlns:ns1='consistency' " w:xpath="/ns0:xbrlConsistency[1]/ns1:ccConsistency[1]/ns1:ccSign_ZongGuBenShuLiangneeq_duration_T[1]" w:storeItemID="{FE1676A3-EB50-4222-9B6B-7476559E528E}"/>
                <w:text/>
              </w:sdtPr>
              <w:sdtEndPr/>
              <w:sdtContent>
                <w:r w:rsidR="006C7544" w:rsidRPr="006C405C">
                  <w:rPr>
                    <w:rStyle w:val="placeholder1Char"/>
                  </w:rPr>
                  <w:t>____________</w:t>
                </w:r>
              </w:sdtContent>
            </w:sdt>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sdt>
          <w:sdtPr>
            <w:rPr>
              <w:rFonts w:asciiTheme="minorEastAsia" w:eastAsiaTheme="minorEastAsia" w:hAnsiTheme="minorEastAsia"/>
              <w:color w:val="000000" w:themeColor="text1"/>
              <w:kern w:val="0"/>
              <w:sz w:val="22"/>
              <w:szCs w:val="21"/>
            </w:rPr>
            <w:id w:val="132839485"/>
            <w:lock w:val="sdtLocked"/>
            <w:placeholder>
              <w:docPart w:val="ECC7060A141544189EF5FA124CF182FE"/>
            </w:placeholder>
            <w:showingPlcHdr/>
            <w:text/>
          </w:sdtPr>
          <w:sdtEndPr/>
          <w:sdtContent>
            <w:tc>
              <w:tcPr>
                <w:tcW w:w="6095" w:type="dxa"/>
                <w:shd w:val="clear" w:color="auto" w:fill="auto"/>
              </w:tcPr>
              <w:p w:rsidR="0084503C"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sdt>
          <w:sdtPr>
            <w:rPr>
              <w:rFonts w:asciiTheme="minorEastAsia" w:eastAsiaTheme="minorEastAsia" w:hAnsiTheme="minorEastAsia"/>
              <w:color w:val="000000" w:themeColor="text1"/>
              <w:kern w:val="0"/>
              <w:sz w:val="22"/>
              <w:szCs w:val="21"/>
            </w:rPr>
            <w:id w:val="1055965952"/>
            <w:lock w:val="sdtLocked"/>
            <w:placeholder>
              <w:docPart w:val="44A2A5AD305448EB995F117D1F3ED8B2"/>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sdt>
          <w:sdtPr>
            <w:rPr>
              <w:rFonts w:asciiTheme="minorEastAsia" w:eastAsiaTheme="minorEastAsia" w:hAnsiTheme="minorEastAsia"/>
              <w:color w:val="000000" w:themeColor="text1"/>
              <w:kern w:val="0"/>
              <w:sz w:val="22"/>
              <w:szCs w:val="21"/>
            </w:rPr>
            <w:alias w:val="阿拉伯数字"/>
            <w:tag w:val="阿拉伯数字"/>
            <w:id w:val="2112242201"/>
            <w:lock w:val="sdtLocked"/>
            <w:placeholder>
              <w:docPart w:val="9B77E9992591412C9665D518EF976274"/>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914961742"/>
            <w:lock w:val="sdtLocked"/>
            <w:placeholder>
              <w:docPart w:val="4977265BE7A44B10969539448A30829D"/>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税务</w:t>
            </w:r>
            <w:r w:rsidRPr="001B6047">
              <w:rPr>
                <w:rFonts w:ascii="Times New Roman" w:hAnsi="Times New Roman"/>
                <w:color w:val="000000" w:themeColor="text1"/>
                <w:kern w:val="0"/>
                <w:sz w:val="22"/>
                <w:szCs w:val="21"/>
              </w:rPr>
              <w:t>登记证号码</w:t>
            </w:r>
          </w:p>
        </w:tc>
        <w:sdt>
          <w:sdtPr>
            <w:rPr>
              <w:rFonts w:asciiTheme="minorEastAsia" w:eastAsiaTheme="minorEastAsia" w:hAnsiTheme="minorEastAsia"/>
              <w:color w:val="000000" w:themeColor="text1"/>
              <w:kern w:val="0"/>
              <w:sz w:val="22"/>
              <w:szCs w:val="21"/>
            </w:rPr>
            <w:alias w:val="阿拉伯数字"/>
            <w:tag w:val="阿拉伯数字"/>
            <w:id w:val="-1195070123"/>
            <w:lock w:val="sdtLocked"/>
            <w:placeholder>
              <w:docPart w:val="D7F5C5954EB34786B47BF385D7AA173C"/>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850835092"/>
            <w:lock w:val="sdtLocked"/>
            <w:placeholder>
              <w:docPart w:val="F58E6D93146F4E3DB9CD4661772C7CF8"/>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sdt>
          <w:sdtPr>
            <w:rPr>
              <w:rFonts w:asciiTheme="minorEastAsia" w:eastAsiaTheme="minorEastAsia" w:hAnsiTheme="minorEastAsia"/>
              <w:color w:val="000000" w:themeColor="text1"/>
              <w:kern w:val="0"/>
              <w:sz w:val="22"/>
              <w:szCs w:val="21"/>
            </w:rPr>
            <w:alias w:val="阿拉伯数字"/>
            <w:tag w:val="阿拉伯数字"/>
            <w:id w:val="2094276316"/>
            <w:lock w:val="sdtLocked"/>
            <w:placeholder>
              <w:docPart w:val="A5A768F5B77D47AAAD2A193E87B6BBC8"/>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373316464"/>
            <w:lock w:val="sdtLocked"/>
            <w:placeholder>
              <w:docPart w:val="DB471A4F2E1D41169C62C82FA60A80A5"/>
            </w:placeholder>
            <w:showingPlcHdr/>
            <w:dropDownList>
              <w:listItem w:displayText="是" w:value="true"/>
              <w:listItem w:displayText="否" w:value="false"/>
            </w:dropDownList>
          </w:sdtPr>
          <w:sdtEndPr/>
          <w:sdtContent>
            <w:tc>
              <w:tcPr>
                <w:tcW w:w="2977" w:type="dxa"/>
              </w:tcPr>
              <w:p w:rsidR="00551EBE" w:rsidRPr="00DB0C11" w:rsidRDefault="00EA13A1" w:rsidP="00DB0C11">
                <w:pPr>
                  <w:rPr>
                    <w:rFonts w:ascii="Times New Roman" w:hAnsi="Times New Roman"/>
                    <w:color w:val="000000" w:themeColor="text1"/>
                    <w:kern w:val="0"/>
                    <w:sz w:val="22"/>
                    <w:szCs w:val="21"/>
                  </w:rPr>
                </w:pPr>
                <w:r w:rsidRPr="008F432C">
                  <w:rPr>
                    <w:rStyle w:val="placeholder1Char"/>
                  </w:rPr>
                  <w:t>选择</w:t>
                </w:r>
              </w:p>
            </w:tc>
          </w:sdtContent>
        </w:sdt>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6" w:name="_Toc441926728"/>
      <w:r w:rsidRPr="00CC1546">
        <w:rPr>
          <w:rFonts w:ascii="黑体" w:eastAsia="黑体" w:hAnsi="黑体" w:hint="eastAsia"/>
          <w:b w:val="0"/>
          <w:sz w:val="36"/>
          <w:szCs w:val="36"/>
        </w:rPr>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6"/>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00"/>
        <w:gridCol w:w="1696"/>
        <w:gridCol w:w="1703"/>
        <w:gridCol w:w="1581"/>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sdt>
          <w:sdtPr>
            <w:rPr>
              <w:rFonts w:asciiTheme="minorEastAsia" w:eastAsiaTheme="minorEastAsia" w:hAnsiTheme="minorEastAsia"/>
              <w:color w:val="000000" w:themeColor="text1"/>
              <w:kern w:val="0"/>
              <w:sz w:val="18"/>
              <w:szCs w:val="21"/>
            </w:rPr>
            <w:alias w:val="货币类型"/>
            <w:tag w:val="货币类型"/>
            <w:id w:val="1677765750"/>
            <w:lock w:val="sdtLocked"/>
            <w:placeholder>
              <w:docPart w:val="335920C2734F4D748E080660030FA48F"/>
            </w:placeholder>
            <w:showingPlcHdr/>
            <w:dataBinding w:prefixMappings="xmlns:ns0='http://wwww.hallomagic.com/xbrl/consistency' xmlns:ns1='consistency' " w:xpath="/ns0:xbrlConsistency[1]/ns1:ccConsistency[1]/ns1:ccSign_OperatingRevenueneeq_duration_T[1]" w:storeItemID="{FE1676A3-EB50-4222-9B6B-7476559E528E}"/>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93965259"/>
            <w:lock w:val="sdtLocked"/>
            <w:placeholder>
              <w:docPart w:val="83149E908A1F448B86AEF3415CBA2A48"/>
            </w:placeholder>
            <w:showingPlcHdr/>
            <w:dataBinding w:prefixMappings="xmlns:ns0='http://wwww.hallomagic.com/xbrl/consistency' xmlns:ns1='consistency' " w:xpath="/ns0:xbrlConsistency[1]/ns1:ccConsistency[1]/ns1:ccSign_OperatingRevenueneeq_duration_T-1[1]" w:storeItemID="{FE1676A3-EB50-4222-9B6B-7476559E528E}"/>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3544619"/>
            <w:lock w:val="sdtLocked"/>
            <w:placeholder>
              <w:docPart w:val="0BCAEE89BE0941429FC9223CF79964F8"/>
            </w:placeholder>
            <w:showingPlcHdr/>
            <w:dataBinding w:prefixMappings="xmlns:ns0='http://wwww.hallomagic.com/xbrl/consistency' xmlns:ns1='consistency' " w:xpath="/ns0:xbrlConsistency[1]/ns1:ccConsistency[1]/ns1:ccSign_YingYeShouRuBianDongBiLineeq_duration_T[1]" w:storeItemID="{FE1676A3-EB50-4222-9B6B-7476559E528E}"/>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sdt>
          <w:sdtPr>
            <w:rPr>
              <w:rFonts w:asciiTheme="minorEastAsia" w:eastAsiaTheme="minorEastAsia" w:hAnsiTheme="minorEastAsia"/>
              <w:color w:val="000000" w:themeColor="text1"/>
              <w:kern w:val="0"/>
              <w:sz w:val="18"/>
              <w:szCs w:val="21"/>
            </w:rPr>
            <w:alias w:val="百分比"/>
            <w:tag w:val="百分比"/>
            <w:id w:val="-1480920625"/>
            <w:lock w:val="sdtLocked"/>
            <w:placeholder>
              <w:docPart w:val="360AC5B8483444EB975B60FFB2FD0182"/>
            </w:placeholder>
            <w:showingPlcHdr/>
            <w:dataBinding w:prefixMappings="xmlns:ns0='http://wwww.hallomagic.com/xbrl/consistency' xmlns:ns1='consistency' " w:xpath="/ns0:xbrlConsistency[1]/ns1:ccConsistency[1]/ns1:ccSign_MaoLiLvneeq_duration_T[1]" w:storeItemID="{FE1676A3-EB50-4222-9B6B-7476559E528E}"/>
            <w:text/>
          </w:sdtPr>
          <w:sdtEndPr/>
          <w:sdtContent>
            <w:tc>
              <w:tcPr>
                <w:tcW w:w="1701" w:type="dxa"/>
                <w:tcBorders>
                  <w:top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7748383"/>
            <w:lock w:val="sdtLocked"/>
            <w:placeholder>
              <w:docPart w:val="9A9D0DCC98D546E0A9E531616BB8C5BA"/>
            </w:placeholder>
            <w:showingPlcHdr/>
            <w:dataBinding w:prefixMappings="xmlns:ns0='http://wwww.hallomagic.com/xbrl/consistency' xmlns:ns1='consistency' " w:xpath="/ns0:xbrlConsistency[1]/ns1:ccConsistency[1]/ns1:ccSign_MaoLiLvneeq_duration_T-1[1]" w:storeItemID="{FE1676A3-EB50-4222-9B6B-7476559E528E}"/>
            <w:text/>
          </w:sdtPr>
          <w:sdtEndPr/>
          <w:sdtContent>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sdt>
          <w:sdtPr>
            <w:rPr>
              <w:rFonts w:asciiTheme="minorEastAsia" w:eastAsiaTheme="minorEastAsia" w:hAnsiTheme="minorEastAsia"/>
              <w:color w:val="000000" w:themeColor="text1"/>
              <w:kern w:val="0"/>
              <w:sz w:val="18"/>
              <w:szCs w:val="21"/>
            </w:rPr>
            <w:alias w:val="货币类型"/>
            <w:tag w:val="货币类型"/>
            <w:id w:val="-810563070"/>
            <w:lock w:val="sdtLocked"/>
            <w:placeholder>
              <w:docPart w:val="D546B1A0983A4F91821E725FC6A150FA"/>
            </w:placeholder>
            <w:showingPlcHdr/>
            <w:dataBinding w:prefixMappings="xmlns:ns0='http://wwww.hallomagic.com/xbrl/consistency' xmlns:ns1='consistency' " w:xpath="/ns0:xbrlConsistency[1]/ns1:ccConsistency[1]/ns1:ccSign_ProfitLossAttributableToOwnersOfParentneeq_duration_T[1]" w:storeItemID="{FE1676A3-EB50-4222-9B6B-7476559E528E}"/>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23357376"/>
            <w:lock w:val="sdtLocked"/>
            <w:placeholder>
              <w:docPart w:val="7B5CB02B97DC4478B5716858A395CA13"/>
            </w:placeholder>
            <w:showingPlcHdr/>
            <w:dataBinding w:prefixMappings="xmlns:ns0='http://wwww.hallomagic.com/xbrl/consistency' xmlns:ns1='consistency' " w:xpath="/ns0:xbrlConsistency[1]/ns1:ccConsistency[1]/ns1:ccSign_ProfitLossAttributableToOwnersOfParentneeq_duration_T-1[1]" w:storeItemID="{FE1676A3-EB50-4222-9B6B-7476559E528E}"/>
            <w:text/>
          </w:sdtPr>
          <w:sdtEndPr/>
          <w:sdtContent>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4829805"/>
            <w:lock w:val="sdtLocked"/>
            <w:placeholder>
              <w:docPart w:val="9D198B536846455E8E1AD7055977D4BB"/>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sdt>
          <w:sdtPr>
            <w:rPr>
              <w:rFonts w:asciiTheme="minorEastAsia" w:eastAsiaTheme="minorEastAsia" w:hAnsiTheme="minorEastAsia"/>
              <w:color w:val="000000" w:themeColor="text1"/>
              <w:kern w:val="0"/>
              <w:sz w:val="18"/>
              <w:szCs w:val="21"/>
            </w:rPr>
            <w:alias w:val="货币类型"/>
            <w:tag w:val="货币类型"/>
            <w:id w:val="-1727363366"/>
            <w:lock w:val="sdtLocked"/>
            <w:placeholder>
              <w:docPart w:val="AF06A53FACB3408A8516FB9064AD7DE8"/>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239441797"/>
            <w:lock w:val="sdtLocked"/>
            <w:placeholder>
              <w:docPart w:val="3CACED9994BA48498A538B8129B92076"/>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655522337"/>
            <w:lock w:val="sdtLocked"/>
            <w:placeholder>
              <w:docPart w:val="C8B479F4C3AB4F1B841674A6F583EE0E"/>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alias w:val="百分比"/>
            <w:tag w:val="百分比"/>
            <w:id w:val="1910966430"/>
            <w:lock w:val="sdtLocked"/>
            <w:placeholder>
              <w:docPart w:val="0B23215129EB4E3F98F505CABB185E19"/>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460418076"/>
            <w:lock w:val="sdtLocked"/>
            <w:placeholder>
              <w:docPart w:val="D766F7449A8243819A297B12833754B7"/>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id w:val="2052338269"/>
            <w:lock w:val="sdtLocked"/>
            <w:placeholder>
              <w:docPart w:val="F7D0664A7C9D4A3DA92DC0B4E636D954"/>
            </w:placeholder>
            <w:showingPlcHdr/>
            <w:text/>
          </w:sdtPr>
          <w:sdtEndPr/>
          <w:sdtContent>
            <w:tc>
              <w:tcPr>
                <w:tcW w:w="1701" w:type="dxa"/>
                <w:tcBorders>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sdt>
          <w:sdtPr>
            <w:rPr>
              <w:rFonts w:asciiTheme="minorEastAsia" w:eastAsiaTheme="minorEastAsia" w:hAnsiTheme="minorEastAsia"/>
              <w:color w:val="000000" w:themeColor="text1"/>
              <w:kern w:val="0"/>
              <w:sz w:val="18"/>
              <w:szCs w:val="21"/>
            </w:rPr>
            <w:id w:val="1355697185"/>
            <w:lock w:val="sdtLocked"/>
            <w:placeholder>
              <w:docPart w:val="84EE84E7B6C7448D885FD5EDEA11D99A"/>
            </w:placeholder>
            <w:showingPlcHdr/>
            <w:text/>
          </w:sdtPr>
          <w:sdtEndPr/>
          <w:sdtContent>
            <w:tc>
              <w:tcPr>
                <w:tcW w:w="1708" w:type="dxa"/>
                <w:tcBorders>
                  <w:left w:val="single" w:sz="4" w:space="0" w:color="5B9BD5" w:themeColor="accent1"/>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sdt>
          <w:sdtPr>
            <w:rPr>
              <w:rFonts w:asciiTheme="minorEastAsia" w:eastAsiaTheme="minorEastAsia" w:hAnsiTheme="minorEastAsia"/>
              <w:color w:val="000000" w:themeColor="text1"/>
              <w:kern w:val="0"/>
              <w:sz w:val="18"/>
              <w:szCs w:val="21"/>
            </w:rPr>
            <w:alias w:val="货币类型"/>
            <w:tag w:val="货币类型"/>
            <w:id w:val="1761948829"/>
            <w:lock w:val="sdtLocked"/>
            <w:placeholder>
              <w:docPart w:val="46AFB7D2A1194EB29AE81F225D9C3ED1"/>
            </w:placeholder>
            <w:showingPlcHdr/>
            <w:dataBinding w:prefixMappings="xmlns:ns0='http://wwww.hallomagic.com/xbrl/consistency' xmlns:ns1='consistency' " w:xpath="/ns0:xbrlConsistency[1]/ns1:ccConsistency[1]/ns1:ccSign_BasicEarningsLossPerShareneeq_duration_T[1]" w:storeItemID="{FE1676A3-EB50-4222-9B6B-7476559E528E}"/>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423536230"/>
            <w:lock w:val="sdtLocked"/>
            <w:placeholder>
              <w:docPart w:val="234FD168A85D4C61BC5275C4CDB4A9CA"/>
            </w:placeholder>
            <w:showingPlcHdr/>
            <w:dataBinding w:prefixMappings="xmlns:ns0='http://wwww.hallomagic.com/xbrl/consistency' xmlns:ns1='consistency' " w:xpath="/ns0:xbrlConsistency[1]/ns1:ccConsistency[1]/ns1:ccSign_BasicEarningsLossPerShareneeq_duration_T-1[1]" w:storeItemID="{FE1676A3-EB50-4222-9B6B-7476559E528E}"/>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64128757"/>
            <w:lock w:val="sdtLocked"/>
            <w:placeholder>
              <w:docPart w:val="4D07BE3ADE3940C0A76B0A818C0B82C8"/>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81"/>
        <w:gridCol w:w="2107"/>
        <w:gridCol w:w="1971"/>
        <w:gridCol w:w="1581"/>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sdt>
          <w:sdtPr>
            <w:rPr>
              <w:rFonts w:asciiTheme="minorEastAsia" w:eastAsiaTheme="minorEastAsia" w:hAnsiTheme="minorEastAsia"/>
              <w:color w:val="000000" w:themeColor="text1"/>
              <w:kern w:val="0"/>
              <w:sz w:val="18"/>
              <w:szCs w:val="21"/>
            </w:rPr>
            <w:alias w:val="货币类型"/>
            <w:tag w:val="货币类型"/>
            <w:id w:val="1327405573"/>
            <w:lock w:val="sdtLocked"/>
            <w:placeholder>
              <w:docPart w:val="9E38038628D14DA4BCF455EDF5E175ED"/>
            </w:placeholder>
            <w:showingPlcHdr/>
            <w:dataBinding w:prefixMappings="xmlns:ns0='http://wwww.hallomagic.com/xbrl/consistency' xmlns:ns1='consistency' " w:xpath="/ns0:xbrlConsistency[1]/ns1:ccConsistency[1]/ns1:ccSign_Assetsneeq_instant_T[1]" w:storeItemID="{FE1676A3-EB50-4222-9B6B-7476559E528E}"/>
            <w:text/>
          </w:sdtPr>
          <w:sdtEndPr/>
          <w:sdtContent>
            <w:tc>
              <w:tcPr>
                <w:tcW w:w="2126" w:type="dxa"/>
                <w:tcBorders>
                  <w:right w:val="single" w:sz="4" w:space="0" w:color="5B9BD5" w:themeColor="accent1"/>
                </w:tcBorders>
              </w:tcPr>
              <w:p w:rsidR="005611B4"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054851359"/>
            <w:lock w:val="sdtLocked"/>
            <w:placeholder>
              <w:docPart w:val="DE32D51FE0DB4745B0B5998B8595409A"/>
            </w:placeholder>
            <w:showingPlcHdr/>
            <w:dataBinding w:prefixMappings="xmlns:ns0='http://wwww.hallomagic.com/xbrl/consistency' xmlns:ns1='consistency' " w:xpath="/ns0:xbrlConsistency[1]/ns1:ccConsistency[1]/ns1:ccSign_Assetsneeq_instant_T-1[1]" w:storeItemID="{FE1676A3-EB50-4222-9B6B-7476559E528E}"/>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26791351"/>
            <w:lock w:val="sdtLocked"/>
            <w:placeholder>
              <w:docPart w:val="3006CF0A9BBF47129DC44A2048A6E086"/>
            </w:placeholder>
            <w:showingPlcHdr/>
            <w:dataBinding w:prefixMappings="xmlns:ns0='http://wwww.hallomagic.com/xbrl/consistency' xmlns:ns1='consistency' " w:xpath="/ns0:xbrlConsistency[1]/ns1:ccConsistency[1]/ns1:ccSign_ZongZiChanBianDongBiLineeq_instant_T[1]" w:storeItemID="{FE1676A3-EB50-4222-9B6B-7476559E528E}"/>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sdt>
          <w:sdtPr>
            <w:rPr>
              <w:rFonts w:asciiTheme="minorEastAsia" w:eastAsiaTheme="minorEastAsia" w:hAnsiTheme="minorEastAsia"/>
              <w:color w:val="000000" w:themeColor="text1"/>
              <w:kern w:val="0"/>
              <w:sz w:val="18"/>
              <w:szCs w:val="21"/>
            </w:rPr>
            <w:alias w:val="货币类型"/>
            <w:tag w:val="货币类型"/>
            <w:id w:val="2074770553"/>
            <w:lock w:val="sdtLocked"/>
            <w:placeholder>
              <w:docPart w:val="539CC03DA23D4B47A34B245ED8605E59"/>
            </w:placeholder>
            <w:showingPlcHdr/>
            <w:dataBinding w:prefixMappings="xmlns:ns0='http://wwww.hallomagic.com/xbrl/consistency' xmlns:ns1='consistency' " w:xpath="/ns0:xbrlConsistency[1]/ns1:ccConsistency[1]/ns1:ccSign_Liabilitiesneeq_instant_T[1]" w:storeItemID="{FE1676A3-EB50-4222-9B6B-7476559E528E}"/>
            <w:text/>
          </w:sdtPr>
          <w:sdtEndPr/>
          <w:sdtContent>
            <w:tc>
              <w:tcPr>
                <w:tcW w:w="2126" w:type="dxa"/>
                <w:tcBorders>
                  <w:right w:val="single" w:sz="4" w:space="0" w:color="5B9BD5" w:themeColor="accent1"/>
                </w:tcBorders>
              </w:tcPr>
              <w:p w:rsidR="008D400F"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899045439"/>
            <w:lock w:val="sdtLocked"/>
            <w:placeholder>
              <w:docPart w:val="600F3D66577D4C76A80B89E64A985FB2"/>
            </w:placeholder>
            <w:showingPlcHdr/>
            <w:dataBinding w:prefixMappings="xmlns:ns0='http://wwww.hallomagic.com/xbrl/consistency' xmlns:ns1='consistency' " w:xpath="/ns0:xbrlConsistency[1]/ns1:ccConsistency[1]/ns1:ccSign_Liabilitiesneeq_instant_T-1[1]" w:storeItemID="{FE1676A3-EB50-4222-9B6B-7476559E528E}"/>
            <w:text/>
          </w:sdtPr>
          <w:sdtEndPr/>
          <w:sdtContent>
            <w:tc>
              <w:tcPr>
                <w:tcW w:w="1985" w:type="dxa"/>
                <w:tcBorders>
                  <w:left w:val="single" w:sz="4" w:space="0" w:color="5B9BD5" w:themeColor="accent1"/>
                  <w:right w:val="single" w:sz="4" w:space="0" w:color="5B9BD5" w:themeColor="accent1"/>
                </w:tcBorders>
              </w:tcPr>
              <w:p w:rsidR="008D400F"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1198118"/>
            <w:lock w:val="sdtLocked"/>
            <w:placeholder>
              <w:docPart w:val="5E0E7576675E47719BB55492C3FA0EA0"/>
            </w:placeholder>
            <w:showingPlcHdr/>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sdt>
          <w:sdtPr>
            <w:rPr>
              <w:rFonts w:asciiTheme="minorEastAsia" w:eastAsiaTheme="minorEastAsia" w:hAnsiTheme="minorEastAsia"/>
              <w:color w:val="000000" w:themeColor="text1"/>
              <w:kern w:val="0"/>
              <w:sz w:val="18"/>
              <w:szCs w:val="21"/>
            </w:rPr>
            <w:alias w:val="货币类型"/>
            <w:tag w:val="货币类型"/>
            <w:id w:val="-1816791747"/>
            <w:lock w:val="sdtLocked"/>
            <w:placeholder>
              <w:docPart w:val="DC28B14758C240FE9F437F9B8CBD2FD2"/>
            </w:placeholder>
            <w:showingPlcHdr/>
            <w:dataBinding w:prefixMappings="xmlns:ns0='http://wwww.hallomagic.com/xbrl/consistency' xmlns:ns1='consistency' " w:xpath="/ns0:xbrlConsistency[1]/ns1:ccConsistency[1]/ns1:ccSign_EquityAttributableToOwnersOfParentneeq_instant_T[1]" w:storeItemID="{FE1676A3-EB50-4222-9B6B-7476559E528E}"/>
            <w:text/>
          </w:sdtPr>
          <w:sdtEndPr/>
          <w:sdtContent>
            <w:tc>
              <w:tcPr>
                <w:tcW w:w="2126" w:type="dxa"/>
                <w:tcBorders>
                  <w:top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59853944"/>
            <w:lock w:val="sdtLocked"/>
            <w:placeholder>
              <w:docPart w:val="AD4CA0FC55C44AAF9DC9EE0B9DA61AFF"/>
            </w:placeholder>
            <w:showingPlcHdr/>
            <w:dataBinding w:prefixMappings="xmlns:ns0='http://wwww.hallomagic.com/xbrl/consistency' xmlns:ns1='consistency' " w:xpath="/ns0:xbrlConsistency[1]/ns1:ccConsistency[1]/ns1:ccSign_EquityAttributableToOwnersOfParentneeq_instant_T-1[1]" w:storeItemID="{FE1676A3-EB50-4222-9B6B-7476559E528E}"/>
            <w:text/>
          </w:sdtPr>
          <w:sdtEndPr/>
          <w:sdtContent>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170404357"/>
            <w:lock w:val="sdtLocked"/>
            <w:placeholder>
              <w:docPart w:val="1BED1DA7A3CD4E048DC0224F552CECCC"/>
            </w:placeholder>
            <w:showingPlcHdr/>
            <w:text/>
          </w:sdtPr>
          <w:sdtEndPr/>
          <w:sdtContent>
            <w:tc>
              <w:tcPr>
                <w:tcW w:w="1417" w:type="dxa"/>
                <w:tcBorders>
                  <w:top w:val="single" w:sz="4" w:space="0" w:color="5B9BD5" w:themeColor="accent1"/>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sdt>
          <w:sdtPr>
            <w:rPr>
              <w:rFonts w:asciiTheme="minorEastAsia" w:eastAsiaTheme="minorEastAsia" w:hAnsiTheme="minorEastAsia"/>
              <w:color w:val="000000" w:themeColor="text1"/>
              <w:kern w:val="0"/>
              <w:sz w:val="18"/>
              <w:szCs w:val="21"/>
            </w:rPr>
            <w:alias w:val="货币类型"/>
            <w:tag w:val="货币类型"/>
            <w:id w:val="-1234702552"/>
            <w:lock w:val="sdtLocked"/>
            <w:placeholder>
              <w:docPart w:val="78087D02C9184B85B98AEFD2557D3416"/>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890653306"/>
            <w:lock w:val="sdtLocked"/>
            <w:placeholder>
              <w:docPart w:val="32A7E3B8CAD84D109CE36F8E2267B67F"/>
            </w:placeholder>
            <w:showingPlcHdr/>
            <w:text/>
          </w:sdtPr>
          <w:sdtEndPr/>
          <w:sdtContent>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864903109"/>
            <w:lock w:val="sdtLocked"/>
            <w:placeholder>
              <w:docPart w:val="06C72ED1D0CA425B96F0E0D83F44D35B"/>
            </w:placeholder>
            <w:showingPlcHdr/>
            <w:text/>
          </w:sdtPr>
          <w:sdtEndPr/>
          <w:sdtContent>
            <w:tc>
              <w:tcPr>
                <w:tcW w:w="1417" w:type="dxa"/>
                <w:tcBorders>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sdt>
          <w:sdtPr>
            <w:rPr>
              <w:rFonts w:asciiTheme="minorEastAsia" w:eastAsiaTheme="minorEastAsia" w:hAnsiTheme="minorEastAsia"/>
              <w:color w:val="000000" w:themeColor="text1"/>
              <w:kern w:val="0"/>
              <w:sz w:val="18"/>
              <w:szCs w:val="21"/>
            </w:rPr>
            <w:alias w:val="百分比"/>
            <w:tag w:val="百分比"/>
            <w:id w:val="-41677043"/>
            <w:lock w:val="sdtLocked"/>
            <w:placeholder>
              <w:docPart w:val="6825A1E4079644E380F291CBCD732ADC"/>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18181127"/>
            <w:lock w:val="sdtLocked"/>
            <w:placeholder>
              <w:docPart w:val="2D1B8B61635E41A49A8F291C833D5BBB"/>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sdt>
          <w:sdtPr>
            <w:rPr>
              <w:rFonts w:asciiTheme="minorEastAsia" w:eastAsiaTheme="minorEastAsia" w:hAnsiTheme="minorEastAsia"/>
              <w:color w:val="000000" w:themeColor="text1"/>
              <w:kern w:val="0"/>
              <w:sz w:val="18"/>
              <w:szCs w:val="21"/>
            </w:rPr>
            <w:id w:val="-1509279068"/>
            <w:lock w:val="sdtLocked"/>
            <w:placeholder>
              <w:docPart w:val="BEC93799F60D4344B5C661CE401E3313"/>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780713988"/>
            <w:lock w:val="sdtLocked"/>
            <w:placeholder>
              <w:docPart w:val="D240F8D489314333A62D0B3F7B7DF015"/>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sdt>
          <w:sdtPr>
            <w:rPr>
              <w:rFonts w:asciiTheme="minorEastAsia" w:eastAsiaTheme="minorEastAsia" w:hAnsiTheme="minorEastAsia"/>
              <w:color w:val="000000" w:themeColor="text1"/>
              <w:kern w:val="0"/>
              <w:sz w:val="18"/>
              <w:szCs w:val="21"/>
            </w:rPr>
            <w:id w:val="174161326"/>
            <w:lock w:val="sdtLocked"/>
            <w:placeholder>
              <w:docPart w:val="81404822B97F4967B3EBE02CF73F35B7"/>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37908813"/>
            <w:lock w:val="sdtLocked"/>
            <w:placeholder>
              <w:docPart w:val="51D1B76F65494F33A2AACCD5382A5314"/>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sdt>
          <w:sdtPr>
            <w:rPr>
              <w:rFonts w:asciiTheme="minorEastAsia" w:eastAsiaTheme="minorEastAsia" w:hAnsiTheme="minorEastAsia"/>
              <w:color w:val="000000" w:themeColor="text1"/>
              <w:kern w:val="0"/>
              <w:sz w:val="18"/>
              <w:szCs w:val="21"/>
            </w:rPr>
            <w:alias w:val="货币类型"/>
            <w:tag w:val="货币类型"/>
            <w:id w:val="-171341196"/>
            <w:lock w:val="sdtLocked"/>
            <w:placeholder>
              <w:docPart w:val="48FB824767794F5BBB3C54660613C99C"/>
            </w:placeholder>
            <w:showingPlcHdr/>
            <w:dataBinding w:prefixMappings="xmlns:ns0='http://wwww.hallomagic.com/xbrl/consistency' xmlns:ns1='consistency' " w:xpath="/ns0:xbrlConsistency[1]/ns1:ccConsistency[1]/ns1:ccSign_CashFlowsFromUsedInOperatingActivitiesneeq_duration_T[1]" w:storeItemID="{FE1676A3-EB50-4222-9B6B-7476559E528E}"/>
            <w:text/>
          </w:sdtPr>
          <w:sdtEndPr/>
          <w:sdtContent>
            <w:tc>
              <w:tcPr>
                <w:tcW w:w="2268" w:type="dxa"/>
                <w:tcBorders>
                  <w:right w:val="single" w:sz="4" w:space="0" w:color="5B9BD5" w:themeColor="accent1"/>
                </w:tcBorders>
              </w:tcPr>
              <w:p w:rsidR="00AA2681"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398480206"/>
            <w:lock w:val="sdtLocked"/>
            <w:placeholder>
              <w:docPart w:val="B9E501104ADF42D49A05B91289A6D7B6"/>
            </w:placeholder>
            <w:showingPlcHdr/>
            <w:dataBinding w:prefixMappings="xmlns:ns0='http://wwww.hallomagic.com/xbrl/consistency' xmlns:ns1='consistency' " w:xpath="/ns0:xbrlConsistency[1]/ns1:ccConsistency[1]/ns1:ccSign_CashFlowsFromUsedInOperatingActivitiesneeq_duration_T-1[1]" w:storeItemID="{FE1676A3-EB50-4222-9B6B-7476559E528E}"/>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sdt>
          <w:sdtPr>
            <w:rPr>
              <w:rFonts w:asciiTheme="minorEastAsia" w:eastAsiaTheme="minorEastAsia" w:hAnsiTheme="minorEastAsia"/>
              <w:color w:val="000000" w:themeColor="text1"/>
              <w:kern w:val="0"/>
              <w:sz w:val="18"/>
              <w:szCs w:val="21"/>
            </w:rPr>
            <w:id w:val="-1032959471"/>
            <w:lock w:val="sdtLocked"/>
            <w:placeholder>
              <w:docPart w:val="81E37B3C70FE44288C1770EAE4C008B0"/>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55760381"/>
            <w:lock w:val="sdtLocked"/>
            <w:placeholder>
              <w:docPart w:val="E88938CA0F5B4B4BA387384136BB6281"/>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sdt>
          <w:sdtPr>
            <w:rPr>
              <w:rFonts w:asciiTheme="minorEastAsia" w:eastAsiaTheme="minorEastAsia" w:hAnsiTheme="minorEastAsia"/>
              <w:color w:val="000000" w:themeColor="text1"/>
              <w:kern w:val="0"/>
              <w:sz w:val="18"/>
              <w:szCs w:val="21"/>
            </w:rPr>
            <w:id w:val="955367023"/>
            <w:lock w:val="sdtLocked"/>
            <w:placeholder>
              <w:docPart w:val="00250CB055974D5CAE4405817B8BBE75"/>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93032885"/>
            <w:lock w:val="sdtLocked"/>
            <w:placeholder>
              <w:docPart w:val="C2873048FA4B497A88B7BB7FDB6CE6CD"/>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34243420"/>
            <w:lock w:val="sdtLocked"/>
            <w:placeholder>
              <w:docPart w:val="7D85039CE09A4470A41B4EB951D47645"/>
            </w:placeholder>
            <w:showingPlcHdr/>
            <w:text/>
          </w:sdtPr>
          <w:sdtEndPr/>
          <w:sdtContent>
            <w:tc>
              <w:tcPr>
                <w:tcW w:w="2268" w:type="dxa"/>
                <w:tcBorders>
                  <w:right w:val="single" w:sz="4" w:space="0" w:color="5B9BD5" w:themeColor="accent1"/>
                </w:tcBorders>
              </w:tcPr>
              <w:p w:rsidR="008C7C0C"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1406558"/>
            <w:lock w:val="sdtLocked"/>
            <w:placeholder>
              <w:docPart w:val="9DA490E0CC66462C8B57EC990221AF8B"/>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288514521"/>
            <w:lock w:val="sdtLocked"/>
            <w:placeholder>
              <w:docPart w:val="64A5CEDA84E34F47B00518CF8A663316"/>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78577109"/>
            <w:lock w:val="sdtLocked"/>
            <w:placeholder>
              <w:docPart w:val="3A964C54FF204EAEB99142AB7CEDB4F8"/>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854657159"/>
            <w:lock w:val="sdtLocked"/>
            <w:placeholder>
              <w:docPart w:val="14E1EE70A07049FA8D383FAE8102DB01"/>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6549802"/>
            <w:lock w:val="sdtLocked"/>
            <w:placeholder>
              <w:docPart w:val="86B79262296448E784874D644FFF4767"/>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2551"/>
        <w:gridCol w:w="2127"/>
        <w:gridCol w:w="1417"/>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sdt>
          <w:sdtPr>
            <w:rPr>
              <w:rFonts w:asciiTheme="minorEastAsia" w:eastAsiaTheme="minorEastAsia" w:hAnsiTheme="minorEastAsia"/>
              <w:color w:val="000000" w:themeColor="text1"/>
              <w:kern w:val="0"/>
              <w:sz w:val="20"/>
              <w:szCs w:val="21"/>
            </w:rPr>
            <w:alias w:val="整数"/>
            <w:tag w:val="整数"/>
            <w:id w:val="1284230979"/>
            <w:lock w:val="sdtLocked"/>
            <w:placeholder>
              <w:docPart w:val="A6A68A4DF58249BA9EA63E187E08BA1D"/>
            </w:placeholder>
            <w:showingPlcHdr/>
            <w:dataBinding w:prefixMappings="xmlns:ns0='http://wwww.hallomagic.com/xbrl/consistency' xmlns:ns1='consistency' " w:xpath="/ns0:xbrlConsistency[1]/ns1:ccConsistency[1]/ns1:ccSign_ZongGuBenShuLiangneeq_duration_T[1]" w:storeItemID="{FE1676A3-EB50-4222-9B6B-7476559E528E}"/>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978290295"/>
            <w:lock w:val="sdtLocked"/>
            <w:placeholder>
              <w:docPart w:val="8472276065584D189DC5281C67C70305"/>
            </w:placeholder>
            <w:showingPlcHdr/>
            <w:dataBinding w:prefixMappings="xmlns:ns0='http://wwww.hallomagic.com/xbrl/consistency' xmlns:ns1='consistency' " w:xpath="/ns0:xbrlConsistency[1]/ns1:ccConsistency[1]/ns1:ccSign_ZongGuBenShuLiangneeq_duration_T-1[1]" w:storeItemID="{FE1676A3-EB50-4222-9B6B-7476559E528E}"/>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A160D4"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sdt>
          <w:sdtPr>
            <w:rPr>
              <w:rFonts w:asciiTheme="minorEastAsia" w:eastAsiaTheme="minorEastAsia" w:hAnsiTheme="minorEastAsia"/>
              <w:color w:val="000000" w:themeColor="text1"/>
              <w:kern w:val="0"/>
              <w:sz w:val="20"/>
              <w:szCs w:val="21"/>
            </w:rPr>
            <w:alias w:val="整数"/>
            <w:tag w:val="整数"/>
            <w:id w:val="1655869546"/>
            <w:lock w:val="sdtLocked"/>
            <w:placeholder>
              <w:docPart w:val="C0CC7C0B870B4305868A98AE9B48037A"/>
            </w:placeholder>
            <w:showingPlcHdr/>
            <w:dataBinding w:prefixMappings="xmlns:ns0='http://wwww.hallomagic.com/xbrl/consistency' xmlns:ns1='consistency' " w:xpath="/ns0:xbrlConsistency[1]/ns1:ccConsistency[1]/ns1:ccSign_JiRuQuanYiDeYouXianGuShuLiangneeq_duration_T[1]" w:storeItemID="{FE1676A3-EB50-4222-9B6B-7476559E528E}"/>
            <w:text/>
          </w:sdtPr>
          <w:sdtEndPr/>
          <w:sdtContent>
            <w:tc>
              <w:tcPr>
                <w:tcW w:w="2551" w:type="dxa"/>
                <w:tcBorders>
                  <w:right w:val="single" w:sz="4" w:space="0" w:color="5B9BD5" w:themeColor="accent1"/>
                </w:tcBorders>
              </w:tcPr>
              <w:p w:rsidR="001C3239" w:rsidRPr="00152EBA" w:rsidRDefault="007820B7" w:rsidP="007820B7">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2041622107"/>
            <w:lock w:val="sdtLocked"/>
            <w:placeholder>
              <w:docPart w:val="DCE0D2965640423D83A700C958B2F1B8"/>
            </w:placeholder>
            <w:showingPlcHdr/>
            <w:dataBinding w:prefixMappings="xmlns:ns0='http://wwww.hallomagic.com/xbrl/consistency' xmlns:ns1='consistency' " w:xpath="/ns0:xbrlConsistency[1]/ns1:ccConsistency[1]/ns1:ccSign_JiRuQuanYiDeYouXianGuShuLiangneeq_duration_T-1[1]" w:storeItemID="{FE1676A3-EB50-4222-9B6B-7476559E528E}"/>
            <w:text/>
          </w:sdtPr>
          <w:sdtEndPr/>
          <w:sdtContent>
            <w:tc>
              <w:tcPr>
                <w:tcW w:w="2127" w:type="dxa"/>
                <w:tcBorders>
                  <w:left w:val="single" w:sz="4" w:space="0" w:color="5B9BD5" w:themeColor="accent1"/>
                  <w:right w:val="single" w:sz="4" w:space="0" w:color="5B9BD5" w:themeColor="accent1"/>
                </w:tcBorders>
              </w:tcPr>
              <w:p w:rsidR="001C3239" w:rsidRPr="00152EBA" w:rsidRDefault="0072781A" w:rsidP="0072781A">
                <w:pPr>
                  <w:ind w:right="34"/>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sdt>
          <w:sdtPr>
            <w:rPr>
              <w:rFonts w:asciiTheme="minorEastAsia" w:eastAsiaTheme="minorEastAsia" w:hAnsiTheme="minorEastAsia"/>
              <w:color w:val="000000" w:themeColor="text1"/>
              <w:kern w:val="0"/>
              <w:sz w:val="20"/>
              <w:szCs w:val="21"/>
            </w:rPr>
            <w:alias w:val="整数"/>
            <w:tag w:val="整数"/>
            <w:id w:val="-64189041"/>
            <w:lock w:val="sdtLocked"/>
            <w:placeholder>
              <w:docPart w:val="A2E3954F1E9141D181CE62C1A2B31620"/>
            </w:placeholder>
            <w:showingPlcHdr/>
            <w:dataBinding w:prefixMappings="xmlns:ns0='http://wwww.hallomagic.com/xbrl/consistency' xmlns:ns1='consistency' " w:xpath="/ns0:xbrlConsistency[1]/ns1:ccConsistency[1]/ns1:ccSign_JiRuFuZhaiDeYouXianGuShuLiangneeq_duration_T[1]" w:storeItemID="{FE1676A3-EB50-4222-9B6B-7476559E528E}"/>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95609470"/>
            <w:lock w:val="sdtLocked"/>
            <w:placeholder>
              <w:docPart w:val="CE2EC91F706E4EB9B16112E9E8F3E7B5"/>
            </w:placeholder>
            <w:showingPlcHdr/>
            <w:dataBinding w:prefixMappings="xmlns:ns0='http://wwww.hallomagic.com/xbrl/consistency' xmlns:ns1='consistency' " w:xpath="/ns0:xbrlConsistency[1]/ns1:ccConsistency[1]/ns1:ccSign_JiRuFuZhaiDeYouXianGuShuLiangneeq_duration_T-1[1]" w:storeItemID="{FE1676A3-EB50-4222-9B6B-7476559E528E}"/>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sdt>
          <w:sdtPr>
            <w:rPr>
              <w:rFonts w:asciiTheme="minorEastAsia" w:eastAsiaTheme="minorEastAsia" w:hAnsiTheme="minorEastAsia"/>
              <w:color w:val="000000" w:themeColor="text1"/>
              <w:kern w:val="0"/>
              <w:sz w:val="20"/>
              <w:szCs w:val="21"/>
            </w:rPr>
            <w:alias w:val="整数"/>
            <w:tag w:val="整数"/>
            <w:id w:val="2036844310"/>
            <w:lock w:val="sdtLocked"/>
            <w:placeholder>
              <w:docPart w:val="6FFCF262ACBC41CDA8CBF6E58043B829"/>
            </w:placeholder>
            <w:showingPlcHdr/>
            <w:text/>
          </w:sdtPr>
          <w:sdtEndPr/>
          <w:sdtContent>
            <w:tc>
              <w:tcPr>
                <w:tcW w:w="2551" w:type="dxa"/>
                <w:tcBorders>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18438234"/>
            <w:lock w:val="sdtLocked"/>
            <w:placeholder>
              <w:docPart w:val="DDB72DE8B9554D519D64D9F7FAC6573A"/>
            </w:placeholder>
            <w:showingPlcHdr/>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sdt>
          <w:sdtPr>
            <w:rPr>
              <w:rFonts w:asciiTheme="minorEastAsia" w:eastAsiaTheme="minorEastAsia" w:hAnsiTheme="minorEastAsia"/>
              <w:color w:val="000000" w:themeColor="text1"/>
              <w:kern w:val="0"/>
              <w:sz w:val="20"/>
              <w:szCs w:val="21"/>
            </w:rPr>
            <w:alias w:val="整数"/>
            <w:tag w:val="整数"/>
            <w:id w:val="-1035727483"/>
            <w:lock w:val="sdtLocked"/>
            <w:placeholder>
              <w:docPart w:val="2374C964E483404EAD4A9D7BE195F2EC"/>
            </w:placeholder>
            <w:showingPlcHdr/>
            <w:text/>
          </w:sdtPr>
          <w:sdtEndPr/>
          <w:sdtContent>
            <w:tc>
              <w:tcPr>
                <w:tcW w:w="2551" w:type="dxa"/>
                <w:tcBorders>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524831210"/>
            <w:lock w:val="sdtLocked"/>
            <w:placeholder>
              <w:docPart w:val="3EF634FEA28B4608B389B9F1B251428C"/>
            </w:placeholder>
            <w:showingPlcHdr/>
            <w:text/>
          </w:sdtPr>
          <w:sdtEndPr/>
          <w:sdtContent>
            <w:tc>
              <w:tcPr>
                <w:tcW w:w="2127" w:type="dxa"/>
                <w:tcBorders>
                  <w:left w:val="single" w:sz="4" w:space="0" w:color="5B9BD5" w:themeColor="accent1"/>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1B6047" w:rsidRPr="001B6047" w:rsidTr="00AE3BB2">
        <w:trPr>
          <w:trHeight w:val="212"/>
        </w:trPr>
        <w:tc>
          <w:tcPr>
            <w:tcW w:w="5246" w:type="dxa"/>
            <w:tcBorders>
              <w:top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sdt>
        <w:sdtPr>
          <w:rPr>
            <w:rFonts w:asciiTheme="minorEastAsia" w:eastAsiaTheme="minorEastAsia" w:hAnsiTheme="minorEastAsia"/>
            <w:color w:val="000000" w:themeColor="text1"/>
            <w:kern w:val="0"/>
            <w:sz w:val="20"/>
            <w:szCs w:val="21"/>
          </w:rPr>
          <w:alias w:val="非经常性损益项目"/>
          <w:tag w:val="非经常性损益项目"/>
          <w:id w:val="-848640218"/>
          <w:lock w:val="sdtLocked"/>
          <w:placeholder>
            <w:docPart w:val="089F1764430248F199AA8C7373F73F03"/>
          </w:placeholder>
        </w:sdtPr>
        <w:sdtEndPr/>
        <w:sdtContent>
          <w:tr w:rsidR="001B6047"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79"/>
                <w:lock w:val="sdtLocked"/>
                <w:placeholder>
                  <w:docPart w:val="9A508154D68E4386A4D9375249E56D30"/>
                </w:placeholder>
                <w:showingPlcHdr/>
                <w:text/>
              </w:sdtPr>
              <w:sdtEndPr/>
              <w:sdtContent>
                <w:tc>
                  <w:tcPr>
                    <w:tcW w:w="5246" w:type="dxa"/>
                  </w:tcPr>
                  <w:p w:rsidR="005927C6" w:rsidRPr="00152EBA" w:rsidRDefault="00537879" w:rsidP="00537879">
                    <w:pPr>
                      <w:jc w:val="left"/>
                      <w:rPr>
                        <w:rFonts w:asciiTheme="minorEastAsia" w:eastAsiaTheme="minorEastAsia" w:hAnsiTheme="minorEastAsia"/>
                        <w:color w:val="000000" w:themeColor="text1"/>
                        <w:kern w:val="0"/>
                        <w:sz w:val="20"/>
                        <w:szCs w:val="21"/>
                      </w:rPr>
                    </w:pPr>
                    <w:r w:rsidRPr="006C405C">
                      <w:rPr>
                        <w:rStyle w:val="placeholder1Char"/>
                      </w:rPr>
                      <w:t>____________________</w:t>
                    </w:r>
                  </w:p>
                </w:tc>
              </w:sdtContent>
            </w:sdt>
            <w:sdt>
              <w:sdtPr>
                <w:rPr>
                  <w:rFonts w:asciiTheme="minorEastAsia" w:eastAsiaTheme="minorEastAsia" w:hAnsiTheme="minorEastAsia"/>
                  <w:color w:val="000000" w:themeColor="text1"/>
                  <w:kern w:val="0"/>
                  <w:sz w:val="20"/>
                  <w:szCs w:val="21"/>
                </w:rPr>
                <w:alias w:val="货币类型"/>
                <w:tag w:val="货币类型"/>
                <w:id w:val="1851445196"/>
                <w:lock w:val="sdtLocked"/>
                <w:placeholder>
                  <w:docPart w:val="66ABBFE264F14674BCF8E22AC8C8D0D8"/>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sdtContent>
      </w:sdt>
      <w:tr w:rsidR="001B6047" w:rsidRPr="001B6047" w:rsidTr="00AE3BB2">
        <w:trPr>
          <w:trHeight w:val="225"/>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sdt>
          <w:sdtPr>
            <w:rPr>
              <w:rFonts w:asciiTheme="minorEastAsia" w:eastAsiaTheme="minorEastAsia" w:hAnsiTheme="minorEastAsia"/>
              <w:color w:val="000000" w:themeColor="text1"/>
              <w:kern w:val="0"/>
              <w:sz w:val="20"/>
              <w:szCs w:val="21"/>
            </w:rPr>
            <w:alias w:val="货币类型"/>
            <w:tag w:val="货币类型"/>
            <w:id w:val="2079390230"/>
            <w:lock w:val="sdtLocked"/>
            <w:placeholder>
              <w:docPart w:val="BD697E1BDB8446899DBA3D7B4CBCE7F9"/>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5927C6" w:rsidRPr="00152EBA" w:rsidRDefault="00CD2E66"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sdt>
          <w:sdtPr>
            <w:rPr>
              <w:rFonts w:asciiTheme="minorEastAsia" w:eastAsiaTheme="minorEastAsia" w:hAnsiTheme="minorEastAsia"/>
              <w:color w:val="000000" w:themeColor="text1"/>
              <w:kern w:val="0"/>
              <w:sz w:val="20"/>
              <w:szCs w:val="21"/>
            </w:rPr>
            <w:alias w:val="货币类型"/>
            <w:tag w:val="货币类型"/>
            <w:id w:val="640541228"/>
            <w:lock w:val="sdtLocked"/>
            <w:placeholder>
              <w:docPart w:val="7897B39377F5437AA0EB389C84604CA8"/>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D11B38" w:rsidRPr="00152EBA" w:rsidRDefault="00D11B38"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sdt>
          <w:sdtPr>
            <w:rPr>
              <w:rFonts w:asciiTheme="minorEastAsia" w:eastAsiaTheme="minorEastAsia" w:hAnsiTheme="minorEastAsia"/>
              <w:color w:val="000000" w:themeColor="text1"/>
              <w:kern w:val="0"/>
              <w:sz w:val="20"/>
              <w:szCs w:val="21"/>
            </w:rPr>
            <w:alias w:val="货币类型"/>
            <w:tag w:val="货币类型"/>
            <w:id w:val="-674503231"/>
            <w:lock w:val="sdtLocked"/>
            <w:placeholder>
              <w:docPart w:val="49FD019272804C478A4AB6D5A4A22219"/>
            </w:placeholder>
            <w:showingPlcHdr/>
            <w:text/>
          </w:sdtPr>
          <w:sdtEndPr/>
          <w:sdtContent>
            <w:tc>
              <w:tcPr>
                <w:tcW w:w="4394" w:type="dxa"/>
                <w:tcBorders>
                  <w:right w:val="single" w:sz="4" w:space="0" w:color="5B9BD5" w:themeColor="accent1"/>
                </w:tcBorders>
              </w:tcPr>
              <w:p w:rsidR="00D11B38"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263"/>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sdt>
          <w:sdtPr>
            <w:rPr>
              <w:rFonts w:asciiTheme="minorEastAsia" w:eastAsiaTheme="minorEastAsia" w:hAnsiTheme="minorEastAsia"/>
              <w:color w:val="000000" w:themeColor="text1"/>
              <w:kern w:val="0"/>
              <w:sz w:val="20"/>
              <w:szCs w:val="21"/>
            </w:rPr>
            <w:alias w:val="货币类型"/>
            <w:tag w:val="货币类型"/>
            <w:id w:val="-1055305284"/>
            <w:lock w:val="sdtLocked"/>
            <w:placeholder>
              <w:docPart w:val="58A94FCC7B6E40F19A2D98829168BE84"/>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bl>
    <w:p w:rsidR="00D5314D" w:rsidRPr="00D5314D" w:rsidRDefault="00D5314D" w:rsidP="00D5314D"/>
    <w:sdt>
      <w:sdtPr>
        <w:rPr>
          <w:rFonts w:ascii="微软雅黑" w:eastAsia="微软雅黑" w:hAnsi="微软雅黑" w:hint="eastAsia"/>
          <w:b/>
          <w:color w:val="000000" w:themeColor="text1"/>
          <w:sz w:val="22"/>
          <w:szCs w:val="44"/>
        </w:rPr>
        <w:id w:val="1052199223"/>
        <w:lock w:val="sdtLocked"/>
        <w:placeholder>
          <w:docPart w:val="089F1764430248F199AA8C7373F73F03"/>
        </w:placeholder>
      </w:sdtPr>
      <w:sdtEndPr>
        <w:rPr>
          <w:rFonts w:ascii="Calibri" w:eastAsia="宋体" w:hAnsi="Calibri" w:hint="default"/>
          <w:b w:val="0"/>
          <w:color w:val="auto"/>
          <w:sz w:val="21"/>
          <w:szCs w:val="22"/>
        </w:rPr>
      </w:sdtEndPr>
      <w:sdtContent>
        <w:p w:rsidR="00FA153A" w:rsidRPr="00FA153A" w:rsidRDefault="00FA153A" w:rsidP="00FA153A">
          <w:pPr>
            <w:rPr>
              <w:rFonts w:asciiTheme="minorEastAsia" w:eastAsiaTheme="minorEastAsia" w:hAnsiTheme="minorEastAsia"/>
              <w:color w:val="000000" w:themeColor="text1"/>
              <w:sz w:val="10"/>
              <w:szCs w:val="10"/>
            </w:rPr>
          </w:pPr>
        </w:p>
        <w:p w:rsidR="00F56244" w:rsidRPr="00FA153A" w:rsidRDefault="00387A8F" w:rsidP="00FA153A">
          <w:pPr>
            <w:pStyle w:val="2"/>
            <w:rPr>
              <w:rStyle w:val="2Char"/>
              <w:b/>
              <w:bCs/>
            </w:rPr>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C54C3A" w:rsidRPr="00152EBA" w:rsidTr="00774309">
            <w:trPr>
              <w:trHeight w:val="281"/>
            </w:trPr>
            <w:tc>
              <w:tcPr>
                <w:tcW w:w="1843" w:type="dxa"/>
                <w:tcBorders>
                  <w:bottom w:val="nil"/>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C54C3A" w:rsidRPr="00152EBA" w:rsidTr="00774309">
            <w:trPr>
              <w:trHeight w:val="281"/>
            </w:trPr>
            <w:tc>
              <w:tcPr>
                <w:tcW w:w="1843" w:type="dxa"/>
                <w:tcBorders>
                  <w:top w:val="nil"/>
                </w:tcBorders>
              </w:tcPr>
              <w:p w:rsidR="00C54C3A" w:rsidRPr="00152EBA"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sdt>
            <w:sdtPr>
              <w:rPr>
                <w:rFonts w:asciiTheme="minorEastAsia" w:eastAsiaTheme="minorEastAsia" w:hAnsiTheme="minorEastAsia"/>
                <w:color w:val="000000" w:themeColor="text1"/>
                <w:kern w:val="0"/>
                <w:sz w:val="18"/>
                <w:szCs w:val="21"/>
              </w:rPr>
              <w:id w:val="-1661990849"/>
              <w:lock w:val="sdtLocked"/>
              <w:placeholder>
                <w:docPart w:val="C88F47DDF8134C35A77A7C90973E6700"/>
              </w:placeholder>
            </w:sdtPr>
            <w:sdtEndPr/>
            <w:sdtContent>
              <w:tr w:rsidR="00C54C3A" w:rsidRPr="00152EBA" w:rsidTr="00774309">
                <w:trPr>
                  <w:trHeight w:val="229"/>
                </w:trPr>
                <w:sdt>
                  <w:sdtPr>
                    <w:rPr>
                      <w:rFonts w:asciiTheme="minorEastAsia" w:eastAsiaTheme="minorEastAsia" w:hAnsiTheme="minorEastAsia"/>
                      <w:color w:val="000000" w:themeColor="text1"/>
                      <w:kern w:val="0"/>
                      <w:sz w:val="18"/>
                      <w:szCs w:val="21"/>
                    </w:rPr>
                    <w:id w:val="1784994507"/>
                    <w:lock w:val="sdtLocked"/>
                    <w:placeholder>
                      <w:docPart w:val="079EC48079214F0581B6B7B5B9AD1DE1"/>
                    </w:placeholder>
                    <w:showingPlcHdr/>
                    <w:text/>
                  </w:sdtPr>
                  <w:sdtEndPr/>
                  <w:sdtContent>
                    <w:tc>
                      <w:tcPr>
                        <w:tcW w:w="1843" w:type="dxa"/>
                      </w:tcPr>
                      <w:p w:rsidR="00C54C3A" w:rsidRPr="00152EBA" w:rsidRDefault="006C405C" w:rsidP="006C405C">
                        <w:pPr>
                          <w:jc w:val="lef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264036817"/>
                    <w:lock w:val="sdtLocked"/>
                    <w:placeholder>
                      <w:docPart w:val="BCE291BE625B4FB5A82C9E8FAB6BF548"/>
                    </w:placeholder>
                    <w:showingPlcHd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8F432C">
                          <w:rPr>
                            <w:rStyle w:val="placeholder1Char"/>
                            <w:rFonts w:hint="eastAsia"/>
                          </w:rPr>
                          <w:t>_</w:t>
                        </w:r>
                        <w:r w:rsidRPr="008F432C">
                          <w:rPr>
                            <w:rStyle w:val="placeholder1Char"/>
                          </w:rPr>
                          <w:t>___________</w:t>
                        </w:r>
                      </w:p>
                    </w:tc>
                  </w:sdtContent>
                </w:sdt>
                <w:sdt>
                  <w:sdtPr>
                    <w:rPr>
                      <w:rFonts w:asciiTheme="minorEastAsia" w:eastAsiaTheme="minorEastAsia" w:hAnsiTheme="minorEastAsia"/>
                      <w:color w:val="000000" w:themeColor="text1"/>
                      <w:kern w:val="0"/>
                      <w:sz w:val="18"/>
                      <w:szCs w:val="21"/>
                    </w:rPr>
                    <w:id w:val="1397007181"/>
                    <w:lock w:val="sdtLocked"/>
                    <w:placeholder>
                      <w:docPart w:val="CE039D54756F425CBCA3093CA98456D1"/>
                    </w:placeholder>
                    <w:showingPlcHdr/>
                    <w:text/>
                  </w:sdtPr>
                  <w:sdtEndPr/>
                  <w:sdtContent>
                    <w:tc>
                      <w:tcPr>
                        <w:tcW w:w="1559"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88578638"/>
                    <w:lock w:val="sdtLocked"/>
                    <w:placeholder>
                      <w:docPart w:val="B175734240774149B977E6E358FFB32C"/>
                    </w:placeholder>
                    <w:showingPlcHdr/>
                    <w:text/>
                  </w:sdtPr>
                  <w:sdtEndPr/>
                  <w:sdtContent>
                    <w:tc>
                      <w:tcPr>
                        <w:tcW w:w="1560" w:type="dxa"/>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338151570"/>
                    <w:lock w:val="sdtLocked"/>
                    <w:placeholder>
                      <w:docPart w:val="2DAD056BB64F46288A871AA034B83A60"/>
                    </w:placeholder>
                    <w:showingPlcHd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tr>
            </w:sdtContent>
          </w:sdt>
        </w:tbl>
        <w:p w:rsidR="004E5334" w:rsidRPr="001B6047" w:rsidRDefault="001140BD" w:rsidP="00510A5F"/>
      </w:sdtContent>
    </w:sdt>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7" w:name="_Toc441926729"/>
      <w:r w:rsidRPr="00CC1546">
        <w:rPr>
          <w:rFonts w:ascii="黑体" w:eastAsia="黑体" w:hAnsi="黑体" w:hint="eastAsia"/>
          <w:b w:val="0"/>
          <w:sz w:val="36"/>
          <w:szCs w:val="36"/>
        </w:rPr>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7"/>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sdt>
          <w:sdtPr>
            <w:rPr>
              <w:rFonts w:hint="eastAsia"/>
            </w:rPr>
            <w:id w:val="1401563663"/>
            <w:lock w:val="sdtLocked"/>
            <w:placeholder>
              <w:docPart w:val="373F8934A95F41E0B29D6108AE302A92"/>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C49" w:rsidRPr="0064691D" w:rsidRDefault="002D152A" w:rsidP="002D152A">
                <w:pPr>
                  <w:tabs>
                    <w:tab w:val="left" w:pos="5140"/>
                  </w:tabs>
                  <w:ind w:firstLineChars="200" w:firstLine="420"/>
                  <w:rPr>
                    <w:rFonts w:ascii="仿宋" w:eastAsia="仿宋" w:hAnsi="仿宋"/>
                    <w:i/>
                    <w:color w:val="808080"/>
                    <w:u w:val="single"/>
                  </w:rPr>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tc>
          </w:sdtContent>
        </w:sdt>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655065602"/>
            <w:lock w:val="sdtLocked"/>
            <w:placeholder>
              <w:docPart w:val="0DD6A4D142004B9CB257436CDEF6CDB7"/>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43669D">
                  <w:rPr>
                    <w:rStyle w:val="placeholder1Char"/>
                    <w:rFonts w:hint="eastAsia"/>
                  </w:rPr>
                  <w:t>选择</w:t>
                </w:r>
              </w:p>
            </w:tc>
          </w:sdtContent>
        </w:sdt>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sdt>
          <w:sdtPr>
            <w:rPr>
              <w:rFonts w:asciiTheme="minorEastAsia" w:eastAsiaTheme="minorEastAsia" w:hAnsiTheme="minorEastAsia"/>
              <w:color w:val="000000" w:themeColor="text1"/>
              <w:szCs w:val="24"/>
            </w:rPr>
            <w:id w:val="-1029642731"/>
            <w:lock w:val="sdtLocked"/>
            <w:placeholder>
              <w:docPart w:val="3D2066BD88ED461A8AB4EF2803249191"/>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sdt>
          <w:sdtPr>
            <w:rPr>
              <w:rFonts w:asciiTheme="minorEastAsia" w:eastAsiaTheme="minorEastAsia" w:hAnsiTheme="minorEastAsia"/>
              <w:color w:val="000000" w:themeColor="text1"/>
              <w:szCs w:val="24"/>
            </w:rPr>
            <w:id w:val="471639521"/>
            <w:lock w:val="sdtLocked"/>
            <w:placeholder>
              <w:docPart w:val="0159B1F30B91445386FA72B10AD7609D"/>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013571234"/>
            <w:lock w:val="sdtLocked"/>
            <w:placeholder>
              <w:docPart w:val="A4B199A444D94BA482F40B3E6512861C"/>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701862278"/>
            <w:lock w:val="sdtLocked"/>
            <w:placeholder>
              <w:docPart w:val="D00DC3B8EE8345368D34A690913EBF1C"/>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销售渠道</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273908442"/>
            <w:lock w:val="sdtLocked"/>
            <w:placeholder>
              <w:docPart w:val="BB3FD9C43FCD455588DCDD78C8DB8D5D"/>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sdt>
          <w:sdtPr>
            <w:rPr>
              <w:rFonts w:asciiTheme="minorEastAsia" w:eastAsiaTheme="minorEastAsia" w:hAnsiTheme="minorEastAsia"/>
              <w:color w:val="000000" w:themeColor="text1"/>
              <w:szCs w:val="24"/>
            </w:rPr>
            <w:id w:val="1744377095"/>
            <w:lock w:val="sdtLocked"/>
            <w:placeholder>
              <w:docPart w:val="B8513FB86C664293832A97454A63687B"/>
            </w:placeholder>
            <w:showingPlcHdr/>
            <w:dropDownList>
              <w:listItem w:displayText="是" w:value="true"/>
              <w:listItem w:displayText="否" w:value="false"/>
            </w:dropDownList>
          </w:sdtPr>
          <w:sdtEndPr/>
          <w:sdtContent>
            <w:tc>
              <w:tcPr>
                <w:tcW w:w="3402" w:type="dxa"/>
              </w:tcPr>
              <w:p w:rsidR="00340E3A"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163396996"/>
            <w:lock w:val="sdtLocked"/>
            <w:placeholder>
              <w:docPart w:val="BAB7D868169D4EDD81D87424C4003DF8"/>
            </w:placeholder>
            <w:showingPlcHdr/>
            <w:dropDownList>
              <w:listItem w:displayText="是" w:value="true"/>
              <w:listItem w:displayText="否" w:value="false"/>
            </w:dropDownList>
          </w:sdtPr>
          <w:sdtEndPr/>
          <w:sdtContent>
            <w:tc>
              <w:tcPr>
                <w:tcW w:w="3402" w:type="dxa"/>
              </w:tcPr>
              <w:p w:rsidR="00210C71"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sdt>
          <w:sdtPr>
            <w:id w:val="1594973246"/>
            <w:lock w:val="sdtLocked"/>
            <w:placeholder>
              <w:docPart w:val="4A4568C058194A17885BC87BD4892AB7"/>
            </w:placeholder>
            <w:showingPlcHdr/>
          </w:sdtPr>
          <w:sdtEndPr/>
          <w:sdtContent>
            <w:tc>
              <w:tcPr>
                <w:tcW w:w="9781" w:type="dxa"/>
              </w:tcPr>
              <w:p w:rsidR="00EC242E" w:rsidRPr="000D4AF8" w:rsidRDefault="000D4AF8" w:rsidP="002E1290">
                <w:pPr>
                  <w:tabs>
                    <w:tab w:val="left" w:pos="5140"/>
                  </w:tabs>
                </w:pPr>
                <w:r w:rsidRPr="008F432C">
                  <w:rPr>
                    <w:rStyle w:val="placeholder2Char"/>
                    <w:rFonts w:hint="eastAsia"/>
                  </w:rPr>
                  <w:t>介绍报告期内业务、产品或服务有关经营计划的实现情况，回顾年度内对企业经营有重大影响的事项</w:t>
                </w:r>
              </w:p>
            </w:tc>
          </w:sdtContent>
        </w:sdt>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sdt>
          <w:sdtPr>
            <w:rPr>
              <w:rFonts w:asciiTheme="minorEastAsia" w:eastAsiaTheme="minorEastAsia" w:hAnsiTheme="minorEastAsia"/>
              <w:color w:val="000000" w:themeColor="text1"/>
              <w:sz w:val="18"/>
              <w:szCs w:val="18"/>
            </w:rPr>
            <w:alias w:val="货币类型"/>
            <w:tag w:val="货币类型"/>
            <w:id w:val="33549837"/>
            <w:lock w:val="sdtLocked"/>
            <w:placeholder>
              <w:docPart w:val="154ED28A3C3F4E70A7AFCB174BAF4CEA"/>
            </w:placeholder>
            <w:showingPlcHdr/>
            <w:dataBinding w:prefixMappings="xmlns:ns0='http://wwww.hallomagic.com/xbrl/consistency' xmlns:ns1='consistency' " w:xpath="/ns0:xbrlConsistency[1]/ns1:ccConsistency[1]/ns1:ccSign_OperatingRevenueneeq_duration_T[1]" w:storeItemID="{FE1676A3-EB50-4222-9B6B-7476559E528E}"/>
            <w:text/>
          </w:sdtPr>
          <w:sdtEndPr/>
          <w:sdtContent>
            <w:tc>
              <w:tcPr>
                <w:tcW w:w="1418"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sdt>
          <w:sdtPr>
            <w:rPr>
              <w:rFonts w:asciiTheme="minorEastAsia" w:eastAsiaTheme="minorEastAsia" w:hAnsiTheme="minorEastAsia"/>
              <w:color w:val="000000" w:themeColor="text1"/>
              <w:sz w:val="18"/>
              <w:szCs w:val="18"/>
            </w:rPr>
            <w:alias w:val="百分比"/>
            <w:tag w:val="百分比"/>
            <w:id w:val="-439759820"/>
            <w:lock w:val="sdtLocked"/>
            <w:placeholder>
              <w:docPart w:val="29C6F87A991D40DBB9FC76EA6DD8C4A3"/>
            </w:placeholder>
            <w:showingPlcHdr/>
            <w:dataBinding w:prefixMappings="xmlns:ns0='http://wwww.hallomagic.com/xbrl/consistency' xmlns:ns1='consistency' " w:xpath="/ns0:xbrlConsistency[1]/ns1:ccConsistency[1]/ns1:ccSign_YingYeShouRuBianDongBiLineeq_duration_T[1]" w:storeItemID="{FE1676A3-EB50-4222-9B6B-7476559E528E}"/>
            <w:text/>
          </w:sdtPr>
          <w:sdtEndPr/>
          <w:sdtContent>
            <w:tc>
              <w:tcPr>
                <w:tcW w:w="1417"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货币类型"/>
            <w:tag w:val="货币类型"/>
            <w:id w:val="211703820"/>
            <w:lock w:val="sdtLocked"/>
            <w:placeholder>
              <w:docPart w:val="EA6089B833414FE29800AB30DE2AA714"/>
            </w:placeholder>
            <w:showingPlcHdr/>
            <w:dataBinding w:prefixMappings="xmlns:ns0='http://wwww.hallomagic.com/xbrl/consistency' xmlns:ns1='consistency' " w:xpath="/ns0:xbrlConsistency[1]/ns1:ccConsistency[1]/ns1:ccSign_OperatingRevenueneeq_duration_T-1[1]" w:storeItemID="{FE1676A3-EB50-4222-9B6B-7476559E528E}"/>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8715111"/>
            <w:lock w:val="sdtLocked"/>
            <w:placeholder>
              <w:docPart w:val="3E9C60A1FB424D448BA09B1212DC1B94"/>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sdt>
          <w:sdtPr>
            <w:rPr>
              <w:rFonts w:asciiTheme="minorEastAsia" w:eastAsiaTheme="minorEastAsia" w:hAnsiTheme="minorEastAsia"/>
              <w:color w:val="000000" w:themeColor="text1"/>
              <w:sz w:val="18"/>
              <w:szCs w:val="18"/>
            </w:rPr>
            <w:alias w:val="货币类型"/>
            <w:tag w:val="货币类型"/>
            <w:id w:val="-263148508"/>
            <w:lock w:val="sdtLocked"/>
            <w:placeholder>
              <w:docPart w:val="38D156E9BE004A84BAED168FCFF0469C"/>
            </w:placeholder>
            <w:showingPlcHdr/>
            <w:dataBinding w:prefixMappings="xmlns:ns0='http://wwww.hallomagic.com/xbrl/consistency' xmlns:ns1='consistency' " w:xpath="/ns0:xbrlConsistency[1]/ns1:ccConsistency[1]/ns1:ccSign_OperatingCostneeq_duration_T[1]" w:storeItemID="{FE1676A3-EB50-4222-9B6B-7476559E528E}"/>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76095996"/>
            <w:lock w:val="sdtLocked"/>
            <w:placeholder>
              <w:docPart w:val="CB6DA9447585465D91ABE77A538C0E6D"/>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82998161"/>
            <w:lock w:val="sdtLocked"/>
            <w:placeholder>
              <w:docPart w:val="86CCF506996244869ED24CF08338BA4F"/>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986855234"/>
            <w:lock w:val="sdtLocked"/>
            <w:placeholder>
              <w:docPart w:val="22EA95024185415299CC7A84779BE9E5"/>
            </w:placeholder>
            <w:showingPlcHdr/>
            <w:dataBinding w:prefixMappings="xmlns:ns0='http://wwww.hallomagic.com/xbrl/consistency' xmlns:ns1='consistency' " w:xpath="/ns0:xbrlConsistency[1]/ns1:ccConsistency[1]/ns1:ccSign_OperatingCostneeq_duration_T-1[1]" w:storeItemID="{FE1676A3-EB50-4222-9B6B-7476559E528E}"/>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76148086"/>
            <w:lock w:val="sdtLocked"/>
            <w:placeholder>
              <w:docPart w:val="952F44E8F4A4424C80F26DE509BE77E2"/>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24361703"/>
            <w:lock w:val="sdtLocked"/>
            <w:placeholder>
              <w:docPart w:val="7EBA3396E75543E48BE6B37C1FA9F157"/>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sdt>
          <w:sdtPr>
            <w:rPr>
              <w:rFonts w:asciiTheme="minorEastAsia" w:eastAsiaTheme="minorEastAsia" w:hAnsiTheme="minorEastAsia"/>
              <w:color w:val="000000" w:themeColor="text1"/>
              <w:sz w:val="18"/>
              <w:szCs w:val="18"/>
            </w:rPr>
            <w:alias w:val="百分比"/>
            <w:tag w:val="百分比"/>
            <w:id w:val="1667282300"/>
            <w:lock w:val="sdtLocked"/>
            <w:placeholder>
              <w:docPart w:val="54F74BC8EAAD4AC0ABAFA62E5876722F"/>
            </w:placeholder>
            <w:showingPlcHdr/>
            <w:dataBinding w:prefixMappings="xmlns:ns0='http://wwww.hallomagic.com/xbrl/consistency' xmlns:ns1='consistency' " w:xpath="/ns0:xbrlConsistency[1]/ns1:ccConsistency[1]/ns1:ccSign_MaoLiLvneeq_duration_T[1]" w:storeItemID="{FE1676A3-EB50-4222-9B6B-7476559E528E}"/>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百分比"/>
            <w:tag w:val="百分比"/>
            <w:id w:val="1811202692"/>
            <w:lock w:val="sdtLocked"/>
            <w:placeholder>
              <w:docPart w:val="33A6BAC6C2AC4D85973EBE69100DE615"/>
            </w:placeholder>
            <w:showingPlcHdr/>
            <w:dataBinding w:prefixMappings="xmlns:ns0='http://wwww.hallomagic.com/xbrl/consistency' xmlns:ns1='consistency' " w:xpath="/ns0:xbrlConsistency[1]/ns1:ccConsistency[1]/ns1:ccSign_MaoLiLvneeq_duration_T-1[1]" w:storeItemID="{FE1676A3-EB50-4222-9B6B-7476559E528E}"/>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sdt>
          <w:sdtPr>
            <w:rPr>
              <w:rFonts w:asciiTheme="minorEastAsia" w:eastAsiaTheme="minorEastAsia" w:hAnsiTheme="minorEastAsia"/>
              <w:color w:val="000000" w:themeColor="text1"/>
              <w:sz w:val="18"/>
              <w:szCs w:val="18"/>
            </w:rPr>
            <w:alias w:val="货币类型"/>
            <w:tag w:val="货币类型"/>
            <w:id w:val="750400789"/>
            <w:lock w:val="sdtLocked"/>
            <w:placeholder>
              <w:docPart w:val="D1D8A5897B21466AB44393243AB70984"/>
            </w:placeholder>
            <w:showingPlcHdr/>
            <w:dataBinding w:prefixMappings="xmlns:ns0='http://wwww.hallomagic.com/xbrl/consistency' xmlns:ns1='consistency' " w:xpath="/ns0:xbrlConsistency[1]/ns1:ccConsistency[1]/ns1:ccSign_AdministrativeExpenseneeq_duration_T[1]" w:storeItemID="{FE1676A3-EB50-4222-9B6B-7476559E528E}"/>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23582801"/>
            <w:lock w:val="sdtLocked"/>
            <w:placeholder>
              <w:docPart w:val="844E51E4D7DD48BD9D4506A0165F8954"/>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19092645"/>
            <w:lock w:val="sdtLocked"/>
            <w:placeholder>
              <w:docPart w:val="C127CF941F7E4534B381D2629DB60F47"/>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498887127"/>
            <w:lock w:val="sdtLocked"/>
            <w:placeholder>
              <w:docPart w:val="7409DCBE05D04995833CC9CBB62417EA"/>
            </w:placeholder>
            <w:showingPlcHdr/>
            <w:dataBinding w:prefixMappings="xmlns:ns0='http://wwww.hallomagic.com/xbrl/consistency' xmlns:ns1='consistency' " w:xpath="/ns0:xbrlConsistency[1]/ns1:ccConsistency[1]/ns1:ccSign_AdministrativeExpenseneeq_duration_T-1[1]" w:storeItemID="{FE1676A3-EB50-4222-9B6B-7476559E528E}"/>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47622291"/>
            <w:lock w:val="sdtLocked"/>
            <w:placeholder>
              <w:docPart w:val="EA5DD75FC4F94A55880E0BC885294CE4"/>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03553689"/>
            <w:lock w:val="sdtLocked"/>
            <w:placeholder>
              <w:docPart w:val="28F90ED3CC264E36B0666B57A6BDC4A2"/>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sdt>
          <w:sdtPr>
            <w:rPr>
              <w:rFonts w:asciiTheme="minorEastAsia" w:eastAsiaTheme="minorEastAsia" w:hAnsiTheme="minorEastAsia"/>
              <w:color w:val="000000" w:themeColor="text1"/>
              <w:sz w:val="18"/>
              <w:szCs w:val="18"/>
            </w:rPr>
            <w:alias w:val="货币类型"/>
            <w:tag w:val="货币类型"/>
            <w:id w:val="-778173571"/>
            <w:lock w:val="sdtLocked"/>
            <w:placeholder>
              <w:docPart w:val="6B34D22CE6DF4DA498D2C287EDAFBD18"/>
            </w:placeholder>
            <w:showingPlcHdr/>
            <w:dataBinding w:prefixMappings="xmlns:ns0='http://wwww.hallomagic.com/xbrl/consistency' xmlns:ns1='consistency' " w:xpath="/ns0:xbrlConsistency[1]/ns1:ccConsistency[1]/ns1:ccSign_DistributionCostsneeq_duration_T[1]" w:storeItemID="{FE1676A3-EB50-4222-9B6B-7476559E528E}"/>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00202678"/>
            <w:lock w:val="sdtLocked"/>
            <w:placeholder>
              <w:docPart w:val="68132AD9D8034C2CB31C69E7A2C35444"/>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297448454"/>
            <w:lock w:val="sdtLocked"/>
            <w:placeholder>
              <w:docPart w:val="BE6A74596AF3421B9D4CC4390E61064D"/>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080134576"/>
            <w:lock w:val="sdtLocked"/>
            <w:placeholder>
              <w:docPart w:val="2815EDDC221A4B08A64B1AFD416F0065"/>
            </w:placeholder>
            <w:showingPlcHdr/>
            <w:dataBinding w:prefixMappings="xmlns:ns0='http://wwww.hallomagic.com/xbrl/consistency' xmlns:ns1='consistency' " w:xpath="/ns0:xbrlConsistency[1]/ns1:ccConsistency[1]/ns1:ccSign_DistributionCostsneeq_duration_T-1[1]" w:storeItemID="{FE1676A3-EB50-4222-9B6B-7476559E528E}"/>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953668245"/>
            <w:lock w:val="sdtLocked"/>
            <w:placeholder>
              <w:docPart w:val="2672DB05681C48A09DD025955E65E718"/>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61192426"/>
            <w:lock w:val="sdtLocked"/>
            <w:placeholder>
              <w:docPart w:val="DB31843CB95E470D9299E76F3BCD8239"/>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sdt>
          <w:sdtPr>
            <w:rPr>
              <w:rFonts w:asciiTheme="minorEastAsia" w:eastAsiaTheme="minorEastAsia" w:hAnsiTheme="minorEastAsia"/>
              <w:color w:val="000000" w:themeColor="text1"/>
              <w:sz w:val="18"/>
              <w:szCs w:val="18"/>
            </w:rPr>
            <w:alias w:val="货币类型"/>
            <w:tag w:val="货币类型"/>
            <w:id w:val="427318787"/>
            <w:lock w:val="sdtLocked"/>
            <w:placeholder>
              <w:docPart w:val="73B9BADBC5424F5F858A139B5D6D29D2"/>
            </w:placeholder>
            <w:showingPlcHdr/>
            <w:dataBinding w:prefixMappings="xmlns:ns0='http://wwww.hallomagic.com/xbrl/consistency' xmlns:ns1='consistency' " w:xpath="/ns0:xbrlConsistency[1]/ns1:ccConsistency[1]/ns1:ccSign_FinanceCostsneeq_duration_T[1]" w:storeItemID="{FE1676A3-EB50-4222-9B6B-7476559E528E}"/>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96484334"/>
            <w:lock w:val="sdtLocked"/>
            <w:placeholder>
              <w:docPart w:val="11F90D2CE7704201A70B3C0CC4D8AB4F"/>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81085770"/>
            <w:lock w:val="sdtLocked"/>
            <w:placeholder>
              <w:docPart w:val="9B56C840E4644EF38D3920B19BC99886"/>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427491345"/>
            <w:lock w:val="sdtLocked"/>
            <w:placeholder>
              <w:docPart w:val="DC787C09460042D088E0F19BE8BB71D0"/>
            </w:placeholder>
            <w:showingPlcHdr/>
            <w:dataBinding w:prefixMappings="xmlns:ns0='http://wwww.hallomagic.com/xbrl/consistency' xmlns:ns1='consistency' " w:xpath="/ns0:xbrlConsistency[1]/ns1:ccConsistency[1]/ns1:ccSign_FinanceCostsneeq_duration_T-1[1]" w:storeItemID="{FE1676A3-EB50-4222-9B6B-7476559E528E}"/>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98127511"/>
            <w:lock w:val="sdtLocked"/>
            <w:placeholder>
              <w:docPart w:val="FD769BCB1E1C431BA6A7868B37C8CBF6"/>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41499485"/>
            <w:lock w:val="sdtLocked"/>
            <w:placeholder>
              <w:docPart w:val="0E4F0D048A0442D7B9516AD7994D8793"/>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sdt>
          <w:sdtPr>
            <w:rPr>
              <w:rFonts w:asciiTheme="minorEastAsia" w:eastAsiaTheme="minorEastAsia" w:hAnsiTheme="minorEastAsia"/>
              <w:color w:val="000000" w:themeColor="text1"/>
              <w:sz w:val="18"/>
              <w:szCs w:val="18"/>
            </w:rPr>
            <w:alias w:val="货币类型"/>
            <w:tag w:val="货币类型"/>
            <w:id w:val="-762836191"/>
            <w:lock w:val="sdtLocked"/>
            <w:placeholder>
              <w:docPart w:val="32CAA15111A543BE912159ED175B0520"/>
            </w:placeholder>
            <w:showingPlcHdr/>
            <w:dataBinding w:prefixMappings="xmlns:ns0='http://wwww.hallomagic.com/xbrl/consistency' xmlns:ns1='consistency' " w:xpath="/ns0:xbrlConsistency[1]/ns1:ccConsistency[1]/ns1:ccSign_OperatingProfitsneeq_duration_T[1]" w:storeItemID="{FE1676A3-EB50-4222-9B6B-7476559E528E}"/>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917118243"/>
            <w:lock w:val="sdtLocked"/>
            <w:placeholder>
              <w:docPart w:val="15191D0B57FA4E9C9706C48266AACC09"/>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16295696"/>
            <w:lock w:val="sdtLocked"/>
            <w:placeholder>
              <w:docPart w:val="A0DE6F977AD748EBA20C9617CBE274DA"/>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591599716"/>
            <w:lock w:val="sdtLocked"/>
            <w:placeholder>
              <w:docPart w:val="399E51A3290B42B6AD885F0F29C819AC"/>
            </w:placeholder>
            <w:showingPlcHdr/>
            <w:dataBinding w:prefixMappings="xmlns:ns0='http://wwww.hallomagic.com/xbrl/consistency' xmlns:ns1='consistency' " w:xpath="/ns0:xbrlConsistency[1]/ns1:ccConsistency[1]/ns1:ccSign_OperatingProfitsneeq_duration_T-1[1]" w:storeItemID="{FE1676A3-EB50-4222-9B6B-7476559E528E}"/>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53762969"/>
            <w:lock w:val="sdtLocked"/>
            <w:placeholder>
              <w:docPart w:val="D5EFBF4731FE464CA7BB527FC063E582"/>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917527479"/>
            <w:lock w:val="sdtLocked"/>
            <w:placeholder>
              <w:docPart w:val="3DFDFF3D42D34C6C87B4BA9991A88B83"/>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sdt>
          <w:sdtPr>
            <w:rPr>
              <w:rFonts w:asciiTheme="minorEastAsia" w:eastAsiaTheme="minorEastAsia" w:hAnsiTheme="minorEastAsia"/>
              <w:color w:val="000000" w:themeColor="text1"/>
              <w:sz w:val="18"/>
              <w:szCs w:val="18"/>
            </w:rPr>
            <w:alias w:val="货币类型"/>
            <w:tag w:val="货币类型"/>
            <w:id w:val="-1666161679"/>
            <w:lock w:val="sdtLocked"/>
            <w:placeholder>
              <w:docPart w:val="89ADC01D206F473D9E89BAB6EE006601"/>
            </w:placeholder>
            <w:showingPlcHdr/>
            <w:dataBinding w:prefixMappings="xmlns:ns0='http://wwww.hallomagic.com/xbrl/consistency' xmlns:ns1='consistency' " w:xpath="/ns0:xbrlConsistency[1]/ns1:ccConsistency[1]/ns1:ccSign_NonOperatingIncomeneeq_duration_T[1]" w:storeItemID="{FE1676A3-EB50-4222-9B6B-7476559E528E}"/>
            <w:text/>
          </w:sdtPr>
          <w:sdtEndPr/>
          <w:sdtContent>
            <w:tc>
              <w:tcPr>
                <w:tcW w:w="1418" w:type="dxa"/>
              </w:tcPr>
              <w:p w:rsidR="004302EB" w:rsidRPr="0043669D" w:rsidRDefault="0043669D" w:rsidP="0043669D">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665860147"/>
            <w:lock w:val="sdtLocked"/>
            <w:placeholder>
              <w:docPart w:val="F56F02327AF04E08848AB49BAF91A023"/>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11513637"/>
            <w:lock w:val="sdtLocked"/>
            <w:placeholder>
              <w:docPart w:val="F55912FA00F743C9A9FAB85C0DE0DCB8"/>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303391106"/>
            <w:lock w:val="sdtLocked"/>
            <w:placeholder>
              <w:docPart w:val="EDC25A1E55714C3987786D683F0D28AE"/>
            </w:placeholder>
            <w:showingPlcHdr/>
            <w:dataBinding w:prefixMappings="xmlns:ns0='http://wwww.hallomagic.com/xbrl/consistency' xmlns:ns1='consistency' " w:xpath="/ns0:xbrlConsistency[1]/ns1:ccConsistency[1]/ns1:ccSign_NonOperatingIncomeneeq_duration_T-1[1]" w:storeItemID="{FE1676A3-EB50-4222-9B6B-7476559E528E}"/>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952623210"/>
            <w:lock w:val="sdtLocked"/>
            <w:placeholder>
              <w:docPart w:val="1924DF05965D4BA59768480320B43448"/>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81484354"/>
            <w:lock w:val="sdtLocked"/>
            <w:placeholder>
              <w:docPart w:val="D4BA3055AB2B449ABF98519566DF50CC"/>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sdt>
          <w:sdtPr>
            <w:rPr>
              <w:rFonts w:asciiTheme="minorEastAsia" w:eastAsiaTheme="minorEastAsia" w:hAnsiTheme="minorEastAsia"/>
              <w:color w:val="000000" w:themeColor="text1"/>
              <w:sz w:val="18"/>
              <w:szCs w:val="18"/>
            </w:rPr>
            <w:alias w:val="货币类型"/>
            <w:tag w:val="货币类型"/>
            <w:id w:val="-600725607"/>
            <w:lock w:val="sdtLocked"/>
            <w:placeholder>
              <w:docPart w:val="CE552A2C4E2D4E0BA7103AEEEDBEC46B"/>
            </w:placeholder>
            <w:showingPlcHdr/>
            <w:dataBinding w:prefixMappings="xmlns:ns0='http://wwww.hallomagic.com/xbrl/consistency' xmlns:ns1='consistency' " w:xpath="/ns0:xbrlConsistency[1]/ns1:ccConsistency[1]/ns1:ccSign_NonOperatingExpensesneeq_duration_T[1]" w:storeItemID="{FE1676A3-EB50-4222-9B6B-7476559E528E}"/>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615667837"/>
            <w:lock w:val="sdtLocked"/>
            <w:placeholder>
              <w:docPart w:val="A2CEC1594C43414EAC5081AAFD227242"/>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1135149"/>
            <w:lock w:val="sdtLocked"/>
            <w:placeholder>
              <w:docPart w:val="EB866C0679404784A337242BEEBD0CDC"/>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590424292"/>
            <w:lock w:val="sdtLocked"/>
            <w:placeholder>
              <w:docPart w:val="2446E26BEB5D45539754ACC834CBAD76"/>
            </w:placeholder>
            <w:showingPlcHdr/>
            <w:dataBinding w:prefixMappings="xmlns:ns0='http://wwww.hallomagic.com/xbrl/consistency' xmlns:ns1='consistency' " w:xpath="/ns0:xbrlConsistency[1]/ns1:ccConsistency[1]/ns1:ccSign_NonOperatingExpensesneeq_duration_T-1[1]" w:storeItemID="{FE1676A3-EB50-4222-9B6B-7476559E528E}"/>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202439989"/>
            <w:lock w:val="sdtLocked"/>
            <w:placeholder>
              <w:docPart w:val="C3BA42D2D74043E98FC29F26EAC8A2D7"/>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829127385"/>
            <w:lock w:val="sdtLocked"/>
            <w:placeholder>
              <w:docPart w:val="073A7DE97C63493D83C9FE8AFD6D7046"/>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sdt>
          <w:sdtPr>
            <w:rPr>
              <w:rFonts w:asciiTheme="minorEastAsia" w:eastAsiaTheme="minorEastAsia" w:hAnsiTheme="minorEastAsia"/>
              <w:color w:val="000000" w:themeColor="text1"/>
              <w:sz w:val="18"/>
              <w:szCs w:val="18"/>
            </w:rPr>
            <w:alias w:val="货币类型"/>
            <w:tag w:val="货币类型"/>
            <w:id w:val="-1764141073"/>
            <w:lock w:val="sdtLocked"/>
            <w:placeholder>
              <w:docPart w:val="74587288782047B599E3CBB59483F751"/>
            </w:placeholder>
            <w:showingPlcHdr/>
            <w:dataBinding w:prefixMappings="xmlns:ns0='http://wwww.hallomagic.com/xbrl/consistency' xmlns:ns1='consistency' " w:xpath="/ns0:xbrlConsistency[1]/ns1:ccConsistency[1]/ns1:ccSign_ProfitLossneeq_duration_T[1]" w:storeItemID="{FE1676A3-EB50-4222-9B6B-7476559E528E}"/>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11237949"/>
            <w:lock w:val="sdtLocked"/>
            <w:placeholder>
              <w:docPart w:val="EF226CA5C0FF44CD84672A569A74A435"/>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855046"/>
            <w:lock w:val="sdtLocked"/>
            <w:placeholder>
              <w:docPart w:val="BB6E1165276E49909CD24DFF9DD77A8E"/>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668829301"/>
            <w:lock w:val="sdtLocked"/>
            <w:placeholder>
              <w:docPart w:val="BA9D9674D7ED42BB8FF3F4C81D960969"/>
            </w:placeholder>
            <w:showingPlcHdr/>
            <w:dataBinding w:prefixMappings="xmlns:ns0='http://wwww.hallomagic.com/xbrl/consistency' xmlns:ns1='consistency' " w:xpath="/ns0:xbrlConsistency[1]/ns1:ccConsistency[1]/ns1:ccSign_ProfitLossneeq_duration_T-1[1]" w:storeItemID="{FE1676A3-EB50-4222-9B6B-7476559E528E}"/>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316849136"/>
            <w:lock w:val="sdtLocked"/>
            <w:placeholder>
              <w:docPart w:val="3791C439D0534ED68852879D52CDE8EE"/>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0232693"/>
            <w:lock w:val="sdtLocked"/>
            <w:placeholder>
              <w:docPart w:val="26A5C91565084EAEA7DDB30F0B9AD11A"/>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szCs w:val="44"/>
            </w:rPr>
            <w:id w:val="1863784058"/>
            <w:lock w:val="sdtLocked"/>
            <w:placeholder>
              <w:docPart w:val="AFBEF2C9B75D41FC9CFB25F465C7EB7C"/>
            </w:placeholder>
            <w:showingPlcHdr/>
          </w:sdtPr>
          <w:sdtEndPr/>
          <w:sdtContent>
            <w:tc>
              <w:tcPr>
                <w:tcW w:w="9781" w:type="dxa"/>
              </w:tcPr>
              <w:p w:rsidR="008258D8" w:rsidRPr="00B754CD" w:rsidRDefault="00E31262" w:rsidP="00E31262">
                <w:pPr>
                  <w:tabs>
                    <w:tab w:val="left" w:pos="5140"/>
                  </w:tabs>
                  <w:rPr>
                    <w:rFonts w:ascii="仿宋" w:eastAsia="仿宋" w:hAnsi="仿宋"/>
                    <w:i/>
                    <w:color w:val="808080"/>
                    <w:u w:val="single"/>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sdt>
          <w:sdtPr>
            <w:rPr>
              <w:rFonts w:asciiTheme="minorEastAsia" w:eastAsiaTheme="minorEastAsia" w:hAnsiTheme="minorEastAsia"/>
              <w:color w:val="000000" w:themeColor="text1"/>
              <w:szCs w:val="44"/>
            </w:rPr>
            <w:alias w:val="货币类型"/>
            <w:tag w:val="货币类型"/>
            <w:id w:val="1620874632"/>
            <w:lock w:val="sdtLocked"/>
            <w:placeholder>
              <w:docPart w:val="59B72EF9A172461EB687BE5A6BAE3A09"/>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20754595"/>
            <w:lock w:val="sdtLocked"/>
            <w:placeholder>
              <w:docPart w:val="D4F2507A6D82403297D90F8C70E077AA"/>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66581292"/>
            <w:lock w:val="sdtLocked"/>
            <w:placeholder>
              <w:docPart w:val="0B7B4EAF39A34C9E9676D5CF6EBC6CFB"/>
            </w:placeholder>
            <w:showingPlcHdr/>
            <w:text/>
          </w:sdtPr>
          <w:sdtEndPr/>
          <w:sdtContent>
            <w:tc>
              <w:tcPr>
                <w:tcW w:w="1985"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781783264"/>
            <w:lock w:val="sdtLocked"/>
            <w:placeholder>
              <w:docPart w:val="51ECE8EA76FC4A139F807C80E754D2A5"/>
            </w:placeholder>
            <w:showingPlcHdr/>
            <w:text/>
          </w:sdtPr>
          <w:sdtEndPr/>
          <w:sdtContent>
            <w:tc>
              <w:tcPr>
                <w:tcW w:w="1842"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其他业务收入</w:t>
            </w:r>
          </w:p>
        </w:tc>
        <w:sdt>
          <w:sdtPr>
            <w:rPr>
              <w:rFonts w:asciiTheme="minorEastAsia" w:eastAsiaTheme="minorEastAsia" w:hAnsiTheme="minorEastAsia"/>
              <w:color w:val="000000" w:themeColor="text1"/>
              <w:szCs w:val="44"/>
            </w:rPr>
            <w:alias w:val="货币类型"/>
            <w:tag w:val="货币类型"/>
            <w:id w:val="-496105717"/>
            <w:lock w:val="sdtLocked"/>
            <w:placeholder>
              <w:docPart w:val="3110347BC02544ED887FB915D836F086"/>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138405699"/>
            <w:lock w:val="sdtLocked"/>
            <w:placeholder>
              <w:docPart w:val="DCAD8DE97BB84D45ADD74D434D6B0296"/>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22820717"/>
            <w:lock w:val="sdtLocked"/>
            <w:placeholder>
              <w:docPart w:val="0409114E142F43048FA62DEEF3E854BE"/>
            </w:placeholder>
            <w:showingPlcHdr/>
            <w:text/>
          </w:sdtPr>
          <w:sdtEndPr/>
          <w:sdtContent>
            <w:tc>
              <w:tcPr>
                <w:tcW w:w="1985" w:type="dxa"/>
              </w:tcPr>
              <w:p w:rsidR="00EC242E" w:rsidRPr="001D7301" w:rsidRDefault="00315556"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91992082"/>
            <w:lock w:val="sdtLocked"/>
            <w:placeholder>
              <w:docPart w:val="8E9F25CBFE9E4C098D05C3345A3E4350"/>
            </w:placeholder>
            <w:showingPlcHdr/>
            <w:text/>
          </w:sdtPr>
          <w:sdtEndPr/>
          <w:sdtContent>
            <w:tc>
              <w:tcPr>
                <w:tcW w:w="1842" w:type="dxa"/>
              </w:tcPr>
              <w:p w:rsidR="00EC242E" w:rsidRPr="001D7301" w:rsidRDefault="00315556" w:rsidP="00014989">
                <w:pPr>
                  <w:tabs>
                    <w:tab w:val="left" w:pos="5140"/>
                  </w:tabs>
                  <w:jc w:val="right"/>
                  <w:rPr>
                    <w:rFonts w:asciiTheme="minorEastAsia" w:eastAsiaTheme="minorEastAsia" w:hAnsiTheme="minorEastAsia"/>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3602493"/>
            <w:lock w:val="sdtLocked"/>
            <w:placeholder>
              <w:docPart w:val="0780B0E4A6954276AF87ED6D2933DCBA"/>
            </w:placeholder>
            <w:showingPlcHdr/>
            <w:text/>
          </w:sdtPr>
          <w:sdtEndPr/>
          <w:sdtContent>
            <w:tc>
              <w:tcPr>
                <w:tcW w:w="2127"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005820466"/>
            <w:lock w:val="sdtLocked"/>
            <w:placeholder>
              <w:docPart w:val="555D03BDF35E4F3AAFC2BEB6B4B511B4"/>
            </w:placeholder>
            <w:showingPlcHdr/>
            <w:text/>
          </w:sdtPr>
          <w:sdtEndPr/>
          <w:sdtContent>
            <w:tc>
              <w:tcPr>
                <w:tcW w:w="1984"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361333867"/>
            <w:lock w:val="sdtLocked"/>
            <w:placeholder>
              <w:docPart w:val="9E1F8FE116C744CEBF1DA404A43F133C"/>
            </w:placeholder>
            <w:showingPlcHdr/>
            <w:text/>
          </w:sdtPr>
          <w:sdtEndPr/>
          <w:sdtContent>
            <w:tc>
              <w:tcPr>
                <w:tcW w:w="1985"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107803791"/>
            <w:lock w:val="sdtLocked"/>
            <w:placeholder>
              <w:docPart w:val="8E1DE222865D4D4D934BFB0D4DB1B3C1"/>
            </w:placeholder>
            <w:showingPlcHdr/>
            <w:text/>
          </w:sdtPr>
          <w:sdtEndPr/>
          <w:sdtContent>
            <w:tc>
              <w:tcPr>
                <w:tcW w:w="1842"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1B6047" w:rsidRPr="001B6047" w:rsidTr="00AE3BB2">
        <w:tc>
          <w:tcPr>
            <w:tcW w:w="308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EC242E" w:rsidRPr="001B6047" w:rsidRDefault="00EC242E"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sdt>
        <w:sdtPr>
          <w:rPr>
            <w:rFonts w:asciiTheme="minorEastAsia" w:eastAsiaTheme="minorEastAsia" w:hAnsiTheme="minorEastAsia"/>
            <w:color w:val="000000" w:themeColor="text1"/>
            <w:szCs w:val="44"/>
          </w:rPr>
          <w:id w:val="-665936867"/>
          <w:lock w:val="sdtLocked"/>
          <w:placeholder>
            <w:docPart w:val="089F1764430248F199AA8C7373F73F03"/>
          </w:placeholder>
        </w:sdtPr>
        <w:sdtEndPr/>
        <w:sdtContent>
          <w:tr w:rsidR="001B6047" w:rsidRPr="001B6047" w:rsidTr="00AE3BB2">
            <w:sdt>
              <w:sdtPr>
                <w:rPr>
                  <w:rFonts w:asciiTheme="minorEastAsia" w:eastAsiaTheme="minorEastAsia" w:hAnsiTheme="minorEastAsia"/>
                  <w:color w:val="000000" w:themeColor="text1"/>
                  <w:szCs w:val="44"/>
                </w:rPr>
                <w:id w:val="693121172"/>
                <w:lock w:val="sdtLocked"/>
                <w:placeholder>
                  <w:docPart w:val="8242B9C9AD13410B8B803AE440924D3E"/>
                </w:placeholder>
                <w:showingPlcHdr/>
                <w:text/>
              </w:sdtPr>
              <w:sdtEndPr/>
              <w:sdtContent>
                <w:tc>
                  <w:tcPr>
                    <w:tcW w:w="3087" w:type="dxa"/>
                  </w:tcPr>
                  <w:p w:rsidR="00EC242E" w:rsidRPr="001D7301" w:rsidRDefault="00E30A03" w:rsidP="00014989">
                    <w:pPr>
                      <w:tabs>
                        <w:tab w:val="left" w:pos="5140"/>
                      </w:tabs>
                      <w:jc w:val="left"/>
                      <w:rPr>
                        <w:rFonts w:asciiTheme="minorEastAsia" w:eastAsiaTheme="minorEastAsia" w:hAnsiTheme="minorEastAsia"/>
                        <w:color w:val="000000" w:themeColor="text1"/>
                        <w:szCs w:val="44"/>
                      </w:rPr>
                    </w:pPr>
                    <w:r w:rsidRPr="008F432C">
                      <w:rPr>
                        <w:rStyle w:val="placeholder1Char"/>
                      </w:rPr>
                      <w:t>____________</w:t>
                    </w:r>
                    <w:r w:rsidRPr="008F432C">
                      <w:rPr>
                        <w:rStyle w:val="placeholder1Char"/>
                        <w:rFonts w:hint="eastAsia"/>
                      </w:rPr>
                      <w:t>______</w:t>
                    </w:r>
                  </w:p>
                </w:tc>
              </w:sdtContent>
            </w:sdt>
            <w:sdt>
              <w:sdtPr>
                <w:rPr>
                  <w:rFonts w:asciiTheme="minorEastAsia" w:eastAsiaTheme="minorEastAsia" w:hAnsiTheme="minorEastAsia"/>
                  <w:color w:val="000000" w:themeColor="text1"/>
                  <w:szCs w:val="44"/>
                </w:rPr>
                <w:alias w:val="货币类型"/>
                <w:tag w:val="货币类型"/>
                <w:id w:val="-328133273"/>
                <w:lock w:val="sdtLocked"/>
                <w:placeholder>
                  <w:docPart w:val="91C1047316F944E08548EE49554529FD"/>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26924467"/>
                <w:lock w:val="sdtLocked"/>
                <w:placeholder>
                  <w:docPart w:val="7AEE010A2C134FB692D3063D6B6A01BE"/>
                </w:placeholder>
                <w:showingPlcHdr/>
                <w:text/>
              </w:sdtPr>
              <w:sdtEndPr/>
              <w:sdtContent>
                <w:tc>
                  <w:tcPr>
                    <w:tcW w:w="147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795297283"/>
                <w:lock w:val="sdtLocked"/>
                <w:placeholder>
                  <w:docPart w:val="5ECEBA31849F4F469976D0E8B8971296"/>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32571418"/>
                <w:lock w:val="sdtLocked"/>
                <w:placeholder>
                  <w:docPart w:val="A0EA044400604AF9BE37DC16C6059D59"/>
                </w:placeholder>
                <w:showingPlcHdr/>
                <w:text/>
              </w:sdtPr>
              <w:sdtEndPr/>
              <w:sdtContent>
                <w:tc>
                  <w:tcPr>
                    <w:tcW w:w="155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sdtContent>
      </w:sdt>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color w:val="000000" w:themeColor="text1"/>
              <w:szCs w:val="44"/>
            </w:rPr>
            <w:id w:val="1876033071"/>
            <w:lock w:val="sdtLocked"/>
            <w:placeholder>
              <w:docPart w:val="D1C3518182064A0CB818EC41AE66116D"/>
            </w:placeholder>
            <w:showingPlcHdr/>
          </w:sdtPr>
          <w:sdtEndPr/>
          <w:sdtContent>
            <w:tc>
              <w:tcPr>
                <w:tcW w:w="9781" w:type="dxa"/>
              </w:tcPr>
              <w:p w:rsidR="00EC242E" w:rsidRPr="001B6047" w:rsidRDefault="00F06A4A" w:rsidP="00E455B3">
                <w:pPr>
                  <w:tabs>
                    <w:tab w:val="left" w:pos="5140"/>
                  </w:tabs>
                  <w:ind w:firstLineChars="200" w:firstLine="420"/>
                  <w:jc w:val="left"/>
                  <w:rPr>
                    <w:rFonts w:asciiTheme="minorEastAsia" w:eastAsiaTheme="minorEastAsia" w:hAnsiTheme="minorEastAsia"/>
                    <w:color w:val="000000" w:themeColor="text1"/>
                    <w:szCs w:val="44"/>
                  </w:rPr>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tc>
          </w:sdtContent>
        </w:sdt>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744767344"/>
            <w:lock w:val="sdtLocked"/>
            <w:placeholder>
              <w:docPart w:val="5D93D27CF786414F8D14E826324B058C"/>
            </w:placeholder>
            <w:showingPlcHdr/>
            <w:dataBinding w:prefixMappings="xmlns:ns0='http://wwww.hallomagic.com/xbrl/consistency' xmlns:ns1='consistency' " w:xpath="/ns0:xbrlConsistency[1]/ns1:ccConsistency[1]/ns1:ccSign_CashFlowsFromUsedInOperatingActivitiesneeq_duration_T[1]" w:storeItemID="{FE1676A3-EB50-4222-9B6B-7476559E528E}"/>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7318599"/>
            <w:lock w:val="sdtLocked"/>
            <w:placeholder>
              <w:docPart w:val="BD26BA431BEB4210A50B43DDA3B3787F"/>
            </w:placeholder>
            <w:showingPlcHdr/>
            <w:dataBinding w:prefixMappings="xmlns:ns0='http://wwww.hallomagic.com/xbrl/consistency' xmlns:ns1='consistency' " w:xpath="/ns0:xbrlConsistency[1]/ns1:ccConsistency[1]/ns1:ccSign_CashFlowsFromUsedInOperatingActivitiesneeq_duration_T-1[1]" w:storeItemID="{FE1676A3-EB50-4222-9B6B-7476559E528E}"/>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32884927"/>
            <w:lock w:val="sdtLocked"/>
            <w:placeholder>
              <w:docPart w:val="0C8C7A6819DE4767BBA5E5241B74F7B6"/>
            </w:placeholder>
            <w:showingPlcHdr/>
            <w:dataBinding w:prefixMappings="xmlns:ns0='http://wwww.hallomagic.com/xbrl/consistency' xmlns:ns1='consistency' " w:xpath="/ns0:xbrlConsistency[1]/ns1:ccConsistency[1]/ns1:ccSign_CashFlowsFromUsedInInvestingActivitiesneeq_duration_T[1]" w:storeItemID="{FE1676A3-EB50-4222-9B6B-7476559E528E}"/>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28781657"/>
            <w:lock w:val="sdtLocked"/>
            <w:placeholder>
              <w:docPart w:val="3B1D427A097546868FAE7AF3FA129504"/>
            </w:placeholder>
            <w:showingPlcHdr/>
            <w:dataBinding w:prefixMappings="xmlns:ns0='http://wwww.hallomagic.com/xbrl/consistency' xmlns:ns1='consistency' " w:xpath="/ns0:xbrlConsistency[1]/ns1:ccConsistency[1]/ns1:ccSign_CashFlowsFromUsedInInvestingActivitiesneeq_duration_T-1[1]" w:storeItemID="{FE1676A3-EB50-4222-9B6B-7476559E528E}"/>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20166198"/>
            <w:lock w:val="sdtLocked"/>
            <w:placeholder>
              <w:docPart w:val="A9776481187D49A58E7B0406C47C8399"/>
            </w:placeholder>
            <w:showingPlcHdr/>
            <w:dataBinding w:prefixMappings="xmlns:ns0='http://wwww.hallomagic.com/xbrl/consistency' xmlns:ns1='consistency' " w:xpath="/ns0:xbrlConsistency[1]/ns1:ccConsistency[1]/ns1:ccSign_CashFlowsFromUsedInFinancingActivitiesneeq_duration_T[1]" w:storeItemID="{FE1676A3-EB50-4222-9B6B-7476559E528E}"/>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3847647"/>
            <w:lock w:val="sdtLocked"/>
            <w:placeholder>
              <w:docPart w:val="186C3156B2D3449AA1503ADF20F4F761"/>
            </w:placeholder>
            <w:showingPlcHdr/>
            <w:dataBinding w:prefixMappings="xmlns:ns0='http://wwww.hallomagic.com/xbrl/consistency' xmlns:ns1='consistency' " w:xpath="/ns0:xbrlConsistency[1]/ns1:ccConsistency[1]/ns1:ccSign_CashFlowsFromUsedInFinancingActivitiesneeq_duration_T-1[1]" w:storeItemID="{FE1676A3-EB50-4222-9B6B-7476559E528E}"/>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w:t>
                </w:r>
              </w:p>
            </w:tc>
          </w:sdtContent>
        </w:sdt>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sdt>
            <w:sdtPr>
              <w:rPr>
                <w:rFonts w:asciiTheme="minorEastAsia" w:eastAsiaTheme="minorEastAsia" w:hAnsiTheme="minorEastAsia" w:hint="eastAsia"/>
                <w:color w:val="000000" w:themeColor="text1"/>
                <w:szCs w:val="21"/>
              </w:rPr>
              <w:id w:val="1825083707"/>
              <w:lock w:val="sdtLocked"/>
              <w:placeholder>
                <w:docPart w:val="D709742AC5084D5E94369C1EDFAE914B"/>
              </w:placeholder>
              <w:showingPlcHdr/>
            </w:sdtPr>
            <w:sdtEndPr/>
            <w:sdtContent>
              <w:p w:rsidR="00EC242E" w:rsidRPr="00381129" w:rsidRDefault="00066C18" w:rsidP="00066C18">
                <w:pPr>
                  <w:tabs>
                    <w:tab w:val="left" w:pos="5140"/>
                  </w:tabs>
                  <w:ind w:firstLineChars="200" w:firstLine="420"/>
                  <w:jc w:val="left"/>
                  <w:rPr>
                    <w:rFonts w:ascii="仿宋" w:eastAsia="仿宋" w:hAnsi="仿宋"/>
                    <w:i/>
                    <w:color w:val="808080"/>
                    <w:szCs w:val="21"/>
                    <w:u w:val="single"/>
                  </w:rPr>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sdtContent>
          </w:sdt>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3A7A84"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140973474"/>
          <w:lock w:val="sdtLocked"/>
          <w:placeholder>
            <w:docPart w:val="2A4CB27B9BF84E96885664B619879CF6"/>
          </w:placeholder>
        </w:sdtPr>
        <w:sdtEndPr>
          <w:rPr>
            <w:sz w:val="21"/>
            <w:szCs w:val="44"/>
          </w:rPr>
        </w:sdtEndPr>
        <w:sdtContent>
          <w:tr w:rsidR="00342D94" w:rsidRPr="001B6047" w:rsidTr="00342D94">
            <w:sdt>
              <w:sdtPr>
                <w:rPr>
                  <w:rFonts w:asciiTheme="minorEastAsia" w:eastAsiaTheme="minorEastAsia" w:hAnsiTheme="minorEastAsia"/>
                  <w:color w:val="000000" w:themeColor="text1"/>
                  <w:sz w:val="18"/>
                  <w:szCs w:val="18"/>
                </w:rPr>
                <w:id w:val="1941111687"/>
                <w:lock w:val="sdtLocked"/>
                <w:placeholder>
                  <w:docPart w:val="C0D8BF21B7454BA494BFD1337EA31248"/>
                </w:placeholder>
                <w:showingPlcHdr/>
                <w:text/>
              </w:sdtPr>
              <w:sdtEndPr/>
              <w:sdtContent>
                <w:tc>
                  <w:tcPr>
                    <w:tcW w:w="677" w:type="dxa"/>
                  </w:tcPr>
                  <w:p w:rsidR="00342D94" w:rsidRPr="001D7301" w:rsidRDefault="00342D94" w:rsidP="00342D94">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498109007"/>
                <w:lock w:val="sdtLocked"/>
                <w:placeholder>
                  <w:docPart w:val="78007C3FC54243CE80D1E7BD7F048130"/>
                </w:placeholder>
                <w:showingPlcHdr/>
                <w:text/>
              </w:sdtPr>
              <w:sdtEndPr/>
              <w:sdtContent>
                <w:tc>
                  <w:tcPr>
                    <w:tcW w:w="4285" w:type="dxa"/>
                  </w:tcPr>
                  <w:p w:rsidR="00342D94" w:rsidRPr="001D7301" w:rsidRDefault="00E31262" w:rsidP="00E31262">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1837205"/>
                <w:lock w:val="sdtLocked"/>
                <w:placeholder>
                  <w:docPart w:val="43B119EE927340B39FF80272B6B585D0"/>
                </w:placeholder>
                <w:showingPlcHdr/>
                <w:text/>
              </w:sdtPr>
              <w:sdtEndPr/>
              <w:sdtContent>
                <w:tc>
                  <w:tcPr>
                    <w:tcW w:w="1965"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hint="eastAsia"/>
                  <w:color w:val="000000" w:themeColor="text1"/>
                  <w:szCs w:val="44"/>
                </w:rPr>
                <w:alias w:val="百分比"/>
                <w:tag w:val="百分比"/>
                <w:id w:val="1573843146"/>
                <w:lock w:val="sdtLocked"/>
                <w:placeholder>
                  <w:docPart w:val="A334AC8945714D6886B3099CB18328D2"/>
                </w:placeholder>
                <w:showingPlcHdr/>
                <w:text/>
              </w:sdtPr>
              <w:sdtEndPr/>
              <w:sdtContent>
                <w:tc>
                  <w:tcPr>
                    <w:tcW w:w="1579"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id w:val="-780108736"/>
                <w:lock w:val="sdtLocked"/>
                <w:placeholder>
                  <w:docPart w:val="380952F053FE44448EA9C960ED58129D"/>
                </w:placeholder>
                <w:showingPlcHdr/>
                <w:dropDownList>
                  <w:listItem w:displayText="是" w:value="true"/>
                  <w:listItem w:displayText="否" w:value="false"/>
                </w:dropDownList>
              </w:sdtPr>
              <w:sdtEndPr/>
              <w:sdtContent>
                <w:tc>
                  <w:tcPr>
                    <w:tcW w:w="1275" w:type="dxa"/>
                  </w:tcPr>
                  <w:p w:rsidR="00342D94" w:rsidRPr="001D7301" w:rsidRDefault="00342D94" w:rsidP="00342D94">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B6047"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512259204"/>
            <w:lock w:val="sdtLocked"/>
            <w:placeholder>
              <w:docPart w:val="42A26C56D2814EC5BD8055E823E8EC21"/>
            </w:placeholder>
            <w:showingPlcHdr/>
            <w:text/>
          </w:sdtPr>
          <w:sdtEndPr/>
          <w:sdtContent>
            <w:tc>
              <w:tcPr>
                <w:tcW w:w="1965"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055583182"/>
            <w:lock w:val="sdtLocked"/>
            <w:placeholder>
              <w:docPart w:val="FC7F72CC6BBF47FB94FBC48E87A22B73"/>
            </w:placeholder>
            <w:showingPlcHdr/>
            <w:text/>
          </w:sdtPr>
          <w:sdtEndPr/>
          <w:sdtContent>
            <w:tc>
              <w:tcPr>
                <w:tcW w:w="1579"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Pr="00E5190E" w:rsidRDefault="00E5190E" w:rsidP="00EC242E">
      <w:pPr>
        <w:rPr>
          <w:b/>
        </w:rPr>
      </w:pPr>
      <w:r w:rsidRPr="00E5190E">
        <w:rPr>
          <w:rFonts w:asciiTheme="minorEastAsia" w:eastAsiaTheme="minorEastAsia" w:hAnsiTheme="minorEastAsia" w:hint="eastAsia"/>
          <w:i/>
          <w:szCs w:val="44"/>
        </w:rPr>
        <w:t>注</w:t>
      </w:r>
      <w:r w:rsidRPr="00E5190E">
        <w:rPr>
          <w:rFonts w:asciiTheme="minorEastAsia" w:eastAsiaTheme="minorEastAsia" w:hAnsiTheme="minorEastAsia"/>
          <w:i/>
          <w:szCs w:val="44"/>
        </w:rPr>
        <w:t>：</w:t>
      </w:r>
      <w:r w:rsidRPr="00E5190E">
        <w:rPr>
          <w:rFonts w:asciiTheme="minorEastAsia" w:eastAsiaTheme="minorEastAsia" w:hAnsiTheme="minorEastAsia" w:hint="eastAsia"/>
          <w:i/>
          <w:szCs w:val="44"/>
        </w:rPr>
        <w:t>如存在关联关系，则必须披露客户的具体名称。</w:t>
      </w:r>
    </w:p>
    <w:p w:rsidR="00E5190E" w:rsidRPr="00E5190E" w:rsidRDefault="00E5190E"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1B6047"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331839574"/>
          <w:lock w:val="sdtLocked"/>
          <w:placeholder>
            <w:docPart w:val="089F1764430248F199AA8C7373F73F03"/>
          </w:placeholder>
        </w:sdtPr>
        <w:sdtEndPr>
          <w:rPr>
            <w:sz w:val="21"/>
            <w:szCs w:val="44"/>
          </w:rPr>
        </w:sdtEndPr>
        <w:sdtContent>
          <w:tr w:rsidR="001B6047" w:rsidRPr="001D7301" w:rsidTr="00AE3BB2">
            <w:sdt>
              <w:sdtPr>
                <w:rPr>
                  <w:rFonts w:asciiTheme="minorEastAsia" w:eastAsiaTheme="minorEastAsia" w:hAnsiTheme="minorEastAsia"/>
                  <w:color w:val="000000" w:themeColor="text1"/>
                  <w:sz w:val="18"/>
                  <w:szCs w:val="18"/>
                </w:rPr>
                <w:id w:val="-882553241"/>
                <w:lock w:val="sdtLocked"/>
                <w:placeholder>
                  <w:docPart w:val="9186F80487A749FEA40D0635B7E883E9"/>
                </w:placeholder>
                <w:showingPlcHdr/>
                <w:text/>
              </w:sdtPr>
              <w:sdtEndPr/>
              <w:sdtContent>
                <w:tc>
                  <w:tcPr>
                    <w:tcW w:w="677" w:type="dxa"/>
                  </w:tcPr>
                  <w:p w:rsidR="00EC242E" w:rsidRPr="001D7301" w:rsidRDefault="00097A3A" w:rsidP="005C3E7C">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363968495"/>
                <w:lock w:val="sdtLocked"/>
                <w:placeholder>
                  <w:docPart w:val="22AE813620BA42E880CB359BFDDF99F1"/>
                </w:placeholder>
                <w:showingPlcHdr/>
                <w:text/>
              </w:sdtPr>
              <w:sdtEndPr/>
              <w:sdtContent>
                <w:tc>
                  <w:tcPr>
                    <w:tcW w:w="4285" w:type="dxa"/>
                  </w:tcPr>
                  <w:p w:rsidR="00EC242E" w:rsidRPr="001D7301" w:rsidRDefault="00E24F43" w:rsidP="00E24F43">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33019353"/>
                <w:lock w:val="sdtLocked"/>
                <w:placeholder>
                  <w:docPart w:val="1C8AF0C7D3114BCFA90BF19AE46703DC"/>
                </w:placeholder>
                <w:showingPlcHdr/>
                <w:text/>
              </w:sdtPr>
              <w:sdtEndPr/>
              <w:sdtContent>
                <w:tc>
                  <w:tcPr>
                    <w:tcW w:w="1965" w:type="dxa"/>
                  </w:tcPr>
                  <w:p w:rsidR="00EC242E" w:rsidRPr="001D7301" w:rsidRDefault="00E31262" w:rsidP="00E31262">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903405034"/>
                <w:lock w:val="sdtLocked"/>
                <w:placeholder>
                  <w:docPart w:val="87794C0E619944B2A917DEFB0264A0AA"/>
                </w:placeholder>
                <w:showingPlcHdr/>
                <w:text/>
              </w:sdtPr>
              <w:sdtEndPr/>
              <w:sdtContent>
                <w:tc>
                  <w:tcPr>
                    <w:tcW w:w="157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id w:val="-20700220"/>
                <w:lock w:val="sdtLocked"/>
                <w:placeholder>
                  <w:docPart w:val="EBBCBD937EF44C6581ACBFD12E34CB79"/>
                </w:placeholder>
                <w:showingPlcHdr/>
                <w:dropDownList>
                  <w:listItem w:displayText="是" w:value="true"/>
                  <w:listItem w:displayText="否" w:value="false"/>
                </w:dropDownList>
              </w:sdtPr>
              <w:sdtEndPr/>
              <w:sdtContent>
                <w:tc>
                  <w:tcPr>
                    <w:tcW w:w="1275" w:type="dxa"/>
                  </w:tcPr>
                  <w:p w:rsidR="00EC242E" w:rsidRPr="001D7301" w:rsidRDefault="00DF1934" w:rsidP="005C3E7C">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D7301"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4071426"/>
            <w:lock w:val="sdtLocked"/>
            <w:placeholder>
              <w:docPart w:val="EAFF583E2CA5402C9433338C480C95CE"/>
            </w:placeholder>
            <w:showingPlcHdr/>
            <w:text/>
          </w:sdtPr>
          <w:sdtEndPr/>
          <w:sdtContent>
            <w:tc>
              <w:tcPr>
                <w:tcW w:w="1965"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sdt>
          <w:sdtPr>
            <w:rPr>
              <w:rFonts w:asciiTheme="minorEastAsia" w:eastAsiaTheme="minorEastAsia" w:hAnsiTheme="minorEastAsia"/>
              <w:color w:val="000000" w:themeColor="text1"/>
              <w:szCs w:val="44"/>
            </w:rPr>
            <w:alias w:val="百分比"/>
            <w:tag w:val="百分比"/>
            <w:id w:val="1988973141"/>
            <w:lock w:val="sdtLocked"/>
            <w:placeholder>
              <w:docPart w:val="FAD5A4C68F3141B2B3172397608300BF"/>
            </w:placeholder>
            <w:showingPlcHdr/>
            <w:text/>
          </w:sdtPr>
          <w:sdtEndPr/>
          <w:sdtContent>
            <w:tc>
              <w:tcPr>
                <w:tcW w:w="1579"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Pr="00E5190E" w:rsidRDefault="00E5190E" w:rsidP="00EC242E">
      <w:pPr>
        <w:rPr>
          <w:rFonts w:asciiTheme="minorEastAsia" w:eastAsiaTheme="minorEastAsia" w:hAnsiTheme="minorEastAsia"/>
          <w:i/>
          <w:szCs w:val="44"/>
        </w:rPr>
      </w:pPr>
      <w:r w:rsidRPr="00E5190E">
        <w:rPr>
          <w:rFonts w:asciiTheme="minorEastAsia" w:eastAsiaTheme="minorEastAsia" w:hAnsiTheme="minorEastAsia" w:hint="eastAsia"/>
          <w:i/>
          <w:szCs w:val="44"/>
        </w:rPr>
        <w:t>注</w:t>
      </w:r>
      <w:r w:rsidRPr="00E5190E">
        <w:rPr>
          <w:rFonts w:asciiTheme="minorEastAsia" w:eastAsiaTheme="minorEastAsia" w:hAnsiTheme="minorEastAsia"/>
          <w:i/>
          <w:szCs w:val="44"/>
        </w:rPr>
        <w:t>：</w:t>
      </w:r>
      <w:r w:rsidRPr="00E5190E">
        <w:rPr>
          <w:rFonts w:asciiTheme="minorEastAsia" w:eastAsiaTheme="minorEastAsia" w:hAnsiTheme="minorEastAsia" w:hint="eastAsia"/>
          <w:i/>
          <w:szCs w:val="44"/>
        </w:rPr>
        <w:t>如存在关联关系，则必须披露供应商的具体名称。</w:t>
      </w:r>
    </w:p>
    <w:p w:rsidR="00E5190E" w:rsidRDefault="00E5190E"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研发投入金额</w:t>
            </w:r>
          </w:p>
        </w:tc>
        <w:sdt>
          <w:sdtPr>
            <w:rPr>
              <w:rFonts w:asciiTheme="minorEastAsia" w:eastAsiaTheme="minorEastAsia" w:hAnsiTheme="minorEastAsia"/>
              <w:color w:val="000000" w:themeColor="text1"/>
              <w:szCs w:val="44"/>
            </w:rPr>
            <w:alias w:val="货币类型"/>
            <w:tag w:val="货币类型"/>
            <w:id w:val="-1460644762"/>
            <w:lock w:val="sdtLocked"/>
            <w:placeholder>
              <w:docPart w:val="50BA94DF1D5F4305AB3B031393224577"/>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355308032"/>
            <w:lock w:val="sdtLocked"/>
            <w:placeholder>
              <w:docPart w:val="E8A2A2BB559142489EAAD0F41D7066E2"/>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sdt>
          <w:sdtPr>
            <w:rPr>
              <w:rFonts w:asciiTheme="minorEastAsia" w:eastAsiaTheme="minorEastAsia" w:hAnsiTheme="minorEastAsia"/>
              <w:color w:val="000000" w:themeColor="text1"/>
              <w:szCs w:val="44"/>
            </w:rPr>
            <w:alias w:val="百分比"/>
            <w:tag w:val="百分比"/>
            <w:id w:val="-627011585"/>
            <w:lock w:val="sdtLocked"/>
            <w:placeholder>
              <w:docPart w:val="472048E82AC44FB28A946CCD5383D6BE"/>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762714635"/>
            <w:lock w:val="sdtLocked"/>
            <w:placeholder>
              <w:docPart w:val="A790C637DAF54315A3BE54A400E61771"/>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货币资金</w:t>
            </w:r>
          </w:p>
        </w:tc>
        <w:sdt>
          <w:sdtPr>
            <w:rPr>
              <w:rFonts w:asciiTheme="minorEastAsia" w:eastAsiaTheme="minorEastAsia" w:hAnsiTheme="minorEastAsia"/>
              <w:color w:val="000000" w:themeColor="text1"/>
              <w:szCs w:val="44"/>
            </w:rPr>
            <w:alias w:val="货币类型"/>
            <w:tag w:val="货币类型"/>
            <w:id w:val="-2135165646"/>
            <w:lock w:val="sdtLocked"/>
            <w:placeholder>
              <w:docPart w:val="A0DE5044599D4ACB981C27EF77032D75"/>
            </w:placeholder>
            <w:showingPlcHdr/>
            <w:dataBinding w:prefixMappings="xmlns:ns0='http://wwww.hallomagic.com/xbrl/consistency' xmlns:ns1='consistency' " w:xpath="/ns0:xbrlConsistency[1]/ns1:ccConsistency[1]/ns1:ccSign_BankBalancesAndCashneeq_instant_T[1]" w:storeItemID="{FE1676A3-EB50-4222-9B6B-7476559E528E}"/>
            <w:text/>
          </w:sdtPr>
          <w:sdtEndPr/>
          <w:sdtContent>
            <w:tc>
              <w:tcPr>
                <w:tcW w:w="1372"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64790209"/>
            <w:lock w:val="sdtLocked"/>
            <w:placeholder>
              <w:docPart w:val="C374C908B2FD458387E5D3209C3B8626"/>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4129343"/>
            <w:lock w:val="sdtLocked"/>
            <w:placeholder>
              <w:docPart w:val="5D0C40441D414541860CCFCDDE6B8662"/>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744628057"/>
            <w:lock w:val="sdtLocked"/>
            <w:placeholder>
              <w:docPart w:val="A6A21CE1985C416D8CDE12880315DC82"/>
            </w:placeholder>
            <w:showingPlcHdr/>
            <w:dataBinding w:prefixMappings="xmlns:ns0='http://wwww.hallomagic.com/xbrl/consistency' xmlns:ns1='consistency' " w:xpath="/ns0:xbrlConsistency[1]/ns1:ccConsistency[1]/ns1:ccSign_BankBalancesAndCashneeq_instant_T-1[1]" w:storeItemID="{FE1676A3-EB50-4222-9B6B-7476559E528E}"/>
            <w:text/>
          </w:sdtPr>
          <w:sdtEndPr/>
          <w:sdtContent>
            <w:tc>
              <w:tcPr>
                <w:tcW w:w="1476"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611313176"/>
            <w:lock w:val="sdtLocked"/>
            <w:placeholder>
              <w:docPart w:val="2D826A0C2B13494FB588E242D355A989"/>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3728684"/>
            <w:lock w:val="sdtLocked"/>
            <w:placeholder>
              <w:docPart w:val="AD44B452A9DF4D68A30F6AA2CB9ACE5E"/>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81488787"/>
            <w:lock w:val="sdtLocked"/>
            <w:placeholder>
              <w:docPart w:val="04AC2906463748A0837CD3228645DA59"/>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sdt>
          <w:sdtPr>
            <w:rPr>
              <w:rFonts w:asciiTheme="minorEastAsia" w:eastAsiaTheme="minorEastAsia" w:hAnsiTheme="minorEastAsia"/>
              <w:color w:val="000000" w:themeColor="text1"/>
              <w:szCs w:val="44"/>
            </w:rPr>
            <w:alias w:val="货币类型"/>
            <w:tag w:val="货币类型"/>
            <w:id w:val="-421259555"/>
            <w:lock w:val="sdtLocked"/>
            <w:placeholder>
              <w:docPart w:val="DEB0DA61BEAB450C929565F080CC8815"/>
            </w:placeholder>
            <w:showingPlcHdr/>
            <w:dataBinding w:prefixMappings="xmlns:ns0='http://wwww.hallomagic.com/xbrl/consistency' xmlns:ns1='consistency' " w:xpath="/ns0:xbrlConsistency[1]/ns1:ccConsistency[1]/ns1:ccSign_AccountsReceivableneeq_instant_T[1]" w:storeItemID="{FE1676A3-EB50-4222-9B6B-7476559E528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8179361"/>
            <w:lock w:val="sdtLocked"/>
            <w:placeholder>
              <w:docPart w:val="A958A6873E4740879F7D1CCDA098B9C8"/>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2087634"/>
            <w:lock w:val="sdtLocked"/>
            <w:placeholder>
              <w:docPart w:val="68D3ABA834104A8FAEE2CD686CC4FEAC"/>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718099199"/>
            <w:lock w:val="sdtLocked"/>
            <w:placeholder>
              <w:docPart w:val="61ED42B726A141118F6B05D3115C9F0E"/>
            </w:placeholder>
            <w:showingPlcHdr/>
            <w:dataBinding w:prefixMappings="xmlns:ns0='http://wwww.hallomagic.com/xbrl/consistency' xmlns:ns1='consistency' " w:xpath="/ns0:xbrlConsistency[1]/ns1:ccConsistency[1]/ns1:ccSign_AccountsReceivableneeq_instant_T-1[1]" w:storeItemID="{FE1676A3-EB50-4222-9B6B-7476559E528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20422524"/>
            <w:lock w:val="sdtLocked"/>
            <w:placeholder>
              <w:docPart w:val="C402328D5AE243D78F0692FDE8F8464A"/>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45814419"/>
            <w:lock w:val="sdtLocked"/>
            <w:placeholder>
              <w:docPart w:val="CF85A5999883427B9532C6086D3EB341"/>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86845599"/>
            <w:lock w:val="sdtLocked"/>
            <w:placeholder>
              <w:docPart w:val="7693C5F8E9754D36A2EECC46B6E5F118"/>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存货</w:t>
            </w:r>
          </w:p>
        </w:tc>
        <w:sdt>
          <w:sdtPr>
            <w:rPr>
              <w:rFonts w:asciiTheme="minorEastAsia" w:eastAsiaTheme="minorEastAsia" w:hAnsiTheme="minorEastAsia"/>
              <w:color w:val="000000" w:themeColor="text1"/>
              <w:szCs w:val="44"/>
            </w:rPr>
            <w:alias w:val="货币类型"/>
            <w:tag w:val="货币类型"/>
            <w:id w:val="175315378"/>
            <w:lock w:val="sdtLocked"/>
            <w:placeholder>
              <w:docPart w:val="3B572CA1FE744FDF899CCE987263EB31"/>
            </w:placeholder>
            <w:showingPlcHdr/>
            <w:dataBinding w:prefixMappings="xmlns:ns0='http://wwww.hallomagic.com/xbrl/consistency' xmlns:ns1='consistency' " w:xpath="/ns0:xbrlConsistency[1]/ns1:ccConsistency[1]/ns1:ccSign_Inventoriesneeq_instant_T[1]" w:storeItemID="{FE1676A3-EB50-4222-9B6B-7476559E528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65812852"/>
            <w:lock w:val="sdtLocked"/>
            <w:placeholder>
              <w:docPart w:val="9AB5FEAA22E64E69A0B02337B5F88286"/>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11882746"/>
            <w:lock w:val="sdtLocked"/>
            <w:placeholder>
              <w:docPart w:val="E766EE332C1C400C8F7C51F73C6B198C"/>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923102621"/>
            <w:lock w:val="sdtLocked"/>
            <w:placeholder>
              <w:docPart w:val="50CDF71E97664EF9A0886D276561A7A4"/>
            </w:placeholder>
            <w:showingPlcHdr/>
            <w:dataBinding w:prefixMappings="xmlns:ns0='http://wwww.hallomagic.com/xbrl/consistency' xmlns:ns1='consistency' " w:xpath="/ns0:xbrlConsistency[1]/ns1:ccConsistency[1]/ns1:ccSign_Inventoriesneeq_instant_T-1[1]" w:storeItemID="{FE1676A3-EB50-4222-9B6B-7476559E528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18124315"/>
            <w:lock w:val="sdtLocked"/>
            <w:placeholder>
              <w:docPart w:val="1304A849C71C4929999860127A441117"/>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842769672"/>
            <w:lock w:val="sdtLocked"/>
            <w:placeholder>
              <w:docPart w:val="DE2911C102A0443E82EF45ECA0110084"/>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4756957"/>
            <w:lock w:val="sdtLocked"/>
            <w:placeholder>
              <w:docPart w:val="CB96810EE9344572B230CF0BDC8DC5C0"/>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sdt>
          <w:sdtPr>
            <w:rPr>
              <w:rFonts w:asciiTheme="minorEastAsia" w:eastAsiaTheme="minorEastAsia" w:hAnsiTheme="minorEastAsia"/>
              <w:color w:val="000000" w:themeColor="text1"/>
              <w:szCs w:val="44"/>
            </w:rPr>
            <w:alias w:val="货币类型"/>
            <w:tag w:val="货币类型"/>
            <w:id w:val="595829412"/>
            <w:lock w:val="sdtLocked"/>
            <w:placeholder>
              <w:docPart w:val="8980B952672F4D11AABA5CA00A7A029F"/>
            </w:placeholder>
            <w:showingPlcHdr/>
            <w:dataBinding w:prefixMappings="xmlns:ns0='http://wwww.hallomagic.com/xbrl/consistency' xmlns:ns1='consistency' " w:xpath="/ns0:xbrlConsistency[1]/ns1:ccConsistency[1]/ns1:ccSign_LongTermEquityInvestmentsneeq_instant_T[1]" w:storeItemID="{FE1676A3-EB50-4222-9B6B-7476559E528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44586999"/>
            <w:lock w:val="sdtLocked"/>
            <w:placeholder>
              <w:docPart w:val="666801590EA14861B5AD7235796888E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631453722"/>
            <w:lock w:val="sdtLocked"/>
            <w:placeholder>
              <w:docPart w:val="90FB260074E54815A041350C1B51B5A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639334159"/>
            <w:lock w:val="sdtLocked"/>
            <w:placeholder>
              <w:docPart w:val="1121C6A1043C4233A746D711CBAEC354"/>
            </w:placeholder>
            <w:showingPlcHdr/>
            <w:dataBinding w:prefixMappings="xmlns:ns0='http://wwww.hallomagic.com/xbrl/consistency' xmlns:ns1='consistency' " w:xpath="/ns0:xbrlConsistency[1]/ns1:ccConsistency[1]/ns1:ccSign_LongTermEquityInvestmentsneeq_instant_T-1[1]" w:storeItemID="{FE1676A3-EB50-4222-9B6B-7476559E528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37214082"/>
            <w:lock w:val="sdtLocked"/>
            <w:placeholder>
              <w:docPart w:val="DCF00EE2B8C04F8C811AD9C715CEDDDD"/>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371256417"/>
            <w:lock w:val="sdtLocked"/>
            <w:placeholder>
              <w:docPart w:val="7A927E89139D465FB8BDA0CC78CDE9FE"/>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262571547"/>
            <w:lock w:val="sdtLocked"/>
            <w:placeholder>
              <w:docPart w:val="BF17133B2C2848C4B0614907072FFD97"/>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sdt>
          <w:sdtPr>
            <w:rPr>
              <w:rFonts w:asciiTheme="minorEastAsia" w:eastAsiaTheme="minorEastAsia" w:hAnsiTheme="minorEastAsia"/>
              <w:color w:val="000000" w:themeColor="text1"/>
              <w:szCs w:val="44"/>
            </w:rPr>
            <w:alias w:val="货币类型"/>
            <w:tag w:val="货币类型"/>
            <w:id w:val="-1416170011"/>
            <w:lock w:val="sdtLocked"/>
            <w:placeholder>
              <w:docPart w:val="198FA988833D407BA4BF0DED33081C9D"/>
            </w:placeholder>
            <w:showingPlcHdr/>
            <w:dataBinding w:prefixMappings="xmlns:ns0='http://wwww.hallomagic.com/xbrl/consistency' xmlns:ns1='consistency' " w:xpath="/ns0:xbrlConsistency[1]/ns1:ccConsistency[1]/ns1:ccSign_PropertyPlantAndEquipmentneeq_instant_T[1]" w:storeItemID="{FE1676A3-EB50-4222-9B6B-7476559E528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14430037"/>
            <w:lock w:val="sdtLocked"/>
            <w:placeholder>
              <w:docPart w:val="0D9BA6BC650545AD89A6D4BD5A99641A"/>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0375222"/>
            <w:lock w:val="sdtLocked"/>
            <w:placeholder>
              <w:docPart w:val="ECC328AFD1394A71A4182A1E7D357EA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263129346"/>
            <w:lock w:val="sdtLocked"/>
            <w:placeholder>
              <w:docPart w:val="956A9DFFDD074AA7B339C2E1043F2822"/>
            </w:placeholder>
            <w:showingPlcHdr/>
            <w:dataBinding w:prefixMappings="xmlns:ns0='http://wwww.hallomagic.com/xbrl/consistency' xmlns:ns1='consistency' " w:xpath="/ns0:xbrlConsistency[1]/ns1:ccConsistency[1]/ns1:ccSign_PropertyPlantAndEquipmentneeq_instant_T-1[1]" w:storeItemID="{FE1676A3-EB50-4222-9B6B-7476559E528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18247946"/>
            <w:lock w:val="sdtLocked"/>
            <w:placeholder>
              <w:docPart w:val="50B7832F90C74A969D0AFBCA30B0AF60"/>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50344760"/>
            <w:lock w:val="sdtLocked"/>
            <w:placeholder>
              <w:docPart w:val="866648BA313048DFB0FFFE1946D4D03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3137254"/>
            <w:lock w:val="sdtLocked"/>
            <w:placeholder>
              <w:docPart w:val="F33FAE5702F04E16AD3261BF41310115"/>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sdt>
          <w:sdtPr>
            <w:rPr>
              <w:rFonts w:asciiTheme="minorEastAsia" w:eastAsiaTheme="minorEastAsia" w:hAnsiTheme="minorEastAsia"/>
              <w:color w:val="000000" w:themeColor="text1"/>
              <w:szCs w:val="44"/>
            </w:rPr>
            <w:alias w:val="货币类型"/>
            <w:tag w:val="货币类型"/>
            <w:id w:val="-2022464099"/>
            <w:lock w:val="sdtLocked"/>
            <w:placeholder>
              <w:docPart w:val="2C3815B2AABE422FA1E0A08FC6FCF9E2"/>
            </w:placeholder>
            <w:showingPlcHdr/>
            <w:dataBinding w:prefixMappings="xmlns:ns0='http://wwww.hallomagic.com/xbrl/consistency' xmlns:ns1='consistency' " w:xpath="/ns0:xbrlConsistency[1]/ns1:ccConsistency[1]/ns1:ccSign_ConstructionInProgressneeq_instant_T[1]" w:storeItemID="{FE1676A3-EB50-4222-9B6B-7476559E528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23387956"/>
            <w:lock w:val="sdtLocked"/>
            <w:placeholder>
              <w:docPart w:val="8F134CC52BBE4F5386431DC5E0C00885"/>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6835777"/>
            <w:lock w:val="sdtLocked"/>
            <w:placeholder>
              <w:docPart w:val="CB93811F9E1241338628249538749A64"/>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237045600"/>
            <w:lock w:val="sdtLocked"/>
            <w:placeholder>
              <w:docPart w:val="CD26F290D0D1421A9640B25AD3A5D094"/>
            </w:placeholder>
            <w:showingPlcHdr/>
            <w:dataBinding w:prefixMappings="xmlns:ns0='http://wwww.hallomagic.com/xbrl/consistency' xmlns:ns1='consistency' " w:xpath="/ns0:xbrlConsistency[1]/ns1:ccConsistency[1]/ns1:ccSign_ConstructionInProgressneeq_instant_T-1[1]" w:storeItemID="{FE1676A3-EB50-4222-9B6B-7476559E528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43352764"/>
            <w:lock w:val="sdtLocked"/>
            <w:placeholder>
              <w:docPart w:val="E1EE9ED754D740D399023E5B0C888CAB"/>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961810015"/>
            <w:lock w:val="sdtLocked"/>
            <w:placeholder>
              <w:docPart w:val="4D874170AA39463F8BBB64ECB9673637"/>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25827712"/>
            <w:lock w:val="sdtLocked"/>
            <w:placeholder>
              <w:docPart w:val="E31A212ADA2348099C3C76221EC9E16B"/>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793022295"/>
            <w:lock w:val="sdtLocked"/>
            <w:placeholder>
              <w:docPart w:val="42A61408D1AB44EDBC0E2D35ECAD9DCF"/>
            </w:placeholder>
            <w:showingPlcHdr/>
            <w:dataBinding w:prefixMappings="xmlns:ns0='http://wwww.hallomagic.com/xbrl/consistency' xmlns:ns1='consistency' " w:xpath="/ns0:xbrlConsistency[1]/ns1:ccConsistency[1]/ns1:ccSign_ShortTermBorrowingsneeq_instant_T[1]" w:storeItemID="{FE1676A3-EB50-4222-9B6B-7476559E528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12367274"/>
            <w:lock w:val="sdtLocked"/>
            <w:placeholder>
              <w:docPart w:val="E113C9E5727849EDB615865E84D2354F"/>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1834980"/>
            <w:lock w:val="sdtLocked"/>
            <w:placeholder>
              <w:docPart w:val="A61163672035465BBCBC4FDC26F6AD33"/>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57546524"/>
            <w:lock w:val="sdtLocked"/>
            <w:placeholder>
              <w:docPart w:val="079CD9FD839C4B77B8771CDD91DF82D6"/>
            </w:placeholder>
            <w:showingPlcHdr/>
            <w:dataBinding w:prefixMappings="xmlns:ns0='http://wwww.hallomagic.com/xbrl/consistency' xmlns:ns1='consistency' " w:xpath="/ns0:xbrlConsistency[1]/ns1:ccConsistency[1]/ns1:ccSign_ShortTermBorrowingsneeq_instant_T-1[1]" w:storeItemID="{FE1676A3-EB50-4222-9B6B-7476559E528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01669585"/>
            <w:lock w:val="sdtLocked"/>
            <w:placeholder>
              <w:docPart w:val="D775D3C49AA74C2898FD0461DAD0E2EC"/>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50859493"/>
            <w:lock w:val="sdtLocked"/>
            <w:placeholder>
              <w:docPart w:val="220963456FF846D284D3538462EBE4C3"/>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3945246"/>
            <w:lock w:val="sdtLocked"/>
            <w:placeholder>
              <w:docPart w:val="01BA7B58A9634CCB9239FAEC7DA03957"/>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807465684"/>
            <w:lock w:val="sdtLocked"/>
            <w:placeholder>
              <w:docPart w:val="177FF1F8E4CF4F178904056BA84A4026"/>
            </w:placeholder>
            <w:showingPlcHdr/>
            <w:dataBinding w:prefixMappings="xmlns:ns0='http://wwww.hallomagic.com/xbrl/consistency' xmlns:ns1='consistency' " w:xpath="/ns0:xbrlConsistency[1]/ns1:ccConsistency[1]/ns1:ccSign_LongtermBorrowingsneeq_instant_T[1]" w:storeItemID="{FE1676A3-EB50-4222-9B6B-7476559E528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39408262"/>
            <w:lock w:val="sdtLocked"/>
            <w:placeholder>
              <w:docPart w:val="0D7586A2023A45E6806C7554479ECAA1"/>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7527137"/>
            <w:lock w:val="sdtLocked"/>
            <w:placeholder>
              <w:docPart w:val="E4E286C728B24A38ABB475EF40DFC6E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94731690"/>
            <w:lock w:val="sdtLocked"/>
            <w:placeholder>
              <w:docPart w:val="4B00A33836B84C2BA746A150FA883D14"/>
            </w:placeholder>
            <w:showingPlcHdr/>
            <w:dataBinding w:prefixMappings="xmlns:ns0='http://wwww.hallomagic.com/xbrl/consistency' xmlns:ns1='consistency' " w:xpath="/ns0:xbrlConsistency[1]/ns1:ccConsistency[1]/ns1:ccSign_LongtermBorrowingsneeq_instant_T-1[1]" w:storeItemID="{FE1676A3-EB50-4222-9B6B-7476559E528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276825088"/>
            <w:lock w:val="sdtLocked"/>
            <w:placeholder>
              <w:docPart w:val="B614C67109204C3D8C0227E00CD0E62D"/>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61833164"/>
            <w:lock w:val="sdtLocked"/>
            <w:placeholder>
              <w:docPart w:val="C54E816581CF4EA6A0CDCC91D58523B3"/>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822582095"/>
            <w:lock w:val="sdtLocked"/>
            <w:placeholder>
              <w:docPart w:val="F3DEF1A912DE45288C5AC95139F968E5"/>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sdt>
          <w:sdtPr>
            <w:rPr>
              <w:rFonts w:asciiTheme="minorEastAsia" w:eastAsiaTheme="minorEastAsia" w:hAnsiTheme="minorEastAsia"/>
              <w:color w:val="000000" w:themeColor="text1"/>
              <w:szCs w:val="44"/>
            </w:rPr>
            <w:alias w:val="货币类型"/>
            <w:tag w:val="货币类型"/>
            <w:id w:val="778771716"/>
            <w:lock w:val="sdtLocked"/>
            <w:placeholder>
              <w:docPart w:val="7B0763D7714944DE90D3B834E28FC810"/>
            </w:placeholder>
            <w:showingPlcHdr/>
            <w:dataBinding w:prefixMappings="xmlns:ns0='http://wwww.hallomagic.com/xbrl/consistency' xmlns:ns1='consistency' " w:xpath="/ns0:xbrlConsistency[1]/ns1:ccConsistency[1]/ns1:ccSign_Assetsneeq_instant_T[1]" w:storeItemID="{FE1676A3-EB50-4222-9B6B-7476559E528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383826686"/>
            <w:lock w:val="sdtLocked"/>
            <w:placeholder>
              <w:docPart w:val="BB7AE6E5A254431EB1B607F73525303D"/>
            </w:placeholder>
            <w:showingPlcHdr/>
            <w:dataBinding w:prefixMappings="xmlns:ns0='http://wwww.hallomagic.com/xbrl/consistency' xmlns:ns1='consistency' " w:xpath="/ns0:xbrlConsistency[1]/ns1:ccConsistency[1]/ns1:ccSign_ZongZiChanBianDongBiLineeq_instant_T[1]" w:storeItemID="{FE1676A3-EB50-4222-9B6B-7476559E528E}"/>
            <w:text/>
          </w:sdtPr>
          <w:sdtEndPr/>
          <w:sdtContent>
            <w:tc>
              <w:tcPr>
                <w:tcW w:w="1056" w:type="dxa"/>
              </w:tcPr>
              <w:p w:rsidR="00EC242E" w:rsidRPr="001D7301" w:rsidRDefault="00036B4F"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sdt>
          <w:sdtPr>
            <w:rPr>
              <w:rFonts w:asciiTheme="minorEastAsia" w:eastAsiaTheme="minorEastAsia" w:hAnsiTheme="minorEastAsia"/>
              <w:color w:val="000000" w:themeColor="text1"/>
              <w:szCs w:val="44"/>
            </w:rPr>
            <w:alias w:val="货币类型"/>
            <w:tag w:val="货币类型"/>
            <w:id w:val="1055592466"/>
            <w:lock w:val="sdtLocked"/>
            <w:placeholder>
              <w:docPart w:val="6D612E725CA241CA8575D9F938C46A13"/>
            </w:placeholder>
            <w:showingPlcHdr/>
            <w:dataBinding w:prefixMappings="xmlns:ns0='http://wwww.hallomagic.com/xbrl/consistency' xmlns:ns1='consistency' " w:xpath="/ns0:xbrlConsistency[1]/ns1:ccConsistency[1]/ns1:ccSign_Assetsneeq_instant_T-1[1]" w:storeItemID="{FE1676A3-EB50-4222-9B6B-7476559E528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5600421"/>
            <w:lock w:val="sdtLocked"/>
            <w:placeholder>
              <w:docPart w:val="3FEE4B1D19DC4455ABECCD44530B7BFD"/>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sdt>
          <w:sdtPr>
            <w:rPr>
              <w:rFonts w:asciiTheme="minorEastAsia" w:eastAsiaTheme="minorEastAsia" w:hAnsiTheme="minorEastAsia" w:hint="eastAsia"/>
              <w:szCs w:val="44"/>
            </w:rPr>
            <w:id w:val="1173306608"/>
            <w:lock w:val="sdtLocked"/>
            <w:placeholder>
              <w:docPart w:val="F68F5DA5413640B4A3B622C9BACC6074"/>
            </w:placeholder>
            <w:showingPlcHdr/>
          </w:sdtPr>
          <w:sdtEndPr/>
          <w:sdtContent>
            <w:tc>
              <w:tcPr>
                <w:tcW w:w="9640" w:type="dxa"/>
              </w:tcPr>
              <w:p w:rsidR="00EC242E" w:rsidRPr="008258D8" w:rsidRDefault="00E31262" w:rsidP="00E31262">
                <w:pPr>
                  <w:tabs>
                    <w:tab w:val="left" w:pos="5140"/>
                  </w:tabs>
                  <w:rPr>
                    <w:rFonts w:asciiTheme="minorEastAsia" w:hAnsiTheme="minorEastAsia"/>
                    <w:i/>
                    <w:color w:val="000000" w:themeColor="text1"/>
                    <w:szCs w:val="44"/>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305214462"/>
              <w:lock w:val="sdtLocked"/>
              <w:placeholder>
                <w:docPart w:val="2EF3CA6A29014554B16582111AD10EB9"/>
              </w:placeholder>
              <w:showingPlcHdr/>
            </w:sdtPr>
            <w:sdtEndPr/>
            <w:sdtContent>
              <w:p w:rsidR="00173892" w:rsidRPr="00173892" w:rsidRDefault="00173892" w:rsidP="00173892">
                <w:pPr>
                  <w:tabs>
                    <w:tab w:val="left" w:pos="5140"/>
                  </w:tabs>
                  <w:rPr>
                    <w:rFonts w:asciiTheme="minorEastAsia" w:eastAsiaTheme="minorEastAsia" w:hAnsiTheme="minorEastAsia"/>
                    <w:color w:val="000000" w:themeColor="text1"/>
                    <w:szCs w:val="21"/>
                  </w:rPr>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sdtContent>
          </w:sdt>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sdt>
          <w:sdtPr>
            <w:rPr>
              <w:rFonts w:hint="eastAsia"/>
            </w:rPr>
            <w:id w:val="-837145712"/>
            <w:lock w:val="sdtLocked"/>
            <w:placeholder>
              <w:docPart w:val="C0762D8DD7C24644B65EB40EFD307E0C"/>
            </w:placeholder>
            <w:showingPlcHdr/>
          </w:sdtPr>
          <w:sdtEndPr/>
          <w:sdtContent>
            <w:tc>
              <w:tcPr>
                <w:tcW w:w="9639" w:type="dxa"/>
              </w:tcPr>
              <w:p w:rsidR="00EC242E" w:rsidRPr="002D152A" w:rsidRDefault="002D152A" w:rsidP="002D152A">
                <w:pPr>
                  <w:tabs>
                    <w:tab w:val="left" w:pos="5140"/>
                  </w:tabs>
                </w:pPr>
                <w:r w:rsidRPr="00F71542">
                  <w:rPr>
                    <w:rStyle w:val="placeholder2Char"/>
                    <w:rFonts w:hint="eastAsia"/>
                  </w:rPr>
                  <w:t>说明报告期内委托理财、委托贷款、衍生品投资情况。</w:t>
                </w:r>
              </w:p>
            </w:tc>
          </w:sdtContent>
        </w:sdt>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1656745385"/>
              <w:lock w:val="sdtLocked"/>
              <w:placeholder>
                <w:docPart w:val="9A5673A4EF0A486492EB58CEF6A0C4D4"/>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1140BD" w:rsidP="00BC5908">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051614961"/>
                <w:lock w:val="sdtLocked"/>
                <w:placeholder>
                  <w:docPart w:val="8060F663C2794548B7267059B027B4EA"/>
                </w:placeholder>
                <w:showingPlcHdr/>
              </w:sdtPr>
              <w:sdtEndPr/>
              <w:sdtContent>
                <w:r w:rsidR="00BC5908" w:rsidRPr="008F432C">
                  <w:rPr>
                    <w:rStyle w:val="placeholder2Char"/>
                    <w:rFonts w:hint="eastAsia"/>
                  </w:rPr>
                  <w:t>结合企业掌握的关键资源、渠道、人才、技术、成本控制、品牌形象等，利用行业内通用的关键业绩指标，分析企业自身的市场地位、比较优势、竞争劣势等。</w:t>
                </w:r>
              </w:sdtContent>
            </w:sdt>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1120879111"/>
              <w:lock w:val="sdtLocked"/>
              <w:placeholder>
                <w:docPart w:val="898C3173431249BC8D3B0E3AB22FB6F1"/>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sdtContent>
          </w:sdt>
        </w:tc>
      </w:tr>
    </w:tbl>
    <w:p w:rsidR="00A84854" w:rsidRDefault="00A84854" w:rsidP="00821B09"/>
    <w:sdt>
      <w:sdtPr>
        <w:rPr>
          <w:rFonts w:asciiTheme="minorEastAsia" w:eastAsiaTheme="minorEastAsia" w:hAnsiTheme="minorEastAsia" w:hint="eastAsia"/>
          <w:b/>
          <w:color w:val="000000" w:themeColor="text1"/>
          <w:szCs w:val="44"/>
        </w:rPr>
        <w:id w:val="1268205408"/>
        <w:lock w:val="sdtLocked"/>
        <w:placeholder>
          <w:docPart w:val="96B9BD33C28340EA96D254CA05877694"/>
        </w:placeholder>
      </w:sdtPr>
      <w:sdtEndPr>
        <w:rPr>
          <w:rFonts w:ascii="Calibri" w:eastAsia="宋体" w:hAnsi="Calibri"/>
          <w:b w:val="0"/>
          <w:color w:val="auto"/>
          <w:szCs w:val="22"/>
        </w:rPr>
      </w:sdtEndPr>
      <w:sdtContent>
        <w:p w:rsidR="00A84854" w:rsidRDefault="00A84854" w:rsidP="00A84854">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sidR="0046539A">
            <w:rPr>
              <w:rFonts w:asciiTheme="minorEastAsia" w:eastAsiaTheme="minorEastAsia" w:hAnsiTheme="minorEastAsia" w:hint="eastAsia"/>
              <w:b/>
              <w:color w:val="000000" w:themeColor="text1"/>
              <w:szCs w:val="44"/>
            </w:rPr>
            <w:t>自愿披露</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sdt>
                <w:sdtPr>
                  <w:rPr>
                    <w:rFonts w:asciiTheme="minorEastAsia" w:eastAsiaTheme="minorEastAsia" w:hAnsiTheme="minorEastAsia" w:hint="eastAsia"/>
                    <w:color w:val="000000" w:themeColor="text1"/>
                    <w:szCs w:val="44"/>
                  </w:rPr>
                  <w:id w:val="-439836797"/>
                  <w:lock w:val="sdtLocked"/>
                  <w:placeholder>
                    <w:docPart w:val="5CB0195A53534255BAC15073698DD36A"/>
                  </w:placeholder>
                  <w:showingPlcHdr/>
                </w:sdtPr>
                <w:sdtEndPr/>
                <w:sdtContent>
                  <w:p w:rsidR="008919DD" w:rsidRPr="008919DD" w:rsidRDefault="00037766" w:rsidP="00037766">
                    <w:pPr>
                      <w:tabs>
                        <w:tab w:val="left" w:pos="5140"/>
                      </w:tabs>
                      <w:rPr>
                        <w:rFonts w:asciiTheme="minorEastAsia" w:eastAsiaTheme="minorEastAsia" w:hAnsiTheme="minorEastAsia"/>
                        <w:color w:val="000000" w:themeColor="text1"/>
                        <w:szCs w:val="44"/>
                      </w:rPr>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sdtContent>
              </w:sdt>
            </w:tc>
          </w:tr>
        </w:tbl>
        <w:p w:rsidR="00A84854" w:rsidRDefault="001140BD" w:rsidP="00821B09"/>
      </w:sdtContent>
    </w:sdt>
    <w:p w:rsidR="008919DD" w:rsidRPr="00A84854" w:rsidRDefault="008919DD" w:rsidP="00821B09"/>
    <w:sdt>
      <w:sdtPr>
        <w:rPr>
          <w:rFonts w:ascii="Calibri" w:eastAsia="宋体" w:hAnsi="Calibri" w:cs="Times New Roman" w:hint="eastAsia"/>
          <w:b w:val="0"/>
          <w:bCs w:val="0"/>
          <w:sz w:val="21"/>
          <w:szCs w:val="22"/>
        </w:rPr>
        <w:id w:val="-1500582846"/>
        <w:placeholder>
          <w:docPart w:val="96B9BD33C28340EA96D254CA05877694"/>
        </w:placeholder>
      </w:sdtPr>
      <w:sdtEndPr>
        <w:rPr>
          <w:rFonts w:asciiTheme="minorEastAsia" w:eastAsiaTheme="minorEastAsia" w:hAnsiTheme="minorEastAsia" w:hint="default"/>
          <w:color w:val="000000" w:themeColor="text1"/>
          <w:szCs w:val="44"/>
        </w:rPr>
      </w:sdtEndPr>
      <w:sdtContent>
        <w:p w:rsidR="00DD2AE6" w:rsidRPr="001B6047" w:rsidRDefault="00AB3B30" w:rsidP="00FA153A">
          <w:pPr>
            <w:pStyle w:val="2"/>
          </w:pPr>
          <w:r w:rsidRPr="001B6047">
            <w:rPr>
              <w:rFonts w:hint="eastAsia"/>
            </w:rPr>
            <w:t>二</w:t>
          </w:r>
          <w:r w:rsidRPr="001B6047">
            <w:t>、</w:t>
          </w:r>
          <w:r w:rsidRPr="001B6047">
            <w:rPr>
              <w:rFonts w:hint="eastAsia"/>
            </w:rPr>
            <w:t>未来展望</w:t>
          </w:r>
          <w:r w:rsidR="00DD2AE6" w:rsidRPr="001B6047">
            <w:rPr>
              <w:rFonts w:hint="eastAsia"/>
            </w:rPr>
            <w:t>（自愿</w:t>
          </w:r>
          <w:r w:rsidR="00DD2AE6" w:rsidRPr="001B6047">
            <w:t>披露）</w:t>
          </w:r>
        </w:p>
        <w:sdt>
          <w:sdtPr>
            <w:rPr>
              <w:rFonts w:asciiTheme="minorEastAsia" w:eastAsiaTheme="minorEastAsia" w:hAnsiTheme="minorEastAsia" w:hint="eastAsia"/>
              <w:b/>
              <w:color w:val="000000" w:themeColor="text1"/>
              <w:szCs w:val="44"/>
            </w:rPr>
            <w:id w:val="-1571965897"/>
            <w:placeholder>
              <w:docPart w:val="D9A7B3BD50EE496488B3400635242947"/>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180860214"/>
                      <w:lock w:val="sdtLocked"/>
                      <w:placeholder>
                        <w:docPart w:val="1B509753775C4213B05FE985775AD545"/>
                      </w:placeholder>
                      <w:showingPlcHdr/>
                    </w:sdtPr>
                    <w:sdtEndPr/>
                    <w:sdtContent>
                      <w:p w:rsidR="00DD2AE6" w:rsidRPr="00437DEB" w:rsidRDefault="00D868F6" w:rsidP="00D868F6">
                        <w:pPr>
                          <w:rPr>
                            <w:rFonts w:asciiTheme="minorEastAsia" w:eastAsiaTheme="minorEastAsia" w:hAnsiTheme="minorEastAsia"/>
                            <w:szCs w:val="44"/>
                          </w:rPr>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r w:rsidR="009854F4" w:rsidRPr="008F432C">
                          <w:rPr>
                            <w:rStyle w:val="placeholder2Char"/>
                            <w:rFonts w:hint="eastAsia"/>
                          </w:rPr>
                          <w:t>。</w:t>
                        </w:r>
                      </w:p>
                    </w:sdtContent>
                  </w:sdt>
                </w:tc>
              </w:tr>
            </w:tbl>
          </w:sdtContent>
        </w:sdt>
        <w:p w:rsidR="00DD2AE6" w:rsidRPr="001B6047" w:rsidRDefault="00DD2AE6"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272793663"/>
            <w:placeholder>
              <w:docPart w:val="D9A7B3BD50EE496488B3400635242947"/>
            </w:placeholder>
          </w:sdtPr>
          <w:sdtEndPr>
            <w:rPr>
              <w:rFonts w:hint="default"/>
              <w:b w:val="0"/>
              <w:color w:val="auto"/>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353456772"/>
                      <w:lock w:val="sdtLocked"/>
                      <w:placeholder>
                        <w:docPart w:val="67B3E1960DF4419684C62180D23380B5"/>
                      </w:placeholder>
                      <w:showingPlcHdr/>
                    </w:sdtPr>
                    <w:sdtEndPr/>
                    <w:sdtContent>
                      <w:p w:rsidR="00DD2AE6" w:rsidRPr="00437DEB" w:rsidRDefault="009854F4" w:rsidP="009854F4">
                        <w:pPr>
                          <w:rPr>
                            <w:rFonts w:asciiTheme="minorEastAsia" w:eastAsiaTheme="minorEastAsia" w:hAnsiTheme="minorEastAsia"/>
                            <w:szCs w:val="44"/>
                          </w:rPr>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sdtContent>
                  </w:sdt>
                </w:tc>
              </w:tr>
            </w:tbl>
          </w:sdtContent>
        </w:sdt>
        <w:p w:rsidR="009C42A1" w:rsidRPr="001B6047" w:rsidRDefault="009C42A1" w:rsidP="00C822BD">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996448838"/>
            <w:placeholder>
              <w:docPart w:val="D9A7B3BD50EE496488B3400635242947"/>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544178853"/>
                      <w:lock w:val="sdtLocked"/>
                      <w:placeholder>
                        <w:docPart w:val="8DF5C61B845D46108D304D893F17D869"/>
                      </w:placeholder>
                      <w:showingPlcHdr/>
                    </w:sdtPr>
                    <w:sdtEndPr/>
                    <w:sdtContent>
                      <w:p w:rsidR="009B5CCC" w:rsidRPr="00437DEB" w:rsidRDefault="009854F4" w:rsidP="009854F4">
                        <w:pPr>
                          <w:rPr>
                            <w:rFonts w:asciiTheme="minorEastAsia" w:eastAsiaTheme="minorEastAsia" w:hAnsiTheme="minorEastAsia"/>
                            <w:szCs w:val="44"/>
                          </w:rPr>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sdtContent>
                  </w:sdt>
                </w:tc>
              </w:tr>
            </w:tbl>
          </w:sdtContent>
        </w:sdt>
        <w:p w:rsidR="00083123" w:rsidRPr="00083123" w:rsidRDefault="00083123"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58897522"/>
            <w:placeholder>
              <w:docPart w:val="96B9BD33C28340EA96D254CA05877694"/>
            </w:placeholder>
          </w:sdtPr>
          <w:sdtEndPr>
            <w:rPr>
              <w:rFonts w:hint="default"/>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2116083598"/>
                      <w:lock w:val="sdtLocked"/>
                      <w:placeholder>
                        <w:docPart w:val="F6183759D62A4FC989AFB8B90A4F2D97"/>
                      </w:placeholder>
                      <w:showingPlcHdr/>
                    </w:sdtPr>
                    <w:sdtEndPr/>
                    <w:sdtContent>
                      <w:p w:rsidR="00DD2AE6" w:rsidRPr="00083123" w:rsidRDefault="00083123" w:rsidP="00083123">
                        <w:pPr>
                          <w:tabs>
                            <w:tab w:val="left" w:pos="5140"/>
                          </w:tabs>
                          <w:rPr>
                            <w:rFonts w:asciiTheme="minorEastAsia" w:eastAsiaTheme="minorEastAsia" w:hAnsiTheme="minorEastAsia"/>
                            <w:szCs w:val="44"/>
                          </w:rPr>
                        </w:pPr>
                        <w:r w:rsidRPr="008F432C">
                          <w:rPr>
                            <w:rStyle w:val="placeholder2Char"/>
                            <w:rFonts w:hint="eastAsia"/>
                          </w:rPr>
                          <w:t>公司应遵循关联性原则和重要性原则披露对未来发展战略或经营计划有重大影响的不确定性因素并进行说明与分析。</w:t>
                        </w:r>
                      </w:p>
                    </w:sdtContent>
                  </w:sdt>
                </w:tc>
              </w:tr>
            </w:tbl>
            <w:p w:rsidR="003B7049" w:rsidRDefault="001140BD" w:rsidP="00E46551">
              <w:pPr>
                <w:tabs>
                  <w:tab w:val="left" w:pos="5140"/>
                </w:tabs>
                <w:rPr>
                  <w:rFonts w:asciiTheme="minorEastAsia" w:eastAsiaTheme="minorEastAsia" w:hAnsiTheme="minorEastAsia"/>
                  <w:b/>
                  <w:color w:val="000000" w:themeColor="text1"/>
                  <w:szCs w:val="44"/>
                </w:rPr>
              </w:pPr>
            </w:p>
          </w:sdtContent>
        </w:sdt>
      </w:sdtContent>
    </w:sdt>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sdt>
          <w:sdtPr>
            <w:id w:val="-1001812379"/>
            <w:lock w:val="sdtLocked"/>
            <w:placeholder>
              <w:docPart w:val="2904ACB46DE14DCC9F96B24A46D8F39F"/>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224522" w:rsidP="00224522">
                <w:r w:rsidRPr="008F432C">
                  <w:rPr>
                    <w:rStyle w:val="placeholder2Char"/>
                    <w:rFonts w:hint="eastAsia"/>
                  </w:rPr>
                  <w:t>列示风险因素的名称、持续的原因、对公司的影响，已经采取及风险管理效果，或拟采取的措施。</w:t>
                </w:r>
              </w:p>
            </w:tc>
          </w:sdtContent>
        </w:sdt>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sdt>
          <w:sdtPr>
            <w:rPr>
              <w:rFonts w:asciiTheme="minorEastAsia" w:eastAsiaTheme="minorEastAsia" w:hAnsiTheme="minorEastAsia"/>
              <w:szCs w:val="44"/>
            </w:rPr>
            <w:id w:val="162673390"/>
            <w:lock w:val="sdtLocked"/>
            <w:placeholder>
              <w:docPart w:val="F8027317962D4323877C2DF09B784DCE"/>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9854F4" w:rsidP="004C3EDE">
                <w:pPr>
                  <w:tabs>
                    <w:tab w:val="left" w:pos="5140"/>
                  </w:tabs>
                  <w:rPr>
                    <w:rFonts w:asciiTheme="minorEastAsia" w:eastAsiaTheme="minorEastAsia" w:hAnsiTheme="minorEastAsia"/>
                    <w:szCs w:val="44"/>
                  </w:rPr>
                </w:pPr>
                <w:r w:rsidRPr="008F432C">
                  <w:rPr>
                    <w:rStyle w:val="placeholder2Char"/>
                    <w:rFonts w:hint="eastAsia"/>
                  </w:rPr>
                  <w:t>列示风险因素的名称、产生的原因、对公司的影响，已经采取及风险管理效果，或拟采取的措施。</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sdt>
          <w:sdtPr>
            <w:rPr>
              <w:rFonts w:asciiTheme="minorEastAsia" w:eastAsiaTheme="minorEastAsia" w:hAnsiTheme="minorEastAsia"/>
              <w:color w:val="000000" w:themeColor="text1"/>
              <w:szCs w:val="44"/>
            </w:rPr>
            <w:id w:val="1901406693"/>
            <w:lock w:val="sdtLocked"/>
            <w:placeholder>
              <w:docPart w:val="27E2EB95BDB8466BA49B0EA480FC1B4F"/>
            </w:placeholder>
            <w:showingPlcHdr/>
            <w:dropDownList>
              <w:listItem w:displayText="是" w:value="true"/>
              <w:listItem w:displayText="否" w:value="false"/>
            </w:dropDownLis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0617B" w:rsidP="0000617B">
                <w:pPr>
                  <w:tabs>
                    <w:tab w:val="left" w:pos="5140"/>
                  </w:tabs>
                  <w:rPr>
                    <w:rFonts w:asciiTheme="minorEastAsia" w:eastAsiaTheme="minorEastAsia" w:hAnsiTheme="minorEastAsia"/>
                    <w:color w:val="000000" w:themeColor="text1"/>
                    <w:szCs w:val="44"/>
                  </w:rPr>
                </w:pPr>
                <w:r w:rsidRPr="008F432C">
                  <w:rPr>
                    <w:rStyle w:val="placeholder1Char"/>
                  </w:rPr>
                  <w:t>选择</w:t>
                </w:r>
              </w:p>
            </w:tc>
          </w:sdtContent>
        </w:sdt>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sdt>
          <w:sdtPr>
            <w:rPr>
              <w:rFonts w:asciiTheme="minorEastAsia" w:eastAsiaTheme="minorEastAsia" w:hAnsiTheme="minorEastAsia"/>
              <w:color w:val="000000" w:themeColor="text1"/>
              <w:szCs w:val="44"/>
            </w:rPr>
            <w:id w:val="-2032791654"/>
            <w:lock w:val="sdtLocked"/>
            <w:placeholder>
              <w:docPart w:val="F19A9FFA77234889A969B7598798129B"/>
            </w:placeholder>
            <w:showingPlcHdr/>
            <w:tex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EF43F8" w:rsidP="00EF43F8">
                <w:pPr>
                  <w:tabs>
                    <w:tab w:val="left" w:pos="5140"/>
                  </w:tabs>
                  <w:rPr>
                    <w:rFonts w:asciiTheme="minorEastAsia" w:eastAsiaTheme="minorEastAsia" w:hAnsiTheme="minorEastAsia"/>
                    <w:color w:val="000000" w:themeColor="text1"/>
                    <w:szCs w:val="44"/>
                  </w:rPr>
                </w:pPr>
                <w:r w:rsidRPr="0043669D">
                  <w:rPr>
                    <w:rStyle w:val="placeholder1Char"/>
                    <w:rFonts w:hint="eastAsia"/>
                    <w:sz w:val="18"/>
                    <w:szCs w:val="18"/>
                  </w:rPr>
                  <w:t>____________</w:t>
                </w:r>
              </w:p>
            </w:tc>
          </w:sdtContent>
        </w:sdt>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sdt>
            <w:sdtPr>
              <w:rPr>
                <w:rFonts w:asciiTheme="minorEastAsia" w:eastAsiaTheme="minorEastAsia" w:hAnsiTheme="minorEastAsia"/>
                <w:color w:val="000000" w:themeColor="text1"/>
                <w:szCs w:val="44"/>
              </w:rPr>
              <w:id w:val="-65646645"/>
              <w:lock w:val="sdtLocked"/>
              <w:placeholder>
                <w:docPart w:val="259E380E30304B1090EF5FF748D5FA36"/>
              </w:placeholder>
              <w:showingPlcHdr/>
            </w:sdtPr>
            <w:sdtEndPr/>
            <w:sdtContent>
              <w:p w:rsidR="00724702" w:rsidRPr="00AA2553" w:rsidRDefault="00720A16" w:rsidP="00720A16">
                <w:pPr>
                  <w:tabs>
                    <w:tab w:val="left" w:pos="5140"/>
                  </w:tabs>
                  <w:rPr>
                    <w:rFonts w:asciiTheme="minorEastAsia" w:eastAsiaTheme="minorEastAsia" w:hAnsiTheme="minorEastAsia"/>
                    <w:color w:val="000000" w:themeColor="text1"/>
                    <w:szCs w:val="44"/>
                  </w:rPr>
                </w:pPr>
                <w:r w:rsidRPr="00F71542">
                  <w:rPr>
                    <w:rStyle w:val="placeholder1Char"/>
                  </w:rPr>
                  <w:t>_____________________________________________</w:t>
                </w:r>
              </w:p>
            </w:sdtContent>
          </w:sdt>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8" w:name="_Toc441926730"/>
      <w:r w:rsidRPr="00CC1546">
        <w:rPr>
          <w:rFonts w:ascii="黑体" w:eastAsia="黑体" w:hAnsi="黑体" w:hint="eastAsia"/>
          <w:b w:val="0"/>
          <w:sz w:val="36"/>
          <w:szCs w:val="36"/>
        </w:rPr>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8"/>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sdt>
          <w:sdtPr>
            <w:rPr>
              <w:rFonts w:asciiTheme="minorEastAsia" w:eastAsiaTheme="minorEastAsia" w:hAnsiTheme="minorEastAsia"/>
              <w:color w:val="000000" w:themeColor="text1"/>
              <w:szCs w:val="44"/>
            </w:rPr>
            <w:id w:val="-866436682"/>
            <w:lock w:val="sdtLocked"/>
            <w:placeholder>
              <w:docPart w:val="9F03EF2885814D7CB101A5671F34F349"/>
            </w:placeholder>
            <w:showingPlcHdr/>
            <w:dropDownList>
              <w:listItem w:displayText="是" w:value="true"/>
              <w:listItem w:displayText="否" w:value="false"/>
            </w:dropDownList>
          </w:sdtPr>
          <w:sdtEndPr/>
          <w:sdtContent>
            <w:tc>
              <w:tcPr>
                <w:tcW w:w="1446" w:type="dxa"/>
              </w:tcPr>
              <w:p w:rsidR="006A5543" w:rsidRPr="00107336" w:rsidRDefault="0000617B"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tc>
          <w:tcPr>
            <w:tcW w:w="1984" w:type="dxa"/>
          </w:tcPr>
          <w:p w:rsidR="006A5543" w:rsidRPr="00AA2553" w:rsidRDefault="001140BD" w:rsidP="0000617B">
            <w:pPr>
              <w:jc w:val="left"/>
              <w:rPr>
                <w:rFonts w:asciiTheme="minorEastAsia" w:eastAsiaTheme="minorEastAsia" w:hAnsiTheme="minorEastAsia"/>
                <w:color w:val="000000" w:themeColor="text1"/>
                <w:szCs w:val="24"/>
              </w:rPr>
            </w:pPr>
            <w:sdt>
              <w:sdtPr>
                <w:rPr>
                  <w:rFonts w:asciiTheme="minorEastAsia" w:eastAsiaTheme="minorEastAsia" w:hAnsiTheme="minorEastAsia"/>
                  <w:color w:val="000000" w:themeColor="text1"/>
                  <w:szCs w:val="24"/>
                </w:rPr>
                <w:id w:val="1510638259"/>
                <w:lock w:val="sdtLocked"/>
                <w:placeholder>
                  <w:docPart w:val="790B84079F534CCB91E6F3A21E375019"/>
                </w:placeholder>
                <w:showingPlcHdr/>
                <w:text/>
              </w:sdtPr>
              <w:sdtEndPr/>
              <w:sdtContent>
                <w:r w:rsidR="0000617B" w:rsidRPr="008F432C">
                  <w:rPr>
                    <w:rStyle w:val="placeholder2Char"/>
                    <w:rFonts w:hint="eastAsia"/>
                  </w:rPr>
                  <w:t>如</w:t>
                </w:r>
                <w:r w:rsidR="0000617B" w:rsidRPr="008F432C">
                  <w:rPr>
                    <w:rStyle w:val="placeholder2Char"/>
                  </w:rPr>
                  <w:t>有：</w:t>
                </w:r>
                <w:r w:rsidR="0000617B" w:rsidRPr="008F432C">
                  <w:rPr>
                    <w:rStyle w:val="placeholder2Char"/>
                    <w:rFonts w:hint="eastAsia"/>
                  </w:rPr>
                  <w:t>例“第五节</w:t>
                </w:r>
                <w:r w:rsidR="0000617B" w:rsidRPr="008F432C">
                  <w:rPr>
                    <w:rStyle w:val="placeholder2Char"/>
                  </w:rPr>
                  <w:t>二（二）</w:t>
                </w:r>
                <w:r w:rsidR="0000617B" w:rsidRPr="008F432C">
                  <w:rPr>
                    <w:rStyle w:val="placeholder2Char"/>
                    <w:rFonts w:hint="eastAsia"/>
                  </w:rPr>
                  <w:t>”；如</w:t>
                </w:r>
                <w:r w:rsidR="0000617B" w:rsidRPr="008F432C">
                  <w:rPr>
                    <w:rStyle w:val="placeholder2Char"/>
                  </w:rPr>
                  <w:t>无：</w:t>
                </w:r>
                <w:r w:rsidR="0000617B" w:rsidRPr="008F432C">
                  <w:rPr>
                    <w:rStyle w:val="placeholder2Char"/>
                    <w:rFonts w:hint="eastAsia"/>
                  </w:rPr>
                  <w:t>“</w:t>
                </w:r>
                <w:r w:rsidR="0000617B" w:rsidRPr="008F432C">
                  <w:rPr>
                    <w:rStyle w:val="placeholder2Char"/>
                  </w:rPr>
                  <w:t>-”</w:t>
                </w:r>
              </w:sdtContent>
            </w:sdt>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sdt>
          <w:sdtPr>
            <w:rPr>
              <w:rFonts w:asciiTheme="minorEastAsia" w:eastAsiaTheme="minorEastAsia" w:hAnsiTheme="minorEastAsia"/>
              <w:color w:val="000000" w:themeColor="text1"/>
              <w:szCs w:val="44"/>
            </w:rPr>
            <w:id w:val="-701550157"/>
            <w:lock w:val="sdtLocked"/>
            <w:placeholder>
              <w:docPart w:val="793AE9E7CBA3450695D29FF3E1985943"/>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91013295"/>
            <w:lock w:val="sdtLocked"/>
            <w:placeholder>
              <w:docPart w:val="0F7AD59CD38C4DA293256B8F44E2C904"/>
            </w:placeholder>
            <w:showingPlcHdr/>
            <w:text/>
          </w:sdtPr>
          <w:sdtEndPr/>
          <w:sdtContent>
            <w:tc>
              <w:tcPr>
                <w:tcW w:w="1984" w:type="dxa"/>
              </w:tcPr>
              <w:p w:rsidR="006A5543" w:rsidRPr="00AA2553" w:rsidRDefault="00244D3A" w:rsidP="00244D3A">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sdt>
          <w:sdtPr>
            <w:rPr>
              <w:rFonts w:asciiTheme="minorEastAsia" w:eastAsiaTheme="minorEastAsia" w:hAnsiTheme="minorEastAsia"/>
              <w:color w:val="000000" w:themeColor="text1"/>
              <w:szCs w:val="44"/>
            </w:rPr>
            <w:id w:val="-1634947327"/>
            <w:lock w:val="sdtLocked"/>
            <w:placeholder>
              <w:docPart w:val="E55E9B7438E441898FB73BEAE988B272"/>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850795811"/>
            <w:lock w:val="sdtLocked"/>
            <w:placeholder>
              <w:docPart w:val="5D267379380B4897895AB44ED731EFF8"/>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769278357"/>
            <w:lock w:val="sdtLocked"/>
            <w:placeholder>
              <w:docPart w:val="8E73ECBC2A18405E800E2E98A279867A"/>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66650138"/>
            <w:lock w:val="sdtLocked"/>
            <w:placeholder>
              <w:docPart w:val="10E3CE3F4B9C426DB4572D057EC126CB"/>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704316442"/>
            <w:lock w:val="sdtLocked"/>
            <w:placeholder>
              <w:docPart w:val="2E95854CA96E4F1D9D0EFD49C8C6417B"/>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590419170"/>
            <w:lock w:val="sdtLocked"/>
            <w:placeholder>
              <w:docPart w:val="513B3D3C6B1344FFB3C5C6E08F1A3369"/>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sdt>
          <w:sdtPr>
            <w:rPr>
              <w:rFonts w:asciiTheme="minorEastAsia" w:eastAsiaTheme="minorEastAsia" w:hAnsiTheme="minorEastAsia"/>
              <w:color w:val="000000" w:themeColor="text1"/>
              <w:szCs w:val="44"/>
            </w:rPr>
            <w:id w:val="1362168855"/>
            <w:lock w:val="sdtLocked"/>
            <w:placeholder>
              <w:docPart w:val="4505D7D60B894D56A4D0C5863907ACBD"/>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812587650"/>
            <w:lock w:val="sdtLocked"/>
            <w:placeholder>
              <w:docPart w:val="585C94E7961D4589AAEE2B9FADCFB00D"/>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219101824"/>
            <w:lock w:val="sdtLocked"/>
            <w:placeholder>
              <w:docPart w:val="78C6DE97DD90487F8B0B06FF8B7EB0B8"/>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9123497"/>
            <w:lock w:val="sdtLocked"/>
            <w:placeholder>
              <w:docPart w:val="E9DC6E28C22046FEB10C89E34BB90AF9"/>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509209963"/>
            <w:lock w:val="sdtLocked"/>
            <w:placeholder>
              <w:docPart w:val="BF4F2A2A1134472DB2A78102B772D1F4"/>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779862879"/>
            <w:lock w:val="sdtLocked"/>
            <w:placeholder>
              <w:docPart w:val="B2F03EA378F64301BEBD6581A8B65748"/>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823420875"/>
            <w:lock w:val="sdtLocked"/>
            <w:placeholder>
              <w:docPart w:val="532FE53D10614C38935B87BE3A08D16C"/>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6315469"/>
            <w:lock w:val="sdtLocked"/>
            <w:placeholder>
              <w:docPart w:val="79817E74E65043B7AA2019372B857A44"/>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sdt>
          <w:sdtPr>
            <w:rPr>
              <w:rFonts w:asciiTheme="minorEastAsia" w:eastAsiaTheme="minorEastAsia" w:hAnsiTheme="minorEastAsia"/>
              <w:color w:val="000000" w:themeColor="text1"/>
              <w:szCs w:val="44"/>
            </w:rPr>
            <w:id w:val="-951782441"/>
            <w:lock w:val="sdtLocked"/>
            <w:placeholder>
              <w:docPart w:val="591056A3E5C546BBA022D91653BEF52B"/>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58372132"/>
            <w:lock w:val="sdtLocked"/>
            <w:placeholder>
              <w:docPart w:val="3DCCDB1C9B6645CBA57164251D4C85F6"/>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sdt>
          <w:sdtPr>
            <w:rPr>
              <w:rFonts w:asciiTheme="minorEastAsia" w:eastAsiaTheme="minorEastAsia" w:hAnsiTheme="minorEastAsia"/>
              <w:color w:val="000000" w:themeColor="text1"/>
              <w:szCs w:val="44"/>
            </w:rPr>
            <w:id w:val="-1167329398"/>
            <w:lock w:val="sdtLocked"/>
            <w:placeholder>
              <w:docPart w:val="588120894593432387BBB46E991C6161"/>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14389187"/>
            <w:lock w:val="sdtLocked"/>
            <w:placeholder>
              <w:docPart w:val="4F29218260D64C34AEA2C2E1B3118D51"/>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sdt>
          <w:sdtPr>
            <w:rPr>
              <w:rFonts w:asciiTheme="minorEastAsia" w:eastAsiaTheme="minorEastAsia" w:hAnsiTheme="minorEastAsia"/>
              <w:color w:val="000000" w:themeColor="text1"/>
              <w:szCs w:val="44"/>
            </w:rPr>
            <w:id w:val="-1881927864"/>
            <w:lock w:val="sdtLocked"/>
            <w:placeholder>
              <w:docPart w:val="94EB31D5826249FE864913752E5175B1"/>
            </w:placeholder>
            <w:showingPlcHdr/>
            <w:dropDownList>
              <w:listItem w:displayText="是" w:value="true"/>
              <w:listItem w:displayText="否" w:value="false"/>
            </w:dropDownList>
          </w:sdtPr>
          <w:sdtEndPr/>
          <w:sdtContent>
            <w:tc>
              <w:tcPr>
                <w:tcW w:w="1446" w:type="dxa"/>
              </w:tcPr>
              <w:p w:rsidR="009362AC"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966726041"/>
            <w:lock w:val="sdtLocked"/>
            <w:placeholder>
              <w:docPart w:val="2980B01AE83740C4B68430FF834572BF"/>
            </w:placeholder>
            <w:showingPlcHdr/>
            <w:text/>
          </w:sdtPr>
          <w:sdtEndPr/>
          <w:sdtContent>
            <w:tc>
              <w:tcPr>
                <w:tcW w:w="1984" w:type="dxa"/>
              </w:tcPr>
              <w:p w:rsidR="009362AC"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sdt>
          <w:sdtPr>
            <w:rPr>
              <w:rFonts w:asciiTheme="minorEastAsia" w:eastAsiaTheme="minorEastAsia" w:hAnsiTheme="minorEastAsia"/>
              <w:color w:val="000000" w:themeColor="text1"/>
              <w:szCs w:val="44"/>
            </w:rPr>
            <w:id w:val="1408419428"/>
            <w:lock w:val="sdtLocked"/>
            <w:placeholder>
              <w:docPart w:val="C229B1F9FB984877900DB7BE549BC669"/>
            </w:placeholder>
            <w:showingPlcHdr/>
            <w:dropDownList>
              <w:listItem w:displayText="是" w:value="true"/>
              <w:listItem w:displayText="否" w:value="false"/>
            </w:dropDownList>
          </w:sdtPr>
          <w:sdtEndPr/>
          <w:sdtContent>
            <w:tc>
              <w:tcPr>
                <w:tcW w:w="1446" w:type="dxa"/>
              </w:tcPr>
              <w:p w:rsidR="00E917B6"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481278"/>
            <w:lock w:val="sdtLocked"/>
            <w:placeholder>
              <w:docPart w:val="5D4CC837C9F44032A684A2C5DC9F1C35"/>
            </w:placeholder>
            <w:showingPlcHdr/>
            <w:text/>
          </w:sdtPr>
          <w:sdtEndPr/>
          <w:sdtContent>
            <w:tc>
              <w:tcPr>
                <w:tcW w:w="1984" w:type="dxa"/>
              </w:tcPr>
              <w:p w:rsidR="00E917B6"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sdt>
          <w:sdtPr>
            <w:rPr>
              <w:rFonts w:asciiTheme="minorEastAsia" w:eastAsiaTheme="minorEastAsia" w:hAnsiTheme="minorEastAsia"/>
              <w:color w:val="000000" w:themeColor="text1"/>
              <w:szCs w:val="44"/>
            </w:rPr>
            <w:id w:val="-715199942"/>
            <w:lock w:val="sdtLocked"/>
            <w:placeholder>
              <w:docPart w:val="3D9B91D295F940ECA8F5A732DA612868"/>
            </w:placeholder>
            <w:showingPlcHdr/>
            <w:dropDownList>
              <w:listItem w:displayText="是" w:value="true"/>
              <w:listItem w:displayText="否" w:value="false"/>
            </w:dropDownList>
          </w:sdtPr>
          <w:sdtEndPr/>
          <w:sdtContent>
            <w:tc>
              <w:tcPr>
                <w:tcW w:w="1446" w:type="dxa"/>
              </w:tcPr>
              <w:p w:rsidR="001D5950"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316474581"/>
            <w:lock w:val="sdtLocked"/>
            <w:placeholder>
              <w:docPart w:val="663C49E844A64134AA2FE6D93158F5B0"/>
            </w:placeholder>
            <w:showingPlcHdr/>
            <w:text/>
          </w:sdtPr>
          <w:sdtEndPr/>
          <w:sdtContent>
            <w:tc>
              <w:tcPr>
                <w:tcW w:w="1984" w:type="dxa"/>
              </w:tcPr>
              <w:p w:rsidR="001D5950"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sdt>
      <w:sdtPr>
        <w:rPr>
          <w:rFonts w:asciiTheme="minorEastAsia" w:eastAsiaTheme="minorEastAsia" w:hAnsiTheme="minorEastAsia" w:hint="eastAsia"/>
          <w:b/>
          <w:color w:val="000000" w:themeColor="text1"/>
          <w:szCs w:val="24"/>
        </w:rPr>
        <w:id w:val="-657465312"/>
        <w:placeholder>
          <w:docPart w:val="089F1764430248F199AA8C7373F73F03"/>
        </w:placeholder>
      </w:sdtPr>
      <w:sdtEndPr>
        <w:rPr>
          <w:rFonts w:ascii="Calibri" w:eastAsia="宋体" w:hAnsi="Calibri" w:hint="default"/>
          <w:b w:val="0"/>
          <w:color w:val="auto"/>
          <w:szCs w:val="22"/>
        </w:rPr>
      </w:sdtEndPr>
      <w:sdtContent>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843"/>
          </w:tblGrid>
          <w:tr w:rsidR="001B6047" w:rsidRPr="001B6047" w:rsidTr="00963944">
            <w:trPr>
              <w:trHeight w:val="397"/>
            </w:trPr>
            <w:tc>
              <w:tcPr>
                <w:tcW w:w="2127" w:type="dxa"/>
                <w:tcBorders>
                  <w:top w:val="single" w:sz="4" w:space="0" w:color="5B9BD5"/>
                  <w:left w:val="single" w:sz="4" w:space="0" w:color="5B9BD5"/>
                  <w:bottom w:val="single" w:sz="4" w:space="0" w:color="5B9BD5"/>
                  <w:right w:val="single" w:sz="4" w:space="0" w:color="5B9BD5"/>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是否</w:t>
                </w:r>
                <w:r w:rsidRPr="001B6047">
                  <w:rPr>
                    <w:rFonts w:ascii="宋体" w:hAnsi="宋体"/>
                    <w:b/>
                    <w:color w:val="000000" w:themeColor="text1"/>
                    <w:kern w:val="0"/>
                    <w:szCs w:val="21"/>
                  </w:rPr>
                  <w:t>结案</w:t>
                </w:r>
              </w:p>
            </w:tc>
            <w:tc>
              <w:tcPr>
                <w:tcW w:w="1843"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临时公告</w:t>
                </w:r>
                <w:r w:rsidRPr="001B6047">
                  <w:rPr>
                    <w:rFonts w:ascii="宋体" w:hAnsi="宋体"/>
                    <w:b/>
                    <w:color w:val="000000" w:themeColor="text1"/>
                    <w:kern w:val="0"/>
                    <w:szCs w:val="21"/>
                  </w:rPr>
                  <w:t>披露时间</w:t>
                </w:r>
              </w:p>
            </w:tc>
          </w:tr>
          <w:sdt>
            <w:sdtPr>
              <w:rPr>
                <w:rFonts w:asciiTheme="minorEastAsia" w:eastAsiaTheme="minorEastAsia" w:hAnsiTheme="minorEastAsia"/>
                <w:color w:val="000000" w:themeColor="text1"/>
                <w:szCs w:val="24"/>
              </w:rPr>
              <w:id w:val="-1925717816"/>
              <w:lock w:val="sdtLocked"/>
              <w:placeholder>
                <w:docPart w:val="089F1764430248F199AA8C7373F73F03"/>
              </w:placeholder>
            </w:sdtPr>
            <w:sdtEndPr/>
            <w:sdtContent>
              <w:tr w:rsidR="001B6047" w:rsidRPr="001B6047" w:rsidTr="00963944">
                <w:trPr>
                  <w:trHeight w:val="310"/>
                </w:trPr>
                <w:sdt>
                  <w:sdtPr>
                    <w:rPr>
                      <w:rFonts w:asciiTheme="minorEastAsia" w:eastAsiaTheme="minorEastAsia" w:hAnsiTheme="minorEastAsia"/>
                      <w:color w:val="000000" w:themeColor="text1"/>
                      <w:szCs w:val="24"/>
                    </w:rPr>
                    <w:id w:val="886532941"/>
                    <w:lock w:val="sdtLocked"/>
                    <w:placeholder>
                      <w:docPart w:val="15DCA8B1693D4C08BDE7E55222A419AA"/>
                    </w:placeholder>
                    <w:showingPlcHdr/>
                    <w:text/>
                  </w:sdtPr>
                  <w:sdtEndPr/>
                  <w:sdtContent>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107336" w:rsidP="00107336">
                        <w:pPr>
                          <w:jc w:val="center"/>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货币类型"/>
                    <w:tag w:val="货币类型"/>
                    <w:id w:val="757786297"/>
                    <w:lock w:val="sdtLocked"/>
                    <w:placeholder>
                      <w:docPart w:val="E299F42E8A9F43F6ABF0F81A4B185603"/>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百分比"/>
                    <w:tag w:val="百分比"/>
                    <w:id w:val="830257238"/>
                    <w:lock w:val="sdtLocked"/>
                    <w:placeholder>
                      <w:docPart w:val="89A3ECF529054E83804D1B93BF2ED034"/>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44"/>
                    </w:rPr>
                    <w:id w:val="1709292042"/>
                    <w:lock w:val="sdtLocked"/>
                    <w:placeholder>
                      <w:docPart w:val="2CCA005CA1A548449E851D5407B09E5A"/>
                    </w:placeholder>
                    <w:showingPlcHdr/>
                    <w:dropDownList>
                      <w:listItem w:displayText="是" w:value="true"/>
                      <w:listItem w:displayText="否" w:value="false"/>
                    </w:dropDownList>
                  </w:sdtPr>
                  <w:sdtEnd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800ACB" w:rsidP="004C3EDE">
                        <w:pPr>
                          <w:jc w:val="left"/>
                          <w:rPr>
                            <w:rFonts w:ascii="宋体" w:hAnsi="宋体"/>
                            <w:color w:val="000000" w:themeColor="text1"/>
                            <w:kern w:val="0"/>
                            <w:szCs w:val="21"/>
                          </w:rPr>
                        </w:pPr>
                        <w:r w:rsidRPr="00C63B67">
                          <w:rPr>
                            <w:rStyle w:val="placeholder1Char"/>
                          </w:rPr>
                          <w:t>选择</w:t>
                        </w:r>
                      </w:p>
                    </w:tc>
                  </w:sdtContent>
                </w:sdt>
                <w:sdt>
                  <w:sdtPr>
                    <w:rPr>
                      <w:rFonts w:asciiTheme="minorEastAsia" w:eastAsiaTheme="minorEastAsia" w:hAnsiTheme="minorEastAsia"/>
                      <w:color w:val="000000" w:themeColor="text1"/>
                      <w:szCs w:val="24"/>
                    </w:rPr>
                    <w:id w:val="-1454940272"/>
                    <w:lock w:val="sdtLocked"/>
                    <w:placeholder>
                      <w:docPart w:val="A80B58BBE7FB4B708A1C4083AA5F4DF7"/>
                    </w:placeholder>
                    <w:showingPlcHdr/>
                    <w:text/>
                  </w:sdtPr>
                  <w:sdtEndPr/>
                  <w:sdtContent>
                    <w:tc>
                      <w:tcPr>
                        <w:tcW w:w="1843"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800ACB">
                        <w:pPr>
                          <w:jc w:val="center"/>
                          <w:rPr>
                            <w:rFonts w:ascii="宋体" w:hAnsi="宋体"/>
                            <w:color w:val="000000" w:themeColor="text1"/>
                            <w:kern w:val="0"/>
                            <w:szCs w:val="21"/>
                          </w:rPr>
                        </w:pPr>
                        <w:r w:rsidRPr="00C63B67">
                          <w:rPr>
                            <w:rStyle w:val="placeholder1Char"/>
                          </w:rPr>
                          <w:t>____________</w:t>
                        </w:r>
                      </w:p>
                    </w:tc>
                  </w:sdtContent>
                </w:sdt>
              </w:tr>
            </w:sdtContent>
          </w:sdt>
          <w:tr w:rsidR="001B6047" w:rsidRPr="001B6047" w:rsidTr="00963944">
            <w:trPr>
              <w:trHeight w:val="197"/>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F96D53" w:rsidP="00D61D5A">
                <w:pPr>
                  <w:jc w:val="center"/>
                  <w:rPr>
                    <w:rFonts w:ascii="宋体" w:hAnsi="宋体"/>
                    <w:color w:val="000000" w:themeColor="text1"/>
                    <w:kern w:val="0"/>
                    <w:szCs w:val="21"/>
                  </w:rPr>
                </w:pPr>
                <w:r w:rsidRPr="00AA2553">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2074108384"/>
                <w:lock w:val="sdtLocked"/>
                <w:placeholder>
                  <w:docPart w:val="91DB2A423990487296B18754DE76D867"/>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7207CE" w:rsidP="00014989">
                    <w:pPr>
                      <w:jc w:val="right"/>
                      <w:rPr>
                        <w:rFonts w:ascii="宋体" w:hAnsi="宋体"/>
                        <w:color w:val="000000" w:themeColor="text1"/>
                        <w:kern w:val="0"/>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998490450"/>
                <w:lock w:val="sdtLocked"/>
                <w:placeholder>
                  <w:docPart w:val="F205233199284AA08600832394FF5D05"/>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c>
              <w:tcPr>
                <w:tcW w:w="1843"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1B6047" w:rsidTr="00A25E75">
            <w:sdt>
              <w:sdtPr>
                <w:rPr>
                  <w:rFonts w:asciiTheme="minorEastAsia" w:eastAsiaTheme="minorEastAsia" w:hAnsiTheme="minorEastAsia"/>
                  <w:color w:val="000000" w:themeColor="text1"/>
                  <w:szCs w:val="44"/>
                </w:rPr>
                <w:id w:val="523448238"/>
                <w:lock w:val="sdtLocked"/>
                <w:placeholder>
                  <w:docPart w:val="0B72150ED0AF4510B9A102D4CCDA6F85"/>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720A16" w:rsidP="00720A16">
                    <w:pPr>
                      <w:tabs>
                        <w:tab w:val="left" w:pos="5140"/>
                      </w:tabs>
                    </w:pPr>
                    <w:r w:rsidRPr="00F71542">
                      <w:rPr>
                        <w:rStyle w:val="placeholder1Char"/>
                      </w:rPr>
                      <w:t>_____________________________________________</w:t>
                    </w:r>
                  </w:p>
                </w:tc>
              </w:sdtContent>
            </w:sdt>
          </w:tr>
        </w:tbl>
        <w:p w:rsidR="00D055BF" w:rsidRPr="001B6047" w:rsidRDefault="001140BD" w:rsidP="007D202E"/>
      </w:sdtContent>
    </w:sdt>
    <w:sdt>
      <w:sdtPr>
        <w:rPr>
          <w:rFonts w:asciiTheme="minorEastAsia" w:eastAsiaTheme="minorEastAsia" w:hAnsiTheme="minorEastAsia" w:hint="eastAsia"/>
          <w:b/>
          <w:color w:val="000000" w:themeColor="text1"/>
          <w:szCs w:val="24"/>
        </w:rPr>
        <w:id w:val="1045570499"/>
        <w:placeholder>
          <w:docPart w:val="089F1764430248F199AA8C7373F73F03"/>
        </w:placeholder>
      </w:sdtPr>
      <w:sdtEndPr>
        <w:rPr>
          <w:rFonts w:hint="default"/>
        </w:rPr>
      </w:sdtEndPr>
      <w:sdtContent>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1B6047" w:rsidRPr="001B6047" w:rsidTr="00A25E75">
            <w:trPr>
              <w:trHeight w:val="510"/>
            </w:trPr>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担保类型</w:t>
                </w:r>
              </w:p>
              <w:p w:rsidR="006E724A" w:rsidRPr="001B6047" w:rsidRDefault="006E724A" w:rsidP="00A25E75">
                <w:pPr>
                  <w:jc w:val="center"/>
                  <w:rPr>
                    <w:rFonts w:ascii="宋体" w:hAnsi="宋体"/>
                    <w:b/>
                    <w:color w:val="000000" w:themeColor="text1"/>
                    <w:szCs w:val="21"/>
                  </w:rPr>
                </w:pPr>
                <w:r w:rsidRPr="001B6047">
                  <w:rPr>
                    <w:rFonts w:ascii="宋体" w:hAnsi="宋体" w:hint="eastAsia"/>
                    <w:b/>
                    <w:color w:val="000000" w:themeColor="text1"/>
                    <w:szCs w:val="21"/>
                  </w:rPr>
                  <w:t>（保证</w:t>
                </w:r>
                <w:r w:rsidRPr="001B6047">
                  <w:rPr>
                    <w:rFonts w:ascii="宋体" w:hAnsi="宋体"/>
                    <w:b/>
                    <w:color w:val="000000" w:themeColor="text1"/>
                    <w:szCs w:val="21"/>
                  </w:rPr>
                  <w:t>、抵押、</w:t>
                </w:r>
                <w:r w:rsidRPr="001B6047">
                  <w:rPr>
                    <w:rFonts w:ascii="宋体" w:hAnsi="宋体" w:hint="eastAsia"/>
                    <w:b/>
                    <w:color w:val="000000" w:themeColor="text1"/>
                    <w:szCs w:val="21"/>
                  </w:rPr>
                  <w:t>质押</w:t>
                </w:r>
                <w:r w:rsidRPr="001B6047">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责任</w:t>
                </w:r>
                <w:r w:rsidRPr="001B6047">
                  <w:rPr>
                    <w:rFonts w:ascii="宋体" w:hAnsi="宋体"/>
                    <w:b/>
                    <w:color w:val="000000" w:themeColor="text1"/>
                    <w:szCs w:val="21"/>
                  </w:rPr>
                  <w:t>类型</w:t>
                </w:r>
                <w:r w:rsidRPr="001B6047">
                  <w:rPr>
                    <w:rFonts w:ascii="宋体" w:hAnsi="宋体" w:hint="eastAsia"/>
                    <w:b/>
                    <w:color w:val="000000" w:themeColor="text1"/>
                    <w:szCs w:val="21"/>
                  </w:rPr>
                  <w:t>（一般或者</w:t>
                </w:r>
                <w:r w:rsidRPr="001B6047">
                  <w:rPr>
                    <w:rFonts w:ascii="宋体" w:hAnsi="宋体"/>
                    <w:b/>
                    <w:color w:val="000000" w:themeColor="text1"/>
                    <w:szCs w:val="21"/>
                  </w:rPr>
                  <w:t>连带</w:t>
                </w:r>
                <w:r w:rsidRPr="001B6047">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6E724A" w:rsidRPr="001B6047" w:rsidRDefault="006E724A" w:rsidP="00693019">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关联担保</w:t>
                </w:r>
              </w:p>
            </w:tc>
          </w:tr>
          <w:sdt>
            <w:sdtPr>
              <w:rPr>
                <w:rFonts w:asciiTheme="minorEastAsia" w:eastAsiaTheme="minorEastAsia" w:hAnsiTheme="minorEastAsia"/>
                <w:color w:val="000000" w:themeColor="text1"/>
                <w:szCs w:val="24"/>
              </w:rPr>
              <w:id w:val="1100762205"/>
              <w:lock w:val="sdtLocked"/>
              <w:placeholder>
                <w:docPart w:val="089F1764430248F199AA8C7373F73F03"/>
              </w:placeholder>
            </w:sdtPr>
            <w:sdtEndPr>
              <w:rPr>
                <w:rFonts w:ascii="宋体" w:eastAsia="宋体" w:hAnsi="宋体"/>
                <w:szCs w:val="21"/>
              </w:rPr>
            </w:sdtEndPr>
            <w:sdtContent>
              <w:tr w:rsidR="001B6047" w:rsidRPr="001B6047" w:rsidTr="00A25E75">
                <w:sdt>
                  <w:sdtPr>
                    <w:rPr>
                      <w:rFonts w:asciiTheme="minorEastAsia" w:eastAsiaTheme="minorEastAsia" w:hAnsiTheme="minorEastAsia"/>
                      <w:color w:val="000000" w:themeColor="text1"/>
                      <w:szCs w:val="24"/>
                    </w:rPr>
                    <w:id w:val="-1514294457"/>
                    <w:lock w:val="sdtLocked"/>
                    <w:placeholder>
                      <w:docPart w:val="A8D024D858DA4109846181315FE5E0E2"/>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107336" w:rsidP="00107336">
                        <w:pPr>
                          <w:jc w:val="center"/>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24"/>
                    </w:rPr>
                    <w:alias w:val="货币类型"/>
                    <w:tag w:val="货币类型"/>
                    <w:id w:val="-207485977"/>
                    <w:lock w:val="sdtLocked"/>
                    <w:placeholder>
                      <w:docPart w:val="58526C5FDD0E4320A3CDAC44FAC8F249"/>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5C39D8" w:rsidP="00014989">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起止日期"/>
                    <w:tag w:val="起止日期"/>
                    <w:id w:val="2032609934"/>
                    <w:lock w:val="sdtLocked"/>
                    <w:placeholder>
                      <w:docPart w:val="FDA59B619D3B435E96F88856BD33A7CC"/>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D15FC9" w:rsidP="00014989">
                        <w:pPr>
                          <w:jc w:val="right"/>
                          <w:rPr>
                            <w:rFonts w:ascii="宋体" w:hAnsi="宋体"/>
                            <w:color w:val="000000" w:themeColor="text1"/>
                            <w:szCs w:val="21"/>
                          </w:rPr>
                        </w:pPr>
                        <w:r w:rsidRPr="00C63B67">
                          <w:rPr>
                            <w:rStyle w:val="placeholder1Char"/>
                          </w:rPr>
                          <w:t>________</w:t>
                        </w:r>
                      </w:p>
                    </w:tc>
                  </w:sdtContent>
                </w:sdt>
                <w:sdt>
                  <w:sdtPr>
                    <w:rPr>
                      <w:rFonts w:ascii="宋体" w:hAnsi="宋体"/>
                      <w:color w:val="000000" w:themeColor="text1"/>
                      <w:szCs w:val="21"/>
                    </w:rPr>
                    <w:id w:val="-1287040704"/>
                    <w:lock w:val="sdtLocked"/>
                    <w:placeholder>
                      <w:docPart w:val="A9107AC8A53B441FB7267D2A4BA98EA7"/>
                    </w:placeholder>
                    <w:showingPlcHdr/>
                    <w:dropDownList>
                      <w:listItem w:displayText="保证" w:value="保证"/>
                      <w:listItem w:displayText="抵押" w:value="抵押"/>
                      <w:listItem w:displayText="质押" w:value="质押"/>
                    </w:dropDownList>
                  </w:sdtPr>
                  <w:sdtEndPr/>
                  <w:sdtContent>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6C2832" w:rsidP="006C2832">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475151930"/>
                    <w:lock w:val="sdtLocked"/>
                    <w:placeholder>
                      <w:docPart w:val="6084F99B535D46C4B3178BC4DAD9C620"/>
                    </w:placeholder>
                    <w:showingPlcHdr/>
                    <w:dropDownList>
                      <w:listItem w:displayText="一般" w:value="一般"/>
                      <w:listItem w:displayText="连带" w:value="连带"/>
                    </w:dropDownList>
                  </w:sdtPr>
                  <w:sdtEndPr/>
                  <w:sdtContent>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54314E" w:rsidP="00C62131">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1570028151"/>
                    <w:lock w:val="sdtLocked"/>
                    <w:placeholder>
                      <w:docPart w:val="1ECFB9FD683D4869A4A83D59DB92645D"/>
                    </w:placeholder>
                    <w:showingPlcHdr/>
                    <w:dropDownList>
                      <w:listItem w:displayText="是" w:value="true"/>
                      <w:listItem w:displayText="否" w:value="false"/>
                    </w:dropDownLis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522750361"/>
                    <w:lock w:val="sdtLocked"/>
                    <w:placeholder>
                      <w:docPart w:val="E5A9CFAA4EED4E03A4D8D3E27D4A24B4"/>
                    </w:placeholder>
                    <w:showingPlcHdr/>
                    <w:dropDownList>
                      <w:listItem w:displayText="是" w:value="true"/>
                      <w:listItem w:displayText="否" w:value="false"/>
                    </w:dropDownList>
                  </w:sdtPr>
                  <w:sdtEndPr/>
                  <w:sdtContent>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D64051">
                <w:pPr>
                  <w:jc w:val="center"/>
                  <w:rPr>
                    <w:rFonts w:ascii="宋体" w:hAnsi="宋体"/>
                    <w:color w:val="000000" w:themeColor="text1"/>
                    <w:kern w:val="0"/>
                    <w:szCs w:val="21"/>
                  </w:rPr>
                </w:pPr>
                <w:r w:rsidRPr="00AC3285">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843893924"/>
                <w:lock w:val="sdtLocked"/>
                <w:placeholder>
                  <w:docPart w:val="0D3B5D0CE34F4BE48C8F732847DF88A1"/>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8B29E4" w:rsidP="00014989">
                    <w:pPr>
                      <w:jc w:val="right"/>
                      <w:rPr>
                        <w:rFonts w:ascii="宋体" w:hAnsi="宋体"/>
                        <w:color w:val="000000" w:themeColor="text1"/>
                        <w:szCs w:val="21"/>
                      </w:rPr>
                    </w:pPr>
                    <w:r w:rsidRPr="00C63B67">
                      <w:rPr>
                        <w:rStyle w:val="placeholder1Char"/>
                      </w:rPr>
                      <w:t>__________</w:t>
                    </w:r>
                  </w:p>
                </w:tc>
              </w:sdtContent>
            </w:sd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C62131" w:rsidP="0002238D">
                <w:pPr>
                  <w:jc w:val="center"/>
                  <w:rPr>
                    <w:rFonts w:ascii="宋体" w:hAnsi="宋体"/>
                    <w:color w:val="000000" w:themeColor="text1"/>
                    <w:szCs w:val="21"/>
                  </w:rPr>
                </w:pPr>
                <w:r w:rsidRPr="00AC3285">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项目</w:t>
                </w:r>
                <w:r w:rsidRPr="001B6047">
                  <w:rPr>
                    <w:rFonts w:ascii="宋体" w:hAnsi="宋体"/>
                    <w:b/>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余额</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公司对外提供担保（包括公司、子公司的对外担保，不含公司对子公司的担保）</w:t>
                </w:r>
              </w:p>
            </w:tc>
            <w:sdt>
              <w:sdtPr>
                <w:rPr>
                  <w:rFonts w:asciiTheme="minorEastAsia" w:eastAsiaTheme="minorEastAsia" w:hAnsiTheme="minorEastAsia"/>
                  <w:color w:val="000000" w:themeColor="text1"/>
                  <w:szCs w:val="24"/>
                </w:rPr>
                <w:alias w:val="货币类型"/>
                <w:tag w:val="货币类型"/>
                <w:id w:val="-1938664317"/>
                <w:lock w:val="sdtLocked"/>
                <w:placeholder>
                  <w:docPart w:val="E0E514A985DB401B9DD51892640B1080"/>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公司及子公司为股东、实际控制人及其关联方提供担保</w:t>
                </w:r>
              </w:p>
            </w:tc>
            <w:sdt>
              <w:sdtPr>
                <w:rPr>
                  <w:rFonts w:asciiTheme="minorEastAsia" w:eastAsiaTheme="minorEastAsia" w:hAnsiTheme="minorEastAsia"/>
                  <w:color w:val="000000" w:themeColor="text1"/>
                  <w:szCs w:val="24"/>
                </w:rPr>
                <w:alias w:val="货币类型"/>
                <w:tag w:val="货币类型"/>
                <w:id w:val="1804264932"/>
                <w:lock w:val="sdtLocked"/>
                <w:placeholder>
                  <w:docPart w:val="CE5259681C9E444A84B4787CC26AB0DD"/>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直接或间接为资产负债率超过70%的被担保对象提供的债务担保金额</w:t>
                </w:r>
              </w:p>
            </w:tc>
            <w:sdt>
              <w:sdtPr>
                <w:rPr>
                  <w:rFonts w:asciiTheme="minorEastAsia" w:eastAsiaTheme="minorEastAsia" w:hAnsiTheme="minorEastAsia"/>
                  <w:color w:val="000000" w:themeColor="text1"/>
                  <w:szCs w:val="24"/>
                </w:rPr>
                <w:alias w:val="货币类型"/>
                <w:tag w:val="货币类型"/>
                <w:id w:val="17905979"/>
                <w:lock w:val="sdtLocked"/>
                <w:placeholder>
                  <w:docPart w:val="DD2C0C33111F476B9AAEAA14BA54D125"/>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公司担保总额超过净资产50%（不含本数）部分的金额</w:t>
                </w:r>
              </w:p>
            </w:tc>
            <w:sdt>
              <w:sdtPr>
                <w:rPr>
                  <w:rFonts w:asciiTheme="minorEastAsia" w:eastAsiaTheme="minorEastAsia" w:hAnsiTheme="minorEastAsia"/>
                  <w:color w:val="000000" w:themeColor="text1"/>
                  <w:szCs w:val="24"/>
                </w:rPr>
                <w:alias w:val="货币类型"/>
                <w:tag w:val="货币类型"/>
                <w:id w:val="1319701210"/>
                <w:lock w:val="sdtLocked"/>
                <w:placeholder>
                  <w:docPart w:val="58D6F3EC23854DE0914EA7668F71B98E"/>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bl>
        <w:p w:rsidR="0008714C" w:rsidRPr="001B6047" w:rsidRDefault="001140BD" w:rsidP="00D055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953353695"/>
        <w:placeholder>
          <w:docPart w:val="089F1764430248F199AA8C7373F73F03"/>
        </w:placeholder>
      </w:sdtPr>
      <w:sdtEndPr>
        <w:rPr>
          <w:rFonts w:hint="default"/>
        </w:rPr>
      </w:sdtEndPr>
      <w:sdtContent>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1B6047" w:rsidRPr="001B6047" w:rsidTr="00E6617D">
            <w:tc>
              <w:tcPr>
                <w:tcW w:w="1560" w:type="dxa"/>
                <w:shd w:val="clear" w:color="auto" w:fill="auto"/>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占用者</w:t>
                </w:r>
              </w:p>
            </w:tc>
            <w:tc>
              <w:tcPr>
                <w:tcW w:w="1924" w:type="dxa"/>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占用形式</w:t>
                </w:r>
              </w:p>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期初余额</w:t>
                </w:r>
              </w:p>
            </w:tc>
            <w:tc>
              <w:tcPr>
                <w:tcW w:w="1291"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期末余额</w:t>
                </w:r>
              </w:p>
            </w:tc>
            <w:tc>
              <w:tcPr>
                <w:tcW w:w="1495"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是否无偿占用</w:t>
                </w:r>
              </w:p>
            </w:tc>
            <w:tc>
              <w:tcPr>
                <w:tcW w:w="686"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履行必要决策程序</w:t>
                </w:r>
              </w:p>
            </w:tc>
          </w:tr>
          <w:sdt>
            <w:sdtPr>
              <w:rPr>
                <w:rFonts w:asciiTheme="minorEastAsia" w:eastAsiaTheme="minorEastAsia" w:hAnsiTheme="minorEastAsia"/>
                <w:color w:val="000000" w:themeColor="text1"/>
                <w:szCs w:val="24"/>
              </w:rPr>
              <w:id w:val="-1319185716"/>
              <w:lock w:val="sdtLocked"/>
              <w:placeholder>
                <w:docPart w:val="089F1764430248F199AA8C7373F73F03"/>
              </w:placeholder>
            </w:sdtPr>
            <w:sdtEndPr>
              <w:rPr>
                <w:rFonts w:ascii="宋体" w:eastAsia="宋体" w:hAnsi="宋体"/>
                <w:szCs w:val="21"/>
              </w:rPr>
            </w:sdtEndPr>
            <w:sdtContent>
              <w:tr w:rsidR="001B6047" w:rsidRPr="00AC3285" w:rsidTr="00E6617D">
                <w:sdt>
                  <w:sdtPr>
                    <w:rPr>
                      <w:rFonts w:asciiTheme="minorEastAsia" w:eastAsiaTheme="minorEastAsia" w:hAnsiTheme="minorEastAsia"/>
                      <w:color w:val="000000" w:themeColor="text1"/>
                      <w:szCs w:val="24"/>
                    </w:rPr>
                    <w:id w:val="684251494"/>
                    <w:lock w:val="sdtLocked"/>
                    <w:placeholder>
                      <w:docPart w:val="ABA4C1F128144FCC851507369208F182"/>
                    </w:placeholder>
                    <w:showingPlcHdr/>
                    <w:text/>
                  </w:sdtPr>
                  <w:sdtEndPr/>
                  <w:sdtContent>
                    <w:tc>
                      <w:tcPr>
                        <w:tcW w:w="1560" w:type="dxa"/>
                        <w:shd w:val="clear" w:color="auto" w:fill="auto"/>
                      </w:tcPr>
                      <w:p w:rsidR="00F634EE" w:rsidRPr="00AC3285" w:rsidRDefault="005C39D8" w:rsidP="00DA4F86">
                        <w:pPr>
                          <w:jc w:val="center"/>
                          <w:rPr>
                            <w:rFonts w:ascii="宋体" w:hAnsi="宋体"/>
                            <w:color w:val="000000" w:themeColor="text1"/>
                            <w:szCs w:val="21"/>
                          </w:rPr>
                        </w:pPr>
                        <w:r w:rsidRPr="00C63B67">
                          <w:rPr>
                            <w:rStyle w:val="placeholder1Char"/>
                          </w:rPr>
                          <w:t>____________</w:t>
                        </w:r>
                      </w:p>
                    </w:tc>
                  </w:sdtContent>
                </w:sdt>
                <w:sdt>
                  <w:sdtPr>
                    <w:rPr>
                      <w:rFonts w:ascii="宋体" w:hAnsi="宋体"/>
                      <w:color w:val="000000" w:themeColor="text1"/>
                      <w:szCs w:val="21"/>
                    </w:rPr>
                    <w:id w:val="968933607"/>
                    <w:lock w:val="sdtLocked"/>
                    <w:placeholder>
                      <w:docPart w:val="D92E3C8A8CD946208011D250B6B01E69"/>
                    </w:placeholder>
                    <w:showingPlcHdr/>
                    <w:dropDownList>
                      <w:listItem w:displayText="资金" w:value="资金"/>
                      <w:listItem w:displayText="资产" w:value="资产"/>
                      <w:listItem w:displayText="资源" w:value="资源"/>
                    </w:dropDownList>
                  </w:sdtPr>
                  <w:sdtEndPr/>
                  <w:sdtContent>
                    <w:tc>
                      <w:tcPr>
                        <w:tcW w:w="1924" w:type="dxa"/>
                      </w:tcPr>
                      <w:p w:rsidR="00F634EE" w:rsidRPr="00AC3285" w:rsidRDefault="00BC2E98" w:rsidP="00BC2E98">
                        <w:pPr>
                          <w:jc w:val="center"/>
                          <w:rPr>
                            <w:rFonts w:ascii="宋体" w:hAnsi="宋体"/>
                            <w:color w:val="000000" w:themeColor="text1"/>
                            <w:szCs w:val="21"/>
                          </w:rPr>
                        </w:pPr>
                        <w:r w:rsidRPr="00C63B67">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892620224"/>
                    <w:lock w:val="sdtLocked"/>
                    <w:placeholder>
                      <w:docPart w:val="83FD688E362343AFA02DE5229FD7E73B"/>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818184167"/>
                    <w:lock w:val="sdtLocked"/>
                    <w:placeholder>
                      <w:docPart w:val="92A60377B90F4014A84EA47909DCAD70"/>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宋体" w:hAnsi="宋体"/>
                      <w:color w:val="000000" w:themeColor="text1"/>
                      <w:szCs w:val="21"/>
                    </w:rPr>
                    <w:id w:val="-2001180756"/>
                    <w:lock w:val="sdtLocked"/>
                    <w:placeholder>
                      <w:docPart w:val="30BA2778007045F3AD31DC55710BA618"/>
                    </w:placeholder>
                    <w:showingPlcHdr/>
                    <w:dropDownList>
                      <w:listItem w:displayText="是" w:value="true"/>
                      <w:listItem w:displayText="否" w:value="false"/>
                    </w:dropDownList>
                  </w:sdtPr>
                  <w:sdtEndPr/>
                  <w:sdtContent>
                    <w:tc>
                      <w:tcPr>
                        <w:tcW w:w="1495"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470170381"/>
                    <w:lock w:val="sdtLocked"/>
                    <w:placeholder>
                      <w:docPart w:val="3FF8AA3592AD46AE939AF1B421E29CC9"/>
                    </w:placeholder>
                    <w:showingPlcHdr/>
                    <w:dropDownList>
                      <w:listItem w:displayText="是" w:value="true"/>
                      <w:listItem w:displayText="否" w:value="false"/>
                    </w:dropDownList>
                  </w:sdtPr>
                  <w:sdtEndPr/>
                  <w:sdtContent>
                    <w:tc>
                      <w:tcPr>
                        <w:tcW w:w="686"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AC3285" w:rsidTr="00E6617D">
            <w:tc>
              <w:tcPr>
                <w:tcW w:w="1560" w:type="dxa"/>
                <w:shd w:val="clear" w:color="auto" w:fill="auto"/>
              </w:tcPr>
              <w:p w:rsidR="00F634EE" w:rsidRPr="00AC3285" w:rsidRDefault="00F634EE" w:rsidP="00DA4F86">
                <w:pPr>
                  <w:jc w:val="center"/>
                  <w:rPr>
                    <w:rFonts w:ascii="宋体" w:hAnsi="宋体"/>
                    <w:color w:val="000000" w:themeColor="text1"/>
                    <w:szCs w:val="21"/>
                  </w:rPr>
                </w:pPr>
                <w:r w:rsidRPr="00AC3285">
                  <w:rPr>
                    <w:rFonts w:ascii="宋体" w:hAnsi="宋体" w:hint="eastAsia"/>
                    <w:color w:val="000000" w:themeColor="text1"/>
                    <w:szCs w:val="21"/>
                  </w:rPr>
                  <w:t>合计</w:t>
                </w:r>
              </w:p>
            </w:tc>
            <w:tc>
              <w:tcPr>
                <w:tcW w:w="1924" w:type="dxa"/>
              </w:tcPr>
              <w:p w:rsidR="00F634EE" w:rsidRPr="00AC3285" w:rsidRDefault="00C62131" w:rsidP="00C62131">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Theme="minorEastAsia" w:eastAsiaTheme="minorEastAsia" w:hAnsiTheme="minorEastAsia"/>
                  <w:color w:val="000000" w:themeColor="text1"/>
                  <w:szCs w:val="24"/>
                </w:rPr>
                <w:alias w:val="货币类型"/>
                <w:tag w:val="货币类型"/>
                <w:id w:val="-1570578440"/>
                <w:lock w:val="sdtLocked"/>
                <w:placeholder>
                  <w:docPart w:val="5924C3AB8B604B7A9CB303BFD855A1CD"/>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5815546"/>
                <w:lock w:val="sdtLocked"/>
                <w:placeholder>
                  <w:docPart w:val="23EF3654603C49579BD8FC757FA98D2A"/>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tc>
              <w:tcPr>
                <w:tcW w:w="1495" w:type="dxa"/>
              </w:tcPr>
              <w:p w:rsidR="00F634EE" w:rsidRPr="00AC3285" w:rsidRDefault="00C62131" w:rsidP="0008714C">
                <w:pPr>
                  <w:jc w:val="center"/>
                  <w:rPr>
                    <w:rFonts w:ascii="宋体" w:hAnsi="宋体"/>
                    <w:color w:val="000000" w:themeColor="text1"/>
                    <w:szCs w:val="21"/>
                  </w:rPr>
                </w:pPr>
                <w:r w:rsidRPr="00AC3285">
                  <w:rPr>
                    <w:rFonts w:ascii="宋体" w:hAnsi="宋体" w:hint="eastAsia"/>
                    <w:color w:val="000000" w:themeColor="text1"/>
                    <w:szCs w:val="21"/>
                  </w:rPr>
                  <w:t>-</w:t>
                </w:r>
              </w:p>
            </w:tc>
            <w:tc>
              <w:tcPr>
                <w:tcW w:w="686" w:type="dxa"/>
              </w:tcPr>
              <w:p w:rsidR="00F634EE" w:rsidRPr="00AC3285" w:rsidRDefault="00F634EE" w:rsidP="0008714C">
                <w:pPr>
                  <w:jc w:val="center"/>
                  <w:rPr>
                    <w:rFonts w:ascii="宋体" w:hAnsi="宋体"/>
                    <w:color w:val="000000" w:themeColor="text1"/>
                    <w:szCs w:val="21"/>
                  </w:rPr>
                </w:pPr>
                <w:r w:rsidRPr="00AC3285">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AC3285" w:rsidTr="00FE792C">
            <w:sdt>
              <w:sdtPr>
                <w:rPr>
                  <w:rFonts w:asciiTheme="minorEastAsia" w:eastAsiaTheme="minorEastAsia" w:hAnsiTheme="minorEastAsia"/>
                  <w:color w:val="000000" w:themeColor="text1"/>
                  <w:szCs w:val="44"/>
                </w:rPr>
                <w:id w:val="-359894036"/>
                <w:lock w:val="sdtLocked"/>
                <w:placeholder>
                  <w:docPart w:val="B54ED13E59D04F33ACC0FDBB1DF5D44E"/>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720A16" w:rsidP="00720A16">
                    <w:pPr>
                      <w:tabs>
                        <w:tab w:val="left" w:pos="5140"/>
                      </w:tabs>
                      <w:rPr>
                        <w:rFonts w:asciiTheme="minorEastAsia" w:eastAsiaTheme="minorEastAsia" w:hAnsiTheme="minorEastAsia"/>
                        <w:color w:val="000000" w:themeColor="text1"/>
                        <w:szCs w:val="44"/>
                      </w:rPr>
                    </w:pPr>
                    <w:r w:rsidRPr="00425093">
                      <w:rPr>
                        <w:rStyle w:val="placeholder1Char"/>
                      </w:rPr>
                      <w:t>_____________________________________________</w:t>
                    </w:r>
                  </w:p>
                </w:tc>
              </w:sdtContent>
            </w:sdt>
          </w:tr>
        </w:tbl>
        <w:p w:rsidR="005450E0" w:rsidRPr="001B6047" w:rsidRDefault="001140BD" w:rsidP="00392D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770506342"/>
        <w:placeholder>
          <w:docPart w:val="089F1764430248F199AA8C7373F73F03"/>
        </w:placeholder>
      </w:sdtPr>
      <w:sdtEndPr>
        <w:rPr>
          <w:rFonts w:hint="default"/>
        </w:rPr>
      </w:sdtEndPr>
      <w:sdtContent>
        <w:p w:rsidR="00C8746F" w:rsidRPr="001B6047" w:rsidRDefault="006A44E4" w:rsidP="00392D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（四）</w:t>
          </w:r>
          <w:r w:rsidR="00C8746F" w:rsidRPr="001B6047">
            <w:rPr>
              <w:rFonts w:asciiTheme="minorEastAsia" w:eastAsiaTheme="minorEastAsia" w:hAnsiTheme="minorEastAsia" w:hint="eastAsia"/>
              <w:b/>
              <w:color w:val="000000" w:themeColor="text1"/>
              <w:szCs w:val="24"/>
            </w:rPr>
            <w:t>报告期内</w:t>
          </w:r>
          <w:r w:rsidR="00C8746F" w:rsidRPr="001B6047">
            <w:rPr>
              <w:rFonts w:asciiTheme="minorEastAsia" w:eastAsiaTheme="minorEastAsia" w:hAnsiTheme="minorEastAsia"/>
              <w:b/>
              <w:color w:val="000000" w:themeColor="text1"/>
              <w:szCs w:val="24"/>
            </w:rPr>
            <w:t>公司发生的日常性关联交易及偶发性关联交易情况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1B6047" w:rsidRPr="001B6047" w:rsidTr="00FE792C">
            <w:trPr>
              <w:trHeight w:val="305"/>
            </w:trPr>
            <w:tc>
              <w:tcPr>
                <w:tcW w:w="8222" w:type="dxa"/>
                <w:gridSpan w:val="6"/>
              </w:tcPr>
              <w:p w:rsidR="00C8746F" w:rsidRPr="001B6047" w:rsidRDefault="00C8746F" w:rsidP="004C3EDE">
                <w:pPr>
                  <w:jc w:val="center"/>
                  <w:rPr>
                    <w:rFonts w:ascii="宋体" w:hAnsi="宋体"/>
                    <w:b/>
                    <w:color w:val="000000" w:themeColor="text1"/>
                    <w:szCs w:val="21"/>
                  </w:rPr>
                </w:pPr>
                <w:r w:rsidRPr="001B6047">
                  <w:rPr>
                    <w:rFonts w:ascii="宋体" w:hAnsi="宋体" w:hint="eastAsia"/>
                    <w:b/>
                    <w:color w:val="000000" w:themeColor="text1"/>
                    <w:szCs w:val="21"/>
                  </w:rPr>
                  <w:t>日常性关联交易事项</w:t>
                </w:r>
              </w:p>
            </w:tc>
          </w:tr>
          <w:tr w:rsidR="001B6047" w:rsidRPr="001B6047" w:rsidTr="00FE792C">
            <w:trPr>
              <w:trHeight w:val="268"/>
            </w:trPr>
            <w:tc>
              <w:tcPr>
                <w:tcW w:w="5670" w:type="dxa"/>
                <w:gridSpan w:val="3"/>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具体事项类型</w:t>
                </w:r>
              </w:p>
            </w:tc>
            <w:tc>
              <w:tcPr>
                <w:tcW w:w="1276" w:type="dxa"/>
                <w:gridSpan w:val="2"/>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预计金额</w:t>
                </w:r>
              </w:p>
            </w:tc>
            <w:tc>
              <w:tcPr>
                <w:tcW w:w="1276" w:type="dxa"/>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发生金额</w:t>
                </w:r>
              </w:p>
            </w:tc>
          </w:tr>
          <w:tr w:rsidR="001B6047" w:rsidRPr="001B6047" w:rsidTr="00FE792C">
            <w:trPr>
              <w:trHeight w:val="351"/>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1</w:t>
                </w:r>
                <w:r w:rsidRPr="001B6047">
                  <w:rPr>
                    <w:rFonts w:ascii="宋体" w:hAnsi="宋体"/>
                    <w:color w:val="000000" w:themeColor="text1"/>
                    <w:szCs w:val="21"/>
                  </w:rPr>
                  <w:t xml:space="preserve"> </w:t>
                </w:r>
                <w:r w:rsidRPr="001B6047">
                  <w:rPr>
                    <w:rFonts w:ascii="宋体" w:hAnsi="宋体" w:hint="eastAsia"/>
                    <w:color w:val="000000" w:themeColor="text1"/>
                    <w:szCs w:val="21"/>
                  </w:rPr>
                  <w:t>购买原材料、燃料</w:t>
                </w:r>
                <w:r w:rsidRPr="001B6047">
                  <w:rPr>
                    <w:rFonts w:ascii="宋体" w:hAnsi="宋体"/>
                    <w:color w:val="000000" w:themeColor="text1"/>
                    <w:szCs w:val="21"/>
                  </w:rPr>
                  <w:t>、动力</w:t>
                </w:r>
              </w:p>
            </w:tc>
            <w:sdt>
              <w:sdtPr>
                <w:rPr>
                  <w:rFonts w:asciiTheme="minorEastAsia" w:eastAsiaTheme="minorEastAsia" w:hAnsiTheme="minorEastAsia"/>
                  <w:color w:val="000000" w:themeColor="text1"/>
                  <w:szCs w:val="24"/>
                </w:rPr>
                <w:alias w:val="货币类型"/>
                <w:tag w:val="货币类型"/>
                <w:id w:val="-364990489"/>
                <w:lock w:val="sdtLocked"/>
                <w:placeholder>
                  <w:docPart w:val="F9EAEF2AE7F848AFBAFF2F45CFA577CE"/>
                </w:placeholder>
                <w:showingPlcHdr/>
                <w:text/>
              </w:sdtPr>
              <w:sdtEndPr/>
              <w:sdtContent>
                <w:tc>
                  <w:tcPr>
                    <w:tcW w:w="1276" w:type="dxa"/>
                    <w:gridSpan w:val="2"/>
                  </w:tcPr>
                  <w:p w:rsidR="00CA0642"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065405471"/>
                <w:lock w:val="sdtLocked"/>
                <w:placeholder>
                  <w:docPart w:val="4BB4A8DE429543C4B34AAC71DD770578"/>
                </w:placeholder>
                <w:showingPlcHdr/>
                <w:text/>
              </w:sdtPr>
              <w:sdtEndPr/>
              <w:sdtContent>
                <w:tc>
                  <w:tcPr>
                    <w:tcW w:w="1276" w:type="dxa"/>
                  </w:tcPr>
                  <w:p w:rsidR="00CA0642" w:rsidRPr="00AC3285" w:rsidRDefault="005C39D8" w:rsidP="005C39D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2</w:t>
                </w:r>
                <w:r w:rsidRPr="001B6047">
                  <w:rPr>
                    <w:rFonts w:ascii="宋体" w:hAnsi="宋体"/>
                    <w:color w:val="000000" w:themeColor="text1"/>
                    <w:szCs w:val="21"/>
                  </w:rPr>
                  <w:t xml:space="preserve"> </w:t>
                </w:r>
                <w:r w:rsidRPr="001B6047">
                  <w:rPr>
                    <w:rFonts w:ascii="宋体" w:hAnsi="宋体" w:hint="eastAsia"/>
                    <w:color w:val="000000" w:themeColor="text1"/>
                    <w:szCs w:val="21"/>
                  </w:rPr>
                  <w:t>销售产品</w:t>
                </w:r>
                <w:r w:rsidRPr="001B6047">
                  <w:rPr>
                    <w:rFonts w:ascii="宋体" w:hAnsi="宋体"/>
                    <w:color w:val="000000" w:themeColor="text1"/>
                    <w:szCs w:val="21"/>
                  </w:rPr>
                  <w:t>、商品、提供或者接</w:t>
                </w:r>
                <w:r w:rsidRPr="001B6047">
                  <w:rPr>
                    <w:rFonts w:ascii="宋体" w:hAnsi="宋体" w:hint="eastAsia"/>
                    <w:color w:val="000000" w:themeColor="text1"/>
                    <w:szCs w:val="21"/>
                  </w:rPr>
                  <w:t>受</w:t>
                </w:r>
                <w:r w:rsidRPr="001B6047">
                  <w:rPr>
                    <w:rFonts w:ascii="宋体" w:hAnsi="宋体"/>
                    <w:color w:val="000000" w:themeColor="text1"/>
                    <w:szCs w:val="21"/>
                  </w:rPr>
                  <w:t>劳务委托，委托或者受托销售</w:t>
                </w:r>
              </w:p>
            </w:tc>
            <w:sdt>
              <w:sdtPr>
                <w:rPr>
                  <w:rFonts w:asciiTheme="minorEastAsia" w:eastAsiaTheme="minorEastAsia" w:hAnsiTheme="minorEastAsia"/>
                  <w:color w:val="000000" w:themeColor="text1"/>
                  <w:szCs w:val="24"/>
                </w:rPr>
                <w:alias w:val="货币类型"/>
                <w:tag w:val="货币类型"/>
                <w:id w:val="-789889363"/>
                <w:lock w:val="sdtLocked"/>
                <w:placeholder>
                  <w:docPart w:val="32082D1C9C2944B7B167C7D5C193ACF8"/>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57484904"/>
                <w:lock w:val="sdtLocked"/>
                <w:placeholder>
                  <w:docPart w:val="7D6A09F38BF44953ADB0147AD2C163E2"/>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3 投资</w:t>
                </w:r>
                <w:r w:rsidRPr="001B6047">
                  <w:rPr>
                    <w:rFonts w:ascii="宋体" w:hAnsi="宋体"/>
                    <w:color w:val="000000" w:themeColor="text1"/>
                    <w:szCs w:val="21"/>
                  </w:rPr>
                  <w:t>（</w:t>
                </w:r>
                <w:r w:rsidRPr="001B6047">
                  <w:rPr>
                    <w:rFonts w:ascii="宋体" w:hAnsi="宋体" w:hint="eastAsia"/>
                    <w:color w:val="000000" w:themeColor="text1"/>
                    <w:szCs w:val="21"/>
                  </w:rPr>
                  <w:t>含</w:t>
                </w:r>
                <w:r w:rsidRPr="001B6047">
                  <w:rPr>
                    <w:rFonts w:ascii="宋体" w:hAnsi="宋体"/>
                    <w:color w:val="000000" w:themeColor="text1"/>
                    <w:szCs w:val="21"/>
                  </w:rPr>
                  <w:t>共同投资、委托理财、委托贷款）</w:t>
                </w:r>
              </w:p>
            </w:tc>
            <w:sdt>
              <w:sdtPr>
                <w:rPr>
                  <w:rFonts w:asciiTheme="minorEastAsia" w:eastAsiaTheme="minorEastAsia" w:hAnsiTheme="minorEastAsia"/>
                  <w:color w:val="000000" w:themeColor="text1"/>
                  <w:szCs w:val="24"/>
                </w:rPr>
                <w:alias w:val="货币类型"/>
                <w:tag w:val="货币类型"/>
                <w:id w:val="1775054794"/>
                <w:lock w:val="sdtLocked"/>
                <w:placeholder>
                  <w:docPart w:val="014ED38618C94AA3A00408CC0F403B90"/>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228927325"/>
                <w:lock w:val="sdtLocked"/>
                <w:placeholder>
                  <w:docPart w:val="1A095A0BC9134FBD9CE4472E6A497F1F"/>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color w:val="000000" w:themeColor="text1"/>
                    <w:szCs w:val="21"/>
                  </w:rPr>
                  <w:t xml:space="preserve">4 </w:t>
                </w:r>
                <w:r w:rsidRPr="001B6047">
                  <w:rPr>
                    <w:rFonts w:ascii="宋体" w:hAnsi="宋体" w:hint="eastAsia"/>
                    <w:color w:val="000000" w:themeColor="text1"/>
                    <w:szCs w:val="21"/>
                  </w:rPr>
                  <w:t>财务资助</w:t>
                </w:r>
                <w:r w:rsidRPr="001B6047">
                  <w:rPr>
                    <w:rFonts w:ascii="宋体" w:hAnsi="宋体"/>
                    <w:color w:val="000000" w:themeColor="text1"/>
                    <w:szCs w:val="21"/>
                  </w:rPr>
                  <w:t>（</w:t>
                </w:r>
                <w:r w:rsidRPr="001B6047">
                  <w:rPr>
                    <w:rFonts w:ascii="宋体" w:hAnsi="宋体" w:hint="eastAsia"/>
                    <w:color w:val="000000" w:themeColor="text1"/>
                    <w:szCs w:val="21"/>
                  </w:rPr>
                  <w:t>挂牌公司</w:t>
                </w:r>
                <w:r w:rsidRPr="001B6047">
                  <w:rPr>
                    <w:rFonts w:ascii="宋体" w:hAnsi="宋体"/>
                    <w:color w:val="000000" w:themeColor="text1"/>
                    <w:szCs w:val="21"/>
                  </w:rPr>
                  <w:t>接受的）</w:t>
                </w:r>
              </w:p>
            </w:tc>
            <w:sdt>
              <w:sdtPr>
                <w:rPr>
                  <w:rFonts w:asciiTheme="minorEastAsia" w:eastAsiaTheme="minorEastAsia" w:hAnsiTheme="minorEastAsia"/>
                  <w:color w:val="000000" w:themeColor="text1"/>
                  <w:szCs w:val="24"/>
                </w:rPr>
                <w:alias w:val="货币类型"/>
                <w:tag w:val="货币类型"/>
                <w:id w:val="-1055386025"/>
                <w:lock w:val="sdtLocked"/>
                <w:placeholder>
                  <w:docPart w:val="293E4AA2CE1641F3A0DE9A02E1FDB2AC"/>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3480903"/>
                <w:lock w:val="sdtLocked"/>
                <w:placeholder>
                  <w:docPart w:val="1C2B4080A7184EADA8767C50E88EEC07"/>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5 公司章程中</w:t>
                </w:r>
                <w:r w:rsidRPr="001B6047">
                  <w:rPr>
                    <w:rFonts w:ascii="宋体" w:hAnsi="宋体"/>
                    <w:color w:val="000000" w:themeColor="text1"/>
                    <w:szCs w:val="21"/>
                  </w:rPr>
                  <w:t>约定适用于本公司的日常关联交易类型</w:t>
                </w:r>
              </w:p>
            </w:tc>
            <w:sdt>
              <w:sdtPr>
                <w:rPr>
                  <w:rFonts w:asciiTheme="minorEastAsia" w:eastAsiaTheme="minorEastAsia" w:hAnsiTheme="minorEastAsia"/>
                  <w:color w:val="000000" w:themeColor="text1"/>
                  <w:szCs w:val="24"/>
                </w:rPr>
                <w:alias w:val="货币类型"/>
                <w:tag w:val="货币类型"/>
                <w:id w:val="-473599823"/>
                <w:lock w:val="sdtLocked"/>
                <w:placeholder>
                  <w:docPart w:val="075E2B1B9D0D459C9D2214947C92C708"/>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784891630"/>
                <w:lock w:val="sdtLocked"/>
                <w:placeholder>
                  <w:docPart w:val="633E719824AD41F0B154CBB0CCF2F1DB"/>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CA0642">
                <w:pPr>
                  <w:jc w:val="center"/>
                  <w:rPr>
                    <w:rFonts w:ascii="宋体" w:hAnsi="宋体"/>
                    <w:b/>
                    <w:color w:val="000000" w:themeColor="text1"/>
                    <w:szCs w:val="21"/>
                  </w:rPr>
                </w:pPr>
                <w:r w:rsidRPr="001B6047">
                  <w:rPr>
                    <w:rFonts w:ascii="宋体" w:hAnsi="宋体" w:hint="eastAsia"/>
                    <w:b/>
                    <w:color w:val="000000" w:themeColor="text1"/>
                    <w:szCs w:val="21"/>
                  </w:rPr>
                  <w:t>总计</w:t>
                </w:r>
              </w:p>
            </w:tc>
            <w:sdt>
              <w:sdtPr>
                <w:rPr>
                  <w:rFonts w:asciiTheme="minorEastAsia" w:eastAsiaTheme="minorEastAsia" w:hAnsiTheme="minorEastAsia"/>
                  <w:color w:val="000000" w:themeColor="text1"/>
                  <w:szCs w:val="24"/>
                </w:rPr>
                <w:alias w:val="货币类型"/>
                <w:tag w:val="货币类型"/>
                <w:id w:val="727031927"/>
                <w:lock w:val="sdtLocked"/>
                <w:placeholder>
                  <w:docPart w:val="0E1A8886F4E042D59AA56A3B9016EBA9"/>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9840580"/>
                <w:lock w:val="sdtLocked"/>
                <w:placeholder>
                  <w:docPart w:val="C649C9A8E0774D299BD2BC6476B39A9E"/>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c>
              <w:tcPr>
                <w:tcW w:w="8222" w:type="dxa"/>
                <w:gridSpan w:val="6"/>
              </w:tcPr>
              <w:p w:rsidR="00C8746F" w:rsidRPr="001B6047" w:rsidRDefault="00C8746F" w:rsidP="004C3EDE">
                <w:pPr>
                  <w:jc w:val="center"/>
                  <w:rPr>
                    <w:rFonts w:ascii="宋体" w:hAnsi="宋体"/>
                    <w:b/>
                    <w:color w:val="000000" w:themeColor="text1"/>
                    <w:kern w:val="0"/>
                    <w:szCs w:val="21"/>
                  </w:rPr>
                </w:pPr>
                <w:r w:rsidRPr="001B6047">
                  <w:rPr>
                    <w:rFonts w:ascii="宋体" w:hAnsi="宋体" w:hint="eastAsia"/>
                    <w:b/>
                    <w:color w:val="000000" w:themeColor="text1"/>
                    <w:kern w:val="0"/>
                    <w:szCs w:val="21"/>
                  </w:rPr>
                  <w:t>偶发性</w:t>
                </w:r>
                <w:r w:rsidRPr="001B6047">
                  <w:rPr>
                    <w:rFonts w:ascii="宋体" w:hAnsi="宋体"/>
                    <w:b/>
                    <w:color w:val="000000" w:themeColor="text1"/>
                    <w:kern w:val="0"/>
                    <w:szCs w:val="21"/>
                  </w:rPr>
                  <w:t>关联交易</w:t>
                </w:r>
                <w:r w:rsidRPr="001B6047">
                  <w:rPr>
                    <w:rFonts w:ascii="宋体" w:hAnsi="宋体" w:hint="eastAsia"/>
                    <w:b/>
                    <w:color w:val="000000" w:themeColor="text1"/>
                    <w:kern w:val="0"/>
                    <w:szCs w:val="21"/>
                  </w:rPr>
                  <w:t>事项</w:t>
                </w:r>
              </w:p>
            </w:tc>
          </w:tr>
          <w:tr w:rsidR="001B6047" w:rsidRPr="001B6047" w:rsidTr="00FE792C">
            <w:tc>
              <w:tcPr>
                <w:tcW w:w="240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关联方</w:t>
                </w:r>
              </w:p>
            </w:tc>
            <w:tc>
              <w:tcPr>
                <w:tcW w:w="226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交易内容</w:t>
                </w:r>
              </w:p>
            </w:tc>
            <w:tc>
              <w:tcPr>
                <w:tcW w:w="1991" w:type="dxa"/>
                <w:gridSpan w:val="2"/>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交易金额</w:t>
                </w:r>
              </w:p>
            </w:tc>
            <w:tc>
              <w:tcPr>
                <w:tcW w:w="1559" w:type="dxa"/>
                <w:gridSpan w:val="2"/>
              </w:tcPr>
              <w:p w:rsidR="00C8746F" w:rsidRPr="001B6047" w:rsidRDefault="002F43C3" w:rsidP="004C3EDE">
                <w:pPr>
                  <w:rPr>
                    <w:rFonts w:ascii="宋体" w:hAnsi="宋体"/>
                    <w:color w:val="000000" w:themeColor="text1"/>
                    <w:kern w:val="0"/>
                    <w:szCs w:val="21"/>
                  </w:rPr>
                </w:pPr>
                <w:r w:rsidRPr="001B6047">
                  <w:rPr>
                    <w:rFonts w:ascii="宋体" w:hAnsi="宋体" w:hint="eastAsia"/>
                    <w:color w:val="000000" w:themeColor="text1"/>
                    <w:kern w:val="0"/>
                    <w:szCs w:val="21"/>
                  </w:rPr>
                  <w:t>是否履行</w:t>
                </w:r>
                <w:r w:rsidRPr="001B6047">
                  <w:rPr>
                    <w:rFonts w:ascii="宋体" w:hAnsi="宋体"/>
                    <w:color w:val="000000" w:themeColor="text1"/>
                    <w:kern w:val="0"/>
                    <w:szCs w:val="21"/>
                  </w:rPr>
                  <w:t>必要</w:t>
                </w:r>
                <w:r w:rsidRPr="001B6047">
                  <w:rPr>
                    <w:rFonts w:ascii="宋体" w:hAnsi="宋体" w:hint="eastAsia"/>
                    <w:color w:val="000000" w:themeColor="text1"/>
                    <w:kern w:val="0"/>
                    <w:szCs w:val="21"/>
                  </w:rPr>
                  <w:t>决策程序</w:t>
                </w:r>
              </w:p>
            </w:tc>
          </w:tr>
          <w:sdt>
            <w:sdtPr>
              <w:rPr>
                <w:rFonts w:asciiTheme="minorEastAsia" w:eastAsiaTheme="minorEastAsia" w:hAnsiTheme="minorEastAsia"/>
                <w:color w:val="000000" w:themeColor="text1"/>
                <w:szCs w:val="24"/>
              </w:rPr>
              <w:id w:val="1893377770"/>
              <w:lock w:val="sdtLocked"/>
              <w:placeholder>
                <w:docPart w:val="089F1764430248F199AA8C7373F73F03"/>
              </w:placeholder>
            </w:sdtPr>
            <w:sdtEndPr>
              <w:rPr>
                <w:rFonts w:ascii="宋体" w:eastAsia="宋体" w:hAnsi="宋体"/>
                <w:szCs w:val="21"/>
              </w:rPr>
            </w:sdtEndPr>
            <w:sdtContent>
              <w:tr w:rsidR="001B6047" w:rsidRPr="001B6047" w:rsidTr="00FE792C">
                <w:sdt>
                  <w:sdtPr>
                    <w:rPr>
                      <w:rFonts w:asciiTheme="minorEastAsia" w:eastAsiaTheme="minorEastAsia" w:hAnsiTheme="minorEastAsia"/>
                      <w:color w:val="000000" w:themeColor="text1"/>
                      <w:szCs w:val="24"/>
                    </w:rPr>
                    <w:id w:val="-2098011354"/>
                    <w:lock w:val="sdtLocked"/>
                    <w:placeholder>
                      <w:docPart w:val="315C4FA402974D0F98CA877CFFCC3F56"/>
                    </w:placeholder>
                    <w:showingPlcHdr/>
                    <w:text/>
                  </w:sdtPr>
                  <w:sdtEndPr/>
                  <w:sdtContent>
                    <w:tc>
                      <w:tcPr>
                        <w:tcW w:w="2406" w:type="dxa"/>
                        <w:shd w:val="clear" w:color="auto" w:fill="auto"/>
                      </w:tcPr>
                      <w:p w:rsidR="002F43C3" w:rsidRPr="00AC3285" w:rsidRDefault="00BF4B1A" w:rsidP="002F43C3">
                        <w:pPr>
                          <w:jc w:val="center"/>
                          <w:rPr>
                            <w:rFonts w:ascii="宋体" w:hAnsi="宋体"/>
                            <w:color w:val="000000" w:themeColor="text1"/>
                            <w:szCs w:val="21"/>
                          </w:rPr>
                        </w:pPr>
                        <w:r w:rsidRPr="00C63B67">
                          <w:rPr>
                            <w:rStyle w:val="placeholder1Char"/>
                          </w:rPr>
                          <w:t>_____________</w:t>
                        </w:r>
                      </w:p>
                    </w:tc>
                  </w:sdtContent>
                </w:sdt>
                <w:sdt>
                  <w:sdtPr>
                    <w:rPr>
                      <w:rFonts w:asciiTheme="minorEastAsia" w:eastAsiaTheme="minorEastAsia" w:hAnsiTheme="minorEastAsia"/>
                      <w:color w:val="000000" w:themeColor="text1"/>
                      <w:szCs w:val="24"/>
                    </w:rPr>
                    <w:id w:val="-384409968"/>
                    <w:lock w:val="sdtLocked"/>
                    <w:placeholder>
                      <w:docPart w:val="B4289FD8839C47CFBCC31945E7B9AF47"/>
                    </w:placeholder>
                    <w:showingPlcHdr/>
                    <w:text/>
                  </w:sdtPr>
                  <w:sdtEndPr/>
                  <w:sdtContent>
                    <w:tc>
                      <w:tcPr>
                        <w:tcW w:w="2266" w:type="dxa"/>
                      </w:tcPr>
                      <w:p w:rsidR="002F43C3" w:rsidRPr="00AC3285" w:rsidRDefault="00BF4B1A" w:rsidP="002F43C3">
                        <w:pPr>
                          <w:jc w:val="center"/>
                          <w:rPr>
                            <w:rFonts w:ascii="宋体" w:hAnsi="宋体"/>
                            <w:color w:val="000000" w:themeColor="text1"/>
                            <w:kern w:val="0"/>
                            <w:szCs w:val="21"/>
                          </w:rPr>
                        </w:pPr>
                        <w:r w:rsidRPr="00C63B67">
                          <w:rPr>
                            <w:rStyle w:val="placeholder1Char"/>
                          </w:rPr>
                          <w:t>_______________</w:t>
                        </w:r>
                      </w:p>
                    </w:tc>
                  </w:sdtContent>
                </w:sdt>
                <w:sdt>
                  <w:sdtPr>
                    <w:rPr>
                      <w:rFonts w:asciiTheme="minorEastAsia" w:eastAsiaTheme="minorEastAsia" w:hAnsiTheme="minorEastAsia"/>
                      <w:color w:val="000000" w:themeColor="text1"/>
                      <w:szCs w:val="24"/>
                    </w:rPr>
                    <w:alias w:val="货币类型"/>
                    <w:tag w:val="货币类型"/>
                    <w:id w:val="-1756733822"/>
                    <w:lock w:val="sdtLocked"/>
                    <w:placeholder>
                      <w:docPart w:val="D8BE2111283F4B0992113FC92B446816"/>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sdt>
                  <w:sdtPr>
                    <w:rPr>
                      <w:rFonts w:ascii="宋体" w:hAnsi="宋体"/>
                      <w:color w:val="000000" w:themeColor="text1"/>
                      <w:szCs w:val="21"/>
                    </w:rPr>
                    <w:id w:val="-1375454894"/>
                    <w:lock w:val="sdtLocked"/>
                    <w:placeholder>
                      <w:docPart w:val="96FEC943220240C4A1F668FBD5B58941"/>
                    </w:placeholder>
                    <w:showingPlcHdr/>
                    <w:dropDownList>
                      <w:listItem w:displayText="是" w:value="true"/>
                      <w:listItem w:displayText="否" w:value="false"/>
                    </w:dropDownList>
                  </w:sdtPr>
                  <w:sdtEndPr/>
                  <w:sdtContent>
                    <w:tc>
                      <w:tcPr>
                        <w:tcW w:w="1559" w:type="dxa"/>
                        <w:gridSpan w:val="2"/>
                      </w:tcPr>
                      <w:p w:rsidR="002F43C3" w:rsidRPr="004C4424" w:rsidRDefault="00BC2E98" w:rsidP="00BC2E98">
                        <w:pPr>
                          <w:jc w:val="center"/>
                          <w:rPr>
                            <w:rFonts w:ascii="宋体" w:hAnsi="宋体"/>
                            <w:color w:val="000000" w:themeColor="text1"/>
                            <w:kern w:val="0"/>
                            <w:szCs w:val="21"/>
                          </w:rPr>
                        </w:pPr>
                        <w:r w:rsidRPr="00C63B67">
                          <w:rPr>
                            <w:rStyle w:val="placeholder1Char"/>
                            <w:rFonts w:hint="eastAsia"/>
                          </w:rPr>
                          <w:t>选择</w:t>
                        </w:r>
                      </w:p>
                    </w:tc>
                  </w:sdtContent>
                </w:sdt>
              </w:tr>
            </w:sdtContent>
          </w:sdt>
          <w:tr w:rsidR="001B6047" w:rsidRPr="001B6047" w:rsidTr="00FE792C">
            <w:trPr>
              <w:trHeight w:val="319"/>
            </w:trPr>
            <w:tc>
              <w:tcPr>
                <w:tcW w:w="2406" w:type="dxa"/>
                <w:shd w:val="clear" w:color="auto" w:fill="auto"/>
              </w:tcPr>
              <w:p w:rsidR="002F43C3" w:rsidRPr="00AC3285" w:rsidRDefault="002F43C3" w:rsidP="002F43C3">
                <w:pPr>
                  <w:jc w:val="center"/>
                  <w:rPr>
                    <w:rFonts w:ascii="宋体" w:hAnsi="宋体"/>
                    <w:color w:val="000000" w:themeColor="text1"/>
                    <w:szCs w:val="21"/>
                  </w:rPr>
                </w:pPr>
                <w:r w:rsidRPr="00AC3285">
                  <w:rPr>
                    <w:rFonts w:ascii="宋体" w:hAnsi="宋体" w:hint="eastAsia"/>
                    <w:color w:val="000000" w:themeColor="text1"/>
                    <w:szCs w:val="21"/>
                  </w:rPr>
                  <w:t>总计</w:t>
                </w:r>
              </w:p>
            </w:tc>
            <w:tc>
              <w:tcPr>
                <w:tcW w:w="2266" w:type="dxa"/>
              </w:tcPr>
              <w:p w:rsidR="002F43C3" w:rsidRPr="00AC3285" w:rsidRDefault="002F43C3" w:rsidP="002F43C3">
                <w:pPr>
                  <w:jc w:val="center"/>
                  <w:rPr>
                    <w:rFonts w:ascii="宋体" w:hAnsi="宋体"/>
                    <w:color w:val="000000" w:themeColor="text1"/>
                    <w:kern w:val="0"/>
                    <w:szCs w:val="21"/>
                  </w:rPr>
                </w:pPr>
                <w:r w:rsidRPr="00AC3285">
                  <w:rPr>
                    <w:rFonts w:ascii="宋体" w:hAnsi="宋体" w:hint="eastAsia"/>
                    <w:color w:val="000000" w:themeColor="text1"/>
                    <w:kern w:val="0"/>
                    <w:szCs w:val="21"/>
                  </w:rPr>
                  <w:t>-</w:t>
                </w:r>
              </w:p>
            </w:tc>
            <w:sdt>
              <w:sdtPr>
                <w:rPr>
                  <w:rFonts w:asciiTheme="minorEastAsia" w:eastAsiaTheme="minorEastAsia" w:hAnsiTheme="minorEastAsia"/>
                  <w:color w:val="000000" w:themeColor="text1"/>
                  <w:szCs w:val="24"/>
                </w:rPr>
                <w:alias w:val="货币类型"/>
                <w:tag w:val="货币类型"/>
                <w:id w:val="2051723459"/>
                <w:lock w:val="sdtLocked"/>
                <w:placeholder>
                  <w:docPart w:val="E4BF13E12121441C8465FBE0E91A7ADE"/>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tc>
              <w:tcPr>
                <w:tcW w:w="1559" w:type="dxa"/>
                <w:gridSpan w:val="2"/>
              </w:tcPr>
              <w:p w:rsidR="002F43C3" w:rsidRPr="001B6047" w:rsidRDefault="002F43C3" w:rsidP="002F43C3">
                <w:pPr>
                  <w:jc w:val="center"/>
                  <w:rPr>
                    <w:rFonts w:ascii="宋体" w:hAnsi="宋体"/>
                    <w:color w:val="000000" w:themeColor="text1"/>
                    <w:kern w:val="0"/>
                    <w:szCs w:val="21"/>
                  </w:rPr>
                </w:pPr>
                <w:r w:rsidRPr="001B6047">
                  <w:rPr>
                    <w:rFonts w:ascii="宋体" w:hAnsi="宋体" w:hint="eastAsia"/>
                    <w:color w:val="000000" w:themeColor="text1"/>
                    <w:kern w:val="0"/>
                    <w:szCs w:val="21"/>
                  </w:rPr>
                  <w:t>-</w:t>
                </w:r>
              </w:p>
            </w:tc>
          </w:tr>
        </w:tbl>
        <w:p w:rsidR="000C30DF" w:rsidRPr="001B6047" w:rsidRDefault="001140BD" w:rsidP="000C30D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44"/>
        </w:rPr>
        <w:id w:val="1288162538"/>
        <w:placeholder>
          <w:docPart w:val="089F1764430248F199AA8C7373F73F03"/>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003E3317" w:rsidRPr="001B6047">
            <w:rPr>
              <w:rFonts w:asciiTheme="minorEastAsia" w:eastAsiaTheme="minorEastAsia" w:hAnsiTheme="minorEastAsia" w:hint="eastAsia"/>
              <w:b/>
              <w:color w:val="000000" w:themeColor="text1"/>
              <w:szCs w:val="44"/>
            </w:rPr>
            <w:t>收购、</w:t>
          </w:r>
          <w:r w:rsidR="003E3317" w:rsidRPr="001B6047">
            <w:rPr>
              <w:rFonts w:asciiTheme="minorEastAsia" w:eastAsiaTheme="minorEastAsia" w:hAnsiTheme="minorEastAsia"/>
              <w:b/>
              <w:color w:val="000000" w:themeColor="text1"/>
              <w:szCs w:val="44"/>
            </w:rPr>
            <w:t>出售资产</w:t>
          </w:r>
          <w:r w:rsidR="00220916" w:rsidRPr="001B6047">
            <w:rPr>
              <w:rFonts w:asciiTheme="minorEastAsia" w:eastAsiaTheme="minorEastAsia" w:hAnsiTheme="minorEastAsia" w:hint="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700237709"/>
                <w:lock w:val="sdtLocked"/>
                <w:placeholder>
                  <w:docPart w:val="2EF14014B378444692AAABFB0A3A3955"/>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A15E9" w:rsidRPr="00037766" w:rsidRDefault="00DA15E9" w:rsidP="00037766">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3E3317" w:rsidRPr="00A240B3" w:rsidRDefault="00DA15E9" w:rsidP="00DA15E9">
                    <w:pPr>
                      <w:tabs>
                        <w:tab w:val="left" w:pos="5140"/>
                      </w:tabs>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tc>
              </w:sdtContent>
            </w:sdt>
          </w:tr>
        </w:tbl>
        <w:p w:rsidR="00220916" w:rsidRPr="001B6047" w:rsidRDefault="001140BD"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344900150"/>
        <w:placeholder>
          <w:docPart w:val="089F1764430248F199AA8C7373F73F03"/>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00220916" w:rsidRPr="001B6047">
            <w:rPr>
              <w:rFonts w:asciiTheme="minorEastAsia" w:eastAsiaTheme="minorEastAsia" w:hAnsiTheme="minorEastAsia" w:hint="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102227509"/>
                <w:lock w:val="sdtLocked"/>
                <w:placeholder>
                  <w:docPart w:val="F96C1C75C6B54787A0D410250DA5160F"/>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B71934" w:rsidRDefault="00B71934" w:rsidP="00B71934">
                    <w:pPr>
                      <w:tabs>
                        <w:tab w:val="left" w:pos="5140"/>
                      </w:tabs>
                      <w:rPr>
                        <w:rFonts w:asciiTheme="minorEastAsia" w:eastAsiaTheme="minorEastAsia" w:hAnsiTheme="minorEastAsia"/>
                        <w:szCs w:val="44"/>
                      </w:rPr>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tc>
              </w:sdtContent>
            </w:sdt>
          </w:tr>
        </w:tbl>
        <w:p w:rsidR="00220916" w:rsidRPr="001B6047" w:rsidRDefault="001140BD"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38148788"/>
        <w:placeholder>
          <w:docPart w:val="089F1764430248F199AA8C7373F73F03"/>
        </w:placeholder>
      </w:sdtPr>
      <w:sdtEndPr>
        <w:rPr>
          <w:rFonts w:ascii="微软雅黑" w:eastAsia="微软雅黑" w:hAnsi="微软雅黑" w:hint="default"/>
          <w:b w:val="0"/>
          <w:sz w:val="18"/>
          <w:szCs w:val="21"/>
        </w:rPr>
      </w:sdtEndPr>
      <w:sdtContent>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66173476"/>
                  <w:lock w:val="sdtLocked"/>
                  <w:placeholder>
                    <w:docPart w:val="7B541CFF1CFD415A861D279DAA425BA6"/>
                  </w:placeholder>
                  <w:showingPlcHdr/>
                </w:sdtPr>
                <w:sdtEndPr/>
                <w:sdtContent>
                  <w:p w:rsidR="00C04C47" w:rsidRPr="00C04C47" w:rsidRDefault="00C04C47" w:rsidP="00C04C47">
                    <w:pPr>
                      <w:jc w:val="left"/>
                      <w:rPr>
                        <w:rFonts w:asciiTheme="minorEastAsia" w:eastAsiaTheme="minorEastAsia" w:hAnsiTheme="minorEastAsia"/>
                        <w:szCs w:val="44"/>
                      </w:rPr>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sdtContent>
              </w:sdt>
            </w:tc>
          </w:tr>
        </w:tbl>
        <w:p w:rsidR="00C8746F" w:rsidRPr="001B6047" w:rsidRDefault="001140BD" w:rsidP="00C8746F">
          <w:pPr>
            <w:rPr>
              <w:rFonts w:ascii="微软雅黑" w:eastAsia="微软雅黑" w:hAnsi="微软雅黑"/>
              <w:color w:val="000000" w:themeColor="text1"/>
              <w:sz w:val="18"/>
              <w:szCs w:val="21"/>
            </w:rPr>
          </w:pPr>
        </w:p>
      </w:sdtContent>
    </w:sdt>
    <w:sdt>
      <w:sdtPr>
        <w:rPr>
          <w:rFonts w:asciiTheme="minorEastAsia" w:eastAsiaTheme="minorEastAsia" w:hAnsiTheme="minorEastAsia" w:hint="eastAsia"/>
          <w:b/>
          <w:color w:val="000000" w:themeColor="text1"/>
          <w:szCs w:val="24"/>
        </w:rPr>
        <w:id w:val="971334211"/>
        <w:placeholder>
          <w:docPart w:val="089F1764430248F199AA8C7373F73F03"/>
        </w:placeholder>
      </w:sdtPr>
      <w:sdtEndPr>
        <w:rPr>
          <w:rFonts w:hint="default"/>
        </w:rPr>
      </w:sdtEndPr>
      <w:sdtContent>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szCs w:val="21"/>
                </w:rPr>
                <w:id w:val="1597365240"/>
                <w:lock w:val="sdtLocked"/>
                <w:placeholder>
                  <w:docPart w:val="D5AB203E82854FA097C25320AAF85F63"/>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B71934" w:rsidP="00B71934">
                    <w:pPr>
                      <w:jc w:val="left"/>
                      <w:rPr>
                        <w:rFonts w:ascii="宋体" w:hAnsi="宋体"/>
                        <w:szCs w:val="21"/>
                      </w:rPr>
                    </w:pPr>
                    <w:r w:rsidRPr="00C63B67">
                      <w:rPr>
                        <w:rStyle w:val="placeholder2Char"/>
                        <w:rFonts w:hint="eastAsia"/>
                      </w:rPr>
                      <w:t>股权激励计划的模式、激励对象、激励对象考核情况、实施情况、调整情况等。</w:t>
                    </w:r>
                  </w:p>
                </w:tc>
              </w:sdtContent>
            </w:sdt>
          </w:tr>
        </w:tbl>
        <w:p w:rsidR="00BB7CB9" w:rsidRPr="001B6047" w:rsidRDefault="001140BD" w:rsidP="0021213B">
          <w:pPr>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663148126"/>
        <w:placeholder>
          <w:docPart w:val="089F1764430248F199AA8C7373F73F03"/>
        </w:placeholder>
      </w:sdtPr>
      <w:sdtEndPr>
        <w:rPr>
          <w:rFonts w:hint="default"/>
          <w:b w:val="0"/>
          <w:szCs w:val="44"/>
        </w:rPr>
      </w:sdtEndPr>
      <w:sdtContent>
        <w:p w:rsidR="0047033E" w:rsidRPr="001B6047" w:rsidRDefault="002A5A5E" w:rsidP="0047033E">
          <w:pP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（九）</w:t>
          </w:r>
          <w:r w:rsidR="00C8746F" w:rsidRPr="001B6047">
            <w:rPr>
              <w:rFonts w:asciiTheme="minorEastAsia" w:eastAsiaTheme="minorEastAsia" w:hAnsiTheme="minorEastAsia" w:hint="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color w:val="000000" w:themeColor="text1"/>
                  <w:szCs w:val="21"/>
                </w:rPr>
                <w:id w:val="1376666231"/>
                <w:lock w:val="sdtLocked"/>
                <w:placeholder>
                  <w:docPart w:val="14ACB6EE90D44EEFA3B0A2F100230F84"/>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BC2E98" w:rsidRDefault="00B71934" w:rsidP="00B71934">
                    <w:pPr>
                      <w:jc w:val="left"/>
                      <w:rPr>
                        <w:rFonts w:ascii="宋体" w:hAnsi="宋体"/>
                        <w:color w:val="000000" w:themeColor="text1"/>
                        <w:szCs w:val="21"/>
                      </w:rPr>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tc>
              </w:sdtContent>
            </w:sdt>
          </w:tr>
        </w:tbl>
        <w:p w:rsidR="006613D7" w:rsidRPr="001B6047" w:rsidRDefault="001140BD" w:rsidP="009E2575">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b/>
          <w:color w:val="000000" w:themeColor="text1"/>
          <w:szCs w:val="24"/>
        </w:rPr>
        <w:id w:val="1047496220"/>
        <w:placeholder>
          <w:docPart w:val="089F1764430248F199AA8C7373F73F03"/>
        </w:placeholder>
      </w:sdtPr>
      <w:sdtEndPr>
        <w:rPr>
          <w:rFonts w:hint="default"/>
          <w:szCs w:val="44"/>
        </w:rPr>
      </w:sdtEndPr>
      <w:sdtContent>
        <w:p w:rsidR="0021213B" w:rsidRPr="001B6047" w:rsidRDefault="002A5A5E" w:rsidP="0021213B">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（十）</w:t>
          </w:r>
          <w:r w:rsidR="0021213B" w:rsidRPr="001B6047">
            <w:rPr>
              <w:rFonts w:asciiTheme="minorEastAsia" w:eastAsiaTheme="minorEastAsia" w:hAnsiTheme="minorEastAsia"/>
              <w:b/>
              <w:color w:val="000000" w:themeColor="text1"/>
              <w:szCs w:val="24"/>
            </w:rPr>
            <w:t>被</w:t>
          </w:r>
          <w:r w:rsidR="0021213B" w:rsidRPr="001B6047">
            <w:rPr>
              <w:rFonts w:asciiTheme="minorEastAsia" w:eastAsiaTheme="minorEastAsia" w:hAnsiTheme="minorEastAsia" w:hint="eastAsia"/>
              <w:b/>
              <w:color w:val="000000" w:themeColor="text1"/>
              <w:szCs w:val="24"/>
            </w:rPr>
            <w:t>查封、扣押、冻结或者被抵押、质押的资产情况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1B6047" w:rsidTr="00FE792C">
            <w:tc>
              <w:tcPr>
                <w:tcW w:w="156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资产</w:t>
                </w:r>
              </w:p>
            </w:tc>
            <w:tc>
              <w:tcPr>
                <w:tcW w:w="113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权利受限</w:t>
                </w:r>
                <w:r w:rsidRPr="001B6047">
                  <w:rPr>
                    <w:rFonts w:ascii="宋体" w:hAnsi="宋体"/>
                    <w:color w:val="000000" w:themeColor="text1"/>
                    <w:szCs w:val="21"/>
                  </w:rPr>
                  <w:t>类型</w:t>
                </w:r>
              </w:p>
            </w:tc>
            <w:tc>
              <w:tcPr>
                <w:tcW w:w="198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账面价值</w:t>
                </w:r>
              </w:p>
            </w:tc>
            <w:tc>
              <w:tcPr>
                <w:tcW w:w="1276"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占总资产的比例</w:t>
                </w:r>
              </w:p>
            </w:tc>
            <w:tc>
              <w:tcPr>
                <w:tcW w:w="241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发生原因</w:t>
                </w:r>
              </w:p>
            </w:tc>
          </w:tr>
          <w:sdt>
            <w:sdtPr>
              <w:rPr>
                <w:rFonts w:asciiTheme="minorEastAsia" w:eastAsiaTheme="minorEastAsia" w:hAnsiTheme="minorEastAsia"/>
                <w:color w:val="000000" w:themeColor="text1"/>
                <w:szCs w:val="24"/>
              </w:rPr>
              <w:id w:val="2147313462"/>
              <w:lock w:val="sdtLocked"/>
              <w:placeholder>
                <w:docPart w:val="089F1764430248F199AA8C7373F73F03"/>
              </w:placeholder>
            </w:sdtPr>
            <w:sdtEndPr/>
            <w:sdtContent>
              <w:tr w:rsidR="001B6047" w:rsidRPr="001B6047" w:rsidTr="00FE792C">
                <w:trPr>
                  <w:trHeight w:val="239"/>
                </w:trPr>
                <w:sdt>
                  <w:sdtPr>
                    <w:rPr>
                      <w:rFonts w:asciiTheme="minorEastAsia" w:eastAsiaTheme="minorEastAsia" w:hAnsiTheme="minorEastAsia"/>
                      <w:color w:val="000000" w:themeColor="text1"/>
                      <w:szCs w:val="24"/>
                    </w:rPr>
                    <w:id w:val="2084256673"/>
                    <w:lock w:val="sdtLocked"/>
                    <w:placeholder>
                      <w:docPart w:val="B9B79A31B97D47C7A08296EC548165F5"/>
                    </w:placeholder>
                    <w:showingPlcHdr/>
                    <w:text/>
                  </w:sdtPr>
                  <w:sdtEndPr/>
                  <w:sdtContent>
                    <w:tc>
                      <w:tcPr>
                        <w:tcW w:w="1560" w:type="dxa"/>
                      </w:tcPr>
                      <w:p w:rsidR="003A4002" w:rsidRPr="00AC3285" w:rsidRDefault="001F0BA3" w:rsidP="001F0BA3">
                        <w:pPr>
                          <w:jc w:val="center"/>
                          <w:rPr>
                            <w:rFonts w:ascii="宋体" w:hAnsi="宋体"/>
                            <w:color w:val="000000" w:themeColor="text1"/>
                            <w:szCs w:val="21"/>
                          </w:rPr>
                        </w:pPr>
                        <w:r w:rsidRPr="00C63B67">
                          <w:rPr>
                            <w:rStyle w:val="placeholder1Char"/>
                          </w:rPr>
                          <w:t>__</w:t>
                        </w:r>
                        <w:r w:rsidR="00B71934" w:rsidRPr="00C63B67">
                          <w:rPr>
                            <w:rStyle w:val="placeholder1Char"/>
                          </w:rPr>
                          <w:t>______</w:t>
                        </w:r>
                        <w:r w:rsidRPr="00C63B67">
                          <w:rPr>
                            <w:rStyle w:val="placeholder1Char"/>
                          </w:rPr>
                          <w:t>__</w:t>
                        </w:r>
                      </w:p>
                    </w:tc>
                  </w:sdtContent>
                </w:sdt>
                <w:sdt>
                  <w:sdtPr>
                    <w:rPr>
                      <w:rFonts w:ascii="宋体" w:hAnsi="宋体"/>
                      <w:color w:val="000000" w:themeColor="text1"/>
                      <w:szCs w:val="21"/>
                    </w:rPr>
                    <w:id w:val="1310670763"/>
                    <w:lock w:val="sdtLocked"/>
                    <w:placeholder>
                      <w:docPart w:val="3E1CD663767B4FE3979EC905BF02B35E"/>
                    </w:placeholder>
                    <w:showingPlcHd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3A4002" w:rsidRPr="00AC3285" w:rsidRDefault="00614B04" w:rsidP="00614B04">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031617609"/>
                    <w:lock w:val="sdtLocked"/>
                    <w:placeholder>
                      <w:docPart w:val="1247462544E54B05AF58A005ED117675"/>
                    </w:placeholder>
                    <w:showingPlcHdr/>
                    <w:text/>
                  </w:sdtPr>
                  <w:sdtEndPr/>
                  <w:sdtContent>
                    <w:tc>
                      <w:tcPr>
                        <w:tcW w:w="1984" w:type="dxa"/>
                      </w:tcPr>
                      <w:p w:rsidR="003A4002" w:rsidRPr="00AC3285" w:rsidRDefault="007207CE" w:rsidP="00014989">
                        <w:pPr>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118215250"/>
                    <w:lock w:val="sdtLocked"/>
                    <w:placeholder>
                      <w:docPart w:val="C8B56EC60867458B8208781D96C7330D"/>
                    </w:placeholder>
                    <w:showingPlcHdr/>
                    <w:text/>
                  </w:sdtPr>
                  <w:sdtEndPr/>
                  <w:sdtContent>
                    <w:tc>
                      <w:tcPr>
                        <w:tcW w:w="1276" w:type="dxa"/>
                      </w:tcPr>
                      <w:p w:rsidR="003A4002" w:rsidRPr="00AC3285" w:rsidRDefault="00B71934"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sdt>
                    <w:sdtPr>
                      <w:rPr>
                        <w:rFonts w:asciiTheme="minorEastAsia" w:eastAsiaTheme="minorEastAsia" w:hAnsiTheme="minorEastAsia"/>
                        <w:color w:val="000000" w:themeColor="text1"/>
                        <w:szCs w:val="24"/>
                      </w:rPr>
                      <w:id w:val="-426050838"/>
                      <w:lock w:val="sdtLocked"/>
                      <w:placeholder>
                        <w:docPart w:val="68AFD7BF2D7640F292187EA1112CF96E"/>
                      </w:placeholder>
                      <w:showingPlcHdr/>
                      <w:text/>
                    </w:sdtPr>
                    <w:sdtEndPr/>
                    <w:sdtContent>
                      <w:p w:rsidR="003A4002" w:rsidRPr="001B6047" w:rsidRDefault="001F0BA3" w:rsidP="00614B04">
                        <w:pPr>
                          <w:jc w:val="center"/>
                          <w:rPr>
                            <w:rFonts w:ascii="宋体" w:hAnsi="宋体"/>
                            <w:color w:val="000000" w:themeColor="text1"/>
                            <w:szCs w:val="21"/>
                          </w:rPr>
                        </w:pPr>
                        <w:r w:rsidRPr="00C63B67">
                          <w:rPr>
                            <w:rStyle w:val="placeholder1Char"/>
                          </w:rPr>
                          <w:t>____</w:t>
                        </w:r>
                        <w:r w:rsidR="00B71934" w:rsidRPr="00C63B67">
                          <w:rPr>
                            <w:rStyle w:val="placeholder1Char"/>
                          </w:rPr>
                          <w:t>______</w:t>
                        </w:r>
                      </w:p>
                    </w:sdtContent>
                  </w:sdt>
                </w:tc>
              </w:tr>
            </w:sdtContent>
          </w:sdt>
          <w:tr w:rsidR="001B6047" w:rsidRPr="001B6047" w:rsidTr="00FE792C">
            <w:trPr>
              <w:trHeight w:val="281"/>
            </w:trPr>
            <w:tc>
              <w:tcPr>
                <w:tcW w:w="1560" w:type="dxa"/>
              </w:tcPr>
              <w:p w:rsidR="003A4002" w:rsidRPr="00AC3285" w:rsidRDefault="003A4002" w:rsidP="008C2BB1">
                <w:pPr>
                  <w:jc w:val="center"/>
                  <w:rPr>
                    <w:rFonts w:ascii="宋体" w:hAnsi="宋体"/>
                    <w:b/>
                    <w:color w:val="000000" w:themeColor="text1"/>
                    <w:szCs w:val="21"/>
                  </w:rPr>
                </w:pPr>
                <w:r w:rsidRPr="00AC3285">
                  <w:rPr>
                    <w:rFonts w:ascii="宋体" w:hAnsi="宋体" w:hint="eastAsia"/>
                    <w:b/>
                    <w:color w:val="000000" w:themeColor="text1"/>
                    <w:szCs w:val="21"/>
                  </w:rPr>
                  <w:t>累计值</w:t>
                </w:r>
              </w:p>
            </w:tc>
            <w:tc>
              <w:tcPr>
                <w:tcW w:w="1134" w:type="dxa"/>
              </w:tcPr>
              <w:p w:rsidR="003A4002" w:rsidRPr="00AC3285" w:rsidRDefault="00614B04" w:rsidP="00614B04">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宋体" w:hAnsi="宋体"/>
                  <w:color w:val="000000" w:themeColor="text1"/>
                  <w:szCs w:val="21"/>
                </w:rPr>
                <w:id w:val="-524792837"/>
                <w:lock w:val="sdtLocked"/>
                <w:placeholder>
                  <w:docPart w:val="501A68469DC44379B0F18B8760FAB50F"/>
                </w:placeholder>
                <w:showingPlcHdr/>
                <w:text/>
              </w:sdtPr>
              <w:sdtEndPr/>
              <w:sdtContent>
                <w:tc>
                  <w:tcPr>
                    <w:tcW w:w="1984" w:type="dxa"/>
                  </w:tcPr>
                  <w:p w:rsidR="003A4002" w:rsidRPr="00AC3285" w:rsidRDefault="0062253F" w:rsidP="00014989">
                    <w:pPr>
                      <w:ind w:right="34"/>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宋体" w:hAnsi="宋体"/>
                  <w:color w:val="000000" w:themeColor="text1"/>
                  <w:szCs w:val="21"/>
                </w:rPr>
                <w:id w:val="-973756978"/>
                <w:lock w:val="sdtLocked"/>
                <w:placeholder>
                  <w:docPart w:val="1346BD48C32F41ABB5D938104413FF04"/>
                </w:placeholder>
                <w:showingPlcHdr/>
                <w:text/>
              </w:sdtPr>
              <w:sdtEndPr/>
              <w:sdtContent>
                <w:tc>
                  <w:tcPr>
                    <w:tcW w:w="1276" w:type="dxa"/>
                  </w:tcPr>
                  <w:p w:rsidR="003A4002" w:rsidRPr="00AC3285" w:rsidRDefault="007207CE"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p w:rsidR="003A4002" w:rsidRPr="001B6047" w:rsidRDefault="003A4002" w:rsidP="008C2BB1">
                <w:pPr>
                  <w:jc w:val="center"/>
                  <w:rPr>
                    <w:rFonts w:ascii="宋体" w:hAnsi="宋体"/>
                    <w:color w:val="000000" w:themeColor="text1"/>
                    <w:szCs w:val="21"/>
                  </w:rPr>
                </w:pPr>
                <w:r w:rsidRPr="001B6047">
                  <w:rPr>
                    <w:rFonts w:ascii="宋体" w:hAnsi="宋体" w:hint="eastAsia"/>
                    <w:color w:val="000000" w:themeColor="text1"/>
                    <w:szCs w:val="21"/>
                  </w:rPr>
                  <w:t>-</w:t>
                </w:r>
              </w:p>
            </w:tc>
          </w:tr>
        </w:tbl>
        <w:p w:rsidR="006613D7" w:rsidRPr="001B6047" w:rsidRDefault="003A4002"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 w:val="20"/>
              <w:szCs w:val="44"/>
            </w:rPr>
            <w:t>注</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权利受限</w:t>
          </w:r>
          <w:r w:rsidRPr="001B6047">
            <w:rPr>
              <w:rFonts w:asciiTheme="minorEastAsia" w:eastAsiaTheme="minorEastAsia" w:hAnsiTheme="minorEastAsia"/>
              <w:b/>
              <w:color w:val="000000" w:themeColor="text1"/>
              <w:sz w:val="20"/>
              <w:szCs w:val="44"/>
            </w:rPr>
            <w:t>类型为</w:t>
          </w:r>
          <w:r w:rsidRPr="001B6047">
            <w:rPr>
              <w:rFonts w:asciiTheme="minorEastAsia" w:eastAsiaTheme="minorEastAsia" w:hAnsiTheme="minorEastAsia" w:hint="eastAsia"/>
              <w:b/>
              <w:color w:val="000000" w:themeColor="text1"/>
              <w:sz w:val="20"/>
              <w:szCs w:val="44"/>
            </w:rPr>
            <w:t>查封</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扣押</w:t>
          </w:r>
          <w:r w:rsidRPr="001B6047">
            <w:rPr>
              <w:rFonts w:asciiTheme="minorEastAsia" w:eastAsiaTheme="minorEastAsia" w:hAnsiTheme="minorEastAsia"/>
              <w:b/>
              <w:color w:val="000000" w:themeColor="text1"/>
              <w:sz w:val="20"/>
              <w:szCs w:val="44"/>
            </w:rPr>
            <w:t>、冻结、</w:t>
          </w:r>
          <w:r w:rsidRPr="001B6047">
            <w:rPr>
              <w:rFonts w:asciiTheme="minorEastAsia" w:eastAsiaTheme="minorEastAsia" w:hAnsiTheme="minorEastAsia" w:hint="eastAsia"/>
              <w:b/>
              <w:color w:val="000000" w:themeColor="text1"/>
              <w:sz w:val="20"/>
              <w:szCs w:val="44"/>
            </w:rPr>
            <w:t>抵押</w:t>
          </w:r>
          <w:r w:rsidRPr="001B6047">
            <w:rPr>
              <w:rFonts w:asciiTheme="minorEastAsia" w:eastAsiaTheme="minorEastAsia" w:hAnsiTheme="minorEastAsia"/>
              <w:b/>
              <w:color w:val="000000" w:themeColor="text1"/>
              <w:sz w:val="20"/>
              <w:szCs w:val="44"/>
            </w:rPr>
            <w:t>、质押</w:t>
          </w:r>
          <w:r w:rsidRPr="001B6047">
            <w:rPr>
              <w:rFonts w:asciiTheme="minorEastAsia" w:eastAsiaTheme="minorEastAsia" w:hAnsiTheme="minorEastAsia" w:hint="eastAsia"/>
              <w:b/>
              <w:color w:val="000000" w:themeColor="text1"/>
              <w:sz w:val="20"/>
              <w:szCs w:val="44"/>
            </w:rPr>
            <w:t>。</w:t>
          </w:r>
        </w:p>
        <w:p w:rsidR="003A4002" w:rsidRPr="001B6047" w:rsidRDefault="001140BD" w:rsidP="009E6E69">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621184083"/>
        <w:placeholder>
          <w:docPart w:val="089F1764430248F199AA8C7373F73F03"/>
        </w:placeholder>
      </w:sdtPr>
      <w:sdtEndPr>
        <w:rPr>
          <w:rFonts w:hint="default"/>
        </w:rPr>
      </w:sdtEndPr>
      <w:sdtContent>
        <w:p w:rsidR="009E6E69" w:rsidRPr="001B6047" w:rsidRDefault="002A5A5E" w:rsidP="009E6E6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（十一）</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696896880"/>
                <w:lock w:val="sdtLocked"/>
                <w:placeholder>
                  <w:docPart w:val="4F956E0A3E1D422CB7152E175AB2AB74"/>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7207CE" w:rsidRDefault="007207CE" w:rsidP="007207CE">
                    <w:pPr>
                      <w:rPr>
                        <w:rFonts w:asciiTheme="minorEastAsia" w:eastAsiaTheme="minorEastAsia" w:hAnsiTheme="minorEastAsia"/>
                        <w:szCs w:val="44"/>
                      </w:rPr>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tc>
              </w:sdtContent>
            </w:sdt>
          </w:tr>
        </w:tbl>
        <w:p w:rsidR="009362AC" w:rsidRPr="001B6047" w:rsidRDefault="001140BD" w:rsidP="009362AC">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172025320"/>
        <w:placeholder>
          <w:docPart w:val="089F1764430248F199AA8C7373F73F03"/>
        </w:placeholder>
      </w:sdtPr>
      <w:sdtEndPr>
        <w:rPr>
          <w:rFonts w:hint="default"/>
        </w:rPr>
      </w:sdtEndPr>
      <w:sdtContent>
        <w:p w:rsidR="009362AC" w:rsidRPr="001B6047" w:rsidRDefault="002A5A5E" w:rsidP="009362AC">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（十二）重大资产重组</w:t>
          </w:r>
          <w:r w:rsidR="009362AC"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614B04" w:rsidRDefault="001140BD"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1142420619"/>
                    <w:lock w:val="sdtLocked"/>
                    <w:placeholder>
                      <w:docPart w:val="4F506F32EC6B4B0F9D71A3F5F45461A6"/>
                    </w:placeholder>
                    <w:showingPlcHdr/>
                  </w:sdtPr>
                  <w:sdtEndPr/>
                  <w:sdtContent>
                    <w:r w:rsidR="00614B04" w:rsidRPr="00C63B67">
                      <w:rPr>
                        <w:rStyle w:val="placeholder2Char"/>
                        <w:rFonts w:hint="eastAsia"/>
                      </w:rPr>
                      <w:t>简要说明重大资产重组</w:t>
                    </w:r>
                    <w:r w:rsidR="00614B04" w:rsidRPr="00C63B67">
                      <w:rPr>
                        <w:rStyle w:val="placeholder2Char"/>
                      </w:rPr>
                      <w:t>的相关情况</w:t>
                    </w:r>
                    <w:r w:rsidR="00614B04" w:rsidRPr="00C63B67">
                      <w:rPr>
                        <w:rStyle w:val="placeholder2Char"/>
                        <w:rFonts w:hint="eastAsia"/>
                      </w:rPr>
                      <w:t>。</w:t>
                    </w:r>
                  </w:sdtContent>
                </w:sdt>
              </w:p>
            </w:tc>
          </w:tr>
        </w:tbl>
        <w:p w:rsidR="00E46551" w:rsidRDefault="001140BD" w:rsidP="00A03626">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57643089"/>
        <w:placeholder>
          <w:docPart w:val="089F1764430248F199AA8C7373F73F03"/>
        </w:placeholder>
      </w:sdtPr>
      <w:sdtEndPr>
        <w:rPr>
          <w:rFonts w:hint="default"/>
        </w:rPr>
      </w:sdtEndPr>
      <w:sdtContent>
        <w:p w:rsidR="00A03626" w:rsidRPr="001B6047" w:rsidRDefault="00A03626" w:rsidP="00A0362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（十三）</w:t>
          </w:r>
          <w:r w:rsidR="000C543D" w:rsidRPr="001B6047">
            <w:rPr>
              <w:rFonts w:asciiTheme="minorEastAsia" w:eastAsiaTheme="minorEastAsia" w:hAnsiTheme="minorEastAsia" w:hint="eastAsia"/>
              <w:b/>
              <w:color w:val="000000" w:themeColor="text1"/>
              <w:szCs w:val="44"/>
            </w:rPr>
            <w:t>媒体普遍质疑</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614B04" w:rsidRDefault="001140BD"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348999853"/>
                    <w:lock w:val="sdtLocked"/>
                    <w:placeholder>
                      <w:docPart w:val="83981D9180B34C2E941B19AF90D50DAA"/>
                    </w:placeholder>
                    <w:showingPlcHdr/>
                  </w:sdtPr>
                  <w:sdtEndPr/>
                  <w:sdtContent>
                    <w:r w:rsidR="00614B04" w:rsidRPr="00C63B67">
                      <w:rPr>
                        <w:rStyle w:val="placeholder2Char"/>
                        <w:rFonts w:hint="eastAsia"/>
                      </w:rPr>
                      <w:t>简要说明媒体普遍质疑以及澄清</w:t>
                    </w:r>
                    <w:r w:rsidR="00614B04" w:rsidRPr="00C63B67">
                      <w:rPr>
                        <w:rStyle w:val="placeholder2Char"/>
                      </w:rPr>
                      <w:t>的情况</w:t>
                    </w:r>
                    <w:r w:rsidR="00614B04" w:rsidRPr="00C63B67">
                      <w:rPr>
                        <w:rStyle w:val="placeholder2Char"/>
                        <w:rFonts w:hint="eastAsia"/>
                      </w:rPr>
                      <w:t>。</w:t>
                    </w:r>
                  </w:sdtContent>
                </w:sdt>
              </w:p>
            </w:tc>
          </w:tr>
        </w:tbl>
        <w:p w:rsidR="00E46551" w:rsidRDefault="001140BD" w:rsidP="000C543D">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088821645"/>
        <w:placeholder>
          <w:docPart w:val="089F1764430248F199AA8C7373F73F03"/>
        </w:placeholder>
      </w:sdtPr>
      <w:sdtEndPr>
        <w:rPr>
          <w:rFonts w:ascii="Calibri" w:eastAsia="宋体" w:hAnsi="Calibri" w:hint="default"/>
          <w:b w:val="0"/>
          <w:color w:val="auto"/>
          <w:szCs w:val="22"/>
        </w:rPr>
      </w:sdtEndPr>
      <w:sdtContent>
        <w:p w:rsidR="000C543D" w:rsidRPr="001B6047" w:rsidRDefault="000C543D" w:rsidP="000C543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（十四）自愿披露重要</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hint="eastAsia"/>
                  <w:szCs w:val="44"/>
                </w:rPr>
                <w:id w:val="-925951261"/>
                <w:lock w:val="sdtLocked"/>
                <w:placeholder>
                  <w:docPart w:val="5C9B5074DC594012910517296F1C1DEE"/>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7C50F4" w:rsidRDefault="007C50F4" w:rsidP="007C50F4">
                    <w:pPr>
                      <w:tabs>
                        <w:tab w:val="left" w:pos="3225"/>
                      </w:tabs>
                      <w:rPr>
                        <w:rFonts w:asciiTheme="minorEastAsia" w:eastAsiaTheme="minorEastAsia" w:hAnsiTheme="minorEastAsia"/>
                        <w:szCs w:val="44"/>
                      </w:rPr>
                    </w:pPr>
                    <w:r w:rsidRPr="00CF5FC9">
                      <w:rPr>
                        <w:rStyle w:val="placeholder2Char"/>
                        <w:rFonts w:hint="eastAsia"/>
                      </w:rPr>
                      <w:t>自愿披露重要事项。</w:t>
                    </w:r>
                  </w:p>
                </w:tc>
              </w:sdtContent>
            </w:sdt>
          </w:tr>
        </w:tbl>
        <w:p w:rsidR="00614B04" w:rsidRDefault="001140BD" w:rsidP="00FE792C">
          <w:pPr>
            <w:jc w:val="left"/>
          </w:pPr>
        </w:p>
      </w:sdtContent>
    </w:sdt>
    <w:p w:rsidR="00614B04" w:rsidRDefault="00614B04">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9" w:name="_Toc441926731"/>
      <w:r w:rsidRPr="00CC1546">
        <w:rPr>
          <w:rFonts w:ascii="黑体" w:eastAsia="黑体" w:hAnsi="黑体" w:hint="eastAsia"/>
          <w:b w:val="0"/>
          <w:sz w:val="36"/>
          <w:szCs w:val="36"/>
        </w:rPr>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9"/>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543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29"/>
        <w:gridCol w:w="2575"/>
        <w:gridCol w:w="1133"/>
        <w:gridCol w:w="1164"/>
        <w:gridCol w:w="1263"/>
        <w:gridCol w:w="1086"/>
        <w:gridCol w:w="959"/>
      </w:tblGrid>
      <w:tr w:rsidR="001B6047" w:rsidRPr="001B6047" w:rsidTr="00963944">
        <w:tc>
          <w:tcPr>
            <w:tcW w:w="1889"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27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63944">
        <w:tc>
          <w:tcPr>
            <w:tcW w:w="1889"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62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646"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63944">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429"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247311834"/>
            <w:lock w:val="sdtLocked"/>
            <w:placeholder>
              <w:docPart w:val="3C5708E7937640CAB79F39FC6BB07647"/>
            </w:placeholder>
            <w:showingPlcHdr/>
            <w:text/>
          </w:sdtPr>
          <w:sdtEndPr/>
          <w:sdtContent>
            <w:tc>
              <w:tcPr>
                <w:tcW w:w="629" w:type="pct"/>
                <w:vAlign w:val="center"/>
              </w:tcPr>
              <w:p w:rsidR="00EC03B3" w:rsidRPr="00AC3285" w:rsidRDefault="0062253F" w:rsidP="00014989">
                <w:pPr>
                  <w:jc w:val="right"/>
                </w:pPr>
                <w:r w:rsidRPr="00C63B67">
                  <w:rPr>
                    <w:rStyle w:val="placeholder1Char"/>
                  </w:rPr>
                  <w:t>_______</w:t>
                </w:r>
              </w:p>
            </w:tc>
          </w:sdtContent>
        </w:sdt>
        <w:sdt>
          <w:sdtPr>
            <w:rPr>
              <w:rFonts w:asciiTheme="minorEastAsia" w:eastAsiaTheme="minorEastAsia" w:hAnsiTheme="minorEastAsia"/>
              <w:color w:val="000000" w:themeColor="text1"/>
              <w:szCs w:val="24"/>
            </w:rPr>
            <w:id w:val="-459036630"/>
            <w:lock w:val="sdtLocked"/>
            <w:placeholder>
              <w:docPart w:val="DCF3B2D81F084B2FAA9B06853193F3BB"/>
            </w:placeholder>
            <w:showingPlcHdr/>
            <w:text/>
          </w:sdtPr>
          <w:sdtEndPr/>
          <w:sdtContent>
            <w:tc>
              <w:tcPr>
                <w:tcW w:w="646" w:type="pct"/>
                <w:vAlign w:val="center"/>
              </w:tcPr>
              <w:p w:rsidR="00EC03B3"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99622419"/>
            <w:lock w:val="sdtLocked"/>
            <w:placeholder>
              <w:docPart w:val="C09B285F90E54E37BDD45768C65B0F2E"/>
            </w:placeholder>
            <w:showingPlcHdr/>
            <w:text/>
          </w:sdtPr>
          <w:sdtEndPr/>
          <w:sdtContent>
            <w:tc>
              <w:tcPr>
                <w:tcW w:w="701" w:type="pct"/>
                <w:vAlign w:val="center"/>
              </w:tcPr>
              <w:p w:rsidR="00EC03B3" w:rsidRPr="00AC3285" w:rsidRDefault="006F58E0" w:rsidP="00510A5F">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480817317"/>
            <w:lock w:val="sdtLocked"/>
            <w:placeholder>
              <w:docPart w:val="8465A5D652304698BA5A2DCC9BA718E7"/>
            </w:placeholder>
            <w:showingPlcHdr/>
            <w:text/>
          </w:sdtPr>
          <w:sdtEndPr/>
          <w:sdtContent>
            <w:tc>
              <w:tcPr>
                <w:tcW w:w="603" w:type="pct"/>
                <w:vAlign w:val="center"/>
              </w:tcPr>
              <w:p w:rsidR="00EC03B3" w:rsidRPr="00AC3285" w:rsidRDefault="00AD41E6" w:rsidP="00AD41E6">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758792709"/>
            <w:lock w:val="sdtLocked"/>
            <w:placeholder>
              <w:docPart w:val="31FD1FCD8AC646AA95FF6A0C48020648"/>
            </w:placeholder>
            <w:showingPlcHdr/>
            <w:text/>
          </w:sdtPr>
          <w:sdtEndPr/>
          <w:sdtContent>
            <w:tc>
              <w:tcPr>
                <w:tcW w:w="532" w:type="pct"/>
                <w:vAlign w:val="center"/>
              </w:tcPr>
              <w:p w:rsidR="00EC03B3" w:rsidRPr="00AC3285" w:rsidRDefault="0062253F"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429"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1068149003"/>
            <w:lock w:val="sdtLocked"/>
            <w:placeholder>
              <w:docPart w:val="0E20196190CE48EFAE3FBEABD345F6D8"/>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id w:val="2069452140"/>
            <w:lock w:val="sdtLocked"/>
            <w:placeholder>
              <w:docPart w:val="F82639EE9EEF4264AB20CB2CE097A44B"/>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1993675403"/>
            <w:lock w:val="sdtLocked"/>
            <w:placeholder>
              <w:docPart w:val="5EEF85F2C06A4F3C9967A0DEE7BEEDEC"/>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231612634"/>
            <w:lock w:val="sdtLocked"/>
            <w:placeholder>
              <w:docPart w:val="8715692C778A459B909E9C17B75D7139"/>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730225106"/>
            <w:lock w:val="sdtLocked"/>
            <w:placeholder>
              <w:docPart w:val="EBF4E28E47544A2797F39901A5BEB2D6"/>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1107999287"/>
            <w:lock w:val="sdtLocked"/>
            <w:placeholder>
              <w:docPart w:val="0090BCADC8094F8982233E29FBBFA55E"/>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935557401"/>
            <w:lock w:val="sdtLocked"/>
            <w:placeholder>
              <w:docPart w:val="61B345550D8C42A5869D41812A4BA946"/>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71614965"/>
            <w:lock w:val="sdtLocked"/>
            <w:placeholder>
              <w:docPart w:val="9BA45D97CD914737BA0C5BBD670A7998"/>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487324588"/>
            <w:lock w:val="sdtLocked"/>
            <w:placeholder>
              <w:docPart w:val="A759792AE02E49B4A2D46B0C00A6AAFE"/>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408497870"/>
            <w:lock w:val="sdtLocked"/>
            <w:placeholder>
              <w:docPart w:val="CF1D3B2842614724A5182EDA7E39DBFD"/>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1382318535"/>
            <w:lock w:val="sdtLocked"/>
            <w:placeholder>
              <w:docPart w:val="BD560607AD824BC9B1C1D0E12A1C2B66"/>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552066652"/>
            <w:lock w:val="sdtLocked"/>
            <w:placeholder>
              <w:docPart w:val="64C621A981894208995CFFAF27DA2EBF"/>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2060310786"/>
            <w:lock w:val="sdtLocked"/>
            <w:placeholder>
              <w:docPart w:val="C54E697391B04002A0AB48A703BEFA16"/>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000391753"/>
            <w:lock w:val="sdtLocked"/>
            <w:placeholder>
              <w:docPart w:val="43817075DB174BC58C26A71FF4C5B9DB"/>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43580801"/>
            <w:lock w:val="sdtLocked"/>
            <w:placeholder>
              <w:docPart w:val="C01BB3895072405D93EC6859F7AC3493"/>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373652173"/>
            <w:lock w:val="sdtLocked"/>
            <w:placeholder>
              <w:docPart w:val="F2BD400BB1C7450E9ADD938E2D4CE123"/>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242249274"/>
            <w:lock w:val="sdtLocked"/>
            <w:placeholder>
              <w:docPart w:val="691E91C93F1B4B6197476298B038A0BA"/>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516264218"/>
            <w:lock w:val="sdtLocked"/>
            <w:placeholder>
              <w:docPart w:val="6BA29B368EE3425C945F1A8439A70CFB"/>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451738549"/>
            <w:lock w:val="sdtLocked"/>
            <w:placeholder>
              <w:docPart w:val="1E8DA96A843E4CB88C200B911FF02307"/>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691037486"/>
            <w:lock w:val="sdtLocked"/>
            <w:placeholder>
              <w:docPart w:val="08DCFD6727E64E77BBC3EB798A4A2536"/>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429"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771245182"/>
            <w:lock w:val="sdtLocked"/>
            <w:placeholder>
              <w:docPart w:val="25F08ACB3CCB44DD9C6BE3A727A34D7F"/>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811870584"/>
            <w:lock w:val="sdtLocked"/>
            <w:placeholder>
              <w:docPart w:val="8A7EB7D89D0647F49FE36D2DE9F2E020"/>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924409569"/>
            <w:lock w:val="sdtLocked"/>
            <w:placeholder>
              <w:docPart w:val="D95067D5211E4C68AD9AEE01DE23AEBB"/>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54054274"/>
            <w:lock w:val="sdtLocked"/>
            <w:placeholder>
              <w:docPart w:val="C74C7B131E32405B84C7596F493B7743"/>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34494658"/>
            <w:lock w:val="sdtLocked"/>
            <w:placeholder>
              <w:docPart w:val="D91B5EA3A9B946F396A1492D41C0A5D8"/>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620808472"/>
            <w:lock w:val="sdtLocked"/>
            <w:placeholder>
              <w:docPart w:val="75EB02FD58094B9FAC0981241358B939"/>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58904762"/>
            <w:lock w:val="sdtLocked"/>
            <w:placeholder>
              <w:docPart w:val="2354238C69EE4991A8A6739C3A17373B"/>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938212051"/>
            <w:lock w:val="sdtLocked"/>
            <w:placeholder>
              <w:docPart w:val="C1272DA89C314C52B5BCCE5456692B0E"/>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629929470"/>
            <w:lock w:val="sdtLocked"/>
            <w:placeholder>
              <w:docPart w:val="449C923ADD724CB29B530361C511229E"/>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216395475"/>
            <w:lock w:val="sdtLocked"/>
            <w:placeholder>
              <w:docPart w:val="B5A4B33CD4FD49B5ACBD5AED70F7B3CB"/>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tcBorders>
          </w:tcPr>
          <w:p w:rsidR="006F58E0" w:rsidRPr="001B6047" w:rsidRDefault="006F58E0" w:rsidP="006F58E0">
            <w:pPr>
              <w:ind w:right="420"/>
              <w:rPr>
                <w:color w:val="000000" w:themeColor="text1"/>
              </w:rPr>
            </w:pP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2088189432"/>
            <w:lock w:val="sdtLocked"/>
            <w:placeholder>
              <w:docPart w:val="2467A7EE54774FB09A814EBB3D1793A8"/>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600406859"/>
            <w:lock w:val="sdtLocked"/>
            <w:placeholder>
              <w:docPart w:val="5E9866973E744DD59F5872C1A5788EFB"/>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16975405"/>
            <w:lock w:val="sdtLocked"/>
            <w:placeholder>
              <w:docPart w:val="7D75B728D18842F6B479D308B71C4E0C"/>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39603008"/>
            <w:lock w:val="sdtLocked"/>
            <w:placeholder>
              <w:docPart w:val="A24400389CE74E74800097DF25081B19"/>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20378672"/>
            <w:lock w:val="sdtLocked"/>
            <w:placeholder>
              <w:docPart w:val="EF97FDD5337F4D158952822046877EA4"/>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1889"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sdt>
          <w:sdtPr>
            <w:rPr>
              <w:rFonts w:asciiTheme="minorEastAsia" w:eastAsiaTheme="minorEastAsia" w:hAnsiTheme="minorEastAsia"/>
              <w:color w:val="000000" w:themeColor="text1"/>
              <w:szCs w:val="24"/>
            </w:rPr>
            <w:alias w:val="整数"/>
            <w:tag w:val="整数"/>
            <w:id w:val="1482734055"/>
            <w:lock w:val="sdtLocked"/>
            <w:placeholder>
              <w:docPart w:val="395C83A2D5A54390B9D489333DFD67BF"/>
            </w:placeholder>
            <w:showingPlcHdr/>
            <w:dataBinding w:prefixMappings="xmlns:ns0='http://wwww.hallomagic.com/xbrl/consistency' xmlns:ns1='consistency' " w:xpath="/ns0:xbrlConsistency[1]/ns1:ccConsistency[1]/ns1:ccSign_ZongGuBenShuLiangneeq_duration_T-1[1]" w:storeItemID="{FE1676A3-EB50-4222-9B6B-7476559E528E}"/>
            <w:text/>
          </w:sdtPr>
          <w:sdtEndPr/>
          <w:sdtContent>
            <w:tc>
              <w:tcPr>
                <w:tcW w:w="629"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646"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sdt>
          <w:sdtPr>
            <w:rPr>
              <w:rFonts w:asciiTheme="minorEastAsia" w:eastAsiaTheme="minorEastAsia" w:hAnsiTheme="minorEastAsia"/>
              <w:color w:val="000000" w:themeColor="text1"/>
              <w:szCs w:val="24"/>
            </w:rPr>
            <w:alias w:val="整数"/>
            <w:tag w:val="整数"/>
            <w:id w:val="-917715685"/>
            <w:lock w:val="sdtLocked"/>
            <w:placeholder>
              <w:docPart w:val="57CC0AFEE09E4AE78E6734D9FF5ACD42"/>
            </w:placeholder>
            <w:showingPlcHdr/>
            <w:text/>
          </w:sdtPr>
          <w:sdtEndPr/>
          <w:sdtContent>
            <w:tc>
              <w:tcPr>
                <w:tcW w:w="701" w:type="pct"/>
                <w:vAlign w:val="center"/>
              </w:tcPr>
              <w:p w:rsidR="006F58E0" w:rsidRPr="00AC3285" w:rsidRDefault="006F58E0" w:rsidP="00510A5F">
                <w:pPr>
                  <w:jc w:val="right"/>
                  <w:rPr>
                    <w:b/>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818259456"/>
            <w:lock w:val="sdtLocked"/>
            <w:placeholder>
              <w:docPart w:val="0A8A49642A0542CAB35BA092B59FBDBF"/>
            </w:placeholder>
            <w:showingPlcHdr/>
            <w:dataBinding w:prefixMappings="xmlns:ns0='http://wwww.hallomagic.com/xbrl/consistency' xmlns:ns1='consistency' " w:xpath="/ns0:xbrlConsistency[1]/ns1:ccConsistency[1]/ns1:ccSign_ZongGuBenShuLiangneeq_duration_T[1]" w:storeItemID="{FE1676A3-EB50-4222-9B6B-7476559E528E}"/>
            <w:text/>
          </w:sdtPr>
          <w:sdtEndPr/>
          <w:sdtContent>
            <w:tc>
              <w:tcPr>
                <w:tcW w:w="603"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63944">
        <w:tc>
          <w:tcPr>
            <w:tcW w:w="1889"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11" w:type="pct"/>
            <w:gridSpan w:val="5"/>
            <w:vAlign w:val="center"/>
          </w:tcPr>
          <w:p w:rsidR="009176DC" w:rsidRPr="009176DC" w:rsidRDefault="001140BD" w:rsidP="009176DC">
            <w:pPr>
              <w:jc w:val="center"/>
            </w:pPr>
            <w:sdt>
              <w:sdtPr>
                <w:rPr>
                  <w:rFonts w:asciiTheme="minorEastAsia" w:eastAsiaTheme="minorEastAsia" w:hAnsiTheme="minorEastAsia"/>
                  <w:color w:val="000000" w:themeColor="text1"/>
                  <w:szCs w:val="24"/>
                </w:rPr>
                <w:alias w:val="整数"/>
                <w:tag w:val="整数"/>
                <w:id w:val="222647682"/>
                <w:lock w:val="sdtLocked"/>
                <w:placeholder>
                  <w:docPart w:val="88D466C97C0A4478BF0D8D83E95083AA"/>
                </w:placeholder>
                <w:showingPlcHdr/>
                <w:text/>
              </w:sdtPr>
              <w:sdtEndPr/>
              <w:sdtContent>
                <w:r w:rsidR="009176DC" w:rsidRPr="008971FC">
                  <w:rPr>
                    <w:rStyle w:val="placeholder1Char"/>
                  </w:rPr>
                  <w:t>_______</w:t>
                </w:r>
              </w:sdtContent>
            </w:sdt>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1B6047" w:rsidRPr="001B6047" w:rsidTr="00AE3BB2">
        <w:trPr>
          <w:cantSplit/>
          <w:trHeight w:val="557"/>
        </w:trPr>
        <w:tc>
          <w:tcPr>
            <w:tcW w:w="435"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183509" w:rsidRPr="001B6047" w:rsidRDefault="00183509"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sdt>
        <w:sdtPr>
          <w:rPr>
            <w:rFonts w:asciiTheme="minorEastAsia" w:eastAsiaTheme="minorEastAsia" w:hAnsiTheme="minorEastAsia"/>
            <w:color w:val="000000" w:themeColor="text1"/>
            <w:szCs w:val="24"/>
          </w:rPr>
          <w:id w:val="-167867127"/>
          <w:lock w:val="sdtLocked"/>
          <w:placeholder>
            <w:docPart w:val="089F1764430248F199AA8C7373F73F03"/>
          </w:placeholder>
        </w:sdtPr>
        <w:sdtEndPr/>
        <w:sdtContent>
          <w:tr w:rsidR="001B6047"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91"/>
                <w:lock w:val="sdtLocked"/>
                <w:placeholder>
                  <w:docPart w:val="451E57A6FB254C6A9C3636588DB3733D"/>
                </w:placeholder>
                <w:showingPlcHdr/>
                <w:text/>
              </w:sdtPr>
              <w:sdtEndPr/>
              <w:sdtContent>
                <w:tc>
                  <w:tcPr>
                    <w:tcW w:w="435" w:type="pct"/>
                    <w:shd w:val="clear" w:color="auto" w:fill="auto"/>
                  </w:tcPr>
                  <w:p w:rsidR="00183509" w:rsidRPr="00AC3285" w:rsidRDefault="00014989" w:rsidP="003619C7">
                    <w:pPr>
                      <w:jc w:val="center"/>
                      <w:rPr>
                        <w:rFonts w:asciiTheme="minorEastAsia" w:eastAsiaTheme="minorEastAsia" w:hAnsiTheme="minorEastAsia"/>
                        <w:color w:val="000000" w:themeColor="text1"/>
                        <w:sz w:val="18"/>
                        <w:szCs w:val="18"/>
                      </w:rPr>
                    </w:pPr>
                    <w:r w:rsidRPr="00B10548">
                      <w:rPr>
                        <w:rStyle w:val="placeholder1Char"/>
                      </w:rPr>
                      <w:t>____</w:t>
                    </w:r>
                  </w:p>
                </w:tc>
              </w:sdtContent>
            </w:sdt>
            <w:sdt>
              <w:sdtPr>
                <w:rPr>
                  <w:rFonts w:asciiTheme="minorEastAsia" w:eastAsiaTheme="minorEastAsia" w:hAnsiTheme="minorEastAsia"/>
                  <w:color w:val="000000" w:themeColor="text1"/>
                  <w:szCs w:val="24"/>
                </w:rPr>
                <w:id w:val="-1413087267"/>
                <w:lock w:val="sdtLocked"/>
                <w:placeholder>
                  <w:docPart w:val="7DE832E8BF604AD9983F7A98CA6CC9B7"/>
                </w:placeholder>
                <w:showingPlcHdr/>
                <w:text/>
              </w:sdtPr>
              <w:sdtEndPr/>
              <w:sdtContent>
                <w:tc>
                  <w:tcPr>
                    <w:tcW w:w="650" w:type="pct"/>
                    <w:shd w:val="clear" w:color="auto" w:fill="auto"/>
                  </w:tcPr>
                  <w:p w:rsidR="00183509" w:rsidRPr="00AC3285" w:rsidRDefault="00343560" w:rsidP="003619C7">
                    <w:pPr>
                      <w:jc w:val="center"/>
                      <w:rPr>
                        <w:rFonts w:asciiTheme="minorEastAsia" w:eastAsiaTheme="minorEastAsia" w:hAnsiTheme="minorEastAsia"/>
                        <w:color w:val="000000" w:themeColor="text1"/>
                        <w:sz w:val="18"/>
                        <w:szCs w:val="18"/>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alias w:val="整数"/>
                <w:tag w:val="整数"/>
                <w:id w:val="-2001722338"/>
                <w:lock w:val="sdtLocked"/>
                <w:placeholder>
                  <w:docPart w:val="5DC5FD028C6D40B1A5D94767525953C8"/>
                </w:placeholder>
                <w:showingPlcHdr/>
                <w:text/>
              </w:sdtPr>
              <w:sdtEndPr/>
              <w:sdtContent>
                <w:tc>
                  <w:tcPr>
                    <w:tcW w:w="649"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61316891"/>
                <w:lock w:val="sdtLocked"/>
                <w:placeholder>
                  <w:docPart w:val="02DC1182242E4B7CBFC2BD5C9441F34F"/>
                </w:placeholder>
                <w:showingPlcHdr/>
                <w:text/>
              </w:sdtPr>
              <w:sdtEndPr/>
              <w:sdtContent>
                <w:tc>
                  <w:tcPr>
                    <w:tcW w:w="578" w:type="pct"/>
                    <w:shd w:val="clear" w:color="auto" w:fill="auto"/>
                  </w:tcPr>
                  <w:p w:rsidR="00183509" w:rsidRPr="00AC3285" w:rsidRDefault="00343560" w:rsidP="00014989">
                    <w:pPr>
                      <w:ind w:right="16"/>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270202629"/>
                <w:lock w:val="sdtLocked"/>
                <w:placeholder>
                  <w:docPart w:val="857B09B035854CF3A28300330195C065"/>
                </w:placeholder>
                <w:showingPlcHdr/>
                <w:text/>
              </w:sdtPr>
              <w:sdtEndPr/>
              <w:sdtContent>
                <w:tc>
                  <w:tcPr>
                    <w:tcW w:w="755"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551913729"/>
                <w:lock w:val="sdtLocked"/>
                <w:placeholder>
                  <w:docPart w:val="03F00894D69E4D5BBA2BC0BB13696836"/>
                </w:placeholder>
                <w:showingPlcHdr/>
                <w:text/>
              </w:sdtPr>
              <w:sdtEndPr/>
              <w:sdtContent>
                <w:tc>
                  <w:tcPr>
                    <w:tcW w:w="486"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795404067"/>
                <w:lock w:val="sdtLocked"/>
                <w:placeholder>
                  <w:docPart w:val="37E1BA32B43D471880A7883653B35BF1"/>
                </w:placeholder>
                <w:showingPlcHdr/>
                <w:text/>
              </w:sdtPr>
              <w:sdtEndPr/>
              <w:sdtContent>
                <w:tc>
                  <w:tcPr>
                    <w:tcW w:w="650"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814715415"/>
                <w:lock w:val="sdtLocked"/>
                <w:placeholder>
                  <w:docPart w:val="5F63A71BF7644186AE118829307A84FE"/>
                </w:placeholder>
                <w:showingPlcHdr/>
                <w:text/>
              </w:sdtPr>
              <w:sdtEndPr/>
              <w:sdtContent>
                <w:tc>
                  <w:tcPr>
                    <w:tcW w:w="797"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sdtContent>
      </w:sdt>
      <w:tr w:rsidR="00343560" w:rsidRPr="001B6047" w:rsidTr="00AE3BB2">
        <w:trPr>
          <w:trHeight w:val="239"/>
        </w:trPr>
        <w:tc>
          <w:tcPr>
            <w:tcW w:w="1085" w:type="pct"/>
            <w:gridSpan w:val="2"/>
            <w:shd w:val="clear" w:color="auto" w:fill="auto"/>
          </w:tcPr>
          <w:p w:rsidR="00343560" w:rsidRPr="00AC3285" w:rsidRDefault="00343560"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sdt>
          <w:sdtPr>
            <w:rPr>
              <w:rFonts w:asciiTheme="minorEastAsia" w:eastAsiaTheme="minorEastAsia" w:hAnsiTheme="minorEastAsia"/>
              <w:color w:val="000000" w:themeColor="text1"/>
              <w:szCs w:val="24"/>
            </w:rPr>
            <w:alias w:val="整数"/>
            <w:tag w:val="整数"/>
            <w:id w:val="775673958"/>
            <w:lock w:val="sdtLocked"/>
            <w:placeholder>
              <w:docPart w:val="E79DABC78478422F85196F8B467F9EA1"/>
            </w:placeholder>
            <w:showingPlcHdr/>
            <w:text/>
          </w:sdtPr>
          <w:sdtEndPr/>
          <w:sdtContent>
            <w:tc>
              <w:tcPr>
                <w:tcW w:w="649"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503242791"/>
            <w:lock w:val="sdtLocked"/>
            <w:placeholder>
              <w:docPart w:val="1236E1D4123A4E71B11F4C91E8B7BEF8"/>
            </w:placeholder>
            <w:showingPlcHdr/>
            <w:text/>
          </w:sdtPr>
          <w:sdtEndPr/>
          <w:sdtContent>
            <w:tc>
              <w:tcPr>
                <w:tcW w:w="578"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559784300"/>
            <w:lock w:val="sdtLocked"/>
            <w:placeholder>
              <w:docPart w:val="0EB57D8E8C3D4B2488C2F20A560FA59C"/>
            </w:placeholder>
            <w:showingPlcHdr/>
            <w:text/>
          </w:sdtPr>
          <w:sdtEndPr/>
          <w:sdtContent>
            <w:tc>
              <w:tcPr>
                <w:tcW w:w="755"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294637421"/>
            <w:lock w:val="sdtLocked"/>
            <w:placeholder>
              <w:docPart w:val="CDC702DAFCF949709EA227ABEBDE8FBB"/>
            </w:placeholder>
            <w:showingPlcHdr/>
            <w:text/>
          </w:sdtPr>
          <w:sdtEndPr/>
          <w:sdtContent>
            <w:tc>
              <w:tcPr>
                <w:tcW w:w="486"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368949913"/>
            <w:lock w:val="sdtLocked"/>
            <w:placeholder>
              <w:docPart w:val="EB7F9220136A42EEAA645F24BF4A26D2"/>
            </w:placeholder>
            <w:showingPlcHdr/>
            <w:text/>
          </w:sdtPr>
          <w:sdtEndPr/>
          <w:sdtContent>
            <w:tc>
              <w:tcPr>
                <w:tcW w:w="650"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369177595"/>
            <w:lock w:val="sdtLocked"/>
            <w:placeholder>
              <w:docPart w:val="C95E005F89F848C4B1B25DC74214C8BD"/>
            </w:placeholder>
            <w:showingPlcHdr/>
            <w:text/>
          </w:sdtPr>
          <w:sdtEndPr/>
          <w:sdtContent>
            <w:tc>
              <w:tcPr>
                <w:tcW w:w="797"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tr w:rsidR="00343560" w:rsidRPr="001B6047" w:rsidTr="00AE3BB2">
        <w:trPr>
          <w:trHeight w:val="239"/>
        </w:trPr>
        <w:tc>
          <w:tcPr>
            <w:tcW w:w="5000" w:type="pct"/>
            <w:gridSpan w:val="8"/>
            <w:shd w:val="clear" w:color="auto" w:fill="auto"/>
          </w:tcPr>
          <w:p w:rsidR="00343560" w:rsidRPr="001B6047" w:rsidRDefault="00343560"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sdt>
            <w:sdtPr>
              <w:rPr>
                <w:rFonts w:asciiTheme="minorEastAsia" w:eastAsiaTheme="minorEastAsia" w:hAnsiTheme="minorEastAsia"/>
                <w:color w:val="000000" w:themeColor="text1"/>
                <w:sz w:val="18"/>
                <w:szCs w:val="18"/>
              </w:rPr>
              <w:id w:val="394863555"/>
              <w:lock w:val="sdtLocked"/>
              <w:placeholder>
                <w:docPart w:val="7C3116F953A84712A11165367BA0B6F5"/>
              </w:placeholder>
              <w:showingPlcHdr/>
            </w:sdtPr>
            <w:sdtEndPr/>
            <w:sdtContent>
              <w:p w:rsidR="00343560" w:rsidRPr="00632155" w:rsidRDefault="00632155" w:rsidP="00632155">
                <w:pPr>
                  <w:jc w:val="left"/>
                </w:pPr>
                <w:r w:rsidRPr="001524D6">
                  <w:rPr>
                    <w:rStyle w:val="placeholder1Char"/>
                  </w:rPr>
                  <w:t>___________________________________________________________________</w:t>
                </w:r>
              </w:p>
            </w:sdtContent>
          </w:sdt>
        </w:tc>
      </w:tr>
    </w:tbl>
    <w:p w:rsidR="00AF500D" w:rsidRDefault="00AF500D" w:rsidP="00183509">
      <w:pPr>
        <w:ind w:right="420"/>
        <w:rPr>
          <w:color w:val="000000" w:themeColor="text1"/>
        </w:rPr>
      </w:pPr>
    </w:p>
    <w:sdt>
      <w:sdtPr>
        <w:rPr>
          <w:rFonts w:hint="eastAsia"/>
          <w:color w:val="000000" w:themeColor="text1"/>
        </w:rPr>
        <w:alias w:val="优先股股本基本情况（如有）"/>
        <w:tag w:val="优先股股本基本情况（如有）"/>
        <w:id w:val="-841705543"/>
        <w:lock w:val="sdtLocked"/>
        <w:placeholder>
          <w:docPart w:val="089F1764430248F199AA8C7373F73F03"/>
        </w:placeholder>
      </w:sdtPr>
      <w:sdtEndPr>
        <w:rPr>
          <w:rFonts w:asciiTheme="minorEastAsia" w:eastAsiaTheme="minorEastAsia" w:hAnsiTheme="minorEastAsia" w:hint="default"/>
          <w:szCs w:val="24"/>
        </w:rPr>
      </w:sdtEndPr>
      <w:sdtContent>
        <w:p w:rsidR="00FA153A" w:rsidRDefault="00FA153A" w:rsidP="00183509">
          <w:pPr>
            <w:ind w:right="420"/>
            <w:rPr>
              <w:color w:val="000000" w:themeColor="text1"/>
            </w:rPr>
          </w:pPr>
        </w:p>
        <w:p w:rsidR="0051230A" w:rsidRPr="0051230A" w:rsidRDefault="00663FF3" w:rsidP="0031190C">
          <w:pPr>
            <w:pStyle w:val="2"/>
          </w:pPr>
          <w:r w:rsidRPr="00FA153A">
            <w:rPr>
              <w:rStyle w:val="2Char"/>
              <w:rFonts w:hint="eastAsia"/>
              <w:b/>
              <w:bCs/>
            </w:rPr>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835"/>
            <w:gridCol w:w="1843"/>
            <w:gridCol w:w="1843"/>
            <w:gridCol w:w="1843"/>
          </w:tblGrid>
          <w:tr w:rsidR="001B6047" w:rsidRPr="001B6047" w:rsidTr="00963944">
            <w:tc>
              <w:tcPr>
                <w:tcW w:w="2835"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1843" w:type="dxa"/>
              </w:tcPr>
              <w:p w:rsidR="00415D57" w:rsidRPr="00963944" w:rsidRDefault="00DA065C" w:rsidP="00963944">
                <w:pPr>
                  <w:ind w:right="420"/>
                  <w:jc w:val="center"/>
                  <w:rPr>
                    <w:b/>
                    <w:color w:val="000000" w:themeColor="text1"/>
                  </w:rPr>
                </w:pPr>
                <w:r w:rsidRPr="00963944">
                  <w:rPr>
                    <w:rFonts w:hint="eastAsia"/>
                    <w:b/>
                    <w:color w:val="000000" w:themeColor="text1"/>
                  </w:rPr>
                  <w:t xml:space="preserve"> </w:t>
                </w:r>
                <w:r w:rsidR="00857E2E" w:rsidRPr="00963944">
                  <w:rPr>
                    <w:rFonts w:hint="eastAsia"/>
                    <w:b/>
                    <w:color w:val="000000" w:themeColor="text1"/>
                  </w:rPr>
                  <w:t>期初股份</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843" w:type="dxa"/>
              </w:tcPr>
              <w:p w:rsidR="00415D57" w:rsidRPr="001B6047" w:rsidRDefault="00415D57" w:rsidP="00963944">
                <w:pPr>
                  <w:ind w:right="420"/>
                  <w:jc w:val="center"/>
                  <w:rPr>
                    <w:b/>
                    <w:color w:val="000000" w:themeColor="text1"/>
                  </w:rPr>
                </w:pPr>
                <w:r w:rsidRPr="001B6047">
                  <w:rPr>
                    <w:rFonts w:hint="eastAsia"/>
                    <w:b/>
                    <w:color w:val="000000" w:themeColor="text1"/>
                  </w:rPr>
                  <w:t>期末</w:t>
                </w:r>
                <w:r w:rsidR="00857E2E" w:rsidRPr="00963944">
                  <w:rPr>
                    <w:b/>
                    <w:color w:val="000000" w:themeColor="text1"/>
                  </w:rPr>
                  <w:t>股份</w:t>
                </w:r>
              </w:p>
            </w:tc>
          </w:tr>
          <w:tr w:rsidR="001B6047" w:rsidRPr="001B6047" w:rsidTr="00963944">
            <w:tc>
              <w:tcPr>
                <w:tcW w:w="2835" w:type="dxa"/>
              </w:tcPr>
              <w:p w:rsidR="00415D57" w:rsidRPr="001B6047" w:rsidRDefault="00415D57" w:rsidP="00963944">
                <w:pPr>
                  <w:ind w:right="420"/>
                  <w:rPr>
                    <w:color w:val="000000" w:themeColor="text1"/>
                  </w:rPr>
                </w:pPr>
                <w:r w:rsidRPr="001B6047">
                  <w:rPr>
                    <w:rFonts w:hint="eastAsia"/>
                    <w:color w:val="000000" w:themeColor="text1"/>
                  </w:rPr>
                  <w:t>计入权益的</w:t>
                </w:r>
                <w:r w:rsidRPr="001B6047">
                  <w:rPr>
                    <w:color w:val="000000" w:themeColor="text1"/>
                  </w:rPr>
                  <w:t>优先股</w:t>
                </w:r>
                <w:r w:rsidR="00963944">
                  <w:rPr>
                    <w:rFonts w:hint="eastAsia"/>
                    <w:color w:val="000000" w:themeColor="text1"/>
                  </w:rPr>
                  <w:t>数量</w:t>
                </w:r>
              </w:p>
            </w:tc>
            <w:sdt>
              <w:sdtPr>
                <w:rPr>
                  <w:rFonts w:asciiTheme="minorEastAsia" w:eastAsiaTheme="minorEastAsia" w:hAnsiTheme="minorEastAsia"/>
                  <w:color w:val="000000" w:themeColor="text1"/>
                  <w:szCs w:val="24"/>
                </w:rPr>
                <w:id w:val="-1203017673"/>
                <w:lock w:val="sdtLocked"/>
                <w:placeholder>
                  <w:docPart w:val="AE5D180E13E042F988FE4AC023177170"/>
                </w:placeholder>
                <w:showingPlcHdr/>
                <w:dataBinding w:prefixMappings="xmlns:ns0='http://wwww.hallomagic.com/xbrl/consistency' xmlns:ns1='consistency' " w:xpath="/ns0:xbrlConsistency[1]/ns1:ccConsistency[1]/ns1:ccSign_JiRuQuanYiDeYouXianGuShuLiangneeq_duration_T-1[1]" w:storeItemID="{FE1676A3-EB50-4222-9B6B-7476559E528E}"/>
                <w:text/>
              </w:sdtPr>
              <w:sdtEndPr/>
              <w:sdtContent>
                <w:tc>
                  <w:tcPr>
                    <w:tcW w:w="1843"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00280063"/>
                <w:lock w:val="sdtLocked"/>
                <w:placeholder>
                  <w:docPart w:val="85BE0B9560D642AFB63F71D0FBDD6215"/>
                </w:placeholder>
                <w:showingPlcHdr/>
                <w:text/>
              </w:sdtPr>
              <w:sdtEndPr/>
              <w:sdtContent>
                <w:tc>
                  <w:tcPr>
                    <w:tcW w:w="1843"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58199179"/>
                <w:lock w:val="sdtLocked"/>
                <w:placeholder>
                  <w:docPart w:val="ED1ADBED11194834B1BFB1FBA1C7E8DE"/>
                </w:placeholder>
                <w:showingPlcHdr/>
                <w:dataBinding w:prefixMappings="xmlns:ns0='http://wwww.hallomagic.com/xbrl/consistency' xmlns:ns1='consistency' " w:xpath="/ns0:xbrlConsistency[1]/ns1:ccConsistency[1]/ns1:ccSign_JiRuQuanYiDeYouXianGuShuLiangneeq_duration_T[1]" w:storeItemID="{FE1676A3-EB50-4222-9B6B-7476559E528E}"/>
                <w:text/>
              </w:sdtPr>
              <w:sdtEndPr/>
              <w:sdtContent>
                <w:tc>
                  <w:tcPr>
                    <w:tcW w:w="1843" w:type="dxa"/>
                  </w:tcPr>
                  <w:p w:rsidR="00415D57"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963944">
            <w:tc>
              <w:tcPr>
                <w:tcW w:w="2835" w:type="dxa"/>
              </w:tcPr>
              <w:p w:rsidR="00343560" w:rsidRPr="001B6047" w:rsidRDefault="00343560" w:rsidP="00963944">
                <w:pPr>
                  <w:ind w:right="420"/>
                  <w:rPr>
                    <w:color w:val="000000" w:themeColor="text1"/>
                  </w:rPr>
                </w:pPr>
                <w:r w:rsidRPr="001B6047">
                  <w:rPr>
                    <w:rFonts w:hint="eastAsia"/>
                    <w:color w:val="000000" w:themeColor="text1"/>
                  </w:rPr>
                  <w:t>计入</w:t>
                </w:r>
                <w:r w:rsidRPr="001B6047">
                  <w:rPr>
                    <w:color w:val="000000" w:themeColor="text1"/>
                  </w:rPr>
                  <w:t>负债的优先股</w:t>
                </w:r>
                <w:r w:rsidR="00963944">
                  <w:rPr>
                    <w:rFonts w:hint="eastAsia"/>
                    <w:color w:val="000000" w:themeColor="text1"/>
                  </w:rPr>
                  <w:t>数量</w:t>
                </w:r>
              </w:p>
            </w:tc>
            <w:sdt>
              <w:sdtPr>
                <w:rPr>
                  <w:rFonts w:asciiTheme="minorEastAsia" w:eastAsiaTheme="minorEastAsia" w:hAnsiTheme="minorEastAsia"/>
                  <w:color w:val="000000" w:themeColor="text1"/>
                  <w:szCs w:val="24"/>
                </w:rPr>
                <w:id w:val="536245632"/>
                <w:lock w:val="sdtLocked"/>
                <w:placeholder>
                  <w:docPart w:val="4A2EC299A33A43059B6EAE71B7513E99"/>
                </w:placeholder>
                <w:showingPlcHdr/>
                <w:dataBinding w:prefixMappings="xmlns:ns0='http://wwww.hallomagic.com/xbrl/consistency' xmlns:ns1='consistency' " w:xpath="/ns0:xbrlConsistency[1]/ns1:ccConsistency[1]/ns1:ccSign_JiRuFuZhaiDeYouXianGuShuLiangneeq_duration_T-1[1]" w:storeItemID="{FE1676A3-EB50-4222-9B6B-7476559E528E}"/>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282008965"/>
                <w:lock w:val="sdtLocked"/>
                <w:placeholder>
                  <w:docPart w:val="210526EA3A7D4D0498E3B46E5D30F125"/>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792285407"/>
                <w:lock w:val="sdtLocked"/>
                <w:placeholder>
                  <w:docPart w:val="7015B7BCE3804F86A601119179A80BAA"/>
                </w:placeholder>
                <w:showingPlcHdr/>
                <w:dataBinding w:prefixMappings="xmlns:ns0='http://wwww.hallomagic.com/xbrl/consistency' xmlns:ns1='consistency' " w:xpath="/ns0:xbrlConsistency[1]/ns1:ccConsistency[1]/ns1:ccSign_JiRuFuZhaiDeYouXianGuShuLiangneeq_duration_T[1]" w:storeItemID="{FE1676A3-EB50-4222-9B6B-7476559E528E}"/>
                <w:text/>
              </w:sdtPr>
              <w:sdtEndPr/>
              <w:sdtContent>
                <w:tc>
                  <w:tcPr>
                    <w:tcW w:w="1843"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963944">
            <w:tc>
              <w:tcPr>
                <w:tcW w:w="2835"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sdt>
              <w:sdtPr>
                <w:rPr>
                  <w:rFonts w:asciiTheme="minorEastAsia" w:eastAsiaTheme="minorEastAsia" w:hAnsiTheme="minorEastAsia"/>
                  <w:color w:val="000000" w:themeColor="text1"/>
                  <w:szCs w:val="24"/>
                </w:rPr>
                <w:id w:val="-1679800833"/>
                <w:lock w:val="sdtLocked"/>
                <w:placeholder>
                  <w:docPart w:val="F58C184C235343CFBC4871F734DDCF35"/>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602567659"/>
                <w:lock w:val="sdtLocked"/>
                <w:placeholder>
                  <w:docPart w:val="7A28F0757AE34DC8A7EA080453A67D0C"/>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317307041"/>
                <w:lock w:val="sdtLocked"/>
                <w:placeholder>
                  <w:docPart w:val="65D1163ECB274CA89EFC82FF33D7822D"/>
                </w:placeholder>
                <w:showingPlcHdr/>
                <w:text/>
              </w:sdtPr>
              <w:sdtEndPr/>
              <w:sdtContent>
                <w:tc>
                  <w:tcPr>
                    <w:tcW w:w="1843"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bl>
      </w:sdtContent>
    </w:sdt>
    <w:p w:rsidR="00663FF3" w:rsidRPr="001B6047" w:rsidRDefault="00663FF3" w:rsidP="00183509">
      <w:pPr>
        <w:ind w:right="420"/>
        <w:rPr>
          <w:color w:val="000000" w:themeColor="text1"/>
        </w:rPr>
      </w:pPr>
    </w:p>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284114248"/>
            <w:lock w:val="sdtLocked"/>
            <w:placeholder>
              <w:docPart w:val="8BAE314C3184472BA309E5BE02F3E899"/>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84415A" w:rsidRPr="00525FD5" w:rsidRDefault="00525FD5" w:rsidP="00525FD5">
                <w:pPr>
                  <w:ind w:right="420"/>
                  <w:rPr>
                    <w:rFonts w:ascii="仿宋" w:eastAsia="仿宋" w:hAnsi="仿宋"/>
                    <w:color w:val="7F7F7F" w:themeColor="text1" w:themeTint="80"/>
                    <w:u w:val="single"/>
                  </w:rPr>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tc>
          </w:sdtContent>
        </w:sdt>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657331612"/>
            <w:lock w:val="sdtLocked"/>
            <w:placeholder>
              <w:docPart w:val="3AC4513068414DDE9D63095B535F2941"/>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84415A" w:rsidRPr="00525FD5" w:rsidRDefault="00525FD5" w:rsidP="00525FD5">
                <w:pPr>
                  <w:ind w:right="420"/>
                  <w:rPr>
                    <w:i/>
                    <w:color w:val="FF0000"/>
                  </w:rPr>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tc>
          </w:sdtContent>
        </w:sdt>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44"/>
              </w:rPr>
              <w:id w:val="754169807"/>
              <w:lock w:val="sdtLocked"/>
              <w:placeholder>
                <w:docPart w:val="F65635A38DFA417F97F17C00959339C3"/>
              </w:placeholder>
              <w:showingPlcHdr/>
            </w:sdtPr>
            <w:sdtEndPr/>
            <w:sdtContent>
              <w:p w:rsidR="00520D7F" w:rsidRPr="00520D7F" w:rsidRDefault="00520D7F" w:rsidP="00520D7F">
                <w:pPr>
                  <w:tabs>
                    <w:tab w:val="left" w:pos="5140"/>
                  </w:tabs>
                  <w:rPr>
                    <w:rFonts w:ascii="仿宋" w:eastAsia="仿宋" w:hAnsi="仿宋"/>
                    <w:i/>
                    <w:color w:val="7F7F7F" w:themeColor="text1" w:themeTint="80"/>
                    <w:szCs w:val="44"/>
                    <w:u w:val="single"/>
                  </w:rPr>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sdtContent>
          </w:sdt>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0" w:name="_Toc441926732"/>
      <w:r w:rsidRPr="00CC1546">
        <w:rPr>
          <w:rFonts w:ascii="黑体" w:eastAsia="黑体" w:hAnsi="黑体" w:hint="eastAsia"/>
          <w:b w:val="0"/>
          <w:sz w:val="36"/>
          <w:szCs w:val="36"/>
        </w:rPr>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0"/>
    </w:p>
    <w:sdt>
      <w:sdtPr>
        <w:rPr>
          <w:rFonts w:asciiTheme="minorEastAsia" w:eastAsiaTheme="minorEastAsia" w:hAnsiTheme="minorEastAsia" w:hint="eastAsia"/>
          <w:b/>
          <w:color w:val="000000" w:themeColor="text1"/>
          <w:szCs w:val="21"/>
        </w:rPr>
        <w:id w:val="119114465"/>
        <w:placeholder>
          <w:docPart w:val="089F1764430248F199AA8C7373F73F03"/>
        </w:placeholder>
      </w:sdtPr>
      <w:sdtEndPr>
        <w:rPr>
          <w:rFonts w:hint="default"/>
          <w:b w:val="0"/>
        </w:rPr>
      </w:sdtEndPr>
      <w:sdtContent>
        <w:p w:rsidR="009C7CB8" w:rsidRDefault="009C7CB8" w:rsidP="00DA03BC">
          <w:pPr>
            <w:tabs>
              <w:tab w:val="left" w:pos="5140"/>
            </w:tabs>
            <w:rPr>
              <w:rFonts w:asciiTheme="minorEastAsia" w:eastAsiaTheme="minorEastAsia" w:hAnsiTheme="minorEastAsia"/>
              <w:b/>
              <w:color w:val="000000" w:themeColor="text1"/>
              <w:szCs w:val="21"/>
            </w:rPr>
          </w:pPr>
        </w:p>
        <w:p w:rsidR="00DA03BC" w:rsidRPr="001B6047" w:rsidRDefault="00DA03BC" w:rsidP="009C7CB8">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F337EF">
            <w:rPr>
              <w:rFonts w:hint="eastAsia"/>
            </w:rPr>
            <w:t xml:space="preserve">       </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001F0BA3" w:rsidRPr="00B02FEE" w:rsidTr="006104BB">
            <w:tc>
              <w:tcPr>
                <w:tcW w:w="56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w:t>
                </w:r>
                <w:r w:rsidRPr="001B6047">
                  <w:rPr>
                    <w:rFonts w:asciiTheme="minorEastAsia" w:eastAsiaTheme="minorEastAsia" w:hAnsiTheme="minorEastAsia"/>
                    <w:b/>
                    <w:color w:val="000000" w:themeColor="text1"/>
                    <w:sz w:val="18"/>
                    <w:szCs w:val="21"/>
                  </w:rPr>
                  <w:t>方案公告时间</w:t>
                </w:r>
              </w:p>
            </w:tc>
            <w:tc>
              <w:tcPr>
                <w:tcW w:w="567" w:type="dxa"/>
              </w:tcPr>
              <w:p w:rsidR="0044727E" w:rsidRPr="001B6047" w:rsidRDefault="0044727E" w:rsidP="00687EC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新增股票</w:t>
                </w:r>
                <w:r w:rsidRPr="001B6047">
                  <w:rPr>
                    <w:rFonts w:asciiTheme="minorEastAsia" w:eastAsiaTheme="minorEastAsia" w:hAnsiTheme="minorEastAsia"/>
                    <w:b/>
                    <w:color w:val="000000" w:themeColor="text1"/>
                    <w:sz w:val="18"/>
                    <w:szCs w:val="21"/>
                  </w:rPr>
                  <w:t>挂牌转让日期</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发行对象中做市商家数</w:t>
                </w:r>
              </w:p>
            </w:tc>
            <w:tc>
              <w:tcPr>
                <w:tcW w:w="70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发行对象中外部自然人人数</w:t>
                </w:r>
              </w:p>
            </w:tc>
            <w:tc>
              <w:tcPr>
                <w:tcW w:w="70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发行对象中私募投资基金家数</w:t>
                </w: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发行对象中信托及资管产品家数</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募集资金</w:t>
                </w:r>
                <w:r w:rsidRPr="001B6047">
                  <w:rPr>
                    <w:rFonts w:asciiTheme="minorEastAsia" w:eastAsiaTheme="minorEastAsia" w:hAnsiTheme="minorEastAsia"/>
                    <w:b/>
                    <w:color w:val="000000" w:themeColor="text1"/>
                    <w:sz w:val="18"/>
                    <w:szCs w:val="21"/>
                  </w:rPr>
                  <w:t>用途</w:t>
                </w:r>
              </w:p>
              <w:p w:rsidR="0044727E" w:rsidRPr="001B6047" w:rsidRDefault="0044727E" w:rsidP="00B02FEE">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（具体用途）</w:t>
                </w:r>
              </w:p>
            </w:tc>
            <w:tc>
              <w:tcPr>
                <w:tcW w:w="42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募集资金用途是否变更</w:t>
                </w:r>
              </w:p>
            </w:tc>
          </w:tr>
          <w:sdt>
            <w:sdtPr>
              <w:rPr>
                <w:rFonts w:asciiTheme="minorEastAsia" w:eastAsiaTheme="minorEastAsia" w:hAnsiTheme="minorEastAsia"/>
                <w:color w:val="000000" w:themeColor="text1"/>
                <w:sz w:val="18"/>
                <w:szCs w:val="21"/>
              </w:rPr>
              <w:id w:val="-336384401"/>
              <w:lock w:val="sdtLocked"/>
              <w:placeholder>
                <w:docPart w:val="089F1764430248F199AA8C7373F73F03"/>
              </w:placeholder>
            </w:sdtPr>
            <w:sdtEndPr/>
            <w:sdtContent>
              <w:tr w:rsidR="001F0BA3" w:rsidRPr="001B6047" w:rsidTr="006104BB">
                <w:trPr>
                  <w:trHeight w:val="521"/>
                </w:trPr>
                <w:sdt>
                  <w:sdtPr>
                    <w:rPr>
                      <w:rFonts w:asciiTheme="minorEastAsia" w:eastAsiaTheme="minorEastAsia" w:hAnsiTheme="minorEastAsia"/>
                      <w:color w:val="000000" w:themeColor="text1"/>
                      <w:sz w:val="18"/>
                      <w:szCs w:val="21"/>
                    </w:rPr>
                    <w:id w:val="1682083945"/>
                    <w:lock w:val="sdtLocked"/>
                    <w:placeholder>
                      <w:docPart w:val="5E751E4B02B649B883BCC4287FCCCDBF"/>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Fonts w:hint="eastAsia"/>
                          </w:rPr>
                          <w:t>选择</w:t>
                        </w:r>
                        <w:r w:rsidRPr="00511FDF">
                          <w:rPr>
                            <w:rStyle w:val="placeholder2Char"/>
                          </w:rPr>
                          <w:t>日期</w:t>
                        </w:r>
                      </w:p>
                    </w:tc>
                  </w:sdtContent>
                </w:sdt>
                <w:sdt>
                  <w:sdtPr>
                    <w:rPr>
                      <w:rFonts w:asciiTheme="minorEastAsia" w:eastAsiaTheme="minorEastAsia" w:hAnsiTheme="minorEastAsia"/>
                      <w:color w:val="000000" w:themeColor="text1"/>
                      <w:sz w:val="18"/>
                      <w:szCs w:val="21"/>
                    </w:rPr>
                    <w:id w:val="-673873870"/>
                    <w:lock w:val="sdtLocked"/>
                    <w:placeholder>
                      <w:docPart w:val="40AA654DC52A4E8AA93519D9BF999067"/>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Pr>
                          <w:t>选择日期</w:t>
                        </w:r>
                      </w:p>
                    </w:tc>
                  </w:sdtContent>
                </w:sdt>
                <w:sdt>
                  <w:sdtPr>
                    <w:rPr>
                      <w:rFonts w:asciiTheme="minorEastAsia" w:eastAsiaTheme="minorEastAsia" w:hAnsiTheme="minorEastAsia"/>
                      <w:color w:val="000000" w:themeColor="text1"/>
                      <w:szCs w:val="24"/>
                    </w:rPr>
                    <w:alias w:val="货币类型"/>
                    <w:tag w:val="货币类型"/>
                    <w:id w:val="1195807389"/>
                    <w:lock w:val="sdtLocked"/>
                    <w:placeholder>
                      <w:docPart w:val="303013AB1ED143BA95CABE3A32CFA440"/>
                    </w:placeholder>
                    <w:showingPlcHdr/>
                    <w:text/>
                  </w:sdtPr>
                  <w:sdtEndPr/>
                  <w:sdtContent>
                    <w:tc>
                      <w:tcPr>
                        <w:tcW w:w="851" w:type="dxa"/>
                      </w:tcPr>
                      <w:p w:rsidR="0044727E" w:rsidRPr="00AC3285" w:rsidRDefault="001F0BA3" w:rsidP="001F0BA3">
                        <w:pPr>
                          <w:tabs>
                            <w:tab w:val="left" w:pos="5140"/>
                          </w:tabs>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整数"/>
                    <w:tag w:val="整数"/>
                    <w:id w:val="555830882"/>
                    <w:lock w:val="sdtLocked"/>
                    <w:placeholder>
                      <w:docPart w:val="2D8AABD20601419FB2B8E680211A6ADC"/>
                    </w:placeholder>
                    <w:showingPlcHdr/>
                    <w:text/>
                  </w:sdtPr>
                  <w:sdtEndPr/>
                  <w:sdtContent>
                    <w:tc>
                      <w:tcPr>
                        <w:tcW w:w="684"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货币类型"/>
                    <w:tag w:val="货币类型"/>
                    <w:id w:val="-710882097"/>
                    <w:lock w:val="sdtLocked"/>
                    <w:placeholder>
                      <w:docPart w:val="6AC15130ED9A462FBBA15F300E4B878C"/>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416085630"/>
                    <w:lock w:val="sdtLocked"/>
                    <w:placeholder>
                      <w:docPart w:val="F3623198946C4A1E828171DC2D5CC584"/>
                    </w:placeholder>
                    <w:showingPlcHdr/>
                    <w:text/>
                  </w:sdtPr>
                  <w:sdtEndPr/>
                  <w:sdtContent>
                    <w:tc>
                      <w:tcPr>
                        <w:tcW w:w="765"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整数"/>
                    <w:tag w:val="整数"/>
                    <w:id w:val="672999730"/>
                    <w:lock w:val="sdtLocked"/>
                    <w:placeholder>
                      <w:docPart w:val="3E6582CCCC5A4B1880A03683A127B119"/>
                    </w:placeholder>
                    <w:showingPlcHdr/>
                    <w:text/>
                  </w:sdtPr>
                  <w:sdtEndPr/>
                  <w:sdtContent>
                    <w:tc>
                      <w:tcPr>
                        <w:tcW w:w="636"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283544838"/>
                    <w:lock w:val="sdtLocked"/>
                    <w:placeholder>
                      <w:docPart w:val="0BE5FE8B4E534F699E3FF6464B1D97D3"/>
                    </w:placeholder>
                    <w:showingPlcHdr/>
                    <w:text/>
                  </w:sdtPr>
                  <w:sdtEndPr/>
                  <w:sdtContent>
                    <w:tc>
                      <w:tcPr>
                        <w:tcW w:w="707"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496116933"/>
                    <w:lock w:val="sdtLocked"/>
                    <w:placeholder>
                      <w:docPart w:val="D9AA6FAE060446FB98688659CBCF43E1"/>
                    </w:placeholder>
                    <w:showingPlcHdr/>
                    <w:text/>
                  </w:sdtPr>
                  <w:sdtEndPr/>
                  <w:sdtContent>
                    <w:tc>
                      <w:tcPr>
                        <w:tcW w:w="70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723830774"/>
                    <w:lock w:val="sdtLocked"/>
                    <w:placeholder>
                      <w:docPart w:val="D5F855C6B7FB48FD82BEEC05AEF2ABF4"/>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tc>
                  <w:tcPr>
                    <w:tcW w:w="851" w:type="dxa"/>
                  </w:tcPr>
                  <w:sdt>
                    <w:sdtPr>
                      <w:rPr>
                        <w:rFonts w:asciiTheme="minorEastAsia" w:eastAsiaTheme="minorEastAsia" w:hAnsiTheme="minorEastAsia"/>
                        <w:color w:val="000000" w:themeColor="text1"/>
                        <w:szCs w:val="24"/>
                      </w:rPr>
                      <w:id w:val="-1240399270"/>
                      <w:lock w:val="sdtLocked"/>
                      <w:placeholder>
                        <w:docPart w:val="A64BDC2E0E7545BE97A26FF801AC9672"/>
                      </w:placeholder>
                      <w:showingPlcHdr/>
                      <w:text/>
                    </w:sdtPr>
                    <w:sdtEndPr/>
                    <w:sdtContent>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w:t>
                        </w:r>
                      </w:p>
                    </w:sdtContent>
                  </w:sdt>
                </w:tc>
                <w:sdt>
                  <w:sdtPr>
                    <w:rPr>
                      <w:rFonts w:asciiTheme="minorEastAsia" w:eastAsiaTheme="minorEastAsia" w:hAnsiTheme="minorEastAsia"/>
                      <w:color w:val="000000" w:themeColor="text1"/>
                      <w:sz w:val="18"/>
                      <w:szCs w:val="21"/>
                    </w:rPr>
                    <w:id w:val="-1511680091"/>
                    <w:lock w:val="sdtLocked"/>
                    <w:placeholder>
                      <w:docPart w:val="91AB3A7AF1D24C7EB58A41183E977833"/>
                    </w:placeholder>
                    <w:showingPlcHdr/>
                    <w:dropDownList>
                      <w:listItem w:displayText="是" w:value="true"/>
                      <w:listItem w:displayText="否" w:value="false"/>
                    </w:dropDownList>
                  </w:sdtPr>
                  <w:sdtEndPr/>
                  <w:sdtContent>
                    <w:tc>
                      <w:tcPr>
                        <w:tcW w:w="425" w:type="dxa"/>
                      </w:tcPr>
                      <w:p w:rsidR="0044727E" w:rsidRPr="00AC3285" w:rsidRDefault="00A16B44" w:rsidP="00A16B44">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bl>
        <w:p w:rsidR="006104BB" w:rsidRPr="001B6047" w:rsidRDefault="006104BB" w:rsidP="00E04C7D"/>
        <w:tbl>
          <w:tblPr>
            <w:tblStyle w:val="a6"/>
            <w:tblW w:w="8222" w:type="dxa"/>
            <w:tblInd w:w="-5" w:type="dxa"/>
            <w:tblLook w:val="04A0" w:firstRow="1" w:lastRow="0" w:firstColumn="1" w:lastColumn="0" w:noHBand="0" w:noVBand="1"/>
          </w:tblPr>
          <w:tblGrid>
            <w:gridCol w:w="8222"/>
          </w:tblGrid>
          <w:tr w:rsidR="0044727E" w:rsidRPr="001B604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066C18" w:rsidRDefault="001140BD" w:rsidP="00E24201">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1"/>
                    </w:rPr>
                    <w:id w:val="768733064"/>
                    <w:lock w:val="sdtLocked"/>
                    <w:placeholder>
                      <w:docPart w:val="EFEE83AA7DDC4D11B3EB58E309E6F4A7"/>
                    </w:placeholder>
                    <w:showingPlcHdr/>
                  </w:sdtPr>
                  <w:sdtEndPr/>
                  <w:sdtContent>
                    <w:r w:rsidR="00E24201"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sdtContent>
                </w:sdt>
              </w:p>
            </w:tc>
          </w:tr>
        </w:tbl>
      </w:sdtContent>
    </w:sdt>
    <w:p w:rsidR="00E46551" w:rsidRDefault="00E46551" w:rsidP="00402608">
      <w:pPr>
        <w:pStyle w:val="ym"/>
      </w:pPr>
    </w:p>
    <w:sdt>
      <w:sdtPr>
        <w:id w:val="-811486751"/>
        <w:lock w:val="sdtLocked"/>
        <w:placeholder>
          <w:docPart w:val="089F1764430248F199AA8C7373F73F03"/>
        </w:placeholder>
      </w:sdtPr>
      <w:sdtEndPr/>
      <w:sdtContent>
        <w:p w:rsidR="009C7CB8" w:rsidRDefault="009C7CB8" w:rsidP="00402608">
          <w:pPr>
            <w:pStyle w:val="ym"/>
          </w:pPr>
        </w:p>
        <w:p w:rsidR="003619C7" w:rsidRDefault="00C87887" w:rsidP="009C7CB8">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p>
        <w:sdt>
          <w:sdtPr>
            <w:rPr>
              <w:rFonts w:hint="eastAsia"/>
              <w:b/>
              <w:color w:val="000000" w:themeColor="text1"/>
            </w:rPr>
            <w:alias w:val="基本情况（如有）"/>
            <w:tag w:val="基本情况（如有）"/>
            <w:id w:val="-1928949673"/>
            <w:placeholder>
              <w:docPart w:val="089F1764430248F199AA8C7373F73F03"/>
            </w:placeholder>
          </w:sdtPr>
          <w:sdtEndPr>
            <w:rPr>
              <w:rFonts w:hint="default"/>
            </w:rPr>
          </w:sdtEndPr>
          <w:sdtContent>
            <w:p w:rsidR="00C87887" w:rsidRPr="001B6047" w:rsidRDefault="00C87887" w:rsidP="003619C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772784">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：元或</w:t>
              </w:r>
              <w:r w:rsidR="002432FF">
                <w:rPr>
                  <w:rFonts w:asciiTheme="minorEastAsia" w:eastAsiaTheme="minorEastAsia" w:hAnsiTheme="minorEastAsia" w:hint="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1B6047" w:rsidTr="00772784">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134"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tc>
                <w:tc>
                  <w:tcPr>
                    <w:tcW w:w="993"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tc>
                <w:tc>
                  <w:tcPr>
                    <w:tcW w:w="1134" w:type="dxa"/>
                  </w:tcPr>
                  <w:p w:rsidR="00C87887" w:rsidRPr="001B6047" w:rsidRDefault="00C87887" w:rsidP="008F144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tc>
                <w:tc>
                  <w:tcPr>
                    <w:tcW w:w="850" w:type="dxa"/>
                  </w:tcPr>
                  <w:p w:rsidR="00C87887" w:rsidRPr="001B6047" w:rsidRDefault="00C87887"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票面股息率</w:t>
                    </w:r>
                  </w:p>
                </w:tc>
                <w:tc>
                  <w:tcPr>
                    <w:tcW w:w="992"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起始日</w:t>
                    </w:r>
                  </w:p>
                </w:tc>
                <w:tc>
                  <w:tcPr>
                    <w:tcW w:w="993"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终止日</w:t>
                    </w:r>
                  </w:p>
                </w:tc>
              </w:tr>
              <w:sdt>
                <w:sdtPr>
                  <w:rPr>
                    <w:rFonts w:asciiTheme="minorEastAsia" w:eastAsiaTheme="minorEastAsia" w:hAnsiTheme="minorEastAsia"/>
                    <w:color w:val="000000" w:themeColor="text1"/>
                    <w:szCs w:val="24"/>
                  </w:rPr>
                  <w:id w:val="991377255"/>
                  <w:lock w:val="sdtLocked"/>
                  <w:placeholder>
                    <w:docPart w:val="089F1764430248F199AA8C7373F73F03"/>
                  </w:placeholder>
                </w:sdtPr>
                <w:sdtEndPr>
                  <w:rPr>
                    <w:sz w:val="18"/>
                    <w:szCs w:val="21"/>
                  </w:rPr>
                </w:sdtEndPr>
                <w:sdtContent>
                  <w:tr w:rsidR="00E405A4" w:rsidRPr="001B6047" w:rsidTr="00772784">
                    <w:trPr>
                      <w:trHeight w:val="357"/>
                    </w:trPr>
                    <w:sdt>
                      <w:sdtPr>
                        <w:rPr>
                          <w:rFonts w:asciiTheme="minorEastAsia" w:eastAsiaTheme="minorEastAsia" w:hAnsiTheme="minorEastAsia"/>
                          <w:color w:val="000000" w:themeColor="text1"/>
                          <w:szCs w:val="24"/>
                        </w:rPr>
                        <w:alias w:val="证券代码"/>
                        <w:id w:val="-1602327005"/>
                        <w:lock w:val="sdtLocked"/>
                        <w:placeholder>
                          <w:docPart w:val="F1AC3F9EE1EA4B12B044D406193DB7B2"/>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证券简称"/>
                        <w:tag w:val="证券简称"/>
                        <w:id w:val="801889994"/>
                        <w:lock w:val="sdtLocked"/>
                        <w:placeholder>
                          <w:docPart w:val="BBC04F7F9C4A4FC586A167AE68D3A322"/>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1611664467"/>
                        <w:lock w:val="sdtLocked"/>
                        <w:placeholder>
                          <w:docPart w:val="6FE7B453E0464FF882BD16F19950575B"/>
                        </w:placeholder>
                        <w:showingPlcHdr/>
                        <w:text/>
                      </w:sdtPr>
                      <w:sdtEndPr/>
                      <w:sdtContent>
                        <w:tc>
                          <w:tcPr>
                            <w:tcW w:w="1134" w:type="dxa"/>
                          </w:tcPr>
                          <w:p w:rsidR="00C87887" w:rsidRPr="004C4424" w:rsidRDefault="00E405A4" w:rsidP="00E61609">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整数"/>
                        <w:tag w:val="整数"/>
                        <w:id w:val="1633438856"/>
                        <w:lock w:val="sdtLocked"/>
                        <w:placeholder>
                          <w:docPart w:val="F6C6215758434BA4A938E27AC635990C"/>
                        </w:placeholder>
                        <w:showingPlcHdr/>
                        <w:text/>
                      </w:sdtPr>
                      <w:sdtEndPr/>
                      <w:sdtContent>
                        <w:tc>
                          <w:tcPr>
                            <w:tcW w:w="993" w:type="dxa"/>
                          </w:tcPr>
                          <w:p w:rsidR="00C87887" w:rsidRPr="004C4424" w:rsidRDefault="0079151C" w:rsidP="00F1334C">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货币类型"/>
                        <w:tag w:val="货币类型"/>
                        <w:id w:val="173002272"/>
                        <w:lock w:val="sdtLocked"/>
                        <w:placeholder>
                          <w:docPart w:val="FDDC1C2A610B4367BF4BD3825779CDCD"/>
                        </w:placeholder>
                        <w:showingPlcHdr/>
                        <w:text/>
                      </w:sdtPr>
                      <w:sdtEndPr/>
                      <w:sdtContent>
                        <w:tc>
                          <w:tcPr>
                            <w:tcW w:w="1134"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百分比"/>
                        <w:tag w:val="百分比"/>
                        <w:id w:val="-674103196"/>
                        <w:lock w:val="sdtLocked"/>
                        <w:placeholder>
                          <w:docPart w:val="8615287544794BD3A15FBCEF96EB3ACA"/>
                        </w:placeholder>
                        <w:showingPlcHdr/>
                        <w:text/>
                      </w:sdtPr>
                      <w:sdtEndPr/>
                      <w:sdtContent>
                        <w:tc>
                          <w:tcPr>
                            <w:tcW w:w="850"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 w:val="18"/>
                          <w:szCs w:val="21"/>
                        </w:rPr>
                        <w:id w:val="429019361"/>
                        <w:lock w:val="sdtLocked"/>
                        <w:placeholder>
                          <w:docPart w:val="FAC43AC8BFA948168523F81A8D82A0FA"/>
                        </w:placeholder>
                        <w:showingPlcHdr/>
                        <w:date>
                          <w:dateFormat w:val="yyyy'年'M'月'd'日'"/>
                          <w:lid w:val="zh-CN"/>
                          <w:storeMappedDataAs w:val="dateTime"/>
                          <w:calendar w:val="gregorian"/>
                        </w:date>
                      </w:sdtPr>
                      <w:sdtEndPr/>
                      <w:sdtContent>
                        <w:tc>
                          <w:tcPr>
                            <w:tcW w:w="992"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w:t>
                            </w:r>
                            <w:r w:rsidRPr="00511FDF">
                              <w:rPr>
                                <w:rStyle w:val="placeholder2Char"/>
                                <w:sz w:val="18"/>
                                <w:szCs w:val="18"/>
                              </w:rPr>
                              <w:t>日期</w:t>
                            </w:r>
                          </w:p>
                        </w:tc>
                      </w:sdtContent>
                    </w:sdt>
                    <w:sdt>
                      <w:sdtPr>
                        <w:rPr>
                          <w:rFonts w:asciiTheme="minorEastAsia" w:eastAsiaTheme="minorEastAsia" w:hAnsiTheme="minorEastAsia"/>
                          <w:color w:val="000000" w:themeColor="text1"/>
                          <w:sz w:val="18"/>
                          <w:szCs w:val="21"/>
                        </w:rPr>
                        <w:id w:val="-246653918"/>
                        <w:lock w:val="sdtLocked"/>
                        <w:placeholder>
                          <w:docPart w:val="E03EF40777DB4703A13A3F96132C8ABA"/>
                        </w:placeholder>
                        <w:showingPlcHdr/>
                        <w:date>
                          <w:dateFormat w:val="yyyy'年'M'月'd'日'"/>
                          <w:lid w:val="zh-CN"/>
                          <w:storeMappedDataAs w:val="dateTime"/>
                          <w:calendar w:val="gregorian"/>
                        </w:date>
                      </w:sdtPr>
                      <w:sdtEndPr/>
                      <w:sdtContent>
                        <w:tc>
                          <w:tcPr>
                            <w:tcW w:w="993"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选择日期</w:t>
                            </w:r>
                          </w:p>
                        </w:tc>
                      </w:sdtContent>
                    </w:sdt>
                  </w:tr>
                </w:sdtContent>
              </w:sdt>
            </w:tbl>
            <w:p w:rsidR="0052182E" w:rsidRPr="001B6047" w:rsidRDefault="001140BD" w:rsidP="00A57086">
              <w:pPr>
                <w:ind w:right="420"/>
                <w:rPr>
                  <w:b/>
                  <w:color w:val="000000" w:themeColor="text1"/>
                </w:rPr>
              </w:pPr>
            </w:p>
          </w:sdtContent>
        </w:sdt>
        <w:sdt>
          <w:sdtPr>
            <w:rPr>
              <w:rFonts w:asciiTheme="minorHAnsi" w:eastAsiaTheme="minorEastAsia" w:hAnsiTheme="minorHAnsi" w:cstheme="minorBidi"/>
              <w:b/>
              <w:color w:val="000000" w:themeColor="text1"/>
              <w:sz w:val="18"/>
              <w:szCs w:val="18"/>
            </w:rPr>
            <w:alias w:val="股东情况（如有）"/>
            <w:tag w:val="股东情况（如有）"/>
            <w:id w:val="-475297315"/>
            <w:lock w:val="sdtLocked"/>
            <w:placeholder>
              <w:docPart w:val="089F1764430248F199AA8C7373F73F03"/>
            </w:placeholder>
          </w:sdtPr>
          <w:sdtEndPr>
            <w:rPr>
              <w:b w:val="0"/>
              <w:color w:val="auto"/>
            </w:rPr>
          </w:sdtEndPr>
          <w:sdtContent>
            <w:p w:rsidR="000871FD" w:rsidRPr="001B6047" w:rsidRDefault="00A57086" w:rsidP="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证券代码</w:t>
                    </w:r>
                  </w:p>
                </w:tc>
                <w:sdt>
                  <w:sdtPr>
                    <w:rPr>
                      <w:rFonts w:asciiTheme="minorEastAsia" w:eastAsiaTheme="minorEastAsia" w:hAnsiTheme="minorEastAsia"/>
                      <w:color w:val="000000" w:themeColor="text1"/>
                      <w:szCs w:val="24"/>
                    </w:rPr>
                    <w:alias w:val="证券代码"/>
                    <w:id w:val="-1143275691"/>
                    <w:lock w:val="sdtLocked"/>
                    <w:placeholder>
                      <w:docPart w:val="9D6D97A3E99C486683397614DBF76994"/>
                    </w:placeholder>
                    <w:showingPlcHdr/>
                    <w:text/>
                  </w:sdtPr>
                  <w:sdtEndPr/>
                  <w:sdtContent>
                    <w:tc>
                      <w:tcPr>
                        <w:tcW w:w="6157" w:type="dxa"/>
                        <w:gridSpan w:val="4"/>
                        <w:vAlign w:val="center"/>
                      </w:tcPr>
                      <w:p w:rsidR="00AB18A9" w:rsidRPr="004C4424" w:rsidRDefault="00AB18A9" w:rsidP="00AB18A9">
                        <w:pPr>
                          <w:rPr>
                            <w:b/>
                            <w:color w:val="000000" w:themeColor="text1"/>
                            <w:sz w:val="20"/>
                          </w:rPr>
                        </w:pPr>
                        <w:r w:rsidRPr="00511FDF">
                          <w:rPr>
                            <w:rStyle w:val="placeholder1Char"/>
                            <w:rFonts w:hint="eastAsia"/>
                          </w:rPr>
                          <w:t>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sdt>
                  <w:sdtPr>
                    <w:rPr>
                      <w:rFonts w:asciiTheme="minorEastAsia" w:eastAsiaTheme="minorEastAsia" w:hAnsiTheme="minorEastAsia"/>
                      <w:color w:val="000000" w:themeColor="text1"/>
                      <w:szCs w:val="24"/>
                    </w:rPr>
                    <w:alias w:val="证券简称"/>
                    <w:tag w:val="证券简称"/>
                    <w:id w:val="-1147201843"/>
                    <w:lock w:val="sdtLocked"/>
                    <w:placeholder>
                      <w:docPart w:val="7D378D9A32A54E19B72BB7352A869488"/>
                    </w:placeholder>
                    <w:showingPlcHdr/>
                    <w:text/>
                  </w:sdtPr>
                  <w:sdtEndPr/>
                  <w:sdtContent>
                    <w:tc>
                      <w:tcPr>
                        <w:tcW w:w="6157" w:type="dxa"/>
                        <w:gridSpan w:val="4"/>
                        <w:vAlign w:val="center"/>
                      </w:tcPr>
                      <w:p w:rsidR="00AB18A9" w:rsidRPr="004C4424" w:rsidRDefault="00AB18A9" w:rsidP="00AB18A9">
                        <w:pPr>
                          <w:jc w:val="left"/>
                          <w:rPr>
                            <w:rFonts w:asciiTheme="minorEastAsia" w:eastAsiaTheme="minorEastAsia" w:hAnsiTheme="minorEastAsia"/>
                            <w:color w:val="000000" w:themeColor="text1"/>
                            <w:szCs w:val="24"/>
                          </w:rPr>
                        </w:pPr>
                        <w:r w:rsidRPr="00511FDF">
                          <w:rPr>
                            <w:rStyle w:val="placeholder1Char"/>
                          </w:rPr>
                          <w:t>____________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股东人数</w:t>
                    </w:r>
                  </w:p>
                </w:tc>
                <w:sdt>
                  <w:sdtPr>
                    <w:rPr>
                      <w:rFonts w:asciiTheme="minorEastAsia" w:eastAsiaTheme="minorEastAsia" w:hAnsiTheme="minorEastAsia"/>
                      <w:color w:val="000000" w:themeColor="text1"/>
                      <w:szCs w:val="24"/>
                    </w:rPr>
                    <w:alias w:val="整数"/>
                    <w:tag w:val="整数"/>
                    <w:id w:val="1825319653"/>
                    <w:lock w:val="sdtLocked"/>
                    <w:placeholder>
                      <w:docPart w:val="9072BBE32F0C40B49C2792E6FCAE64A8"/>
                    </w:placeholder>
                    <w:showingPlcHdr/>
                    <w:text/>
                  </w:sdtPr>
                  <w:sdtEndPr/>
                  <w:sdtContent>
                    <w:tc>
                      <w:tcPr>
                        <w:tcW w:w="6157" w:type="dxa"/>
                        <w:gridSpan w:val="4"/>
                        <w:vAlign w:val="center"/>
                      </w:tcPr>
                      <w:p w:rsidR="00AB18A9" w:rsidRDefault="00AC3285" w:rsidP="00AB18A9">
                        <w:pPr>
                          <w:jc w:val="left"/>
                          <w:rPr>
                            <w:rFonts w:asciiTheme="minorEastAsia" w:eastAsiaTheme="minorEastAsia" w:hAnsiTheme="minorEastAsia"/>
                            <w:color w:val="000000" w:themeColor="text1"/>
                            <w:szCs w:val="24"/>
                          </w:rPr>
                        </w:pPr>
                        <w:r w:rsidRPr="00511FDF">
                          <w:rPr>
                            <w:rStyle w:val="placeholder1Char"/>
                            <w:rFonts w:hint="eastAsia"/>
                          </w:rPr>
                          <w:t>____</w:t>
                        </w:r>
                      </w:p>
                    </w:tc>
                  </w:sdtContent>
                </w:sdt>
              </w:tr>
              <w:tr w:rsidR="001B6047" w:rsidRPr="001B6047" w:rsidTr="00AE3BB2">
                <w:trPr>
                  <w:trHeight w:val="363"/>
                </w:trPr>
                <w:tc>
                  <w:tcPr>
                    <w:tcW w:w="636" w:type="dxa"/>
                  </w:tcPr>
                  <w:p w:rsidR="00293AA0" w:rsidRPr="001B6047" w:rsidRDefault="00293AA0" w:rsidP="00A57086">
                    <w:pPr>
                      <w:jc w:val="center"/>
                      <w:rPr>
                        <w:b/>
                        <w:color w:val="000000" w:themeColor="text1"/>
                        <w:sz w:val="20"/>
                      </w:rPr>
                    </w:pPr>
                    <w:r w:rsidRPr="001B6047">
                      <w:rPr>
                        <w:rFonts w:hint="eastAsia"/>
                        <w:b/>
                        <w:color w:val="000000" w:themeColor="text1"/>
                        <w:sz w:val="20"/>
                      </w:rPr>
                      <w:t>序号</w:t>
                    </w:r>
                  </w:p>
                </w:tc>
                <w:tc>
                  <w:tcPr>
                    <w:tcW w:w="2197" w:type="dxa"/>
                    <w:gridSpan w:val="2"/>
                  </w:tcPr>
                  <w:p w:rsidR="00293AA0" w:rsidRPr="001B6047" w:rsidRDefault="00293AA0" w:rsidP="00A57086">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00293AA0" w:rsidRPr="001B6047" w:rsidRDefault="00293AA0" w:rsidP="00797946">
                    <w:pPr>
                      <w:jc w:val="center"/>
                      <w:rPr>
                        <w:b/>
                        <w:color w:val="000000" w:themeColor="text1"/>
                        <w:sz w:val="20"/>
                      </w:rPr>
                    </w:pPr>
                    <w:r w:rsidRPr="001B6047">
                      <w:rPr>
                        <w:rFonts w:hint="eastAsia"/>
                        <w:b/>
                        <w:color w:val="000000" w:themeColor="text1"/>
                        <w:sz w:val="20"/>
                      </w:rPr>
                      <w:t>期初持股数量</w:t>
                    </w:r>
                  </w:p>
                </w:tc>
                <w:tc>
                  <w:tcPr>
                    <w:tcW w:w="1931" w:type="dxa"/>
                  </w:tcPr>
                  <w:p w:rsidR="00293AA0" w:rsidRPr="001B6047" w:rsidRDefault="00293AA0" w:rsidP="00797946">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00293AA0" w:rsidRPr="001B6047" w:rsidRDefault="00293AA0" w:rsidP="00F1334C">
                    <w:pPr>
                      <w:jc w:val="center"/>
                      <w:rPr>
                        <w:b/>
                        <w:color w:val="000000" w:themeColor="text1"/>
                        <w:sz w:val="20"/>
                      </w:rPr>
                    </w:pPr>
                    <w:r w:rsidRPr="001B6047">
                      <w:rPr>
                        <w:rFonts w:hint="eastAsia"/>
                        <w:b/>
                        <w:color w:val="000000" w:themeColor="text1"/>
                        <w:sz w:val="20"/>
                      </w:rPr>
                      <w:t>期末持股比例</w:t>
                    </w:r>
                  </w:p>
                </w:tc>
              </w:tr>
              <w:sdt>
                <w:sdtPr>
                  <w:rPr>
                    <w:rFonts w:asciiTheme="minorEastAsia" w:eastAsiaTheme="minorEastAsia" w:hAnsiTheme="minorEastAsia"/>
                    <w:color w:val="000000" w:themeColor="text1"/>
                    <w:szCs w:val="24"/>
                  </w:rPr>
                  <w:id w:val="1052813716"/>
                  <w:lock w:val="sdtLocked"/>
                  <w:placeholder>
                    <w:docPart w:val="089F1764430248F199AA8C7373F73F03"/>
                  </w:placeholder>
                </w:sdtPr>
                <w:sdtEndPr/>
                <w:sdtContent>
                  <w:tr w:rsidR="001B6047" w:rsidRPr="001B6047" w:rsidTr="00AE3BB2">
                    <w:sdt>
                      <w:sdtPr>
                        <w:rPr>
                          <w:rFonts w:asciiTheme="minorEastAsia" w:eastAsiaTheme="minorEastAsia" w:hAnsiTheme="minorEastAsia"/>
                          <w:color w:val="000000" w:themeColor="text1"/>
                          <w:szCs w:val="24"/>
                        </w:rPr>
                        <w:alias w:val="整数"/>
                        <w:tag w:val="整数"/>
                        <w:id w:val="2105451890"/>
                        <w:lock w:val="sdtLocked"/>
                        <w:placeholder>
                          <w:docPart w:val="D7448767E8F3454C906B6185FEE4A52E"/>
                        </w:placeholder>
                        <w:showingPlcHdr/>
                        <w:text/>
                      </w:sdtPr>
                      <w:sdtEndPr/>
                      <w:sdtContent>
                        <w:tc>
                          <w:tcPr>
                            <w:tcW w:w="636" w:type="dxa"/>
                          </w:tcPr>
                          <w:p w:rsidR="00293AA0" w:rsidRPr="001B6047" w:rsidRDefault="001F0BA3" w:rsidP="00A57086">
                            <w:pPr>
                              <w:jc w:val="center"/>
                              <w:rPr>
                                <w:color w:val="000000" w:themeColor="text1"/>
                                <w:sz w:val="20"/>
                              </w:rPr>
                            </w:pPr>
                            <w:r w:rsidRPr="00511FDF">
                              <w:rPr>
                                <w:rStyle w:val="placeholder1Char"/>
                              </w:rPr>
                              <w:t>____</w:t>
                            </w:r>
                          </w:p>
                        </w:tc>
                      </w:sdtContent>
                    </w:sdt>
                    <w:sdt>
                      <w:sdtPr>
                        <w:rPr>
                          <w:rFonts w:asciiTheme="minorEastAsia" w:eastAsiaTheme="minorEastAsia" w:hAnsiTheme="minorEastAsia"/>
                          <w:color w:val="000000" w:themeColor="text1"/>
                          <w:szCs w:val="24"/>
                        </w:rPr>
                        <w:alias w:val="证券简称"/>
                        <w:tag w:val="证券简称"/>
                        <w:id w:val="-1223980974"/>
                        <w:lock w:val="sdtLocked"/>
                        <w:placeholder>
                          <w:docPart w:val="54FA9F0C519F4ABBB8F4DD54657FBD02"/>
                        </w:placeholder>
                        <w:showingPlcHdr/>
                        <w:text/>
                      </w:sdtPr>
                      <w:sdtEndPr/>
                      <w:sdtContent>
                        <w:tc>
                          <w:tcPr>
                            <w:tcW w:w="2197" w:type="dxa"/>
                            <w:gridSpan w:val="2"/>
                          </w:tcPr>
                          <w:p w:rsidR="00293AA0" w:rsidRPr="004C4424" w:rsidRDefault="00E61609" w:rsidP="00E61609">
                            <w:pPr>
                              <w:jc w:val="center"/>
                              <w:rPr>
                                <w:color w:val="000000" w:themeColor="text1"/>
                                <w:sz w:val="20"/>
                              </w:rPr>
                            </w:pPr>
                            <w:r w:rsidRPr="00511FDF">
                              <w:rPr>
                                <w:rStyle w:val="placeholder1Char"/>
                              </w:rPr>
                              <w:t>____________</w:t>
                            </w:r>
                          </w:p>
                        </w:tc>
                      </w:sdtContent>
                    </w:sdt>
                    <w:sdt>
                      <w:sdtPr>
                        <w:rPr>
                          <w:rFonts w:asciiTheme="minorEastAsia" w:eastAsiaTheme="minorEastAsia" w:hAnsiTheme="minorEastAsia"/>
                          <w:color w:val="000000" w:themeColor="text1"/>
                          <w:szCs w:val="24"/>
                        </w:rPr>
                        <w:alias w:val="整数"/>
                        <w:tag w:val="整数"/>
                        <w:id w:val="208690435"/>
                        <w:lock w:val="sdtLocked"/>
                        <w:placeholder>
                          <w:docPart w:val="974B98A290A14A1CAD20CFE845485F3D"/>
                        </w:placeholder>
                        <w:showingPlcHdr/>
                        <w:text/>
                      </w:sdtPr>
                      <w:sdtEndPr/>
                      <w:sdtContent>
                        <w:tc>
                          <w:tcPr>
                            <w:tcW w:w="2040" w:type="dxa"/>
                          </w:tcPr>
                          <w:p w:rsidR="00293AA0" w:rsidRPr="004C4424" w:rsidRDefault="00F1334C" w:rsidP="00350A50">
                            <w:pPr>
                              <w:jc w:val="right"/>
                              <w:rPr>
                                <w:color w:val="000000" w:themeColor="text1"/>
                                <w:sz w:val="20"/>
                              </w:rPr>
                            </w:pPr>
                            <w:r w:rsidRPr="00511FDF">
                              <w:rPr>
                                <w:rStyle w:val="placeholder1Char"/>
                                <w:rFonts w:hint="eastAsia"/>
                              </w:rPr>
                              <w:t xml:space="preserve"> </w:t>
                            </w:r>
                            <w:r w:rsidRPr="00511FDF">
                              <w:rPr>
                                <w:rStyle w:val="placeholder1Char"/>
                              </w:rPr>
                              <w:t xml:space="preserve">   </w:t>
                            </w:r>
                            <w:r w:rsidR="00E61609" w:rsidRPr="00511FDF">
                              <w:rPr>
                                <w:rStyle w:val="placeholder1Char"/>
                                <w:rFonts w:hint="eastAsia"/>
                              </w:rPr>
                              <w:t>____</w:t>
                            </w:r>
                            <w:r w:rsidR="009C77FE" w:rsidRPr="00511FDF">
                              <w:rPr>
                                <w:rStyle w:val="placeholder1Char"/>
                                <w:rFonts w:hint="eastAsia"/>
                              </w:rPr>
                              <w:t>_____</w:t>
                            </w:r>
                          </w:p>
                        </w:tc>
                      </w:sdtContent>
                    </w:sdt>
                    <w:sdt>
                      <w:sdtPr>
                        <w:rPr>
                          <w:rFonts w:asciiTheme="minorEastAsia" w:eastAsiaTheme="minorEastAsia" w:hAnsiTheme="minorEastAsia"/>
                          <w:color w:val="000000" w:themeColor="text1"/>
                          <w:szCs w:val="24"/>
                        </w:rPr>
                        <w:alias w:val="整数"/>
                        <w:tag w:val="整数"/>
                        <w:id w:val="1046876076"/>
                        <w:lock w:val="sdtLocked"/>
                        <w:placeholder>
                          <w:docPart w:val="45249833625B45D9A81355B4A65275AD"/>
                        </w:placeholder>
                        <w:showingPlcHdr/>
                        <w:text/>
                      </w:sdtPr>
                      <w:sdtEndPr/>
                      <w:sdtContent>
                        <w:tc>
                          <w:tcPr>
                            <w:tcW w:w="1931" w:type="dxa"/>
                          </w:tcPr>
                          <w:p w:rsidR="00293AA0" w:rsidRPr="004C4424"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百分比"/>
                        <w:tag w:val="百分比"/>
                        <w:id w:val="-196092109"/>
                        <w:lock w:val="sdtLocked"/>
                        <w:placeholder>
                          <w:docPart w:val="2BFF18F833F04D9B9CF4D1FE5B5C80F0"/>
                        </w:placeholder>
                        <w:showingPlcHdr/>
                        <w:text/>
                      </w:sdtPr>
                      <w:sdtEndPr/>
                      <w:sdtContent>
                        <w:tc>
                          <w:tcPr>
                            <w:tcW w:w="1560" w:type="dxa"/>
                          </w:tcPr>
                          <w:p w:rsidR="00293AA0" w:rsidRPr="001B6047"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w:t>
                            </w:r>
                          </w:p>
                        </w:tc>
                      </w:sdtContent>
                    </w:sdt>
                  </w:tr>
                </w:sdtContent>
              </w:sdt>
            </w:tbl>
            <w:p w:rsidR="00712216" w:rsidRPr="00F55087" w:rsidRDefault="001140BD" w:rsidP="00402608">
              <w:pPr>
                <w:pStyle w:val="ym"/>
              </w:pPr>
            </w:p>
          </w:sdtContent>
        </w:sdt>
        <w:sdt>
          <w:sdtPr>
            <w:rPr>
              <w:b/>
              <w:color w:val="000000" w:themeColor="text1"/>
            </w:rPr>
            <w:alias w:val="利润分配情况（如有）"/>
            <w:tag w:val="利润分配情况（如有）"/>
            <w:id w:val="1700818462"/>
            <w:placeholder>
              <w:docPart w:val="089F1764430248F199AA8C7373F73F03"/>
            </w:placeholder>
          </w:sdtPr>
          <w:sdtEndPr/>
          <w:sdtContent>
            <w:p w:rsidR="00285245" w:rsidRPr="001B6047" w:rsidRDefault="00285245" w:rsidP="00285245">
              <w:pPr>
                <w:ind w:right="420"/>
                <w:rPr>
                  <w:b/>
                  <w:color w:val="000000" w:themeColor="text1"/>
                </w:rPr>
              </w:pPr>
              <w:r w:rsidRPr="001B6047">
                <w:rPr>
                  <w:b/>
                  <w:color w:val="000000" w:themeColor="text1"/>
                </w:rPr>
                <w:t>3</w:t>
              </w:r>
              <w:r w:rsidRPr="001B6047">
                <w:rPr>
                  <w:rFonts w:hint="eastAsia"/>
                  <w:b/>
                  <w:color w:val="000000" w:themeColor="text1"/>
                </w:rPr>
                <w:t>、利润分配</w:t>
              </w:r>
              <w:r w:rsidR="00453102" w:rsidRPr="001B6047">
                <w:rPr>
                  <w:rFonts w:hint="eastAsia"/>
                  <w:b/>
                  <w:color w:val="000000" w:themeColor="text1"/>
                </w:rPr>
                <w:t>情况</w:t>
              </w:r>
              <w:r w:rsidR="002432FF">
                <w:rPr>
                  <w:rFonts w:asciiTheme="minorEastAsia" w:eastAsiaTheme="minorEastAsia" w:hAnsiTheme="minorEastAsia" w:hint="eastAsia"/>
                  <w:b/>
                  <w:color w:val="000000" w:themeColor="text1"/>
                  <w:szCs w:val="21"/>
                </w:rPr>
                <w:t xml:space="preserve">                                  </w:t>
              </w:r>
              <w:r w:rsidR="007F4E59">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D48B2">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1B6047" w:rsidTr="00E405A4">
                <w:tc>
                  <w:tcPr>
                    <w:tcW w:w="993"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75"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851" w:type="dxa"/>
                  </w:tcPr>
                  <w:p w:rsidR="001E0CF7" w:rsidRPr="001B6047" w:rsidRDefault="001E0CF7" w:rsidP="00A16B44">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w:t>
                    </w:r>
                    <w:r w:rsidRPr="001B6047">
                      <w:rPr>
                        <w:rFonts w:asciiTheme="minorEastAsia" w:eastAsiaTheme="minorEastAsia" w:hAnsiTheme="minorEastAsia"/>
                        <w:b/>
                        <w:color w:val="000000" w:themeColor="text1"/>
                        <w:sz w:val="18"/>
                        <w:szCs w:val="21"/>
                      </w:rPr>
                      <w:t>股息率</w:t>
                    </w:r>
                  </w:p>
                </w:tc>
                <w:tc>
                  <w:tcPr>
                    <w:tcW w:w="1134" w:type="dxa"/>
                  </w:tcPr>
                  <w:p w:rsidR="001E0CF7" w:rsidRPr="001B6047" w:rsidRDefault="00A42C23"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分</w:t>
                    </w:r>
                    <w:r w:rsidR="002432FF">
                      <w:rPr>
                        <w:rFonts w:asciiTheme="minorEastAsia" w:eastAsiaTheme="minorEastAsia" w:hAnsiTheme="minorEastAsia" w:hint="eastAsia"/>
                        <w:b/>
                        <w:color w:val="000000" w:themeColor="text1"/>
                        <w:sz w:val="18"/>
                        <w:szCs w:val="21"/>
                      </w:rPr>
                      <w:t>配金额</w:t>
                    </w:r>
                  </w:p>
                </w:tc>
                <w:tc>
                  <w:tcPr>
                    <w:tcW w:w="709"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股息是否</w:t>
                    </w:r>
                    <w:r w:rsidRPr="001B6047">
                      <w:rPr>
                        <w:rFonts w:asciiTheme="minorEastAsia" w:eastAsiaTheme="minorEastAsia" w:hAnsiTheme="minorEastAsia"/>
                        <w:b/>
                        <w:color w:val="000000" w:themeColor="text1"/>
                        <w:sz w:val="18"/>
                        <w:szCs w:val="21"/>
                      </w:rPr>
                      <w:t>累积</w:t>
                    </w:r>
                  </w:p>
                </w:tc>
                <w:tc>
                  <w:tcPr>
                    <w:tcW w:w="992" w:type="dxa"/>
                  </w:tcPr>
                  <w:p w:rsidR="001E0CF7" w:rsidRPr="001B6047" w:rsidRDefault="001E0CF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累积</w:t>
                    </w:r>
                    <w:r w:rsidRPr="001B6047">
                      <w:rPr>
                        <w:rFonts w:asciiTheme="minorEastAsia" w:eastAsiaTheme="minorEastAsia" w:hAnsiTheme="minorEastAsia"/>
                        <w:b/>
                        <w:color w:val="000000" w:themeColor="text1"/>
                        <w:sz w:val="18"/>
                        <w:szCs w:val="21"/>
                      </w:rPr>
                      <w:t>额</w:t>
                    </w:r>
                  </w:p>
                </w:tc>
                <w:tc>
                  <w:tcPr>
                    <w:tcW w:w="1134"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w:t>
                    </w:r>
                    <w:r w:rsidRPr="001B6047">
                      <w:rPr>
                        <w:rFonts w:asciiTheme="minorEastAsia" w:eastAsiaTheme="minorEastAsia" w:hAnsiTheme="minorEastAsia"/>
                        <w:b/>
                        <w:color w:val="000000" w:themeColor="text1"/>
                        <w:sz w:val="18"/>
                        <w:szCs w:val="21"/>
                      </w:rPr>
                      <w:t>参与剩余利润分配</w:t>
                    </w:r>
                  </w:p>
                </w:tc>
                <w:tc>
                  <w:tcPr>
                    <w:tcW w:w="1276" w:type="dxa"/>
                  </w:tcPr>
                  <w:p w:rsidR="001E0CF7" w:rsidRPr="001B6047" w:rsidRDefault="001E0CF7"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参与</w:t>
                    </w:r>
                    <w:r w:rsidRPr="001B6047">
                      <w:rPr>
                        <w:rFonts w:asciiTheme="minorEastAsia" w:eastAsiaTheme="minorEastAsia" w:hAnsiTheme="minorEastAsia"/>
                        <w:b/>
                        <w:color w:val="000000" w:themeColor="text1"/>
                        <w:sz w:val="18"/>
                        <w:szCs w:val="21"/>
                      </w:rPr>
                      <w:t>剩余分配</w:t>
                    </w:r>
                    <w:r w:rsidR="002432FF">
                      <w:rPr>
                        <w:rFonts w:asciiTheme="minorEastAsia" w:eastAsiaTheme="minorEastAsia" w:hAnsiTheme="minorEastAsia" w:hint="eastAsia"/>
                        <w:b/>
                        <w:color w:val="000000" w:themeColor="text1"/>
                        <w:sz w:val="18"/>
                        <w:szCs w:val="21"/>
                      </w:rPr>
                      <w:t>金额</w:t>
                    </w:r>
                  </w:p>
                </w:tc>
              </w:tr>
              <w:sdt>
                <w:sdtPr>
                  <w:rPr>
                    <w:rFonts w:asciiTheme="minorEastAsia" w:eastAsiaTheme="minorEastAsia" w:hAnsiTheme="minorEastAsia"/>
                    <w:color w:val="000000" w:themeColor="text1"/>
                    <w:szCs w:val="24"/>
                  </w:rPr>
                  <w:id w:val="-2012753603"/>
                  <w:lock w:val="sdtLocked"/>
                  <w:placeholder>
                    <w:docPart w:val="089F1764430248F199AA8C7373F73F03"/>
                  </w:placeholder>
                </w:sdtPr>
                <w:sdtEndPr/>
                <w:sdtContent>
                  <w:tr w:rsidR="00E405A4" w:rsidRPr="001B6047" w:rsidTr="00E405A4">
                    <w:trPr>
                      <w:trHeight w:val="198"/>
                    </w:trPr>
                    <w:sdt>
                      <w:sdtPr>
                        <w:rPr>
                          <w:rFonts w:asciiTheme="minorEastAsia" w:eastAsiaTheme="minorEastAsia" w:hAnsiTheme="minorEastAsia"/>
                          <w:color w:val="000000" w:themeColor="text1"/>
                          <w:szCs w:val="24"/>
                        </w:rPr>
                        <w:alias w:val="证券代码"/>
                        <w:tag w:val="证券代码"/>
                        <w:id w:val="-1937671008"/>
                        <w:lock w:val="sdtLocked"/>
                        <w:placeholder>
                          <w:docPart w:val="AAE1165450A44E81864627F294AA81E9"/>
                        </w:placeholder>
                        <w:showingPlcHdr/>
                        <w:text/>
                      </w:sdtPr>
                      <w:sdtEndPr/>
                      <w:sdtContent>
                        <w:tc>
                          <w:tcPr>
                            <w:tcW w:w="993" w:type="dxa"/>
                          </w:tcPr>
                          <w:p w:rsidR="001E0CF7" w:rsidRPr="004C4424" w:rsidRDefault="00E405A4"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316001413"/>
                        <w:lock w:val="sdtLocked"/>
                        <w:placeholder>
                          <w:docPart w:val="918660B8759645DEB2927921DF7835AA"/>
                        </w:placeholder>
                        <w:showingPlcHdr/>
                        <w:text/>
                      </w:sdtPr>
                      <w:sdtEndPr/>
                      <w:sdtContent>
                        <w:tc>
                          <w:tcPr>
                            <w:tcW w:w="1275" w:type="dxa"/>
                          </w:tcPr>
                          <w:p w:rsidR="001E0CF7" w:rsidRPr="004C4424" w:rsidRDefault="00E405A4"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w:t>
                            </w:r>
                          </w:p>
                        </w:tc>
                      </w:sdtContent>
                    </w:sdt>
                    <w:sdt>
                      <w:sdtPr>
                        <w:rPr>
                          <w:rFonts w:asciiTheme="minorEastAsia" w:eastAsiaTheme="minorEastAsia" w:hAnsiTheme="minorEastAsia"/>
                          <w:color w:val="000000" w:themeColor="text1"/>
                          <w:szCs w:val="24"/>
                        </w:rPr>
                        <w:alias w:val="百分比"/>
                        <w:tag w:val="百分比"/>
                        <w:id w:val="-175962742"/>
                        <w:lock w:val="sdtLocked"/>
                        <w:placeholder>
                          <w:docPart w:val="5B5EC1E5221D4723B96615D3711D7CCC"/>
                        </w:placeholder>
                        <w:showingPlcHdr/>
                        <w:text/>
                      </w:sdtPr>
                      <w:sdtEndPr/>
                      <w:sdtContent>
                        <w:tc>
                          <w:tcPr>
                            <w:tcW w:w="851" w:type="dxa"/>
                          </w:tcPr>
                          <w:p w:rsidR="001E0CF7" w:rsidRPr="004C4424" w:rsidRDefault="001F0BA3"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846366810"/>
                        <w:lock w:val="sdtLocked"/>
                        <w:placeholder>
                          <w:docPart w:val="48DF1BA9F6734A65959D7F7FF6B6D3DF"/>
                        </w:placeholder>
                        <w:showingPlcHdr/>
                        <w:text/>
                      </w:sdtPr>
                      <w:sdtEndPr/>
                      <w:sdtContent>
                        <w:tc>
                          <w:tcPr>
                            <w:tcW w:w="1134"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sdt>
                      <w:sdtPr>
                        <w:rPr>
                          <w:rFonts w:asciiTheme="minorEastAsia" w:eastAsiaTheme="minorEastAsia" w:hAnsiTheme="minorEastAsia"/>
                          <w:color w:val="000000" w:themeColor="text1"/>
                          <w:sz w:val="18"/>
                          <w:szCs w:val="21"/>
                        </w:rPr>
                        <w:id w:val="-1702006514"/>
                        <w:lock w:val="sdtLocked"/>
                        <w:placeholder>
                          <w:docPart w:val="D115BB0060754FB29A57976704603B52"/>
                        </w:placeholder>
                        <w:showingPlcHdr/>
                        <w:dropDownList>
                          <w:listItem w:displayText="是" w:value="true"/>
                          <w:listItem w:displayText="否" w:value="false"/>
                        </w:dropDownList>
                      </w:sdtPr>
                      <w:sdtEndPr/>
                      <w:sdtContent>
                        <w:tc>
                          <w:tcPr>
                            <w:tcW w:w="709"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c>
                      <w:tcPr>
                        <w:tcW w:w="992" w:type="dxa"/>
                      </w:tcPr>
                      <w:p w:rsidR="001E0CF7" w:rsidRPr="004C4424" w:rsidRDefault="001140BD" w:rsidP="00712216">
                        <w:pPr>
                          <w:tabs>
                            <w:tab w:val="left" w:pos="5140"/>
                          </w:tabs>
                          <w:ind w:rightChars="-22" w:right="-46"/>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0839137"/>
                            <w:lock w:val="sdtLocked"/>
                            <w:placeholder>
                              <w:docPart w:val="D25D29DD41C6418BB6BA2A73775769DC"/>
                            </w:placeholder>
                            <w:showingPlcHdr/>
                            <w:text/>
                          </w:sdtPr>
                          <w:sdtEndPr/>
                          <w:sdtContent>
                            <w:r w:rsidR="001F0BA3" w:rsidRPr="00511FDF">
                              <w:rPr>
                                <w:rStyle w:val="placeholder1Char"/>
                              </w:rPr>
                              <w:t>____</w:t>
                            </w:r>
                            <w:r w:rsidR="00E405A4" w:rsidRPr="00511FDF">
                              <w:rPr>
                                <w:rStyle w:val="placeholder1Char"/>
                              </w:rPr>
                              <w:t>___</w:t>
                            </w:r>
                          </w:sdtContent>
                        </w:sdt>
                      </w:p>
                    </w:tc>
                    <w:sdt>
                      <w:sdtPr>
                        <w:rPr>
                          <w:rFonts w:asciiTheme="minorEastAsia" w:eastAsiaTheme="minorEastAsia" w:hAnsiTheme="minorEastAsia"/>
                          <w:color w:val="000000" w:themeColor="text1"/>
                          <w:sz w:val="18"/>
                          <w:szCs w:val="21"/>
                        </w:rPr>
                        <w:id w:val="256173935"/>
                        <w:lock w:val="sdtLocked"/>
                        <w:placeholder>
                          <w:docPart w:val="9A00BC52297E4ED7BE16C516010B93D6"/>
                        </w:placeholder>
                        <w:showingPlcHdr/>
                        <w:dropDownList>
                          <w:listItem w:displayText="是" w:value="true"/>
                          <w:listItem w:displayText="否" w:value="false"/>
                        </w:dropDownList>
                      </w:sdtPr>
                      <w:sdtEndPr/>
                      <w:sdtContent>
                        <w:tc>
                          <w:tcPr>
                            <w:tcW w:w="1134"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538402270"/>
                        <w:lock w:val="sdtLocked"/>
                        <w:placeholder>
                          <w:docPart w:val="165E0F382BA64407A4E18E7BBE7265C7"/>
                        </w:placeholder>
                        <w:showingPlcHdr/>
                        <w:text/>
                      </w:sdtPr>
                      <w:sdtEndPr/>
                      <w:sdtContent>
                        <w:tc>
                          <w:tcPr>
                            <w:tcW w:w="1276"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______</w:t>
                            </w:r>
                          </w:p>
                        </w:tc>
                      </w:sdtContent>
                    </w:sdt>
                  </w:tr>
                </w:sdtContent>
              </w:sdt>
            </w:tbl>
            <w:p w:rsidR="00772784" w:rsidRDefault="001140BD" w:rsidP="002153B6">
              <w:pPr>
                <w:ind w:right="420"/>
                <w:rPr>
                  <w:b/>
                  <w:color w:val="000000" w:themeColor="text1"/>
                </w:rPr>
              </w:pPr>
            </w:p>
          </w:sdtContent>
        </w:sdt>
        <w:sdt>
          <w:sdtPr>
            <w:rPr>
              <w:rFonts w:asciiTheme="minorHAnsi" w:eastAsiaTheme="minorEastAsia" w:hAnsiTheme="minorHAnsi" w:cstheme="minorBidi"/>
              <w:b/>
              <w:color w:val="000000" w:themeColor="text1"/>
              <w:sz w:val="18"/>
              <w:szCs w:val="18"/>
            </w:rPr>
            <w:alias w:val="回购情况（如有）"/>
            <w:tag w:val="回购情况（如有）"/>
            <w:id w:val="-1140729421"/>
            <w:lock w:val="sdtLocked"/>
            <w:placeholder>
              <w:docPart w:val="089F1764430248F199AA8C7373F73F03"/>
            </w:placeholder>
          </w:sdtPr>
          <w:sdtEndPr>
            <w:rPr>
              <w:b w:val="0"/>
              <w:color w:val="auto"/>
            </w:rPr>
          </w:sdtEndPr>
          <w:sdtContent>
            <w:p w:rsidR="002153B6" w:rsidRPr="002432FF" w:rsidRDefault="002153B6" w:rsidP="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1B6047" w:rsidTr="00EF3ED9">
                <w:tc>
                  <w:tcPr>
                    <w:tcW w:w="993"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992"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559"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回购选择权</w:t>
                    </w:r>
                    <w:r w:rsidRPr="001B6047">
                      <w:rPr>
                        <w:rFonts w:asciiTheme="minorEastAsia" w:eastAsiaTheme="minorEastAsia" w:hAnsiTheme="minorEastAsia"/>
                        <w:b/>
                        <w:color w:val="000000" w:themeColor="text1"/>
                        <w:sz w:val="18"/>
                        <w:szCs w:val="21"/>
                      </w:rPr>
                      <w:t>的</w:t>
                    </w:r>
                    <w:r w:rsidRPr="001B6047">
                      <w:rPr>
                        <w:rFonts w:asciiTheme="minorEastAsia" w:eastAsiaTheme="minorEastAsia" w:hAnsiTheme="minorEastAsia" w:hint="eastAsia"/>
                        <w:b/>
                        <w:color w:val="000000" w:themeColor="text1"/>
                        <w:sz w:val="18"/>
                        <w:szCs w:val="21"/>
                      </w:rPr>
                      <w:t>行使主体</w:t>
                    </w:r>
                  </w:p>
                </w:tc>
                <w:tc>
                  <w:tcPr>
                    <w:tcW w:w="1276"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回购期间</w:t>
                    </w:r>
                  </w:p>
                </w:tc>
                <w:tc>
                  <w:tcPr>
                    <w:tcW w:w="1134"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数量</w:t>
                    </w:r>
                  </w:p>
                </w:tc>
                <w:tc>
                  <w:tcPr>
                    <w:tcW w:w="992" w:type="dxa"/>
                  </w:tcPr>
                  <w:p w:rsidR="00C61BA0" w:rsidRPr="001B6047" w:rsidRDefault="00C61BA0"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比例</w:t>
                    </w:r>
                  </w:p>
                </w:tc>
                <w:tc>
                  <w:tcPr>
                    <w:tcW w:w="1418" w:type="dxa"/>
                  </w:tcPr>
                  <w:p w:rsidR="009644C7" w:rsidRPr="001B6047" w:rsidRDefault="00C61BA0"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回购资金总额</w:t>
                    </w:r>
                  </w:p>
                </w:tc>
              </w:tr>
              <w:sdt>
                <w:sdtPr>
                  <w:rPr>
                    <w:rFonts w:asciiTheme="minorEastAsia" w:eastAsiaTheme="minorEastAsia" w:hAnsiTheme="minorEastAsia"/>
                    <w:color w:val="000000" w:themeColor="text1"/>
                    <w:szCs w:val="24"/>
                  </w:rPr>
                  <w:id w:val="-842479209"/>
                  <w:lock w:val="sdtLocked"/>
                  <w:placeholder>
                    <w:docPart w:val="089F1764430248F199AA8C7373F73F03"/>
                  </w:placeholder>
                </w:sdtPr>
                <w:sdtEndPr/>
                <w:sdtContent>
                  <w:tr w:rsidR="001B6047" w:rsidRPr="001B6047" w:rsidTr="00EF3ED9">
                    <w:sdt>
                      <w:sdtPr>
                        <w:rPr>
                          <w:rFonts w:asciiTheme="minorEastAsia" w:eastAsiaTheme="minorEastAsia" w:hAnsiTheme="minorEastAsia"/>
                          <w:color w:val="000000" w:themeColor="text1"/>
                          <w:szCs w:val="24"/>
                        </w:rPr>
                        <w:alias w:val="证券代码"/>
                        <w:tag w:val="证券代码"/>
                        <w:id w:val="1860390841"/>
                        <w:lock w:val="sdtLocked"/>
                        <w:placeholder>
                          <w:docPart w:val="323438D598A74B8DA0285F496B8CF24F"/>
                        </w:placeholder>
                        <w:showingPlcHdr/>
                        <w:text/>
                      </w:sdtPr>
                      <w:sdtEndPr/>
                      <w:sdtContent>
                        <w:tc>
                          <w:tcPr>
                            <w:tcW w:w="993"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2014840246"/>
                        <w:lock w:val="sdtLocked"/>
                        <w:placeholder>
                          <w:docPart w:val="81F45248BC2741EEB18BD129C699F662"/>
                        </w:placeholder>
                        <w:showingPlcHdr/>
                        <w:text/>
                      </w:sdtPr>
                      <w:sdtEndPr/>
                      <w:sdtContent>
                        <w:tc>
                          <w:tcPr>
                            <w:tcW w:w="992"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id w:val="586729768"/>
                        <w:lock w:val="sdtLocked"/>
                        <w:placeholder>
                          <w:docPart w:val="8B5EA011272A436EB5B38C3A2051E211"/>
                        </w:placeholder>
                        <w:showingPlcHdr/>
                        <w:text/>
                      </w:sdtPr>
                      <w:sdtEndPr/>
                      <w:sdtContent>
                        <w:tc>
                          <w:tcPr>
                            <w:tcW w:w="1559" w:type="dxa"/>
                          </w:tcPr>
                          <w:p w:rsidR="00C61BA0"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___________</w:t>
                            </w:r>
                          </w:p>
                        </w:tc>
                      </w:sdtContent>
                    </w:sdt>
                    <w:sdt>
                      <w:sdtPr>
                        <w:rPr>
                          <w:rFonts w:asciiTheme="minorEastAsia" w:eastAsiaTheme="minorEastAsia" w:hAnsiTheme="minorEastAsia"/>
                          <w:color w:val="000000" w:themeColor="text1"/>
                          <w:szCs w:val="24"/>
                        </w:rPr>
                        <w:alias w:val="期间"/>
                        <w:tag w:val="期间"/>
                        <w:id w:val="1528290504"/>
                        <w:lock w:val="sdtLocked"/>
                        <w:placeholder>
                          <w:docPart w:val="EE6103899E0544EE963FD9EDF70FD7F2"/>
                        </w:placeholder>
                        <w:showingPlcHdr/>
                        <w:text/>
                      </w:sdtPr>
                      <w:sdtEndPr/>
                      <w:sdtContent>
                        <w:tc>
                          <w:tcPr>
                            <w:tcW w:w="1276" w:type="dxa"/>
                          </w:tcPr>
                          <w:p w:rsidR="00C61BA0" w:rsidRPr="004C4424" w:rsidRDefault="001F0BA3"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AC3285" w:rsidRPr="00511FDF">
                              <w:rPr>
                                <w:rStyle w:val="placeholder1Char"/>
                              </w:rPr>
                              <w:t>__</w:t>
                            </w:r>
                            <w:r w:rsidR="00F55087" w:rsidRPr="00511FDF">
                              <w:rPr>
                                <w:rStyle w:val="placeholder1Char"/>
                                <w:rFonts w:hint="eastAsia"/>
                              </w:rPr>
                              <w:t>__</w:t>
                            </w:r>
                          </w:p>
                        </w:tc>
                      </w:sdtContent>
                    </w:sdt>
                    <w:sdt>
                      <w:sdtPr>
                        <w:rPr>
                          <w:rFonts w:asciiTheme="minorEastAsia" w:eastAsiaTheme="minorEastAsia" w:hAnsiTheme="minorEastAsia"/>
                          <w:color w:val="000000" w:themeColor="text1"/>
                          <w:szCs w:val="24"/>
                        </w:rPr>
                        <w:alias w:val="整数"/>
                        <w:tag w:val="整数"/>
                        <w:id w:val="2014021473"/>
                        <w:lock w:val="sdtLocked"/>
                        <w:placeholder>
                          <w:docPart w:val="89301D754F30428286F16FB0750C4E2E"/>
                        </w:placeholder>
                        <w:showingPlcHdr/>
                        <w:text/>
                      </w:sdtPr>
                      <w:sdtEndPr/>
                      <w:sdtContent>
                        <w:tc>
                          <w:tcPr>
                            <w:tcW w:w="1134" w:type="dxa"/>
                          </w:tcPr>
                          <w:p w:rsidR="00C61BA0" w:rsidRPr="004C4424" w:rsidRDefault="008D00C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____</w:t>
                            </w:r>
                          </w:p>
                        </w:tc>
                      </w:sdtContent>
                    </w:sdt>
                    <w:sdt>
                      <w:sdtPr>
                        <w:rPr>
                          <w:rFonts w:asciiTheme="minorEastAsia" w:eastAsiaTheme="minorEastAsia" w:hAnsiTheme="minorEastAsia"/>
                          <w:color w:val="000000" w:themeColor="text1"/>
                          <w:szCs w:val="24"/>
                        </w:rPr>
                        <w:alias w:val="百分比"/>
                        <w:tag w:val="百分比"/>
                        <w:id w:val="1923283147"/>
                        <w:lock w:val="sdtLocked"/>
                        <w:placeholder>
                          <w:docPart w:val="0F873501A926457E95E16F357E3470FD"/>
                        </w:placeholder>
                        <w:showingPlcHdr/>
                        <w:text/>
                      </w:sdtPr>
                      <w:sdtEndPr/>
                      <w:sdtContent>
                        <w:tc>
                          <w:tcPr>
                            <w:tcW w:w="992" w:type="dxa"/>
                          </w:tcPr>
                          <w:p w:rsidR="00C61BA0" w:rsidRPr="004C4424" w:rsidRDefault="00CF1CE9"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1356917472"/>
                        <w:lock w:val="sdtLocked"/>
                        <w:placeholder>
                          <w:docPart w:val="E1C632B4C7184C288BA1BF63BDD3C65E"/>
                        </w:placeholder>
                        <w:showingPlcHdr/>
                        <w:text/>
                      </w:sdtPr>
                      <w:sdtEndPr/>
                      <w:sdtContent>
                        <w:tc>
                          <w:tcPr>
                            <w:tcW w:w="1418" w:type="dxa"/>
                          </w:tcPr>
                          <w:p w:rsidR="00C61BA0" w:rsidRPr="004C4424" w:rsidRDefault="001F0BA3" w:rsidP="00D70926">
                            <w:pPr>
                              <w:tabs>
                                <w:tab w:val="right" w:pos="1324"/>
                                <w:tab w:val="left" w:pos="5140"/>
                              </w:tabs>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tr>
                </w:sdtContent>
              </w:sdt>
            </w:tbl>
            <w:p w:rsidR="00D70926" w:rsidRPr="001B6047" w:rsidRDefault="001140BD" w:rsidP="00402608">
              <w:pPr>
                <w:pStyle w:val="ym"/>
              </w:pPr>
            </w:p>
          </w:sdtContent>
        </w:sdt>
        <w:sdt>
          <w:sdtPr>
            <w:rPr>
              <w:b/>
              <w:color w:val="000000" w:themeColor="text1"/>
            </w:rPr>
            <w:alias w:val="转换情况（如有） "/>
            <w:tag w:val="转换情况（如有） "/>
            <w:id w:val="-1716808064"/>
            <w:lock w:val="sdtLocked"/>
            <w:placeholder>
              <w:docPart w:val="089F1764430248F199AA8C7373F73F03"/>
            </w:placeholder>
          </w:sdtPr>
          <w:sdtEndPr/>
          <w:sdtContent>
            <w:p w:rsidR="008731FE" w:rsidRPr="002432FF" w:rsidRDefault="008731FE" w:rsidP="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1B6047" w:rsidTr="00FB1239">
                <w:tc>
                  <w:tcPr>
                    <w:tcW w:w="1198"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354"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417"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w:t>
                    </w:r>
                    <w:r w:rsidRPr="001B6047">
                      <w:rPr>
                        <w:rFonts w:asciiTheme="minorEastAsia" w:eastAsiaTheme="minorEastAsia" w:hAnsiTheme="minorEastAsia"/>
                        <w:b/>
                        <w:color w:val="000000" w:themeColor="text1"/>
                        <w:sz w:val="18"/>
                        <w:szCs w:val="21"/>
                      </w:rPr>
                      <w:t>条件</w:t>
                    </w:r>
                  </w:p>
                </w:tc>
                <w:tc>
                  <w:tcPr>
                    <w:tcW w:w="1335" w:type="dxa"/>
                  </w:tcPr>
                  <w:p w:rsidR="00F92F26" w:rsidRPr="001B6047" w:rsidRDefault="001F70B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转股价格</w:t>
                    </w:r>
                  </w:p>
                </w:tc>
                <w:tc>
                  <w:tcPr>
                    <w:tcW w:w="1500"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转换选择权的行使主体</w:t>
                    </w:r>
                  </w:p>
                </w:tc>
                <w:tc>
                  <w:tcPr>
                    <w:tcW w:w="1418" w:type="dxa"/>
                  </w:tcPr>
                  <w:p w:rsidR="001F70B4" w:rsidRPr="001B6047" w:rsidRDefault="001F70B4"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w:t>
                    </w:r>
                    <w:r w:rsidRPr="001B6047">
                      <w:rPr>
                        <w:rFonts w:asciiTheme="minorEastAsia" w:eastAsiaTheme="minorEastAsia" w:hAnsiTheme="minorEastAsia"/>
                        <w:b/>
                        <w:color w:val="000000" w:themeColor="text1"/>
                        <w:sz w:val="18"/>
                        <w:szCs w:val="21"/>
                      </w:rPr>
                      <w:t>形成的普通股数</w:t>
                    </w:r>
                    <w:r w:rsidR="002432FF">
                      <w:rPr>
                        <w:rFonts w:asciiTheme="minorEastAsia" w:eastAsiaTheme="minorEastAsia" w:hAnsiTheme="minorEastAsia" w:hint="eastAsia"/>
                        <w:b/>
                        <w:color w:val="000000" w:themeColor="text1"/>
                        <w:sz w:val="18"/>
                        <w:szCs w:val="21"/>
                      </w:rPr>
                      <w:t>量</w:t>
                    </w:r>
                  </w:p>
                </w:tc>
              </w:tr>
              <w:sdt>
                <w:sdtPr>
                  <w:rPr>
                    <w:rFonts w:asciiTheme="minorEastAsia" w:eastAsiaTheme="minorEastAsia" w:hAnsiTheme="minorEastAsia"/>
                    <w:color w:val="000000" w:themeColor="text1"/>
                    <w:szCs w:val="24"/>
                  </w:rPr>
                  <w:id w:val="-1763218099"/>
                  <w:lock w:val="sdtLocked"/>
                  <w:placeholder>
                    <w:docPart w:val="089F1764430248F199AA8C7373F73F03"/>
                  </w:placeholder>
                </w:sdtPr>
                <w:sdtEndPr/>
                <w:sdtContent>
                  <w:tr w:rsidR="001B6047" w:rsidRPr="001B6047" w:rsidTr="00FB1239">
                    <w:sdt>
                      <w:sdtPr>
                        <w:rPr>
                          <w:rFonts w:asciiTheme="minorEastAsia" w:eastAsiaTheme="minorEastAsia" w:hAnsiTheme="minorEastAsia"/>
                          <w:color w:val="000000" w:themeColor="text1"/>
                          <w:szCs w:val="24"/>
                        </w:rPr>
                        <w:alias w:val="证券代码"/>
                        <w:tag w:val="证券代码"/>
                        <w:id w:val="-1792045245"/>
                        <w:lock w:val="sdtLocked"/>
                        <w:placeholder>
                          <w:docPart w:val="8F420CE5C1B94B4591124F9936CFB60A"/>
                        </w:placeholder>
                        <w:showingPlcHdr/>
                        <w:text/>
                      </w:sdtPr>
                      <w:sdtEndPr/>
                      <w:sdtContent>
                        <w:tc>
                          <w:tcPr>
                            <w:tcW w:w="1198"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1946416303"/>
                        <w:lock w:val="sdtLocked"/>
                        <w:placeholder>
                          <w:docPart w:val="35E24AB6656E4DCD9446B7562E3B1C11"/>
                        </w:placeholder>
                        <w:showingPlcHdr/>
                        <w:text/>
                      </w:sdtPr>
                      <w:sdtEndPr/>
                      <w:sdtContent>
                        <w:tc>
                          <w:tcPr>
                            <w:tcW w:w="1354"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52195269"/>
                        <w:lock w:val="sdtLocked"/>
                        <w:placeholder>
                          <w:docPart w:val="A3775A3A90EA459B96C5627370D8CD79"/>
                        </w:placeholder>
                        <w:showingPlcHdr/>
                        <w:text/>
                      </w:sdtPr>
                      <w:sdtEndPr/>
                      <w:sdtContent>
                        <w:tc>
                          <w:tcPr>
                            <w:tcW w:w="1417"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422075242"/>
                        <w:lock w:val="sdtLocked"/>
                        <w:placeholder>
                          <w:docPart w:val="1A18B69CAEE348D28DA171521B480DB5"/>
                        </w:placeholder>
                        <w:showingPlcHdr/>
                        <w:text/>
                      </w:sdtPr>
                      <w:sdtEndPr/>
                      <w:sdtContent>
                        <w:tc>
                          <w:tcPr>
                            <w:tcW w:w="1335" w:type="dxa"/>
                          </w:tcPr>
                          <w:p w:rsidR="001F70B4" w:rsidRPr="004C4424" w:rsidRDefault="00CF1CE9" w:rsidP="00CF1CE9">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222059605"/>
                        <w:lock w:val="sdtLocked"/>
                        <w:placeholder>
                          <w:docPart w:val="FBDD9C32208946FB9362173A90BD1A8F"/>
                        </w:placeholder>
                        <w:showingPlcHdr/>
                        <w:text/>
                      </w:sdtPr>
                      <w:sdtEndPr/>
                      <w:sdtContent>
                        <w:tc>
                          <w:tcPr>
                            <w:tcW w:w="1500"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整数"/>
                        <w:tag w:val="整数"/>
                        <w:id w:val="1846899521"/>
                        <w:lock w:val="sdtLocked"/>
                        <w:placeholder>
                          <w:docPart w:val="20B5A7A485BF4441A8F821A08DDCF24F"/>
                        </w:placeholder>
                        <w:showingPlcHdr/>
                        <w:text/>
                      </w:sdtPr>
                      <w:sdtEndPr/>
                      <w:sdtContent>
                        <w:tc>
                          <w:tcPr>
                            <w:tcW w:w="1418" w:type="dxa"/>
                          </w:tcPr>
                          <w:p w:rsidR="001F70B4" w:rsidRPr="004C4424" w:rsidRDefault="00AC3285"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__________</w:t>
                            </w:r>
                          </w:p>
                        </w:tc>
                      </w:sdtContent>
                    </w:sdt>
                  </w:tr>
                </w:sdtContent>
              </w:sdt>
            </w:tbl>
            <w:p w:rsidR="004924D9" w:rsidRPr="001B6047" w:rsidRDefault="001140BD" w:rsidP="000B4716">
              <w:pPr>
                <w:ind w:right="420"/>
                <w:rPr>
                  <w:b/>
                  <w:color w:val="000000" w:themeColor="text1"/>
                </w:rPr>
              </w:pPr>
            </w:p>
          </w:sdtContent>
        </w:sdt>
        <w:sdt>
          <w:sdtPr>
            <w:rPr>
              <w:rFonts w:asciiTheme="minorHAnsi" w:eastAsiaTheme="minorEastAsia" w:hAnsiTheme="minorHAnsi" w:cstheme="minorBidi"/>
              <w:b/>
              <w:color w:val="000000" w:themeColor="text1"/>
              <w:sz w:val="18"/>
              <w:szCs w:val="18"/>
            </w:rPr>
            <w:alias w:val="表决权恢复情况（如有） "/>
            <w:tag w:val="表决权恢复情况（如有） "/>
            <w:id w:val="-1214960252"/>
            <w:lock w:val="sdtLocked"/>
            <w:placeholder>
              <w:docPart w:val="089F1764430248F199AA8C7373F73F03"/>
            </w:placeholder>
          </w:sdtPr>
          <w:sdtEndPr>
            <w:rPr>
              <w:b w:val="0"/>
              <w:color w:val="auto"/>
            </w:rPr>
          </w:sdtEndPr>
          <w:sdtContent>
            <w:p w:rsidR="000B4716" w:rsidRPr="001B6047" w:rsidRDefault="000B4716" w:rsidP="00774309">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r w:rsidR="00774309">
                <w:rPr>
                  <w:rFonts w:asciiTheme="minorEastAsia" w:eastAsiaTheme="minorEastAsia" w:hAnsiTheme="minorEastAsia"/>
                  <w:b/>
                  <w:color w:val="000000" w:themeColor="text1"/>
                  <w:szCs w:val="21"/>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1B6047" w:rsidTr="00E75A20">
                <w:tc>
                  <w:tcPr>
                    <w:tcW w:w="105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6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695" w:type="dxa"/>
                  </w:tcPr>
                  <w:p w:rsidR="000B4716" w:rsidRPr="001B6047" w:rsidRDefault="00892CD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的优先股数量</w:t>
                    </w:r>
                  </w:p>
                </w:tc>
                <w:tc>
                  <w:tcPr>
                    <w:tcW w:w="1690" w:type="dxa"/>
                  </w:tcPr>
                  <w:p w:rsidR="000B4716" w:rsidRPr="001B6047" w:rsidRDefault="00892CD4"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w:t>
                    </w:r>
                    <w:r w:rsidR="000B4716" w:rsidRPr="001B6047">
                      <w:rPr>
                        <w:rFonts w:asciiTheme="minorEastAsia" w:eastAsiaTheme="minorEastAsia" w:hAnsiTheme="minorEastAsia" w:hint="eastAsia"/>
                        <w:b/>
                        <w:color w:val="000000" w:themeColor="text1"/>
                        <w:sz w:val="18"/>
                        <w:szCs w:val="21"/>
                      </w:rPr>
                      <w:t>比例</w:t>
                    </w:r>
                  </w:p>
                </w:tc>
                <w:tc>
                  <w:tcPr>
                    <w:tcW w:w="2515"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有效期间</w:t>
                    </w:r>
                  </w:p>
                </w:tc>
              </w:tr>
              <w:sdt>
                <w:sdtPr>
                  <w:rPr>
                    <w:rFonts w:asciiTheme="minorEastAsia" w:eastAsiaTheme="minorEastAsia" w:hAnsiTheme="minorEastAsia"/>
                    <w:color w:val="000000" w:themeColor="text1"/>
                    <w:szCs w:val="24"/>
                  </w:rPr>
                  <w:id w:val="1021519742"/>
                  <w:lock w:val="sdtLocked"/>
                  <w:placeholder>
                    <w:docPart w:val="089F1764430248F199AA8C7373F73F03"/>
                  </w:placeholder>
                </w:sdt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37295512"/>
                        <w:lock w:val="sdtLocked"/>
                        <w:placeholder>
                          <w:docPart w:val="8982DAEC072B4AF4A046D874224A1462"/>
                        </w:placeholder>
                        <w:showingPlcHdr/>
                        <w:text/>
                      </w:sdtPr>
                      <w:sdtEndPr/>
                      <w:sdtContent>
                        <w:tc>
                          <w:tcPr>
                            <w:tcW w:w="105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633840035"/>
                        <w:lock w:val="sdtLocked"/>
                        <w:placeholder>
                          <w:docPart w:val="4B07B15F24864681BD12C18F5AEA7765"/>
                        </w:placeholder>
                        <w:showingPlcHdr/>
                        <w:text/>
                      </w:sdtPr>
                      <w:sdtEndPr/>
                      <w:sdtContent>
                        <w:tc>
                          <w:tcPr>
                            <w:tcW w:w="126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537793476"/>
                        <w:lock w:val="sdtLocked"/>
                        <w:placeholder>
                          <w:docPart w:val="1E9E425A872F4E30A182D62DE208F094"/>
                        </w:placeholder>
                        <w:showingPlcHdr/>
                        <w:text/>
                      </w:sdtPr>
                      <w:sdtEndPr/>
                      <w:sdtContent>
                        <w:tc>
                          <w:tcPr>
                            <w:tcW w:w="169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41172660"/>
                        <w:lock w:val="sdtLocked"/>
                        <w:placeholder>
                          <w:docPart w:val="CAA93B96F94148228BD79A429D73AB44"/>
                        </w:placeholder>
                        <w:showingPlcHdr/>
                        <w:text/>
                      </w:sdtPr>
                      <w:sdtEndPr/>
                      <w:sdtContent>
                        <w:tc>
                          <w:tcPr>
                            <w:tcW w:w="1690"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期间"/>
                        <w:tag w:val="期间"/>
                        <w:id w:val="1800340177"/>
                        <w:lock w:val="sdtLocked"/>
                        <w:placeholder>
                          <w:docPart w:val="429A2B16DE144991B1FCD2E220AEA3B5"/>
                        </w:placeholder>
                        <w:showingPlcHdr/>
                        <w:text/>
                      </w:sdtPr>
                      <w:sdtEndPr/>
                      <w:sdtContent>
                        <w:tc>
                          <w:tcPr>
                            <w:tcW w:w="251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tr>
                </w:sdtContent>
              </w:sdt>
            </w:tbl>
            <w:p w:rsidR="006630EE" w:rsidRDefault="001140BD" w:rsidP="00402608">
              <w:pPr>
                <w:pStyle w:val="ym"/>
              </w:pPr>
            </w:p>
          </w:sdtContent>
        </w:sdt>
      </w:sdtContent>
    </w:sdt>
    <w:p w:rsidR="00E75A20" w:rsidRDefault="00E75A20" w:rsidP="00402608">
      <w:pPr>
        <w:pStyle w:val="ym"/>
      </w:pPr>
    </w:p>
    <w:sdt>
      <w:sdtPr>
        <w:rPr>
          <w:rFonts w:ascii="Calibri" w:eastAsia="宋体" w:hAnsi="Calibri" w:cs="Times New Roman" w:hint="eastAsia"/>
          <w:sz w:val="21"/>
          <w:szCs w:val="22"/>
        </w:rPr>
        <w:id w:val="-1829443384"/>
        <w:placeholder>
          <w:docPart w:val="089F1764430248F199AA8C7373F73F03"/>
        </w:placeholder>
      </w:sdtPr>
      <w:sdtEndPr>
        <w:rPr>
          <w:rFonts w:asciiTheme="minorEastAsia" w:hAnsiTheme="minorEastAsia" w:hint="default"/>
          <w:b/>
          <w:color w:val="000000" w:themeColor="text1"/>
          <w:szCs w:val="21"/>
        </w:rPr>
      </w:sdtEndPr>
      <w:sdtContent>
        <w:p w:rsidR="009C7CB8" w:rsidRDefault="009C7CB8" w:rsidP="00402608">
          <w:pPr>
            <w:pStyle w:val="ym"/>
          </w:pPr>
        </w:p>
        <w:p w:rsidR="0016696D" w:rsidRPr="001B6047" w:rsidRDefault="0016696D" w:rsidP="009C7CB8">
          <w:pPr>
            <w:pStyle w:val="2"/>
          </w:pPr>
          <w:r w:rsidRPr="001B6047">
            <w:rPr>
              <w:rFonts w:hint="eastAsia"/>
            </w:rPr>
            <w:t>三</w:t>
          </w:r>
          <w:r w:rsidRPr="001B6047">
            <w:t>、</w:t>
          </w:r>
          <w:r w:rsidRPr="001B6047">
            <w:rPr>
              <w:rFonts w:hint="eastAsia"/>
            </w:rPr>
            <w:t>债券</w:t>
          </w:r>
          <w:r w:rsidRPr="001B6047">
            <w:t>融资情况</w:t>
          </w:r>
          <w:r w:rsidR="00CC06F2">
            <w:rPr>
              <w:rFonts w:hint="eastAsia"/>
            </w:rPr>
            <w:t xml:space="preserve">          </w:t>
          </w:r>
          <w:r w:rsidR="00E75A20">
            <w:rPr>
              <w:rFonts w:hint="eastAsia"/>
            </w:rPr>
            <w:t xml:space="preserve">                                       </w:t>
          </w:r>
          <w:r w:rsidR="00E75A20">
            <w:rPr>
              <w:rFonts w:hint="eastAsia"/>
            </w:rPr>
            <w:t>单位</w:t>
          </w:r>
          <w:r w:rsidR="00E75A20">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4C0C75" w:rsidRPr="001B6047" w:rsidRDefault="004C0C75"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4C0C75" w:rsidRPr="001B6047" w:rsidRDefault="004C0C75"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4C0C75" w:rsidRPr="001B6047" w:rsidRDefault="004C0C75"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840124829"/>
              <w:lock w:val="sdtLocked"/>
              <w:placeholder>
                <w:docPart w:val="089F1764430248F199AA8C7373F73F03"/>
              </w:placeholder>
            </w:sdtPr>
            <w:sdtEndPr>
              <w:rPr>
                <w:sz w:val="18"/>
                <w:szCs w:val="21"/>
              </w:r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99434789"/>
                    <w:lock w:val="sdtLocked"/>
                    <w:placeholder>
                      <w:docPart w:val="F8EA04A7C5D74E3493FF572B7F57CD01"/>
                    </w:placeholder>
                    <w:showingPlcHdr/>
                    <w:text/>
                  </w:sdtPr>
                  <w:sdtEndPr/>
                  <w:sdtContent>
                    <w:tc>
                      <w:tcPr>
                        <w:tcW w:w="1276" w:type="dxa"/>
                      </w:tcPr>
                      <w:p w:rsidR="004C0C75" w:rsidRPr="004C4424" w:rsidRDefault="00712216"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201946511"/>
                    <w:lock w:val="sdtLocked"/>
                    <w:placeholder>
                      <w:docPart w:val="D8D8754396384044BEE90D08C12A63B1"/>
                    </w:placeholder>
                    <w:showingPlcHdr/>
                    <w:text/>
                  </w:sdtPr>
                  <w:sdtEndPr/>
                  <w:sdtContent>
                    <w:tc>
                      <w:tcPr>
                        <w:tcW w:w="1276" w:type="dxa"/>
                      </w:tcPr>
                      <w:p w:rsidR="004C0C75"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1342132290"/>
                    <w:lock w:val="sdtLocked"/>
                    <w:placeholder>
                      <w:docPart w:val="11BB106D889F48FDBDA5711C45E897CA"/>
                    </w:placeholder>
                    <w:showingPlcHdr/>
                    <w:text/>
                  </w:sdtPr>
                  <w:sdtEndPr/>
                  <w:sdtContent>
                    <w:tc>
                      <w:tcPr>
                        <w:tcW w:w="1276" w:type="dxa"/>
                      </w:tcPr>
                      <w:p w:rsidR="004C0C75"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03469466"/>
                    <w:lock w:val="sdtLocked"/>
                    <w:placeholder>
                      <w:docPart w:val="427362F9D7B34795BD941890343AE62E"/>
                    </w:placeholder>
                    <w:showingPlcHdr/>
                    <w:text/>
                  </w:sdtPr>
                  <w:sdtEndPr/>
                  <w:sdtContent>
                    <w:tc>
                      <w:tcPr>
                        <w:tcW w:w="1275"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tc>
                  <w:tcPr>
                    <w:tcW w:w="1134" w:type="dxa"/>
                  </w:tcPr>
                  <w:sdt>
                    <w:sdtPr>
                      <w:rPr>
                        <w:rFonts w:ascii="仿宋" w:eastAsia="仿宋" w:hAnsi="仿宋"/>
                        <w:color w:val="000000" w:themeColor="text1"/>
                        <w:kern w:val="0"/>
                      </w:rPr>
                      <w:alias w:val="百分比"/>
                      <w:tag w:val="百分比"/>
                      <w:id w:val="657275916"/>
                      <w:lock w:val="sdtLocked"/>
                      <w:placeholder>
                        <w:docPart w:val="2AAE185C22AB4573944A0E7FF26687D7"/>
                      </w:placeholder>
                      <w:showingPlcHdr/>
                      <w:text/>
                    </w:sdtPr>
                    <w:sdtEndPr/>
                    <w:sdtContent>
                      <w:p w:rsidR="0061398A" w:rsidRPr="0061398A" w:rsidRDefault="00A31DFC" w:rsidP="00A31DFC">
                        <w:pPr>
                          <w:tabs>
                            <w:tab w:val="left" w:pos="5140"/>
                          </w:tabs>
                          <w:jc w:val="right"/>
                        </w:pPr>
                        <w:r w:rsidRPr="00511FDF">
                          <w:rPr>
                            <w:rStyle w:val="placeholder1Char"/>
                          </w:rPr>
                          <w:t>________</w:t>
                        </w:r>
                      </w:p>
                    </w:sdtContent>
                  </w:sdt>
                </w:tc>
                <w:sdt>
                  <w:sdtPr>
                    <w:rPr>
                      <w:rFonts w:asciiTheme="minorEastAsia" w:eastAsiaTheme="minorEastAsia" w:hAnsiTheme="minorEastAsia"/>
                      <w:color w:val="000000" w:themeColor="text1"/>
                      <w:szCs w:val="24"/>
                    </w:rPr>
                    <w:alias w:val="期间"/>
                    <w:tag w:val="期间"/>
                    <w:id w:val="-38591016"/>
                    <w:lock w:val="sdtLocked"/>
                    <w:placeholder>
                      <w:docPart w:val="1985639BD8B14E16AD63387C83A5D60E"/>
                    </w:placeholder>
                    <w:showingPlcHdr/>
                    <w:text/>
                  </w:sdtPr>
                  <w:sdtEndPr/>
                  <w:sdtContent>
                    <w:tc>
                      <w:tcPr>
                        <w:tcW w:w="1276"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 w:val="18"/>
                      <w:szCs w:val="21"/>
                    </w:rPr>
                    <w:id w:val="-814259104"/>
                    <w:lock w:val="sdtLocked"/>
                    <w:placeholder>
                      <w:docPart w:val="70E4FB4ACF7241E39DEA313C733DE8FD"/>
                    </w:placeholder>
                    <w:showingPlcHdr/>
                    <w:dropDownList>
                      <w:listItem w:displayText="是" w:value="true"/>
                      <w:listItem w:displayText="否" w:value="false"/>
                    </w:dropDownList>
                  </w:sdtPr>
                  <w:sdtEndPr/>
                  <w:sdtContent>
                    <w:tc>
                      <w:tcPr>
                        <w:tcW w:w="709" w:type="dxa"/>
                      </w:tcPr>
                      <w:p w:rsidR="004C0C75" w:rsidRPr="004C4424" w:rsidRDefault="000B4BD3"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id w:val="-284048395"/>
                <w:lock w:val="sdtLocked"/>
                <w:placeholder>
                  <w:docPart w:val="0F813674A4F84912868F3E5BF9F77B80"/>
                </w:placeholder>
                <w:showingPlcHdr/>
                <w:text/>
              </w:sdtPr>
              <w:sdtEndPr/>
              <w:sdtContent>
                <w:tc>
                  <w:tcPr>
                    <w:tcW w:w="1275" w:type="dxa"/>
                  </w:tcPr>
                  <w:p w:rsidR="004C0C75" w:rsidRPr="001B6047" w:rsidRDefault="00AC3285" w:rsidP="00AC3285">
                    <w:pPr>
                      <w:tabs>
                        <w:tab w:val="left" w:pos="5140"/>
                      </w:tabs>
                      <w:jc w:val="right"/>
                      <w:rPr>
                        <w:rFonts w:asciiTheme="minorEastAsia" w:eastAsiaTheme="minorEastAsia" w:hAnsiTheme="minorEastAsia"/>
                        <w:b/>
                        <w:color w:val="000000" w:themeColor="text1"/>
                        <w:sz w:val="18"/>
                        <w:szCs w:val="21"/>
                      </w:rPr>
                    </w:pPr>
                    <w:r w:rsidRPr="00511FDF">
                      <w:rPr>
                        <w:rStyle w:val="placeholder1Char"/>
                      </w:rPr>
                      <w:t>__________</w:t>
                    </w:r>
                  </w:p>
                </w:tc>
              </w:sdtContent>
            </w:sdt>
            <w:tc>
              <w:tcPr>
                <w:tcW w:w="1134"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sdtContent>
    </w:sdt>
    <w:p w:rsidR="00E46551" w:rsidRPr="00E75A20" w:rsidRDefault="00E46551" w:rsidP="00402608">
      <w:pPr>
        <w:pStyle w:val="ym"/>
      </w:pPr>
    </w:p>
    <w:sdt>
      <w:sdtPr>
        <w:rPr>
          <w:rFonts w:asciiTheme="minorEastAsia" w:eastAsiaTheme="minorEastAsia" w:hAnsiTheme="minorEastAsia" w:cstheme="minorBidi"/>
          <w:b/>
          <w:color w:val="000000" w:themeColor="text1"/>
          <w:sz w:val="18"/>
          <w:szCs w:val="21"/>
        </w:rPr>
        <w:id w:val="1894612289"/>
        <w:lock w:val="sdtLocked"/>
        <w:placeholder>
          <w:docPart w:val="089F1764430248F199AA8C7373F73F03"/>
        </w:placeholder>
      </w:sdtPr>
      <w:sdtEndPr>
        <w:rPr>
          <w:rFonts w:asciiTheme="minorHAnsi" w:hAnsiTheme="minorHAnsi"/>
          <w:b w:val="0"/>
          <w:color w:val="auto"/>
          <w:szCs w:val="18"/>
        </w:rPr>
      </w:sdtEndPr>
      <w:sdtContent>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sdt>
                <w:sdtPr>
                  <w:rPr>
                    <w:rFonts w:asciiTheme="minorEastAsia" w:eastAsiaTheme="minorEastAsia" w:hAnsiTheme="minorEastAsia"/>
                    <w:color w:val="000000" w:themeColor="text1"/>
                  </w:rPr>
                  <w:id w:val="-1751497370"/>
                  <w:lock w:val="sdtLocked"/>
                  <w:placeholder>
                    <w:docPart w:val="A08635D354A34285BEA5E26B9F83B42E"/>
                  </w:placeholder>
                  <w:showingPlcHdr/>
                </w:sdtPr>
                <w:sdtEndPr>
                  <w:rPr>
                    <w:szCs w:val="21"/>
                  </w:rPr>
                </w:sdtEndPr>
                <w:sdtContent>
                  <w:p w:rsidR="00660741" w:rsidRPr="003614B6" w:rsidRDefault="003614B6" w:rsidP="00E6617D">
                    <w:pPr>
                      <w:ind w:right="420" w:firstLineChars="200" w:firstLine="420"/>
                      <w:rPr>
                        <w:rFonts w:asciiTheme="minorEastAsia" w:eastAsiaTheme="minorEastAsia" w:hAnsiTheme="minorEastAsia"/>
                        <w:color w:val="000000" w:themeColor="text1"/>
                      </w:rPr>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00E6617D" w:rsidRPr="00E6617D">
                      <w:rPr>
                        <w:rStyle w:val="placeholder2Char"/>
                      </w:rPr>
                      <w:br/>
                    </w:r>
                    <w:r w:rsidRPr="00E6617D">
                      <w:rPr>
                        <w:rStyle w:val="placeholder2Char"/>
                        <w:rFonts w:hint="eastAsia"/>
                      </w:rPr>
                      <w:t>公司发行多只公司债券的，披露本节相关事项时应指明与相关公司债券的对应关系。</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00E6617D"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00E6617D"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00E6617D"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00E6617D"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00E6617D"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00E6617D"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00E6617D"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00E6617D"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00E6617D"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00E6617D" w:rsidRPr="00E6617D">
                      <w:rPr>
                        <w:rStyle w:val="placeholder2Char"/>
                      </w:rPr>
                      <w:br/>
                      <w:t xml:space="preserve">    </w:t>
                    </w:r>
                    <w:r w:rsidRPr="00E6617D">
                      <w:rPr>
                        <w:rStyle w:val="placeholder2Char"/>
                        <w:rFonts w:hint="eastAsia"/>
                      </w:rPr>
                      <w:t>（三）采用其他方式进行增信的，应披露报告期内相关增信措施的变化情况等。</w:t>
                    </w:r>
                    <w:r w:rsidR="00E6617D"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00E6617D"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00E6617D"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00E6617D"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00E6617D"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00E6617D"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00E6617D"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00E6617D"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00E6617D"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00E6617D"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00E6617D"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sdtContent>
              </w:sdt>
            </w:tc>
          </w:tr>
        </w:tbl>
        <w:p w:rsidR="00104C81" w:rsidRDefault="001140BD" w:rsidP="00402608">
          <w:pPr>
            <w:pStyle w:val="ym"/>
          </w:pPr>
        </w:p>
      </w:sdtContent>
    </w:sdt>
    <w:sdt>
      <w:sdtPr>
        <w:rPr>
          <w:rFonts w:asciiTheme="minorEastAsia" w:eastAsiaTheme="minorEastAsia" w:hAnsiTheme="minorEastAsia" w:cs="Times New Roman" w:hint="eastAsia"/>
          <w:b w:val="0"/>
          <w:bCs w:val="0"/>
          <w:color w:val="000000" w:themeColor="text1"/>
          <w:sz w:val="21"/>
          <w:szCs w:val="21"/>
        </w:rPr>
        <w:id w:val="186193332"/>
        <w:placeholder>
          <w:docPart w:val="089F1764430248F199AA8C7373F73F03"/>
        </w:placeholder>
      </w:sdtPr>
      <w:sdtEndPr>
        <w:rPr>
          <w:rFonts w:asciiTheme="minorHAnsi" w:hAnsiTheme="minorHAnsi" w:cstheme="minorBidi"/>
          <w:color w:val="auto"/>
          <w:sz w:val="18"/>
          <w:szCs w:val="18"/>
        </w:rPr>
      </w:sdtEndPr>
      <w:sdtContent>
        <w:p w:rsidR="009C7CB8" w:rsidRPr="00B5785F" w:rsidRDefault="00B5785F" w:rsidP="00B5785F">
          <w:pPr>
            <w:pStyle w:val="2"/>
          </w:pPr>
          <w:r w:rsidRPr="001B6047">
            <w:rPr>
              <w:rFonts w:hint="eastAsia"/>
            </w:rPr>
            <w:t>四</w:t>
          </w:r>
          <w:r w:rsidRPr="001B6047">
            <w:t>、</w:t>
          </w:r>
          <w:r w:rsidRPr="001B6047">
            <w:rPr>
              <w:rFonts w:hint="eastAsia"/>
            </w:rPr>
            <w:t>间接融资</w:t>
          </w:r>
          <w:r w:rsidRPr="001B6047">
            <w:t>情况</w:t>
          </w:r>
          <w:r w:rsidR="00CC06F2">
            <w:rPr>
              <w:rFonts w:hint="eastAsia"/>
            </w:rPr>
            <w:t xml:space="preserve">        </w:t>
          </w:r>
          <w:r>
            <w:rPr>
              <w:rFonts w:hint="eastAsia"/>
            </w:rPr>
            <w:t xml:space="preserve">                                         </w:t>
          </w:r>
          <w:r>
            <w:rPr>
              <w:rFonts w:hint="eastAsia"/>
            </w:rPr>
            <w:t>单位</w:t>
          </w:r>
          <w:r>
            <w:t>：元</w:t>
          </w:r>
        </w:p>
        <w:tbl>
          <w:tblPr>
            <w:tblStyle w:val="a6"/>
            <w:tblW w:w="829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4"/>
            <w:gridCol w:w="1265"/>
            <w:gridCol w:w="1686"/>
            <w:gridCol w:w="1265"/>
            <w:gridCol w:w="1828"/>
            <w:gridCol w:w="1124"/>
          </w:tblGrid>
          <w:tr w:rsidR="0051230A" w:rsidRPr="001B6047" w:rsidTr="00136312">
            <w:trPr>
              <w:trHeight w:val="326"/>
            </w:trPr>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686"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28"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1320534700"/>
              <w:placeholder>
                <w:docPart w:val="4418861E49064641B160FE735E1BD2CC"/>
              </w:placeholder>
            </w:sdtPr>
            <w:sdtEndPr>
              <w:rPr>
                <w:sz w:val="18"/>
                <w:szCs w:val="21"/>
              </w:rPr>
            </w:sdtEndPr>
            <w:sdtContent>
              <w:tr w:rsidR="0051230A" w:rsidRPr="001B6047" w:rsidTr="00136312">
                <w:trPr>
                  <w:trHeight w:val="342"/>
                </w:trPr>
                <w:sdt>
                  <w:sdtPr>
                    <w:rPr>
                      <w:rFonts w:asciiTheme="minorEastAsia" w:eastAsiaTheme="minorEastAsia" w:hAnsiTheme="minorEastAsia"/>
                      <w:color w:val="000000" w:themeColor="text1"/>
                      <w:szCs w:val="24"/>
                    </w:rPr>
                    <w:id w:val="-741803883"/>
                    <w:placeholder>
                      <w:docPart w:val="407911B252034F4A8B0AFB35B2E8A2CD"/>
                    </w:placeholder>
                    <w:showingPlcHdr/>
                    <w:text/>
                  </w:sdtPr>
                  <w:sdtEndPr/>
                  <w:sdtContent>
                    <w:tc>
                      <w:tcPr>
                        <w:tcW w:w="1124"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r>
                          <w:rPr>
                            <w:rStyle w:val="placeholder1Char"/>
                          </w:rPr>
                          <w:t>________</w:t>
                        </w:r>
                      </w:p>
                    </w:tc>
                  </w:sdtContent>
                </w:sdt>
                <w:sdt>
                  <w:sdtPr>
                    <w:rPr>
                      <w:rFonts w:asciiTheme="minorEastAsia" w:eastAsiaTheme="minorEastAsia" w:hAnsiTheme="minorEastAsia"/>
                      <w:color w:val="000000" w:themeColor="text1"/>
                      <w:szCs w:val="24"/>
                    </w:rPr>
                    <w:id w:val="-630476051"/>
                    <w:placeholder>
                      <w:docPart w:val="F2267A166EE24AB7AE3BE8B0E7F94CB2"/>
                    </w:placeholder>
                    <w:showingPlcHdr/>
                    <w:text/>
                  </w:sdtPr>
                  <w:sdtEndPr/>
                  <w:sdtContent>
                    <w:tc>
                      <w:tcPr>
                        <w:tcW w:w="1265"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4"/>
                    </w:rPr>
                    <w:alias w:val="货币类型"/>
                    <w:tag w:val="货币类型"/>
                    <w:id w:val="1529912044"/>
                    <w:placeholder>
                      <w:docPart w:val="982C8763AD6040E78BCC2B978E5558FD"/>
                    </w:placeholder>
                    <w:showingPlcHdr/>
                    <w:text/>
                  </w:sdtPr>
                  <w:sdtEndPr/>
                  <w:sdtContent>
                    <w:tc>
                      <w:tcPr>
                        <w:tcW w:w="1686" w:type="dxa"/>
                      </w:tcPr>
                      <w:p w:rsidR="0051230A" w:rsidRPr="001B6047" w:rsidRDefault="0051230A" w:rsidP="00B5785F">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1"/>
                    </w:rPr>
                    <w:id w:val="19217657"/>
                    <w:placeholder>
                      <w:docPart w:val="AC028BC033C74912ABF2F0727EA00CCF"/>
                    </w:placeholder>
                    <w:showingPlcHdr/>
                    <w:text/>
                  </w:sdtPr>
                  <w:sdtEndPr/>
                  <w:sdtContent>
                    <w:tc>
                      <w:tcPr>
                        <w:tcW w:w="1265" w:type="dxa"/>
                      </w:tcPr>
                      <w:p w:rsidR="0051230A" w:rsidRPr="004C4424" w:rsidRDefault="0051230A" w:rsidP="00B5785F">
                        <w:pPr>
                          <w:tabs>
                            <w:tab w:val="left" w:pos="5140"/>
                          </w:tabs>
                          <w:jc w:val="right"/>
                          <w:rPr>
                            <w:rFonts w:asciiTheme="minorEastAsia" w:eastAsiaTheme="minorEastAsia" w:hAnsiTheme="minorEastAsia"/>
                            <w:color w:val="000000" w:themeColor="text1"/>
                            <w:sz w:val="18"/>
                            <w:szCs w:val="21"/>
                          </w:rPr>
                        </w:pPr>
                        <w:r w:rsidRPr="004727BB">
                          <w:rPr>
                            <w:rStyle w:val="placeholder1Char"/>
                            <w:rFonts w:hint="eastAsia"/>
                          </w:rPr>
                          <w:t>______</w:t>
                        </w:r>
                      </w:p>
                    </w:tc>
                  </w:sdtContent>
                </w:sdt>
                <w:sdt>
                  <w:sdtPr>
                    <w:rPr>
                      <w:rFonts w:asciiTheme="minorEastAsia" w:eastAsiaTheme="minorEastAsia" w:hAnsiTheme="minorEastAsia"/>
                      <w:color w:val="000000" w:themeColor="text1"/>
                      <w:szCs w:val="24"/>
                    </w:rPr>
                    <w:alias w:val="期间"/>
                    <w:tag w:val="期间"/>
                    <w:id w:val="-870685396"/>
                    <w:placeholder>
                      <w:docPart w:val="2DB53C5F556C4D03B7BD3D9CAA9E5328"/>
                    </w:placeholder>
                    <w:showingPlcHdr/>
                    <w:text/>
                  </w:sdtPr>
                  <w:sdtEndPr/>
                  <w:sdtContent>
                    <w:tc>
                      <w:tcPr>
                        <w:tcW w:w="1828" w:type="dxa"/>
                      </w:tcPr>
                      <w:p w:rsidR="0051230A" w:rsidRPr="004C4424" w:rsidRDefault="0051230A" w:rsidP="00B5785F">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 w:val="18"/>
                      <w:szCs w:val="21"/>
                    </w:rPr>
                    <w:id w:val="1973561125"/>
                    <w:placeholder>
                      <w:docPart w:val="511767281E094A66865B6388A3B1CC4D"/>
                    </w:placeholder>
                    <w:showingPlcHdr/>
                    <w:dropDownList>
                      <w:listItem w:displayText="是" w:value="true"/>
                      <w:listItem w:displayText="否" w:value="false"/>
                    </w:dropDownList>
                  </w:sdtPr>
                  <w:sdtEndPr/>
                  <w:sdtContent>
                    <w:tc>
                      <w:tcPr>
                        <w:tcW w:w="1124"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51230A" w:rsidRPr="001B6047" w:rsidTr="00136312">
            <w:trPr>
              <w:trHeight w:val="326"/>
            </w:trPr>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alias w:val="货币类型"/>
                <w:tag w:val="货币类型"/>
                <w:id w:val="670296771"/>
                <w:placeholder>
                  <w:docPart w:val="06251FB9DC2146E88615C04EE462CC95"/>
                </w:placeholder>
                <w:showingPlcHdr/>
                <w:text/>
              </w:sdtPr>
              <w:sdtEndPr/>
              <w:sdtContent>
                <w:tc>
                  <w:tcPr>
                    <w:tcW w:w="1686" w:type="dxa"/>
                  </w:tcPr>
                  <w:p w:rsidR="0051230A" w:rsidRPr="001B6047" w:rsidRDefault="0051230A" w:rsidP="00B5785F">
                    <w:pPr>
                      <w:tabs>
                        <w:tab w:val="left" w:pos="5140"/>
                      </w:tabs>
                      <w:jc w:val="right"/>
                      <w:rPr>
                        <w:rFonts w:asciiTheme="minorEastAsia" w:eastAsiaTheme="minorEastAsia" w:hAnsiTheme="minorEastAsia"/>
                        <w:b/>
                        <w:color w:val="000000" w:themeColor="text1"/>
                        <w:sz w:val="18"/>
                        <w:szCs w:val="21"/>
                      </w:rPr>
                    </w:pPr>
                    <w:r>
                      <w:rPr>
                        <w:rStyle w:val="placeholder1Char"/>
                      </w:rPr>
                      <w:t>_______</w:t>
                    </w:r>
                  </w:p>
                </w:tc>
              </w:sdtContent>
            </w:sdt>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28"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2C177D" w:rsidRPr="0027174B" w:rsidRDefault="001140BD" w:rsidP="00402608">
          <w:pPr>
            <w:pStyle w:val="ym"/>
          </w:pPr>
        </w:p>
      </w:sdtContent>
    </w:sdt>
    <w:sdt>
      <w:sdtPr>
        <w:rPr>
          <w:rFonts w:ascii="Calibri" w:eastAsia="宋体" w:hAnsi="Calibri" w:cs="Times New Roman" w:hint="eastAsia"/>
          <w:sz w:val="21"/>
          <w:szCs w:val="22"/>
        </w:rPr>
        <w:id w:val="-749036299"/>
        <w:lock w:val="sdtLocked"/>
        <w:placeholder>
          <w:docPart w:val="089F1764430248F199AA8C7373F73F03"/>
        </w:placeholder>
      </w:sdtPr>
      <w:sdtEndPr>
        <w:rPr>
          <w:rFonts w:asciiTheme="minorEastAsia" w:hAnsiTheme="minorEastAsia"/>
        </w:rPr>
      </w:sdtEndPr>
      <w:sdtContent>
        <w:p w:rsidR="009C7CB8" w:rsidRPr="007D19B9" w:rsidRDefault="009C7CB8" w:rsidP="00402608">
          <w:pPr>
            <w:pStyle w:val="ym"/>
          </w:pPr>
        </w:p>
        <w:p w:rsidR="0027174B" w:rsidRDefault="00D465D1" w:rsidP="00DA15E9">
          <w:pPr>
            <w:pStyle w:val="2"/>
          </w:pPr>
          <w:r w:rsidRPr="001B6047">
            <w:rPr>
              <w:rFonts w:hint="eastAsia"/>
            </w:rPr>
            <w:t>五</w:t>
          </w:r>
          <w:r w:rsidR="000D0E37" w:rsidRPr="001B6047">
            <w:t>、</w:t>
          </w:r>
          <w:r w:rsidR="000D0E37" w:rsidRPr="001B6047">
            <w:rPr>
              <w:rFonts w:hint="eastAsia"/>
            </w:rPr>
            <w:t>利润分配情况</w:t>
          </w:r>
        </w:p>
        <w:p w:rsidR="002F737D" w:rsidRPr="00DA15E9" w:rsidRDefault="003613F0" w:rsidP="0027174B">
          <w:pPr>
            <w:rPr>
              <w:rFonts w:asciiTheme="minorEastAsia" w:eastAsiaTheme="minorEastAsia" w:hAnsiTheme="minorEastAsia"/>
              <w:color w:val="000000" w:themeColor="text1"/>
              <w:szCs w:val="21"/>
            </w:rPr>
          </w:pPr>
          <w:r>
            <w:rPr>
              <w:rFonts w:asciiTheme="minorEastAsia" w:eastAsiaTheme="minorEastAsia" w:hAnsiTheme="minorEastAsia" w:hint="eastAsia"/>
              <w:b/>
              <w:color w:val="000000" w:themeColor="text1"/>
              <w:szCs w:val="21"/>
            </w:rPr>
            <w:t>15年</w:t>
          </w:r>
          <w:r w:rsidR="0027174B">
            <w:rPr>
              <w:rFonts w:asciiTheme="minorEastAsia" w:eastAsiaTheme="minorEastAsia" w:hAnsiTheme="minorEastAsia"/>
              <w:b/>
              <w:color w:val="000000" w:themeColor="text1"/>
              <w:szCs w:val="21"/>
            </w:rPr>
            <w:t>分配预案：</w:t>
          </w:r>
          <w:r w:rsidR="0027174B">
            <w:rPr>
              <w:rFonts w:asciiTheme="minorEastAsia" w:eastAsiaTheme="minorEastAsia" w:hAnsiTheme="minorEastAsia" w:hint="eastAsia"/>
              <w:b/>
              <w:color w:val="000000" w:themeColor="text1"/>
              <w:szCs w:val="21"/>
            </w:rPr>
            <w:t xml:space="preserve">                                                 </w:t>
          </w:r>
          <w:r w:rsidR="0027174B">
            <w:rPr>
              <w:rFonts w:ascii="微软雅黑" w:eastAsia="微软雅黑" w:hAnsi="微软雅黑" w:hint="eastAsia"/>
              <w:b/>
              <w:color w:val="000000" w:themeColor="text1"/>
              <w:sz w:val="22"/>
              <w:szCs w:val="44"/>
            </w:rPr>
            <w:t>单位</w:t>
          </w:r>
          <w:r w:rsidR="0027174B">
            <w:rPr>
              <w:rFonts w:ascii="微软雅黑" w:eastAsia="微软雅黑" w:hAnsi="微软雅黑"/>
              <w:b/>
              <w:color w:val="000000" w:themeColor="text1"/>
              <w:sz w:val="22"/>
              <w:szCs w:val="44"/>
            </w:rPr>
            <w:t>：</w:t>
          </w:r>
          <w:r w:rsidR="0027174B">
            <w:rPr>
              <w:rFonts w:ascii="微软雅黑" w:eastAsia="微软雅黑" w:hAnsi="微软雅黑" w:hint="eastAsia"/>
              <w:b/>
              <w:color w:val="000000" w:themeColor="text1"/>
              <w:sz w:val="22"/>
              <w:szCs w:val="44"/>
            </w:rPr>
            <w:t>股</w:t>
          </w:r>
        </w:p>
        <w:tbl>
          <w:tblPr>
            <w:tblStyle w:val="a6"/>
            <w:tblW w:w="83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136312">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136312">
            <w:sdt>
              <w:sdtPr>
                <w:rPr>
                  <w:rFonts w:asciiTheme="minorEastAsia" w:eastAsiaTheme="minorEastAsia" w:hAnsiTheme="minorEastAsia"/>
                  <w:color w:val="000000" w:themeColor="text1"/>
                  <w:sz w:val="18"/>
                  <w:szCs w:val="21"/>
                </w:rPr>
                <w:id w:val="2113940927"/>
                <w:lock w:val="sdtLocked"/>
                <w:placeholder>
                  <w:docPart w:val="2748ACA43DFE4078A4ED7DC1881404C2"/>
                </w:placeholder>
                <w:showingPlcHdr/>
                <w:date w:fullDate="2015-12-21T00:00:00Z">
                  <w:dateFormat w:val="yyyy'年'M'月'd'日'"/>
                  <w:lid w:val="zh-CN"/>
                  <w:storeMappedDataAs w:val="dateTime"/>
                  <w:calendar w:val="gregorian"/>
                </w:date>
              </w:sdtPr>
              <w:sdtEndPr/>
              <w:sdtContent>
                <w:tc>
                  <w:tcPr>
                    <w:tcW w:w="1852" w:type="dxa"/>
                  </w:tcPr>
                  <w:p w:rsidR="002F737D" w:rsidRPr="001B6047" w:rsidRDefault="002F737D" w:rsidP="00FA3E7B">
                    <w:pPr>
                      <w:tabs>
                        <w:tab w:val="left" w:pos="5140"/>
                      </w:tabs>
                      <w:rPr>
                        <w:rFonts w:asciiTheme="minorEastAsia" w:eastAsiaTheme="minorEastAsia" w:hAnsiTheme="minorEastAsia"/>
                        <w:color w:val="000000" w:themeColor="text1"/>
                        <w:sz w:val="18"/>
                        <w:szCs w:val="21"/>
                      </w:rPr>
                    </w:pPr>
                    <w:r w:rsidRPr="00261BF4">
                      <w:rPr>
                        <w:rStyle w:val="placeholder2Char"/>
                        <w:rFonts w:hint="eastAsia"/>
                      </w:rPr>
                      <w:t>点击选择日期</w:t>
                    </w:r>
                  </w:p>
                </w:tc>
              </w:sdtContent>
            </w:sdt>
            <w:sdt>
              <w:sdtPr>
                <w:rPr>
                  <w:rFonts w:asciiTheme="minorEastAsia" w:eastAsiaTheme="minorEastAsia" w:hAnsiTheme="minorEastAsia"/>
                  <w:color w:val="000000" w:themeColor="text1"/>
                  <w:sz w:val="18"/>
                  <w:szCs w:val="21"/>
                </w:rPr>
                <w:id w:val="-296216461"/>
                <w:lock w:val="sdtLocked"/>
                <w:placeholder>
                  <w:docPart w:val="62F325DC405A4B2B9864CAF60ACFE4E3"/>
                </w:placeholder>
                <w:showingPlcHdr/>
                <w:text/>
              </w:sdtPr>
              <w:sdtEndPr/>
              <w:sdtContent>
                <w:tc>
                  <w:tcPr>
                    <w:tcW w:w="2126" w:type="dxa"/>
                  </w:tcPr>
                  <w:p w:rsidR="002F737D" w:rsidRPr="001B6047" w:rsidRDefault="00AB0145" w:rsidP="00FA3E7B">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1412466110"/>
                    <w:lock w:val="sdtLocked"/>
                    <w:placeholder>
                      <w:docPart w:val="975FC110770F49C784979B775C71D61D"/>
                    </w:placeholder>
                    <w:showingPlcHdr/>
                    <w:text/>
                  </w:sdtPr>
                  <w:sdtEndPr/>
                  <w:sdtContent>
                    <w:r w:rsidR="00AB0145">
                      <w:rPr>
                        <w:rStyle w:val="placeholder1Char"/>
                      </w:rPr>
                      <w:t>_______</w:t>
                    </w:r>
                  </w:sdtContent>
                </w:sdt>
              </w:p>
            </w:tc>
            <w:sdt>
              <w:sdtPr>
                <w:rPr>
                  <w:rFonts w:asciiTheme="minorEastAsia" w:eastAsiaTheme="minorEastAsia" w:hAnsiTheme="minorEastAsia"/>
                  <w:color w:val="000000" w:themeColor="text1"/>
                  <w:sz w:val="18"/>
                  <w:szCs w:val="21"/>
                </w:rPr>
                <w:id w:val="590589460"/>
                <w:lock w:val="sdtLocked"/>
                <w:placeholder>
                  <w:docPart w:val="12BF5D2333F24844AE6E5C5CBA771DC3"/>
                </w:placeholder>
                <w:showingPlcHdr/>
                <w:text/>
              </w:sdtPr>
              <w:sdtEndPr/>
              <w:sdtContent>
                <w:tc>
                  <w:tcPr>
                    <w:tcW w:w="2126" w:type="dxa"/>
                  </w:tcPr>
                  <w:p w:rsidR="002F737D" w:rsidRPr="001B6047" w:rsidRDefault="004441D5" w:rsidP="004441D5">
                    <w:pPr>
                      <w:tabs>
                        <w:tab w:val="left" w:pos="5140"/>
                      </w:tabs>
                      <w:ind w:rightChars="83" w:right="174"/>
                      <w:jc w:val="right"/>
                      <w:rPr>
                        <w:rFonts w:asciiTheme="minorEastAsia" w:eastAsiaTheme="minorEastAsia" w:hAnsiTheme="minorEastAsia"/>
                        <w:color w:val="000000" w:themeColor="text1"/>
                        <w:sz w:val="18"/>
                        <w:szCs w:val="21"/>
                      </w:rPr>
                    </w:pPr>
                    <w:r>
                      <w:rPr>
                        <w:rStyle w:val="placeholder1Char"/>
                      </w:rPr>
                      <w:t>_______</w:t>
                    </w:r>
                  </w:p>
                </w:tc>
              </w:sdtContent>
            </w:sdt>
          </w:tr>
        </w:tbl>
        <w:p w:rsidR="0027174B" w:rsidRPr="0027174B" w:rsidRDefault="0027174B" w:rsidP="007D19B9">
          <w:pPr>
            <w:ind w:right="420"/>
            <w:jc w:val="left"/>
            <w:rPr>
              <w:i/>
            </w:rPr>
          </w:pPr>
          <w:r w:rsidRPr="0027174B">
            <w:rPr>
              <w:i/>
            </w:rPr>
            <w:t>注</w:t>
          </w:r>
          <w:r w:rsidRPr="0027174B">
            <w:rPr>
              <w:rFonts w:hint="eastAsia"/>
              <w:i/>
            </w:rPr>
            <w:t>：请在此</w:t>
          </w:r>
          <w:r w:rsidRPr="0027174B">
            <w:rPr>
              <w:i/>
            </w:rPr>
            <w:t>披露以</w:t>
          </w:r>
          <w:r w:rsidRPr="0027174B">
            <w:rPr>
              <w:rFonts w:hint="eastAsia"/>
              <w:i/>
            </w:rPr>
            <w:t>2015</w:t>
          </w:r>
          <w:r w:rsidRPr="0027174B">
            <w:rPr>
              <w:rFonts w:hint="eastAsia"/>
              <w:i/>
            </w:rPr>
            <w:t>年</w:t>
          </w:r>
          <w:r w:rsidRPr="0027174B">
            <w:rPr>
              <w:rFonts w:hint="eastAsia"/>
              <w:i/>
            </w:rPr>
            <w:t>12</w:t>
          </w:r>
          <w:r w:rsidRPr="0027174B">
            <w:rPr>
              <w:rFonts w:hint="eastAsia"/>
              <w:i/>
            </w:rPr>
            <w:t>月</w:t>
          </w:r>
          <w:r w:rsidRPr="0027174B">
            <w:rPr>
              <w:rFonts w:hint="eastAsia"/>
              <w:i/>
            </w:rPr>
            <w:t>31</w:t>
          </w:r>
          <w:r w:rsidRPr="0027174B">
            <w:rPr>
              <w:rFonts w:hint="eastAsia"/>
              <w:i/>
            </w:rPr>
            <w:t>日</w:t>
          </w:r>
          <w:r w:rsidRPr="0027174B">
            <w:rPr>
              <w:i/>
            </w:rPr>
            <w:t>为基准日进行利润分配的分配</w:t>
          </w:r>
          <w:r w:rsidRPr="0027174B">
            <w:rPr>
              <w:rFonts w:hint="eastAsia"/>
              <w:i/>
            </w:rPr>
            <w:t>预案</w:t>
          </w:r>
          <w:r w:rsidRPr="0027174B">
            <w:rPr>
              <w:i/>
            </w:rPr>
            <w:t>。</w:t>
          </w:r>
        </w:p>
        <w:p w:rsidR="0027174B" w:rsidRDefault="003613F0" w:rsidP="0027174B">
          <w:pPr>
            <w:ind w:right="-58"/>
            <w:rPr>
              <w:rFonts w:asciiTheme="minorEastAsia" w:eastAsiaTheme="minorEastAsia" w:hAnsiTheme="minorEastAsia"/>
              <w:color w:val="000000" w:themeColor="text1"/>
            </w:rPr>
          </w:pPr>
          <w:r>
            <w:rPr>
              <w:rFonts w:asciiTheme="minorEastAsia" w:eastAsiaTheme="minorEastAsia" w:hAnsiTheme="minorEastAsia"/>
              <w:b/>
              <w:color w:val="000000" w:themeColor="text1"/>
              <w:szCs w:val="21"/>
            </w:rPr>
            <w:t>14</w:t>
          </w:r>
          <w:r>
            <w:rPr>
              <w:rFonts w:asciiTheme="minorEastAsia" w:eastAsiaTheme="minorEastAsia" w:hAnsiTheme="minorEastAsia" w:hint="eastAsia"/>
              <w:b/>
              <w:color w:val="000000" w:themeColor="text1"/>
              <w:szCs w:val="21"/>
            </w:rPr>
            <w:t>年</w:t>
          </w:r>
          <w:r w:rsidR="00CC06F2">
            <w:rPr>
              <w:rFonts w:asciiTheme="minorEastAsia" w:eastAsiaTheme="minorEastAsia" w:hAnsiTheme="minorEastAsia" w:hint="eastAsia"/>
              <w:b/>
              <w:color w:val="000000" w:themeColor="text1"/>
              <w:szCs w:val="21"/>
            </w:rPr>
            <w:t>已分配</w:t>
          </w:r>
          <w:r w:rsidR="0027174B">
            <w:rPr>
              <w:rFonts w:asciiTheme="minorEastAsia" w:eastAsiaTheme="minorEastAsia" w:hAnsiTheme="minorEastAsia" w:hint="eastAsia"/>
              <w:b/>
              <w:color w:val="000000" w:themeColor="text1"/>
              <w:szCs w:val="21"/>
            </w:rPr>
            <w:t>：</w:t>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t xml:space="preserve">        </w:t>
          </w:r>
          <w:r w:rsidR="00CC06F2">
            <w:rPr>
              <w:rFonts w:asciiTheme="minorEastAsia" w:eastAsiaTheme="minorEastAsia" w:hAnsiTheme="minorEastAsia"/>
              <w:b/>
              <w:color w:val="000000" w:themeColor="text1"/>
              <w:szCs w:val="21"/>
            </w:rPr>
            <w:t xml:space="preserve">    </w:t>
          </w:r>
          <w:r w:rsidR="0027174B">
            <w:rPr>
              <w:rFonts w:ascii="微软雅黑" w:eastAsia="微软雅黑" w:hAnsi="微软雅黑" w:hint="eastAsia"/>
              <w:b/>
              <w:color w:val="000000" w:themeColor="text1"/>
              <w:sz w:val="22"/>
              <w:szCs w:val="44"/>
            </w:rPr>
            <w:t>单位</w:t>
          </w:r>
          <w:r w:rsidR="0027174B">
            <w:rPr>
              <w:rFonts w:ascii="微软雅黑" w:eastAsia="微软雅黑" w:hAnsi="微软雅黑"/>
              <w:b/>
              <w:color w:val="000000" w:themeColor="text1"/>
              <w:sz w:val="22"/>
              <w:szCs w:val="44"/>
            </w:rPr>
            <w:t>：</w:t>
          </w:r>
          <w:r w:rsidR="0027174B">
            <w:rPr>
              <w:rFonts w:ascii="微软雅黑" w:eastAsia="微软雅黑" w:hAnsi="微软雅黑" w:hint="eastAsia"/>
              <w:b/>
              <w:color w:val="000000" w:themeColor="text1"/>
              <w:sz w:val="22"/>
              <w:szCs w:val="44"/>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43"/>
            <w:gridCol w:w="2126"/>
            <w:gridCol w:w="2268"/>
            <w:gridCol w:w="2127"/>
          </w:tblGrid>
          <w:tr w:rsidR="0027174B" w:rsidRPr="001B6047" w:rsidTr="00952C90">
            <w:tc>
              <w:tcPr>
                <w:tcW w:w="1843"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268"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7"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sdt>
            <w:sdtPr>
              <w:rPr>
                <w:rFonts w:asciiTheme="minorEastAsia" w:eastAsiaTheme="minorEastAsia" w:hAnsiTheme="minorEastAsia"/>
                <w:color w:val="000000" w:themeColor="text1"/>
                <w:sz w:val="18"/>
                <w:szCs w:val="21"/>
              </w:rPr>
              <w:id w:val="-912620742"/>
              <w:lock w:val="sdtLocked"/>
              <w:placeholder>
                <w:docPart w:val="96B9BD33C28340EA96D254CA05877694"/>
              </w:placeholder>
            </w:sdtPr>
            <w:sdtEndPr/>
            <w:sdtContent>
              <w:tr w:rsidR="007D19B9" w:rsidRPr="001B6047" w:rsidTr="00952C90">
                <w:sdt>
                  <w:sdtPr>
                    <w:rPr>
                      <w:rFonts w:asciiTheme="minorEastAsia" w:eastAsiaTheme="minorEastAsia" w:hAnsiTheme="minorEastAsia"/>
                      <w:color w:val="000000" w:themeColor="text1"/>
                      <w:sz w:val="18"/>
                      <w:szCs w:val="21"/>
                    </w:rPr>
                    <w:id w:val="103552854"/>
                    <w:lock w:val="sdtLocked"/>
                    <w:placeholder>
                      <w:docPart w:val="9673BB6199BA4BDEA937367A7C5860FC"/>
                    </w:placeholder>
                    <w:showingPlcHdr/>
                    <w:date w:fullDate="2015-12-03T00:00:00Z">
                      <w:dateFormat w:val="yyyy'年'M'月'd'日'"/>
                      <w:lid w:val="zh-CN"/>
                      <w:storeMappedDataAs w:val="dateTime"/>
                      <w:calendar w:val="gregorian"/>
                    </w:date>
                  </w:sdtPr>
                  <w:sdtEndPr/>
                  <w:sdtContent>
                    <w:tc>
                      <w:tcPr>
                        <w:tcW w:w="1843" w:type="dxa"/>
                      </w:tcPr>
                      <w:p w:rsidR="007D19B9" w:rsidRPr="001B6047" w:rsidRDefault="007D19B9" w:rsidP="007D19B9">
                        <w:pPr>
                          <w:tabs>
                            <w:tab w:val="left" w:pos="5140"/>
                          </w:tabs>
                          <w:rPr>
                            <w:rFonts w:asciiTheme="minorEastAsia" w:eastAsiaTheme="minorEastAsia" w:hAnsiTheme="minorEastAsia"/>
                            <w:color w:val="000000" w:themeColor="text1"/>
                            <w:sz w:val="18"/>
                            <w:szCs w:val="21"/>
                          </w:rPr>
                        </w:pPr>
                        <w:r w:rsidRPr="004441D5">
                          <w:rPr>
                            <w:rStyle w:val="placeholder2Char"/>
                            <w:rFonts w:hint="eastAsia"/>
                          </w:rPr>
                          <w:t>点击选择日期</w:t>
                        </w:r>
                      </w:p>
                    </w:tc>
                  </w:sdtContent>
                </w:sdt>
                <w:sdt>
                  <w:sdtPr>
                    <w:rPr>
                      <w:rFonts w:asciiTheme="minorEastAsia" w:eastAsiaTheme="minorEastAsia" w:hAnsiTheme="minorEastAsia"/>
                      <w:color w:val="000000" w:themeColor="text1"/>
                      <w:sz w:val="18"/>
                      <w:szCs w:val="21"/>
                    </w:rPr>
                    <w:id w:val="-1908061661"/>
                    <w:lock w:val="sdtLocked"/>
                    <w:placeholder>
                      <w:docPart w:val="FD55988CB6A249E5A347586FAF8B2DB8"/>
                    </w:placeholder>
                    <w:showingPlcHdr/>
                    <w:text/>
                  </w:sdtPr>
                  <w:sdtEndPr/>
                  <w:sdtContent>
                    <w:tc>
                      <w:tcPr>
                        <w:tcW w:w="2126" w:type="dxa"/>
                      </w:tcPr>
                      <w:p w:rsidR="007D19B9" w:rsidRPr="001B6047" w:rsidRDefault="004441D5" w:rsidP="004441D5">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tc>
                  <w:tcPr>
                    <w:tcW w:w="2268" w:type="dxa"/>
                  </w:tcPr>
                  <w:p w:rsidR="007D19B9" w:rsidRPr="001B6047" w:rsidRDefault="007D19B9" w:rsidP="007D19B9">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2081556938"/>
                        <w:lock w:val="sdtLocked"/>
                        <w:placeholder>
                          <w:docPart w:val="BABA65E12B244EA8AFC099C604B5FF7F"/>
                        </w:placeholder>
                        <w:showingPlcHdr/>
                        <w:text/>
                      </w:sdtPr>
                      <w:sdtEndPr/>
                      <w:sdtContent>
                        <w:r w:rsidRPr="004441D5">
                          <w:rPr>
                            <w:rStyle w:val="placeholder1Char"/>
                          </w:rPr>
                          <w:t>_______</w:t>
                        </w:r>
                      </w:sdtContent>
                    </w:sdt>
                  </w:p>
                </w:tc>
                <w:sdt>
                  <w:sdtPr>
                    <w:rPr>
                      <w:rFonts w:asciiTheme="minorEastAsia" w:eastAsiaTheme="minorEastAsia" w:hAnsiTheme="minorEastAsia"/>
                      <w:color w:val="000000" w:themeColor="text1"/>
                      <w:sz w:val="18"/>
                      <w:szCs w:val="21"/>
                    </w:rPr>
                    <w:id w:val="-449857875"/>
                    <w:lock w:val="sdtLocked"/>
                    <w:placeholder>
                      <w:docPart w:val="7B0AE30305274F508FA506C552B49FEE"/>
                    </w:placeholder>
                    <w:showingPlcHdr/>
                    <w:text/>
                  </w:sdtPr>
                  <w:sdtEndPr/>
                  <w:sdtContent>
                    <w:tc>
                      <w:tcPr>
                        <w:tcW w:w="2127" w:type="dxa"/>
                      </w:tcPr>
                      <w:p w:rsidR="007D19B9" w:rsidRPr="001B6047" w:rsidRDefault="004441D5" w:rsidP="004441D5">
                        <w:pPr>
                          <w:tabs>
                            <w:tab w:val="left" w:pos="5140"/>
                          </w:tabs>
                          <w:ind w:rightChars="83" w:right="174"/>
                          <w:jc w:val="right"/>
                          <w:rPr>
                            <w:rFonts w:asciiTheme="minorEastAsia" w:eastAsiaTheme="minorEastAsia" w:hAnsiTheme="minorEastAsia"/>
                            <w:color w:val="000000" w:themeColor="text1"/>
                            <w:sz w:val="18"/>
                            <w:szCs w:val="21"/>
                          </w:rPr>
                        </w:pPr>
                        <w:r>
                          <w:rPr>
                            <w:rStyle w:val="placeholder1Char"/>
                          </w:rPr>
                          <w:t>_______</w:t>
                        </w:r>
                      </w:p>
                    </w:tc>
                  </w:sdtContent>
                </w:sdt>
              </w:tr>
            </w:sdtContent>
          </w:sdt>
        </w:tbl>
        <w:p w:rsidR="00402608" w:rsidRDefault="007D19B9" w:rsidP="00402608">
          <w:pPr>
            <w:ind w:right="420"/>
            <w:rPr>
              <w:rFonts w:asciiTheme="minorEastAsia" w:eastAsiaTheme="minorEastAsia" w:hAnsiTheme="minorEastAsia"/>
            </w:rPr>
          </w:pPr>
          <w:r w:rsidRPr="007D19B9">
            <w:rPr>
              <w:rFonts w:hint="eastAsia"/>
              <w:i/>
            </w:rPr>
            <w:t>注：请在此披露</w:t>
          </w:r>
          <w:r w:rsidRPr="007D19B9">
            <w:rPr>
              <w:rFonts w:hint="eastAsia"/>
              <w:i/>
            </w:rPr>
            <w:t>2015</w:t>
          </w:r>
          <w:r w:rsidRPr="007D19B9">
            <w:rPr>
              <w:rFonts w:hint="eastAsia"/>
              <w:i/>
            </w:rPr>
            <w:t>年</w:t>
          </w:r>
          <w:r w:rsidRPr="007D19B9">
            <w:rPr>
              <w:i/>
            </w:rPr>
            <w:t>内</w:t>
          </w:r>
          <w:r w:rsidRPr="007D19B9">
            <w:rPr>
              <w:rFonts w:hint="eastAsia"/>
              <w:i/>
            </w:rPr>
            <w:t>发生过的</w:t>
          </w:r>
          <w:r w:rsidRPr="007D19B9">
            <w:rPr>
              <w:i/>
            </w:rPr>
            <w:t>利润分配</w:t>
          </w:r>
          <w:r w:rsidRPr="007D19B9">
            <w:rPr>
              <w:rFonts w:hint="eastAsia"/>
              <w:i/>
            </w:rPr>
            <w:t>的</w:t>
          </w:r>
          <w:r w:rsidRPr="007D19B9">
            <w:rPr>
              <w:i/>
            </w:rPr>
            <w:t>情况</w:t>
          </w:r>
          <w:r w:rsidRPr="007D19B9">
            <w:rPr>
              <w:rFonts w:hint="eastAsia"/>
              <w:i/>
            </w:rPr>
            <w:t>，</w:t>
          </w:r>
          <w:r w:rsidRPr="007D19B9">
            <w:rPr>
              <w:i/>
            </w:rPr>
            <w:t>包括</w:t>
          </w:r>
          <w:r w:rsidRPr="007D19B9">
            <w:rPr>
              <w:rFonts w:hint="eastAsia"/>
              <w:i/>
            </w:rPr>
            <w:t>2015</w:t>
          </w:r>
          <w:r w:rsidRPr="007D19B9">
            <w:rPr>
              <w:rFonts w:hint="eastAsia"/>
              <w:i/>
            </w:rPr>
            <w:t>年</w:t>
          </w:r>
          <w:r w:rsidRPr="007D19B9">
            <w:rPr>
              <w:i/>
            </w:rPr>
            <w:t>度</w:t>
          </w:r>
          <w:r w:rsidRPr="007D19B9">
            <w:rPr>
              <w:rFonts w:hint="eastAsia"/>
              <w:i/>
            </w:rPr>
            <w:t>股东大会审议</w:t>
          </w:r>
          <w:r w:rsidRPr="007D19B9">
            <w:rPr>
              <w:i/>
            </w:rPr>
            <w:t>通过</w:t>
          </w:r>
          <w:r w:rsidRPr="007D19B9">
            <w:rPr>
              <w:rFonts w:hint="eastAsia"/>
              <w:i/>
            </w:rPr>
            <w:t>的</w:t>
          </w:r>
          <w:r w:rsidRPr="007D19B9">
            <w:rPr>
              <w:i/>
            </w:rPr>
            <w:t>利润分配。</w:t>
          </w:r>
        </w:p>
      </w:sdtContent>
    </w:sdt>
    <w:bookmarkStart w:id="11" w:name="_Toc441926733" w:displacedByCustomXml="prev"/>
    <w:p w:rsidR="00D04707" w:rsidRDefault="00D04707" w:rsidP="00D04707">
      <w:pPr>
        <w:tabs>
          <w:tab w:val="left" w:pos="5340"/>
        </w:tabs>
        <w:ind w:right="420"/>
        <w:rPr>
          <w:rFonts w:ascii="黑体" w:eastAsia="黑体" w:hAnsi="黑体"/>
          <w:b/>
          <w:sz w:val="36"/>
          <w:szCs w:val="36"/>
        </w:rPr>
      </w:pPr>
      <w:r>
        <w:rPr>
          <w:rFonts w:ascii="黑体" w:eastAsia="黑体" w:hAnsi="黑体"/>
          <w:b/>
          <w:sz w:val="36"/>
          <w:szCs w:val="36"/>
        </w:rPr>
        <w:tab/>
      </w:r>
    </w:p>
    <w:p w:rsidR="00402608" w:rsidRPr="00402608" w:rsidRDefault="00402608" w:rsidP="00D04707">
      <w:pPr>
        <w:tabs>
          <w:tab w:val="left" w:pos="5340"/>
        </w:tabs>
        <w:ind w:right="420"/>
        <w:rPr>
          <w:i/>
        </w:rPr>
      </w:pPr>
      <w:r w:rsidRPr="00D04707">
        <w:rPr>
          <w:rFonts w:ascii="黑体" w:eastAsia="黑体" w:hAnsi="黑体"/>
          <w:sz w:val="36"/>
          <w:szCs w:val="36"/>
        </w:rPr>
        <w:br w:type="page"/>
      </w:r>
      <w:r w:rsidR="00D04707">
        <w:rPr>
          <w:rFonts w:ascii="黑体" w:eastAsia="黑体" w:hAnsi="黑体"/>
          <w:b/>
          <w:sz w:val="36"/>
          <w:szCs w:val="36"/>
        </w:rPr>
        <w:tab/>
      </w:r>
    </w:p>
    <w:p w:rsidR="00B0009F" w:rsidRPr="00CC1546" w:rsidRDefault="00B0009F" w:rsidP="00CC1546">
      <w:pPr>
        <w:pStyle w:val="1"/>
        <w:spacing w:before="0" w:after="0"/>
        <w:jc w:val="center"/>
        <w:rPr>
          <w:rFonts w:ascii="黑体" w:eastAsia="黑体" w:hAnsi="黑体"/>
          <w:b w:val="0"/>
          <w:sz w:val="36"/>
          <w:szCs w:val="36"/>
        </w:rPr>
      </w:pPr>
      <w:r w:rsidRPr="00CC1546">
        <w:rPr>
          <w:rFonts w:ascii="黑体" w:eastAsia="黑体" w:hAnsi="黑体" w:hint="eastAsia"/>
          <w:b w:val="0"/>
          <w:sz w:val="36"/>
          <w:szCs w:val="36"/>
        </w:rPr>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1"/>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1B6047" w:rsidRPr="001B6047" w:rsidTr="00AE3BB2">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RDefault="00F33EA4" w:rsidP="009018C0">
            <w:pPr>
              <w:pStyle w:val="a8"/>
              <w:jc w:val="center"/>
              <w:rPr>
                <w:b/>
                <w:color w:val="000000" w:themeColor="text1"/>
                <w:sz w:val="18"/>
              </w:rPr>
            </w:pPr>
          </w:p>
          <w:p w:rsidR="00AA78B5" w:rsidRPr="001B6047" w:rsidRDefault="00AA78B5"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AA78B5" w:rsidRPr="001B6047" w:rsidRDefault="00F33EA4" w:rsidP="009018C0">
            <w:pPr>
              <w:pStyle w:val="a8"/>
              <w:jc w:val="center"/>
              <w:rPr>
                <w:b/>
                <w:color w:val="000000" w:themeColor="text1"/>
                <w:sz w:val="18"/>
              </w:rPr>
            </w:pPr>
            <w:r>
              <w:rPr>
                <w:rFonts w:hint="eastAsia"/>
                <w:b/>
                <w:color w:val="000000" w:themeColor="text1"/>
                <w:sz w:val="18"/>
              </w:rPr>
              <w:t>在公司是否领取薪水</w:t>
            </w:r>
          </w:p>
        </w:tc>
      </w:tr>
      <w:sdt>
        <w:sdtPr>
          <w:rPr>
            <w:rFonts w:asciiTheme="minorEastAsia" w:eastAsiaTheme="minorEastAsia" w:hAnsiTheme="minorEastAsia"/>
            <w:color w:val="000000" w:themeColor="text1"/>
            <w:szCs w:val="24"/>
          </w:rPr>
          <w:id w:val="-869298446"/>
          <w:lock w:val="sdtLocked"/>
          <w:placeholder>
            <w:docPart w:val="089F1764430248F199AA8C7373F73F03"/>
          </w:placeholder>
        </w:sdtPr>
        <w:sdtEndPr>
          <w:rPr>
            <w:sz w:val="18"/>
            <w:szCs w:val="21"/>
          </w:rPr>
        </w:sdtEndPr>
        <w:sdtContent>
          <w:tr w:rsidR="001B6047" w:rsidRPr="001B6047" w:rsidTr="00AE3BB2">
            <w:sdt>
              <w:sdtPr>
                <w:rPr>
                  <w:rFonts w:asciiTheme="minorEastAsia" w:eastAsiaTheme="minorEastAsia" w:hAnsiTheme="minorEastAsia"/>
                  <w:color w:val="000000" w:themeColor="text1"/>
                  <w:szCs w:val="24"/>
                </w:rPr>
                <w:id w:val="-118224863"/>
                <w:lock w:val="sdtLocked"/>
                <w:placeholder>
                  <w:docPart w:val="0909DEEF0DA041A6A4749EA0A1FC0D3A"/>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w:t>
                    </w:r>
                  </w:p>
                </w:tc>
              </w:sdtContent>
            </w:sdt>
            <w:sdt>
              <w:sdtPr>
                <w:rPr>
                  <w:rFonts w:asciiTheme="minorEastAsia" w:eastAsiaTheme="minorEastAsia" w:hAnsiTheme="minorEastAsia"/>
                  <w:color w:val="000000" w:themeColor="text1"/>
                  <w:szCs w:val="24"/>
                </w:rPr>
                <w:id w:val="1326788081"/>
                <w:lock w:val="sdtLocked"/>
                <w:placeholder>
                  <w:docPart w:val="27AC5AA04C16489AB54593441D6B101D"/>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______</w:t>
                    </w:r>
                  </w:p>
                </w:tc>
              </w:sdtContent>
            </w:sdt>
            <w:sdt>
              <w:sdtPr>
                <w:rPr>
                  <w:color w:val="000000" w:themeColor="text1"/>
                  <w:sz w:val="18"/>
                </w:rPr>
                <w:id w:val="-41206879"/>
                <w:lock w:val="sdtLocked"/>
                <w:placeholder>
                  <w:docPart w:val="F96AAD5A0D8D43F2B9E7EF8E3E796556"/>
                </w:placeholder>
                <w:showingPlcHdr/>
                <w:dropDownList>
                  <w:listItem w:displayText="男" w:value="男"/>
                  <w:listItem w:displayText="女" w:value="女"/>
                </w:dropDownList>
              </w:sdtPr>
              <w:sdtEndPr/>
              <w:sdtContent>
                <w:tc>
                  <w:tcPr>
                    <w:tcW w:w="767" w:type="pct"/>
                  </w:tcPr>
                  <w:p w:rsidR="00AA78B5" w:rsidRPr="001B6047" w:rsidRDefault="005D6BEA" w:rsidP="005D6BEA">
                    <w:pPr>
                      <w:jc w:val="center"/>
                      <w:rPr>
                        <w:color w:val="000000" w:themeColor="text1"/>
                        <w:sz w:val="18"/>
                      </w:rPr>
                    </w:pPr>
                    <w:r w:rsidRPr="00261BF4">
                      <w:rPr>
                        <w:rStyle w:val="placeholder2Char"/>
                        <w:rFonts w:hint="eastAsia"/>
                      </w:rPr>
                      <w:t>选择</w:t>
                    </w:r>
                  </w:p>
                </w:tc>
              </w:sdtContent>
            </w:sdt>
            <w:sdt>
              <w:sdtPr>
                <w:rPr>
                  <w:rFonts w:asciiTheme="minorEastAsia" w:eastAsiaTheme="minorEastAsia" w:hAnsiTheme="minorEastAsia"/>
                  <w:color w:val="000000" w:themeColor="text1"/>
                  <w:szCs w:val="24"/>
                </w:rPr>
                <w:alias w:val="整数"/>
                <w:tag w:val="整数"/>
                <w:id w:val="1177850120"/>
                <w:lock w:val="sdtLocked"/>
                <w:placeholder>
                  <w:docPart w:val="BADBBDB273784B12856BC8756F4C3465"/>
                </w:placeholder>
                <w:showingPlcHdr/>
                <w:text/>
              </w:sdtPr>
              <w:sdtEndPr/>
              <w:sdtContent>
                <w:tc>
                  <w:tcPr>
                    <w:tcW w:w="465" w:type="pct"/>
                  </w:tcPr>
                  <w:p w:rsidR="00AA78B5" w:rsidRPr="004C4424" w:rsidRDefault="00184CE0" w:rsidP="00A24621">
                    <w:pPr>
                      <w:jc w:val="center"/>
                      <w:rPr>
                        <w:color w:val="000000" w:themeColor="text1"/>
                        <w:sz w:val="18"/>
                      </w:rPr>
                    </w:pPr>
                    <w:r w:rsidRPr="00261BF4">
                      <w:rPr>
                        <w:rStyle w:val="placeholder1Char"/>
                        <w:rFonts w:hint="eastAsia"/>
                      </w:rPr>
                      <w:t>____</w:t>
                    </w:r>
                  </w:p>
                </w:tc>
              </w:sdtContent>
            </w:sdt>
            <w:sdt>
              <w:sdtPr>
                <w:rPr>
                  <w:rFonts w:asciiTheme="minorEastAsia" w:eastAsiaTheme="minorEastAsia" w:hAnsiTheme="minorEastAsia"/>
                  <w:color w:val="000000" w:themeColor="text1"/>
                  <w:szCs w:val="24"/>
                </w:rPr>
                <w:id w:val="897870590"/>
                <w:lock w:val="sdtLocked"/>
                <w:placeholder>
                  <w:docPart w:val="2EA2DFB73BEB426D85C17576A69FE0C1"/>
                </w:placeholder>
                <w:showingPlcHdr/>
                <w:text/>
              </w:sdtPr>
              <w:sdtEndPr/>
              <w:sdtContent>
                <w:tc>
                  <w:tcPr>
                    <w:tcW w:w="464" w:type="pct"/>
                  </w:tcPr>
                  <w:p w:rsidR="00AA78B5" w:rsidRPr="004C4424" w:rsidRDefault="00CF1CE9" w:rsidP="00A24621">
                    <w:pPr>
                      <w:jc w:val="center"/>
                      <w:rPr>
                        <w:color w:val="000000" w:themeColor="text1"/>
                        <w:sz w:val="18"/>
                      </w:rPr>
                    </w:pPr>
                    <w:r w:rsidRPr="00261BF4">
                      <w:rPr>
                        <w:rStyle w:val="placeholder1Char"/>
                      </w:rPr>
                      <w:t>____</w:t>
                    </w:r>
                    <w:r w:rsidR="007B6E2E" w:rsidRPr="00261BF4">
                      <w:rPr>
                        <w:rStyle w:val="placeholder1Char"/>
                      </w:rPr>
                      <w:t>__</w:t>
                    </w:r>
                  </w:p>
                </w:tc>
              </w:sdtContent>
            </w:sdt>
            <w:sdt>
              <w:sdtPr>
                <w:rPr>
                  <w:rFonts w:asciiTheme="minorEastAsia" w:eastAsiaTheme="minorEastAsia" w:hAnsiTheme="minorEastAsia"/>
                  <w:color w:val="000000" w:themeColor="text1"/>
                  <w:szCs w:val="24"/>
                </w:rPr>
                <w:alias w:val="期间"/>
                <w:tag w:val="期间"/>
                <w:id w:val="1885978139"/>
                <w:lock w:val="sdtLocked"/>
                <w:placeholder>
                  <w:docPart w:val="AF6C43DC525647D993CBD18AC3BE7364"/>
                </w:placeholder>
                <w:showingPlcHdr/>
                <w:text/>
              </w:sdtPr>
              <w:sdtEndPr/>
              <w:sdtContent>
                <w:tc>
                  <w:tcPr>
                    <w:tcW w:w="1407" w:type="pct"/>
                  </w:tcPr>
                  <w:p w:rsidR="00AA78B5" w:rsidRPr="004C4424" w:rsidRDefault="007B6E2E" w:rsidP="00A24621">
                    <w:pPr>
                      <w:jc w:val="center"/>
                      <w:rPr>
                        <w:color w:val="000000" w:themeColor="text1"/>
                        <w:sz w:val="18"/>
                      </w:rPr>
                    </w:pPr>
                    <w:r w:rsidRPr="00261BF4">
                      <w:rPr>
                        <w:rStyle w:val="placeholder1Char"/>
                      </w:rPr>
                      <w:t>_____</w:t>
                    </w:r>
                    <w:r w:rsidR="00C078E0" w:rsidRPr="00261BF4">
                      <w:rPr>
                        <w:rStyle w:val="placeholder1Char"/>
                      </w:rPr>
                      <w:t>_____</w:t>
                    </w:r>
                  </w:p>
                </w:tc>
              </w:sdtContent>
            </w:sdt>
            <w:sdt>
              <w:sdtPr>
                <w:rPr>
                  <w:rFonts w:asciiTheme="minorEastAsia" w:eastAsiaTheme="minorEastAsia" w:hAnsiTheme="minorEastAsia"/>
                  <w:color w:val="000000" w:themeColor="text1"/>
                  <w:sz w:val="18"/>
                  <w:szCs w:val="21"/>
                </w:rPr>
                <w:id w:val="1619639044"/>
                <w:lock w:val="sdtLocked"/>
                <w:placeholder>
                  <w:docPart w:val="D09C0A34305940FEAE5E3ED23F12DEE6"/>
                </w:placeholder>
                <w:showingPlcHdr/>
                <w:dropDownList>
                  <w:listItem w:displayText="是" w:value="true"/>
                  <w:listItem w:displayText="否" w:value="false"/>
                </w:dropDownList>
              </w:sdtPr>
              <w:sdtEndPr/>
              <w:sdtContent>
                <w:tc>
                  <w:tcPr>
                    <w:tcW w:w="389" w:type="pct"/>
                    <w:shd w:val="clear" w:color="auto" w:fill="auto"/>
                  </w:tcPr>
                  <w:p w:rsidR="00AA78B5" w:rsidRPr="001B6047" w:rsidRDefault="00DB0EB4" w:rsidP="00A24621">
                    <w:pPr>
                      <w:jc w:val="center"/>
                      <w:rPr>
                        <w:color w:val="000000" w:themeColor="text1"/>
                        <w:sz w:val="18"/>
                      </w:rPr>
                    </w:pPr>
                    <w:r w:rsidRPr="005A4913">
                      <w:rPr>
                        <w:rStyle w:val="placeholder1Char"/>
                        <w:rFonts w:hint="eastAsia"/>
                      </w:rPr>
                      <w:t>选择</w:t>
                    </w:r>
                  </w:p>
                </w:tc>
              </w:sdtContent>
            </w:sdt>
          </w:tr>
        </w:sdtContent>
      </w:sdt>
      <w:tr w:rsidR="001B6047" w:rsidRPr="001B6047" w:rsidTr="00AE3BB2">
        <w:tc>
          <w:tcPr>
            <w:tcW w:w="4611" w:type="pct"/>
            <w:gridSpan w:val="6"/>
          </w:tcPr>
          <w:p w:rsidR="00285F89" w:rsidRPr="001B6047" w:rsidRDefault="00285F89" w:rsidP="002849B1">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p>
        </w:tc>
        <w:tc>
          <w:tcPr>
            <w:tcW w:w="389" w:type="pct"/>
          </w:tcPr>
          <w:p w:rsidR="00285F89" w:rsidRPr="001B6047" w:rsidRDefault="001140BD" w:rsidP="00C45D3F">
            <w:pPr>
              <w:jc w:val="center"/>
              <w:rPr>
                <w:color w:val="000000" w:themeColor="text1"/>
                <w:sz w:val="18"/>
              </w:rPr>
            </w:pPr>
            <w:sdt>
              <w:sdtPr>
                <w:rPr>
                  <w:rFonts w:asciiTheme="minorEastAsia" w:eastAsiaTheme="minorEastAsia" w:hAnsiTheme="minorEastAsia"/>
                  <w:color w:val="000000" w:themeColor="text1"/>
                  <w:szCs w:val="24"/>
                </w:rPr>
                <w:alias w:val="整数"/>
                <w:tag w:val="整数"/>
                <w:id w:val="2002388754"/>
                <w:lock w:val="sdtLocked"/>
                <w:placeholder>
                  <w:docPart w:val="9A6E445AC58140FA9D6160FB763F71B6"/>
                </w:placeholder>
                <w:showingPlcHdr/>
                <w:text/>
              </w:sdtPr>
              <w:sdtEndPr/>
              <w:sdtContent>
                <w:r w:rsidR="002849B1" w:rsidRPr="00D45443">
                  <w:rPr>
                    <w:rStyle w:val="placeholder1Char"/>
                    <w:rFonts w:hint="eastAsia"/>
                  </w:rPr>
                  <w:t>____</w:t>
                </w:r>
              </w:sdtContent>
            </w:sdt>
          </w:p>
        </w:tc>
      </w:tr>
      <w:tr w:rsidR="001B6047" w:rsidRPr="001B6047" w:rsidTr="00AE3BB2">
        <w:tc>
          <w:tcPr>
            <w:tcW w:w="4611" w:type="pct"/>
            <w:gridSpan w:val="6"/>
          </w:tcPr>
          <w:p w:rsidR="00285F89" w:rsidRPr="001B6047" w:rsidRDefault="00285F89" w:rsidP="002849B1">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p>
        </w:tc>
        <w:tc>
          <w:tcPr>
            <w:tcW w:w="389" w:type="pct"/>
          </w:tcPr>
          <w:p w:rsidR="00285F89" w:rsidRPr="001B6047" w:rsidRDefault="001140BD" w:rsidP="00C45D3F">
            <w:pPr>
              <w:jc w:val="center"/>
              <w:rPr>
                <w:color w:val="000000" w:themeColor="text1"/>
                <w:sz w:val="18"/>
              </w:rPr>
            </w:pPr>
            <w:sdt>
              <w:sdtPr>
                <w:rPr>
                  <w:rFonts w:asciiTheme="minorEastAsia" w:eastAsiaTheme="minorEastAsia" w:hAnsiTheme="minorEastAsia"/>
                  <w:color w:val="000000" w:themeColor="text1"/>
                  <w:szCs w:val="24"/>
                </w:rPr>
                <w:alias w:val="整数"/>
                <w:tag w:val="整数"/>
                <w:id w:val="-1770766754"/>
                <w:lock w:val="sdtLocked"/>
                <w:placeholder>
                  <w:docPart w:val="1825E13AEA21464E9928CAACDC8E126F"/>
                </w:placeholder>
                <w:showingPlcHdr/>
                <w:text/>
              </w:sdtPr>
              <w:sdtEndPr/>
              <w:sdtContent>
                <w:r w:rsidR="002849B1" w:rsidRPr="00D45443">
                  <w:rPr>
                    <w:rStyle w:val="placeholder1Char"/>
                    <w:rFonts w:hint="eastAsia"/>
                  </w:rPr>
                  <w:t>____</w:t>
                </w:r>
              </w:sdtContent>
            </w:sdt>
          </w:p>
        </w:tc>
      </w:tr>
      <w:tr w:rsidR="001B6047" w:rsidRPr="001B6047" w:rsidTr="00AE3BB2">
        <w:tc>
          <w:tcPr>
            <w:tcW w:w="4611" w:type="pct"/>
            <w:gridSpan w:val="6"/>
          </w:tcPr>
          <w:p w:rsidR="00285F89" w:rsidRPr="001B6047" w:rsidRDefault="00285F89" w:rsidP="002849B1">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p>
        </w:tc>
        <w:tc>
          <w:tcPr>
            <w:tcW w:w="389" w:type="pct"/>
          </w:tcPr>
          <w:p w:rsidR="00285F89" w:rsidRPr="001B6047" w:rsidRDefault="001140BD" w:rsidP="00C45D3F">
            <w:pPr>
              <w:jc w:val="center"/>
              <w:rPr>
                <w:color w:val="000000" w:themeColor="text1"/>
                <w:sz w:val="18"/>
              </w:rPr>
            </w:pPr>
            <w:sdt>
              <w:sdtPr>
                <w:rPr>
                  <w:rFonts w:asciiTheme="minorEastAsia" w:eastAsiaTheme="minorEastAsia" w:hAnsiTheme="minorEastAsia"/>
                  <w:color w:val="000000" w:themeColor="text1"/>
                  <w:szCs w:val="24"/>
                </w:rPr>
                <w:alias w:val="整数"/>
                <w:tag w:val="整数"/>
                <w:id w:val="-430661626"/>
                <w:lock w:val="sdtLocked"/>
                <w:placeholder>
                  <w:docPart w:val="C9665F954F6D4D7984E7759D8AC1DBE5"/>
                </w:placeholder>
                <w:showingPlcHdr/>
                <w:text/>
              </w:sdtPr>
              <w:sdtEndPr/>
              <w:sdtContent>
                <w:r w:rsidR="002849B1" w:rsidRPr="00D45443">
                  <w:rPr>
                    <w:rStyle w:val="placeholder1Char"/>
                    <w:rFonts w:hint="eastAsia"/>
                  </w:rPr>
                  <w:t>____</w:t>
                </w:r>
              </w:sdtContent>
            </w:sdt>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sdt>
          <w:sdtPr>
            <w:rPr>
              <w:rFonts w:asciiTheme="minorEastAsia" w:eastAsiaTheme="minorEastAsia" w:hAnsiTheme="minorEastAsia" w:hint="eastAsia"/>
              <w:color w:val="000000" w:themeColor="text1"/>
              <w:szCs w:val="21"/>
            </w:rPr>
            <w:id w:val="-14700260"/>
            <w:lock w:val="sdtLocked"/>
            <w:placeholder>
              <w:docPart w:val="04F20F0DCBB546D3B13E86D4EFCDC56D"/>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C52AF5" w:rsidP="00C52AF5">
                <w:pPr>
                  <w:tabs>
                    <w:tab w:val="left" w:pos="5140"/>
                  </w:tabs>
                  <w:rPr>
                    <w:rFonts w:asciiTheme="minorEastAsia" w:eastAsiaTheme="minorEastAsia" w:hAnsiTheme="minorEastAsia"/>
                    <w:color w:val="000000" w:themeColor="text1"/>
                    <w:szCs w:val="21"/>
                  </w:rPr>
                </w:pPr>
                <w:r w:rsidRPr="00A82D54">
                  <w:rPr>
                    <w:rStyle w:val="placeholder1Char"/>
                    <w:rFonts w:hint="eastAsia"/>
                  </w:rPr>
                  <w:t>___________________________________________________________________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1B6047" w:rsidRPr="001B6047" w:rsidTr="00AE3BB2">
        <w:tc>
          <w:tcPr>
            <w:tcW w:w="871"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5F570A" w:rsidRPr="001B6047" w:rsidRDefault="005F570A"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5F570A" w:rsidRPr="001B6047" w:rsidRDefault="005F570A"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sdt>
        <w:sdtPr>
          <w:rPr>
            <w:rFonts w:asciiTheme="minorEastAsia" w:eastAsiaTheme="minorEastAsia" w:hAnsiTheme="minorEastAsia"/>
            <w:color w:val="000000" w:themeColor="text1"/>
            <w:szCs w:val="24"/>
          </w:rPr>
          <w:id w:val="1094985633"/>
          <w:lock w:val="sdtLocked"/>
          <w:placeholder>
            <w:docPart w:val="089F1764430248F199AA8C7373F73F03"/>
          </w:placeholder>
        </w:sdtPr>
        <w:sdtEndPr/>
        <w:sdtContent>
          <w:tr w:rsidR="001B6047" w:rsidRPr="001B6047" w:rsidTr="00AE3BB2">
            <w:sdt>
              <w:sdtPr>
                <w:rPr>
                  <w:rFonts w:asciiTheme="minorEastAsia" w:eastAsiaTheme="minorEastAsia" w:hAnsiTheme="minorEastAsia"/>
                  <w:color w:val="000000" w:themeColor="text1"/>
                  <w:szCs w:val="24"/>
                </w:rPr>
                <w:id w:val="-609659305"/>
                <w:lock w:val="sdtLocked"/>
                <w:placeholder>
                  <w:docPart w:val="B639C091DEAC4C38AFBE1F3DD0F09D86"/>
                </w:placeholder>
                <w:showingPlcHdr/>
                <w:text/>
              </w:sdtPr>
              <w:sdtEndPr/>
              <w:sdtContent>
                <w:tc>
                  <w:tcPr>
                    <w:tcW w:w="871" w:type="pct"/>
                  </w:tcPr>
                  <w:p w:rsidR="005F570A" w:rsidRPr="004C4424" w:rsidRDefault="003D0A16" w:rsidP="00E06127">
                    <w:pPr>
                      <w:jc w:val="center"/>
                      <w:rPr>
                        <w:color w:val="000000" w:themeColor="text1"/>
                        <w:sz w:val="18"/>
                      </w:rPr>
                    </w:pPr>
                    <w:r w:rsidRPr="00D45443">
                      <w:rPr>
                        <w:rStyle w:val="placeholder1Char"/>
                      </w:rPr>
                      <w:t>________</w:t>
                    </w:r>
                  </w:p>
                </w:tc>
              </w:sdtContent>
            </w:sdt>
            <w:sdt>
              <w:sdtPr>
                <w:rPr>
                  <w:rFonts w:asciiTheme="minorEastAsia" w:eastAsiaTheme="minorEastAsia" w:hAnsiTheme="minorEastAsia"/>
                  <w:color w:val="000000" w:themeColor="text1"/>
                  <w:szCs w:val="24"/>
                </w:rPr>
                <w:id w:val="-506442317"/>
                <w:lock w:val="sdtLocked"/>
                <w:placeholder>
                  <w:docPart w:val="E1E801E94C5D4308B1F1245356D76524"/>
                </w:placeholder>
                <w:showingPlcHdr/>
                <w:text/>
              </w:sdtPr>
              <w:sdtEndPr/>
              <w:sdtContent>
                <w:tc>
                  <w:tcPr>
                    <w:tcW w:w="796" w:type="pct"/>
                  </w:tcPr>
                  <w:p w:rsidR="005F570A" w:rsidRPr="004C4424" w:rsidRDefault="003D0A16" w:rsidP="00E06127">
                    <w:pPr>
                      <w:jc w:val="center"/>
                      <w:rPr>
                        <w:color w:val="000000" w:themeColor="text1"/>
                        <w:sz w:val="18"/>
                      </w:rPr>
                    </w:pPr>
                    <w:r w:rsidRPr="00D45443">
                      <w:rPr>
                        <w:rStyle w:val="placeholder1Char"/>
                      </w:rPr>
                      <w:t>_____</w:t>
                    </w:r>
                    <w:r w:rsidR="007B6E2E" w:rsidRPr="00D45443">
                      <w:rPr>
                        <w:rStyle w:val="placeholder1Char"/>
                      </w:rPr>
                      <w:t>_____</w:t>
                    </w:r>
                  </w:p>
                </w:tc>
              </w:sdtContent>
            </w:sdt>
            <w:tc>
              <w:tcPr>
                <w:tcW w:w="870" w:type="pct"/>
              </w:tcPr>
              <w:p w:rsidR="005F570A" w:rsidRPr="004C4424" w:rsidRDefault="001140BD"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22"/>
                    <w:lock w:val="sdtLocked"/>
                    <w:placeholder>
                      <w:docPart w:val="DA79D30359CD4B679F7AB930CF761B07"/>
                    </w:placeholder>
                    <w:showingPlcHdr/>
                    <w:text/>
                  </w:sdtPr>
                  <w:sdtEndPr/>
                  <w:sdtContent>
                    <w:r w:rsidR="00C078E0" w:rsidRPr="00D45443">
                      <w:rPr>
                        <w:rStyle w:val="placeholder1Char"/>
                      </w:rPr>
                      <w:t>______</w:t>
                    </w:r>
                  </w:sdtContent>
                </w:sdt>
              </w:p>
            </w:tc>
            <w:tc>
              <w:tcPr>
                <w:tcW w:w="579" w:type="pct"/>
              </w:tcPr>
              <w:p w:rsidR="005F570A" w:rsidRPr="004C4424" w:rsidRDefault="001140BD"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606"/>
                    <w:lock w:val="sdtLocked"/>
                    <w:placeholder>
                      <w:docPart w:val="4A29EFA6D22B49D5B7DD01D0661171BF"/>
                    </w:placeholder>
                    <w:showingPlcHdr/>
                    <w:text/>
                  </w:sdtPr>
                  <w:sdtEndPr/>
                  <w:sdtContent>
                    <w:r w:rsidR="00C078E0" w:rsidRPr="00D45443">
                      <w:rPr>
                        <w:rStyle w:val="placeholder1Char"/>
                      </w:rPr>
                      <w:t>______</w:t>
                    </w:r>
                  </w:sdtContent>
                </w:sdt>
              </w:p>
            </w:tc>
            <w:tc>
              <w:tcPr>
                <w:tcW w:w="580" w:type="pct"/>
              </w:tcPr>
              <w:p w:rsidR="005F570A" w:rsidRPr="004C4424" w:rsidRDefault="001140BD"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699"/>
                    <w:lock w:val="sdtLocked"/>
                    <w:placeholder>
                      <w:docPart w:val="EACF3884750E4C90B6904B095577ED2F"/>
                    </w:placeholder>
                    <w:showingPlcHdr/>
                    <w:text/>
                  </w:sdtPr>
                  <w:sdtEndPr/>
                  <w:sdtContent>
                    <w:r w:rsidR="00C078E0" w:rsidRPr="00D45443">
                      <w:rPr>
                        <w:rStyle w:val="placeholder1Char"/>
                      </w:rPr>
                      <w:t>______</w:t>
                    </w:r>
                  </w:sdtContent>
                </w:sdt>
              </w:p>
            </w:tc>
            <w:tc>
              <w:tcPr>
                <w:tcW w:w="580" w:type="pct"/>
                <w:shd w:val="clear" w:color="auto" w:fill="auto"/>
              </w:tcPr>
              <w:p w:rsidR="005F570A" w:rsidRPr="004C4424" w:rsidRDefault="001140BD"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808"/>
                    <w:lock w:val="sdtLocked"/>
                    <w:placeholder>
                      <w:docPart w:val="A2B68BAABE9044F2B9011EDCC2427972"/>
                    </w:placeholder>
                    <w:showingPlcHdr/>
                    <w:text/>
                  </w:sdtPr>
                  <w:sdtEndPr/>
                  <w:sdtContent>
                    <w:r w:rsidR="00C078E0" w:rsidRPr="00D45443">
                      <w:rPr>
                        <w:rStyle w:val="placeholder1Char"/>
                      </w:rPr>
                      <w:t>______</w:t>
                    </w:r>
                  </w:sdtContent>
                </w:sdt>
              </w:p>
            </w:tc>
            <w:tc>
              <w:tcPr>
                <w:tcW w:w="724" w:type="pct"/>
              </w:tcPr>
              <w:p w:rsidR="005F570A" w:rsidRPr="001B6047" w:rsidRDefault="001140BD"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01"/>
                    <w:lock w:val="sdtLocked"/>
                    <w:placeholder>
                      <w:docPart w:val="579D2E3198B74B3BB0FF1CCE4BC9D411"/>
                    </w:placeholder>
                    <w:showingPlcHdr/>
                    <w:text/>
                  </w:sdtPr>
                  <w:sdtEndPr/>
                  <w:sdtContent>
                    <w:r w:rsidR="00C078E0" w:rsidRPr="00D45443">
                      <w:rPr>
                        <w:rStyle w:val="placeholder1Char"/>
                      </w:rPr>
                      <w:t>______</w:t>
                    </w:r>
                  </w:sdtContent>
                </w:sdt>
              </w:p>
            </w:tc>
          </w:tr>
        </w:sdtContent>
      </w:sdt>
      <w:tr w:rsidR="00196080" w:rsidRPr="001B6047" w:rsidTr="00AE3BB2">
        <w:tc>
          <w:tcPr>
            <w:tcW w:w="871" w:type="pct"/>
          </w:tcPr>
          <w:p w:rsidR="00196080" w:rsidRPr="001B6047" w:rsidRDefault="00196080" w:rsidP="00196080">
            <w:pPr>
              <w:jc w:val="center"/>
              <w:rPr>
                <w:b/>
                <w:color w:val="000000" w:themeColor="text1"/>
                <w:sz w:val="18"/>
              </w:rPr>
            </w:pPr>
            <w:r w:rsidRPr="001B6047">
              <w:rPr>
                <w:rFonts w:hint="eastAsia"/>
                <w:b/>
                <w:color w:val="000000" w:themeColor="text1"/>
                <w:sz w:val="18"/>
              </w:rPr>
              <w:t>合计</w:t>
            </w:r>
          </w:p>
        </w:tc>
        <w:tc>
          <w:tcPr>
            <w:tcW w:w="796" w:type="pct"/>
          </w:tcPr>
          <w:p w:rsidR="00196080" w:rsidRPr="001B6047" w:rsidRDefault="00196080" w:rsidP="00196080">
            <w:pPr>
              <w:jc w:val="center"/>
              <w:rPr>
                <w:color w:val="000000" w:themeColor="text1"/>
                <w:sz w:val="18"/>
              </w:rPr>
            </w:pPr>
            <w:r>
              <w:rPr>
                <w:rFonts w:hint="eastAsia"/>
                <w:color w:val="000000" w:themeColor="text1"/>
                <w:sz w:val="18"/>
              </w:rPr>
              <w:t>-</w:t>
            </w:r>
          </w:p>
        </w:tc>
        <w:tc>
          <w:tcPr>
            <w:tcW w:w="870" w:type="pct"/>
          </w:tcPr>
          <w:p w:rsidR="00196080" w:rsidRPr="004C4424" w:rsidRDefault="001140BD"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40561497"/>
                <w:lock w:val="sdtLocked"/>
                <w:placeholder>
                  <w:docPart w:val="EEC7EB431F1D40C8963A6865529DA0E0"/>
                </w:placeholder>
                <w:showingPlcHdr/>
                <w:text/>
              </w:sdtPr>
              <w:sdtEndPr/>
              <w:sdtContent>
                <w:r w:rsidR="00C078E0" w:rsidRPr="00D45443">
                  <w:rPr>
                    <w:rStyle w:val="placeholder1Char"/>
                  </w:rPr>
                  <w:t>______</w:t>
                </w:r>
              </w:sdtContent>
            </w:sdt>
          </w:p>
        </w:tc>
        <w:tc>
          <w:tcPr>
            <w:tcW w:w="579" w:type="pct"/>
          </w:tcPr>
          <w:p w:rsidR="00196080" w:rsidRPr="004C4424" w:rsidRDefault="001140BD"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510423015"/>
                <w:lock w:val="sdtLocked"/>
                <w:placeholder>
                  <w:docPart w:val="BB4A206A53044BAEA6FC38574F628BA3"/>
                </w:placeholder>
                <w:showingPlcHdr/>
                <w:text/>
              </w:sdtPr>
              <w:sdtEndPr/>
              <w:sdtContent>
                <w:r w:rsidR="00C078E0" w:rsidRPr="00D45443">
                  <w:rPr>
                    <w:rStyle w:val="placeholder1Char"/>
                  </w:rPr>
                  <w:t>______</w:t>
                </w:r>
              </w:sdtContent>
            </w:sdt>
          </w:p>
        </w:tc>
        <w:tc>
          <w:tcPr>
            <w:tcW w:w="580" w:type="pct"/>
          </w:tcPr>
          <w:p w:rsidR="00196080" w:rsidRPr="004C4424" w:rsidRDefault="001140BD"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461920695"/>
                <w:lock w:val="sdtLocked"/>
                <w:placeholder>
                  <w:docPart w:val="21FC7B440095435F9C98BD5DB85AD4AD"/>
                </w:placeholder>
                <w:showingPlcHdr/>
                <w:text/>
              </w:sdtPr>
              <w:sdtEndPr/>
              <w:sdtContent>
                <w:r w:rsidR="00C078E0" w:rsidRPr="00D45443">
                  <w:rPr>
                    <w:rStyle w:val="placeholder1Char"/>
                  </w:rPr>
                  <w:t>______</w:t>
                </w:r>
              </w:sdtContent>
            </w:sdt>
          </w:p>
        </w:tc>
        <w:tc>
          <w:tcPr>
            <w:tcW w:w="580" w:type="pct"/>
            <w:shd w:val="clear" w:color="auto" w:fill="auto"/>
          </w:tcPr>
          <w:p w:rsidR="00196080" w:rsidRPr="004C4424" w:rsidRDefault="001140BD"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1676838323"/>
                <w:lock w:val="sdtLocked"/>
                <w:placeholder>
                  <w:docPart w:val="E9919AC27A7E4725A90C7B1B587A59F8"/>
                </w:placeholder>
                <w:showingPlcHdr/>
                <w:text/>
              </w:sdtPr>
              <w:sdtEndPr/>
              <w:sdtContent>
                <w:r w:rsidR="00C078E0" w:rsidRPr="00D45443">
                  <w:rPr>
                    <w:rStyle w:val="placeholder1Char"/>
                  </w:rPr>
                  <w:t>______</w:t>
                </w:r>
              </w:sdtContent>
            </w:sdt>
          </w:p>
        </w:tc>
        <w:tc>
          <w:tcPr>
            <w:tcW w:w="724" w:type="pct"/>
          </w:tcPr>
          <w:p w:rsidR="00196080" w:rsidRPr="004C4424" w:rsidRDefault="001140BD"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830740162"/>
                <w:lock w:val="sdtLocked"/>
                <w:placeholder>
                  <w:docPart w:val="8BB4CF5C261D47B2A4D92F4C3FC8398D"/>
                </w:placeholder>
                <w:showingPlcHdr/>
                <w:text/>
              </w:sdtPr>
              <w:sdtEndPr/>
              <w:sdtContent>
                <w:r w:rsidR="00C078E0" w:rsidRPr="00D45443">
                  <w:rPr>
                    <w:rStyle w:val="placeholder1Char"/>
                  </w:rPr>
                  <w:t>______</w:t>
                </w:r>
              </w:sdtContent>
            </w:sdt>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1B6047" w:rsidRPr="001B6047" w:rsidTr="00387844">
        <w:tc>
          <w:tcPr>
            <w:tcW w:w="1377" w:type="pct"/>
            <w:tcBorders>
              <w:bottom w:val="nil"/>
            </w:tcBorders>
            <w:vAlign w:val="center"/>
          </w:tcPr>
          <w:p w:rsidR="0075711D" w:rsidRPr="001B6047" w:rsidRDefault="0075711D" w:rsidP="00FC5C43">
            <w:pPr>
              <w:pStyle w:val="a8"/>
              <w:jc w:val="center"/>
              <w:rPr>
                <w:b/>
                <w:color w:val="000000" w:themeColor="text1"/>
                <w:sz w:val="18"/>
              </w:rPr>
            </w:pPr>
          </w:p>
        </w:tc>
        <w:tc>
          <w:tcPr>
            <w:tcW w:w="2465" w:type="pct"/>
            <w:gridSpan w:val="3"/>
            <w:vAlign w:val="center"/>
          </w:tcPr>
          <w:p w:rsidR="0075711D" w:rsidRPr="001B6047" w:rsidRDefault="0075711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sdt>
          <w:sdtPr>
            <w:rPr>
              <w:rFonts w:asciiTheme="minorEastAsia" w:eastAsiaTheme="minorEastAsia" w:hAnsiTheme="minorEastAsia"/>
              <w:color w:val="000000" w:themeColor="text1"/>
              <w:sz w:val="18"/>
              <w:szCs w:val="21"/>
            </w:rPr>
            <w:id w:val="-2120683567"/>
            <w:lock w:val="sdtLocked"/>
            <w:placeholder>
              <w:docPart w:val="DBCCD93BCBC948F591D53C300B9F97F5"/>
            </w:placeholder>
            <w:showingPlcHdr/>
            <w:dropDownList>
              <w:listItem w:displayText="是" w:value="true"/>
              <w:listItem w:displayText="否" w:value="false"/>
            </w:dropDownList>
          </w:sdtPr>
          <w:sdtEndPr/>
          <w:sdtContent>
            <w:tc>
              <w:tcPr>
                <w:tcW w:w="1158" w:type="pct"/>
                <w:shd w:val="clear" w:color="auto" w:fill="auto"/>
                <w:vAlign w:val="center"/>
              </w:tcPr>
              <w:p w:rsidR="0075711D" w:rsidRPr="001B6047" w:rsidRDefault="00936632" w:rsidP="00936632">
                <w:pPr>
                  <w:pStyle w:val="a8"/>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387844"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sdt>
          <w:sdtPr>
            <w:rPr>
              <w:rFonts w:asciiTheme="minorEastAsia" w:eastAsiaTheme="minorEastAsia" w:hAnsiTheme="minorEastAsia"/>
              <w:color w:val="000000" w:themeColor="text1"/>
              <w:sz w:val="18"/>
              <w:szCs w:val="21"/>
            </w:rPr>
            <w:id w:val="-2069790321"/>
            <w:lock w:val="sdtLocked"/>
            <w:placeholder>
              <w:docPart w:val="4605E73BA921424C9749A78F5183F7F9"/>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sdt>
          <w:sdtPr>
            <w:rPr>
              <w:rFonts w:asciiTheme="minorEastAsia" w:eastAsiaTheme="minorEastAsia" w:hAnsiTheme="minorEastAsia"/>
              <w:color w:val="000000" w:themeColor="text1"/>
              <w:sz w:val="18"/>
              <w:szCs w:val="21"/>
            </w:rPr>
            <w:id w:val="1714775524"/>
            <w:lock w:val="sdtLocked"/>
            <w:placeholder>
              <w:docPart w:val="6E7195A01DD94F0A8F53A58B58EDD024"/>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sdt>
          <w:sdtPr>
            <w:rPr>
              <w:rFonts w:asciiTheme="minorEastAsia" w:eastAsiaTheme="minorEastAsia" w:hAnsiTheme="minorEastAsia"/>
              <w:color w:val="000000" w:themeColor="text1"/>
              <w:sz w:val="18"/>
              <w:szCs w:val="21"/>
            </w:rPr>
            <w:id w:val="-2092302180"/>
            <w:lock w:val="sdtLocked"/>
            <w:placeholder>
              <w:docPart w:val="6FD01C662B9D472B8558B25CC49998BA"/>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AE3BB2">
        <w:tc>
          <w:tcPr>
            <w:tcW w:w="1377" w:type="pct"/>
            <w:vAlign w:val="center"/>
          </w:tcPr>
          <w:p w:rsidR="0075711D" w:rsidRPr="001B6047" w:rsidRDefault="0075711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简要变动原因</w:t>
            </w:r>
          </w:p>
        </w:tc>
      </w:tr>
      <w:sdt>
        <w:sdtPr>
          <w:rPr>
            <w:rFonts w:asciiTheme="minorEastAsia" w:eastAsiaTheme="minorEastAsia" w:hAnsiTheme="minorEastAsia"/>
            <w:color w:val="000000" w:themeColor="text1"/>
            <w:szCs w:val="24"/>
          </w:rPr>
          <w:id w:val="1112398291"/>
          <w:lock w:val="sdtLocked"/>
          <w:placeholder>
            <w:docPart w:val="089F1764430248F199AA8C7373F73F03"/>
          </w:placeholder>
        </w:sdtPr>
        <w:sdtEndPr/>
        <w:sdtContent>
          <w:tr w:rsidR="001B6047" w:rsidRPr="001B6047" w:rsidTr="00AE3BB2">
            <w:tc>
              <w:tcPr>
                <w:tcW w:w="1377" w:type="pct"/>
              </w:tcPr>
              <w:p w:rsidR="0075711D" w:rsidRPr="001B6047" w:rsidRDefault="001140BD" w:rsidP="00E06127">
                <w:pPr>
                  <w:jc w:val="center"/>
                  <w:rPr>
                    <w:color w:val="000000" w:themeColor="text1"/>
                    <w:sz w:val="18"/>
                  </w:rPr>
                </w:pPr>
                <w:sdt>
                  <w:sdtPr>
                    <w:rPr>
                      <w:rFonts w:asciiTheme="minorEastAsia" w:eastAsiaTheme="minorEastAsia" w:hAnsiTheme="minorEastAsia"/>
                      <w:color w:val="000000" w:themeColor="text1"/>
                      <w:szCs w:val="24"/>
                    </w:rPr>
                    <w:id w:val="494066392"/>
                    <w:lock w:val="sdtLocked"/>
                    <w:placeholder>
                      <w:docPart w:val="5EDD2BDE918B42BC883E961495F5F55F"/>
                    </w:placeholder>
                    <w:showingPlcHdr/>
                    <w:text/>
                  </w:sdtPr>
                  <w:sdtEndPr/>
                  <w:sdtContent>
                    <w:r w:rsidR="00C078E0" w:rsidRPr="00D45443">
                      <w:rPr>
                        <w:rStyle w:val="placeholder1Char"/>
                      </w:rPr>
                      <w:t>__________</w:t>
                    </w:r>
                  </w:sdtContent>
                </w:sdt>
              </w:p>
            </w:tc>
            <w:tc>
              <w:tcPr>
                <w:tcW w:w="652" w:type="pct"/>
              </w:tcPr>
              <w:sdt>
                <w:sdtPr>
                  <w:rPr>
                    <w:rFonts w:asciiTheme="minorEastAsia" w:eastAsiaTheme="minorEastAsia" w:hAnsiTheme="minorEastAsia"/>
                    <w:kern w:val="0"/>
                    <w:szCs w:val="24"/>
                  </w:rPr>
                  <w:id w:val="-1583133351"/>
                  <w:lock w:val="sdtLocked"/>
                  <w:placeholder>
                    <w:docPart w:val="3963D1BF6EB74943A2E302FE65C428C5"/>
                  </w:placeholder>
                  <w:showingPlcHdr/>
                  <w:text/>
                </w:sdtPr>
                <w:sdtEndPr/>
                <w:sdtContent>
                  <w:p w:rsidR="00E06127" w:rsidRPr="00E06127" w:rsidRDefault="008D0B1C" w:rsidP="008D0B1C">
                    <w:pPr>
                      <w:jc w:val="center"/>
                      <w:rPr>
                        <w:rFonts w:asciiTheme="minorEastAsia" w:eastAsiaTheme="minorEastAsia" w:hAnsiTheme="minorEastAsia"/>
                        <w:color w:val="7F7F7F" w:themeColor="text1" w:themeTint="80"/>
                        <w:kern w:val="0"/>
                        <w:szCs w:val="24"/>
                      </w:rPr>
                    </w:pPr>
                    <w:r w:rsidRPr="00D45443">
                      <w:rPr>
                        <w:rStyle w:val="placeholder1Char"/>
                      </w:rPr>
                      <w:t>__________</w:t>
                    </w:r>
                  </w:p>
                </w:sdtContent>
              </w:sdt>
            </w:tc>
            <w:sdt>
              <w:sdtPr>
                <w:rPr>
                  <w:rFonts w:asciiTheme="minorEastAsia" w:eastAsiaTheme="minorEastAsia" w:hAnsiTheme="minorEastAsia"/>
                  <w:color w:val="000000" w:themeColor="text1"/>
                  <w:szCs w:val="24"/>
                </w:rPr>
                <w:id w:val="812761729"/>
                <w:lock w:val="sdtLocked"/>
                <w:placeholder>
                  <w:docPart w:val="035F5426FD9E4D19B68E50670128ADEE"/>
                </w:placeholder>
                <w:showingPlcHdr/>
                <w:text/>
              </w:sdtPr>
              <w:sdtEndPr/>
              <w:sdtContent>
                <w:tc>
                  <w:tcPr>
                    <w:tcW w:w="726"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187607636"/>
                <w:lock w:val="sdtLocked"/>
                <w:placeholder>
                  <w:docPart w:val="DCC4229DA40140858FC0E2825DA36B2A"/>
                </w:placeholder>
                <w:showingPlcHdr/>
                <w:text/>
              </w:sdtPr>
              <w:sdtEndPr/>
              <w:sdtContent>
                <w:tc>
                  <w:tcPr>
                    <w:tcW w:w="1087"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563841058"/>
                <w:lock w:val="sdtLocked"/>
                <w:placeholder>
                  <w:docPart w:val="CA8563777F7A4D119F3BAD07F7DC0946"/>
                </w:placeholder>
                <w:showingPlcHdr/>
                <w:text/>
              </w:sdtPr>
              <w:sdtEndPr/>
              <w:sdtContent>
                <w:tc>
                  <w:tcPr>
                    <w:tcW w:w="1158" w:type="pct"/>
                  </w:tcPr>
                  <w:p w:rsidR="0075711D" w:rsidRPr="001B6047" w:rsidRDefault="00C078E0" w:rsidP="00E06127">
                    <w:pPr>
                      <w:jc w:val="center"/>
                      <w:rPr>
                        <w:color w:val="000000" w:themeColor="text1"/>
                        <w:sz w:val="18"/>
                      </w:rPr>
                    </w:pPr>
                    <w:r w:rsidRPr="00D45443">
                      <w:rPr>
                        <w:rStyle w:val="placeholder1Char"/>
                      </w:rPr>
                      <w:t>________________</w:t>
                    </w:r>
                  </w:p>
                </w:tc>
              </w:sdtContent>
            </w:sdt>
          </w:tr>
        </w:sdtContent>
      </w:sdt>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sdt>
          <w:sdtPr>
            <w:rPr>
              <w:rFonts w:asciiTheme="minorEastAsia" w:eastAsiaTheme="minorEastAsia" w:hAnsiTheme="minorEastAsia"/>
              <w:color w:val="000000" w:themeColor="text1"/>
              <w:szCs w:val="21"/>
            </w:rPr>
            <w:id w:val="707617160"/>
            <w:lock w:val="sdtLocked"/>
            <w:placeholder>
              <w:docPart w:val="7F332BF96746456FB846081B15F1AB2E"/>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6C75E6" w:rsidP="006C75E6">
                <w:pPr>
                  <w:tabs>
                    <w:tab w:val="left" w:pos="5140"/>
                  </w:tabs>
                  <w:rPr>
                    <w:rFonts w:asciiTheme="minorEastAsia" w:eastAsiaTheme="minorEastAsia" w:hAnsiTheme="minorEastAsia"/>
                    <w:color w:val="000000" w:themeColor="text1"/>
                    <w:szCs w:val="21"/>
                  </w:rPr>
                </w:pPr>
                <w:r w:rsidRPr="00480354">
                  <w:rPr>
                    <w:rStyle w:val="placeholder1Char"/>
                  </w:rPr>
                  <w:t>_____________________________________________</w:t>
                </w:r>
              </w:p>
            </w:tc>
          </w:sdtContent>
        </w:sdt>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sdt>
        <w:sdtPr>
          <w:rPr>
            <w:rFonts w:asciiTheme="minorEastAsia" w:eastAsiaTheme="minorEastAsia" w:hAnsiTheme="minorEastAsia"/>
            <w:color w:val="000000" w:themeColor="text1"/>
            <w:szCs w:val="24"/>
          </w:rPr>
          <w:id w:val="1575925917"/>
          <w:lock w:val="sdtLocked"/>
          <w:placeholder>
            <w:docPart w:val="089F1764430248F199AA8C7373F73F03"/>
          </w:placeholder>
        </w:sdtPr>
        <w:sdtEndPr/>
        <w:sdtContent>
          <w:tr w:rsidR="009B3B78" w:rsidRPr="001B6047" w:rsidTr="00AE3BB2">
            <w:tc>
              <w:tcPr>
                <w:tcW w:w="3686" w:type="dxa"/>
              </w:tcPr>
              <w:p w:rsidR="009B3B78" w:rsidRPr="001B6047" w:rsidRDefault="001140BD"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3"/>
                    <w:lock w:val="sdtLocked"/>
                    <w:placeholder>
                      <w:docPart w:val="67E82B1DBF564A12ABD5BB67435409EA"/>
                    </w:placeholder>
                    <w:showingPlcHdr/>
                    <w:text/>
                  </w:sdtPr>
                  <w:sdtEndPr/>
                  <w:sdtContent>
                    <w:r w:rsidR="006F329F" w:rsidRPr="00D45443">
                      <w:rPr>
                        <w:rStyle w:val="placeholder1Char"/>
                      </w:rPr>
                      <w:t>__________</w:t>
                    </w:r>
                  </w:sdtContent>
                </w:sdt>
              </w:p>
            </w:tc>
            <w:tc>
              <w:tcPr>
                <w:tcW w:w="3119" w:type="dxa"/>
              </w:tcPr>
              <w:p w:rsidR="009B3B78" w:rsidRPr="006F329F" w:rsidRDefault="001140BD"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61"/>
                    <w:lock w:val="sdtLocked"/>
                    <w:placeholder>
                      <w:docPart w:val="5214ECD7A09A44C39CD5B22235E66695"/>
                    </w:placeholder>
                    <w:showingPlcHdr/>
                    <w:text/>
                  </w:sdtPr>
                  <w:sdtEndPr/>
                  <w:sdtContent>
                    <w:r w:rsidR="006F329F" w:rsidRPr="00D45443">
                      <w:rPr>
                        <w:rStyle w:val="placeholder1Char"/>
                      </w:rPr>
                      <w:t>__________</w:t>
                    </w:r>
                  </w:sdtContent>
                </w:sdt>
              </w:p>
            </w:tc>
            <w:tc>
              <w:tcPr>
                <w:tcW w:w="3118" w:type="dxa"/>
              </w:tcPr>
              <w:p w:rsidR="009B3B78" w:rsidRPr="006F329F" w:rsidRDefault="001140BD"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20"/>
                    <w:lock w:val="sdtLocked"/>
                    <w:placeholder>
                      <w:docPart w:val="42DC5937FC314E4E95E0746C3B209E23"/>
                    </w:placeholder>
                    <w:showingPlcHdr/>
                    <w:text/>
                  </w:sdtPr>
                  <w:sdtEndPr/>
                  <w:sdtContent>
                    <w:r w:rsidR="006F329F" w:rsidRPr="00D45443">
                      <w:rPr>
                        <w:rStyle w:val="placeholder1Char"/>
                      </w:rPr>
                      <w:t>__________</w:t>
                    </w:r>
                  </w:sdtContent>
                </w:sdt>
              </w:p>
            </w:tc>
          </w:tr>
        </w:sdtContent>
      </w:sdt>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sdt>
          <w:sdtPr>
            <w:rPr>
              <w:rFonts w:asciiTheme="minorEastAsia" w:hAnsiTheme="minorEastAsia"/>
              <w:b/>
              <w:color w:val="000000" w:themeColor="text1"/>
              <w:sz w:val="18"/>
              <w:szCs w:val="21"/>
            </w:rPr>
            <w:alias w:val="整数"/>
            <w:tag w:val="整数"/>
            <w:id w:val="869105235"/>
            <w:placeholder>
              <w:docPart w:val="C50E6F918FA844ACAD718539B6091C1E"/>
            </w:placeholder>
            <w:showingPlcHdr/>
            <w:dataBinding w:prefixMappings="xmlns:ns0='http://wwww.hallomagic.com/xbrl/consistency' xmlns:ns1='consistency' " w:xpath="/ns0:xbrlConsistency[1]/ns1:ccConsistency[1]/ns1:ccSign_AnRenYuanGangWeiGouChengYuanGongDeRenShuneeq_duration_T-1[1]" w:storeItemID="{FE1676A3-EB50-4222-9B6B-7476559E528E}"/>
            <w:text/>
          </w:sdtPr>
          <w:sdtEndPr/>
          <w:sdtContent>
            <w:tc>
              <w:tcPr>
                <w:tcW w:w="3119"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sdt>
          <w:sdtPr>
            <w:rPr>
              <w:rFonts w:asciiTheme="minorEastAsia" w:hAnsiTheme="minorEastAsia"/>
              <w:b/>
              <w:color w:val="000000" w:themeColor="text1"/>
              <w:sz w:val="18"/>
              <w:szCs w:val="21"/>
            </w:rPr>
            <w:alias w:val="整数"/>
            <w:tag w:val="整数"/>
            <w:id w:val="1179853762"/>
            <w:placeholder>
              <w:docPart w:val="114C4F82FC9F45AC8599C96B325B4FD9"/>
            </w:placeholder>
            <w:showingPlcHdr/>
            <w:dataBinding w:prefixMappings="xmlns:ns0='http://wwww.hallomagic.com/xbrl/consistency' xmlns:ns1='consistency' " w:xpath="/ns0:xbrlConsistency[1]/ns1:ccConsistency[1]/ns1:ccSign_AnRenYuanGangWeiGouChengYuanGongDeRenShuneeq_duration_T[1]" w:storeItemID="{FE1676A3-EB50-4222-9B6B-7476559E528E}"/>
            <w:text/>
          </w:sdtPr>
          <w:sdtEndPr/>
          <w:sdtContent>
            <w:tc>
              <w:tcPr>
                <w:tcW w:w="3118"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博士</w:t>
            </w:r>
          </w:p>
        </w:tc>
        <w:tc>
          <w:tcPr>
            <w:tcW w:w="3544" w:type="dxa"/>
          </w:tcPr>
          <w:p w:rsidR="008C19D3" w:rsidRPr="006F329F" w:rsidRDefault="001140BD"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422761944"/>
                <w:lock w:val="sdtLocked"/>
                <w:placeholder>
                  <w:docPart w:val="1FDE6362BF224890987A85CC8B22514D"/>
                </w:placeholder>
                <w:showingPlcHdr/>
                <w:text/>
              </w:sdtPr>
              <w:sdtEndPr/>
              <w:sdtContent>
                <w:r w:rsidR="006F329F" w:rsidRPr="00FB7304">
                  <w:rPr>
                    <w:rStyle w:val="placeholder1Char"/>
                  </w:rPr>
                  <w:t>__________</w:t>
                </w:r>
              </w:sdtContent>
            </w:sdt>
          </w:p>
        </w:tc>
        <w:tc>
          <w:tcPr>
            <w:tcW w:w="3685" w:type="dxa"/>
          </w:tcPr>
          <w:p w:rsidR="008C19D3" w:rsidRPr="006F329F" w:rsidRDefault="001140BD"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24335219"/>
                <w:lock w:val="sdtLocked"/>
                <w:placeholder>
                  <w:docPart w:val="19B66F3C05CC44DAB85805F87B395921"/>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1140BD"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93823168"/>
                <w:lock w:val="sdtLocked"/>
                <w:placeholder>
                  <w:docPart w:val="91E4278EEF304289A4B5D1750DCC8BF3"/>
                </w:placeholder>
                <w:showingPlcHdr/>
                <w:text/>
              </w:sdtPr>
              <w:sdtEndPr/>
              <w:sdtContent>
                <w:r w:rsidR="006F329F" w:rsidRPr="00FB7304">
                  <w:rPr>
                    <w:rStyle w:val="placeholder1Char"/>
                  </w:rPr>
                  <w:t>__________</w:t>
                </w:r>
              </w:sdtContent>
            </w:sdt>
          </w:p>
        </w:tc>
        <w:tc>
          <w:tcPr>
            <w:tcW w:w="3685" w:type="dxa"/>
          </w:tcPr>
          <w:p w:rsidR="008C19D3" w:rsidRPr="006F329F" w:rsidRDefault="001140BD"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81108801"/>
                <w:lock w:val="sdtLocked"/>
                <w:placeholder>
                  <w:docPart w:val="F4480F50C57146A8A16D83CA0CF9F109"/>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1140BD"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826489155"/>
                <w:lock w:val="sdtLocked"/>
                <w:placeholder>
                  <w:docPart w:val="6A8DA4CBE6CA478182BCD8F56DD628D3"/>
                </w:placeholder>
                <w:showingPlcHdr/>
                <w:text/>
              </w:sdtPr>
              <w:sdtEndPr/>
              <w:sdtContent>
                <w:r w:rsidR="006F329F" w:rsidRPr="00FB7304">
                  <w:rPr>
                    <w:rStyle w:val="placeholder1Char"/>
                  </w:rPr>
                  <w:t>__________</w:t>
                </w:r>
              </w:sdtContent>
            </w:sdt>
          </w:p>
        </w:tc>
        <w:tc>
          <w:tcPr>
            <w:tcW w:w="3685" w:type="dxa"/>
          </w:tcPr>
          <w:p w:rsidR="008C19D3" w:rsidRPr="006F329F" w:rsidRDefault="001140BD"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1322362"/>
                <w:lock w:val="sdtLocked"/>
                <w:placeholder>
                  <w:docPart w:val="77BFD02FAF6646A4B34B84C5FE94FA8F"/>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1140BD"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17722448"/>
                <w:lock w:val="sdtLocked"/>
                <w:placeholder>
                  <w:docPart w:val="1F79BD5918AA4D45BDD36A502043B853"/>
                </w:placeholder>
                <w:showingPlcHdr/>
                <w:text/>
              </w:sdtPr>
              <w:sdtEndPr/>
              <w:sdtContent>
                <w:r w:rsidR="006F329F" w:rsidRPr="0008334C">
                  <w:rPr>
                    <w:rStyle w:val="placeholder1Char"/>
                  </w:rPr>
                  <w:t>__________</w:t>
                </w:r>
              </w:sdtContent>
            </w:sdt>
          </w:p>
        </w:tc>
        <w:tc>
          <w:tcPr>
            <w:tcW w:w="3685" w:type="dxa"/>
          </w:tcPr>
          <w:p w:rsidR="008C19D3" w:rsidRPr="006F329F" w:rsidRDefault="001140BD"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59939451"/>
                <w:lock w:val="sdtLocked"/>
                <w:placeholder>
                  <w:docPart w:val="9E993078EB9A47E99F321069BADC66D2"/>
                </w:placeholder>
                <w:showingPlcHdr/>
                <w:text/>
              </w:sdtPr>
              <w:sdtEndPr/>
              <w:sdtContent>
                <w:r w:rsidR="006F329F" w:rsidRPr="0008334C">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1140BD"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47879370"/>
                <w:lock w:val="sdtLocked"/>
                <w:placeholder>
                  <w:docPart w:val="A5AF711159604F5F993D07F04F65EBDD"/>
                </w:placeholder>
                <w:showingPlcHdr/>
                <w:text/>
              </w:sdtPr>
              <w:sdtEndPr/>
              <w:sdtContent>
                <w:r w:rsidR="006F329F" w:rsidRPr="005A4913">
                  <w:rPr>
                    <w:rStyle w:val="placeholder1Char"/>
                  </w:rPr>
                  <w:t>__________</w:t>
                </w:r>
              </w:sdtContent>
            </w:sdt>
          </w:p>
        </w:tc>
        <w:tc>
          <w:tcPr>
            <w:tcW w:w="3685" w:type="dxa"/>
          </w:tcPr>
          <w:p w:rsidR="008C19D3" w:rsidRPr="006F329F" w:rsidRDefault="001140BD"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64402833"/>
                <w:lock w:val="sdtLocked"/>
                <w:placeholder>
                  <w:docPart w:val="FD5CE9C89E994C07867D99B8D3659E6A"/>
                </w:placeholder>
                <w:showingPlcHdr/>
                <w:text/>
              </w:sdtPr>
              <w:sdtEndPr/>
              <w:sdtContent>
                <w:r w:rsidR="006F329F" w:rsidRPr="005A4913">
                  <w:rPr>
                    <w:rStyle w:val="placeholder1Char"/>
                  </w:rPr>
                  <w:t>__________</w:t>
                </w:r>
              </w:sdtContent>
            </w:sdt>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1140BD"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284566399"/>
                <w:lock w:val="sdtLocked"/>
                <w:placeholder>
                  <w:docPart w:val="51E952137EEB484CBE596E8C6C2D82E8"/>
                </w:placeholder>
                <w:showingPlcHdr/>
                <w:dataBinding w:prefixMappings="xmlns:ns0='http://wwww.hallomagic.com/xbrl/consistency' xmlns:ns1='consistency' " w:xpath="/ns0:xbrlConsistency[1]/ns1:ccConsistency[1]/ns1:ccSign_AnRenYuanGangWeiGouChengYuanGongDeRenShuneeq_duration_T-1[1]" w:storeItemID="{FE1676A3-EB50-4222-9B6B-7476559E528E}"/>
                <w:text/>
              </w:sdtPr>
              <w:sdtEndPr/>
              <w:sdtContent>
                <w:r w:rsidR="006F329F" w:rsidRPr="005A4913">
                  <w:rPr>
                    <w:rStyle w:val="placeholder1Char"/>
                  </w:rPr>
                  <w:t>__________</w:t>
                </w:r>
              </w:sdtContent>
            </w:sdt>
          </w:p>
        </w:tc>
        <w:tc>
          <w:tcPr>
            <w:tcW w:w="3685" w:type="dxa"/>
          </w:tcPr>
          <w:p w:rsidR="008C19D3" w:rsidRPr="006F329F" w:rsidRDefault="001140BD"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079288923"/>
                <w:lock w:val="sdtLocked"/>
                <w:placeholder>
                  <w:docPart w:val="DDFB864D7CF948AD95A84E1884ED5502"/>
                </w:placeholder>
                <w:showingPlcHdr/>
                <w:dataBinding w:prefixMappings="xmlns:ns0='http://wwww.hallomagic.com/xbrl/consistency' xmlns:ns1='consistency' " w:xpath="/ns0:xbrlConsistency[1]/ns1:ccConsistency[1]/ns1:ccSign_AnRenYuanGangWeiGouChengYuanGongDeRenShuneeq_duration_T[1]" w:storeItemID="{FE1676A3-EB50-4222-9B6B-7476559E528E}"/>
                <w:text/>
              </w:sdtPr>
              <w:sdtEndPr/>
              <w:sdtContent>
                <w:r w:rsidR="006F329F" w:rsidRPr="005A4913">
                  <w:rPr>
                    <w:rStyle w:val="placeholder1Char"/>
                  </w:rPr>
                  <w:t>__________</w:t>
                </w:r>
              </w:sdtContent>
            </w:sdt>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sdt>
          <w:sdtPr>
            <w:rPr>
              <w:rFonts w:asciiTheme="minorEastAsia" w:eastAsiaTheme="minorEastAsia" w:hAnsiTheme="minorEastAsia" w:hint="eastAsia"/>
              <w:color w:val="000000" w:themeColor="text1"/>
              <w:szCs w:val="21"/>
            </w:rPr>
            <w:id w:val="1089579146"/>
            <w:lock w:val="sdtLocked"/>
            <w:placeholder>
              <w:docPart w:val="1104E14C25A24721BAEF8E5E3F7659CE"/>
            </w:placeholder>
            <w:showingPlcHdr/>
          </w:sdtPr>
          <w:sdtEndPr/>
          <w:sdtContent>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2D5925" w:rsidP="002D5925">
                <w:pPr>
                  <w:tabs>
                    <w:tab w:val="left" w:pos="5140"/>
                  </w:tabs>
                  <w:rPr>
                    <w:rFonts w:asciiTheme="minorEastAsia" w:eastAsiaTheme="minorEastAsia" w:hAnsiTheme="minorEastAsia"/>
                    <w:color w:val="000000" w:themeColor="text1"/>
                    <w:szCs w:val="21"/>
                  </w:rPr>
                </w:pPr>
                <w:r w:rsidRPr="00A95EFC">
                  <w:rPr>
                    <w:rStyle w:val="placeholder1Char"/>
                  </w:rPr>
                  <w:t>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1140BD"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804690431"/>
                <w:lock w:val="sdtLocked"/>
                <w:placeholder>
                  <w:docPart w:val="82EB9E1278D64628BF79B8DD5ACBC2CC"/>
                </w:placeholder>
                <w:showingPlcHdr/>
                <w:text/>
              </w:sdtPr>
              <w:sdtEndPr/>
              <w:sdtContent>
                <w:r w:rsidR="00FA45EF" w:rsidRPr="005A4913">
                  <w:rPr>
                    <w:rStyle w:val="placeholder1Char"/>
                  </w:rPr>
                  <w:t>_______</w:t>
                </w:r>
              </w:sdtContent>
            </w:sdt>
          </w:p>
        </w:tc>
        <w:tc>
          <w:tcPr>
            <w:tcW w:w="1914" w:type="dxa"/>
          </w:tcPr>
          <w:p w:rsidR="00FA45EF" w:rsidRPr="00FA45EF" w:rsidRDefault="001140BD" w:rsidP="006C2832">
            <w:pPr>
              <w:tabs>
                <w:tab w:val="left" w:pos="5140"/>
              </w:tabs>
              <w:jc w:val="right"/>
              <w:rPr>
                <w:rFonts w:asciiTheme="minorEastAsia" w:eastAsiaTheme="minorEastAsia" w:hAnsiTheme="minorEastAsia"/>
                <w:color w:val="7F7F7F" w:themeColor="text1" w:themeTint="80"/>
                <w:kern w:val="0"/>
                <w:szCs w:val="24"/>
              </w:rPr>
            </w:pPr>
            <w:sdt>
              <w:sdtPr>
                <w:rPr>
                  <w:rFonts w:asciiTheme="minorEastAsia" w:eastAsiaTheme="minorEastAsia" w:hAnsiTheme="minorEastAsia"/>
                  <w:kern w:val="0"/>
                  <w:szCs w:val="24"/>
                </w:rPr>
                <w:alias w:val="整数"/>
                <w:tag w:val="整数"/>
                <w:id w:val="1345899380"/>
                <w:lock w:val="sdtLocked"/>
                <w:placeholder>
                  <w:docPart w:val="6A9D5BEEA46F44C3ABA7F50BA7752B0C"/>
                </w:placeholder>
                <w:showingPlcHdr/>
                <w:text/>
              </w:sdtPr>
              <w:sdtEndPr/>
              <w:sdtContent>
                <w:r w:rsidR="006C2832" w:rsidRPr="005A4913">
                  <w:rPr>
                    <w:rStyle w:val="placeholder1Char"/>
                  </w:rPr>
                  <w:t>________</w:t>
                </w:r>
              </w:sdtContent>
            </w:sdt>
          </w:p>
        </w:tc>
        <w:tc>
          <w:tcPr>
            <w:tcW w:w="2717" w:type="dxa"/>
          </w:tcPr>
          <w:p w:rsidR="00B235EA" w:rsidRPr="004C4424" w:rsidRDefault="001140BD"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09666839"/>
                <w:lock w:val="sdtLocked"/>
                <w:placeholder>
                  <w:docPart w:val="A3A5A486B73841348CAB06AC2829AEE1"/>
                </w:placeholder>
                <w:showingPlcHdr/>
                <w:text/>
              </w:sdtPr>
              <w:sdtEndPr/>
              <w:sdtContent>
                <w:r w:rsidR="006F329F" w:rsidRPr="005A4913">
                  <w:rPr>
                    <w:rStyle w:val="placeholder1Char"/>
                  </w:rPr>
                  <w:t>________</w:t>
                </w:r>
              </w:sdtContent>
            </w:sdt>
          </w:p>
        </w:tc>
        <w:tc>
          <w:tcPr>
            <w:tcW w:w="2315" w:type="dxa"/>
          </w:tcPr>
          <w:p w:rsidR="00B235EA" w:rsidRPr="004C4424" w:rsidRDefault="001140BD"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010507596"/>
                <w:lock w:val="sdtLocked"/>
                <w:placeholder>
                  <w:docPart w:val="01F2C04B48104193B8F249A9FDF9A3C6"/>
                </w:placeholder>
                <w:showingPlcHdr/>
                <w:text/>
              </w:sdtPr>
              <w:sdtEndPr/>
              <w:sdtContent>
                <w:r w:rsidR="006F329F" w:rsidRPr="005A4913">
                  <w:rPr>
                    <w:rStyle w:val="placeholder1Char"/>
                  </w:rPr>
                  <w:t>________</w:t>
                </w:r>
              </w:sdtContent>
            </w:sdt>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szCs w:val="21"/>
              </w:rPr>
              <w:id w:val="1683780596"/>
              <w:lock w:val="sdtLocked"/>
              <w:placeholder>
                <w:docPart w:val="143AAE2F9D524556ADD2CB4E86AD98C5"/>
              </w:placeholder>
              <w:showingPlcHdr/>
            </w:sdtPr>
            <w:sdtEndPr/>
            <w:sdtContent>
              <w:p w:rsidR="00B235EA" w:rsidRPr="00290949" w:rsidRDefault="00290949" w:rsidP="00290949">
                <w:pPr>
                  <w:tabs>
                    <w:tab w:val="left" w:pos="5140"/>
                  </w:tabs>
                  <w:rPr>
                    <w:rFonts w:asciiTheme="minorEastAsia" w:eastAsiaTheme="minorEastAsia" w:hAnsiTheme="minorEastAsia"/>
                    <w:szCs w:val="21"/>
                  </w:rPr>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sdtContent>
          </w:sdt>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2" w:name="_Toc441926734"/>
      <w:r w:rsidRPr="00CC1546">
        <w:rPr>
          <w:rFonts w:ascii="黑体" w:eastAsia="黑体" w:hAnsi="黑体" w:hint="eastAsia"/>
          <w:b w:val="0"/>
          <w:sz w:val="36"/>
          <w:szCs w:val="36"/>
        </w:rPr>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2"/>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sdt>
          <w:sdtPr>
            <w:rPr>
              <w:rFonts w:asciiTheme="minorEastAsia" w:eastAsiaTheme="minorEastAsia" w:hAnsiTheme="minorEastAsia"/>
              <w:color w:val="000000" w:themeColor="text1"/>
              <w:sz w:val="18"/>
              <w:szCs w:val="21"/>
            </w:rPr>
            <w:id w:val="489060429"/>
            <w:lock w:val="sdtLocked"/>
            <w:placeholder>
              <w:docPart w:val="3105324675EF4939B1F27621ABB510DF"/>
            </w:placeholder>
            <w:showingPlcHdr/>
            <w:dropDownList>
              <w:listItem w:displayText="是" w:value="true"/>
              <w:listItem w:displayText="否" w:value="false"/>
            </w:dropDownList>
          </w:sdtPr>
          <w:sdtEndPr/>
          <w:sdtContent>
            <w:tc>
              <w:tcPr>
                <w:tcW w:w="1559" w:type="dxa"/>
              </w:tcPr>
              <w:p w:rsidR="005C2A87" w:rsidRPr="00BC017C" w:rsidRDefault="005D6BEA"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sdt>
          <w:sdtPr>
            <w:rPr>
              <w:rFonts w:asciiTheme="minorEastAsia" w:eastAsiaTheme="minorEastAsia" w:hAnsiTheme="minorEastAsia"/>
              <w:color w:val="000000" w:themeColor="text1"/>
              <w:sz w:val="18"/>
              <w:szCs w:val="21"/>
            </w:rPr>
            <w:id w:val="2012936705"/>
            <w:lock w:val="sdtLocked"/>
            <w:placeholder>
              <w:docPart w:val="4D49E4D1ADB048AC9D1BBDB5C6FC2177"/>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sdt>
          <w:sdtPr>
            <w:rPr>
              <w:rFonts w:asciiTheme="minorEastAsia" w:eastAsiaTheme="minorEastAsia" w:hAnsiTheme="minorEastAsia"/>
              <w:color w:val="000000" w:themeColor="text1"/>
              <w:sz w:val="18"/>
              <w:szCs w:val="21"/>
            </w:rPr>
            <w:id w:val="-1621908330"/>
            <w:lock w:val="sdtLocked"/>
            <w:placeholder>
              <w:docPart w:val="A23CE1E05F9A44DB96A4F98DE2B77749"/>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sdt>
          <w:sdtPr>
            <w:rPr>
              <w:rFonts w:asciiTheme="minorEastAsia" w:eastAsiaTheme="minorEastAsia" w:hAnsiTheme="minorEastAsia"/>
              <w:color w:val="000000" w:themeColor="text1"/>
              <w:sz w:val="18"/>
              <w:szCs w:val="21"/>
            </w:rPr>
            <w:id w:val="584659484"/>
            <w:lock w:val="sdtLocked"/>
            <w:placeholder>
              <w:docPart w:val="04AB194892064FBF982A055C446BD1E2"/>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sdt>
          <w:sdtPr>
            <w:rPr>
              <w:rFonts w:asciiTheme="minorEastAsia" w:eastAsiaTheme="minorEastAsia" w:hAnsiTheme="minorEastAsia"/>
              <w:color w:val="000000" w:themeColor="text1"/>
              <w:sz w:val="18"/>
              <w:szCs w:val="21"/>
            </w:rPr>
            <w:id w:val="1198208895"/>
            <w:lock w:val="sdtLocked"/>
            <w:placeholder>
              <w:docPart w:val="775650E04DA54AB2817FCCEC03FC6D47"/>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sdt>
          <w:sdtPr>
            <w:rPr>
              <w:rFonts w:asciiTheme="minorEastAsia" w:eastAsiaTheme="minorEastAsia" w:hAnsiTheme="minorEastAsia"/>
              <w:color w:val="000000" w:themeColor="text1"/>
              <w:sz w:val="18"/>
              <w:szCs w:val="21"/>
            </w:rPr>
            <w:id w:val="1967386896"/>
            <w:lock w:val="sdtLocked"/>
            <w:placeholder>
              <w:docPart w:val="70FD0A06528E4AC1BB7A845E53BE41B1"/>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sdt>
          <w:sdtPr>
            <w:rPr>
              <w:rFonts w:asciiTheme="minorEastAsia" w:eastAsiaTheme="minorEastAsia" w:hAnsiTheme="minorEastAsia"/>
              <w:color w:val="000000" w:themeColor="text1"/>
              <w:sz w:val="18"/>
              <w:szCs w:val="21"/>
            </w:rPr>
            <w:id w:val="-1506271465"/>
            <w:lock w:val="sdtLocked"/>
            <w:placeholder>
              <w:docPart w:val="8C4180BB46A24B76A2A644379BE4C782"/>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sdt>
          <w:sdtPr>
            <w:rPr>
              <w:rFonts w:asciiTheme="minorEastAsia" w:eastAsiaTheme="minorEastAsia" w:hAnsiTheme="minorEastAsia"/>
              <w:color w:val="000000" w:themeColor="text1"/>
              <w:sz w:val="18"/>
              <w:szCs w:val="21"/>
            </w:rPr>
            <w:id w:val="499548254"/>
            <w:lock w:val="sdtLocked"/>
            <w:placeholder>
              <w:docPart w:val="93802BF9C1874F7C993B96406CC51372"/>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sdt>
          <w:sdtPr>
            <w:rPr>
              <w:rFonts w:hint="eastAsia"/>
            </w:rPr>
            <w:id w:val="-983385532"/>
            <w:lock w:val="sdtLocked"/>
            <w:placeholder>
              <w:docPart w:val="4861D65D01BA4D8A8F202358E3958276"/>
            </w:placeholder>
            <w:showingPlcHdr/>
          </w:sdtPr>
          <w:sdtEndPr>
            <w:rPr>
              <w:rFonts w:asciiTheme="minorEastAsia" w:eastAsiaTheme="minorEastAsia" w:hAnsiTheme="minorEastAsia"/>
              <w:color w:val="000000" w:themeColor="text1"/>
              <w:spacing w:val="-5"/>
              <w:szCs w:val="21"/>
            </w:rPr>
          </w:sdtEndPr>
          <w:sdtContent>
            <w:tc>
              <w:tcPr>
                <w:tcW w:w="9923" w:type="dxa"/>
              </w:tcPr>
              <w:p w:rsidR="0026548B" w:rsidRPr="005148F3" w:rsidRDefault="005148F3" w:rsidP="005148F3">
                <w:r w:rsidRPr="00A83070">
                  <w:rPr>
                    <w:rStyle w:val="placeholder2Char"/>
                    <w:rFonts w:hint="eastAsia"/>
                  </w:rPr>
                  <w:t>挂牌公司应当披露公司治理的基本状况，列示公司本年度内建立的各项公司治理制度。</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44456919"/>
            <w:lock w:val="sdtLocked"/>
            <w:placeholder>
              <w:docPart w:val="3441011556094A2CA807482574A3F522"/>
            </w:placeholder>
            <w:showingPlcHdr/>
          </w:sdtPr>
          <w:sdtEndPr/>
          <w:sdtContent>
            <w:tc>
              <w:tcPr>
                <w:tcW w:w="9923" w:type="dxa"/>
              </w:tcPr>
              <w:p w:rsidR="0026548B"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说明治理结构如何确保所有股东，特别是中小股东充分行使其合法权利。</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hint="eastAsia"/>
              <w:color w:val="000000" w:themeColor="text1"/>
              <w:spacing w:val="-5"/>
              <w:szCs w:val="21"/>
            </w:rPr>
            <w:id w:val="959919052"/>
            <w:lock w:val="sdtLocked"/>
            <w:placeholder>
              <w:docPart w:val="C90FDE3D18B04B258E2C687B89371054"/>
            </w:placeholder>
            <w:showingPlcHdr/>
          </w:sdtPr>
          <w:sdtEndPr/>
          <w:sdtContent>
            <w:tc>
              <w:tcPr>
                <w:tcW w:w="9923" w:type="dxa"/>
              </w:tcPr>
              <w:p w:rsidR="0026548B" w:rsidRPr="005D6BEA" w:rsidRDefault="006131EA" w:rsidP="001F4658">
                <w:pPr>
                  <w:rPr>
                    <w:rFonts w:asciiTheme="minorEastAsia" w:eastAsiaTheme="minorEastAsia" w:hAnsiTheme="minorEastAsia"/>
                    <w:color w:val="000000" w:themeColor="text1"/>
                    <w:spacing w:val="-5"/>
                    <w:szCs w:val="21"/>
                  </w:rPr>
                </w:pPr>
                <w:r w:rsidRPr="00A83070">
                  <w:rPr>
                    <w:rStyle w:val="placeholder2Char"/>
                    <w:rFonts w:hint="eastAsia"/>
                  </w:rPr>
                  <w:t>说明公司重要的人事变动、对外投资、融资、关联交易、担保等事项履行规定程序的评估意见。</w:t>
                </w:r>
              </w:p>
            </w:tc>
          </w:sdtContent>
        </w:sdt>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sdt>
          <w:sdtPr>
            <w:rPr>
              <w:rFonts w:asciiTheme="minorEastAsia" w:eastAsiaTheme="minorEastAsia" w:hAnsiTheme="minorEastAsia" w:hint="eastAsia"/>
              <w:color w:val="000000" w:themeColor="text1"/>
              <w:spacing w:val="-5"/>
              <w:szCs w:val="21"/>
            </w:rPr>
            <w:id w:val="327878166"/>
            <w:lock w:val="sdtLocked"/>
            <w:placeholder>
              <w:docPart w:val="0968D7B06AFB43B5BD1D7A29D926895A"/>
            </w:placeholder>
            <w:showingPlcHdr/>
          </w:sdtPr>
          <w:sdtEndPr/>
          <w:sdtContent>
            <w:tc>
              <w:tcPr>
                <w:tcW w:w="9923" w:type="dxa"/>
              </w:tcPr>
              <w:p w:rsidR="001512BA"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披露报告期内公司章程的修改情况，尤其是三会构成及议事规则、在册股东优先认购权、回避表决规则、强制要约收购触发条件等事项的修改情况。</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1B6047" w:rsidRPr="001B6047" w:rsidTr="00AE3BB2">
        <w:tc>
          <w:tcPr>
            <w:tcW w:w="2770" w:type="dxa"/>
          </w:tcPr>
          <w:p w:rsidR="00601BA0" w:rsidRPr="001B6047" w:rsidRDefault="00601BA0"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601BA0" w:rsidRPr="001B6047" w:rsidRDefault="00D41AF9"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w:t>
            </w:r>
            <w:r w:rsidR="00601BA0" w:rsidRPr="001B6047">
              <w:rPr>
                <w:rFonts w:asciiTheme="minorEastAsia" w:eastAsiaTheme="minorEastAsia" w:hAnsiTheme="minorEastAsia" w:hint="eastAsia"/>
                <w:b/>
                <w:color w:val="000000" w:themeColor="text1"/>
                <w:szCs w:val="21"/>
              </w:rPr>
              <w:t>会议</w:t>
            </w:r>
            <w:r w:rsidRPr="001B6047">
              <w:rPr>
                <w:rFonts w:asciiTheme="minorEastAsia" w:eastAsiaTheme="minorEastAsia" w:hAnsiTheme="minorEastAsia" w:hint="eastAsia"/>
                <w:b/>
                <w:color w:val="000000" w:themeColor="text1"/>
                <w:szCs w:val="21"/>
              </w:rPr>
              <w:t>召开</w:t>
            </w:r>
            <w:r w:rsidRPr="001B6047">
              <w:rPr>
                <w:rFonts w:asciiTheme="minorEastAsia" w:eastAsiaTheme="minorEastAsia" w:hAnsiTheme="minorEastAsia"/>
                <w:b/>
                <w:color w:val="000000" w:themeColor="text1"/>
                <w:szCs w:val="21"/>
              </w:rPr>
              <w:t>的</w:t>
            </w:r>
            <w:r w:rsidR="00601BA0" w:rsidRPr="001B6047">
              <w:rPr>
                <w:rFonts w:asciiTheme="minorEastAsia" w:eastAsiaTheme="minorEastAsia" w:hAnsiTheme="minorEastAsia" w:hint="eastAsia"/>
                <w:b/>
                <w:color w:val="000000" w:themeColor="text1"/>
                <w:szCs w:val="21"/>
              </w:rPr>
              <w:t>次数</w:t>
            </w:r>
          </w:p>
        </w:tc>
        <w:tc>
          <w:tcPr>
            <w:tcW w:w="4536" w:type="dxa"/>
          </w:tcPr>
          <w:p w:rsidR="00601BA0" w:rsidRPr="001B6047" w:rsidRDefault="00653944"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00C247B5" w:rsidRPr="001B6047">
              <w:rPr>
                <w:rFonts w:asciiTheme="minorEastAsia" w:eastAsiaTheme="minorEastAsia" w:hAnsiTheme="minorEastAsia" w:hint="eastAsia"/>
                <w:b/>
                <w:color w:val="000000" w:themeColor="text1"/>
                <w:szCs w:val="21"/>
              </w:rPr>
              <w:t>（简要描述</w:t>
            </w:r>
            <w:r w:rsidR="00C247B5" w:rsidRPr="001B6047">
              <w:rPr>
                <w:rFonts w:asciiTheme="minorEastAsia" w:eastAsiaTheme="minorEastAsia" w:hAnsiTheme="minorEastAsia"/>
                <w:b/>
                <w:color w:val="000000" w:themeColor="text1"/>
                <w:szCs w:val="21"/>
              </w:rPr>
              <w:t>）</w:t>
            </w:r>
          </w:p>
        </w:tc>
      </w:tr>
      <w:sdt>
        <w:sdtPr>
          <w:rPr>
            <w:rFonts w:asciiTheme="minorEastAsia" w:eastAsiaTheme="minorEastAsia" w:hAnsiTheme="minorEastAsia"/>
            <w:color w:val="000000" w:themeColor="text1"/>
            <w:szCs w:val="24"/>
          </w:rPr>
          <w:id w:val="-92554399"/>
          <w:lock w:val="sdtLocked"/>
          <w:placeholder>
            <w:docPart w:val="089F1764430248F199AA8C7373F73F03"/>
          </w:placeholder>
        </w:sdtPr>
        <w:sdtEndPr/>
        <w:sdtContent>
          <w:tr w:rsidR="001B6047" w:rsidRPr="001B6047" w:rsidTr="00AE3BB2">
            <w:tc>
              <w:tcPr>
                <w:tcW w:w="2770" w:type="dxa"/>
              </w:tcPr>
              <w:p w:rsidR="00601BA0" w:rsidRPr="004C4424" w:rsidRDefault="001140BD"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503736258"/>
                    <w:lock w:val="sdtLocked"/>
                    <w:placeholder>
                      <w:docPart w:val="3440472842554BF488DD8C014D17B0AA"/>
                    </w:placeholder>
                    <w:showingPlcHdr/>
                    <w:text/>
                  </w:sdtPr>
                  <w:sdtEndPr/>
                  <w:sdtContent>
                    <w:r w:rsidR="00BC017C" w:rsidRPr="005A4913">
                      <w:rPr>
                        <w:rStyle w:val="placeholder1Char"/>
                      </w:rPr>
                      <w:t>____________</w:t>
                    </w:r>
                  </w:sdtContent>
                </w:sdt>
              </w:p>
            </w:tc>
            <w:tc>
              <w:tcPr>
                <w:tcW w:w="2617" w:type="dxa"/>
              </w:tcPr>
              <w:p w:rsidR="00601BA0" w:rsidRPr="001B6047" w:rsidRDefault="001140BD"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alias w:val="整数"/>
                    <w:tag w:val="整数"/>
                    <w:id w:val="-589155679"/>
                    <w:lock w:val="sdtLocked"/>
                    <w:placeholder>
                      <w:docPart w:val="A4A080C0FF52480DAF677E6676D3D522"/>
                    </w:placeholder>
                    <w:showingPlcHdr/>
                    <w:text/>
                  </w:sdtPr>
                  <w:sdtEndPr/>
                  <w:sdtContent>
                    <w:r w:rsidR="00BC017C" w:rsidRPr="005A4913">
                      <w:rPr>
                        <w:rStyle w:val="placeholder1Char"/>
                      </w:rPr>
                      <w:t>_______</w:t>
                    </w:r>
                  </w:sdtContent>
                </w:sdt>
              </w:p>
            </w:tc>
            <w:tc>
              <w:tcPr>
                <w:tcW w:w="4536" w:type="dxa"/>
              </w:tcPr>
              <w:p w:rsidR="00601BA0" w:rsidRPr="001B6047" w:rsidRDefault="001140BD"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713385754"/>
                    <w:lock w:val="sdtLocked"/>
                    <w:placeholder>
                      <w:docPart w:val="D175C21FC760461388F996C78406C89E"/>
                    </w:placeholder>
                    <w:showingPlcHdr/>
                    <w:text w:multiLine="1"/>
                  </w:sdtPr>
                  <w:sdtEndPr/>
                  <w:sdtContent>
                    <w:r w:rsidR="00BC017C" w:rsidRPr="005A4913">
                      <w:rPr>
                        <w:rStyle w:val="placeholder1Char"/>
                      </w:rPr>
                      <w:t>________________________</w:t>
                    </w:r>
                  </w:sdtContent>
                </w:sdt>
              </w:p>
            </w:tc>
          </w:tr>
        </w:sdtContent>
      </w:sdt>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hint="eastAsia"/>
            </w:rPr>
            <w:id w:val="1804497476"/>
            <w:lock w:val="sdtLocked"/>
            <w:placeholder>
              <w:docPart w:val="F0BC111948FA4D6B81CDA6E9BF3DFB2F"/>
            </w:placeholder>
            <w:showingPlcHdr/>
          </w:sdtPr>
          <w:sdtEndPr>
            <w:rPr>
              <w:rFonts w:asciiTheme="minorEastAsia" w:eastAsiaTheme="minorEastAsia" w:hAnsiTheme="minorEastAsia"/>
              <w:color w:val="000000" w:themeColor="text1"/>
              <w:spacing w:val="-5"/>
              <w:szCs w:val="21"/>
            </w:r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说明股东大会、董事会、监事会的召集、提案审议、通知时间、召开程序、授权委托、表决和决议等符合法律、行政法规和公司章程的规定的评估意见。</w:t>
                </w:r>
              </w:p>
            </w:tc>
          </w:sdtContent>
        </w:sdt>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sdt>
            <w:sdtPr>
              <w:id w:val="839580513"/>
              <w:lock w:val="sdtLocked"/>
              <w:placeholder>
                <w:docPart w:val="62875860AEE84327B3AD174762258A35"/>
              </w:placeholder>
              <w:showingPlcHdr/>
            </w:sdtPr>
            <w:sdtEndPr>
              <w:rPr>
                <w:rStyle w:val="placeholder2Char"/>
                <w:rFonts w:ascii="Times New Roman" w:eastAsia="仿宋" w:hAnsi="Times New Roman"/>
                <w:i/>
                <w:color w:val="000000" w:themeColor="text1"/>
                <w:kern w:val="0"/>
                <w:szCs w:val="21"/>
                <w:u w:val="single"/>
              </w:rPr>
            </w:sdtEndPr>
            <w:sdtContent>
              <w:p w:rsidR="00A94828" w:rsidRPr="005148F3" w:rsidRDefault="009D5EFB" w:rsidP="009D5EFB">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sdtContent>
          </w:sdt>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5148F3" w:rsidRPr="005D6BEA" w:rsidRDefault="001140BD" w:rsidP="005148F3">
            <w:pPr>
              <w:rPr>
                <w:rFonts w:asciiTheme="minorEastAsia" w:eastAsiaTheme="minorEastAsia" w:hAnsiTheme="minorEastAsia"/>
                <w:color w:val="000000" w:themeColor="text1"/>
                <w:spacing w:val="-5"/>
                <w:szCs w:val="21"/>
              </w:rPr>
            </w:pPr>
            <w:sdt>
              <w:sdtPr>
                <w:rPr>
                  <w:rFonts w:asciiTheme="minorEastAsia" w:eastAsiaTheme="minorEastAsia" w:hAnsiTheme="minorEastAsia" w:hint="eastAsia"/>
                  <w:color w:val="000000" w:themeColor="text1"/>
                  <w:spacing w:val="-5"/>
                  <w:szCs w:val="21"/>
                </w:rPr>
                <w:id w:val="1105847873"/>
                <w:lock w:val="sdtLocked"/>
                <w:placeholder>
                  <w:docPart w:val="CD9A42596D8747AD886060320C7ACBD0"/>
                </w:placeholder>
                <w:showingPlcHdr/>
              </w:sdtPr>
              <w:sdtEndPr/>
              <w:sdtContent>
                <w:r w:rsidR="005148F3" w:rsidRPr="00A83070">
                  <w:rPr>
                    <w:rStyle w:val="placeholder2Char"/>
                    <w:rFonts w:hint="eastAsia"/>
                  </w:rPr>
                  <w:t>挂牌公司应当披露其与公司的股权、债权投资人或潜在投资者之间的沟通联系、事务处理等管理工作的概况。</w:t>
                </w:r>
              </w:sdtContent>
            </w:sdt>
          </w:p>
        </w:tc>
      </w:tr>
    </w:tbl>
    <w:p w:rsidR="008045C6" w:rsidRDefault="008045C6" w:rsidP="005B35C8">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2091884698"/>
        <w:lock w:val="sdtLocked"/>
        <w:placeholder>
          <w:docPart w:val="089F1764430248F199AA8C7373F73F03"/>
        </w:placeholder>
      </w:sdtPr>
      <w:sdtEndPr>
        <w:rPr>
          <w:rFonts w:hint="default"/>
        </w:rPr>
      </w:sdtEndPr>
      <w:sdtContent>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1B6047" w:rsidTr="00C9604A">
            <w:sdt>
              <w:sdtPr>
                <w:rPr>
                  <w:rFonts w:asciiTheme="minorEastAsia" w:eastAsiaTheme="minorEastAsia" w:hAnsiTheme="minorEastAsia" w:hint="eastAsia"/>
                  <w:szCs w:val="21"/>
                </w:rPr>
                <w:id w:val="-501271669"/>
                <w:lock w:val="sdtLocked"/>
                <w:placeholder>
                  <w:docPart w:val="24002C174D7E46B9A8EE9303FDBD1140"/>
                </w:placeholder>
                <w:showingPlcHdr/>
              </w:sdtPr>
              <w:sdtEndPr/>
              <w:sdtContent>
                <w:tc>
                  <w:tcPr>
                    <w:tcW w:w="8364" w:type="dxa"/>
                  </w:tcPr>
                  <w:p w:rsidR="005B35C8" w:rsidRPr="00AC100E" w:rsidRDefault="005148F3" w:rsidP="005148F3">
                    <w:pPr>
                      <w:tabs>
                        <w:tab w:val="left" w:pos="5140"/>
                      </w:tabs>
                      <w:rPr>
                        <w:rFonts w:asciiTheme="minorEastAsia" w:eastAsiaTheme="minorEastAsia" w:hAnsiTheme="minorEastAsia"/>
                        <w:szCs w:val="21"/>
                      </w:rPr>
                    </w:pPr>
                    <w:r w:rsidRPr="00A83070">
                      <w:rPr>
                        <w:rStyle w:val="placeholder1Char"/>
                        <w:rFonts w:hint="eastAsia"/>
                      </w:rPr>
                      <w:t>_____________________________________</w:t>
                    </w:r>
                  </w:p>
                </w:tc>
              </w:sdtContent>
            </w:sdt>
          </w:tr>
        </w:tbl>
        <w:p w:rsidR="005B35C8" w:rsidRPr="001B6047" w:rsidRDefault="001140BD" w:rsidP="00135D39">
          <w:pPr>
            <w:tabs>
              <w:tab w:val="left" w:pos="5140"/>
            </w:tabs>
            <w:rPr>
              <w:rFonts w:asciiTheme="minorEastAsia" w:eastAsiaTheme="minorEastAsia" w:hAnsiTheme="minorEastAsia"/>
              <w:b/>
              <w:color w:val="000000" w:themeColor="text1"/>
              <w:szCs w:val="21"/>
            </w:rPr>
          </w:pPr>
        </w:p>
      </w:sdtContent>
    </w:sdt>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90627458"/>
            <w:lock w:val="sdtLocked"/>
            <w:placeholder>
              <w:docPart w:val="2567C8B1A3494B54A678C31C5AD86A3B"/>
            </w:placeholder>
            <w:showingPlcHdr/>
          </w:sdtPr>
          <w:sdtEndPr/>
          <w:sdtContent>
            <w:tc>
              <w:tcPr>
                <w:tcW w:w="9923" w:type="dxa"/>
              </w:tcPr>
              <w:p w:rsidR="008C010F"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1724789428"/>
            <w:lock w:val="sdtLocked"/>
            <w:placeholder>
              <w:docPart w:val="952A8B0622714B8384BBFAE082B4B908"/>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挂牌公司应当就与控股股东或实际控制人在业务、人员、资产、机构、财务等方面存在的不能保证独立性、不能保持自主经营能力的情况进行说明。</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773600818"/>
            <w:lock w:val="sdtLocked"/>
            <w:placeholder>
              <w:docPart w:val="0D815293AC5E4565B2EA48EB20832E53"/>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sdtContent>
        </w:sdt>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48316118"/>
            <w:lock w:val="sdtLocked"/>
            <w:placeholder>
              <w:docPart w:val="751D898126494076BF8695789C696514"/>
            </w:placeholder>
            <w:showingPlcHdr/>
          </w:sdtPr>
          <w:sdtEndPr/>
          <w:sdtContent>
            <w:tc>
              <w:tcPr>
                <w:tcW w:w="9923" w:type="dxa"/>
              </w:tcPr>
              <w:p w:rsidR="00A94828" w:rsidRPr="005D6BEA" w:rsidRDefault="00BA7099" w:rsidP="00BA7099">
                <w:pPr>
                  <w:rPr>
                    <w:rFonts w:asciiTheme="minorEastAsia" w:eastAsiaTheme="minorEastAsia" w:hAnsiTheme="minorEastAsia"/>
                    <w:color w:val="000000" w:themeColor="text1"/>
                    <w:spacing w:val="-5"/>
                    <w:szCs w:val="21"/>
                  </w:rPr>
                </w:pPr>
                <w:r w:rsidRPr="00A83070">
                  <w:rPr>
                    <w:rStyle w:val="placeholder2Char"/>
                    <w:rFonts w:hint="eastAsia"/>
                  </w:rPr>
                  <w:t>应当披露年度报告重大差错责任追究制度的建立与执行情况，披露董事会对有关责任人采取的问责措施及处理结果。</w:t>
                </w:r>
              </w:p>
            </w:tc>
          </w:sdtContent>
        </w:sdt>
      </w:tr>
    </w:tbl>
    <w:p w:rsidR="002C018E" w:rsidRDefault="002C018E" w:rsidP="002C018E">
      <w:pPr>
        <w:tabs>
          <w:tab w:val="left" w:pos="5140"/>
        </w:tabs>
        <w:rPr>
          <w:rFonts w:ascii="黑体" w:eastAsia="黑体" w:hAnsi="黑体"/>
          <w:color w:val="000000" w:themeColor="text1"/>
          <w:sz w:val="36"/>
          <w:szCs w:val="28"/>
        </w:rPr>
      </w:pPr>
    </w:p>
    <w:p w:rsidR="002C018E" w:rsidRDefault="002C018E" w:rsidP="002C018E">
      <w:pPr>
        <w:tabs>
          <w:tab w:val="left" w:pos="5140"/>
        </w:tabs>
        <w:rPr>
          <w:rFonts w:ascii="黑体" w:eastAsia="黑体" w:hAnsi="黑体"/>
          <w:sz w:val="36"/>
          <w:szCs w:val="28"/>
        </w:rPr>
      </w:pPr>
      <w:r>
        <w:rPr>
          <w:rFonts w:ascii="黑体" w:eastAsia="黑体" w:hAnsi="黑体"/>
          <w:sz w:val="36"/>
          <w:szCs w:val="28"/>
        </w:rPr>
        <w:tab/>
      </w:r>
      <w:r w:rsidR="00F2076A">
        <w:rPr>
          <w:rFonts w:ascii="黑体" w:eastAsia="黑体" w:hAnsi="黑体"/>
          <w:sz w:val="36"/>
          <w:szCs w:val="28"/>
        </w:rPr>
        <w:br w:type="page"/>
      </w:r>
    </w:p>
    <w:p w:rsidR="00A706BE" w:rsidRPr="00CC1546" w:rsidRDefault="00A706BE" w:rsidP="00F2076A">
      <w:pPr>
        <w:pStyle w:val="1"/>
        <w:spacing w:before="0" w:after="0"/>
        <w:jc w:val="center"/>
        <w:rPr>
          <w:rFonts w:ascii="黑体" w:eastAsia="黑体" w:hAnsi="黑体"/>
          <w:b w:val="0"/>
          <w:sz w:val="36"/>
          <w:szCs w:val="36"/>
        </w:rPr>
      </w:pPr>
      <w:bookmarkStart w:id="13" w:name="_Toc441926735"/>
      <w:r w:rsidRPr="00CC1546">
        <w:rPr>
          <w:rFonts w:ascii="黑体" w:eastAsia="黑体" w:hAnsi="黑体" w:hint="eastAsia"/>
          <w:b w:val="0"/>
          <w:sz w:val="36"/>
          <w:szCs w:val="36"/>
        </w:rPr>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3"/>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sdt>
          <w:sdtPr>
            <w:rPr>
              <w:rFonts w:asciiTheme="minorEastAsia" w:eastAsiaTheme="minorEastAsia" w:hAnsiTheme="minorEastAsia"/>
              <w:color w:val="000000" w:themeColor="text1"/>
              <w:sz w:val="18"/>
              <w:szCs w:val="21"/>
            </w:rPr>
            <w:id w:val="-2128614676"/>
            <w:lock w:val="sdtLocked"/>
            <w:placeholder>
              <w:docPart w:val="C507CD8299D8403F92F159013A2D522E"/>
            </w:placeholder>
            <w:showingPlcHdr/>
            <w:dropDownList>
              <w:listItem w:displayText="是" w:value="true"/>
              <w:listItem w:displayText="否" w:value="false"/>
            </w:dropDownList>
          </w:sdtPr>
          <w:sdtEndPr/>
          <w:sdtContent>
            <w:tc>
              <w:tcPr>
                <w:tcW w:w="6663" w:type="dxa"/>
              </w:tcPr>
              <w:p w:rsidR="005C776B" w:rsidRPr="001B6047" w:rsidRDefault="005D6BEA" w:rsidP="005C776B">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1140BD" w:rsidP="0006750C">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689220934"/>
                <w:lock w:val="sdtLocked"/>
                <w:placeholder>
                  <w:docPart w:val="42632D78552E4038A0FEF08138608A52"/>
                </w:placeholder>
                <w:showingPlcHdr/>
                <w:text/>
              </w:sdtPr>
              <w:sdtEndPr/>
              <w:sdtContent>
                <w:r w:rsidR="0006750C"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1140BD"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587048266"/>
                <w:lock w:val="sdtLocked"/>
                <w:placeholder>
                  <w:docPart w:val="BF7FD9292B064C30A282AD82D795110A"/>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1140BD"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784117943"/>
                <w:lock w:val="sdtLocked"/>
                <w:placeholder>
                  <w:docPart w:val="D85A7ADBF7584B41B777A9C41574B07F"/>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1140BD"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301530592"/>
                <w:lock w:val="sdtLocked"/>
                <w:placeholder>
                  <w:docPart w:val="3BAA01344DDE45EB96CB8ACE62B28A27"/>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sdt>
          <w:sdtPr>
            <w:rPr>
              <w:rFonts w:asciiTheme="minorEastAsia" w:eastAsiaTheme="minorEastAsia" w:hAnsiTheme="minorEastAsia"/>
              <w:color w:val="000000" w:themeColor="text1"/>
              <w:szCs w:val="21"/>
            </w:rPr>
            <w:id w:val="-193079253"/>
            <w:lock w:val="sdtLocked"/>
            <w:placeholder>
              <w:docPart w:val="D7B78B0064684A20B56B2D6FDBAB606F"/>
            </w:placeholder>
            <w:showingPlcHdr/>
            <w:date>
              <w:dateFormat w:val="yyyy'年'M'月'd'日'"/>
              <w:lid w:val="zh-CN"/>
              <w:storeMappedDataAs w:val="dateTime"/>
              <w:calendar w:val="gregorian"/>
            </w:date>
          </w:sdtPr>
          <w:sdtEndPr/>
          <w:sdtContent>
            <w:tc>
              <w:tcPr>
                <w:tcW w:w="6663" w:type="dxa"/>
              </w:tcPr>
              <w:p w:rsidR="005C776B"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1140BD"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2102680602"/>
                <w:lock w:val="sdtLocked"/>
                <w:placeholder>
                  <w:docPart w:val="EEECBBB39C214F939DA70BDDCC2325C0"/>
                </w:placeholder>
                <w:showingPlcHdr/>
                <w:dataBinding w:prefixMappings="xmlns:ns0='http://wwww.hallomagic.com/xbrl/consistency' xmlns:ns1='consistency' " w:xpath="/ns0:xbrlConsistency[1]/ns1:ccConsistency[1]/ns1:ccSign_QianZiZhuCekuaiJiShiXingMingneeq_duration_T[1]" w:storeItemID="{FE1676A3-EB50-4222-9B6B-7476559E528E}"/>
                <w:text/>
              </w:sdtPr>
              <w:sdtEndPr/>
              <w:sdtContent>
                <w:r w:rsidR="00085F1E" w:rsidRPr="005A4913">
                  <w:rPr>
                    <w:rStyle w:val="placeholder1Char"/>
                  </w:rPr>
                  <w:t>____________</w:t>
                </w:r>
              </w:sdtContent>
            </w:sdt>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sdt>
          <w:sdtPr>
            <w:rPr>
              <w:rFonts w:asciiTheme="minorEastAsia" w:eastAsiaTheme="minorEastAsia" w:hAnsiTheme="minorEastAsia"/>
              <w:color w:val="000000" w:themeColor="text1"/>
              <w:sz w:val="18"/>
              <w:szCs w:val="21"/>
            </w:rPr>
            <w:id w:val="627910315"/>
            <w:lock w:val="sdtLocked"/>
            <w:placeholder>
              <w:docPart w:val="49E713B0AD8F4CFEB111A90AEDA985C6"/>
            </w:placeholder>
            <w:showingPlcHdr/>
            <w:dropDownList>
              <w:listItem w:displayText="是" w:value="true"/>
              <w:listItem w:displayText="否" w:value="false"/>
            </w:dropDownList>
          </w:sdtPr>
          <w:sdtEndPr/>
          <w:sdtContent>
            <w:tc>
              <w:tcPr>
                <w:tcW w:w="6663" w:type="dxa"/>
              </w:tcPr>
              <w:p w:rsidR="00EB7935"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1140BD" w:rsidP="005C776B">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108188963"/>
                <w:lock w:val="sdtLocked"/>
                <w:placeholder>
                  <w:docPart w:val="D09E31C11B404FE89F92AB75E661B5E5"/>
                </w:placeholder>
                <w:showingPlcHdr/>
                <w:text/>
              </w:sdtPr>
              <w:sdtEndPr/>
              <w:sdtContent>
                <w:r w:rsidR="00085F1E" w:rsidRPr="005A4913">
                  <w:rPr>
                    <w:rStyle w:val="placeholder1Char"/>
                  </w:rPr>
                  <w:t>_____</w:t>
                </w:r>
              </w:sdtContent>
            </w:sdt>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sdt>
            <w:sdtPr>
              <w:rPr>
                <w:rFonts w:asciiTheme="minorEastAsia" w:eastAsiaTheme="minorEastAsia" w:hAnsiTheme="minorEastAsia"/>
                <w:color w:val="000000" w:themeColor="text1"/>
                <w:szCs w:val="21"/>
              </w:rPr>
              <w:id w:val="689963236"/>
              <w:lock w:val="sdtLocked"/>
              <w:placeholder>
                <w:docPart w:val="6DD041FE711D41EA882E315B56DEEAE3"/>
              </w:placeholder>
              <w:showingPlcHdr/>
            </w:sdtPr>
            <w:sdtEndPr/>
            <w:sdtContent>
              <w:p w:rsidR="005D6BEA" w:rsidRPr="004C4424" w:rsidRDefault="0039673A" w:rsidP="0039673A">
                <w:pPr>
                  <w:tabs>
                    <w:tab w:val="left" w:pos="5140"/>
                  </w:tabs>
                  <w:rPr>
                    <w:rFonts w:asciiTheme="minorEastAsia" w:eastAsiaTheme="minorEastAsia" w:hAnsiTheme="minorEastAsia"/>
                    <w:color w:val="000000" w:themeColor="text1"/>
                    <w:szCs w:val="21"/>
                  </w:rPr>
                </w:pPr>
                <w:r w:rsidRPr="005A4913">
                  <w:rPr>
                    <w:rStyle w:val="placeholder1Char"/>
                    <w:rFonts w:hint="eastAsia"/>
                  </w:rPr>
                  <w:t>__________________________________________________________________</w:t>
                </w:r>
              </w:p>
            </w:sdtContent>
          </w:sdt>
        </w:tc>
      </w:tr>
    </w:tbl>
    <w:p w:rsidR="00763B59" w:rsidRDefault="00763B59" w:rsidP="00C42CEF"/>
    <w:p w:rsidR="00E1055B" w:rsidRDefault="00E1055B" w:rsidP="00C42CEF">
      <w:pPr>
        <w:sectPr w:rsidR="00E1055B" w:rsidSect="008919DD">
          <w:headerReference w:type="default" r:id="rId19"/>
          <w:headerReference w:type="first" r:id="rId20"/>
          <w:pgSz w:w="11906" w:h="16838"/>
          <w:pgMar w:top="1440" w:right="1800" w:bottom="1440" w:left="1800" w:header="851" w:footer="992" w:gutter="0"/>
          <w:cols w:space="425"/>
          <w:titlePg/>
          <w:docGrid w:type="lines" w:linePitch="312"/>
        </w:sectPr>
      </w:pPr>
    </w:p>
    <w:p w:rsidR="000C7399" w:rsidRDefault="00763B59" w:rsidP="0066457D">
      <w:pPr>
        <w:pStyle w:val="2"/>
      </w:pPr>
      <w:r>
        <w:rPr>
          <w:rFonts w:hint="eastAsia"/>
        </w:rPr>
        <w:t>二</w:t>
      </w:r>
      <w:r>
        <w:t>、</w:t>
      </w:r>
      <w:r w:rsidRPr="00501BCB">
        <w:t>财务报表</w:t>
      </w:r>
    </w:p>
    <w:p w:rsidR="008845FD" w:rsidRPr="00335C6E" w:rsidRDefault="008845FD" w:rsidP="005743FF">
      <w:pPr>
        <w:tabs>
          <w:tab w:val="left" w:pos="5140"/>
        </w:tabs>
        <w:rPr>
          <w:rFonts w:asciiTheme="minorEastAsia" w:eastAsiaTheme="minorEastAsia" w:hAnsiTheme="minorEastAsia"/>
          <w:b/>
          <w:color w:val="000000" w:themeColor="text1"/>
          <w:szCs w:val="21"/>
        </w:rPr>
      </w:pPr>
      <w:bookmarkStart w:id="14"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8"/>
        <w:gridCol w:w="1845"/>
        <w:gridCol w:w="2553"/>
        <w:gridCol w:w="2271"/>
      </w:tblGrid>
      <w:tr w:rsidR="008845FD" w:rsidRPr="001B6047" w:rsidTr="00705447">
        <w:tc>
          <w:tcPr>
            <w:tcW w:w="1544" w:type="pct"/>
            <w:shd w:val="clear" w:color="auto" w:fill="D9D9D9" w:themeFill="background1" w:themeFillShade="D9"/>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8845FD" w:rsidRPr="001B6047" w:rsidTr="00705447">
        <w:tc>
          <w:tcPr>
            <w:tcW w:w="1544" w:type="pct"/>
            <w:shd w:val="clear" w:color="auto" w:fill="D9D9D9" w:themeFill="background1" w:themeFillShade="D9"/>
            <w:vAlign w:val="center"/>
          </w:tcPr>
          <w:p w:rsidR="008845FD" w:rsidRPr="001B6047" w:rsidRDefault="008845FD" w:rsidP="00705447">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8845FD" w:rsidRPr="001B6047" w:rsidRDefault="008845FD" w:rsidP="00705447">
            <w:pPr>
              <w:widowControl/>
              <w:tabs>
                <w:tab w:val="left" w:pos="1380"/>
              </w:tabs>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1B6047" w:rsidRDefault="008845FD"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8845FD" w:rsidRPr="001B6047" w:rsidRDefault="008845FD" w:rsidP="00705447">
            <w:pPr>
              <w:widowControl/>
              <w:jc w:val="right"/>
              <w:rPr>
                <w:rFonts w:asciiTheme="minorEastAsia" w:eastAsiaTheme="minorEastAsia" w:hAnsiTheme="minorEastAsia" w:cs="宋体"/>
                <w:color w:val="000000" w:themeColor="text1"/>
                <w:kern w:val="0"/>
                <w:sz w:val="18"/>
                <w:szCs w:val="21"/>
              </w:rPr>
            </w:pPr>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295137"/>
                <w:lock w:val="sdtLocked"/>
                <w:placeholder>
                  <w:docPart w:val="369E3AF0824841AB905E11B5CA12E6FB"/>
                </w:placeholder>
                <w:showingPlcHdr/>
                <w:dataBinding w:prefixMappings="xmlns:ns0='http://wwww.hallomagic.com/xbrl/consistency' xmlns:ns1='consistency' " w:xpath="/ns0:xbrlConsistency[1]/ns1:ccConsistency[1]/ns1:ccSign_BankBalancesAndCash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46399682"/>
                <w:lock w:val="sdtLocked"/>
                <w:placeholder>
                  <w:docPart w:val="8AEB4236C55B46038ABD640544C2B54B"/>
                </w:placeholder>
                <w:showingPlcHdr/>
                <w:dataBinding w:prefixMappings="xmlns:ns0='http://wwww.hallomagic.com/xbrl/consistency' xmlns:ns1='consistency' " w:xpath="/ns0:xbrlConsistency[1]/ns1:ccConsistency[1]/ns1:ccSign_BankBalancesAndCash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5142187"/>
                <w:lock w:val="sdtLocked"/>
                <w:placeholder>
                  <w:docPart w:val="9A22034900844027A034E9A49A2A1705"/>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33172177"/>
                <w:lock w:val="sdtLocked"/>
                <w:placeholder>
                  <w:docPart w:val="1AB317B9C6E446E5A9C659356321EFF0"/>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0681668"/>
                <w:lock w:val="sdtLocked"/>
                <w:placeholder>
                  <w:docPart w:val="FC21AD011A024096AF5610D6A09F7C5B"/>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5986445"/>
                <w:lock w:val="sdtLocked"/>
                <w:placeholder>
                  <w:docPart w:val="8A7F2DC48EC247DE83AC7F940CA5CBF7"/>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5712644"/>
                <w:lock w:val="sdtLocked"/>
                <w:placeholder>
                  <w:docPart w:val="557AC7D29E184BC383FDB8E6DC453469"/>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9958135"/>
                <w:lock w:val="sdtLocked"/>
                <w:placeholder>
                  <w:docPart w:val="0C05384E8B324F16910E42A2A18BB11D"/>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21798045"/>
                <w:lock w:val="sdtLocked"/>
                <w:placeholder>
                  <w:docPart w:val="A757AC7402A748659EF5F7782DCD6BF6"/>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9567467"/>
                <w:lock w:val="sdtLocked"/>
                <w:placeholder>
                  <w:docPart w:val="0A49AA19E2AC4C8DA829F5A9AFC1B8AD"/>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46818329"/>
                <w:lock w:val="sdtLocked"/>
                <w:placeholder>
                  <w:docPart w:val="A7391C725BF34A27A3D6A4268D795978"/>
                </w:placeholder>
                <w:showingPlcHdr/>
                <w:dataBinding w:prefixMappings="xmlns:ns0='http://wwww.hallomagic.com/xbrl/consistency' xmlns:ns1='consistency' " w:xpath="/ns0:xbrlConsistency[1]/ns1:ccConsistency[1]/ns1:ccSign_AccountsReceivable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8840778"/>
                <w:lock w:val="sdtLocked"/>
                <w:placeholder>
                  <w:docPart w:val="2F6B228C077D4C8EB4A426728C64FFCA"/>
                </w:placeholder>
                <w:showingPlcHdr/>
                <w:dataBinding w:prefixMappings="xmlns:ns0='http://wwww.hallomagic.com/xbrl/consistency' xmlns:ns1='consistency' " w:xpath="/ns0:xbrlConsistency[1]/ns1:ccConsistency[1]/ns1:ccSign_AccountsReceivable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237614"/>
                <w:lock w:val="sdtLocked"/>
                <w:placeholder>
                  <w:docPart w:val="D92878DDC79D4369BD63A48ACB66C30B"/>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6491893"/>
                <w:lock w:val="sdtLocked"/>
                <w:placeholder>
                  <w:docPart w:val="74674EB167534502872D69C488568099"/>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511941"/>
                <w:lock w:val="sdtLocked"/>
                <w:placeholder>
                  <w:docPart w:val="1424EB8BA3DF451C97A114C887E3FF60"/>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9011573"/>
                <w:lock w:val="sdtLocked"/>
                <w:placeholder>
                  <w:docPart w:val="C5A686068DD143F08FE3B84B27CA0580"/>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6350848"/>
                <w:lock w:val="sdtLocked"/>
                <w:placeholder>
                  <w:docPart w:val="EF3EB410867B4F8682A96F9F7E205B62"/>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661570"/>
                <w:lock w:val="sdtLocked"/>
                <w:placeholder>
                  <w:docPart w:val="204297D8CE1B4F43A5B38FD767E90D61"/>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4826271"/>
                <w:lock w:val="sdtLocked"/>
                <w:placeholder>
                  <w:docPart w:val="BC844072575742A58FA9FA3BBEF86C32"/>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064599"/>
                <w:lock w:val="sdtLocked"/>
                <w:placeholder>
                  <w:docPart w:val="F3DA7A6E1283472ABCF762D2E8F24249"/>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0288747"/>
                <w:lock w:val="sdtLocked"/>
                <w:placeholder>
                  <w:docPart w:val="BF0CAE2A05EC4333ABB4223808B49A7D"/>
                </w:placeholder>
                <w:showingPlcHdr/>
                <w:dataBinding w:prefixMappings="xmlns:ns0='http://wwww.hallomagic.com/xbrl/consistency' xmlns:ns1='consistency' " w:xpath="/ns0:xbrlConsistency[1]/ns1:ccConsistency[1]/ns1:ccSign_Inventories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94723834"/>
                <w:lock w:val="sdtLocked"/>
                <w:placeholder>
                  <w:docPart w:val="282854D6AD584C099C26DF0018689939"/>
                </w:placeholder>
                <w:showingPlcHdr/>
                <w:dataBinding w:prefixMappings="xmlns:ns0='http://wwww.hallomagic.com/xbrl/consistency' xmlns:ns1='consistency' " w:xpath="/ns0:xbrlConsistency[1]/ns1:ccConsistency[1]/ns1:ccSign_Inventories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8845FD" w:rsidRPr="00961345"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2505335"/>
                <w:lock w:val="sdtLocked"/>
                <w:placeholder>
                  <w:docPart w:val="BBC7CA32ED164E488D7007990C46788B"/>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7441109"/>
                <w:lock w:val="sdtLocked"/>
                <w:placeholder>
                  <w:docPart w:val="59D9D16502CF45BA95776934394672B9"/>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3474571"/>
                <w:lock w:val="sdtLocked"/>
                <w:placeholder>
                  <w:docPart w:val="F2284F2CE2A5456C8A5EE47BB2FD5EB1"/>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7349344"/>
                <w:lock w:val="sdtLocked"/>
                <w:placeholder>
                  <w:docPart w:val="F349A8D8638E47DB9D9529FC5D16907C"/>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2063801"/>
                <w:lock w:val="sdtLocked"/>
                <w:placeholder>
                  <w:docPart w:val="E0B04DE65D72419DB59ABC056E515BB7"/>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992524"/>
                <w:lock w:val="sdtLocked"/>
                <w:placeholder>
                  <w:docPart w:val="575A63C8ADA24E04952BFFEA0FE7B106"/>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14736"/>
                <w:lock w:val="sdtLocked"/>
                <w:placeholder>
                  <w:docPart w:val="07A9BA1EF01B480E8F7F45B3978948C4"/>
                </w:placeholder>
                <w:showingPlcHdr/>
                <w:text/>
              </w:sdtPr>
              <w:sdtEndPr/>
              <w:sdtContent>
                <w:r w:rsidR="008845FD">
                  <w:rPr>
                    <w:rStyle w:val="placeholder1Char"/>
                    <w:rFonts w:hint="eastAsia"/>
                  </w:rPr>
                  <w:t>____________</w:t>
                </w:r>
              </w:sdtContent>
            </w:sdt>
          </w:p>
        </w:tc>
        <w:tc>
          <w:tcPr>
            <w:tcW w:w="1177" w:type="pct"/>
            <w:shd w:val="clear" w:color="auto" w:fill="D9D9D9" w:themeFill="background1" w:themeFillShade="D9"/>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554165"/>
                <w:lock w:val="sdtLocked"/>
                <w:placeholder>
                  <w:docPart w:val="14BB847AFA9A4E7DB42291B5572CCD57"/>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426811"/>
                <w:lock w:val="sdtLocked"/>
                <w:placeholder>
                  <w:docPart w:val="1E59389AAF814588BF1916118CA8CF70"/>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15327583"/>
                <w:lock w:val="sdtLocked"/>
                <w:placeholder>
                  <w:docPart w:val="72D513E7457E4ACEB316B780AB716310"/>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11107928"/>
                <w:lock w:val="sdtLocked"/>
                <w:placeholder>
                  <w:docPart w:val="F9B44A366DA944458DDE68EA7A29DC64"/>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0322830"/>
                <w:lock w:val="sdtLocked"/>
                <w:placeholder>
                  <w:docPart w:val="27467AB29407430AA3D49AC7CB608BFA"/>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34579983"/>
                <w:lock w:val="sdtLocked"/>
                <w:placeholder>
                  <w:docPart w:val="4442E8846C244B90ABAB2504D041CBA7"/>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3064036"/>
                <w:lock w:val="sdtLocked"/>
                <w:placeholder>
                  <w:docPart w:val="DDDFAFA759F8462786779692908DF6DC"/>
                </w:placeholder>
                <w:showingPlcHdr/>
                <w:text/>
              </w:sdtPr>
              <w:sdtEndPr/>
              <w:sdtContent>
                <w:r w:rsidR="008845FD">
                  <w:rPr>
                    <w:rStyle w:val="placeholder1Char"/>
                    <w:rFonts w:hint="eastAsia"/>
                  </w:rPr>
                  <w:t>____________</w:t>
                </w:r>
              </w:sdtContent>
            </w:sdt>
          </w:p>
        </w:tc>
      </w:tr>
      <w:tr w:rsidR="008845FD" w:rsidRPr="00552A81" w:rsidTr="00705447">
        <w:trPr>
          <w:trHeight w:val="435"/>
        </w:trPr>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长期应收款</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9427757"/>
                <w:lock w:val="sdtLocked"/>
                <w:placeholder>
                  <w:docPart w:val="86266F9DDFBC46E4A76B2FE54EF895D9"/>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0245359"/>
                <w:lock w:val="sdtLocked"/>
                <w:placeholder>
                  <w:docPart w:val="021924D286FA46419A46BFA7D1E22E7B"/>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4018440"/>
                <w:lock w:val="sdtLocked"/>
                <w:placeholder>
                  <w:docPart w:val="F30B8A95133D4054968FF1BC9940AF4F"/>
                </w:placeholder>
                <w:showingPlcHdr/>
                <w:dataBinding w:prefixMappings="xmlns:ns0='http://wwww.hallomagic.com/xbrl/consistency' xmlns:ns1='consistency' " w:xpath="/ns0:xbrlConsistency[1]/ns1:ccConsistency[1]/ns1:ccSign_LongTermEquityInvestments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5460986"/>
                <w:lock w:val="sdtLocked"/>
                <w:placeholder>
                  <w:docPart w:val="697DA6AFEA114D9E84F8042B2547BEF7"/>
                </w:placeholder>
                <w:showingPlcHdr/>
                <w:dataBinding w:prefixMappings="xmlns:ns0='http://wwww.hallomagic.com/xbrl/consistency' xmlns:ns1='consistency' " w:xpath="/ns0:xbrlConsistency[1]/ns1:ccConsistency[1]/ns1:ccSign_LongTermEquityInvestments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5441153"/>
                <w:lock w:val="sdtLocked"/>
                <w:placeholder>
                  <w:docPart w:val="BF9073B8D1014590A00CDC91F21C79B0"/>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3276995"/>
                <w:lock w:val="sdtLocked"/>
                <w:placeholder>
                  <w:docPart w:val="0F5158D7D5CB449BACF00A0ABA15B07A"/>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9574924"/>
                <w:lock w:val="sdtLocked"/>
                <w:placeholder>
                  <w:docPart w:val="76E1A2EA03FF47429A911CCCE6553F78"/>
                </w:placeholder>
                <w:showingPlcHdr/>
                <w:dataBinding w:prefixMappings="xmlns:ns0='http://wwww.hallomagic.com/xbrl/consistency' xmlns:ns1='consistency' " w:xpath="/ns0:xbrlConsistency[1]/ns1:ccConsistency[1]/ns1:ccSign_PropertyPlantAndEquipment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398581"/>
                <w:lock w:val="sdtLocked"/>
                <w:placeholder>
                  <w:docPart w:val="9D9A15918319462490CB753AFF1708F9"/>
                </w:placeholder>
                <w:showingPlcHdr/>
                <w:dataBinding w:prefixMappings="xmlns:ns0='http://wwww.hallomagic.com/xbrl/consistency' xmlns:ns1='consistency' " w:xpath="/ns0:xbrlConsistency[1]/ns1:ccConsistency[1]/ns1:ccSign_PropertyPlantAndEquipment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059824"/>
                <w:lock w:val="sdtLocked"/>
                <w:placeholder>
                  <w:docPart w:val="232B7FA6EA334F4DAF50BFDE502296FF"/>
                </w:placeholder>
                <w:showingPlcHdr/>
                <w:dataBinding w:prefixMappings="xmlns:ns0='http://wwww.hallomagic.com/xbrl/consistency' xmlns:ns1='consistency' " w:xpath="/ns0:xbrlConsistency[1]/ns1:ccConsistency[1]/ns1:ccSign_ConstructionInProgress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2789533"/>
                <w:lock w:val="sdtLocked"/>
                <w:placeholder>
                  <w:docPart w:val="D1479F53858A461EBAEDD25CE446B420"/>
                </w:placeholder>
                <w:showingPlcHdr/>
                <w:dataBinding w:prefixMappings="xmlns:ns0='http://wwww.hallomagic.com/xbrl/consistency' xmlns:ns1='consistency' " w:xpath="/ns0:xbrlConsistency[1]/ns1:ccConsistency[1]/ns1:ccSign_ConstructionInProgress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8484060"/>
                <w:lock w:val="sdtLocked"/>
                <w:placeholder>
                  <w:docPart w:val="6E6D5213B2D8400D9BA82BB4609AA014"/>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8021355"/>
                <w:lock w:val="sdtLocked"/>
                <w:placeholder>
                  <w:docPart w:val="B686B2C8B24244D998BB01BD19B4C0DC"/>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955438"/>
                <w:lock w:val="sdtLocked"/>
                <w:placeholder>
                  <w:docPart w:val="06295862592040F789BC0BE5037AF8E0"/>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0042176"/>
                <w:lock w:val="sdtLocked"/>
                <w:placeholder>
                  <w:docPart w:val="14D1F226900B4BA59BED497C0217D00F"/>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944890"/>
                <w:lock w:val="sdtLocked"/>
                <w:placeholder>
                  <w:docPart w:val="559D5C4C8D444AC7812BB06B0366F532"/>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25345"/>
                <w:lock w:val="sdtLocked"/>
                <w:placeholder>
                  <w:docPart w:val="57C16F3F5CA74A8F8C483CA7EFC99263"/>
                </w:placeholder>
                <w:showingPlcHdr/>
                <w:text/>
              </w:sdtPr>
              <w:sdtEndPr/>
              <w:sdtContent>
                <w:r w:rsidR="008845FD">
                  <w:rPr>
                    <w:rStyle w:val="placeholder1Char"/>
                    <w:rFonts w:hint="eastAsia"/>
                  </w:rPr>
                  <w:t>____________</w:t>
                </w:r>
              </w:sdtContent>
            </w:sdt>
          </w:p>
        </w:tc>
      </w:tr>
      <w:tr w:rsidR="008845FD" w:rsidRPr="00552A81" w:rsidTr="00705447">
        <w:trPr>
          <w:trHeight w:val="276"/>
        </w:trPr>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1780974"/>
                <w:lock w:val="sdtLocked"/>
                <w:placeholder>
                  <w:docPart w:val="717C2AB64023433DB36DB0CFC2706FC9"/>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8196282"/>
                <w:lock w:val="sdtLocked"/>
                <w:placeholder>
                  <w:docPart w:val="5D3B6A64178B4868A6ECB07DD0423948"/>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1994830"/>
                <w:lock w:val="sdtLocked"/>
                <w:placeholder>
                  <w:docPart w:val="5FE6623861C54BC98BD3F708EA73F447"/>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4044288"/>
                <w:lock w:val="sdtLocked"/>
                <w:placeholder>
                  <w:docPart w:val="EBF34AE2F5104586BBAEF2404EB74E02"/>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6273640"/>
                <w:lock w:val="sdtLocked"/>
                <w:placeholder>
                  <w:docPart w:val="470316AF47E74B86A77F689F75611DCD"/>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1238539"/>
                <w:lock w:val="sdtLocked"/>
                <w:placeholder>
                  <w:docPart w:val="F4BFC97EF0F247A2ACF3AEB1066C5C90"/>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47927845"/>
                <w:lock w:val="sdtLocked"/>
                <w:placeholder>
                  <w:docPart w:val="E162E0ED52E64D1C81B0D2947E75D7D9"/>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5616024"/>
                <w:lock w:val="sdtLocked"/>
                <w:placeholder>
                  <w:docPart w:val="E18365E3BA3F4B16A9475B43062F5FBF"/>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248927"/>
                <w:lock w:val="sdtLocked"/>
                <w:placeholder>
                  <w:docPart w:val="EF9258A6CBC84B909F90B59AA64068D7"/>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6582730"/>
                <w:lock w:val="sdtLocked"/>
                <w:placeholder>
                  <w:docPart w:val="D5717E6E87F447049541533B96A59CEF"/>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5622578"/>
                <w:lock w:val="sdtLocked"/>
                <w:placeholder>
                  <w:docPart w:val="CC5B8AD703B5495AB80B92756A2B9630"/>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7493694"/>
                <w:lock w:val="sdtLocked"/>
                <w:placeholder>
                  <w:docPart w:val="D80417F230D64C9F944CE67014C6D7CE"/>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39202364"/>
                <w:lock w:val="sdtLocked"/>
                <w:placeholder>
                  <w:docPart w:val="EFE8EE4CFA3D41B2B3BE4DB96F174425"/>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6844221"/>
                <w:lock w:val="sdtLocked"/>
                <w:placeholder>
                  <w:docPart w:val="00715DEEAE654135B303E64FB4D18678"/>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8355340"/>
                <w:lock w:val="sdtLocked"/>
                <w:placeholder>
                  <w:docPart w:val="60E37A601B2F4D40ADAB844A422A657A"/>
                </w:placeholder>
                <w:showingPlcHdr/>
                <w:text/>
              </w:sdtPr>
              <w:sdtEndPr/>
              <w:sdtContent>
                <w:r w:rsidR="008845FD">
                  <w:rPr>
                    <w:rStyle w:val="placeholder1Char"/>
                    <w:rFonts w:hint="eastAsia"/>
                  </w:rPr>
                  <w:t>____________</w:t>
                </w:r>
              </w:sdtContent>
            </w:sdt>
          </w:p>
        </w:tc>
        <w:tc>
          <w:tcPr>
            <w:tcW w:w="1177" w:type="pct"/>
            <w:shd w:val="clear" w:color="auto" w:fill="D9D9D9" w:themeFill="background1" w:themeFillShade="D9"/>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2498715"/>
                <w:lock w:val="sdtLocked"/>
                <w:placeholder>
                  <w:docPart w:val="49259F7C600244C8A2822590A01D0265"/>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5400927"/>
                <w:lock w:val="sdtLocked"/>
                <w:placeholder>
                  <w:docPart w:val="1947C980ACE14F37A5D268F2A322DC0A"/>
                </w:placeholder>
                <w:showingPlcHdr/>
                <w:dataBinding w:prefixMappings="xmlns:ns0='http://wwww.hallomagic.com/xbrl/consistency' xmlns:ns1='consistency' " w:xpath="/ns0:xbrlConsistency[1]/ns1:ccConsistency[1]/ns1:ccSign_Assets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D9D9D9" w:themeFill="background1" w:themeFillShade="D9"/>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550812"/>
                <w:lock w:val="sdtLocked"/>
                <w:placeholder>
                  <w:docPart w:val="87E96DAB9B8346C8991C7D400BDE0D1E"/>
                </w:placeholder>
                <w:showingPlcHdr/>
                <w:dataBinding w:prefixMappings="xmlns:ns0='http://wwww.hallomagic.com/xbrl/consistency' xmlns:ns1='consistency' " w:xpath="/ns0:xbrlConsistency[1]/ns1:ccConsistency[1]/ns1:ccSign_Assetsneeq_instant_T-1[1]" w:storeItemID="{FE1676A3-EB50-4222-9B6B-7476559E528E}"/>
                <w:text/>
              </w:sdtPr>
              <w:sdtEndPr/>
              <w:sdtContent>
                <w:r w:rsidR="008845FD">
                  <w:rPr>
                    <w:rStyle w:val="placeholder1Char"/>
                    <w:rFonts w:hint="eastAsia"/>
                  </w:rPr>
                  <w:t>____________</w:t>
                </w:r>
              </w:sdtContent>
            </w:sdt>
          </w:p>
        </w:tc>
      </w:tr>
      <w:tr w:rsidR="008845FD" w:rsidRPr="00552A81" w:rsidTr="00705447">
        <w:trPr>
          <w:trHeight w:val="305"/>
        </w:trPr>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流动负债：</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r>
      <w:tr w:rsidR="008845FD" w:rsidRPr="00552A81" w:rsidTr="00705447">
        <w:tc>
          <w:tcPr>
            <w:tcW w:w="1544"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55002268"/>
                <w:lock w:val="sdtLocked"/>
                <w:placeholder>
                  <w:docPart w:val="0F0F8C87D4AF407481FFAF453F5E1A9A"/>
                </w:placeholder>
                <w:showingPlcHdr/>
                <w:dataBinding w:prefixMappings="xmlns:ns0='http://wwww.hallomagic.com/xbrl/consistency' xmlns:ns1='consistency' " w:xpath="/ns0:xbrlConsistency[1]/ns1:ccConsistency[1]/ns1:ccSign_ShortTermBorrowings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7085771"/>
                <w:lock w:val="sdtLocked"/>
                <w:placeholder>
                  <w:docPart w:val="A0B4654734DC4BE1ACBDAC9D75343988"/>
                </w:placeholder>
                <w:showingPlcHdr/>
                <w:dataBinding w:prefixMappings="xmlns:ns0='http://wwww.hallomagic.com/xbrl/consistency' xmlns:ns1='consistency' " w:xpath="/ns0:xbrlConsistency[1]/ns1:ccConsistency[1]/ns1:ccSign_ShortTermBorrowings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0750117"/>
                <w:lock w:val="sdtLocked"/>
                <w:placeholder>
                  <w:docPart w:val="A331A37121CB48B283EBC851D1534A26"/>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0253383"/>
                <w:lock w:val="sdtLocked"/>
                <w:placeholder>
                  <w:docPart w:val="CEE47A9022574EDF93E8CF090DCF928D"/>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6851621"/>
                <w:lock w:val="sdtLocked"/>
                <w:placeholder>
                  <w:docPart w:val="96AF6DB5E62144B48492C6F0CF37477E"/>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6177978"/>
                <w:lock w:val="sdtLocked"/>
                <w:placeholder>
                  <w:docPart w:val="D32C99401BFF45048E66643CCFCCAFAE"/>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8848099"/>
                <w:lock w:val="sdtLocked"/>
                <w:placeholder>
                  <w:docPart w:val="629EC040252543D9AF8553AF6472216C"/>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55825194"/>
                <w:lock w:val="sdtLocked"/>
                <w:placeholder>
                  <w:docPart w:val="91C1A6FB0C114FCA9A013CD720C45F25"/>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1764812"/>
                <w:lock w:val="sdtLocked"/>
                <w:placeholder>
                  <w:docPart w:val="BBBF48B00D034443BE476A765101812F"/>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84847424"/>
                <w:lock w:val="sdtLocked"/>
                <w:placeholder>
                  <w:docPart w:val="7110888100FB435DA15BDE0A54A635FD"/>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627355"/>
                <w:lock w:val="sdtLocked"/>
                <w:placeholder>
                  <w:docPart w:val="985191EDC0274EB19542D54557D99008"/>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4578754"/>
                <w:lock w:val="sdtLocked"/>
                <w:placeholder>
                  <w:docPart w:val="C1EC9AC98EFC46B390917C4468F96661"/>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7431233"/>
                <w:lock w:val="sdtLocked"/>
                <w:placeholder>
                  <w:docPart w:val="72DD94DA3EFB4694803F004C3D2153AE"/>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8804348"/>
                <w:lock w:val="sdtLocked"/>
                <w:placeholder>
                  <w:docPart w:val="D501A8DCC5764E01A6C5C6241A0485D8"/>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1452247"/>
                <w:lock w:val="sdtLocked"/>
                <w:placeholder>
                  <w:docPart w:val="FF5C5DD8C83A419B8354755AD28BAA1F"/>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160107"/>
                <w:lock w:val="sdtLocked"/>
                <w:placeholder>
                  <w:docPart w:val="1CEC4AA1A8124E8F9AF2481EC5A047AC"/>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8845265"/>
                <w:lock w:val="sdtLocked"/>
                <w:placeholder>
                  <w:docPart w:val="E5E13CE0E5FC473880F0CAC6703A3498"/>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5098206"/>
                <w:lock w:val="sdtLocked"/>
                <w:placeholder>
                  <w:docPart w:val="F75C03BBF93D447EB5A3BF11C3054555"/>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2810639"/>
                <w:lock w:val="sdtLocked"/>
                <w:placeholder>
                  <w:docPart w:val="7C7D51F95A5243CBA566E2CB4BA41BC0"/>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8308173"/>
                <w:lock w:val="sdtLocked"/>
                <w:placeholder>
                  <w:docPart w:val="7E9752FBFA6D4C21B2030169EEF330A4"/>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056170"/>
                <w:lock w:val="sdtLocked"/>
                <w:placeholder>
                  <w:docPart w:val="A6916D36BC1F427998C349F0271EFAE7"/>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521426"/>
                <w:lock w:val="sdtLocked"/>
                <w:placeholder>
                  <w:docPart w:val="4F4118A06C994E87922F4D02E0377454"/>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8921642"/>
                <w:lock w:val="sdtLocked"/>
                <w:placeholder>
                  <w:docPart w:val="FAA907FD94DD4E788244D7301FE5A730"/>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64620641"/>
                <w:lock w:val="sdtLocked"/>
                <w:placeholder>
                  <w:docPart w:val="5FD7C249BD8D4B469198F069EB86CA61"/>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597845"/>
                <w:lock w:val="sdtLocked"/>
                <w:placeholder>
                  <w:docPart w:val="7BAFC88BE2B644E294DB80C262633B0B"/>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23028"/>
                <w:lock w:val="sdtLocked"/>
                <w:placeholder>
                  <w:docPart w:val="033A9BD80A1D4FECA2AE8801658C5D06"/>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2559346"/>
                <w:lock w:val="sdtLocked"/>
                <w:placeholder>
                  <w:docPart w:val="8BF2306E3BE24769A73376E21A58C85B"/>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0948167"/>
                <w:lock w:val="sdtLocked"/>
                <w:placeholder>
                  <w:docPart w:val="DEEB44F42E364620949B2204303272BF"/>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928137"/>
                <w:lock w:val="sdtLocked"/>
                <w:placeholder>
                  <w:docPart w:val="C64C8AACFFD44994A050CDFF8E2F4E08"/>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31278688"/>
                <w:lock w:val="sdtLocked"/>
                <w:placeholder>
                  <w:docPart w:val="5D9C9E5FD74C49CF9DF82DA342BDDDF9"/>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4626268"/>
                <w:lock w:val="sdtLocked"/>
                <w:placeholder>
                  <w:docPart w:val="23557C7D2E0F435CB3FCF6EFD98769DF"/>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4148865"/>
                <w:lock w:val="sdtLocked"/>
                <w:placeholder>
                  <w:docPart w:val="94B810B4440444468A4085511C75BC33"/>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25970506"/>
                <w:lock w:val="sdtLocked"/>
                <w:placeholder>
                  <w:docPart w:val="C4890F8D69C14F75A9BED41EF7E02A1C"/>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3696948"/>
                <w:lock w:val="sdtLocked"/>
                <w:placeholder>
                  <w:docPart w:val="DB6F241BB94B4921A964BD88A6DA09A2"/>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784411"/>
                <w:lock w:val="sdtLocked"/>
                <w:placeholder>
                  <w:docPart w:val="E87AA4F3D625444495C736275C896B5F"/>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1343023"/>
                <w:lock w:val="sdtLocked"/>
                <w:placeholder>
                  <w:docPart w:val="7F89B1EDE5F34D83875D84251177C441"/>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9977999"/>
                <w:lock w:val="sdtLocked"/>
                <w:placeholder>
                  <w:docPart w:val="E84D200BAB7D4737886CFFDAD3D57ACE"/>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1457342"/>
                <w:lock w:val="sdtLocked"/>
                <w:placeholder>
                  <w:docPart w:val="E313F18FBACF4BABABCF31C8F35D36F2"/>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8368053"/>
                <w:lock w:val="sdtLocked"/>
                <w:placeholder>
                  <w:docPart w:val="2915E4EB8C2C4E15BFD0D786C6C569F6"/>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758739"/>
                <w:lock w:val="sdtLocked"/>
                <w:placeholder>
                  <w:docPart w:val="2CBBB7AB56334DD5B804A8B7F0FFA6B2"/>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3706274"/>
                <w:lock w:val="sdtLocked"/>
                <w:placeholder>
                  <w:docPart w:val="9B93471E06E9497791DB41A9804D2ED2"/>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613967"/>
                <w:lock w:val="sdtLocked"/>
                <w:placeholder>
                  <w:docPart w:val="712A534868B849D085987E7E7B36208C"/>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0596471"/>
                <w:lock w:val="sdtLocked"/>
                <w:placeholder>
                  <w:docPart w:val="DE6129AA8DBB431880F075B6EA6CD8B6"/>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7347377"/>
                <w:lock w:val="sdtLocked"/>
                <w:placeholder>
                  <w:docPart w:val="E8A2505F25BB45D58B4F4F55F9C0DDE5"/>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7437369"/>
                <w:lock w:val="sdtLocked"/>
                <w:placeholder>
                  <w:docPart w:val="34643BA56A74498EA2DB9A7E115FA851"/>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03750353"/>
                <w:lock w:val="sdtLocked"/>
                <w:placeholder>
                  <w:docPart w:val="C422AE82436C422EA8328BB93F5CB1DA"/>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其他流动负债</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36823"/>
                <w:lock w:val="sdtLocked"/>
                <w:placeholder>
                  <w:docPart w:val="241A4569BB73402F986B740E4C3C29E9"/>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4772644"/>
                <w:lock w:val="sdtLocked"/>
                <w:placeholder>
                  <w:docPart w:val="25281C1B27544B4BB8B5754E6382903C"/>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35795025"/>
                <w:lock w:val="sdtLocked"/>
                <w:placeholder>
                  <w:docPart w:val="46024F25FB0B4B7F951435D98BD3175F"/>
                </w:placeholder>
                <w:showingPlcHdr/>
                <w:text/>
              </w:sdtPr>
              <w:sdtEndPr/>
              <w:sdtContent>
                <w:r w:rsidR="008845FD">
                  <w:rPr>
                    <w:rStyle w:val="placeholder1Char"/>
                    <w:rFonts w:hint="eastAsia"/>
                  </w:rPr>
                  <w:t>____________</w:t>
                </w:r>
              </w:sdtContent>
            </w:sdt>
          </w:p>
        </w:tc>
        <w:tc>
          <w:tcPr>
            <w:tcW w:w="1177" w:type="pct"/>
            <w:shd w:val="clear" w:color="auto" w:fill="D9D9D9" w:themeFill="background1" w:themeFillShade="D9"/>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93955014"/>
                <w:lock w:val="sdtLocked"/>
                <w:placeholder>
                  <w:docPart w:val="FFC91502CE08413380FA9400E3744C34"/>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73924861"/>
                <w:lock w:val="sdtLocked"/>
                <w:placeholder>
                  <w:docPart w:val="112DC0F4EA0546A98C18F7212CE7EB60"/>
                </w:placeholder>
                <w:showingPlcHdr/>
                <w:dataBinding w:prefixMappings="xmlns:ns0='http://wwww.hallomagic.com/xbrl/consistency' xmlns:ns1='consistency' " w:xpath="/ns0:xbrlConsistency[1]/ns1:ccConsistency[1]/ns1:ccSign_LongtermBorrowings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2351867"/>
                <w:lock w:val="sdtLocked"/>
                <w:placeholder>
                  <w:docPart w:val="2C4A6A9705A44333861A5A6ADFC9E0AA"/>
                </w:placeholder>
                <w:showingPlcHdr/>
                <w:dataBinding w:prefixMappings="xmlns:ns0='http://wwww.hallomagic.com/xbrl/consistency' xmlns:ns1='consistency' " w:xpath="/ns0:xbrlConsistency[1]/ns1:ccConsistency[1]/ns1:ccSign_LongtermBorrowingsneeq_instant_T-1[1]" w:storeItemID="{FE1676A3-EB50-4222-9B6B-7476559E528E}"/>
                <w:text/>
              </w:sdtPr>
              <w:sdtEndPr/>
              <w:sdtContent>
                <w:r w:rsidR="008845FD">
                  <w:rPr>
                    <w:rStyle w:val="placeholder1Char"/>
                    <w:rFonts w:hint="eastAsia"/>
                  </w:rPr>
                  <w:t>____________</w:t>
                </w:r>
              </w:sdtContent>
            </w:sdt>
          </w:p>
        </w:tc>
      </w:tr>
      <w:tr w:rsidR="008845FD" w:rsidRPr="00552A81" w:rsidTr="00705447">
        <w:trPr>
          <w:trHeight w:val="201"/>
        </w:trPr>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2019599"/>
                <w:lock w:val="sdtLocked"/>
                <w:placeholder>
                  <w:docPart w:val="8881481541FC410489AEB0913EB4DAD2"/>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3192767"/>
                <w:lock w:val="sdtLocked"/>
                <w:placeholder>
                  <w:docPart w:val="28FFFF4B98494702B17FEBB28C649E29"/>
                </w:placeholder>
                <w:showingPlcHdr/>
                <w:text/>
              </w:sdtPr>
              <w:sdtEndPr/>
              <w:sdtContent>
                <w:r w:rsidR="008845FD">
                  <w:rPr>
                    <w:rStyle w:val="placeholder1Char"/>
                    <w:rFonts w:hint="eastAsia"/>
                  </w:rPr>
                  <w:t>____________</w:t>
                </w:r>
              </w:sdtContent>
            </w:sdt>
          </w:p>
        </w:tc>
      </w:tr>
      <w:tr w:rsidR="008845FD" w:rsidRPr="00552A81" w:rsidTr="00705447">
        <w:trPr>
          <w:trHeight w:val="222"/>
        </w:trPr>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4141000"/>
                <w:lock w:val="sdtLocked"/>
                <w:placeholder>
                  <w:docPart w:val="9E5B72EDD4A44081990718B1ECFD1B27"/>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737825"/>
                <w:lock w:val="sdtLocked"/>
                <w:placeholder>
                  <w:docPart w:val="340E107A996747C8A15EBED28FE6C162"/>
                </w:placeholder>
                <w:showingPlcHdr/>
                <w:text/>
              </w:sdtPr>
              <w:sdtEndPr/>
              <w:sdtContent>
                <w:r w:rsidR="008845FD">
                  <w:rPr>
                    <w:rStyle w:val="placeholder1Char"/>
                    <w:rFonts w:hint="eastAsia"/>
                  </w:rPr>
                  <w:t>____________</w:t>
                </w:r>
              </w:sdtContent>
            </w:sdt>
          </w:p>
        </w:tc>
      </w:tr>
      <w:tr w:rsidR="008845FD" w:rsidRPr="00552A81" w:rsidTr="00705447">
        <w:trPr>
          <w:trHeight w:val="325"/>
        </w:trPr>
        <w:tc>
          <w:tcPr>
            <w:tcW w:w="1544" w:type="pct"/>
            <w:shd w:val="clear" w:color="auto" w:fill="D9D9D9" w:themeFill="background1" w:themeFillShade="D9"/>
            <w:vAlign w:val="center"/>
          </w:tcPr>
          <w:p w:rsidR="008845FD" w:rsidRPr="00552A81" w:rsidRDefault="008845FD"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3826393"/>
                <w:lock w:val="sdtLocked"/>
                <w:placeholder>
                  <w:docPart w:val="A0B68879EA87487987015B7AD64BD317"/>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8187402"/>
                <w:lock w:val="sdtLocked"/>
                <w:placeholder>
                  <w:docPart w:val="814D7C6742E943799E99FE10477909AF"/>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877441"/>
                <w:lock w:val="sdtLocked"/>
                <w:placeholder>
                  <w:docPart w:val="C610DC8C59BB4E7FA7A8324771068A25"/>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3868530"/>
                <w:lock w:val="sdtLocked"/>
                <w:placeholder>
                  <w:docPart w:val="4A6027A4AA4C42D7B58894D312F87783"/>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5148001"/>
                <w:lock w:val="sdtLocked"/>
                <w:placeholder>
                  <w:docPart w:val="2750612A893144ED910EEAA3629DA87B"/>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16816874"/>
                <w:lock w:val="sdtLocked"/>
                <w:placeholder>
                  <w:docPart w:val="76879BCBBBD24D12B301A4260C07F3EB"/>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826425"/>
                <w:lock w:val="sdtLocked"/>
                <w:placeholder>
                  <w:docPart w:val="20BEA7D752A54DBC90C84999E1D6DCB9"/>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86012"/>
                <w:lock w:val="sdtLocked"/>
                <w:placeholder>
                  <w:docPart w:val="DAA3D76868B44944A1C73DD3568F731B"/>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4449618"/>
                <w:lock w:val="sdtLocked"/>
                <w:placeholder>
                  <w:docPart w:val="7BD0C1A099484B8BBE899E6E9E5E8AEB"/>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6369834"/>
                <w:lock w:val="sdtLocked"/>
                <w:placeholder>
                  <w:docPart w:val="603F78B6DC104D85AF835DD4033D0EB3"/>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5741820"/>
                <w:lock w:val="sdtLocked"/>
                <w:placeholder>
                  <w:docPart w:val="94EEBDD9A93346B9AEEF0E2C9962433D"/>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662708"/>
                <w:lock w:val="sdtLocked"/>
                <w:placeholder>
                  <w:docPart w:val="F194B0C28EC24CE28A7AF9531C797242"/>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57507659"/>
                <w:lock w:val="sdtLocked"/>
                <w:placeholder>
                  <w:docPart w:val="FDFBB921F81F4424B4C2D785AC92F4A8"/>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7147332"/>
                <w:lock w:val="sdtLocked"/>
                <w:placeholder>
                  <w:docPart w:val="A9913F3EBD7D4BB0AF75599952DCD11C"/>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36956393"/>
                <w:lock w:val="sdtLocked"/>
                <w:placeholder>
                  <w:docPart w:val="0248077CB8E5487AB220361A39EA12E9"/>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5772408"/>
                <w:lock w:val="sdtLocked"/>
                <w:placeholder>
                  <w:docPart w:val="8B22FB7A3EC14CB3B47703074C1AF05C"/>
                </w:placeholder>
                <w:showingPlcHdr/>
                <w:text/>
              </w:sdtPr>
              <w:sdtEndPr/>
              <w:sdtContent>
                <w:r w:rsidR="008845FD">
                  <w:rPr>
                    <w:rStyle w:val="placeholder1Char"/>
                    <w:rFonts w:hint="eastAsia"/>
                  </w:rPr>
                  <w:t>____________</w:t>
                </w:r>
              </w:sdtContent>
            </w:sdt>
          </w:p>
        </w:tc>
      </w:tr>
      <w:tr w:rsidR="008845FD" w:rsidRPr="00552A81" w:rsidTr="00705447">
        <w:trPr>
          <w:trHeight w:val="195"/>
        </w:trPr>
        <w:tc>
          <w:tcPr>
            <w:tcW w:w="1544" w:type="pct"/>
            <w:shd w:val="clear" w:color="auto" w:fill="D9D9D9" w:themeFill="background1" w:themeFillShade="D9"/>
            <w:vAlign w:val="center"/>
          </w:tcPr>
          <w:p w:rsidR="008845FD" w:rsidRPr="00552A81" w:rsidRDefault="008845FD"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77195"/>
                <w:lock w:val="sdtLocked"/>
                <w:placeholder>
                  <w:docPart w:val="F0A00DF19FAD452D9C16795DB1F9601D"/>
                </w:placeholder>
                <w:showingPlcHdr/>
                <w:text/>
              </w:sdtPr>
              <w:sdtEndPr/>
              <w:sdtContent>
                <w:r w:rsidR="008845FD">
                  <w:rPr>
                    <w:rStyle w:val="placeholder1Char"/>
                    <w:rFonts w:hint="eastAsia"/>
                  </w:rPr>
                  <w:t>____________</w:t>
                </w:r>
              </w:sdtContent>
            </w:sdt>
          </w:p>
        </w:tc>
        <w:tc>
          <w:tcPr>
            <w:tcW w:w="1177" w:type="pct"/>
            <w:shd w:val="clear" w:color="auto" w:fill="D9D9D9" w:themeFill="background1" w:themeFillShade="D9"/>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2485189"/>
                <w:lock w:val="sdtLocked"/>
                <w:placeholder>
                  <w:docPart w:val="0E7B354162164599B5A5BE0FD0EB7F94"/>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3914"/>
                <w:lock w:val="sdtLocked"/>
                <w:placeholder>
                  <w:docPart w:val="05F3FFA536FD41519155AE979CE33C5E"/>
                </w:placeholder>
                <w:showingPlcHdr/>
                <w:dataBinding w:prefixMappings="xmlns:ns0='http://wwww.hallomagic.com/xbrl/consistency' xmlns:ns1='consistency' " w:xpath="/ns0:xbrlConsistency[1]/ns1:ccConsistency[1]/ns1:ccSign_Liabilities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D9D9D9" w:themeFill="background1" w:themeFillShade="D9"/>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3563879"/>
                <w:lock w:val="sdtLocked"/>
                <w:placeholder>
                  <w:docPart w:val="3D78796D0A89414D9777F4AF0D04AB6C"/>
                </w:placeholder>
                <w:showingPlcHdr/>
                <w:dataBinding w:prefixMappings="xmlns:ns0='http://wwww.hallomagic.com/xbrl/consistency' xmlns:ns1='consistency' " w:xpath="/ns0:xbrlConsistency[1]/ns1:ccConsistency[1]/ns1:ccSign_Liabilitiesneeq_instant_T-1[1]" w:storeItemID="{FE1676A3-EB50-4222-9B6B-7476559E528E}"/>
                <w:text/>
              </w:sdtPr>
              <w:sdtEndPr/>
              <w:sdtContent>
                <w:r w:rsidR="008845FD">
                  <w:rPr>
                    <w:rStyle w:val="placeholder1Char"/>
                    <w:rFonts w:hint="eastAsia"/>
                  </w:rPr>
                  <w:t>____________</w:t>
                </w:r>
              </w:sdtContent>
            </w:sdt>
          </w:p>
        </w:tc>
      </w:tr>
      <w:tr w:rsidR="008845FD" w:rsidRPr="00552A81" w:rsidTr="00705447">
        <w:trPr>
          <w:trHeight w:val="276"/>
        </w:trPr>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271811"/>
                <w:lock w:val="sdtLocked"/>
                <w:placeholder>
                  <w:docPart w:val="09C17D9CE49341C8B785EE5FB4E4448C"/>
                </w:placeholder>
                <w:showingPlcHdr/>
                <w:dataBinding w:prefixMappings="xmlns:ns0='http://wwww.hallomagic.com/xbrl/consistency' xmlns:ns1='consistency' " w:xpath="/ns0:xbrlConsistency[1]/ns1:ccConsistency[1]/ns1:ccSign_IssuedCapital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5449079"/>
                <w:lock w:val="sdtLocked"/>
                <w:placeholder>
                  <w:docPart w:val="C24B7E4B6D044247B149913F681B6347"/>
                </w:placeholder>
                <w:showingPlcHdr/>
                <w:dataBinding w:prefixMappings="xmlns:ns0='http://wwww.hallomagic.com/xbrl/consistency' xmlns:ns1='consistency' " w:xpath="/ns0:xbrlConsistency[1]/ns1:ccConsistency[1]/ns1:ccSign_IssuedCapital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9217038"/>
                <w:lock w:val="sdtLocked"/>
                <w:placeholder>
                  <w:docPart w:val="A6FCBC0BE0FB43CC84A39CD11BD5E2ED"/>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84799692"/>
                <w:lock w:val="sdtLocked"/>
                <w:placeholder>
                  <w:docPart w:val="F30423DDC01A484D81B3123B48878CB9"/>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52684885"/>
                <w:lock w:val="sdtLocked"/>
                <w:placeholder>
                  <w:docPart w:val="4B30605D567241F687716C23983F8B99"/>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147167"/>
                <w:lock w:val="sdtLocked"/>
                <w:placeholder>
                  <w:docPart w:val="6C6097FEBDC84BCAB40F43B4C6D18EA3"/>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2600450"/>
                <w:lock w:val="sdtLocked"/>
                <w:placeholder>
                  <w:docPart w:val="5664DE3F67BC4112A2BE28E37A22FCFC"/>
                </w:placeholder>
                <w:showingPlcHdr/>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7463222"/>
                <w:lock w:val="sdtLocked"/>
                <w:placeholder>
                  <w:docPart w:val="EC77F78533B44D6380750CA292804136"/>
                </w:placeholder>
                <w:showingPlcHdr/>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29081336"/>
                <w:lock w:val="sdtLocked"/>
                <w:placeholder>
                  <w:docPart w:val="91FE0834B6C947F8A96E07ECFC7B6C16"/>
                </w:placeholder>
                <w:showingPlcHdr/>
                <w:dataBinding w:prefixMappings="xmlns:ns0='http://wwww.hallomagic.com/xbrl/consistency' xmlns:ns1='consistency' " w:xpath="/ns0:xbrlConsistency[1]/ns1:ccConsistency[1]/ns1:ccSign_CapitalSurplus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503937"/>
                <w:lock w:val="sdtLocked"/>
                <w:placeholder>
                  <w:docPart w:val="D20364D2B3AA45089FC541BD57A419B8"/>
                </w:placeholder>
                <w:showingPlcHdr/>
                <w:dataBinding w:prefixMappings="xmlns:ns0='http://wwww.hallomagic.com/xbrl/consistency' xmlns:ns1='consistency' " w:xpath="/ns0:xbrlConsistency[1]/ns1:ccConsistency[1]/ns1:ccSign_CapitalSurplus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16441"/>
                <w:lock w:val="sdtLocked"/>
                <w:placeholder>
                  <w:docPart w:val="C1153EB30D874F468893FEA1AB5C8D22"/>
                </w:placeholder>
                <w:showingPlcHdr/>
                <w:dataBinding w:prefixMappings="xmlns:ns0='http://wwww.hallomagic.com/xbrl/consistency' xmlns:ns1='consistency' " w:xpath="/ns0:xbrlConsistency[1]/ns1:ccConsistency[1]/ns1:ccSign_KuCunGu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4001497"/>
                <w:lock w:val="sdtLocked"/>
                <w:placeholder>
                  <w:docPart w:val="809C023FBEDF4FC0B52304FF6D64955E"/>
                </w:placeholder>
                <w:showingPlcHdr/>
                <w:dataBinding w:prefixMappings="xmlns:ns0='http://wwww.hallomagic.com/xbrl/consistency' xmlns:ns1='consistency' " w:xpath="/ns0:xbrlConsistency[1]/ns1:ccConsistency[1]/ns1:ccSign_KuCunGu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701450"/>
                <w:lock w:val="sdtLocked"/>
                <w:placeholder>
                  <w:docPart w:val="3C2A9F82B83E4AA3AC11175D0811C0C5"/>
                </w:placeholder>
                <w:showingPlcHdr/>
                <w:dataBinding w:prefixMappings="xmlns:ns0='http://wwww.hallomagic.com/xbrl/consistency' xmlns:ns1='consistency' " w:xpath="/ns0:xbrlConsistency[1]/ns1:ccConsistency[1]/ns1:ccSign_QiTaZongHeShouYi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6922994"/>
                <w:lock w:val="sdtLocked"/>
                <w:placeholder>
                  <w:docPart w:val="F260FDECEB9C458BA2FF3C6FB89DCD48"/>
                </w:placeholder>
                <w:showingPlcHdr/>
                <w:dataBinding w:prefixMappings="xmlns:ns0='http://wwww.hallomagic.com/xbrl/consistency' xmlns:ns1='consistency' " w:xpath="/ns0:xbrlConsistency[1]/ns1:ccConsistency[1]/ns1:ccSign_QiTaZongHeShouYi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5440694"/>
                <w:lock w:val="sdtLocked"/>
                <w:placeholder>
                  <w:docPart w:val="A3A3765F5FD64A729E8F9E652F9796FF"/>
                </w:placeholder>
                <w:showingPlcHdr/>
                <w:dataBinding w:prefixMappings="xmlns:ns0='http://wwww.hallomagic.com/xbrl/consistency' xmlns:ns1='consistency' " w:xpath="/ns0:xbrlConsistency[1]/ns1:ccConsistency[1]/ns1:ccSign_SpecializedReserve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0260897"/>
                <w:lock w:val="sdtLocked"/>
                <w:placeholder>
                  <w:docPart w:val="4BB6496BA0714681AF6055613A14B674"/>
                </w:placeholder>
                <w:showingPlcHdr/>
                <w:dataBinding w:prefixMappings="xmlns:ns0='http://wwww.hallomagic.com/xbrl/consistency' xmlns:ns1='consistency' " w:xpath="/ns0:xbrlConsistency[1]/ns1:ccConsistency[1]/ns1:ccSign_SpecializedReserve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249886"/>
                <w:lock w:val="sdtLocked"/>
                <w:placeholder>
                  <w:docPart w:val="FEC1992FC9CE4FAD9E79D98EECBF0111"/>
                </w:placeholder>
                <w:showingPlcHdr/>
                <w:dataBinding w:prefixMappings="xmlns:ns0='http://wwww.hallomagic.com/xbrl/consistency' xmlns:ns1='consistency' " w:xpath="/ns0:xbrlConsistency[1]/ns1:ccConsistency[1]/ns1:ccSign_SurplusReserves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699538"/>
                <w:lock w:val="sdtLocked"/>
                <w:placeholder>
                  <w:docPart w:val="66B8A3197C574302A0E8C6D0EBA51586"/>
                </w:placeholder>
                <w:showingPlcHdr/>
                <w:dataBinding w:prefixMappings="xmlns:ns0='http://wwww.hallomagic.com/xbrl/consistency' xmlns:ns1='consistency' " w:xpath="/ns0:xbrlConsistency[1]/ns1:ccConsistency[1]/ns1:ccSign_SurplusReserves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7411164"/>
                <w:lock w:val="sdtLocked"/>
                <w:placeholder>
                  <w:docPart w:val="0EF9F02477904B0B80AD183E55F909E5"/>
                </w:placeholder>
                <w:showingPlcHdr/>
                <w:dataBinding w:prefixMappings="xmlns:ns0='http://wwww.hallomagic.com/xbrl/consistency' xmlns:ns1='consistency' " w:xpath="/ns0:xbrlConsistency[1]/ns1:ccConsistency[1]/ns1:ccSign_GeneralProvisions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3438868"/>
                <w:lock w:val="sdtLocked"/>
                <w:placeholder>
                  <w:docPart w:val="8867D30AF1FB4249BBB9FE63CF066CD7"/>
                </w:placeholder>
                <w:showingPlcHdr/>
                <w:dataBinding w:prefixMappings="xmlns:ns0='http://wwww.hallomagic.com/xbrl/consistency' xmlns:ns1='consistency' " w:xpath="/ns0:xbrlConsistency[1]/ns1:ccConsistency[1]/ns1:ccSign_GeneralProvisions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586365"/>
                <w:lock w:val="sdtLocked"/>
                <w:placeholder>
                  <w:docPart w:val="13C78F07ED914E7B9F6939E886159A98"/>
                </w:placeholder>
                <w:showingPlcHdr/>
                <w:dataBinding w:prefixMappings="xmlns:ns0='http://wwww.hallomagic.com/xbrl/consistency' xmlns:ns1='consistency' " w:xpath="/ns0:xbrlConsistency[1]/ns1:ccConsistency[1]/ns1:ccSign_RetainedEarnings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3762159"/>
                <w:lock w:val="sdtLocked"/>
                <w:placeholder>
                  <w:docPart w:val="9299CA75E2234058AEBF2A4D4DDC61E0"/>
                </w:placeholder>
                <w:showingPlcHdr/>
                <w:dataBinding w:prefixMappings="xmlns:ns0='http://wwww.hallomagic.com/xbrl/consistency' xmlns:ns1='consistency' " w:xpath="/ns0:xbrlConsistency[1]/ns1:ccConsistency[1]/ns1:ccSign_RetainedEarnings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8532312"/>
                <w:lock w:val="sdtLocked"/>
                <w:placeholder>
                  <w:docPart w:val="0CE4398B0EAC4AC7AEF7AE696FFA5802"/>
                </w:placeholder>
                <w:showingPlcHdr/>
                <w:dataBinding w:prefixMappings="xmlns:ns0='http://wwww.hallomagic.com/xbrl/consistency' xmlns:ns1='consistency' " w:xpath="/ns0:xbrlConsistency[1]/ns1:ccConsistency[1]/ns1:ccSign_EquityAttributableToOwnersOfParent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74993401"/>
                <w:lock w:val="sdtLocked"/>
                <w:placeholder>
                  <w:docPart w:val="356089292E4C470CAFE2D5781A72AF8F"/>
                </w:placeholder>
                <w:showingPlcHdr/>
                <w:dataBinding w:prefixMappings="xmlns:ns0='http://wwww.hallomagic.com/xbrl/consistency' xmlns:ns1='consistency' " w:xpath="/ns0:xbrlConsistency[1]/ns1:ccConsistency[1]/ns1:ccSign_EquityAttributableToOwnersOfParent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2656118"/>
                <w:lock w:val="sdtLocked"/>
                <w:placeholder>
                  <w:docPart w:val="1FC14689827D4C9E8EE7FF07B456E7AF"/>
                </w:placeholder>
                <w:showingPlcHdr/>
                <w:dataBinding w:prefixMappings="xmlns:ns0='http://wwww.hallomagic.com/xbrl/consistency' xmlns:ns1='consistency' " w:xpath="/ns0:xbrlConsistency[1]/ns1:ccConsistency[1]/ns1:ccSign_NoncontrollingInterests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auto"/>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1907978"/>
                <w:lock w:val="sdtLocked"/>
                <w:placeholder>
                  <w:docPart w:val="FBA03E3F451D4082906415EADF289951"/>
                </w:placeholder>
                <w:showingPlcHdr/>
                <w:dataBinding w:prefixMappings="xmlns:ns0='http://wwww.hallomagic.com/xbrl/consistency' xmlns:ns1='consistency' " w:xpath="/ns0:xbrlConsistency[1]/ns1:ccConsistency[1]/ns1:ccSign_NoncontrollingInterestsneeq_instant_T-1[1]" w:storeItemID="{FE1676A3-EB50-4222-9B6B-7476559E528E}"/>
                <w:text/>
              </w:sdtPr>
              <w:sdtEndPr/>
              <w:sdtContent>
                <w:r w:rsidR="008845FD">
                  <w:rPr>
                    <w:rStyle w:val="placeholder1Char"/>
                    <w:rFonts w:hint="eastAsia"/>
                  </w:rPr>
                  <w:t>____________</w:t>
                </w:r>
              </w:sdtContent>
            </w:sdt>
          </w:p>
        </w:tc>
      </w:tr>
      <w:tr w:rsidR="008845FD" w:rsidRPr="00552A81" w:rsidTr="00705447">
        <w:trPr>
          <w:trHeight w:val="198"/>
        </w:trPr>
        <w:tc>
          <w:tcPr>
            <w:tcW w:w="1544" w:type="pct"/>
            <w:shd w:val="clear" w:color="auto" w:fill="D9D9D9" w:themeFill="background1" w:themeFillShade="D9"/>
            <w:vAlign w:val="center"/>
          </w:tcPr>
          <w:p w:rsidR="008845FD" w:rsidRPr="00552A81" w:rsidRDefault="008845FD"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29413637"/>
                <w:lock w:val="sdtLocked"/>
                <w:placeholder>
                  <w:docPart w:val="D124D36669A04DF2ABD8907B388ACD22"/>
                </w:placeholder>
                <w:showingPlcHdr/>
                <w:dataBinding w:prefixMappings="xmlns:ns0='http://wwww.hallomagic.com/xbrl/consistency' xmlns:ns1='consistency' " w:xpath="/ns0:xbrlConsistency[1]/ns1:ccConsistency[1]/ns1:ccSign_Equityneeq_instant_T[1]" w:storeItemID="{FE1676A3-EB50-4222-9B6B-7476559E528E}"/>
                <w:text/>
              </w:sdtPr>
              <w:sdtEndPr/>
              <w:sdtContent>
                <w:r w:rsidR="008845FD">
                  <w:rPr>
                    <w:rStyle w:val="placeholder1Char"/>
                    <w:rFonts w:hint="eastAsia"/>
                  </w:rPr>
                  <w:t>____________</w:t>
                </w:r>
              </w:sdtContent>
            </w:sdt>
          </w:p>
        </w:tc>
        <w:tc>
          <w:tcPr>
            <w:tcW w:w="1177" w:type="pct"/>
            <w:shd w:val="clear" w:color="auto" w:fill="D9D9D9" w:themeFill="background1" w:themeFillShade="D9"/>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514148835"/>
                <w:lock w:val="sdtLocked"/>
                <w:placeholder>
                  <w:docPart w:val="DD40949A99EE44EB8CC0D48987131A74"/>
                </w:placeholder>
                <w:showingPlcHdr/>
                <w:dataBinding w:prefixMappings="xmlns:ns0='http://wwww.hallomagic.com/xbrl/consistency' xmlns:ns1='consistency' " w:xpath="/ns0:xbrlConsistency[1]/ns1:ccConsistency[1]/ns1:ccSign_Equityneeq_instant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1544" w:type="pct"/>
            <w:shd w:val="clear" w:color="auto" w:fill="D9D9D9" w:themeFill="background1" w:themeFillShade="D9"/>
            <w:vAlign w:val="center"/>
          </w:tcPr>
          <w:p w:rsidR="008845FD" w:rsidRPr="00552A81" w:rsidRDefault="008845FD"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8845FD" w:rsidRPr="00552A81" w:rsidRDefault="008845FD"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850399369"/>
                <w:lock w:val="sdtLocked"/>
                <w:placeholder>
                  <w:docPart w:val="423DF5E7ADE149C4B38B013FA36706D4"/>
                </w:placeholder>
                <w:showingPlcHdr/>
                <w:text/>
              </w:sdtPr>
              <w:sdtEndPr/>
              <w:sdtContent>
                <w:r w:rsidR="008845FD">
                  <w:rPr>
                    <w:rStyle w:val="placeholder1Char"/>
                    <w:rFonts w:hint="eastAsia"/>
                  </w:rPr>
                  <w:t>____________</w:t>
                </w:r>
              </w:sdtContent>
            </w:sdt>
          </w:p>
        </w:tc>
        <w:tc>
          <w:tcPr>
            <w:tcW w:w="1177" w:type="pct"/>
            <w:shd w:val="clear" w:color="auto" w:fill="D9D9D9" w:themeFill="background1" w:themeFillShade="D9"/>
          </w:tcPr>
          <w:p w:rsidR="008845FD" w:rsidRPr="00552A81" w:rsidRDefault="001140BD"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722592672"/>
                <w:lock w:val="sdtLocked"/>
                <w:placeholder>
                  <w:docPart w:val="0C4403052B874CA6956D79227A9BFA87"/>
                </w:placeholder>
                <w:showingPlcHdr/>
                <w:text/>
              </w:sdtPr>
              <w:sdtEndPr/>
              <w:sdtContent>
                <w:r w:rsidR="008845FD">
                  <w:rPr>
                    <w:rStyle w:val="placeholder1Char"/>
                    <w:rFonts w:hint="eastAsia"/>
                  </w:rPr>
                  <w:t>____________</w:t>
                </w:r>
              </w:sdtContent>
            </w:sdt>
          </w:p>
        </w:tc>
      </w:tr>
    </w:tbl>
    <w:p w:rsidR="008845FD" w:rsidRPr="00552A81" w:rsidRDefault="008845FD" w:rsidP="005743FF">
      <w:pPr>
        <w:rPr>
          <w:rFonts w:asciiTheme="minorEastAsia" w:eastAsiaTheme="minorEastAsia" w:hAnsiTheme="minorEastAsia"/>
          <w:color w:val="000000" w:themeColor="text1"/>
          <w:szCs w:val="24"/>
        </w:rPr>
      </w:pPr>
      <w:bookmarkStart w:id="15" w:name="_Toc247371780"/>
      <w:bookmarkStart w:id="16" w:name="_Toc247094005"/>
      <w:bookmarkStart w:id="17" w:name="_Toc241636376"/>
      <w:bookmarkStart w:id="18" w:name="_Toc369159466"/>
      <w:r w:rsidRPr="00552A81">
        <w:rPr>
          <w:color w:val="000000" w:themeColor="text1"/>
          <w:sz w:val="18"/>
          <w:szCs w:val="18"/>
        </w:rPr>
        <w:t xml:space="preserve">　法定代表人：</w:t>
      </w:r>
      <w:sdt>
        <w:sdtPr>
          <w:rPr>
            <w:rFonts w:asciiTheme="minorEastAsia" w:eastAsiaTheme="minorEastAsia" w:hAnsiTheme="minorEastAsia"/>
            <w:color w:val="000000" w:themeColor="text1"/>
            <w:szCs w:val="24"/>
          </w:rPr>
          <w:id w:val="1547951673"/>
          <w:lock w:val="sdtLocked"/>
          <w:placeholder>
            <w:docPart w:val="A54242CBE9CB4FB09EFEAA2DB0625B99"/>
          </w:placeholder>
          <w:showingPlcHdr/>
          <w:dataBinding w:prefixMappings="xmlns:ns0='http://wwww.hallomagic.com/xbrl/consistency' xmlns:ns1='consistency' " w:xpath="/ns0:xbrlConsistency[1]/ns1:ccConsistency[1]/ns1:ccSign_GongSiFaDingDaiBiaoRenneeq_duration_T[1]" w:storeItemID="{FE1676A3-EB50-4222-9B6B-7476559E528E}"/>
          <w:text/>
        </w:sdtPr>
        <w:sdtEnd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448013074"/>
          <w:lock w:val="sdtLocked"/>
          <w:placeholder>
            <w:docPart w:val="75A0A2DF4B4B4091B766E0ED98F946E4"/>
          </w:placeholder>
          <w:showingPlcHdr/>
          <w:dataBinding w:prefixMappings="xmlns:ns0='http://wwww.hallomagic.com/xbrl/consistency' xmlns:ns1='consistency' " w:xpath="/ns0:xbrlConsistency[1]/ns1:ccConsistency[1]/ns1:ccSign_ZhuGuanKuaiJiGongZuoFuZeRenneeq_duration_T[1]" w:storeItemID="{FE1676A3-EB50-4222-9B6B-7476559E528E}"/>
          <w:text/>
        </w:sdtPr>
        <w:sdtEnd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589731525"/>
          <w:lock w:val="sdtLocked"/>
          <w:placeholder>
            <w:docPart w:val="566A41AF170642FD82C1A507221E4150"/>
          </w:placeholder>
          <w:showingPlcHdr/>
          <w:dataBinding w:prefixMappings="xmlns:ns0='http://wwww.hallomagic.com/xbrl/consistency' xmlns:ns1='consistency' " w:xpath="/ns0:xbrlConsistency[1]/ns1:ccConsistency[1]/ns1:ccSign_KuaiJiJiGouFuZeRenneeq_duration_T[1]" w:storeItemID="{FE1676A3-EB50-4222-9B6B-7476559E528E}"/>
          <w:text/>
        </w:sdtPr>
        <w:sdtEndPr/>
        <w:sdtContent>
          <w:r>
            <w:rPr>
              <w:rStyle w:val="placeholder1Char"/>
              <w:rFonts w:hint="eastAsia"/>
            </w:rPr>
            <w:t>____________</w:t>
          </w:r>
        </w:sdtContent>
      </w:sdt>
    </w:p>
    <w:p w:rsidR="008845FD" w:rsidRDefault="008845FD" w:rsidP="005743FF">
      <w:pPr>
        <w:rPr>
          <w:rFonts w:asciiTheme="minorEastAsia" w:eastAsiaTheme="minorEastAsia" w:hAnsiTheme="minorEastAsia"/>
          <w:bCs/>
          <w:color w:val="000000" w:themeColor="text1"/>
          <w:sz w:val="20"/>
          <w:szCs w:val="18"/>
          <w:shd w:val="clear" w:color="auto" w:fill="D9D9D9" w:themeFill="background1" w:themeFillShade="D9"/>
        </w:rPr>
      </w:pPr>
    </w:p>
    <w:p w:rsidR="008845FD" w:rsidRPr="0092683E" w:rsidRDefault="008845FD"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2270"/>
        <w:gridCol w:w="2697"/>
        <w:gridCol w:w="1699"/>
      </w:tblGrid>
      <w:tr w:rsidR="008845FD" w:rsidRPr="001B6047" w:rsidTr="00705447">
        <w:tc>
          <w:tcPr>
            <w:tcW w:w="1544" w:type="pct"/>
            <w:shd w:val="clear" w:color="auto" w:fill="D9D9D9" w:themeFill="background1" w:themeFillShade="D9"/>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8845FD" w:rsidRPr="001B6047" w:rsidRDefault="008845FD" w:rsidP="00705447">
            <w:pPr>
              <w:jc w:val="right"/>
              <w:rPr>
                <w:rFonts w:asciiTheme="minorEastAsia" w:eastAsiaTheme="minorEastAsia" w:hAnsiTheme="minorEastAsia"/>
                <w:color w:val="000000" w:themeColor="text1"/>
                <w:sz w:val="18"/>
                <w:szCs w:val="21"/>
              </w:rPr>
            </w:pPr>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4584861"/>
                <w:lock w:val="sdtLocked"/>
                <w:placeholder>
                  <w:docPart w:val="AECB291C1A614E82B6522237A1570005"/>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954871"/>
                <w:lock w:val="sdtLocked"/>
                <w:placeholder>
                  <w:docPart w:val="5124A9725C1447F6A2FD6F26C98399ED"/>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5998123"/>
                <w:lock w:val="sdtLocked"/>
                <w:placeholder>
                  <w:docPart w:val="49566E439D4A4F4BB8B06F72FBBC392D"/>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6349975"/>
                <w:lock w:val="sdtLocked"/>
                <w:placeholder>
                  <w:docPart w:val="A64A2D2767B74AF3A9AE69FDE4C58942"/>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53406419"/>
                <w:lock w:val="sdtLocked"/>
                <w:placeholder>
                  <w:docPart w:val="EB3EC67134224BABA978727577FFDEF3"/>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97302440"/>
                <w:lock w:val="sdtLocked"/>
                <w:placeholder>
                  <w:docPart w:val="59043B79E4754D14B47F28E3361DC2A4"/>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2676533"/>
                <w:lock w:val="sdtLocked"/>
                <w:placeholder>
                  <w:docPart w:val="FC40325D96B0462C869F607BF0D86E92"/>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3906360"/>
                <w:lock w:val="sdtLocked"/>
                <w:placeholder>
                  <w:docPart w:val="F6992A72F21643FA81F1039B63CBBFD5"/>
                </w:placeholder>
                <w:showingPlcHdr/>
                <w:text/>
              </w:sdtPr>
              <w:sdtEndPr/>
              <w:sdtContent>
                <w:r w:rsidR="008845FD">
                  <w:rPr>
                    <w:rStyle w:val="placeholder1Char"/>
                    <w:rFonts w:hint="eastAsia"/>
                  </w:rPr>
                  <w:t>____________</w:t>
                </w:r>
              </w:sdtContent>
            </w:sdt>
          </w:p>
        </w:tc>
      </w:tr>
      <w:tr w:rsidR="008845FD" w:rsidRPr="001B6047" w:rsidTr="00705447">
        <w:trPr>
          <w:trHeight w:val="247"/>
        </w:trPr>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2227899"/>
                <w:lock w:val="sdtLocked"/>
                <w:placeholder>
                  <w:docPart w:val="CCB700048FD5448FA4B00A730B13F764"/>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854286"/>
                <w:lock w:val="sdtLocked"/>
                <w:placeholder>
                  <w:docPart w:val="768D0D1C70A24D09820D00F12BCF1A81"/>
                </w:placeholder>
                <w:showingPlcHdr/>
                <w:text/>
              </w:sdtPr>
              <w:sdtEndPr/>
              <w:sdtContent>
                <w:r w:rsidR="008845FD">
                  <w:rPr>
                    <w:rStyle w:val="placeholder1Char"/>
                    <w:rFonts w:hint="eastAsia"/>
                  </w:rPr>
                  <w:t>____________</w:t>
                </w:r>
              </w:sdtContent>
            </w:sdt>
          </w:p>
        </w:tc>
      </w:tr>
      <w:tr w:rsidR="008845FD" w:rsidRPr="001B6047" w:rsidTr="00705447">
        <w:trPr>
          <w:trHeight w:val="202"/>
        </w:trPr>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应收账款</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7075212"/>
                <w:lock w:val="sdtLocked"/>
                <w:placeholder>
                  <w:docPart w:val="5C3DB07992C146D3ADD4469885022B2A"/>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3277596"/>
                <w:lock w:val="sdtLocked"/>
                <w:placeholder>
                  <w:docPart w:val="429CBE325D77467D8C7C728B4BAB0CF8"/>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8372114"/>
                <w:lock w:val="sdtLocked"/>
                <w:placeholder>
                  <w:docPart w:val="F7A539905A374F85AA4B515694E802B4"/>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32759939"/>
                <w:lock w:val="sdtLocked"/>
                <w:placeholder>
                  <w:docPart w:val="8006DC6296244B7799851DAD0C2CFC7E"/>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0146661"/>
                <w:lock w:val="sdtLocked"/>
                <w:placeholder>
                  <w:docPart w:val="CA9F3B76ADA740589F8F4CA3B16FF9C3"/>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3163608"/>
                <w:lock w:val="sdtLocked"/>
                <w:placeholder>
                  <w:docPart w:val="01DDC296ECC04412BDEAB85AEF97B868"/>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125075"/>
                <w:lock w:val="sdtLocked"/>
                <w:placeholder>
                  <w:docPart w:val="A82E492B153046A282E1E9E4826DD129"/>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226176"/>
                <w:lock w:val="sdtLocked"/>
                <w:placeholder>
                  <w:docPart w:val="1B7700CBE7E04B16B3A944585A81BEAD"/>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5317678"/>
                <w:lock w:val="sdtLocked"/>
                <w:placeholder>
                  <w:docPart w:val="B8017D7D7AB14B76B13484CD797AAA9E"/>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28635402"/>
                <w:lock w:val="sdtLocked"/>
                <w:placeholder>
                  <w:docPart w:val="EAA606B4AF0042A280DB3D8B9BAD25E9"/>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9069637"/>
                <w:lock w:val="sdtLocked"/>
                <w:placeholder>
                  <w:docPart w:val="718422F2F3F146148595600395BCBCDB"/>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0052463"/>
                <w:lock w:val="sdtLocked"/>
                <w:placeholder>
                  <w:docPart w:val="1FC92ABE5EB941269392A3AB4016AA13"/>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4150102"/>
                <w:lock w:val="sdtLocked"/>
                <w:placeholder>
                  <w:docPart w:val="9B7645C557BF4107995CF6B79C238E10"/>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387764"/>
                <w:lock w:val="sdtLocked"/>
                <w:placeholder>
                  <w:docPart w:val="4A65BF18B03143E08DC66602DDFE9DE5"/>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30692253"/>
                <w:lock w:val="sdtLocked"/>
                <w:placeholder>
                  <w:docPart w:val="9AC04FA7B273431FB510E65731BE745F"/>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2212825"/>
                <w:lock w:val="sdtLocked"/>
                <w:placeholder>
                  <w:docPart w:val="EE006AC9B61D416096EA355FE4B8F474"/>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4971370"/>
                <w:lock w:val="sdtLocked"/>
                <w:placeholder>
                  <w:docPart w:val="1D8CFE77F5834AE3BE7FAB206A4D34CB"/>
                </w:placeholder>
                <w:showingPlcHdr/>
                <w:text/>
              </w:sdtPr>
              <w:sdtEndPr/>
              <w:sdtContent>
                <w:r w:rsidR="008845FD">
                  <w:rPr>
                    <w:rStyle w:val="placeholder1Char"/>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8956427"/>
                <w:lock w:val="sdtLocked"/>
                <w:placeholder>
                  <w:docPart w:val="1D38C63113A9482CA6C644C59449EE85"/>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99978229"/>
                <w:lock w:val="sdtLocked"/>
                <w:placeholder>
                  <w:docPart w:val="7A93F264FF3344C68E0D29DEA5311107"/>
                </w:placeholder>
                <w:showingPlcHdr/>
                <w:text/>
              </w:sdtPr>
              <w:sdtEndPr/>
              <w:sdtContent>
                <w:r w:rsidR="008845FD">
                  <w:rPr>
                    <w:rStyle w:val="placeholder1Char"/>
                    <w:rFonts w:hint="eastAsia"/>
                  </w:rPr>
                  <w:t>____________</w:t>
                </w:r>
              </w:sdtContent>
            </w:sdt>
          </w:p>
        </w:tc>
        <w:tc>
          <w:tcPr>
            <w:tcW w:w="881" w:type="pct"/>
            <w:shd w:val="clear" w:color="auto" w:fill="D9D9D9" w:themeFill="background1" w:themeFillShade="D9"/>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146522"/>
                <w:lock w:val="sdtLocked"/>
                <w:placeholder>
                  <w:docPart w:val="7A2C4E1164BD40679B37D7294E4CA0AE"/>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8845FD"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8845FD" w:rsidRPr="00A911BB" w:rsidRDefault="008845FD" w:rsidP="00705447">
            <w:pPr>
              <w:jc w:val="right"/>
              <w:rPr>
                <w:rFonts w:asciiTheme="minorEastAsia" w:eastAsiaTheme="minorEastAsia" w:hAnsiTheme="minorEastAsia"/>
                <w:color w:val="000000" w:themeColor="text1"/>
                <w:sz w:val="18"/>
                <w:szCs w:val="21"/>
              </w:rPr>
            </w:pPr>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9270371"/>
                <w:lock w:val="sdtLocked"/>
                <w:placeholder>
                  <w:docPart w:val="D4DE72897ED640B7A88DD5F6D17E175B"/>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8362717"/>
                <w:lock w:val="sdtLocked"/>
                <w:placeholder>
                  <w:docPart w:val="31D9FF6D187E456C91112B83C91AED29"/>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4243884"/>
                <w:lock w:val="sdtLocked"/>
                <w:placeholder>
                  <w:docPart w:val="67C101E0065F4B8CBB37C1C2DA51EC9A"/>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7169670"/>
                <w:lock w:val="sdtLocked"/>
                <w:placeholder>
                  <w:docPart w:val="670DCCAF503F4EB1925E62A1D54E6864"/>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6788978"/>
                <w:lock w:val="sdtLocked"/>
                <w:placeholder>
                  <w:docPart w:val="69B4CDA752D84C9F998F02CF08C36544"/>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346655"/>
                <w:lock w:val="sdtLocked"/>
                <w:placeholder>
                  <w:docPart w:val="A7940AF56450407F9E46BA622769BF6C"/>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54404795"/>
                <w:lock w:val="sdtLocked"/>
                <w:placeholder>
                  <w:docPart w:val="BF330DB0D0E34D958046EAD2F0165ECA"/>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9455925"/>
                <w:lock w:val="sdtLocked"/>
                <w:placeholder>
                  <w:docPart w:val="73FA23E344744B3EBCDD9D5DCA8962C0"/>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5520533"/>
                <w:lock w:val="sdtLocked"/>
                <w:placeholder>
                  <w:docPart w:val="7304953DE2E04ED1A20F2BA4DDC4E0CD"/>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4529886"/>
                <w:lock w:val="sdtLocked"/>
                <w:placeholder>
                  <w:docPart w:val="CA7C62040BD341A393DE5DABAFFB1A9B"/>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2117038"/>
                <w:lock w:val="sdtLocked"/>
                <w:placeholder>
                  <w:docPart w:val="2818099003C54EE1A8FA0429100E7892"/>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349847"/>
                <w:lock w:val="sdtLocked"/>
                <w:placeholder>
                  <w:docPart w:val="A5C7805E31F94D758E05B8FC8F90E7C3"/>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0889393"/>
                <w:lock w:val="sdtLocked"/>
                <w:placeholder>
                  <w:docPart w:val="5567F56356F34D25ABF9A1CB178CC2CB"/>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430303"/>
                <w:lock w:val="sdtLocked"/>
                <w:placeholder>
                  <w:docPart w:val="9FBA5B012B91459D93278E5A57970659"/>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工程物资</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7756343"/>
                <w:lock w:val="sdtLocked"/>
                <w:placeholder>
                  <w:docPart w:val="D7D86029295A4EE3A2218F336527E26A"/>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8190282"/>
                <w:lock w:val="sdtLocked"/>
                <w:placeholder>
                  <w:docPart w:val="C5249D8822BB45C48C9271884626417E"/>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680288"/>
                <w:lock w:val="sdtLocked"/>
                <w:placeholder>
                  <w:docPart w:val="6F4D8C268FD147178968848995CF5B5C"/>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862299"/>
                <w:lock w:val="sdtLocked"/>
                <w:placeholder>
                  <w:docPart w:val="0CE6055240E142F4B45A19A4B70AA7E4"/>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172575"/>
                <w:lock w:val="sdtLocked"/>
                <w:placeholder>
                  <w:docPart w:val="189F4BB4524E4471A89C08FD362105E9"/>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7646735"/>
                <w:lock w:val="sdtLocked"/>
                <w:placeholder>
                  <w:docPart w:val="EB68CB8CFE434C0F9FA8DA0678D4F383"/>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4821028"/>
                <w:lock w:val="sdtLocked"/>
                <w:placeholder>
                  <w:docPart w:val="4381B417A7A7456F9777AC0D0AF44BAE"/>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66527261"/>
                <w:lock w:val="sdtLocked"/>
                <w:placeholder>
                  <w:docPart w:val="8FC33A92C01A4C49A77A67BFCE3E2D63"/>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7822368"/>
                <w:lock w:val="sdtLocked"/>
                <w:placeholder>
                  <w:docPart w:val="29AF857BF05049A4AEB13853F473201F"/>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9868645"/>
                <w:lock w:val="sdtLocked"/>
                <w:placeholder>
                  <w:docPart w:val="3E45AD649CA940C2ADB15AEA2BF77833"/>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2492475"/>
                <w:lock w:val="sdtLocked"/>
                <w:placeholder>
                  <w:docPart w:val="005A58A0B9D545D2B98D02CE21277965"/>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4718441"/>
                <w:lock w:val="sdtLocked"/>
                <w:placeholder>
                  <w:docPart w:val="54872CCA339344B0840043406F60E5C1"/>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61507849"/>
                <w:lock w:val="sdtLocked"/>
                <w:placeholder>
                  <w:docPart w:val="521C544D124B46C98FD1E46462FBF8F9"/>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4262362"/>
                <w:lock w:val="sdtLocked"/>
                <w:placeholder>
                  <w:docPart w:val="8D82387B26484A1AAA21DCD4BA37493F"/>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71737394"/>
                <w:lock w:val="sdtLocked"/>
                <w:placeholder>
                  <w:docPart w:val="204714C72E514608BF4D3F8A1899E63F"/>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9890980"/>
                <w:lock w:val="sdtLocked"/>
                <w:placeholder>
                  <w:docPart w:val="41C77238F0184613AFD92F19C423963D"/>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1991987"/>
                <w:lock w:val="sdtLocked"/>
                <w:placeholder>
                  <w:docPart w:val="F80D40AEC4EC426EA3A3551CB425EEAE"/>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89246690"/>
                <w:lock w:val="sdtLocked"/>
                <w:placeholder>
                  <w:docPart w:val="DE387A1415CB46C79007EAD8F832B44B"/>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7235432"/>
                <w:lock w:val="sdtLocked"/>
                <w:placeholder>
                  <w:docPart w:val="9FC4C0BE62114231A9783BEDDAD0A4FC"/>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3010566"/>
                <w:lock w:val="sdtLocked"/>
                <w:placeholder>
                  <w:docPart w:val="5DEDEF6FED344B37A6BA430BF602DBA2"/>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92292135"/>
                <w:lock w:val="sdtLocked"/>
                <w:placeholder>
                  <w:docPart w:val="5B29867FFD9D4E408FBFACACBDA53467"/>
                </w:placeholder>
                <w:showingPlcHdr/>
                <w:text/>
              </w:sdtPr>
              <w:sdtEndPr/>
              <w:sdtContent>
                <w:r w:rsidR="008845FD">
                  <w:rPr>
                    <w:rStyle w:val="placeholder1Char"/>
                    <w:rFonts w:hint="eastAsia"/>
                  </w:rPr>
                  <w:t>____________</w:t>
                </w:r>
              </w:sdtContent>
            </w:sdt>
          </w:p>
        </w:tc>
        <w:tc>
          <w:tcPr>
            <w:tcW w:w="881" w:type="pct"/>
            <w:shd w:val="clear" w:color="auto" w:fill="D9D9D9" w:themeFill="background1" w:themeFillShade="D9"/>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53126434"/>
                <w:lock w:val="sdtLocked"/>
                <w:placeholder>
                  <w:docPart w:val="1666D2C4D6254233A1960E5650B310FF"/>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733203"/>
                <w:lock w:val="sdtLocked"/>
                <w:placeholder>
                  <w:docPart w:val="33984101FAC145759051D2BA70DF06F5"/>
                </w:placeholder>
                <w:showingPlcHdr/>
                <w:text/>
              </w:sdtPr>
              <w:sdtEndPr/>
              <w:sdtContent>
                <w:r w:rsidR="008845FD">
                  <w:rPr>
                    <w:rStyle w:val="placeholder1Char"/>
                    <w:rFonts w:hint="eastAsia"/>
                  </w:rPr>
                  <w:t>____________</w:t>
                </w:r>
              </w:sdtContent>
            </w:sdt>
          </w:p>
        </w:tc>
        <w:tc>
          <w:tcPr>
            <w:tcW w:w="881" w:type="pct"/>
            <w:shd w:val="clear" w:color="auto" w:fill="D9D9D9" w:themeFill="background1" w:themeFillShade="D9"/>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48437469"/>
                <w:lock w:val="sdtLocked"/>
                <w:placeholder>
                  <w:docPart w:val="DC294E7D301B41A08E3576EC38C8313D"/>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8845FD"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8845FD" w:rsidRPr="00A911BB" w:rsidRDefault="008845FD" w:rsidP="00705447">
            <w:pPr>
              <w:jc w:val="right"/>
              <w:rPr>
                <w:rFonts w:asciiTheme="minorEastAsia" w:eastAsiaTheme="minorEastAsia" w:hAnsiTheme="minorEastAsia"/>
                <w:color w:val="000000" w:themeColor="text1"/>
                <w:sz w:val="18"/>
                <w:szCs w:val="21"/>
              </w:rPr>
            </w:pPr>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6480995"/>
                <w:lock w:val="sdtLocked"/>
                <w:placeholder>
                  <w:docPart w:val="D1D35366B75642A6B967843D134712FC"/>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5991350"/>
                <w:lock w:val="sdtLocked"/>
                <w:placeholder>
                  <w:docPart w:val="8A9A7430263A4B229FF43E668415D8CC"/>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0556523"/>
                <w:lock w:val="sdtLocked"/>
                <w:placeholder>
                  <w:docPart w:val="43C8E9C207424A63968DA4E5C8347D8C"/>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941255"/>
                <w:lock w:val="sdtLocked"/>
                <w:placeholder>
                  <w:docPart w:val="1D3A5796870C45EA92D32BDFFB018523"/>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44718684"/>
                <w:lock w:val="sdtLocked"/>
                <w:placeholder>
                  <w:docPart w:val="60A14CC5EC3640F6970B70D6996F7F65"/>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2096539"/>
                <w:lock w:val="sdtLocked"/>
                <w:placeholder>
                  <w:docPart w:val="2F8B81DFDD694974A3C148C4701369E7"/>
                </w:placeholder>
                <w:showingPlcHdr/>
                <w:text/>
              </w:sdtPr>
              <w:sdtEndPr/>
              <w:sdtContent>
                <w:r w:rsidR="008845FD">
                  <w:rPr>
                    <w:rStyle w:val="placeholder1Char"/>
                    <w:rFonts w:hint="eastAsia"/>
                  </w:rPr>
                  <w:t>____________</w:t>
                </w:r>
              </w:sdtContent>
            </w:sdt>
          </w:p>
        </w:tc>
      </w:tr>
      <w:tr w:rsidR="008845FD" w:rsidRPr="001B6047" w:rsidTr="00705447">
        <w:trPr>
          <w:trHeight w:val="247"/>
        </w:trPr>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8587667"/>
                <w:lock w:val="sdtLocked"/>
                <w:placeholder>
                  <w:docPart w:val="7EE98356266644CD8E73A73C95AD9494"/>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6749443"/>
                <w:lock w:val="sdtLocked"/>
                <w:placeholder>
                  <w:docPart w:val="2674726357744FE4B85297FFF994108E"/>
                </w:placeholder>
                <w:showingPlcHdr/>
                <w:text/>
              </w:sdtPr>
              <w:sdtEndPr/>
              <w:sdtContent>
                <w:r w:rsidR="008845FD">
                  <w:rPr>
                    <w:rStyle w:val="placeholder1Char"/>
                    <w:rFonts w:hint="eastAsia"/>
                  </w:rPr>
                  <w:t>____________</w:t>
                </w:r>
              </w:sdtContent>
            </w:sdt>
          </w:p>
        </w:tc>
      </w:tr>
      <w:tr w:rsidR="008845FD" w:rsidRPr="001B6047" w:rsidTr="00705447">
        <w:trPr>
          <w:trHeight w:val="202"/>
        </w:trPr>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9591548"/>
                <w:lock w:val="sdtLocked"/>
                <w:placeholder>
                  <w:docPart w:val="46500EB3E69C486AA24C564F6D92D8D7"/>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26962250"/>
                <w:lock w:val="sdtLocked"/>
                <w:placeholder>
                  <w:docPart w:val="427E689E2A6D43F4A42E46AA555B4AD1"/>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63718326"/>
                <w:lock w:val="sdtLocked"/>
                <w:placeholder>
                  <w:docPart w:val="2429D5EC125D4BBDA59D5A7CE7EF9B68"/>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68790619"/>
                <w:lock w:val="sdtLocked"/>
                <w:placeholder>
                  <w:docPart w:val="9C13E4B77D894769A82054198AA27862"/>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9657095"/>
                <w:lock w:val="sdtLocked"/>
                <w:placeholder>
                  <w:docPart w:val="AF6C1A19159F45BD97D07D410BF0E24F"/>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0881389"/>
                <w:lock w:val="sdtLocked"/>
                <w:placeholder>
                  <w:docPart w:val="623FB9C0F15B42788B400ECE9DD21220"/>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0624730"/>
                <w:lock w:val="sdtLocked"/>
                <w:placeholder>
                  <w:docPart w:val="D529BE1BBF6E46928A3E9DC2E96EF27E"/>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0327303"/>
                <w:lock w:val="sdtLocked"/>
                <w:placeholder>
                  <w:docPart w:val="F678840E0E9748AF8D639895368013C1"/>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1690345"/>
                <w:lock w:val="sdtLocked"/>
                <w:placeholder>
                  <w:docPart w:val="36ABD6F53F354B238A2E29B72F63ABE0"/>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4299927"/>
                <w:lock w:val="sdtLocked"/>
                <w:placeholder>
                  <w:docPart w:val="05B37EBA7DD44BFCA4A55585DBBA8A87"/>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9520430"/>
                <w:lock w:val="sdtLocked"/>
                <w:placeholder>
                  <w:docPart w:val="1E9BE3AD58704F3FAF827C92BB2D1A62"/>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9352968"/>
                <w:lock w:val="sdtLocked"/>
                <w:placeholder>
                  <w:docPart w:val="250113FCCF844EC8A05B7BC32D55A2BB"/>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3265886"/>
                <w:lock w:val="sdtLocked"/>
                <w:placeholder>
                  <w:docPart w:val="FCF7F249D9734D608DC802921BFDCA58"/>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46075262"/>
                <w:lock w:val="sdtLocked"/>
                <w:placeholder>
                  <w:docPart w:val="11BF33A756554C139519CED40E12C82B"/>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划分为持有待售的负债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44091618"/>
                <w:lock w:val="sdtLocked"/>
                <w:placeholder>
                  <w:docPart w:val="285F50857C1D461B8C953A8D8822518A"/>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02923424"/>
                <w:lock w:val="sdtLocked"/>
                <w:placeholder>
                  <w:docPart w:val="7A063CDA911D4CA69C8DA61971400297"/>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3962982"/>
                <w:lock w:val="sdtLocked"/>
                <w:placeholder>
                  <w:docPart w:val="1A0A9DC6FF084DFEB66263F2EA86036F"/>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72203880"/>
                <w:lock w:val="sdtLocked"/>
                <w:placeholder>
                  <w:docPart w:val="0668869C4A4E464AB861E6A650BC4B8A"/>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4859184"/>
                <w:lock w:val="sdtLocked"/>
                <w:placeholder>
                  <w:docPart w:val="A8376EB4B58D4C73BC9B7E2EC20F70E0"/>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34849642"/>
                <w:lock w:val="sdtLocked"/>
                <w:placeholder>
                  <w:docPart w:val="7871E9AA73AA400796BA0C44DF3678D9"/>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8845FD" w:rsidRPr="001B6047" w:rsidRDefault="008845FD" w:rsidP="00705447">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8845FD" w:rsidRPr="00A911BB" w:rsidRDefault="001140BD"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1342680"/>
                <w:lock w:val="sdtLocked"/>
                <w:placeholder>
                  <w:docPart w:val="C6E0D6EDC3EF4A2293E7B910D1E668FA"/>
                </w:placeholder>
                <w:showingPlcHdr/>
                <w:text/>
              </w:sdtPr>
              <w:sdtEndPr/>
              <w:sdtContent>
                <w:r w:rsidR="008845FD">
                  <w:rPr>
                    <w:rStyle w:val="placeholder1Char"/>
                    <w:rFonts w:hint="eastAsia"/>
                  </w:rPr>
                  <w:t>____________</w:t>
                </w:r>
              </w:sdtContent>
            </w:sdt>
          </w:p>
        </w:tc>
        <w:tc>
          <w:tcPr>
            <w:tcW w:w="881" w:type="pct"/>
            <w:shd w:val="clear" w:color="auto" w:fill="D9D9D9" w:themeFill="background1" w:themeFillShade="D9"/>
          </w:tcPr>
          <w:p w:rsidR="008845FD" w:rsidRPr="00A911BB" w:rsidRDefault="001140BD"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0633674"/>
                <w:lock w:val="sdtLocked"/>
                <w:placeholder>
                  <w:docPart w:val="321DFBCDBBCE438CA762263D4FF99A93"/>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8845FD"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8845FD" w:rsidRPr="00A911BB" w:rsidRDefault="008845FD" w:rsidP="00705447">
            <w:pPr>
              <w:jc w:val="right"/>
              <w:rPr>
                <w:rFonts w:asciiTheme="minorEastAsia" w:eastAsiaTheme="minorEastAsia" w:hAnsiTheme="minorEastAsia"/>
                <w:color w:val="000000" w:themeColor="text1"/>
                <w:sz w:val="18"/>
                <w:szCs w:val="21"/>
              </w:rPr>
            </w:pPr>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804850"/>
                <w:lock w:val="sdtLocked"/>
                <w:placeholder>
                  <w:docPart w:val="9A804F93483544DB83CE165D49DC98CA"/>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7692661"/>
                <w:lock w:val="sdtLocked"/>
                <w:placeholder>
                  <w:docPart w:val="ED6615F245904CA980659E3FA938D94D"/>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29396282"/>
                <w:lock w:val="sdtLocked"/>
                <w:placeholder>
                  <w:docPart w:val="B01DF5FE5FB340DD9ADC047C3DC0D0B2"/>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7405581"/>
                <w:lock w:val="sdtLocked"/>
                <w:placeholder>
                  <w:docPart w:val="A5B2D69B7A04410A9485DA51F07D9B5E"/>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6114405"/>
                <w:lock w:val="sdtLocked"/>
                <w:placeholder>
                  <w:docPart w:val="71BC76E29D8D4B71B2791C0AF47E286B"/>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458527"/>
                <w:lock w:val="sdtLocked"/>
                <w:placeholder>
                  <w:docPart w:val="2C9ED9D7A52F41ED8682EB970BE0DCE0"/>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89234830"/>
                <w:lock w:val="sdtLocked"/>
                <w:placeholder>
                  <w:docPart w:val="9730D8CAC3D94C2EBB22CD4A8153B677"/>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2548895"/>
                <w:lock w:val="sdtLocked"/>
                <w:placeholder>
                  <w:docPart w:val="E5E57CF22CE44A418787C2CD252A80F6"/>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8414968"/>
                <w:lock w:val="sdtLocked"/>
                <w:placeholder>
                  <w:docPart w:val="880CF400312C4E35BE5F4D67A86CCFB9"/>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9551437"/>
                <w:lock w:val="sdtLocked"/>
                <w:placeholder>
                  <w:docPart w:val="AD292407CA474431B53C7AB103B92120"/>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20830235"/>
                <w:lock w:val="sdtLocked"/>
                <w:placeholder>
                  <w:docPart w:val="42F2DFA9EB0440308AC1B30C31079657"/>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6392599"/>
                <w:lock w:val="sdtLocked"/>
                <w:placeholder>
                  <w:docPart w:val="A8CD6EC39AA24524BBC9E090B1FD8A95"/>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8079480"/>
                <w:lock w:val="sdtLocked"/>
                <w:placeholder>
                  <w:docPart w:val="D6E8E7F94A9844FA85E8D9550D835164"/>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6604506"/>
                <w:lock w:val="sdtLocked"/>
                <w:placeholder>
                  <w:docPart w:val="45B032F0F9A846B2A1EB237DA000C8FD"/>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0079516"/>
                <w:lock w:val="sdtLocked"/>
                <w:placeholder>
                  <w:docPart w:val="6BC98ADF0CB6415F930F135D6CBA57B2"/>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26535121"/>
                <w:lock w:val="sdtLocked"/>
                <w:placeholder>
                  <w:docPart w:val="8E596C4E756245D384645843306D4CF1"/>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06423873"/>
                <w:lock w:val="sdtLocked"/>
                <w:placeholder>
                  <w:docPart w:val="099EF1FEBB3B47C58C6251FA4E525F62"/>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161237"/>
                <w:lock w:val="sdtLocked"/>
                <w:placeholder>
                  <w:docPart w:val="29CCDC325AB04CF4BEC9464D53F5D34D"/>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9591843"/>
                <w:lock w:val="sdtLocked"/>
                <w:placeholder>
                  <w:docPart w:val="4464E50230E34D6AA8D37E1D7CAAB699"/>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810225"/>
                <w:lock w:val="sdtLocked"/>
                <w:placeholder>
                  <w:docPart w:val="06D92866969249C38CA11D1D89429AFF"/>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2018939"/>
                <w:lock w:val="sdtLocked"/>
                <w:placeholder>
                  <w:docPart w:val="DD7E7C2E1BFD41A9A8EA85E36DBE40BB"/>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36557910"/>
                <w:lock w:val="sdtLocked"/>
                <w:placeholder>
                  <w:docPart w:val="DDE27BBF71F74527A1A9A179D3C06837"/>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43183"/>
                <w:lock w:val="sdtLocked"/>
                <w:placeholder>
                  <w:docPart w:val="EF19D323B97F430DB57FB2391960E566"/>
                </w:placeholder>
                <w:showingPlcHdr/>
                <w:text/>
              </w:sdtPr>
              <w:sdtEndPr/>
              <w:sdtContent>
                <w:r w:rsidR="008845FD">
                  <w:rPr>
                    <w:rStyle w:val="placeholder1Char"/>
                    <w:rFonts w:hint="eastAsia"/>
                  </w:rPr>
                  <w:t>____________</w:t>
                </w:r>
              </w:sdtContent>
            </w:sdt>
          </w:p>
        </w:tc>
        <w:tc>
          <w:tcPr>
            <w:tcW w:w="881" w:type="pct"/>
            <w:shd w:val="clear" w:color="auto" w:fill="D9D9D9" w:themeFill="background1" w:themeFillShade="D9"/>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413495"/>
                <w:lock w:val="sdtLocked"/>
                <w:placeholder>
                  <w:docPart w:val="151B064A4AFB4107B381A86E4D09C80F"/>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2880165"/>
                <w:lock w:val="sdtLocked"/>
                <w:placeholder>
                  <w:docPart w:val="F3DBA090D38F4187B6FFCAF306B690B7"/>
                </w:placeholder>
                <w:showingPlcHdr/>
                <w:text/>
              </w:sdtPr>
              <w:sdtEndPr/>
              <w:sdtContent>
                <w:r w:rsidR="008845FD">
                  <w:rPr>
                    <w:rStyle w:val="placeholder1Char"/>
                    <w:rFonts w:hint="eastAsia"/>
                  </w:rPr>
                  <w:t>____________</w:t>
                </w:r>
              </w:sdtContent>
            </w:sdt>
          </w:p>
        </w:tc>
        <w:tc>
          <w:tcPr>
            <w:tcW w:w="881" w:type="pct"/>
            <w:shd w:val="clear" w:color="auto" w:fill="D9D9D9" w:themeFill="background1" w:themeFillShade="D9"/>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917238"/>
                <w:lock w:val="sdtLocked"/>
                <w:placeholder>
                  <w:docPart w:val="4BEBB64F972947DBAA065E7C35962868"/>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8845FD"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8845FD" w:rsidRPr="00A911BB" w:rsidRDefault="008845FD" w:rsidP="00705447">
            <w:pPr>
              <w:jc w:val="right"/>
              <w:rPr>
                <w:rFonts w:asciiTheme="minorEastAsia" w:eastAsiaTheme="minorEastAsia" w:hAnsiTheme="minorEastAsia"/>
                <w:color w:val="000000" w:themeColor="text1"/>
                <w:sz w:val="18"/>
                <w:szCs w:val="21"/>
              </w:rPr>
            </w:pPr>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512831"/>
                <w:lock w:val="sdtLocked"/>
                <w:placeholder>
                  <w:docPart w:val="172E43BC1D714394A852A5BBA799E935"/>
                </w:placeholder>
                <w:showingPlcHdr/>
                <w:dataBinding w:prefixMappings="xmlns:ns0='http://wwww.hallomagic.com/xbrl/consistency' xmlns:ns1='consistency' " w:xpath="/ns0:xbrlConsistency[1]/ns1:ccConsistency[1]/ns1:ccSign_IssuedCapitalneeq_instant_T_M[1]" w:storeItemID="{FE1676A3-EB50-4222-9B6B-7476559E528E}"/>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788600"/>
                <w:lock w:val="sdtLocked"/>
                <w:placeholder>
                  <w:docPart w:val="80CFA75624784318BA5BB9B631FC16E9"/>
                </w:placeholder>
                <w:showingPlcHdr/>
                <w:dataBinding w:prefixMappings="xmlns:ns0='http://wwww.hallomagic.com/xbrl/consistency' xmlns:ns1='consistency' " w:xpath="/ns0:xbrlConsistency[1]/ns1:ccConsistency[1]/ns1:ccSign_IssuedCapitalneeq_instant_T-1_M[1]" w:storeItemID="{FE1676A3-EB50-4222-9B6B-7476559E528E}"/>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385567"/>
                <w:lock w:val="sdtLocked"/>
                <w:placeholder>
                  <w:docPart w:val="459E5E6FB9644090A67B7E7966FA371D"/>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65139704"/>
                <w:lock w:val="sdtLocked"/>
                <w:placeholder>
                  <w:docPart w:val="51D6E5AB53B943C3A8ECF3D3D2419AD9"/>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16380567"/>
                <w:lock w:val="sdtLocked"/>
                <w:placeholder>
                  <w:docPart w:val="AA5D3168471D4207A6D386C4223D9D06"/>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01313"/>
                <w:lock w:val="sdtLocked"/>
                <w:placeholder>
                  <w:docPart w:val="8EED3D05A76648BA930B8B4BEE524CE0"/>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81739"/>
                <w:lock w:val="sdtLocked"/>
                <w:placeholder>
                  <w:docPart w:val="4CADDA6136664C56B470CC0AD8D94208"/>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8663998"/>
                <w:lock w:val="sdtLocked"/>
                <w:placeholder>
                  <w:docPart w:val="82C6E3E26887466DBC5A55B387BD0C99"/>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3899"/>
                <w:lock w:val="sdtLocked"/>
                <w:placeholder>
                  <w:docPart w:val="36A3ACBA061248E89ADAD035CF0C6235"/>
                </w:placeholder>
                <w:showingPlcHdr/>
                <w:dataBinding w:prefixMappings="xmlns:ns0='http://wwww.hallomagic.com/xbrl/consistency' xmlns:ns1='consistency' " w:xpath="/ns0:xbrlConsistency[1]/ns1:ccConsistency[1]/ns1:ccSign_CapitalSurplusneeq_instant_T_M[1]" w:storeItemID="{FE1676A3-EB50-4222-9B6B-7476559E528E}"/>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4460233"/>
                <w:lock w:val="sdtLocked"/>
                <w:placeholder>
                  <w:docPart w:val="283E35B7BCC14184B18672E19C508AC2"/>
                </w:placeholder>
                <w:showingPlcHdr/>
                <w:dataBinding w:prefixMappings="xmlns:ns0='http://wwww.hallomagic.com/xbrl/consistency' xmlns:ns1='consistency' " w:xpath="/ns0:xbrlConsistency[1]/ns1:ccConsistency[1]/ns1:ccSign_CapitalSurplusneeq_instant_T-1_M[1]" w:storeItemID="{FE1676A3-EB50-4222-9B6B-7476559E528E}"/>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3528403"/>
                <w:lock w:val="sdtLocked"/>
                <w:placeholder>
                  <w:docPart w:val="A0E337605A62452B81E4967EA59E5603"/>
                </w:placeholder>
                <w:showingPlcHdr/>
                <w:dataBinding w:prefixMappings="xmlns:ns0='http://wwww.hallomagic.com/xbrl/consistency' xmlns:ns1='consistency' " w:xpath="/ns0:xbrlConsistency[1]/ns1:ccConsistency[1]/ns1:ccSign_KuCunGuneeq_instant_T_M[1]" w:storeItemID="{FE1676A3-EB50-4222-9B6B-7476559E528E}"/>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90143"/>
                <w:lock w:val="sdtLocked"/>
                <w:placeholder>
                  <w:docPart w:val="55AC3A2D1C4343C5A3951E43E76D26C7"/>
                </w:placeholder>
                <w:showingPlcHdr/>
                <w:dataBinding w:prefixMappings="xmlns:ns0='http://wwww.hallomagic.com/xbrl/consistency' xmlns:ns1='consistency' " w:xpath="/ns0:xbrlConsistency[1]/ns1:ccConsistency[1]/ns1:ccSign_KuCunGuneeq_instant_T-1_M[1]" w:storeItemID="{FE1676A3-EB50-4222-9B6B-7476559E528E}"/>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16669157"/>
                <w:lock w:val="sdtLocked"/>
                <w:placeholder>
                  <w:docPart w:val="E3D3D2A024874A4DAC063D2C804313BF"/>
                </w:placeholder>
                <w:showingPlcHdr/>
                <w:dataBinding w:prefixMappings="xmlns:ns0='http://wwww.hallomagic.com/xbrl/consistency' xmlns:ns1='consistency' " w:xpath="/ns0:xbrlConsistency[1]/ns1:ccConsistency[1]/ns1:ccSign_QiTaZongHeShouYineeq_instant_T_M[1]" w:storeItemID="{FE1676A3-EB50-4222-9B6B-7476559E528E}"/>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1075914"/>
                <w:lock w:val="sdtLocked"/>
                <w:placeholder>
                  <w:docPart w:val="FB6963C5B6094899970E14247F21CAAB"/>
                </w:placeholder>
                <w:showingPlcHdr/>
                <w:dataBinding w:prefixMappings="xmlns:ns0='http://wwww.hallomagic.com/xbrl/consistency' xmlns:ns1='consistency' " w:xpath="/ns0:xbrlConsistency[1]/ns1:ccConsistency[1]/ns1:ccSign_QiTaZongHeShouYineeq_instant_T-1_M[1]" w:storeItemID="{FE1676A3-EB50-4222-9B6B-7476559E528E}"/>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735357"/>
                <w:lock w:val="sdtLocked"/>
                <w:placeholder>
                  <w:docPart w:val="6374F78AAE6C486185D48F361263656D"/>
                </w:placeholder>
                <w:showingPlcHdr/>
                <w:dataBinding w:prefixMappings="xmlns:ns0='http://wwww.hallomagic.com/xbrl/consistency' xmlns:ns1='consistency' " w:xpath="/ns0:xbrlConsistency[1]/ns1:ccConsistency[1]/ns1:ccSign_SpecializedReserveneeq_instant_T_M[1]" w:storeItemID="{FE1676A3-EB50-4222-9B6B-7476559E528E}"/>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39276051"/>
                <w:lock w:val="sdtLocked"/>
                <w:placeholder>
                  <w:docPart w:val="9D141E1E0B77443AA83E6860CF2D8736"/>
                </w:placeholder>
                <w:showingPlcHdr/>
                <w:dataBinding w:prefixMappings="xmlns:ns0='http://wwww.hallomagic.com/xbrl/consistency' xmlns:ns1='consistency' " w:xpath="/ns0:xbrlConsistency[1]/ns1:ccConsistency[1]/ns1:ccSign_SpecializedReserveneeq_instant_T-1_M[1]" w:storeItemID="{FE1676A3-EB50-4222-9B6B-7476559E528E}"/>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18667345"/>
                <w:lock w:val="sdtLocked"/>
                <w:placeholder>
                  <w:docPart w:val="9228CD96A9D547B8843D81CBE309B5D0"/>
                </w:placeholder>
                <w:showingPlcHdr/>
                <w:dataBinding w:prefixMappings="xmlns:ns0='http://wwww.hallomagic.com/xbrl/consistency' xmlns:ns1='consistency' " w:xpath="/ns0:xbrlConsistency[1]/ns1:ccConsistency[1]/ns1:ccSign_SurplusReservesneeq_instant_T_M[1]" w:storeItemID="{FE1676A3-EB50-4222-9B6B-7476559E528E}"/>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9462498"/>
                <w:lock w:val="sdtLocked"/>
                <w:placeholder>
                  <w:docPart w:val="FFABDDA8EE7A457DBDAFC2089D6E1DC4"/>
                </w:placeholder>
                <w:showingPlcHdr/>
                <w:dataBinding w:prefixMappings="xmlns:ns0='http://wwww.hallomagic.com/xbrl/consistency' xmlns:ns1='consistency' " w:xpath="/ns0:xbrlConsistency[1]/ns1:ccConsistency[1]/ns1:ccSign_SurplusReservesneeq_instant_T-1_M[1]" w:storeItemID="{FE1676A3-EB50-4222-9B6B-7476559E528E}"/>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6070324"/>
                <w:lock w:val="sdtLocked"/>
                <w:placeholder>
                  <w:docPart w:val="8A1C765D4B3E45E199AFA04A8168F970"/>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7546610"/>
                <w:lock w:val="sdtLocked"/>
                <w:placeholder>
                  <w:docPart w:val="262636105AF44DC693D5E5F53D03FD16"/>
                </w:placeholder>
                <w:showingPlcHdr/>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6707260"/>
                <w:lock w:val="sdtLocked"/>
                <w:placeholder>
                  <w:docPart w:val="592F191230844DA5BCC2D08CD3473F6F"/>
                </w:placeholder>
                <w:showingPlcHdr/>
                <w:dataBinding w:prefixMappings="xmlns:ns0='http://wwww.hallomagic.com/xbrl/consistency' xmlns:ns1='consistency' " w:xpath="/ns0:xbrlConsistency[1]/ns1:ccConsistency[1]/ns1:ccSign_RetainedEarningsneeq_instant_T_M[1]" w:storeItemID="{FE1676A3-EB50-4222-9B6B-7476559E528E}"/>
                <w:text/>
              </w:sdtPr>
              <w:sdtEndPr/>
              <w:sdtContent>
                <w:r w:rsidR="008845FD">
                  <w:rPr>
                    <w:rStyle w:val="placeholder1Char"/>
                    <w:rFonts w:hint="eastAsia"/>
                  </w:rPr>
                  <w:t>____________</w:t>
                </w:r>
              </w:sdtContent>
            </w:sdt>
          </w:p>
        </w:tc>
        <w:tc>
          <w:tcPr>
            <w:tcW w:w="881" w:type="pct"/>
            <w:shd w:val="clear" w:color="auto" w:fill="auto"/>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600636"/>
                <w:lock w:val="sdtLocked"/>
                <w:placeholder>
                  <w:docPart w:val="469E5FB45EED4752BC99EA96AAD18D95"/>
                </w:placeholder>
                <w:showingPlcHdr/>
                <w:dataBinding w:prefixMappings="xmlns:ns0='http://wwww.hallomagic.com/xbrl/consistency' xmlns:ns1='consistency' " w:xpath="/ns0:xbrlConsistency[1]/ns1:ccConsistency[1]/ns1:ccSign_RetainedEarningsneeq_instant_T-1_M[1]" w:storeItemID="{FE1676A3-EB50-4222-9B6B-7476559E528E}"/>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97873238"/>
                <w:lock w:val="sdtLocked"/>
                <w:placeholder>
                  <w:docPart w:val="9468C4DF648447E6BD3BEFB4B435D4D1"/>
                </w:placeholder>
                <w:showingPlcHdr/>
                <w:dataBinding w:prefixMappings="xmlns:ns0='http://wwww.hallomagic.com/xbrl/consistency' xmlns:ns1='consistency' " w:xpath="/ns0:xbrlConsistency[1]/ns1:ccConsistency[1]/ns1:ccSign_Equityneeq_instant_T_M[1]" w:storeItemID="{FE1676A3-EB50-4222-9B6B-7476559E528E}"/>
                <w:text/>
              </w:sdtPr>
              <w:sdtEndPr/>
              <w:sdtContent>
                <w:r w:rsidR="008845FD">
                  <w:rPr>
                    <w:rStyle w:val="placeholder1Char"/>
                    <w:rFonts w:hint="eastAsia"/>
                  </w:rPr>
                  <w:t>____________</w:t>
                </w:r>
              </w:sdtContent>
            </w:sdt>
          </w:p>
        </w:tc>
        <w:tc>
          <w:tcPr>
            <w:tcW w:w="881" w:type="pct"/>
            <w:shd w:val="clear" w:color="auto" w:fill="D9D9D9" w:themeFill="background1" w:themeFillShade="D9"/>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6242293"/>
                <w:lock w:val="sdtLocked"/>
                <w:placeholder>
                  <w:docPart w:val="B89E1D01587A41F78481BA008354D087"/>
                </w:placeholder>
                <w:showingPlcHdr/>
                <w:dataBinding w:prefixMappings="xmlns:ns0='http://wwww.hallomagic.com/xbrl/consistency' xmlns:ns1='consistency' " w:xpath="/ns0:xbrlConsistency[1]/ns1:ccConsistency[1]/ns1:ccSign_Equityneeq_instant_T-1_M[1]" w:storeItemID="{FE1676A3-EB50-4222-9B6B-7476559E528E}"/>
                <w:text/>
              </w:sdtPr>
              <w:sdtEndPr/>
              <w:sdtContent>
                <w:r w:rsidR="008845FD">
                  <w:rPr>
                    <w:rStyle w:val="placeholder1Char"/>
                    <w:rFonts w:hint="eastAsia"/>
                  </w:rPr>
                  <w:t>____________</w:t>
                </w:r>
              </w:sdtContent>
            </w:sdt>
          </w:p>
        </w:tc>
      </w:tr>
      <w:tr w:rsidR="008845FD" w:rsidRPr="001B6047" w:rsidTr="00705447">
        <w:tc>
          <w:tcPr>
            <w:tcW w:w="154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8845FD" w:rsidRPr="001B6047" w:rsidRDefault="008845FD"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8830332"/>
                <w:lock w:val="sdtLocked"/>
                <w:placeholder>
                  <w:docPart w:val="96B409779FB4454C8DEFF64F36102958"/>
                </w:placeholder>
                <w:showingPlcHdr/>
                <w:text/>
              </w:sdtPr>
              <w:sdtEndPr/>
              <w:sdtContent>
                <w:r w:rsidR="008845FD">
                  <w:rPr>
                    <w:rStyle w:val="placeholder1Char"/>
                    <w:rFonts w:hint="eastAsia"/>
                  </w:rPr>
                  <w:t>____________</w:t>
                </w:r>
              </w:sdtContent>
            </w:sdt>
          </w:p>
        </w:tc>
        <w:tc>
          <w:tcPr>
            <w:tcW w:w="881" w:type="pct"/>
            <w:shd w:val="clear" w:color="auto" w:fill="D9D9D9" w:themeFill="background1" w:themeFillShade="D9"/>
          </w:tcPr>
          <w:p w:rsidR="008845FD" w:rsidRPr="00A911BB"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06761624"/>
                <w:lock w:val="sdtLocked"/>
                <w:placeholder>
                  <w:docPart w:val="ED9D05451BD24C98BFD7C32B98AAEA51"/>
                </w:placeholder>
                <w:showingPlcHdr/>
                <w:text/>
              </w:sdtPr>
              <w:sdtEndPr/>
              <w:sdtContent>
                <w:r w:rsidR="008845FD">
                  <w:rPr>
                    <w:rStyle w:val="placeholder1Char"/>
                    <w:rFonts w:hint="eastAsia"/>
                  </w:rPr>
                  <w:t>____________</w:t>
                </w:r>
              </w:sdtContent>
            </w:sdt>
          </w:p>
        </w:tc>
      </w:tr>
    </w:tbl>
    <w:p w:rsidR="008845FD" w:rsidRPr="0095201F" w:rsidRDefault="008845FD" w:rsidP="005743FF">
      <w:pPr>
        <w:rPr>
          <w:rFonts w:asciiTheme="minorEastAsia" w:eastAsiaTheme="minorEastAsia" w:hAnsiTheme="minorEastAsia"/>
          <w:bCs/>
          <w:color w:val="000000" w:themeColor="text1"/>
          <w:sz w:val="20"/>
          <w:szCs w:val="18"/>
          <w:shd w:val="clear" w:color="auto" w:fill="D9D9D9" w:themeFill="background1" w:themeFillShade="D9"/>
        </w:rPr>
      </w:pPr>
    </w:p>
    <w:bookmarkEnd w:id="15"/>
    <w:bookmarkEnd w:id="16"/>
    <w:bookmarkEnd w:id="17"/>
    <w:bookmarkEnd w:id="18"/>
    <w:p w:rsidR="008845FD" w:rsidRPr="00552A81" w:rsidRDefault="008845FD"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9"/>
        <w:gridCol w:w="1702"/>
        <w:gridCol w:w="1987"/>
        <w:gridCol w:w="2269"/>
      </w:tblGrid>
      <w:tr w:rsidR="008845FD" w:rsidRPr="00552A81" w:rsidTr="001168E3">
        <w:tc>
          <w:tcPr>
            <w:tcW w:w="1912"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8845FD" w:rsidRPr="00552A81" w:rsidRDefault="008845FD" w:rsidP="00705447">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279174"/>
                <w:lock w:val="sdtLocked"/>
                <w:placeholder>
                  <w:docPart w:val="236E5606318745D2A5234C5DEE5563C0"/>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4989940"/>
                <w:lock w:val="sdtLocked"/>
                <w:placeholder>
                  <w:docPart w:val="770F3AC304BD4544B83111A057E77B5D"/>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0086172"/>
                <w:lock w:val="sdtLocked"/>
                <w:placeholder>
                  <w:docPart w:val="9249077C0EA0409891DC2625CA88EAEE"/>
                </w:placeholder>
                <w:showingPlcHdr/>
                <w:dataBinding w:prefixMappings="xmlns:ns0='http://wwww.hallomagic.com/xbrl/consistency' xmlns:ns1='consistency' " w:xpath="/ns0:xbrlConsistency[1]/ns1:ccConsistency[1]/ns1:ccSign_OperatingRevenueneeq_duration_T[1]" w:storeItemID="{FE1676A3-EB50-4222-9B6B-7476559E528E}"/>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224199"/>
                <w:lock w:val="sdtLocked"/>
                <w:placeholder>
                  <w:docPart w:val="83141DBCDAB64E33A7C5B231F10A0465"/>
                </w:placeholder>
                <w:showingPlcHdr/>
                <w:dataBinding w:prefixMappings="xmlns:ns0='http://wwww.hallomagic.com/xbrl/consistency' xmlns:ns1='consistency' " w:xpath="/ns0:xbrlConsistency[1]/ns1:ccConsistency[1]/ns1:ccSign_OperatingRevenueneeq_duration_T-1[1]" w:storeItemID="{FE1676A3-EB50-4222-9B6B-7476559E528E}"/>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7885624"/>
                <w:lock w:val="sdtLocked"/>
                <w:placeholder>
                  <w:docPart w:val="00AC122584274743BA6D5657CFD404A5"/>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39723683"/>
                <w:lock w:val="sdtLocked"/>
                <w:placeholder>
                  <w:docPart w:val="A617143659204BD2894135A3899ADF8E"/>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5159844"/>
                <w:lock w:val="sdtLocked"/>
                <w:placeholder>
                  <w:docPart w:val="7ECC438D4659488DB426CB1CDCB959E3"/>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626338"/>
                <w:lock w:val="sdtLocked"/>
                <w:placeholder>
                  <w:docPart w:val="D4259F796F8545E889DCB40C2A49EDAA"/>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3341356"/>
                <w:lock w:val="sdtLocked"/>
                <w:placeholder>
                  <w:docPart w:val="60F3C139C25446BAB0C13F5CFFDD969B"/>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662208"/>
                <w:lock w:val="sdtLocked"/>
                <w:placeholder>
                  <w:docPart w:val="E906B9108513404E98C38F425C0F502C"/>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202174"/>
                <w:lock w:val="sdtLocked"/>
                <w:placeholder>
                  <w:docPart w:val="417E821B925A478C9035F5C852604C0B"/>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5535322"/>
                <w:lock w:val="sdtLocked"/>
                <w:placeholder>
                  <w:docPart w:val="CEA0DA831F8F4AD68B507E85A5E983A4"/>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8302400"/>
                <w:lock w:val="sdtLocked"/>
                <w:placeholder>
                  <w:docPart w:val="6C44FDB834984A488236B6611698CD7D"/>
                </w:placeholder>
                <w:showingPlcHdr/>
                <w:dataBinding w:prefixMappings="xmlns:ns0='http://wwww.hallomagic.com/xbrl/consistency' xmlns:ns1='consistency' " w:xpath="/ns0:xbrlConsistency[1]/ns1:ccConsistency[1]/ns1:ccSign_OperatingCostneeq_duration_T[1]" w:storeItemID="{FE1676A3-EB50-4222-9B6B-7476559E528E}"/>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82539909"/>
                <w:lock w:val="sdtLocked"/>
                <w:placeholder>
                  <w:docPart w:val="4E592AA0426946F4A5F1CE65BFEE8B01"/>
                </w:placeholder>
                <w:showingPlcHdr/>
                <w:dataBinding w:prefixMappings="xmlns:ns0='http://wwww.hallomagic.com/xbrl/consistency' xmlns:ns1='consistency' " w:xpath="/ns0:xbrlConsistency[1]/ns1:ccConsistency[1]/ns1:ccSign_OperatingCostneeq_duration_T-1[1]" w:storeItemID="{FE1676A3-EB50-4222-9B6B-7476559E528E}"/>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0072142"/>
                <w:lock w:val="sdtLocked"/>
                <w:placeholder>
                  <w:docPart w:val="5057DE127E824E68A04A8432A5FF939D"/>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1865338"/>
                <w:lock w:val="sdtLocked"/>
                <w:placeholder>
                  <w:docPart w:val="6B8F1E064E484BCCB7DC765DBF6A1F7D"/>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234472"/>
                <w:lock w:val="sdtLocked"/>
                <w:placeholder>
                  <w:docPart w:val="0AD5D2CE39F044ACAFE6F80E47CB9A39"/>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66847954"/>
                <w:lock w:val="sdtLocked"/>
                <w:placeholder>
                  <w:docPart w:val="9C823C0B89C74A6CB3A8203424BF0405"/>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4639393"/>
                <w:lock w:val="sdtLocked"/>
                <w:placeholder>
                  <w:docPart w:val="E8C19C96F3344300BEA4DE0E4417252F"/>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9979905"/>
                <w:lock w:val="sdtLocked"/>
                <w:placeholder>
                  <w:docPart w:val="7DEFAC08CA8A498494E9B7FD52667FE3"/>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2781794"/>
                <w:lock w:val="sdtLocked"/>
                <w:placeholder>
                  <w:docPart w:val="91127D3918254C10BB024FEF554CFB32"/>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67148823"/>
                <w:lock w:val="sdtLocked"/>
                <w:placeholder>
                  <w:docPart w:val="AA83A3A45DE144E4B21C617718EE9A65"/>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01472345"/>
                <w:lock w:val="sdtLocked"/>
                <w:placeholder>
                  <w:docPart w:val="E77A15AA4CC043E49FBB302C59FC04C3"/>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2395277"/>
                <w:lock w:val="sdtLocked"/>
                <w:placeholder>
                  <w:docPart w:val="68BE41238375442793C6940764052AAB"/>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68483754"/>
                <w:lock w:val="sdtLocked"/>
                <w:placeholder>
                  <w:docPart w:val="90D31752FF0646688456EF29B71B6F1E"/>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97688190"/>
                <w:lock w:val="sdtLocked"/>
                <w:placeholder>
                  <w:docPart w:val="C2A12CE00A474EB7B76FE4602116A7F1"/>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4128618"/>
                <w:lock w:val="sdtLocked"/>
                <w:placeholder>
                  <w:docPart w:val="866CA8ADF0E54DAA82F5A6206882A8B6"/>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3972180"/>
                <w:lock w:val="sdtLocked"/>
                <w:placeholder>
                  <w:docPart w:val="7EC15923295C4044BD5F6C529A00B5F5"/>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8213774"/>
                <w:lock w:val="sdtLocked"/>
                <w:placeholder>
                  <w:docPart w:val="346DC0ECDEA34C40B9A1CD0E0D81530F"/>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4882522"/>
                <w:lock w:val="sdtLocked"/>
                <w:placeholder>
                  <w:docPart w:val="020DE67C97C0490A9227D46E6602C583"/>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317655"/>
                <w:lock w:val="sdtLocked"/>
                <w:placeholder>
                  <w:docPart w:val="8211FECC2B274A79A2691A0A5CE31C69"/>
                </w:placeholder>
                <w:showingPlcHdr/>
                <w:dataBinding w:prefixMappings="xmlns:ns0='http://wwww.hallomagic.com/xbrl/consistency' xmlns:ns1='consistency' " w:xpath="/ns0:xbrlConsistency[1]/ns1:ccConsistency[1]/ns1:ccSign_DistributionCostsneeq_duration_T[1]" w:storeItemID="{FE1676A3-EB50-4222-9B6B-7476559E528E}"/>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0371176"/>
                <w:lock w:val="sdtLocked"/>
                <w:placeholder>
                  <w:docPart w:val="EF5BC8EC15374694A25BB3D276865EC3"/>
                </w:placeholder>
                <w:showingPlcHdr/>
                <w:dataBinding w:prefixMappings="xmlns:ns0='http://wwww.hallomagic.com/xbrl/consistency' xmlns:ns1='consistency' " w:xpath="/ns0:xbrlConsistency[1]/ns1:ccConsistency[1]/ns1:ccSign_DistributionCostsneeq_duration_T-1[1]" w:storeItemID="{FE1676A3-EB50-4222-9B6B-7476559E528E}"/>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8566668"/>
                <w:lock w:val="sdtLocked"/>
                <w:placeholder>
                  <w:docPart w:val="F66A72EE8EEC44B68EAC4292687ABB3A"/>
                </w:placeholder>
                <w:showingPlcHdr/>
                <w:dataBinding w:prefixMappings="xmlns:ns0='http://wwww.hallomagic.com/xbrl/consistency' xmlns:ns1='consistency' " w:xpath="/ns0:xbrlConsistency[1]/ns1:ccConsistency[1]/ns1:ccSign_AdministrativeExpenseneeq_duration_T[1]" w:storeItemID="{FE1676A3-EB50-4222-9B6B-7476559E528E}"/>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1537461"/>
                <w:lock w:val="sdtLocked"/>
                <w:placeholder>
                  <w:docPart w:val="0FE9C0D8C9E34E64BBCD5AEAA7EE5E4D"/>
                </w:placeholder>
                <w:showingPlcHdr/>
                <w:dataBinding w:prefixMappings="xmlns:ns0='http://wwww.hallomagic.com/xbrl/consistency' xmlns:ns1='consistency' " w:xpath="/ns0:xbrlConsistency[1]/ns1:ccConsistency[1]/ns1:ccSign_AdministrativeExpenseneeq_duration_T-1[1]" w:storeItemID="{FE1676A3-EB50-4222-9B6B-7476559E528E}"/>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3826204"/>
                <w:lock w:val="sdtLocked"/>
                <w:placeholder>
                  <w:docPart w:val="748C26C7BCB44EB0983EB520D208A9F1"/>
                </w:placeholder>
                <w:showingPlcHdr/>
                <w:dataBinding w:prefixMappings="xmlns:ns0='http://wwww.hallomagic.com/xbrl/consistency' xmlns:ns1='consistency' " w:xpath="/ns0:xbrlConsistency[1]/ns1:ccConsistency[1]/ns1:ccSign_FinanceCostsneeq_duration_T[1]" w:storeItemID="{FE1676A3-EB50-4222-9B6B-7476559E528E}"/>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22510461"/>
                <w:lock w:val="sdtLocked"/>
                <w:placeholder>
                  <w:docPart w:val="2CD4A547B3AB4D52B4A8052A9E5D606B"/>
                </w:placeholder>
                <w:showingPlcHdr/>
                <w:dataBinding w:prefixMappings="xmlns:ns0='http://wwww.hallomagic.com/xbrl/consistency' xmlns:ns1='consistency' " w:xpath="/ns0:xbrlConsistency[1]/ns1:ccConsistency[1]/ns1:ccSign_FinanceCostsneeq_duration_T-1[1]" w:storeItemID="{FE1676A3-EB50-4222-9B6B-7476559E528E}"/>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297215"/>
                <w:lock w:val="sdtLocked"/>
                <w:placeholder>
                  <w:docPart w:val="7D76ED903423424EAE2D1341587996ED"/>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92338952"/>
                <w:lock w:val="sdtLocked"/>
                <w:placeholder>
                  <w:docPart w:val="FCACA2F1F8374D22A3E989EA922C765F"/>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95085247"/>
                <w:lock w:val="sdtLocked"/>
                <w:placeholder>
                  <w:docPart w:val="DDCD71BCDCEF4E29BD69F361785D86E0"/>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4978447"/>
                <w:lock w:val="sdtLocked"/>
                <w:placeholder>
                  <w:docPart w:val="DA105BDA3D62477B856ECBB375E51F22"/>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420176"/>
                <w:lock w:val="sdtLocked"/>
                <w:placeholder>
                  <w:docPart w:val="A795A227FE0A492FBB11C7D319EB8A90"/>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5877815"/>
                <w:lock w:val="sdtLocked"/>
                <w:placeholder>
                  <w:docPart w:val="5DF83F2A2C634623B1152E0FF03208B4"/>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69235835"/>
                <w:lock w:val="sdtLocked"/>
                <w:placeholder>
                  <w:docPart w:val="8796FBF8B78449DB984B8CC8DD017B1F"/>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7937098"/>
                <w:lock w:val="sdtLocked"/>
                <w:placeholder>
                  <w:docPart w:val="75F16752988A4F8980F6F5D3A126FA5F"/>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3618368"/>
                <w:lock w:val="sdtLocked"/>
                <w:placeholder>
                  <w:docPart w:val="04069DAD183E4EC3A8F1913CFF2DADA6"/>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3855882"/>
                <w:lock w:val="sdtLocked"/>
                <w:placeholder>
                  <w:docPart w:val="920CD5B4B81D4EBFAF1DC373EACA704E"/>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3151618"/>
                <w:lock w:val="sdtLocked"/>
                <w:placeholder>
                  <w:docPart w:val="18B93774186342D9975B329B8F41E62A"/>
                </w:placeholder>
                <w:showingPlcHdr/>
                <w:dataBinding w:prefixMappings="xmlns:ns0='http://wwww.hallomagic.com/xbrl/consistency' xmlns:ns1='consistency' " w:xpath="/ns0:xbrlConsistency[1]/ns1:ccConsistency[1]/ns1:ccSign_OperatingProfitsneeq_duration_T[1]" w:storeItemID="{FE1676A3-EB50-4222-9B6B-7476559E528E}"/>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77637497"/>
                <w:lock w:val="sdtLocked"/>
                <w:placeholder>
                  <w:docPart w:val="B11E2EC95E404C85BA87DD8EB4B059F3"/>
                </w:placeholder>
                <w:showingPlcHdr/>
                <w:dataBinding w:prefixMappings="xmlns:ns0='http://wwww.hallomagic.com/xbrl/consistency' xmlns:ns1='consistency' " w:xpath="/ns0:xbrlConsistency[1]/ns1:ccConsistency[1]/ns1:ccSign_OperatingProfitsneeq_duration_T-1[1]" w:storeItemID="{FE1676A3-EB50-4222-9B6B-7476559E528E}"/>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5541419"/>
                <w:lock w:val="sdtLocked"/>
                <w:placeholder>
                  <w:docPart w:val="6E8101D2EE394765B9B22AF9FBA07A28"/>
                </w:placeholder>
                <w:showingPlcHdr/>
                <w:dataBinding w:prefixMappings="xmlns:ns0='http://wwww.hallomagic.com/xbrl/consistency' xmlns:ns1='consistency' " w:xpath="/ns0:xbrlConsistency[1]/ns1:ccConsistency[1]/ns1:ccSign_NonOperatingIncomeneeq_duration_T[1]" w:storeItemID="{FE1676A3-EB50-4222-9B6B-7476559E528E}"/>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80613101"/>
                <w:lock w:val="sdtLocked"/>
                <w:placeholder>
                  <w:docPart w:val="BFA60D28F3FE4BBCB656B0BE01F876F9"/>
                </w:placeholder>
                <w:showingPlcHdr/>
                <w:dataBinding w:prefixMappings="xmlns:ns0='http://wwww.hallomagic.com/xbrl/consistency' xmlns:ns1='consistency' " w:xpath="/ns0:xbrlConsistency[1]/ns1:ccConsistency[1]/ns1:ccSign_NonOperatingIncomeneeq_duration_T-1[1]" w:storeItemID="{FE1676A3-EB50-4222-9B6B-7476559E528E}"/>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5660643"/>
                <w:lock w:val="sdtLocked"/>
                <w:placeholder>
                  <w:docPart w:val="CF001647B8C34F0B80B2547F3410F4E5"/>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098883"/>
                <w:lock w:val="sdtLocked"/>
                <w:placeholder>
                  <w:docPart w:val="98BB140CA36B463AB23E09582DBEA814"/>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减：营业外支出</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414122"/>
                <w:lock w:val="sdtLocked"/>
                <w:placeholder>
                  <w:docPart w:val="C3B4F654E010428C9954BA29627F5748"/>
                </w:placeholder>
                <w:showingPlcHdr/>
                <w:dataBinding w:prefixMappings="xmlns:ns0='http://wwww.hallomagic.com/xbrl/consistency' xmlns:ns1='consistency' " w:xpath="/ns0:xbrlConsistency[1]/ns1:ccConsistency[1]/ns1:ccSign_NonOperatingExpensesneeq_duration_T[1]" w:storeItemID="{FE1676A3-EB50-4222-9B6B-7476559E528E}"/>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7671675"/>
                <w:lock w:val="sdtLocked"/>
                <w:placeholder>
                  <w:docPart w:val="5AE55314E03C4EF1A364EC4D25D61C17"/>
                </w:placeholder>
                <w:showingPlcHdr/>
                <w:dataBinding w:prefixMappings="xmlns:ns0='http://wwww.hallomagic.com/xbrl/consistency' xmlns:ns1='consistency' " w:xpath="/ns0:xbrlConsistency[1]/ns1:ccConsistency[1]/ns1:ccSign_NonOperatingExpensesneeq_duration_T-1[1]" w:storeItemID="{FE1676A3-EB50-4222-9B6B-7476559E528E}"/>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01660991"/>
                <w:lock w:val="sdtLocked"/>
                <w:placeholder>
                  <w:docPart w:val="65FB0676203248E7B2A19E4DC2D2AA84"/>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652117"/>
                <w:lock w:val="sdtLocked"/>
                <w:placeholder>
                  <w:docPart w:val="52FD23D3499A4B2791A8649C0DE7F6E1"/>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0516464"/>
                <w:lock w:val="sdtLocked"/>
                <w:placeholder>
                  <w:docPart w:val="C995BCEBE88F45EEAE5D74CC49786138"/>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6257718"/>
                <w:lock w:val="sdtLocked"/>
                <w:placeholder>
                  <w:docPart w:val="A59999D1004D41B6A556FF72449A0190"/>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184942"/>
                <w:lock w:val="sdtLocked"/>
                <w:placeholder>
                  <w:docPart w:val="F9B651D147A3458EAD9D1291F7276C13"/>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06473731"/>
                <w:lock w:val="sdtLocked"/>
                <w:placeholder>
                  <w:docPart w:val="3049CDB824C942DFA46E16399A8ECB7C"/>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7967617"/>
                <w:lock w:val="sdtLocked"/>
                <w:placeholder>
                  <w:docPart w:val="E9418437217646D18DCDC7C3369260FA"/>
                </w:placeholder>
                <w:showingPlcHdr/>
                <w:dataBinding w:prefixMappings="xmlns:ns0='http://wwww.hallomagic.com/xbrl/consistency' xmlns:ns1='consistency' " w:xpath="/ns0:xbrlConsistency[1]/ns1:ccConsistency[1]/ns1:ccSign_ProfitLossneeq_duration_T[1]" w:storeItemID="{FE1676A3-EB50-4222-9B6B-7476559E528E}"/>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3480763"/>
                <w:lock w:val="sdtLocked"/>
                <w:placeholder>
                  <w:docPart w:val="FE6B7B0C8981449B8E2DDD1049AC1B47"/>
                </w:placeholder>
                <w:showingPlcHdr/>
                <w:dataBinding w:prefixMappings="xmlns:ns0='http://wwww.hallomagic.com/xbrl/consistency' xmlns:ns1='consistency' " w:xpath="/ns0:xbrlConsistency[1]/ns1:ccConsistency[1]/ns1:ccSign_ProfitLossneeq_duration_T-1[1]" w:storeItemID="{FE1676A3-EB50-4222-9B6B-7476559E528E}"/>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2743056"/>
                <w:lock w:val="sdtLocked"/>
                <w:placeholder>
                  <w:docPart w:val="F54591AAC69146C98803D83631F6A866"/>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44779647"/>
                <w:lock w:val="sdtLocked"/>
                <w:placeholder>
                  <w:docPart w:val="F46B4B3695F24492ABB2E398B98BFBAA"/>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5798192"/>
                <w:lock w:val="sdtLocked"/>
                <w:placeholder>
                  <w:docPart w:val="4FCA139E2B4F430D958034AB13062D5F"/>
                </w:placeholder>
                <w:showingPlcHdr/>
                <w:dataBinding w:prefixMappings="xmlns:ns0='http://wwww.hallomagic.com/xbrl/consistency' xmlns:ns1='consistency' " w:xpath="/ns0:xbrlConsistency[1]/ns1:ccConsistency[1]/ns1:ccSign_ProfitLossAttributableToOwnersOfParentneeq_duration_T[1]" w:storeItemID="{FE1676A3-EB50-4222-9B6B-7476559E528E}"/>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22119383"/>
                <w:lock w:val="sdtLocked"/>
                <w:placeholder>
                  <w:docPart w:val="56418976F6FD4E188FF38BB3EA01DF7D"/>
                </w:placeholder>
                <w:showingPlcHdr/>
                <w:dataBinding w:prefixMappings="xmlns:ns0='http://wwww.hallomagic.com/xbrl/consistency' xmlns:ns1='consistency' " w:xpath="/ns0:xbrlConsistency[1]/ns1:ccConsistency[1]/ns1:ccSign_ProfitLossAttributableToOwnersOfParentneeq_duration_T-1[1]" w:storeItemID="{FE1676A3-EB50-4222-9B6B-7476559E528E}"/>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1908887"/>
                <w:lock w:val="sdtLocked"/>
                <w:placeholder>
                  <w:docPart w:val="35E9683FC45A40FA9FF6C77556450582"/>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3370538"/>
                <w:lock w:val="sdtLocked"/>
                <w:placeholder>
                  <w:docPart w:val="C31246162B254B538866CA0FD994586B"/>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0380881"/>
                <w:lock w:val="sdtLocked"/>
                <w:placeholder>
                  <w:docPart w:val="1F7A094B91194C5FAF25814F8B2F7737"/>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5385373"/>
                <w:lock w:val="sdtLocked"/>
                <w:placeholder>
                  <w:docPart w:val="31AED4A8F4F54480A7690C4F359B57C5"/>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7083968"/>
                <w:lock w:val="sdtLocked"/>
                <w:placeholder>
                  <w:docPart w:val="8EA4342DDE194A68B6884424E0487E93"/>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56200953"/>
                <w:lock w:val="sdtLocked"/>
                <w:placeholder>
                  <w:docPart w:val="BB2C1996A1CD4A46A5F32089FFE63E7B"/>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45817452"/>
                <w:lock w:val="sdtLocked"/>
                <w:placeholder>
                  <w:docPart w:val="5E5432DE398E47FAB92654B2FE45CBE7"/>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7669597"/>
                <w:lock w:val="sdtLocked"/>
                <w:placeholder>
                  <w:docPart w:val="1A5DAB46325540B7939F8977A7E74304"/>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0318364"/>
                <w:lock w:val="sdtLocked"/>
                <w:placeholder>
                  <w:docPart w:val="4706530B74B04DEDA0B71B7238A14474"/>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036422"/>
                <w:lock w:val="sdtLocked"/>
                <w:placeholder>
                  <w:docPart w:val="E4ACCA287B3C49CFB96F43835AC33CF5"/>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4572152"/>
                <w:lock w:val="sdtLocked"/>
                <w:placeholder>
                  <w:docPart w:val="C66CAEB4030B46BFB150C22BACFF0D70"/>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144360"/>
                <w:lock w:val="sdtLocked"/>
                <w:placeholder>
                  <w:docPart w:val="FB29569A4A6B47FEB0D40D83F00FDDCB"/>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1537124"/>
                <w:lock w:val="sdtLocked"/>
                <w:placeholder>
                  <w:docPart w:val="6F737B69140E415C8F68F1B29C3254FA"/>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0948244"/>
                <w:lock w:val="sdtLocked"/>
                <w:placeholder>
                  <w:docPart w:val="C48A732F02A74C6C801BFA1E4EAFD226"/>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1049663"/>
                <w:lock w:val="sdtLocked"/>
                <w:placeholder>
                  <w:docPart w:val="376290F2E5D147EBAFAF91D3906F1E20"/>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72586"/>
                <w:lock w:val="sdtLocked"/>
                <w:placeholder>
                  <w:docPart w:val="2400F7A8C18E448C94B5BA417FAF0AA6"/>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8492896"/>
                <w:lock w:val="sdtLocked"/>
                <w:placeholder>
                  <w:docPart w:val="D8B9C3032E3142369C1EF86A1F66D8F6"/>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3254250"/>
                <w:lock w:val="sdtLocked"/>
                <w:placeholder>
                  <w:docPart w:val="10A0C2DD91EF4879A9CE290960B8CB28"/>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779861"/>
                <w:lock w:val="sdtLocked"/>
                <w:placeholder>
                  <w:docPart w:val="0AC0CFFBA0A643EDBD60263084A622B0"/>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7934240"/>
                <w:lock w:val="sdtLocked"/>
                <w:placeholder>
                  <w:docPart w:val="0D6FCCB8D6D74722996667AAE1079E01"/>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613150"/>
                <w:lock w:val="sdtLocked"/>
                <w:placeholder>
                  <w:docPart w:val="2D483D14A1844AA2A9F14909842E25EB"/>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13479164"/>
                <w:lock w:val="sdtLocked"/>
                <w:placeholder>
                  <w:docPart w:val="6A4CDD027C28427DAF96F044EFBD04D9"/>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07042447"/>
                <w:lock w:val="sdtLocked"/>
                <w:placeholder>
                  <w:docPart w:val="F98C0AFC987E4851888DCEF06827B969"/>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8936729"/>
                <w:lock w:val="sdtLocked"/>
                <w:placeholder>
                  <w:docPart w:val="270045DAE3BB4C37ADE24D005DF179C2"/>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16120121"/>
                <w:lock w:val="sdtLocked"/>
                <w:placeholder>
                  <w:docPart w:val="6A37FFB586284BE6834C3AE93D6CED8F"/>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00443166"/>
                <w:lock w:val="sdtLocked"/>
                <w:placeholder>
                  <w:docPart w:val="452BFDECA6D94CAC8E54E9CE74356A23"/>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9789103"/>
                <w:lock w:val="sdtLocked"/>
                <w:placeholder>
                  <w:docPart w:val="642A9643FA084C219381501D3AC934E5"/>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1646555"/>
                <w:lock w:val="sdtLocked"/>
                <w:placeholder>
                  <w:docPart w:val="780C0F80A864430C90D64E7B8434FFA9"/>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2713126"/>
                <w:lock w:val="sdtLocked"/>
                <w:placeholder>
                  <w:docPart w:val="95D3DB83B7514AAE8E12947DBD815B7B"/>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40338251"/>
                <w:lock w:val="sdtLocked"/>
                <w:placeholder>
                  <w:docPart w:val="EF8D9E595F8C47F1AC975041CD99AF61"/>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811739"/>
                <w:lock w:val="sdtLocked"/>
                <w:placeholder>
                  <w:docPart w:val="34C03F5C8A4A46F5897943C67113E270"/>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56270398"/>
                <w:lock w:val="sdtLocked"/>
                <w:placeholder>
                  <w:docPart w:val="EDE4D7A0E8484FC28AEEA655AF38F79C"/>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5205185"/>
                <w:lock w:val="sdtLocked"/>
                <w:placeholder>
                  <w:docPart w:val="2E2B42A5D4324CEE9CC14C61C2C4AC3E"/>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0973780"/>
                <w:lock w:val="sdtLocked"/>
                <w:placeholder>
                  <w:docPart w:val="7DAB84D51F5A4442BD9D0DFF4D564989"/>
                </w:placeholder>
                <w:showingPlcHdr/>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176" w:type="pct"/>
            <w:shd w:val="clear" w:color="auto" w:fill="auto"/>
          </w:tcPr>
          <w:p w:rsidR="008845FD" w:rsidRPr="00552A81" w:rsidRDefault="008845FD" w:rsidP="00705447">
            <w:pPr>
              <w:jc w:val="right"/>
              <w:rPr>
                <w:rFonts w:asciiTheme="minorEastAsia" w:eastAsiaTheme="minorEastAsia" w:hAnsiTheme="minorEastAsia"/>
                <w:color w:val="000000" w:themeColor="text1"/>
                <w:sz w:val="18"/>
                <w:szCs w:val="21"/>
              </w:rPr>
            </w:pPr>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5958850"/>
                <w:lock w:val="sdtLocked"/>
                <w:placeholder>
                  <w:docPart w:val="76E2CFF6ADEB4483814040C50E7E19E2"/>
                </w:placeholder>
                <w:showingPlcHdr/>
                <w:dataBinding w:prefixMappings="xmlns:ns0='http://wwww.hallomagic.com/xbrl/consistency' xmlns:ns1='consistency' " w:xpath="/ns0:xbrlConsistency[1]/ns1:ccConsistency[1]/ns1:ccSign_BasicEarningsLossPerShareneeq_duration_T[1]" w:storeItemID="{FE1676A3-EB50-4222-9B6B-7476559E528E}"/>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3257763"/>
                <w:lock w:val="sdtLocked"/>
                <w:placeholder>
                  <w:docPart w:val="1C8D1D87C33C4386B7AB580719BB9E60"/>
                </w:placeholder>
                <w:showingPlcHdr/>
                <w:dataBinding w:prefixMappings="xmlns:ns0='http://wwww.hallomagic.com/xbrl/consistency' xmlns:ns1='consistency' " w:xpath="/ns0:xbrlConsistency[1]/ns1:ccConsistency[1]/ns1:ccSign_BasicEarningsLossPerShareneeq_duration_T-1[1]" w:storeItemID="{FE1676A3-EB50-4222-9B6B-7476559E528E}"/>
                <w:text/>
              </w:sdtPr>
              <w:sdtEndPr/>
              <w:sdtContent>
                <w:r w:rsidR="008845FD">
                  <w:rPr>
                    <w:rStyle w:val="placeholder1Char"/>
                    <w:rFonts w:hint="eastAsia"/>
                  </w:rPr>
                  <w:t>____________</w:t>
                </w:r>
              </w:sdtContent>
            </w:sdt>
          </w:p>
        </w:tc>
      </w:tr>
      <w:tr w:rsidR="008845FD" w:rsidRPr="00552A81" w:rsidTr="001168E3">
        <w:tc>
          <w:tcPr>
            <w:tcW w:w="1912"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8845FD" w:rsidRPr="00552A81" w:rsidRDefault="008845FD"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079658"/>
                <w:lock w:val="sdtLocked"/>
                <w:placeholder>
                  <w:docPart w:val="9932982B13C746BFAC1CD981456A0F92"/>
                </w:placeholder>
                <w:showingPlcHdr/>
                <w:text/>
              </w:sdtPr>
              <w:sdtEndPr/>
              <w:sdtContent>
                <w:r w:rsidR="008845FD">
                  <w:rPr>
                    <w:rStyle w:val="placeholder1Char"/>
                    <w:rFonts w:hint="eastAsia"/>
                  </w:rPr>
                  <w:t>____________</w:t>
                </w:r>
              </w:sdtContent>
            </w:sdt>
          </w:p>
        </w:tc>
        <w:tc>
          <w:tcPr>
            <w:tcW w:w="1176" w:type="pct"/>
            <w:shd w:val="clear" w:color="auto" w:fill="auto"/>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8857838"/>
                <w:lock w:val="sdtLocked"/>
                <w:placeholder>
                  <w:docPart w:val="84FD55011BEB41ED96AE876F03206A49"/>
                </w:placeholder>
                <w:showingPlcHdr/>
                <w:text/>
              </w:sdtPr>
              <w:sdtEndPr/>
              <w:sdtContent>
                <w:r w:rsidR="008845FD">
                  <w:rPr>
                    <w:rStyle w:val="placeholder1Char"/>
                    <w:rFonts w:hint="eastAsia"/>
                  </w:rPr>
                  <w:t>____________</w:t>
                </w:r>
              </w:sdtContent>
            </w:sdt>
          </w:p>
        </w:tc>
      </w:tr>
    </w:tbl>
    <w:p w:rsidR="008845FD" w:rsidRPr="00552A81" w:rsidRDefault="008845FD" w:rsidP="005743FF">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sdt>
        <w:sdtPr>
          <w:rPr>
            <w:rFonts w:asciiTheme="minorEastAsia" w:eastAsiaTheme="minorEastAsia" w:hAnsiTheme="minorEastAsia"/>
            <w:color w:val="000000" w:themeColor="text1"/>
            <w:szCs w:val="24"/>
          </w:rPr>
          <w:id w:val="1182407438"/>
          <w:lock w:val="sdtLocked"/>
          <w:placeholder>
            <w:docPart w:val="8952A25DE057490081FA9AD60CC35D21"/>
          </w:placeholder>
          <w:showingPlcHdr/>
          <w:dataBinding w:prefixMappings="xmlns:ns0='http://wwww.hallomagic.com/xbrl/consistency' xmlns:ns1='consistency' " w:xpath="/ns0:xbrlConsistency[1]/ns1:ccConsistency[1]/ns1:ccSign_GongSiFaDingDaiBiaoRenneeq_duration_T[1]" w:storeItemID="{FE1676A3-EB50-4222-9B6B-7476559E528E}"/>
          <w:text/>
        </w:sdtPr>
        <w:sdtEnd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510369288"/>
          <w:lock w:val="sdtLocked"/>
          <w:placeholder>
            <w:docPart w:val="81AA6430AB2D4BA7B249C9EDB542568F"/>
          </w:placeholder>
          <w:showingPlcHdr/>
          <w:dataBinding w:prefixMappings="xmlns:ns0='http://wwww.hallomagic.com/xbrl/consistency' xmlns:ns1='consistency' " w:xpath="/ns0:xbrlConsistency[1]/ns1:ccConsistency[1]/ns1:ccSign_ZhuGuanKuaiJiGongZuoFuZeRenneeq_duration_T[1]" w:storeItemID="{FE1676A3-EB50-4222-9B6B-7476559E528E}"/>
          <w:text/>
        </w:sdtPr>
        <w:sdtEnd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69874868"/>
          <w:lock w:val="sdtLocked"/>
          <w:placeholder>
            <w:docPart w:val="4A84C3D1335E47A3B04087F12AB51980"/>
          </w:placeholder>
          <w:showingPlcHdr/>
          <w:dataBinding w:prefixMappings="xmlns:ns0='http://wwww.hallomagic.com/xbrl/consistency' xmlns:ns1='consistency' " w:xpath="/ns0:xbrlConsistency[1]/ns1:ccConsistency[1]/ns1:ccSign_KuaiJiJiGouFuZeRenneeq_duration_T[1]" w:storeItemID="{FE1676A3-EB50-4222-9B6B-7476559E528E}"/>
          <w:text/>
        </w:sdtPr>
        <w:sdtEndPr/>
        <w:sdtContent>
          <w:r w:rsidRPr="001168E3">
            <w:rPr>
              <w:rStyle w:val="placeholder1Char"/>
              <w:rFonts w:hint="eastAsia"/>
            </w:rPr>
            <w:t>___________</w:t>
          </w:r>
        </w:sdtContent>
      </w:sdt>
    </w:p>
    <w:p w:rsidR="008845FD" w:rsidRDefault="008845FD" w:rsidP="005743FF">
      <w:pPr>
        <w:widowControl/>
        <w:jc w:val="left"/>
        <w:rPr>
          <w:rFonts w:asciiTheme="minorEastAsia" w:eastAsiaTheme="minorEastAsia" w:hAnsiTheme="minorEastAsia" w:cs="宋体"/>
          <w:color w:val="000000" w:themeColor="text1"/>
          <w:kern w:val="0"/>
          <w:sz w:val="18"/>
          <w:szCs w:val="18"/>
        </w:rPr>
      </w:pPr>
    </w:p>
    <w:p w:rsidR="008845FD" w:rsidRPr="001B6047" w:rsidRDefault="008845FD"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400"/>
        <w:gridCol w:w="1702"/>
        <w:gridCol w:w="1845"/>
        <w:gridCol w:w="1700"/>
      </w:tblGrid>
      <w:tr w:rsidR="008845FD" w:rsidRPr="001B6047" w:rsidTr="00705447">
        <w:tc>
          <w:tcPr>
            <w:tcW w:w="2281"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8845FD" w:rsidRPr="001B6047" w:rsidRDefault="008845FD"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23537530"/>
                <w:lock w:val="sdtLocked"/>
                <w:placeholder>
                  <w:docPart w:val="9284EDD114F1462891AC5A3146C50D10"/>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7030134"/>
                <w:lock w:val="sdtLocked"/>
                <w:placeholder>
                  <w:docPart w:val="3FD11E86729441108A7744BA1B26FCDD"/>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2641700"/>
                <w:lock w:val="sdtLocked"/>
                <w:placeholder>
                  <w:docPart w:val="29CDA01AF6474ACB862B92828424019C"/>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6841497"/>
                <w:lock w:val="sdtLocked"/>
                <w:placeholder>
                  <w:docPart w:val="24CD27DB51F643F7BEA584ED62157CC7"/>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8529873"/>
                <w:lock w:val="sdtLocked"/>
                <w:placeholder>
                  <w:docPart w:val="D47BED2C020742DC8AE110729331E4ED"/>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74757295"/>
                <w:lock w:val="sdtLocked"/>
                <w:placeholder>
                  <w:docPart w:val="6B872D03F6084C2E98318382BA07D090"/>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48173193"/>
                <w:lock w:val="sdtLocked"/>
                <w:placeholder>
                  <w:docPart w:val="7C531A04CB0B4A2792291F7F8B98C189"/>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88018877"/>
                <w:lock w:val="sdtLocked"/>
                <w:placeholder>
                  <w:docPart w:val="521E8617F40146AF808B319E9BB0DB45"/>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7483485"/>
                <w:lock w:val="sdtLocked"/>
                <w:placeholder>
                  <w:docPart w:val="2FF2B54C00C0486CBB70D48F45C9D570"/>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93335540"/>
                <w:lock w:val="sdtLocked"/>
                <w:placeholder>
                  <w:docPart w:val="0568D704E1664DE6A640189A9DEE3655"/>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79559134"/>
                <w:lock w:val="sdtLocked"/>
                <w:placeholder>
                  <w:docPart w:val="630B556F3A934E3FA240ADF90E522864"/>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64417618"/>
                <w:lock w:val="sdtLocked"/>
                <w:placeholder>
                  <w:docPart w:val="50EA9D6190CE45C8999919FB6584A2F4"/>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16032307"/>
                <w:lock w:val="sdtLocked"/>
                <w:placeholder>
                  <w:docPart w:val="E0FE2FBC827849E08720EEF8B57A2B38"/>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39083468"/>
                <w:lock w:val="sdtLocked"/>
                <w:placeholder>
                  <w:docPart w:val="3EC08936ECED4BC1915D22E29FFAD1F4"/>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加：公允价值变动收益（损失以“－”号填列）</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26741812"/>
                <w:lock w:val="sdtLocked"/>
                <w:placeholder>
                  <w:docPart w:val="90BC2ADE44D64D36B2C2D944CF2D8B74"/>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88474368"/>
                <w:lock w:val="sdtLocked"/>
                <w:placeholder>
                  <w:docPart w:val="13251416C9284239800AF1C150B861D8"/>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85452619"/>
                <w:lock w:val="sdtLocked"/>
                <w:placeholder>
                  <w:docPart w:val="80FB297660BF42B29B01B896316FEF05"/>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8311970"/>
                <w:lock w:val="sdtLocked"/>
                <w:placeholder>
                  <w:docPart w:val="4A3EBFAE16D846E59B40BB6DA15F0083"/>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55187952"/>
                <w:lock w:val="sdtLocked"/>
                <w:placeholder>
                  <w:docPart w:val="702DD57BC02A44E2B95E91C43C6817C5"/>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15892811"/>
                <w:lock w:val="sdtLocked"/>
                <w:placeholder>
                  <w:docPart w:val="939248A126D2421E948853AD1A1124C1"/>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23231868"/>
                <w:lock w:val="sdtLocked"/>
                <w:placeholder>
                  <w:docPart w:val="F99E296CAD174395AB3643A75B35CD1F"/>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6607524"/>
                <w:lock w:val="sdtLocked"/>
                <w:placeholder>
                  <w:docPart w:val="149B2FB4E4E9446FAF9DE71CCAED67CB"/>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7460425"/>
                <w:lock w:val="sdtLocked"/>
                <w:placeholder>
                  <w:docPart w:val="FB047497A68044FD93C3145414EE4506"/>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5946275"/>
                <w:lock w:val="sdtLocked"/>
                <w:placeholder>
                  <w:docPart w:val="321854700E864A5B819BAE488390AF30"/>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33542406"/>
                <w:lock w:val="sdtLocked"/>
                <w:placeholder>
                  <w:docPart w:val="16DC20D864754A838B84940DCDC5F974"/>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3789414"/>
                <w:lock w:val="sdtLocked"/>
                <w:placeholder>
                  <w:docPart w:val="59DF395C0C4C410FB7B7CA74D0D38FF5"/>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28951643"/>
                <w:lock w:val="sdtLocked"/>
                <w:placeholder>
                  <w:docPart w:val="1C0695CFDCC64207BC6C855C5DA2352B"/>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3873950"/>
                <w:lock w:val="sdtLocked"/>
                <w:placeholder>
                  <w:docPart w:val="1AC2A63F80114960B4A8D2BA56FB8FBA"/>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8186495"/>
                <w:lock w:val="sdtLocked"/>
                <w:placeholder>
                  <w:docPart w:val="E58720A44E844E8EA052967D539F04EC"/>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39545080"/>
                <w:lock w:val="sdtLocked"/>
                <w:placeholder>
                  <w:docPart w:val="95DC3171F28542C880B4C2E8E2DC9947"/>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15050731"/>
                <w:lock w:val="sdtLocked"/>
                <w:placeholder>
                  <w:docPart w:val="0377E566DC3F4A1CBCBCC5B0F6A79C2A"/>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0006977"/>
                <w:lock w:val="sdtLocked"/>
                <w:placeholder>
                  <w:docPart w:val="2E8B47E85C7C48C080D7ACC7A4303807"/>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139860736"/>
                <w:lock w:val="sdtLocked"/>
                <w:placeholder>
                  <w:docPart w:val="7E84BC119DC746CEB549B8F0F423654D"/>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0459910"/>
                <w:lock w:val="sdtLocked"/>
                <w:placeholder>
                  <w:docPart w:val="D69576952EE249E0967FD081CDD0618C"/>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11203254"/>
                <w:lock w:val="sdtLocked"/>
                <w:placeholder>
                  <w:docPart w:val="8CB4E57CE8EB4A47B3C82F8FA3CCFE11"/>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74368462"/>
                <w:lock w:val="sdtLocked"/>
                <w:placeholder>
                  <w:docPart w:val="09D53551FCBB4499914BEE03F8539D16"/>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10827127"/>
                <w:lock w:val="sdtLocked"/>
                <w:placeholder>
                  <w:docPart w:val="319FEE47061E485FA2555EEA801AAD1F"/>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27171059"/>
                <w:lock w:val="sdtLocked"/>
                <w:placeholder>
                  <w:docPart w:val="E59BAA3DC14A46A3A859F69B60984BD3"/>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30763532"/>
                <w:lock w:val="sdtLocked"/>
                <w:placeholder>
                  <w:docPart w:val="9506C9EE701A4365A4FC4D919B1BF727"/>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475494454"/>
                <w:lock w:val="sdtLocked"/>
                <w:placeholder>
                  <w:docPart w:val="314A28D6102A453AA672E99D31C34653"/>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91583051"/>
                <w:lock w:val="sdtLocked"/>
                <w:placeholder>
                  <w:docPart w:val="3CF3124C5C854AF0AE9A79BBDB6FB0B5"/>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65621899"/>
                <w:lock w:val="sdtLocked"/>
                <w:placeholder>
                  <w:docPart w:val="F4C36D8B8F3C40BF9D7D17E2EFBE26B0"/>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15404769"/>
                <w:lock w:val="sdtLocked"/>
                <w:placeholder>
                  <w:docPart w:val="05A98933B7D34B5F873CD9E18EEE3FE9"/>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11848337"/>
                <w:lock w:val="sdtLocked"/>
                <w:placeholder>
                  <w:docPart w:val="2CF2A4D6736949ABBAFD5B1E54DA5508"/>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4137059"/>
                <w:lock w:val="sdtLocked"/>
                <w:placeholder>
                  <w:docPart w:val="6A2E5F7E3FEC41358029CF3CC6DDDD19"/>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31061801"/>
                <w:lock w:val="sdtLocked"/>
                <w:placeholder>
                  <w:docPart w:val="CE7C2FD531D644B9ABA6F0994A392F5F"/>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51270815"/>
                <w:lock w:val="sdtLocked"/>
                <w:placeholder>
                  <w:docPart w:val="F280F405A58B4D2D97CA81AA955E7292"/>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19723447"/>
                <w:lock w:val="sdtLocked"/>
                <w:placeholder>
                  <w:docPart w:val="2023264DD0E4434FA697E6856B544F31"/>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75272576"/>
                <w:lock w:val="sdtLocked"/>
                <w:placeholder>
                  <w:docPart w:val="D8D9F9EA5F774107A0FE33B84984F934"/>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51797815"/>
                <w:lock w:val="sdtLocked"/>
                <w:placeholder>
                  <w:docPart w:val="5D40568A400E4BA4A4FE81BFBB3BABA3"/>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59194820"/>
                <w:lock w:val="sdtLocked"/>
                <w:placeholder>
                  <w:docPart w:val="9843E7114D9B49B8A03E4C79B64EA896"/>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90419187"/>
                <w:lock w:val="sdtLocked"/>
                <w:placeholder>
                  <w:docPart w:val="586A5E1C3D9C4D02B8E941C0DFE56398"/>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01921835"/>
                <w:lock w:val="sdtLocked"/>
                <w:placeholder>
                  <w:docPart w:val="BFC9F674FBFE498F986846EE0ED29C5E"/>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47439659"/>
                <w:lock w:val="sdtLocked"/>
                <w:placeholder>
                  <w:docPart w:val="477F8023E08F449BABEFB9C242FBE39F"/>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7999841"/>
                <w:lock w:val="sdtLocked"/>
                <w:placeholder>
                  <w:docPart w:val="25E26C1005714771AD5E80AAA54E5A67"/>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6171222"/>
                <w:lock w:val="sdtLocked"/>
                <w:placeholder>
                  <w:docPart w:val="DFA50E73D4F54EE6ACE24710B491D681"/>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20068459"/>
                <w:lock w:val="sdtLocked"/>
                <w:placeholder>
                  <w:docPart w:val="C67E93646C49430987825CBF417DD372"/>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61148578"/>
                <w:lock w:val="sdtLocked"/>
                <w:placeholder>
                  <w:docPart w:val="B26909D5F2D341EAA7C89B566DF99BF3"/>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58605845"/>
                <w:lock w:val="sdtLocked"/>
                <w:placeholder>
                  <w:docPart w:val="2ACDC60631AF4E2884AE18E989B03B5A"/>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17622328"/>
                <w:lock w:val="sdtLocked"/>
                <w:placeholder>
                  <w:docPart w:val="26FD80747CA34187BB21F6D7A95C0BBC"/>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t>七、每股收益：</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881" w:type="pct"/>
            <w:shd w:val="clear" w:color="auto" w:fill="auto"/>
          </w:tcPr>
          <w:p w:rsidR="008845FD" w:rsidRPr="00C45A43" w:rsidRDefault="008845FD" w:rsidP="00705447">
            <w:pPr>
              <w:jc w:val="right"/>
              <w:rPr>
                <w:rFonts w:asciiTheme="minorEastAsia" w:eastAsiaTheme="minorEastAsia" w:hAnsiTheme="minorEastAsia"/>
                <w:color w:val="000000" w:themeColor="text1"/>
                <w:sz w:val="18"/>
                <w:szCs w:val="18"/>
              </w:rPr>
            </w:pPr>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59343132"/>
                <w:lock w:val="sdtLocked"/>
                <w:placeholder>
                  <w:docPart w:val="0D1EF0114FA24A8EB97294F55DC51D30"/>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75012644"/>
                <w:lock w:val="sdtLocked"/>
                <w:placeholder>
                  <w:docPart w:val="88EF620A75104853989B32DAC1E7DF08"/>
                </w:placeholder>
                <w:showingPlcHdr/>
                <w:text/>
              </w:sdtPr>
              <w:sdtEndPr/>
              <w:sdtContent>
                <w:r w:rsidR="008845FD">
                  <w:rPr>
                    <w:rStyle w:val="placeholder1Char"/>
                    <w:rFonts w:hint="eastAsia"/>
                  </w:rPr>
                  <w:t>____________</w:t>
                </w:r>
              </w:sdtContent>
            </w:sdt>
          </w:p>
        </w:tc>
      </w:tr>
      <w:tr w:rsidR="008845FD" w:rsidRPr="001B6047" w:rsidTr="00705447">
        <w:tc>
          <w:tcPr>
            <w:tcW w:w="2281"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8845FD" w:rsidRPr="00C45A43" w:rsidRDefault="008845FD"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14573107"/>
                <w:lock w:val="sdtLocked"/>
                <w:placeholder>
                  <w:docPart w:val="B1F94FC4CDF64BE38EEEFC42954CF2F9"/>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48993851"/>
                <w:lock w:val="sdtLocked"/>
                <w:placeholder>
                  <w:docPart w:val="12370C6373E846A0BFC1E94EF8E3C377"/>
                </w:placeholder>
                <w:showingPlcHdr/>
                <w:text/>
              </w:sdtPr>
              <w:sdtEndPr/>
              <w:sdtContent>
                <w:r w:rsidR="008845FD">
                  <w:rPr>
                    <w:rStyle w:val="placeholder1Char"/>
                    <w:rFonts w:hint="eastAsia"/>
                  </w:rPr>
                  <w:t>____________</w:t>
                </w:r>
              </w:sdtContent>
            </w:sdt>
          </w:p>
        </w:tc>
      </w:tr>
    </w:tbl>
    <w:p w:rsidR="008845FD" w:rsidRPr="00552A81" w:rsidRDefault="008845FD" w:rsidP="005743FF">
      <w:pPr>
        <w:widowControl/>
        <w:jc w:val="left"/>
        <w:rPr>
          <w:rFonts w:asciiTheme="minorEastAsia" w:eastAsiaTheme="minorEastAsia" w:hAnsiTheme="minorEastAsia" w:cs="宋体"/>
          <w:color w:val="000000" w:themeColor="text1"/>
          <w:kern w:val="0"/>
          <w:sz w:val="18"/>
          <w:szCs w:val="18"/>
        </w:rPr>
      </w:pPr>
    </w:p>
    <w:p w:rsidR="008845FD" w:rsidRPr="00552A81" w:rsidRDefault="008845FD"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0"/>
        <w:gridCol w:w="1738"/>
        <w:gridCol w:w="1667"/>
        <w:gridCol w:w="1702"/>
      </w:tblGrid>
      <w:tr w:rsidR="008845FD" w:rsidRPr="00552A81" w:rsidTr="00705447">
        <w:tc>
          <w:tcPr>
            <w:tcW w:w="2353"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6421508"/>
                <w:lock w:val="sdtLocked"/>
                <w:placeholder>
                  <w:docPart w:val="E1BB96B239FF456FB7DB4827C80A7A69"/>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71558761"/>
                <w:lock w:val="sdtLocked"/>
                <w:placeholder>
                  <w:docPart w:val="3DA5F3EB8A964BCF9C505C41D1A0EF74"/>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5442"/>
                <w:lock w:val="sdtLocked"/>
                <w:placeholder>
                  <w:docPart w:val="86D7112BD8C441779969DC8AA58863E5"/>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2777454"/>
                <w:lock w:val="sdtLocked"/>
                <w:placeholder>
                  <w:docPart w:val="455C0FFCA268411FA4E215E0A605B468"/>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2713578"/>
                <w:lock w:val="sdtLocked"/>
                <w:placeholder>
                  <w:docPart w:val="4A72034AF3EE486590F81553AF949A0E"/>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226169"/>
                <w:lock w:val="sdtLocked"/>
                <w:placeholder>
                  <w:docPart w:val="03F531C7136E400D842A9FE95AD4D5DB"/>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8826031"/>
                <w:lock w:val="sdtLocked"/>
                <w:placeholder>
                  <w:docPart w:val="5C492424A755406B82742377EB80C17E"/>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30847389"/>
                <w:lock w:val="sdtLocked"/>
                <w:placeholder>
                  <w:docPart w:val="0006D8E3DC624207A5AFD09CF62F11C1"/>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066383"/>
                <w:lock w:val="sdtLocked"/>
                <w:placeholder>
                  <w:docPart w:val="3453E5CF4196464A8AA9CE837F1A18EC"/>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653337"/>
                <w:lock w:val="sdtLocked"/>
                <w:placeholder>
                  <w:docPart w:val="8EF8A5CB4CF84EF8A331A06C70DEDD4A"/>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14112059"/>
                <w:lock w:val="sdtLocked"/>
                <w:placeholder>
                  <w:docPart w:val="F8C00B2524C74711848AB22483291898"/>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567549"/>
                <w:lock w:val="sdtLocked"/>
                <w:placeholder>
                  <w:docPart w:val="2388083388F14731B14FA6900E806D9F"/>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0232800"/>
                <w:lock w:val="sdtLocked"/>
                <w:placeholder>
                  <w:docPart w:val="81B34565FD2A4063BF41D816083BE634"/>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173846"/>
                <w:lock w:val="sdtLocked"/>
                <w:placeholder>
                  <w:docPart w:val="AFB8E17F58BA4210B848A5BBD90BF5BD"/>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1284434"/>
                <w:lock w:val="sdtLocked"/>
                <w:placeholder>
                  <w:docPart w:val="0F40065CF8794DFABD4FBCDE8B069283"/>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0302677"/>
                <w:lock w:val="sdtLocked"/>
                <w:placeholder>
                  <w:docPart w:val="3CA1D5BF5E4F41859BF271DC8C0203CE"/>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7210890"/>
                <w:lock w:val="sdtLocked"/>
                <w:placeholder>
                  <w:docPart w:val="97FA369E4A844FC5945542C93FD63BAC"/>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659578"/>
                <w:lock w:val="sdtLocked"/>
                <w:placeholder>
                  <w:docPart w:val="D78FB214E7E84321A10904A3A4B59D6D"/>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6113128"/>
                <w:lock w:val="sdtLocked"/>
                <w:placeholder>
                  <w:docPart w:val="99BA6E4822DA4F228B0C05CFED321D0B"/>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1465008"/>
                <w:lock w:val="sdtLocked"/>
                <w:placeholder>
                  <w:docPart w:val="33C6879A21F7421CA0726A1A8CF0FDA8"/>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40667914"/>
                <w:lock w:val="sdtLocked"/>
                <w:placeholder>
                  <w:docPart w:val="2FDF92364D30457B8DF3250942194738"/>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1716562"/>
                <w:lock w:val="sdtLocked"/>
                <w:placeholder>
                  <w:docPart w:val="D2784491C07F4D6EBEC368D420E573B9"/>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4788732"/>
                <w:lock w:val="sdtLocked"/>
                <w:placeholder>
                  <w:docPart w:val="F5416BE501C6406FA8CFF2B1E2DAF6F5"/>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5204321"/>
                <w:lock w:val="sdtLocked"/>
                <w:placeholder>
                  <w:docPart w:val="5E1B185B8A99494E81BA997E163ADCC9"/>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87134567"/>
                <w:lock w:val="sdtLocked"/>
                <w:placeholder>
                  <w:docPart w:val="7A076161572B49838B5FF34CC9F8D0C3"/>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3600851"/>
                <w:lock w:val="sdtLocked"/>
                <w:placeholder>
                  <w:docPart w:val="39D9AC91B99F43D18921002696159175"/>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8466227"/>
                <w:lock w:val="sdtLocked"/>
                <w:placeholder>
                  <w:docPart w:val="A5E03C0285D6442AA5073D021F749E70"/>
                </w:placeholder>
                <w:showingPlcHdr/>
                <w:text/>
              </w:sdtPr>
              <w:sdtEndPr/>
              <w:sdtContent>
                <w:r w:rsidR="008845FD">
                  <w:rPr>
                    <w:rStyle w:val="placeholder1Char"/>
                    <w:rFonts w:hint="eastAsia"/>
                  </w:rPr>
                  <w:t>____________</w:t>
                </w:r>
              </w:sdtContent>
            </w:sdt>
          </w:p>
        </w:tc>
        <w:tc>
          <w:tcPr>
            <w:tcW w:w="882" w:type="pct"/>
            <w:shd w:val="clear" w:color="auto" w:fill="D9D9D9" w:themeFill="background1" w:themeFillShade="D9"/>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4830398"/>
                <w:lock w:val="sdtLocked"/>
                <w:placeholder>
                  <w:docPart w:val="94E6C0275D7B4156A5B68860C18FFE4B"/>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262879"/>
                <w:lock w:val="sdtLocked"/>
                <w:placeholder>
                  <w:docPart w:val="80B487D904454FB5B4E3AC02A75D4C59"/>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312540"/>
                <w:lock w:val="sdtLocked"/>
                <w:placeholder>
                  <w:docPart w:val="348BFF0E55C64CB098FF05EA38B86DE7"/>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0140469"/>
                <w:lock w:val="sdtLocked"/>
                <w:placeholder>
                  <w:docPart w:val="BA831D72151C4671955DDE4A9D8235EB"/>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33264"/>
                <w:lock w:val="sdtLocked"/>
                <w:placeholder>
                  <w:docPart w:val="61C8409FFC814C0796757289647CA44A"/>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1139741"/>
                <w:lock w:val="sdtLocked"/>
                <w:placeholder>
                  <w:docPart w:val="546FF69B83044DAEBF9B9629264A1EFB"/>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76360406"/>
                <w:lock w:val="sdtLocked"/>
                <w:placeholder>
                  <w:docPart w:val="5A6D276A377949B6A4B4D12C39AEE72D"/>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3150306"/>
                <w:lock w:val="sdtLocked"/>
                <w:placeholder>
                  <w:docPart w:val="B5D425B02DF74998AC0B7D3E5FAAFC94"/>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1226886"/>
                <w:lock w:val="sdtLocked"/>
                <w:placeholder>
                  <w:docPart w:val="A34F2519C5684502BD124AA710AEF97D"/>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1048184"/>
                <w:lock w:val="sdtLocked"/>
                <w:placeholder>
                  <w:docPart w:val="EF6B0A53CC68403A82000DA3D1153926"/>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42833792"/>
                <w:lock w:val="sdtLocked"/>
                <w:placeholder>
                  <w:docPart w:val="68642C28F7AB4FEBBCC070B91CA4A837"/>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170831"/>
                <w:lock w:val="sdtLocked"/>
                <w:placeholder>
                  <w:docPart w:val="A8B82805841D4A5489BADF8CA48C76BD"/>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0093"/>
                <w:lock w:val="sdtLocked"/>
                <w:placeholder>
                  <w:docPart w:val="19D8B7F456324E0F8201080726868799"/>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88015"/>
                <w:lock w:val="sdtLocked"/>
                <w:placeholder>
                  <w:docPart w:val="853E5A2BF2634FD39BA85BB21EA70AB8"/>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23272502"/>
                <w:lock w:val="sdtLocked"/>
                <w:placeholder>
                  <w:docPart w:val="7F2EBE1219B04837BD11CBAC971640FA"/>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3770682"/>
                <w:lock w:val="sdtLocked"/>
                <w:placeholder>
                  <w:docPart w:val="42177E9343FA40BE8A74B22B5D53F0FA"/>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0744669"/>
                <w:lock w:val="sdtLocked"/>
                <w:placeholder>
                  <w:docPart w:val="6B93210BB1AD47E7B1454F2BD4DDE899"/>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6664530"/>
                <w:lock w:val="sdtLocked"/>
                <w:placeholder>
                  <w:docPart w:val="1FA51BFFE44E42D284E76584189D1B74"/>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8720636"/>
                <w:lock w:val="sdtLocked"/>
                <w:placeholder>
                  <w:docPart w:val="1431FA9DDA8C4CA48EBDF2C50CB245E2"/>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866996"/>
                <w:lock w:val="sdtLocked"/>
                <w:placeholder>
                  <w:docPart w:val="B4EC45625D024DC8AE60795D18DE4F92"/>
                </w:placeholder>
                <w:showingPlcHdr/>
                <w:text/>
              </w:sdtPr>
              <w:sdtEndPr/>
              <w:sdtContent>
                <w:r w:rsidR="008845FD">
                  <w:rPr>
                    <w:rStyle w:val="placeholder1Char"/>
                    <w:rFonts w:hint="eastAsia"/>
                  </w:rPr>
                  <w:t>____________</w:t>
                </w:r>
              </w:sdtContent>
            </w:sdt>
          </w:p>
        </w:tc>
        <w:tc>
          <w:tcPr>
            <w:tcW w:w="882" w:type="pct"/>
            <w:shd w:val="clear" w:color="auto" w:fill="D9D9D9" w:themeFill="background1" w:themeFillShade="D9"/>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0363922"/>
                <w:lock w:val="sdtLocked"/>
                <w:placeholder>
                  <w:docPart w:val="04F355B3CCD040B6BF84F76A5E6FC530"/>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82768722"/>
                <w:lock w:val="sdtLocked"/>
                <w:placeholder>
                  <w:docPart w:val="44136983F3674B6F9073E891547F9734"/>
                </w:placeholder>
                <w:showingPlcHdr/>
                <w:dataBinding w:prefixMappings="xmlns:ns0='http://wwww.hallomagic.com/xbrl/consistency' xmlns:ns1='consistency' " w:xpath="/ns0:xbrlConsistency[1]/ns1:ccConsistency[1]/ns1:ccSign_CashFlowsFromUsedInOperatingActivitiesneeq_duration_T[1]" w:storeItemID="{FE1676A3-EB50-4222-9B6B-7476559E528E}"/>
                <w:text/>
              </w:sdtPr>
              <w:sdtEndPr/>
              <w:sdtContent>
                <w:r w:rsidR="008845FD">
                  <w:rPr>
                    <w:rStyle w:val="placeholder1Char"/>
                    <w:rFonts w:hint="eastAsia"/>
                  </w:rPr>
                  <w:t>____________</w:t>
                </w:r>
              </w:sdtContent>
            </w:sdt>
          </w:p>
        </w:tc>
        <w:tc>
          <w:tcPr>
            <w:tcW w:w="882" w:type="pct"/>
            <w:shd w:val="clear" w:color="auto" w:fill="D9D9D9" w:themeFill="background1" w:themeFillShade="D9"/>
          </w:tcPr>
          <w:p w:rsidR="008845FD" w:rsidRPr="00552A81" w:rsidRDefault="001140BD"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8135372"/>
                <w:lock w:val="sdtLocked"/>
                <w:placeholder>
                  <w:docPart w:val="2EB039E0B6FA45D4912605CF11BD8793"/>
                </w:placeholder>
                <w:showingPlcHdr/>
                <w:dataBinding w:prefixMappings="xmlns:ns0='http://wwww.hallomagic.com/xbrl/consistency' xmlns:ns1='consistency' " w:xpath="/ns0:xbrlConsistency[1]/ns1:ccConsistency[1]/ns1:ccSign_CashFlowsFromUsedInOperatingActivitiesneeq_duration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6708170"/>
                <w:lock w:val="sdtLocked"/>
                <w:placeholder>
                  <w:docPart w:val="F0719EBDF5D24D36BDA0B4D5C8C0C3AF"/>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15026460"/>
                <w:lock w:val="sdtLocked"/>
                <w:placeholder>
                  <w:docPart w:val="C352D6DF770248CDB5E2DEA6033567D6"/>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806116"/>
                <w:lock w:val="sdtLocked"/>
                <w:placeholder>
                  <w:docPart w:val="11AA3F5C3CDA4722B5F0856B963D544A"/>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50201"/>
                <w:lock w:val="sdtLocked"/>
                <w:placeholder>
                  <w:docPart w:val="515EAE738A044D9C8CD32AFA02C6AEFF"/>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8638582"/>
                <w:lock w:val="sdtLocked"/>
                <w:placeholder>
                  <w:docPart w:val="494C2F194C504C00A1A25D45E90EA266"/>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26874360"/>
                <w:lock w:val="sdtLocked"/>
                <w:placeholder>
                  <w:docPart w:val="2F8D16C306774ABF82270D2E992DB9B7"/>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8065324"/>
                <w:lock w:val="sdtLocked"/>
                <w:placeholder>
                  <w:docPart w:val="A6D246C8303E411EBEF18DEEF7B7F1EE"/>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8606144"/>
                <w:lock w:val="sdtLocked"/>
                <w:placeholder>
                  <w:docPart w:val="67B6A1B2384545EF9D1C545F54AA5B1D"/>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87665455"/>
                <w:lock w:val="sdtLocked"/>
                <w:placeholder>
                  <w:docPart w:val="B5760789059D46C180E284C9237E31E1"/>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9584526"/>
                <w:lock w:val="sdtLocked"/>
                <w:placeholder>
                  <w:docPart w:val="BF24C1F4A9444BD68E5E3AF08B2A83AA"/>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42312130"/>
                <w:lock w:val="sdtLocked"/>
                <w:placeholder>
                  <w:docPart w:val="D99D5C15BF9243AB9FC46AD9F49F78B5"/>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454115"/>
                <w:lock w:val="sdtLocked"/>
                <w:placeholder>
                  <w:docPart w:val="36FDA72DF27D4B6ABE03F54F446D88D9"/>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28320225"/>
                <w:lock w:val="sdtLocked"/>
                <w:placeholder>
                  <w:docPart w:val="C5318F1358AE47EC9C12BB9D9C53DFD3"/>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9475540"/>
                <w:lock w:val="sdtLocked"/>
                <w:placeholder>
                  <w:docPart w:val="FEAD34E2F52540EEAC7B03D0B0C771A5"/>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707450"/>
                <w:lock w:val="sdtLocked"/>
                <w:placeholder>
                  <w:docPart w:val="0B81D5ED6A504BF0BC0EA3D55D85C9DF"/>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3767469"/>
                <w:lock w:val="sdtLocked"/>
                <w:placeholder>
                  <w:docPart w:val="E72DFC7858094AD1B9EB0F2214D43075"/>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质押贷款净增加额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113984"/>
                <w:lock w:val="sdtLocked"/>
                <w:placeholder>
                  <w:docPart w:val="776EAB4F5D434FE091DFC050E3B249A6"/>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7323648"/>
                <w:lock w:val="sdtLocked"/>
                <w:placeholder>
                  <w:docPart w:val="42F623379A3742AD91709958FAF6CE56"/>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90847811"/>
                <w:lock w:val="sdtLocked"/>
                <w:placeholder>
                  <w:docPart w:val="4A09E46F49104B3F882D6207BD69A190"/>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890925"/>
                <w:lock w:val="sdtLocked"/>
                <w:placeholder>
                  <w:docPart w:val="7CF636137B184BF4AEFA7FAF997E9CDF"/>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8638759"/>
                <w:lock w:val="sdtLocked"/>
                <w:placeholder>
                  <w:docPart w:val="093BFDC030D04837A858E737675CAE55"/>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97901684"/>
                <w:lock w:val="sdtLocked"/>
                <w:placeholder>
                  <w:docPart w:val="72761510FFA54F679237612F87C0438A"/>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8845FD" w:rsidRPr="00552A81" w:rsidRDefault="008845FD"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8845FD" w:rsidRPr="00552A81" w:rsidRDefault="001140BD"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370998"/>
                <w:lock w:val="sdtLocked"/>
                <w:placeholder>
                  <w:docPart w:val="C24DD3A97C5E4FC2965CCB28061D131C"/>
                </w:placeholder>
                <w:showingPlcHdr/>
                <w:text/>
              </w:sdtPr>
              <w:sdtEndPr/>
              <w:sdtContent>
                <w:r w:rsidR="008845FD">
                  <w:rPr>
                    <w:rStyle w:val="placeholder1Char"/>
                    <w:rFonts w:hint="eastAsia"/>
                  </w:rPr>
                  <w:t>____________</w:t>
                </w:r>
              </w:sdtContent>
            </w:sdt>
          </w:p>
        </w:tc>
        <w:tc>
          <w:tcPr>
            <w:tcW w:w="882" w:type="pct"/>
            <w:shd w:val="clear" w:color="auto" w:fill="D9D9D9" w:themeFill="background1" w:themeFillShade="D9"/>
          </w:tcPr>
          <w:p w:rsidR="008845FD" w:rsidRPr="00552A81" w:rsidRDefault="001140BD"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6548024"/>
                <w:lock w:val="sdtLocked"/>
                <w:placeholder>
                  <w:docPart w:val="CFCD40B80F42418D85BD875C12CD37C2"/>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8845FD" w:rsidRPr="00552A81" w:rsidRDefault="008845FD"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8845FD" w:rsidRPr="00552A81" w:rsidRDefault="001140BD"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7617071"/>
                <w:lock w:val="sdtLocked"/>
                <w:placeholder>
                  <w:docPart w:val="65AAEC61B4AC437F8DEF0F1FB434CA1B"/>
                </w:placeholder>
                <w:showingPlcHdr/>
                <w:dataBinding w:prefixMappings="xmlns:ns0='http://wwww.hallomagic.com/xbrl/consistency' xmlns:ns1='consistency' " w:xpath="/ns0:xbrlConsistency[1]/ns1:ccConsistency[1]/ns1:ccSign_CashFlowsFromUsedInInvestingActivitiesneeq_duration_T[1]" w:storeItemID="{FE1676A3-EB50-4222-9B6B-7476559E528E}"/>
                <w:text/>
              </w:sdtPr>
              <w:sdtEndPr/>
              <w:sdtContent>
                <w:r w:rsidR="008845FD">
                  <w:rPr>
                    <w:rStyle w:val="placeholder1Char"/>
                    <w:rFonts w:hint="eastAsia"/>
                  </w:rPr>
                  <w:t>____________</w:t>
                </w:r>
              </w:sdtContent>
            </w:sdt>
          </w:p>
        </w:tc>
        <w:tc>
          <w:tcPr>
            <w:tcW w:w="882" w:type="pct"/>
            <w:shd w:val="clear" w:color="auto" w:fill="D9D9D9" w:themeFill="background1" w:themeFillShade="D9"/>
          </w:tcPr>
          <w:p w:rsidR="008845FD" w:rsidRPr="00552A81" w:rsidRDefault="001140BD"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353237"/>
                <w:lock w:val="sdtLocked"/>
                <w:placeholder>
                  <w:docPart w:val="EC2499DBE7AA4E7192DF878848582DB8"/>
                </w:placeholder>
                <w:showingPlcHdr/>
                <w:dataBinding w:prefixMappings="xmlns:ns0='http://wwww.hallomagic.com/xbrl/consistency' xmlns:ns1='consistency' " w:xpath="/ns0:xbrlConsistency[1]/ns1:ccConsistency[1]/ns1:ccSign_CashFlowsFromUsedInInvestingActivitiesneeq_duration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37701084"/>
                <w:lock w:val="sdtLocked"/>
                <w:placeholder>
                  <w:docPart w:val="E0C7D6BDCA7944FA8E6501F3EA4AC798"/>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4917114"/>
                <w:lock w:val="sdtLocked"/>
                <w:placeholder>
                  <w:docPart w:val="8C4B589CEF584CE298800A4C0D55B6B8"/>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0872604"/>
                <w:lock w:val="sdtLocked"/>
                <w:placeholder>
                  <w:docPart w:val="29818C8E19FD4B4B8958A74657544DC6"/>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2800742"/>
                <w:lock w:val="sdtLocked"/>
                <w:placeholder>
                  <w:docPart w:val="E57CACCA2F2A48B69219B52BABDED88B"/>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2485085"/>
                <w:lock w:val="sdtLocked"/>
                <w:placeholder>
                  <w:docPart w:val="658557FF3E5040A5BCFE23FC6D27AA8A"/>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575124"/>
                <w:lock w:val="sdtLocked"/>
                <w:placeholder>
                  <w:docPart w:val="24F334D2DD424D9A8B9021426BCC48BD"/>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0349109"/>
                <w:lock w:val="sdtLocked"/>
                <w:placeholder>
                  <w:docPart w:val="64B7F5BE65F6409B9CFEBF4E08E12D2D"/>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5961049"/>
                <w:lock w:val="sdtLocked"/>
                <w:placeholder>
                  <w:docPart w:val="6E78658BADD8465094D160770587D0E1"/>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4759989"/>
                <w:lock w:val="sdtLocked"/>
                <w:placeholder>
                  <w:docPart w:val="F4F8AE9AE7BB4E2E80153F7910B45FA0"/>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9942511"/>
                <w:lock w:val="sdtLocked"/>
                <w:placeholder>
                  <w:docPart w:val="0032C696E45745F2A76AF63D40306759"/>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8710661"/>
                <w:lock w:val="sdtLocked"/>
                <w:placeholder>
                  <w:docPart w:val="875D5E878B27427EB1520E91D0227D6F"/>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2267901"/>
                <w:lock w:val="sdtLocked"/>
                <w:placeholder>
                  <w:docPart w:val="74AC4B19B7BF472BACEFE20546FBD557"/>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969819"/>
                <w:lock w:val="sdtLocked"/>
                <w:placeholder>
                  <w:docPart w:val="A2DD3452B0FA43BA85A0D9F9C27797C3"/>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66511678"/>
                <w:lock w:val="sdtLocked"/>
                <w:placeholder>
                  <w:docPart w:val="5833EEC729444201A789B37EB03FDA15"/>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5332315"/>
                <w:lock w:val="sdtLocked"/>
                <w:placeholder>
                  <w:docPart w:val="AAD02A275BD84D3F8020ABFB2D657F27"/>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8138650"/>
                <w:lock w:val="sdtLocked"/>
                <w:placeholder>
                  <w:docPart w:val="8B37C2FA71824747A5FC609353556ECA"/>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8321787"/>
                <w:lock w:val="sdtLocked"/>
                <w:placeholder>
                  <w:docPart w:val="80A01A06A7594F56A35AA09C58CF9D21"/>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2129242"/>
                <w:lock w:val="sdtLocked"/>
                <w:placeholder>
                  <w:docPart w:val="D1AB547E07B64A2DA45482CEB92659E4"/>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1834174"/>
                <w:lock w:val="sdtLocked"/>
                <w:placeholder>
                  <w:docPart w:val="CA161A72729A4D819445B0F40B26C007"/>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08696049"/>
                <w:lock w:val="sdtLocked"/>
                <w:placeholder>
                  <w:docPart w:val="0B4FA3BBED76471CB17537CD21453AE8"/>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858731"/>
                <w:lock w:val="sdtLocked"/>
                <w:placeholder>
                  <w:docPart w:val="14C7D020AE394C2BAA8EBB6807DCACC8"/>
                </w:placeholder>
                <w:showingPlcHdr/>
                <w:text/>
              </w:sdtPr>
              <w:sdtEndPr/>
              <w:sdtContent>
                <w:r w:rsidR="008845FD">
                  <w:rPr>
                    <w:rStyle w:val="placeholder1Char"/>
                    <w:rFonts w:hint="eastAsia"/>
                  </w:rPr>
                  <w:t>____________</w:t>
                </w:r>
              </w:sdtContent>
            </w:sdt>
          </w:p>
        </w:tc>
        <w:tc>
          <w:tcPr>
            <w:tcW w:w="882" w:type="pct"/>
            <w:shd w:val="clear" w:color="auto" w:fill="D9D9D9" w:themeFill="background1" w:themeFillShade="D9"/>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0046393"/>
                <w:lock w:val="sdtLocked"/>
                <w:placeholder>
                  <w:docPart w:val="4E3FF7385026408091BC0CFDE15AA85A"/>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8162169"/>
                <w:lock w:val="sdtLocked"/>
                <w:placeholder>
                  <w:docPart w:val="8CCF942B3D1C44668034C97BB74048A9"/>
                </w:placeholder>
                <w:showingPlcHdr/>
                <w:dataBinding w:prefixMappings="xmlns:ns0='http://wwww.hallomagic.com/xbrl/consistency' xmlns:ns1='consistency' " w:xpath="/ns0:xbrlConsistency[1]/ns1:ccConsistency[1]/ns1:ccSign_CashFlowsFromUsedInFinancingActivitiesneeq_duration_T[1]" w:storeItemID="{FE1676A3-EB50-4222-9B6B-7476559E528E}"/>
                <w:text/>
              </w:sdtPr>
              <w:sdtEndPr/>
              <w:sdtContent>
                <w:r w:rsidR="008845FD">
                  <w:rPr>
                    <w:rStyle w:val="placeholder1Char"/>
                    <w:rFonts w:hint="eastAsia"/>
                  </w:rPr>
                  <w:t>____________</w:t>
                </w:r>
              </w:sdtContent>
            </w:sdt>
          </w:p>
        </w:tc>
        <w:tc>
          <w:tcPr>
            <w:tcW w:w="882" w:type="pct"/>
            <w:shd w:val="clear" w:color="auto" w:fill="D9D9D9" w:themeFill="background1" w:themeFillShade="D9"/>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0399089"/>
                <w:lock w:val="sdtLocked"/>
                <w:placeholder>
                  <w:docPart w:val="E1C298CFDECE48C78600AD52E35F03AC"/>
                </w:placeholder>
                <w:showingPlcHdr/>
                <w:dataBinding w:prefixMappings="xmlns:ns0='http://wwww.hallomagic.com/xbrl/consistency' xmlns:ns1='consistency' " w:xpath="/ns0:xbrlConsistency[1]/ns1:ccConsistency[1]/ns1:ccSign_CashFlowsFromUsedInFinancingActivitiesneeq_duration_T-1[1]" w:storeItemID="{FE1676A3-EB50-4222-9B6B-7476559E528E}"/>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1072693"/>
                <w:lock w:val="sdtLocked"/>
                <w:placeholder>
                  <w:docPart w:val="7FD7B23261DB46F6A4AE46EA7DEF98EC"/>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573675"/>
                <w:lock w:val="sdtLocked"/>
                <w:placeholder>
                  <w:docPart w:val="44D98F100E2B45AA92E81AE3DCDA04DF"/>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040436"/>
                <w:lock w:val="sdtLocked"/>
                <w:placeholder>
                  <w:docPart w:val="BC8D7EF7CD9A4C46881CC19DFFDBD1A6"/>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9254070"/>
                <w:lock w:val="sdtLocked"/>
                <w:placeholder>
                  <w:docPart w:val="D776208DB00E463DAC37A2CA6F55EBF6"/>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7796501"/>
                <w:lock w:val="sdtLocked"/>
                <w:placeholder>
                  <w:docPart w:val="D65EC1DBC2C045EC9BB05392A6726839"/>
                </w:placeholder>
                <w:showingPlcHdr/>
                <w:dataBinding w:prefixMappings="xmlns:ns0='http://wwww.hallomagic.com/xbrl/consistency' xmlns:ns1='consistency' " w:xpath="/ns0:xbrlConsistency[1]/ns1:ccConsistency[1]/ns1:ccSign_CashAndCashEquivalentsneeq_instant_T-1[1]" w:storeItemID="{FE1676A3-EB50-4222-9B6B-7476559E528E}"/>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9077524"/>
                <w:lock w:val="sdtLocked"/>
                <w:placeholder>
                  <w:docPart w:val="034F70C7B2AE4D74BD562D1C2B1452D2"/>
                </w:placeholder>
                <w:showingPlcHdr/>
                <w:text/>
              </w:sdtPr>
              <w:sdtEndPr/>
              <w:sdtContent>
                <w:r w:rsidR="008845FD">
                  <w:rPr>
                    <w:rStyle w:val="placeholder1Char"/>
                    <w:rFonts w:hint="eastAsia"/>
                  </w:rPr>
                  <w:t>____________</w:t>
                </w:r>
              </w:sdtContent>
            </w:sdt>
          </w:p>
        </w:tc>
      </w:tr>
      <w:tr w:rsidR="008845FD" w:rsidRPr="00552A81" w:rsidTr="00705447">
        <w:tc>
          <w:tcPr>
            <w:tcW w:w="2353" w:type="pct"/>
            <w:shd w:val="clear" w:color="auto" w:fill="D9D9D9" w:themeFill="background1" w:themeFillShade="D9"/>
            <w:vAlign w:val="center"/>
          </w:tcPr>
          <w:p w:rsidR="008845FD" w:rsidRPr="00552A81" w:rsidRDefault="008845FD"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8845FD" w:rsidRPr="00552A81" w:rsidRDefault="008845FD"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886202"/>
                <w:lock w:val="sdtLocked"/>
                <w:placeholder>
                  <w:docPart w:val="7AE5EF57A87544E7A1891397492FB20D"/>
                </w:placeholder>
                <w:showingPlcHdr/>
                <w:text/>
              </w:sdtPr>
              <w:sdtEndPr/>
              <w:sdtContent>
                <w:r w:rsidR="008845FD">
                  <w:rPr>
                    <w:rStyle w:val="placeholder1Char"/>
                    <w:rFonts w:hint="eastAsia"/>
                  </w:rPr>
                  <w:t>____________</w:t>
                </w:r>
              </w:sdtContent>
            </w:sdt>
          </w:p>
        </w:tc>
        <w:tc>
          <w:tcPr>
            <w:tcW w:w="882" w:type="pct"/>
            <w:shd w:val="clear" w:color="auto" w:fill="auto"/>
          </w:tcPr>
          <w:p w:rsidR="008845FD" w:rsidRPr="00552A81" w:rsidRDefault="001140BD"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249978"/>
                <w:lock w:val="sdtLocked"/>
                <w:placeholder>
                  <w:docPart w:val="2AAC077E33BF4C4197A9A42186522D03"/>
                </w:placeholder>
                <w:showingPlcHdr/>
                <w:dataBinding w:prefixMappings="xmlns:ns0='http://wwww.hallomagic.com/xbrl/consistency' xmlns:ns1='consistency' " w:xpath="/ns0:xbrlConsistency[1]/ns1:ccConsistency[1]/ns1:ccSign_CashAndCashEquivalentsneeq_instant_T-1[1]" w:storeItemID="{FE1676A3-EB50-4222-9B6B-7476559E528E}"/>
                <w:text/>
              </w:sdtPr>
              <w:sdtEndPr/>
              <w:sdtContent>
                <w:r w:rsidR="008845FD">
                  <w:rPr>
                    <w:rStyle w:val="placeholder1Char"/>
                    <w:rFonts w:hint="eastAsia"/>
                  </w:rPr>
                  <w:t>____________</w:t>
                </w:r>
              </w:sdtContent>
            </w:sdt>
          </w:p>
        </w:tc>
      </w:tr>
    </w:tbl>
    <w:p w:rsidR="008845FD" w:rsidRDefault="008845FD" w:rsidP="005743FF">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sdt>
        <w:sdtPr>
          <w:rPr>
            <w:rFonts w:asciiTheme="minorEastAsia" w:eastAsiaTheme="minorEastAsia" w:hAnsiTheme="minorEastAsia"/>
            <w:color w:val="000000" w:themeColor="text1"/>
            <w:szCs w:val="24"/>
          </w:rPr>
          <w:id w:val="826100632"/>
          <w:lock w:val="sdtLocked"/>
          <w:placeholder>
            <w:docPart w:val="CFF6B7952CD7429BA2D060BFAC1D0612"/>
          </w:placeholder>
          <w:showingPlcHdr/>
          <w:dataBinding w:prefixMappings="xmlns:ns0='http://wwww.hallomagic.com/xbrl/consistency' xmlns:ns1='consistency' " w:xpath="/ns0:xbrlConsistency[1]/ns1:ccConsistency[1]/ns1:ccSign_GongSiFaDingDaiBiaoRenneeq_duration_T[1]" w:storeItemID="{FE1676A3-EB50-4222-9B6B-7476559E528E}"/>
          <w:text/>
        </w:sdtPr>
        <w:sdtEndPr/>
        <w:sdtContent>
          <w:r w:rsidRPr="001168E3">
            <w:rPr>
              <w:rStyle w:val="placeholder1Char"/>
              <w:rFonts w:hint="eastAsia"/>
            </w:rPr>
            <w:t>___________</w:t>
          </w:r>
        </w:sdtContent>
      </w:sdt>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916441318"/>
          <w:lock w:val="sdtLocked"/>
          <w:placeholder>
            <w:docPart w:val="743BB16475134557B36B104DC42C2F3C"/>
          </w:placeholder>
          <w:showingPlcHdr/>
          <w:dataBinding w:prefixMappings="xmlns:ns0='http://wwww.hallomagic.com/xbrl/consistency' xmlns:ns1='consistency' " w:xpath="/ns0:xbrlConsistency[1]/ns1:ccConsistency[1]/ns1:ccSign_ZhuGuanKuaiJiGongZuoFuZeRenneeq_duration_T[1]" w:storeItemID="{FE1676A3-EB50-4222-9B6B-7476559E528E}"/>
          <w:text/>
        </w:sdtPr>
        <w:sdtEndPr/>
        <w:sdtContent>
          <w:r w:rsidRPr="001168E3">
            <w:rPr>
              <w:rStyle w:val="placeholder1Char"/>
              <w:rFonts w:hint="eastAsia"/>
            </w:rPr>
            <w:t>___________</w:t>
          </w:r>
        </w:sdtContent>
      </w:sdt>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1718895912"/>
          <w:lock w:val="sdtLocked"/>
          <w:placeholder>
            <w:docPart w:val="72AD28B1B37F41D2A561FCD758C025FB"/>
          </w:placeholder>
          <w:showingPlcHdr/>
          <w:dataBinding w:prefixMappings="xmlns:ns0='http://wwww.hallomagic.com/xbrl/consistency' xmlns:ns1='consistency' " w:xpath="/ns0:xbrlConsistency[1]/ns1:ccConsistency[1]/ns1:ccSign_KuaiJiJiGouFuZeRenneeq_duration_T[1]" w:storeItemID="{FE1676A3-EB50-4222-9B6B-7476559E528E}"/>
          <w:text/>
        </w:sdtPr>
        <w:sdtEndPr/>
        <w:sdtContent>
          <w:r w:rsidRPr="001168E3">
            <w:rPr>
              <w:rStyle w:val="placeholder1Char"/>
              <w:rFonts w:hint="eastAsia"/>
            </w:rPr>
            <w:t>___________</w:t>
          </w:r>
        </w:sdtContent>
      </w:sdt>
    </w:p>
    <w:p w:rsidR="008845FD" w:rsidRDefault="008845FD" w:rsidP="005743FF">
      <w:pPr>
        <w:widowControl/>
        <w:ind w:right="270"/>
        <w:jc w:val="left"/>
        <w:rPr>
          <w:rFonts w:asciiTheme="minorEastAsia" w:eastAsiaTheme="minorEastAsia" w:hAnsiTheme="minorEastAsia"/>
          <w:color w:val="000000" w:themeColor="text1"/>
          <w:szCs w:val="24"/>
        </w:rPr>
      </w:pPr>
    </w:p>
    <w:p w:rsidR="008845FD" w:rsidRPr="001B6047" w:rsidRDefault="008845FD"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2"/>
        <w:gridCol w:w="1800"/>
        <w:gridCol w:w="1605"/>
        <w:gridCol w:w="1700"/>
      </w:tblGrid>
      <w:tr w:rsidR="008845FD" w:rsidRPr="001B6047" w:rsidTr="00705447">
        <w:tc>
          <w:tcPr>
            <w:tcW w:w="235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8845FD" w:rsidRPr="001B6047"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1B6047" w:rsidRDefault="008845FD"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8845FD" w:rsidRPr="001B6047" w:rsidRDefault="008845FD" w:rsidP="00705447">
            <w:pPr>
              <w:widowControl/>
              <w:jc w:val="right"/>
              <w:rPr>
                <w:rFonts w:asciiTheme="minorEastAsia" w:eastAsiaTheme="minorEastAsia" w:hAnsiTheme="minorEastAsia" w:cs="宋体"/>
                <w:color w:val="000000" w:themeColor="text1"/>
                <w:kern w:val="0"/>
                <w:sz w:val="18"/>
                <w:szCs w:val="21"/>
              </w:rPr>
            </w:pPr>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2531562"/>
                <w:lock w:val="sdtLocked"/>
                <w:placeholder>
                  <w:docPart w:val="60C35FF699F34F34AC2EDEB5219EC8A0"/>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5123889"/>
                <w:lock w:val="sdtLocked"/>
                <w:placeholder>
                  <w:docPart w:val="A0AEEAA426C84D32899E7A0A55A87D21"/>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3132639"/>
                <w:lock w:val="sdtLocked"/>
                <w:placeholder>
                  <w:docPart w:val="3B1A060AF46E4AA8961F9E1B9C34A298"/>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1030555"/>
                <w:lock w:val="sdtLocked"/>
                <w:placeholder>
                  <w:docPart w:val="4116C3C7094340A6B51C8E3A32942149"/>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19652450"/>
                <w:lock w:val="sdtLocked"/>
                <w:placeholder>
                  <w:docPart w:val="29100ABF5288473BAFCE477FA26D216F"/>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05160982"/>
                <w:lock w:val="sdtLocked"/>
                <w:placeholder>
                  <w:docPart w:val="3F37604FB52F4977B1A0B0A61A0C22E7"/>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798627"/>
                <w:lock w:val="sdtLocked"/>
                <w:placeholder>
                  <w:docPart w:val="BDE2EBE2D0E942A3A25AA05CDB7A28D3"/>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5692041"/>
                <w:lock w:val="sdtLocked"/>
                <w:placeholder>
                  <w:docPart w:val="A89CF63CD3E046A798F6BCFC6240D2FD"/>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06315166"/>
                <w:lock w:val="sdtLocked"/>
                <w:placeholder>
                  <w:docPart w:val="070A1A2C5BD346929E787F6C4911933A"/>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735032"/>
                <w:lock w:val="sdtLocked"/>
                <w:placeholder>
                  <w:docPart w:val="CB9D1DE52A92429C8D62D9198C9563CF"/>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2811825"/>
                <w:lock w:val="sdtLocked"/>
                <w:placeholder>
                  <w:docPart w:val="5FCD5E7562654C8B9D06C46B9C2274F8"/>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0665468"/>
                <w:lock w:val="sdtLocked"/>
                <w:placeholder>
                  <w:docPart w:val="DAF8BCE7ECB0454792BDE521A63CEBCA"/>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9856471"/>
                <w:lock w:val="sdtLocked"/>
                <w:placeholder>
                  <w:docPart w:val="698570B2A9B54D7481A386F179FCD782"/>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6156871"/>
                <w:lock w:val="sdtLocked"/>
                <w:placeholder>
                  <w:docPart w:val="7C856864A844429AA2F228376027873E"/>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9962811"/>
                <w:lock w:val="sdtLocked"/>
                <w:placeholder>
                  <w:docPart w:val="70EFF14BC04B4013A97C409296014779"/>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42372564"/>
                <w:lock w:val="sdtLocked"/>
                <w:placeholder>
                  <w:docPart w:val="92B9F80E4B2A4FE2A4E942695C67DC4C"/>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172453"/>
                <w:lock w:val="sdtLocked"/>
                <w:placeholder>
                  <w:docPart w:val="CB8FE7A7EB034C9EA3191E537DA06434"/>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6829618"/>
                <w:lock w:val="sdtLocked"/>
                <w:placeholder>
                  <w:docPart w:val="4D56950FEA4F48449CCAD694C0BCEDD9"/>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6789418"/>
                <w:lock w:val="sdtLocked"/>
                <w:placeholder>
                  <w:docPart w:val="BF4EFF139F4544F3B02454CA47E6A3BA"/>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257075"/>
                <w:lock w:val="sdtLocked"/>
                <w:placeholder>
                  <w:docPart w:val="214C7CB9ED70443397A777D05ABFDE94"/>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1635856"/>
                <w:lock w:val="sdtLocked"/>
                <w:placeholder>
                  <w:docPart w:val="0ABE2D2465D04DF88E5832D6CEDFA36C"/>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0177981"/>
                <w:lock w:val="sdtLocked"/>
                <w:placeholder>
                  <w:docPart w:val="E94B0DCE01E0462B86771A4DA31C98B9"/>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1320479"/>
                <w:lock w:val="sdtLocked"/>
                <w:placeholder>
                  <w:docPart w:val="3A159E2373764FB58B474B2550E7A01D"/>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3813892"/>
                <w:lock w:val="sdtLocked"/>
                <w:placeholder>
                  <w:docPart w:val="23119C20CAD5454BA4F9ABD26D3B5ADD"/>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3203286"/>
                <w:lock w:val="sdtLocked"/>
                <w:placeholder>
                  <w:docPart w:val="5D8D8DA2CB524AE8AEEEBCA04A517D71"/>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266936"/>
                <w:lock w:val="sdtLocked"/>
                <w:placeholder>
                  <w:docPart w:val="4680D7C2D7B94669A180B7B30463306B"/>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5916430"/>
                <w:lock w:val="sdtLocked"/>
                <w:placeholder>
                  <w:docPart w:val="1BDFC0CFCFE44F34940540095403A00D"/>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7827000"/>
                <w:lock w:val="sdtLocked"/>
                <w:placeholder>
                  <w:docPart w:val="748BF3817354459F866191B1C1260B31"/>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收到其他与投资活动有关的现金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0323319"/>
                <w:lock w:val="sdtLocked"/>
                <w:placeholder>
                  <w:docPart w:val="C585F3786274448CB2BE68C4AC4EC6F2"/>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5838928"/>
                <w:lock w:val="sdtLocked"/>
                <w:placeholder>
                  <w:docPart w:val="8529FC41B04D404D816E44315929CFBF"/>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06155344"/>
                <w:lock w:val="sdtLocked"/>
                <w:placeholder>
                  <w:docPart w:val="B86777A7385143F4A1E160B90F3340E6"/>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7412540"/>
                <w:lock w:val="sdtLocked"/>
                <w:placeholder>
                  <w:docPart w:val="175DE730DE99404B8874A0A1DE2ABCC5"/>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5466670"/>
                <w:lock w:val="sdtLocked"/>
                <w:placeholder>
                  <w:docPart w:val="DBAE8E32348D46A1B5B7697E309EB1CF"/>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804732"/>
                <w:lock w:val="sdtLocked"/>
                <w:placeholder>
                  <w:docPart w:val="22D9FE74B84146E8A83A9C7A43FBD315"/>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04564047"/>
                <w:lock w:val="sdtLocked"/>
                <w:placeholder>
                  <w:docPart w:val="F4BC85546F1F490EA37F7621AB8D7751"/>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0324624"/>
                <w:lock w:val="sdtLocked"/>
                <w:placeholder>
                  <w:docPart w:val="0C4F5F1B027C4765A0D5DBA83DC8DA65"/>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286270"/>
                <w:lock w:val="sdtLocked"/>
                <w:placeholder>
                  <w:docPart w:val="0776826DE704476890EC2BFE08884BDB"/>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806481"/>
                <w:lock w:val="sdtLocked"/>
                <w:placeholder>
                  <w:docPart w:val="04983399FA3C4D968B4FBB27E74639BC"/>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3275508"/>
                <w:lock w:val="sdtLocked"/>
                <w:placeholder>
                  <w:docPart w:val="ADC4AF4485C6497980779BEFA8C0F2D1"/>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9439064"/>
                <w:lock w:val="sdtLocked"/>
                <w:placeholder>
                  <w:docPart w:val="12D9F52A4C3440BD80CC27F880B41F11"/>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40296620"/>
                <w:lock w:val="sdtLocked"/>
                <w:placeholder>
                  <w:docPart w:val="3D33ACADF59C4A9185426F3D0218EBCE"/>
                </w:placeholder>
                <w:showingPlcHdr/>
                <w:text/>
              </w:sdtPr>
              <w:sdtEndPr/>
              <w:sdtContent>
                <w:r w:rsidR="008845FD">
                  <w:rPr>
                    <w:rStyle w:val="placeholder1Char"/>
                    <w:rFonts w:hint="eastAsia"/>
                  </w:rPr>
                  <w:t>____________</w:t>
                </w:r>
              </w:sdtContent>
            </w:sdt>
          </w:p>
        </w:tc>
        <w:tc>
          <w:tcPr>
            <w:tcW w:w="881" w:type="pct"/>
            <w:shd w:val="clear" w:color="auto" w:fill="D9D9D9" w:themeFill="background1" w:themeFillShade="D9"/>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069673"/>
                <w:lock w:val="sdtLocked"/>
                <w:placeholder>
                  <w:docPart w:val="288A07D671C04D078F459E3030C7E31A"/>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44775556"/>
                <w:lock w:val="sdtLocked"/>
                <w:placeholder>
                  <w:docPart w:val="C88C437596044B9ABAFE87BE6666D09E"/>
                </w:placeholder>
                <w:showingPlcHdr/>
                <w:text/>
              </w:sdtPr>
              <w:sdtEndPr/>
              <w:sdtContent>
                <w:r w:rsidR="008845FD">
                  <w:rPr>
                    <w:rStyle w:val="placeholder1Char"/>
                    <w:rFonts w:hint="eastAsia"/>
                  </w:rPr>
                  <w:t>____________</w:t>
                </w:r>
              </w:sdtContent>
            </w:sdt>
          </w:p>
        </w:tc>
        <w:tc>
          <w:tcPr>
            <w:tcW w:w="881" w:type="pct"/>
            <w:shd w:val="clear" w:color="auto" w:fill="D9D9D9" w:themeFill="background1" w:themeFillShade="D9"/>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1482707"/>
                <w:lock w:val="sdtLocked"/>
                <w:placeholder>
                  <w:docPart w:val="9ABC8ACBAE69437880A4B5F3FEA6A4C0"/>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17986481"/>
                <w:lock w:val="sdtLocked"/>
                <w:placeholder>
                  <w:docPart w:val="7986F34CA0A740E8A5E827ECAEEC10A1"/>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8600651"/>
                <w:lock w:val="sdtLocked"/>
                <w:placeholder>
                  <w:docPart w:val="9A9EDC8CCB95441A932A9FE583866EFE"/>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2351985"/>
                <w:lock w:val="sdtLocked"/>
                <w:placeholder>
                  <w:docPart w:val="8B832ABBAF1E45BF9C24253613A57BBB"/>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0480792"/>
                <w:lock w:val="sdtLocked"/>
                <w:placeholder>
                  <w:docPart w:val="632916C869DF45A6BA5F3DF1A2F2E6DA"/>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3529692"/>
                <w:lock w:val="sdtLocked"/>
                <w:placeholder>
                  <w:docPart w:val="D000288DDF7547CC8E359B6602B61F90"/>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04585"/>
                <w:lock w:val="sdtLocked"/>
                <w:placeholder>
                  <w:docPart w:val="414F94836B244FDABE4C408F53F35BAE"/>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8697444"/>
                <w:lock w:val="sdtLocked"/>
                <w:placeholder>
                  <w:docPart w:val="DF4D63173FF24C6498A2032B9B4728CF"/>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1274207"/>
                <w:lock w:val="sdtLocked"/>
                <w:placeholder>
                  <w:docPart w:val="0C22AFF7275C453E8BBCBB299F49203C"/>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84871103"/>
                <w:lock w:val="sdtLocked"/>
                <w:placeholder>
                  <w:docPart w:val="B0BAA276A9B643C98CD8DC9EC5B8B8D5"/>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962007"/>
                <w:lock w:val="sdtLocked"/>
                <w:placeholder>
                  <w:docPart w:val="BC559A305E76468FB5FF1705A5BB7E0C"/>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643162"/>
                <w:lock w:val="sdtLocked"/>
                <w:placeholder>
                  <w:docPart w:val="8DFA9009E7AE4C219F6E528EA0808505"/>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3068842"/>
                <w:lock w:val="sdtLocked"/>
                <w:placeholder>
                  <w:docPart w:val="7C1F4E0B1C09452BB40FFF39BA1A8B68"/>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4543173"/>
                <w:lock w:val="sdtLocked"/>
                <w:placeholder>
                  <w:docPart w:val="F95390069A934EB1966BF5BAE54E8157"/>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9540484"/>
                <w:lock w:val="sdtLocked"/>
                <w:placeholder>
                  <w:docPart w:val="A916325D7C28456DA375754612E2BE7E"/>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8316256"/>
                <w:lock w:val="sdtLocked"/>
                <w:placeholder>
                  <w:docPart w:val="B108381D0E344A5889763B728DEF4AED"/>
                </w:placeholder>
                <w:showingPlcHdr/>
                <w:text/>
              </w:sdtPr>
              <w:sdtEndPr/>
              <w:sdtContent>
                <w:r w:rsidR="008845FD">
                  <w:rPr>
                    <w:rStyle w:val="placeholder1Char"/>
                    <w:rFonts w:hint="eastAsia"/>
                  </w:rPr>
                  <w:t>____________</w:t>
                </w:r>
              </w:sdtContent>
            </w:sdt>
          </w:p>
        </w:tc>
        <w:tc>
          <w:tcPr>
            <w:tcW w:w="881" w:type="pct"/>
            <w:shd w:val="clear" w:color="auto" w:fill="D9D9D9" w:themeFill="background1" w:themeFillShade="D9"/>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77205268"/>
                <w:lock w:val="sdtLocked"/>
                <w:placeholder>
                  <w:docPart w:val="23BFF863A68B421890B74B2ABFA136D0"/>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59520"/>
                <w:lock w:val="sdtLocked"/>
                <w:placeholder>
                  <w:docPart w:val="AAD738DDF6C147A183DAF3BC341FC06D"/>
                </w:placeholder>
                <w:showingPlcHdr/>
                <w:text/>
              </w:sdtPr>
              <w:sdtEndPr/>
              <w:sdtContent>
                <w:r w:rsidR="008845FD">
                  <w:rPr>
                    <w:rStyle w:val="placeholder1Char"/>
                    <w:rFonts w:hint="eastAsia"/>
                  </w:rPr>
                  <w:t>____________</w:t>
                </w:r>
              </w:sdtContent>
            </w:sdt>
          </w:p>
        </w:tc>
        <w:tc>
          <w:tcPr>
            <w:tcW w:w="881" w:type="pct"/>
            <w:shd w:val="clear" w:color="auto" w:fill="D9D9D9" w:themeFill="background1" w:themeFillShade="D9"/>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3049985"/>
                <w:lock w:val="sdtLocked"/>
                <w:placeholder>
                  <w:docPart w:val="DE2A60F8F15941FFB2EC552F79E31CC3"/>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四、汇率变动对现金及现金等价物的影响</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3186842"/>
                <w:lock w:val="sdtLocked"/>
                <w:placeholder>
                  <w:docPart w:val="92D6BCD0D862448998B556F88EA96603"/>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73341437"/>
                <w:lock w:val="sdtLocked"/>
                <w:placeholder>
                  <w:docPart w:val="34D0998C762649D4BEC916C8E39EAF06"/>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2753301"/>
                <w:lock w:val="sdtLocked"/>
                <w:placeholder>
                  <w:docPart w:val="9B1CBEB2687E45CB8DACF8CEA96950EB"/>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425164"/>
                <w:lock w:val="sdtLocked"/>
                <w:placeholder>
                  <w:docPart w:val="26490B03605C42458603F3F91C9A26FB"/>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1846119"/>
                <w:lock w:val="sdtLocked"/>
                <w:placeholder>
                  <w:docPart w:val="D3D31D62CB8D43BB93178E9F7FD70A41"/>
                </w:placeholder>
                <w:showingPlcHdr/>
                <w:dataBinding w:prefixMappings="xmlns:ns0='http://wwww.hallomagic.com/xbrl/consistency' xmlns:ns1='consistency' " w:xpath="/ns0:xbrlConsistency[1]/ns1:ccConsistency[1]/ns1:ccSign_CashAndCashEquivalentsneeq_instant_T-1_M[1]" w:storeItemID="{FE1676A3-EB50-4222-9B6B-7476559E528E}"/>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1945737"/>
                <w:lock w:val="sdtLocked"/>
                <w:placeholder>
                  <w:docPart w:val="7A3FB5ED4BD84FA28B02445D2C4B8824"/>
                </w:placeholder>
                <w:showingPlcHdr/>
                <w:text/>
              </w:sdtPr>
              <w:sdtEndPr/>
              <w:sdtContent>
                <w:r w:rsidR="008845FD">
                  <w:rPr>
                    <w:rStyle w:val="placeholder1Char"/>
                    <w:rFonts w:hint="eastAsia"/>
                  </w:rPr>
                  <w:t>____________</w:t>
                </w:r>
              </w:sdtContent>
            </w:sdt>
          </w:p>
        </w:tc>
      </w:tr>
      <w:tr w:rsidR="008845FD" w:rsidRPr="001B6047" w:rsidTr="00705447">
        <w:tc>
          <w:tcPr>
            <w:tcW w:w="2354" w:type="pct"/>
            <w:shd w:val="clear" w:color="auto" w:fill="D9D9D9" w:themeFill="background1" w:themeFillShade="D9"/>
            <w:vAlign w:val="center"/>
          </w:tcPr>
          <w:p w:rsidR="008845FD" w:rsidRPr="001B6047" w:rsidRDefault="008845FD"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8845FD" w:rsidRPr="00C45A43" w:rsidRDefault="008845FD"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5556073"/>
                <w:lock w:val="sdtLocked"/>
                <w:placeholder>
                  <w:docPart w:val="AD6D318B0CD24EA499761848B6D78D6E"/>
                </w:placeholder>
                <w:showingPlcHdr/>
                <w:text/>
              </w:sdtPr>
              <w:sdtEndPr/>
              <w:sdtContent>
                <w:r w:rsidR="008845FD">
                  <w:rPr>
                    <w:rStyle w:val="placeholder1Char"/>
                    <w:rFonts w:hint="eastAsia"/>
                  </w:rPr>
                  <w:t>____________</w:t>
                </w:r>
              </w:sdtContent>
            </w:sdt>
          </w:p>
        </w:tc>
        <w:tc>
          <w:tcPr>
            <w:tcW w:w="881" w:type="pct"/>
            <w:shd w:val="clear" w:color="auto" w:fill="auto"/>
          </w:tcPr>
          <w:p w:rsidR="008845FD" w:rsidRPr="00C45A43" w:rsidRDefault="001140BD"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3535396"/>
                <w:lock w:val="sdtLocked"/>
                <w:placeholder>
                  <w:docPart w:val="7C25DF286C204E478B404412E65C7D7F"/>
                </w:placeholder>
                <w:showingPlcHdr/>
                <w:dataBinding w:prefixMappings="xmlns:ns0='http://wwww.hallomagic.com/xbrl/consistency' xmlns:ns1='consistency' " w:xpath="/ns0:xbrlConsistency[1]/ns1:ccConsistency[1]/ns1:ccSign_CashAndCashEquivalentsneeq_instant_T-1_M[1]" w:storeItemID="{FE1676A3-EB50-4222-9B6B-7476559E528E}"/>
                <w:text/>
              </w:sdtPr>
              <w:sdtEndPr/>
              <w:sdtContent>
                <w:r w:rsidR="008845FD">
                  <w:rPr>
                    <w:rStyle w:val="placeholder1Char"/>
                    <w:rFonts w:hint="eastAsia"/>
                  </w:rPr>
                  <w:t>____________</w:t>
                </w:r>
              </w:sdtContent>
            </w:sdt>
          </w:p>
        </w:tc>
      </w:tr>
    </w:tbl>
    <w:p w:rsidR="008845FD" w:rsidRDefault="008845FD"/>
    <w:bookmarkEnd w:id="14"/>
    <w:p w:rsidR="0066457D" w:rsidRDefault="0066457D" w:rsidP="0066457D"/>
    <w:p w:rsidR="0066457D" w:rsidRPr="0066457D" w:rsidRDefault="0066457D" w:rsidP="0066457D">
      <w:pPr>
        <w:sectPr w:rsidR="0066457D" w:rsidRPr="0066457D" w:rsidSect="000C7399">
          <w:headerReference w:type="default" r:id="rId21"/>
          <w:pgSz w:w="11906" w:h="16838"/>
          <w:pgMar w:top="1440" w:right="1797" w:bottom="1440" w:left="1797" w:header="851" w:footer="992" w:gutter="0"/>
          <w:cols w:space="425"/>
          <w:docGrid w:type="lines" w:linePitch="312"/>
        </w:sectPr>
      </w:pPr>
    </w:p>
    <w:p w:rsidR="008845FD" w:rsidRPr="001B6047" w:rsidRDefault="008845FD" w:rsidP="000A23CF">
      <w:pPr>
        <w:widowControl/>
        <w:ind w:right="270"/>
        <w:jc w:val="left"/>
        <w:rPr>
          <w:rFonts w:asciiTheme="minorEastAsia" w:eastAsiaTheme="minorEastAsia" w:hAnsiTheme="minorEastAsia" w:cs="宋体"/>
          <w:color w:val="000000" w:themeColor="text1"/>
          <w:kern w:val="0"/>
          <w:sz w:val="18"/>
          <w:szCs w:val="18"/>
        </w:rPr>
      </w:pPr>
      <w:bookmarkStart w:id="19" w:name="BookmarkFinacialStatement2"/>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008845FD" w:rsidRPr="00170479" w:rsidTr="00085C73">
        <w:trPr>
          <w:trHeight w:val="317"/>
          <w:jc w:val="center"/>
        </w:trPr>
        <w:tc>
          <w:tcPr>
            <w:tcW w:w="2689" w:type="dxa"/>
            <w:tcBorders>
              <w:bottom w:val="nil"/>
            </w:tcBorders>
            <w:shd w:val="clear" w:color="auto" w:fill="D9D9D9" w:themeFill="background1" w:themeFillShade="D9"/>
            <w:vAlign w:val="center"/>
          </w:tcPr>
          <w:p w:rsidR="008845FD" w:rsidRPr="00170479" w:rsidRDefault="008845FD" w:rsidP="001A1A48">
            <w:pPr>
              <w:rPr>
                <w:rFonts w:asciiTheme="minorEastAsia" w:eastAsiaTheme="minorEastAsia" w:hAnsiTheme="minorEastAsia"/>
                <w:b/>
                <w:color w:val="000000" w:themeColor="text1"/>
                <w:sz w:val="16"/>
                <w:szCs w:val="16"/>
              </w:rPr>
            </w:pPr>
          </w:p>
        </w:tc>
        <w:tc>
          <w:tcPr>
            <w:tcW w:w="13244" w:type="dxa"/>
            <w:gridSpan w:val="10"/>
            <w:shd w:val="clear" w:color="auto" w:fill="D9D9D9" w:themeFill="background1" w:themeFillShade="D9"/>
          </w:tcPr>
          <w:p w:rsidR="008845FD" w:rsidRPr="00170479" w:rsidRDefault="008845FD" w:rsidP="00170479">
            <w:pPr>
              <w:widowControl/>
              <w:ind w:right="80"/>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本期</w:t>
            </w:r>
          </w:p>
        </w:tc>
      </w:tr>
      <w:tr w:rsidR="008845FD" w:rsidRPr="00552A81" w:rsidTr="00085C73">
        <w:trPr>
          <w:trHeight w:val="317"/>
          <w:jc w:val="center"/>
        </w:trPr>
        <w:tc>
          <w:tcPr>
            <w:tcW w:w="2689" w:type="dxa"/>
            <w:tcBorders>
              <w:top w:val="nil"/>
              <w:bottom w:val="nil"/>
            </w:tcBorders>
            <w:shd w:val="clear" w:color="auto" w:fill="D9D9D9" w:themeFill="background1" w:themeFillShade="D9"/>
            <w:vAlign w:val="center"/>
          </w:tcPr>
          <w:p w:rsidR="008845FD" w:rsidRPr="00170479" w:rsidRDefault="008845FD" w:rsidP="00E94D6B">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8845FD" w:rsidRPr="00170479" w:rsidRDefault="008845FD" w:rsidP="00170479">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8845FD" w:rsidRPr="00170479" w:rsidRDefault="008845FD" w:rsidP="001A1A48">
            <w:pPr>
              <w:widowControl/>
              <w:jc w:val="right"/>
              <w:rPr>
                <w:rFonts w:asciiTheme="minorEastAsia" w:eastAsiaTheme="minorEastAsia" w:hAnsiTheme="minorEastAsia"/>
                <w:color w:val="000000" w:themeColor="text1"/>
                <w:sz w:val="16"/>
                <w:szCs w:val="16"/>
              </w:rPr>
            </w:pPr>
          </w:p>
        </w:tc>
        <w:tc>
          <w:tcPr>
            <w:tcW w:w="1479" w:type="dxa"/>
            <w:tcBorders>
              <w:bottom w:val="nil"/>
            </w:tcBorders>
            <w:shd w:val="clear" w:color="auto" w:fill="D9D9D9" w:themeFill="background1" w:themeFillShade="D9"/>
          </w:tcPr>
          <w:p w:rsidR="008845FD" w:rsidRPr="00170479" w:rsidRDefault="008845FD" w:rsidP="001A1A48">
            <w:pPr>
              <w:widowControl/>
              <w:jc w:val="right"/>
              <w:rPr>
                <w:rFonts w:asciiTheme="minorEastAsia" w:eastAsiaTheme="minorEastAsia" w:hAnsiTheme="minorEastAsia"/>
                <w:color w:val="000000" w:themeColor="text1"/>
                <w:sz w:val="16"/>
                <w:szCs w:val="16"/>
              </w:rPr>
            </w:pPr>
          </w:p>
        </w:tc>
      </w:tr>
      <w:tr w:rsidR="008845FD" w:rsidRPr="00552A81" w:rsidTr="00085C73">
        <w:trPr>
          <w:trHeight w:val="317"/>
          <w:jc w:val="center"/>
        </w:trPr>
        <w:tc>
          <w:tcPr>
            <w:tcW w:w="2689" w:type="dxa"/>
            <w:tcBorders>
              <w:top w:val="nil"/>
            </w:tcBorders>
            <w:shd w:val="clear" w:color="auto" w:fill="D9D9D9" w:themeFill="background1" w:themeFillShade="D9"/>
            <w:vAlign w:val="center"/>
          </w:tcPr>
          <w:p w:rsidR="008845FD" w:rsidRPr="00170479" w:rsidRDefault="008845FD"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top w:val="nil"/>
            </w:tcBorders>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913909"/>
                <w:lock w:val="sdtLocked"/>
                <w:placeholder>
                  <w:docPart w:val="754BB3EE6AF74EDCA79BE91274A5B9C8"/>
                </w:placeholder>
                <w:showingPlcHdr/>
                <w:dataBinding w:prefixMappings="xmlns:ns0='http://wwww.hallomagic.com/xbrl/consistency' xmlns:ns1='consistency' " w:xpath="/ns0:xbrlConsistency[1]/ns1:ccConsistency[1]/ns1:ccSign_IssuedCapital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9535742"/>
                <w:lock w:val="sdtLocked"/>
                <w:placeholder>
                  <w:docPart w:val="277333ABBA7648C28905D2F77A9FCDF7"/>
                </w:placeholder>
                <w:showingPlcHdr/>
                <w:dataBinding w:prefixMappings="xmlns:ns0='http://wwww.hallomagic.com/xbrl/consistency' xmlns:ns1='consistency' " w:xpath="/ns0:xbrlConsistency[1]/ns1:ccConsistency[1]/ns1:ccSign_CapitalSurplus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3657531"/>
                <w:lock w:val="sdtLocked"/>
                <w:placeholder>
                  <w:docPart w:val="8922500E19C74D8BAF104F8B73D4AF23"/>
                </w:placeholder>
                <w:showingPlcHdr/>
                <w:dataBinding w:prefixMappings="xmlns:ns0='http://wwww.hallomagic.com/xbrl/consistency' xmlns:ns1='consistency' " w:xpath="/ns0:xbrlConsistency[1]/ns1:ccConsistency[1]/ns1:ccSign_KuCunGu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4280003"/>
                <w:lock w:val="sdtLocked"/>
                <w:placeholder>
                  <w:docPart w:val="AEE7A0BEC9A84330BFFBDBD28B905477"/>
                </w:placeholder>
                <w:showingPlcHdr/>
                <w:dataBinding w:prefixMappings="xmlns:ns0='http://wwww.hallomagic.com/xbrl/consistency' xmlns:ns1='consistency' " w:xpath="/ns0:xbrlConsistency[1]/ns1:ccConsistency[1]/ns1:ccSign_QiTaZongHeShouYi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8740785"/>
                <w:lock w:val="sdtLocked"/>
                <w:placeholder>
                  <w:docPart w:val="93A2BCBC4D804200BC79F74754073C40"/>
                </w:placeholder>
                <w:showingPlcHdr/>
                <w:dataBinding w:prefixMappings="xmlns:ns0='http://wwww.hallomagic.com/xbrl/consistency' xmlns:ns1='consistency' " w:xpath="/ns0:xbrlConsistency[1]/ns1:ccConsistency[1]/ns1:ccSign_SpecializedReserve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2498720"/>
                <w:lock w:val="sdtLocked"/>
                <w:placeholder>
                  <w:docPart w:val="74312D6C5E9E4E78B65E2582FFCF5AA4"/>
                </w:placeholder>
                <w:showingPlcHdr/>
                <w:dataBinding w:prefixMappings="xmlns:ns0='http://wwww.hallomagic.com/xbrl/consistency' xmlns:ns1='consistency' " w:xpath="/ns0:xbrlConsistency[1]/ns1:ccConsistency[1]/ns1:ccSign_SurplusReserves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574159"/>
                <w:lock w:val="sdtLocked"/>
                <w:placeholder>
                  <w:docPart w:val="B3B372F50C164C5EB21710106CFA1910"/>
                </w:placeholder>
                <w:showingPlcHdr/>
                <w:dataBinding w:prefixMappings="xmlns:ns0='http://wwww.hallomagic.com/xbrl/consistency' xmlns:ns1='consistency' " w:xpath="/ns0:xbrlConsistency[1]/ns1:ccConsistency[1]/ns1:ccSign_GeneralProvisions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423570"/>
                <w:lock w:val="sdtLocked"/>
                <w:placeholder>
                  <w:docPart w:val="8CDF4A04F2A24088825C6769F50DD95E"/>
                </w:placeholder>
                <w:showingPlcHdr/>
                <w:dataBinding w:prefixMappings="xmlns:ns0='http://wwww.hallomagic.com/xbrl/consistency' xmlns:ns1='consistency' " w:xpath="/ns0:xbrlConsistency[1]/ns1:ccConsistency[1]/ns1:ccSign_RetainedEarnings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2616432"/>
                <w:lock w:val="sdtLocked"/>
                <w:placeholder>
                  <w:docPart w:val="E6C409A9B6A246FE96E219E4B962B331"/>
                </w:placeholder>
                <w:showingPlcHdr/>
                <w:dataBinding w:prefixMappings="xmlns:ns0='http://wwww.hallomagic.com/xbrl/consistency' xmlns:ns1='consistency' " w:xpath="/ns0:xbrlConsistency[1]/ns1:ccConsistency[1]/ns1:ccSign_NoncontrollingInterests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8619868"/>
                <w:lock w:val="sdtLocked"/>
                <w:placeholder>
                  <w:docPart w:val="7BD9C4DECE574B19A09012143ABA3D98"/>
                </w:placeholder>
                <w:showingPlcHdr/>
                <w:dataBinding w:prefixMappings="xmlns:ns0='http://wwww.hallomagic.com/xbrl/consistency' xmlns:ns1='consistency' " w:xpath="/ns0:xbrlConsistency[1]/ns1:ccConsistency[1]/ns1:ccSign_Equity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05188"/>
                <w:lock w:val="sdtLocked"/>
                <w:placeholder>
                  <w:docPart w:val="DB5D2F6105444D8DB36AD4F822324943"/>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905007"/>
                <w:lock w:val="sdtLocked"/>
                <w:placeholder>
                  <w:docPart w:val="BBA79817004B42AFA069DC9AFA94216A"/>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6717877"/>
                <w:lock w:val="sdtLocked"/>
                <w:placeholder>
                  <w:docPart w:val="DF5CC6B46A1A44C3BECE50FF28493398"/>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816649"/>
                <w:lock w:val="sdtLocked"/>
                <w:placeholder>
                  <w:docPart w:val="25C33CA5E8414364905D70BCE4E6FE01"/>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127867"/>
                <w:lock w:val="sdtLocked"/>
                <w:placeholder>
                  <w:docPart w:val="649F898E13714A73ACC9FB4B17E026AB"/>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855557"/>
                <w:lock w:val="sdtLocked"/>
                <w:placeholder>
                  <w:docPart w:val="7D7C7AA1BB51473FB29D685003370407"/>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9927635"/>
                <w:lock w:val="sdtLocked"/>
                <w:placeholder>
                  <w:docPart w:val="1CBF2C823F184F2F87B1F023105A4EA6"/>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392657"/>
                <w:lock w:val="sdtLocked"/>
                <w:placeholder>
                  <w:docPart w:val="488B3BAF1B5148A894646910FE8B7FD9"/>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569109"/>
                <w:lock w:val="sdtLocked"/>
                <w:placeholder>
                  <w:docPart w:val="5AFB49408DDC47DF80BAB43DFB507579"/>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9899580"/>
                <w:lock w:val="sdtLocked"/>
                <w:placeholder>
                  <w:docPart w:val="B3019F94DF7D4FD6AB9F0D8C51BDA2A0"/>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800656"/>
                <w:lock w:val="sdtLocked"/>
                <w:placeholder>
                  <w:docPart w:val="C0631000362D4F3B979ED46270506A50"/>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400929"/>
                <w:lock w:val="sdtLocked"/>
                <w:placeholder>
                  <w:docPart w:val="3EBA34EFFF3E4E69A65949D7FC00AF3C"/>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272163"/>
                <w:lock w:val="sdtLocked"/>
                <w:placeholder>
                  <w:docPart w:val="3A1137FC2E9949629D41250BF6B7A0F5"/>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102913"/>
                <w:lock w:val="sdtLocked"/>
                <w:placeholder>
                  <w:docPart w:val="087A33A0EDE444E490C3922C49105804"/>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0415795"/>
                <w:lock w:val="sdtLocked"/>
                <w:placeholder>
                  <w:docPart w:val="C5D7BA6A56524F5EB3F6DF821D0BF027"/>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099321"/>
                <w:lock w:val="sdtLocked"/>
                <w:placeholder>
                  <w:docPart w:val="C6D798174D5048EC9E73E04FF8EBC96C"/>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6850220"/>
                <w:lock w:val="sdtLocked"/>
                <w:placeholder>
                  <w:docPart w:val="281FB32C1AE84B9DBA00AC7FD8EC2B3B"/>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1290700"/>
                <w:lock w:val="sdtLocked"/>
                <w:placeholder>
                  <w:docPart w:val="EB23A8DA0A7A4E1D85E37F11362EE843"/>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4918398"/>
                <w:lock w:val="sdtLocked"/>
                <w:placeholder>
                  <w:docPart w:val="150F6461E23B44CEB53C77C09390ACC2"/>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0000143"/>
                <w:lock w:val="sdtLocked"/>
                <w:placeholder>
                  <w:docPart w:val="D1002828B088406FB6A583803B9157B2"/>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2383"/>
                <w:lock w:val="sdtLocked"/>
                <w:placeholder>
                  <w:docPart w:val="BAEC545CE0924F4194DB085FB00EFD89"/>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7830031"/>
                <w:lock w:val="sdtLocked"/>
                <w:placeholder>
                  <w:docPart w:val="9D83DDCD24A3435299A3045AC1373540"/>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1708958"/>
                <w:lock w:val="sdtLocked"/>
                <w:placeholder>
                  <w:docPart w:val="9F287C76F9FE44659EC569B7C36C2DAF"/>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2653121"/>
                <w:lock w:val="sdtLocked"/>
                <w:placeholder>
                  <w:docPart w:val="A29A161C404D4E388BFC3970214821CE"/>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2170588"/>
                <w:lock w:val="sdtLocked"/>
                <w:placeholder>
                  <w:docPart w:val="76CAFBC3D454435CA0117BFEFB9FC32D"/>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7068786"/>
                <w:lock w:val="sdtLocked"/>
                <w:placeholder>
                  <w:docPart w:val="EB23E0647E7B4CBD8C3257D095BF3D39"/>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438692"/>
                <w:lock w:val="sdtLocked"/>
                <w:placeholder>
                  <w:docPart w:val="7D52CFF3CCAB474396CAE364C1E4D335"/>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42073"/>
                <w:lock w:val="sdtLocked"/>
                <w:placeholder>
                  <w:docPart w:val="7A083773CD5E403792D8D64BCF870460"/>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0016931"/>
                <w:lock w:val="sdtLocked"/>
                <w:placeholder>
                  <w:docPart w:val="0986FBC274C7456986B7CCAC19EFCC9A"/>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8265480"/>
                <w:lock w:val="sdtLocked"/>
                <w:placeholder>
                  <w:docPart w:val="3B84D9FC7F5F4061843C680D805A4579"/>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473576"/>
                <w:lock w:val="sdtLocked"/>
                <w:placeholder>
                  <w:docPart w:val="2DE1FE0E53E547E9BD59DA79CE9D52C3"/>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62458"/>
                <w:lock w:val="sdtLocked"/>
                <w:placeholder>
                  <w:docPart w:val="A6110B716D87421181423254028423EC"/>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4097311"/>
                <w:lock w:val="sdtLocked"/>
                <w:placeholder>
                  <w:docPart w:val="C4AB120736AD4A96BB1665E0023F73E0"/>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7839927"/>
                <w:lock w:val="sdtLocked"/>
                <w:placeholder>
                  <w:docPart w:val="F638F7FDB8A448E9B548CBB135A1F4B8"/>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362323"/>
                <w:lock w:val="sdtLocked"/>
                <w:placeholder>
                  <w:docPart w:val="E3088531949F4E3EB080C4369C2F0AFF"/>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3042293"/>
                <w:lock w:val="sdtLocked"/>
                <w:placeholder>
                  <w:docPart w:val="DD7AC26C5B684650BB00725B5CD03B03"/>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8885653"/>
                <w:lock w:val="sdtLocked"/>
                <w:placeholder>
                  <w:docPart w:val="F7733AF9A1C547DF908B31DEF9C813A5"/>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09352"/>
                <w:lock w:val="sdtLocked"/>
                <w:placeholder>
                  <w:docPart w:val="BB477FD7902E4AECB8C59DE546798CD8"/>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06414"/>
                <w:lock w:val="sdtLocked"/>
                <w:placeholder>
                  <w:docPart w:val="A38257E388814100B66BFC874929292D"/>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2765047"/>
                <w:lock w:val="sdtLocked"/>
                <w:placeholder>
                  <w:docPart w:val="4B7CD38DF3AA44D7B5EDB3C188784BD0"/>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2331848"/>
                <w:lock w:val="sdtLocked"/>
                <w:placeholder>
                  <w:docPart w:val="A9FACEC5857543279673ECB92E74BE8A"/>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1715937"/>
                <w:lock w:val="sdtLocked"/>
                <w:placeholder>
                  <w:docPart w:val="6CD18D531CFB4B80AF88B4A79D7AC128"/>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299334"/>
                <w:lock w:val="sdtLocked"/>
                <w:placeholder>
                  <w:docPart w:val="4852019E66824B5786143F4760DA8244"/>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338881"/>
                <w:lock w:val="sdtLocked"/>
                <w:placeholder>
                  <w:docPart w:val="9D250D24AD76419195EAC8F1446B45DB"/>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1006741"/>
                <w:lock w:val="sdtLocked"/>
                <w:placeholder>
                  <w:docPart w:val="5976479D626D494FADA076758AD8F572"/>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94197"/>
                <w:lock w:val="sdtLocked"/>
                <w:placeholder>
                  <w:docPart w:val="1B3515487CEE45EA86E65BDA1E2C05E2"/>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9679365"/>
                <w:lock w:val="sdtLocked"/>
                <w:placeholder>
                  <w:docPart w:val="A58DCA6F6A9649AE97A1C415D0F98B44"/>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593524"/>
                <w:lock w:val="sdtLocked"/>
                <w:placeholder>
                  <w:docPart w:val="D3D7209975E04829BC1B6C8D48C9DD61"/>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520909"/>
                <w:lock w:val="sdtLocked"/>
                <w:placeholder>
                  <w:docPart w:val="EB7BE8A116D74CB28A89DE788A44B947"/>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9730774"/>
                <w:lock w:val="sdtLocked"/>
                <w:placeholder>
                  <w:docPart w:val="702EE8DECFE84C378F8C93C66FFCE396"/>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2543399"/>
                <w:lock w:val="sdtLocked"/>
                <w:placeholder>
                  <w:docPart w:val="1D5C539FD5BC4513BBCBC1DEBCF7E059"/>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3724100"/>
                <w:lock w:val="sdtLocked"/>
                <w:placeholder>
                  <w:docPart w:val="D74E17AAC817451D937967F56BFC3D71"/>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22682"/>
                <w:lock w:val="sdtLocked"/>
                <w:placeholder>
                  <w:docPart w:val="32F947A9FE7046B2B2E5577353AA333B"/>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9200"/>
                <w:lock w:val="sdtLocked"/>
                <w:placeholder>
                  <w:docPart w:val="828622D657E34CDC9028F34B5C2C484D"/>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6123893"/>
                <w:lock w:val="sdtLocked"/>
                <w:placeholder>
                  <w:docPart w:val="CCF02844595D465C9ABB5563847C58A5"/>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2108555"/>
                <w:lock w:val="sdtLocked"/>
                <w:placeholder>
                  <w:docPart w:val="10DE358DB435478FA30D585186C940C3"/>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5691215"/>
                <w:lock w:val="sdtLocked"/>
                <w:placeholder>
                  <w:docPart w:val="6BEBCE11831942AF9C0835727C27DF77"/>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156758"/>
                <w:lock w:val="sdtLocked"/>
                <w:placeholder>
                  <w:docPart w:val="1CC0BBA6569B4D48B5F98F75B96EB9A8"/>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7405657"/>
                <w:lock w:val="sdtLocked"/>
                <w:placeholder>
                  <w:docPart w:val="E6431AAAE5D846BCBD57551BE836387C"/>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744634"/>
                <w:lock w:val="sdtLocked"/>
                <w:placeholder>
                  <w:docPart w:val="29F2F2B68E2048599940DE48E30E372F"/>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4830414"/>
                <w:lock w:val="sdtLocked"/>
                <w:placeholder>
                  <w:docPart w:val="3CBCB49788C44B68BADC1EB717C55047"/>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5208290"/>
                <w:lock w:val="sdtLocked"/>
                <w:placeholder>
                  <w:docPart w:val="0809B9FE8E4546D1B6B5F00CC9C39F48"/>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434745"/>
                <w:lock w:val="sdtLocked"/>
                <w:placeholder>
                  <w:docPart w:val="4748CF025E7646DF932A5EE2F4B4938C"/>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4228608"/>
                <w:lock w:val="sdtLocked"/>
                <w:placeholder>
                  <w:docPart w:val="3BAFCFBB17344E42948E07528B4C74E0"/>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522039"/>
                <w:lock w:val="sdtLocked"/>
                <w:placeholder>
                  <w:docPart w:val="849911855C2242B79C8FB4D76D589CB7"/>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5458824"/>
                <w:lock w:val="sdtLocked"/>
                <w:placeholder>
                  <w:docPart w:val="22FA0A69D8484662A731212D20759ECE"/>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4504423"/>
                <w:lock w:val="sdtLocked"/>
                <w:placeholder>
                  <w:docPart w:val="A5B619347C4340FE8437BEAC390D49FB"/>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897103"/>
                <w:lock w:val="sdtLocked"/>
                <w:placeholder>
                  <w:docPart w:val="938540BC73904B07B8D647167FCC2FB2"/>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6672366"/>
                <w:lock w:val="sdtLocked"/>
                <w:placeholder>
                  <w:docPart w:val="67C11563ABC041DC80DD72A2EC2C20BF"/>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046918"/>
                <w:lock w:val="sdtLocked"/>
                <w:placeholder>
                  <w:docPart w:val="1B1EAC8DD9E646D0BE8749577DDB5BC2"/>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4153179"/>
                <w:lock w:val="sdtLocked"/>
                <w:placeholder>
                  <w:docPart w:val="3424320FFEF24E6F9A8C5B8E463E0E24"/>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4705649"/>
                <w:lock w:val="sdtLocked"/>
                <w:placeholder>
                  <w:docPart w:val="19675938B5EB45B9BF790BD512C5B978"/>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0564337"/>
                <w:lock w:val="sdtLocked"/>
                <w:placeholder>
                  <w:docPart w:val="01A8759E42D649A986825BD352B1D538"/>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1182898"/>
                <w:lock w:val="sdtLocked"/>
                <w:placeholder>
                  <w:docPart w:val="934A1CE20927444DA6D72858BF06A413"/>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278383"/>
                <w:lock w:val="sdtLocked"/>
                <w:placeholder>
                  <w:docPart w:val="13C457251476445CBAFEA1D9C3458E62"/>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865957"/>
                <w:lock w:val="sdtLocked"/>
                <w:placeholder>
                  <w:docPart w:val="92C89DFAD7934B90A6D832FBA98CEAEE"/>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3544045"/>
                <w:lock w:val="sdtLocked"/>
                <w:placeholder>
                  <w:docPart w:val="3015459996494B3FBE724B6F4EDB9C1B"/>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25976"/>
                <w:lock w:val="sdtLocked"/>
                <w:placeholder>
                  <w:docPart w:val="982099614C5D4A14A9B170A10FE7E676"/>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4216111"/>
                <w:lock w:val="sdtLocked"/>
                <w:placeholder>
                  <w:docPart w:val="AB494FCEDDA3421EA51F2BF384396D7C"/>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8807078"/>
                <w:lock w:val="sdtLocked"/>
                <w:placeholder>
                  <w:docPart w:val="5B1B0206738349F7A648A25A5461DFB8"/>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360626"/>
                <w:lock w:val="sdtLocked"/>
                <w:placeholder>
                  <w:docPart w:val="A6733C6FA0CB4CD5ACBF04F6233B6E0C"/>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463027"/>
                <w:lock w:val="sdtLocked"/>
                <w:placeholder>
                  <w:docPart w:val="413475430FB1468DAA4F775AA0479FA6"/>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271135"/>
                <w:lock w:val="sdtLocked"/>
                <w:placeholder>
                  <w:docPart w:val="33913A3152E4449BAA17DB7B38D41B62"/>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23590521"/>
                <w:lock w:val="sdtLocked"/>
                <w:placeholder>
                  <w:docPart w:val="45A07D4954CF487D891E6B6E332FBA1A"/>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2159739"/>
                <w:lock w:val="sdtLocked"/>
                <w:placeholder>
                  <w:docPart w:val="30DA141885B846F0814EACE1D6DF4AB7"/>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194379"/>
                <w:lock w:val="sdtLocked"/>
                <w:placeholder>
                  <w:docPart w:val="05776B970BD54A8E865B961B4BD1D923"/>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083974"/>
                <w:lock w:val="sdtLocked"/>
                <w:placeholder>
                  <w:docPart w:val="EC84E476B7944FC2BF95E374B82F8CC3"/>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0378810"/>
                <w:lock w:val="sdtLocked"/>
                <w:placeholder>
                  <w:docPart w:val="7D23130DB23A4AD0BFA9DFFFA0E33809"/>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4425904"/>
                <w:lock w:val="sdtLocked"/>
                <w:placeholder>
                  <w:docPart w:val="6E34504348344C57BA5947BAC91ACE7C"/>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8531356"/>
                <w:lock w:val="sdtLocked"/>
                <w:placeholder>
                  <w:docPart w:val="7EBDEDB3AA45439EBDD0C36C19CB38D3"/>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290990"/>
                <w:lock w:val="sdtLocked"/>
                <w:placeholder>
                  <w:docPart w:val="8AAA7F1EE34F457B98B1C3F6831D6607"/>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8178571"/>
                <w:lock w:val="sdtLocked"/>
                <w:placeholder>
                  <w:docPart w:val="78A4E65CD839404CA8BD7D2738CB967A"/>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7615023"/>
                <w:lock w:val="sdtLocked"/>
                <w:placeholder>
                  <w:docPart w:val="78C6C1EB1C484DB1AFCE0B60AFBF175B"/>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087884"/>
                <w:lock w:val="sdtLocked"/>
                <w:placeholder>
                  <w:docPart w:val="AA54F17C8E4A4724BF170FE4D3434386"/>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27836"/>
                <w:lock w:val="sdtLocked"/>
                <w:placeholder>
                  <w:docPart w:val="1A520F57A78A4768958C22B760DEE297"/>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7042750"/>
                <w:lock w:val="sdtLocked"/>
                <w:placeholder>
                  <w:docPart w:val="D5ADA9F02A334C7E92260E50ECE1A1C2"/>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883200"/>
                <w:lock w:val="sdtLocked"/>
                <w:placeholder>
                  <w:docPart w:val="022EBB7CA81F49EE840BFCC3311B6AE4"/>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6330735"/>
                <w:lock w:val="sdtLocked"/>
                <w:placeholder>
                  <w:docPart w:val="110727FEFED74BDC9AF75FBE67DAE086"/>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243355"/>
                <w:lock w:val="sdtLocked"/>
                <w:placeholder>
                  <w:docPart w:val="AED8C6CD9E04474F92AE52707F858CB0"/>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1932164"/>
                <w:lock w:val="sdtLocked"/>
                <w:placeholder>
                  <w:docPart w:val="BE69E3E1409A4FF6B24FCA73A4A7E1B6"/>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938856"/>
                <w:lock w:val="sdtLocked"/>
                <w:placeholder>
                  <w:docPart w:val="ECF457FE6C924546AC9750527764DCA2"/>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2972152"/>
                <w:lock w:val="sdtLocked"/>
                <w:placeholder>
                  <w:docPart w:val="3B91A3E9338E43F28D5BD4319C51C0A2"/>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3886315"/>
                <w:lock w:val="sdtLocked"/>
                <w:placeholder>
                  <w:docPart w:val="7071A7A9804B4EE39BBDE48937952AC7"/>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3742009"/>
                <w:lock w:val="sdtLocked"/>
                <w:placeholder>
                  <w:docPart w:val="98CC3782073040AAB3FE5ED267396C38"/>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76952"/>
                <w:lock w:val="sdtLocked"/>
                <w:placeholder>
                  <w:docPart w:val="F0803B9F22DD4F0F8601A08969D85DB3"/>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2780296"/>
                <w:lock w:val="sdtLocked"/>
                <w:placeholder>
                  <w:docPart w:val="CF3D467943C24B8DB61240881B777623"/>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6147170"/>
                <w:lock w:val="sdtLocked"/>
                <w:placeholder>
                  <w:docPart w:val="738FD14998F24B9F88FC098DC380B8DB"/>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62373"/>
                <w:lock w:val="sdtLocked"/>
                <w:placeholder>
                  <w:docPart w:val="9A755C99114B4032821F59540351C7D1"/>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0898631"/>
                <w:lock w:val="sdtLocked"/>
                <w:placeholder>
                  <w:docPart w:val="B70C335B5714400DB9EE8D6A534799F6"/>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000883"/>
                <w:lock w:val="sdtLocked"/>
                <w:placeholder>
                  <w:docPart w:val="795650184EAA4629A1A370A79205B79C"/>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023"/>
                <w:lock w:val="sdtLocked"/>
                <w:placeholder>
                  <w:docPart w:val="F45671966CF84354BA675F163EA853A4"/>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0621758"/>
                <w:lock w:val="sdtLocked"/>
                <w:placeholder>
                  <w:docPart w:val="95F996D9F78044CAA75998DA17B1A0F0"/>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322227"/>
                <w:lock w:val="sdtLocked"/>
                <w:placeholder>
                  <w:docPart w:val="04F9899A1FAE4065B08356792E04D8CC"/>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3166772"/>
                <w:lock w:val="sdtLocked"/>
                <w:placeholder>
                  <w:docPart w:val="5FAADF321C23486CAD14DDEF62757348"/>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1296262"/>
                <w:lock w:val="sdtLocked"/>
                <w:placeholder>
                  <w:docPart w:val="F8DE4F6D88084E99A963C6409DFC0100"/>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3425528"/>
                <w:lock w:val="sdtLocked"/>
                <w:placeholder>
                  <w:docPart w:val="3BE50CA951EC492B9698CA7AA7532D38"/>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6123576"/>
                <w:lock w:val="sdtLocked"/>
                <w:placeholder>
                  <w:docPart w:val="04421EB170E7472EBCED693CDF111E83"/>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096115"/>
                <w:lock w:val="sdtLocked"/>
                <w:placeholder>
                  <w:docPart w:val="6C8D109193794E22BFEB0675D500A965"/>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6134407"/>
                <w:lock w:val="sdtLocked"/>
                <w:placeholder>
                  <w:docPart w:val="FECB1A8EA55543FEA6701143E0A32E13"/>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884009"/>
                <w:lock w:val="sdtLocked"/>
                <w:placeholder>
                  <w:docPart w:val="638E9AD12F6147B6817A03721A844B62"/>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261201"/>
                <w:lock w:val="sdtLocked"/>
                <w:placeholder>
                  <w:docPart w:val="8145D9FA603C468E8B3B145E265B3DEE"/>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9006001"/>
                <w:lock w:val="sdtLocked"/>
                <w:placeholder>
                  <w:docPart w:val="F5EDB457DB4B4C6599F155337CB06732"/>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665340"/>
                <w:lock w:val="sdtLocked"/>
                <w:placeholder>
                  <w:docPart w:val="4E58EB603B3143D880389FD12C9EC162"/>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1715796"/>
                <w:lock w:val="sdtLocked"/>
                <w:placeholder>
                  <w:docPart w:val="94265BE1B30949C9A5E38BDA13CCB482"/>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037248"/>
                <w:lock w:val="sdtLocked"/>
                <w:placeholder>
                  <w:docPart w:val="86ADF4A4D5D84704866184B3C92A1733"/>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260421"/>
                <w:lock w:val="sdtLocked"/>
                <w:placeholder>
                  <w:docPart w:val="18C49FFFEE0640688D0047B4CF91D351"/>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840172"/>
                <w:lock w:val="sdtLocked"/>
                <w:placeholder>
                  <w:docPart w:val="722D08DA24A145FC9EC10948CD61E7D6"/>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916931"/>
                <w:lock w:val="sdtLocked"/>
                <w:placeholder>
                  <w:docPart w:val="E7395CE381064F04B7D18E9FC8CDFC8E"/>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51215"/>
                <w:lock w:val="sdtLocked"/>
                <w:placeholder>
                  <w:docPart w:val="E6ED2DAF714A4BD1927C28E4CE329D19"/>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3680434"/>
                <w:lock w:val="sdtLocked"/>
                <w:placeholder>
                  <w:docPart w:val="946FD60548514474A7A8F2C395337432"/>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53640"/>
                <w:lock w:val="sdtLocked"/>
                <w:placeholder>
                  <w:docPart w:val="D425F314FDD54FBFAAADE399B6B86612"/>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180902"/>
                <w:lock w:val="sdtLocked"/>
                <w:placeholder>
                  <w:docPart w:val="8A7F2CD348B14707BCD62DC1496ADAC0"/>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9326"/>
                <w:lock w:val="sdtLocked"/>
                <w:placeholder>
                  <w:docPart w:val="EC41E4C492094C8CA72050FF8DF39346"/>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947283"/>
                <w:lock w:val="sdtLocked"/>
                <w:placeholder>
                  <w:docPart w:val="CB400C2477F64E4DB4B791F29486A943"/>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278872"/>
                <w:lock w:val="sdtLocked"/>
                <w:placeholder>
                  <w:docPart w:val="AA30B377DA5A4CADBBF53BDB3F7E1D90"/>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644405"/>
                <w:lock w:val="sdtLocked"/>
                <w:placeholder>
                  <w:docPart w:val="86613B8E73E84A0AB88C3A415640BF18"/>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1884728"/>
                <w:lock w:val="sdtLocked"/>
                <w:placeholder>
                  <w:docPart w:val="0D1D1C8E09F0475F8758E307021F9EEB"/>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436707"/>
                <w:lock w:val="sdtLocked"/>
                <w:placeholder>
                  <w:docPart w:val="7BDDEA399D6440ECA25DAE4E23E4D1FB"/>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127267"/>
                <w:lock w:val="sdtLocked"/>
                <w:placeholder>
                  <w:docPart w:val="5B264E210F2E4B8592D389FC985561FD"/>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4960751"/>
                <w:lock w:val="sdtLocked"/>
                <w:placeholder>
                  <w:docPart w:val="25A432F696EE4632991B6E1A00EF1962"/>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1426845"/>
                <w:lock w:val="sdtLocked"/>
                <w:placeholder>
                  <w:docPart w:val="05EB93702C7B479297811EFC16D9AD13"/>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75440"/>
                <w:lock w:val="sdtLocked"/>
                <w:placeholder>
                  <w:docPart w:val="C1E8B52459564067B985281C09B185E5"/>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3857398"/>
                <w:lock w:val="sdtLocked"/>
                <w:placeholder>
                  <w:docPart w:val="B6C2B7548F56489589781E2A6E95660C"/>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8005008"/>
                <w:lock w:val="sdtLocked"/>
                <w:placeholder>
                  <w:docPart w:val="374A4CA376E34453B42D8786E431EE47"/>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8278883"/>
                <w:lock w:val="sdtLocked"/>
                <w:placeholder>
                  <w:docPart w:val="1EC77C3548E540E4BEFED8757DC714AE"/>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605476"/>
                <w:lock w:val="sdtLocked"/>
                <w:placeholder>
                  <w:docPart w:val="10F813071F764BBA9A15B0207BDBBF1F"/>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02824"/>
                <w:lock w:val="sdtLocked"/>
                <w:placeholder>
                  <w:docPart w:val="FF1C7711330E47749B1B8F5A35868051"/>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3189489"/>
                <w:lock w:val="sdtLocked"/>
                <w:placeholder>
                  <w:docPart w:val="1BEE042E801E403A8B3846A63AC382A0"/>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8445941"/>
                <w:lock w:val="sdtLocked"/>
                <w:placeholder>
                  <w:docPart w:val="4266DB55361E4C709F1A9C38A40544DB"/>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6422419"/>
                <w:lock w:val="sdtLocked"/>
                <w:placeholder>
                  <w:docPart w:val="43C8B57345F54CB6BE23879B045F773D"/>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86639"/>
                <w:lock w:val="sdtLocked"/>
                <w:placeholder>
                  <w:docPart w:val="82C1E00D9A12432B96807A4EE928C7B2"/>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7444841"/>
                <w:lock w:val="sdtLocked"/>
                <w:placeholder>
                  <w:docPart w:val="8E7CE3C9CD4B4D39BA7FCE93A1427945"/>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858"/>
                <w:lock w:val="sdtLocked"/>
                <w:placeholder>
                  <w:docPart w:val="B63F2E04D703418DBBE0ED8DB4261D0A"/>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0607469"/>
                <w:lock w:val="sdtLocked"/>
                <w:placeholder>
                  <w:docPart w:val="B5379A4CDDB64B63805A4568301A3F4E"/>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184113"/>
                <w:lock w:val="sdtLocked"/>
                <w:placeholder>
                  <w:docPart w:val="36B7942B78534239A97B40C5E478ACB0"/>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9407173"/>
                <w:lock w:val="sdtLocked"/>
                <w:placeholder>
                  <w:docPart w:val="35A6D1CCA18E4095A1AA9EC351F2FE1D"/>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43541549"/>
                <w:lock w:val="sdtLocked"/>
                <w:placeholder>
                  <w:docPart w:val="0823216747094579AF688F637A3B6341"/>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2056066"/>
                <w:lock w:val="sdtLocked"/>
                <w:placeholder>
                  <w:docPart w:val="DACA23897BBE41929D274FF96C66E630"/>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2582617"/>
                <w:lock w:val="sdtLocked"/>
                <w:placeholder>
                  <w:docPart w:val="14B99B03FEDD4FC38DB44D0FB8F4660F"/>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60768"/>
                <w:lock w:val="sdtLocked"/>
                <w:placeholder>
                  <w:docPart w:val="2C3F3E5F9186438CBD3393302CA88E27"/>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2090069"/>
                <w:lock w:val="sdtLocked"/>
                <w:placeholder>
                  <w:docPart w:val="9865677C4ED8417883A2A289B9E09D42"/>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6502033"/>
                <w:lock w:val="sdtLocked"/>
                <w:placeholder>
                  <w:docPart w:val="03D42681C0DF41AB8AF96145335B4BE8"/>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610600"/>
                <w:lock w:val="sdtLocked"/>
                <w:placeholder>
                  <w:docPart w:val="C17BEFA4F73644DDA0CE54F882D353EB"/>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5933739"/>
                <w:lock w:val="sdtLocked"/>
                <w:placeholder>
                  <w:docPart w:val="1A175A2AA451486DB18309F1900563A5"/>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404055"/>
                <w:lock w:val="sdtLocked"/>
                <w:placeholder>
                  <w:docPart w:val="AD1C1C416744432181025CB40D7C2932"/>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098014"/>
                <w:lock w:val="sdtLocked"/>
                <w:placeholder>
                  <w:docPart w:val="22A26A77D3E94504AA51E9D6C9C4ECDC"/>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0290566"/>
                <w:lock w:val="sdtLocked"/>
                <w:placeholder>
                  <w:docPart w:val="29C793EC99484E03901F480C4398E44E"/>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7272012"/>
                <w:lock w:val="sdtLocked"/>
                <w:placeholder>
                  <w:docPart w:val="BBDA48895A744CECA1232879D7B71E9E"/>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81398"/>
                <w:lock w:val="sdtLocked"/>
                <w:placeholder>
                  <w:docPart w:val="4FBB103780E24E2CBF3A14BCC9556D67"/>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19262"/>
                <w:lock w:val="sdtLocked"/>
                <w:placeholder>
                  <w:docPart w:val="14EC7DAC92F443A8A474120EF553F340"/>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95"/>
                <w:lock w:val="sdtLocked"/>
                <w:placeholder>
                  <w:docPart w:val="17DBCBC5D52A419FBA272084135CE59F"/>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8461348"/>
                <w:lock w:val="sdtLocked"/>
                <w:placeholder>
                  <w:docPart w:val="43326B570DCC464DA3F07B1B516069DE"/>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3225160"/>
                <w:lock w:val="sdtLocked"/>
                <w:placeholder>
                  <w:docPart w:val="D1F4BEE080234D47BD220783AB0B3BE8"/>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687573"/>
                <w:lock w:val="sdtLocked"/>
                <w:placeholder>
                  <w:docPart w:val="C952F2901E4B4D90A0C91FC3AD7F129B"/>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09589"/>
                <w:lock w:val="sdtLocked"/>
                <w:placeholder>
                  <w:docPart w:val="CA8316EBCDC84CCE8C9DC62C24D5A417"/>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0752514"/>
                <w:lock w:val="sdtLocked"/>
                <w:placeholder>
                  <w:docPart w:val="3B7F9188F504456992A36CA92A78AA2E"/>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676439"/>
                <w:lock w:val="sdtLocked"/>
                <w:placeholder>
                  <w:docPart w:val="11482B8B1A9C46FFB733CD4CA5D9A3FD"/>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7506715"/>
                <w:lock w:val="sdtLocked"/>
                <w:placeholder>
                  <w:docPart w:val="C57155D0A4664282ADDA94D69FAD8A84"/>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6156052"/>
                <w:lock w:val="sdtLocked"/>
                <w:placeholder>
                  <w:docPart w:val="6036CD71A9E24CD1AA07A256196D48B9"/>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1535490"/>
                <w:lock w:val="sdtLocked"/>
                <w:placeholder>
                  <w:docPart w:val="67F5A132815A4C2CB6A43415D17EDC58"/>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9299887"/>
                <w:lock w:val="sdtLocked"/>
                <w:placeholder>
                  <w:docPart w:val="62320266A18A437CAAD31EF27A164CC8"/>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87283679"/>
                <w:lock w:val="sdtLocked"/>
                <w:placeholder>
                  <w:docPart w:val="4F7CD75D1E644457A881EFD60C763322"/>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9454621"/>
                <w:lock w:val="sdtLocked"/>
                <w:placeholder>
                  <w:docPart w:val="2F227E2E0CB04AF88DD6C33105314CCB"/>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75239"/>
                <w:lock w:val="sdtLocked"/>
                <w:placeholder>
                  <w:docPart w:val="D4B9F4E69118473595F0444CC57C1C72"/>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30635"/>
                <w:lock w:val="sdtLocked"/>
                <w:placeholder>
                  <w:docPart w:val="1AF5E1F347964BD1A1A789D9888EBFAA"/>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406787"/>
                <w:lock w:val="sdtLocked"/>
                <w:placeholder>
                  <w:docPart w:val="40923E18C6D04EBB90EEAA7BFF5E40DE"/>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1484141"/>
                <w:lock w:val="sdtLocked"/>
                <w:placeholder>
                  <w:docPart w:val="7161E0CC5D304D0B81BDD6F911B79AF5"/>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7139779"/>
                <w:lock w:val="sdtLocked"/>
                <w:placeholder>
                  <w:docPart w:val="E30D129E298C466481ACA729D7F0EE69"/>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107618"/>
                <w:lock w:val="sdtLocked"/>
                <w:placeholder>
                  <w:docPart w:val="9DB2C8339C6B4D5485037436CBFA1CEF"/>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4371550"/>
                <w:lock w:val="sdtLocked"/>
                <w:placeholder>
                  <w:docPart w:val="13BCE5ED8EE648B792670AFBD838362D"/>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05825"/>
                <w:lock w:val="sdtLocked"/>
                <w:placeholder>
                  <w:docPart w:val="0030A78CA338442BB93705A56CA732F0"/>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5310898"/>
                <w:lock w:val="sdtLocked"/>
                <w:placeholder>
                  <w:docPart w:val="91B7D78A7BAF49D3876968C17A10E2F8"/>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527474"/>
                <w:lock w:val="sdtLocked"/>
                <w:placeholder>
                  <w:docPart w:val="65C03C664379417CB8A13D6B4146D28D"/>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306007"/>
                <w:lock w:val="sdtLocked"/>
                <w:placeholder>
                  <w:docPart w:val="CC9B5A1947944DDF81650476ACB30AB7"/>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4066850"/>
                <w:lock w:val="sdtLocked"/>
                <w:placeholder>
                  <w:docPart w:val="C7E1C958C40248699F5284987D613B53"/>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4870363"/>
                <w:lock w:val="sdtLocked"/>
                <w:placeholder>
                  <w:docPart w:val="E7F2C4B49849456BAD589E1D0FEC8ADD"/>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737516"/>
                <w:lock w:val="sdtLocked"/>
                <w:placeholder>
                  <w:docPart w:val="CBAFC69DEB6A4EFEB8B80D03D84DBFA1"/>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451264"/>
                <w:lock w:val="sdtLocked"/>
                <w:placeholder>
                  <w:docPart w:val="C87B11AFD3B04265B1FB66789A764881"/>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905453"/>
                <w:lock w:val="sdtLocked"/>
                <w:placeholder>
                  <w:docPart w:val="3CB3EB96DCF14BC2807F0F62D7548FB4"/>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5099363"/>
                <w:lock w:val="sdtLocked"/>
                <w:placeholder>
                  <w:docPart w:val="B073C768A962461F8BA073E36093F29C"/>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84848"/>
                <w:lock w:val="sdtLocked"/>
                <w:placeholder>
                  <w:docPart w:val="5FD52662D7A348A08D83217DF957391B"/>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835533"/>
                <w:lock w:val="sdtLocked"/>
                <w:placeholder>
                  <w:docPart w:val="18693573A926447C8C9C4B803C975E50"/>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980615"/>
                <w:lock w:val="sdtLocked"/>
                <w:placeholder>
                  <w:docPart w:val="E1300BCEDA3C407883BF778013CC6C59"/>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9037373"/>
                <w:lock w:val="sdtLocked"/>
                <w:placeholder>
                  <w:docPart w:val="14FA67172CEF4B79B5EB5721CD42A069"/>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441284"/>
                <w:lock w:val="sdtLocked"/>
                <w:placeholder>
                  <w:docPart w:val="05B19B2DF03A4EDEAF06B284B23F8BA6"/>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109980"/>
                <w:lock w:val="sdtLocked"/>
                <w:placeholder>
                  <w:docPart w:val="D3E3E641A7FF41C1BEB8387A1A72FCD9"/>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871983"/>
                <w:lock w:val="sdtLocked"/>
                <w:placeholder>
                  <w:docPart w:val="3D0AC8CF2B874E76B931DF939BFB7556"/>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8183926"/>
                <w:lock w:val="sdtLocked"/>
                <w:placeholder>
                  <w:docPart w:val="47F8D846AA85450893A3D7C4CDCBF864"/>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817048"/>
                <w:lock w:val="sdtLocked"/>
                <w:placeholder>
                  <w:docPart w:val="2878738EC54C4C07B39D22E39EC986C6"/>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8350924"/>
                <w:lock w:val="sdtLocked"/>
                <w:placeholder>
                  <w:docPart w:val="375AF0F6FD0743CA935E187D27A1011B"/>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2432606"/>
                <w:lock w:val="sdtLocked"/>
                <w:placeholder>
                  <w:docPart w:val="5490CB18E7F84A91950132333D1C2468"/>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6790685"/>
                <w:lock w:val="sdtLocked"/>
                <w:placeholder>
                  <w:docPart w:val="F297FE23E44B49129D9954EC0A88767C"/>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7282234"/>
                <w:lock w:val="sdtLocked"/>
                <w:placeholder>
                  <w:docPart w:val="834F7C8615F44D5EBCA16911949D9350"/>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8564735"/>
                <w:lock w:val="sdtLocked"/>
                <w:placeholder>
                  <w:docPart w:val="11558C91528045E4BDF32E0EE24BC684"/>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288745"/>
                <w:lock w:val="sdtLocked"/>
                <w:placeholder>
                  <w:docPart w:val="9B1B982298CA47F18B4F816D58D27BB4"/>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366872"/>
                <w:lock w:val="sdtLocked"/>
                <w:placeholder>
                  <w:docPart w:val="7E908F2E749948A1AC89A445AE6EDECE"/>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5785004"/>
                <w:lock w:val="sdtLocked"/>
                <w:placeholder>
                  <w:docPart w:val="0BBD9A54E06D4710BEC95AACE717E6E2"/>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076764"/>
                <w:lock w:val="sdtLocked"/>
                <w:placeholder>
                  <w:docPart w:val="B3726267E3984DD29F7BE8CBC609E7F6"/>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478832"/>
                <w:lock w:val="sdtLocked"/>
                <w:placeholder>
                  <w:docPart w:val="CD24FFBA221A45AE8128643227DF4587"/>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636549"/>
                <w:lock w:val="sdtLocked"/>
                <w:placeholder>
                  <w:docPart w:val="FA312E2879B94436884C0FCCE4B46565"/>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2562821"/>
                <w:lock w:val="sdtLocked"/>
                <w:placeholder>
                  <w:docPart w:val="59EFF8F23E6D46EDAE65A8B1302FCD9D"/>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6011112"/>
                <w:lock w:val="sdtLocked"/>
                <w:placeholder>
                  <w:docPart w:val="295318C1E83F428DB0702BC99D4DE72B"/>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4251423"/>
                <w:lock w:val="sdtLocked"/>
                <w:placeholder>
                  <w:docPart w:val="FDB229BD0F994C1FA520FE5B08980449"/>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384915"/>
                <w:lock w:val="sdtLocked"/>
                <w:placeholder>
                  <w:docPart w:val="86D06B187FAE41C093A0080A48066FAF"/>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3390051"/>
                <w:lock w:val="sdtLocked"/>
                <w:placeholder>
                  <w:docPart w:val="93582C7E3705411B83DB22B0983E96F5"/>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0429729"/>
                <w:lock w:val="sdtLocked"/>
                <w:placeholder>
                  <w:docPart w:val="A772175F4913416382FCECD0F386A727"/>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435609"/>
                <w:lock w:val="sdtLocked"/>
                <w:placeholder>
                  <w:docPart w:val="D4166B97C4BE4576B8F311ED3F700D73"/>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429328"/>
                <w:lock w:val="sdtLocked"/>
                <w:placeholder>
                  <w:docPart w:val="4DAA895578BC40AEA89FF92752854F74"/>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7505068"/>
                <w:lock w:val="sdtLocked"/>
                <w:placeholder>
                  <w:docPart w:val="D057AF24AC9643DC9B2C022ADCBDE7BE"/>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4117252"/>
                <w:lock w:val="sdtLocked"/>
                <w:placeholder>
                  <w:docPart w:val="26C755CA85D9422CA1E33F9E42BAE4E4"/>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17"/>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1020318"/>
                <w:lock w:val="sdtLocked"/>
                <w:placeholder>
                  <w:docPart w:val="8FC647F6C75F4BB3B7B1BAFB343B4998"/>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819596"/>
                <w:lock w:val="sdtLocked"/>
                <w:placeholder>
                  <w:docPart w:val="928F192BB3CD4333891D914919EED6EE"/>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397597"/>
                <w:lock w:val="sdtLocked"/>
                <w:placeholder>
                  <w:docPart w:val="C42D33635A1E492CBFB1D3FCA8DF6515"/>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7931771"/>
                <w:lock w:val="sdtLocked"/>
                <w:placeholder>
                  <w:docPart w:val="173C4BFFD17E431BBC705D7098B9EA29"/>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4182216"/>
                <w:lock w:val="sdtLocked"/>
                <w:placeholder>
                  <w:docPart w:val="46406A6E935E47F998988417A21F6FE8"/>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5769450"/>
                <w:lock w:val="sdtLocked"/>
                <w:placeholder>
                  <w:docPart w:val="3961EC3C09AB4BDBA45C05C840FAA796"/>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642659"/>
                <w:lock w:val="sdtLocked"/>
                <w:placeholder>
                  <w:docPart w:val="98295794E3BF40CDBCE3B7489567B5B1"/>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8857753"/>
                <w:lock w:val="sdtLocked"/>
                <w:placeholder>
                  <w:docPart w:val="3A80F6E7EB164CCD804A06E7228B08D1"/>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8580736"/>
                <w:lock w:val="sdtLocked"/>
                <w:placeholder>
                  <w:docPart w:val="F56AD52A02494248BDD9CA72C0BA0E89"/>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054045"/>
                <w:lock w:val="sdtLocked"/>
                <w:placeholder>
                  <w:docPart w:val="6678C522599244298BA90CB68B435759"/>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3418359"/>
                <w:lock w:val="sdtLocked"/>
                <w:placeholder>
                  <w:docPart w:val="58A5A8159B204AB19C238192BE33EF19"/>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6489275"/>
                <w:lock w:val="sdtLocked"/>
                <w:placeholder>
                  <w:docPart w:val="061987325CAD45A493AC2F3160BBF2A5"/>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7726865"/>
                <w:lock w:val="sdtLocked"/>
                <w:placeholder>
                  <w:docPart w:val="0ECEC61B829147579589180A57533D1D"/>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2231215"/>
                <w:lock w:val="sdtLocked"/>
                <w:placeholder>
                  <w:docPart w:val="D1952D873E984C50A2E4265D530DB44F"/>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617026"/>
                <w:lock w:val="sdtLocked"/>
                <w:placeholder>
                  <w:docPart w:val="FC21AF50DE1B4E22A7415C328CAF6433"/>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3776534"/>
                <w:lock w:val="sdtLocked"/>
                <w:placeholder>
                  <w:docPart w:val="16E5E979AE464BE6B7E627D13357F55D"/>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483563"/>
                <w:lock w:val="sdtLocked"/>
                <w:placeholder>
                  <w:docPart w:val="BF32F45D777D44A7914480F01CD0625A"/>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7010018"/>
                <w:lock w:val="sdtLocked"/>
                <w:placeholder>
                  <w:docPart w:val="8EFFC70517EC4CD6BDC9A95CC97B076A"/>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477870"/>
                <w:lock w:val="sdtLocked"/>
                <w:placeholder>
                  <w:docPart w:val="D7F3DF8266BC424DA8748FD316FD260E"/>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5421898"/>
                <w:lock w:val="sdtLocked"/>
                <w:placeholder>
                  <w:docPart w:val="DC897DB001A74ED2AD7F841AA0C51B65"/>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505303"/>
                <w:lock w:val="sdtLocked"/>
                <w:placeholder>
                  <w:docPart w:val="E0B2276F979F4D89B4F2FCB68D5F9C9E"/>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1977032"/>
                <w:lock w:val="sdtLocked"/>
                <w:placeholder>
                  <w:docPart w:val="BE9714A44D964FD5974534E9ED88414E"/>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69125"/>
                <w:lock w:val="sdtLocked"/>
                <w:placeholder>
                  <w:docPart w:val="AC2F439596D445A7AD5DA9ED51D145CE"/>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8411378"/>
                <w:lock w:val="sdtLocked"/>
                <w:placeholder>
                  <w:docPart w:val="0E01D62369AC49A2A3DAE83535EBF901"/>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4087998"/>
                <w:lock w:val="sdtLocked"/>
                <w:placeholder>
                  <w:docPart w:val="8534DF8667C14A969E64A4ED3F63048D"/>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3713787"/>
                <w:lock w:val="sdtLocked"/>
                <w:placeholder>
                  <w:docPart w:val="B95BA0F326CA405FB773BA431F9DA42A"/>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4009219"/>
                <w:lock w:val="sdtLocked"/>
                <w:placeholder>
                  <w:docPart w:val="6092C305BF284F9BA740A3EE82B2A934"/>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869336"/>
                <w:lock w:val="sdtLocked"/>
                <w:placeholder>
                  <w:docPart w:val="4A6A854E8D68460E9C4C67A4028EED2C"/>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132951"/>
                <w:lock w:val="sdtLocked"/>
                <w:placeholder>
                  <w:docPart w:val="31474ABCF8B44E2FA6B394B29D216B9B"/>
                </w:placeholder>
                <w:showingPlcHdr/>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792062"/>
                <w:lock w:val="sdtLocked"/>
                <w:placeholder>
                  <w:docPart w:val="D926620A62194B72A3A502F2AAD64A63"/>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170479">
        <w:trPr>
          <w:trHeight w:val="302"/>
          <w:jc w:val="center"/>
        </w:trPr>
        <w:tc>
          <w:tcPr>
            <w:tcW w:w="268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874873"/>
                <w:lock w:val="sdtLocked"/>
                <w:placeholder>
                  <w:docPart w:val="8E0354FE30D7481FBDE34F09C6E041D9"/>
                </w:placeholder>
                <w:showingPlcHdr/>
                <w:dataBinding w:prefixMappings="xmlns:ns0='http://wwww.hallomagic.com/xbrl/consistency' xmlns:ns1='consistency' " w:xpath="/ns0:xbrlConsistency[1]/ns1:ccConsistency[1]/ns1:ccSign_IssuedCapitalneeq_instant_T[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1906718"/>
                <w:lock w:val="sdtLocked"/>
                <w:placeholder>
                  <w:docPart w:val="E2249D1539B14A43A357FD83386907AB"/>
                </w:placeholder>
                <w:showingPlcHdr/>
                <w:dataBinding w:prefixMappings="xmlns:ns0='http://wwww.hallomagic.com/xbrl/consistency' xmlns:ns1='consistency' " w:xpath="/ns0:xbrlConsistency[1]/ns1:ccConsistency[1]/ns1:ccSign_CapitalSurplusneeq_instant_T[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017875"/>
                <w:lock w:val="sdtLocked"/>
                <w:placeholder>
                  <w:docPart w:val="3BD245755EE3471E8DFA7069EFD1CECC"/>
                </w:placeholder>
                <w:showingPlcHdr/>
                <w:dataBinding w:prefixMappings="xmlns:ns0='http://wwww.hallomagic.com/xbrl/consistency' xmlns:ns1='consistency' " w:xpath="/ns0:xbrlConsistency[1]/ns1:ccConsistency[1]/ns1:ccSign_KuCunGuneeq_instant_T[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620259"/>
                <w:lock w:val="sdtLocked"/>
                <w:placeholder>
                  <w:docPart w:val="DB91F51966084468B1EAF261D958098C"/>
                </w:placeholder>
                <w:showingPlcHdr/>
                <w:dataBinding w:prefixMappings="xmlns:ns0='http://wwww.hallomagic.com/xbrl/consistency' xmlns:ns1='consistency' " w:xpath="/ns0:xbrlConsistency[1]/ns1:ccConsistency[1]/ns1:ccSign_QiTaZongHeShouYineeq_instant_T[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4555962"/>
                <w:lock w:val="sdtLocked"/>
                <w:placeholder>
                  <w:docPart w:val="88C92A592BAD4C59AE8998F5D4666DE9"/>
                </w:placeholder>
                <w:showingPlcHdr/>
                <w:dataBinding w:prefixMappings="xmlns:ns0='http://wwww.hallomagic.com/xbrl/consistency' xmlns:ns1='consistency' " w:xpath="/ns0:xbrlConsistency[1]/ns1:ccConsistency[1]/ns1:ccSign_SpecializedReserveneeq_instant_T[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523435"/>
                <w:lock w:val="sdtLocked"/>
                <w:placeholder>
                  <w:docPart w:val="72DCA9E7FDED412B8CF7CE211DF51A37"/>
                </w:placeholder>
                <w:showingPlcHdr/>
                <w:dataBinding w:prefixMappings="xmlns:ns0='http://wwww.hallomagic.com/xbrl/consistency' xmlns:ns1='consistency' " w:xpath="/ns0:xbrlConsistency[1]/ns1:ccConsistency[1]/ns1:ccSign_SurplusReservesneeq_instant_T[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69246"/>
                <w:lock w:val="sdtLocked"/>
                <w:placeholder>
                  <w:docPart w:val="CC9B33431DBC49AEA32DE38B542222E8"/>
                </w:placeholder>
                <w:showingPlcHdr/>
                <w:dataBinding w:prefixMappings="xmlns:ns0='http://wwww.hallomagic.com/xbrl/consistency' xmlns:ns1='consistency' " w:xpath="/ns0:xbrlConsistency[1]/ns1:ccConsistency[1]/ns1:ccSign_GeneralProvisionsneeq_instant_T[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8738399"/>
                <w:lock w:val="sdtLocked"/>
                <w:placeholder>
                  <w:docPart w:val="C4DF93D9582E4C2CB3E053878AE52D07"/>
                </w:placeholder>
                <w:showingPlcHdr/>
                <w:dataBinding w:prefixMappings="xmlns:ns0='http://wwww.hallomagic.com/xbrl/consistency' xmlns:ns1='consistency' " w:xpath="/ns0:xbrlConsistency[1]/ns1:ccConsistency[1]/ns1:ccSign_RetainedEarningsneeq_instant_T[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9519804"/>
                <w:lock w:val="sdtLocked"/>
                <w:placeholder>
                  <w:docPart w:val="A85189E87C1D466E8A7BC0805CB0C5A0"/>
                </w:placeholder>
                <w:showingPlcHdr/>
                <w:dataBinding w:prefixMappings="xmlns:ns0='http://wwww.hallomagic.com/xbrl/consistency' xmlns:ns1='consistency' " w:xpath="/ns0:xbrlConsistency[1]/ns1:ccConsistency[1]/ns1:ccSign_NoncontrollingInterestsneeq_instant_T[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479"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3345868"/>
                <w:lock w:val="sdtLocked"/>
                <w:placeholder>
                  <w:docPart w:val="B5CEC64BAD40423CA513B6A281267B57"/>
                </w:placeholder>
                <w:showingPlcHdr/>
                <w:dataBinding w:prefixMappings="xmlns:ns0='http://wwww.hallomagic.com/xbrl/consistency' xmlns:ns1='consistency' " w:xpath="/ns0:xbrlConsistency[1]/ns1:ccConsistency[1]/ns1:ccSign_Equityneeq_instant_T[1]" w:storeItemID="{FE1676A3-EB50-4222-9B6B-7476559E528E}"/>
                <w:text/>
              </w:sdtPr>
              <w:sdtEndPr/>
              <w:sdtContent>
                <w:r w:rsidR="008845FD" w:rsidRPr="00711F0E">
                  <w:rPr>
                    <w:rStyle w:val="placeholder1Char"/>
                    <w:rFonts w:eastAsiaTheme="minorEastAsia" w:hint="eastAsia"/>
                    <w:sz w:val="16"/>
                    <w:szCs w:val="16"/>
                  </w:rPr>
                  <w:t>____</w:t>
                </w:r>
              </w:sdtContent>
            </w:sdt>
          </w:p>
        </w:tc>
      </w:tr>
    </w:tbl>
    <w:p w:rsidR="008845FD" w:rsidRPr="00552A81" w:rsidRDefault="008845FD" w:rsidP="000A23CF">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8845FD" w:rsidRPr="00552A81" w:rsidTr="00085C73">
        <w:trPr>
          <w:trHeight w:val="317"/>
          <w:jc w:val="center"/>
        </w:trPr>
        <w:tc>
          <w:tcPr>
            <w:tcW w:w="2699" w:type="dxa"/>
            <w:tcBorders>
              <w:bottom w:val="nil"/>
            </w:tcBorders>
            <w:shd w:val="clear" w:color="auto" w:fill="D9D9D9" w:themeFill="background1" w:themeFillShade="D9"/>
            <w:vAlign w:val="center"/>
          </w:tcPr>
          <w:p w:rsidR="008845FD" w:rsidRPr="00170479" w:rsidRDefault="008845FD" w:rsidP="001A1A48">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8845FD" w:rsidRPr="00711F0E" w:rsidRDefault="008845FD"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8845FD" w:rsidRPr="00552A81" w:rsidTr="00085C73">
        <w:trPr>
          <w:trHeight w:val="317"/>
          <w:jc w:val="center"/>
        </w:trPr>
        <w:tc>
          <w:tcPr>
            <w:tcW w:w="2699" w:type="dxa"/>
            <w:tcBorders>
              <w:top w:val="nil"/>
              <w:bottom w:val="nil"/>
            </w:tcBorders>
            <w:shd w:val="clear" w:color="auto" w:fill="D9D9D9" w:themeFill="background1" w:themeFillShade="D9"/>
            <w:vAlign w:val="center"/>
          </w:tcPr>
          <w:p w:rsidR="008845FD" w:rsidRPr="00170479" w:rsidRDefault="008845FD" w:rsidP="00711F0E">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8845FD" w:rsidRPr="00170479" w:rsidRDefault="008845FD" w:rsidP="00711F0E">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8845FD" w:rsidRPr="00170479" w:rsidRDefault="008845FD" w:rsidP="001A1A48">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8845FD" w:rsidRPr="00170479" w:rsidRDefault="008845FD" w:rsidP="001A1A48">
            <w:pPr>
              <w:widowControl/>
              <w:jc w:val="right"/>
              <w:rPr>
                <w:rFonts w:asciiTheme="minorEastAsia" w:eastAsiaTheme="minorEastAsia" w:hAnsiTheme="minorEastAsia"/>
                <w:color w:val="000000" w:themeColor="text1"/>
                <w:sz w:val="16"/>
                <w:szCs w:val="16"/>
              </w:rPr>
            </w:pPr>
          </w:p>
        </w:tc>
      </w:tr>
      <w:tr w:rsidR="008845FD" w:rsidRPr="00552A81" w:rsidTr="00085C73">
        <w:trPr>
          <w:trHeight w:val="317"/>
          <w:jc w:val="center"/>
        </w:trPr>
        <w:tc>
          <w:tcPr>
            <w:tcW w:w="2699" w:type="dxa"/>
            <w:tcBorders>
              <w:top w:val="nil"/>
            </w:tcBorders>
            <w:shd w:val="clear" w:color="auto" w:fill="D9D9D9" w:themeFill="background1" w:themeFillShade="D9"/>
            <w:vAlign w:val="center"/>
          </w:tcPr>
          <w:p w:rsidR="008845FD" w:rsidRPr="00170479" w:rsidRDefault="008845FD"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8845FD" w:rsidRPr="00170479" w:rsidRDefault="008845FD"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7623059"/>
                <w:lock w:val="sdtLocked"/>
                <w:placeholder>
                  <w:docPart w:val="ADA3F01D9D4B42109E4A3980AF28E162"/>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9721206"/>
                <w:lock w:val="sdtLocked"/>
                <w:placeholder>
                  <w:docPart w:val="C00539E96FEF49D8A9029D39746A5299"/>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222120"/>
                <w:lock w:val="sdtLocked"/>
                <w:placeholder>
                  <w:docPart w:val="5A1AFD9771F5475A93CEBF4A258EC78A"/>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7488779"/>
                <w:lock w:val="sdtLocked"/>
                <w:placeholder>
                  <w:docPart w:val="12A99ACC57A943E19DE00571E84721E8"/>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3851335"/>
                <w:lock w:val="sdtLocked"/>
                <w:placeholder>
                  <w:docPart w:val="2A1E22E2F950415AACD13E3AD32C6E36"/>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5776310"/>
                <w:lock w:val="sdtLocked"/>
                <w:placeholder>
                  <w:docPart w:val="F7DEF11BE1964FC4B6326CF4EA86C95A"/>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306332"/>
                <w:lock w:val="sdtLocked"/>
                <w:placeholder>
                  <w:docPart w:val="F7A0F4035942474697DC58D6C451E632"/>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5238079"/>
                <w:lock w:val="sdtLocked"/>
                <w:placeholder>
                  <w:docPart w:val="FBED52D98B314556A4FEAE9DD5091E25"/>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1738096"/>
                <w:lock w:val="sdtLocked"/>
                <w:placeholder>
                  <w:docPart w:val="455EE4421ABB4B99ACFB4520BFF72E89"/>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528470"/>
                <w:lock w:val="sdtLocked"/>
                <w:placeholder>
                  <w:docPart w:val="AD4448ADA0C849828C68496A125D4DEC"/>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1136746"/>
                <w:lock w:val="sdtLocked"/>
                <w:placeholder>
                  <w:docPart w:val="FBD57C4F5EDD46ACBBC62646E524AC10"/>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621307"/>
                <w:lock w:val="sdtLocked"/>
                <w:placeholder>
                  <w:docPart w:val="322F756B420041598030E71F82786AAD"/>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4444131"/>
                <w:lock w:val="sdtLocked"/>
                <w:placeholder>
                  <w:docPart w:val="EACDBF91F8F649E6ACB120CD88E55B3B"/>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0223271"/>
                <w:lock w:val="sdtLocked"/>
                <w:placeholder>
                  <w:docPart w:val="8323285899E94CF18B1C0D96A21B22BA"/>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717614"/>
                <w:lock w:val="sdtLocked"/>
                <w:placeholder>
                  <w:docPart w:val="4F6E0C5F0B5E406CB37FD5AB438A8CCD"/>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389345"/>
                <w:lock w:val="sdtLocked"/>
                <w:placeholder>
                  <w:docPart w:val="2EE14E6112624C26958326E9957F5053"/>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7791028"/>
                <w:lock w:val="sdtLocked"/>
                <w:placeholder>
                  <w:docPart w:val="909F401E71EA4E3798A2A0529A113C3C"/>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152701"/>
                <w:lock w:val="sdtLocked"/>
                <w:placeholder>
                  <w:docPart w:val="5C79F6471C7A43DF83A797303FBC6348"/>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558143"/>
                <w:lock w:val="sdtLocked"/>
                <w:placeholder>
                  <w:docPart w:val="0908237195DD432F9B68FBA1705E82A7"/>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191122"/>
                <w:lock w:val="sdtLocked"/>
                <w:placeholder>
                  <w:docPart w:val="77F170B44DF14CDEB09FCA8992F8761D"/>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089559"/>
                <w:lock w:val="sdtLocked"/>
                <w:placeholder>
                  <w:docPart w:val="E0F56CDFEF074A40BE0A43CA5C01F3A1"/>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329298"/>
                <w:lock w:val="sdtLocked"/>
                <w:placeholder>
                  <w:docPart w:val="8C0A582866574B7C8C590960A4314D11"/>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16984"/>
                <w:lock w:val="sdtLocked"/>
                <w:placeholder>
                  <w:docPart w:val="BCB7C507C4B04313A056CD676A2F383E"/>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2874169"/>
                <w:lock w:val="sdtLocked"/>
                <w:placeholder>
                  <w:docPart w:val="81A5ABD7122944EE9E0223F6F1C6FC18"/>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590947"/>
                <w:lock w:val="sdtLocked"/>
                <w:placeholder>
                  <w:docPart w:val="63D429B067604AA58D370B5F4E319355"/>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4932495"/>
                <w:lock w:val="sdtLocked"/>
                <w:placeholder>
                  <w:docPart w:val="4D78E71C056148C9BDB27E5EB3F4ED2C"/>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389872"/>
                <w:lock w:val="sdtLocked"/>
                <w:placeholder>
                  <w:docPart w:val="ED7445F080EA4AFEABD3D91AD0329544"/>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663836"/>
                <w:lock w:val="sdtLocked"/>
                <w:placeholder>
                  <w:docPart w:val="CA9D6883323747A0BFF1F6D2551A5820"/>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311384"/>
                <w:lock w:val="sdtLocked"/>
                <w:placeholder>
                  <w:docPart w:val="3BBD7AB8602544F3B8D97AFA30E69CB0"/>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671509"/>
                <w:lock w:val="sdtLocked"/>
                <w:placeholder>
                  <w:docPart w:val="6DB9B4FE4E8D43B395C42783A7193129"/>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2117329"/>
                <w:lock w:val="sdtLocked"/>
                <w:placeholder>
                  <w:docPart w:val="7EEA7D680A31496699AF338E3C107C91"/>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524484"/>
                <w:lock w:val="sdtLocked"/>
                <w:placeholder>
                  <w:docPart w:val="A24E1B7ACD9E4BFAAA283DFCC98DBADD"/>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8514703"/>
                <w:lock w:val="sdtLocked"/>
                <w:placeholder>
                  <w:docPart w:val="BE518466EBF544F794F31787CA22E2A4"/>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8187531"/>
                <w:lock w:val="sdtLocked"/>
                <w:placeholder>
                  <w:docPart w:val="A596976C9A14406D826E095CC71171A2"/>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141297"/>
                <w:lock w:val="sdtLocked"/>
                <w:placeholder>
                  <w:docPart w:val="7B34A8304B9845A8B8BD6C39E7831A86"/>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9899236"/>
                <w:lock w:val="sdtLocked"/>
                <w:placeholder>
                  <w:docPart w:val="B61DE88BC2394E54A21E3296E9A53078"/>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935414"/>
                <w:lock w:val="sdtLocked"/>
                <w:placeholder>
                  <w:docPart w:val="8DF0C9B6786D4D7BAE8D0A9EE5CC1D7D"/>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6542240"/>
                <w:lock w:val="sdtLocked"/>
                <w:placeholder>
                  <w:docPart w:val="184504BBF20D4A729259CB6DA8CC98B3"/>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775398"/>
                <w:lock w:val="sdtLocked"/>
                <w:placeholder>
                  <w:docPart w:val="B5C1525834654C759E7F59A23E9F4337"/>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2204003"/>
                <w:lock w:val="sdtLocked"/>
                <w:placeholder>
                  <w:docPart w:val="63772CA3C7DB4D519AA3F38077F38022"/>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906035"/>
                <w:lock w:val="sdtLocked"/>
                <w:placeholder>
                  <w:docPart w:val="2F016DBBAA174ACA917F0EC83CEA1BCC"/>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2127613"/>
                <w:lock w:val="sdtLocked"/>
                <w:placeholder>
                  <w:docPart w:val="D0A61836DE5946CAA34F4E613B2C4028"/>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625888"/>
                <w:lock w:val="sdtLocked"/>
                <w:placeholder>
                  <w:docPart w:val="AF94173BD58C4E0D85216B7AA2B980F0"/>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0478220"/>
                <w:lock w:val="sdtLocked"/>
                <w:placeholder>
                  <w:docPart w:val="C5D9124154D2496CA66B1DC7264D1CF8"/>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250276"/>
                <w:lock w:val="sdtLocked"/>
                <w:placeholder>
                  <w:docPart w:val="2E9434CBAD0947979B848DAA12C9D612"/>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730873"/>
                <w:lock w:val="sdtLocked"/>
                <w:placeholder>
                  <w:docPart w:val="0305CFD837874140974E34FD93A54D6E"/>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479130"/>
                <w:lock w:val="sdtLocked"/>
                <w:placeholder>
                  <w:docPart w:val="0EF6CC8A9EE74037BB63C183DA7B265B"/>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23230"/>
                <w:lock w:val="sdtLocked"/>
                <w:placeholder>
                  <w:docPart w:val="A8A5C5E54E5644C9919BE0F27AF666B3"/>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4189617"/>
                <w:lock w:val="sdtLocked"/>
                <w:placeholder>
                  <w:docPart w:val="889613E6CBDB417886709800A79F76C1"/>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3758123"/>
                <w:lock w:val="sdtLocked"/>
                <w:placeholder>
                  <w:docPart w:val="9F2FDDB0B4214185BB96AD49608AD34D"/>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5344573"/>
                <w:lock w:val="sdtLocked"/>
                <w:placeholder>
                  <w:docPart w:val="8AF832E118B046379FEC11BC67D6AE79"/>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724034"/>
                <w:lock w:val="sdtLocked"/>
                <w:placeholder>
                  <w:docPart w:val="1E6BEA9BC9A94E0AA73372F986D417A2"/>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751097"/>
                <w:lock w:val="sdtLocked"/>
                <w:placeholder>
                  <w:docPart w:val="8C97A7E21CD143F88532B07D59E40C1C"/>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41284"/>
                <w:lock w:val="sdtLocked"/>
                <w:placeholder>
                  <w:docPart w:val="42D3489BCE484D92B94330FC1444081B"/>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045528"/>
                <w:lock w:val="sdtLocked"/>
                <w:placeholder>
                  <w:docPart w:val="19780FB42CDB4EC2AF0E94453E96B526"/>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5147440"/>
                <w:lock w:val="sdtLocked"/>
                <w:placeholder>
                  <w:docPart w:val="5C604708164941E8BC1D642119B4FD5D"/>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3081750"/>
                <w:lock w:val="sdtLocked"/>
                <w:placeholder>
                  <w:docPart w:val="CE49018AABB54D36A9AB260495DC3490"/>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7392322"/>
                <w:lock w:val="sdtLocked"/>
                <w:placeholder>
                  <w:docPart w:val="7EB929D0D5874FD2962AD01CF3AC3D9A"/>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6880818"/>
                <w:lock w:val="sdtLocked"/>
                <w:placeholder>
                  <w:docPart w:val="5B2909359D3F452A93027CB76C887E65"/>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47737"/>
                <w:lock w:val="sdtLocked"/>
                <w:placeholder>
                  <w:docPart w:val="73A186950DE54C5BAD4EF06DC16E2E8B"/>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135480"/>
                <w:lock w:val="sdtLocked"/>
                <w:placeholder>
                  <w:docPart w:val="44664B267496448784E84C4256513A8C"/>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976627"/>
                <w:lock w:val="sdtLocked"/>
                <w:placeholder>
                  <w:docPart w:val="ACE7042B8B9149F1BBA503E4546F7CA0"/>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867303"/>
                <w:lock w:val="sdtLocked"/>
                <w:placeholder>
                  <w:docPart w:val="E615401443A94A0B80D17B5B88BC29B8"/>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403734"/>
                <w:lock w:val="sdtLocked"/>
                <w:placeholder>
                  <w:docPart w:val="B5135F1C61284534A139A06A960C12B1"/>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2893705"/>
                <w:lock w:val="sdtLocked"/>
                <w:placeholder>
                  <w:docPart w:val="48E65AAD194B43ABB00CD1244E821BED"/>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909290"/>
                <w:lock w:val="sdtLocked"/>
                <w:placeholder>
                  <w:docPart w:val="5A18919EBDB5423CA6E14943C9385A99"/>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589758"/>
                <w:lock w:val="sdtLocked"/>
                <w:placeholder>
                  <w:docPart w:val="8E5B06BDC65643578F2CE3A9F20FA5C5"/>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922904"/>
                <w:lock w:val="sdtLocked"/>
                <w:placeholder>
                  <w:docPart w:val="F550A900CFBD45698CCA73648BA98B10"/>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5236465"/>
                <w:lock w:val="sdtLocked"/>
                <w:placeholder>
                  <w:docPart w:val="FB39BD5DCD274642966F1A1F5F3BADB4"/>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9664149"/>
                <w:lock w:val="sdtLocked"/>
                <w:placeholder>
                  <w:docPart w:val="C8D5B7B2BAC24A35873DCF597768E6B1"/>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605921"/>
                <w:lock w:val="sdtLocked"/>
                <w:placeholder>
                  <w:docPart w:val="D3E874C24C204488807CC96D3CB6B44E"/>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414502"/>
                <w:lock w:val="sdtLocked"/>
                <w:placeholder>
                  <w:docPart w:val="3515F90D8397477589E1E0C5DB56E0A8"/>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14234"/>
                <w:lock w:val="sdtLocked"/>
                <w:placeholder>
                  <w:docPart w:val="30DAE12EAE8E4AAF8CBC64DD0BF3DD96"/>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0627824"/>
                <w:lock w:val="sdtLocked"/>
                <w:placeholder>
                  <w:docPart w:val="1A7FD2675C3A4F5AAC9346C6E70E224C"/>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0682202"/>
                <w:lock w:val="sdtLocked"/>
                <w:placeholder>
                  <w:docPart w:val="17C196094DFB4126B786F18D2967F272"/>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7683"/>
                <w:lock w:val="sdtLocked"/>
                <w:placeholder>
                  <w:docPart w:val="498D284FC37B475B965548F47069E774"/>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8418263"/>
                <w:lock w:val="sdtLocked"/>
                <w:placeholder>
                  <w:docPart w:val="FE82EA79267F43D68FF2CF0BA7C1A213"/>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7415150"/>
                <w:lock w:val="sdtLocked"/>
                <w:placeholder>
                  <w:docPart w:val="EC075EEBD1FF45419F64C63CACAD95F9"/>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8984833"/>
                <w:lock w:val="sdtLocked"/>
                <w:placeholder>
                  <w:docPart w:val="5D66EC71EC6F4E09AE742E25CA5B8C64"/>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3738629"/>
                <w:lock w:val="sdtLocked"/>
                <w:placeholder>
                  <w:docPart w:val="A67D1544BF514BAD88D33A1ABC735487"/>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5700230"/>
                <w:lock w:val="sdtLocked"/>
                <w:placeholder>
                  <w:docPart w:val="1C779B9E9AA649F8BE7DEDEA1B9B47A6"/>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5592"/>
                <w:lock w:val="sdtLocked"/>
                <w:placeholder>
                  <w:docPart w:val="44A14CBE1C164ED7B61D2D7B9562B355"/>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981858"/>
                <w:lock w:val="sdtLocked"/>
                <w:placeholder>
                  <w:docPart w:val="12DF5A278587406EBF576649074B6EEF"/>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759036"/>
                <w:lock w:val="sdtLocked"/>
                <w:placeholder>
                  <w:docPart w:val="B092D02BD5A2452783982028DF85BD94"/>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8699263"/>
                <w:lock w:val="sdtLocked"/>
                <w:placeholder>
                  <w:docPart w:val="75D81294FAD44CA38DF4D9DF50285EA0"/>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8941550"/>
                <w:lock w:val="sdtLocked"/>
                <w:placeholder>
                  <w:docPart w:val="6E4D5E4C65B54DE2B37D400EEF606F7B"/>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084740"/>
                <w:lock w:val="sdtLocked"/>
                <w:placeholder>
                  <w:docPart w:val="7A422565DEED43129B0AB7E7F8CFECE2"/>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985764"/>
                <w:lock w:val="sdtLocked"/>
                <w:placeholder>
                  <w:docPart w:val="06CF66EF92114737802835C3180926F6"/>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894994"/>
                <w:lock w:val="sdtLocked"/>
                <w:placeholder>
                  <w:docPart w:val="818A8D2A54BD43879C398D51B233DE44"/>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5758751"/>
                <w:lock w:val="sdtLocked"/>
                <w:placeholder>
                  <w:docPart w:val="8BA2B55567BB4749B2B01767771449DF"/>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931565"/>
                <w:lock w:val="sdtLocked"/>
                <w:placeholder>
                  <w:docPart w:val="C758156811F648B99323E15799BA4089"/>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4213423"/>
                <w:lock w:val="sdtLocked"/>
                <w:placeholder>
                  <w:docPart w:val="5594D5CB84FA4761A6D1E940CD794F36"/>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0897950"/>
                <w:lock w:val="sdtLocked"/>
                <w:placeholder>
                  <w:docPart w:val="DC6D4083F2FD47A980FF162203E1905D"/>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241919"/>
                <w:lock w:val="sdtLocked"/>
                <w:placeholder>
                  <w:docPart w:val="5428D7F7493E4CAE97E824ED3BF439EF"/>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2634760"/>
                <w:lock w:val="sdtLocked"/>
                <w:placeholder>
                  <w:docPart w:val="1E30053C7CF349DCB45B0367364A234D"/>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497923"/>
                <w:lock w:val="sdtLocked"/>
                <w:placeholder>
                  <w:docPart w:val="908F6C314729448D8FB2CE0F732BA935"/>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72226"/>
                <w:lock w:val="sdtLocked"/>
                <w:placeholder>
                  <w:docPart w:val="B938AB5C9ED94FE895F2B941AB5B1D59"/>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595593"/>
                <w:lock w:val="sdtLocked"/>
                <w:placeholder>
                  <w:docPart w:val="95A416A8004D4792BBCF665F5B6C77E7"/>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3959502"/>
                <w:lock w:val="sdtLocked"/>
                <w:placeholder>
                  <w:docPart w:val="4F57A7A3823D48428EB9846922DC3DED"/>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413863"/>
                <w:lock w:val="sdtLocked"/>
                <w:placeholder>
                  <w:docPart w:val="2BFA44FFB1B34447BD85EB392D7033DA"/>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5038987"/>
                <w:lock w:val="sdtLocked"/>
                <w:placeholder>
                  <w:docPart w:val="89D8949CC80747B4BCCECDA537869B1F"/>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779217"/>
                <w:lock w:val="sdtLocked"/>
                <w:placeholder>
                  <w:docPart w:val="543B0C637D534BE1BB03EB54AAD104C8"/>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371517"/>
                <w:lock w:val="sdtLocked"/>
                <w:placeholder>
                  <w:docPart w:val="1FE9B784C6814ACFB5A8A8D4C6F1C74A"/>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966025"/>
                <w:lock w:val="sdtLocked"/>
                <w:placeholder>
                  <w:docPart w:val="91B1C1C5FFEE4E0891F6176E77F66A48"/>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27111"/>
                <w:lock w:val="sdtLocked"/>
                <w:placeholder>
                  <w:docPart w:val="C916459D7B6D4001B76956C1167F9BFF"/>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5079451"/>
                <w:lock w:val="sdtLocked"/>
                <w:placeholder>
                  <w:docPart w:val="8FD77C7FFEEF42A7875F662731A5ECF6"/>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1782493"/>
                <w:lock w:val="sdtLocked"/>
                <w:placeholder>
                  <w:docPart w:val="6AF86DA6400D4E9BAF568DF703509C3D"/>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7089881"/>
                <w:lock w:val="sdtLocked"/>
                <w:placeholder>
                  <w:docPart w:val="16C9822C40B6477EB5452702FC4D7309"/>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597576"/>
                <w:lock w:val="sdtLocked"/>
                <w:placeholder>
                  <w:docPart w:val="86FFD02AE976413BA34BF3987ADA0676"/>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5315151"/>
                <w:lock w:val="sdtLocked"/>
                <w:placeholder>
                  <w:docPart w:val="AF4A3170CA544C6D9ECE19955B52C1AD"/>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322386"/>
                <w:lock w:val="sdtLocked"/>
                <w:placeholder>
                  <w:docPart w:val="BFDDDBE446C345EEBD7AA89FBC4B59BA"/>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13302"/>
                <w:lock w:val="sdtLocked"/>
                <w:placeholder>
                  <w:docPart w:val="47B876DC98314DE79422A5E5BC8C9822"/>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1797478"/>
                <w:lock w:val="sdtLocked"/>
                <w:placeholder>
                  <w:docPart w:val="E2ED6566F8AA4434A0A3A74E4291602A"/>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0488178"/>
                <w:lock w:val="sdtLocked"/>
                <w:placeholder>
                  <w:docPart w:val="E1E28562D6984746B77EE77B13314426"/>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0279292"/>
                <w:lock w:val="sdtLocked"/>
                <w:placeholder>
                  <w:docPart w:val="9BF1041629E943FBB2E74D4AFE9A4E6B"/>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911711"/>
                <w:lock w:val="sdtLocked"/>
                <w:placeholder>
                  <w:docPart w:val="A83FB25ED0ED4E68975A4456815B8080"/>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17038"/>
                <w:lock w:val="sdtLocked"/>
                <w:placeholder>
                  <w:docPart w:val="0DC0E1F717D64A5BB5598C500EA8757C"/>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830843"/>
                <w:lock w:val="sdtLocked"/>
                <w:placeholder>
                  <w:docPart w:val="CB6FA7D9E15A46AFAD1AC2E017E44F09"/>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9887307"/>
                <w:lock w:val="sdtLocked"/>
                <w:placeholder>
                  <w:docPart w:val="77BDEB4AF2774671857C71EDE3B2D1B5"/>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8468493"/>
                <w:lock w:val="sdtLocked"/>
                <w:placeholder>
                  <w:docPart w:val="3C5A71A07AD04D2C944074D811127F51"/>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255810"/>
                <w:lock w:val="sdtLocked"/>
                <w:placeholder>
                  <w:docPart w:val="6BB1F418543B4388B17FE327A52EEFF6"/>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214968"/>
                <w:lock w:val="sdtLocked"/>
                <w:placeholder>
                  <w:docPart w:val="A5F2B52B8BCF45B999846B1978E730AB"/>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296656"/>
                <w:lock w:val="sdtLocked"/>
                <w:placeholder>
                  <w:docPart w:val="681D779FE1DB4F46B77A1F29475100F9"/>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447337"/>
                <w:lock w:val="sdtLocked"/>
                <w:placeholder>
                  <w:docPart w:val="D64E1CA51C7B4F0AA2BBA3367EA590D4"/>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9856237"/>
                <w:lock w:val="sdtLocked"/>
                <w:placeholder>
                  <w:docPart w:val="C3EAC40E6550405485A64BD5ECF10856"/>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519737"/>
                <w:lock w:val="sdtLocked"/>
                <w:placeholder>
                  <w:docPart w:val="C45646AD038946DA81AB1EA63918BB14"/>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73939120"/>
                <w:lock w:val="sdtLocked"/>
                <w:placeholder>
                  <w:docPart w:val="474513EBBCA4486585BB59F9F80725BF"/>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6122426"/>
                <w:lock w:val="sdtLocked"/>
                <w:placeholder>
                  <w:docPart w:val="8289D832592C4C769DDF1B511AD13AF0"/>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851009"/>
                <w:lock w:val="sdtLocked"/>
                <w:placeholder>
                  <w:docPart w:val="9F7AEF936B144044B0918A46BBF45FEC"/>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0129050"/>
                <w:lock w:val="sdtLocked"/>
                <w:placeholder>
                  <w:docPart w:val="3A6F8EB2A57A4518801E84CA20540C3F"/>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3136598"/>
                <w:lock w:val="sdtLocked"/>
                <w:placeholder>
                  <w:docPart w:val="36766DBD236B443780141602C1D8113D"/>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6227642"/>
                <w:lock w:val="sdtLocked"/>
                <w:placeholder>
                  <w:docPart w:val="377C1DE319E947AF8BEF71A1D6E54BDF"/>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9818580"/>
                <w:lock w:val="sdtLocked"/>
                <w:placeholder>
                  <w:docPart w:val="062A68C23FEA4676B850B7038BA9F44C"/>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9691701"/>
                <w:lock w:val="sdtLocked"/>
                <w:placeholder>
                  <w:docPart w:val="8052411A191341A78C848E6650C15AA7"/>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8683289"/>
                <w:lock w:val="sdtLocked"/>
                <w:placeholder>
                  <w:docPart w:val="70D4AD6C726B4502B24467CA498EC012"/>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3253225"/>
                <w:lock w:val="sdtLocked"/>
                <w:placeholder>
                  <w:docPart w:val="86328989F77740AA9845CF6BF070706D"/>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6886414"/>
                <w:lock w:val="sdtLocked"/>
                <w:placeholder>
                  <w:docPart w:val="39AA657B60354E3BBCAC66C22E98DAE8"/>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526451"/>
                <w:lock w:val="sdtLocked"/>
                <w:placeholder>
                  <w:docPart w:val="F57C911AE35D431B911F59FA84A6A347"/>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430183"/>
                <w:lock w:val="sdtLocked"/>
                <w:placeholder>
                  <w:docPart w:val="F75B2A6587FB4F8D8CA31C32CCC84AD6"/>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2936485"/>
                <w:lock w:val="sdtLocked"/>
                <w:placeholder>
                  <w:docPart w:val="7FCDF6BA231D47938A825C390A6023BE"/>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090207"/>
                <w:lock w:val="sdtLocked"/>
                <w:placeholder>
                  <w:docPart w:val="CFD3CE901A9B49CCB263CD2A5A2C4388"/>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4787"/>
                <w:lock w:val="sdtLocked"/>
                <w:placeholder>
                  <w:docPart w:val="701D1258D7E642FEAEC7CBFA585278CB"/>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0469724"/>
                <w:lock w:val="sdtLocked"/>
                <w:placeholder>
                  <w:docPart w:val="F1D57623C847438880D54F29CB3F7CB1"/>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066890"/>
                <w:lock w:val="sdtLocked"/>
                <w:placeholder>
                  <w:docPart w:val="5C30CC1349D844FB8DA6BB6A2A4E7869"/>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9324051"/>
                <w:lock w:val="sdtLocked"/>
                <w:placeholder>
                  <w:docPart w:val="B3E79B3B99984D3CAA30F26D729493C1"/>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7880070"/>
                <w:lock w:val="sdtLocked"/>
                <w:placeholder>
                  <w:docPart w:val="C34E1298F60C4CC2AB3EC6DF161D0C9A"/>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484532"/>
                <w:lock w:val="sdtLocked"/>
                <w:placeholder>
                  <w:docPart w:val="B362CF49D0104877B52E31E0EB7715FA"/>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1649561"/>
                <w:lock w:val="sdtLocked"/>
                <w:placeholder>
                  <w:docPart w:val="8AE0F3223BD64F1699195453CB79A356"/>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7617965"/>
                <w:lock w:val="sdtLocked"/>
                <w:placeholder>
                  <w:docPart w:val="8CD1C3ED4D344E439FA10BBB7F63EC01"/>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950696"/>
                <w:lock w:val="sdtLocked"/>
                <w:placeholder>
                  <w:docPart w:val="16F45380587E4C37ACE33FC97212A8E0"/>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094025"/>
                <w:lock w:val="sdtLocked"/>
                <w:placeholder>
                  <w:docPart w:val="8E8FB9EF76704C3787ED1F7F823D95ED"/>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8018633"/>
                <w:lock w:val="sdtLocked"/>
                <w:placeholder>
                  <w:docPart w:val="E6A79427BE294BB3BD750345AEB6C3F0"/>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6351745"/>
                <w:lock w:val="sdtLocked"/>
                <w:placeholder>
                  <w:docPart w:val="5BCBBC11412B4C32B95CE793F10A2212"/>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890949"/>
                <w:lock w:val="sdtLocked"/>
                <w:placeholder>
                  <w:docPart w:val="6F7D0F7FB1E1458B9A9AD2F6582E78BF"/>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908558"/>
                <w:lock w:val="sdtLocked"/>
                <w:placeholder>
                  <w:docPart w:val="7E843BB99D5F49F5B4C6B2D52617A58F"/>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077536"/>
                <w:lock w:val="sdtLocked"/>
                <w:placeholder>
                  <w:docPart w:val="840677077CE44FB9801DC50E14F22C3D"/>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1249440"/>
                <w:lock w:val="sdtLocked"/>
                <w:placeholder>
                  <w:docPart w:val="E57F865A34DF44F79CB12B23CE512E30"/>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2400564"/>
                <w:lock w:val="sdtLocked"/>
                <w:placeholder>
                  <w:docPart w:val="D209D12A6C5944ECB15F01B11803C38E"/>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796424"/>
                <w:lock w:val="sdtLocked"/>
                <w:placeholder>
                  <w:docPart w:val="0D65F7A000F8428295F2AC4206F0B2D3"/>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5539241"/>
                <w:lock w:val="sdtLocked"/>
                <w:placeholder>
                  <w:docPart w:val="9368450A98C74E54917F7BBFB3AF60C3"/>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5411325"/>
                <w:lock w:val="sdtLocked"/>
                <w:placeholder>
                  <w:docPart w:val="0CFF95E714CA4C27BA2A60AEAC951D4A"/>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2352926"/>
                <w:lock w:val="sdtLocked"/>
                <w:placeholder>
                  <w:docPart w:val="2769A43E924040D9A40F69A536BAEAF4"/>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316963"/>
                <w:lock w:val="sdtLocked"/>
                <w:placeholder>
                  <w:docPart w:val="4C7949E8E3664D209728A19A70CEF7D5"/>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45940"/>
                <w:lock w:val="sdtLocked"/>
                <w:placeholder>
                  <w:docPart w:val="1DFA2FB9B38C4289943F98159838C39C"/>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834939"/>
                <w:lock w:val="sdtLocked"/>
                <w:placeholder>
                  <w:docPart w:val="5653C08153834432A18C3CA94D7A117B"/>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8303603"/>
                <w:lock w:val="sdtLocked"/>
                <w:placeholder>
                  <w:docPart w:val="9B457ECA51C2498DA9B491772271F96E"/>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7811809"/>
                <w:lock w:val="sdtLocked"/>
                <w:placeholder>
                  <w:docPart w:val="8E7C0BE45B8146BCAC756DB5D9F1EF22"/>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8721065"/>
                <w:lock w:val="sdtLocked"/>
                <w:placeholder>
                  <w:docPart w:val="D0ADE6C7F9244C3FA74B748FE7333CDF"/>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7077144"/>
                <w:lock w:val="sdtLocked"/>
                <w:placeholder>
                  <w:docPart w:val="6AADBCC068F5431582F6B5BEBFD5C9A3"/>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1999835"/>
                <w:lock w:val="sdtLocked"/>
                <w:placeholder>
                  <w:docPart w:val="021AFE71A0F445A683AE1F71CEE733A3"/>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6828476"/>
                <w:lock w:val="sdtLocked"/>
                <w:placeholder>
                  <w:docPart w:val="C705E0FB366842BBBF26C59F89A41F17"/>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058267"/>
                <w:lock w:val="sdtLocked"/>
                <w:placeholder>
                  <w:docPart w:val="8F039BE1510F41E1A2EE0B68399226C1"/>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725002"/>
                <w:lock w:val="sdtLocked"/>
                <w:placeholder>
                  <w:docPart w:val="D70F09E3A2884F9B820365F4EFF77FDF"/>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5473902"/>
                <w:lock w:val="sdtLocked"/>
                <w:placeholder>
                  <w:docPart w:val="9FCBEEBE1CCE4451B6A414D9FDCBF1C3"/>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8666089"/>
                <w:lock w:val="sdtLocked"/>
                <w:placeholder>
                  <w:docPart w:val="D654F116B3AB4E95AEFDD475FE2DB94F"/>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5120504"/>
                <w:lock w:val="sdtLocked"/>
                <w:placeholder>
                  <w:docPart w:val="3F21700571914A26B595A95BF933D133"/>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4853893"/>
                <w:lock w:val="sdtLocked"/>
                <w:placeholder>
                  <w:docPart w:val="766A37A45DE34A649DE85210834E14F9"/>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962113"/>
                <w:lock w:val="sdtLocked"/>
                <w:placeholder>
                  <w:docPart w:val="B137F843500C455CADFB69F652ED88CE"/>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01353"/>
                <w:lock w:val="sdtLocked"/>
                <w:placeholder>
                  <w:docPart w:val="49053AE38CB34400A6C26D882445A477"/>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457334"/>
                <w:lock w:val="sdtLocked"/>
                <w:placeholder>
                  <w:docPart w:val="8EADE10D6C2249C5B4AF25024DCA0523"/>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848857"/>
                <w:lock w:val="sdtLocked"/>
                <w:placeholder>
                  <w:docPart w:val="F21BCBA6603942E3B07CEA1481EDC876"/>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118323"/>
                <w:lock w:val="sdtLocked"/>
                <w:placeholder>
                  <w:docPart w:val="41B1E371B0434AE28C22CD85039A005F"/>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536728"/>
                <w:lock w:val="sdtLocked"/>
                <w:placeholder>
                  <w:docPart w:val="E97F7EA9D47C4943AD64CFDFECA3B99C"/>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9978798"/>
                <w:lock w:val="sdtLocked"/>
                <w:placeholder>
                  <w:docPart w:val="246AEC1F995243708961E6CBD256E21A"/>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144510"/>
                <w:lock w:val="sdtLocked"/>
                <w:placeholder>
                  <w:docPart w:val="A7D66711057F4B21A734DF75758DAD81"/>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9811332"/>
                <w:lock w:val="sdtLocked"/>
                <w:placeholder>
                  <w:docPart w:val="7D5A500D2D0E45E9B233DE612421BB7C"/>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288552"/>
                <w:lock w:val="sdtLocked"/>
                <w:placeholder>
                  <w:docPart w:val="3EB3FE6A28604026977DDB51A09B22E9"/>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633108"/>
                <w:lock w:val="sdtLocked"/>
                <w:placeholder>
                  <w:docPart w:val="E7A1E10D98E14361B131E4B2A14F51A0"/>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1250608"/>
                <w:lock w:val="sdtLocked"/>
                <w:placeholder>
                  <w:docPart w:val="2AF9C2BF77034197821C9094A99132D9"/>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6781374"/>
                <w:lock w:val="sdtLocked"/>
                <w:placeholder>
                  <w:docPart w:val="525DE2C1C1334492A07E3BC64D649BDE"/>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153144"/>
                <w:lock w:val="sdtLocked"/>
                <w:placeholder>
                  <w:docPart w:val="FD7C63EDAE364EA4BA16F1FEC44735FF"/>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628742"/>
                <w:lock w:val="sdtLocked"/>
                <w:placeholder>
                  <w:docPart w:val="6A29E00F6447401BAA49CF5F5B0EF9C7"/>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127805"/>
                <w:lock w:val="sdtLocked"/>
                <w:placeholder>
                  <w:docPart w:val="9DC8BD8ED5814FAEBDED594EBA248758"/>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169379"/>
                <w:lock w:val="sdtLocked"/>
                <w:placeholder>
                  <w:docPart w:val="AAE2210C0B21487BB103DF8800C14696"/>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0384898"/>
                <w:lock w:val="sdtLocked"/>
                <w:placeholder>
                  <w:docPart w:val="26E14BB422424001BA140772F4DA6FDE"/>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1541788"/>
                <w:lock w:val="sdtLocked"/>
                <w:placeholder>
                  <w:docPart w:val="C55596F81D0446E1ACACDCE9C7E04B6D"/>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798800"/>
                <w:lock w:val="sdtLocked"/>
                <w:placeholder>
                  <w:docPart w:val="44169139645B463799977B2BCFFE6479"/>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936746"/>
                <w:lock w:val="sdtLocked"/>
                <w:placeholder>
                  <w:docPart w:val="4C00CB5CD52042B2A32219F30FE26242"/>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0808113"/>
                <w:lock w:val="sdtLocked"/>
                <w:placeholder>
                  <w:docPart w:val="AE4E9A3C98FC4214997E77EAEDC84E0E"/>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2985435"/>
                <w:lock w:val="sdtLocked"/>
                <w:placeholder>
                  <w:docPart w:val="B468C5C1793E4BBEAB1BF7489960CF40"/>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484686"/>
                <w:lock w:val="sdtLocked"/>
                <w:placeholder>
                  <w:docPart w:val="D80E403DD7C94F98BA0AACF90BDF4C2F"/>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9401913"/>
                <w:lock w:val="sdtLocked"/>
                <w:placeholder>
                  <w:docPart w:val="727F44D8E61D409584F12F832D9769ED"/>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2733362"/>
                <w:lock w:val="sdtLocked"/>
                <w:placeholder>
                  <w:docPart w:val="30818B27E71B4CC7B9B1C51E0D1CE815"/>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0598947"/>
                <w:lock w:val="sdtLocked"/>
                <w:placeholder>
                  <w:docPart w:val="4B99E9A273AB4CD391397735A5DB8221"/>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030578"/>
                <w:lock w:val="sdtLocked"/>
                <w:placeholder>
                  <w:docPart w:val="8D6EB60BFDC448F99319ACCBF9404B17"/>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915430"/>
                <w:lock w:val="sdtLocked"/>
                <w:placeholder>
                  <w:docPart w:val="14B7387618FD43C98047353E65632128"/>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7919296"/>
                <w:lock w:val="sdtLocked"/>
                <w:placeholder>
                  <w:docPart w:val="A1BEC1FD58134E7DBED71D87BDEE8E5F"/>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6697"/>
                <w:lock w:val="sdtLocked"/>
                <w:placeholder>
                  <w:docPart w:val="8A399BF2097B40AC9C121B8689F2FD97"/>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991300"/>
                <w:lock w:val="sdtLocked"/>
                <w:placeholder>
                  <w:docPart w:val="F9A5FFB3CA1447CEB35C53DD7DC74F76"/>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516413"/>
                <w:lock w:val="sdtLocked"/>
                <w:placeholder>
                  <w:docPart w:val="E1B6B5A2242F4BE188001030FFBD2BE5"/>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388070"/>
                <w:lock w:val="sdtLocked"/>
                <w:placeholder>
                  <w:docPart w:val="D9EC55F3D71941319757A4F64E918DE5"/>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6890822"/>
                <w:lock w:val="sdtLocked"/>
                <w:placeholder>
                  <w:docPart w:val="8898713B3BF94832B6132C5513CAC4F0"/>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93355"/>
                <w:lock w:val="sdtLocked"/>
                <w:placeholder>
                  <w:docPart w:val="9EB0B7454F5F436EB4FAFFF11CE11836"/>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7702610"/>
                <w:lock w:val="sdtLocked"/>
                <w:placeholder>
                  <w:docPart w:val="7382DACFBCC946958F36650BE7A5FECE"/>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22291"/>
                <w:lock w:val="sdtLocked"/>
                <w:placeholder>
                  <w:docPart w:val="12B2954055224BA982E8F87DA8D065C2"/>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2482951"/>
                <w:lock w:val="sdtLocked"/>
                <w:placeholder>
                  <w:docPart w:val="ED8177FEE52F48829BDA431F49798D60"/>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656356"/>
                <w:lock w:val="sdtLocked"/>
                <w:placeholder>
                  <w:docPart w:val="96340BA72A0B40739C0327213EC734DB"/>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379033"/>
                <w:lock w:val="sdtLocked"/>
                <w:placeholder>
                  <w:docPart w:val="32DAA00A6C684C14A16A4667974A16FA"/>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384075"/>
                <w:lock w:val="sdtLocked"/>
                <w:placeholder>
                  <w:docPart w:val="8BE2CB4F02FB45BFBDD7F74A30FD2C5F"/>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858634"/>
                <w:lock w:val="sdtLocked"/>
                <w:placeholder>
                  <w:docPart w:val="EEC065D0170B48EAAD1A798FA722DBE8"/>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0432732"/>
                <w:lock w:val="sdtLocked"/>
                <w:placeholder>
                  <w:docPart w:val="8B657AA91BF342CCA7314A1F951691D8"/>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0199031"/>
                <w:lock w:val="sdtLocked"/>
                <w:placeholder>
                  <w:docPart w:val="D58BAEBED5A54026AE7EC329CF6740D4"/>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772138"/>
                <w:lock w:val="sdtLocked"/>
                <w:placeholder>
                  <w:docPart w:val="6B11E4642142406EBF82A24924488D64"/>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4502289"/>
                <w:lock w:val="sdtLocked"/>
                <w:placeholder>
                  <w:docPart w:val="8D6AFF82283D4A0EA2FDA6C3D005703A"/>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724275"/>
                <w:lock w:val="sdtLocked"/>
                <w:placeholder>
                  <w:docPart w:val="C83A9F068D8847E4847E6FBF9561AF74"/>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9834652"/>
                <w:lock w:val="sdtLocked"/>
                <w:placeholder>
                  <w:docPart w:val="E04A88E2FBB34594AF710C3703754D57"/>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7734464"/>
                <w:lock w:val="sdtLocked"/>
                <w:placeholder>
                  <w:docPart w:val="105E1F9A13A54FF0BACDEFC5541CA4BC"/>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419529"/>
                <w:lock w:val="sdtLocked"/>
                <w:placeholder>
                  <w:docPart w:val="917774DE7A44459C8E1CB651B404AA76"/>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808099"/>
                <w:lock w:val="sdtLocked"/>
                <w:placeholder>
                  <w:docPart w:val="5174AB29C02B48709E1DF1FB7B07490B"/>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4703293"/>
                <w:lock w:val="sdtLocked"/>
                <w:placeholder>
                  <w:docPart w:val="1C65819FCABF41118D61D79301264C80"/>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735171"/>
                <w:lock w:val="sdtLocked"/>
                <w:placeholder>
                  <w:docPart w:val="27ECD80DBE2344E2AC034D2635BB1A8F"/>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219896"/>
                <w:lock w:val="sdtLocked"/>
                <w:placeholder>
                  <w:docPart w:val="CE8E6491C4814ACC8A8DFFE471C9DDD5"/>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154673"/>
                <w:lock w:val="sdtLocked"/>
                <w:placeholder>
                  <w:docPart w:val="F943566E7FA640B6AF53395A92CE5012"/>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9625475"/>
                <w:lock w:val="sdtLocked"/>
                <w:placeholder>
                  <w:docPart w:val="2633F34C0CC44CEB862895FF9D76EF1F"/>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8094696"/>
                <w:lock w:val="sdtLocked"/>
                <w:placeholder>
                  <w:docPart w:val="443742F8B2A344ED9896382BFEEC2896"/>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0361608"/>
                <w:lock w:val="sdtLocked"/>
                <w:placeholder>
                  <w:docPart w:val="5B440C9911664012BFD740A30C02D791"/>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0601820"/>
                <w:lock w:val="sdtLocked"/>
                <w:placeholder>
                  <w:docPart w:val="B37D380C58464B2DB103776F0F6B27DB"/>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5119106"/>
                <w:lock w:val="sdtLocked"/>
                <w:placeholder>
                  <w:docPart w:val="45CE5F2864B4426BABFEA430814F0848"/>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9120793"/>
                <w:lock w:val="sdtLocked"/>
                <w:placeholder>
                  <w:docPart w:val="0569E6D1FA1D4CB399918C1D6F4BB8F3"/>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168728"/>
                <w:lock w:val="sdtLocked"/>
                <w:placeholder>
                  <w:docPart w:val="AFBEB556313A425695ABEFE15622D7F0"/>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17"/>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4427838"/>
                <w:lock w:val="sdtLocked"/>
                <w:placeholder>
                  <w:docPart w:val="29B124F2A473477F96DF262021702841"/>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667089"/>
                <w:lock w:val="sdtLocked"/>
                <w:placeholder>
                  <w:docPart w:val="E4423F541DBA43BB87064635B32D393E"/>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280325"/>
                <w:lock w:val="sdtLocked"/>
                <w:placeholder>
                  <w:docPart w:val="802B4AD44AE14F1AB4BE6E8BD0A4536C"/>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8373"/>
                <w:lock w:val="sdtLocked"/>
                <w:placeholder>
                  <w:docPart w:val="6D33271F443546C8ABC703E24D1B7478"/>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3194038"/>
                <w:lock w:val="sdtLocked"/>
                <w:placeholder>
                  <w:docPart w:val="A896EE7F99D74056AA2CD264B4E3B3A6"/>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7082461"/>
                <w:lock w:val="sdtLocked"/>
                <w:placeholder>
                  <w:docPart w:val="2C82A02252EC44C39E0DA514228C50F2"/>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5062751"/>
                <w:lock w:val="sdtLocked"/>
                <w:placeholder>
                  <w:docPart w:val="74DBC5F273CE4218B73102D845891CF6"/>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05915"/>
                <w:lock w:val="sdtLocked"/>
                <w:placeholder>
                  <w:docPart w:val="9C4E4675F6374C2DB21BBBD92A260CAA"/>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5935331"/>
                <w:lock w:val="sdtLocked"/>
                <w:placeholder>
                  <w:docPart w:val="FDB6A4AA41394DFEA5E4121D82B26CE6"/>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31051"/>
                <w:lock w:val="sdtLocked"/>
                <w:placeholder>
                  <w:docPart w:val="CDE3B47DA237482280FE89711ABA3E54"/>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7933932"/>
                <w:lock w:val="sdtLocked"/>
                <w:placeholder>
                  <w:docPart w:val="AB2AAA657CAC4929A19F4255924776F5"/>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2199696"/>
                <w:lock w:val="sdtLocked"/>
                <w:placeholder>
                  <w:docPart w:val="90A8BB19923C4C478CD1CE260F43F8F1"/>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7592422"/>
                <w:lock w:val="sdtLocked"/>
                <w:placeholder>
                  <w:docPart w:val="2781A55F030042CC8162D3B123323951"/>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726674"/>
                <w:lock w:val="sdtLocked"/>
                <w:placeholder>
                  <w:docPart w:val="A90EB33EE7BD435AA83FC3E7EE885898"/>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7800354"/>
                <w:lock w:val="sdtLocked"/>
                <w:placeholder>
                  <w:docPart w:val="692B44D41437498CA8DE12D6E0978542"/>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7878410"/>
                <w:lock w:val="sdtLocked"/>
                <w:placeholder>
                  <w:docPart w:val="78A091AFE0C54F9EB16DE6C4A7B7721C"/>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829487"/>
                <w:lock w:val="sdtLocked"/>
                <w:placeholder>
                  <w:docPart w:val="3979D7141B264A16A1E0316F73D50961"/>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1494456"/>
                <w:lock w:val="sdtLocked"/>
                <w:placeholder>
                  <w:docPart w:val="7FC4FCE75C7E4EFD80043AD7B9E44A67"/>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0582334"/>
                <w:lock w:val="sdtLocked"/>
                <w:placeholder>
                  <w:docPart w:val="9F99EB37A2F747199D3453AF97C52CB4"/>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2878074"/>
                <w:lock w:val="sdtLocked"/>
                <w:placeholder>
                  <w:docPart w:val="F117135F634642C9A9F5812422E5EF0A"/>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720882"/>
                <w:lock w:val="sdtLocked"/>
                <w:placeholder>
                  <w:docPart w:val="AB3A328F96C1428F9594A23505221EA7"/>
                </w:placeholder>
                <w:showingPlcHdr/>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2892113"/>
                <w:lock w:val="sdtLocked"/>
                <w:placeholder>
                  <w:docPart w:val="8453D21A0EB542F896D0E6EF0F40C863"/>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0898937"/>
                <w:lock w:val="sdtLocked"/>
                <w:placeholder>
                  <w:docPart w:val="E72E012F354A4880AA3F93701DF35B37"/>
                </w:placeholder>
                <w:showingPlcHdr/>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363376"/>
                <w:lock w:val="sdtLocked"/>
                <w:placeholder>
                  <w:docPart w:val="32FE1CF2E07347568CC9CDA620D6082C"/>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3327805"/>
                <w:lock w:val="sdtLocked"/>
                <w:placeholder>
                  <w:docPart w:val="BF67BF4BF7F44C28A6B8ED0AB829F4D8"/>
                </w:placeholder>
                <w:showingPlcHdr/>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7230903"/>
                <w:lock w:val="sdtLocked"/>
                <w:placeholder>
                  <w:docPart w:val="E5C108C763754492A5A6C9B8F8030A90"/>
                </w:placeholder>
                <w:showingPlcHdr/>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964765"/>
                <w:lock w:val="sdtLocked"/>
                <w:placeholder>
                  <w:docPart w:val="47311EE44F32494DABB8A1DE9BF77DCF"/>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26882334"/>
                <w:lock w:val="sdtLocked"/>
                <w:placeholder>
                  <w:docPart w:val="7F61C9C37B76438DA95EB9BF4489DFF5"/>
                </w:placeholder>
                <w:showingPlcHdr/>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8598479"/>
                <w:lock w:val="sdtLocked"/>
                <w:placeholder>
                  <w:docPart w:val="F29094214DC145F6AD22CBE3BA57CCFF"/>
                </w:placeholder>
                <w:showingPlcHdr/>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811533"/>
                <w:lock w:val="sdtLocked"/>
                <w:placeholder>
                  <w:docPart w:val="D2EB10F0DB9042BEAC81628FE9C91EF0"/>
                </w:placeholder>
                <w:showingPlcHdr/>
                <w:text/>
              </w:sdtPr>
              <w:sdtEndPr/>
              <w:sdtContent>
                <w:r w:rsidR="008845FD" w:rsidRPr="00711F0E">
                  <w:rPr>
                    <w:rStyle w:val="placeholder1Char"/>
                    <w:rFonts w:eastAsiaTheme="minorEastAsia" w:hint="eastAsia"/>
                    <w:sz w:val="16"/>
                    <w:szCs w:val="16"/>
                  </w:rPr>
                  <w:t>____</w:t>
                </w:r>
              </w:sdtContent>
            </w:sdt>
          </w:p>
        </w:tc>
      </w:tr>
      <w:tr w:rsidR="008845FD" w:rsidRPr="00552A81" w:rsidTr="00A06E1A">
        <w:trPr>
          <w:trHeight w:val="302"/>
          <w:jc w:val="center"/>
        </w:trPr>
        <w:tc>
          <w:tcPr>
            <w:tcW w:w="2699" w:type="dxa"/>
            <w:shd w:val="clear" w:color="auto" w:fill="D9D9D9" w:themeFill="background1" w:themeFillShade="D9"/>
            <w:vAlign w:val="center"/>
          </w:tcPr>
          <w:p w:rsidR="008845FD" w:rsidRPr="00170479" w:rsidRDefault="008845FD"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9795407"/>
                <w:lock w:val="sdtLocked"/>
                <w:placeholder>
                  <w:docPart w:val="DD6DB9C6B23D462DBDC6641A78D939BF"/>
                </w:placeholder>
                <w:showingPlcHdr/>
                <w:dataBinding w:prefixMappings="xmlns:ns0='http://wwww.hallomagic.com/xbrl/consistency' xmlns:ns1='consistency' " w:xpath="/ns0:xbrlConsistency[1]/ns1:ccConsistency[1]/ns1:ccSign_IssuedCapital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418"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5047632"/>
                <w:lock w:val="sdtLocked"/>
                <w:placeholder>
                  <w:docPart w:val="ED59C106371B49FC8F017111F0D87E92"/>
                </w:placeholder>
                <w:showingPlcHdr/>
                <w:dataBinding w:prefixMappings="xmlns:ns0='http://wwww.hallomagic.com/xbrl/consistency' xmlns:ns1='consistency' " w:xpath="/ns0:xbrlConsistency[1]/ns1:ccConsistency[1]/ns1:ccSign_CapitalSurplus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275"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5804069"/>
                <w:lock w:val="sdtLocked"/>
                <w:placeholder>
                  <w:docPart w:val="0035A827B98C41AC8C7B6BC76593D9B7"/>
                </w:placeholder>
                <w:showingPlcHdr/>
                <w:dataBinding w:prefixMappings="xmlns:ns0='http://wwww.hallomagic.com/xbrl/consistency' xmlns:ns1='consistency' " w:xpath="/ns0:xbrlConsistency[1]/ns1:ccConsistency[1]/ns1:ccSign_KuCunGu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490668"/>
                <w:lock w:val="sdtLocked"/>
                <w:placeholder>
                  <w:docPart w:val="9EA05C3B6D9D453A8DFE4CAF27C180F6"/>
                </w:placeholder>
                <w:showingPlcHdr/>
                <w:dataBinding w:prefixMappings="xmlns:ns0='http://wwww.hallomagic.com/xbrl/consistency' xmlns:ns1='consistency' " w:xpath="/ns0:xbrlConsistency[1]/ns1:ccConsistency[1]/ns1:ccSign_QiTaZongHeShouYi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43429"/>
                <w:lock w:val="sdtLocked"/>
                <w:placeholder>
                  <w:docPart w:val="FDCDB20F45E14F7C8387F26E91E2FB1D"/>
                </w:placeholder>
                <w:showingPlcHdr/>
                <w:dataBinding w:prefixMappings="xmlns:ns0='http://wwww.hallomagic.com/xbrl/consistency' xmlns:ns1='consistency' " w:xpath="/ns0:xbrlConsistency[1]/ns1:ccConsistency[1]/ns1:ccSign_SpecializedReserve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134"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01570"/>
                <w:lock w:val="sdtLocked"/>
                <w:placeholder>
                  <w:docPart w:val="13DEB3C866D94A79B181E5C3B024C5FC"/>
                </w:placeholder>
                <w:showingPlcHdr/>
                <w:dataBinding w:prefixMappings="xmlns:ns0='http://wwww.hallomagic.com/xbrl/consistency' xmlns:ns1='consistency' " w:xpath="/ns0:xbrlConsistency[1]/ns1:ccConsistency[1]/ns1:ccSign_SurplusReserves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275"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871677"/>
                <w:lock w:val="sdtLocked"/>
                <w:placeholder>
                  <w:docPart w:val="10ED6950481B4555BAC99E4A70BC0C5D"/>
                </w:placeholder>
                <w:showingPlcHdr/>
                <w:dataBinding w:prefixMappings="xmlns:ns0='http://wwww.hallomagic.com/xbrl/consistency' xmlns:ns1='consistency' " w:xpath="/ns0:xbrlConsistency[1]/ns1:ccConsistency[1]/ns1:ccSign_GeneralProvisions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276" w:type="dxa"/>
            <w:shd w:val="clear" w:color="auto" w:fill="auto"/>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8386399"/>
                <w:lock w:val="sdtLocked"/>
                <w:placeholder>
                  <w:docPart w:val="A153333F02BE47AA8D0911717C85AF8A"/>
                </w:placeholder>
                <w:showingPlcHdr/>
                <w:dataBinding w:prefixMappings="xmlns:ns0='http://wwww.hallomagic.com/xbrl/consistency' xmlns:ns1='consistency' " w:xpath="/ns0:xbrlConsistency[1]/ns1:ccConsistency[1]/ns1:ccSign_RetainedEarnings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276"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192502"/>
                <w:lock w:val="sdtLocked"/>
                <w:placeholder>
                  <w:docPart w:val="AC87D220EA39413BA38D9E3B7402F544"/>
                </w:placeholder>
                <w:showingPlcHdr/>
                <w:dataBinding w:prefixMappings="xmlns:ns0='http://wwww.hallomagic.com/xbrl/consistency' xmlns:ns1='consistency' " w:xpath="/ns0:xbrlConsistency[1]/ns1:ccConsistency[1]/ns1:ccSign_NoncontrollingInterests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c>
          <w:tcPr>
            <w:tcW w:w="1452" w:type="dxa"/>
          </w:tcPr>
          <w:p w:rsidR="008845FD" w:rsidRPr="00711F0E" w:rsidRDefault="001140BD"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149276"/>
                <w:lock w:val="sdtLocked"/>
                <w:placeholder>
                  <w:docPart w:val="4872E42752984AE29D2EA9ADB0C3C181"/>
                </w:placeholder>
                <w:showingPlcHdr/>
                <w:dataBinding w:prefixMappings="xmlns:ns0='http://wwww.hallomagic.com/xbrl/consistency' xmlns:ns1='consistency' " w:xpath="/ns0:xbrlConsistency[1]/ns1:ccConsistency[1]/ns1:ccSign_Equityneeq_instant_T-1[1]" w:storeItemID="{FE1676A3-EB50-4222-9B6B-7476559E528E}"/>
                <w:text/>
              </w:sdtPr>
              <w:sdtEndPr/>
              <w:sdtContent>
                <w:r w:rsidR="008845FD" w:rsidRPr="00711F0E">
                  <w:rPr>
                    <w:rStyle w:val="placeholder1Char"/>
                    <w:rFonts w:eastAsiaTheme="minorEastAsia" w:hint="eastAsia"/>
                    <w:sz w:val="16"/>
                    <w:szCs w:val="16"/>
                  </w:rPr>
                  <w:t>____</w:t>
                </w:r>
              </w:sdtContent>
            </w:sdt>
          </w:p>
        </w:tc>
      </w:tr>
    </w:tbl>
    <w:p w:rsidR="008845FD" w:rsidRPr="001B6047" w:rsidRDefault="008845FD" w:rsidP="000A23CF">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sdt>
        <w:sdtPr>
          <w:rPr>
            <w:rFonts w:asciiTheme="minorEastAsia" w:eastAsiaTheme="minorEastAsia" w:hAnsiTheme="minorEastAsia"/>
            <w:color w:val="000000" w:themeColor="text1"/>
            <w:szCs w:val="24"/>
          </w:rPr>
          <w:id w:val="1882981176"/>
          <w:lock w:val="sdtLocked"/>
          <w:placeholder>
            <w:docPart w:val="62A884B320734194BF1504A18C590C8E"/>
          </w:placeholder>
          <w:showingPlcHdr/>
          <w:dataBinding w:prefixMappings="xmlns:ns0='http://wwww.hallomagic.com/xbrl/consistency' xmlns:ns1='consistency' " w:xpath="/ns0:xbrlConsistency[1]/ns1:ccConsistency[1]/ns1:ccSign_GongSiFaDingDaiBiaoRenneeq_duration_T[1]" w:storeItemID="{FE1676A3-EB50-4222-9B6B-7476559E528E}"/>
          <w:text/>
        </w:sdtPr>
        <w:sdtEnd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1171321510"/>
          <w:lock w:val="sdtLocked"/>
          <w:placeholder>
            <w:docPart w:val="D3CD94E599B94D69A17CF905ACD8AAA4"/>
          </w:placeholder>
          <w:showingPlcHdr/>
          <w:dataBinding w:prefixMappings="xmlns:ns0='http://wwww.hallomagic.com/xbrl/consistency' xmlns:ns1='consistency' " w:xpath="/ns0:xbrlConsistency[1]/ns1:ccConsistency[1]/ns1:ccSign_ZhuGuanKuaiJiGongZuoFuZeRenneeq_duration_T[1]" w:storeItemID="{FE1676A3-EB50-4222-9B6B-7476559E528E}"/>
          <w:text/>
        </w:sdtPr>
        <w:sdtEnd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405304451"/>
          <w:lock w:val="sdtLocked"/>
          <w:placeholder>
            <w:docPart w:val="878C68F867AD4358BFDC3F16F2902D03"/>
          </w:placeholder>
          <w:showingPlcHdr/>
          <w:dataBinding w:prefixMappings="xmlns:ns0='http://wwww.hallomagic.com/xbrl/consistency' xmlns:ns1='consistency' " w:xpath="/ns0:xbrlConsistency[1]/ns1:ccConsistency[1]/ns1:ccSign_KuaiJiJiGouFuZeRenneeq_duration_T[1]" w:storeItemID="{FE1676A3-EB50-4222-9B6B-7476559E528E}"/>
          <w:text/>
        </w:sdtPr>
        <w:sdtEndPr/>
        <w:sdtContent>
          <w:r>
            <w:rPr>
              <w:rStyle w:val="placeholder1Char"/>
              <w:rFonts w:hint="eastAsia"/>
            </w:rPr>
            <w:t>__________</w:t>
          </w:r>
          <w:r>
            <w:rPr>
              <w:rStyle w:val="placeholder1Char"/>
            </w:rPr>
            <w:t>__</w:t>
          </w:r>
        </w:sdtContent>
      </w:sdt>
    </w:p>
    <w:p w:rsidR="008845FD" w:rsidRDefault="008845FD" w:rsidP="000A23CF"/>
    <w:p w:rsidR="008845FD" w:rsidRPr="001B6047" w:rsidRDefault="008845FD" w:rsidP="00AA0055">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8845FD" w:rsidRPr="001B6047" w:rsidTr="00085C73">
        <w:trPr>
          <w:trHeight w:val="313"/>
          <w:jc w:val="center"/>
        </w:trPr>
        <w:tc>
          <w:tcPr>
            <w:tcW w:w="3544" w:type="dxa"/>
            <w:tcBorders>
              <w:bottom w:val="nil"/>
            </w:tcBorders>
            <w:shd w:val="clear" w:color="auto" w:fill="D9D9D9" w:themeFill="background1" w:themeFillShade="D9"/>
            <w:vAlign w:val="center"/>
          </w:tcPr>
          <w:p w:rsidR="008845FD" w:rsidRPr="00711F0E" w:rsidRDefault="008845FD"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8845FD" w:rsidRPr="00711F0E" w:rsidRDefault="008845FD"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8845FD" w:rsidRPr="001B6047" w:rsidTr="00085C73">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8845FD" w:rsidRPr="00711F0E" w:rsidRDefault="008845FD"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8845FD" w:rsidRPr="00711F0E" w:rsidRDefault="008845FD"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8845FD" w:rsidRPr="00711F0E" w:rsidRDefault="008845FD"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8845FD" w:rsidRPr="00711F0E" w:rsidRDefault="008845FD"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8845FD" w:rsidRPr="00711F0E" w:rsidRDefault="008845FD"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8845FD" w:rsidRPr="00711F0E" w:rsidRDefault="008845FD"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8845FD" w:rsidRPr="00711F0E" w:rsidRDefault="008845FD" w:rsidP="00711F0E">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8845FD" w:rsidRPr="00711F0E" w:rsidRDefault="008845FD"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8845FD" w:rsidRPr="001B6047" w:rsidTr="00085C73">
        <w:trPr>
          <w:trHeight w:val="313"/>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8845FD" w:rsidRPr="00480B8B" w:rsidRDefault="001140BD" w:rsidP="00D133D2">
            <w:pPr>
              <w:widowControl/>
              <w:jc w:val="right"/>
              <w:rPr>
                <w:rFonts w:asciiTheme="minorEastAsia" w:eastAsiaTheme="minorEastAsia" w:hAnsiTheme="minorEastAsia"/>
                <w:color w:val="000000" w:themeColor="text1"/>
                <w:sz w:val="16"/>
                <w:szCs w:val="16"/>
              </w:rPr>
            </w:pPr>
            <w:sdt>
              <w:sdtPr>
                <w:rPr>
                  <w:rFonts w:asciiTheme="minorEastAsia" w:eastAsiaTheme="minorEastAsia" w:hAnsiTheme="minorEastAsia"/>
                  <w:sz w:val="16"/>
                  <w:szCs w:val="16"/>
                </w:rPr>
                <w:alias w:val="货币类型"/>
                <w:tag w:val="货币类型"/>
                <w:id w:val="-30727271"/>
                <w:lock w:val="sdtLocked"/>
                <w:placeholder>
                  <w:docPart w:val="7CF35BD5B46E42FBA6C538716726960A"/>
                </w:placeholder>
                <w:showingPlcHdr/>
                <w:dataBinding w:prefixMappings="xmlns:ns0='http://wwww.hallomagic.com/xbrl/consistency' xmlns:ns1='consistency' " w:xpath="/ns0:xbrlConsistency[1]/ns1:ccConsistency[1]/ns1:ccSign_IssuedCapitalneeq_instant_T-1_M[1]" w:storeItemID="{FE1676A3-EB50-4222-9B6B-7476559E528E}"/>
                <w:text/>
              </w:sdtPr>
              <w:sdtEndPr>
                <w:rPr>
                  <w:rStyle w:val="1Char"/>
                  <w:b/>
                  <w:bCs/>
                  <w:color w:val="000000" w:themeColor="text1"/>
                  <w:kern w:val="0"/>
                  <w:lang w:val="x-none" w:eastAsia="x-none"/>
                </w:rPr>
              </w:sdtEndPr>
              <w:sdtContent>
                <w:r w:rsidR="008845FD" w:rsidRPr="00480B8B">
                  <w:rPr>
                    <w:rStyle w:val="placeholder1Char"/>
                    <w:rFonts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701654"/>
                <w:lock w:val="sdtLocked"/>
                <w:placeholder>
                  <w:docPart w:val="105D5F320D2942EA83B31A3A34E26F6C"/>
                </w:placeholder>
                <w:showingPlcHdr/>
                <w:dataBinding w:prefixMappings="xmlns:ns0='http://wwww.hallomagic.com/xbrl/consistency' xmlns:ns1='consistency' " w:xpath="/ns0:xbrlConsistency[1]/ns1:ccConsistency[1]/ns1:ccSign_CapitalSurplusneeq_instant_T-1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867628"/>
                <w:lock w:val="sdtLocked"/>
                <w:placeholder>
                  <w:docPart w:val="6A5D9A29B6894F7A8009ADAB0CCE03AF"/>
                </w:placeholder>
                <w:showingPlcHdr/>
                <w:dataBinding w:prefixMappings="xmlns:ns0='http://wwww.hallomagic.com/xbrl/consistency' xmlns:ns1='consistency' " w:xpath="/ns0:xbrlConsistency[1]/ns1:ccConsistency[1]/ns1:ccSign_KuCunGuneeq_instant_T-1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6592551"/>
                <w:lock w:val="sdtLocked"/>
                <w:placeholder>
                  <w:docPart w:val="B67ECBAE31C642158E7016E50CAA6E02"/>
                </w:placeholder>
                <w:showingPlcHdr/>
                <w:dataBinding w:prefixMappings="xmlns:ns0='http://wwww.hallomagic.com/xbrl/consistency' xmlns:ns1='consistency' " w:xpath="/ns0:xbrlConsistency[1]/ns1:ccConsistency[1]/ns1:ccSign_QiTaZongHeShouYineeq_instant_T-1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1802643"/>
                <w:lock w:val="sdtLocked"/>
                <w:placeholder>
                  <w:docPart w:val="F17B1D7DFBC44CC78073A412C18A4EEC"/>
                </w:placeholder>
                <w:showingPlcHdr/>
                <w:dataBinding w:prefixMappings="xmlns:ns0='http://wwww.hallomagic.com/xbrl/consistency' xmlns:ns1='consistency' " w:xpath="/ns0:xbrlConsistency[1]/ns1:ccConsistency[1]/ns1:ccSign_SpecializedReserveneeq_instant_T-1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0861048"/>
                <w:lock w:val="sdtLocked"/>
                <w:placeholder>
                  <w:docPart w:val="7A8FBFD0490B4035A884F5DFE84D7BDA"/>
                </w:placeholder>
                <w:showingPlcHdr/>
                <w:dataBinding w:prefixMappings="xmlns:ns0='http://wwww.hallomagic.com/xbrl/consistency' xmlns:ns1='consistency' " w:xpath="/ns0:xbrlConsistency[1]/ns1:ccConsistency[1]/ns1:ccSign_SurplusReservesneeq_instant_T-1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6576716"/>
                <w:lock w:val="sdtLocked"/>
                <w:placeholder>
                  <w:docPart w:val="5C77D75505E345B1A2A77E9F43094DDF"/>
                </w:placeholder>
                <w:showingPlcHdr/>
                <w:dataBinding w:prefixMappings="xmlns:ns0='http://wwww.hallomagic.com/xbrl/consistency' xmlns:ns1='consistency' " w:xpath="/ns0:xbrlConsistency[1]/ns1:ccConsistency[1]/ns1:ccSign_RetainedEarningsneeq_instant_T-1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8234803"/>
                <w:lock w:val="sdtLocked"/>
                <w:placeholder>
                  <w:docPart w:val="5DE7BEA0E0D14508BCCC2FAEF3BB95CB"/>
                </w:placeholder>
                <w:showingPlcHdr/>
                <w:dataBinding w:prefixMappings="xmlns:ns0='http://wwww.hallomagic.com/xbrl/consistency' xmlns:ns1='consistency' " w:xpath="/ns0:xbrlConsistency[1]/ns1:ccConsistency[1]/ns1:ccSign_Equityneeq_instant_T-1_M[1]" w:storeItemID="{FE1676A3-EB50-4222-9B6B-7476559E528E}"/>
                <w:text/>
              </w:sdtPr>
              <w:sdtEndPr/>
              <w:sdtContent>
                <w:r w:rsidR="008845FD" w:rsidRPr="00480B8B">
                  <w:rPr>
                    <w:rStyle w:val="placeholder1Char"/>
                    <w:rFonts w:eastAsiaTheme="minorEastAsia" w:hint="eastAsia"/>
                    <w:sz w:val="16"/>
                    <w:szCs w:val="16"/>
                  </w:rPr>
                  <w:t>____</w:t>
                </w:r>
              </w:sdtContent>
            </w:sdt>
          </w:p>
        </w:tc>
      </w:tr>
      <w:tr w:rsidR="008845FD" w:rsidRPr="001B6047" w:rsidTr="00085C73">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671"/>
                <w:lock w:val="sdtLocked"/>
                <w:placeholder>
                  <w:docPart w:val="CCAF275E18DF4EB0890A719099370A12"/>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7136335"/>
                <w:lock w:val="sdtLocked"/>
                <w:placeholder>
                  <w:docPart w:val="C51B3E8E10CB4F219A8B0FF29BE6EE95"/>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0322139"/>
                <w:lock w:val="sdtLocked"/>
                <w:placeholder>
                  <w:docPart w:val="C80CEADB863743E0BABD76ED3C9C129C"/>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9512184"/>
                <w:lock w:val="sdtLocked"/>
                <w:placeholder>
                  <w:docPart w:val="D45F3C6A839D4A42BA48B57B19D3F790"/>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25921"/>
                <w:lock w:val="sdtLocked"/>
                <w:placeholder>
                  <w:docPart w:val="1904ECE8E0B24E2C860B18DF716F3B6D"/>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3219976"/>
                <w:lock w:val="sdtLocked"/>
                <w:placeholder>
                  <w:docPart w:val="CC12F01F47414ACFB993D88206BCBAEC"/>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0695409"/>
                <w:lock w:val="sdtLocked"/>
                <w:placeholder>
                  <w:docPart w:val="05CA695571B34BAF844C8EA72EB6FD20"/>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591163"/>
                <w:lock w:val="sdtLocked"/>
                <w:placeholder>
                  <w:docPart w:val="CD0746849BE749D1AAD2818D60297C04"/>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085C73">
        <w:trPr>
          <w:jc w:val="center"/>
        </w:trPr>
        <w:tc>
          <w:tcPr>
            <w:tcW w:w="3544" w:type="dxa"/>
            <w:shd w:val="clear" w:color="auto" w:fill="D9D9D9" w:themeFill="background1" w:themeFillShade="D9"/>
            <w:vAlign w:val="center"/>
          </w:tcPr>
          <w:p w:rsidR="008845FD" w:rsidRPr="00711F0E" w:rsidRDefault="008845FD" w:rsidP="00711F0E">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14074"/>
                <w:lock w:val="sdtLocked"/>
                <w:placeholder>
                  <w:docPart w:val="B085A32095554A8286F2759F61560F8C"/>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596224"/>
                <w:lock w:val="sdtLocked"/>
                <w:placeholder>
                  <w:docPart w:val="9F53F38A916A4FC8BAE6D91BF7599397"/>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0474640"/>
                <w:lock w:val="sdtLocked"/>
                <w:placeholder>
                  <w:docPart w:val="F5FAB506A4FF4C15B159755973ACF365"/>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144155"/>
                <w:lock w:val="sdtLocked"/>
                <w:placeholder>
                  <w:docPart w:val="A88CF649798847EBBC30B989B7889B2C"/>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2538273"/>
                <w:lock w:val="sdtLocked"/>
                <w:placeholder>
                  <w:docPart w:val="306522402E59471C91746CB75A576663"/>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5520686"/>
                <w:lock w:val="sdtLocked"/>
                <w:placeholder>
                  <w:docPart w:val="19D4A9623894458D879D6E9C51E48CB8"/>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9908001"/>
                <w:lock w:val="sdtLocked"/>
                <w:placeholder>
                  <w:docPart w:val="FCB57A02C17E40C0AECE174AE6C08438"/>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1673323"/>
                <w:lock w:val="sdtLocked"/>
                <w:placeholder>
                  <w:docPart w:val="AC024B7F646A46C28783CF45A1618293"/>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085C73">
        <w:trPr>
          <w:jc w:val="center"/>
        </w:trPr>
        <w:tc>
          <w:tcPr>
            <w:tcW w:w="3544" w:type="dxa"/>
            <w:shd w:val="clear" w:color="auto" w:fill="D9D9D9" w:themeFill="background1" w:themeFillShade="D9"/>
            <w:vAlign w:val="center"/>
          </w:tcPr>
          <w:p w:rsidR="008845FD" w:rsidRPr="00711F0E" w:rsidRDefault="008845FD" w:rsidP="00711F0E">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089125"/>
                <w:lock w:val="sdtLocked"/>
                <w:placeholder>
                  <w:docPart w:val="F56B430297A649DD83CD344B9DE3BBA3"/>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580682"/>
                <w:lock w:val="sdtLocked"/>
                <w:placeholder>
                  <w:docPart w:val="6FB0ED5B0BE74CB28387958AE0245B4F"/>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998118"/>
                <w:lock w:val="sdtLocked"/>
                <w:placeholder>
                  <w:docPart w:val="A91008254FCD4D6EB60929226158F7D1"/>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1319848"/>
                <w:lock w:val="sdtLocked"/>
                <w:placeholder>
                  <w:docPart w:val="0D4B7FC1A97040409C24E260E517371B"/>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2746812"/>
                <w:lock w:val="sdtLocked"/>
                <w:placeholder>
                  <w:docPart w:val="DC25B84697C54EF496E1AA2AB07293B4"/>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9867042"/>
                <w:lock w:val="sdtLocked"/>
                <w:placeholder>
                  <w:docPart w:val="91A08311AE0443F9AAD40547415903EA"/>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6847481"/>
                <w:lock w:val="sdtLocked"/>
                <w:placeholder>
                  <w:docPart w:val="84B3A0FB951245249F3C91F52122AC50"/>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654497"/>
                <w:lock w:val="sdtLocked"/>
                <w:placeholder>
                  <w:docPart w:val="9D7E1192D0AF40F0A092970B4183798E"/>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085C73">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2155536"/>
                <w:lock w:val="sdtLocked"/>
                <w:placeholder>
                  <w:docPart w:val="E548A5FF6AD842B3BE02ACC7DC5D7C81"/>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3819832"/>
                <w:lock w:val="sdtLocked"/>
                <w:placeholder>
                  <w:docPart w:val="764B83818F7940D79AEA8964EDE713F9"/>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136139"/>
                <w:lock w:val="sdtLocked"/>
                <w:placeholder>
                  <w:docPart w:val="8DB1EAB3B35647F38508EB7CC2337388"/>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3754258"/>
                <w:lock w:val="sdtLocked"/>
                <w:placeholder>
                  <w:docPart w:val="861EF0A7D902483A800F8422CF45BA42"/>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6508431"/>
                <w:lock w:val="sdtLocked"/>
                <w:placeholder>
                  <w:docPart w:val="06853A7F37F54D02AC038D6246C7E51D"/>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937990"/>
                <w:lock w:val="sdtLocked"/>
                <w:placeholder>
                  <w:docPart w:val="40BC867AF38A4E84AEC2C2BF59A92DA6"/>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2852621"/>
                <w:lock w:val="sdtLocked"/>
                <w:placeholder>
                  <w:docPart w:val="5202CD35180C41C5B2549255933CDDD3"/>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835620"/>
                <w:lock w:val="sdtLocked"/>
                <w:placeholder>
                  <w:docPart w:val="FBECFA7575234FD2A998BFDDAB6AEF5A"/>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01823"/>
                <w:lock w:val="sdtLocked"/>
                <w:placeholder>
                  <w:docPart w:val="7DB8B2B0B9FB4C668421AD48B68453C7"/>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5297661"/>
                <w:lock w:val="sdtLocked"/>
                <w:placeholder>
                  <w:docPart w:val="CB9279D19AE14D28A1B25A29D343D1CF"/>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421732"/>
                <w:lock w:val="sdtLocked"/>
                <w:placeholder>
                  <w:docPart w:val="9ED18E572D494088B1475950E49D93F8"/>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76671"/>
                <w:lock w:val="sdtLocked"/>
                <w:placeholder>
                  <w:docPart w:val="FBCA36A1350645A4832F6ABABA178B74"/>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1846229"/>
                <w:lock w:val="sdtLocked"/>
                <w:placeholder>
                  <w:docPart w:val="E29B487F9D804224A5558589CED74987"/>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7789901"/>
                <w:lock w:val="sdtLocked"/>
                <w:placeholder>
                  <w:docPart w:val="7C725F7C6E074CECB0D06CF7772D340A"/>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1284402"/>
                <w:lock w:val="sdtLocked"/>
                <w:placeholder>
                  <w:docPart w:val="28B3F1E02B024EF68469B84F983EC946"/>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747458"/>
                <w:lock w:val="sdtLocked"/>
                <w:placeholder>
                  <w:docPart w:val="B9D06CB296B343ECA6E9F53F46F13D74"/>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5928703"/>
                <w:lock w:val="sdtLocked"/>
                <w:placeholder>
                  <w:docPart w:val="487E31347413443EBF4D788D54D73060"/>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232420"/>
                <w:lock w:val="sdtLocked"/>
                <w:placeholder>
                  <w:docPart w:val="7F484E3BE33E4E31996D601F66D6CD46"/>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059607"/>
                <w:lock w:val="sdtLocked"/>
                <w:placeholder>
                  <w:docPart w:val="3DE3F979B9CE4DEE93EAA03C6DB11916"/>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4381003"/>
                <w:lock w:val="sdtLocked"/>
                <w:placeholder>
                  <w:docPart w:val="0793A4D0323F4AF69C08F93E654FA7C1"/>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3163696"/>
                <w:lock w:val="sdtLocked"/>
                <w:placeholder>
                  <w:docPart w:val="035D6F4B219B4C57B842791182BFBF1E"/>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0880703"/>
                <w:lock w:val="sdtLocked"/>
                <w:placeholder>
                  <w:docPart w:val="B8873CA827FA4ECFA4293EBF12670D5A"/>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8837497"/>
                <w:lock w:val="sdtLocked"/>
                <w:placeholder>
                  <w:docPart w:val="1012CD05C03E4C8690A91BC698F1D6F4"/>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059810"/>
                <w:lock w:val="sdtLocked"/>
                <w:placeholder>
                  <w:docPart w:val="2FF8B7733C91406FB3A01CA6CA671F7A"/>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617364"/>
                <w:lock w:val="sdtLocked"/>
                <w:placeholder>
                  <w:docPart w:val="1A3356DAAA094AA2AA08B0CFCDE6E35F"/>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7521311"/>
                <w:lock w:val="sdtLocked"/>
                <w:placeholder>
                  <w:docPart w:val="ED77C26996744DD68482CDA3088CD108"/>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8548518"/>
                <w:lock w:val="sdtLocked"/>
                <w:placeholder>
                  <w:docPart w:val="0B9243218F2A4559BE94686464475B70"/>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0920568"/>
                <w:lock w:val="sdtLocked"/>
                <w:placeholder>
                  <w:docPart w:val="071A9597DA1E4E8B98490F39FDDCB02B"/>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274376"/>
                <w:lock w:val="sdtLocked"/>
                <w:placeholder>
                  <w:docPart w:val="6431E022A97E43B88B191DF4168D8778"/>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478320"/>
                <w:lock w:val="sdtLocked"/>
                <w:placeholder>
                  <w:docPart w:val="CFA90A63ECE244B0A0CD88FD476D142D"/>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428037"/>
                <w:lock w:val="sdtLocked"/>
                <w:placeholder>
                  <w:docPart w:val="501175C5E3194ECF870A82D3C41AACB6"/>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9111645"/>
                <w:lock w:val="sdtLocked"/>
                <w:placeholder>
                  <w:docPart w:val="C33B02536F1F489393084492774FD457"/>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941887"/>
                <w:lock w:val="sdtLocked"/>
                <w:placeholder>
                  <w:docPart w:val="1217D0FE43AB4B4993E442ECD655C91E"/>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3296582"/>
                <w:lock w:val="sdtLocked"/>
                <w:placeholder>
                  <w:docPart w:val="4306B75C88054079BED378B8FF72E600"/>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1361917"/>
                <w:lock w:val="sdtLocked"/>
                <w:placeholder>
                  <w:docPart w:val="B198E5623B9E446692DF3AB5481B0514"/>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76267"/>
                <w:lock w:val="sdtLocked"/>
                <w:placeholder>
                  <w:docPart w:val="6ECE632DB57A4E0695EEA2CB0C6BC12B"/>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96115"/>
                <w:lock w:val="sdtLocked"/>
                <w:placeholder>
                  <w:docPart w:val="E5A56743192744218C4E8A952BEAA9D1"/>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2773548"/>
                <w:lock w:val="sdtLocked"/>
                <w:placeholder>
                  <w:docPart w:val="FAA10CA83E8F41B28572F32589745169"/>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93602"/>
                <w:lock w:val="sdtLocked"/>
                <w:placeholder>
                  <w:docPart w:val="F0B60CC8775F409ABA0392DE2C42DC2D"/>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2638446"/>
                <w:lock w:val="sdtLocked"/>
                <w:placeholder>
                  <w:docPart w:val="20458D7CE51B4239ACA99F427A15C592"/>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148719"/>
                <w:lock w:val="sdtLocked"/>
                <w:placeholder>
                  <w:docPart w:val="2C61D5ACB4114025B37211DEBEC6994D"/>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5419"/>
                <w:lock w:val="sdtLocked"/>
                <w:placeholder>
                  <w:docPart w:val="EE6D14226B354F82A636271AD9F22174"/>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5800687"/>
                <w:lock w:val="sdtLocked"/>
                <w:placeholder>
                  <w:docPart w:val="F9D81CA31B934878AA8D9A0EF4245D5A"/>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477813"/>
                <w:lock w:val="sdtLocked"/>
                <w:placeholder>
                  <w:docPart w:val="54A52C004F944D20B3BC0838A5F9DB4B"/>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175350"/>
                <w:lock w:val="sdtLocked"/>
                <w:placeholder>
                  <w:docPart w:val="DB7F44CCE50D4715B5848348FE1E39B1"/>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0324599"/>
                <w:lock w:val="sdtLocked"/>
                <w:placeholder>
                  <w:docPart w:val="FE8AD81C6189419F8625C5505810FB7E"/>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5617616"/>
                <w:lock w:val="sdtLocked"/>
                <w:placeholder>
                  <w:docPart w:val="2EBAD99F69A4479B87895A5DDD056C66"/>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291831"/>
                <w:lock w:val="sdtLocked"/>
                <w:placeholder>
                  <w:docPart w:val="83B66E9967E44BCD93B9CDD065922490"/>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683778"/>
                <w:lock w:val="sdtLocked"/>
                <w:placeholder>
                  <w:docPart w:val="96B16B3377644E80B39C329DB2D759F2"/>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904117"/>
                <w:lock w:val="sdtLocked"/>
                <w:placeholder>
                  <w:docPart w:val="EB31B7024E364AD3A06599A966386E99"/>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211569"/>
                <w:lock w:val="sdtLocked"/>
                <w:placeholder>
                  <w:docPart w:val="C1A91D44DC4C4308A3B19E67FAD62886"/>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640687"/>
                <w:lock w:val="sdtLocked"/>
                <w:placeholder>
                  <w:docPart w:val="F7E1F58E189245DEB1AF3558C2894039"/>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4489544"/>
                <w:lock w:val="sdtLocked"/>
                <w:placeholder>
                  <w:docPart w:val="C59D303BC02F42BD8CCA11DD6D7349AC"/>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5190768"/>
                <w:lock w:val="sdtLocked"/>
                <w:placeholder>
                  <w:docPart w:val="8EFC347F34BF4258B373ED40FD342CD0"/>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738006"/>
                <w:lock w:val="sdtLocked"/>
                <w:placeholder>
                  <w:docPart w:val="1453F38C98F846CEBB317DF61DDEC1D8"/>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113303"/>
                <w:lock w:val="sdtLocked"/>
                <w:placeholder>
                  <w:docPart w:val="E662012BA9A84628B4EB931F606BEBB6"/>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3889949"/>
                <w:lock w:val="sdtLocked"/>
                <w:placeholder>
                  <w:docPart w:val="69A9AED224E647429D9AE9685CE3DCA6"/>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935630"/>
                <w:lock w:val="sdtLocked"/>
                <w:placeholder>
                  <w:docPart w:val="37FE54FE3C5D4370AE8A27ECF75D5760"/>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18659"/>
                <w:lock w:val="sdtLocked"/>
                <w:placeholder>
                  <w:docPart w:val="6FA5B7E3E9ED4DA38F7065FBFAFBBE11"/>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3249214"/>
                <w:lock w:val="sdtLocked"/>
                <w:placeholder>
                  <w:docPart w:val="53BB198F23A245B1BD78B9056B45D76F"/>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46037"/>
                <w:lock w:val="sdtLocked"/>
                <w:placeholder>
                  <w:docPart w:val="9DDEAB92425A40AB85A6B5DCA39C82E8"/>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7932080"/>
                <w:lock w:val="sdtLocked"/>
                <w:placeholder>
                  <w:docPart w:val="94E8AAFF62134FFDB21ADBF6E73E3212"/>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8666836"/>
                <w:lock w:val="sdtLocked"/>
                <w:placeholder>
                  <w:docPart w:val="F5AB03C57B0C411DBE9D3662A079D6D8"/>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5158116"/>
                <w:lock w:val="sdtLocked"/>
                <w:placeholder>
                  <w:docPart w:val="898A7CA736B84AE4B1DE8A0421A9569B"/>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0924740"/>
                <w:lock w:val="sdtLocked"/>
                <w:placeholder>
                  <w:docPart w:val="4B2F2104677947C2BCA4FFB5AC2D796A"/>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4796101"/>
                <w:lock w:val="sdtLocked"/>
                <w:placeholder>
                  <w:docPart w:val="C7B63D5EA6F941CE9DFE669DA9E3CFA7"/>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0875813"/>
                <w:lock w:val="sdtLocked"/>
                <w:placeholder>
                  <w:docPart w:val="9041A520A8CC4F69A4D0203AF122BE43"/>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0183679"/>
                <w:lock w:val="sdtLocked"/>
                <w:placeholder>
                  <w:docPart w:val="58615ABA136641A7818B2112F61E36F4"/>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046332"/>
                <w:lock w:val="sdtLocked"/>
                <w:placeholder>
                  <w:docPart w:val="2675A8C3DA74475C8A506910B1F6B727"/>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5474971"/>
                <w:lock w:val="sdtLocked"/>
                <w:placeholder>
                  <w:docPart w:val="1004067C8A274A40B63436B0E47AF427"/>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3010303"/>
                <w:lock w:val="sdtLocked"/>
                <w:placeholder>
                  <w:docPart w:val="E2708480B93F41C18F4797E33B797389"/>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408911"/>
                <w:lock w:val="sdtLocked"/>
                <w:placeholder>
                  <w:docPart w:val="C809EC4F92CD4E90B0A383D03266654A"/>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47767"/>
                <w:lock w:val="sdtLocked"/>
                <w:placeholder>
                  <w:docPart w:val="C0274D42A0804332A81BDD1CC97C6222"/>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4184161"/>
                <w:lock w:val="sdtLocked"/>
                <w:placeholder>
                  <w:docPart w:val="22E392A2D0DB4107B44DDD9D9B6EF4B1"/>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171526"/>
                <w:lock w:val="sdtLocked"/>
                <w:placeholder>
                  <w:docPart w:val="7949D3F85D204CFCA7E8D282B4FCAC05"/>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7211401"/>
                <w:lock w:val="sdtLocked"/>
                <w:placeholder>
                  <w:docPart w:val="EAC91E0437FA4418A1B62CD0F0344698"/>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4115816"/>
                <w:lock w:val="sdtLocked"/>
                <w:placeholder>
                  <w:docPart w:val="8EE3E13722C4493CB06ECA1E153088A7"/>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938767"/>
                <w:lock w:val="sdtLocked"/>
                <w:placeholder>
                  <w:docPart w:val="21300D8BF3FB426EA517792A1B818569"/>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1203381"/>
                <w:lock w:val="sdtLocked"/>
                <w:placeholder>
                  <w:docPart w:val="519720EF3A1F4428AAEF3B056C662474"/>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3477380"/>
                <w:lock w:val="sdtLocked"/>
                <w:placeholder>
                  <w:docPart w:val="6980A955BC70499AA01A3623F433B6C3"/>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trHeight w:val="322"/>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6904650"/>
                <w:lock w:val="sdtLocked"/>
                <w:placeholder>
                  <w:docPart w:val="9028DC35B38845878F22C88DB3ADC302"/>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0592249"/>
                <w:lock w:val="sdtLocked"/>
                <w:placeholder>
                  <w:docPart w:val="A01D597D8FB74A2CB54C54E2E7D18DF0"/>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7989718"/>
                <w:lock w:val="sdtLocked"/>
                <w:placeholder>
                  <w:docPart w:val="164AEC9479E64F8EA6970B031FE36AE1"/>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014988"/>
                <w:lock w:val="sdtLocked"/>
                <w:placeholder>
                  <w:docPart w:val="E62166F90F224448BD707D921C633334"/>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7668770"/>
                <w:lock w:val="sdtLocked"/>
                <w:placeholder>
                  <w:docPart w:val="2B9845C8F07E4173B5DF5920F971A32B"/>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0777823"/>
                <w:lock w:val="sdtLocked"/>
                <w:placeholder>
                  <w:docPart w:val="58DA1551F3BF4E52A861C7FF696CB7EF"/>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5835064"/>
                <w:lock w:val="sdtLocked"/>
                <w:placeholder>
                  <w:docPart w:val="9705522441614347850675AF78AA9BC2"/>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03164900"/>
                <w:lock w:val="sdtLocked"/>
                <w:placeholder>
                  <w:docPart w:val="80F4B1F3507248388E117083139E9FBD"/>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trHeight w:val="322"/>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0606622"/>
                <w:lock w:val="sdtLocked"/>
                <w:placeholder>
                  <w:docPart w:val="75A77AD4F8804A7188BEE922EE05B429"/>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8458573"/>
                <w:lock w:val="sdtLocked"/>
                <w:placeholder>
                  <w:docPart w:val="4AD782ABA54C4FA8AC94AD2460F6F32A"/>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965272"/>
                <w:lock w:val="sdtLocked"/>
                <w:placeholder>
                  <w:docPart w:val="EEA6B8C8AD584576950A61BFB8C5288D"/>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7951696"/>
                <w:lock w:val="sdtLocked"/>
                <w:placeholder>
                  <w:docPart w:val="76021429BC1C40FCBDAD685CCC9283B7"/>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3282027"/>
                <w:lock w:val="sdtLocked"/>
                <w:placeholder>
                  <w:docPart w:val="CECC14F2760B423C89801D6438CC0EBA"/>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104794"/>
                <w:lock w:val="sdtLocked"/>
                <w:placeholder>
                  <w:docPart w:val="8914232776C14C33BEE26E4EA63D00A7"/>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0431341"/>
                <w:lock w:val="sdtLocked"/>
                <w:placeholder>
                  <w:docPart w:val="A6AA637F3EAE4D28B76A69FE59424291"/>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336671"/>
                <w:lock w:val="sdtLocked"/>
                <w:placeholder>
                  <w:docPart w:val="86DB06C3A5AF458F917785C3C770E636"/>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7402994"/>
                <w:lock w:val="sdtLocked"/>
                <w:placeholder>
                  <w:docPart w:val="AC3CCCAEC76044A5B80F90E2DBBF6181"/>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358176"/>
                <w:lock w:val="sdtLocked"/>
                <w:placeholder>
                  <w:docPart w:val="E6C82E46F9C944509E8A8B95E81F3853"/>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594120"/>
                <w:lock w:val="sdtLocked"/>
                <w:placeholder>
                  <w:docPart w:val="BB204EFA3BB340E191A9EFCE1E777EE7"/>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912753"/>
                <w:lock w:val="sdtLocked"/>
                <w:placeholder>
                  <w:docPart w:val="CAFCE53359F74413BCBF42D0963A7402"/>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6568657"/>
                <w:lock w:val="sdtLocked"/>
                <w:placeholder>
                  <w:docPart w:val="F67407D6771240AAB2289BB9A6707EAA"/>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5165347"/>
                <w:lock w:val="sdtLocked"/>
                <w:placeholder>
                  <w:docPart w:val="217BA846A4984635A1F0D4914477D368"/>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1325858"/>
                <w:lock w:val="sdtLocked"/>
                <w:placeholder>
                  <w:docPart w:val="00D12B177BF844C4901E6E32C42F0ADD"/>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224646"/>
                <w:lock w:val="sdtLocked"/>
                <w:placeholder>
                  <w:docPart w:val="9B464B0C1B1140D2BA89EA2889CBF7F3"/>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7487770"/>
                <w:lock w:val="sdtLocked"/>
                <w:placeholder>
                  <w:docPart w:val="BFEF7571252A4920A58862669271F14A"/>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5123717"/>
                <w:lock w:val="sdtLocked"/>
                <w:placeholder>
                  <w:docPart w:val="1F137609AAD74DCC92DFB746C6305B3F"/>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094819"/>
                <w:lock w:val="sdtLocked"/>
                <w:placeholder>
                  <w:docPart w:val="E253E4E05D0D4F3983F94880E9BDDC70"/>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5491898"/>
                <w:lock w:val="sdtLocked"/>
                <w:placeholder>
                  <w:docPart w:val="312AF7455EFE4530B4DFF1AC8F8AAD90"/>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9884729"/>
                <w:lock w:val="sdtLocked"/>
                <w:placeholder>
                  <w:docPart w:val="47DE0B05FDB24984ABFEDC59F9355381"/>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0899269"/>
                <w:lock w:val="sdtLocked"/>
                <w:placeholder>
                  <w:docPart w:val="F9332AC59D01404A954729C217451878"/>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450394"/>
                <w:lock w:val="sdtLocked"/>
                <w:placeholder>
                  <w:docPart w:val="CAF46388EBD8429FB3CEBFC398461E16"/>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7506465"/>
                <w:lock w:val="sdtLocked"/>
                <w:placeholder>
                  <w:docPart w:val="106A18EE334C429486E6C223CD3C85E1"/>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9249150"/>
                <w:lock w:val="sdtLocked"/>
                <w:placeholder>
                  <w:docPart w:val="1AA962D15376430ABFC84D62F0EA0E50"/>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7413218"/>
                <w:lock w:val="sdtLocked"/>
                <w:placeholder>
                  <w:docPart w:val="F0A7AE6D1AF144A986F11A089758F5D8"/>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8250567"/>
                <w:lock w:val="sdtLocked"/>
                <w:placeholder>
                  <w:docPart w:val="A1EC79EF44C5466CBD93F1D3DF173AEF"/>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69293"/>
                <w:lock w:val="sdtLocked"/>
                <w:placeholder>
                  <w:docPart w:val="C6D49FD6936E40C2B5A6148FEB680BF9"/>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986724"/>
                <w:lock w:val="sdtLocked"/>
                <w:placeholder>
                  <w:docPart w:val="B212BE5ED9694857924907B274CE3F06"/>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3532973"/>
                <w:lock w:val="sdtLocked"/>
                <w:placeholder>
                  <w:docPart w:val="8906B72205DB4DB29CCD85A784825B57"/>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5591"/>
                <w:lock w:val="sdtLocked"/>
                <w:placeholder>
                  <w:docPart w:val="475CA93B6F334B0EA7FF5CD0B956D6DB"/>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224611"/>
                <w:lock w:val="sdtLocked"/>
                <w:placeholder>
                  <w:docPart w:val="35D69E345C684D96A57849C875C18094"/>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543439"/>
                <w:lock w:val="sdtLocked"/>
                <w:placeholder>
                  <w:docPart w:val="69F58DC82B444654A4A53D0AAB90D379"/>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9522347"/>
                <w:lock w:val="sdtLocked"/>
                <w:placeholder>
                  <w:docPart w:val="1F024B8E487341FB8ED79423F2A88B27"/>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6636050"/>
                <w:lock w:val="sdtLocked"/>
                <w:placeholder>
                  <w:docPart w:val="5F782DA7271D46FC8BDE0C091A1BEFA3"/>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9528420"/>
                <w:lock w:val="sdtLocked"/>
                <w:placeholder>
                  <w:docPart w:val="4CD262B2FFA4455C89A44B93682EC286"/>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205492"/>
                <w:lock w:val="sdtLocked"/>
                <w:placeholder>
                  <w:docPart w:val="FB974EA5A4CC44209522AF756ED594F3"/>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76274"/>
                <w:lock w:val="sdtLocked"/>
                <w:placeholder>
                  <w:docPart w:val="8CD0320BF3D742F1996FE5E88B1F9A6E"/>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3632"/>
                <w:lock w:val="sdtLocked"/>
                <w:placeholder>
                  <w:docPart w:val="F2E510FD516A42069FA36D6D9269AEA2"/>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53775"/>
                <w:lock w:val="sdtLocked"/>
                <w:placeholder>
                  <w:docPart w:val="81D9E23F69944BAC9AC1CFA41374D1CF"/>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32648"/>
                <w:lock w:val="sdtLocked"/>
                <w:placeholder>
                  <w:docPart w:val="41B220AACA72403FBB075622AD75BD5D"/>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0875409"/>
                <w:lock w:val="sdtLocked"/>
                <w:placeholder>
                  <w:docPart w:val="ABD54F463A3E4AF39B05099D4110312D"/>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4715144"/>
                <w:lock w:val="sdtLocked"/>
                <w:placeholder>
                  <w:docPart w:val="CB710D28D83E4881B48984C6962787F5"/>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0378338"/>
                <w:lock w:val="sdtLocked"/>
                <w:placeholder>
                  <w:docPart w:val="55FEA38318E8456AB657C6F101F16DF9"/>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1012036"/>
                <w:lock w:val="sdtLocked"/>
                <w:placeholder>
                  <w:docPart w:val="C2E4AA283B634F9B851924D4DFE2E848"/>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761696"/>
                <w:lock w:val="sdtLocked"/>
                <w:placeholder>
                  <w:docPart w:val="3BC098ADA10B453F9AB343E1B6D6568B"/>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2785224"/>
                <w:lock w:val="sdtLocked"/>
                <w:placeholder>
                  <w:docPart w:val="5808D9C154ED47249430FC3AFFA7F017"/>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279505"/>
                <w:lock w:val="sdtLocked"/>
                <w:placeholder>
                  <w:docPart w:val="35679462F49441A599FBC4F44166BF41"/>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874829"/>
                <w:lock w:val="sdtLocked"/>
                <w:placeholder>
                  <w:docPart w:val="26D2B0AD374247D8A3A46C1F6460D373"/>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9718306"/>
                <w:lock w:val="sdtLocked"/>
                <w:placeholder>
                  <w:docPart w:val="CE417F155B0C43AFB0209581CB5FAFB9"/>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6677512"/>
                <w:lock w:val="sdtLocked"/>
                <w:placeholder>
                  <w:docPart w:val="B55CFDE807644D53945A5955EC0D9CE1"/>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1964611"/>
                <w:lock w:val="sdtLocked"/>
                <w:placeholder>
                  <w:docPart w:val="8F496C1EC286422D9816DAE88E0DD874"/>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3869483"/>
                <w:lock w:val="sdtLocked"/>
                <w:placeholder>
                  <w:docPart w:val="FE9CB007EF8940B2B2A1DE01C83707B6"/>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5046274"/>
                <w:lock w:val="sdtLocked"/>
                <w:placeholder>
                  <w:docPart w:val="83A19EAD4FCA409A929F5BB8F74FB45D"/>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695572"/>
                <w:lock w:val="sdtLocked"/>
                <w:placeholder>
                  <w:docPart w:val="30E48E1B4C8943B0A3B68343C9491555"/>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9792999"/>
                <w:lock w:val="sdtLocked"/>
                <w:placeholder>
                  <w:docPart w:val="D1D75803C4E04D658421FD31369CE418"/>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9057145"/>
                <w:lock w:val="sdtLocked"/>
                <w:placeholder>
                  <w:docPart w:val="6C78EED9FD7F4032A112548F84964680"/>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6872421"/>
                <w:lock w:val="sdtLocked"/>
                <w:placeholder>
                  <w:docPart w:val="D779A1F936D1427CA5E4D1BB183D36FD"/>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860935"/>
                <w:lock w:val="sdtLocked"/>
                <w:placeholder>
                  <w:docPart w:val="659066F375C44B39BEEE9EDC81E1CAD9"/>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8286561"/>
                <w:lock w:val="sdtLocked"/>
                <w:placeholder>
                  <w:docPart w:val="F15DCA3BF68E47449E42447F54FDAD55"/>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85795"/>
                <w:lock w:val="sdtLocked"/>
                <w:placeholder>
                  <w:docPart w:val="5348060C994C4C71A34A40EAE3F12273"/>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211093"/>
                <w:lock w:val="sdtLocked"/>
                <w:placeholder>
                  <w:docPart w:val="7BC7BBF3702E408DBFFE9655DA75F537"/>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497193"/>
                <w:lock w:val="sdtLocked"/>
                <w:placeholder>
                  <w:docPart w:val="9790F499A5394600ABDBE869D7DC0751"/>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29284"/>
                <w:lock w:val="sdtLocked"/>
                <w:placeholder>
                  <w:docPart w:val="20470C0901054A92869D558C20D65909"/>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8549216"/>
                <w:lock w:val="sdtLocked"/>
                <w:placeholder>
                  <w:docPart w:val="DD70D17A219B4002843935827E417E5C"/>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0529228"/>
                <w:lock w:val="sdtLocked"/>
                <w:placeholder>
                  <w:docPart w:val="214F7E7B65ED4AE9924B8880C85D3E29"/>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0087596"/>
                <w:lock w:val="sdtLocked"/>
                <w:placeholder>
                  <w:docPart w:val="4FB87596445248FB9E0272B75F78AD35"/>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82022"/>
                <w:lock w:val="sdtLocked"/>
                <w:placeholder>
                  <w:docPart w:val="AD4332BB2C9B4AC291CD84A3D9AEEF22"/>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7952715"/>
                <w:lock w:val="sdtLocked"/>
                <w:placeholder>
                  <w:docPart w:val="CA52DFD62FA341D5B6656415DB3B22D2"/>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715261"/>
                <w:lock w:val="sdtLocked"/>
                <w:placeholder>
                  <w:docPart w:val="EF1583968A1C4C9C8BDED1C10FFBB769"/>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472865"/>
                <w:lock w:val="sdtLocked"/>
                <w:placeholder>
                  <w:docPart w:val="458934A0886E49A0B4E7D3253734422C"/>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6947351"/>
                <w:lock w:val="sdtLocked"/>
                <w:placeholder>
                  <w:docPart w:val="0FBCD9DD92984097910764D517C31C34"/>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0262715"/>
                <w:lock w:val="sdtLocked"/>
                <w:placeholder>
                  <w:docPart w:val="D0175B0659704C88ACE944EEEEF3ED69"/>
                </w:placeholder>
                <w:showingPlcHdr/>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361485"/>
                <w:lock w:val="sdtLocked"/>
                <w:placeholder>
                  <w:docPart w:val="3B9108D4E16F4FC6B41A2643B9BA7560"/>
                </w:placeholder>
                <w:showingPlcHdr/>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6892290"/>
                <w:lock w:val="sdtLocked"/>
                <w:placeholder>
                  <w:docPart w:val="29075B2F755E488DAC7C5ABD75F76190"/>
                </w:placeholder>
                <w:showingPlcHdr/>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8653715"/>
                <w:lock w:val="sdtLocked"/>
                <w:placeholder>
                  <w:docPart w:val="DB91B9AE646544B2845F0AD5E26CE755"/>
                </w:placeholder>
                <w:showingPlcHdr/>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8580305"/>
                <w:lock w:val="sdtLocked"/>
                <w:placeholder>
                  <w:docPart w:val="4E9C5432EA69456F95AE468234FD84A3"/>
                </w:placeholder>
                <w:showingPlcHdr/>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569587"/>
                <w:lock w:val="sdtLocked"/>
                <w:placeholder>
                  <w:docPart w:val="0B2A6A8BED0A4DF58BAC4FEB042C6527"/>
                </w:placeholder>
                <w:showingPlcHdr/>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3201980"/>
                <w:lock w:val="sdtLocked"/>
                <w:placeholder>
                  <w:docPart w:val="6B466A58466748D6A12FA1A0FA737E14"/>
                </w:placeholder>
                <w:showingPlcHdr/>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858657"/>
                <w:lock w:val="sdtLocked"/>
                <w:placeholder>
                  <w:docPart w:val="4CD597459F5B435585ADFB9E00FD4BDA"/>
                </w:placeholder>
                <w:showingPlcHdr/>
                <w:text/>
              </w:sdtPr>
              <w:sdtEndPr/>
              <w:sdtContent>
                <w:r w:rsidR="008845FD" w:rsidRPr="00480B8B">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711F0E" w:rsidRDefault="008845FD"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858920"/>
                <w:lock w:val="sdtLocked"/>
                <w:placeholder>
                  <w:docPart w:val="A59CF07F01F54A5C8A5772851CBFB5BC"/>
                </w:placeholder>
                <w:showingPlcHdr/>
                <w:dataBinding w:prefixMappings="xmlns:ns0='http://wwww.hallomagic.com/xbrl/consistency' xmlns:ns1='consistency' " w:xpath="/ns0:xbrlConsistency[1]/ns1:ccConsistency[1]/ns1:ccSign_IssuedCapitalneeq_instant_T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701"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668353"/>
                <w:lock w:val="sdtLocked"/>
                <w:placeholder>
                  <w:docPart w:val="2B830B7ABBA34D24A8B24460EB4F7190"/>
                </w:placeholder>
                <w:showingPlcHdr/>
                <w:dataBinding w:prefixMappings="xmlns:ns0='http://wwww.hallomagic.com/xbrl/consistency' xmlns:ns1='consistency' " w:xpath="/ns0:xbrlConsistency[1]/ns1:ccConsistency[1]/ns1:ccSign_CapitalSurplusneeq_instant_T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559"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3792280"/>
                <w:lock w:val="sdtLocked"/>
                <w:placeholder>
                  <w:docPart w:val="538DDDCFEF0E49389C214AE072EE3A74"/>
                </w:placeholder>
                <w:showingPlcHdr/>
                <w:dataBinding w:prefixMappings="xmlns:ns0='http://wwww.hallomagic.com/xbrl/consistency' xmlns:ns1='consistency' " w:xpath="/ns0:xbrlConsistency[1]/ns1:ccConsistency[1]/ns1:ccSign_KuCunGuneeq_instant_T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843"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4420521"/>
                <w:lock w:val="sdtLocked"/>
                <w:placeholder>
                  <w:docPart w:val="105823C936E443A6B243A2EF7CD9A278"/>
                </w:placeholder>
                <w:showingPlcHdr/>
                <w:dataBinding w:prefixMappings="xmlns:ns0='http://wwww.hallomagic.com/xbrl/consistency' xmlns:ns1='consistency' " w:xpath="/ns0:xbrlConsistency[1]/ns1:ccConsistency[1]/ns1:ccSign_QiTaZongHeShouYineeq_instant_T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27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3753387"/>
                <w:lock w:val="sdtLocked"/>
                <w:placeholder>
                  <w:docPart w:val="D392AEDF57934C6FB1BA1E6B70638073"/>
                </w:placeholder>
                <w:showingPlcHdr/>
                <w:dataBinding w:prefixMappings="xmlns:ns0='http://wwww.hallomagic.com/xbrl/consistency' xmlns:ns1='consistency' " w:xpath="/ns0:xbrlConsistency[1]/ns1:ccConsistency[1]/ns1:ccSign_SpecializedReserveneeq_instant_T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417"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2222656"/>
                <w:lock w:val="sdtLocked"/>
                <w:placeholder>
                  <w:docPart w:val="FCD80EBFF9F04A98A2D300624805AA05"/>
                </w:placeholder>
                <w:showingPlcHdr/>
                <w:dataBinding w:prefixMappings="xmlns:ns0='http://wwww.hallomagic.com/xbrl/consistency' xmlns:ns1='consistency' " w:xpath="/ns0:xbrlConsistency[1]/ns1:ccConsistency[1]/ns1:ccSign_SurplusReservesneeq_instant_T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418"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385425"/>
                <w:lock w:val="sdtLocked"/>
                <w:placeholder>
                  <w:docPart w:val="87BFF65BC1FD45BB85A1620775CF7AE4"/>
                </w:placeholder>
                <w:showingPlcHdr/>
                <w:dataBinding w:prefixMappings="xmlns:ns0='http://wwww.hallomagic.com/xbrl/consistency' xmlns:ns1='consistency' " w:xpath="/ns0:xbrlConsistency[1]/ns1:ccConsistency[1]/ns1:ccSign_RetainedEarningsneeq_instant_T_M[1]" w:storeItemID="{FE1676A3-EB50-4222-9B6B-7476559E528E}"/>
                <w:text/>
              </w:sdtPr>
              <w:sdtEndPr/>
              <w:sdtContent>
                <w:r w:rsidR="008845FD" w:rsidRPr="00480B8B">
                  <w:rPr>
                    <w:rStyle w:val="placeholder1Char"/>
                    <w:rFonts w:eastAsiaTheme="minorEastAsia" w:hint="eastAsia"/>
                    <w:sz w:val="16"/>
                    <w:szCs w:val="16"/>
                  </w:rPr>
                  <w:t>____</w:t>
                </w:r>
              </w:sdtContent>
            </w:sdt>
          </w:p>
        </w:tc>
        <w:tc>
          <w:tcPr>
            <w:tcW w:w="1496" w:type="dxa"/>
            <w:shd w:val="clear" w:color="auto" w:fill="auto"/>
          </w:tcPr>
          <w:p w:rsidR="008845FD" w:rsidRPr="00480B8B" w:rsidRDefault="001140BD"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712591"/>
                <w:lock w:val="sdtLocked"/>
                <w:placeholder>
                  <w:docPart w:val="35EE1F4A6D64423F9BB926355ECB8F45"/>
                </w:placeholder>
                <w:showingPlcHdr/>
                <w:dataBinding w:prefixMappings="xmlns:ns0='http://wwww.hallomagic.com/xbrl/consistency' xmlns:ns1='consistency' " w:xpath="/ns0:xbrlConsistency[1]/ns1:ccConsistency[1]/ns1:ccSign_Equityneeq_instant_T_M[1]" w:storeItemID="{FE1676A3-EB50-4222-9B6B-7476559E528E}"/>
                <w:text/>
              </w:sdtPr>
              <w:sdtEndPr/>
              <w:sdtContent>
                <w:r w:rsidR="008845FD" w:rsidRPr="00480B8B">
                  <w:rPr>
                    <w:rStyle w:val="placeholder1Char"/>
                    <w:rFonts w:eastAsiaTheme="minorEastAsia" w:hint="eastAsia"/>
                    <w:sz w:val="16"/>
                    <w:szCs w:val="16"/>
                  </w:rPr>
                  <w:t>____</w:t>
                </w:r>
              </w:sdtContent>
            </w:sdt>
          </w:p>
        </w:tc>
      </w:tr>
    </w:tbl>
    <w:p w:rsidR="008845FD" w:rsidRDefault="008845FD" w:rsidP="000A23CF">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8845FD" w:rsidRPr="001B6047" w:rsidTr="00085C73">
        <w:trPr>
          <w:jc w:val="center"/>
        </w:trPr>
        <w:tc>
          <w:tcPr>
            <w:tcW w:w="3544" w:type="dxa"/>
            <w:tcBorders>
              <w:bottom w:val="nil"/>
            </w:tcBorders>
            <w:shd w:val="clear" w:color="auto" w:fill="D9D9D9" w:themeFill="background1" w:themeFillShade="D9"/>
            <w:vAlign w:val="center"/>
          </w:tcPr>
          <w:p w:rsidR="008845FD" w:rsidRPr="00A06E1A" w:rsidRDefault="008845FD"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8845FD" w:rsidRPr="00A06E1A" w:rsidRDefault="008845FD" w:rsidP="00A06E1A">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8845FD" w:rsidRPr="001B6047" w:rsidTr="00085C73">
        <w:trPr>
          <w:jc w:val="center"/>
        </w:trPr>
        <w:tc>
          <w:tcPr>
            <w:tcW w:w="3544" w:type="dxa"/>
            <w:tcBorders>
              <w:top w:val="nil"/>
              <w:bottom w:val="single" w:sz="4" w:space="0" w:color="5B9BD5" w:themeColor="accent1"/>
            </w:tcBorders>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8845FD" w:rsidRPr="00A06E1A" w:rsidRDefault="008845FD"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8845FD" w:rsidRPr="00A06E1A" w:rsidRDefault="008845FD"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8845FD" w:rsidRPr="00A06E1A" w:rsidRDefault="008845FD"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8845FD" w:rsidRPr="00A06E1A" w:rsidRDefault="008845FD"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8845FD" w:rsidRPr="00A06E1A" w:rsidRDefault="008845FD"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8845FD" w:rsidRPr="00A06E1A" w:rsidRDefault="008845FD"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8845FD" w:rsidRPr="00A06E1A" w:rsidRDefault="008845FD" w:rsidP="00A06E1A">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8845FD" w:rsidRPr="00A06E1A" w:rsidRDefault="008845FD"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8845FD" w:rsidRPr="001B6047" w:rsidTr="00085C73">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8845FD" w:rsidRPr="00A06E1A" w:rsidRDefault="001140BD" w:rsidP="00D133D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8372721"/>
                <w:lock w:val="sdtLocked"/>
                <w:placeholder>
                  <w:docPart w:val="2D278D4CBC4A4801A29AC269EFCA3D92"/>
                </w:placeholder>
                <w:showingPlcHdr/>
                <w:text/>
              </w:sdtPr>
              <w:sdtEndPr/>
              <w:sdtContent>
                <w:r w:rsidR="008845FD" w:rsidRPr="00A06E1A">
                  <w:rPr>
                    <w:rStyle w:val="placeholder1Char"/>
                    <w:rFonts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216611"/>
                <w:lock w:val="sdtLocked"/>
                <w:placeholder>
                  <w:docPart w:val="6437751EE8E543F896C399495B0A2AA1"/>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020990"/>
                <w:lock w:val="sdtLocked"/>
                <w:placeholder>
                  <w:docPart w:val="558EE8C9D6A5405590F1D4C33D0CC93E"/>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203440"/>
                <w:lock w:val="sdtLocked"/>
                <w:placeholder>
                  <w:docPart w:val="011125AEFBAE4A33AFEB946B9DFDFE8C"/>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1667015"/>
                <w:lock w:val="sdtLocked"/>
                <w:placeholder>
                  <w:docPart w:val="159AC6F817614EA8B69105C0F4982C7A"/>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770467"/>
                <w:lock w:val="sdtLocked"/>
                <w:placeholder>
                  <w:docPart w:val="DFCFFF6B08B24F8FA90A03CE99E11108"/>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045484"/>
                <w:lock w:val="sdtLocked"/>
                <w:placeholder>
                  <w:docPart w:val="F791CF2873954139AB1F0221B8CFD1CF"/>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9473305"/>
                <w:lock w:val="sdtLocked"/>
                <w:placeholder>
                  <w:docPart w:val="617C755960614F43A9EE7A30AD8E6AEC"/>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085C73">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022958"/>
                <w:lock w:val="sdtLocked"/>
                <w:placeholder>
                  <w:docPart w:val="BA3A84A09AD74CAE9E8C9E85BF7984A3"/>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11774"/>
                <w:lock w:val="sdtLocked"/>
                <w:placeholder>
                  <w:docPart w:val="1F09B05D1B944F0FA3BF68A9048F19C5"/>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9385898"/>
                <w:lock w:val="sdtLocked"/>
                <w:placeholder>
                  <w:docPart w:val="BBCDAA02B17A47339CB1D4D6A3F14BC4"/>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5508561"/>
                <w:lock w:val="sdtLocked"/>
                <w:placeholder>
                  <w:docPart w:val="71DEF7DD32044254B2EBEFD24E526636"/>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83"/>
                <w:lock w:val="sdtLocked"/>
                <w:placeholder>
                  <w:docPart w:val="7A8DD3BE73FC4063A8DFCF0480161D4B"/>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460945"/>
                <w:lock w:val="sdtLocked"/>
                <w:placeholder>
                  <w:docPart w:val="C2A15AF058B1411382757D73BA31D309"/>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1375787"/>
                <w:lock w:val="sdtLocked"/>
                <w:placeholder>
                  <w:docPart w:val="F61D89C824A94840B54DBFC2CD41082F"/>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4182314"/>
                <w:lock w:val="sdtLocked"/>
                <w:placeholder>
                  <w:docPart w:val="D7D3C5202B874289B07081C61AF78C2D"/>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085C73">
        <w:trPr>
          <w:jc w:val="center"/>
        </w:trPr>
        <w:tc>
          <w:tcPr>
            <w:tcW w:w="3544" w:type="dxa"/>
            <w:shd w:val="clear" w:color="auto" w:fill="D9D9D9" w:themeFill="background1" w:themeFillShade="D9"/>
            <w:vAlign w:val="center"/>
          </w:tcPr>
          <w:p w:rsidR="008845FD" w:rsidRPr="00A06E1A" w:rsidRDefault="008845FD" w:rsidP="00A06E1A">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7982662"/>
                <w:lock w:val="sdtLocked"/>
                <w:placeholder>
                  <w:docPart w:val="5DDD16E50FD149BDB62453278FB5A469"/>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033390"/>
                <w:lock w:val="sdtLocked"/>
                <w:placeholder>
                  <w:docPart w:val="EEFA251BB91E46E5822F03887F4303A9"/>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1397759"/>
                <w:lock w:val="sdtLocked"/>
                <w:placeholder>
                  <w:docPart w:val="3302E431B8AF49DB9E6ACA099E1C13FA"/>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77628"/>
                <w:lock w:val="sdtLocked"/>
                <w:placeholder>
                  <w:docPart w:val="4BA4847D343646F5BB6497E6E8D20ABE"/>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080185"/>
                <w:lock w:val="sdtLocked"/>
                <w:placeholder>
                  <w:docPart w:val="FEFC68710B6A46E2A533019BCF21F724"/>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942975"/>
                <w:lock w:val="sdtLocked"/>
                <w:placeholder>
                  <w:docPart w:val="5344987B54B042A4A789FA39EF498E4D"/>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4351967"/>
                <w:lock w:val="sdtLocked"/>
                <w:placeholder>
                  <w:docPart w:val="70A23A7634194BA4973D456E6F4D1D7F"/>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9794299"/>
                <w:lock w:val="sdtLocked"/>
                <w:placeholder>
                  <w:docPart w:val="B5676702D8C641F6AB84E2525CC2C69F"/>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085C73">
        <w:trPr>
          <w:jc w:val="center"/>
        </w:trPr>
        <w:tc>
          <w:tcPr>
            <w:tcW w:w="3544" w:type="dxa"/>
            <w:shd w:val="clear" w:color="auto" w:fill="D9D9D9" w:themeFill="background1" w:themeFillShade="D9"/>
            <w:vAlign w:val="center"/>
          </w:tcPr>
          <w:p w:rsidR="008845FD" w:rsidRPr="00A06E1A" w:rsidRDefault="008845FD" w:rsidP="00A06E1A">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1918788"/>
                <w:lock w:val="sdtLocked"/>
                <w:placeholder>
                  <w:docPart w:val="A2CBE7D159764217A54EC98F781161F2"/>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6347600"/>
                <w:lock w:val="sdtLocked"/>
                <w:placeholder>
                  <w:docPart w:val="95590FF36A444A7191C9EBAE06454D68"/>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6498060"/>
                <w:lock w:val="sdtLocked"/>
                <w:placeholder>
                  <w:docPart w:val="4FB1D74FBC9E418BBC3DAB7EC1FE60A6"/>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479025"/>
                <w:lock w:val="sdtLocked"/>
                <w:placeholder>
                  <w:docPart w:val="1C911D0E59BC412BA5E15A338937D843"/>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324013"/>
                <w:lock w:val="sdtLocked"/>
                <w:placeholder>
                  <w:docPart w:val="B90FB0C786844843A70849141B2C7DE9"/>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571528"/>
                <w:lock w:val="sdtLocked"/>
                <w:placeholder>
                  <w:docPart w:val="7EBCB336E0AE43E2859E38036F6E2D9B"/>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1236669"/>
                <w:lock w:val="sdtLocked"/>
                <w:placeholder>
                  <w:docPart w:val="E5F7D5A7C7234962BC3339618F7083AC"/>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112126"/>
                <w:lock w:val="sdtLocked"/>
                <w:placeholder>
                  <w:docPart w:val="628222D6C0764A289F3B9D72D0A6B43C"/>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085C73">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5812398"/>
                <w:lock w:val="sdtLocked"/>
                <w:placeholder>
                  <w:docPart w:val="2500741C573645FFBCE8714C14EBAE51"/>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9479911"/>
                <w:lock w:val="sdtLocked"/>
                <w:placeholder>
                  <w:docPart w:val="F6DAA9C711AD4E35955A26268D7EBC45"/>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9850024"/>
                <w:lock w:val="sdtLocked"/>
                <w:placeholder>
                  <w:docPart w:val="52FD02C09D6A43CFB3AD8BA8018DBA04"/>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957420"/>
                <w:lock w:val="sdtLocked"/>
                <w:placeholder>
                  <w:docPart w:val="6FD8C6B2BCEF4A52B7843C552BEEA1EF"/>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449657"/>
                <w:lock w:val="sdtLocked"/>
                <w:placeholder>
                  <w:docPart w:val="4BB060AAB4914BEBA2BA1AF9FD81348A"/>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9452010"/>
                <w:lock w:val="sdtLocked"/>
                <w:placeholder>
                  <w:docPart w:val="FD59AC50DF0B454FAC4F29F32C2DCD0A"/>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9550721"/>
                <w:lock w:val="sdtLocked"/>
                <w:placeholder>
                  <w:docPart w:val="CF3BBE0CA6584D76A174793B5FC164AD"/>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9072068"/>
                <w:lock w:val="sdtLocked"/>
                <w:placeholder>
                  <w:docPart w:val="37313AEEFADC4CEAAE84EBD38F821394"/>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1558291"/>
                <w:lock w:val="sdtLocked"/>
                <w:placeholder>
                  <w:docPart w:val="A2DA6A455D8B404CB026282C8FAF124E"/>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3911696"/>
                <w:lock w:val="sdtLocked"/>
                <w:placeholder>
                  <w:docPart w:val="01DA7D78C72A4DA9827BE44F16FB539D"/>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9676638"/>
                <w:lock w:val="sdtLocked"/>
                <w:placeholder>
                  <w:docPart w:val="15A1E08E0E384026BEB3CF00D77A270C"/>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31489"/>
                <w:lock w:val="sdtLocked"/>
                <w:placeholder>
                  <w:docPart w:val="3DE56DC89CCA4614B18378728F0C9D8D"/>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688533"/>
                <w:lock w:val="sdtLocked"/>
                <w:placeholder>
                  <w:docPart w:val="7A40320A59C741E0A68D870667C9ABEB"/>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866385"/>
                <w:lock w:val="sdtLocked"/>
                <w:placeholder>
                  <w:docPart w:val="A551021EA0BD415082A8B7524C42808B"/>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075012"/>
                <w:lock w:val="sdtLocked"/>
                <w:placeholder>
                  <w:docPart w:val="160C77AE32B24B5980A7D5DB89BA2F45"/>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4314451"/>
                <w:lock w:val="sdtLocked"/>
                <w:placeholder>
                  <w:docPart w:val="1F0A1F6E51C34CCAA01C45D9670CC0C8"/>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8905967"/>
                <w:lock w:val="sdtLocked"/>
                <w:placeholder>
                  <w:docPart w:val="2840286DAE5E4ECBA6EEBC960D5098BF"/>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5463752"/>
                <w:lock w:val="sdtLocked"/>
                <w:placeholder>
                  <w:docPart w:val="A17EAEC992BE4F6FB8505B0B5D6C4F3C"/>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078611"/>
                <w:lock w:val="sdtLocked"/>
                <w:placeholder>
                  <w:docPart w:val="D6BB583F18A44324A47987F3CBED2B62"/>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4228048"/>
                <w:lock w:val="sdtLocked"/>
                <w:placeholder>
                  <w:docPart w:val="AA8DEC79581047748CB331D2FADDFA24"/>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310611"/>
                <w:lock w:val="sdtLocked"/>
                <w:placeholder>
                  <w:docPart w:val="D1D704288C50408781FB6DECA8514BAF"/>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910345"/>
                <w:lock w:val="sdtLocked"/>
                <w:placeholder>
                  <w:docPart w:val="95C66714F72348908B1F150FFA6BBC37"/>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208233"/>
                <w:lock w:val="sdtLocked"/>
                <w:placeholder>
                  <w:docPart w:val="0C11C0613BFD4627AF225A23E87202E8"/>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853007"/>
                <w:lock w:val="sdtLocked"/>
                <w:placeholder>
                  <w:docPart w:val="DBF7A97A92C144BCBF397C48D5E1B2CF"/>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831546"/>
                <w:lock w:val="sdtLocked"/>
                <w:placeholder>
                  <w:docPart w:val="E3D2B48B817D442987D53B676B28EB43"/>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570402"/>
                <w:lock w:val="sdtLocked"/>
                <w:placeholder>
                  <w:docPart w:val="27D6E4028AC2447FA66357C36736C719"/>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8595547"/>
                <w:lock w:val="sdtLocked"/>
                <w:placeholder>
                  <w:docPart w:val="BE174A852F6E46B18328047C75D4281A"/>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1118914"/>
                <w:lock w:val="sdtLocked"/>
                <w:placeholder>
                  <w:docPart w:val="EA6F29D70F4D4655A748E59A12919C52"/>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500980"/>
                <w:lock w:val="sdtLocked"/>
                <w:placeholder>
                  <w:docPart w:val="B497B3C76D1347FC9AF8282C023BD1A0"/>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1794"/>
                <w:lock w:val="sdtLocked"/>
                <w:placeholder>
                  <w:docPart w:val="45D993CE8A3041A7AC0A6A6A01446845"/>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6370085"/>
                <w:lock w:val="sdtLocked"/>
                <w:placeholder>
                  <w:docPart w:val="62E0DC3A5BFA48F39F239F511B6D596F"/>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488515"/>
                <w:lock w:val="sdtLocked"/>
                <w:placeholder>
                  <w:docPart w:val="DF5C3872ED024580873CDA8C2120AFD2"/>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6815078"/>
                <w:lock w:val="sdtLocked"/>
                <w:placeholder>
                  <w:docPart w:val="FD6268E6BB2D4369A521F31C8C055D7B"/>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478621"/>
                <w:lock w:val="sdtLocked"/>
                <w:placeholder>
                  <w:docPart w:val="A7056DBC0B7D410D8CB1B136B959151D"/>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6342398"/>
                <w:lock w:val="sdtLocked"/>
                <w:placeholder>
                  <w:docPart w:val="AF15BC37BC37456FAEEEDD3F448ABBC7"/>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5802432"/>
                <w:lock w:val="sdtLocked"/>
                <w:placeholder>
                  <w:docPart w:val="8DE5A759EA72474C98BE370ABA7F2AD4"/>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9987651"/>
                <w:lock w:val="sdtLocked"/>
                <w:placeholder>
                  <w:docPart w:val="60740718D9494F8F91890F8BE0D144FA"/>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0881459"/>
                <w:lock w:val="sdtLocked"/>
                <w:placeholder>
                  <w:docPart w:val="8DFC2542000940B2A798C53F7A6DFCCA"/>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6159419"/>
                <w:lock w:val="sdtLocked"/>
                <w:placeholder>
                  <w:docPart w:val="1256B8506DE64818B0A10121FDDBE236"/>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633488"/>
                <w:lock w:val="sdtLocked"/>
                <w:placeholder>
                  <w:docPart w:val="A5E3AEF6C3514F68B38C5CB7DD14F1C9"/>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61234870"/>
                <w:lock w:val="sdtLocked"/>
                <w:placeholder>
                  <w:docPart w:val="59AB1467F5BD4573988E4E04C036C838"/>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996092"/>
                <w:lock w:val="sdtLocked"/>
                <w:placeholder>
                  <w:docPart w:val="87254AEE357E4F7D96BF3627F6D94654"/>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478752"/>
                <w:lock w:val="sdtLocked"/>
                <w:placeholder>
                  <w:docPart w:val="39AC6D0DEF9F405FA4112D5716C350BD"/>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324245"/>
                <w:lock w:val="sdtLocked"/>
                <w:placeholder>
                  <w:docPart w:val="33BFAD1E3B074963AAF4E4FD8D2C4328"/>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771699"/>
                <w:lock w:val="sdtLocked"/>
                <w:placeholder>
                  <w:docPart w:val="432F851795FA475B9B53BE2AD6B59995"/>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908680"/>
                <w:lock w:val="sdtLocked"/>
                <w:placeholder>
                  <w:docPart w:val="2F0A366A1B494B7DB250404C8302D017"/>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279722"/>
                <w:lock w:val="sdtLocked"/>
                <w:placeholder>
                  <w:docPart w:val="A13F54FDE0A74F45BF9D5EF3B0DD339B"/>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350188"/>
                <w:lock w:val="sdtLocked"/>
                <w:placeholder>
                  <w:docPart w:val="3578755EA1EA4BE6AF1D536C6FAE3647"/>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1230793"/>
                <w:lock w:val="sdtLocked"/>
                <w:placeholder>
                  <w:docPart w:val="BF14F01690F14E8CB26B56549F8FE126"/>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876748"/>
                <w:lock w:val="sdtLocked"/>
                <w:placeholder>
                  <w:docPart w:val="36490484D772430C9A40959710794C29"/>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3388111"/>
                <w:lock w:val="sdtLocked"/>
                <w:placeholder>
                  <w:docPart w:val="692A721D41FB46CDB2452C030F957696"/>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1839086"/>
                <w:lock w:val="sdtLocked"/>
                <w:placeholder>
                  <w:docPart w:val="D7895F115E1F46529BDDA6C8A0F25D01"/>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25910"/>
                <w:lock w:val="sdtLocked"/>
                <w:placeholder>
                  <w:docPart w:val="917A0582693946B995EBCEC90EB081A2"/>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2373657"/>
                <w:lock w:val="sdtLocked"/>
                <w:placeholder>
                  <w:docPart w:val="409BCCD9F352458D82424B2D52A695EB"/>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187968"/>
                <w:lock w:val="sdtLocked"/>
                <w:placeholder>
                  <w:docPart w:val="E088E7E490304C6E8923A40191A287D4"/>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350756"/>
                <w:lock w:val="sdtLocked"/>
                <w:placeholder>
                  <w:docPart w:val="22D5040DF4E7453DB189B84CED3F5DF6"/>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08152"/>
                <w:lock w:val="sdtLocked"/>
                <w:placeholder>
                  <w:docPart w:val="CD5BD66DC64E40519514809BE7C87B82"/>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163017"/>
                <w:lock w:val="sdtLocked"/>
                <w:placeholder>
                  <w:docPart w:val="BE6E1627652C4266B5621E67D752F9F1"/>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3306354"/>
                <w:lock w:val="sdtLocked"/>
                <w:placeholder>
                  <w:docPart w:val="08D9D03FC0CD402CB173D820A54C9E34"/>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8200706"/>
                <w:lock w:val="sdtLocked"/>
                <w:placeholder>
                  <w:docPart w:val="0C240FC6FE644236969D69BA2AC89EB2"/>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470387"/>
                <w:lock w:val="sdtLocked"/>
                <w:placeholder>
                  <w:docPart w:val="EB3934A12D2847BBA6DBBDA773304E67"/>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5158490"/>
                <w:lock w:val="sdtLocked"/>
                <w:placeholder>
                  <w:docPart w:val="519367B0567A4FCD8A20D0A8E965A317"/>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249488"/>
                <w:lock w:val="sdtLocked"/>
                <w:placeholder>
                  <w:docPart w:val="D51BF37FAECD42B9B49656D549D3DEF2"/>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430059"/>
                <w:lock w:val="sdtLocked"/>
                <w:placeholder>
                  <w:docPart w:val="DA79EDEEB09F40C182D666FCE01536E6"/>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752969"/>
                <w:lock w:val="sdtLocked"/>
                <w:placeholder>
                  <w:docPart w:val="B5D3945C666A43FC9BB071C0427AA89A"/>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786286"/>
                <w:lock w:val="sdtLocked"/>
                <w:placeholder>
                  <w:docPart w:val="5515A4683E424E1CA2E0C6BFD4874B71"/>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5183127"/>
                <w:lock w:val="sdtLocked"/>
                <w:placeholder>
                  <w:docPart w:val="6B0FE266872A431783E91F65573F5725"/>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26811"/>
                <w:lock w:val="sdtLocked"/>
                <w:placeholder>
                  <w:docPart w:val="716151782B50474D9C882DE9D37A7972"/>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1619287"/>
                <w:lock w:val="sdtLocked"/>
                <w:placeholder>
                  <w:docPart w:val="8983A590128D4ACEBAB3BD397F03C942"/>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1358627"/>
                <w:lock w:val="sdtLocked"/>
                <w:placeholder>
                  <w:docPart w:val="4D8F1CA2F4784372BE9E726D88697496"/>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101592"/>
                <w:lock w:val="sdtLocked"/>
                <w:placeholder>
                  <w:docPart w:val="30749085AC6A4AAA85993FDF954F8D90"/>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5965226"/>
                <w:lock w:val="sdtLocked"/>
                <w:placeholder>
                  <w:docPart w:val="592199C3E5304D658948CBF50E1CD9B0"/>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238512"/>
                <w:lock w:val="sdtLocked"/>
                <w:placeholder>
                  <w:docPart w:val="979555D295B04C49B9BACB7B4EA33148"/>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462522"/>
                <w:lock w:val="sdtLocked"/>
                <w:placeholder>
                  <w:docPart w:val="F812D635E908428AB5DECD4D8DF9E633"/>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8594062"/>
                <w:lock w:val="sdtLocked"/>
                <w:placeholder>
                  <w:docPart w:val="389C918275AE43719E95F2C149C067C2"/>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76766"/>
                <w:lock w:val="sdtLocked"/>
                <w:placeholder>
                  <w:docPart w:val="5341C2F54EE9472F966A8D56AD8FE50C"/>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8594074"/>
                <w:lock w:val="sdtLocked"/>
                <w:placeholder>
                  <w:docPart w:val="72A02703867F4E51BEEC0AEB37C88C8E"/>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7327078"/>
                <w:lock w:val="sdtLocked"/>
                <w:placeholder>
                  <w:docPart w:val="DEB4E1A670624B5897E412D57361A73D"/>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025476"/>
                <w:lock w:val="sdtLocked"/>
                <w:placeholder>
                  <w:docPart w:val="9F563E913C9A4899A937715FF2BFAD82"/>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1187315"/>
                <w:lock w:val="sdtLocked"/>
                <w:placeholder>
                  <w:docPart w:val="8F6DB977A2D5409C874324E49AB8366D"/>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trHeight w:val="322"/>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3575479"/>
                <w:lock w:val="sdtLocked"/>
                <w:placeholder>
                  <w:docPart w:val="E7F2A6A45A7B48769FF80543C93ABE09"/>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837775"/>
                <w:lock w:val="sdtLocked"/>
                <w:placeholder>
                  <w:docPart w:val="8C42BD5FD4474423BBF11742EB8E9186"/>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504233"/>
                <w:lock w:val="sdtLocked"/>
                <w:placeholder>
                  <w:docPart w:val="D848A33750C04FCBBA3E48755F0D590F"/>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306206"/>
                <w:lock w:val="sdtLocked"/>
                <w:placeholder>
                  <w:docPart w:val="6C49298B8BB6403A96BEA5CE18B127FF"/>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6759878"/>
                <w:lock w:val="sdtLocked"/>
                <w:placeholder>
                  <w:docPart w:val="0B1BF0ACE3CE4E8D83D03C4ED8CE6DD4"/>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545152"/>
                <w:lock w:val="sdtLocked"/>
                <w:placeholder>
                  <w:docPart w:val="970C4E16422E46B8B581188E3C8EB4EF"/>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801995"/>
                <w:lock w:val="sdtLocked"/>
                <w:placeholder>
                  <w:docPart w:val="974B54DB20E74B7E8E15527714B5A8E7"/>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985833"/>
                <w:lock w:val="sdtLocked"/>
                <w:placeholder>
                  <w:docPart w:val="73559490C4C44600B026A7B70BB7DB27"/>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trHeight w:val="322"/>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7794586"/>
                <w:lock w:val="sdtLocked"/>
                <w:placeholder>
                  <w:docPart w:val="9DCF741F74C04EEBB85A8CD76A047979"/>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967250"/>
                <w:lock w:val="sdtLocked"/>
                <w:placeholder>
                  <w:docPart w:val="E98232DB8C6A46FCA1789390563C0001"/>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217300"/>
                <w:lock w:val="sdtLocked"/>
                <w:placeholder>
                  <w:docPart w:val="74C1B91F2C6E401B8C6B65C24B3FD78F"/>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938507"/>
                <w:lock w:val="sdtLocked"/>
                <w:placeholder>
                  <w:docPart w:val="1E7637FD49844D49801DBD5A1BE7B79E"/>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51850"/>
                <w:lock w:val="sdtLocked"/>
                <w:placeholder>
                  <w:docPart w:val="FF9B83ADF12A4C509C9525F2351D68ED"/>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1387824"/>
                <w:lock w:val="sdtLocked"/>
                <w:placeholder>
                  <w:docPart w:val="96F9DF1DDE0C4041885C59EEC6CA58CF"/>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602453"/>
                <w:lock w:val="sdtLocked"/>
                <w:placeholder>
                  <w:docPart w:val="671A3341D20544E985EF23A8965C9535"/>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1885636"/>
                <w:lock w:val="sdtLocked"/>
                <w:placeholder>
                  <w:docPart w:val="F4034FBE5261425ABB000B8F3F13E5FD"/>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051770"/>
                <w:lock w:val="sdtLocked"/>
                <w:placeholder>
                  <w:docPart w:val="B3E51AE4A82B445AB7E2156095BEE948"/>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5689264"/>
                <w:lock w:val="sdtLocked"/>
                <w:placeholder>
                  <w:docPart w:val="2FE5F3AD931A4FB6BF36605B246DF40C"/>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5185116"/>
                <w:lock w:val="sdtLocked"/>
                <w:placeholder>
                  <w:docPart w:val="AE45E94EA0F441D1BC17CFA7985364E0"/>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806106"/>
                <w:lock w:val="sdtLocked"/>
                <w:placeholder>
                  <w:docPart w:val="6169341AA0E0447381A82528D24EC5B7"/>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451391"/>
                <w:lock w:val="sdtLocked"/>
                <w:placeholder>
                  <w:docPart w:val="A939E2C973CC4D398E9F451A7626DB79"/>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8856045"/>
                <w:lock w:val="sdtLocked"/>
                <w:placeholder>
                  <w:docPart w:val="3B1C4CDCBC1C481E9EF0A380BDD0B7F4"/>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0248471"/>
                <w:lock w:val="sdtLocked"/>
                <w:placeholder>
                  <w:docPart w:val="2EA87BC0E7F4415EA311D0DD2FA0D156"/>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5006339"/>
                <w:lock w:val="sdtLocked"/>
                <w:placeholder>
                  <w:docPart w:val="F396DF9A0B55411283CB1CF930EA4150"/>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039785"/>
                <w:lock w:val="sdtLocked"/>
                <w:placeholder>
                  <w:docPart w:val="BF9C11EDAA744228B791708C628AFC43"/>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635040"/>
                <w:lock w:val="sdtLocked"/>
                <w:placeholder>
                  <w:docPart w:val="3AD6CA2843084C9C8B94F1E9771D957F"/>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9670168"/>
                <w:lock w:val="sdtLocked"/>
                <w:placeholder>
                  <w:docPart w:val="9C47A5F4A98748DF9F9DE13C3FAC7648"/>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261335"/>
                <w:lock w:val="sdtLocked"/>
                <w:placeholder>
                  <w:docPart w:val="734917390D354597B6E873DAE3896532"/>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328973"/>
                <w:lock w:val="sdtLocked"/>
                <w:placeholder>
                  <w:docPart w:val="39883AC074AE420599FB329A97D149BF"/>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844404"/>
                <w:lock w:val="sdtLocked"/>
                <w:placeholder>
                  <w:docPart w:val="B68A89B570FA4388ABC222DC8BD7A453"/>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5133670"/>
                <w:lock w:val="sdtLocked"/>
                <w:placeholder>
                  <w:docPart w:val="6C8FAAC095524991AD9E2CB2819C1640"/>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858977"/>
                <w:lock w:val="sdtLocked"/>
                <w:placeholder>
                  <w:docPart w:val="EA6E503FA13F44829EB7419DE74A0F69"/>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8104052"/>
                <w:lock w:val="sdtLocked"/>
                <w:placeholder>
                  <w:docPart w:val="1CEECDEED00E43B58D480B9F058D09C3"/>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515984"/>
                <w:lock w:val="sdtLocked"/>
                <w:placeholder>
                  <w:docPart w:val="2D77A74E40D64E099E76E88FB056C87D"/>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275769"/>
                <w:lock w:val="sdtLocked"/>
                <w:placeholder>
                  <w:docPart w:val="9CE0DF29C1864DFE9DC77710C8D5AB1C"/>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2395118"/>
                <w:lock w:val="sdtLocked"/>
                <w:placeholder>
                  <w:docPart w:val="D60AACCB970442BFBF83A7AEDDA5D7EB"/>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403882"/>
                <w:lock w:val="sdtLocked"/>
                <w:placeholder>
                  <w:docPart w:val="65BDA0ED46D04AB88081093EE5C56FB3"/>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9807864"/>
                <w:lock w:val="sdtLocked"/>
                <w:placeholder>
                  <w:docPart w:val="1ADC03BFB73D41E79D0E1170F85A201F"/>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823346"/>
                <w:lock w:val="sdtLocked"/>
                <w:placeholder>
                  <w:docPart w:val="27B6B791632C43F39A1707CCD6986DD4"/>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602949"/>
                <w:lock w:val="sdtLocked"/>
                <w:placeholder>
                  <w:docPart w:val="54B6EA781E8D444CB8793D56E0301502"/>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7633716"/>
                <w:lock w:val="sdtLocked"/>
                <w:placeholder>
                  <w:docPart w:val="C76BF898030E4ACDAA5E3FEA7797F52C"/>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079689"/>
                <w:lock w:val="sdtLocked"/>
                <w:placeholder>
                  <w:docPart w:val="57E4E0B1F39142C0915F2D0D9824E857"/>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616631"/>
                <w:lock w:val="sdtLocked"/>
                <w:placeholder>
                  <w:docPart w:val="2EDD96ED4C4044D4ACE2B2098A9CBFC7"/>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592724"/>
                <w:lock w:val="sdtLocked"/>
                <w:placeholder>
                  <w:docPart w:val="3EA2726DE97B479987332FB033B7E9DF"/>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111421"/>
                <w:lock w:val="sdtLocked"/>
                <w:placeholder>
                  <w:docPart w:val="CB52E0CA6DC14584B058D460DC014D93"/>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2916087"/>
                <w:lock w:val="sdtLocked"/>
                <w:placeholder>
                  <w:docPart w:val="68A9F420324C4FCAB1E4A9F9E84CF492"/>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9833887"/>
                <w:lock w:val="sdtLocked"/>
                <w:placeholder>
                  <w:docPart w:val="ADC66C1DC079466CAB1A51CD77D7C36C"/>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0828814"/>
                <w:lock w:val="sdtLocked"/>
                <w:placeholder>
                  <w:docPart w:val="69FDC982220B4F0D8D5BFAE5D7B11C68"/>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323941"/>
                <w:lock w:val="sdtLocked"/>
                <w:placeholder>
                  <w:docPart w:val="A559EB53E415412DB2842552229A764D"/>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5693816"/>
                <w:lock w:val="sdtLocked"/>
                <w:placeholder>
                  <w:docPart w:val="79DBF576F40247CB8F1D588AA5A89442"/>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3444907"/>
                <w:lock w:val="sdtLocked"/>
                <w:placeholder>
                  <w:docPart w:val="C8A218D485A34EECBFA60C7A24F74816"/>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7664005"/>
                <w:lock w:val="sdtLocked"/>
                <w:placeholder>
                  <w:docPart w:val="B7F4882ADEC44AAD9358B14E35B9FB31"/>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7170896"/>
                <w:lock w:val="sdtLocked"/>
                <w:placeholder>
                  <w:docPart w:val="98565718756E48088F1E2A3358662876"/>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3318723"/>
                <w:lock w:val="sdtLocked"/>
                <w:placeholder>
                  <w:docPart w:val="3987E473446444F29FF92F0C5524C164"/>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344485"/>
                <w:lock w:val="sdtLocked"/>
                <w:placeholder>
                  <w:docPart w:val="6F35DAD4D7204D19868A9B6DDCEFC650"/>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3665665"/>
                <w:lock w:val="sdtLocked"/>
                <w:placeholder>
                  <w:docPart w:val="71B42B54482C4AAC946EB78DB149DEC1"/>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0649584"/>
                <w:lock w:val="sdtLocked"/>
                <w:placeholder>
                  <w:docPart w:val="1C34700BB3D64D8B93BF48E46C3DC1FD"/>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2964590"/>
                <w:lock w:val="sdtLocked"/>
                <w:placeholder>
                  <w:docPart w:val="276EDBB6BFB446C081AEEC20B9AC4717"/>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9020676"/>
                <w:lock w:val="sdtLocked"/>
                <w:placeholder>
                  <w:docPart w:val="BDAE81BB5C6744D49A7319E80F799BF9"/>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729387"/>
                <w:lock w:val="sdtLocked"/>
                <w:placeholder>
                  <w:docPart w:val="0B73B28BFBF445D1BAB8122523DC88E8"/>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7421198"/>
                <w:lock w:val="sdtLocked"/>
                <w:placeholder>
                  <w:docPart w:val="54DBCE01133F4D1694EA1D7A3649B74A"/>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6553440"/>
                <w:lock w:val="sdtLocked"/>
                <w:placeholder>
                  <w:docPart w:val="2E26BBB7E8D647E783C9A47F034E6D38"/>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544726"/>
                <w:lock w:val="sdtLocked"/>
                <w:placeholder>
                  <w:docPart w:val="2D9F20171EDA4BD282C4CFBCA83D5328"/>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7225070"/>
                <w:lock w:val="sdtLocked"/>
                <w:placeholder>
                  <w:docPart w:val="8AA36E1C7C43443DA1ECA5CB551ED7C4"/>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3587539"/>
                <w:lock w:val="sdtLocked"/>
                <w:placeholder>
                  <w:docPart w:val="2035A850C8C648EB88A368E2B2F9C176"/>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9704195"/>
                <w:lock w:val="sdtLocked"/>
                <w:placeholder>
                  <w:docPart w:val="FD967151C27848049E5FCAE367DD6FB1"/>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4352635"/>
                <w:lock w:val="sdtLocked"/>
                <w:placeholder>
                  <w:docPart w:val="289B200E24AA4F0BA7C68F44BE631D64"/>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185249"/>
                <w:lock w:val="sdtLocked"/>
                <w:placeholder>
                  <w:docPart w:val="A62DBE8301044BD5A98A5AF9F51EFD45"/>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7895823"/>
                <w:lock w:val="sdtLocked"/>
                <w:placeholder>
                  <w:docPart w:val="A2F5BCE76BCB43F0BEBA38D2DB1C1E78"/>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8119610"/>
                <w:lock w:val="sdtLocked"/>
                <w:placeholder>
                  <w:docPart w:val="2E3B751555DE4B44B4002A67867DB124"/>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1668267"/>
                <w:lock w:val="sdtLocked"/>
                <w:placeholder>
                  <w:docPart w:val="976E5C9B7AB94EAFBAA8BDEFC9338B96"/>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9857739"/>
                <w:lock w:val="sdtLocked"/>
                <w:placeholder>
                  <w:docPart w:val="B4B88D63CEC2433781812DF062743432"/>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4121999"/>
                <w:lock w:val="sdtLocked"/>
                <w:placeholder>
                  <w:docPart w:val="ACD3D84088FB41B8AED343B294F48DF9"/>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9855451"/>
                <w:lock w:val="sdtLocked"/>
                <w:placeholder>
                  <w:docPart w:val="C9008E21C1644DCAAD1954AEFE696044"/>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5434331"/>
                <w:lock w:val="sdtLocked"/>
                <w:placeholder>
                  <w:docPart w:val="17C3152328644C20B1593BEDBD1DCC1F"/>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4125728"/>
                <w:lock w:val="sdtLocked"/>
                <w:placeholder>
                  <w:docPart w:val="EC44F89C9F5341C680A6D0BDB4436F38"/>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7890285"/>
                <w:lock w:val="sdtLocked"/>
                <w:placeholder>
                  <w:docPart w:val="BD91581171A6493E9391814A9A05C55D"/>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959920"/>
                <w:lock w:val="sdtLocked"/>
                <w:placeholder>
                  <w:docPart w:val="C6DE5F94866E4513AAEF19B2D7A4240E"/>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375436"/>
                <w:lock w:val="sdtLocked"/>
                <w:placeholder>
                  <w:docPart w:val="A12ED42A12994574AAAEF1107AEF2F6F"/>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3333137"/>
                <w:lock w:val="sdtLocked"/>
                <w:placeholder>
                  <w:docPart w:val="34B58B9DFA7649DC8F700D8135909CF6"/>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（六）其他</w:t>
            </w:r>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812635"/>
                <w:lock w:val="sdtLocked"/>
                <w:placeholder>
                  <w:docPart w:val="2F3D928C82AA40A89FACE9EE5B875B82"/>
                </w:placeholder>
                <w:showingPlcHdr/>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521622"/>
                <w:lock w:val="sdtLocked"/>
                <w:placeholder>
                  <w:docPart w:val="21AADB334D6046978EB59284DEFDDD03"/>
                </w:placeholder>
                <w:showingPlcHdr/>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6562360"/>
                <w:lock w:val="sdtLocked"/>
                <w:placeholder>
                  <w:docPart w:val="EE38BC7D8FF34482A0AD75813F9EEB39"/>
                </w:placeholder>
                <w:showingPlcHdr/>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614478"/>
                <w:lock w:val="sdtLocked"/>
                <w:placeholder>
                  <w:docPart w:val="B658B5AED2B143C8A7D5AAC399C7A5A1"/>
                </w:placeholder>
                <w:showingPlcHdr/>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722245"/>
                <w:lock w:val="sdtLocked"/>
                <w:placeholder>
                  <w:docPart w:val="201CBB7C0A74470AAF9715A9F7B07885"/>
                </w:placeholder>
                <w:showingPlcHdr/>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9678214"/>
                <w:lock w:val="sdtLocked"/>
                <w:placeholder>
                  <w:docPart w:val="2C2404F5C3034AD29242E1245D43BF8F"/>
                </w:placeholder>
                <w:showingPlcHdr/>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4454361"/>
                <w:lock w:val="sdtLocked"/>
                <w:placeholder>
                  <w:docPart w:val="DCD3A9F4B0F5458AA900CE65D1AE3F62"/>
                </w:placeholder>
                <w:showingPlcHdr/>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0017068"/>
                <w:lock w:val="sdtLocked"/>
                <w:placeholder>
                  <w:docPart w:val="D0A65ECC70554A79AD2BB4FFC5101F03"/>
                </w:placeholder>
                <w:showingPlcHdr/>
                <w:text/>
              </w:sdtPr>
              <w:sdtEndPr/>
              <w:sdtContent>
                <w:r w:rsidR="008845FD" w:rsidRPr="00A06E1A">
                  <w:rPr>
                    <w:rStyle w:val="placeholder1Char"/>
                    <w:rFonts w:eastAsiaTheme="minorEastAsia" w:hint="eastAsia"/>
                    <w:sz w:val="16"/>
                    <w:szCs w:val="16"/>
                  </w:rPr>
                  <w:t>____</w:t>
                </w:r>
              </w:sdtContent>
            </w:sdt>
          </w:p>
        </w:tc>
      </w:tr>
      <w:tr w:rsidR="008845FD" w:rsidRPr="001B6047" w:rsidTr="00A06E1A">
        <w:trPr>
          <w:jc w:val="center"/>
        </w:trPr>
        <w:tc>
          <w:tcPr>
            <w:tcW w:w="3544" w:type="dxa"/>
            <w:shd w:val="clear" w:color="auto" w:fill="D9D9D9" w:themeFill="background1" w:themeFillShade="D9"/>
            <w:vAlign w:val="center"/>
          </w:tcPr>
          <w:p w:rsidR="008845FD" w:rsidRPr="00A06E1A" w:rsidRDefault="008845FD"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9796895"/>
                <w:lock w:val="sdtLocked"/>
                <w:placeholder>
                  <w:docPart w:val="919856A8E18345C9966D631D67B85158"/>
                </w:placeholder>
                <w:showingPlcHdr/>
                <w:dataBinding w:prefixMappings="xmlns:ns0='http://wwww.hallomagic.com/xbrl/consistency' xmlns:ns1='consistency' " w:xpath="/ns0:xbrlConsistency[1]/ns1:ccConsistency[1]/ns1:ccSign_IssuedCapitalneeq_instant_T-1_M[1]" w:storeItemID="{FE1676A3-EB50-4222-9B6B-7476559E528E}"/>
                <w:text/>
              </w:sdtPr>
              <w:sdtEndPr/>
              <w:sdtContent>
                <w:r w:rsidR="008845FD" w:rsidRPr="00A06E1A">
                  <w:rPr>
                    <w:rStyle w:val="placeholder1Char"/>
                    <w:rFonts w:eastAsiaTheme="minorEastAsia" w:hint="eastAsia"/>
                    <w:sz w:val="16"/>
                    <w:szCs w:val="16"/>
                  </w:rPr>
                  <w:t>____</w:t>
                </w:r>
              </w:sdtContent>
            </w:sdt>
          </w:p>
        </w:tc>
        <w:tc>
          <w:tcPr>
            <w:tcW w:w="1701"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252451"/>
                <w:lock w:val="sdtLocked"/>
                <w:placeholder>
                  <w:docPart w:val="2571F119552546F38C1A356FB2CFF158"/>
                </w:placeholder>
                <w:showingPlcHdr/>
                <w:dataBinding w:prefixMappings="xmlns:ns0='http://wwww.hallomagic.com/xbrl/consistency' xmlns:ns1='consistency' " w:xpath="/ns0:xbrlConsistency[1]/ns1:ccConsistency[1]/ns1:ccSign_CapitalSurplusneeq_instant_T-1_M[1]" w:storeItemID="{FE1676A3-EB50-4222-9B6B-7476559E528E}"/>
                <w:text/>
              </w:sdtPr>
              <w:sdtEndPr/>
              <w:sdtContent>
                <w:r w:rsidR="008845FD" w:rsidRPr="00A06E1A">
                  <w:rPr>
                    <w:rStyle w:val="placeholder1Char"/>
                    <w:rFonts w:eastAsiaTheme="minorEastAsia" w:hint="eastAsia"/>
                    <w:sz w:val="16"/>
                    <w:szCs w:val="16"/>
                  </w:rPr>
                  <w:t>____</w:t>
                </w:r>
              </w:sdtContent>
            </w:sdt>
          </w:p>
        </w:tc>
        <w:tc>
          <w:tcPr>
            <w:tcW w:w="1559"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822423"/>
                <w:lock w:val="sdtLocked"/>
                <w:placeholder>
                  <w:docPart w:val="10DB06F7FFA343099745AD790B059E19"/>
                </w:placeholder>
                <w:showingPlcHdr/>
                <w:dataBinding w:prefixMappings="xmlns:ns0='http://wwww.hallomagic.com/xbrl/consistency' xmlns:ns1='consistency' " w:xpath="/ns0:xbrlConsistency[1]/ns1:ccConsistency[1]/ns1:ccSign_KuCunGuneeq_instant_T-1_M[1]" w:storeItemID="{FE1676A3-EB50-4222-9B6B-7476559E528E}"/>
                <w:text/>
              </w:sdtPr>
              <w:sdtEndPr/>
              <w:sdtContent>
                <w:r w:rsidR="008845FD" w:rsidRPr="00A06E1A">
                  <w:rPr>
                    <w:rStyle w:val="placeholder1Char"/>
                    <w:rFonts w:eastAsiaTheme="minorEastAsia" w:hint="eastAsia"/>
                    <w:sz w:val="16"/>
                    <w:szCs w:val="16"/>
                  </w:rPr>
                  <w:t>____</w:t>
                </w:r>
              </w:sdtContent>
            </w:sdt>
          </w:p>
        </w:tc>
        <w:tc>
          <w:tcPr>
            <w:tcW w:w="1843"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6791"/>
                <w:lock w:val="sdtLocked"/>
                <w:placeholder>
                  <w:docPart w:val="C2FAFB4F4BE1499DA18334309E62BB34"/>
                </w:placeholder>
                <w:showingPlcHdr/>
                <w:dataBinding w:prefixMappings="xmlns:ns0='http://wwww.hallomagic.com/xbrl/consistency' xmlns:ns1='consistency' " w:xpath="/ns0:xbrlConsistency[1]/ns1:ccConsistency[1]/ns1:ccSign_QiTaZongHeShouYineeq_instant_T-1_M[1]" w:storeItemID="{FE1676A3-EB50-4222-9B6B-7476559E528E}"/>
                <w:text/>
              </w:sdtPr>
              <w:sdtEndPr/>
              <w:sdtContent>
                <w:r w:rsidR="008845FD" w:rsidRPr="00A06E1A">
                  <w:rPr>
                    <w:rStyle w:val="placeholder1Char"/>
                    <w:rFonts w:eastAsiaTheme="minorEastAsia" w:hint="eastAsia"/>
                    <w:sz w:val="16"/>
                    <w:szCs w:val="16"/>
                  </w:rPr>
                  <w:t>____</w:t>
                </w:r>
              </w:sdtContent>
            </w:sdt>
          </w:p>
        </w:tc>
        <w:tc>
          <w:tcPr>
            <w:tcW w:w="1276"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5297341"/>
                <w:lock w:val="sdtLocked"/>
                <w:placeholder>
                  <w:docPart w:val="CA5770473134491085C262290897996B"/>
                </w:placeholder>
                <w:showingPlcHdr/>
                <w:dataBinding w:prefixMappings="xmlns:ns0='http://wwww.hallomagic.com/xbrl/consistency' xmlns:ns1='consistency' " w:xpath="/ns0:xbrlConsistency[1]/ns1:ccConsistency[1]/ns1:ccSign_SpecializedReserveneeq_instant_T-1_M[1]" w:storeItemID="{FE1676A3-EB50-4222-9B6B-7476559E528E}"/>
                <w:text/>
              </w:sdtPr>
              <w:sdtEndPr/>
              <w:sdtContent>
                <w:r w:rsidR="008845FD" w:rsidRPr="00A06E1A">
                  <w:rPr>
                    <w:rStyle w:val="placeholder1Char"/>
                    <w:rFonts w:eastAsiaTheme="minorEastAsia" w:hint="eastAsia"/>
                    <w:sz w:val="16"/>
                    <w:szCs w:val="16"/>
                  </w:rPr>
                  <w:t>____</w:t>
                </w:r>
              </w:sdtContent>
            </w:sdt>
          </w:p>
        </w:tc>
        <w:tc>
          <w:tcPr>
            <w:tcW w:w="1417"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425864"/>
                <w:lock w:val="sdtLocked"/>
                <w:placeholder>
                  <w:docPart w:val="7A3FF2B5D4A24B85AF6A370BD94FFFA2"/>
                </w:placeholder>
                <w:showingPlcHdr/>
                <w:dataBinding w:prefixMappings="xmlns:ns0='http://wwww.hallomagic.com/xbrl/consistency' xmlns:ns1='consistency' " w:xpath="/ns0:xbrlConsistency[1]/ns1:ccConsistency[1]/ns1:ccSign_SurplusReservesneeq_instant_T-1_M[1]" w:storeItemID="{FE1676A3-EB50-4222-9B6B-7476559E528E}"/>
                <w:text/>
              </w:sdtPr>
              <w:sdtEndPr/>
              <w:sdtContent>
                <w:r w:rsidR="008845FD" w:rsidRPr="00A06E1A">
                  <w:rPr>
                    <w:rStyle w:val="placeholder1Char"/>
                    <w:rFonts w:eastAsiaTheme="minorEastAsia" w:hint="eastAsia"/>
                    <w:sz w:val="16"/>
                    <w:szCs w:val="16"/>
                  </w:rPr>
                  <w:t>____</w:t>
                </w:r>
              </w:sdtContent>
            </w:sdt>
          </w:p>
        </w:tc>
        <w:tc>
          <w:tcPr>
            <w:tcW w:w="1418"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0197876"/>
                <w:lock w:val="sdtLocked"/>
                <w:placeholder>
                  <w:docPart w:val="8DCE7CCE1FCF49ECA8AC9969A0D58A82"/>
                </w:placeholder>
                <w:showingPlcHdr/>
                <w:dataBinding w:prefixMappings="xmlns:ns0='http://wwww.hallomagic.com/xbrl/consistency' xmlns:ns1='consistency' " w:xpath="/ns0:xbrlConsistency[1]/ns1:ccConsistency[1]/ns1:ccSign_RetainedEarningsneeq_instant_T-1_M[1]" w:storeItemID="{FE1676A3-EB50-4222-9B6B-7476559E528E}"/>
                <w:text/>
              </w:sdtPr>
              <w:sdtEndPr/>
              <w:sdtContent>
                <w:r w:rsidR="008845FD" w:rsidRPr="00A06E1A">
                  <w:rPr>
                    <w:rStyle w:val="placeholder1Char"/>
                    <w:rFonts w:eastAsiaTheme="minorEastAsia" w:hint="eastAsia"/>
                    <w:sz w:val="16"/>
                    <w:szCs w:val="16"/>
                  </w:rPr>
                  <w:t>____</w:t>
                </w:r>
              </w:sdtContent>
            </w:sdt>
          </w:p>
        </w:tc>
        <w:tc>
          <w:tcPr>
            <w:tcW w:w="1524" w:type="dxa"/>
            <w:shd w:val="clear" w:color="auto" w:fill="auto"/>
          </w:tcPr>
          <w:p w:rsidR="008845FD" w:rsidRPr="00A06E1A" w:rsidRDefault="001140BD"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5685637"/>
                <w:lock w:val="sdtLocked"/>
                <w:placeholder>
                  <w:docPart w:val="5E480213F12143238E9CECCECEA1604E"/>
                </w:placeholder>
                <w:showingPlcHdr/>
                <w:dataBinding w:prefixMappings="xmlns:ns0='http://wwww.hallomagic.com/xbrl/consistency' xmlns:ns1='consistency' " w:xpath="/ns0:xbrlConsistency[1]/ns1:ccConsistency[1]/ns1:ccSign_Equityneeq_instant_T-1_M[1]" w:storeItemID="{FE1676A3-EB50-4222-9B6B-7476559E528E}"/>
                <w:text/>
              </w:sdtPr>
              <w:sdtEndPr/>
              <w:sdtContent>
                <w:r w:rsidR="008845FD" w:rsidRPr="00A06E1A">
                  <w:rPr>
                    <w:rStyle w:val="placeholder1Char"/>
                    <w:rFonts w:eastAsiaTheme="minorEastAsia" w:hint="eastAsia"/>
                    <w:sz w:val="16"/>
                    <w:szCs w:val="16"/>
                  </w:rPr>
                  <w:t>____</w:t>
                </w:r>
              </w:sdtContent>
            </w:sdt>
          </w:p>
        </w:tc>
      </w:tr>
    </w:tbl>
    <w:p w:rsidR="008845FD" w:rsidRPr="0095201F" w:rsidRDefault="008845FD" w:rsidP="000A23CF"/>
    <w:p w:rsidR="008845FD" w:rsidRDefault="008845FD"/>
    <w:bookmarkEnd w:id="19"/>
    <w:p w:rsidR="0066457D" w:rsidRDefault="0066457D" w:rsidP="000C7399"/>
    <w:p w:rsidR="000C7399" w:rsidRPr="0066457D" w:rsidRDefault="000C7399" w:rsidP="0066457D">
      <w:pPr>
        <w:sectPr w:rsidR="000C7399" w:rsidRPr="0066457D" w:rsidSect="0066457D">
          <w:pgSz w:w="16838" w:h="11906" w:orient="landscape"/>
          <w:pgMar w:top="1797" w:right="1440" w:bottom="1797" w:left="1440" w:header="851" w:footer="992" w:gutter="0"/>
          <w:cols w:space="425"/>
          <w:docGrid w:type="lines" w:linePitch="312"/>
        </w:sectPr>
      </w:pPr>
    </w:p>
    <w:p w:rsidR="000C7399" w:rsidRDefault="000C7399" w:rsidP="000C7399"/>
    <w:p w:rsidR="0077348E" w:rsidRPr="00542F44" w:rsidRDefault="0077348E" w:rsidP="0066457D">
      <w:pPr>
        <w:pStyle w:val="2"/>
      </w:pPr>
      <w:r w:rsidRPr="00542F44">
        <w:t>财务报表</w:t>
      </w:r>
      <w:r w:rsidRPr="00542F44">
        <w:rPr>
          <w:rFonts w:hint="eastAsia"/>
        </w:rPr>
        <w:t>附</w:t>
      </w:r>
      <w:r w:rsidRPr="00542F44">
        <w:t>注</w:t>
      </w:r>
    </w:p>
    <w:p w:rsidR="00B05A4B" w:rsidRPr="001B6047" w:rsidRDefault="00F2076A" w:rsidP="00B05A4B">
      <w:pPr>
        <w:rPr>
          <w:rFonts w:ascii="宋体" w:hAnsi="宋体"/>
          <w:b/>
          <w:bCs/>
          <w:color w:val="000000" w:themeColor="text1"/>
          <w:szCs w:val="21"/>
        </w:rPr>
      </w:pPr>
      <w:bookmarkStart w:id="20" w:name="_Toc241636382"/>
      <w:bookmarkStart w:id="21" w:name="_Toc247094011"/>
      <w:bookmarkStart w:id="22" w:name="_Toc247371786"/>
      <w:bookmarkStart w:id="23" w:name="_Toc369159472"/>
      <w:r>
        <w:rPr>
          <w:rFonts w:ascii="宋体" w:hAnsi="宋体"/>
          <w:b/>
          <w:bCs/>
          <w:color w:val="000000" w:themeColor="text1"/>
          <w:szCs w:val="21"/>
        </w:rPr>
        <w:br w:type="page"/>
      </w:r>
    </w:p>
    <w:bookmarkEnd w:id="20"/>
    <w:bookmarkEnd w:id="21"/>
    <w:bookmarkEnd w:id="22"/>
    <w:bookmarkEnd w:id="23"/>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24"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24"/>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sdt>
          <w:sdtPr>
            <w:rPr>
              <w:rFonts w:asciiTheme="minorEastAsia" w:eastAsiaTheme="minorEastAsia" w:hAnsiTheme="minorEastAsia"/>
              <w:color w:val="000000" w:themeColor="text1"/>
              <w:szCs w:val="21"/>
            </w:rPr>
            <w:id w:val="-778187914"/>
            <w:lock w:val="sdtLocked"/>
            <w:placeholder>
              <w:docPart w:val="4F61EB1B66F64F70A40528B8A801CF59"/>
            </w:placeholder>
            <w:showingPlcHdr/>
          </w:sdtPr>
          <w:sdtEndPr/>
          <w:sdtContent>
            <w:tc>
              <w:tcPr>
                <w:tcW w:w="8217" w:type="dxa"/>
              </w:tcPr>
              <w:p w:rsidR="006019AF" w:rsidRPr="004C4424" w:rsidRDefault="00561140" w:rsidP="00561140">
                <w:pPr>
                  <w:tabs>
                    <w:tab w:val="left" w:pos="5140"/>
                  </w:tabs>
                  <w:rPr>
                    <w:rFonts w:asciiTheme="minorEastAsia" w:eastAsiaTheme="minorEastAsia" w:hAnsiTheme="minorEastAsia"/>
                    <w:color w:val="000000" w:themeColor="text1"/>
                    <w:szCs w:val="21"/>
                  </w:rPr>
                </w:pPr>
                <w:r w:rsidRPr="005A4913">
                  <w:rPr>
                    <w:rStyle w:val="placeholder1Char"/>
                  </w:rPr>
                  <w:t>_______________________________________________</w:t>
                </w:r>
              </w:p>
            </w:tc>
          </w:sdtContent>
        </w:sdt>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5FD" w:rsidRDefault="008845FD" w:rsidP="00215E7C">
      <w:r>
        <w:separator/>
      </w:r>
    </w:p>
  </w:endnote>
  <w:endnote w:type="continuationSeparator" w:id="0">
    <w:p w:rsidR="008845FD" w:rsidRDefault="008845FD"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0626120"/>
      <w:docPartObj>
        <w:docPartGallery w:val="Page Numbers (Bottom of Page)"/>
        <w:docPartUnique/>
      </w:docPartObj>
    </w:sdtPr>
    <w:sdtEndPr/>
    <w:sdtContent>
      <w:p w:rsidR="00963944" w:rsidRDefault="00963944" w:rsidP="00542F44">
        <w:pPr>
          <w:pStyle w:val="a4"/>
          <w:jc w:val="center"/>
        </w:pPr>
        <w:r>
          <w:fldChar w:fldCharType="begin"/>
        </w:r>
        <w:r>
          <w:instrText>PAGE   \* MERGEFORMAT</w:instrText>
        </w:r>
        <w:r>
          <w:fldChar w:fldCharType="separate"/>
        </w:r>
        <w:r w:rsidR="001140BD" w:rsidRPr="001140BD">
          <w:rPr>
            <w:noProof/>
            <w:lang w:val="zh-CN"/>
          </w:rPr>
          <w:t>1</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799805"/>
      <w:docPartObj>
        <w:docPartGallery w:val="Page Numbers (Bottom of Page)"/>
        <w:docPartUnique/>
      </w:docPartObj>
    </w:sdtPr>
    <w:sdtEndPr/>
    <w:sdtContent>
      <w:p w:rsidR="00963944" w:rsidRDefault="00963944" w:rsidP="00542F44">
        <w:pPr>
          <w:pStyle w:val="a4"/>
          <w:jc w:val="center"/>
        </w:pPr>
        <w:r>
          <w:fldChar w:fldCharType="begin"/>
        </w:r>
        <w:r>
          <w:instrText>PAGE   \* MERGEFORMAT</w:instrText>
        </w:r>
        <w:r>
          <w:fldChar w:fldCharType="separate"/>
        </w:r>
        <w:r w:rsidR="001140BD" w:rsidRPr="001140BD">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5FD" w:rsidRDefault="008845FD" w:rsidP="00215E7C">
      <w:r>
        <w:separator/>
      </w:r>
    </w:p>
  </w:footnote>
  <w:footnote w:type="continuationSeparator" w:id="0">
    <w:p w:rsidR="008845FD" w:rsidRDefault="008845FD"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Default="00963944" w:rsidP="005041E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462493"/>
      <w:temporary/>
      <w:showingPlcHdr/>
    </w:sdtPr>
    <w:sdtEndPr/>
    <w:sdtContent>
      <w:p w:rsidR="00963944" w:rsidRDefault="00963944">
        <w:pPr>
          <w:pStyle w:val="a3"/>
        </w:pPr>
        <w:r>
          <w:rPr>
            <w:lang w:val="zh-CN"/>
          </w:rPr>
          <w:t>[</w:t>
        </w:r>
        <w:r>
          <w:rPr>
            <w:lang w:val="zh-CN"/>
          </w:rPr>
          <w:t>在此处键入</w:t>
        </w:r>
        <w:r>
          <w:rPr>
            <w:lang w:val="zh-CN"/>
          </w:rPr>
          <w:t>]</w:t>
        </w:r>
      </w:p>
    </w:sdtContent>
  </w:sdt>
  <w:p w:rsidR="00963944" w:rsidRDefault="00963944">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Default="00963944" w:rsidP="00F2076A">
    <w:pPr>
      <w:pStyle w:val="a3"/>
      <w:tabs>
        <w:tab w:val="left" w:pos="1935"/>
      </w:tabs>
      <w:jc w:val="both"/>
    </w:pPr>
    <w:r>
      <w:tab/>
    </w:r>
    <w:r>
      <w:tab/>
    </w:r>
    <w:r>
      <w:tab/>
    </w:r>
    <w:r>
      <w:rPr>
        <w:rFonts w:hint="eastAsia"/>
      </w:rPr>
      <w:t>公告</w:t>
    </w:r>
    <w:r>
      <w:t>编号：</w:t>
    </w:r>
    <w:sdt>
      <w:sdtPr>
        <w:id w:val="1754237637"/>
        <w:lock w:val="sdtLocked"/>
        <w:placeholder>
          <w:docPart w:val="6ABA9491C0004FCF860D1ACDA7BE288F"/>
        </w:placeholder>
        <w:showingPlcHdr/>
        <w:dataBinding w:xpath="/ns0:root[1]/ns0:GongGaoBianHao[1]" w:storeItemID="{B7A0619D-A95D-4088-96C8-3A25B324A5F2}"/>
        <w:text/>
      </w:sdtPr>
      <w:sdtEndPr/>
      <w:sdtContent>
        <w:r w:rsidRPr="005A4913">
          <w:rPr>
            <w:rStyle w:val="placeholder1Char"/>
          </w:rPr>
          <w:t>_______</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Pr="00865318" w:rsidRDefault="00963944" w:rsidP="00865318">
    <w:pPr>
      <w:pStyle w:val="ym"/>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944" w:rsidRDefault="00963944" w:rsidP="000C7399">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4011487d-e7c2-4bad-8597-7bd98d4555f3"/>
    <w:docVar w:name="FinacialStatement" w:val="合并"/>
    <w:docVar w:name="ReportID" w:val="cb979614-e107-4c3f-bca6-cccf1efb59c5"/>
  </w:docVars>
  <w:rsids>
    <w:rsidRoot w:val="008845FD"/>
    <w:rsid w:val="000003AF"/>
    <w:rsid w:val="0000247A"/>
    <w:rsid w:val="00002D58"/>
    <w:rsid w:val="00003C9C"/>
    <w:rsid w:val="00003F47"/>
    <w:rsid w:val="000040E0"/>
    <w:rsid w:val="0000617B"/>
    <w:rsid w:val="0000687F"/>
    <w:rsid w:val="00006F1A"/>
    <w:rsid w:val="00006F7E"/>
    <w:rsid w:val="000104E1"/>
    <w:rsid w:val="00010A8A"/>
    <w:rsid w:val="00012DF3"/>
    <w:rsid w:val="0001375A"/>
    <w:rsid w:val="00014989"/>
    <w:rsid w:val="00016D3B"/>
    <w:rsid w:val="000203D0"/>
    <w:rsid w:val="000214FA"/>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457A7"/>
    <w:rsid w:val="0005255E"/>
    <w:rsid w:val="000545C8"/>
    <w:rsid w:val="0005489C"/>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4E47"/>
    <w:rsid w:val="00097A3A"/>
    <w:rsid w:val="000A0A3B"/>
    <w:rsid w:val="000A10DA"/>
    <w:rsid w:val="000A25CA"/>
    <w:rsid w:val="000A308C"/>
    <w:rsid w:val="000A355B"/>
    <w:rsid w:val="000A3732"/>
    <w:rsid w:val="000A49D0"/>
    <w:rsid w:val="000B0B2F"/>
    <w:rsid w:val="000B22E1"/>
    <w:rsid w:val="000B3F68"/>
    <w:rsid w:val="000B4263"/>
    <w:rsid w:val="000B4716"/>
    <w:rsid w:val="000B4BD3"/>
    <w:rsid w:val="000B58B5"/>
    <w:rsid w:val="000B5B3B"/>
    <w:rsid w:val="000B7870"/>
    <w:rsid w:val="000C248F"/>
    <w:rsid w:val="000C2C32"/>
    <w:rsid w:val="000C30DF"/>
    <w:rsid w:val="000C4861"/>
    <w:rsid w:val="000C4FEF"/>
    <w:rsid w:val="000C543D"/>
    <w:rsid w:val="000C6065"/>
    <w:rsid w:val="000C7399"/>
    <w:rsid w:val="000D052A"/>
    <w:rsid w:val="000D0E37"/>
    <w:rsid w:val="000D1218"/>
    <w:rsid w:val="000D36BC"/>
    <w:rsid w:val="000D3CB9"/>
    <w:rsid w:val="000D3FA3"/>
    <w:rsid w:val="000D403B"/>
    <w:rsid w:val="000D4AF8"/>
    <w:rsid w:val="000D75FA"/>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0BD"/>
    <w:rsid w:val="001141FD"/>
    <w:rsid w:val="0011463C"/>
    <w:rsid w:val="0011583E"/>
    <w:rsid w:val="00120EA9"/>
    <w:rsid w:val="00122570"/>
    <w:rsid w:val="0012479D"/>
    <w:rsid w:val="00124A1D"/>
    <w:rsid w:val="00125845"/>
    <w:rsid w:val="00127B13"/>
    <w:rsid w:val="00127D24"/>
    <w:rsid w:val="001300EB"/>
    <w:rsid w:val="0013013D"/>
    <w:rsid w:val="0013114D"/>
    <w:rsid w:val="00132925"/>
    <w:rsid w:val="00132B57"/>
    <w:rsid w:val="00133879"/>
    <w:rsid w:val="001343E5"/>
    <w:rsid w:val="001348CB"/>
    <w:rsid w:val="00135D39"/>
    <w:rsid w:val="00136312"/>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6B18"/>
    <w:rsid w:val="0015768F"/>
    <w:rsid w:val="00157CE8"/>
    <w:rsid w:val="00162189"/>
    <w:rsid w:val="0016434C"/>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C6D"/>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C7F17"/>
    <w:rsid w:val="001D09A5"/>
    <w:rsid w:val="001D10BA"/>
    <w:rsid w:val="001D152A"/>
    <w:rsid w:val="001D1F7C"/>
    <w:rsid w:val="001D3170"/>
    <w:rsid w:val="001D32B4"/>
    <w:rsid w:val="001D5394"/>
    <w:rsid w:val="001D5486"/>
    <w:rsid w:val="001D56EC"/>
    <w:rsid w:val="001D5950"/>
    <w:rsid w:val="001D6D9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5EDB"/>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174B"/>
    <w:rsid w:val="00272923"/>
    <w:rsid w:val="00274209"/>
    <w:rsid w:val="00274B59"/>
    <w:rsid w:val="00274D6F"/>
    <w:rsid w:val="00275C83"/>
    <w:rsid w:val="00276E16"/>
    <w:rsid w:val="002776DE"/>
    <w:rsid w:val="0028279C"/>
    <w:rsid w:val="00282C52"/>
    <w:rsid w:val="00283F9B"/>
    <w:rsid w:val="002843C9"/>
    <w:rsid w:val="002849B1"/>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3E07"/>
    <w:rsid w:val="002B577B"/>
    <w:rsid w:val="002B69F4"/>
    <w:rsid w:val="002B6EE3"/>
    <w:rsid w:val="002B713C"/>
    <w:rsid w:val="002B752D"/>
    <w:rsid w:val="002B78F4"/>
    <w:rsid w:val="002C018E"/>
    <w:rsid w:val="002C177D"/>
    <w:rsid w:val="002C442F"/>
    <w:rsid w:val="002C7B2C"/>
    <w:rsid w:val="002D0235"/>
    <w:rsid w:val="002D152A"/>
    <w:rsid w:val="002D1BB0"/>
    <w:rsid w:val="002D2844"/>
    <w:rsid w:val="002D4150"/>
    <w:rsid w:val="002D48B2"/>
    <w:rsid w:val="002D5299"/>
    <w:rsid w:val="002D5925"/>
    <w:rsid w:val="002D5A56"/>
    <w:rsid w:val="002D627E"/>
    <w:rsid w:val="002E0488"/>
    <w:rsid w:val="002E1290"/>
    <w:rsid w:val="002E1315"/>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90C"/>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6A0"/>
    <w:rsid w:val="00350A50"/>
    <w:rsid w:val="003525BC"/>
    <w:rsid w:val="00352623"/>
    <w:rsid w:val="00352886"/>
    <w:rsid w:val="003530DB"/>
    <w:rsid w:val="00354AA7"/>
    <w:rsid w:val="003559AA"/>
    <w:rsid w:val="00356DEE"/>
    <w:rsid w:val="0035721B"/>
    <w:rsid w:val="00357D7E"/>
    <w:rsid w:val="00360C3C"/>
    <w:rsid w:val="0036129E"/>
    <w:rsid w:val="003613F0"/>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604F"/>
    <w:rsid w:val="003870DE"/>
    <w:rsid w:val="00387844"/>
    <w:rsid w:val="00387A8F"/>
    <w:rsid w:val="00391A97"/>
    <w:rsid w:val="003925F7"/>
    <w:rsid w:val="00392828"/>
    <w:rsid w:val="00392DBF"/>
    <w:rsid w:val="003945C1"/>
    <w:rsid w:val="003959AB"/>
    <w:rsid w:val="00395A0E"/>
    <w:rsid w:val="00396409"/>
    <w:rsid w:val="0039673A"/>
    <w:rsid w:val="0039760E"/>
    <w:rsid w:val="00397C09"/>
    <w:rsid w:val="00397D7C"/>
    <w:rsid w:val="00397DEC"/>
    <w:rsid w:val="003A1248"/>
    <w:rsid w:val="003A18B3"/>
    <w:rsid w:val="003A1F48"/>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3E22"/>
    <w:rsid w:val="003E603F"/>
    <w:rsid w:val="003E74CE"/>
    <w:rsid w:val="003E7A2C"/>
    <w:rsid w:val="003E7AD7"/>
    <w:rsid w:val="003F0339"/>
    <w:rsid w:val="003F0DF8"/>
    <w:rsid w:val="003F15BD"/>
    <w:rsid w:val="003F3CAA"/>
    <w:rsid w:val="003F3E33"/>
    <w:rsid w:val="003F4164"/>
    <w:rsid w:val="003F4F6C"/>
    <w:rsid w:val="00402608"/>
    <w:rsid w:val="00404209"/>
    <w:rsid w:val="00404350"/>
    <w:rsid w:val="0040709F"/>
    <w:rsid w:val="00411788"/>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1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39A"/>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02C4"/>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460"/>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12DF"/>
    <w:rsid w:val="004F25D4"/>
    <w:rsid w:val="004F3A19"/>
    <w:rsid w:val="004F4093"/>
    <w:rsid w:val="004F4286"/>
    <w:rsid w:val="004F4EE0"/>
    <w:rsid w:val="004F6CC0"/>
    <w:rsid w:val="004F728E"/>
    <w:rsid w:val="004F7D70"/>
    <w:rsid w:val="005014BF"/>
    <w:rsid w:val="00501EF2"/>
    <w:rsid w:val="00503775"/>
    <w:rsid w:val="0050394B"/>
    <w:rsid w:val="005039F4"/>
    <w:rsid w:val="005041E2"/>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4E52"/>
    <w:rsid w:val="00515411"/>
    <w:rsid w:val="00520D7F"/>
    <w:rsid w:val="00520FB0"/>
    <w:rsid w:val="00521399"/>
    <w:rsid w:val="0052182E"/>
    <w:rsid w:val="00521D68"/>
    <w:rsid w:val="00521F49"/>
    <w:rsid w:val="005235F9"/>
    <w:rsid w:val="00523D78"/>
    <w:rsid w:val="00525FD5"/>
    <w:rsid w:val="0052607F"/>
    <w:rsid w:val="00526564"/>
    <w:rsid w:val="0052669C"/>
    <w:rsid w:val="0052680E"/>
    <w:rsid w:val="00527436"/>
    <w:rsid w:val="005275C8"/>
    <w:rsid w:val="00527DF0"/>
    <w:rsid w:val="005327EB"/>
    <w:rsid w:val="005348F7"/>
    <w:rsid w:val="00536059"/>
    <w:rsid w:val="00537879"/>
    <w:rsid w:val="00537B5D"/>
    <w:rsid w:val="005410B7"/>
    <w:rsid w:val="0054154D"/>
    <w:rsid w:val="00542EC3"/>
    <w:rsid w:val="00542F44"/>
    <w:rsid w:val="0054314E"/>
    <w:rsid w:val="005450E0"/>
    <w:rsid w:val="00545D8B"/>
    <w:rsid w:val="00545F37"/>
    <w:rsid w:val="00545F9A"/>
    <w:rsid w:val="0054727E"/>
    <w:rsid w:val="00550D0F"/>
    <w:rsid w:val="00551A34"/>
    <w:rsid w:val="00551EBE"/>
    <w:rsid w:val="00552120"/>
    <w:rsid w:val="00552268"/>
    <w:rsid w:val="00553918"/>
    <w:rsid w:val="005547EE"/>
    <w:rsid w:val="0055524B"/>
    <w:rsid w:val="00555F21"/>
    <w:rsid w:val="00557B67"/>
    <w:rsid w:val="00557C25"/>
    <w:rsid w:val="00561140"/>
    <w:rsid w:val="005611B4"/>
    <w:rsid w:val="005642AD"/>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179F"/>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6EA7"/>
    <w:rsid w:val="00607049"/>
    <w:rsid w:val="00607263"/>
    <w:rsid w:val="006102E3"/>
    <w:rsid w:val="0061035F"/>
    <w:rsid w:val="0061049C"/>
    <w:rsid w:val="006104BB"/>
    <w:rsid w:val="006115BE"/>
    <w:rsid w:val="006129B8"/>
    <w:rsid w:val="006131EA"/>
    <w:rsid w:val="0061362C"/>
    <w:rsid w:val="0061398A"/>
    <w:rsid w:val="00613D87"/>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17"/>
    <w:rsid w:val="00643B9B"/>
    <w:rsid w:val="006457DE"/>
    <w:rsid w:val="0064691D"/>
    <w:rsid w:val="00647E3B"/>
    <w:rsid w:val="006516F1"/>
    <w:rsid w:val="006520FC"/>
    <w:rsid w:val="00653738"/>
    <w:rsid w:val="00653944"/>
    <w:rsid w:val="006539C3"/>
    <w:rsid w:val="006540F7"/>
    <w:rsid w:val="00654FE7"/>
    <w:rsid w:val="00656093"/>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B8E"/>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68F2"/>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376C1"/>
    <w:rsid w:val="00740EEA"/>
    <w:rsid w:val="00746C63"/>
    <w:rsid w:val="007470CF"/>
    <w:rsid w:val="00750F81"/>
    <w:rsid w:val="00752532"/>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4E7"/>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B9"/>
    <w:rsid w:val="007D202E"/>
    <w:rsid w:val="007D343D"/>
    <w:rsid w:val="007D3971"/>
    <w:rsid w:val="007D49EF"/>
    <w:rsid w:val="007D6BF1"/>
    <w:rsid w:val="007E12E9"/>
    <w:rsid w:val="007E1B13"/>
    <w:rsid w:val="007E2121"/>
    <w:rsid w:val="007E2D5E"/>
    <w:rsid w:val="007E3890"/>
    <w:rsid w:val="007E3A81"/>
    <w:rsid w:val="007E4119"/>
    <w:rsid w:val="007E42C9"/>
    <w:rsid w:val="007E444B"/>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1E8"/>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5318"/>
    <w:rsid w:val="0086625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45FD"/>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699C"/>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635E"/>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06F8A"/>
    <w:rsid w:val="009102F1"/>
    <w:rsid w:val="0091039D"/>
    <w:rsid w:val="00911200"/>
    <w:rsid w:val="00912610"/>
    <w:rsid w:val="009126C4"/>
    <w:rsid w:val="0091498E"/>
    <w:rsid w:val="00914FA9"/>
    <w:rsid w:val="0091643E"/>
    <w:rsid w:val="00916851"/>
    <w:rsid w:val="009176DC"/>
    <w:rsid w:val="0092010E"/>
    <w:rsid w:val="009202F8"/>
    <w:rsid w:val="009209DD"/>
    <w:rsid w:val="00921EBB"/>
    <w:rsid w:val="009224FE"/>
    <w:rsid w:val="00922693"/>
    <w:rsid w:val="0092278E"/>
    <w:rsid w:val="00924F8B"/>
    <w:rsid w:val="00925566"/>
    <w:rsid w:val="00926C2E"/>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2C90"/>
    <w:rsid w:val="009554B2"/>
    <w:rsid w:val="009563E0"/>
    <w:rsid w:val="009567CC"/>
    <w:rsid w:val="00956A34"/>
    <w:rsid w:val="009571CD"/>
    <w:rsid w:val="00960EDE"/>
    <w:rsid w:val="0096298C"/>
    <w:rsid w:val="0096306E"/>
    <w:rsid w:val="009638B1"/>
    <w:rsid w:val="00963944"/>
    <w:rsid w:val="0096399A"/>
    <w:rsid w:val="009644C7"/>
    <w:rsid w:val="0096461E"/>
    <w:rsid w:val="009657DD"/>
    <w:rsid w:val="009667D9"/>
    <w:rsid w:val="00967476"/>
    <w:rsid w:val="00970B1C"/>
    <w:rsid w:val="009713DD"/>
    <w:rsid w:val="00971B7E"/>
    <w:rsid w:val="00973A75"/>
    <w:rsid w:val="00975571"/>
    <w:rsid w:val="00975758"/>
    <w:rsid w:val="00975EF6"/>
    <w:rsid w:val="0097631C"/>
    <w:rsid w:val="00976CF6"/>
    <w:rsid w:val="0097785B"/>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5EFB"/>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4CB3"/>
    <w:rsid w:val="00A150AC"/>
    <w:rsid w:val="00A159F5"/>
    <w:rsid w:val="00A15BB4"/>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0A3D"/>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25F2"/>
    <w:rsid w:val="00A748CC"/>
    <w:rsid w:val="00A752B4"/>
    <w:rsid w:val="00A752B6"/>
    <w:rsid w:val="00A75E2A"/>
    <w:rsid w:val="00A7636A"/>
    <w:rsid w:val="00A80778"/>
    <w:rsid w:val="00A80877"/>
    <w:rsid w:val="00A8197F"/>
    <w:rsid w:val="00A82D54"/>
    <w:rsid w:val="00A82ECD"/>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4854"/>
    <w:rsid w:val="00AD5104"/>
    <w:rsid w:val="00AD6A2F"/>
    <w:rsid w:val="00AD7A8A"/>
    <w:rsid w:val="00AE04E5"/>
    <w:rsid w:val="00AE0778"/>
    <w:rsid w:val="00AE0D73"/>
    <w:rsid w:val="00AE270C"/>
    <w:rsid w:val="00AE2A7A"/>
    <w:rsid w:val="00AE37BD"/>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48AE"/>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0889"/>
    <w:rsid w:val="00B5228C"/>
    <w:rsid w:val="00B55F45"/>
    <w:rsid w:val="00B56065"/>
    <w:rsid w:val="00B56149"/>
    <w:rsid w:val="00B56EBC"/>
    <w:rsid w:val="00B5785F"/>
    <w:rsid w:val="00B616A4"/>
    <w:rsid w:val="00B617E3"/>
    <w:rsid w:val="00B62057"/>
    <w:rsid w:val="00B6368E"/>
    <w:rsid w:val="00B641AF"/>
    <w:rsid w:val="00B66D10"/>
    <w:rsid w:val="00B67C89"/>
    <w:rsid w:val="00B67D52"/>
    <w:rsid w:val="00B7110F"/>
    <w:rsid w:val="00B71934"/>
    <w:rsid w:val="00B72DE0"/>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DBB"/>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391"/>
    <w:rsid w:val="00C53DD4"/>
    <w:rsid w:val="00C54C3A"/>
    <w:rsid w:val="00C61BA0"/>
    <w:rsid w:val="00C61FC1"/>
    <w:rsid w:val="00C62131"/>
    <w:rsid w:val="00C63AB0"/>
    <w:rsid w:val="00C63B67"/>
    <w:rsid w:val="00C64486"/>
    <w:rsid w:val="00C64F78"/>
    <w:rsid w:val="00C652EA"/>
    <w:rsid w:val="00C659F1"/>
    <w:rsid w:val="00C67051"/>
    <w:rsid w:val="00C671F8"/>
    <w:rsid w:val="00C67A10"/>
    <w:rsid w:val="00C7059C"/>
    <w:rsid w:val="00C757CE"/>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6F2"/>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3AED"/>
    <w:rsid w:val="00CE47A3"/>
    <w:rsid w:val="00CE4866"/>
    <w:rsid w:val="00CE5BE6"/>
    <w:rsid w:val="00CE6A09"/>
    <w:rsid w:val="00CF07A7"/>
    <w:rsid w:val="00CF0C23"/>
    <w:rsid w:val="00CF18E2"/>
    <w:rsid w:val="00CF1CE9"/>
    <w:rsid w:val="00CF30A5"/>
    <w:rsid w:val="00CF445E"/>
    <w:rsid w:val="00CF5FC9"/>
    <w:rsid w:val="00CF78E7"/>
    <w:rsid w:val="00D00FDA"/>
    <w:rsid w:val="00D02A7A"/>
    <w:rsid w:val="00D037C1"/>
    <w:rsid w:val="00D037C4"/>
    <w:rsid w:val="00D03E69"/>
    <w:rsid w:val="00D03F57"/>
    <w:rsid w:val="00D0470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4169"/>
    <w:rsid w:val="00D35B88"/>
    <w:rsid w:val="00D370EA"/>
    <w:rsid w:val="00D37C0E"/>
    <w:rsid w:val="00D418A8"/>
    <w:rsid w:val="00D41AF9"/>
    <w:rsid w:val="00D42E47"/>
    <w:rsid w:val="00D43F69"/>
    <w:rsid w:val="00D45443"/>
    <w:rsid w:val="00D465D1"/>
    <w:rsid w:val="00D46B75"/>
    <w:rsid w:val="00D5044C"/>
    <w:rsid w:val="00D5052B"/>
    <w:rsid w:val="00D50BB5"/>
    <w:rsid w:val="00D51111"/>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A59E2"/>
    <w:rsid w:val="00DB0482"/>
    <w:rsid w:val="00DB0C11"/>
    <w:rsid w:val="00DB0EB4"/>
    <w:rsid w:val="00DB3260"/>
    <w:rsid w:val="00DB450F"/>
    <w:rsid w:val="00DB508E"/>
    <w:rsid w:val="00DB546F"/>
    <w:rsid w:val="00DB55D9"/>
    <w:rsid w:val="00DB5C3A"/>
    <w:rsid w:val="00DB706F"/>
    <w:rsid w:val="00DB7DF5"/>
    <w:rsid w:val="00DC25EB"/>
    <w:rsid w:val="00DC27BA"/>
    <w:rsid w:val="00DC2953"/>
    <w:rsid w:val="00DC3E08"/>
    <w:rsid w:val="00DC3FF3"/>
    <w:rsid w:val="00DC4781"/>
    <w:rsid w:val="00DC4FD7"/>
    <w:rsid w:val="00DC6275"/>
    <w:rsid w:val="00DC749F"/>
    <w:rsid w:val="00DC76EB"/>
    <w:rsid w:val="00DD0354"/>
    <w:rsid w:val="00DD05FE"/>
    <w:rsid w:val="00DD0FDB"/>
    <w:rsid w:val="00DD15E7"/>
    <w:rsid w:val="00DD1714"/>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055B"/>
    <w:rsid w:val="00E1205A"/>
    <w:rsid w:val="00E12F67"/>
    <w:rsid w:val="00E1300F"/>
    <w:rsid w:val="00E13CEB"/>
    <w:rsid w:val="00E14510"/>
    <w:rsid w:val="00E1586B"/>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37E4F"/>
    <w:rsid w:val="00E405A4"/>
    <w:rsid w:val="00E4133A"/>
    <w:rsid w:val="00E41A3B"/>
    <w:rsid w:val="00E422DC"/>
    <w:rsid w:val="00E435BD"/>
    <w:rsid w:val="00E43D3C"/>
    <w:rsid w:val="00E4468D"/>
    <w:rsid w:val="00E455B3"/>
    <w:rsid w:val="00E45A45"/>
    <w:rsid w:val="00E46551"/>
    <w:rsid w:val="00E474CD"/>
    <w:rsid w:val="00E51204"/>
    <w:rsid w:val="00E5190E"/>
    <w:rsid w:val="00E5199C"/>
    <w:rsid w:val="00E56FCD"/>
    <w:rsid w:val="00E60F8B"/>
    <w:rsid w:val="00E60FA5"/>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1960"/>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0AB"/>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336B"/>
    <w:rsid w:val="00F171A1"/>
    <w:rsid w:val="00F176EA"/>
    <w:rsid w:val="00F17B91"/>
    <w:rsid w:val="00F17CEB"/>
    <w:rsid w:val="00F2011D"/>
    <w:rsid w:val="00F2076A"/>
    <w:rsid w:val="00F21536"/>
    <w:rsid w:val="00F22107"/>
    <w:rsid w:val="00F22910"/>
    <w:rsid w:val="00F23C36"/>
    <w:rsid w:val="00F2417E"/>
    <w:rsid w:val="00F24E49"/>
    <w:rsid w:val="00F258FF"/>
    <w:rsid w:val="00F27944"/>
    <w:rsid w:val="00F318A4"/>
    <w:rsid w:val="00F31F29"/>
    <w:rsid w:val="00F337EF"/>
    <w:rsid w:val="00F33EA4"/>
    <w:rsid w:val="00F35122"/>
    <w:rsid w:val="00F3550D"/>
    <w:rsid w:val="00F36030"/>
    <w:rsid w:val="00F360B8"/>
    <w:rsid w:val="00F3752B"/>
    <w:rsid w:val="00F37EDC"/>
    <w:rsid w:val="00F40D9D"/>
    <w:rsid w:val="00F41B03"/>
    <w:rsid w:val="00F42853"/>
    <w:rsid w:val="00F42E44"/>
    <w:rsid w:val="00F454B9"/>
    <w:rsid w:val="00F45774"/>
    <w:rsid w:val="00F45BDD"/>
    <w:rsid w:val="00F47578"/>
    <w:rsid w:val="00F5080F"/>
    <w:rsid w:val="00F50F1A"/>
    <w:rsid w:val="00F5212D"/>
    <w:rsid w:val="00F53FD4"/>
    <w:rsid w:val="00F54A33"/>
    <w:rsid w:val="00F55087"/>
    <w:rsid w:val="00F56234"/>
    <w:rsid w:val="00F56244"/>
    <w:rsid w:val="00F56614"/>
    <w:rsid w:val="00F602F0"/>
    <w:rsid w:val="00F61AFE"/>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2415"/>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C0D9F1E3-C58A-452F-AF6C-64BDE7BF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0"/>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 w:type="paragraph" w:customStyle="1" w:styleId="placeholder">
    <w:name w:val="placeholder"/>
    <w:basedOn w:val="a"/>
    <w:link w:val="placeholderChar"/>
    <w:rsid w:val="008845FD"/>
    <w:pPr>
      <w:widowControl/>
      <w:jc w:val="right"/>
    </w:pPr>
    <w:rPr>
      <w:rFonts w:asciiTheme="minorEastAsia" w:eastAsiaTheme="minorEastAsia" w:hAnsiTheme="minorEastAsia"/>
      <w:color w:val="7F7F7F" w:themeColor="text1" w:themeTint="80"/>
      <w:szCs w:val="24"/>
    </w:rPr>
  </w:style>
  <w:style w:type="character" w:customStyle="1" w:styleId="placeholderChar">
    <w:name w:val="placeholder Char"/>
    <w:basedOn w:val="a0"/>
    <w:link w:val="placeholder"/>
    <w:rsid w:val="008845FD"/>
    <w:rPr>
      <w:rFonts w:asciiTheme="minorEastAsia" w:hAnsiTheme="minorEastAsia" w:cs="Times New Roman"/>
      <w:color w:val="7F7F7F" w:themeColor="text1" w:themeTint="8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9F1764430248F199AA8C7373F73F03"/>
        <w:category>
          <w:name w:val="常规"/>
          <w:gallery w:val="placeholder"/>
        </w:category>
        <w:types>
          <w:type w:val="bbPlcHdr"/>
        </w:types>
        <w:behaviors>
          <w:behavior w:val="content"/>
        </w:behaviors>
        <w:guid w:val="{434B587A-4859-4457-9351-F63A6BCDF13C}"/>
      </w:docPartPr>
      <w:docPartBody>
        <w:p w:rsidR="005701AE" w:rsidRDefault="003C541B">
          <w:pPr>
            <w:pStyle w:val="089F1764430248F199AA8C7373F73F03"/>
          </w:pPr>
          <w:r w:rsidRPr="00F254F3">
            <w:rPr>
              <w:rStyle w:val="a3"/>
              <w:rFonts w:hint="eastAsia"/>
            </w:rPr>
            <w:t>单击此处输入文字。</w:t>
          </w:r>
        </w:p>
      </w:docPartBody>
    </w:docPart>
    <w:docPart>
      <w:docPartPr>
        <w:name w:val="C1AB0B059487458FA9AD100CB34A341B"/>
        <w:category>
          <w:name w:val="常规"/>
          <w:gallery w:val="placeholder"/>
        </w:category>
        <w:types>
          <w:type w:val="bbPlcHdr"/>
        </w:types>
        <w:behaviors>
          <w:behavior w:val="content"/>
        </w:behaviors>
        <w:guid w:val="{8E38C6A5-02D6-49EF-98CD-19596D60BDA1}"/>
      </w:docPartPr>
      <w:docPartBody>
        <w:p w:rsidR="005701AE" w:rsidRDefault="003C541B">
          <w:pPr>
            <w:pStyle w:val="C1AB0B059487458FA9AD100CB34A341B"/>
          </w:pPr>
          <w:r w:rsidRPr="006C405C">
            <w:rPr>
              <w:rStyle w:val="placeholder1Char"/>
            </w:rPr>
            <w:t>____________</w:t>
          </w:r>
        </w:p>
      </w:docPartBody>
    </w:docPart>
    <w:docPart>
      <w:docPartPr>
        <w:name w:val="DB1A7F77791E49C0907945C507767C00"/>
        <w:category>
          <w:name w:val="常规"/>
          <w:gallery w:val="placeholder"/>
        </w:category>
        <w:types>
          <w:type w:val="bbPlcHdr"/>
        </w:types>
        <w:behaviors>
          <w:behavior w:val="content"/>
        </w:behaviors>
        <w:guid w:val="{C3538185-13DE-42B4-8FD8-8BB61323F609}"/>
      </w:docPartPr>
      <w:docPartBody>
        <w:p w:rsidR="005701AE" w:rsidRDefault="003C541B">
          <w:pPr>
            <w:pStyle w:val="DB1A7F77791E49C0907945C507767C00"/>
          </w:pPr>
          <w:r w:rsidRPr="006C405C">
            <w:rPr>
              <w:rStyle w:val="placeholder1Char"/>
              <w:rFonts w:hint="eastAsia"/>
            </w:rPr>
            <w:t>_________________</w:t>
          </w:r>
        </w:p>
      </w:docPartBody>
    </w:docPart>
    <w:docPart>
      <w:docPartPr>
        <w:name w:val="E6F22B9240444D9C889890A5D04E679D"/>
        <w:category>
          <w:name w:val="常规"/>
          <w:gallery w:val="placeholder"/>
        </w:category>
        <w:types>
          <w:type w:val="bbPlcHdr"/>
        </w:types>
        <w:behaviors>
          <w:behavior w:val="content"/>
        </w:behaviors>
        <w:guid w:val="{C599B1CD-B88E-4D5B-AF31-7EA4F51D0C39}"/>
      </w:docPartPr>
      <w:docPartBody>
        <w:p w:rsidR="005701AE" w:rsidRDefault="003C541B">
          <w:pPr>
            <w:pStyle w:val="E6F22B9240444D9C889890A5D04E679D"/>
          </w:pPr>
          <w:r w:rsidRPr="006C405C">
            <w:rPr>
              <w:rStyle w:val="placeholder1Char"/>
              <w:rFonts w:hint="eastAsia"/>
            </w:rPr>
            <w:t>选择</w:t>
          </w:r>
        </w:p>
      </w:docPartBody>
    </w:docPart>
    <w:docPart>
      <w:docPartPr>
        <w:name w:val="EF6821B069F84BBA8F4EEB0715CE2A39"/>
        <w:category>
          <w:name w:val="常规"/>
          <w:gallery w:val="placeholder"/>
        </w:category>
        <w:types>
          <w:type w:val="bbPlcHdr"/>
        </w:types>
        <w:behaviors>
          <w:behavior w:val="content"/>
        </w:behaviors>
        <w:guid w:val="{6675EF5D-2804-4127-8238-54E83C3BBF14}"/>
      </w:docPartPr>
      <w:docPartBody>
        <w:p w:rsidR="005701AE" w:rsidRDefault="003C541B">
          <w:pPr>
            <w:pStyle w:val="EF6821B069F84BBA8F4EEB0715CE2A39"/>
          </w:pPr>
          <w:r w:rsidRPr="006C405C">
            <w:rPr>
              <w:rStyle w:val="placeholder1Char"/>
              <w:rFonts w:hint="eastAsia"/>
            </w:rPr>
            <w:t>选择</w:t>
          </w:r>
        </w:p>
      </w:docPartBody>
    </w:docPart>
    <w:docPart>
      <w:docPartPr>
        <w:name w:val="143C269623674F7185249801C829AA20"/>
        <w:category>
          <w:name w:val="常规"/>
          <w:gallery w:val="placeholder"/>
        </w:category>
        <w:types>
          <w:type w:val="bbPlcHdr"/>
        </w:types>
        <w:behaviors>
          <w:behavior w:val="content"/>
        </w:behaviors>
        <w:guid w:val="{54C0C07E-E2DE-4DCF-99BE-0F2C11FA288F}"/>
      </w:docPartPr>
      <w:docPartBody>
        <w:p w:rsidR="005701AE" w:rsidRDefault="003C541B">
          <w:pPr>
            <w:pStyle w:val="143C269623674F7185249801C829AA20"/>
          </w:pPr>
          <w:r w:rsidRPr="006C405C">
            <w:rPr>
              <w:rStyle w:val="placeholder1Char"/>
              <w:rFonts w:hint="eastAsia"/>
            </w:rPr>
            <w:t>选择</w:t>
          </w:r>
        </w:p>
      </w:docPartBody>
    </w:docPart>
    <w:docPart>
      <w:docPartPr>
        <w:name w:val="3E370238EF4E4A8484F1C6304C85B56C"/>
        <w:category>
          <w:name w:val="常规"/>
          <w:gallery w:val="placeholder"/>
        </w:category>
        <w:types>
          <w:type w:val="bbPlcHdr"/>
        </w:types>
        <w:behaviors>
          <w:behavior w:val="content"/>
        </w:behaviors>
        <w:guid w:val="{E47659A8-EBCB-4307-903F-90376A5D5220}"/>
      </w:docPartPr>
      <w:docPartBody>
        <w:p w:rsidR="005701AE" w:rsidRDefault="003C541B">
          <w:pPr>
            <w:pStyle w:val="3E370238EF4E4A8484F1C6304C85B56C"/>
          </w:pPr>
          <w:r w:rsidRPr="006C405C">
            <w:rPr>
              <w:rStyle w:val="placeholder1Char"/>
            </w:rPr>
            <w:t>________________________</w:t>
          </w:r>
        </w:p>
      </w:docPartBody>
    </w:docPart>
    <w:docPart>
      <w:docPartPr>
        <w:name w:val="8233DDD086BD417C82FDC4567C7FCB1F"/>
        <w:category>
          <w:name w:val="常规"/>
          <w:gallery w:val="placeholder"/>
        </w:category>
        <w:types>
          <w:type w:val="bbPlcHdr"/>
        </w:types>
        <w:behaviors>
          <w:behavior w:val="content"/>
        </w:behaviors>
        <w:guid w:val="{18AF8529-D745-43BD-A88D-8A8C641A9059}"/>
      </w:docPartPr>
      <w:docPartBody>
        <w:p w:rsidR="005701AE" w:rsidRDefault="003C541B">
          <w:pPr>
            <w:pStyle w:val="8233DDD086BD417C82FDC4567C7FCB1F"/>
          </w:pPr>
          <w:r w:rsidRPr="006C405C">
            <w:rPr>
              <w:rStyle w:val="placeholder1Char"/>
            </w:rPr>
            <w:t>________________________</w:t>
          </w:r>
        </w:p>
      </w:docPartBody>
    </w:docPart>
    <w:docPart>
      <w:docPartPr>
        <w:name w:val="0635657444B348DCA11EC3CA87E606D4"/>
        <w:category>
          <w:name w:val="常规"/>
          <w:gallery w:val="placeholder"/>
        </w:category>
        <w:types>
          <w:type w:val="bbPlcHdr"/>
        </w:types>
        <w:behaviors>
          <w:behavior w:val="content"/>
        </w:behaviors>
        <w:guid w:val="{3616E92C-74A2-4C05-BDCB-E44B4CAD9D43}"/>
      </w:docPartPr>
      <w:docPartBody>
        <w:p w:rsidR="005701AE" w:rsidRDefault="003C541B">
          <w:pPr>
            <w:pStyle w:val="0635657444B348DCA11EC3CA87E606D4"/>
          </w:pPr>
          <w:r w:rsidRPr="006C405C">
            <w:rPr>
              <w:rStyle w:val="placeholder1Char"/>
            </w:rPr>
            <w:t>________________________</w:t>
          </w:r>
        </w:p>
      </w:docPartBody>
    </w:docPart>
    <w:docPart>
      <w:docPartPr>
        <w:name w:val="F43F2F7B45C24C69AB8B242D98204596"/>
        <w:category>
          <w:name w:val="常规"/>
          <w:gallery w:val="placeholder"/>
        </w:category>
        <w:types>
          <w:type w:val="bbPlcHdr"/>
        </w:types>
        <w:behaviors>
          <w:behavior w:val="content"/>
        </w:behaviors>
        <w:guid w:val="{8E6F701C-8325-4C12-B0D4-B8631DFA28F6}"/>
      </w:docPartPr>
      <w:docPartBody>
        <w:p w:rsidR="005701AE" w:rsidRDefault="003C541B">
          <w:pPr>
            <w:pStyle w:val="F43F2F7B45C24C69AB8B242D98204596"/>
          </w:pPr>
          <w:r w:rsidRPr="006C405C">
            <w:rPr>
              <w:rStyle w:val="placeholder2Char"/>
              <w:rFonts w:hint="eastAsia"/>
            </w:rPr>
            <w:t>重要</w:t>
          </w:r>
          <w:r w:rsidRPr="006C405C">
            <w:rPr>
              <w:rStyle w:val="placeholder2Char"/>
            </w:rPr>
            <w:t>风险事项名称</w:t>
          </w:r>
        </w:p>
      </w:docPartBody>
    </w:docPart>
    <w:docPart>
      <w:docPartPr>
        <w:name w:val="D9F99E4C2A6647FBA9C031B5D79B48E0"/>
        <w:category>
          <w:name w:val="常规"/>
          <w:gallery w:val="placeholder"/>
        </w:category>
        <w:types>
          <w:type w:val="bbPlcHdr"/>
        </w:types>
        <w:behaviors>
          <w:behavior w:val="content"/>
        </w:behaviors>
        <w:guid w:val="{370390C8-2912-490F-860C-0E901441884E}"/>
      </w:docPartPr>
      <w:docPartBody>
        <w:p w:rsidR="005701AE" w:rsidRDefault="003C541B">
          <w:pPr>
            <w:pStyle w:val="D9F99E4C2A6647FBA9C031B5D79B48E0"/>
          </w:pPr>
          <w:r w:rsidRPr="006C405C">
            <w:rPr>
              <w:rStyle w:val="placeholder2Char"/>
              <w:rFonts w:hint="eastAsia"/>
            </w:rPr>
            <w:t>简要描述</w:t>
          </w:r>
          <w:r w:rsidRPr="006C405C">
            <w:rPr>
              <w:rStyle w:val="placeholder2Char"/>
            </w:rPr>
            <w:t>重要风险事项</w:t>
          </w:r>
        </w:p>
      </w:docPartBody>
    </w:docPart>
    <w:docPart>
      <w:docPartPr>
        <w:name w:val="732802D5329841818B2BAE7894F25886"/>
        <w:category>
          <w:name w:val="常规"/>
          <w:gallery w:val="placeholder"/>
        </w:category>
        <w:types>
          <w:type w:val="bbPlcHdr"/>
        </w:types>
        <w:behaviors>
          <w:behavior w:val="content"/>
        </w:behaviors>
        <w:guid w:val="{B880E4BA-0D40-488B-BF7F-4AD45D3D0D74}"/>
      </w:docPartPr>
      <w:docPartBody>
        <w:p w:rsidR="005701AE" w:rsidRDefault="003C541B">
          <w:pPr>
            <w:pStyle w:val="732802D5329841818B2BAE7894F25886"/>
          </w:pPr>
          <w:r w:rsidRPr="008F432C">
            <w:rPr>
              <w:rStyle w:val="placeholder1Char"/>
            </w:rPr>
            <w:t>选择</w:t>
          </w:r>
        </w:p>
      </w:docPartBody>
    </w:docPart>
    <w:docPart>
      <w:docPartPr>
        <w:name w:val="69A5D35E63D3422AB084DF283809B81C"/>
        <w:category>
          <w:name w:val="常规"/>
          <w:gallery w:val="placeholder"/>
        </w:category>
        <w:types>
          <w:type w:val="bbPlcHdr"/>
        </w:types>
        <w:behaviors>
          <w:behavior w:val="content"/>
        </w:behaviors>
        <w:guid w:val="{CD16E1A7-70AC-4E9E-89D6-770DFA6AA3C5}"/>
      </w:docPartPr>
      <w:docPartBody>
        <w:p w:rsidR="005701AE" w:rsidRDefault="003C541B">
          <w:pPr>
            <w:pStyle w:val="69A5D35E63D3422AB084DF283809B81C"/>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46F1B033B7FC466FB02CFDD8D114E2CA"/>
        <w:category>
          <w:name w:val="常规"/>
          <w:gallery w:val="placeholder"/>
        </w:category>
        <w:types>
          <w:type w:val="bbPlcHdr"/>
        </w:types>
        <w:behaviors>
          <w:behavior w:val="content"/>
        </w:behaviors>
        <w:guid w:val="{49796CA4-0E95-407E-930D-879680650967}"/>
      </w:docPartPr>
      <w:docPartBody>
        <w:p w:rsidR="005701AE" w:rsidRDefault="003C541B">
          <w:pPr>
            <w:pStyle w:val="46F1B033B7FC466FB02CFDD8D114E2CA"/>
          </w:pPr>
          <w:r w:rsidRPr="006C405C">
            <w:rPr>
              <w:rStyle w:val="placeholder1Char"/>
            </w:rPr>
            <w:t>____________</w:t>
          </w:r>
        </w:p>
      </w:docPartBody>
    </w:docPart>
    <w:docPart>
      <w:docPartPr>
        <w:name w:val="579E2511ECC7408C80C319488FFD89C9"/>
        <w:category>
          <w:name w:val="常规"/>
          <w:gallery w:val="placeholder"/>
        </w:category>
        <w:types>
          <w:type w:val="bbPlcHdr"/>
        </w:types>
        <w:behaviors>
          <w:behavior w:val="content"/>
        </w:behaviors>
        <w:guid w:val="{4C650A58-BD06-46EF-971C-D8702AE29792}"/>
      </w:docPartPr>
      <w:docPartBody>
        <w:p w:rsidR="005701AE" w:rsidRDefault="003C541B">
          <w:pPr>
            <w:pStyle w:val="579E2511ECC7408C80C319488FFD89C9"/>
          </w:pPr>
          <w:r w:rsidRPr="006C405C">
            <w:rPr>
              <w:rStyle w:val="placeholder1Char"/>
            </w:rPr>
            <w:t>____________</w:t>
          </w:r>
        </w:p>
      </w:docPartBody>
    </w:docPart>
    <w:docPart>
      <w:docPartPr>
        <w:name w:val="B302FF5F597D467487D9BF974EA2E4B9"/>
        <w:category>
          <w:name w:val="常规"/>
          <w:gallery w:val="placeholder"/>
        </w:category>
        <w:types>
          <w:type w:val="bbPlcHdr"/>
        </w:types>
        <w:behaviors>
          <w:behavior w:val="content"/>
        </w:behaviors>
        <w:guid w:val="{7CAA3397-B5CA-4BFD-96D1-4EA16FC3354C}"/>
      </w:docPartPr>
      <w:docPartBody>
        <w:p w:rsidR="005701AE" w:rsidRDefault="003C541B">
          <w:pPr>
            <w:pStyle w:val="B302FF5F597D467487D9BF974EA2E4B9"/>
          </w:pPr>
          <w:r w:rsidRPr="006C405C">
            <w:rPr>
              <w:rStyle w:val="placeholder1Char"/>
            </w:rPr>
            <w:t>____________</w:t>
          </w:r>
        </w:p>
      </w:docPartBody>
    </w:docPart>
    <w:docPart>
      <w:docPartPr>
        <w:name w:val="96CECA70FCBF41B8BBCE00CABB7FF372"/>
        <w:category>
          <w:name w:val="常规"/>
          <w:gallery w:val="placeholder"/>
        </w:category>
        <w:types>
          <w:type w:val="bbPlcHdr"/>
        </w:types>
        <w:behaviors>
          <w:behavior w:val="content"/>
        </w:behaviors>
        <w:guid w:val="{343E48FA-45A4-4476-A10B-D963C05CABD0}"/>
      </w:docPartPr>
      <w:docPartBody>
        <w:p w:rsidR="005701AE" w:rsidRDefault="003C541B">
          <w:pPr>
            <w:pStyle w:val="96CECA70FCBF41B8BBCE00CABB7FF372"/>
          </w:pPr>
          <w:r w:rsidRPr="006C405C">
            <w:rPr>
              <w:rStyle w:val="placeholder1Char"/>
            </w:rPr>
            <w:t>____________</w:t>
          </w:r>
        </w:p>
      </w:docPartBody>
    </w:docPart>
    <w:docPart>
      <w:docPartPr>
        <w:name w:val="6D2FFD14FBD249628BF17331AE872636"/>
        <w:category>
          <w:name w:val="常规"/>
          <w:gallery w:val="placeholder"/>
        </w:category>
        <w:types>
          <w:type w:val="bbPlcHdr"/>
        </w:types>
        <w:behaviors>
          <w:behavior w:val="content"/>
        </w:behaviors>
        <w:guid w:val="{B04240DC-7FF0-4A89-AFCB-C0D3CBCDCCA6}"/>
      </w:docPartPr>
      <w:docPartBody>
        <w:p w:rsidR="005701AE" w:rsidRDefault="003C541B">
          <w:pPr>
            <w:pStyle w:val="6D2FFD14FBD249628BF17331AE872636"/>
          </w:pPr>
          <w:r w:rsidRPr="006C405C">
            <w:rPr>
              <w:rStyle w:val="placeholder1Char"/>
            </w:rPr>
            <w:t>________________________</w:t>
          </w:r>
        </w:p>
      </w:docPartBody>
    </w:docPart>
    <w:docPart>
      <w:docPartPr>
        <w:name w:val="EB31B091736B430D824AF662AD917A30"/>
        <w:category>
          <w:name w:val="常规"/>
          <w:gallery w:val="placeholder"/>
        </w:category>
        <w:types>
          <w:type w:val="bbPlcHdr"/>
        </w:types>
        <w:behaviors>
          <w:behavior w:val="content"/>
        </w:behaviors>
        <w:guid w:val="{D358E91C-3DA5-4017-A6DC-8D98C47F018E}"/>
      </w:docPartPr>
      <w:docPartBody>
        <w:p w:rsidR="005701AE" w:rsidRDefault="003C541B">
          <w:pPr>
            <w:pStyle w:val="EB31B091736B430D824AF662AD917A30"/>
          </w:pPr>
          <w:r w:rsidRPr="006C405C">
            <w:rPr>
              <w:rStyle w:val="placeholder1Char"/>
            </w:rPr>
            <w:t>________________________</w:t>
          </w:r>
        </w:p>
      </w:docPartBody>
    </w:docPart>
    <w:docPart>
      <w:docPartPr>
        <w:name w:val="A268ED8366E54096842F958BB1EED06A"/>
        <w:category>
          <w:name w:val="常规"/>
          <w:gallery w:val="placeholder"/>
        </w:category>
        <w:types>
          <w:type w:val="bbPlcHdr"/>
        </w:types>
        <w:behaviors>
          <w:behavior w:val="content"/>
        </w:behaviors>
        <w:guid w:val="{637DE9CC-C157-49D7-AAB2-A79184552D88}"/>
      </w:docPartPr>
      <w:docPartBody>
        <w:p w:rsidR="005701AE" w:rsidRDefault="003C541B">
          <w:pPr>
            <w:pStyle w:val="A268ED8366E54096842F958BB1EED06A"/>
          </w:pPr>
          <w:r w:rsidRPr="00630B6F">
            <w:rPr>
              <w:rStyle w:val="a3"/>
              <w:rFonts w:ascii="仿宋" w:eastAsia="仿宋" w:hAnsi="仿宋"/>
            </w:rPr>
            <w:t>____________</w:t>
          </w:r>
        </w:p>
      </w:docPartBody>
    </w:docPart>
    <w:docPart>
      <w:docPartPr>
        <w:name w:val="B387D03E7B2E410ABF53F23025EF1B7E"/>
        <w:category>
          <w:name w:val="常规"/>
          <w:gallery w:val="placeholder"/>
        </w:category>
        <w:types>
          <w:type w:val="bbPlcHdr"/>
        </w:types>
        <w:behaviors>
          <w:behavior w:val="content"/>
        </w:behaviors>
        <w:guid w:val="{19C5CBE5-8B84-4382-9141-BE0EEA15176F}"/>
      </w:docPartPr>
      <w:docPartBody>
        <w:p w:rsidR="005701AE" w:rsidRDefault="003C541B">
          <w:pPr>
            <w:pStyle w:val="B387D03E7B2E410ABF53F23025EF1B7E"/>
          </w:pPr>
          <w:r w:rsidRPr="006C405C">
            <w:rPr>
              <w:rStyle w:val="placeholder1Char"/>
            </w:rPr>
            <w:t>________________________</w:t>
          </w:r>
        </w:p>
      </w:docPartBody>
    </w:docPart>
    <w:docPart>
      <w:docPartPr>
        <w:name w:val="1DDE9DC3828740E5869B0EFC3F488098"/>
        <w:category>
          <w:name w:val="常规"/>
          <w:gallery w:val="placeholder"/>
        </w:category>
        <w:types>
          <w:type w:val="bbPlcHdr"/>
        </w:types>
        <w:behaviors>
          <w:behavior w:val="content"/>
        </w:behaviors>
        <w:guid w:val="{9D8C7208-C86C-4DEF-A5C5-736D32A58900}"/>
      </w:docPartPr>
      <w:docPartBody>
        <w:p w:rsidR="005701AE" w:rsidRDefault="003C541B">
          <w:pPr>
            <w:pStyle w:val="1DDE9DC3828740E5869B0EFC3F488098"/>
          </w:pPr>
          <w:r w:rsidRPr="006C405C">
            <w:rPr>
              <w:rStyle w:val="placeholder1Char"/>
            </w:rPr>
            <w:t>____________</w:t>
          </w:r>
        </w:p>
      </w:docPartBody>
    </w:docPart>
    <w:docPart>
      <w:docPartPr>
        <w:name w:val="40DE5C274E4D46CFBC123C70815F95CA"/>
        <w:category>
          <w:name w:val="常规"/>
          <w:gallery w:val="placeholder"/>
        </w:category>
        <w:types>
          <w:type w:val="bbPlcHdr"/>
        </w:types>
        <w:behaviors>
          <w:behavior w:val="content"/>
        </w:behaviors>
        <w:guid w:val="{5643ECD0-C812-4CCC-84BA-F3D895ADE574}"/>
      </w:docPartPr>
      <w:docPartBody>
        <w:p w:rsidR="005701AE" w:rsidRDefault="003C541B">
          <w:pPr>
            <w:pStyle w:val="40DE5C274E4D46CFBC123C70815F95CA"/>
          </w:pPr>
          <w:r w:rsidRPr="00B11AF7">
            <w:rPr>
              <w:rStyle w:val="placeholder1Char"/>
            </w:rPr>
            <w:t>____________</w:t>
          </w:r>
        </w:p>
      </w:docPartBody>
    </w:docPart>
    <w:docPart>
      <w:docPartPr>
        <w:name w:val="11E19CD838A34E208426A6EBCA97E0A1"/>
        <w:category>
          <w:name w:val="常规"/>
          <w:gallery w:val="placeholder"/>
        </w:category>
        <w:types>
          <w:type w:val="bbPlcHdr"/>
        </w:types>
        <w:behaviors>
          <w:behavior w:val="content"/>
        </w:behaviors>
        <w:guid w:val="{48803C9B-D552-4757-967F-292F459C1EE9}"/>
      </w:docPartPr>
      <w:docPartBody>
        <w:p w:rsidR="005701AE" w:rsidRDefault="003C541B">
          <w:pPr>
            <w:pStyle w:val="11E19CD838A34E208426A6EBCA97E0A1"/>
          </w:pPr>
          <w:r w:rsidRPr="00B11AF7">
            <w:rPr>
              <w:rStyle w:val="placeholder1Char"/>
            </w:rPr>
            <w:t>________________________</w:t>
          </w:r>
        </w:p>
      </w:docPartBody>
    </w:docPart>
    <w:docPart>
      <w:docPartPr>
        <w:name w:val="45838AC70F16489492A54F3893287AAB"/>
        <w:category>
          <w:name w:val="常规"/>
          <w:gallery w:val="placeholder"/>
        </w:category>
        <w:types>
          <w:type w:val="bbPlcHdr"/>
        </w:types>
        <w:behaviors>
          <w:behavior w:val="content"/>
        </w:behaviors>
        <w:guid w:val="{7C748ACC-2B7B-4676-87F0-7965D0A2AF80}"/>
      </w:docPartPr>
      <w:docPartBody>
        <w:p w:rsidR="005701AE" w:rsidRDefault="003C541B">
          <w:pPr>
            <w:pStyle w:val="45838AC70F16489492A54F3893287AAB"/>
          </w:pPr>
          <w:r w:rsidRPr="006C405C">
            <w:rPr>
              <w:rStyle w:val="placeholder1Char"/>
            </w:rPr>
            <w:t>____________</w:t>
          </w:r>
        </w:p>
      </w:docPartBody>
    </w:docPart>
    <w:docPart>
      <w:docPartPr>
        <w:name w:val="09BE189B91404414A46BFC9B7B414CB3"/>
        <w:category>
          <w:name w:val="常规"/>
          <w:gallery w:val="placeholder"/>
        </w:category>
        <w:types>
          <w:type w:val="bbPlcHdr"/>
        </w:types>
        <w:behaviors>
          <w:behavior w:val="content"/>
        </w:behaviors>
        <w:guid w:val="{0F43F0B6-CE12-4DB8-B47B-9D3B442FF361}"/>
      </w:docPartPr>
      <w:docPartBody>
        <w:p w:rsidR="005701AE" w:rsidRDefault="003C541B">
          <w:pPr>
            <w:pStyle w:val="09BE189B91404414A46BFC9B7B414CB3"/>
          </w:pPr>
          <w:r w:rsidRPr="006C405C">
            <w:rPr>
              <w:rStyle w:val="placeholder1Char"/>
            </w:rPr>
            <w:t>____________</w:t>
          </w:r>
        </w:p>
      </w:docPartBody>
    </w:docPart>
    <w:docPart>
      <w:docPartPr>
        <w:name w:val="02E08EAA22E54472AD2D2CCC94973259"/>
        <w:category>
          <w:name w:val="常规"/>
          <w:gallery w:val="placeholder"/>
        </w:category>
        <w:types>
          <w:type w:val="bbPlcHdr"/>
        </w:types>
        <w:behaviors>
          <w:behavior w:val="content"/>
        </w:behaviors>
        <w:guid w:val="{EFB78681-5A78-4FC4-B88C-3E7B153950A5}"/>
      </w:docPartPr>
      <w:docPartBody>
        <w:p w:rsidR="005701AE" w:rsidRDefault="003C541B">
          <w:pPr>
            <w:pStyle w:val="02E08EAA22E54472AD2D2CCC94973259"/>
          </w:pPr>
          <w:r w:rsidRPr="006C405C">
            <w:rPr>
              <w:rStyle w:val="placeholder1Char"/>
            </w:rPr>
            <w:t>____________</w:t>
          </w:r>
        </w:p>
      </w:docPartBody>
    </w:docPart>
    <w:docPart>
      <w:docPartPr>
        <w:name w:val="9AD66E63747E42B29312DA582AD37A25"/>
        <w:category>
          <w:name w:val="常规"/>
          <w:gallery w:val="placeholder"/>
        </w:category>
        <w:types>
          <w:type w:val="bbPlcHdr"/>
        </w:types>
        <w:behaviors>
          <w:behavior w:val="content"/>
        </w:behaviors>
        <w:guid w:val="{F4D48197-D5D1-4647-A66B-D906A4E19EFF}"/>
      </w:docPartPr>
      <w:docPartBody>
        <w:p w:rsidR="005701AE" w:rsidRDefault="003C541B">
          <w:pPr>
            <w:pStyle w:val="9AD66E63747E42B29312DA582AD37A25"/>
          </w:pPr>
          <w:r w:rsidRPr="006C405C">
            <w:rPr>
              <w:rStyle w:val="placeholder1Char"/>
            </w:rPr>
            <w:t>____________</w:t>
          </w:r>
        </w:p>
      </w:docPartBody>
    </w:docPart>
    <w:docPart>
      <w:docPartPr>
        <w:name w:val="AC6740A2E846493CB74991B1287F055E"/>
        <w:category>
          <w:name w:val="常规"/>
          <w:gallery w:val="placeholder"/>
        </w:category>
        <w:types>
          <w:type w:val="bbPlcHdr"/>
        </w:types>
        <w:behaviors>
          <w:behavior w:val="content"/>
        </w:behaviors>
        <w:guid w:val="{B88ABD74-28B5-4F27-A111-130AE51454C1}"/>
      </w:docPartPr>
      <w:docPartBody>
        <w:p w:rsidR="005701AE" w:rsidRDefault="003C541B">
          <w:pPr>
            <w:pStyle w:val="AC6740A2E846493CB74991B1287F055E"/>
          </w:pPr>
          <w:r w:rsidRPr="006C405C">
            <w:rPr>
              <w:rStyle w:val="placeholder1Char"/>
            </w:rPr>
            <w:t>________________________</w:t>
          </w:r>
        </w:p>
      </w:docPartBody>
    </w:docPart>
    <w:docPart>
      <w:docPartPr>
        <w:name w:val="6D84F0DA58954AD9AC871F900EA9C545"/>
        <w:category>
          <w:name w:val="常规"/>
          <w:gallery w:val="placeholder"/>
        </w:category>
        <w:types>
          <w:type w:val="bbPlcHdr"/>
        </w:types>
        <w:behaviors>
          <w:behavior w:val="content"/>
        </w:behaviors>
        <w:guid w:val="{F8A63FEC-1FAD-443A-AC02-43F7F4D55FF7}"/>
      </w:docPartPr>
      <w:docPartBody>
        <w:p w:rsidR="005701AE" w:rsidRDefault="003C541B">
          <w:pPr>
            <w:pStyle w:val="6D84F0DA58954AD9AC871F900EA9C545"/>
          </w:pPr>
          <w:r w:rsidRPr="006C405C">
            <w:rPr>
              <w:rStyle w:val="placeholder1Char"/>
            </w:rPr>
            <w:t>____________________________________</w:t>
          </w:r>
        </w:p>
      </w:docPartBody>
    </w:docPart>
    <w:docPart>
      <w:docPartPr>
        <w:name w:val="F71182FD85344CB28626D55FA8AEB321"/>
        <w:category>
          <w:name w:val="常规"/>
          <w:gallery w:val="placeholder"/>
        </w:category>
        <w:types>
          <w:type w:val="bbPlcHdr"/>
        </w:types>
        <w:behaviors>
          <w:behavior w:val="content"/>
        </w:behaviors>
        <w:guid w:val="{05D24FB8-5412-4C2F-9A30-25091D429F18}"/>
      </w:docPartPr>
      <w:docPartBody>
        <w:p w:rsidR="005701AE" w:rsidRDefault="003C541B">
          <w:pPr>
            <w:pStyle w:val="F71182FD85344CB28626D55FA8AEB321"/>
          </w:pPr>
          <w:r w:rsidRPr="006C405C">
            <w:rPr>
              <w:rStyle w:val="placeholder1Char"/>
            </w:rPr>
            <w:t>____________</w:t>
          </w:r>
        </w:p>
      </w:docPartBody>
    </w:docPart>
    <w:docPart>
      <w:docPartPr>
        <w:name w:val="2775319039C94A9FB08F54FD7F5D819A"/>
        <w:category>
          <w:name w:val="常规"/>
          <w:gallery w:val="placeholder"/>
        </w:category>
        <w:types>
          <w:type w:val="bbPlcHdr"/>
        </w:types>
        <w:behaviors>
          <w:behavior w:val="content"/>
        </w:behaviors>
        <w:guid w:val="{96355AEB-17A7-4DE3-8262-60EB9E18615F}"/>
      </w:docPartPr>
      <w:docPartBody>
        <w:p w:rsidR="005701AE" w:rsidRDefault="003C541B">
          <w:pPr>
            <w:pStyle w:val="2775319039C94A9FB08F54FD7F5D819A"/>
          </w:pPr>
          <w:r w:rsidRPr="006C405C">
            <w:rPr>
              <w:rStyle w:val="placeholder1Char"/>
            </w:rPr>
            <w:t>________________________</w:t>
          </w:r>
        </w:p>
      </w:docPartBody>
    </w:docPart>
    <w:docPart>
      <w:docPartPr>
        <w:name w:val="3561C698B048494FB1E48A31627AA0A3"/>
        <w:category>
          <w:name w:val="常规"/>
          <w:gallery w:val="placeholder"/>
        </w:category>
        <w:types>
          <w:type w:val="bbPlcHdr"/>
        </w:types>
        <w:behaviors>
          <w:behavior w:val="content"/>
        </w:behaviors>
        <w:guid w:val="{E31EDE88-EBE9-4DFA-A110-6FED4255E2D2}"/>
      </w:docPartPr>
      <w:docPartBody>
        <w:p w:rsidR="005701AE" w:rsidRDefault="003C541B">
          <w:pPr>
            <w:pStyle w:val="3561C698B048494FB1E48A31627AA0A3"/>
          </w:pPr>
          <w:r w:rsidRPr="006C405C">
            <w:rPr>
              <w:rStyle w:val="placeholder2Char"/>
            </w:rPr>
            <w:t>选择日期</w:t>
          </w:r>
        </w:p>
      </w:docPartBody>
    </w:docPart>
    <w:docPart>
      <w:docPartPr>
        <w:name w:val="00FC8D7535D0401A95B8FC4D50A5E375"/>
        <w:category>
          <w:name w:val="常规"/>
          <w:gallery w:val="placeholder"/>
        </w:category>
        <w:types>
          <w:type w:val="bbPlcHdr"/>
        </w:types>
        <w:behaviors>
          <w:behavior w:val="content"/>
        </w:behaviors>
        <w:guid w:val="{A3E99E70-65C1-4994-863A-4EEFE7B7367E}"/>
      </w:docPartPr>
      <w:docPartBody>
        <w:p w:rsidR="005701AE" w:rsidRDefault="003C541B">
          <w:pPr>
            <w:pStyle w:val="00FC8D7535D0401A95B8FC4D50A5E375"/>
          </w:pPr>
          <w:r w:rsidRPr="006C405C">
            <w:rPr>
              <w:rStyle w:val="placeholder1Char"/>
              <w:rFonts w:hint="eastAsia"/>
            </w:rPr>
            <w:t>选择行业</w:t>
          </w:r>
        </w:p>
      </w:docPartBody>
    </w:docPart>
    <w:docPart>
      <w:docPartPr>
        <w:name w:val="A55D9BE2F69C4D26A188AAEA232DB3BC"/>
        <w:category>
          <w:name w:val="常规"/>
          <w:gallery w:val="placeholder"/>
        </w:category>
        <w:types>
          <w:type w:val="bbPlcHdr"/>
        </w:types>
        <w:behaviors>
          <w:behavior w:val="content"/>
        </w:behaviors>
        <w:guid w:val="{008A7B4D-1B3D-4A49-B30B-1CC24338AB9B}"/>
      </w:docPartPr>
      <w:docPartBody>
        <w:p w:rsidR="005701AE" w:rsidRDefault="003C541B">
          <w:pPr>
            <w:pStyle w:val="A55D9BE2F69C4D26A188AAEA232DB3BC"/>
          </w:pPr>
          <w:r w:rsidRPr="006C405C">
            <w:rPr>
              <w:rStyle w:val="placeholder1Char"/>
            </w:rPr>
            <w:t>____________</w:t>
          </w:r>
        </w:p>
      </w:docPartBody>
    </w:docPart>
    <w:docPart>
      <w:docPartPr>
        <w:name w:val="98C2A34FED0E4017B05ABC7C86939804"/>
        <w:category>
          <w:name w:val="常规"/>
          <w:gallery w:val="placeholder"/>
        </w:category>
        <w:types>
          <w:type w:val="bbPlcHdr"/>
        </w:types>
        <w:behaviors>
          <w:behavior w:val="content"/>
        </w:behaviors>
        <w:guid w:val="{9CFAD721-58B9-4C7E-A537-C074A3485123}"/>
      </w:docPartPr>
      <w:docPartBody>
        <w:p w:rsidR="005701AE" w:rsidRDefault="003C541B">
          <w:pPr>
            <w:pStyle w:val="98C2A34FED0E4017B05ABC7C86939804"/>
          </w:pPr>
          <w:r w:rsidRPr="006C405C">
            <w:rPr>
              <w:rStyle w:val="placeholder2Char"/>
              <w:rFonts w:hint="eastAsia"/>
            </w:rPr>
            <w:t>选择转让</w:t>
          </w:r>
          <w:r w:rsidRPr="006C405C">
            <w:rPr>
              <w:rStyle w:val="placeholder2Char"/>
            </w:rPr>
            <w:t>方式</w:t>
          </w:r>
        </w:p>
      </w:docPartBody>
    </w:docPart>
    <w:docPart>
      <w:docPartPr>
        <w:name w:val="F2870D0BB1B049148642871B57B079CB"/>
        <w:category>
          <w:name w:val="常规"/>
          <w:gallery w:val="placeholder"/>
        </w:category>
        <w:types>
          <w:type w:val="bbPlcHdr"/>
        </w:types>
        <w:behaviors>
          <w:behavior w:val="content"/>
        </w:behaviors>
        <w:guid w:val="{A3A3BC8D-0DB5-47FB-9EB1-39C9F991B150}"/>
      </w:docPartPr>
      <w:docPartBody>
        <w:p w:rsidR="005701AE" w:rsidRDefault="003C541B">
          <w:pPr>
            <w:pStyle w:val="F2870D0BB1B049148642871B57B079CB"/>
          </w:pPr>
          <w:r w:rsidRPr="006C405C">
            <w:rPr>
              <w:rStyle w:val="placeholder1Char"/>
            </w:rPr>
            <w:t>____________</w:t>
          </w:r>
        </w:p>
      </w:docPartBody>
    </w:docPart>
    <w:docPart>
      <w:docPartPr>
        <w:name w:val="ECC7060A141544189EF5FA124CF182FE"/>
        <w:category>
          <w:name w:val="常规"/>
          <w:gallery w:val="placeholder"/>
        </w:category>
        <w:types>
          <w:type w:val="bbPlcHdr"/>
        </w:types>
        <w:behaviors>
          <w:behavior w:val="content"/>
        </w:behaviors>
        <w:guid w:val="{F323DEB1-D1B0-4B22-BF77-EB2F46BDEC3D}"/>
      </w:docPartPr>
      <w:docPartBody>
        <w:p w:rsidR="005701AE" w:rsidRDefault="003C541B">
          <w:pPr>
            <w:pStyle w:val="ECC7060A141544189EF5FA124CF182FE"/>
          </w:pPr>
          <w:r w:rsidRPr="006C405C">
            <w:rPr>
              <w:rStyle w:val="placeholder1Char"/>
            </w:rPr>
            <w:t>____________</w:t>
          </w:r>
        </w:p>
      </w:docPartBody>
    </w:docPart>
    <w:docPart>
      <w:docPartPr>
        <w:name w:val="44A2A5AD305448EB995F117D1F3ED8B2"/>
        <w:category>
          <w:name w:val="常规"/>
          <w:gallery w:val="placeholder"/>
        </w:category>
        <w:types>
          <w:type w:val="bbPlcHdr"/>
        </w:types>
        <w:behaviors>
          <w:behavior w:val="content"/>
        </w:behaviors>
        <w:guid w:val="{B40AEC50-02EB-4D94-80DA-67C0BBE06C54}"/>
      </w:docPartPr>
      <w:docPartBody>
        <w:p w:rsidR="005701AE" w:rsidRDefault="003C541B">
          <w:pPr>
            <w:pStyle w:val="44A2A5AD305448EB995F117D1F3ED8B2"/>
          </w:pPr>
          <w:r w:rsidRPr="006C405C">
            <w:rPr>
              <w:rStyle w:val="placeholder1Char"/>
            </w:rPr>
            <w:t>____________</w:t>
          </w:r>
        </w:p>
      </w:docPartBody>
    </w:docPart>
    <w:docPart>
      <w:docPartPr>
        <w:name w:val="9B77E9992591412C9665D518EF976274"/>
        <w:category>
          <w:name w:val="常规"/>
          <w:gallery w:val="placeholder"/>
        </w:category>
        <w:types>
          <w:type w:val="bbPlcHdr"/>
        </w:types>
        <w:behaviors>
          <w:behavior w:val="content"/>
        </w:behaviors>
        <w:guid w:val="{FD993DE9-9D45-413F-9E89-F746DC0B7487}"/>
      </w:docPartPr>
      <w:docPartBody>
        <w:p w:rsidR="005701AE" w:rsidRDefault="003C541B">
          <w:pPr>
            <w:pStyle w:val="9B77E9992591412C9665D518EF976274"/>
          </w:pPr>
          <w:r w:rsidRPr="006C405C">
            <w:rPr>
              <w:rStyle w:val="placeholder1Char"/>
            </w:rPr>
            <w:t>____________</w:t>
          </w:r>
        </w:p>
      </w:docPartBody>
    </w:docPart>
    <w:docPart>
      <w:docPartPr>
        <w:name w:val="4977265BE7A44B10969539448A30829D"/>
        <w:category>
          <w:name w:val="常规"/>
          <w:gallery w:val="placeholder"/>
        </w:category>
        <w:types>
          <w:type w:val="bbPlcHdr"/>
        </w:types>
        <w:behaviors>
          <w:behavior w:val="content"/>
        </w:behaviors>
        <w:guid w:val="{8F19E91A-0896-42C6-8411-D442A200457E}"/>
      </w:docPartPr>
      <w:docPartBody>
        <w:p w:rsidR="005701AE" w:rsidRDefault="003C541B">
          <w:pPr>
            <w:pStyle w:val="4977265BE7A44B10969539448A30829D"/>
          </w:pPr>
          <w:r w:rsidRPr="008F432C">
            <w:rPr>
              <w:rStyle w:val="placeholder1Char"/>
              <w:rFonts w:hint="eastAsia"/>
            </w:rPr>
            <w:t>选择</w:t>
          </w:r>
        </w:p>
      </w:docPartBody>
    </w:docPart>
    <w:docPart>
      <w:docPartPr>
        <w:name w:val="D7F5C5954EB34786B47BF385D7AA173C"/>
        <w:category>
          <w:name w:val="常规"/>
          <w:gallery w:val="placeholder"/>
        </w:category>
        <w:types>
          <w:type w:val="bbPlcHdr"/>
        </w:types>
        <w:behaviors>
          <w:behavior w:val="content"/>
        </w:behaviors>
        <w:guid w:val="{6BC5CF09-0A94-4852-B5F2-45D52AF25B57}"/>
      </w:docPartPr>
      <w:docPartBody>
        <w:p w:rsidR="005701AE" w:rsidRDefault="003C541B">
          <w:pPr>
            <w:pStyle w:val="D7F5C5954EB34786B47BF385D7AA173C"/>
          </w:pPr>
          <w:r w:rsidRPr="006C405C">
            <w:rPr>
              <w:rStyle w:val="placeholder1Char"/>
            </w:rPr>
            <w:t>____________</w:t>
          </w:r>
        </w:p>
      </w:docPartBody>
    </w:docPart>
    <w:docPart>
      <w:docPartPr>
        <w:name w:val="F58E6D93146F4E3DB9CD4661772C7CF8"/>
        <w:category>
          <w:name w:val="常规"/>
          <w:gallery w:val="placeholder"/>
        </w:category>
        <w:types>
          <w:type w:val="bbPlcHdr"/>
        </w:types>
        <w:behaviors>
          <w:behavior w:val="content"/>
        </w:behaviors>
        <w:guid w:val="{5B38F350-C023-4329-8996-1A408E870729}"/>
      </w:docPartPr>
      <w:docPartBody>
        <w:p w:rsidR="005701AE" w:rsidRDefault="003C541B">
          <w:pPr>
            <w:pStyle w:val="F58E6D93146F4E3DB9CD4661772C7CF8"/>
          </w:pPr>
          <w:r w:rsidRPr="008F432C">
            <w:rPr>
              <w:rStyle w:val="placeholder1Char"/>
              <w:rFonts w:hint="eastAsia"/>
            </w:rPr>
            <w:t>选择</w:t>
          </w:r>
        </w:p>
      </w:docPartBody>
    </w:docPart>
    <w:docPart>
      <w:docPartPr>
        <w:name w:val="A5A768F5B77D47AAAD2A193E87B6BBC8"/>
        <w:category>
          <w:name w:val="常规"/>
          <w:gallery w:val="placeholder"/>
        </w:category>
        <w:types>
          <w:type w:val="bbPlcHdr"/>
        </w:types>
        <w:behaviors>
          <w:behavior w:val="content"/>
        </w:behaviors>
        <w:guid w:val="{6055475C-FAD8-4729-97CE-DA8C48B73215}"/>
      </w:docPartPr>
      <w:docPartBody>
        <w:p w:rsidR="005701AE" w:rsidRDefault="003C541B">
          <w:pPr>
            <w:pStyle w:val="A5A768F5B77D47AAAD2A193E87B6BBC8"/>
          </w:pPr>
          <w:r w:rsidRPr="006C405C">
            <w:rPr>
              <w:rStyle w:val="placeholder1Char"/>
            </w:rPr>
            <w:t>____________</w:t>
          </w:r>
        </w:p>
      </w:docPartBody>
    </w:docPart>
    <w:docPart>
      <w:docPartPr>
        <w:name w:val="DB471A4F2E1D41169C62C82FA60A80A5"/>
        <w:category>
          <w:name w:val="常规"/>
          <w:gallery w:val="placeholder"/>
        </w:category>
        <w:types>
          <w:type w:val="bbPlcHdr"/>
        </w:types>
        <w:behaviors>
          <w:behavior w:val="content"/>
        </w:behaviors>
        <w:guid w:val="{0BE47DD0-2B4C-4E40-B8E7-DC11CBC5D3E7}"/>
      </w:docPartPr>
      <w:docPartBody>
        <w:p w:rsidR="005701AE" w:rsidRDefault="003C541B">
          <w:pPr>
            <w:pStyle w:val="DB471A4F2E1D41169C62C82FA60A80A5"/>
          </w:pPr>
          <w:r w:rsidRPr="008F432C">
            <w:rPr>
              <w:rStyle w:val="placeholder1Char"/>
            </w:rPr>
            <w:t>选择</w:t>
          </w:r>
        </w:p>
      </w:docPartBody>
    </w:docPart>
    <w:docPart>
      <w:docPartPr>
        <w:name w:val="335920C2734F4D748E080660030FA48F"/>
        <w:category>
          <w:name w:val="常规"/>
          <w:gallery w:val="placeholder"/>
        </w:category>
        <w:types>
          <w:type w:val="bbPlcHdr"/>
        </w:types>
        <w:behaviors>
          <w:behavior w:val="content"/>
        </w:behaviors>
        <w:guid w:val="{6208876B-5294-4CF0-8E16-BDFC64AF4737}"/>
      </w:docPartPr>
      <w:docPartBody>
        <w:p w:rsidR="005701AE" w:rsidRDefault="003C541B">
          <w:pPr>
            <w:pStyle w:val="335920C2734F4D748E080660030FA48F"/>
          </w:pPr>
          <w:r w:rsidRPr="006C405C">
            <w:rPr>
              <w:rStyle w:val="placeholder1Char"/>
            </w:rPr>
            <w:t>_____________</w:t>
          </w:r>
        </w:p>
      </w:docPartBody>
    </w:docPart>
    <w:docPart>
      <w:docPartPr>
        <w:name w:val="83149E908A1F448B86AEF3415CBA2A48"/>
        <w:category>
          <w:name w:val="常规"/>
          <w:gallery w:val="placeholder"/>
        </w:category>
        <w:types>
          <w:type w:val="bbPlcHdr"/>
        </w:types>
        <w:behaviors>
          <w:behavior w:val="content"/>
        </w:behaviors>
        <w:guid w:val="{DDF358A4-EA44-4020-A4C3-BDCE12153BC7}"/>
      </w:docPartPr>
      <w:docPartBody>
        <w:p w:rsidR="005701AE" w:rsidRDefault="003C541B">
          <w:pPr>
            <w:pStyle w:val="83149E908A1F448B86AEF3415CBA2A48"/>
          </w:pPr>
          <w:r w:rsidRPr="006C405C">
            <w:rPr>
              <w:rStyle w:val="placeholder1Char"/>
            </w:rPr>
            <w:t>_____________</w:t>
          </w:r>
        </w:p>
      </w:docPartBody>
    </w:docPart>
    <w:docPart>
      <w:docPartPr>
        <w:name w:val="0BCAEE89BE0941429FC9223CF79964F8"/>
        <w:category>
          <w:name w:val="常规"/>
          <w:gallery w:val="placeholder"/>
        </w:category>
        <w:types>
          <w:type w:val="bbPlcHdr"/>
        </w:types>
        <w:behaviors>
          <w:behavior w:val="content"/>
        </w:behaviors>
        <w:guid w:val="{52E5649B-6A22-4517-B9F8-BBD2CBF4B935}"/>
      </w:docPartPr>
      <w:docPartBody>
        <w:p w:rsidR="005701AE" w:rsidRDefault="003C541B">
          <w:pPr>
            <w:pStyle w:val="0BCAEE89BE0941429FC9223CF79964F8"/>
          </w:pPr>
          <w:r w:rsidRPr="006C405C">
            <w:rPr>
              <w:rStyle w:val="placeholder1Char"/>
            </w:rPr>
            <w:t>_____________</w:t>
          </w:r>
        </w:p>
      </w:docPartBody>
    </w:docPart>
    <w:docPart>
      <w:docPartPr>
        <w:name w:val="360AC5B8483444EB975B60FFB2FD0182"/>
        <w:category>
          <w:name w:val="常规"/>
          <w:gallery w:val="placeholder"/>
        </w:category>
        <w:types>
          <w:type w:val="bbPlcHdr"/>
        </w:types>
        <w:behaviors>
          <w:behavior w:val="content"/>
        </w:behaviors>
        <w:guid w:val="{773BFCA8-7A40-4901-A68C-2442346C1904}"/>
      </w:docPartPr>
      <w:docPartBody>
        <w:p w:rsidR="005701AE" w:rsidRDefault="003C541B">
          <w:pPr>
            <w:pStyle w:val="360AC5B8483444EB975B60FFB2FD0182"/>
          </w:pPr>
          <w:r w:rsidRPr="006C405C">
            <w:rPr>
              <w:rStyle w:val="placeholder1Char"/>
            </w:rPr>
            <w:t>_____________</w:t>
          </w:r>
        </w:p>
      </w:docPartBody>
    </w:docPart>
    <w:docPart>
      <w:docPartPr>
        <w:name w:val="9A9D0DCC98D546E0A9E531616BB8C5BA"/>
        <w:category>
          <w:name w:val="常规"/>
          <w:gallery w:val="placeholder"/>
        </w:category>
        <w:types>
          <w:type w:val="bbPlcHdr"/>
        </w:types>
        <w:behaviors>
          <w:behavior w:val="content"/>
        </w:behaviors>
        <w:guid w:val="{65E7AEFB-99D9-4CDE-A0BE-C0D7FB7F1D06}"/>
      </w:docPartPr>
      <w:docPartBody>
        <w:p w:rsidR="005701AE" w:rsidRDefault="003C541B">
          <w:pPr>
            <w:pStyle w:val="9A9D0DCC98D546E0A9E531616BB8C5BA"/>
          </w:pPr>
          <w:r w:rsidRPr="006C405C">
            <w:rPr>
              <w:rStyle w:val="placeholder1Char"/>
            </w:rPr>
            <w:t>_____________</w:t>
          </w:r>
        </w:p>
      </w:docPartBody>
    </w:docPart>
    <w:docPart>
      <w:docPartPr>
        <w:name w:val="D546B1A0983A4F91821E725FC6A150FA"/>
        <w:category>
          <w:name w:val="常规"/>
          <w:gallery w:val="placeholder"/>
        </w:category>
        <w:types>
          <w:type w:val="bbPlcHdr"/>
        </w:types>
        <w:behaviors>
          <w:behavior w:val="content"/>
        </w:behaviors>
        <w:guid w:val="{E00E5BA3-BBE0-458A-B276-7F6BFE9E2118}"/>
      </w:docPartPr>
      <w:docPartBody>
        <w:p w:rsidR="005701AE" w:rsidRDefault="003C541B">
          <w:pPr>
            <w:pStyle w:val="D546B1A0983A4F91821E725FC6A150FA"/>
          </w:pPr>
          <w:r w:rsidRPr="006C405C">
            <w:rPr>
              <w:rStyle w:val="placeholder1Char"/>
            </w:rPr>
            <w:t>_____________</w:t>
          </w:r>
        </w:p>
      </w:docPartBody>
    </w:docPart>
    <w:docPart>
      <w:docPartPr>
        <w:name w:val="7B5CB02B97DC4478B5716858A395CA13"/>
        <w:category>
          <w:name w:val="常规"/>
          <w:gallery w:val="placeholder"/>
        </w:category>
        <w:types>
          <w:type w:val="bbPlcHdr"/>
        </w:types>
        <w:behaviors>
          <w:behavior w:val="content"/>
        </w:behaviors>
        <w:guid w:val="{7C8FE57E-8B4F-4539-9C2E-3ECE63E7270F}"/>
      </w:docPartPr>
      <w:docPartBody>
        <w:p w:rsidR="005701AE" w:rsidRDefault="003C541B">
          <w:pPr>
            <w:pStyle w:val="7B5CB02B97DC4478B5716858A395CA13"/>
          </w:pPr>
          <w:r w:rsidRPr="006C405C">
            <w:rPr>
              <w:rStyle w:val="placeholder1Char"/>
            </w:rPr>
            <w:t>_____________</w:t>
          </w:r>
        </w:p>
      </w:docPartBody>
    </w:docPart>
    <w:docPart>
      <w:docPartPr>
        <w:name w:val="9D198B536846455E8E1AD7055977D4BB"/>
        <w:category>
          <w:name w:val="常规"/>
          <w:gallery w:val="placeholder"/>
        </w:category>
        <w:types>
          <w:type w:val="bbPlcHdr"/>
        </w:types>
        <w:behaviors>
          <w:behavior w:val="content"/>
        </w:behaviors>
        <w:guid w:val="{3986C72C-8114-470A-B3F1-FB843DEE4E54}"/>
      </w:docPartPr>
      <w:docPartBody>
        <w:p w:rsidR="005701AE" w:rsidRDefault="003C541B">
          <w:pPr>
            <w:pStyle w:val="9D198B536846455E8E1AD7055977D4BB"/>
          </w:pPr>
          <w:r w:rsidRPr="006C405C">
            <w:rPr>
              <w:rStyle w:val="placeholder1Char"/>
            </w:rPr>
            <w:t>_____________</w:t>
          </w:r>
        </w:p>
      </w:docPartBody>
    </w:docPart>
    <w:docPart>
      <w:docPartPr>
        <w:name w:val="AF06A53FACB3408A8516FB9064AD7DE8"/>
        <w:category>
          <w:name w:val="常规"/>
          <w:gallery w:val="placeholder"/>
        </w:category>
        <w:types>
          <w:type w:val="bbPlcHdr"/>
        </w:types>
        <w:behaviors>
          <w:behavior w:val="content"/>
        </w:behaviors>
        <w:guid w:val="{7DD34ECB-55B8-4044-B078-60790360C6EF}"/>
      </w:docPartPr>
      <w:docPartBody>
        <w:p w:rsidR="005701AE" w:rsidRDefault="003C541B">
          <w:pPr>
            <w:pStyle w:val="AF06A53FACB3408A8516FB9064AD7DE8"/>
          </w:pPr>
          <w:r w:rsidRPr="006C405C">
            <w:rPr>
              <w:rStyle w:val="placeholder1Char"/>
            </w:rPr>
            <w:t>_____________</w:t>
          </w:r>
        </w:p>
      </w:docPartBody>
    </w:docPart>
    <w:docPart>
      <w:docPartPr>
        <w:name w:val="3CACED9994BA48498A538B8129B92076"/>
        <w:category>
          <w:name w:val="常规"/>
          <w:gallery w:val="placeholder"/>
        </w:category>
        <w:types>
          <w:type w:val="bbPlcHdr"/>
        </w:types>
        <w:behaviors>
          <w:behavior w:val="content"/>
        </w:behaviors>
        <w:guid w:val="{78A01ED0-884D-48C8-9FF6-0FE6C9D0AD83}"/>
      </w:docPartPr>
      <w:docPartBody>
        <w:p w:rsidR="005701AE" w:rsidRDefault="003C541B">
          <w:pPr>
            <w:pStyle w:val="3CACED9994BA48498A538B8129B92076"/>
          </w:pPr>
          <w:r w:rsidRPr="006C405C">
            <w:rPr>
              <w:rStyle w:val="placeholder1Char"/>
            </w:rPr>
            <w:t>_____________</w:t>
          </w:r>
        </w:p>
      </w:docPartBody>
    </w:docPart>
    <w:docPart>
      <w:docPartPr>
        <w:name w:val="C8B479F4C3AB4F1B841674A6F583EE0E"/>
        <w:category>
          <w:name w:val="常规"/>
          <w:gallery w:val="placeholder"/>
        </w:category>
        <w:types>
          <w:type w:val="bbPlcHdr"/>
        </w:types>
        <w:behaviors>
          <w:behavior w:val="content"/>
        </w:behaviors>
        <w:guid w:val="{A0C15102-845D-4D46-89A4-091E09F7F1F1}"/>
      </w:docPartPr>
      <w:docPartBody>
        <w:p w:rsidR="005701AE" w:rsidRDefault="003C541B">
          <w:pPr>
            <w:pStyle w:val="C8B479F4C3AB4F1B841674A6F583EE0E"/>
          </w:pPr>
          <w:r w:rsidRPr="006C405C">
            <w:rPr>
              <w:rStyle w:val="placeholder1Char"/>
            </w:rPr>
            <w:t>_____________</w:t>
          </w:r>
        </w:p>
      </w:docPartBody>
    </w:docPart>
    <w:docPart>
      <w:docPartPr>
        <w:name w:val="0B23215129EB4E3F98F505CABB185E19"/>
        <w:category>
          <w:name w:val="常规"/>
          <w:gallery w:val="placeholder"/>
        </w:category>
        <w:types>
          <w:type w:val="bbPlcHdr"/>
        </w:types>
        <w:behaviors>
          <w:behavior w:val="content"/>
        </w:behaviors>
        <w:guid w:val="{02030A6B-D73B-4278-9B1D-F2E95F186AA1}"/>
      </w:docPartPr>
      <w:docPartBody>
        <w:p w:rsidR="005701AE" w:rsidRDefault="003C541B">
          <w:pPr>
            <w:pStyle w:val="0B23215129EB4E3F98F505CABB185E19"/>
          </w:pPr>
          <w:r w:rsidRPr="006C405C">
            <w:rPr>
              <w:rStyle w:val="placeholder1Char"/>
            </w:rPr>
            <w:t>_____________</w:t>
          </w:r>
        </w:p>
      </w:docPartBody>
    </w:docPart>
    <w:docPart>
      <w:docPartPr>
        <w:name w:val="D766F7449A8243819A297B12833754B7"/>
        <w:category>
          <w:name w:val="常规"/>
          <w:gallery w:val="placeholder"/>
        </w:category>
        <w:types>
          <w:type w:val="bbPlcHdr"/>
        </w:types>
        <w:behaviors>
          <w:behavior w:val="content"/>
        </w:behaviors>
        <w:guid w:val="{6F4BC4C6-A537-4B71-B414-A1212DBC8F2F}"/>
      </w:docPartPr>
      <w:docPartBody>
        <w:p w:rsidR="005701AE" w:rsidRDefault="003C541B">
          <w:pPr>
            <w:pStyle w:val="D766F7449A8243819A297B12833754B7"/>
          </w:pPr>
          <w:r w:rsidRPr="006C405C">
            <w:rPr>
              <w:rStyle w:val="placeholder1Char"/>
            </w:rPr>
            <w:t>_____________</w:t>
          </w:r>
        </w:p>
      </w:docPartBody>
    </w:docPart>
    <w:docPart>
      <w:docPartPr>
        <w:name w:val="F7D0664A7C9D4A3DA92DC0B4E636D954"/>
        <w:category>
          <w:name w:val="常规"/>
          <w:gallery w:val="placeholder"/>
        </w:category>
        <w:types>
          <w:type w:val="bbPlcHdr"/>
        </w:types>
        <w:behaviors>
          <w:behavior w:val="content"/>
        </w:behaviors>
        <w:guid w:val="{3FD48C1B-264E-4614-BAE3-93EEE55FABDC}"/>
      </w:docPartPr>
      <w:docPartBody>
        <w:p w:rsidR="005701AE" w:rsidRDefault="003C541B">
          <w:pPr>
            <w:pStyle w:val="F7D0664A7C9D4A3DA92DC0B4E636D954"/>
          </w:pPr>
          <w:r w:rsidRPr="006C405C">
            <w:rPr>
              <w:rStyle w:val="placeholder1Char"/>
              <w:rFonts w:hint="eastAsia"/>
            </w:rPr>
            <w:t>___________</w:t>
          </w:r>
        </w:p>
      </w:docPartBody>
    </w:docPart>
    <w:docPart>
      <w:docPartPr>
        <w:name w:val="84EE84E7B6C7448D885FD5EDEA11D99A"/>
        <w:category>
          <w:name w:val="常规"/>
          <w:gallery w:val="placeholder"/>
        </w:category>
        <w:types>
          <w:type w:val="bbPlcHdr"/>
        </w:types>
        <w:behaviors>
          <w:behavior w:val="content"/>
        </w:behaviors>
        <w:guid w:val="{013D6E4D-722E-4E7E-956D-78399E20D81E}"/>
      </w:docPartPr>
      <w:docPartBody>
        <w:p w:rsidR="005701AE" w:rsidRDefault="003C541B">
          <w:pPr>
            <w:pStyle w:val="84EE84E7B6C7448D885FD5EDEA11D99A"/>
          </w:pPr>
          <w:r w:rsidRPr="006C405C">
            <w:rPr>
              <w:rStyle w:val="placeholder1Char"/>
              <w:rFonts w:hint="eastAsia"/>
            </w:rPr>
            <w:t>___________</w:t>
          </w:r>
        </w:p>
      </w:docPartBody>
    </w:docPart>
    <w:docPart>
      <w:docPartPr>
        <w:name w:val="46AFB7D2A1194EB29AE81F225D9C3ED1"/>
        <w:category>
          <w:name w:val="常规"/>
          <w:gallery w:val="placeholder"/>
        </w:category>
        <w:types>
          <w:type w:val="bbPlcHdr"/>
        </w:types>
        <w:behaviors>
          <w:behavior w:val="content"/>
        </w:behaviors>
        <w:guid w:val="{DF98F637-0487-4B27-9D6C-3B51A4ED6779}"/>
      </w:docPartPr>
      <w:docPartBody>
        <w:p w:rsidR="005701AE" w:rsidRDefault="003C541B">
          <w:pPr>
            <w:pStyle w:val="46AFB7D2A1194EB29AE81F225D9C3ED1"/>
          </w:pPr>
          <w:r w:rsidRPr="006C405C">
            <w:rPr>
              <w:rStyle w:val="placeholder1Char"/>
            </w:rPr>
            <w:t>_____________</w:t>
          </w:r>
        </w:p>
      </w:docPartBody>
    </w:docPart>
    <w:docPart>
      <w:docPartPr>
        <w:name w:val="234FD168A85D4C61BC5275C4CDB4A9CA"/>
        <w:category>
          <w:name w:val="常规"/>
          <w:gallery w:val="placeholder"/>
        </w:category>
        <w:types>
          <w:type w:val="bbPlcHdr"/>
        </w:types>
        <w:behaviors>
          <w:behavior w:val="content"/>
        </w:behaviors>
        <w:guid w:val="{A47C3036-3483-428F-8058-39B6F9D51C0A}"/>
      </w:docPartPr>
      <w:docPartBody>
        <w:p w:rsidR="005701AE" w:rsidRDefault="003C541B">
          <w:pPr>
            <w:pStyle w:val="234FD168A85D4C61BC5275C4CDB4A9CA"/>
          </w:pPr>
          <w:r w:rsidRPr="006C405C">
            <w:rPr>
              <w:rStyle w:val="placeholder1Char"/>
            </w:rPr>
            <w:t>_____________</w:t>
          </w:r>
        </w:p>
      </w:docPartBody>
    </w:docPart>
    <w:docPart>
      <w:docPartPr>
        <w:name w:val="4D07BE3ADE3940C0A76B0A818C0B82C8"/>
        <w:category>
          <w:name w:val="常规"/>
          <w:gallery w:val="placeholder"/>
        </w:category>
        <w:types>
          <w:type w:val="bbPlcHdr"/>
        </w:types>
        <w:behaviors>
          <w:behavior w:val="content"/>
        </w:behaviors>
        <w:guid w:val="{9BC9DD22-1DDE-4629-AB71-122CB50029F0}"/>
      </w:docPartPr>
      <w:docPartBody>
        <w:p w:rsidR="005701AE" w:rsidRDefault="003C541B">
          <w:pPr>
            <w:pStyle w:val="4D07BE3ADE3940C0A76B0A818C0B82C8"/>
          </w:pPr>
          <w:r w:rsidRPr="006C405C">
            <w:rPr>
              <w:rStyle w:val="placeholder1Char"/>
            </w:rPr>
            <w:t>_____________</w:t>
          </w:r>
        </w:p>
      </w:docPartBody>
    </w:docPart>
    <w:docPart>
      <w:docPartPr>
        <w:name w:val="9E38038628D14DA4BCF455EDF5E175ED"/>
        <w:category>
          <w:name w:val="常规"/>
          <w:gallery w:val="placeholder"/>
        </w:category>
        <w:types>
          <w:type w:val="bbPlcHdr"/>
        </w:types>
        <w:behaviors>
          <w:behavior w:val="content"/>
        </w:behaviors>
        <w:guid w:val="{DDB38190-3A71-4012-8381-5248B2764451}"/>
      </w:docPartPr>
      <w:docPartBody>
        <w:p w:rsidR="005701AE" w:rsidRDefault="003C541B">
          <w:pPr>
            <w:pStyle w:val="9E38038628D14DA4BCF455EDF5E175ED"/>
          </w:pPr>
          <w:r w:rsidRPr="006C405C">
            <w:rPr>
              <w:rStyle w:val="placeholder1Char"/>
            </w:rPr>
            <w:t>_____________</w:t>
          </w:r>
        </w:p>
      </w:docPartBody>
    </w:docPart>
    <w:docPart>
      <w:docPartPr>
        <w:name w:val="DE32D51FE0DB4745B0B5998B8595409A"/>
        <w:category>
          <w:name w:val="常规"/>
          <w:gallery w:val="placeholder"/>
        </w:category>
        <w:types>
          <w:type w:val="bbPlcHdr"/>
        </w:types>
        <w:behaviors>
          <w:behavior w:val="content"/>
        </w:behaviors>
        <w:guid w:val="{EC1F7DBD-3123-4074-AA7C-01317F74AB12}"/>
      </w:docPartPr>
      <w:docPartBody>
        <w:p w:rsidR="005701AE" w:rsidRDefault="003C541B">
          <w:pPr>
            <w:pStyle w:val="DE32D51FE0DB4745B0B5998B8595409A"/>
          </w:pPr>
          <w:r w:rsidRPr="006C405C">
            <w:rPr>
              <w:rStyle w:val="placeholder1Char"/>
            </w:rPr>
            <w:t>_____________</w:t>
          </w:r>
        </w:p>
      </w:docPartBody>
    </w:docPart>
    <w:docPart>
      <w:docPartPr>
        <w:name w:val="3006CF0A9BBF47129DC44A2048A6E086"/>
        <w:category>
          <w:name w:val="常规"/>
          <w:gallery w:val="placeholder"/>
        </w:category>
        <w:types>
          <w:type w:val="bbPlcHdr"/>
        </w:types>
        <w:behaviors>
          <w:behavior w:val="content"/>
        </w:behaviors>
        <w:guid w:val="{3FAEB5A8-C251-44BA-957E-E30C9BFAF390}"/>
      </w:docPartPr>
      <w:docPartBody>
        <w:p w:rsidR="005701AE" w:rsidRDefault="003C541B">
          <w:pPr>
            <w:pStyle w:val="3006CF0A9BBF47129DC44A2048A6E086"/>
          </w:pPr>
          <w:r w:rsidRPr="006C405C">
            <w:rPr>
              <w:rStyle w:val="placeholder1Char"/>
            </w:rPr>
            <w:t>_____________</w:t>
          </w:r>
        </w:p>
      </w:docPartBody>
    </w:docPart>
    <w:docPart>
      <w:docPartPr>
        <w:name w:val="539CC03DA23D4B47A34B245ED8605E59"/>
        <w:category>
          <w:name w:val="常规"/>
          <w:gallery w:val="placeholder"/>
        </w:category>
        <w:types>
          <w:type w:val="bbPlcHdr"/>
        </w:types>
        <w:behaviors>
          <w:behavior w:val="content"/>
        </w:behaviors>
        <w:guid w:val="{87DF995F-4A18-443B-83FD-3893D2668176}"/>
      </w:docPartPr>
      <w:docPartBody>
        <w:p w:rsidR="005701AE" w:rsidRDefault="003C541B">
          <w:pPr>
            <w:pStyle w:val="539CC03DA23D4B47A34B245ED8605E59"/>
          </w:pPr>
          <w:r w:rsidRPr="006C405C">
            <w:rPr>
              <w:rStyle w:val="placeholder1Char"/>
            </w:rPr>
            <w:t>_____________</w:t>
          </w:r>
        </w:p>
      </w:docPartBody>
    </w:docPart>
    <w:docPart>
      <w:docPartPr>
        <w:name w:val="600F3D66577D4C76A80B89E64A985FB2"/>
        <w:category>
          <w:name w:val="常规"/>
          <w:gallery w:val="placeholder"/>
        </w:category>
        <w:types>
          <w:type w:val="bbPlcHdr"/>
        </w:types>
        <w:behaviors>
          <w:behavior w:val="content"/>
        </w:behaviors>
        <w:guid w:val="{896F20BA-BB09-4824-9EAA-FB9E2054534F}"/>
      </w:docPartPr>
      <w:docPartBody>
        <w:p w:rsidR="005701AE" w:rsidRDefault="003C541B">
          <w:pPr>
            <w:pStyle w:val="600F3D66577D4C76A80B89E64A985FB2"/>
          </w:pPr>
          <w:r w:rsidRPr="006C405C">
            <w:rPr>
              <w:rStyle w:val="placeholder1Char"/>
            </w:rPr>
            <w:t>_____________</w:t>
          </w:r>
        </w:p>
      </w:docPartBody>
    </w:docPart>
    <w:docPart>
      <w:docPartPr>
        <w:name w:val="5E0E7576675E47719BB55492C3FA0EA0"/>
        <w:category>
          <w:name w:val="常规"/>
          <w:gallery w:val="placeholder"/>
        </w:category>
        <w:types>
          <w:type w:val="bbPlcHdr"/>
        </w:types>
        <w:behaviors>
          <w:behavior w:val="content"/>
        </w:behaviors>
        <w:guid w:val="{2D585938-FDDE-4D95-B938-F27E672CA498}"/>
      </w:docPartPr>
      <w:docPartBody>
        <w:p w:rsidR="005701AE" w:rsidRDefault="003C541B">
          <w:pPr>
            <w:pStyle w:val="5E0E7576675E47719BB55492C3FA0EA0"/>
          </w:pPr>
          <w:r w:rsidRPr="006C405C">
            <w:rPr>
              <w:rStyle w:val="placeholder1Char"/>
            </w:rPr>
            <w:t>_____________</w:t>
          </w:r>
        </w:p>
      </w:docPartBody>
    </w:docPart>
    <w:docPart>
      <w:docPartPr>
        <w:name w:val="DC28B14758C240FE9F437F9B8CBD2FD2"/>
        <w:category>
          <w:name w:val="常规"/>
          <w:gallery w:val="placeholder"/>
        </w:category>
        <w:types>
          <w:type w:val="bbPlcHdr"/>
        </w:types>
        <w:behaviors>
          <w:behavior w:val="content"/>
        </w:behaviors>
        <w:guid w:val="{4F89B764-367F-4C4F-A326-813390722E61}"/>
      </w:docPartPr>
      <w:docPartBody>
        <w:p w:rsidR="005701AE" w:rsidRDefault="003C541B">
          <w:pPr>
            <w:pStyle w:val="DC28B14758C240FE9F437F9B8CBD2FD2"/>
          </w:pPr>
          <w:r w:rsidRPr="006C405C">
            <w:rPr>
              <w:rStyle w:val="placeholder1Char"/>
            </w:rPr>
            <w:t>_____________</w:t>
          </w:r>
        </w:p>
      </w:docPartBody>
    </w:docPart>
    <w:docPart>
      <w:docPartPr>
        <w:name w:val="AD4CA0FC55C44AAF9DC9EE0B9DA61AFF"/>
        <w:category>
          <w:name w:val="常规"/>
          <w:gallery w:val="placeholder"/>
        </w:category>
        <w:types>
          <w:type w:val="bbPlcHdr"/>
        </w:types>
        <w:behaviors>
          <w:behavior w:val="content"/>
        </w:behaviors>
        <w:guid w:val="{FA873875-83EC-4B29-B10A-1FA75129FF8F}"/>
      </w:docPartPr>
      <w:docPartBody>
        <w:p w:rsidR="005701AE" w:rsidRDefault="003C541B">
          <w:pPr>
            <w:pStyle w:val="AD4CA0FC55C44AAF9DC9EE0B9DA61AFF"/>
          </w:pPr>
          <w:r w:rsidRPr="006C405C">
            <w:rPr>
              <w:rStyle w:val="placeholder1Char"/>
            </w:rPr>
            <w:t>_____________</w:t>
          </w:r>
        </w:p>
      </w:docPartBody>
    </w:docPart>
    <w:docPart>
      <w:docPartPr>
        <w:name w:val="1BED1DA7A3CD4E048DC0224F552CECCC"/>
        <w:category>
          <w:name w:val="常规"/>
          <w:gallery w:val="placeholder"/>
        </w:category>
        <w:types>
          <w:type w:val="bbPlcHdr"/>
        </w:types>
        <w:behaviors>
          <w:behavior w:val="content"/>
        </w:behaviors>
        <w:guid w:val="{8A857AA9-4B57-4A42-A1CC-2F6DA5D2FB4D}"/>
      </w:docPartPr>
      <w:docPartBody>
        <w:p w:rsidR="005701AE" w:rsidRDefault="003C541B">
          <w:pPr>
            <w:pStyle w:val="1BED1DA7A3CD4E048DC0224F552CECCC"/>
          </w:pPr>
          <w:r w:rsidRPr="006C405C">
            <w:rPr>
              <w:rStyle w:val="placeholder1Char"/>
            </w:rPr>
            <w:t>_____________</w:t>
          </w:r>
        </w:p>
      </w:docPartBody>
    </w:docPart>
    <w:docPart>
      <w:docPartPr>
        <w:name w:val="78087D02C9184B85B98AEFD2557D3416"/>
        <w:category>
          <w:name w:val="常规"/>
          <w:gallery w:val="placeholder"/>
        </w:category>
        <w:types>
          <w:type w:val="bbPlcHdr"/>
        </w:types>
        <w:behaviors>
          <w:behavior w:val="content"/>
        </w:behaviors>
        <w:guid w:val="{181B630C-ECB9-40AF-A9D7-CCE94D25E4B3}"/>
      </w:docPartPr>
      <w:docPartBody>
        <w:p w:rsidR="005701AE" w:rsidRDefault="003C541B">
          <w:pPr>
            <w:pStyle w:val="78087D02C9184B85B98AEFD2557D3416"/>
          </w:pPr>
          <w:r w:rsidRPr="006C405C">
            <w:rPr>
              <w:rStyle w:val="placeholder1Char"/>
            </w:rPr>
            <w:t>_____________</w:t>
          </w:r>
        </w:p>
      </w:docPartBody>
    </w:docPart>
    <w:docPart>
      <w:docPartPr>
        <w:name w:val="32A7E3B8CAD84D109CE36F8E2267B67F"/>
        <w:category>
          <w:name w:val="常规"/>
          <w:gallery w:val="placeholder"/>
        </w:category>
        <w:types>
          <w:type w:val="bbPlcHdr"/>
        </w:types>
        <w:behaviors>
          <w:behavior w:val="content"/>
        </w:behaviors>
        <w:guid w:val="{2DE65CDC-4FB0-47BB-BD18-BC4E1C0FA7A7}"/>
      </w:docPartPr>
      <w:docPartBody>
        <w:p w:rsidR="005701AE" w:rsidRDefault="003C541B">
          <w:pPr>
            <w:pStyle w:val="32A7E3B8CAD84D109CE36F8E2267B67F"/>
          </w:pPr>
          <w:r w:rsidRPr="006C405C">
            <w:rPr>
              <w:rStyle w:val="placeholder1Char"/>
            </w:rPr>
            <w:t>_____________</w:t>
          </w:r>
        </w:p>
      </w:docPartBody>
    </w:docPart>
    <w:docPart>
      <w:docPartPr>
        <w:name w:val="06C72ED1D0CA425B96F0E0D83F44D35B"/>
        <w:category>
          <w:name w:val="常规"/>
          <w:gallery w:val="placeholder"/>
        </w:category>
        <w:types>
          <w:type w:val="bbPlcHdr"/>
        </w:types>
        <w:behaviors>
          <w:behavior w:val="content"/>
        </w:behaviors>
        <w:guid w:val="{E18D79DA-E04B-4061-BEF4-0FA6C02836ED}"/>
      </w:docPartPr>
      <w:docPartBody>
        <w:p w:rsidR="005701AE" w:rsidRDefault="003C541B">
          <w:pPr>
            <w:pStyle w:val="06C72ED1D0CA425B96F0E0D83F44D35B"/>
          </w:pPr>
          <w:r w:rsidRPr="006C405C">
            <w:rPr>
              <w:rStyle w:val="placeholder1Char"/>
            </w:rPr>
            <w:t>_____________</w:t>
          </w:r>
        </w:p>
      </w:docPartBody>
    </w:docPart>
    <w:docPart>
      <w:docPartPr>
        <w:name w:val="6825A1E4079644E380F291CBCD732ADC"/>
        <w:category>
          <w:name w:val="常规"/>
          <w:gallery w:val="placeholder"/>
        </w:category>
        <w:types>
          <w:type w:val="bbPlcHdr"/>
        </w:types>
        <w:behaviors>
          <w:behavior w:val="content"/>
        </w:behaviors>
        <w:guid w:val="{A9E8F151-D948-41CF-A801-806161781FA1}"/>
      </w:docPartPr>
      <w:docPartBody>
        <w:p w:rsidR="005701AE" w:rsidRDefault="003C541B">
          <w:pPr>
            <w:pStyle w:val="6825A1E4079644E380F291CBCD732ADC"/>
          </w:pPr>
          <w:r w:rsidRPr="006C405C">
            <w:rPr>
              <w:rStyle w:val="placeholder1Char"/>
            </w:rPr>
            <w:t>_____________</w:t>
          </w:r>
        </w:p>
      </w:docPartBody>
    </w:docPart>
    <w:docPart>
      <w:docPartPr>
        <w:name w:val="2D1B8B61635E41A49A8F291C833D5BBB"/>
        <w:category>
          <w:name w:val="常规"/>
          <w:gallery w:val="placeholder"/>
        </w:category>
        <w:types>
          <w:type w:val="bbPlcHdr"/>
        </w:types>
        <w:behaviors>
          <w:behavior w:val="content"/>
        </w:behaviors>
        <w:guid w:val="{0BBB865A-A342-49DA-9D03-4DCFD0DAD8A1}"/>
      </w:docPartPr>
      <w:docPartBody>
        <w:p w:rsidR="005701AE" w:rsidRDefault="003C541B">
          <w:pPr>
            <w:pStyle w:val="2D1B8B61635E41A49A8F291C833D5BBB"/>
          </w:pPr>
          <w:r w:rsidRPr="006C405C">
            <w:rPr>
              <w:rStyle w:val="placeholder1Char"/>
            </w:rPr>
            <w:t>_____________</w:t>
          </w:r>
        </w:p>
      </w:docPartBody>
    </w:docPart>
    <w:docPart>
      <w:docPartPr>
        <w:name w:val="BEC93799F60D4344B5C661CE401E3313"/>
        <w:category>
          <w:name w:val="常规"/>
          <w:gallery w:val="placeholder"/>
        </w:category>
        <w:types>
          <w:type w:val="bbPlcHdr"/>
        </w:types>
        <w:behaviors>
          <w:behavior w:val="content"/>
        </w:behaviors>
        <w:guid w:val="{4C676FB8-BD80-429C-AF61-210A505295C3}"/>
      </w:docPartPr>
      <w:docPartBody>
        <w:p w:rsidR="005701AE" w:rsidRDefault="003C541B">
          <w:pPr>
            <w:pStyle w:val="BEC93799F60D4344B5C661CE401E3313"/>
          </w:pPr>
          <w:r w:rsidRPr="006C405C">
            <w:rPr>
              <w:rStyle w:val="placeholder1Char"/>
            </w:rPr>
            <w:t>_____________</w:t>
          </w:r>
        </w:p>
      </w:docPartBody>
    </w:docPart>
    <w:docPart>
      <w:docPartPr>
        <w:name w:val="D240F8D489314333A62D0B3F7B7DF015"/>
        <w:category>
          <w:name w:val="常规"/>
          <w:gallery w:val="placeholder"/>
        </w:category>
        <w:types>
          <w:type w:val="bbPlcHdr"/>
        </w:types>
        <w:behaviors>
          <w:behavior w:val="content"/>
        </w:behaviors>
        <w:guid w:val="{0AE65B08-616A-4B73-8833-E0F1D4086F06}"/>
      </w:docPartPr>
      <w:docPartBody>
        <w:p w:rsidR="005701AE" w:rsidRDefault="003C541B">
          <w:pPr>
            <w:pStyle w:val="D240F8D489314333A62D0B3F7B7DF015"/>
          </w:pPr>
          <w:r w:rsidRPr="006C405C">
            <w:rPr>
              <w:rStyle w:val="placeholder1Char"/>
            </w:rPr>
            <w:t>_____________</w:t>
          </w:r>
        </w:p>
      </w:docPartBody>
    </w:docPart>
    <w:docPart>
      <w:docPartPr>
        <w:name w:val="81404822B97F4967B3EBE02CF73F35B7"/>
        <w:category>
          <w:name w:val="常规"/>
          <w:gallery w:val="placeholder"/>
        </w:category>
        <w:types>
          <w:type w:val="bbPlcHdr"/>
        </w:types>
        <w:behaviors>
          <w:behavior w:val="content"/>
        </w:behaviors>
        <w:guid w:val="{BA9E9760-6BAD-4F21-B255-9CFE9F90222A}"/>
      </w:docPartPr>
      <w:docPartBody>
        <w:p w:rsidR="005701AE" w:rsidRDefault="003C541B">
          <w:pPr>
            <w:pStyle w:val="81404822B97F4967B3EBE02CF73F35B7"/>
          </w:pPr>
          <w:r w:rsidRPr="006C405C">
            <w:rPr>
              <w:rStyle w:val="placeholder1Char"/>
            </w:rPr>
            <w:t>_____________</w:t>
          </w:r>
        </w:p>
      </w:docPartBody>
    </w:docPart>
    <w:docPart>
      <w:docPartPr>
        <w:name w:val="51D1B76F65494F33A2AACCD5382A5314"/>
        <w:category>
          <w:name w:val="常规"/>
          <w:gallery w:val="placeholder"/>
        </w:category>
        <w:types>
          <w:type w:val="bbPlcHdr"/>
        </w:types>
        <w:behaviors>
          <w:behavior w:val="content"/>
        </w:behaviors>
        <w:guid w:val="{70467624-7A44-4812-8B20-10BEFCBC4A58}"/>
      </w:docPartPr>
      <w:docPartBody>
        <w:p w:rsidR="005701AE" w:rsidRDefault="003C541B">
          <w:pPr>
            <w:pStyle w:val="51D1B76F65494F33A2AACCD5382A5314"/>
          </w:pPr>
          <w:r w:rsidRPr="006C405C">
            <w:rPr>
              <w:rStyle w:val="placeholder1Char"/>
            </w:rPr>
            <w:t>_____________</w:t>
          </w:r>
        </w:p>
      </w:docPartBody>
    </w:docPart>
    <w:docPart>
      <w:docPartPr>
        <w:name w:val="48FB824767794F5BBB3C54660613C99C"/>
        <w:category>
          <w:name w:val="常规"/>
          <w:gallery w:val="placeholder"/>
        </w:category>
        <w:types>
          <w:type w:val="bbPlcHdr"/>
        </w:types>
        <w:behaviors>
          <w:behavior w:val="content"/>
        </w:behaviors>
        <w:guid w:val="{73101A7F-5842-407B-B712-C99A29A69B1E}"/>
      </w:docPartPr>
      <w:docPartBody>
        <w:p w:rsidR="005701AE" w:rsidRDefault="003C541B">
          <w:pPr>
            <w:pStyle w:val="48FB824767794F5BBB3C54660613C99C"/>
          </w:pPr>
          <w:r w:rsidRPr="006C405C">
            <w:rPr>
              <w:rStyle w:val="placeholder1Char"/>
            </w:rPr>
            <w:t>_____________</w:t>
          </w:r>
        </w:p>
      </w:docPartBody>
    </w:docPart>
    <w:docPart>
      <w:docPartPr>
        <w:name w:val="B9E501104ADF42D49A05B91289A6D7B6"/>
        <w:category>
          <w:name w:val="常规"/>
          <w:gallery w:val="placeholder"/>
        </w:category>
        <w:types>
          <w:type w:val="bbPlcHdr"/>
        </w:types>
        <w:behaviors>
          <w:behavior w:val="content"/>
        </w:behaviors>
        <w:guid w:val="{D0DC54B7-6FCA-41E2-A1A1-C90B51754108}"/>
      </w:docPartPr>
      <w:docPartBody>
        <w:p w:rsidR="005701AE" w:rsidRDefault="003C541B">
          <w:pPr>
            <w:pStyle w:val="B9E501104ADF42D49A05B91289A6D7B6"/>
          </w:pPr>
          <w:r w:rsidRPr="006C405C">
            <w:rPr>
              <w:rStyle w:val="placeholder1Char"/>
            </w:rPr>
            <w:t>_____________</w:t>
          </w:r>
        </w:p>
      </w:docPartBody>
    </w:docPart>
    <w:docPart>
      <w:docPartPr>
        <w:name w:val="81E37B3C70FE44288C1770EAE4C008B0"/>
        <w:category>
          <w:name w:val="常规"/>
          <w:gallery w:val="placeholder"/>
        </w:category>
        <w:types>
          <w:type w:val="bbPlcHdr"/>
        </w:types>
        <w:behaviors>
          <w:behavior w:val="content"/>
        </w:behaviors>
        <w:guid w:val="{0554A7F7-C2C1-4716-8E7C-CDE30096E8D8}"/>
      </w:docPartPr>
      <w:docPartBody>
        <w:p w:rsidR="005701AE" w:rsidRDefault="003C541B">
          <w:pPr>
            <w:pStyle w:val="81E37B3C70FE44288C1770EAE4C008B0"/>
          </w:pPr>
          <w:r w:rsidRPr="006C405C">
            <w:rPr>
              <w:rStyle w:val="placeholder1Char"/>
            </w:rPr>
            <w:t>_____________</w:t>
          </w:r>
        </w:p>
      </w:docPartBody>
    </w:docPart>
    <w:docPart>
      <w:docPartPr>
        <w:name w:val="E88938CA0F5B4B4BA387384136BB6281"/>
        <w:category>
          <w:name w:val="常规"/>
          <w:gallery w:val="placeholder"/>
        </w:category>
        <w:types>
          <w:type w:val="bbPlcHdr"/>
        </w:types>
        <w:behaviors>
          <w:behavior w:val="content"/>
        </w:behaviors>
        <w:guid w:val="{F9F55C35-BA18-40B9-8CB4-937372932C93}"/>
      </w:docPartPr>
      <w:docPartBody>
        <w:p w:rsidR="005701AE" w:rsidRDefault="003C541B">
          <w:pPr>
            <w:pStyle w:val="E88938CA0F5B4B4BA387384136BB6281"/>
          </w:pPr>
          <w:r w:rsidRPr="006C405C">
            <w:rPr>
              <w:rStyle w:val="placeholder1Char"/>
            </w:rPr>
            <w:t>_____________</w:t>
          </w:r>
        </w:p>
      </w:docPartBody>
    </w:docPart>
    <w:docPart>
      <w:docPartPr>
        <w:name w:val="00250CB055974D5CAE4405817B8BBE75"/>
        <w:category>
          <w:name w:val="常规"/>
          <w:gallery w:val="placeholder"/>
        </w:category>
        <w:types>
          <w:type w:val="bbPlcHdr"/>
        </w:types>
        <w:behaviors>
          <w:behavior w:val="content"/>
        </w:behaviors>
        <w:guid w:val="{D891710E-3C97-45D4-AD54-C276372746EA}"/>
      </w:docPartPr>
      <w:docPartBody>
        <w:p w:rsidR="005701AE" w:rsidRDefault="003C541B">
          <w:pPr>
            <w:pStyle w:val="00250CB055974D5CAE4405817B8BBE75"/>
          </w:pPr>
          <w:r w:rsidRPr="006C405C">
            <w:rPr>
              <w:rStyle w:val="placeholder1Char"/>
            </w:rPr>
            <w:t>_____________</w:t>
          </w:r>
        </w:p>
      </w:docPartBody>
    </w:docPart>
    <w:docPart>
      <w:docPartPr>
        <w:name w:val="C2873048FA4B497A88B7BB7FDB6CE6CD"/>
        <w:category>
          <w:name w:val="常规"/>
          <w:gallery w:val="placeholder"/>
        </w:category>
        <w:types>
          <w:type w:val="bbPlcHdr"/>
        </w:types>
        <w:behaviors>
          <w:behavior w:val="content"/>
        </w:behaviors>
        <w:guid w:val="{F1F12738-1802-4F2A-8945-4ABC26CACD86}"/>
      </w:docPartPr>
      <w:docPartBody>
        <w:p w:rsidR="005701AE" w:rsidRDefault="003C541B">
          <w:pPr>
            <w:pStyle w:val="C2873048FA4B497A88B7BB7FDB6CE6CD"/>
          </w:pPr>
          <w:r w:rsidRPr="006C405C">
            <w:rPr>
              <w:rStyle w:val="placeholder1Char"/>
            </w:rPr>
            <w:t>_____________</w:t>
          </w:r>
        </w:p>
      </w:docPartBody>
    </w:docPart>
    <w:docPart>
      <w:docPartPr>
        <w:name w:val="7D85039CE09A4470A41B4EB951D47645"/>
        <w:category>
          <w:name w:val="常规"/>
          <w:gallery w:val="placeholder"/>
        </w:category>
        <w:types>
          <w:type w:val="bbPlcHdr"/>
        </w:types>
        <w:behaviors>
          <w:behavior w:val="content"/>
        </w:behaviors>
        <w:guid w:val="{7EFDF04B-F1B7-47CA-B4B1-39107ED67902}"/>
      </w:docPartPr>
      <w:docPartBody>
        <w:p w:rsidR="005701AE" w:rsidRDefault="003C541B">
          <w:pPr>
            <w:pStyle w:val="7D85039CE09A4470A41B4EB951D47645"/>
          </w:pPr>
          <w:r w:rsidRPr="006C405C">
            <w:rPr>
              <w:rStyle w:val="placeholder1Char"/>
            </w:rPr>
            <w:t>_____________</w:t>
          </w:r>
        </w:p>
      </w:docPartBody>
    </w:docPart>
    <w:docPart>
      <w:docPartPr>
        <w:name w:val="9DA490E0CC66462C8B57EC990221AF8B"/>
        <w:category>
          <w:name w:val="常规"/>
          <w:gallery w:val="placeholder"/>
        </w:category>
        <w:types>
          <w:type w:val="bbPlcHdr"/>
        </w:types>
        <w:behaviors>
          <w:behavior w:val="content"/>
        </w:behaviors>
        <w:guid w:val="{0CBB1BD2-FB8B-40BC-A8C3-BF1D941D07E8}"/>
      </w:docPartPr>
      <w:docPartBody>
        <w:p w:rsidR="005701AE" w:rsidRDefault="003C541B">
          <w:pPr>
            <w:pStyle w:val="9DA490E0CC66462C8B57EC990221AF8B"/>
          </w:pPr>
          <w:r w:rsidRPr="006C405C">
            <w:rPr>
              <w:rStyle w:val="placeholder1Char"/>
            </w:rPr>
            <w:t>_____________</w:t>
          </w:r>
        </w:p>
      </w:docPartBody>
    </w:docPart>
    <w:docPart>
      <w:docPartPr>
        <w:name w:val="64A5CEDA84E34F47B00518CF8A663316"/>
        <w:category>
          <w:name w:val="常规"/>
          <w:gallery w:val="placeholder"/>
        </w:category>
        <w:types>
          <w:type w:val="bbPlcHdr"/>
        </w:types>
        <w:behaviors>
          <w:behavior w:val="content"/>
        </w:behaviors>
        <w:guid w:val="{ADA60D9B-D40C-44BA-9086-04F4A2C10374}"/>
      </w:docPartPr>
      <w:docPartBody>
        <w:p w:rsidR="005701AE" w:rsidRDefault="003C541B">
          <w:pPr>
            <w:pStyle w:val="64A5CEDA84E34F47B00518CF8A663316"/>
          </w:pPr>
          <w:r w:rsidRPr="006C405C">
            <w:rPr>
              <w:rStyle w:val="placeholder1Char"/>
            </w:rPr>
            <w:t>_____________</w:t>
          </w:r>
        </w:p>
      </w:docPartBody>
    </w:docPart>
    <w:docPart>
      <w:docPartPr>
        <w:name w:val="3A964C54FF204EAEB99142AB7CEDB4F8"/>
        <w:category>
          <w:name w:val="常规"/>
          <w:gallery w:val="placeholder"/>
        </w:category>
        <w:types>
          <w:type w:val="bbPlcHdr"/>
        </w:types>
        <w:behaviors>
          <w:behavior w:val="content"/>
        </w:behaviors>
        <w:guid w:val="{B45A8779-AC6F-4329-9B53-0080E27852C2}"/>
      </w:docPartPr>
      <w:docPartBody>
        <w:p w:rsidR="005701AE" w:rsidRDefault="003C541B">
          <w:pPr>
            <w:pStyle w:val="3A964C54FF204EAEB99142AB7CEDB4F8"/>
          </w:pPr>
          <w:r w:rsidRPr="006C405C">
            <w:rPr>
              <w:rStyle w:val="placeholder1Char"/>
            </w:rPr>
            <w:t>_____________</w:t>
          </w:r>
        </w:p>
      </w:docPartBody>
    </w:docPart>
    <w:docPart>
      <w:docPartPr>
        <w:name w:val="14E1EE70A07049FA8D383FAE8102DB01"/>
        <w:category>
          <w:name w:val="常规"/>
          <w:gallery w:val="placeholder"/>
        </w:category>
        <w:types>
          <w:type w:val="bbPlcHdr"/>
        </w:types>
        <w:behaviors>
          <w:behavior w:val="content"/>
        </w:behaviors>
        <w:guid w:val="{8FA19BB7-0BD8-4B1F-A21E-19C7975E370B}"/>
      </w:docPartPr>
      <w:docPartBody>
        <w:p w:rsidR="005701AE" w:rsidRDefault="003C541B">
          <w:pPr>
            <w:pStyle w:val="14E1EE70A07049FA8D383FAE8102DB01"/>
          </w:pPr>
          <w:r w:rsidRPr="006C405C">
            <w:rPr>
              <w:rStyle w:val="placeholder1Char"/>
            </w:rPr>
            <w:t>_____________</w:t>
          </w:r>
        </w:p>
      </w:docPartBody>
    </w:docPart>
    <w:docPart>
      <w:docPartPr>
        <w:name w:val="86B79262296448E784874D644FFF4767"/>
        <w:category>
          <w:name w:val="常规"/>
          <w:gallery w:val="placeholder"/>
        </w:category>
        <w:types>
          <w:type w:val="bbPlcHdr"/>
        </w:types>
        <w:behaviors>
          <w:behavior w:val="content"/>
        </w:behaviors>
        <w:guid w:val="{3820BC47-4676-4D39-A266-CC7C370BF4F1}"/>
      </w:docPartPr>
      <w:docPartBody>
        <w:p w:rsidR="005701AE" w:rsidRDefault="003C541B">
          <w:pPr>
            <w:pStyle w:val="86B79262296448E784874D644FFF4767"/>
          </w:pPr>
          <w:r w:rsidRPr="006C405C">
            <w:rPr>
              <w:rStyle w:val="placeholder1Char"/>
            </w:rPr>
            <w:t>_____________</w:t>
          </w:r>
        </w:p>
      </w:docPartBody>
    </w:docPart>
    <w:docPart>
      <w:docPartPr>
        <w:name w:val="A6A68A4DF58249BA9EA63E187E08BA1D"/>
        <w:category>
          <w:name w:val="常规"/>
          <w:gallery w:val="placeholder"/>
        </w:category>
        <w:types>
          <w:type w:val="bbPlcHdr"/>
        </w:types>
        <w:behaviors>
          <w:behavior w:val="content"/>
        </w:behaviors>
        <w:guid w:val="{89C7C140-0D54-4318-B001-B6CC071C5A07}"/>
      </w:docPartPr>
      <w:docPartBody>
        <w:p w:rsidR="005701AE" w:rsidRDefault="003C541B">
          <w:pPr>
            <w:pStyle w:val="A6A68A4DF58249BA9EA63E187E08BA1D"/>
          </w:pPr>
          <w:r w:rsidRPr="006C405C">
            <w:rPr>
              <w:rStyle w:val="placeholder1Char"/>
            </w:rPr>
            <w:t>_____________</w:t>
          </w:r>
        </w:p>
      </w:docPartBody>
    </w:docPart>
    <w:docPart>
      <w:docPartPr>
        <w:name w:val="8472276065584D189DC5281C67C70305"/>
        <w:category>
          <w:name w:val="常规"/>
          <w:gallery w:val="placeholder"/>
        </w:category>
        <w:types>
          <w:type w:val="bbPlcHdr"/>
        </w:types>
        <w:behaviors>
          <w:behavior w:val="content"/>
        </w:behaviors>
        <w:guid w:val="{4C90E9BF-F219-4DB6-8F73-2815905E952E}"/>
      </w:docPartPr>
      <w:docPartBody>
        <w:p w:rsidR="005701AE" w:rsidRDefault="003C541B">
          <w:pPr>
            <w:pStyle w:val="8472276065584D189DC5281C67C70305"/>
          </w:pPr>
          <w:r w:rsidRPr="006C405C">
            <w:rPr>
              <w:rStyle w:val="placeholder1Char"/>
            </w:rPr>
            <w:t>_____________</w:t>
          </w:r>
        </w:p>
      </w:docPartBody>
    </w:docPart>
    <w:docPart>
      <w:docPartPr>
        <w:name w:val="C0CC7C0B870B4305868A98AE9B48037A"/>
        <w:category>
          <w:name w:val="常规"/>
          <w:gallery w:val="placeholder"/>
        </w:category>
        <w:types>
          <w:type w:val="bbPlcHdr"/>
        </w:types>
        <w:behaviors>
          <w:behavior w:val="content"/>
        </w:behaviors>
        <w:guid w:val="{EE2138C9-589E-4D80-AF15-9EC7E7D781BC}"/>
      </w:docPartPr>
      <w:docPartBody>
        <w:p w:rsidR="005701AE" w:rsidRDefault="003C541B">
          <w:pPr>
            <w:pStyle w:val="C0CC7C0B870B4305868A98AE9B48037A"/>
          </w:pPr>
          <w:r w:rsidRPr="006C405C">
            <w:rPr>
              <w:rStyle w:val="placeholder1Char"/>
            </w:rPr>
            <w:t>_____________</w:t>
          </w:r>
        </w:p>
      </w:docPartBody>
    </w:docPart>
    <w:docPart>
      <w:docPartPr>
        <w:name w:val="DCE0D2965640423D83A700C958B2F1B8"/>
        <w:category>
          <w:name w:val="常规"/>
          <w:gallery w:val="placeholder"/>
        </w:category>
        <w:types>
          <w:type w:val="bbPlcHdr"/>
        </w:types>
        <w:behaviors>
          <w:behavior w:val="content"/>
        </w:behaviors>
        <w:guid w:val="{6DE361EA-C70B-4EC7-833D-86EA79F21BFF}"/>
      </w:docPartPr>
      <w:docPartBody>
        <w:p w:rsidR="005701AE" w:rsidRDefault="003C541B">
          <w:pPr>
            <w:pStyle w:val="DCE0D2965640423D83A700C958B2F1B8"/>
          </w:pPr>
          <w:r w:rsidRPr="006C405C">
            <w:rPr>
              <w:rStyle w:val="placeholder1Char"/>
            </w:rPr>
            <w:t>_____________</w:t>
          </w:r>
        </w:p>
      </w:docPartBody>
    </w:docPart>
    <w:docPart>
      <w:docPartPr>
        <w:name w:val="A2E3954F1E9141D181CE62C1A2B31620"/>
        <w:category>
          <w:name w:val="常规"/>
          <w:gallery w:val="placeholder"/>
        </w:category>
        <w:types>
          <w:type w:val="bbPlcHdr"/>
        </w:types>
        <w:behaviors>
          <w:behavior w:val="content"/>
        </w:behaviors>
        <w:guid w:val="{E9F78929-C361-4646-9E4B-EDABD55EA82C}"/>
      </w:docPartPr>
      <w:docPartBody>
        <w:p w:rsidR="005701AE" w:rsidRDefault="003C541B">
          <w:pPr>
            <w:pStyle w:val="A2E3954F1E9141D181CE62C1A2B31620"/>
          </w:pPr>
          <w:r w:rsidRPr="006C405C">
            <w:rPr>
              <w:rStyle w:val="placeholder1Char"/>
            </w:rPr>
            <w:t>_____________</w:t>
          </w:r>
        </w:p>
      </w:docPartBody>
    </w:docPart>
    <w:docPart>
      <w:docPartPr>
        <w:name w:val="CE2EC91F706E4EB9B16112E9E8F3E7B5"/>
        <w:category>
          <w:name w:val="常规"/>
          <w:gallery w:val="placeholder"/>
        </w:category>
        <w:types>
          <w:type w:val="bbPlcHdr"/>
        </w:types>
        <w:behaviors>
          <w:behavior w:val="content"/>
        </w:behaviors>
        <w:guid w:val="{014992DA-B3DE-4381-A89F-1E1C5CF00A61}"/>
      </w:docPartPr>
      <w:docPartBody>
        <w:p w:rsidR="005701AE" w:rsidRDefault="003C541B">
          <w:pPr>
            <w:pStyle w:val="CE2EC91F706E4EB9B16112E9E8F3E7B5"/>
          </w:pPr>
          <w:r w:rsidRPr="006C405C">
            <w:rPr>
              <w:rStyle w:val="placeholder1Char"/>
            </w:rPr>
            <w:t>_____________</w:t>
          </w:r>
        </w:p>
      </w:docPartBody>
    </w:docPart>
    <w:docPart>
      <w:docPartPr>
        <w:name w:val="6FFCF262ACBC41CDA8CBF6E58043B829"/>
        <w:category>
          <w:name w:val="常规"/>
          <w:gallery w:val="placeholder"/>
        </w:category>
        <w:types>
          <w:type w:val="bbPlcHdr"/>
        </w:types>
        <w:behaviors>
          <w:behavior w:val="content"/>
        </w:behaviors>
        <w:guid w:val="{92E76974-2E8B-41AD-9861-A9DB97893A24}"/>
      </w:docPartPr>
      <w:docPartBody>
        <w:p w:rsidR="005701AE" w:rsidRDefault="003C541B">
          <w:pPr>
            <w:pStyle w:val="6FFCF262ACBC41CDA8CBF6E58043B829"/>
          </w:pPr>
          <w:r w:rsidRPr="006C405C">
            <w:rPr>
              <w:rStyle w:val="placeholder1Char"/>
            </w:rPr>
            <w:t>_____________</w:t>
          </w:r>
        </w:p>
      </w:docPartBody>
    </w:docPart>
    <w:docPart>
      <w:docPartPr>
        <w:name w:val="DDB72DE8B9554D519D64D9F7FAC6573A"/>
        <w:category>
          <w:name w:val="常规"/>
          <w:gallery w:val="placeholder"/>
        </w:category>
        <w:types>
          <w:type w:val="bbPlcHdr"/>
        </w:types>
        <w:behaviors>
          <w:behavior w:val="content"/>
        </w:behaviors>
        <w:guid w:val="{85B101AD-9982-487B-82E7-92079AE68138}"/>
      </w:docPartPr>
      <w:docPartBody>
        <w:p w:rsidR="005701AE" w:rsidRDefault="003C541B">
          <w:pPr>
            <w:pStyle w:val="DDB72DE8B9554D519D64D9F7FAC6573A"/>
          </w:pPr>
          <w:r w:rsidRPr="006C405C">
            <w:rPr>
              <w:rStyle w:val="placeholder1Char"/>
            </w:rPr>
            <w:t>_____________</w:t>
          </w:r>
        </w:p>
      </w:docPartBody>
    </w:docPart>
    <w:docPart>
      <w:docPartPr>
        <w:name w:val="2374C964E483404EAD4A9D7BE195F2EC"/>
        <w:category>
          <w:name w:val="常规"/>
          <w:gallery w:val="placeholder"/>
        </w:category>
        <w:types>
          <w:type w:val="bbPlcHdr"/>
        </w:types>
        <w:behaviors>
          <w:behavior w:val="content"/>
        </w:behaviors>
        <w:guid w:val="{C8804BDB-0941-4EF1-8686-D5E6800A1199}"/>
      </w:docPartPr>
      <w:docPartBody>
        <w:p w:rsidR="005701AE" w:rsidRDefault="003C541B">
          <w:pPr>
            <w:pStyle w:val="2374C964E483404EAD4A9D7BE195F2EC"/>
          </w:pPr>
          <w:r w:rsidRPr="006C405C">
            <w:rPr>
              <w:rStyle w:val="placeholder1Char"/>
            </w:rPr>
            <w:t>_____________</w:t>
          </w:r>
        </w:p>
      </w:docPartBody>
    </w:docPart>
    <w:docPart>
      <w:docPartPr>
        <w:name w:val="3EF634FEA28B4608B389B9F1B251428C"/>
        <w:category>
          <w:name w:val="常规"/>
          <w:gallery w:val="placeholder"/>
        </w:category>
        <w:types>
          <w:type w:val="bbPlcHdr"/>
        </w:types>
        <w:behaviors>
          <w:behavior w:val="content"/>
        </w:behaviors>
        <w:guid w:val="{56DED116-19DE-4A06-A9E0-7A539B0D4DE3}"/>
      </w:docPartPr>
      <w:docPartBody>
        <w:p w:rsidR="005701AE" w:rsidRDefault="003C541B">
          <w:pPr>
            <w:pStyle w:val="3EF634FEA28B4608B389B9F1B251428C"/>
          </w:pPr>
          <w:r w:rsidRPr="006C405C">
            <w:rPr>
              <w:rStyle w:val="placeholder1Char"/>
            </w:rPr>
            <w:t>_____________</w:t>
          </w:r>
        </w:p>
      </w:docPartBody>
    </w:docPart>
    <w:docPart>
      <w:docPartPr>
        <w:name w:val="9A508154D68E4386A4D9375249E56D30"/>
        <w:category>
          <w:name w:val="常规"/>
          <w:gallery w:val="placeholder"/>
        </w:category>
        <w:types>
          <w:type w:val="bbPlcHdr"/>
        </w:types>
        <w:behaviors>
          <w:behavior w:val="content"/>
        </w:behaviors>
        <w:guid w:val="{93E5141A-9A8B-49F9-98A4-7AEA2E704769}"/>
      </w:docPartPr>
      <w:docPartBody>
        <w:p w:rsidR="005701AE" w:rsidRDefault="003C541B">
          <w:pPr>
            <w:pStyle w:val="9A508154D68E4386A4D9375249E56D30"/>
          </w:pPr>
          <w:r w:rsidRPr="006C405C">
            <w:rPr>
              <w:rStyle w:val="placeholder1Char"/>
            </w:rPr>
            <w:t>____________________</w:t>
          </w:r>
        </w:p>
      </w:docPartBody>
    </w:docPart>
    <w:docPart>
      <w:docPartPr>
        <w:name w:val="66ABBFE264F14674BCF8E22AC8C8D0D8"/>
        <w:category>
          <w:name w:val="常规"/>
          <w:gallery w:val="placeholder"/>
        </w:category>
        <w:types>
          <w:type w:val="bbPlcHdr"/>
        </w:types>
        <w:behaviors>
          <w:behavior w:val="content"/>
        </w:behaviors>
        <w:guid w:val="{F758BF22-02A4-4697-8B35-38F7EA3486D7}"/>
      </w:docPartPr>
      <w:docPartBody>
        <w:p w:rsidR="005701AE" w:rsidRDefault="003C541B">
          <w:pPr>
            <w:pStyle w:val="66ABBFE264F14674BCF8E22AC8C8D0D8"/>
          </w:pPr>
          <w:r w:rsidRPr="006C405C">
            <w:rPr>
              <w:rStyle w:val="placeholder1Char"/>
            </w:rPr>
            <w:t>____________</w:t>
          </w:r>
        </w:p>
      </w:docPartBody>
    </w:docPart>
    <w:docPart>
      <w:docPartPr>
        <w:name w:val="BD697E1BDB8446899DBA3D7B4CBCE7F9"/>
        <w:category>
          <w:name w:val="常规"/>
          <w:gallery w:val="placeholder"/>
        </w:category>
        <w:types>
          <w:type w:val="bbPlcHdr"/>
        </w:types>
        <w:behaviors>
          <w:behavior w:val="content"/>
        </w:behaviors>
        <w:guid w:val="{CB9F2BBD-065A-4699-A6A8-7A7D064B1E24}"/>
      </w:docPartPr>
      <w:docPartBody>
        <w:p w:rsidR="005701AE" w:rsidRDefault="003C541B">
          <w:pPr>
            <w:pStyle w:val="BD697E1BDB8446899DBA3D7B4CBCE7F9"/>
          </w:pPr>
          <w:r w:rsidRPr="006C405C">
            <w:rPr>
              <w:rStyle w:val="placeholder1Char"/>
            </w:rPr>
            <w:t>____________</w:t>
          </w:r>
        </w:p>
      </w:docPartBody>
    </w:docPart>
    <w:docPart>
      <w:docPartPr>
        <w:name w:val="7897B39377F5437AA0EB389C84604CA8"/>
        <w:category>
          <w:name w:val="常规"/>
          <w:gallery w:val="placeholder"/>
        </w:category>
        <w:types>
          <w:type w:val="bbPlcHdr"/>
        </w:types>
        <w:behaviors>
          <w:behavior w:val="content"/>
        </w:behaviors>
        <w:guid w:val="{FE886FE4-D3DD-4AF5-B3E7-F561562DACCD}"/>
      </w:docPartPr>
      <w:docPartBody>
        <w:p w:rsidR="005701AE" w:rsidRDefault="003C541B">
          <w:pPr>
            <w:pStyle w:val="7897B39377F5437AA0EB389C84604CA8"/>
          </w:pPr>
          <w:r w:rsidRPr="006C405C">
            <w:rPr>
              <w:rStyle w:val="placeholder1Char"/>
            </w:rPr>
            <w:t>____________</w:t>
          </w:r>
        </w:p>
      </w:docPartBody>
    </w:docPart>
    <w:docPart>
      <w:docPartPr>
        <w:name w:val="49FD019272804C478A4AB6D5A4A22219"/>
        <w:category>
          <w:name w:val="常规"/>
          <w:gallery w:val="placeholder"/>
        </w:category>
        <w:types>
          <w:type w:val="bbPlcHdr"/>
        </w:types>
        <w:behaviors>
          <w:behavior w:val="content"/>
        </w:behaviors>
        <w:guid w:val="{343BE370-CD69-47E7-AD9E-8107BEED0829}"/>
      </w:docPartPr>
      <w:docPartBody>
        <w:p w:rsidR="005701AE" w:rsidRDefault="003C541B">
          <w:pPr>
            <w:pStyle w:val="49FD019272804C478A4AB6D5A4A22219"/>
          </w:pPr>
          <w:r w:rsidRPr="006C405C">
            <w:rPr>
              <w:rStyle w:val="placeholder1Char"/>
            </w:rPr>
            <w:t>____________</w:t>
          </w:r>
        </w:p>
      </w:docPartBody>
    </w:docPart>
    <w:docPart>
      <w:docPartPr>
        <w:name w:val="58A94FCC7B6E40F19A2D98829168BE84"/>
        <w:category>
          <w:name w:val="常规"/>
          <w:gallery w:val="placeholder"/>
        </w:category>
        <w:types>
          <w:type w:val="bbPlcHdr"/>
        </w:types>
        <w:behaviors>
          <w:behavior w:val="content"/>
        </w:behaviors>
        <w:guid w:val="{051793EF-0FBC-4679-B1E4-27FC14C92FF6}"/>
      </w:docPartPr>
      <w:docPartBody>
        <w:p w:rsidR="005701AE" w:rsidRDefault="003C541B">
          <w:pPr>
            <w:pStyle w:val="58A94FCC7B6E40F19A2D98829168BE84"/>
          </w:pPr>
          <w:r w:rsidRPr="006C405C">
            <w:rPr>
              <w:rStyle w:val="placeholder1Char"/>
            </w:rPr>
            <w:t>____________</w:t>
          </w:r>
        </w:p>
      </w:docPartBody>
    </w:docPart>
    <w:docPart>
      <w:docPartPr>
        <w:name w:val="C88F47DDF8134C35A77A7C90973E6700"/>
        <w:category>
          <w:name w:val="常规"/>
          <w:gallery w:val="placeholder"/>
        </w:category>
        <w:types>
          <w:type w:val="bbPlcHdr"/>
        </w:types>
        <w:behaviors>
          <w:behavior w:val="content"/>
        </w:behaviors>
        <w:guid w:val="{AF0549CE-E53B-44A1-9882-235F753A65AA}"/>
      </w:docPartPr>
      <w:docPartBody>
        <w:p w:rsidR="005701AE" w:rsidRDefault="003C541B">
          <w:pPr>
            <w:pStyle w:val="C88F47DDF8134C35A77A7C90973E6700"/>
          </w:pPr>
          <w:r w:rsidRPr="00F254F3">
            <w:rPr>
              <w:rStyle w:val="a3"/>
              <w:rFonts w:hint="eastAsia"/>
            </w:rPr>
            <w:t>单击此处输入文字。</w:t>
          </w:r>
        </w:p>
      </w:docPartBody>
    </w:docPart>
    <w:docPart>
      <w:docPartPr>
        <w:name w:val="079EC48079214F0581B6B7B5B9AD1DE1"/>
        <w:category>
          <w:name w:val="常规"/>
          <w:gallery w:val="placeholder"/>
        </w:category>
        <w:types>
          <w:type w:val="bbPlcHdr"/>
        </w:types>
        <w:behaviors>
          <w:behavior w:val="content"/>
        </w:behaviors>
        <w:guid w:val="{CF39C92B-FFDA-4061-834C-B5B500FDA40C}"/>
      </w:docPartPr>
      <w:docPartBody>
        <w:p w:rsidR="005701AE" w:rsidRDefault="003C541B">
          <w:pPr>
            <w:pStyle w:val="079EC48079214F0581B6B7B5B9AD1DE1"/>
          </w:pPr>
          <w:r w:rsidRPr="006C405C">
            <w:rPr>
              <w:rStyle w:val="placeholder1Char"/>
            </w:rPr>
            <w:t>_____________</w:t>
          </w:r>
        </w:p>
      </w:docPartBody>
    </w:docPart>
    <w:docPart>
      <w:docPartPr>
        <w:name w:val="BCE291BE625B4FB5A82C9E8FAB6BF548"/>
        <w:category>
          <w:name w:val="常规"/>
          <w:gallery w:val="placeholder"/>
        </w:category>
        <w:types>
          <w:type w:val="bbPlcHdr"/>
        </w:types>
        <w:behaviors>
          <w:behavior w:val="content"/>
        </w:behaviors>
        <w:guid w:val="{87994639-DA9D-4B63-9FB9-E9B7967C4F64}"/>
      </w:docPartPr>
      <w:docPartBody>
        <w:p w:rsidR="005701AE" w:rsidRDefault="003C541B">
          <w:pPr>
            <w:pStyle w:val="BCE291BE625B4FB5A82C9E8FAB6BF548"/>
          </w:pPr>
          <w:r w:rsidRPr="008F432C">
            <w:rPr>
              <w:rStyle w:val="placeholder1Char"/>
              <w:rFonts w:hint="eastAsia"/>
            </w:rPr>
            <w:t>_</w:t>
          </w:r>
          <w:r w:rsidRPr="008F432C">
            <w:rPr>
              <w:rStyle w:val="placeholder1Char"/>
            </w:rPr>
            <w:t>___________</w:t>
          </w:r>
        </w:p>
      </w:docPartBody>
    </w:docPart>
    <w:docPart>
      <w:docPartPr>
        <w:name w:val="CE039D54756F425CBCA3093CA98456D1"/>
        <w:category>
          <w:name w:val="常规"/>
          <w:gallery w:val="placeholder"/>
        </w:category>
        <w:types>
          <w:type w:val="bbPlcHdr"/>
        </w:types>
        <w:behaviors>
          <w:behavior w:val="content"/>
        </w:behaviors>
        <w:guid w:val="{23BD87D8-7CC2-4A8C-A87B-EAF2A9A40E51}"/>
      </w:docPartPr>
      <w:docPartBody>
        <w:p w:rsidR="005701AE" w:rsidRDefault="003C541B">
          <w:pPr>
            <w:pStyle w:val="CE039D54756F425CBCA3093CA98456D1"/>
          </w:pPr>
          <w:r w:rsidRPr="006C405C">
            <w:rPr>
              <w:rStyle w:val="placeholder1Char"/>
              <w:rFonts w:hint="eastAsia"/>
            </w:rPr>
            <w:t>____________</w:t>
          </w:r>
        </w:p>
      </w:docPartBody>
    </w:docPart>
    <w:docPart>
      <w:docPartPr>
        <w:name w:val="B175734240774149B977E6E358FFB32C"/>
        <w:category>
          <w:name w:val="常规"/>
          <w:gallery w:val="placeholder"/>
        </w:category>
        <w:types>
          <w:type w:val="bbPlcHdr"/>
        </w:types>
        <w:behaviors>
          <w:behavior w:val="content"/>
        </w:behaviors>
        <w:guid w:val="{E5579CDF-F75F-404B-90BA-94B67F537972}"/>
      </w:docPartPr>
      <w:docPartBody>
        <w:p w:rsidR="005701AE" w:rsidRDefault="003C541B">
          <w:pPr>
            <w:pStyle w:val="B175734240774149B977E6E358FFB32C"/>
          </w:pPr>
          <w:r w:rsidRPr="006C405C">
            <w:rPr>
              <w:rStyle w:val="placeholder1Char"/>
              <w:rFonts w:hint="eastAsia"/>
            </w:rPr>
            <w:t>____________</w:t>
          </w:r>
        </w:p>
      </w:docPartBody>
    </w:docPart>
    <w:docPart>
      <w:docPartPr>
        <w:name w:val="2DAD056BB64F46288A871AA034B83A60"/>
        <w:category>
          <w:name w:val="常规"/>
          <w:gallery w:val="placeholder"/>
        </w:category>
        <w:types>
          <w:type w:val="bbPlcHdr"/>
        </w:types>
        <w:behaviors>
          <w:behavior w:val="content"/>
        </w:behaviors>
        <w:guid w:val="{3A18F9E9-062C-410F-9E6B-C0A09D2DFE25}"/>
      </w:docPartPr>
      <w:docPartBody>
        <w:p w:rsidR="005701AE" w:rsidRDefault="003C541B">
          <w:pPr>
            <w:pStyle w:val="2DAD056BB64F46288A871AA034B83A60"/>
          </w:pPr>
          <w:r w:rsidRPr="006C405C">
            <w:rPr>
              <w:rStyle w:val="placeholder1Char"/>
              <w:rFonts w:hint="eastAsia"/>
            </w:rPr>
            <w:t>____________</w:t>
          </w:r>
        </w:p>
      </w:docPartBody>
    </w:docPart>
    <w:docPart>
      <w:docPartPr>
        <w:name w:val="373F8934A95F41E0B29D6108AE302A92"/>
        <w:category>
          <w:name w:val="常规"/>
          <w:gallery w:val="placeholder"/>
        </w:category>
        <w:types>
          <w:type w:val="bbPlcHdr"/>
        </w:types>
        <w:behaviors>
          <w:behavior w:val="content"/>
        </w:behaviors>
        <w:guid w:val="{0E56C16E-D174-4F98-9AAF-2472B0C02CA2}"/>
      </w:docPartPr>
      <w:docPartBody>
        <w:p w:rsidR="005701AE" w:rsidRDefault="003C541B">
          <w:pPr>
            <w:pStyle w:val="373F8934A95F41E0B29D6108AE302A92"/>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0DD6A4D142004B9CB257436CDEF6CDB7"/>
        <w:category>
          <w:name w:val="常规"/>
          <w:gallery w:val="placeholder"/>
        </w:category>
        <w:types>
          <w:type w:val="bbPlcHdr"/>
        </w:types>
        <w:behaviors>
          <w:behavior w:val="content"/>
        </w:behaviors>
        <w:guid w:val="{076F92BF-2366-467A-B375-BB26F4387D9A}"/>
      </w:docPartPr>
      <w:docPartBody>
        <w:p w:rsidR="005701AE" w:rsidRDefault="003C541B">
          <w:pPr>
            <w:pStyle w:val="0DD6A4D142004B9CB257436CDEF6CDB7"/>
          </w:pPr>
          <w:r w:rsidRPr="0043669D">
            <w:rPr>
              <w:rStyle w:val="placeholder1Char"/>
              <w:rFonts w:hint="eastAsia"/>
            </w:rPr>
            <w:t>选择</w:t>
          </w:r>
        </w:p>
      </w:docPartBody>
    </w:docPart>
    <w:docPart>
      <w:docPartPr>
        <w:name w:val="3D2066BD88ED461A8AB4EF2803249191"/>
        <w:category>
          <w:name w:val="常规"/>
          <w:gallery w:val="placeholder"/>
        </w:category>
        <w:types>
          <w:type w:val="bbPlcHdr"/>
        </w:types>
        <w:behaviors>
          <w:behavior w:val="content"/>
        </w:behaviors>
        <w:guid w:val="{D5623C79-A7E4-43D7-A761-A05EBAC37BDC}"/>
      </w:docPartPr>
      <w:docPartBody>
        <w:p w:rsidR="005701AE" w:rsidRDefault="003C541B">
          <w:pPr>
            <w:pStyle w:val="3D2066BD88ED461A8AB4EF2803249191"/>
          </w:pPr>
          <w:r w:rsidRPr="008F432C">
            <w:rPr>
              <w:rStyle w:val="placeholder1Char"/>
              <w:rFonts w:hint="eastAsia"/>
            </w:rPr>
            <w:t>选择</w:t>
          </w:r>
        </w:p>
      </w:docPartBody>
    </w:docPart>
    <w:docPart>
      <w:docPartPr>
        <w:name w:val="0159B1F30B91445386FA72B10AD7609D"/>
        <w:category>
          <w:name w:val="常规"/>
          <w:gallery w:val="placeholder"/>
        </w:category>
        <w:types>
          <w:type w:val="bbPlcHdr"/>
        </w:types>
        <w:behaviors>
          <w:behavior w:val="content"/>
        </w:behaviors>
        <w:guid w:val="{DA6B59B4-6595-460C-B6EE-C3519B20C8AE}"/>
      </w:docPartPr>
      <w:docPartBody>
        <w:p w:rsidR="005701AE" w:rsidRDefault="003C541B">
          <w:pPr>
            <w:pStyle w:val="0159B1F30B91445386FA72B10AD7609D"/>
          </w:pPr>
          <w:r w:rsidRPr="008F432C">
            <w:rPr>
              <w:rStyle w:val="placeholder1Char"/>
              <w:rFonts w:hint="eastAsia"/>
            </w:rPr>
            <w:t>选择</w:t>
          </w:r>
        </w:p>
      </w:docPartBody>
    </w:docPart>
    <w:docPart>
      <w:docPartPr>
        <w:name w:val="A4B199A444D94BA482F40B3E6512861C"/>
        <w:category>
          <w:name w:val="常规"/>
          <w:gallery w:val="placeholder"/>
        </w:category>
        <w:types>
          <w:type w:val="bbPlcHdr"/>
        </w:types>
        <w:behaviors>
          <w:behavior w:val="content"/>
        </w:behaviors>
        <w:guid w:val="{9392D353-B474-4014-A597-0EB5E1DE84ED}"/>
      </w:docPartPr>
      <w:docPartBody>
        <w:p w:rsidR="005701AE" w:rsidRDefault="003C541B">
          <w:pPr>
            <w:pStyle w:val="A4B199A444D94BA482F40B3E6512861C"/>
          </w:pPr>
          <w:r w:rsidRPr="008F432C">
            <w:rPr>
              <w:rStyle w:val="placeholder1Char"/>
              <w:rFonts w:hint="eastAsia"/>
            </w:rPr>
            <w:t>选择</w:t>
          </w:r>
        </w:p>
      </w:docPartBody>
    </w:docPart>
    <w:docPart>
      <w:docPartPr>
        <w:name w:val="D00DC3B8EE8345368D34A690913EBF1C"/>
        <w:category>
          <w:name w:val="常规"/>
          <w:gallery w:val="placeholder"/>
        </w:category>
        <w:types>
          <w:type w:val="bbPlcHdr"/>
        </w:types>
        <w:behaviors>
          <w:behavior w:val="content"/>
        </w:behaviors>
        <w:guid w:val="{2F73A820-F442-4FFB-9877-AD0AC0D617DC}"/>
      </w:docPartPr>
      <w:docPartBody>
        <w:p w:rsidR="005701AE" w:rsidRDefault="003C541B">
          <w:pPr>
            <w:pStyle w:val="D00DC3B8EE8345368D34A690913EBF1C"/>
          </w:pPr>
          <w:r w:rsidRPr="008F432C">
            <w:rPr>
              <w:rStyle w:val="placeholder1Char"/>
              <w:rFonts w:hint="eastAsia"/>
            </w:rPr>
            <w:t>选择</w:t>
          </w:r>
        </w:p>
      </w:docPartBody>
    </w:docPart>
    <w:docPart>
      <w:docPartPr>
        <w:name w:val="BB3FD9C43FCD455588DCDD78C8DB8D5D"/>
        <w:category>
          <w:name w:val="常规"/>
          <w:gallery w:val="placeholder"/>
        </w:category>
        <w:types>
          <w:type w:val="bbPlcHdr"/>
        </w:types>
        <w:behaviors>
          <w:behavior w:val="content"/>
        </w:behaviors>
        <w:guid w:val="{6B2347CA-C2E7-49E6-BAC2-72084C86B2C4}"/>
      </w:docPartPr>
      <w:docPartBody>
        <w:p w:rsidR="005701AE" w:rsidRDefault="003C541B">
          <w:pPr>
            <w:pStyle w:val="BB3FD9C43FCD455588DCDD78C8DB8D5D"/>
          </w:pPr>
          <w:r w:rsidRPr="008F432C">
            <w:rPr>
              <w:rStyle w:val="placeholder1Char"/>
              <w:rFonts w:hint="eastAsia"/>
            </w:rPr>
            <w:t>选择</w:t>
          </w:r>
        </w:p>
      </w:docPartBody>
    </w:docPart>
    <w:docPart>
      <w:docPartPr>
        <w:name w:val="B8513FB86C664293832A97454A63687B"/>
        <w:category>
          <w:name w:val="常规"/>
          <w:gallery w:val="placeholder"/>
        </w:category>
        <w:types>
          <w:type w:val="bbPlcHdr"/>
        </w:types>
        <w:behaviors>
          <w:behavior w:val="content"/>
        </w:behaviors>
        <w:guid w:val="{FA3EBEFA-9AD9-4EF4-8110-131136922226}"/>
      </w:docPartPr>
      <w:docPartBody>
        <w:p w:rsidR="005701AE" w:rsidRDefault="003C541B">
          <w:pPr>
            <w:pStyle w:val="B8513FB86C664293832A97454A63687B"/>
          </w:pPr>
          <w:r w:rsidRPr="008F432C">
            <w:rPr>
              <w:rStyle w:val="placeholder1Char"/>
              <w:rFonts w:hint="eastAsia"/>
            </w:rPr>
            <w:t>选择</w:t>
          </w:r>
        </w:p>
      </w:docPartBody>
    </w:docPart>
    <w:docPart>
      <w:docPartPr>
        <w:name w:val="BAB7D868169D4EDD81D87424C4003DF8"/>
        <w:category>
          <w:name w:val="常规"/>
          <w:gallery w:val="placeholder"/>
        </w:category>
        <w:types>
          <w:type w:val="bbPlcHdr"/>
        </w:types>
        <w:behaviors>
          <w:behavior w:val="content"/>
        </w:behaviors>
        <w:guid w:val="{0DF2C032-66FB-4234-A734-8BF5C0EA2089}"/>
      </w:docPartPr>
      <w:docPartBody>
        <w:p w:rsidR="005701AE" w:rsidRDefault="003C541B">
          <w:pPr>
            <w:pStyle w:val="BAB7D868169D4EDD81D87424C4003DF8"/>
          </w:pPr>
          <w:r w:rsidRPr="008F432C">
            <w:rPr>
              <w:rStyle w:val="placeholder1Char"/>
              <w:rFonts w:hint="eastAsia"/>
            </w:rPr>
            <w:t>选择</w:t>
          </w:r>
        </w:p>
      </w:docPartBody>
    </w:docPart>
    <w:docPart>
      <w:docPartPr>
        <w:name w:val="4A4568C058194A17885BC87BD4892AB7"/>
        <w:category>
          <w:name w:val="常规"/>
          <w:gallery w:val="placeholder"/>
        </w:category>
        <w:types>
          <w:type w:val="bbPlcHdr"/>
        </w:types>
        <w:behaviors>
          <w:behavior w:val="content"/>
        </w:behaviors>
        <w:guid w:val="{A36DE60A-25B3-4C76-B6C3-3B0BC6DBE49A}"/>
      </w:docPartPr>
      <w:docPartBody>
        <w:p w:rsidR="005701AE" w:rsidRDefault="003C541B">
          <w:pPr>
            <w:pStyle w:val="4A4568C058194A17885BC87BD4892AB7"/>
          </w:pPr>
          <w:r w:rsidRPr="008F432C">
            <w:rPr>
              <w:rStyle w:val="placeholder2Char"/>
              <w:rFonts w:hint="eastAsia"/>
            </w:rPr>
            <w:t>介绍报告期内业务、产品或服务有关经营计划的实现情况，回顾年度内对企业经营有重大影响的事项</w:t>
          </w:r>
        </w:p>
      </w:docPartBody>
    </w:docPart>
    <w:docPart>
      <w:docPartPr>
        <w:name w:val="154ED28A3C3F4E70A7AFCB174BAF4CEA"/>
        <w:category>
          <w:name w:val="常规"/>
          <w:gallery w:val="placeholder"/>
        </w:category>
        <w:types>
          <w:type w:val="bbPlcHdr"/>
        </w:types>
        <w:behaviors>
          <w:behavior w:val="content"/>
        </w:behaviors>
        <w:guid w:val="{F05601DE-6B6D-49FD-8C38-AF01F78F5875}"/>
      </w:docPartPr>
      <w:docPartBody>
        <w:p w:rsidR="005701AE" w:rsidRDefault="003C541B">
          <w:pPr>
            <w:pStyle w:val="154ED28A3C3F4E70A7AFCB174BAF4CEA"/>
          </w:pPr>
          <w:r w:rsidRPr="0043669D">
            <w:rPr>
              <w:rStyle w:val="placeholder1Char"/>
            </w:rPr>
            <w:t>__________</w:t>
          </w:r>
        </w:p>
      </w:docPartBody>
    </w:docPart>
    <w:docPart>
      <w:docPartPr>
        <w:name w:val="29C6F87A991D40DBB9FC76EA6DD8C4A3"/>
        <w:category>
          <w:name w:val="常规"/>
          <w:gallery w:val="placeholder"/>
        </w:category>
        <w:types>
          <w:type w:val="bbPlcHdr"/>
        </w:types>
        <w:behaviors>
          <w:behavior w:val="content"/>
        </w:behaviors>
        <w:guid w:val="{30D968B3-5398-46C8-A377-F4202AC4D3B4}"/>
      </w:docPartPr>
      <w:docPartBody>
        <w:p w:rsidR="005701AE" w:rsidRDefault="003C541B">
          <w:pPr>
            <w:pStyle w:val="29C6F87A991D40DBB9FC76EA6DD8C4A3"/>
          </w:pPr>
          <w:r w:rsidRPr="0043669D">
            <w:rPr>
              <w:rStyle w:val="placeholder1Char"/>
            </w:rPr>
            <w:t>__________</w:t>
          </w:r>
        </w:p>
      </w:docPartBody>
    </w:docPart>
    <w:docPart>
      <w:docPartPr>
        <w:name w:val="EA6089B833414FE29800AB30DE2AA714"/>
        <w:category>
          <w:name w:val="常规"/>
          <w:gallery w:val="placeholder"/>
        </w:category>
        <w:types>
          <w:type w:val="bbPlcHdr"/>
        </w:types>
        <w:behaviors>
          <w:behavior w:val="content"/>
        </w:behaviors>
        <w:guid w:val="{B9B3F57F-58BB-4D93-90B1-63F7C7C242DD}"/>
      </w:docPartPr>
      <w:docPartBody>
        <w:p w:rsidR="005701AE" w:rsidRDefault="003C541B">
          <w:pPr>
            <w:pStyle w:val="EA6089B833414FE29800AB30DE2AA714"/>
          </w:pPr>
          <w:r w:rsidRPr="0043669D">
            <w:rPr>
              <w:rStyle w:val="placeholder1Char"/>
              <w:sz w:val="18"/>
              <w:szCs w:val="18"/>
            </w:rPr>
            <w:t>____________</w:t>
          </w:r>
        </w:p>
      </w:docPartBody>
    </w:docPart>
    <w:docPart>
      <w:docPartPr>
        <w:name w:val="3E9C60A1FB424D448BA09B1212DC1B94"/>
        <w:category>
          <w:name w:val="常规"/>
          <w:gallery w:val="placeholder"/>
        </w:category>
        <w:types>
          <w:type w:val="bbPlcHdr"/>
        </w:types>
        <w:behaviors>
          <w:behavior w:val="content"/>
        </w:behaviors>
        <w:guid w:val="{C1C1F28D-A2BB-4711-865C-215654A6FA6F}"/>
      </w:docPartPr>
      <w:docPartBody>
        <w:p w:rsidR="005701AE" w:rsidRDefault="003C541B">
          <w:pPr>
            <w:pStyle w:val="3E9C60A1FB424D448BA09B1212DC1B94"/>
          </w:pPr>
          <w:r w:rsidRPr="0043669D">
            <w:rPr>
              <w:rStyle w:val="placeholder1Char"/>
              <w:sz w:val="18"/>
              <w:szCs w:val="18"/>
            </w:rPr>
            <w:t>____________</w:t>
          </w:r>
        </w:p>
      </w:docPartBody>
    </w:docPart>
    <w:docPart>
      <w:docPartPr>
        <w:name w:val="38D156E9BE004A84BAED168FCFF0469C"/>
        <w:category>
          <w:name w:val="常规"/>
          <w:gallery w:val="placeholder"/>
        </w:category>
        <w:types>
          <w:type w:val="bbPlcHdr"/>
        </w:types>
        <w:behaviors>
          <w:behavior w:val="content"/>
        </w:behaviors>
        <w:guid w:val="{7667704D-E5A0-4AB1-84CF-BB563611ADC7}"/>
      </w:docPartPr>
      <w:docPartBody>
        <w:p w:rsidR="005701AE" w:rsidRDefault="003C541B">
          <w:pPr>
            <w:pStyle w:val="38D156E9BE004A84BAED168FCFF0469C"/>
          </w:pPr>
          <w:r w:rsidRPr="0043669D">
            <w:rPr>
              <w:rStyle w:val="placeholder1Char"/>
              <w:sz w:val="18"/>
              <w:szCs w:val="18"/>
            </w:rPr>
            <w:t>____________</w:t>
          </w:r>
        </w:p>
      </w:docPartBody>
    </w:docPart>
    <w:docPart>
      <w:docPartPr>
        <w:name w:val="CB6DA9447585465D91ABE77A538C0E6D"/>
        <w:category>
          <w:name w:val="常规"/>
          <w:gallery w:val="placeholder"/>
        </w:category>
        <w:types>
          <w:type w:val="bbPlcHdr"/>
        </w:types>
        <w:behaviors>
          <w:behavior w:val="content"/>
        </w:behaviors>
        <w:guid w:val="{792F5A7A-995F-4AAE-BFE8-63B8C2B7772F}"/>
      </w:docPartPr>
      <w:docPartBody>
        <w:p w:rsidR="005701AE" w:rsidRDefault="003C541B">
          <w:pPr>
            <w:pStyle w:val="CB6DA9447585465D91ABE77A538C0E6D"/>
          </w:pPr>
          <w:r w:rsidRPr="0043669D">
            <w:rPr>
              <w:rStyle w:val="placeholder1Char"/>
              <w:sz w:val="18"/>
              <w:szCs w:val="18"/>
            </w:rPr>
            <w:t>____________</w:t>
          </w:r>
        </w:p>
      </w:docPartBody>
    </w:docPart>
    <w:docPart>
      <w:docPartPr>
        <w:name w:val="86CCF506996244869ED24CF08338BA4F"/>
        <w:category>
          <w:name w:val="常规"/>
          <w:gallery w:val="placeholder"/>
        </w:category>
        <w:types>
          <w:type w:val="bbPlcHdr"/>
        </w:types>
        <w:behaviors>
          <w:behavior w:val="content"/>
        </w:behaviors>
        <w:guid w:val="{D2C3BCEB-F283-4D6F-A3E8-BB252B0BD5A7}"/>
      </w:docPartPr>
      <w:docPartBody>
        <w:p w:rsidR="005701AE" w:rsidRDefault="003C541B">
          <w:pPr>
            <w:pStyle w:val="86CCF506996244869ED24CF08338BA4F"/>
          </w:pPr>
          <w:r w:rsidRPr="0043669D">
            <w:rPr>
              <w:rStyle w:val="placeholder1Char"/>
              <w:sz w:val="18"/>
              <w:szCs w:val="18"/>
            </w:rPr>
            <w:t>____________</w:t>
          </w:r>
        </w:p>
      </w:docPartBody>
    </w:docPart>
    <w:docPart>
      <w:docPartPr>
        <w:name w:val="22EA95024185415299CC7A84779BE9E5"/>
        <w:category>
          <w:name w:val="常规"/>
          <w:gallery w:val="placeholder"/>
        </w:category>
        <w:types>
          <w:type w:val="bbPlcHdr"/>
        </w:types>
        <w:behaviors>
          <w:behavior w:val="content"/>
        </w:behaviors>
        <w:guid w:val="{45E0B23B-B8C3-4FF8-B453-DA589453C369}"/>
      </w:docPartPr>
      <w:docPartBody>
        <w:p w:rsidR="005701AE" w:rsidRDefault="003C541B">
          <w:pPr>
            <w:pStyle w:val="22EA95024185415299CC7A84779BE9E5"/>
          </w:pPr>
          <w:r w:rsidRPr="0043669D">
            <w:rPr>
              <w:rStyle w:val="placeholder1Char"/>
              <w:sz w:val="18"/>
              <w:szCs w:val="18"/>
            </w:rPr>
            <w:t>____________</w:t>
          </w:r>
        </w:p>
      </w:docPartBody>
    </w:docPart>
    <w:docPart>
      <w:docPartPr>
        <w:name w:val="952F44E8F4A4424C80F26DE509BE77E2"/>
        <w:category>
          <w:name w:val="常规"/>
          <w:gallery w:val="placeholder"/>
        </w:category>
        <w:types>
          <w:type w:val="bbPlcHdr"/>
        </w:types>
        <w:behaviors>
          <w:behavior w:val="content"/>
        </w:behaviors>
        <w:guid w:val="{122363B8-0394-4EE9-9947-127A77F1DE62}"/>
      </w:docPartPr>
      <w:docPartBody>
        <w:p w:rsidR="005701AE" w:rsidRDefault="003C541B">
          <w:pPr>
            <w:pStyle w:val="952F44E8F4A4424C80F26DE509BE77E2"/>
          </w:pPr>
          <w:r w:rsidRPr="0043669D">
            <w:rPr>
              <w:rStyle w:val="placeholder1Char"/>
              <w:sz w:val="18"/>
              <w:szCs w:val="18"/>
            </w:rPr>
            <w:t>____________</w:t>
          </w:r>
        </w:p>
      </w:docPartBody>
    </w:docPart>
    <w:docPart>
      <w:docPartPr>
        <w:name w:val="7EBA3396E75543E48BE6B37C1FA9F157"/>
        <w:category>
          <w:name w:val="常规"/>
          <w:gallery w:val="placeholder"/>
        </w:category>
        <w:types>
          <w:type w:val="bbPlcHdr"/>
        </w:types>
        <w:behaviors>
          <w:behavior w:val="content"/>
        </w:behaviors>
        <w:guid w:val="{1C16F6A6-A354-40E7-A8C5-89527C57663E}"/>
      </w:docPartPr>
      <w:docPartBody>
        <w:p w:rsidR="005701AE" w:rsidRDefault="003C541B">
          <w:pPr>
            <w:pStyle w:val="7EBA3396E75543E48BE6B37C1FA9F157"/>
          </w:pPr>
          <w:r w:rsidRPr="0043669D">
            <w:rPr>
              <w:rStyle w:val="placeholder1Char"/>
              <w:sz w:val="18"/>
              <w:szCs w:val="18"/>
            </w:rPr>
            <w:t>____________</w:t>
          </w:r>
        </w:p>
      </w:docPartBody>
    </w:docPart>
    <w:docPart>
      <w:docPartPr>
        <w:name w:val="54F74BC8EAAD4AC0ABAFA62E5876722F"/>
        <w:category>
          <w:name w:val="常规"/>
          <w:gallery w:val="placeholder"/>
        </w:category>
        <w:types>
          <w:type w:val="bbPlcHdr"/>
        </w:types>
        <w:behaviors>
          <w:behavior w:val="content"/>
        </w:behaviors>
        <w:guid w:val="{9C23A123-42CB-4AE4-A1AD-CD040162147B}"/>
      </w:docPartPr>
      <w:docPartBody>
        <w:p w:rsidR="005701AE" w:rsidRDefault="003C541B">
          <w:pPr>
            <w:pStyle w:val="54F74BC8EAAD4AC0ABAFA62E5876722F"/>
          </w:pPr>
          <w:r w:rsidRPr="0043669D">
            <w:rPr>
              <w:rStyle w:val="placeholder1Char"/>
              <w:sz w:val="18"/>
              <w:szCs w:val="18"/>
            </w:rPr>
            <w:t>____________</w:t>
          </w:r>
        </w:p>
      </w:docPartBody>
    </w:docPart>
    <w:docPart>
      <w:docPartPr>
        <w:name w:val="33A6BAC6C2AC4D85973EBE69100DE615"/>
        <w:category>
          <w:name w:val="常规"/>
          <w:gallery w:val="placeholder"/>
        </w:category>
        <w:types>
          <w:type w:val="bbPlcHdr"/>
        </w:types>
        <w:behaviors>
          <w:behavior w:val="content"/>
        </w:behaviors>
        <w:guid w:val="{95EDF18B-6451-4063-869C-1B2FD1ACF354}"/>
      </w:docPartPr>
      <w:docPartBody>
        <w:p w:rsidR="005701AE" w:rsidRDefault="003C541B">
          <w:pPr>
            <w:pStyle w:val="33A6BAC6C2AC4D85973EBE69100DE615"/>
          </w:pPr>
          <w:r w:rsidRPr="0043669D">
            <w:rPr>
              <w:rStyle w:val="placeholder1Char"/>
              <w:sz w:val="18"/>
              <w:szCs w:val="18"/>
            </w:rPr>
            <w:t>____________</w:t>
          </w:r>
        </w:p>
      </w:docPartBody>
    </w:docPart>
    <w:docPart>
      <w:docPartPr>
        <w:name w:val="D1D8A5897B21466AB44393243AB70984"/>
        <w:category>
          <w:name w:val="常规"/>
          <w:gallery w:val="placeholder"/>
        </w:category>
        <w:types>
          <w:type w:val="bbPlcHdr"/>
        </w:types>
        <w:behaviors>
          <w:behavior w:val="content"/>
        </w:behaviors>
        <w:guid w:val="{A7F825B8-3838-4652-BC64-B289820F0EA5}"/>
      </w:docPartPr>
      <w:docPartBody>
        <w:p w:rsidR="005701AE" w:rsidRDefault="003C541B">
          <w:pPr>
            <w:pStyle w:val="D1D8A5897B21466AB44393243AB70984"/>
          </w:pPr>
          <w:r w:rsidRPr="0043669D">
            <w:rPr>
              <w:rStyle w:val="placeholder1Char"/>
              <w:sz w:val="18"/>
              <w:szCs w:val="18"/>
            </w:rPr>
            <w:t>____________</w:t>
          </w:r>
        </w:p>
      </w:docPartBody>
    </w:docPart>
    <w:docPart>
      <w:docPartPr>
        <w:name w:val="844E51E4D7DD48BD9D4506A0165F8954"/>
        <w:category>
          <w:name w:val="常规"/>
          <w:gallery w:val="placeholder"/>
        </w:category>
        <w:types>
          <w:type w:val="bbPlcHdr"/>
        </w:types>
        <w:behaviors>
          <w:behavior w:val="content"/>
        </w:behaviors>
        <w:guid w:val="{87E15636-6F7A-493B-BAE5-3668BDD4145D}"/>
      </w:docPartPr>
      <w:docPartBody>
        <w:p w:rsidR="005701AE" w:rsidRDefault="003C541B">
          <w:pPr>
            <w:pStyle w:val="844E51E4D7DD48BD9D4506A0165F8954"/>
          </w:pPr>
          <w:r w:rsidRPr="0043669D">
            <w:rPr>
              <w:rStyle w:val="placeholder1Char"/>
              <w:sz w:val="18"/>
              <w:szCs w:val="18"/>
            </w:rPr>
            <w:t>____________</w:t>
          </w:r>
        </w:p>
      </w:docPartBody>
    </w:docPart>
    <w:docPart>
      <w:docPartPr>
        <w:name w:val="C127CF941F7E4534B381D2629DB60F47"/>
        <w:category>
          <w:name w:val="常规"/>
          <w:gallery w:val="placeholder"/>
        </w:category>
        <w:types>
          <w:type w:val="bbPlcHdr"/>
        </w:types>
        <w:behaviors>
          <w:behavior w:val="content"/>
        </w:behaviors>
        <w:guid w:val="{DC66A0E8-C75B-494E-A8EB-5CAAAA31F73A}"/>
      </w:docPartPr>
      <w:docPartBody>
        <w:p w:rsidR="005701AE" w:rsidRDefault="003C541B">
          <w:pPr>
            <w:pStyle w:val="C127CF941F7E4534B381D2629DB60F47"/>
          </w:pPr>
          <w:r w:rsidRPr="0043669D">
            <w:rPr>
              <w:rStyle w:val="placeholder1Char"/>
              <w:sz w:val="18"/>
              <w:szCs w:val="18"/>
            </w:rPr>
            <w:t>____________</w:t>
          </w:r>
        </w:p>
      </w:docPartBody>
    </w:docPart>
    <w:docPart>
      <w:docPartPr>
        <w:name w:val="7409DCBE05D04995833CC9CBB62417EA"/>
        <w:category>
          <w:name w:val="常规"/>
          <w:gallery w:val="placeholder"/>
        </w:category>
        <w:types>
          <w:type w:val="bbPlcHdr"/>
        </w:types>
        <w:behaviors>
          <w:behavior w:val="content"/>
        </w:behaviors>
        <w:guid w:val="{71B41452-9DFE-4193-9DF0-682A57E96770}"/>
      </w:docPartPr>
      <w:docPartBody>
        <w:p w:rsidR="005701AE" w:rsidRDefault="003C541B">
          <w:pPr>
            <w:pStyle w:val="7409DCBE05D04995833CC9CBB62417EA"/>
          </w:pPr>
          <w:r w:rsidRPr="0043669D">
            <w:rPr>
              <w:rStyle w:val="placeholder1Char"/>
              <w:sz w:val="18"/>
              <w:szCs w:val="18"/>
            </w:rPr>
            <w:t>____________</w:t>
          </w:r>
        </w:p>
      </w:docPartBody>
    </w:docPart>
    <w:docPart>
      <w:docPartPr>
        <w:name w:val="EA5DD75FC4F94A55880E0BC885294CE4"/>
        <w:category>
          <w:name w:val="常规"/>
          <w:gallery w:val="placeholder"/>
        </w:category>
        <w:types>
          <w:type w:val="bbPlcHdr"/>
        </w:types>
        <w:behaviors>
          <w:behavior w:val="content"/>
        </w:behaviors>
        <w:guid w:val="{2EFA8FE7-931A-455B-88F6-99CF16607430}"/>
      </w:docPartPr>
      <w:docPartBody>
        <w:p w:rsidR="005701AE" w:rsidRDefault="003C541B">
          <w:pPr>
            <w:pStyle w:val="EA5DD75FC4F94A55880E0BC885294CE4"/>
          </w:pPr>
          <w:r w:rsidRPr="0043669D">
            <w:rPr>
              <w:rStyle w:val="placeholder1Char"/>
              <w:sz w:val="18"/>
              <w:szCs w:val="18"/>
            </w:rPr>
            <w:t>____________</w:t>
          </w:r>
        </w:p>
      </w:docPartBody>
    </w:docPart>
    <w:docPart>
      <w:docPartPr>
        <w:name w:val="28F90ED3CC264E36B0666B57A6BDC4A2"/>
        <w:category>
          <w:name w:val="常规"/>
          <w:gallery w:val="placeholder"/>
        </w:category>
        <w:types>
          <w:type w:val="bbPlcHdr"/>
        </w:types>
        <w:behaviors>
          <w:behavior w:val="content"/>
        </w:behaviors>
        <w:guid w:val="{49352225-D543-49C7-AF04-2A45AF0F9565}"/>
      </w:docPartPr>
      <w:docPartBody>
        <w:p w:rsidR="005701AE" w:rsidRDefault="003C541B">
          <w:pPr>
            <w:pStyle w:val="28F90ED3CC264E36B0666B57A6BDC4A2"/>
          </w:pPr>
          <w:r w:rsidRPr="008F432C">
            <w:rPr>
              <w:rStyle w:val="placeholder1Char"/>
              <w:sz w:val="18"/>
            </w:rPr>
            <w:t>____________</w:t>
          </w:r>
        </w:p>
      </w:docPartBody>
    </w:docPart>
    <w:docPart>
      <w:docPartPr>
        <w:name w:val="6B34D22CE6DF4DA498D2C287EDAFBD18"/>
        <w:category>
          <w:name w:val="常规"/>
          <w:gallery w:val="placeholder"/>
        </w:category>
        <w:types>
          <w:type w:val="bbPlcHdr"/>
        </w:types>
        <w:behaviors>
          <w:behavior w:val="content"/>
        </w:behaviors>
        <w:guid w:val="{56AB38C3-231D-4100-B90C-8A906ED5FC50}"/>
      </w:docPartPr>
      <w:docPartBody>
        <w:p w:rsidR="005701AE" w:rsidRDefault="003C541B">
          <w:pPr>
            <w:pStyle w:val="6B34D22CE6DF4DA498D2C287EDAFBD18"/>
          </w:pPr>
          <w:r w:rsidRPr="0043669D">
            <w:rPr>
              <w:rStyle w:val="placeholder1Char"/>
              <w:sz w:val="18"/>
              <w:szCs w:val="18"/>
            </w:rPr>
            <w:t>____________</w:t>
          </w:r>
        </w:p>
      </w:docPartBody>
    </w:docPart>
    <w:docPart>
      <w:docPartPr>
        <w:name w:val="68132AD9D8034C2CB31C69E7A2C35444"/>
        <w:category>
          <w:name w:val="常规"/>
          <w:gallery w:val="placeholder"/>
        </w:category>
        <w:types>
          <w:type w:val="bbPlcHdr"/>
        </w:types>
        <w:behaviors>
          <w:behavior w:val="content"/>
        </w:behaviors>
        <w:guid w:val="{04B82B8A-4956-4C08-BAC1-91B703212DCA}"/>
      </w:docPartPr>
      <w:docPartBody>
        <w:p w:rsidR="005701AE" w:rsidRDefault="003C541B">
          <w:pPr>
            <w:pStyle w:val="68132AD9D8034C2CB31C69E7A2C35444"/>
          </w:pPr>
          <w:r w:rsidRPr="0043669D">
            <w:rPr>
              <w:rStyle w:val="placeholder1Char"/>
              <w:sz w:val="18"/>
              <w:szCs w:val="18"/>
            </w:rPr>
            <w:t>____________</w:t>
          </w:r>
        </w:p>
      </w:docPartBody>
    </w:docPart>
    <w:docPart>
      <w:docPartPr>
        <w:name w:val="BE6A74596AF3421B9D4CC4390E61064D"/>
        <w:category>
          <w:name w:val="常规"/>
          <w:gallery w:val="placeholder"/>
        </w:category>
        <w:types>
          <w:type w:val="bbPlcHdr"/>
        </w:types>
        <w:behaviors>
          <w:behavior w:val="content"/>
        </w:behaviors>
        <w:guid w:val="{BD31FAA2-B466-4E6B-ACD5-A0667EAA0D4B}"/>
      </w:docPartPr>
      <w:docPartBody>
        <w:p w:rsidR="005701AE" w:rsidRDefault="003C541B">
          <w:pPr>
            <w:pStyle w:val="BE6A74596AF3421B9D4CC4390E61064D"/>
          </w:pPr>
          <w:r w:rsidRPr="0043669D">
            <w:rPr>
              <w:rStyle w:val="placeholder1Char"/>
              <w:sz w:val="18"/>
              <w:szCs w:val="18"/>
            </w:rPr>
            <w:t>____________</w:t>
          </w:r>
        </w:p>
      </w:docPartBody>
    </w:docPart>
    <w:docPart>
      <w:docPartPr>
        <w:name w:val="2815EDDC221A4B08A64B1AFD416F0065"/>
        <w:category>
          <w:name w:val="常规"/>
          <w:gallery w:val="placeholder"/>
        </w:category>
        <w:types>
          <w:type w:val="bbPlcHdr"/>
        </w:types>
        <w:behaviors>
          <w:behavior w:val="content"/>
        </w:behaviors>
        <w:guid w:val="{C0A6F46A-BD62-48CD-A291-7B9D545675CB}"/>
      </w:docPartPr>
      <w:docPartBody>
        <w:p w:rsidR="005701AE" w:rsidRDefault="003C541B">
          <w:pPr>
            <w:pStyle w:val="2815EDDC221A4B08A64B1AFD416F0065"/>
          </w:pPr>
          <w:r w:rsidRPr="0043669D">
            <w:rPr>
              <w:rStyle w:val="placeholder1Char"/>
              <w:sz w:val="18"/>
              <w:szCs w:val="18"/>
            </w:rPr>
            <w:t>____________</w:t>
          </w:r>
        </w:p>
      </w:docPartBody>
    </w:docPart>
    <w:docPart>
      <w:docPartPr>
        <w:name w:val="2672DB05681C48A09DD025955E65E718"/>
        <w:category>
          <w:name w:val="常规"/>
          <w:gallery w:val="placeholder"/>
        </w:category>
        <w:types>
          <w:type w:val="bbPlcHdr"/>
        </w:types>
        <w:behaviors>
          <w:behavior w:val="content"/>
        </w:behaviors>
        <w:guid w:val="{BF3C2A07-05B9-458C-B5C5-9AE1A1317439}"/>
      </w:docPartPr>
      <w:docPartBody>
        <w:p w:rsidR="005701AE" w:rsidRDefault="003C541B">
          <w:pPr>
            <w:pStyle w:val="2672DB05681C48A09DD025955E65E718"/>
          </w:pPr>
          <w:r w:rsidRPr="0043669D">
            <w:rPr>
              <w:rStyle w:val="placeholder1Char"/>
              <w:sz w:val="18"/>
              <w:szCs w:val="18"/>
            </w:rPr>
            <w:t>____________</w:t>
          </w:r>
        </w:p>
      </w:docPartBody>
    </w:docPart>
    <w:docPart>
      <w:docPartPr>
        <w:name w:val="DB31843CB95E470D9299E76F3BCD8239"/>
        <w:category>
          <w:name w:val="常规"/>
          <w:gallery w:val="placeholder"/>
        </w:category>
        <w:types>
          <w:type w:val="bbPlcHdr"/>
        </w:types>
        <w:behaviors>
          <w:behavior w:val="content"/>
        </w:behaviors>
        <w:guid w:val="{42B2DB67-2663-47D5-A426-623AEDFAFC37}"/>
      </w:docPartPr>
      <w:docPartBody>
        <w:p w:rsidR="005701AE" w:rsidRDefault="003C541B">
          <w:pPr>
            <w:pStyle w:val="DB31843CB95E470D9299E76F3BCD8239"/>
          </w:pPr>
          <w:r w:rsidRPr="0043669D">
            <w:rPr>
              <w:rStyle w:val="placeholder1Char"/>
              <w:sz w:val="18"/>
              <w:szCs w:val="18"/>
            </w:rPr>
            <w:t>____________</w:t>
          </w:r>
        </w:p>
      </w:docPartBody>
    </w:docPart>
    <w:docPart>
      <w:docPartPr>
        <w:name w:val="73B9BADBC5424F5F858A139B5D6D29D2"/>
        <w:category>
          <w:name w:val="常规"/>
          <w:gallery w:val="placeholder"/>
        </w:category>
        <w:types>
          <w:type w:val="bbPlcHdr"/>
        </w:types>
        <w:behaviors>
          <w:behavior w:val="content"/>
        </w:behaviors>
        <w:guid w:val="{8E4C77DC-9849-493D-8185-EB60880A87B0}"/>
      </w:docPartPr>
      <w:docPartBody>
        <w:p w:rsidR="005701AE" w:rsidRDefault="003C541B">
          <w:pPr>
            <w:pStyle w:val="73B9BADBC5424F5F858A139B5D6D29D2"/>
          </w:pPr>
          <w:r w:rsidRPr="0043669D">
            <w:rPr>
              <w:rStyle w:val="placeholder1Char"/>
              <w:sz w:val="18"/>
              <w:szCs w:val="18"/>
            </w:rPr>
            <w:t>____________</w:t>
          </w:r>
        </w:p>
      </w:docPartBody>
    </w:docPart>
    <w:docPart>
      <w:docPartPr>
        <w:name w:val="11F90D2CE7704201A70B3C0CC4D8AB4F"/>
        <w:category>
          <w:name w:val="常规"/>
          <w:gallery w:val="placeholder"/>
        </w:category>
        <w:types>
          <w:type w:val="bbPlcHdr"/>
        </w:types>
        <w:behaviors>
          <w:behavior w:val="content"/>
        </w:behaviors>
        <w:guid w:val="{A1FE6F68-C904-4BE5-9FFE-6DE63DC9CB21}"/>
      </w:docPartPr>
      <w:docPartBody>
        <w:p w:rsidR="005701AE" w:rsidRDefault="003C541B">
          <w:pPr>
            <w:pStyle w:val="11F90D2CE7704201A70B3C0CC4D8AB4F"/>
          </w:pPr>
          <w:r w:rsidRPr="0043669D">
            <w:rPr>
              <w:rStyle w:val="placeholder1Char"/>
              <w:sz w:val="18"/>
              <w:szCs w:val="18"/>
            </w:rPr>
            <w:t>____________</w:t>
          </w:r>
        </w:p>
      </w:docPartBody>
    </w:docPart>
    <w:docPart>
      <w:docPartPr>
        <w:name w:val="9B56C840E4644EF38D3920B19BC99886"/>
        <w:category>
          <w:name w:val="常规"/>
          <w:gallery w:val="placeholder"/>
        </w:category>
        <w:types>
          <w:type w:val="bbPlcHdr"/>
        </w:types>
        <w:behaviors>
          <w:behavior w:val="content"/>
        </w:behaviors>
        <w:guid w:val="{55696F53-0081-4F61-8D38-5F981179E833}"/>
      </w:docPartPr>
      <w:docPartBody>
        <w:p w:rsidR="005701AE" w:rsidRDefault="003C541B">
          <w:pPr>
            <w:pStyle w:val="9B56C840E4644EF38D3920B19BC99886"/>
          </w:pPr>
          <w:r w:rsidRPr="0043669D">
            <w:rPr>
              <w:rStyle w:val="placeholder1Char"/>
              <w:sz w:val="18"/>
              <w:szCs w:val="18"/>
            </w:rPr>
            <w:t>____________</w:t>
          </w:r>
        </w:p>
      </w:docPartBody>
    </w:docPart>
    <w:docPart>
      <w:docPartPr>
        <w:name w:val="DC787C09460042D088E0F19BE8BB71D0"/>
        <w:category>
          <w:name w:val="常规"/>
          <w:gallery w:val="placeholder"/>
        </w:category>
        <w:types>
          <w:type w:val="bbPlcHdr"/>
        </w:types>
        <w:behaviors>
          <w:behavior w:val="content"/>
        </w:behaviors>
        <w:guid w:val="{F2A469E6-58A7-458D-B208-67F7F739BF2A}"/>
      </w:docPartPr>
      <w:docPartBody>
        <w:p w:rsidR="005701AE" w:rsidRDefault="003C541B">
          <w:pPr>
            <w:pStyle w:val="DC787C09460042D088E0F19BE8BB71D0"/>
          </w:pPr>
          <w:r w:rsidRPr="0043669D">
            <w:rPr>
              <w:rStyle w:val="placeholder1Char"/>
              <w:sz w:val="18"/>
              <w:szCs w:val="18"/>
            </w:rPr>
            <w:t>____________</w:t>
          </w:r>
        </w:p>
      </w:docPartBody>
    </w:docPart>
    <w:docPart>
      <w:docPartPr>
        <w:name w:val="FD769BCB1E1C431BA6A7868B37C8CBF6"/>
        <w:category>
          <w:name w:val="常规"/>
          <w:gallery w:val="placeholder"/>
        </w:category>
        <w:types>
          <w:type w:val="bbPlcHdr"/>
        </w:types>
        <w:behaviors>
          <w:behavior w:val="content"/>
        </w:behaviors>
        <w:guid w:val="{911CA892-C180-4734-8C08-F63798DDDEBD}"/>
      </w:docPartPr>
      <w:docPartBody>
        <w:p w:rsidR="005701AE" w:rsidRDefault="003C541B">
          <w:pPr>
            <w:pStyle w:val="FD769BCB1E1C431BA6A7868B37C8CBF6"/>
          </w:pPr>
          <w:r w:rsidRPr="0043669D">
            <w:rPr>
              <w:rStyle w:val="placeholder1Char"/>
              <w:sz w:val="18"/>
              <w:szCs w:val="18"/>
            </w:rPr>
            <w:t>____________</w:t>
          </w:r>
        </w:p>
      </w:docPartBody>
    </w:docPart>
    <w:docPart>
      <w:docPartPr>
        <w:name w:val="0E4F0D048A0442D7B9516AD7994D8793"/>
        <w:category>
          <w:name w:val="常规"/>
          <w:gallery w:val="placeholder"/>
        </w:category>
        <w:types>
          <w:type w:val="bbPlcHdr"/>
        </w:types>
        <w:behaviors>
          <w:behavior w:val="content"/>
        </w:behaviors>
        <w:guid w:val="{9EA0299D-6964-4A2E-A33F-FB3BEA8228A4}"/>
      </w:docPartPr>
      <w:docPartBody>
        <w:p w:rsidR="005701AE" w:rsidRDefault="003C541B">
          <w:pPr>
            <w:pStyle w:val="0E4F0D048A0442D7B9516AD7994D8793"/>
          </w:pPr>
          <w:r w:rsidRPr="0043669D">
            <w:rPr>
              <w:rStyle w:val="placeholder1Char"/>
              <w:sz w:val="18"/>
              <w:szCs w:val="18"/>
            </w:rPr>
            <w:t>____________</w:t>
          </w:r>
        </w:p>
      </w:docPartBody>
    </w:docPart>
    <w:docPart>
      <w:docPartPr>
        <w:name w:val="32CAA15111A543BE912159ED175B0520"/>
        <w:category>
          <w:name w:val="常规"/>
          <w:gallery w:val="placeholder"/>
        </w:category>
        <w:types>
          <w:type w:val="bbPlcHdr"/>
        </w:types>
        <w:behaviors>
          <w:behavior w:val="content"/>
        </w:behaviors>
        <w:guid w:val="{FE351668-32EA-4897-8898-2E8217A30227}"/>
      </w:docPartPr>
      <w:docPartBody>
        <w:p w:rsidR="005701AE" w:rsidRDefault="003C541B">
          <w:pPr>
            <w:pStyle w:val="32CAA15111A543BE912159ED175B0520"/>
          </w:pPr>
          <w:r w:rsidRPr="0043669D">
            <w:rPr>
              <w:rStyle w:val="placeholder1Char"/>
              <w:sz w:val="18"/>
              <w:szCs w:val="18"/>
            </w:rPr>
            <w:t>____________</w:t>
          </w:r>
        </w:p>
      </w:docPartBody>
    </w:docPart>
    <w:docPart>
      <w:docPartPr>
        <w:name w:val="15191D0B57FA4E9C9706C48266AACC09"/>
        <w:category>
          <w:name w:val="常规"/>
          <w:gallery w:val="placeholder"/>
        </w:category>
        <w:types>
          <w:type w:val="bbPlcHdr"/>
        </w:types>
        <w:behaviors>
          <w:behavior w:val="content"/>
        </w:behaviors>
        <w:guid w:val="{49E9E235-8E1C-43B9-B875-90B814323D5E}"/>
      </w:docPartPr>
      <w:docPartBody>
        <w:p w:rsidR="005701AE" w:rsidRDefault="003C541B">
          <w:pPr>
            <w:pStyle w:val="15191D0B57FA4E9C9706C48266AACC09"/>
          </w:pPr>
          <w:r w:rsidRPr="0043669D">
            <w:rPr>
              <w:rStyle w:val="placeholder1Char"/>
              <w:sz w:val="18"/>
              <w:szCs w:val="18"/>
            </w:rPr>
            <w:t>____________</w:t>
          </w:r>
        </w:p>
      </w:docPartBody>
    </w:docPart>
    <w:docPart>
      <w:docPartPr>
        <w:name w:val="A0DE6F977AD748EBA20C9617CBE274DA"/>
        <w:category>
          <w:name w:val="常规"/>
          <w:gallery w:val="placeholder"/>
        </w:category>
        <w:types>
          <w:type w:val="bbPlcHdr"/>
        </w:types>
        <w:behaviors>
          <w:behavior w:val="content"/>
        </w:behaviors>
        <w:guid w:val="{355F0A67-0850-4D7A-9459-5370F08440BB}"/>
      </w:docPartPr>
      <w:docPartBody>
        <w:p w:rsidR="005701AE" w:rsidRDefault="003C541B">
          <w:pPr>
            <w:pStyle w:val="A0DE6F977AD748EBA20C9617CBE274DA"/>
          </w:pPr>
          <w:r w:rsidRPr="0043669D">
            <w:rPr>
              <w:rStyle w:val="placeholder1Char"/>
              <w:sz w:val="18"/>
              <w:szCs w:val="18"/>
            </w:rPr>
            <w:t>____________</w:t>
          </w:r>
        </w:p>
      </w:docPartBody>
    </w:docPart>
    <w:docPart>
      <w:docPartPr>
        <w:name w:val="399E51A3290B42B6AD885F0F29C819AC"/>
        <w:category>
          <w:name w:val="常规"/>
          <w:gallery w:val="placeholder"/>
        </w:category>
        <w:types>
          <w:type w:val="bbPlcHdr"/>
        </w:types>
        <w:behaviors>
          <w:behavior w:val="content"/>
        </w:behaviors>
        <w:guid w:val="{D534E03A-25FB-4B96-8524-147295A34328}"/>
      </w:docPartPr>
      <w:docPartBody>
        <w:p w:rsidR="005701AE" w:rsidRDefault="003C541B">
          <w:pPr>
            <w:pStyle w:val="399E51A3290B42B6AD885F0F29C819AC"/>
          </w:pPr>
          <w:r w:rsidRPr="0043669D">
            <w:rPr>
              <w:rStyle w:val="placeholder1Char"/>
              <w:sz w:val="18"/>
              <w:szCs w:val="18"/>
            </w:rPr>
            <w:t>____________</w:t>
          </w:r>
        </w:p>
      </w:docPartBody>
    </w:docPart>
    <w:docPart>
      <w:docPartPr>
        <w:name w:val="D5EFBF4731FE464CA7BB527FC063E582"/>
        <w:category>
          <w:name w:val="常规"/>
          <w:gallery w:val="placeholder"/>
        </w:category>
        <w:types>
          <w:type w:val="bbPlcHdr"/>
        </w:types>
        <w:behaviors>
          <w:behavior w:val="content"/>
        </w:behaviors>
        <w:guid w:val="{8E1A0916-8163-4F89-B039-CAADBF0C7A04}"/>
      </w:docPartPr>
      <w:docPartBody>
        <w:p w:rsidR="005701AE" w:rsidRDefault="003C541B">
          <w:pPr>
            <w:pStyle w:val="D5EFBF4731FE464CA7BB527FC063E582"/>
          </w:pPr>
          <w:r w:rsidRPr="0043669D">
            <w:rPr>
              <w:rStyle w:val="placeholder1Char"/>
              <w:sz w:val="18"/>
              <w:szCs w:val="18"/>
            </w:rPr>
            <w:t>____________</w:t>
          </w:r>
        </w:p>
      </w:docPartBody>
    </w:docPart>
    <w:docPart>
      <w:docPartPr>
        <w:name w:val="3DFDFF3D42D34C6C87B4BA9991A88B83"/>
        <w:category>
          <w:name w:val="常规"/>
          <w:gallery w:val="placeholder"/>
        </w:category>
        <w:types>
          <w:type w:val="bbPlcHdr"/>
        </w:types>
        <w:behaviors>
          <w:behavior w:val="content"/>
        </w:behaviors>
        <w:guid w:val="{C78F507C-1267-447F-A80F-9D9082E7D3BD}"/>
      </w:docPartPr>
      <w:docPartBody>
        <w:p w:rsidR="005701AE" w:rsidRDefault="003C541B">
          <w:pPr>
            <w:pStyle w:val="3DFDFF3D42D34C6C87B4BA9991A88B83"/>
          </w:pPr>
          <w:r w:rsidRPr="0043669D">
            <w:rPr>
              <w:rStyle w:val="placeholder1Char"/>
              <w:sz w:val="18"/>
              <w:szCs w:val="18"/>
            </w:rPr>
            <w:t>____________</w:t>
          </w:r>
        </w:p>
      </w:docPartBody>
    </w:docPart>
    <w:docPart>
      <w:docPartPr>
        <w:name w:val="89ADC01D206F473D9E89BAB6EE006601"/>
        <w:category>
          <w:name w:val="常规"/>
          <w:gallery w:val="placeholder"/>
        </w:category>
        <w:types>
          <w:type w:val="bbPlcHdr"/>
        </w:types>
        <w:behaviors>
          <w:behavior w:val="content"/>
        </w:behaviors>
        <w:guid w:val="{E7609F0C-AEE4-4D18-A2EA-D9EE8849F821}"/>
      </w:docPartPr>
      <w:docPartBody>
        <w:p w:rsidR="005701AE" w:rsidRDefault="003C541B">
          <w:pPr>
            <w:pStyle w:val="89ADC01D206F473D9E89BAB6EE006601"/>
          </w:pPr>
          <w:r w:rsidRPr="008F432C">
            <w:rPr>
              <w:rStyle w:val="placeholder1Char"/>
              <w:sz w:val="18"/>
              <w:szCs w:val="18"/>
            </w:rPr>
            <w:t>____________</w:t>
          </w:r>
        </w:p>
      </w:docPartBody>
    </w:docPart>
    <w:docPart>
      <w:docPartPr>
        <w:name w:val="F56F02327AF04E08848AB49BAF91A023"/>
        <w:category>
          <w:name w:val="常规"/>
          <w:gallery w:val="placeholder"/>
        </w:category>
        <w:types>
          <w:type w:val="bbPlcHdr"/>
        </w:types>
        <w:behaviors>
          <w:behavior w:val="content"/>
        </w:behaviors>
        <w:guid w:val="{02906F48-86DA-4B5B-BDEB-310AAEE1910E}"/>
      </w:docPartPr>
      <w:docPartBody>
        <w:p w:rsidR="005701AE" w:rsidRDefault="003C541B">
          <w:pPr>
            <w:pStyle w:val="F56F02327AF04E08848AB49BAF91A023"/>
          </w:pPr>
          <w:r w:rsidRPr="0043669D">
            <w:rPr>
              <w:rStyle w:val="placeholder1Char"/>
              <w:sz w:val="18"/>
              <w:szCs w:val="18"/>
            </w:rPr>
            <w:t>____________</w:t>
          </w:r>
        </w:p>
      </w:docPartBody>
    </w:docPart>
    <w:docPart>
      <w:docPartPr>
        <w:name w:val="F55912FA00F743C9A9FAB85C0DE0DCB8"/>
        <w:category>
          <w:name w:val="常规"/>
          <w:gallery w:val="placeholder"/>
        </w:category>
        <w:types>
          <w:type w:val="bbPlcHdr"/>
        </w:types>
        <w:behaviors>
          <w:behavior w:val="content"/>
        </w:behaviors>
        <w:guid w:val="{558C54FC-ECCC-4995-93F6-2788E8C11EB3}"/>
      </w:docPartPr>
      <w:docPartBody>
        <w:p w:rsidR="005701AE" w:rsidRDefault="003C541B">
          <w:pPr>
            <w:pStyle w:val="F55912FA00F743C9A9FAB85C0DE0DCB8"/>
          </w:pPr>
          <w:r w:rsidRPr="0043669D">
            <w:rPr>
              <w:rStyle w:val="placeholder1Char"/>
              <w:sz w:val="18"/>
              <w:szCs w:val="18"/>
            </w:rPr>
            <w:t>____________</w:t>
          </w:r>
        </w:p>
      </w:docPartBody>
    </w:docPart>
    <w:docPart>
      <w:docPartPr>
        <w:name w:val="EDC25A1E55714C3987786D683F0D28AE"/>
        <w:category>
          <w:name w:val="常规"/>
          <w:gallery w:val="placeholder"/>
        </w:category>
        <w:types>
          <w:type w:val="bbPlcHdr"/>
        </w:types>
        <w:behaviors>
          <w:behavior w:val="content"/>
        </w:behaviors>
        <w:guid w:val="{FDBF81A8-AFF2-48F8-9C75-B212319FD9E7}"/>
      </w:docPartPr>
      <w:docPartBody>
        <w:p w:rsidR="005701AE" w:rsidRDefault="003C541B">
          <w:pPr>
            <w:pStyle w:val="EDC25A1E55714C3987786D683F0D28AE"/>
          </w:pPr>
          <w:r w:rsidRPr="0043669D">
            <w:rPr>
              <w:rStyle w:val="placeholder1Char"/>
              <w:sz w:val="18"/>
              <w:szCs w:val="18"/>
            </w:rPr>
            <w:t>____________</w:t>
          </w:r>
        </w:p>
      </w:docPartBody>
    </w:docPart>
    <w:docPart>
      <w:docPartPr>
        <w:name w:val="1924DF05965D4BA59768480320B43448"/>
        <w:category>
          <w:name w:val="常规"/>
          <w:gallery w:val="placeholder"/>
        </w:category>
        <w:types>
          <w:type w:val="bbPlcHdr"/>
        </w:types>
        <w:behaviors>
          <w:behavior w:val="content"/>
        </w:behaviors>
        <w:guid w:val="{38E72854-2673-4164-B5FF-BAA0E29353FA}"/>
      </w:docPartPr>
      <w:docPartBody>
        <w:p w:rsidR="005701AE" w:rsidRDefault="003C541B">
          <w:pPr>
            <w:pStyle w:val="1924DF05965D4BA59768480320B43448"/>
          </w:pPr>
          <w:r w:rsidRPr="0043669D">
            <w:rPr>
              <w:rStyle w:val="placeholder1Char"/>
              <w:sz w:val="18"/>
              <w:szCs w:val="18"/>
            </w:rPr>
            <w:t>____________</w:t>
          </w:r>
        </w:p>
      </w:docPartBody>
    </w:docPart>
    <w:docPart>
      <w:docPartPr>
        <w:name w:val="D4BA3055AB2B449ABF98519566DF50CC"/>
        <w:category>
          <w:name w:val="常规"/>
          <w:gallery w:val="placeholder"/>
        </w:category>
        <w:types>
          <w:type w:val="bbPlcHdr"/>
        </w:types>
        <w:behaviors>
          <w:behavior w:val="content"/>
        </w:behaviors>
        <w:guid w:val="{A8B9C07F-A83E-4DF6-8E90-C11A8CE79B55}"/>
      </w:docPartPr>
      <w:docPartBody>
        <w:p w:rsidR="005701AE" w:rsidRDefault="003C541B">
          <w:pPr>
            <w:pStyle w:val="D4BA3055AB2B449ABF98519566DF50CC"/>
          </w:pPr>
          <w:r w:rsidRPr="0043669D">
            <w:rPr>
              <w:rStyle w:val="placeholder1Char"/>
              <w:sz w:val="18"/>
              <w:szCs w:val="18"/>
            </w:rPr>
            <w:t>____________</w:t>
          </w:r>
        </w:p>
      </w:docPartBody>
    </w:docPart>
    <w:docPart>
      <w:docPartPr>
        <w:name w:val="CE552A2C4E2D4E0BA7103AEEEDBEC46B"/>
        <w:category>
          <w:name w:val="常规"/>
          <w:gallery w:val="placeholder"/>
        </w:category>
        <w:types>
          <w:type w:val="bbPlcHdr"/>
        </w:types>
        <w:behaviors>
          <w:behavior w:val="content"/>
        </w:behaviors>
        <w:guid w:val="{F3A9BD08-1477-45EC-86B1-A3A96963036C}"/>
      </w:docPartPr>
      <w:docPartBody>
        <w:p w:rsidR="005701AE" w:rsidRDefault="003C541B">
          <w:pPr>
            <w:pStyle w:val="CE552A2C4E2D4E0BA7103AEEEDBEC46B"/>
          </w:pPr>
          <w:r w:rsidRPr="0043669D">
            <w:rPr>
              <w:rStyle w:val="placeholder1Char"/>
              <w:sz w:val="18"/>
              <w:szCs w:val="18"/>
            </w:rPr>
            <w:t>____________</w:t>
          </w:r>
        </w:p>
      </w:docPartBody>
    </w:docPart>
    <w:docPart>
      <w:docPartPr>
        <w:name w:val="A2CEC1594C43414EAC5081AAFD227242"/>
        <w:category>
          <w:name w:val="常规"/>
          <w:gallery w:val="placeholder"/>
        </w:category>
        <w:types>
          <w:type w:val="bbPlcHdr"/>
        </w:types>
        <w:behaviors>
          <w:behavior w:val="content"/>
        </w:behaviors>
        <w:guid w:val="{41B714B3-244C-44B3-8D49-15D5EBB5D155}"/>
      </w:docPartPr>
      <w:docPartBody>
        <w:p w:rsidR="005701AE" w:rsidRDefault="003C541B">
          <w:pPr>
            <w:pStyle w:val="A2CEC1594C43414EAC5081AAFD227242"/>
          </w:pPr>
          <w:r w:rsidRPr="0043669D">
            <w:rPr>
              <w:rStyle w:val="placeholder1Char"/>
              <w:sz w:val="18"/>
              <w:szCs w:val="18"/>
            </w:rPr>
            <w:t>____________</w:t>
          </w:r>
        </w:p>
      </w:docPartBody>
    </w:docPart>
    <w:docPart>
      <w:docPartPr>
        <w:name w:val="EB866C0679404784A337242BEEBD0CDC"/>
        <w:category>
          <w:name w:val="常规"/>
          <w:gallery w:val="placeholder"/>
        </w:category>
        <w:types>
          <w:type w:val="bbPlcHdr"/>
        </w:types>
        <w:behaviors>
          <w:behavior w:val="content"/>
        </w:behaviors>
        <w:guid w:val="{60EFDF4C-7706-438B-ACAF-6348FEDF17E7}"/>
      </w:docPartPr>
      <w:docPartBody>
        <w:p w:rsidR="005701AE" w:rsidRDefault="003C541B">
          <w:pPr>
            <w:pStyle w:val="EB866C0679404784A337242BEEBD0CDC"/>
          </w:pPr>
          <w:r w:rsidRPr="0043669D">
            <w:rPr>
              <w:rStyle w:val="placeholder1Char"/>
              <w:sz w:val="18"/>
              <w:szCs w:val="18"/>
            </w:rPr>
            <w:t>____________</w:t>
          </w:r>
        </w:p>
      </w:docPartBody>
    </w:docPart>
    <w:docPart>
      <w:docPartPr>
        <w:name w:val="2446E26BEB5D45539754ACC834CBAD76"/>
        <w:category>
          <w:name w:val="常规"/>
          <w:gallery w:val="placeholder"/>
        </w:category>
        <w:types>
          <w:type w:val="bbPlcHdr"/>
        </w:types>
        <w:behaviors>
          <w:behavior w:val="content"/>
        </w:behaviors>
        <w:guid w:val="{546C48E9-AE83-4BC7-B8A1-08D46FC9EF5E}"/>
      </w:docPartPr>
      <w:docPartBody>
        <w:p w:rsidR="005701AE" w:rsidRDefault="003C541B">
          <w:pPr>
            <w:pStyle w:val="2446E26BEB5D45539754ACC834CBAD76"/>
          </w:pPr>
          <w:r w:rsidRPr="0043669D">
            <w:rPr>
              <w:rStyle w:val="placeholder1Char"/>
              <w:sz w:val="18"/>
              <w:szCs w:val="18"/>
            </w:rPr>
            <w:t>____________</w:t>
          </w:r>
        </w:p>
      </w:docPartBody>
    </w:docPart>
    <w:docPart>
      <w:docPartPr>
        <w:name w:val="C3BA42D2D74043E98FC29F26EAC8A2D7"/>
        <w:category>
          <w:name w:val="常规"/>
          <w:gallery w:val="placeholder"/>
        </w:category>
        <w:types>
          <w:type w:val="bbPlcHdr"/>
        </w:types>
        <w:behaviors>
          <w:behavior w:val="content"/>
        </w:behaviors>
        <w:guid w:val="{9E891671-E81C-4847-BEBE-E9DA262E960A}"/>
      </w:docPartPr>
      <w:docPartBody>
        <w:p w:rsidR="005701AE" w:rsidRDefault="003C541B">
          <w:pPr>
            <w:pStyle w:val="C3BA42D2D74043E98FC29F26EAC8A2D7"/>
          </w:pPr>
          <w:r w:rsidRPr="0043669D">
            <w:rPr>
              <w:rStyle w:val="placeholder1Char"/>
              <w:sz w:val="18"/>
              <w:szCs w:val="18"/>
            </w:rPr>
            <w:t>____________</w:t>
          </w:r>
        </w:p>
      </w:docPartBody>
    </w:docPart>
    <w:docPart>
      <w:docPartPr>
        <w:name w:val="073A7DE97C63493D83C9FE8AFD6D7046"/>
        <w:category>
          <w:name w:val="常规"/>
          <w:gallery w:val="placeholder"/>
        </w:category>
        <w:types>
          <w:type w:val="bbPlcHdr"/>
        </w:types>
        <w:behaviors>
          <w:behavior w:val="content"/>
        </w:behaviors>
        <w:guid w:val="{52DAA58C-6246-4C2F-9966-C679C4019DA6}"/>
      </w:docPartPr>
      <w:docPartBody>
        <w:p w:rsidR="005701AE" w:rsidRDefault="003C541B">
          <w:pPr>
            <w:pStyle w:val="073A7DE97C63493D83C9FE8AFD6D7046"/>
          </w:pPr>
          <w:r w:rsidRPr="0043669D">
            <w:rPr>
              <w:rStyle w:val="placeholder1Char"/>
              <w:sz w:val="18"/>
              <w:szCs w:val="18"/>
            </w:rPr>
            <w:t>____________</w:t>
          </w:r>
        </w:p>
      </w:docPartBody>
    </w:docPart>
    <w:docPart>
      <w:docPartPr>
        <w:name w:val="74587288782047B599E3CBB59483F751"/>
        <w:category>
          <w:name w:val="常规"/>
          <w:gallery w:val="placeholder"/>
        </w:category>
        <w:types>
          <w:type w:val="bbPlcHdr"/>
        </w:types>
        <w:behaviors>
          <w:behavior w:val="content"/>
        </w:behaviors>
        <w:guid w:val="{491C3000-FA81-4CB0-AD93-9C2D6F876116}"/>
      </w:docPartPr>
      <w:docPartBody>
        <w:p w:rsidR="005701AE" w:rsidRDefault="003C541B">
          <w:pPr>
            <w:pStyle w:val="74587288782047B599E3CBB59483F751"/>
          </w:pPr>
          <w:r w:rsidRPr="0043669D">
            <w:rPr>
              <w:rStyle w:val="placeholder1Char"/>
              <w:sz w:val="18"/>
              <w:szCs w:val="18"/>
            </w:rPr>
            <w:t>____________</w:t>
          </w:r>
        </w:p>
      </w:docPartBody>
    </w:docPart>
    <w:docPart>
      <w:docPartPr>
        <w:name w:val="EF226CA5C0FF44CD84672A569A74A435"/>
        <w:category>
          <w:name w:val="常规"/>
          <w:gallery w:val="placeholder"/>
        </w:category>
        <w:types>
          <w:type w:val="bbPlcHdr"/>
        </w:types>
        <w:behaviors>
          <w:behavior w:val="content"/>
        </w:behaviors>
        <w:guid w:val="{B892A633-E1A3-48E0-8AC6-31FC8F11AA23}"/>
      </w:docPartPr>
      <w:docPartBody>
        <w:p w:rsidR="005701AE" w:rsidRDefault="003C541B">
          <w:pPr>
            <w:pStyle w:val="EF226CA5C0FF44CD84672A569A74A435"/>
          </w:pPr>
          <w:r w:rsidRPr="0043669D">
            <w:rPr>
              <w:rStyle w:val="placeholder1Char"/>
              <w:sz w:val="18"/>
              <w:szCs w:val="18"/>
            </w:rPr>
            <w:t>____________</w:t>
          </w:r>
        </w:p>
      </w:docPartBody>
    </w:docPart>
    <w:docPart>
      <w:docPartPr>
        <w:name w:val="BB6E1165276E49909CD24DFF9DD77A8E"/>
        <w:category>
          <w:name w:val="常规"/>
          <w:gallery w:val="placeholder"/>
        </w:category>
        <w:types>
          <w:type w:val="bbPlcHdr"/>
        </w:types>
        <w:behaviors>
          <w:behavior w:val="content"/>
        </w:behaviors>
        <w:guid w:val="{57F8B827-2DFF-43FD-BE93-9EA9DE50D721}"/>
      </w:docPartPr>
      <w:docPartBody>
        <w:p w:rsidR="005701AE" w:rsidRDefault="003C541B">
          <w:pPr>
            <w:pStyle w:val="BB6E1165276E49909CD24DFF9DD77A8E"/>
          </w:pPr>
          <w:r w:rsidRPr="0043669D">
            <w:rPr>
              <w:rStyle w:val="placeholder1Char"/>
              <w:sz w:val="18"/>
              <w:szCs w:val="18"/>
            </w:rPr>
            <w:t>____________</w:t>
          </w:r>
        </w:p>
      </w:docPartBody>
    </w:docPart>
    <w:docPart>
      <w:docPartPr>
        <w:name w:val="BA9D9674D7ED42BB8FF3F4C81D960969"/>
        <w:category>
          <w:name w:val="常规"/>
          <w:gallery w:val="placeholder"/>
        </w:category>
        <w:types>
          <w:type w:val="bbPlcHdr"/>
        </w:types>
        <w:behaviors>
          <w:behavior w:val="content"/>
        </w:behaviors>
        <w:guid w:val="{E0396EE3-F99D-459E-941A-548B26C4A4D2}"/>
      </w:docPartPr>
      <w:docPartBody>
        <w:p w:rsidR="005701AE" w:rsidRDefault="003C541B">
          <w:pPr>
            <w:pStyle w:val="BA9D9674D7ED42BB8FF3F4C81D960969"/>
          </w:pPr>
          <w:r w:rsidRPr="0043669D">
            <w:rPr>
              <w:rStyle w:val="placeholder1Char"/>
              <w:sz w:val="18"/>
              <w:szCs w:val="18"/>
            </w:rPr>
            <w:t>____________</w:t>
          </w:r>
        </w:p>
      </w:docPartBody>
    </w:docPart>
    <w:docPart>
      <w:docPartPr>
        <w:name w:val="3791C439D0534ED68852879D52CDE8EE"/>
        <w:category>
          <w:name w:val="常规"/>
          <w:gallery w:val="placeholder"/>
        </w:category>
        <w:types>
          <w:type w:val="bbPlcHdr"/>
        </w:types>
        <w:behaviors>
          <w:behavior w:val="content"/>
        </w:behaviors>
        <w:guid w:val="{85467057-2B65-4E96-AE32-BD420F2B0522}"/>
      </w:docPartPr>
      <w:docPartBody>
        <w:p w:rsidR="005701AE" w:rsidRDefault="003C541B">
          <w:pPr>
            <w:pStyle w:val="3791C439D0534ED68852879D52CDE8EE"/>
          </w:pPr>
          <w:r w:rsidRPr="0043669D">
            <w:rPr>
              <w:rStyle w:val="placeholder1Char"/>
              <w:sz w:val="18"/>
              <w:szCs w:val="18"/>
            </w:rPr>
            <w:t>____________</w:t>
          </w:r>
        </w:p>
      </w:docPartBody>
    </w:docPart>
    <w:docPart>
      <w:docPartPr>
        <w:name w:val="26A5C91565084EAEA7DDB30F0B9AD11A"/>
        <w:category>
          <w:name w:val="常规"/>
          <w:gallery w:val="placeholder"/>
        </w:category>
        <w:types>
          <w:type w:val="bbPlcHdr"/>
        </w:types>
        <w:behaviors>
          <w:behavior w:val="content"/>
        </w:behaviors>
        <w:guid w:val="{A0167FB1-A206-489B-8452-C45CC7D6F025}"/>
      </w:docPartPr>
      <w:docPartBody>
        <w:p w:rsidR="005701AE" w:rsidRDefault="003C541B">
          <w:pPr>
            <w:pStyle w:val="26A5C91565084EAEA7DDB30F0B9AD11A"/>
          </w:pPr>
          <w:r w:rsidRPr="0043669D">
            <w:rPr>
              <w:rStyle w:val="placeholder1Char"/>
              <w:sz w:val="18"/>
              <w:szCs w:val="18"/>
            </w:rPr>
            <w:t>____________</w:t>
          </w:r>
        </w:p>
      </w:docPartBody>
    </w:docPart>
    <w:docPart>
      <w:docPartPr>
        <w:name w:val="AFBEF2C9B75D41FC9CFB25F465C7EB7C"/>
        <w:category>
          <w:name w:val="常规"/>
          <w:gallery w:val="placeholder"/>
        </w:category>
        <w:types>
          <w:type w:val="bbPlcHdr"/>
        </w:types>
        <w:behaviors>
          <w:behavior w:val="content"/>
        </w:behaviors>
        <w:guid w:val="{D7E1DA92-AF06-40CC-8507-363AE8487E47}"/>
      </w:docPartPr>
      <w:docPartBody>
        <w:p w:rsidR="005701AE" w:rsidRDefault="003C541B">
          <w:pPr>
            <w:pStyle w:val="AFBEF2C9B75D41FC9CFB25F465C7EB7C"/>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59B72EF9A172461EB687BE5A6BAE3A09"/>
        <w:category>
          <w:name w:val="常规"/>
          <w:gallery w:val="placeholder"/>
        </w:category>
        <w:types>
          <w:type w:val="bbPlcHdr"/>
        </w:types>
        <w:behaviors>
          <w:behavior w:val="content"/>
        </w:behaviors>
        <w:guid w:val="{465EDF57-4635-4F1E-A9D1-7934AB78E15D}"/>
      </w:docPartPr>
      <w:docPartBody>
        <w:p w:rsidR="005701AE" w:rsidRDefault="003C541B">
          <w:pPr>
            <w:pStyle w:val="59B72EF9A172461EB687BE5A6BAE3A09"/>
          </w:pPr>
          <w:r w:rsidRPr="0043669D">
            <w:rPr>
              <w:rStyle w:val="placeholder1Char"/>
              <w:sz w:val="18"/>
              <w:szCs w:val="18"/>
            </w:rPr>
            <w:t>____________</w:t>
          </w:r>
        </w:p>
      </w:docPartBody>
    </w:docPart>
    <w:docPart>
      <w:docPartPr>
        <w:name w:val="D4F2507A6D82403297D90F8C70E077AA"/>
        <w:category>
          <w:name w:val="常规"/>
          <w:gallery w:val="placeholder"/>
        </w:category>
        <w:types>
          <w:type w:val="bbPlcHdr"/>
        </w:types>
        <w:behaviors>
          <w:behavior w:val="content"/>
        </w:behaviors>
        <w:guid w:val="{1C7ABA4A-D174-4207-8159-73F46787B332}"/>
      </w:docPartPr>
      <w:docPartBody>
        <w:p w:rsidR="005701AE" w:rsidRDefault="003C541B">
          <w:pPr>
            <w:pStyle w:val="D4F2507A6D82403297D90F8C70E077AA"/>
          </w:pPr>
          <w:r w:rsidRPr="0043669D">
            <w:rPr>
              <w:rStyle w:val="placeholder1Char"/>
              <w:sz w:val="18"/>
              <w:szCs w:val="18"/>
            </w:rPr>
            <w:t>____________</w:t>
          </w:r>
        </w:p>
      </w:docPartBody>
    </w:docPart>
    <w:docPart>
      <w:docPartPr>
        <w:name w:val="0B7B4EAF39A34C9E9676D5CF6EBC6CFB"/>
        <w:category>
          <w:name w:val="常规"/>
          <w:gallery w:val="placeholder"/>
        </w:category>
        <w:types>
          <w:type w:val="bbPlcHdr"/>
        </w:types>
        <w:behaviors>
          <w:behavior w:val="content"/>
        </w:behaviors>
        <w:guid w:val="{A0E50DF0-8E43-49AF-8573-8C46D35F4CEB}"/>
      </w:docPartPr>
      <w:docPartBody>
        <w:p w:rsidR="005701AE" w:rsidRDefault="003C541B">
          <w:pPr>
            <w:pStyle w:val="0B7B4EAF39A34C9E9676D5CF6EBC6CFB"/>
          </w:pPr>
          <w:r w:rsidRPr="0043669D">
            <w:rPr>
              <w:rStyle w:val="placeholder1Char"/>
              <w:sz w:val="18"/>
              <w:szCs w:val="18"/>
            </w:rPr>
            <w:t>____________</w:t>
          </w:r>
        </w:p>
      </w:docPartBody>
    </w:docPart>
    <w:docPart>
      <w:docPartPr>
        <w:name w:val="51ECE8EA76FC4A139F807C80E754D2A5"/>
        <w:category>
          <w:name w:val="常规"/>
          <w:gallery w:val="placeholder"/>
        </w:category>
        <w:types>
          <w:type w:val="bbPlcHdr"/>
        </w:types>
        <w:behaviors>
          <w:behavior w:val="content"/>
        </w:behaviors>
        <w:guid w:val="{DDE9C13E-E710-4F81-95FA-C9C2A4CC633C}"/>
      </w:docPartPr>
      <w:docPartBody>
        <w:p w:rsidR="005701AE" w:rsidRDefault="003C541B">
          <w:pPr>
            <w:pStyle w:val="51ECE8EA76FC4A139F807C80E754D2A5"/>
          </w:pPr>
          <w:r w:rsidRPr="0043669D">
            <w:rPr>
              <w:rStyle w:val="placeholder1Char"/>
              <w:sz w:val="18"/>
              <w:szCs w:val="18"/>
            </w:rPr>
            <w:t>____________</w:t>
          </w:r>
        </w:p>
      </w:docPartBody>
    </w:docPart>
    <w:docPart>
      <w:docPartPr>
        <w:name w:val="3110347BC02544ED887FB915D836F086"/>
        <w:category>
          <w:name w:val="常规"/>
          <w:gallery w:val="placeholder"/>
        </w:category>
        <w:types>
          <w:type w:val="bbPlcHdr"/>
        </w:types>
        <w:behaviors>
          <w:behavior w:val="content"/>
        </w:behaviors>
        <w:guid w:val="{7BF0180A-91FD-433B-ADBE-49557E95EA17}"/>
      </w:docPartPr>
      <w:docPartBody>
        <w:p w:rsidR="005701AE" w:rsidRDefault="003C541B">
          <w:pPr>
            <w:pStyle w:val="3110347BC02544ED887FB915D836F086"/>
          </w:pPr>
          <w:r w:rsidRPr="0043669D">
            <w:rPr>
              <w:rStyle w:val="placeholder1Char"/>
              <w:sz w:val="18"/>
              <w:szCs w:val="18"/>
            </w:rPr>
            <w:t>____________</w:t>
          </w:r>
        </w:p>
      </w:docPartBody>
    </w:docPart>
    <w:docPart>
      <w:docPartPr>
        <w:name w:val="DCAD8DE97BB84D45ADD74D434D6B0296"/>
        <w:category>
          <w:name w:val="常规"/>
          <w:gallery w:val="placeholder"/>
        </w:category>
        <w:types>
          <w:type w:val="bbPlcHdr"/>
        </w:types>
        <w:behaviors>
          <w:behavior w:val="content"/>
        </w:behaviors>
        <w:guid w:val="{B3B090E8-DD50-4A1F-AADD-4D35EB9AE8BE}"/>
      </w:docPartPr>
      <w:docPartBody>
        <w:p w:rsidR="005701AE" w:rsidRDefault="003C541B">
          <w:pPr>
            <w:pStyle w:val="DCAD8DE97BB84D45ADD74D434D6B0296"/>
          </w:pPr>
          <w:r w:rsidRPr="0043669D">
            <w:rPr>
              <w:rStyle w:val="placeholder1Char"/>
              <w:sz w:val="18"/>
              <w:szCs w:val="18"/>
            </w:rPr>
            <w:t>____________</w:t>
          </w:r>
        </w:p>
      </w:docPartBody>
    </w:docPart>
    <w:docPart>
      <w:docPartPr>
        <w:name w:val="0409114E142F43048FA62DEEF3E854BE"/>
        <w:category>
          <w:name w:val="常规"/>
          <w:gallery w:val="placeholder"/>
        </w:category>
        <w:types>
          <w:type w:val="bbPlcHdr"/>
        </w:types>
        <w:behaviors>
          <w:behavior w:val="content"/>
        </w:behaviors>
        <w:guid w:val="{F03722FC-1C3F-4BF9-B2F9-EFD816027ECA}"/>
      </w:docPartPr>
      <w:docPartBody>
        <w:p w:rsidR="005701AE" w:rsidRDefault="003C541B">
          <w:pPr>
            <w:pStyle w:val="0409114E142F43048FA62DEEF3E854BE"/>
          </w:pPr>
          <w:r w:rsidRPr="0043669D">
            <w:rPr>
              <w:rStyle w:val="placeholder1Char"/>
              <w:sz w:val="18"/>
              <w:szCs w:val="18"/>
            </w:rPr>
            <w:t>____________</w:t>
          </w:r>
        </w:p>
      </w:docPartBody>
    </w:docPart>
    <w:docPart>
      <w:docPartPr>
        <w:name w:val="8E9F25CBFE9E4C098D05C3345A3E4350"/>
        <w:category>
          <w:name w:val="常规"/>
          <w:gallery w:val="placeholder"/>
        </w:category>
        <w:types>
          <w:type w:val="bbPlcHdr"/>
        </w:types>
        <w:behaviors>
          <w:behavior w:val="content"/>
        </w:behaviors>
        <w:guid w:val="{8E870489-9CB1-4FFB-9949-8EFCA73EC906}"/>
      </w:docPartPr>
      <w:docPartBody>
        <w:p w:rsidR="005701AE" w:rsidRDefault="003C541B">
          <w:pPr>
            <w:pStyle w:val="8E9F25CBFE9E4C098D05C3345A3E4350"/>
          </w:pPr>
          <w:r w:rsidRPr="0043669D">
            <w:rPr>
              <w:rStyle w:val="placeholder1Char"/>
              <w:sz w:val="18"/>
              <w:szCs w:val="18"/>
            </w:rPr>
            <w:t>____________</w:t>
          </w:r>
        </w:p>
      </w:docPartBody>
    </w:docPart>
    <w:docPart>
      <w:docPartPr>
        <w:name w:val="0780B0E4A6954276AF87ED6D2933DCBA"/>
        <w:category>
          <w:name w:val="常规"/>
          <w:gallery w:val="placeholder"/>
        </w:category>
        <w:types>
          <w:type w:val="bbPlcHdr"/>
        </w:types>
        <w:behaviors>
          <w:behavior w:val="content"/>
        </w:behaviors>
        <w:guid w:val="{58AABF75-D7E4-44FA-A6AD-9F2AE9B31356}"/>
      </w:docPartPr>
      <w:docPartBody>
        <w:p w:rsidR="005701AE" w:rsidRDefault="003C541B">
          <w:pPr>
            <w:pStyle w:val="0780B0E4A6954276AF87ED6D2933DCBA"/>
          </w:pPr>
          <w:r w:rsidRPr="00A54D1F">
            <w:rPr>
              <w:rStyle w:val="placeholder1Char"/>
            </w:rPr>
            <w:t>____________</w:t>
          </w:r>
        </w:p>
      </w:docPartBody>
    </w:docPart>
    <w:docPart>
      <w:docPartPr>
        <w:name w:val="555D03BDF35E4F3AAFC2BEB6B4B511B4"/>
        <w:category>
          <w:name w:val="常规"/>
          <w:gallery w:val="placeholder"/>
        </w:category>
        <w:types>
          <w:type w:val="bbPlcHdr"/>
        </w:types>
        <w:behaviors>
          <w:behavior w:val="content"/>
        </w:behaviors>
        <w:guid w:val="{9F86E32B-DF8A-4C5B-A583-639AA51EC441}"/>
      </w:docPartPr>
      <w:docPartBody>
        <w:p w:rsidR="005701AE" w:rsidRDefault="003C541B">
          <w:pPr>
            <w:pStyle w:val="555D03BDF35E4F3AAFC2BEB6B4B511B4"/>
          </w:pPr>
          <w:r w:rsidRPr="00A54D1F">
            <w:rPr>
              <w:rStyle w:val="placeholder1Char"/>
            </w:rPr>
            <w:t>____________</w:t>
          </w:r>
        </w:p>
      </w:docPartBody>
    </w:docPart>
    <w:docPart>
      <w:docPartPr>
        <w:name w:val="9E1F8FE116C744CEBF1DA404A43F133C"/>
        <w:category>
          <w:name w:val="常规"/>
          <w:gallery w:val="placeholder"/>
        </w:category>
        <w:types>
          <w:type w:val="bbPlcHdr"/>
        </w:types>
        <w:behaviors>
          <w:behavior w:val="content"/>
        </w:behaviors>
        <w:guid w:val="{02678D30-BA2A-48AB-8460-1F18C8E16608}"/>
      </w:docPartPr>
      <w:docPartBody>
        <w:p w:rsidR="005701AE" w:rsidRDefault="003C541B">
          <w:pPr>
            <w:pStyle w:val="9E1F8FE116C744CEBF1DA404A43F133C"/>
          </w:pPr>
          <w:r w:rsidRPr="00A54D1F">
            <w:rPr>
              <w:rStyle w:val="placeholder1Char"/>
            </w:rPr>
            <w:t>____________</w:t>
          </w:r>
        </w:p>
      </w:docPartBody>
    </w:docPart>
    <w:docPart>
      <w:docPartPr>
        <w:name w:val="8E1DE222865D4D4D934BFB0D4DB1B3C1"/>
        <w:category>
          <w:name w:val="常规"/>
          <w:gallery w:val="placeholder"/>
        </w:category>
        <w:types>
          <w:type w:val="bbPlcHdr"/>
        </w:types>
        <w:behaviors>
          <w:behavior w:val="content"/>
        </w:behaviors>
        <w:guid w:val="{00F6AABA-7DDF-424E-B551-5D5728AEB3C3}"/>
      </w:docPartPr>
      <w:docPartBody>
        <w:p w:rsidR="005701AE" w:rsidRDefault="003C541B">
          <w:pPr>
            <w:pStyle w:val="8E1DE222865D4D4D934BFB0D4DB1B3C1"/>
          </w:pPr>
          <w:r w:rsidRPr="00A54D1F">
            <w:rPr>
              <w:rStyle w:val="placeholder1Char"/>
            </w:rPr>
            <w:t>____________</w:t>
          </w:r>
        </w:p>
      </w:docPartBody>
    </w:docPart>
    <w:docPart>
      <w:docPartPr>
        <w:name w:val="8242B9C9AD13410B8B803AE440924D3E"/>
        <w:category>
          <w:name w:val="常规"/>
          <w:gallery w:val="placeholder"/>
        </w:category>
        <w:types>
          <w:type w:val="bbPlcHdr"/>
        </w:types>
        <w:behaviors>
          <w:behavior w:val="content"/>
        </w:behaviors>
        <w:guid w:val="{74142D92-BA3F-4B81-9E5C-49BFB4E7D3A7}"/>
      </w:docPartPr>
      <w:docPartBody>
        <w:p w:rsidR="005701AE" w:rsidRDefault="003C541B">
          <w:pPr>
            <w:pStyle w:val="8242B9C9AD13410B8B803AE440924D3E"/>
          </w:pPr>
          <w:r w:rsidRPr="008F432C">
            <w:rPr>
              <w:rStyle w:val="placeholder1Char"/>
            </w:rPr>
            <w:t>____________</w:t>
          </w:r>
          <w:r w:rsidRPr="008F432C">
            <w:rPr>
              <w:rStyle w:val="placeholder1Char"/>
              <w:rFonts w:hint="eastAsia"/>
            </w:rPr>
            <w:t>______</w:t>
          </w:r>
        </w:p>
      </w:docPartBody>
    </w:docPart>
    <w:docPart>
      <w:docPartPr>
        <w:name w:val="91C1047316F944E08548EE49554529FD"/>
        <w:category>
          <w:name w:val="常规"/>
          <w:gallery w:val="placeholder"/>
        </w:category>
        <w:types>
          <w:type w:val="bbPlcHdr"/>
        </w:types>
        <w:behaviors>
          <w:behavior w:val="content"/>
        </w:behaviors>
        <w:guid w:val="{238E8376-D9B1-4AE0-BE0A-BF252573BA1D}"/>
      </w:docPartPr>
      <w:docPartBody>
        <w:p w:rsidR="005701AE" w:rsidRDefault="003C541B">
          <w:pPr>
            <w:pStyle w:val="91C1047316F944E08548EE49554529FD"/>
          </w:pPr>
          <w:r w:rsidRPr="0043669D">
            <w:rPr>
              <w:rStyle w:val="placeholder1Char"/>
              <w:sz w:val="18"/>
              <w:szCs w:val="18"/>
            </w:rPr>
            <w:t>____________</w:t>
          </w:r>
        </w:p>
      </w:docPartBody>
    </w:docPart>
    <w:docPart>
      <w:docPartPr>
        <w:name w:val="7AEE010A2C134FB692D3063D6B6A01BE"/>
        <w:category>
          <w:name w:val="常规"/>
          <w:gallery w:val="placeholder"/>
        </w:category>
        <w:types>
          <w:type w:val="bbPlcHdr"/>
        </w:types>
        <w:behaviors>
          <w:behavior w:val="content"/>
        </w:behaviors>
        <w:guid w:val="{8E56B0A2-26BE-4A71-8FCF-63473F10C7F4}"/>
      </w:docPartPr>
      <w:docPartBody>
        <w:p w:rsidR="005701AE" w:rsidRDefault="003C541B">
          <w:pPr>
            <w:pStyle w:val="7AEE010A2C134FB692D3063D6B6A01BE"/>
          </w:pPr>
          <w:r w:rsidRPr="0043669D">
            <w:rPr>
              <w:rStyle w:val="placeholder1Char"/>
              <w:sz w:val="18"/>
              <w:szCs w:val="18"/>
            </w:rPr>
            <w:t>____________</w:t>
          </w:r>
        </w:p>
      </w:docPartBody>
    </w:docPart>
    <w:docPart>
      <w:docPartPr>
        <w:name w:val="5ECEBA31849F4F469976D0E8B8971296"/>
        <w:category>
          <w:name w:val="常规"/>
          <w:gallery w:val="placeholder"/>
        </w:category>
        <w:types>
          <w:type w:val="bbPlcHdr"/>
        </w:types>
        <w:behaviors>
          <w:behavior w:val="content"/>
        </w:behaviors>
        <w:guid w:val="{060987E4-058B-48C6-A082-1DA089543C2D}"/>
      </w:docPartPr>
      <w:docPartBody>
        <w:p w:rsidR="005701AE" w:rsidRDefault="003C541B">
          <w:pPr>
            <w:pStyle w:val="5ECEBA31849F4F469976D0E8B8971296"/>
          </w:pPr>
          <w:r w:rsidRPr="0043669D">
            <w:rPr>
              <w:rStyle w:val="placeholder1Char"/>
              <w:sz w:val="18"/>
              <w:szCs w:val="18"/>
            </w:rPr>
            <w:t>____________</w:t>
          </w:r>
        </w:p>
      </w:docPartBody>
    </w:docPart>
    <w:docPart>
      <w:docPartPr>
        <w:name w:val="A0EA044400604AF9BE37DC16C6059D59"/>
        <w:category>
          <w:name w:val="常规"/>
          <w:gallery w:val="placeholder"/>
        </w:category>
        <w:types>
          <w:type w:val="bbPlcHdr"/>
        </w:types>
        <w:behaviors>
          <w:behavior w:val="content"/>
        </w:behaviors>
        <w:guid w:val="{B69917EB-B746-40B9-89EF-0849D9F01FE1}"/>
      </w:docPartPr>
      <w:docPartBody>
        <w:p w:rsidR="005701AE" w:rsidRDefault="003C541B">
          <w:pPr>
            <w:pStyle w:val="A0EA044400604AF9BE37DC16C6059D59"/>
          </w:pPr>
          <w:r w:rsidRPr="0043669D">
            <w:rPr>
              <w:rStyle w:val="placeholder1Char"/>
              <w:sz w:val="18"/>
              <w:szCs w:val="18"/>
            </w:rPr>
            <w:t>____________</w:t>
          </w:r>
        </w:p>
      </w:docPartBody>
    </w:docPart>
    <w:docPart>
      <w:docPartPr>
        <w:name w:val="D1C3518182064A0CB818EC41AE66116D"/>
        <w:category>
          <w:name w:val="常规"/>
          <w:gallery w:val="placeholder"/>
        </w:category>
        <w:types>
          <w:type w:val="bbPlcHdr"/>
        </w:types>
        <w:behaviors>
          <w:behavior w:val="content"/>
        </w:behaviors>
        <w:guid w:val="{E9FFCB75-5D4E-45C4-93FE-90DF610B8617}"/>
      </w:docPartPr>
      <w:docPartBody>
        <w:p w:rsidR="005701AE" w:rsidRDefault="003C541B">
          <w:pPr>
            <w:pStyle w:val="D1C3518182064A0CB818EC41AE66116D"/>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5D93D27CF786414F8D14E826324B058C"/>
        <w:category>
          <w:name w:val="常规"/>
          <w:gallery w:val="placeholder"/>
        </w:category>
        <w:types>
          <w:type w:val="bbPlcHdr"/>
        </w:types>
        <w:behaviors>
          <w:behavior w:val="content"/>
        </w:behaviors>
        <w:guid w:val="{81142646-B962-4273-B91B-686DDD8E88F8}"/>
      </w:docPartPr>
      <w:docPartBody>
        <w:p w:rsidR="005701AE" w:rsidRDefault="003C541B">
          <w:pPr>
            <w:pStyle w:val="5D93D27CF786414F8D14E826324B058C"/>
          </w:pPr>
          <w:r w:rsidRPr="0043669D">
            <w:rPr>
              <w:rStyle w:val="placeholder1Char"/>
              <w:sz w:val="18"/>
              <w:szCs w:val="18"/>
            </w:rPr>
            <w:t>____________</w:t>
          </w:r>
        </w:p>
      </w:docPartBody>
    </w:docPart>
    <w:docPart>
      <w:docPartPr>
        <w:name w:val="BD26BA431BEB4210A50B43DDA3B3787F"/>
        <w:category>
          <w:name w:val="常规"/>
          <w:gallery w:val="placeholder"/>
        </w:category>
        <w:types>
          <w:type w:val="bbPlcHdr"/>
        </w:types>
        <w:behaviors>
          <w:behavior w:val="content"/>
        </w:behaviors>
        <w:guid w:val="{67AC03A3-64D5-42B4-BDD6-9561323D5C71}"/>
      </w:docPartPr>
      <w:docPartBody>
        <w:p w:rsidR="005701AE" w:rsidRDefault="003C541B">
          <w:pPr>
            <w:pStyle w:val="BD26BA431BEB4210A50B43DDA3B3787F"/>
          </w:pPr>
          <w:r w:rsidRPr="0043669D">
            <w:rPr>
              <w:rStyle w:val="placeholder1Char"/>
              <w:sz w:val="18"/>
              <w:szCs w:val="18"/>
            </w:rPr>
            <w:t>___________</w:t>
          </w:r>
        </w:p>
      </w:docPartBody>
    </w:docPart>
    <w:docPart>
      <w:docPartPr>
        <w:name w:val="0C8C7A6819DE4767BBA5E5241B74F7B6"/>
        <w:category>
          <w:name w:val="常规"/>
          <w:gallery w:val="placeholder"/>
        </w:category>
        <w:types>
          <w:type w:val="bbPlcHdr"/>
        </w:types>
        <w:behaviors>
          <w:behavior w:val="content"/>
        </w:behaviors>
        <w:guid w:val="{619914D0-C1E4-43FF-8B1C-B868D399B312}"/>
      </w:docPartPr>
      <w:docPartBody>
        <w:p w:rsidR="005701AE" w:rsidRDefault="003C541B">
          <w:pPr>
            <w:pStyle w:val="0C8C7A6819DE4767BBA5E5241B74F7B6"/>
          </w:pPr>
          <w:r w:rsidRPr="0043669D">
            <w:rPr>
              <w:rStyle w:val="placeholder1Char"/>
              <w:sz w:val="18"/>
              <w:szCs w:val="18"/>
            </w:rPr>
            <w:t>____________</w:t>
          </w:r>
        </w:p>
      </w:docPartBody>
    </w:docPart>
    <w:docPart>
      <w:docPartPr>
        <w:name w:val="3B1D427A097546868FAE7AF3FA129504"/>
        <w:category>
          <w:name w:val="常规"/>
          <w:gallery w:val="placeholder"/>
        </w:category>
        <w:types>
          <w:type w:val="bbPlcHdr"/>
        </w:types>
        <w:behaviors>
          <w:behavior w:val="content"/>
        </w:behaviors>
        <w:guid w:val="{EFC4BF65-7BE7-474B-ADFB-7E07229A7F70}"/>
      </w:docPartPr>
      <w:docPartBody>
        <w:p w:rsidR="005701AE" w:rsidRDefault="003C541B">
          <w:pPr>
            <w:pStyle w:val="3B1D427A097546868FAE7AF3FA129504"/>
          </w:pPr>
          <w:r w:rsidRPr="0043669D">
            <w:rPr>
              <w:rStyle w:val="placeholder1Char"/>
              <w:sz w:val="18"/>
              <w:szCs w:val="18"/>
            </w:rPr>
            <w:t>___________</w:t>
          </w:r>
        </w:p>
      </w:docPartBody>
    </w:docPart>
    <w:docPart>
      <w:docPartPr>
        <w:name w:val="A9776481187D49A58E7B0406C47C8399"/>
        <w:category>
          <w:name w:val="常规"/>
          <w:gallery w:val="placeholder"/>
        </w:category>
        <w:types>
          <w:type w:val="bbPlcHdr"/>
        </w:types>
        <w:behaviors>
          <w:behavior w:val="content"/>
        </w:behaviors>
        <w:guid w:val="{0361EBB3-727E-41F1-965E-36140CF75CF1}"/>
      </w:docPartPr>
      <w:docPartBody>
        <w:p w:rsidR="005701AE" w:rsidRDefault="003C541B">
          <w:pPr>
            <w:pStyle w:val="A9776481187D49A58E7B0406C47C8399"/>
          </w:pPr>
          <w:r w:rsidRPr="0043669D">
            <w:rPr>
              <w:rStyle w:val="placeholder1Char"/>
              <w:sz w:val="18"/>
              <w:szCs w:val="18"/>
            </w:rPr>
            <w:t>____________</w:t>
          </w:r>
        </w:p>
      </w:docPartBody>
    </w:docPart>
    <w:docPart>
      <w:docPartPr>
        <w:name w:val="186C3156B2D3449AA1503ADF20F4F761"/>
        <w:category>
          <w:name w:val="常规"/>
          <w:gallery w:val="placeholder"/>
        </w:category>
        <w:types>
          <w:type w:val="bbPlcHdr"/>
        </w:types>
        <w:behaviors>
          <w:behavior w:val="content"/>
        </w:behaviors>
        <w:guid w:val="{101069DD-31F3-442F-99A7-98A321CEF27A}"/>
      </w:docPartPr>
      <w:docPartBody>
        <w:p w:rsidR="005701AE" w:rsidRDefault="003C541B">
          <w:pPr>
            <w:pStyle w:val="186C3156B2D3449AA1503ADF20F4F761"/>
          </w:pPr>
          <w:r w:rsidRPr="0043669D">
            <w:rPr>
              <w:rStyle w:val="placeholder1Char"/>
              <w:sz w:val="18"/>
              <w:szCs w:val="18"/>
            </w:rPr>
            <w:t>___________</w:t>
          </w:r>
        </w:p>
      </w:docPartBody>
    </w:docPart>
    <w:docPart>
      <w:docPartPr>
        <w:name w:val="D709742AC5084D5E94369C1EDFAE914B"/>
        <w:category>
          <w:name w:val="常规"/>
          <w:gallery w:val="placeholder"/>
        </w:category>
        <w:types>
          <w:type w:val="bbPlcHdr"/>
        </w:types>
        <w:behaviors>
          <w:behavior w:val="content"/>
        </w:behaviors>
        <w:guid w:val="{92B073F8-EE83-435A-A983-09FA08E3E695}"/>
      </w:docPartPr>
      <w:docPartBody>
        <w:p w:rsidR="005701AE" w:rsidRDefault="003C541B">
          <w:pPr>
            <w:pStyle w:val="D709742AC5084D5E94369C1EDFAE914B"/>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2A4CB27B9BF84E96885664B619879CF6"/>
        <w:category>
          <w:name w:val="常规"/>
          <w:gallery w:val="placeholder"/>
        </w:category>
        <w:types>
          <w:type w:val="bbPlcHdr"/>
        </w:types>
        <w:behaviors>
          <w:behavior w:val="content"/>
        </w:behaviors>
        <w:guid w:val="{E2311B3D-960B-4CAA-B69C-E6AF5BAE6662}"/>
      </w:docPartPr>
      <w:docPartBody>
        <w:p w:rsidR="005701AE" w:rsidRDefault="003C541B">
          <w:pPr>
            <w:pStyle w:val="2A4CB27B9BF84E96885664B619879CF6"/>
          </w:pPr>
          <w:r w:rsidRPr="00F254F3">
            <w:rPr>
              <w:rStyle w:val="a3"/>
              <w:rFonts w:hint="eastAsia"/>
            </w:rPr>
            <w:t>单击此处输入文字。</w:t>
          </w:r>
        </w:p>
      </w:docPartBody>
    </w:docPart>
    <w:docPart>
      <w:docPartPr>
        <w:name w:val="C0D8BF21B7454BA494BFD1337EA31248"/>
        <w:category>
          <w:name w:val="常规"/>
          <w:gallery w:val="placeholder"/>
        </w:category>
        <w:types>
          <w:type w:val="bbPlcHdr"/>
        </w:types>
        <w:behaviors>
          <w:behavior w:val="content"/>
        </w:behaviors>
        <w:guid w:val="{ABC68A6D-5BCB-436D-8940-3FA586466D7C}"/>
      </w:docPartPr>
      <w:docPartBody>
        <w:p w:rsidR="005701AE" w:rsidRDefault="003C541B">
          <w:pPr>
            <w:pStyle w:val="C0D8BF21B7454BA494BFD1337EA31248"/>
          </w:pPr>
          <w:r w:rsidRPr="008F432C">
            <w:rPr>
              <w:rStyle w:val="placeholder1Char"/>
              <w:rFonts w:hint="eastAsia"/>
            </w:rPr>
            <w:t>_</w:t>
          </w:r>
          <w:r w:rsidRPr="008F432C">
            <w:rPr>
              <w:rStyle w:val="placeholder1Char"/>
            </w:rPr>
            <w:t>_</w:t>
          </w:r>
        </w:p>
      </w:docPartBody>
    </w:docPart>
    <w:docPart>
      <w:docPartPr>
        <w:name w:val="78007C3FC54243CE80D1E7BD7F048130"/>
        <w:category>
          <w:name w:val="常规"/>
          <w:gallery w:val="placeholder"/>
        </w:category>
        <w:types>
          <w:type w:val="bbPlcHdr"/>
        </w:types>
        <w:behaviors>
          <w:behavior w:val="content"/>
        </w:behaviors>
        <w:guid w:val="{9D88BB72-5AAC-4B95-B99D-F024337AB777}"/>
      </w:docPartPr>
      <w:docPartBody>
        <w:p w:rsidR="005701AE" w:rsidRDefault="003C541B">
          <w:pPr>
            <w:pStyle w:val="78007C3FC54243CE80D1E7BD7F048130"/>
          </w:pPr>
          <w:r w:rsidRPr="008F432C">
            <w:rPr>
              <w:rStyle w:val="placeholder1Char"/>
            </w:rPr>
            <w:t>______________</w:t>
          </w:r>
          <w:r w:rsidRPr="008F432C">
            <w:rPr>
              <w:rStyle w:val="placeholder1Char"/>
              <w:rFonts w:hint="eastAsia"/>
            </w:rPr>
            <w:t>___</w:t>
          </w:r>
        </w:p>
      </w:docPartBody>
    </w:docPart>
    <w:docPart>
      <w:docPartPr>
        <w:name w:val="43B119EE927340B39FF80272B6B585D0"/>
        <w:category>
          <w:name w:val="常规"/>
          <w:gallery w:val="placeholder"/>
        </w:category>
        <w:types>
          <w:type w:val="bbPlcHdr"/>
        </w:types>
        <w:behaviors>
          <w:behavior w:val="content"/>
        </w:behaviors>
        <w:guid w:val="{CAFA033D-2BA5-45DD-BAF8-57C924C16195}"/>
      </w:docPartPr>
      <w:docPartBody>
        <w:p w:rsidR="005701AE" w:rsidRDefault="003C541B">
          <w:pPr>
            <w:pStyle w:val="43B119EE927340B39FF80272B6B585D0"/>
          </w:pPr>
          <w:r w:rsidRPr="009E5B73">
            <w:rPr>
              <w:rStyle w:val="placeholder1Char"/>
            </w:rPr>
            <w:t>____________</w:t>
          </w:r>
        </w:p>
      </w:docPartBody>
    </w:docPart>
    <w:docPart>
      <w:docPartPr>
        <w:name w:val="A334AC8945714D6886B3099CB18328D2"/>
        <w:category>
          <w:name w:val="常规"/>
          <w:gallery w:val="placeholder"/>
        </w:category>
        <w:types>
          <w:type w:val="bbPlcHdr"/>
        </w:types>
        <w:behaviors>
          <w:behavior w:val="content"/>
        </w:behaviors>
        <w:guid w:val="{38BBC429-C8DF-4FC9-8FAF-813E048B9296}"/>
      </w:docPartPr>
      <w:docPartBody>
        <w:p w:rsidR="005701AE" w:rsidRDefault="003C541B">
          <w:pPr>
            <w:pStyle w:val="A334AC8945714D6886B3099CB18328D2"/>
          </w:pPr>
          <w:r w:rsidRPr="009E5B73">
            <w:rPr>
              <w:rStyle w:val="placeholder1Char"/>
            </w:rPr>
            <w:t>____________</w:t>
          </w:r>
        </w:p>
      </w:docPartBody>
    </w:docPart>
    <w:docPart>
      <w:docPartPr>
        <w:name w:val="380952F053FE44448EA9C960ED58129D"/>
        <w:category>
          <w:name w:val="常规"/>
          <w:gallery w:val="placeholder"/>
        </w:category>
        <w:types>
          <w:type w:val="bbPlcHdr"/>
        </w:types>
        <w:behaviors>
          <w:behavior w:val="content"/>
        </w:behaviors>
        <w:guid w:val="{0630E81C-3DA2-4CDA-8F26-A242B08C8ACF}"/>
      </w:docPartPr>
      <w:docPartBody>
        <w:p w:rsidR="005701AE" w:rsidRDefault="003C541B">
          <w:pPr>
            <w:pStyle w:val="380952F053FE44448EA9C960ED58129D"/>
          </w:pPr>
          <w:r w:rsidRPr="008F432C">
            <w:rPr>
              <w:rStyle w:val="placeholder1Char"/>
              <w:rFonts w:hint="eastAsia"/>
            </w:rPr>
            <w:t>选择</w:t>
          </w:r>
        </w:p>
      </w:docPartBody>
    </w:docPart>
    <w:docPart>
      <w:docPartPr>
        <w:name w:val="42A26C56D2814EC5BD8055E823E8EC21"/>
        <w:category>
          <w:name w:val="常规"/>
          <w:gallery w:val="placeholder"/>
        </w:category>
        <w:types>
          <w:type w:val="bbPlcHdr"/>
        </w:types>
        <w:behaviors>
          <w:behavior w:val="content"/>
        </w:behaviors>
        <w:guid w:val="{63D8EE82-ED00-46FE-B61C-2FCF5EAC6951}"/>
      </w:docPartPr>
      <w:docPartBody>
        <w:p w:rsidR="005701AE" w:rsidRDefault="003C541B">
          <w:pPr>
            <w:pStyle w:val="42A26C56D2814EC5BD8055E823E8EC21"/>
          </w:pPr>
          <w:r w:rsidRPr="009E5B73">
            <w:rPr>
              <w:rStyle w:val="placeholder1Char"/>
            </w:rPr>
            <w:t>____________</w:t>
          </w:r>
        </w:p>
      </w:docPartBody>
    </w:docPart>
    <w:docPart>
      <w:docPartPr>
        <w:name w:val="FC7F72CC6BBF47FB94FBC48E87A22B73"/>
        <w:category>
          <w:name w:val="常规"/>
          <w:gallery w:val="placeholder"/>
        </w:category>
        <w:types>
          <w:type w:val="bbPlcHdr"/>
        </w:types>
        <w:behaviors>
          <w:behavior w:val="content"/>
        </w:behaviors>
        <w:guid w:val="{CBA022B0-DA06-4D73-B08D-9AA4B974822C}"/>
      </w:docPartPr>
      <w:docPartBody>
        <w:p w:rsidR="005701AE" w:rsidRDefault="003C541B">
          <w:pPr>
            <w:pStyle w:val="FC7F72CC6BBF47FB94FBC48E87A22B73"/>
          </w:pPr>
          <w:r w:rsidRPr="009E5B73">
            <w:rPr>
              <w:rStyle w:val="placeholder1Char"/>
            </w:rPr>
            <w:t>____________</w:t>
          </w:r>
        </w:p>
      </w:docPartBody>
    </w:docPart>
    <w:docPart>
      <w:docPartPr>
        <w:name w:val="9186F80487A749FEA40D0635B7E883E9"/>
        <w:category>
          <w:name w:val="常规"/>
          <w:gallery w:val="placeholder"/>
        </w:category>
        <w:types>
          <w:type w:val="bbPlcHdr"/>
        </w:types>
        <w:behaviors>
          <w:behavior w:val="content"/>
        </w:behaviors>
        <w:guid w:val="{43DEC1AA-461F-483B-B12E-B307C3E378C6}"/>
      </w:docPartPr>
      <w:docPartBody>
        <w:p w:rsidR="005701AE" w:rsidRDefault="003C541B">
          <w:pPr>
            <w:pStyle w:val="9186F80487A749FEA40D0635B7E883E9"/>
          </w:pPr>
          <w:r w:rsidRPr="008F432C">
            <w:rPr>
              <w:rStyle w:val="placeholder1Char"/>
              <w:rFonts w:hint="eastAsia"/>
            </w:rPr>
            <w:t>_</w:t>
          </w:r>
          <w:r w:rsidRPr="008F432C">
            <w:rPr>
              <w:rStyle w:val="placeholder1Char"/>
            </w:rPr>
            <w:t>_</w:t>
          </w:r>
        </w:p>
      </w:docPartBody>
    </w:docPart>
    <w:docPart>
      <w:docPartPr>
        <w:name w:val="22AE813620BA42E880CB359BFDDF99F1"/>
        <w:category>
          <w:name w:val="常规"/>
          <w:gallery w:val="placeholder"/>
        </w:category>
        <w:types>
          <w:type w:val="bbPlcHdr"/>
        </w:types>
        <w:behaviors>
          <w:behavior w:val="content"/>
        </w:behaviors>
        <w:guid w:val="{4296C618-5AF4-4211-93E0-60620C1B0B02}"/>
      </w:docPartPr>
      <w:docPartBody>
        <w:p w:rsidR="005701AE" w:rsidRDefault="003C541B">
          <w:pPr>
            <w:pStyle w:val="22AE813620BA42E880CB359BFDDF99F1"/>
          </w:pPr>
          <w:r w:rsidRPr="008F432C">
            <w:rPr>
              <w:rStyle w:val="placeholder1Char"/>
            </w:rPr>
            <w:t>______________</w:t>
          </w:r>
          <w:r w:rsidRPr="008F432C">
            <w:rPr>
              <w:rStyle w:val="placeholder1Char"/>
              <w:rFonts w:hint="eastAsia"/>
            </w:rPr>
            <w:t>___</w:t>
          </w:r>
        </w:p>
      </w:docPartBody>
    </w:docPart>
    <w:docPart>
      <w:docPartPr>
        <w:name w:val="1C8AF0C7D3114BCFA90BF19AE46703DC"/>
        <w:category>
          <w:name w:val="常规"/>
          <w:gallery w:val="placeholder"/>
        </w:category>
        <w:types>
          <w:type w:val="bbPlcHdr"/>
        </w:types>
        <w:behaviors>
          <w:behavior w:val="content"/>
        </w:behaviors>
        <w:guid w:val="{9275F245-0F8D-49B1-93B9-F843D963316D}"/>
      </w:docPartPr>
      <w:docPartBody>
        <w:p w:rsidR="005701AE" w:rsidRDefault="003C541B">
          <w:pPr>
            <w:pStyle w:val="1C8AF0C7D3114BCFA90BF19AE46703DC"/>
          </w:pPr>
          <w:r w:rsidRPr="007B4B57">
            <w:rPr>
              <w:rStyle w:val="placeholder1Char"/>
            </w:rPr>
            <w:t>____________</w:t>
          </w:r>
        </w:p>
      </w:docPartBody>
    </w:docPart>
    <w:docPart>
      <w:docPartPr>
        <w:name w:val="87794C0E619944B2A917DEFB0264A0AA"/>
        <w:category>
          <w:name w:val="常规"/>
          <w:gallery w:val="placeholder"/>
        </w:category>
        <w:types>
          <w:type w:val="bbPlcHdr"/>
        </w:types>
        <w:behaviors>
          <w:behavior w:val="content"/>
        </w:behaviors>
        <w:guid w:val="{F48B1625-1664-4821-9728-3F22621C3F18}"/>
      </w:docPartPr>
      <w:docPartBody>
        <w:p w:rsidR="005701AE" w:rsidRDefault="003C541B">
          <w:pPr>
            <w:pStyle w:val="87794C0E619944B2A917DEFB0264A0AA"/>
          </w:pPr>
          <w:r w:rsidRPr="007B4B57">
            <w:rPr>
              <w:rStyle w:val="placeholder1Char"/>
            </w:rPr>
            <w:t>____________</w:t>
          </w:r>
        </w:p>
      </w:docPartBody>
    </w:docPart>
    <w:docPart>
      <w:docPartPr>
        <w:name w:val="EBBCBD937EF44C6581ACBFD12E34CB79"/>
        <w:category>
          <w:name w:val="常规"/>
          <w:gallery w:val="placeholder"/>
        </w:category>
        <w:types>
          <w:type w:val="bbPlcHdr"/>
        </w:types>
        <w:behaviors>
          <w:behavior w:val="content"/>
        </w:behaviors>
        <w:guid w:val="{62BEBB7E-7B5F-4F64-94EB-B7406AA4E74F}"/>
      </w:docPartPr>
      <w:docPartBody>
        <w:p w:rsidR="005701AE" w:rsidRDefault="003C541B">
          <w:pPr>
            <w:pStyle w:val="EBBCBD937EF44C6581ACBFD12E34CB79"/>
          </w:pPr>
          <w:r w:rsidRPr="008F432C">
            <w:rPr>
              <w:rStyle w:val="placeholder1Char"/>
              <w:rFonts w:hint="eastAsia"/>
            </w:rPr>
            <w:t>选择</w:t>
          </w:r>
        </w:p>
      </w:docPartBody>
    </w:docPart>
    <w:docPart>
      <w:docPartPr>
        <w:name w:val="EAFF583E2CA5402C9433338C480C95CE"/>
        <w:category>
          <w:name w:val="常规"/>
          <w:gallery w:val="placeholder"/>
        </w:category>
        <w:types>
          <w:type w:val="bbPlcHdr"/>
        </w:types>
        <w:behaviors>
          <w:behavior w:val="content"/>
        </w:behaviors>
        <w:guid w:val="{0EA1A8CF-D7BC-41F2-B197-D15D91A01323}"/>
      </w:docPartPr>
      <w:docPartBody>
        <w:p w:rsidR="005701AE" w:rsidRDefault="003C541B">
          <w:pPr>
            <w:pStyle w:val="EAFF583E2CA5402C9433338C480C95CE"/>
          </w:pPr>
          <w:r w:rsidRPr="007B4B57">
            <w:rPr>
              <w:rStyle w:val="placeholder1Char"/>
              <w:szCs w:val="18"/>
            </w:rPr>
            <w:t>____________</w:t>
          </w:r>
        </w:p>
      </w:docPartBody>
    </w:docPart>
    <w:docPart>
      <w:docPartPr>
        <w:name w:val="FAD5A4C68F3141B2B3172397608300BF"/>
        <w:category>
          <w:name w:val="常规"/>
          <w:gallery w:val="placeholder"/>
        </w:category>
        <w:types>
          <w:type w:val="bbPlcHdr"/>
        </w:types>
        <w:behaviors>
          <w:behavior w:val="content"/>
        </w:behaviors>
        <w:guid w:val="{514E6969-85D9-4B52-B11C-CE5A5CA0DF6E}"/>
      </w:docPartPr>
      <w:docPartBody>
        <w:p w:rsidR="005701AE" w:rsidRDefault="003C541B">
          <w:pPr>
            <w:pStyle w:val="FAD5A4C68F3141B2B3172397608300BF"/>
          </w:pPr>
          <w:r w:rsidRPr="007B4B57">
            <w:rPr>
              <w:rStyle w:val="placeholder1Char"/>
              <w:szCs w:val="18"/>
            </w:rPr>
            <w:t>____________</w:t>
          </w:r>
        </w:p>
      </w:docPartBody>
    </w:docPart>
    <w:docPart>
      <w:docPartPr>
        <w:name w:val="50BA94DF1D5F4305AB3B031393224577"/>
        <w:category>
          <w:name w:val="常规"/>
          <w:gallery w:val="placeholder"/>
        </w:category>
        <w:types>
          <w:type w:val="bbPlcHdr"/>
        </w:types>
        <w:behaviors>
          <w:behavior w:val="content"/>
        </w:behaviors>
        <w:guid w:val="{891CAB11-FB20-4292-BD96-B00B68CF6C89}"/>
      </w:docPartPr>
      <w:docPartBody>
        <w:p w:rsidR="005701AE" w:rsidRDefault="003C541B">
          <w:pPr>
            <w:pStyle w:val="50BA94DF1D5F4305AB3B031393224577"/>
          </w:pPr>
          <w:r w:rsidRPr="0043669D">
            <w:rPr>
              <w:rStyle w:val="placeholder1Char"/>
              <w:sz w:val="18"/>
              <w:szCs w:val="18"/>
            </w:rPr>
            <w:t>____________</w:t>
          </w:r>
        </w:p>
      </w:docPartBody>
    </w:docPart>
    <w:docPart>
      <w:docPartPr>
        <w:name w:val="E8A2A2BB559142489EAAD0F41D7066E2"/>
        <w:category>
          <w:name w:val="常规"/>
          <w:gallery w:val="placeholder"/>
        </w:category>
        <w:types>
          <w:type w:val="bbPlcHdr"/>
        </w:types>
        <w:behaviors>
          <w:behavior w:val="content"/>
        </w:behaviors>
        <w:guid w:val="{4472DFF2-143C-47A8-97F0-AC2A5379DDA8}"/>
      </w:docPartPr>
      <w:docPartBody>
        <w:p w:rsidR="005701AE" w:rsidRDefault="003C541B">
          <w:pPr>
            <w:pStyle w:val="E8A2A2BB559142489EAAD0F41D7066E2"/>
          </w:pPr>
          <w:r w:rsidRPr="0043669D">
            <w:rPr>
              <w:rStyle w:val="placeholder1Char"/>
              <w:sz w:val="18"/>
              <w:szCs w:val="18"/>
            </w:rPr>
            <w:t>____________</w:t>
          </w:r>
        </w:p>
      </w:docPartBody>
    </w:docPart>
    <w:docPart>
      <w:docPartPr>
        <w:name w:val="472048E82AC44FB28A946CCD5383D6BE"/>
        <w:category>
          <w:name w:val="常规"/>
          <w:gallery w:val="placeholder"/>
        </w:category>
        <w:types>
          <w:type w:val="bbPlcHdr"/>
        </w:types>
        <w:behaviors>
          <w:behavior w:val="content"/>
        </w:behaviors>
        <w:guid w:val="{DAB2F6AB-C70B-4F73-9D97-0D3FBE25098F}"/>
      </w:docPartPr>
      <w:docPartBody>
        <w:p w:rsidR="005701AE" w:rsidRDefault="003C541B">
          <w:pPr>
            <w:pStyle w:val="472048E82AC44FB28A946CCD5383D6BE"/>
          </w:pPr>
          <w:r w:rsidRPr="0043669D">
            <w:rPr>
              <w:rStyle w:val="placeholder1Char"/>
              <w:sz w:val="18"/>
              <w:szCs w:val="18"/>
            </w:rPr>
            <w:t>____________</w:t>
          </w:r>
        </w:p>
      </w:docPartBody>
    </w:docPart>
    <w:docPart>
      <w:docPartPr>
        <w:name w:val="A790C637DAF54315A3BE54A400E61771"/>
        <w:category>
          <w:name w:val="常规"/>
          <w:gallery w:val="placeholder"/>
        </w:category>
        <w:types>
          <w:type w:val="bbPlcHdr"/>
        </w:types>
        <w:behaviors>
          <w:behavior w:val="content"/>
        </w:behaviors>
        <w:guid w:val="{0447262E-699F-46CE-BCA6-260A3529354A}"/>
      </w:docPartPr>
      <w:docPartBody>
        <w:p w:rsidR="005701AE" w:rsidRDefault="003C541B">
          <w:pPr>
            <w:pStyle w:val="A790C637DAF54315A3BE54A400E61771"/>
          </w:pPr>
          <w:r w:rsidRPr="0043669D">
            <w:rPr>
              <w:rStyle w:val="placeholder1Char"/>
              <w:sz w:val="18"/>
              <w:szCs w:val="18"/>
            </w:rPr>
            <w:t>____________</w:t>
          </w:r>
        </w:p>
      </w:docPartBody>
    </w:docPart>
    <w:docPart>
      <w:docPartPr>
        <w:name w:val="A0DE5044599D4ACB981C27EF77032D75"/>
        <w:category>
          <w:name w:val="常规"/>
          <w:gallery w:val="placeholder"/>
        </w:category>
        <w:types>
          <w:type w:val="bbPlcHdr"/>
        </w:types>
        <w:behaviors>
          <w:behavior w:val="content"/>
        </w:behaviors>
        <w:guid w:val="{B2282461-530A-44C5-B094-885A47CF4B97}"/>
      </w:docPartPr>
      <w:docPartBody>
        <w:p w:rsidR="005701AE" w:rsidRDefault="003C541B">
          <w:pPr>
            <w:pStyle w:val="A0DE5044599D4ACB981C27EF77032D75"/>
          </w:pPr>
          <w:r w:rsidRPr="0043669D">
            <w:rPr>
              <w:rStyle w:val="placeholder1Char"/>
              <w:sz w:val="18"/>
              <w:szCs w:val="18"/>
            </w:rPr>
            <w:t>____________</w:t>
          </w:r>
        </w:p>
      </w:docPartBody>
    </w:docPart>
    <w:docPart>
      <w:docPartPr>
        <w:name w:val="C374C908B2FD458387E5D3209C3B8626"/>
        <w:category>
          <w:name w:val="常规"/>
          <w:gallery w:val="placeholder"/>
        </w:category>
        <w:types>
          <w:type w:val="bbPlcHdr"/>
        </w:types>
        <w:behaviors>
          <w:behavior w:val="content"/>
        </w:behaviors>
        <w:guid w:val="{03A0D7AD-421C-4961-9166-F651B0E9C553}"/>
      </w:docPartPr>
      <w:docPartBody>
        <w:p w:rsidR="005701AE" w:rsidRDefault="003C541B">
          <w:pPr>
            <w:pStyle w:val="C374C908B2FD458387E5D3209C3B8626"/>
          </w:pPr>
          <w:r w:rsidRPr="0043669D">
            <w:rPr>
              <w:rStyle w:val="placeholder1Char"/>
              <w:sz w:val="18"/>
              <w:szCs w:val="18"/>
            </w:rPr>
            <w:t>________</w:t>
          </w:r>
        </w:p>
      </w:docPartBody>
    </w:docPart>
    <w:docPart>
      <w:docPartPr>
        <w:name w:val="5D0C40441D414541860CCFCDDE6B8662"/>
        <w:category>
          <w:name w:val="常规"/>
          <w:gallery w:val="placeholder"/>
        </w:category>
        <w:types>
          <w:type w:val="bbPlcHdr"/>
        </w:types>
        <w:behaviors>
          <w:behavior w:val="content"/>
        </w:behaviors>
        <w:guid w:val="{B2E2CF8B-24E3-4BB3-8FF3-17739F05E87E}"/>
      </w:docPartPr>
      <w:docPartBody>
        <w:p w:rsidR="005701AE" w:rsidRDefault="003C541B">
          <w:pPr>
            <w:pStyle w:val="5D0C40441D414541860CCFCDDE6B8662"/>
          </w:pPr>
          <w:r w:rsidRPr="0043669D">
            <w:rPr>
              <w:rStyle w:val="placeholder1Char"/>
              <w:sz w:val="18"/>
              <w:szCs w:val="18"/>
            </w:rPr>
            <w:t>________</w:t>
          </w:r>
        </w:p>
      </w:docPartBody>
    </w:docPart>
    <w:docPart>
      <w:docPartPr>
        <w:name w:val="A6A21CE1985C416D8CDE12880315DC82"/>
        <w:category>
          <w:name w:val="常规"/>
          <w:gallery w:val="placeholder"/>
        </w:category>
        <w:types>
          <w:type w:val="bbPlcHdr"/>
        </w:types>
        <w:behaviors>
          <w:behavior w:val="content"/>
        </w:behaviors>
        <w:guid w:val="{7C18F322-E970-47E7-81CC-A2B2A11CFD98}"/>
      </w:docPartPr>
      <w:docPartBody>
        <w:p w:rsidR="005701AE" w:rsidRDefault="003C541B">
          <w:pPr>
            <w:pStyle w:val="A6A21CE1985C416D8CDE12880315DC82"/>
          </w:pPr>
          <w:r w:rsidRPr="0043669D">
            <w:rPr>
              <w:rStyle w:val="placeholder1Char"/>
              <w:sz w:val="18"/>
              <w:szCs w:val="18"/>
            </w:rPr>
            <w:t>____________</w:t>
          </w:r>
        </w:p>
      </w:docPartBody>
    </w:docPart>
    <w:docPart>
      <w:docPartPr>
        <w:name w:val="2D826A0C2B13494FB588E242D355A989"/>
        <w:category>
          <w:name w:val="常规"/>
          <w:gallery w:val="placeholder"/>
        </w:category>
        <w:types>
          <w:type w:val="bbPlcHdr"/>
        </w:types>
        <w:behaviors>
          <w:behavior w:val="content"/>
        </w:behaviors>
        <w:guid w:val="{84CEE63F-5B4E-4989-B498-EBB5719A96DB}"/>
      </w:docPartPr>
      <w:docPartBody>
        <w:p w:rsidR="005701AE" w:rsidRDefault="003C541B">
          <w:pPr>
            <w:pStyle w:val="2D826A0C2B13494FB588E242D355A989"/>
          </w:pPr>
          <w:r w:rsidRPr="0043669D">
            <w:rPr>
              <w:rStyle w:val="placeholder1Char"/>
              <w:sz w:val="18"/>
              <w:szCs w:val="18"/>
            </w:rPr>
            <w:t>________</w:t>
          </w:r>
        </w:p>
      </w:docPartBody>
    </w:docPart>
    <w:docPart>
      <w:docPartPr>
        <w:name w:val="AD44B452A9DF4D68A30F6AA2CB9ACE5E"/>
        <w:category>
          <w:name w:val="常规"/>
          <w:gallery w:val="placeholder"/>
        </w:category>
        <w:types>
          <w:type w:val="bbPlcHdr"/>
        </w:types>
        <w:behaviors>
          <w:behavior w:val="content"/>
        </w:behaviors>
        <w:guid w:val="{6400A864-C134-4D77-987C-4275C1D5277A}"/>
      </w:docPartPr>
      <w:docPartBody>
        <w:p w:rsidR="005701AE" w:rsidRDefault="003C541B">
          <w:pPr>
            <w:pStyle w:val="AD44B452A9DF4D68A30F6AA2CB9ACE5E"/>
          </w:pPr>
          <w:r w:rsidRPr="0043669D">
            <w:rPr>
              <w:rStyle w:val="placeholder1Char"/>
              <w:sz w:val="18"/>
              <w:szCs w:val="18"/>
            </w:rPr>
            <w:t>________</w:t>
          </w:r>
        </w:p>
      </w:docPartBody>
    </w:docPart>
    <w:docPart>
      <w:docPartPr>
        <w:name w:val="04AC2906463748A0837CD3228645DA59"/>
        <w:category>
          <w:name w:val="常规"/>
          <w:gallery w:val="placeholder"/>
        </w:category>
        <w:types>
          <w:type w:val="bbPlcHdr"/>
        </w:types>
        <w:behaviors>
          <w:behavior w:val="content"/>
        </w:behaviors>
        <w:guid w:val="{8AB430D5-9EDC-4163-A0AF-094E6B759B06}"/>
      </w:docPartPr>
      <w:docPartBody>
        <w:p w:rsidR="005701AE" w:rsidRDefault="003C541B">
          <w:pPr>
            <w:pStyle w:val="04AC2906463748A0837CD3228645DA59"/>
          </w:pPr>
          <w:r w:rsidRPr="0043669D">
            <w:rPr>
              <w:rStyle w:val="placeholder1Char"/>
              <w:sz w:val="18"/>
              <w:szCs w:val="18"/>
            </w:rPr>
            <w:t>________</w:t>
          </w:r>
        </w:p>
      </w:docPartBody>
    </w:docPart>
    <w:docPart>
      <w:docPartPr>
        <w:name w:val="DEB0DA61BEAB450C929565F080CC8815"/>
        <w:category>
          <w:name w:val="常规"/>
          <w:gallery w:val="placeholder"/>
        </w:category>
        <w:types>
          <w:type w:val="bbPlcHdr"/>
        </w:types>
        <w:behaviors>
          <w:behavior w:val="content"/>
        </w:behaviors>
        <w:guid w:val="{040292E6-9470-4D8C-B392-78A35AFFC1FF}"/>
      </w:docPartPr>
      <w:docPartBody>
        <w:p w:rsidR="005701AE" w:rsidRDefault="003C541B">
          <w:pPr>
            <w:pStyle w:val="DEB0DA61BEAB450C929565F080CC8815"/>
          </w:pPr>
          <w:r w:rsidRPr="0043669D">
            <w:rPr>
              <w:rStyle w:val="placeholder1Char"/>
              <w:sz w:val="18"/>
              <w:szCs w:val="18"/>
            </w:rPr>
            <w:t>____________</w:t>
          </w:r>
        </w:p>
      </w:docPartBody>
    </w:docPart>
    <w:docPart>
      <w:docPartPr>
        <w:name w:val="A958A6873E4740879F7D1CCDA098B9C8"/>
        <w:category>
          <w:name w:val="常规"/>
          <w:gallery w:val="placeholder"/>
        </w:category>
        <w:types>
          <w:type w:val="bbPlcHdr"/>
        </w:types>
        <w:behaviors>
          <w:behavior w:val="content"/>
        </w:behaviors>
        <w:guid w:val="{77AFFE59-49F6-45F8-BCD5-B3E0CB7C920C}"/>
      </w:docPartPr>
      <w:docPartBody>
        <w:p w:rsidR="005701AE" w:rsidRDefault="003C541B">
          <w:pPr>
            <w:pStyle w:val="A958A6873E4740879F7D1CCDA098B9C8"/>
          </w:pPr>
          <w:r w:rsidRPr="0043669D">
            <w:rPr>
              <w:rStyle w:val="placeholder1Char"/>
              <w:sz w:val="18"/>
              <w:szCs w:val="18"/>
            </w:rPr>
            <w:t>________</w:t>
          </w:r>
        </w:p>
      </w:docPartBody>
    </w:docPart>
    <w:docPart>
      <w:docPartPr>
        <w:name w:val="68D3ABA834104A8FAEE2CD686CC4FEAC"/>
        <w:category>
          <w:name w:val="常规"/>
          <w:gallery w:val="placeholder"/>
        </w:category>
        <w:types>
          <w:type w:val="bbPlcHdr"/>
        </w:types>
        <w:behaviors>
          <w:behavior w:val="content"/>
        </w:behaviors>
        <w:guid w:val="{82AC9407-F6FB-4790-8036-1823E2D6472E}"/>
      </w:docPartPr>
      <w:docPartBody>
        <w:p w:rsidR="005701AE" w:rsidRDefault="003C541B">
          <w:pPr>
            <w:pStyle w:val="68D3ABA834104A8FAEE2CD686CC4FEAC"/>
          </w:pPr>
          <w:r w:rsidRPr="0043669D">
            <w:rPr>
              <w:rStyle w:val="placeholder1Char"/>
              <w:sz w:val="18"/>
              <w:szCs w:val="18"/>
            </w:rPr>
            <w:t>________</w:t>
          </w:r>
        </w:p>
      </w:docPartBody>
    </w:docPart>
    <w:docPart>
      <w:docPartPr>
        <w:name w:val="61ED42B726A141118F6B05D3115C9F0E"/>
        <w:category>
          <w:name w:val="常规"/>
          <w:gallery w:val="placeholder"/>
        </w:category>
        <w:types>
          <w:type w:val="bbPlcHdr"/>
        </w:types>
        <w:behaviors>
          <w:behavior w:val="content"/>
        </w:behaviors>
        <w:guid w:val="{88449A79-61EF-4050-A70A-36BD80AC135E}"/>
      </w:docPartPr>
      <w:docPartBody>
        <w:p w:rsidR="005701AE" w:rsidRDefault="003C541B">
          <w:pPr>
            <w:pStyle w:val="61ED42B726A141118F6B05D3115C9F0E"/>
          </w:pPr>
          <w:r w:rsidRPr="0043669D">
            <w:rPr>
              <w:rStyle w:val="placeholder1Char"/>
              <w:sz w:val="18"/>
              <w:szCs w:val="18"/>
            </w:rPr>
            <w:t>____________</w:t>
          </w:r>
        </w:p>
      </w:docPartBody>
    </w:docPart>
    <w:docPart>
      <w:docPartPr>
        <w:name w:val="C402328D5AE243D78F0692FDE8F8464A"/>
        <w:category>
          <w:name w:val="常规"/>
          <w:gallery w:val="placeholder"/>
        </w:category>
        <w:types>
          <w:type w:val="bbPlcHdr"/>
        </w:types>
        <w:behaviors>
          <w:behavior w:val="content"/>
        </w:behaviors>
        <w:guid w:val="{5A0CE3FB-280D-42FB-85E5-B8DB58AB3679}"/>
      </w:docPartPr>
      <w:docPartBody>
        <w:p w:rsidR="005701AE" w:rsidRDefault="003C541B">
          <w:pPr>
            <w:pStyle w:val="C402328D5AE243D78F0692FDE8F8464A"/>
          </w:pPr>
          <w:r w:rsidRPr="0043669D">
            <w:rPr>
              <w:rStyle w:val="placeholder1Char"/>
              <w:sz w:val="18"/>
              <w:szCs w:val="18"/>
            </w:rPr>
            <w:t>________</w:t>
          </w:r>
        </w:p>
      </w:docPartBody>
    </w:docPart>
    <w:docPart>
      <w:docPartPr>
        <w:name w:val="CF85A5999883427B9532C6086D3EB341"/>
        <w:category>
          <w:name w:val="常规"/>
          <w:gallery w:val="placeholder"/>
        </w:category>
        <w:types>
          <w:type w:val="bbPlcHdr"/>
        </w:types>
        <w:behaviors>
          <w:behavior w:val="content"/>
        </w:behaviors>
        <w:guid w:val="{EDE3728D-99A5-449D-BB9E-73775C9FF444}"/>
      </w:docPartPr>
      <w:docPartBody>
        <w:p w:rsidR="005701AE" w:rsidRDefault="003C541B">
          <w:pPr>
            <w:pStyle w:val="CF85A5999883427B9532C6086D3EB341"/>
          </w:pPr>
          <w:r w:rsidRPr="0043669D">
            <w:rPr>
              <w:rStyle w:val="placeholder1Char"/>
              <w:sz w:val="18"/>
              <w:szCs w:val="18"/>
            </w:rPr>
            <w:t>________</w:t>
          </w:r>
        </w:p>
      </w:docPartBody>
    </w:docPart>
    <w:docPart>
      <w:docPartPr>
        <w:name w:val="7693C5F8E9754D36A2EECC46B6E5F118"/>
        <w:category>
          <w:name w:val="常规"/>
          <w:gallery w:val="placeholder"/>
        </w:category>
        <w:types>
          <w:type w:val="bbPlcHdr"/>
        </w:types>
        <w:behaviors>
          <w:behavior w:val="content"/>
        </w:behaviors>
        <w:guid w:val="{4A25A4CD-2512-41E6-8F7B-E52AF319A445}"/>
      </w:docPartPr>
      <w:docPartBody>
        <w:p w:rsidR="005701AE" w:rsidRDefault="003C541B">
          <w:pPr>
            <w:pStyle w:val="7693C5F8E9754D36A2EECC46B6E5F118"/>
          </w:pPr>
          <w:r w:rsidRPr="0043669D">
            <w:rPr>
              <w:rStyle w:val="placeholder1Char"/>
              <w:sz w:val="18"/>
              <w:szCs w:val="18"/>
            </w:rPr>
            <w:t>________</w:t>
          </w:r>
        </w:p>
      </w:docPartBody>
    </w:docPart>
    <w:docPart>
      <w:docPartPr>
        <w:name w:val="3B572CA1FE744FDF899CCE987263EB31"/>
        <w:category>
          <w:name w:val="常规"/>
          <w:gallery w:val="placeholder"/>
        </w:category>
        <w:types>
          <w:type w:val="bbPlcHdr"/>
        </w:types>
        <w:behaviors>
          <w:behavior w:val="content"/>
        </w:behaviors>
        <w:guid w:val="{017A5455-E996-404C-AC9F-78F6838A9232}"/>
      </w:docPartPr>
      <w:docPartBody>
        <w:p w:rsidR="005701AE" w:rsidRDefault="003C541B">
          <w:pPr>
            <w:pStyle w:val="3B572CA1FE744FDF899CCE987263EB31"/>
          </w:pPr>
          <w:r w:rsidRPr="0043669D">
            <w:rPr>
              <w:rStyle w:val="placeholder1Char"/>
              <w:sz w:val="18"/>
              <w:szCs w:val="18"/>
            </w:rPr>
            <w:t>____________</w:t>
          </w:r>
        </w:p>
      </w:docPartBody>
    </w:docPart>
    <w:docPart>
      <w:docPartPr>
        <w:name w:val="9AB5FEAA22E64E69A0B02337B5F88286"/>
        <w:category>
          <w:name w:val="常规"/>
          <w:gallery w:val="placeholder"/>
        </w:category>
        <w:types>
          <w:type w:val="bbPlcHdr"/>
        </w:types>
        <w:behaviors>
          <w:behavior w:val="content"/>
        </w:behaviors>
        <w:guid w:val="{0FD563BB-8182-4BB9-B241-02BF674B3B33}"/>
      </w:docPartPr>
      <w:docPartBody>
        <w:p w:rsidR="005701AE" w:rsidRDefault="003C541B">
          <w:pPr>
            <w:pStyle w:val="9AB5FEAA22E64E69A0B02337B5F88286"/>
          </w:pPr>
          <w:r w:rsidRPr="0043669D">
            <w:rPr>
              <w:rStyle w:val="placeholder1Char"/>
              <w:sz w:val="18"/>
              <w:szCs w:val="18"/>
            </w:rPr>
            <w:t>________</w:t>
          </w:r>
        </w:p>
      </w:docPartBody>
    </w:docPart>
    <w:docPart>
      <w:docPartPr>
        <w:name w:val="E766EE332C1C400C8F7C51F73C6B198C"/>
        <w:category>
          <w:name w:val="常规"/>
          <w:gallery w:val="placeholder"/>
        </w:category>
        <w:types>
          <w:type w:val="bbPlcHdr"/>
        </w:types>
        <w:behaviors>
          <w:behavior w:val="content"/>
        </w:behaviors>
        <w:guid w:val="{0B68F25F-FB7D-46BE-ABAA-4C8AB53B8189}"/>
      </w:docPartPr>
      <w:docPartBody>
        <w:p w:rsidR="005701AE" w:rsidRDefault="003C541B">
          <w:pPr>
            <w:pStyle w:val="E766EE332C1C400C8F7C51F73C6B198C"/>
          </w:pPr>
          <w:r w:rsidRPr="0043669D">
            <w:rPr>
              <w:rStyle w:val="placeholder1Char"/>
              <w:sz w:val="18"/>
              <w:szCs w:val="18"/>
            </w:rPr>
            <w:t>________</w:t>
          </w:r>
        </w:p>
      </w:docPartBody>
    </w:docPart>
    <w:docPart>
      <w:docPartPr>
        <w:name w:val="50CDF71E97664EF9A0886D276561A7A4"/>
        <w:category>
          <w:name w:val="常规"/>
          <w:gallery w:val="placeholder"/>
        </w:category>
        <w:types>
          <w:type w:val="bbPlcHdr"/>
        </w:types>
        <w:behaviors>
          <w:behavior w:val="content"/>
        </w:behaviors>
        <w:guid w:val="{F6D877A5-3FB7-4CEE-AA35-A6899F0846D4}"/>
      </w:docPartPr>
      <w:docPartBody>
        <w:p w:rsidR="005701AE" w:rsidRDefault="003C541B">
          <w:pPr>
            <w:pStyle w:val="50CDF71E97664EF9A0886D276561A7A4"/>
          </w:pPr>
          <w:r w:rsidRPr="0043669D">
            <w:rPr>
              <w:rStyle w:val="placeholder1Char"/>
              <w:sz w:val="18"/>
              <w:szCs w:val="18"/>
            </w:rPr>
            <w:t>____________</w:t>
          </w:r>
        </w:p>
      </w:docPartBody>
    </w:docPart>
    <w:docPart>
      <w:docPartPr>
        <w:name w:val="1304A849C71C4929999860127A441117"/>
        <w:category>
          <w:name w:val="常规"/>
          <w:gallery w:val="placeholder"/>
        </w:category>
        <w:types>
          <w:type w:val="bbPlcHdr"/>
        </w:types>
        <w:behaviors>
          <w:behavior w:val="content"/>
        </w:behaviors>
        <w:guid w:val="{A3DD9FA1-35E2-451D-A987-98AFB5799AF4}"/>
      </w:docPartPr>
      <w:docPartBody>
        <w:p w:rsidR="005701AE" w:rsidRDefault="003C541B">
          <w:pPr>
            <w:pStyle w:val="1304A849C71C4929999860127A441117"/>
          </w:pPr>
          <w:r w:rsidRPr="0043669D">
            <w:rPr>
              <w:rStyle w:val="placeholder1Char"/>
              <w:sz w:val="18"/>
              <w:szCs w:val="18"/>
            </w:rPr>
            <w:t>________</w:t>
          </w:r>
        </w:p>
      </w:docPartBody>
    </w:docPart>
    <w:docPart>
      <w:docPartPr>
        <w:name w:val="DE2911C102A0443E82EF45ECA0110084"/>
        <w:category>
          <w:name w:val="常规"/>
          <w:gallery w:val="placeholder"/>
        </w:category>
        <w:types>
          <w:type w:val="bbPlcHdr"/>
        </w:types>
        <w:behaviors>
          <w:behavior w:val="content"/>
        </w:behaviors>
        <w:guid w:val="{9CABB1C4-95B0-4907-A192-BD7374A9C66E}"/>
      </w:docPartPr>
      <w:docPartBody>
        <w:p w:rsidR="005701AE" w:rsidRDefault="003C541B">
          <w:pPr>
            <w:pStyle w:val="DE2911C102A0443E82EF45ECA0110084"/>
          </w:pPr>
          <w:r w:rsidRPr="0043669D">
            <w:rPr>
              <w:rStyle w:val="placeholder1Char"/>
              <w:sz w:val="18"/>
              <w:szCs w:val="18"/>
            </w:rPr>
            <w:t>________</w:t>
          </w:r>
        </w:p>
      </w:docPartBody>
    </w:docPart>
    <w:docPart>
      <w:docPartPr>
        <w:name w:val="CB96810EE9344572B230CF0BDC8DC5C0"/>
        <w:category>
          <w:name w:val="常规"/>
          <w:gallery w:val="placeholder"/>
        </w:category>
        <w:types>
          <w:type w:val="bbPlcHdr"/>
        </w:types>
        <w:behaviors>
          <w:behavior w:val="content"/>
        </w:behaviors>
        <w:guid w:val="{D75B3112-C1F5-4021-B88C-31BACCFD2F56}"/>
      </w:docPartPr>
      <w:docPartBody>
        <w:p w:rsidR="005701AE" w:rsidRDefault="003C541B">
          <w:pPr>
            <w:pStyle w:val="CB96810EE9344572B230CF0BDC8DC5C0"/>
          </w:pPr>
          <w:r w:rsidRPr="0043669D">
            <w:rPr>
              <w:rStyle w:val="placeholder1Char"/>
              <w:sz w:val="18"/>
              <w:szCs w:val="18"/>
            </w:rPr>
            <w:t>________</w:t>
          </w:r>
        </w:p>
      </w:docPartBody>
    </w:docPart>
    <w:docPart>
      <w:docPartPr>
        <w:name w:val="8980B952672F4D11AABA5CA00A7A029F"/>
        <w:category>
          <w:name w:val="常规"/>
          <w:gallery w:val="placeholder"/>
        </w:category>
        <w:types>
          <w:type w:val="bbPlcHdr"/>
        </w:types>
        <w:behaviors>
          <w:behavior w:val="content"/>
        </w:behaviors>
        <w:guid w:val="{21502F83-BF8D-490A-8E05-B9ADEEEBB9D5}"/>
      </w:docPartPr>
      <w:docPartBody>
        <w:p w:rsidR="005701AE" w:rsidRDefault="003C541B">
          <w:pPr>
            <w:pStyle w:val="8980B952672F4D11AABA5CA00A7A029F"/>
          </w:pPr>
          <w:r w:rsidRPr="0043669D">
            <w:rPr>
              <w:rStyle w:val="placeholder1Char"/>
              <w:sz w:val="18"/>
              <w:szCs w:val="18"/>
            </w:rPr>
            <w:t>____________</w:t>
          </w:r>
        </w:p>
      </w:docPartBody>
    </w:docPart>
    <w:docPart>
      <w:docPartPr>
        <w:name w:val="666801590EA14861B5AD7235796888EE"/>
        <w:category>
          <w:name w:val="常规"/>
          <w:gallery w:val="placeholder"/>
        </w:category>
        <w:types>
          <w:type w:val="bbPlcHdr"/>
        </w:types>
        <w:behaviors>
          <w:behavior w:val="content"/>
        </w:behaviors>
        <w:guid w:val="{CE10F891-A5CF-49BF-98FE-E5D1C9D47B84}"/>
      </w:docPartPr>
      <w:docPartBody>
        <w:p w:rsidR="005701AE" w:rsidRDefault="003C541B">
          <w:pPr>
            <w:pStyle w:val="666801590EA14861B5AD7235796888EE"/>
          </w:pPr>
          <w:r w:rsidRPr="0043669D">
            <w:rPr>
              <w:rStyle w:val="placeholder1Char"/>
              <w:sz w:val="18"/>
              <w:szCs w:val="18"/>
            </w:rPr>
            <w:t>________</w:t>
          </w:r>
        </w:p>
      </w:docPartBody>
    </w:docPart>
    <w:docPart>
      <w:docPartPr>
        <w:name w:val="90FB260074E54815A041350C1B51B5AB"/>
        <w:category>
          <w:name w:val="常规"/>
          <w:gallery w:val="placeholder"/>
        </w:category>
        <w:types>
          <w:type w:val="bbPlcHdr"/>
        </w:types>
        <w:behaviors>
          <w:behavior w:val="content"/>
        </w:behaviors>
        <w:guid w:val="{49FB809A-5C2B-4B87-934F-8E52A43AD892}"/>
      </w:docPartPr>
      <w:docPartBody>
        <w:p w:rsidR="005701AE" w:rsidRDefault="003C541B">
          <w:pPr>
            <w:pStyle w:val="90FB260074E54815A041350C1B51B5AB"/>
          </w:pPr>
          <w:r w:rsidRPr="0043669D">
            <w:rPr>
              <w:rStyle w:val="placeholder1Char"/>
              <w:sz w:val="18"/>
              <w:szCs w:val="18"/>
            </w:rPr>
            <w:t>________</w:t>
          </w:r>
        </w:p>
      </w:docPartBody>
    </w:docPart>
    <w:docPart>
      <w:docPartPr>
        <w:name w:val="1121C6A1043C4233A746D711CBAEC354"/>
        <w:category>
          <w:name w:val="常规"/>
          <w:gallery w:val="placeholder"/>
        </w:category>
        <w:types>
          <w:type w:val="bbPlcHdr"/>
        </w:types>
        <w:behaviors>
          <w:behavior w:val="content"/>
        </w:behaviors>
        <w:guid w:val="{A0982E3D-3AF4-451E-B144-1413D738CFAE}"/>
      </w:docPartPr>
      <w:docPartBody>
        <w:p w:rsidR="005701AE" w:rsidRDefault="003C541B">
          <w:pPr>
            <w:pStyle w:val="1121C6A1043C4233A746D711CBAEC354"/>
          </w:pPr>
          <w:r w:rsidRPr="0043669D">
            <w:rPr>
              <w:rStyle w:val="placeholder1Char"/>
              <w:sz w:val="18"/>
              <w:szCs w:val="18"/>
            </w:rPr>
            <w:t>____________</w:t>
          </w:r>
        </w:p>
      </w:docPartBody>
    </w:docPart>
    <w:docPart>
      <w:docPartPr>
        <w:name w:val="DCF00EE2B8C04F8C811AD9C715CEDDDD"/>
        <w:category>
          <w:name w:val="常规"/>
          <w:gallery w:val="placeholder"/>
        </w:category>
        <w:types>
          <w:type w:val="bbPlcHdr"/>
        </w:types>
        <w:behaviors>
          <w:behavior w:val="content"/>
        </w:behaviors>
        <w:guid w:val="{2169EA1D-46C0-4BCE-882A-82F2A99A2B8F}"/>
      </w:docPartPr>
      <w:docPartBody>
        <w:p w:rsidR="005701AE" w:rsidRDefault="003C541B">
          <w:pPr>
            <w:pStyle w:val="DCF00EE2B8C04F8C811AD9C715CEDDDD"/>
          </w:pPr>
          <w:r w:rsidRPr="0043669D">
            <w:rPr>
              <w:rStyle w:val="placeholder1Char"/>
              <w:sz w:val="18"/>
              <w:szCs w:val="18"/>
            </w:rPr>
            <w:t>________</w:t>
          </w:r>
        </w:p>
      </w:docPartBody>
    </w:docPart>
    <w:docPart>
      <w:docPartPr>
        <w:name w:val="7A927E89139D465FB8BDA0CC78CDE9FE"/>
        <w:category>
          <w:name w:val="常规"/>
          <w:gallery w:val="placeholder"/>
        </w:category>
        <w:types>
          <w:type w:val="bbPlcHdr"/>
        </w:types>
        <w:behaviors>
          <w:behavior w:val="content"/>
        </w:behaviors>
        <w:guid w:val="{61719217-4977-43BA-8505-587E1E11D316}"/>
      </w:docPartPr>
      <w:docPartBody>
        <w:p w:rsidR="005701AE" w:rsidRDefault="003C541B">
          <w:pPr>
            <w:pStyle w:val="7A927E89139D465FB8BDA0CC78CDE9FE"/>
          </w:pPr>
          <w:r w:rsidRPr="0043669D">
            <w:rPr>
              <w:rStyle w:val="placeholder1Char"/>
              <w:sz w:val="18"/>
              <w:szCs w:val="18"/>
            </w:rPr>
            <w:t>________</w:t>
          </w:r>
        </w:p>
      </w:docPartBody>
    </w:docPart>
    <w:docPart>
      <w:docPartPr>
        <w:name w:val="BF17133B2C2848C4B0614907072FFD97"/>
        <w:category>
          <w:name w:val="常规"/>
          <w:gallery w:val="placeholder"/>
        </w:category>
        <w:types>
          <w:type w:val="bbPlcHdr"/>
        </w:types>
        <w:behaviors>
          <w:behavior w:val="content"/>
        </w:behaviors>
        <w:guid w:val="{8A1E872C-D20E-4778-B845-FC13D2D663B6}"/>
      </w:docPartPr>
      <w:docPartBody>
        <w:p w:rsidR="005701AE" w:rsidRDefault="003C541B">
          <w:pPr>
            <w:pStyle w:val="BF17133B2C2848C4B0614907072FFD97"/>
          </w:pPr>
          <w:r w:rsidRPr="0043669D">
            <w:rPr>
              <w:rStyle w:val="placeholder1Char"/>
              <w:sz w:val="18"/>
              <w:szCs w:val="18"/>
            </w:rPr>
            <w:t>________</w:t>
          </w:r>
        </w:p>
      </w:docPartBody>
    </w:docPart>
    <w:docPart>
      <w:docPartPr>
        <w:name w:val="198FA988833D407BA4BF0DED33081C9D"/>
        <w:category>
          <w:name w:val="常规"/>
          <w:gallery w:val="placeholder"/>
        </w:category>
        <w:types>
          <w:type w:val="bbPlcHdr"/>
        </w:types>
        <w:behaviors>
          <w:behavior w:val="content"/>
        </w:behaviors>
        <w:guid w:val="{1E50BBD5-5C79-45E2-827B-3339C257A9D8}"/>
      </w:docPartPr>
      <w:docPartBody>
        <w:p w:rsidR="005701AE" w:rsidRDefault="003C541B">
          <w:pPr>
            <w:pStyle w:val="198FA988833D407BA4BF0DED33081C9D"/>
          </w:pPr>
          <w:r w:rsidRPr="0043669D">
            <w:rPr>
              <w:rStyle w:val="placeholder1Char"/>
              <w:sz w:val="18"/>
              <w:szCs w:val="18"/>
            </w:rPr>
            <w:t>____________</w:t>
          </w:r>
        </w:p>
      </w:docPartBody>
    </w:docPart>
    <w:docPart>
      <w:docPartPr>
        <w:name w:val="0D9BA6BC650545AD89A6D4BD5A99641A"/>
        <w:category>
          <w:name w:val="常规"/>
          <w:gallery w:val="placeholder"/>
        </w:category>
        <w:types>
          <w:type w:val="bbPlcHdr"/>
        </w:types>
        <w:behaviors>
          <w:behavior w:val="content"/>
        </w:behaviors>
        <w:guid w:val="{E3095B12-D64D-483D-B951-8E8E970F7790}"/>
      </w:docPartPr>
      <w:docPartBody>
        <w:p w:rsidR="005701AE" w:rsidRDefault="003C541B">
          <w:pPr>
            <w:pStyle w:val="0D9BA6BC650545AD89A6D4BD5A99641A"/>
          </w:pPr>
          <w:r w:rsidRPr="0043669D">
            <w:rPr>
              <w:rStyle w:val="placeholder1Char"/>
              <w:sz w:val="18"/>
              <w:szCs w:val="18"/>
            </w:rPr>
            <w:t>________</w:t>
          </w:r>
        </w:p>
      </w:docPartBody>
    </w:docPart>
    <w:docPart>
      <w:docPartPr>
        <w:name w:val="ECC328AFD1394A71A4182A1E7D357EAB"/>
        <w:category>
          <w:name w:val="常规"/>
          <w:gallery w:val="placeholder"/>
        </w:category>
        <w:types>
          <w:type w:val="bbPlcHdr"/>
        </w:types>
        <w:behaviors>
          <w:behavior w:val="content"/>
        </w:behaviors>
        <w:guid w:val="{1CF1CC35-4515-4F1D-B32B-4746BAA33CE2}"/>
      </w:docPartPr>
      <w:docPartBody>
        <w:p w:rsidR="005701AE" w:rsidRDefault="003C541B">
          <w:pPr>
            <w:pStyle w:val="ECC328AFD1394A71A4182A1E7D357EAB"/>
          </w:pPr>
          <w:r w:rsidRPr="0043669D">
            <w:rPr>
              <w:rStyle w:val="placeholder1Char"/>
              <w:sz w:val="18"/>
              <w:szCs w:val="18"/>
            </w:rPr>
            <w:t>________</w:t>
          </w:r>
        </w:p>
      </w:docPartBody>
    </w:docPart>
    <w:docPart>
      <w:docPartPr>
        <w:name w:val="956A9DFFDD074AA7B339C2E1043F2822"/>
        <w:category>
          <w:name w:val="常规"/>
          <w:gallery w:val="placeholder"/>
        </w:category>
        <w:types>
          <w:type w:val="bbPlcHdr"/>
        </w:types>
        <w:behaviors>
          <w:behavior w:val="content"/>
        </w:behaviors>
        <w:guid w:val="{AD8DDDEA-B499-47A4-B113-D81BAF3DA67B}"/>
      </w:docPartPr>
      <w:docPartBody>
        <w:p w:rsidR="005701AE" w:rsidRDefault="003C541B">
          <w:pPr>
            <w:pStyle w:val="956A9DFFDD074AA7B339C2E1043F2822"/>
          </w:pPr>
          <w:r w:rsidRPr="0043669D">
            <w:rPr>
              <w:rStyle w:val="placeholder1Char"/>
              <w:sz w:val="18"/>
              <w:szCs w:val="18"/>
            </w:rPr>
            <w:t>____________</w:t>
          </w:r>
        </w:p>
      </w:docPartBody>
    </w:docPart>
    <w:docPart>
      <w:docPartPr>
        <w:name w:val="50B7832F90C74A969D0AFBCA30B0AF60"/>
        <w:category>
          <w:name w:val="常规"/>
          <w:gallery w:val="placeholder"/>
        </w:category>
        <w:types>
          <w:type w:val="bbPlcHdr"/>
        </w:types>
        <w:behaviors>
          <w:behavior w:val="content"/>
        </w:behaviors>
        <w:guid w:val="{A8804CB7-2DFA-46B7-960D-67E21DA4F50E}"/>
      </w:docPartPr>
      <w:docPartBody>
        <w:p w:rsidR="005701AE" w:rsidRDefault="003C541B">
          <w:pPr>
            <w:pStyle w:val="50B7832F90C74A969D0AFBCA30B0AF60"/>
          </w:pPr>
          <w:r w:rsidRPr="0043669D">
            <w:rPr>
              <w:rStyle w:val="placeholder1Char"/>
              <w:sz w:val="18"/>
              <w:szCs w:val="18"/>
            </w:rPr>
            <w:t>________</w:t>
          </w:r>
        </w:p>
      </w:docPartBody>
    </w:docPart>
    <w:docPart>
      <w:docPartPr>
        <w:name w:val="866648BA313048DFB0FFFE1946D4D03A"/>
        <w:category>
          <w:name w:val="常规"/>
          <w:gallery w:val="placeholder"/>
        </w:category>
        <w:types>
          <w:type w:val="bbPlcHdr"/>
        </w:types>
        <w:behaviors>
          <w:behavior w:val="content"/>
        </w:behaviors>
        <w:guid w:val="{434BCF17-9BDF-4BC0-BE83-C631C97B2609}"/>
      </w:docPartPr>
      <w:docPartBody>
        <w:p w:rsidR="005701AE" w:rsidRDefault="003C541B">
          <w:pPr>
            <w:pStyle w:val="866648BA313048DFB0FFFE1946D4D03A"/>
          </w:pPr>
          <w:r w:rsidRPr="0043669D">
            <w:rPr>
              <w:rStyle w:val="placeholder1Char"/>
              <w:sz w:val="18"/>
              <w:szCs w:val="18"/>
            </w:rPr>
            <w:t>________</w:t>
          </w:r>
        </w:p>
      </w:docPartBody>
    </w:docPart>
    <w:docPart>
      <w:docPartPr>
        <w:name w:val="F33FAE5702F04E16AD3261BF41310115"/>
        <w:category>
          <w:name w:val="常规"/>
          <w:gallery w:val="placeholder"/>
        </w:category>
        <w:types>
          <w:type w:val="bbPlcHdr"/>
        </w:types>
        <w:behaviors>
          <w:behavior w:val="content"/>
        </w:behaviors>
        <w:guid w:val="{99D9E5BE-60F0-487F-849E-5BA4A08925AB}"/>
      </w:docPartPr>
      <w:docPartBody>
        <w:p w:rsidR="005701AE" w:rsidRDefault="003C541B">
          <w:pPr>
            <w:pStyle w:val="F33FAE5702F04E16AD3261BF41310115"/>
          </w:pPr>
          <w:r w:rsidRPr="0043669D">
            <w:rPr>
              <w:rStyle w:val="placeholder1Char"/>
              <w:sz w:val="18"/>
              <w:szCs w:val="18"/>
            </w:rPr>
            <w:t>________</w:t>
          </w:r>
        </w:p>
      </w:docPartBody>
    </w:docPart>
    <w:docPart>
      <w:docPartPr>
        <w:name w:val="2C3815B2AABE422FA1E0A08FC6FCF9E2"/>
        <w:category>
          <w:name w:val="常规"/>
          <w:gallery w:val="placeholder"/>
        </w:category>
        <w:types>
          <w:type w:val="bbPlcHdr"/>
        </w:types>
        <w:behaviors>
          <w:behavior w:val="content"/>
        </w:behaviors>
        <w:guid w:val="{0D8FCE7E-25FF-430A-99CD-E87FFA4AA02D}"/>
      </w:docPartPr>
      <w:docPartBody>
        <w:p w:rsidR="005701AE" w:rsidRDefault="003C541B">
          <w:pPr>
            <w:pStyle w:val="2C3815B2AABE422FA1E0A08FC6FCF9E2"/>
          </w:pPr>
          <w:r w:rsidRPr="0043669D">
            <w:rPr>
              <w:rStyle w:val="placeholder1Char"/>
              <w:sz w:val="18"/>
              <w:szCs w:val="18"/>
            </w:rPr>
            <w:t>____________</w:t>
          </w:r>
        </w:p>
      </w:docPartBody>
    </w:docPart>
    <w:docPart>
      <w:docPartPr>
        <w:name w:val="8F134CC52BBE4F5386431DC5E0C00885"/>
        <w:category>
          <w:name w:val="常规"/>
          <w:gallery w:val="placeholder"/>
        </w:category>
        <w:types>
          <w:type w:val="bbPlcHdr"/>
        </w:types>
        <w:behaviors>
          <w:behavior w:val="content"/>
        </w:behaviors>
        <w:guid w:val="{80E66A11-9E1B-4612-B146-28E501657494}"/>
      </w:docPartPr>
      <w:docPartBody>
        <w:p w:rsidR="005701AE" w:rsidRDefault="003C541B">
          <w:pPr>
            <w:pStyle w:val="8F134CC52BBE4F5386431DC5E0C00885"/>
          </w:pPr>
          <w:r w:rsidRPr="0043669D">
            <w:rPr>
              <w:rStyle w:val="placeholder1Char"/>
              <w:sz w:val="18"/>
              <w:szCs w:val="18"/>
            </w:rPr>
            <w:t>________</w:t>
          </w:r>
        </w:p>
      </w:docPartBody>
    </w:docPart>
    <w:docPart>
      <w:docPartPr>
        <w:name w:val="CB93811F9E1241338628249538749A64"/>
        <w:category>
          <w:name w:val="常规"/>
          <w:gallery w:val="placeholder"/>
        </w:category>
        <w:types>
          <w:type w:val="bbPlcHdr"/>
        </w:types>
        <w:behaviors>
          <w:behavior w:val="content"/>
        </w:behaviors>
        <w:guid w:val="{3ABD1304-ADC2-4855-90BC-8595F05D9042}"/>
      </w:docPartPr>
      <w:docPartBody>
        <w:p w:rsidR="005701AE" w:rsidRDefault="003C541B">
          <w:pPr>
            <w:pStyle w:val="CB93811F9E1241338628249538749A64"/>
          </w:pPr>
          <w:r w:rsidRPr="0043669D">
            <w:rPr>
              <w:rStyle w:val="placeholder1Char"/>
              <w:sz w:val="18"/>
              <w:szCs w:val="18"/>
            </w:rPr>
            <w:t>________</w:t>
          </w:r>
        </w:p>
      </w:docPartBody>
    </w:docPart>
    <w:docPart>
      <w:docPartPr>
        <w:name w:val="CD26F290D0D1421A9640B25AD3A5D094"/>
        <w:category>
          <w:name w:val="常规"/>
          <w:gallery w:val="placeholder"/>
        </w:category>
        <w:types>
          <w:type w:val="bbPlcHdr"/>
        </w:types>
        <w:behaviors>
          <w:behavior w:val="content"/>
        </w:behaviors>
        <w:guid w:val="{DAA3EE29-8439-4CE3-9A31-BF13621E9519}"/>
      </w:docPartPr>
      <w:docPartBody>
        <w:p w:rsidR="005701AE" w:rsidRDefault="003C541B">
          <w:pPr>
            <w:pStyle w:val="CD26F290D0D1421A9640B25AD3A5D094"/>
          </w:pPr>
          <w:r w:rsidRPr="0043669D">
            <w:rPr>
              <w:rStyle w:val="placeholder1Char"/>
              <w:sz w:val="18"/>
              <w:szCs w:val="18"/>
            </w:rPr>
            <w:t>____________</w:t>
          </w:r>
        </w:p>
      </w:docPartBody>
    </w:docPart>
    <w:docPart>
      <w:docPartPr>
        <w:name w:val="E1EE9ED754D740D399023E5B0C888CAB"/>
        <w:category>
          <w:name w:val="常规"/>
          <w:gallery w:val="placeholder"/>
        </w:category>
        <w:types>
          <w:type w:val="bbPlcHdr"/>
        </w:types>
        <w:behaviors>
          <w:behavior w:val="content"/>
        </w:behaviors>
        <w:guid w:val="{F7BBDE7D-0C17-44DE-A145-6762762CA756}"/>
      </w:docPartPr>
      <w:docPartBody>
        <w:p w:rsidR="005701AE" w:rsidRDefault="003C541B">
          <w:pPr>
            <w:pStyle w:val="E1EE9ED754D740D399023E5B0C888CAB"/>
          </w:pPr>
          <w:r w:rsidRPr="0043669D">
            <w:rPr>
              <w:rStyle w:val="placeholder1Char"/>
              <w:sz w:val="18"/>
              <w:szCs w:val="18"/>
            </w:rPr>
            <w:t>________</w:t>
          </w:r>
        </w:p>
      </w:docPartBody>
    </w:docPart>
    <w:docPart>
      <w:docPartPr>
        <w:name w:val="4D874170AA39463F8BBB64ECB9673637"/>
        <w:category>
          <w:name w:val="常规"/>
          <w:gallery w:val="placeholder"/>
        </w:category>
        <w:types>
          <w:type w:val="bbPlcHdr"/>
        </w:types>
        <w:behaviors>
          <w:behavior w:val="content"/>
        </w:behaviors>
        <w:guid w:val="{BB6418E9-77F8-4475-A7A7-B19020C97061}"/>
      </w:docPartPr>
      <w:docPartBody>
        <w:p w:rsidR="005701AE" w:rsidRDefault="003C541B">
          <w:pPr>
            <w:pStyle w:val="4D874170AA39463F8BBB64ECB9673637"/>
          </w:pPr>
          <w:r w:rsidRPr="0043669D">
            <w:rPr>
              <w:rStyle w:val="placeholder1Char"/>
              <w:sz w:val="18"/>
              <w:szCs w:val="18"/>
            </w:rPr>
            <w:t>________</w:t>
          </w:r>
        </w:p>
      </w:docPartBody>
    </w:docPart>
    <w:docPart>
      <w:docPartPr>
        <w:name w:val="E31A212ADA2348099C3C76221EC9E16B"/>
        <w:category>
          <w:name w:val="常规"/>
          <w:gallery w:val="placeholder"/>
        </w:category>
        <w:types>
          <w:type w:val="bbPlcHdr"/>
        </w:types>
        <w:behaviors>
          <w:behavior w:val="content"/>
        </w:behaviors>
        <w:guid w:val="{08DACB67-2761-49C6-8727-525FAFCFE82D}"/>
      </w:docPartPr>
      <w:docPartBody>
        <w:p w:rsidR="005701AE" w:rsidRDefault="003C541B">
          <w:pPr>
            <w:pStyle w:val="E31A212ADA2348099C3C76221EC9E16B"/>
          </w:pPr>
          <w:r w:rsidRPr="0043669D">
            <w:rPr>
              <w:rStyle w:val="placeholder1Char"/>
              <w:sz w:val="18"/>
              <w:szCs w:val="18"/>
            </w:rPr>
            <w:t>________</w:t>
          </w:r>
        </w:p>
      </w:docPartBody>
    </w:docPart>
    <w:docPart>
      <w:docPartPr>
        <w:name w:val="42A61408D1AB44EDBC0E2D35ECAD9DCF"/>
        <w:category>
          <w:name w:val="常规"/>
          <w:gallery w:val="placeholder"/>
        </w:category>
        <w:types>
          <w:type w:val="bbPlcHdr"/>
        </w:types>
        <w:behaviors>
          <w:behavior w:val="content"/>
        </w:behaviors>
        <w:guid w:val="{0B266685-CEF3-418E-AF90-17100D564903}"/>
      </w:docPartPr>
      <w:docPartBody>
        <w:p w:rsidR="005701AE" w:rsidRDefault="003C541B">
          <w:pPr>
            <w:pStyle w:val="42A61408D1AB44EDBC0E2D35ECAD9DCF"/>
          </w:pPr>
          <w:r w:rsidRPr="0043669D">
            <w:rPr>
              <w:rStyle w:val="placeholder1Char"/>
              <w:sz w:val="18"/>
              <w:szCs w:val="18"/>
            </w:rPr>
            <w:t>____________</w:t>
          </w:r>
        </w:p>
      </w:docPartBody>
    </w:docPart>
    <w:docPart>
      <w:docPartPr>
        <w:name w:val="E113C9E5727849EDB615865E84D2354F"/>
        <w:category>
          <w:name w:val="常规"/>
          <w:gallery w:val="placeholder"/>
        </w:category>
        <w:types>
          <w:type w:val="bbPlcHdr"/>
        </w:types>
        <w:behaviors>
          <w:behavior w:val="content"/>
        </w:behaviors>
        <w:guid w:val="{D14E7A4F-88DE-40B4-85B2-E64B3A410CB5}"/>
      </w:docPartPr>
      <w:docPartBody>
        <w:p w:rsidR="005701AE" w:rsidRDefault="003C541B">
          <w:pPr>
            <w:pStyle w:val="E113C9E5727849EDB615865E84D2354F"/>
          </w:pPr>
          <w:r w:rsidRPr="0043669D">
            <w:rPr>
              <w:rStyle w:val="placeholder1Char"/>
              <w:sz w:val="18"/>
              <w:szCs w:val="18"/>
            </w:rPr>
            <w:t>________</w:t>
          </w:r>
        </w:p>
      </w:docPartBody>
    </w:docPart>
    <w:docPart>
      <w:docPartPr>
        <w:name w:val="A61163672035465BBCBC4FDC26F6AD33"/>
        <w:category>
          <w:name w:val="常规"/>
          <w:gallery w:val="placeholder"/>
        </w:category>
        <w:types>
          <w:type w:val="bbPlcHdr"/>
        </w:types>
        <w:behaviors>
          <w:behavior w:val="content"/>
        </w:behaviors>
        <w:guid w:val="{5EDC63A5-EFEE-4E6C-BE27-6835D6B881C2}"/>
      </w:docPartPr>
      <w:docPartBody>
        <w:p w:rsidR="005701AE" w:rsidRDefault="003C541B">
          <w:pPr>
            <w:pStyle w:val="A61163672035465BBCBC4FDC26F6AD33"/>
          </w:pPr>
          <w:r w:rsidRPr="0043669D">
            <w:rPr>
              <w:rStyle w:val="placeholder1Char"/>
              <w:sz w:val="18"/>
              <w:szCs w:val="18"/>
            </w:rPr>
            <w:t>________</w:t>
          </w:r>
        </w:p>
      </w:docPartBody>
    </w:docPart>
    <w:docPart>
      <w:docPartPr>
        <w:name w:val="079CD9FD839C4B77B8771CDD91DF82D6"/>
        <w:category>
          <w:name w:val="常规"/>
          <w:gallery w:val="placeholder"/>
        </w:category>
        <w:types>
          <w:type w:val="bbPlcHdr"/>
        </w:types>
        <w:behaviors>
          <w:behavior w:val="content"/>
        </w:behaviors>
        <w:guid w:val="{1B862C68-6353-4D82-B01B-A182FCF5D39B}"/>
      </w:docPartPr>
      <w:docPartBody>
        <w:p w:rsidR="005701AE" w:rsidRDefault="003C541B">
          <w:pPr>
            <w:pStyle w:val="079CD9FD839C4B77B8771CDD91DF82D6"/>
          </w:pPr>
          <w:r w:rsidRPr="0043669D">
            <w:rPr>
              <w:rStyle w:val="placeholder1Char"/>
              <w:sz w:val="18"/>
              <w:szCs w:val="18"/>
            </w:rPr>
            <w:t>____________</w:t>
          </w:r>
        </w:p>
      </w:docPartBody>
    </w:docPart>
    <w:docPart>
      <w:docPartPr>
        <w:name w:val="D775D3C49AA74C2898FD0461DAD0E2EC"/>
        <w:category>
          <w:name w:val="常规"/>
          <w:gallery w:val="placeholder"/>
        </w:category>
        <w:types>
          <w:type w:val="bbPlcHdr"/>
        </w:types>
        <w:behaviors>
          <w:behavior w:val="content"/>
        </w:behaviors>
        <w:guid w:val="{F34FB23C-D3EF-441D-80F0-C7F76123EA6B}"/>
      </w:docPartPr>
      <w:docPartBody>
        <w:p w:rsidR="005701AE" w:rsidRDefault="003C541B">
          <w:pPr>
            <w:pStyle w:val="D775D3C49AA74C2898FD0461DAD0E2EC"/>
          </w:pPr>
          <w:r w:rsidRPr="0043669D">
            <w:rPr>
              <w:rStyle w:val="placeholder1Char"/>
              <w:sz w:val="18"/>
              <w:szCs w:val="18"/>
            </w:rPr>
            <w:t>________</w:t>
          </w:r>
        </w:p>
      </w:docPartBody>
    </w:docPart>
    <w:docPart>
      <w:docPartPr>
        <w:name w:val="220963456FF846D284D3538462EBE4C3"/>
        <w:category>
          <w:name w:val="常规"/>
          <w:gallery w:val="placeholder"/>
        </w:category>
        <w:types>
          <w:type w:val="bbPlcHdr"/>
        </w:types>
        <w:behaviors>
          <w:behavior w:val="content"/>
        </w:behaviors>
        <w:guid w:val="{59D52373-9B62-4993-BE51-086DCAA24E06}"/>
      </w:docPartPr>
      <w:docPartBody>
        <w:p w:rsidR="005701AE" w:rsidRDefault="003C541B">
          <w:pPr>
            <w:pStyle w:val="220963456FF846D284D3538462EBE4C3"/>
          </w:pPr>
          <w:r w:rsidRPr="0043669D">
            <w:rPr>
              <w:rStyle w:val="placeholder1Char"/>
              <w:sz w:val="18"/>
              <w:szCs w:val="18"/>
            </w:rPr>
            <w:t>________</w:t>
          </w:r>
        </w:p>
      </w:docPartBody>
    </w:docPart>
    <w:docPart>
      <w:docPartPr>
        <w:name w:val="01BA7B58A9634CCB9239FAEC7DA03957"/>
        <w:category>
          <w:name w:val="常规"/>
          <w:gallery w:val="placeholder"/>
        </w:category>
        <w:types>
          <w:type w:val="bbPlcHdr"/>
        </w:types>
        <w:behaviors>
          <w:behavior w:val="content"/>
        </w:behaviors>
        <w:guid w:val="{06B65C35-DEB6-48C8-8409-BAC6E5B2167A}"/>
      </w:docPartPr>
      <w:docPartBody>
        <w:p w:rsidR="005701AE" w:rsidRDefault="003C541B">
          <w:pPr>
            <w:pStyle w:val="01BA7B58A9634CCB9239FAEC7DA03957"/>
          </w:pPr>
          <w:r w:rsidRPr="0043669D">
            <w:rPr>
              <w:rStyle w:val="placeholder1Char"/>
              <w:sz w:val="18"/>
              <w:szCs w:val="18"/>
            </w:rPr>
            <w:t>________</w:t>
          </w:r>
        </w:p>
      </w:docPartBody>
    </w:docPart>
    <w:docPart>
      <w:docPartPr>
        <w:name w:val="177FF1F8E4CF4F178904056BA84A4026"/>
        <w:category>
          <w:name w:val="常规"/>
          <w:gallery w:val="placeholder"/>
        </w:category>
        <w:types>
          <w:type w:val="bbPlcHdr"/>
        </w:types>
        <w:behaviors>
          <w:behavior w:val="content"/>
        </w:behaviors>
        <w:guid w:val="{4900F335-844F-453E-A153-9F2343120379}"/>
      </w:docPartPr>
      <w:docPartBody>
        <w:p w:rsidR="005701AE" w:rsidRDefault="003C541B">
          <w:pPr>
            <w:pStyle w:val="177FF1F8E4CF4F178904056BA84A4026"/>
          </w:pPr>
          <w:r w:rsidRPr="0043669D">
            <w:rPr>
              <w:rStyle w:val="placeholder1Char"/>
              <w:sz w:val="18"/>
              <w:szCs w:val="18"/>
            </w:rPr>
            <w:t>____________</w:t>
          </w:r>
        </w:p>
      </w:docPartBody>
    </w:docPart>
    <w:docPart>
      <w:docPartPr>
        <w:name w:val="0D7586A2023A45E6806C7554479ECAA1"/>
        <w:category>
          <w:name w:val="常规"/>
          <w:gallery w:val="placeholder"/>
        </w:category>
        <w:types>
          <w:type w:val="bbPlcHdr"/>
        </w:types>
        <w:behaviors>
          <w:behavior w:val="content"/>
        </w:behaviors>
        <w:guid w:val="{2C7FA8D1-8D9D-4C74-976D-65D8365690F3}"/>
      </w:docPartPr>
      <w:docPartBody>
        <w:p w:rsidR="005701AE" w:rsidRDefault="003C541B">
          <w:pPr>
            <w:pStyle w:val="0D7586A2023A45E6806C7554479ECAA1"/>
          </w:pPr>
          <w:r w:rsidRPr="0043669D">
            <w:rPr>
              <w:rStyle w:val="placeholder1Char"/>
              <w:sz w:val="18"/>
              <w:szCs w:val="18"/>
            </w:rPr>
            <w:t>________</w:t>
          </w:r>
        </w:p>
      </w:docPartBody>
    </w:docPart>
    <w:docPart>
      <w:docPartPr>
        <w:name w:val="E4E286C728B24A38ABB475EF40DFC6EA"/>
        <w:category>
          <w:name w:val="常规"/>
          <w:gallery w:val="placeholder"/>
        </w:category>
        <w:types>
          <w:type w:val="bbPlcHdr"/>
        </w:types>
        <w:behaviors>
          <w:behavior w:val="content"/>
        </w:behaviors>
        <w:guid w:val="{CB5B522A-293A-4B12-AC0A-B157D826E560}"/>
      </w:docPartPr>
      <w:docPartBody>
        <w:p w:rsidR="005701AE" w:rsidRDefault="003C541B">
          <w:pPr>
            <w:pStyle w:val="E4E286C728B24A38ABB475EF40DFC6EA"/>
          </w:pPr>
          <w:r w:rsidRPr="0043669D">
            <w:rPr>
              <w:rStyle w:val="placeholder1Char"/>
              <w:sz w:val="18"/>
              <w:szCs w:val="18"/>
            </w:rPr>
            <w:t>________</w:t>
          </w:r>
        </w:p>
      </w:docPartBody>
    </w:docPart>
    <w:docPart>
      <w:docPartPr>
        <w:name w:val="4B00A33836B84C2BA746A150FA883D14"/>
        <w:category>
          <w:name w:val="常规"/>
          <w:gallery w:val="placeholder"/>
        </w:category>
        <w:types>
          <w:type w:val="bbPlcHdr"/>
        </w:types>
        <w:behaviors>
          <w:behavior w:val="content"/>
        </w:behaviors>
        <w:guid w:val="{1688B01D-BBA9-4B75-8CCD-3A98E89770B5}"/>
      </w:docPartPr>
      <w:docPartBody>
        <w:p w:rsidR="005701AE" w:rsidRDefault="003C541B">
          <w:pPr>
            <w:pStyle w:val="4B00A33836B84C2BA746A150FA883D14"/>
          </w:pPr>
          <w:r w:rsidRPr="0043669D">
            <w:rPr>
              <w:rStyle w:val="placeholder1Char"/>
              <w:sz w:val="18"/>
              <w:szCs w:val="18"/>
            </w:rPr>
            <w:t>____________</w:t>
          </w:r>
        </w:p>
      </w:docPartBody>
    </w:docPart>
    <w:docPart>
      <w:docPartPr>
        <w:name w:val="B614C67109204C3D8C0227E00CD0E62D"/>
        <w:category>
          <w:name w:val="常规"/>
          <w:gallery w:val="placeholder"/>
        </w:category>
        <w:types>
          <w:type w:val="bbPlcHdr"/>
        </w:types>
        <w:behaviors>
          <w:behavior w:val="content"/>
        </w:behaviors>
        <w:guid w:val="{ABFEBD4F-0D92-41B6-998B-3752414C54A3}"/>
      </w:docPartPr>
      <w:docPartBody>
        <w:p w:rsidR="005701AE" w:rsidRDefault="003C541B">
          <w:pPr>
            <w:pStyle w:val="B614C67109204C3D8C0227E00CD0E62D"/>
          </w:pPr>
          <w:r w:rsidRPr="0043669D">
            <w:rPr>
              <w:rStyle w:val="placeholder1Char"/>
              <w:sz w:val="18"/>
              <w:szCs w:val="18"/>
            </w:rPr>
            <w:t>________</w:t>
          </w:r>
        </w:p>
      </w:docPartBody>
    </w:docPart>
    <w:docPart>
      <w:docPartPr>
        <w:name w:val="C54E816581CF4EA6A0CDCC91D58523B3"/>
        <w:category>
          <w:name w:val="常规"/>
          <w:gallery w:val="placeholder"/>
        </w:category>
        <w:types>
          <w:type w:val="bbPlcHdr"/>
        </w:types>
        <w:behaviors>
          <w:behavior w:val="content"/>
        </w:behaviors>
        <w:guid w:val="{1F0A5CEE-4A92-48EF-BB92-9FAB70DE1F45}"/>
      </w:docPartPr>
      <w:docPartBody>
        <w:p w:rsidR="005701AE" w:rsidRDefault="003C541B">
          <w:pPr>
            <w:pStyle w:val="C54E816581CF4EA6A0CDCC91D58523B3"/>
          </w:pPr>
          <w:r w:rsidRPr="0043669D">
            <w:rPr>
              <w:rStyle w:val="placeholder1Char"/>
              <w:sz w:val="18"/>
              <w:szCs w:val="18"/>
            </w:rPr>
            <w:t>________</w:t>
          </w:r>
        </w:p>
      </w:docPartBody>
    </w:docPart>
    <w:docPart>
      <w:docPartPr>
        <w:name w:val="F3DEF1A912DE45288C5AC95139F968E5"/>
        <w:category>
          <w:name w:val="常规"/>
          <w:gallery w:val="placeholder"/>
        </w:category>
        <w:types>
          <w:type w:val="bbPlcHdr"/>
        </w:types>
        <w:behaviors>
          <w:behavior w:val="content"/>
        </w:behaviors>
        <w:guid w:val="{0A8E6745-4299-4EEF-BDF9-58BA59D92DDF}"/>
      </w:docPartPr>
      <w:docPartBody>
        <w:p w:rsidR="005701AE" w:rsidRDefault="003C541B">
          <w:pPr>
            <w:pStyle w:val="F3DEF1A912DE45288C5AC95139F968E5"/>
          </w:pPr>
          <w:r w:rsidRPr="0043669D">
            <w:rPr>
              <w:rStyle w:val="placeholder1Char"/>
              <w:sz w:val="18"/>
              <w:szCs w:val="18"/>
            </w:rPr>
            <w:t>________</w:t>
          </w:r>
        </w:p>
      </w:docPartBody>
    </w:docPart>
    <w:docPart>
      <w:docPartPr>
        <w:name w:val="7B0763D7714944DE90D3B834E28FC810"/>
        <w:category>
          <w:name w:val="常规"/>
          <w:gallery w:val="placeholder"/>
        </w:category>
        <w:types>
          <w:type w:val="bbPlcHdr"/>
        </w:types>
        <w:behaviors>
          <w:behavior w:val="content"/>
        </w:behaviors>
        <w:guid w:val="{36E265E6-56CB-4539-A4A4-4F1E392F9080}"/>
      </w:docPartPr>
      <w:docPartBody>
        <w:p w:rsidR="005701AE" w:rsidRDefault="003C541B">
          <w:pPr>
            <w:pStyle w:val="7B0763D7714944DE90D3B834E28FC810"/>
          </w:pPr>
          <w:r w:rsidRPr="0043669D">
            <w:rPr>
              <w:rStyle w:val="placeholder1Char"/>
              <w:sz w:val="18"/>
              <w:szCs w:val="18"/>
            </w:rPr>
            <w:t>____________</w:t>
          </w:r>
        </w:p>
      </w:docPartBody>
    </w:docPart>
    <w:docPart>
      <w:docPartPr>
        <w:name w:val="BB7AE6E5A254431EB1B607F73525303D"/>
        <w:category>
          <w:name w:val="常规"/>
          <w:gallery w:val="placeholder"/>
        </w:category>
        <w:types>
          <w:type w:val="bbPlcHdr"/>
        </w:types>
        <w:behaviors>
          <w:behavior w:val="content"/>
        </w:behaviors>
        <w:guid w:val="{E90C85B9-7D57-4810-9649-EB1D62AA01FD}"/>
      </w:docPartPr>
      <w:docPartBody>
        <w:p w:rsidR="005701AE" w:rsidRDefault="003C541B">
          <w:pPr>
            <w:pStyle w:val="BB7AE6E5A254431EB1B607F73525303D"/>
          </w:pPr>
          <w:r w:rsidRPr="0043669D">
            <w:rPr>
              <w:rStyle w:val="placeholder1Char"/>
              <w:sz w:val="18"/>
              <w:szCs w:val="18"/>
            </w:rPr>
            <w:t>________</w:t>
          </w:r>
        </w:p>
      </w:docPartBody>
    </w:docPart>
    <w:docPart>
      <w:docPartPr>
        <w:name w:val="6D612E725CA241CA8575D9F938C46A13"/>
        <w:category>
          <w:name w:val="常规"/>
          <w:gallery w:val="placeholder"/>
        </w:category>
        <w:types>
          <w:type w:val="bbPlcHdr"/>
        </w:types>
        <w:behaviors>
          <w:behavior w:val="content"/>
        </w:behaviors>
        <w:guid w:val="{F434D00F-F8E0-4A7C-9A7D-E64B2416695C}"/>
      </w:docPartPr>
      <w:docPartBody>
        <w:p w:rsidR="005701AE" w:rsidRDefault="003C541B">
          <w:pPr>
            <w:pStyle w:val="6D612E725CA241CA8575D9F938C46A13"/>
          </w:pPr>
          <w:r w:rsidRPr="0043669D">
            <w:rPr>
              <w:rStyle w:val="placeholder1Char"/>
              <w:sz w:val="18"/>
              <w:szCs w:val="18"/>
            </w:rPr>
            <w:t>____________</w:t>
          </w:r>
        </w:p>
      </w:docPartBody>
    </w:docPart>
    <w:docPart>
      <w:docPartPr>
        <w:name w:val="3FEE4B1D19DC4455ABECCD44530B7BFD"/>
        <w:category>
          <w:name w:val="常规"/>
          <w:gallery w:val="placeholder"/>
        </w:category>
        <w:types>
          <w:type w:val="bbPlcHdr"/>
        </w:types>
        <w:behaviors>
          <w:behavior w:val="content"/>
        </w:behaviors>
        <w:guid w:val="{4FD9F7A0-D50E-4609-BE6A-33C31BB99F91}"/>
      </w:docPartPr>
      <w:docPartBody>
        <w:p w:rsidR="005701AE" w:rsidRDefault="003C541B">
          <w:pPr>
            <w:pStyle w:val="3FEE4B1D19DC4455ABECCD44530B7BFD"/>
          </w:pPr>
          <w:r w:rsidRPr="0043669D">
            <w:rPr>
              <w:rStyle w:val="placeholder1Char"/>
              <w:sz w:val="18"/>
              <w:szCs w:val="18"/>
            </w:rPr>
            <w:t>________</w:t>
          </w:r>
        </w:p>
      </w:docPartBody>
    </w:docPart>
    <w:docPart>
      <w:docPartPr>
        <w:name w:val="F68F5DA5413640B4A3B622C9BACC6074"/>
        <w:category>
          <w:name w:val="常规"/>
          <w:gallery w:val="placeholder"/>
        </w:category>
        <w:types>
          <w:type w:val="bbPlcHdr"/>
        </w:types>
        <w:behaviors>
          <w:behavior w:val="content"/>
        </w:behaviors>
        <w:guid w:val="{1B52351D-6F82-43EC-A400-E58D1E2480B2}"/>
      </w:docPartPr>
      <w:docPartBody>
        <w:p w:rsidR="005701AE" w:rsidRDefault="003C541B">
          <w:pPr>
            <w:pStyle w:val="F68F5DA5413640B4A3B622C9BACC6074"/>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2EF3CA6A29014554B16582111AD10EB9"/>
        <w:category>
          <w:name w:val="常规"/>
          <w:gallery w:val="placeholder"/>
        </w:category>
        <w:types>
          <w:type w:val="bbPlcHdr"/>
        </w:types>
        <w:behaviors>
          <w:behavior w:val="content"/>
        </w:behaviors>
        <w:guid w:val="{8681CF20-9068-431A-8A29-2D97E038D662}"/>
      </w:docPartPr>
      <w:docPartBody>
        <w:p w:rsidR="005701AE" w:rsidRDefault="003C541B">
          <w:pPr>
            <w:pStyle w:val="2EF3CA6A29014554B16582111AD10EB9"/>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C0762D8DD7C24644B65EB40EFD307E0C"/>
        <w:category>
          <w:name w:val="常规"/>
          <w:gallery w:val="placeholder"/>
        </w:category>
        <w:types>
          <w:type w:val="bbPlcHdr"/>
        </w:types>
        <w:behaviors>
          <w:behavior w:val="content"/>
        </w:behaviors>
        <w:guid w:val="{4BC8BA93-7B63-4C76-BB28-D4FF79C90781}"/>
      </w:docPartPr>
      <w:docPartBody>
        <w:p w:rsidR="005701AE" w:rsidRDefault="003C541B">
          <w:pPr>
            <w:pStyle w:val="C0762D8DD7C24644B65EB40EFD307E0C"/>
          </w:pPr>
          <w:r w:rsidRPr="00F71542">
            <w:rPr>
              <w:rStyle w:val="placeholder2Char"/>
              <w:rFonts w:hint="eastAsia"/>
            </w:rPr>
            <w:t>说明报告期内委托理财、委托贷款、衍生品投资情况。</w:t>
          </w:r>
        </w:p>
      </w:docPartBody>
    </w:docPart>
    <w:docPart>
      <w:docPartPr>
        <w:name w:val="9A5673A4EF0A486492EB58CEF6A0C4D4"/>
        <w:category>
          <w:name w:val="常规"/>
          <w:gallery w:val="placeholder"/>
        </w:category>
        <w:types>
          <w:type w:val="bbPlcHdr"/>
        </w:types>
        <w:behaviors>
          <w:behavior w:val="content"/>
        </w:behaviors>
        <w:guid w:val="{7E984A75-3251-4F36-80BD-990D61A85125}"/>
      </w:docPartPr>
      <w:docPartBody>
        <w:p w:rsidR="005701AE" w:rsidRDefault="003C541B">
          <w:pPr>
            <w:pStyle w:val="9A5673A4EF0A486492EB58CEF6A0C4D4"/>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8060F663C2794548B7267059B027B4EA"/>
        <w:category>
          <w:name w:val="常规"/>
          <w:gallery w:val="placeholder"/>
        </w:category>
        <w:types>
          <w:type w:val="bbPlcHdr"/>
        </w:types>
        <w:behaviors>
          <w:behavior w:val="content"/>
        </w:behaviors>
        <w:guid w:val="{63AEE3C8-39A9-4745-A17D-95473F6C5896}"/>
      </w:docPartPr>
      <w:docPartBody>
        <w:p w:rsidR="005701AE" w:rsidRDefault="003C541B">
          <w:pPr>
            <w:pStyle w:val="8060F663C2794548B7267059B027B4EA"/>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898C3173431249BC8D3B0E3AB22FB6F1"/>
        <w:category>
          <w:name w:val="常规"/>
          <w:gallery w:val="placeholder"/>
        </w:category>
        <w:types>
          <w:type w:val="bbPlcHdr"/>
        </w:types>
        <w:behaviors>
          <w:behavior w:val="content"/>
        </w:behaviors>
        <w:guid w:val="{49585373-E848-4B2F-81EE-ADDE17A71388}"/>
      </w:docPartPr>
      <w:docPartBody>
        <w:p w:rsidR="005701AE" w:rsidRDefault="003C541B">
          <w:pPr>
            <w:pStyle w:val="898C3173431249BC8D3B0E3AB22FB6F1"/>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96B9BD33C28340EA96D254CA05877694"/>
        <w:category>
          <w:name w:val="常规"/>
          <w:gallery w:val="placeholder"/>
        </w:category>
        <w:types>
          <w:type w:val="bbPlcHdr"/>
        </w:types>
        <w:behaviors>
          <w:behavior w:val="content"/>
        </w:behaviors>
        <w:guid w:val="{20731923-C40B-4BDB-A476-09E50823DD36}"/>
      </w:docPartPr>
      <w:docPartBody>
        <w:p w:rsidR="005701AE" w:rsidRDefault="003C541B">
          <w:pPr>
            <w:pStyle w:val="96B9BD33C28340EA96D254CA05877694"/>
          </w:pPr>
          <w:r w:rsidRPr="0017757A">
            <w:rPr>
              <w:rStyle w:val="a3"/>
              <w:rFonts w:hint="eastAsia"/>
            </w:rPr>
            <w:t>单击此处输入文字。</w:t>
          </w:r>
        </w:p>
      </w:docPartBody>
    </w:docPart>
    <w:docPart>
      <w:docPartPr>
        <w:name w:val="5CB0195A53534255BAC15073698DD36A"/>
        <w:category>
          <w:name w:val="常规"/>
          <w:gallery w:val="placeholder"/>
        </w:category>
        <w:types>
          <w:type w:val="bbPlcHdr"/>
        </w:types>
        <w:behaviors>
          <w:behavior w:val="content"/>
        </w:behaviors>
        <w:guid w:val="{8F21FF00-FC49-4285-A558-688D12F7B2BD}"/>
      </w:docPartPr>
      <w:docPartBody>
        <w:p w:rsidR="005701AE" w:rsidRDefault="003C541B">
          <w:pPr>
            <w:pStyle w:val="5CB0195A53534255BAC15073698DD36A"/>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D9A7B3BD50EE496488B3400635242947"/>
        <w:category>
          <w:name w:val="常规"/>
          <w:gallery w:val="placeholder"/>
        </w:category>
        <w:types>
          <w:type w:val="bbPlcHdr"/>
        </w:types>
        <w:behaviors>
          <w:behavior w:val="content"/>
        </w:behaviors>
        <w:guid w:val="{CC7D3889-BC54-45DC-BAEE-8E97AC3AA02A}"/>
      </w:docPartPr>
      <w:docPartBody>
        <w:p w:rsidR="005701AE" w:rsidRDefault="003C541B">
          <w:pPr>
            <w:pStyle w:val="D9A7B3BD50EE496488B3400635242947"/>
          </w:pPr>
          <w:r w:rsidRPr="00894D4A">
            <w:rPr>
              <w:rStyle w:val="a3"/>
              <w:rFonts w:hint="eastAsia"/>
            </w:rPr>
            <w:t>单击此处输入文字。</w:t>
          </w:r>
        </w:p>
      </w:docPartBody>
    </w:docPart>
    <w:docPart>
      <w:docPartPr>
        <w:name w:val="1B509753775C4213B05FE985775AD545"/>
        <w:category>
          <w:name w:val="常规"/>
          <w:gallery w:val="placeholder"/>
        </w:category>
        <w:types>
          <w:type w:val="bbPlcHdr"/>
        </w:types>
        <w:behaviors>
          <w:behavior w:val="content"/>
        </w:behaviors>
        <w:guid w:val="{71323D62-D6D2-4417-A840-09747A85C92F}"/>
      </w:docPartPr>
      <w:docPartBody>
        <w:p w:rsidR="005701AE" w:rsidRDefault="003C541B">
          <w:pPr>
            <w:pStyle w:val="1B509753775C4213B05FE985775AD545"/>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67B3E1960DF4419684C62180D23380B5"/>
        <w:category>
          <w:name w:val="常规"/>
          <w:gallery w:val="placeholder"/>
        </w:category>
        <w:types>
          <w:type w:val="bbPlcHdr"/>
        </w:types>
        <w:behaviors>
          <w:behavior w:val="content"/>
        </w:behaviors>
        <w:guid w:val="{D8853487-4B34-40B8-9CA3-50DED7B93E71}"/>
      </w:docPartPr>
      <w:docPartBody>
        <w:p w:rsidR="005701AE" w:rsidRDefault="003C541B">
          <w:pPr>
            <w:pStyle w:val="67B3E1960DF4419684C62180D23380B5"/>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8DF5C61B845D46108D304D893F17D869"/>
        <w:category>
          <w:name w:val="常规"/>
          <w:gallery w:val="placeholder"/>
        </w:category>
        <w:types>
          <w:type w:val="bbPlcHdr"/>
        </w:types>
        <w:behaviors>
          <w:behavior w:val="content"/>
        </w:behaviors>
        <w:guid w:val="{7E99A2F8-BC3E-47FD-B232-0BF3077895F5}"/>
      </w:docPartPr>
      <w:docPartBody>
        <w:p w:rsidR="005701AE" w:rsidRDefault="003C541B">
          <w:pPr>
            <w:pStyle w:val="8DF5C61B845D46108D304D893F17D869"/>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F6183759D62A4FC989AFB8B90A4F2D97"/>
        <w:category>
          <w:name w:val="常规"/>
          <w:gallery w:val="placeholder"/>
        </w:category>
        <w:types>
          <w:type w:val="bbPlcHdr"/>
        </w:types>
        <w:behaviors>
          <w:behavior w:val="content"/>
        </w:behaviors>
        <w:guid w:val="{F403CBD0-236D-4553-B8E4-0212B51FC996}"/>
      </w:docPartPr>
      <w:docPartBody>
        <w:p w:rsidR="005701AE" w:rsidRDefault="003C541B">
          <w:pPr>
            <w:pStyle w:val="F6183759D62A4FC989AFB8B90A4F2D97"/>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2904ACB46DE14DCC9F96B24A46D8F39F"/>
        <w:category>
          <w:name w:val="常规"/>
          <w:gallery w:val="placeholder"/>
        </w:category>
        <w:types>
          <w:type w:val="bbPlcHdr"/>
        </w:types>
        <w:behaviors>
          <w:behavior w:val="content"/>
        </w:behaviors>
        <w:guid w:val="{6DCCC49E-4DEC-470D-A90C-D201724EA0AA}"/>
      </w:docPartPr>
      <w:docPartBody>
        <w:p w:rsidR="005701AE" w:rsidRDefault="003C541B">
          <w:pPr>
            <w:pStyle w:val="2904ACB46DE14DCC9F96B24A46D8F39F"/>
          </w:pPr>
          <w:r w:rsidRPr="008F432C">
            <w:rPr>
              <w:rStyle w:val="placeholder2Char"/>
              <w:rFonts w:hint="eastAsia"/>
            </w:rPr>
            <w:t>列示风险因素的名称、持续的原因、对公司的影响，已经采取及风险管理效果，或拟采取的措施。</w:t>
          </w:r>
        </w:p>
      </w:docPartBody>
    </w:docPart>
    <w:docPart>
      <w:docPartPr>
        <w:name w:val="F8027317962D4323877C2DF09B784DCE"/>
        <w:category>
          <w:name w:val="常规"/>
          <w:gallery w:val="placeholder"/>
        </w:category>
        <w:types>
          <w:type w:val="bbPlcHdr"/>
        </w:types>
        <w:behaviors>
          <w:behavior w:val="content"/>
        </w:behaviors>
        <w:guid w:val="{358FEA28-CFC3-4E55-B555-05D4A4608106}"/>
      </w:docPartPr>
      <w:docPartBody>
        <w:p w:rsidR="005701AE" w:rsidRDefault="003C541B">
          <w:pPr>
            <w:pStyle w:val="F8027317962D4323877C2DF09B784DCE"/>
          </w:pPr>
          <w:r w:rsidRPr="008F432C">
            <w:rPr>
              <w:rStyle w:val="placeholder2Char"/>
              <w:rFonts w:hint="eastAsia"/>
            </w:rPr>
            <w:t>列示风险因素的名称、产生的原因、对公司的影响，已经采取及风险管理效果，或拟采取的措施。</w:t>
          </w:r>
        </w:p>
      </w:docPartBody>
    </w:docPart>
    <w:docPart>
      <w:docPartPr>
        <w:name w:val="27E2EB95BDB8466BA49B0EA480FC1B4F"/>
        <w:category>
          <w:name w:val="常规"/>
          <w:gallery w:val="placeholder"/>
        </w:category>
        <w:types>
          <w:type w:val="bbPlcHdr"/>
        </w:types>
        <w:behaviors>
          <w:behavior w:val="content"/>
        </w:behaviors>
        <w:guid w:val="{5DAF3CB3-9667-4708-97B2-CC4669115003}"/>
      </w:docPartPr>
      <w:docPartBody>
        <w:p w:rsidR="005701AE" w:rsidRDefault="003C541B">
          <w:pPr>
            <w:pStyle w:val="27E2EB95BDB8466BA49B0EA480FC1B4F"/>
          </w:pPr>
          <w:r w:rsidRPr="008F432C">
            <w:rPr>
              <w:rStyle w:val="placeholder1Char"/>
            </w:rPr>
            <w:t>选择</w:t>
          </w:r>
        </w:p>
      </w:docPartBody>
    </w:docPart>
    <w:docPart>
      <w:docPartPr>
        <w:name w:val="F19A9FFA77234889A969B7598798129B"/>
        <w:category>
          <w:name w:val="常规"/>
          <w:gallery w:val="placeholder"/>
        </w:category>
        <w:types>
          <w:type w:val="bbPlcHdr"/>
        </w:types>
        <w:behaviors>
          <w:behavior w:val="content"/>
        </w:behaviors>
        <w:guid w:val="{8BC1BC4A-CD55-42E8-A10B-E17C18D5B2D3}"/>
      </w:docPartPr>
      <w:docPartBody>
        <w:p w:rsidR="005701AE" w:rsidRDefault="003C541B">
          <w:pPr>
            <w:pStyle w:val="F19A9FFA77234889A969B7598798129B"/>
          </w:pPr>
          <w:r w:rsidRPr="0043669D">
            <w:rPr>
              <w:rStyle w:val="placeholder1Char"/>
              <w:rFonts w:hint="eastAsia"/>
              <w:sz w:val="18"/>
              <w:szCs w:val="18"/>
            </w:rPr>
            <w:t>____________</w:t>
          </w:r>
        </w:p>
      </w:docPartBody>
    </w:docPart>
    <w:docPart>
      <w:docPartPr>
        <w:name w:val="259E380E30304B1090EF5FF748D5FA36"/>
        <w:category>
          <w:name w:val="常规"/>
          <w:gallery w:val="placeholder"/>
        </w:category>
        <w:types>
          <w:type w:val="bbPlcHdr"/>
        </w:types>
        <w:behaviors>
          <w:behavior w:val="content"/>
        </w:behaviors>
        <w:guid w:val="{2DCDAB0D-4314-4E66-A84B-6D489C2DA5C7}"/>
      </w:docPartPr>
      <w:docPartBody>
        <w:p w:rsidR="005701AE" w:rsidRDefault="003C541B">
          <w:pPr>
            <w:pStyle w:val="259E380E30304B1090EF5FF748D5FA36"/>
          </w:pPr>
          <w:r w:rsidRPr="00F71542">
            <w:rPr>
              <w:rStyle w:val="placeholder1Char"/>
            </w:rPr>
            <w:t>_____________________________________________</w:t>
          </w:r>
        </w:p>
      </w:docPartBody>
    </w:docPart>
    <w:docPart>
      <w:docPartPr>
        <w:name w:val="9F03EF2885814D7CB101A5671F34F349"/>
        <w:category>
          <w:name w:val="常规"/>
          <w:gallery w:val="placeholder"/>
        </w:category>
        <w:types>
          <w:type w:val="bbPlcHdr"/>
        </w:types>
        <w:behaviors>
          <w:behavior w:val="content"/>
        </w:behaviors>
        <w:guid w:val="{37CB43FE-567A-4EE9-8F68-0C41C25A0823}"/>
      </w:docPartPr>
      <w:docPartBody>
        <w:p w:rsidR="005701AE" w:rsidRDefault="003C541B">
          <w:pPr>
            <w:pStyle w:val="9F03EF2885814D7CB101A5671F34F349"/>
          </w:pPr>
          <w:r w:rsidRPr="008F432C">
            <w:rPr>
              <w:rStyle w:val="placeholder1Char"/>
            </w:rPr>
            <w:t>选择</w:t>
          </w:r>
        </w:p>
      </w:docPartBody>
    </w:docPart>
    <w:docPart>
      <w:docPartPr>
        <w:name w:val="790B84079F534CCB91E6F3A21E375019"/>
        <w:category>
          <w:name w:val="常规"/>
          <w:gallery w:val="placeholder"/>
        </w:category>
        <w:types>
          <w:type w:val="bbPlcHdr"/>
        </w:types>
        <w:behaviors>
          <w:behavior w:val="content"/>
        </w:behaviors>
        <w:guid w:val="{4CB61DC2-1827-45C2-A3A8-132E5C919D86}"/>
      </w:docPartPr>
      <w:docPartBody>
        <w:p w:rsidR="005701AE" w:rsidRDefault="003C541B">
          <w:pPr>
            <w:pStyle w:val="790B84079F534CCB91E6F3A21E375019"/>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793AE9E7CBA3450695D29FF3E1985943"/>
        <w:category>
          <w:name w:val="常规"/>
          <w:gallery w:val="placeholder"/>
        </w:category>
        <w:types>
          <w:type w:val="bbPlcHdr"/>
        </w:types>
        <w:behaviors>
          <w:behavior w:val="content"/>
        </w:behaviors>
        <w:guid w:val="{B66D61E0-87E0-4C36-8F02-61EEC7C21185}"/>
      </w:docPartPr>
      <w:docPartBody>
        <w:p w:rsidR="005701AE" w:rsidRDefault="003C541B">
          <w:pPr>
            <w:pStyle w:val="793AE9E7CBA3450695D29FF3E1985943"/>
          </w:pPr>
          <w:r w:rsidRPr="008F432C">
            <w:rPr>
              <w:rStyle w:val="placeholder1Char"/>
            </w:rPr>
            <w:t>选择</w:t>
          </w:r>
        </w:p>
      </w:docPartBody>
    </w:docPart>
    <w:docPart>
      <w:docPartPr>
        <w:name w:val="0F7AD59CD38C4DA293256B8F44E2C904"/>
        <w:category>
          <w:name w:val="常规"/>
          <w:gallery w:val="placeholder"/>
        </w:category>
        <w:types>
          <w:type w:val="bbPlcHdr"/>
        </w:types>
        <w:behaviors>
          <w:behavior w:val="content"/>
        </w:behaviors>
        <w:guid w:val="{7AFC1C3C-5C76-47D5-8A03-6C26B3AC48CB}"/>
      </w:docPartPr>
      <w:docPartBody>
        <w:p w:rsidR="005701AE" w:rsidRDefault="003C541B">
          <w:pPr>
            <w:pStyle w:val="0F7AD59CD38C4DA293256B8F44E2C904"/>
          </w:pPr>
          <w:r w:rsidRPr="008F432C">
            <w:rPr>
              <w:rStyle w:val="placeholder1Char"/>
            </w:rPr>
            <w:t>__________</w:t>
          </w:r>
        </w:p>
      </w:docPartBody>
    </w:docPart>
    <w:docPart>
      <w:docPartPr>
        <w:name w:val="E55E9B7438E441898FB73BEAE988B272"/>
        <w:category>
          <w:name w:val="常规"/>
          <w:gallery w:val="placeholder"/>
        </w:category>
        <w:types>
          <w:type w:val="bbPlcHdr"/>
        </w:types>
        <w:behaviors>
          <w:behavior w:val="content"/>
        </w:behaviors>
        <w:guid w:val="{EF809847-CFE4-4393-B878-4E898BDA4419}"/>
      </w:docPartPr>
      <w:docPartBody>
        <w:p w:rsidR="005701AE" w:rsidRDefault="003C541B">
          <w:pPr>
            <w:pStyle w:val="E55E9B7438E441898FB73BEAE988B272"/>
          </w:pPr>
          <w:r w:rsidRPr="008F432C">
            <w:rPr>
              <w:rStyle w:val="placeholder1Char"/>
            </w:rPr>
            <w:t>选择</w:t>
          </w:r>
        </w:p>
      </w:docPartBody>
    </w:docPart>
    <w:docPart>
      <w:docPartPr>
        <w:name w:val="5D267379380B4897895AB44ED731EFF8"/>
        <w:category>
          <w:name w:val="常规"/>
          <w:gallery w:val="placeholder"/>
        </w:category>
        <w:types>
          <w:type w:val="bbPlcHdr"/>
        </w:types>
        <w:behaviors>
          <w:behavior w:val="content"/>
        </w:behaviors>
        <w:guid w:val="{BBE8456C-270C-4CD6-86F2-6B4F869093D0}"/>
      </w:docPartPr>
      <w:docPartBody>
        <w:p w:rsidR="005701AE" w:rsidRDefault="003C541B">
          <w:pPr>
            <w:pStyle w:val="5D267379380B4897895AB44ED731EFF8"/>
          </w:pPr>
          <w:r w:rsidRPr="008F432C">
            <w:rPr>
              <w:rStyle w:val="placeholder1Char"/>
            </w:rPr>
            <w:t>__________</w:t>
          </w:r>
        </w:p>
      </w:docPartBody>
    </w:docPart>
    <w:docPart>
      <w:docPartPr>
        <w:name w:val="8E73ECBC2A18405E800E2E98A279867A"/>
        <w:category>
          <w:name w:val="常规"/>
          <w:gallery w:val="placeholder"/>
        </w:category>
        <w:types>
          <w:type w:val="bbPlcHdr"/>
        </w:types>
        <w:behaviors>
          <w:behavior w:val="content"/>
        </w:behaviors>
        <w:guid w:val="{7B63E96E-BA19-42EA-88C2-9E3DD4E006F9}"/>
      </w:docPartPr>
      <w:docPartBody>
        <w:p w:rsidR="005701AE" w:rsidRDefault="003C541B">
          <w:pPr>
            <w:pStyle w:val="8E73ECBC2A18405E800E2E98A279867A"/>
          </w:pPr>
          <w:r w:rsidRPr="008F432C">
            <w:rPr>
              <w:rStyle w:val="placeholder1Char"/>
            </w:rPr>
            <w:t>选择</w:t>
          </w:r>
        </w:p>
      </w:docPartBody>
    </w:docPart>
    <w:docPart>
      <w:docPartPr>
        <w:name w:val="10E3CE3F4B9C426DB4572D057EC126CB"/>
        <w:category>
          <w:name w:val="常规"/>
          <w:gallery w:val="placeholder"/>
        </w:category>
        <w:types>
          <w:type w:val="bbPlcHdr"/>
        </w:types>
        <w:behaviors>
          <w:behavior w:val="content"/>
        </w:behaviors>
        <w:guid w:val="{76B77904-3713-432E-A926-FF46327007A9}"/>
      </w:docPartPr>
      <w:docPartBody>
        <w:p w:rsidR="005701AE" w:rsidRDefault="003C541B">
          <w:pPr>
            <w:pStyle w:val="10E3CE3F4B9C426DB4572D057EC126CB"/>
          </w:pPr>
          <w:r w:rsidRPr="00C63B67">
            <w:rPr>
              <w:rStyle w:val="placeholder1Char"/>
            </w:rPr>
            <w:t>__________</w:t>
          </w:r>
        </w:p>
      </w:docPartBody>
    </w:docPart>
    <w:docPart>
      <w:docPartPr>
        <w:name w:val="2E95854CA96E4F1D9D0EFD49C8C6417B"/>
        <w:category>
          <w:name w:val="常规"/>
          <w:gallery w:val="placeholder"/>
        </w:category>
        <w:types>
          <w:type w:val="bbPlcHdr"/>
        </w:types>
        <w:behaviors>
          <w:behavior w:val="content"/>
        </w:behaviors>
        <w:guid w:val="{54AFD509-7AA9-43BF-894A-414159CB671C}"/>
      </w:docPartPr>
      <w:docPartBody>
        <w:p w:rsidR="005701AE" w:rsidRDefault="003C541B">
          <w:pPr>
            <w:pStyle w:val="2E95854CA96E4F1D9D0EFD49C8C6417B"/>
          </w:pPr>
          <w:r w:rsidRPr="008F432C">
            <w:rPr>
              <w:rStyle w:val="placeholder1Char"/>
            </w:rPr>
            <w:t>选择</w:t>
          </w:r>
        </w:p>
      </w:docPartBody>
    </w:docPart>
    <w:docPart>
      <w:docPartPr>
        <w:name w:val="513B3D3C6B1344FFB3C5C6E08F1A3369"/>
        <w:category>
          <w:name w:val="常规"/>
          <w:gallery w:val="placeholder"/>
        </w:category>
        <w:types>
          <w:type w:val="bbPlcHdr"/>
        </w:types>
        <w:behaviors>
          <w:behavior w:val="content"/>
        </w:behaviors>
        <w:guid w:val="{A10BEEB7-7843-4591-8535-386D51CC58C7}"/>
      </w:docPartPr>
      <w:docPartBody>
        <w:p w:rsidR="005701AE" w:rsidRDefault="003C541B">
          <w:pPr>
            <w:pStyle w:val="513B3D3C6B1344FFB3C5C6E08F1A3369"/>
          </w:pPr>
          <w:r w:rsidRPr="00C63B67">
            <w:rPr>
              <w:rStyle w:val="placeholder1Char"/>
            </w:rPr>
            <w:t>__________</w:t>
          </w:r>
        </w:p>
      </w:docPartBody>
    </w:docPart>
    <w:docPart>
      <w:docPartPr>
        <w:name w:val="4505D7D60B894D56A4D0C5863907ACBD"/>
        <w:category>
          <w:name w:val="常规"/>
          <w:gallery w:val="placeholder"/>
        </w:category>
        <w:types>
          <w:type w:val="bbPlcHdr"/>
        </w:types>
        <w:behaviors>
          <w:behavior w:val="content"/>
        </w:behaviors>
        <w:guid w:val="{6BBCF097-B0F3-4E0E-BC1F-32A43FEA812C}"/>
      </w:docPartPr>
      <w:docPartBody>
        <w:p w:rsidR="005701AE" w:rsidRDefault="003C541B">
          <w:pPr>
            <w:pStyle w:val="4505D7D60B894D56A4D0C5863907ACBD"/>
          </w:pPr>
          <w:r w:rsidRPr="008F432C">
            <w:rPr>
              <w:rStyle w:val="placeholder1Char"/>
            </w:rPr>
            <w:t>选择</w:t>
          </w:r>
        </w:p>
      </w:docPartBody>
    </w:docPart>
    <w:docPart>
      <w:docPartPr>
        <w:name w:val="585C94E7961D4589AAEE2B9FADCFB00D"/>
        <w:category>
          <w:name w:val="常规"/>
          <w:gallery w:val="placeholder"/>
        </w:category>
        <w:types>
          <w:type w:val="bbPlcHdr"/>
        </w:types>
        <w:behaviors>
          <w:behavior w:val="content"/>
        </w:behaviors>
        <w:guid w:val="{8814107B-D4BF-472D-A0AA-BC155900282D}"/>
      </w:docPartPr>
      <w:docPartBody>
        <w:p w:rsidR="005701AE" w:rsidRDefault="003C541B">
          <w:pPr>
            <w:pStyle w:val="585C94E7961D4589AAEE2B9FADCFB00D"/>
          </w:pPr>
          <w:r w:rsidRPr="00C63B67">
            <w:rPr>
              <w:rStyle w:val="placeholder1Char"/>
            </w:rPr>
            <w:t>__________</w:t>
          </w:r>
        </w:p>
      </w:docPartBody>
    </w:docPart>
    <w:docPart>
      <w:docPartPr>
        <w:name w:val="78C6DE97DD90487F8B0B06FF8B7EB0B8"/>
        <w:category>
          <w:name w:val="常规"/>
          <w:gallery w:val="placeholder"/>
        </w:category>
        <w:types>
          <w:type w:val="bbPlcHdr"/>
        </w:types>
        <w:behaviors>
          <w:behavior w:val="content"/>
        </w:behaviors>
        <w:guid w:val="{FC57E6BC-28CB-4DD5-85E2-4326340C1E12}"/>
      </w:docPartPr>
      <w:docPartBody>
        <w:p w:rsidR="005701AE" w:rsidRDefault="003C541B">
          <w:pPr>
            <w:pStyle w:val="78C6DE97DD90487F8B0B06FF8B7EB0B8"/>
          </w:pPr>
          <w:r w:rsidRPr="008F432C">
            <w:rPr>
              <w:rStyle w:val="placeholder1Char"/>
            </w:rPr>
            <w:t>选择</w:t>
          </w:r>
        </w:p>
      </w:docPartBody>
    </w:docPart>
    <w:docPart>
      <w:docPartPr>
        <w:name w:val="E9DC6E28C22046FEB10C89E34BB90AF9"/>
        <w:category>
          <w:name w:val="常规"/>
          <w:gallery w:val="placeholder"/>
        </w:category>
        <w:types>
          <w:type w:val="bbPlcHdr"/>
        </w:types>
        <w:behaviors>
          <w:behavior w:val="content"/>
        </w:behaviors>
        <w:guid w:val="{34246162-065D-47B3-8639-72ECADC8816B}"/>
      </w:docPartPr>
      <w:docPartBody>
        <w:p w:rsidR="005701AE" w:rsidRDefault="003C541B">
          <w:pPr>
            <w:pStyle w:val="E9DC6E28C22046FEB10C89E34BB90AF9"/>
          </w:pPr>
          <w:r w:rsidRPr="00C63B67">
            <w:rPr>
              <w:rStyle w:val="placeholder1Char"/>
            </w:rPr>
            <w:t>__________</w:t>
          </w:r>
        </w:p>
      </w:docPartBody>
    </w:docPart>
    <w:docPart>
      <w:docPartPr>
        <w:name w:val="BF4F2A2A1134472DB2A78102B772D1F4"/>
        <w:category>
          <w:name w:val="常规"/>
          <w:gallery w:val="placeholder"/>
        </w:category>
        <w:types>
          <w:type w:val="bbPlcHdr"/>
        </w:types>
        <w:behaviors>
          <w:behavior w:val="content"/>
        </w:behaviors>
        <w:guid w:val="{C7685F7D-A3F9-4CDF-B1FA-DADAFA7C861B}"/>
      </w:docPartPr>
      <w:docPartBody>
        <w:p w:rsidR="005701AE" w:rsidRDefault="003C541B">
          <w:pPr>
            <w:pStyle w:val="BF4F2A2A1134472DB2A78102B772D1F4"/>
          </w:pPr>
          <w:r w:rsidRPr="008F432C">
            <w:rPr>
              <w:rStyle w:val="placeholder1Char"/>
            </w:rPr>
            <w:t>选择</w:t>
          </w:r>
        </w:p>
      </w:docPartBody>
    </w:docPart>
    <w:docPart>
      <w:docPartPr>
        <w:name w:val="B2F03EA378F64301BEBD6581A8B65748"/>
        <w:category>
          <w:name w:val="常规"/>
          <w:gallery w:val="placeholder"/>
        </w:category>
        <w:types>
          <w:type w:val="bbPlcHdr"/>
        </w:types>
        <w:behaviors>
          <w:behavior w:val="content"/>
        </w:behaviors>
        <w:guid w:val="{3BDE7BB8-794B-42AD-803A-60E03A33E917}"/>
      </w:docPartPr>
      <w:docPartBody>
        <w:p w:rsidR="005701AE" w:rsidRDefault="003C541B">
          <w:pPr>
            <w:pStyle w:val="B2F03EA378F64301BEBD6581A8B65748"/>
          </w:pPr>
          <w:r w:rsidRPr="00C63B67">
            <w:rPr>
              <w:rStyle w:val="placeholder1Char"/>
            </w:rPr>
            <w:t>__________</w:t>
          </w:r>
        </w:p>
      </w:docPartBody>
    </w:docPart>
    <w:docPart>
      <w:docPartPr>
        <w:name w:val="532FE53D10614C38935B87BE3A08D16C"/>
        <w:category>
          <w:name w:val="常规"/>
          <w:gallery w:val="placeholder"/>
        </w:category>
        <w:types>
          <w:type w:val="bbPlcHdr"/>
        </w:types>
        <w:behaviors>
          <w:behavior w:val="content"/>
        </w:behaviors>
        <w:guid w:val="{45531926-15BB-474A-AE86-B450BB9483AB}"/>
      </w:docPartPr>
      <w:docPartBody>
        <w:p w:rsidR="005701AE" w:rsidRDefault="003C541B">
          <w:pPr>
            <w:pStyle w:val="532FE53D10614C38935B87BE3A08D16C"/>
          </w:pPr>
          <w:r w:rsidRPr="008F432C">
            <w:rPr>
              <w:rStyle w:val="placeholder1Char"/>
            </w:rPr>
            <w:t>选择</w:t>
          </w:r>
        </w:p>
      </w:docPartBody>
    </w:docPart>
    <w:docPart>
      <w:docPartPr>
        <w:name w:val="79817E74E65043B7AA2019372B857A44"/>
        <w:category>
          <w:name w:val="常规"/>
          <w:gallery w:val="placeholder"/>
        </w:category>
        <w:types>
          <w:type w:val="bbPlcHdr"/>
        </w:types>
        <w:behaviors>
          <w:behavior w:val="content"/>
        </w:behaviors>
        <w:guid w:val="{602C3337-B0C5-4D4A-AB86-3E01305F5778}"/>
      </w:docPartPr>
      <w:docPartBody>
        <w:p w:rsidR="005701AE" w:rsidRDefault="003C541B">
          <w:pPr>
            <w:pStyle w:val="79817E74E65043B7AA2019372B857A44"/>
          </w:pPr>
          <w:r w:rsidRPr="00C63B67">
            <w:rPr>
              <w:rStyle w:val="placeholder1Char"/>
            </w:rPr>
            <w:t>__________</w:t>
          </w:r>
        </w:p>
      </w:docPartBody>
    </w:docPart>
    <w:docPart>
      <w:docPartPr>
        <w:name w:val="591056A3E5C546BBA022D91653BEF52B"/>
        <w:category>
          <w:name w:val="常规"/>
          <w:gallery w:val="placeholder"/>
        </w:category>
        <w:types>
          <w:type w:val="bbPlcHdr"/>
        </w:types>
        <w:behaviors>
          <w:behavior w:val="content"/>
        </w:behaviors>
        <w:guid w:val="{17A1C1F1-59A7-4668-BBA7-0C16B6E4C5A9}"/>
      </w:docPartPr>
      <w:docPartBody>
        <w:p w:rsidR="005701AE" w:rsidRDefault="003C541B">
          <w:pPr>
            <w:pStyle w:val="591056A3E5C546BBA022D91653BEF52B"/>
          </w:pPr>
          <w:r w:rsidRPr="008F432C">
            <w:rPr>
              <w:rStyle w:val="placeholder1Char"/>
            </w:rPr>
            <w:t>选择</w:t>
          </w:r>
        </w:p>
      </w:docPartBody>
    </w:docPart>
    <w:docPart>
      <w:docPartPr>
        <w:name w:val="3DCCDB1C9B6645CBA57164251D4C85F6"/>
        <w:category>
          <w:name w:val="常规"/>
          <w:gallery w:val="placeholder"/>
        </w:category>
        <w:types>
          <w:type w:val="bbPlcHdr"/>
        </w:types>
        <w:behaviors>
          <w:behavior w:val="content"/>
        </w:behaviors>
        <w:guid w:val="{1EE88713-504B-45EC-AF2F-1C0E501BFFB5}"/>
      </w:docPartPr>
      <w:docPartBody>
        <w:p w:rsidR="005701AE" w:rsidRDefault="003C541B">
          <w:pPr>
            <w:pStyle w:val="3DCCDB1C9B6645CBA57164251D4C85F6"/>
          </w:pPr>
          <w:r w:rsidRPr="00C63B67">
            <w:rPr>
              <w:rStyle w:val="placeholder1Char"/>
            </w:rPr>
            <w:t>__________</w:t>
          </w:r>
        </w:p>
      </w:docPartBody>
    </w:docPart>
    <w:docPart>
      <w:docPartPr>
        <w:name w:val="588120894593432387BBB46E991C6161"/>
        <w:category>
          <w:name w:val="常规"/>
          <w:gallery w:val="placeholder"/>
        </w:category>
        <w:types>
          <w:type w:val="bbPlcHdr"/>
        </w:types>
        <w:behaviors>
          <w:behavior w:val="content"/>
        </w:behaviors>
        <w:guid w:val="{D36883F4-AD18-4AC5-8BB4-ACE8E09199FC}"/>
      </w:docPartPr>
      <w:docPartBody>
        <w:p w:rsidR="005701AE" w:rsidRDefault="003C541B">
          <w:pPr>
            <w:pStyle w:val="588120894593432387BBB46E991C6161"/>
          </w:pPr>
          <w:r w:rsidRPr="008F432C">
            <w:rPr>
              <w:rStyle w:val="placeholder1Char"/>
            </w:rPr>
            <w:t>选择</w:t>
          </w:r>
        </w:p>
      </w:docPartBody>
    </w:docPart>
    <w:docPart>
      <w:docPartPr>
        <w:name w:val="4F29218260D64C34AEA2C2E1B3118D51"/>
        <w:category>
          <w:name w:val="常规"/>
          <w:gallery w:val="placeholder"/>
        </w:category>
        <w:types>
          <w:type w:val="bbPlcHdr"/>
        </w:types>
        <w:behaviors>
          <w:behavior w:val="content"/>
        </w:behaviors>
        <w:guid w:val="{499CAE2E-8D23-404E-A8E6-5C7A401A28FD}"/>
      </w:docPartPr>
      <w:docPartBody>
        <w:p w:rsidR="005701AE" w:rsidRDefault="003C541B">
          <w:pPr>
            <w:pStyle w:val="4F29218260D64C34AEA2C2E1B3118D51"/>
          </w:pPr>
          <w:r w:rsidRPr="00C63B67">
            <w:rPr>
              <w:rStyle w:val="placeholder1Char"/>
            </w:rPr>
            <w:t>__________</w:t>
          </w:r>
        </w:p>
      </w:docPartBody>
    </w:docPart>
    <w:docPart>
      <w:docPartPr>
        <w:name w:val="94EB31D5826249FE864913752E5175B1"/>
        <w:category>
          <w:name w:val="常规"/>
          <w:gallery w:val="placeholder"/>
        </w:category>
        <w:types>
          <w:type w:val="bbPlcHdr"/>
        </w:types>
        <w:behaviors>
          <w:behavior w:val="content"/>
        </w:behaviors>
        <w:guid w:val="{1C014163-723C-46C4-93F9-E1D905198E36}"/>
      </w:docPartPr>
      <w:docPartBody>
        <w:p w:rsidR="005701AE" w:rsidRDefault="003C541B">
          <w:pPr>
            <w:pStyle w:val="94EB31D5826249FE864913752E5175B1"/>
          </w:pPr>
          <w:r w:rsidRPr="008F432C">
            <w:rPr>
              <w:rStyle w:val="placeholder1Char"/>
            </w:rPr>
            <w:t>选择</w:t>
          </w:r>
        </w:p>
      </w:docPartBody>
    </w:docPart>
    <w:docPart>
      <w:docPartPr>
        <w:name w:val="2980B01AE83740C4B68430FF834572BF"/>
        <w:category>
          <w:name w:val="常规"/>
          <w:gallery w:val="placeholder"/>
        </w:category>
        <w:types>
          <w:type w:val="bbPlcHdr"/>
        </w:types>
        <w:behaviors>
          <w:behavior w:val="content"/>
        </w:behaviors>
        <w:guid w:val="{34A5EE6E-BE64-4B8B-8B38-86AE575126D9}"/>
      </w:docPartPr>
      <w:docPartBody>
        <w:p w:rsidR="005701AE" w:rsidRDefault="003C541B">
          <w:pPr>
            <w:pStyle w:val="2980B01AE83740C4B68430FF834572BF"/>
          </w:pPr>
          <w:r w:rsidRPr="00C63B67">
            <w:rPr>
              <w:rStyle w:val="placeholder1Char"/>
            </w:rPr>
            <w:t>__________</w:t>
          </w:r>
        </w:p>
      </w:docPartBody>
    </w:docPart>
    <w:docPart>
      <w:docPartPr>
        <w:name w:val="C229B1F9FB984877900DB7BE549BC669"/>
        <w:category>
          <w:name w:val="常规"/>
          <w:gallery w:val="placeholder"/>
        </w:category>
        <w:types>
          <w:type w:val="bbPlcHdr"/>
        </w:types>
        <w:behaviors>
          <w:behavior w:val="content"/>
        </w:behaviors>
        <w:guid w:val="{1544BCCA-722C-4A7B-A1CB-5AA3CE5780F7}"/>
      </w:docPartPr>
      <w:docPartBody>
        <w:p w:rsidR="005701AE" w:rsidRDefault="003C541B">
          <w:pPr>
            <w:pStyle w:val="C229B1F9FB984877900DB7BE549BC669"/>
          </w:pPr>
          <w:r w:rsidRPr="008F432C">
            <w:rPr>
              <w:rStyle w:val="placeholder1Char"/>
            </w:rPr>
            <w:t>选择</w:t>
          </w:r>
        </w:p>
      </w:docPartBody>
    </w:docPart>
    <w:docPart>
      <w:docPartPr>
        <w:name w:val="5D4CC837C9F44032A684A2C5DC9F1C35"/>
        <w:category>
          <w:name w:val="常规"/>
          <w:gallery w:val="placeholder"/>
        </w:category>
        <w:types>
          <w:type w:val="bbPlcHdr"/>
        </w:types>
        <w:behaviors>
          <w:behavior w:val="content"/>
        </w:behaviors>
        <w:guid w:val="{3EF4E9C5-00ED-439A-96BC-784262DC590F}"/>
      </w:docPartPr>
      <w:docPartBody>
        <w:p w:rsidR="005701AE" w:rsidRDefault="003C541B">
          <w:pPr>
            <w:pStyle w:val="5D4CC837C9F44032A684A2C5DC9F1C35"/>
          </w:pPr>
          <w:r w:rsidRPr="00C63B67">
            <w:rPr>
              <w:rStyle w:val="placeholder1Char"/>
            </w:rPr>
            <w:t>__________</w:t>
          </w:r>
        </w:p>
      </w:docPartBody>
    </w:docPart>
    <w:docPart>
      <w:docPartPr>
        <w:name w:val="3D9B91D295F940ECA8F5A732DA612868"/>
        <w:category>
          <w:name w:val="常规"/>
          <w:gallery w:val="placeholder"/>
        </w:category>
        <w:types>
          <w:type w:val="bbPlcHdr"/>
        </w:types>
        <w:behaviors>
          <w:behavior w:val="content"/>
        </w:behaviors>
        <w:guid w:val="{4DA7F9AF-0997-4D59-BA2C-73E6C2CB5B9D}"/>
      </w:docPartPr>
      <w:docPartBody>
        <w:p w:rsidR="005701AE" w:rsidRDefault="003C541B">
          <w:pPr>
            <w:pStyle w:val="3D9B91D295F940ECA8F5A732DA612868"/>
          </w:pPr>
          <w:r w:rsidRPr="008F432C">
            <w:rPr>
              <w:rStyle w:val="placeholder1Char"/>
            </w:rPr>
            <w:t>选择</w:t>
          </w:r>
        </w:p>
      </w:docPartBody>
    </w:docPart>
    <w:docPart>
      <w:docPartPr>
        <w:name w:val="663C49E844A64134AA2FE6D93158F5B0"/>
        <w:category>
          <w:name w:val="常规"/>
          <w:gallery w:val="placeholder"/>
        </w:category>
        <w:types>
          <w:type w:val="bbPlcHdr"/>
        </w:types>
        <w:behaviors>
          <w:behavior w:val="content"/>
        </w:behaviors>
        <w:guid w:val="{AA812110-FA49-4801-8825-86460D7DA97A}"/>
      </w:docPartPr>
      <w:docPartBody>
        <w:p w:rsidR="005701AE" w:rsidRDefault="003C541B">
          <w:pPr>
            <w:pStyle w:val="663C49E844A64134AA2FE6D93158F5B0"/>
          </w:pPr>
          <w:r w:rsidRPr="00C63B67">
            <w:rPr>
              <w:rStyle w:val="placeholder1Char"/>
            </w:rPr>
            <w:t>__________</w:t>
          </w:r>
        </w:p>
      </w:docPartBody>
    </w:docPart>
    <w:docPart>
      <w:docPartPr>
        <w:name w:val="15DCA8B1693D4C08BDE7E55222A419AA"/>
        <w:category>
          <w:name w:val="常规"/>
          <w:gallery w:val="placeholder"/>
        </w:category>
        <w:types>
          <w:type w:val="bbPlcHdr"/>
        </w:types>
        <w:behaviors>
          <w:behavior w:val="content"/>
        </w:behaviors>
        <w:guid w:val="{5B365A91-45B6-4581-A300-ADB7CF699193}"/>
      </w:docPartPr>
      <w:docPartBody>
        <w:p w:rsidR="005701AE" w:rsidRDefault="003C541B">
          <w:pPr>
            <w:pStyle w:val="15DCA8B1693D4C08BDE7E55222A419AA"/>
          </w:pPr>
          <w:r w:rsidRPr="00C63B67">
            <w:rPr>
              <w:rStyle w:val="placeholder1Char"/>
            </w:rPr>
            <w:t>____________</w:t>
          </w:r>
        </w:p>
      </w:docPartBody>
    </w:docPart>
    <w:docPart>
      <w:docPartPr>
        <w:name w:val="E299F42E8A9F43F6ABF0F81A4B185603"/>
        <w:category>
          <w:name w:val="常规"/>
          <w:gallery w:val="placeholder"/>
        </w:category>
        <w:types>
          <w:type w:val="bbPlcHdr"/>
        </w:types>
        <w:behaviors>
          <w:behavior w:val="content"/>
        </w:behaviors>
        <w:guid w:val="{514ADC6F-950D-448B-AABA-4CBED35710AF}"/>
      </w:docPartPr>
      <w:docPartBody>
        <w:p w:rsidR="005701AE" w:rsidRDefault="003C541B">
          <w:pPr>
            <w:pStyle w:val="E299F42E8A9F43F6ABF0F81A4B185603"/>
          </w:pPr>
          <w:r w:rsidRPr="00C63B67">
            <w:rPr>
              <w:rStyle w:val="placeholder1Char"/>
            </w:rPr>
            <w:t>____________</w:t>
          </w:r>
        </w:p>
      </w:docPartBody>
    </w:docPart>
    <w:docPart>
      <w:docPartPr>
        <w:name w:val="89A3ECF529054E83804D1B93BF2ED034"/>
        <w:category>
          <w:name w:val="常规"/>
          <w:gallery w:val="placeholder"/>
        </w:category>
        <w:types>
          <w:type w:val="bbPlcHdr"/>
        </w:types>
        <w:behaviors>
          <w:behavior w:val="content"/>
        </w:behaviors>
        <w:guid w:val="{B4B05430-6F9F-4B0E-A25E-080B1F0C267D}"/>
      </w:docPartPr>
      <w:docPartBody>
        <w:p w:rsidR="005701AE" w:rsidRDefault="003C541B">
          <w:pPr>
            <w:pStyle w:val="89A3ECF529054E83804D1B93BF2ED034"/>
          </w:pPr>
          <w:r w:rsidRPr="00C63B67">
            <w:rPr>
              <w:rStyle w:val="placeholder1Char"/>
            </w:rPr>
            <w:t>________</w:t>
          </w:r>
        </w:p>
      </w:docPartBody>
    </w:docPart>
    <w:docPart>
      <w:docPartPr>
        <w:name w:val="2CCA005CA1A548449E851D5407B09E5A"/>
        <w:category>
          <w:name w:val="常规"/>
          <w:gallery w:val="placeholder"/>
        </w:category>
        <w:types>
          <w:type w:val="bbPlcHdr"/>
        </w:types>
        <w:behaviors>
          <w:behavior w:val="content"/>
        </w:behaviors>
        <w:guid w:val="{5F41306A-BC52-4D69-BCF1-E2E0871B9311}"/>
      </w:docPartPr>
      <w:docPartBody>
        <w:p w:rsidR="005701AE" w:rsidRDefault="003C541B">
          <w:pPr>
            <w:pStyle w:val="2CCA005CA1A548449E851D5407B09E5A"/>
          </w:pPr>
          <w:r w:rsidRPr="00C63B67">
            <w:rPr>
              <w:rStyle w:val="placeholder1Char"/>
            </w:rPr>
            <w:t>选择</w:t>
          </w:r>
        </w:p>
      </w:docPartBody>
    </w:docPart>
    <w:docPart>
      <w:docPartPr>
        <w:name w:val="A80B58BBE7FB4B708A1C4083AA5F4DF7"/>
        <w:category>
          <w:name w:val="常规"/>
          <w:gallery w:val="placeholder"/>
        </w:category>
        <w:types>
          <w:type w:val="bbPlcHdr"/>
        </w:types>
        <w:behaviors>
          <w:behavior w:val="content"/>
        </w:behaviors>
        <w:guid w:val="{6A348259-6943-4338-BF83-13BAFF51AB3C}"/>
      </w:docPartPr>
      <w:docPartBody>
        <w:p w:rsidR="005701AE" w:rsidRDefault="003C541B">
          <w:pPr>
            <w:pStyle w:val="A80B58BBE7FB4B708A1C4083AA5F4DF7"/>
          </w:pPr>
          <w:r w:rsidRPr="00C63B67">
            <w:rPr>
              <w:rStyle w:val="placeholder1Char"/>
            </w:rPr>
            <w:t>____________</w:t>
          </w:r>
        </w:p>
      </w:docPartBody>
    </w:docPart>
    <w:docPart>
      <w:docPartPr>
        <w:name w:val="91DB2A423990487296B18754DE76D867"/>
        <w:category>
          <w:name w:val="常规"/>
          <w:gallery w:val="placeholder"/>
        </w:category>
        <w:types>
          <w:type w:val="bbPlcHdr"/>
        </w:types>
        <w:behaviors>
          <w:behavior w:val="content"/>
        </w:behaviors>
        <w:guid w:val="{3B5ECBF9-9558-428E-BBEA-DBD10C1A00B5}"/>
      </w:docPartPr>
      <w:docPartBody>
        <w:p w:rsidR="005701AE" w:rsidRDefault="003C541B">
          <w:pPr>
            <w:pStyle w:val="91DB2A423990487296B18754DE76D867"/>
          </w:pPr>
          <w:r w:rsidRPr="00C63B67">
            <w:rPr>
              <w:rStyle w:val="placeholder1Char"/>
            </w:rPr>
            <w:t>__________</w:t>
          </w:r>
        </w:p>
      </w:docPartBody>
    </w:docPart>
    <w:docPart>
      <w:docPartPr>
        <w:name w:val="F205233199284AA08600832394FF5D05"/>
        <w:category>
          <w:name w:val="常规"/>
          <w:gallery w:val="placeholder"/>
        </w:category>
        <w:types>
          <w:type w:val="bbPlcHdr"/>
        </w:types>
        <w:behaviors>
          <w:behavior w:val="content"/>
        </w:behaviors>
        <w:guid w:val="{72DF0870-596E-4BD8-8977-31481C22F704}"/>
      </w:docPartPr>
      <w:docPartBody>
        <w:p w:rsidR="005701AE" w:rsidRDefault="003C541B">
          <w:pPr>
            <w:pStyle w:val="F205233199284AA08600832394FF5D05"/>
          </w:pPr>
          <w:r w:rsidRPr="00C63B67">
            <w:rPr>
              <w:rStyle w:val="placeholder1Char"/>
            </w:rPr>
            <w:t>________</w:t>
          </w:r>
        </w:p>
      </w:docPartBody>
    </w:docPart>
    <w:docPart>
      <w:docPartPr>
        <w:name w:val="0B72150ED0AF4510B9A102D4CCDA6F85"/>
        <w:category>
          <w:name w:val="常规"/>
          <w:gallery w:val="placeholder"/>
        </w:category>
        <w:types>
          <w:type w:val="bbPlcHdr"/>
        </w:types>
        <w:behaviors>
          <w:behavior w:val="content"/>
        </w:behaviors>
        <w:guid w:val="{76712833-1B2E-477B-A257-3F527EC5AA7D}"/>
      </w:docPartPr>
      <w:docPartBody>
        <w:p w:rsidR="005701AE" w:rsidRDefault="003C541B">
          <w:pPr>
            <w:pStyle w:val="0B72150ED0AF4510B9A102D4CCDA6F85"/>
          </w:pPr>
          <w:r w:rsidRPr="00F71542">
            <w:rPr>
              <w:rStyle w:val="placeholder1Char"/>
            </w:rPr>
            <w:t>_____________________________________________</w:t>
          </w:r>
        </w:p>
      </w:docPartBody>
    </w:docPart>
    <w:docPart>
      <w:docPartPr>
        <w:name w:val="A8D024D858DA4109846181315FE5E0E2"/>
        <w:category>
          <w:name w:val="常规"/>
          <w:gallery w:val="placeholder"/>
        </w:category>
        <w:types>
          <w:type w:val="bbPlcHdr"/>
        </w:types>
        <w:behaviors>
          <w:behavior w:val="content"/>
        </w:behaviors>
        <w:guid w:val="{557E3126-4F7C-4B24-8B51-E1E540843E05}"/>
      </w:docPartPr>
      <w:docPartBody>
        <w:p w:rsidR="005701AE" w:rsidRDefault="003C541B">
          <w:pPr>
            <w:pStyle w:val="A8D024D858DA4109846181315FE5E0E2"/>
          </w:pPr>
          <w:r w:rsidRPr="00C63B67">
            <w:rPr>
              <w:rStyle w:val="placeholder1Char"/>
            </w:rPr>
            <w:t>________</w:t>
          </w:r>
        </w:p>
      </w:docPartBody>
    </w:docPart>
    <w:docPart>
      <w:docPartPr>
        <w:name w:val="58526C5FDD0E4320A3CDAC44FAC8F249"/>
        <w:category>
          <w:name w:val="常规"/>
          <w:gallery w:val="placeholder"/>
        </w:category>
        <w:types>
          <w:type w:val="bbPlcHdr"/>
        </w:types>
        <w:behaviors>
          <w:behavior w:val="content"/>
        </w:behaviors>
        <w:guid w:val="{A76DEBC9-CE1B-4E26-9735-B1859CA9F18F}"/>
      </w:docPartPr>
      <w:docPartBody>
        <w:p w:rsidR="005701AE" w:rsidRDefault="003C541B">
          <w:pPr>
            <w:pStyle w:val="58526C5FDD0E4320A3CDAC44FAC8F249"/>
          </w:pPr>
          <w:r w:rsidRPr="00C63B67">
            <w:rPr>
              <w:rStyle w:val="placeholder1Char"/>
            </w:rPr>
            <w:t>__________</w:t>
          </w:r>
        </w:p>
      </w:docPartBody>
    </w:docPart>
    <w:docPart>
      <w:docPartPr>
        <w:name w:val="FDA59B619D3B435E96F88856BD33A7CC"/>
        <w:category>
          <w:name w:val="常规"/>
          <w:gallery w:val="placeholder"/>
        </w:category>
        <w:types>
          <w:type w:val="bbPlcHdr"/>
        </w:types>
        <w:behaviors>
          <w:behavior w:val="content"/>
        </w:behaviors>
        <w:guid w:val="{8D6EA0A4-1918-44A7-BDEA-14306C16674C}"/>
      </w:docPartPr>
      <w:docPartBody>
        <w:p w:rsidR="005701AE" w:rsidRDefault="003C541B">
          <w:pPr>
            <w:pStyle w:val="FDA59B619D3B435E96F88856BD33A7CC"/>
          </w:pPr>
          <w:r w:rsidRPr="00C63B67">
            <w:rPr>
              <w:rStyle w:val="placeholder1Char"/>
            </w:rPr>
            <w:t>________</w:t>
          </w:r>
        </w:p>
      </w:docPartBody>
    </w:docPart>
    <w:docPart>
      <w:docPartPr>
        <w:name w:val="A9107AC8A53B441FB7267D2A4BA98EA7"/>
        <w:category>
          <w:name w:val="常规"/>
          <w:gallery w:val="placeholder"/>
        </w:category>
        <w:types>
          <w:type w:val="bbPlcHdr"/>
        </w:types>
        <w:behaviors>
          <w:behavior w:val="content"/>
        </w:behaviors>
        <w:guid w:val="{8059311E-2D98-4EC3-A04A-3D53641E11AD}"/>
      </w:docPartPr>
      <w:docPartBody>
        <w:p w:rsidR="005701AE" w:rsidRDefault="003C541B">
          <w:pPr>
            <w:pStyle w:val="A9107AC8A53B441FB7267D2A4BA98EA7"/>
          </w:pPr>
          <w:r w:rsidRPr="00C63B67">
            <w:rPr>
              <w:rStyle w:val="placeholder1Char"/>
              <w:rFonts w:hint="eastAsia"/>
            </w:rPr>
            <w:t>选择一项</w:t>
          </w:r>
        </w:p>
      </w:docPartBody>
    </w:docPart>
    <w:docPart>
      <w:docPartPr>
        <w:name w:val="6084F99B535D46C4B3178BC4DAD9C620"/>
        <w:category>
          <w:name w:val="常规"/>
          <w:gallery w:val="placeholder"/>
        </w:category>
        <w:types>
          <w:type w:val="bbPlcHdr"/>
        </w:types>
        <w:behaviors>
          <w:behavior w:val="content"/>
        </w:behaviors>
        <w:guid w:val="{0DED86AA-C7A5-4A1F-82AF-9F7EF67A0421}"/>
      </w:docPartPr>
      <w:docPartBody>
        <w:p w:rsidR="005701AE" w:rsidRDefault="003C541B">
          <w:pPr>
            <w:pStyle w:val="6084F99B535D46C4B3178BC4DAD9C620"/>
          </w:pPr>
          <w:r w:rsidRPr="00C63B67">
            <w:rPr>
              <w:rStyle w:val="placeholder1Char"/>
              <w:rFonts w:hint="eastAsia"/>
            </w:rPr>
            <w:t>选择一项</w:t>
          </w:r>
        </w:p>
      </w:docPartBody>
    </w:docPart>
    <w:docPart>
      <w:docPartPr>
        <w:name w:val="1ECFB9FD683D4869A4A83D59DB92645D"/>
        <w:category>
          <w:name w:val="常规"/>
          <w:gallery w:val="placeholder"/>
        </w:category>
        <w:types>
          <w:type w:val="bbPlcHdr"/>
        </w:types>
        <w:behaviors>
          <w:behavior w:val="content"/>
        </w:behaviors>
        <w:guid w:val="{0B33D9EC-B7A0-442C-8B23-BC56D07E16D8}"/>
      </w:docPartPr>
      <w:docPartBody>
        <w:p w:rsidR="005701AE" w:rsidRDefault="003C541B">
          <w:pPr>
            <w:pStyle w:val="1ECFB9FD683D4869A4A83D59DB92645D"/>
          </w:pPr>
          <w:r w:rsidRPr="00C63B67">
            <w:rPr>
              <w:rStyle w:val="placeholder1Char"/>
              <w:rFonts w:hint="eastAsia"/>
            </w:rPr>
            <w:t>选择</w:t>
          </w:r>
        </w:p>
      </w:docPartBody>
    </w:docPart>
    <w:docPart>
      <w:docPartPr>
        <w:name w:val="E5A9CFAA4EED4E03A4D8D3E27D4A24B4"/>
        <w:category>
          <w:name w:val="常规"/>
          <w:gallery w:val="placeholder"/>
        </w:category>
        <w:types>
          <w:type w:val="bbPlcHdr"/>
        </w:types>
        <w:behaviors>
          <w:behavior w:val="content"/>
        </w:behaviors>
        <w:guid w:val="{5BDB3D74-62D8-4225-88B4-AF76C61C8167}"/>
      </w:docPartPr>
      <w:docPartBody>
        <w:p w:rsidR="005701AE" w:rsidRDefault="003C541B">
          <w:pPr>
            <w:pStyle w:val="E5A9CFAA4EED4E03A4D8D3E27D4A24B4"/>
          </w:pPr>
          <w:r w:rsidRPr="00C63B67">
            <w:rPr>
              <w:rStyle w:val="placeholder1Char"/>
              <w:rFonts w:hint="eastAsia"/>
            </w:rPr>
            <w:t>选择</w:t>
          </w:r>
        </w:p>
      </w:docPartBody>
    </w:docPart>
    <w:docPart>
      <w:docPartPr>
        <w:name w:val="0D3B5D0CE34F4BE48C8F732847DF88A1"/>
        <w:category>
          <w:name w:val="常规"/>
          <w:gallery w:val="placeholder"/>
        </w:category>
        <w:types>
          <w:type w:val="bbPlcHdr"/>
        </w:types>
        <w:behaviors>
          <w:behavior w:val="content"/>
        </w:behaviors>
        <w:guid w:val="{D713B1BF-41B3-45A0-906E-FE8B37536BE8}"/>
      </w:docPartPr>
      <w:docPartBody>
        <w:p w:rsidR="005701AE" w:rsidRDefault="003C541B">
          <w:pPr>
            <w:pStyle w:val="0D3B5D0CE34F4BE48C8F732847DF88A1"/>
          </w:pPr>
          <w:r w:rsidRPr="00C63B67">
            <w:rPr>
              <w:rStyle w:val="placeholder1Char"/>
            </w:rPr>
            <w:t>__________</w:t>
          </w:r>
        </w:p>
      </w:docPartBody>
    </w:docPart>
    <w:docPart>
      <w:docPartPr>
        <w:name w:val="E0E514A985DB401B9DD51892640B1080"/>
        <w:category>
          <w:name w:val="常规"/>
          <w:gallery w:val="placeholder"/>
        </w:category>
        <w:types>
          <w:type w:val="bbPlcHdr"/>
        </w:types>
        <w:behaviors>
          <w:behavior w:val="content"/>
        </w:behaviors>
        <w:guid w:val="{85BA1400-FF6F-466A-B63F-03AA13C1EFD5}"/>
      </w:docPartPr>
      <w:docPartBody>
        <w:p w:rsidR="005701AE" w:rsidRDefault="003C541B">
          <w:pPr>
            <w:pStyle w:val="E0E514A985DB401B9DD51892640B1080"/>
          </w:pPr>
          <w:r w:rsidRPr="00C63B67">
            <w:rPr>
              <w:rStyle w:val="placeholder1Char"/>
            </w:rPr>
            <w:t>__________</w:t>
          </w:r>
        </w:p>
      </w:docPartBody>
    </w:docPart>
    <w:docPart>
      <w:docPartPr>
        <w:name w:val="CE5259681C9E444A84B4787CC26AB0DD"/>
        <w:category>
          <w:name w:val="常规"/>
          <w:gallery w:val="placeholder"/>
        </w:category>
        <w:types>
          <w:type w:val="bbPlcHdr"/>
        </w:types>
        <w:behaviors>
          <w:behavior w:val="content"/>
        </w:behaviors>
        <w:guid w:val="{D73480EC-B77B-4728-BC16-68DE8E7B24DC}"/>
      </w:docPartPr>
      <w:docPartBody>
        <w:p w:rsidR="005701AE" w:rsidRDefault="003C541B">
          <w:pPr>
            <w:pStyle w:val="CE5259681C9E444A84B4787CC26AB0DD"/>
          </w:pPr>
          <w:r w:rsidRPr="00C63B67">
            <w:rPr>
              <w:rStyle w:val="placeholder1Char"/>
            </w:rPr>
            <w:t>__________</w:t>
          </w:r>
        </w:p>
      </w:docPartBody>
    </w:docPart>
    <w:docPart>
      <w:docPartPr>
        <w:name w:val="DD2C0C33111F476B9AAEAA14BA54D125"/>
        <w:category>
          <w:name w:val="常规"/>
          <w:gallery w:val="placeholder"/>
        </w:category>
        <w:types>
          <w:type w:val="bbPlcHdr"/>
        </w:types>
        <w:behaviors>
          <w:behavior w:val="content"/>
        </w:behaviors>
        <w:guid w:val="{B447F1DF-04A8-42A6-BD86-486E75C9B9F7}"/>
      </w:docPartPr>
      <w:docPartBody>
        <w:p w:rsidR="005701AE" w:rsidRDefault="003C541B">
          <w:pPr>
            <w:pStyle w:val="DD2C0C33111F476B9AAEAA14BA54D125"/>
          </w:pPr>
          <w:r w:rsidRPr="00C63B67">
            <w:rPr>
              <w:rStyle w:val="placeholder1Char"/>
            </w:rPr>
            <w:t>__________</w:t>
          </w:r>
        </w:p>
      </w:docPartBody>
    </w:docPart>
    <w:docPart>
      <w:docPartPr>
        <w:name w:val="58D6F3EC23854DE0914EA7668F71B98E"/>
        <w:category>
          <w:name w:val="常规"/>
          <w:gallery w:val="placeholder"/>
        </w:category>
        <w:types>
          <w:type w:val="bbPlcHdr"/>
        </w:types>
        <w:behaviors>
          <w:behavior w:val="content"/>
        </w:behaviors>
        <w:guid w:val="{2A001012-F32B-4A83-B674-09BD630DA57A}"/>
      </w:docPartPr>
      <w:docPartBody>
        <w:p w:rsidR="005701AE" w:rsidRDefault="003C541B">
          <w:pPr>
            <w:pStyle w:val="58D6F3EC23854DE0914EA7668F71B98E"/>
          </w:pPr>
          <w:r w:rsidRPr="00C63B67">
            <w:rPr>
              <w:rStyle w:val="placeholder1Char"/>
            </w:rPr>
            <w:t>__________</w:t>
          </w:r>
        </w:p>
      </w:docPartBody>
    </w:docPart>
    <w:docPart>
      <w:docPartPr>
        <w:name w:val="ABA4C1F128144FCC851507369208F182"/>
        <w:category>
          <w:name w:val="常规"/>
          <w:gallery w:val="placeholder"/>
        </w:category>
        <w:types>
          <w:type w:val="bbPlcHdr"/>
        </w:types>
        <w:behaviors>
          <w:behavior w:val="content"/>
        </w:behaviors>
        <w:guid w:val="{8D396D36-7148-4EE4-9373-81529106CF6E}"/>
      </w:docPartPr>
      <w:docPartBody>
        <w:p w:rsidR="005701AE" w:rsidRDefault="003C541B">
          <w:pPr>
            <w:pStyle w:val="ABA4C1F128144FCC851507369208F182"/>
          </w:pPr>
          <w:r w:rsidRPr="00C63B67">
            <w:rPr>
              <w:rStyle w:val="placeholder1Char"/>
            </w:rPr>
            <w:t>____________</w:t>
          </w:r>
        </w:p>
      </w:docPartBody>
    </w:docPart>
    <w:docPart>
      <w:docPartPr>
        <w:name w:val="D92E3C8A8CD946208011D250B6B01E69"/>
        <w:category>
          <w:name w:val="常规"/>
          <w:gallery w:val="placeholder"/>
        </w:category>
        <w:types>
          <w:type w:val="bbPlcHdr"/>
        </w:types>
        <w:behaviors>
          <w:behavior w:val="content"/>
        </w:behaviors>
        <w:guid w:val="{EB71EF3D-EEFA-472D-AA84-11B1A6E20C8B}"/>
      </w:docPartPr>
      <w:docPartBody>
        <w:p w:rsidR="005701AE" w:rsidRDefault="003C541B">
          <w:pPr>
            <w:pStyle w:val="D92E3C8A8CD946208011D250B6B01E69"/>
          </w:pPr>
          <w:r w:rsidRPr="00C63B67">
            <w:rPr>
              <w:rStyle w:val="placeholder1Char"/>
              <w:rFonts w:hint="eastAsia"/>
            </w:rPr>
            <w:t>选择</w:t>
          </w:r>
        </w:p>
      </w:docPartBody>
    </w:docPart>
    <w:docPart>
      <w:docPartPr>
        <w:name w:val="83FD688E362343AFA02DE5229FD7E73B"/>
        <w:category>
          <w:name w:val="常规"/>
          <w:gallery w:val="placeholder"/>
        </w:category>
        <w:types>
          <w:type w:val="bbPlcHdr"/>
        </w:types>
        <w:behaviors>
          <w:behavior w:val="content"/>
        </w:behaviors>
        <w:guid w:val="{FF5E0640-341C-4501-A3FD-05124C3FFADF}"/>
      </w:docPartPr>
      <w:docPartBody>
        <w:p w:rsidR="005701AE" w:rsidRDefault="003C541B">
          <w:pPr>
            <w:pStyle w:val="83FD688E362343AFA02DE5229FD7E73B"/>
          </w:pPr>
          <w:r w:rsidRPr="00C63B67">
            <w:rPr>
              <w:rStyle w:val="placeholder1Char"/>
            </w:rPr>
            <w:t>__________</w:t>
          </w:r>
        </w:p>
      </w:docPartBody>
    </w:docPart>
    <w:docPart>
      <w:docPartPr>
        <w:name w:val="92A60377B90F4014A84EA47909DCAD70"/>
        <w:category>
          <w:name w:val="常规"/>
          <w:gallery w:val="placeholder"/>
        </w:category>
        <w:types>
          <w:type w:val="bbPlcHdr"/>
        </w:types>
        <w:behaviors>
          <w:behavior w:val="content"/>
        </w:behaviors>
        <w:guid w:val="{6E64F357-0600-4C45-9E5B-7F7F50979115}"/>
      </w:docPartPr>
      <w:docPartBody>
        <w:p w:rsidR="005701AE" w:rsidRDefault="003C541B">
          <w:pPr>
            <w:pStyle w:val="92A60377B90F4014A84EA47909DCAD70"/>
          </w:pPr>
          <w:r w:rsidRPr="00C63B67">
            <w:rPr>
              <w:rStyle w:val="placeholder1Char"/>
            </w:rPr>
            <w:t>__________</w:t>
          </w:r>
        </w:p>
      </w:docPartBody>
    </w:docPart>
    <w:docPart>
      <w:docPartPr>
        <w:name w:val="30BA2778007045F3AD31DC55710BA618"/>
        <w:category>
          <w:name w:val="常规"/>
          <w:gallery w:val="placeholder"/>
        </w:category>
        <w:types>
          <w:type w:val="bbPlcHdr"/>
        </w:types>
        <w:behaviors>
          <w:behavior w:val="content"/>
        </w:behaviors>
        <w:guid w:val="{245389D6-D841-4E74-A3D9-5F5C8EFD3938}"/>
      </w:docPartPr>
      <w:docPartBody>
        <w:p w:rsidR="005701AE" w:rsidRDefault="003C541B">
          <w:pPr>
            <w:pStyle w:val="30BA2778007045F3AD31DC55710BA618"/>
          </w:pPr>
          <w:r w:rsidRPr="00C63B67">
            <w:rPr>
              <w:rStyle w:val="placeholder1Char"/>
              <w:rFonts w:hint="eastAsia"/>
            </w:rPr>
            <w:t>选择</w:t>
          </w:r>
        </w:p>
      </w:docPartBody>
    </w:docPart>
    <w:docPart>
      <w:docPartPr>
        <w:name w:val="3FF8AA3592AD46AE939AF1B421E29CC9"/>
        <w:category>
          <w:name w:val="常规"/>
          <w:gallery w:val="placeholder"/>
        </w:category>
        <w:types>
          <w:type w:val="bbPlcHdr"/>
        </w:types>
        <w:behaviors>
          <w:behavior w:val="content"/>
        </w:behaviors>
        <w:guid w:val="{56C80883-CD53-4787-8BC4-C6F1053092EB}"/>
      </w:docPartPr>
      <w:docPartBody>
        <w:p w:rsidR="005701AE" w:rsidRDefault="003C541B">
          <w:pPr>
            <w:pStyle w:val="3FF8AA3592AD46AE939AF1B421E29CC9"/>
          </w:pPr>
          <w:r w:rsidRPr="00C63B67">
            <w:rPr>
              <w:rStyle w:val="placeholder1Char"/>
              <w:rFonts w:hint="eastAsia"/>
            </w:rPr>
            <w:t>选择</w:t>
          </w:r>
        </w:p>
      </w:docPartBody>
    </w:docPart>
    <w:docPart>
      <w:docPartPr>
        <w:name w:val="5924C3AB8B604B7A9CB303BFD855A1CD"/>
        <w:category>
          <w:name w:val="常规"/>
          <w:gallery w:val="placeholder"/>
        </w:category>
        <w:types>
          <w:type w:val="bbPlcHdr"/>
        </w:types>
        <w:behaviors>
          <w:behavior w:val="content"/>
        </w:behaviors>
        <w:guid w:val="{36AE6B65-1B2F-4A73-BFE1-8ECAA7D72394}"/>
      </w:docPartPr>
      <w:docPartBody>
        <w:p w:rsidR="005701AE" w:rsidRDefault="003C541B">
          <w:pPr>
            <w:pStyle w:val="5924C3AB8B604B7A9CB303BFD855A1CD"/>
          </w:pPr>
          <w:r w:rsidRPr="00C63B67">
            <w:rPr>
              <w:rStyle w:val="placeholder1Char"/>
            </w:rPr>
            <w:t>__________</w:t>
          </w:r>
        </w:p>
      </w:docPartBody>
    </w:docPart>
    <w:docPart>
      <w:docPartPr>
        <w:name w:val="23EF3654603C49579BD8FC757FA98D2A"/>
        <w:category>
          <w:name w:val="常规"/>
          <w:gallery w:val="placeholder"/>
        </w:category>
        <w:types>
          <w:type w:val="bbPlcHdr"/>
        </w:types>
        <w:behaviors>
          <w:behavior w:val="content"/>
        </w:behaviors>
        <w:guid w:val="{11BD895E-6BDE-423A-8ABD-73B17BA5611A}"/>
      </w:docPartPr>
      <w:docPartBody>
        <w:p w:rsidR="005701AE" w:rsidRDefault="003C541B">
          <w:pPr>
            <w:pStyle w:val="23EF3654603C49579BD8FC757FA98D2A"/>
          </w:pPr>
          <w:r w:rsidRPr="00C63B67">
            <w:rPr>
              <w:rStyle w:val="placeholder1Char"/>
            </w:rPr>
            <w:t>__________</w:t>
          </w:r>
        </w:p>
      </w:docPartBody>
    </w:docPart>
    <w:docPart>
      <w:docPartPr>
        <w:name w:val="B54ED13E59D04F33ACC0FDBB1DF5D44E"/>
        <w:category>
          <w:name w:val="常规"/>
          <w:gallery w:val="placeholder"/>
        </w:category>
        <w:types>
          <w:type w:val="bbPlcHdr"/>
        </w:types>
        <w:behaviors>
          <w:behavior w:val="content"/>
        </w:behaviors>
        <w:guid w:val="{06AC4DFB-315F-4561-8D0E-0EA16E33EE0C}"/>
      </w:docPartPr>
      <w:docPartBody>
        <w:p w:rsidR="005701AE" w:rsidRDefault="003C541B">
          <w:pPr>
            <w:pStyle w:val="B54ED13E59D04F33ACC0FDBB1DF5D44E"/>
          </w:pPr>
          <w:r w:rsidRPr="00425093">
            <w:rPr>
              <w:rStyle w:val="placeholder1Char"/>
            </w:rPr>
            <w:t>_____________________________________________</w:t>
          </w:r>
        </w:p>
      </w:docPartBody>
    </w:docPart>
    <w:docPart>
      <w:docPartPr>
        <w:name w:val="F9EAEF2AE7F848AFBAFF2F45CFA577CE"/>
        <w:category>
          <w:name w:val="常规"/>
          <w:gallery w:val="placeholder"/>
        </w:category>
        <w:types>
          <w:type w:val="bbPlcHdr"/>
        </w:types>
        <w:behaviors>
          <w:behavior w:val="content"/>
        </w:behaviors>
        <w:guid w:val="{E16DCE58-37B9-4005-BED2-3B286C18B11B}"/>
      </w:docPartPr>
      <w:docPartBody>
        <w:p w:rsidR="005701AE" w:rsidRDefault="003C541B">
          <w:pPr>
            <w:pStyle w:val="F9EAEF2AE7F848AFBAFF2F45CFA577CE"/>
          </w:pPr>
          <w:r w:rsidRPr="00C63B67">
            <w:rPr>
              <w:rStyle w:val="placeholder1Char"/>
            </w:rPr>
            <w:t>__________</w:t>
          </w:r>
        </w:p>
      </w:docPartBody>
    </w:docPart>
    <w:docPart>
      <w:docPartPr>
        <w:name w:val="4BB4A8DE429543C4B34AAC71DD770578"/>
        <w:category>
          <w:name w:val="常规"/>
          <w:gallery w:val="placeholder"/>
        </w:category>
        <w:types>
          <w:type w:val="bbPlcHdr"/>
        </w:types>
        <w:behaviors>
          <w:behavior w:val="content"/>
        </w:behaviors>
        <w:guid w:val="{D2C3E125-17D9-4DDE-82FD-92ABF4382E49}"/>
      </w:docPartPr>
      <w:docPartBody>
        <w:p w:rsidR="005701AE" w:rsidRDefault="003C541B">
          <w:pPr>
            <w:pStyle w:val="4BB4A8DE429543C4B34AAC71DD770578"/>
          </w:pPr>
          <w:r w:rsidRPr="00C63B67">
            <w:rPr>
              <w:rStyle w:val="placeholder1Char"/>
            </w:rPr>
            <w:t>__________</w:t>
          </w:r>
        </w:p>
      </w:docPartBody>
    </w:docPart>
    <w:docPart>
      <w:docPartPr>
        <w:name w:val="32082D1C9C2944B7B167C7D5C193ACF8"/>
        <w:category>
          <w:name w:val="常规"/>
          <w:gallery w:val="placeholder"/>
        </w:category>
        <w:types>
          <w:type w:val="bbPlcHdr"/>
        </w:types>
        <w:behaviors>
          <w:behavior w:val="content"/>
        </w:behaviors>
        <w:guid w:val="{A849E329-E775-41E4-85BD-F5996419E4D7}"/>
      </w:docPartPr>
      <w:docPartBody>
        <w:p w:rsidR="005701AE" w:rsidRDefault="003C541B">
          <w:pPr>
            <w:pStyle w:val="32082D1C9C2944B7B167C7D5C193ACF8"/>
          </w:pPr>
          <w:r w:rsidRPr="00C63B67">
            <w:rPr>
              <w:rStyle w:val="placeholder1Char"/>
            </w:rPr>
            <w:t>__________</w:t>
          </w:r>
        </w:p>
      </w:docPartBody>
    </w:docPart>
    <w:docPart>
      <w:docPartPr>
        <w:name w:val="7D6A09F38BF44953ADB0147AD2C163E2"/>
        <w:category>
          <w:name w:val="常规"/>
          <w:gallery w:val="placeholder"/>
        </w:category>
        <w:types>
          <w:type w:val="bbPlcHdr"/>
        </w:types>
        <w:behaviors>
          <w:behavior w:val="content"/>
        </w:behaviors>
        <w:guid w:val="{95CB6504-4548-48D2-9DC8-0C1BDA184DDE}"/>
      </w:docPartPr>
      <w:docPartBody>
        <w:p w:rsidR="005701AE" w:rsidRDefault="003C541B">
          <w:pPr>
            <w:pStyle w:val="7D6A09F38BF44953ADB0147AD2C163E2"/>
          </w:pPr>
          <w:r w:rsidRPr="00C63B67">
            <w:rPr>
              <w:rStyle w:val="placeholder1Char"/>
            </w:rPr>
            <w:t>__________</w:t>
          </w:r>
        </w:p>
      </w:docPartBody>
    </w:docPart>
    <w:docPart>
      <w:docPartPr>
        <w:name w:val="014ED38618C94AA3A00408CC0F403B90"/>
        <w:category>
          <w:name w:val="常规"/>
          <w:gallery w:val="placeholder"/>
        </w:category>
        <w:types>
          <w:type w:val="bbPlcHdr"/>
        </w:types>
        <w:behaviors>
          <w:behavior w:val="content"/>
        </w:behaviors>
        <w:guid w:val="{28EC1B70-48EB-4463-9D40-710221B664DD}"/>
      </w:docPartPr>
      <w:docPartBody>
        <w:p w:rsidR="005701AE" w:rsidRDefault="003C541B">
          <w:pPr>
            <w:pStyle w:val="014ED38618C94AA3A00408CC0F403B90"/>
          </w:pPr>
          <w:r w:rsidRPr="00C63B67">
            <w:rPr>
              <w:rStyle w:val="placeholder1Char"/>
            </w:rPr>
            <w:t>__________</w:t>
          </w:r>
        </w:p>
      </w:docPartBody>
    </w:docPart>
    <w:docPart>
      <w:docPartPr>
        <w:name w:val="1A095A0BC9134FBD9CE4472E6A497F1F"/>
        <w:category>
          <w:name w:val="常规"/>
          <w:gallery w:val="placeholder"/>
        </w:category>
        <w:types>
          <w:type w:val="bbPlcHdr"/>
        </w:types>
        <w:behaviors>
          <w:behavior w:val="content"/>
        </w:behaviors>
        <w:guid w:val="{F79B377C-08E8-4374-9DB0-ADC5A4D8E6EE}"/>
      </w:docPartPr>
      <w:docPartBody>
        <w:p w:rsidR="005701AE" w:rsidRDefault="003C541B">
          <w:pPr>
            <w:pStyle w:val="1A095A0BC9134FBD9CE4472E6A497F1F"/>
          </w:pPr>
          <w:r w:rsidRPr="00C63B67">
            <w:rPr>
              <w:rStyle w:val="placeholder1Char"/>
            </w:rPr>
            <w:t>__________</w:t>
          </w:r>
        </w:p>
      </w:docPartBody>
    </w:docPart>
    <w:docPart>
      <w:docPartPr>
        <w:name w:val="293E4AA2CE1641F3A0DE9A02E1FDB2AC"/>
        <w:category>
          <w:name w:val="常规"/>
          <w:gallery w:val="placeholder"/>
        </w:category>
        <w:types>
          <w:type w:val="bbPlcHdr"/>
        </w:types>
        <w:behaviors>
          <w:behavior w:val="content"/>
        </w:behaviors>
        <w:guid w:val="{C3BC1093-2DF7-4228-A0B3-9850802EC559}"/>
      </w:docPartPr>
      <w:docPartBody>
        <w:p w:rsidR="005701AE" w:rsidRDefault="003C541B">
          <w:pPr>
            <w:pStyle w:val="293E4AA2CE1641F3A0DE9A02E1FDB2AC"/>
          </w:pPr>
          <w:r w:rsidRPr="00C63B67">
            <w:rPr>
              <w:rStyle w:val="placeholder1Char"/>
            </w:rPr>
            <w:t>__________</w:t>
          </w:r>
        </w:p>
      </w:docPartBody>
    </w:docPart>
    <w:docPart>
      <w:docPartPr>
        <w:name w:val="1C2B4080A7184EADA8767C50E88EEC07"/>
        <w:category>
          <w:name w:val="常规"/>
          <w:gallery w:val="placeholder"/>
        </w:category>
        <w:types>
          <w:type w:val="bbPlcHdr"/>
        </w:types>
        <w:behaviors>
          <w:behavior w:val="content"/>
        </w:behaviors>
        <w:guid w:val="{8D5FD5C7-85CF-4CA6-8731-0DC98E1A47F5}"/>
      </w:docPartPr>
      <w:docPartBody>
        <w:p w:rsidR="005701AE" w:rsidRDefault="003C541B">
          <w:pPr>
            <w:pStyle w:val="1C2B4080A7184EADA8767C50E88EEC07"/>
          </w:pPr>
          <w:r w:rsidRPr="00C63B67">
            <w:rPr>
              <w:rStyle w:val="placeholder1Char"/>
            </w:rPr>
            <w:t>__________</w:t>
          </w:r>
        </w:p>
      </w:docPartBody>
    </w:docPart>
    <w:docPart>
      <w:docPartPr>
        <w:name w:val="075E2B1B9D0D459C9D2214947C92C708"/>
        <w:category>
          <w:name w:val="常规"/>
          <w:gallery w:val="placeholder"/>
        </w:category>
        <w:types>
          <w:type w:val="bbPlcHdr"/>
        </w:types>
        <w:behaviors>
          <w:behavior w:val="content"/>
        </w:behaviors>
        <w:guid w:val="{E3473726-70A0-4D3B-96C8-5B6FFE8BF4FE}"/>
      </w:docPartPr>
      <w:docPartBody>
        <w:p w:rsidR="005701AE" w:rsidRDefault="003C541B">
          <w:pPr>
            <w:pStyle w:val="075E2B1B9D0D459C9D2214947C92C708"/>
          </w:pPr>
          <w:r w:rsidRPr="00C63B67">
            <w:rPr>
              <w:rStyle w:val="placeholder1Char"/>
            </w:rPr>
            <w:t>__________</w:t>
          </w:r>
        </w:p>
      </w:docPartBody>
    </w:docPart>
    <w:docPart>
      <w:docPartPr>
        <w:name w:val="633E719824AD41F0B154CBB0CCF2F1DB"/>
        <w:category>
          <w:name w:val="常规"/>
          <w:gallery w:val="placeholder"/>
        </w:category>
        <w:types>
          <w:type w:val="bbPlcHdr"/>
        </w:types>
        <w:behaviors>
          <w:behavior w:val="content"/>
        </w:behaviors>
        <w:guid w:val="{5DAE4970-1222-46FA-9107-B842CE32583A}"/>
      </w:docPartPr>
      <w:docPartBody>
        <w:p w:rsidR="005701AE" w:rsidRDefault="003C541B">
          <w:pPr>
            <w:pStyle w:val="633E719824AD41F0B154CBB0CCF2F1DB"/>
          </w:pPr>
          <w:r w:rsidRPr="00C63B67">
            <w:rPr>
              <w:rStyle w:val="placeholder1Char"/>
            </w:rPr>
            <w:t>__________</w:t>
          </w:r>
        </w:p>
      </w:docPartBody>
    </w:docPart>
    <w:docPart>
      <w:docPartPr>
        <w:name w:val="0E1A8886F4E042D59AA56A3B9016EBA9"/>
        <w:category>
          <w:name w:val="常规"/>
          <w:gallery w:val="placeholder"/>
        </w:category>
        <w:types>
          <w:type w:val="bbPlcHdr"/>
        </w:types>
        <w:behaviors>
          <w:behavior w:val="content"/>
        </w:behaviors>
        <w:guid w:val="{0DD43FC1-6AC6-4CF3-A0B6-3A039E2F7733}"/>
      </w:docPartPr>
      <w:docPartBody>
        <w:p w:rsidR="005701AE" w:rsidRDefault="003C541B">
          <w:pPr>
            <w:pStyle w:val="0E1A8886F4E042D59AA56A3B9016EBA9"/>
          </w:pPr>
          <w:r w:rsidRPr="00C63B67">
            <w:rPr>
              <w:rStyle w:val="placeholder1Char"/>
            </w:rPr>
            <w:t>__________</w:t>
          </w:r>
        </w:p>
      </w:docPartBody>
    </w:docPart>
    <w:docPart>
      <w:docPartPr>
        <w:name w:val="C649C9A8E0774D299BD2BC6476B39A9E"/>
        <w:category>
          <w:name w:val="常规"/>
          <w:gallery w:val="placeholder"/>
        </w:category>
        <w:types>
          <w:type w:val="bbPlcHdr"/>
        </w:types>
        <w:behaviors>
          <w:behavior w:val="content"/>
        </w:behaviors>
        <w:guid w:val="{B8E8A16C-EE06-49CC-B1D6-7301F3CF8C5C}"/>
      </w:docPartPr>
      <w:docPartBody>
        <w:p w:rsidR="005701AE" w:rsidRDefault="003C541B">
          <w:pPr>
            <w:pStyle w:val="C649C9A8E0774D299BD2BC6476B39A9E"/>
          </w:pPr>
          <w:r w:rsidRPr="00C63B67">
            <w:rPr>
              <w:rStyle w:val="placeholder1Char"/>
            </w:rPr>
            <w:t>__________</w:t>
          </w:r>
        </w:p>
      </w:docPartBody>
    </w:docPart>
    <w:docPart>
      <w:docPartPr>
        <w:name w:val="315C4FA402974D0F98CA877CFFCC3F56"/>
        <w:category>
          <w:name w:val="常规"/>
          <w:gallery w:val="placeholder"/>
        </w:category>
        <w:types>
          <w:type w:val="bbPlcHdr"/>
        </w:types>
        <w:behaviors>
          <w:behavior w:val="content"/>
        </w:behaviors>
        <w:guid w:val="{41250472-4DD1-4112-BC37-2602E878676E}"/>
      </w:docPartPr>
      <w:docPartBody>
        <w:p w:rsidR="005701AE" w:rsidRDefault="003C541B">
          <w:pPr>
            <w:pStyle w:val="315C4FA402974D0F98CA877CFFCC3F56"/>
          </w:pPr>
          <w:r w:rsidRPr="00C63B67">
            <w:rPr>
              <w:rStyle w:val="placeholder1Char"/>
            </w:rPr>
            <w:t>_____________</w:t>
          </w:r>
        </w:p>
      </w:docPartBody>
    </w:docPart>
    <w:docPart>
      <w:docPartPr>
        <w:name w:val="B4289FD8839C47CFBCC31945E7B9AF47"/>
        <w:category>
          <w:name w:val="常规"/>
          <w:gallery w:val="placeholder"/>
        </w:category>
        <w:types>
          <w:type w:val="bbPlcHdr"/>
        </w:types>
        <w:behaviors>
          <w:behavior w:val="content"/>
        </w:behaviors>
        <w:guid w:val="{C739402B-C2F4-48AF-AB25-33004B86DFCE}"/>
      </w:docPartPr>
      <w:docPartBody>
        <w:p w:rsidR="005701AE" w:rsidRDefault="003C541B">
          <w:pPr>
            <w:pStyle w:val="B4289FD8839C47CFBCC31945E7B9AF47"/>
          </w:pPr>
          <w:r w:rsidRPr="00C63B67">
            <w:rPr>
              <w:rStyle w:val="placeholder1Char"/>
            </w:rPr>
            <w:t>_______________</w:t>
          </w:r>
        </w:p>
      </w:docPartBody>
    </w:docPart>
    <w:docPart>
      <w:docPartPr>
        <w:name w:val="D8BE2111283F4B0992113FC92B446816"/>
        <w:category>
          <w:name w:val="常规"/>
          <w:gallery w:val="placeholder"/>
        </w:category>
        <w:types>
          <w:type w:val="bbPlcHdr"/>
        </w:types>
        <w:behaviors>
          <w:behavior w:val="content"/>
        </w:behaviors>
        <w:guid w:val="{78811D66-B417-4531-A719-90A231734FFE}"/>
      </w:docPartPr>
      <w:docPartBody>
        <w:p w:rsidR="005701AE" w:rsidRDefault="003C541B">
          <w:pPr>
            <w:pStyle w:val="D8BE2111283F4B0992113FC92B446816"/>
          </w:pPr>
          <w:r w:rsidRPr="00C63B67">
            <w:rPr>
              <w:rStyle w:val="placeholder1Char"/>
            </w:rPr>
            <w:t>__________</w:t>
          </w:r>
        </w:p>
      </w:docPartBody>
    </w:docPart>
    <w:docPart>
      <w:docPartPr>
        <w:name w:val="96FEC943220240C4A1F668FBD5B58941"/>
        <w:category>
          <w:name w:val="常规"/>
          <w:gallery w:val="placeholder"/>
        </w:category>
        <w:types>
          <w:type w:val="bbPlcHdr"/>
        </w:types>
        <w:behaviors>
          <w:behavior w:val="content"/>
        </w:behaviors>
        <w:guid w:val="{B03DC733-7713-4949-A4E5-45AEBE70AD3A}"/>
      </w:docPartPr>
      <w:docPartBody>
        <w:p w:rsidR="005701AE" w:rsidRDefault="003C541B">
          <w:pPr>
            <w:pStyle w:val="96FEC943220240C4A1F668FBD5B58941"/>
          </w:pPr>
          <w:r w:rsidRPr="00C63B67">
            <w:rPr>
              <w:rStyle w:val="placeholder1Char"/>
              <w:rFonts w:hint="eastAsia"/>
            </w:rPr>
            <w:t>选择</w:t>
          </w:r>
        </w:p>
      </w:docPartBody>
    </w:docPart>
    <w:docPart>
      <w:docPartPr>
        <w:name w:val="E4BF13E12121441C8465FBE0E91A7ADE"/>
        <w:category>
          <w:name w:val="常规"/>
          <w:gallery w:val="placeholder"/>
        </w:category>
        <w:types>
          <w:type w:val="bbPlcHdr"/>
        </w:types>
        <w:behaviors>
          <w:behavior w:val="content"/>
        </w:behaviors>
        <w:guid w:val="{1C3CE75A-FE1D-43A1-A0B8-41343E50848F}"/>
      </w:docPartPr>
      <w:docPartBody>
        <w:p w:rsidR="005701AE" w:rsidRDefault="003C541B">
          <w:pPr>
            <w:pStyle w:val="E4BF13E12121441C8465FBE0E91A7ADE"/>
          </w:pPr>
          <w:r w:rsidRPr="00C63B67">
            <w:rPr>
              <w:rStyle w:val="placeholder1Char"/>
            </w:rPr>
            <w:t>__________</w:t>
          </w:r>
        </w:p>
      </w:docPartBody>
    </w:docPart>
    <w:docPart>
      <w:docPartPr>
        <w:name w:val="2EF14014B378444692AAABFB0A3A3955"/>
        <w:category>
          <w:name w:val="常规"/>
          <w:gallery w:val="placeholder"/>
        </w:category>
        <w:types>
          <w:type w:val="bbPlcHdr"/>
        </w:types>
        <w:behaviors>
          <w:behavior w:val="content"/>
        </w:behaviors>
        <w:guid w:val="{B82B37EE-7C57-49B0-92BB-6F49A0C24E49}"/>
      </w:docPartPr>
      <w:docPartBody>
        <w:p w:rsidR="00F400EB" w:rsidRPr="00037766" w:rsidRDefault="003C541B" w:rsidP="00F400EB">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5701AE" w:rsidRDefault="003C541B">
          <w:pPr>
            <w:pStyle w:val="2EF14014B378444692AAABFB0A3A3955"/>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F96C1C75C6B54787A0D410250DA5160F"/>
        <w:category>
          <w:name w:val="常规"/>
          <w:gallery w:val="placeholder"/>
        </w:category>
        <w:types>
          <w:type w:val="bbPlcHdr"/>
        </w:types>
        <w:behaviors>
          <w:behavior w:val="content"/>
        </w:behaviors>
        <w:guid w:val="{8116754F-9BFA-420E-8E17-BA4370910A6E}"/>
      </w:docPartPr>
      <w:docPartBody>
        <w:p w:rsidR="005701AE" w:rsidRDefault="003C541B">
          <w:pPr>
            <w:pStyle w:val="F96C1C75C6B54787A0D410250DA5160F"/>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7B541CFF1CFD415A861D279DAA425BA6"/>
        <w:category>
          <w:name w:val="常规"/>
          <w:gallery w:val="placeholder"/>
        </w:category>
        <w:types>
          <w:type w:val="bbPlcHdr"/>
        </w:types>
        <w:behaviors>
          <w:behavior w:val="content"/>
        </w:behaviors>
        <w:guid w:val="{3C954F30-6A11-453C-A170-4A9E233E32AE}"/>
      </w:docPartPr>
      <w:docPartBody>
        <w:p w:rsidR="005701AE" w:rsidRDefault="003C541B">
          <w:pPr>
            <w:pStyle w:val="7B541CFF1CFD415A861D279DAA425BA6"/>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D5AB203E82854FA097C25320AAF85F63"/>
        <w:category>
          <w:name w:val="常规"/>
          <w:gallery w:val="placeholder"/>
        </w:category>
        <w:types>
          <w:type w:val="bbPlcHdr"/>
        </w:types>
        <w:behaviors>
          <w:behavior w:val="content"/>
        </w:behaviors>
        <w:guid w:val="{0F2435FA-C838-4A41-9BCC-F8CE1F6A450B}"/>
      </w:docPartPr>
      <w:docPartBody>
        <w:p w:rsidR="005701AE" w:rsidRDefault="003C541B">
          <w:pPr>
            <w:pStyle w:val="D5AB203E82854FA097C25320AAF85F63"/>
          </w:pPr>
          <w:r w:rsidRPr="00C63B67">
            <w:rPr>
              <w:rStyle w:val="placeholder2Char"/>
              <w:rFonts w:hint="eastAsia"/>
            </w:rPr>
            <w:t>股权激励计划的模式、激励对象、激励对象考核情况、实施情况、调整情况等。</w:t>
          </w:r>
        </w:p>
      </w:docPartBody>
    </w:docPart>
    <w:docPart>
      <w:docPartPr>
        <w:name w:val="14ACB6EE90D44EEFA3B0A2F100230F84"/>
        <w:category>
          <w:name w:val="常规"/>
          <w:gallery w:val="placeholder"/>
        </w:category>
        <w:types>
          <w:type w:val="bbPlcHdr"/>
        </w:types>
        <w:behaviors>
          <w:behavior w:val="content"/>
        </w:behaviors>
        <w:guid w:val="{80569A06-696F-46E8-8897-8B02ADBACD33}"/>
      </w:docPartPr>
      <w:docPartBody>
        <w:p w:rsidR="005701AE" w:rsidRDefault="003C541B">
          <w:pPr>
            <w:pStyle w:val="14ACB6EE90D44EEFA3B0A2F100230F84"/>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B9B79A31B97D47C7A08296EC548165F5"/>
        <w:category>
          <w:name w:val="常规"/>
          <w:gallery w:val="placeholder"/>
        </w:category>
        <w:types>
          <w:type w:val="bbPlcHdr"/>
        </w:types>
        <w:behaviors>
          <w:behavior w:val="content"/>
        </w:behaviors>
        <w:guid w:val="{CD5B2C85-541D-4DDC-AA14-5C7744B99240}"/>
      </w:docPartPr>
      <w:docPartBody>
        <w:p w:rsidR="005701AE" w:rsidRDefault="003C541B">
          <w:pPr>
            <w:pStyle w:val="B9B79A31B97D47C7A08296EC548165F5"/>
          </w:pPr>
          <w:r w:rsidRPr="00C63B67">
            <w:rPr>
              <w:rStyle w:val="placeholder1Char"/>
            </w:rPr>
            <w:t>__________</w:t>
          </w:r>
        </w:p>
      </w:docPartBody>
    </w:docPart>
    <w:docPart>
      <w:docPartPr>
        <w:name w:val="3E1CD663767B4FE3979EC905BF02B35E"/>
        <w:category>
          <w:name w:val="常规"/>
          <w:gallery w:val="placeholder"/>
        </w:category>
        <w:types>
          <w:type w:val="bbPlcHdr"/>
        </w:types>
        <w:behaviors>
          <w:behavior w:val="content"/>
        </w:behaviors>
        <w:guid w:val="{A20EB397-C2A3-4FEB-80F4-1CBA0B254F55}"/>
      </w:docPartPr>
      <w:docPartBody>
        <w:p w:rsidR="005701AE" w:rsidRDefault="003C541B">
          <w:pPr>
            <w:pStyle w:val="3E1CD663767B4FE3979EC905BF02B35E"/>
          </w:pPr>
          <w:r w:rsidRPr="00C63B67">
            <w:rPr>
              <w:rStyle w:val="placeholder1Char"/>
              <w:rFonts w:hint="eastAsia"/>
            </w:rPr>
            <w:t>选择</w:t>
          </w:r>
        </w:p>
      </w:docPartBody>
    </w:docPart>
    <w:docPart>
      <w:docPartPr>
        <w:name w:val="1247462544E54B05AF58A005ED117675"/>
        <w:category>
          <w:name w:val="常规"/>
          <w:gallery w:val="placeholder"/>
        </w:category>
        <w:types>
          <w:type w:val="bbPlcHdr"/>
        </w:types>
        <w:behaviors>
          <w:behavior w:val="content"/>
        </w:behaviors>
        <w:guid w:val="{E6549739-95EA-483D-9DEE-17FA38118D55}"/>
      </w:docPartPr>
      <w:docPartBody>
        <w:p w:rsidR="005701AE" w:rsidRDefault="003C541B">
          <w:pPr>
            <w:pStyle w:val="1247462544E54B05AF58A005ED117675"/>
          </w:pPr>
          <w:r w:rsidRPr="00C63B67">
            <w:rPr>
              <w:rStyle w:val="placeholder1Char"/>
              <w:rFonts w:hint="eastAsia"/>
            </w:rPr>
            <w:t>_</w:t>
          </w:r>
          <w:r w:rsidRPr="00C63B67">
            <w:rPr>
              <w:rStyle w:val="placeholder1Char"/>
            </w:rPr>
            <w:t>__________</w:t>
          </w:r>
        </w:p>
      </w:docPartBody>
    </w:docPart>
    <w:docPart>
      <w:docPartPr>
        <w:name w:val="C8B56EC60867458B8208781D96C7330D"/>
        <w:category>
          <w:name w:val="常规"/>
          <w:gallery w:val="placeholder"/>
        </w:category>
        <w:types>
          <w:type w:val="bbPlcHdr"/>
        </w:types>
        <w:behaviors>
          <w:behavior w:val="content"/>
        </w:behaviors>
        <w:guid w:val="{278C2495-463C-4259-A41B-0467C759C44B}"/>
      </w:docPartPr>
      <w:docPartBody>
        <w:p w:rsidR="005701AE" w:rsidRDefault="003C541B">
          <w:pPr>
            <w:pStyle w:val="C8B56EC60867458B8208781D96C7330D"/>
          </w:pPr>
          <w:r w:rsidRPr="00C63B67">
            <w:rPr>
              <w:rStyle w:val="placeholder1Char"/>
              <w:rFonts w:hint="eastAsia"/>
            </w:rPr>
            <w:t>________</w:t>
          </w:r>
        </w:p>
      </w:docPartBody>
    </w:docPart>
    <w:docPart>
      <w:docPartPr>
        <w:name w:val="68AFD7BF2D7640F292187EA1112CF96E"/>
        <w:category>
          <w:name w:val="常规"/>
          <w:gallery w:val="placeholder"/>
        </w:category>
        <w:types>
          <w:type w:val="bbPlcHdr"/>
        </w:types>
        <w:behaviors>
          <w:behavior w:val="content"/>
        </w:behaviors>
        <w:guid w:val="{CAD11760-5994-4094-9FD0-D96FEDB06669}"/>
      </w:docPartPr>
      <w:docPartBody>
        <w:p w:rsidR="005701AE" w:rsidRDefault="003C541B">
          <w:pPr>
            <w:pStyle w:val="68AFD7BF2D7640F292187EA1112CF96E"/>
          </w:pPr>
          <w:r w:rsidRPr="00C63B67">
            <w:rPr>
              <w:rStyle w:val="placeholder1Char"/>
            </w:rPr>
            <w:t>__________</w:t>
          </w:r>
        </w:p>
      </w:docPartBody>
    </w:docPart>
    <w:docPart>
      <w:docPartPr>
        <w:name w:val="501A68469DC44379B0F18B8760FAB50F"/>
        <w:category>
          <w:name w:val="常规"/>
          <w:gallery w:val="placeholder"/>
        </w:category>
        <w:types>
          <w:type w:val="bbPlcHdr"/>
        </w:types>
        <w:behaviors>
          <w:behavior w:val="content"/>
        </w:behaviors>
        <w:guid w:val="{D0EA7D98-395D-46B7-BB9D-83E48AB87905}"/>
      </w:docPartPr>
      <w:docPartBody>
        <w:p w:rsidR="005701AE" w:rsidRDefault="003C541B">
          <w:pPr>
            <w:pStyle w:val="501A68469DC44379B0F18B8760FAB50F"/>
          </w:pPr>
          <w:r w:rsidRPr="00C63B67">
            <w:rPr>
              <w:rStyle w:val="placeholder1Char"/>
              <w:rFonts w:hint="eastAsia"/>
            </w:rPr>
            <w:t>_</w:t>
          </w:r>
          <w:r w:rsidRPr="00C63B67">
            <w:rPr>
              <w:rStyle w:val="placeholder1Char"/>
            </w:rPr>
            <w:t>__________</w:t>
          </w:r>
        </w:p>
      </w:docPartBody>
    </w:docPart>
    <w:docPart>
      <w:docPartPr>
        <w:name w:val="1346BD48C32F41ABB5D938104413FF04"/>
        <w:category>
          <w:name w:val="常规"/>
          <w:gallery w:val="placeholder"/>
        </w:category>
        <w:types>
          <w:type w:val="bbPlcHdr"/>
        </w:types>
        <w:behaviors>
          <w:behavior w:val="content"/>
        </w:behaviors>
        <w:guid w:val="{6F3D9012-1902-477A-89A2-4E5F6C104748}"/>
      </w:docPartPr>
      <w:docPartBody>
        <w:p w:rsidR="005701AE" w:rsidRDefault="003C541B">
          <w:pPr>
            <w:pStyle w:val="1346BD48C32F41ABB5D938104413FF04"/>
          </w:pPr>
          <w:r w:rsidRPr="00C63B67">
            <w:rPr>
              <w:rStyle w:val="placeholder1Char"/>
              <w:rFonts w:hint="eastAsia"/>
            </w:rPr>
            <w:t>________</w:t>
          </w:r>
        </w:p>
      </w:docPartBody>
    </w:docPart>
    <w:docPart>
      <w:docPartPr>
        <w:name w:val="4F956E0A3E1D422CB7152E175AB2AB74"/>
        <w:category>
          <w:name w:val="常规"/>
          <w:gallery w:val="placeholder"/>
        </w:category>
        <w:types>
          <w:type w:val="bbPlcHdr"/>
        </w:types>
        <w:behaviors>
          <w:behavior w:val="content"/>
        </w:behaviors>
        <w:guid w:val="{306B9DD8-AC07-415E-AC86-D785C7F0F095}"/>
      </w:docPartPr>
      <w:docPartBody>
        <w:p w:rsidR="005701AE" w:rsidRDefault="003C541B">
          <w:pPr>
            <w:pStyle w:val="4F956E0A3E1D422CB7152E175AB2AB74"/>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4F506F32EC6B4B0F9D71A3F5F45461A6"/>
        <w:category>
          <w:name w:val="常规"/>
          <w:gallery w:val="placeholder"/>
        </w:category>
        <w:types>
          <w:type w:val="bbPlcHdr"/>
        </w:types>
        <w:behaviors>
          <w:behavior w:val="content"/>
        </w:behaviors>
        <w:guid w:val="{4695EF4E-97F1-4F4F-9972-E04704DEBA60}"/>
      </w:docPartPr>
      <w:docPartBody>
        <w:p w:rsidR="005701AE" w:rsidRDefault="003C541B">
          <w:pPr>
            <w:pStyle w:val="4F506F32EC6B4B0F9D71A3F5F45461A6"/>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83981D9180B34C2E941B19AF90D50DAA"/>
        <w:category>
          <w:name w:val="常规"/>
          <w:gallery w:val="placeholder"/>
        </w:category>
        <w:types>
          <w:type w:val="bbPlcHdr"/>
        </w:types>
        <w:behaviors>
          <w:behavior w:val="content"/>
        </w:behaviors>
        <w:guid w:val="{0120932D-0398-4E9B-B9E0-7ECD4A24A5CB}"/>
      </w:docPartPr>
      <w:docPartBody>
        <w:p w:rsidR="005701AE" w:rsidRDefault="003C541B">
          <w:pPr>
            <w:pStyle w:val="83981D9180B34C2E941B19AF90D50DAA"/>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5C9B5074DC594012910517296F1C1DEE"/>
        <w:category>
          <w:name w:val="常规"/>
          <w:gallery w:val="placeholder"/>
        </w:category>
        <w:types>
          <w:type w:val="bbPlcHdr"/>
        </w:types>
        <w:behaviors>
          <w:behavior w:val="content"/>
        </w:behaviors>
        <w:guid w:val="{21E0DB04-3532-4982-9BF5-AD3004A38D48}"/>
      </w:docPartPr>
      <w:docPartBody>
        <w:p w:rsidR="005701AE" w:rsidRDefault="003C541B">
          <w:pPr>
            <w:pStyle w:val="5C9B5074DC594012910517296F1C1DEE"/>
          </w:pPr>
          <w:r w:rsidRPr="00CF5FC9">
            <w:rPr>
              <w:rStyle w:val="placeholder2Char"/>
              <w:rFonts w:hint="eastAsia"/>
            </w:rPr>
            <w:t>自愿披露重要事项。</w:t>
          </w:r>
        </w:p>
      </w:docPartBody>
    </w:docPart>
    <w:docPart>
      <w:docPartPr>
        <w:name w:val="3C5708E7937640CAB79F39FC6BB07647"/>
        <w:category>
          <w:name w:val="常规"/>
          <w:gallery w:val="placeholder"/>
        </w:category>
        <w:types>
          <w:type w:val="bbPlcHdr"/>
        </w:types>
        <w:behaviors>
          <w:behavior w:val="content"/>
        </w:behaviors>
        <w:guid w:val="{81491A5C-B99B-4C13-BC80-D92585141799}"/>
      </w:docPartPr>
      <w:docPartBody>
        <w:p w:rsidR="005701AE" w:rsidRDefault="003C541B">
          <w:pPr>
            <w:pStyle w:val="3C5708E7937640CAB79F39FC6BB07647"/>
          </w:pPr>
          <w:r w:rsidRPr="00C63B67">
            <w:rPr>
              <w:rStyle w:val="placeholder1Char"/>
            </w:rPr>
            <w:t>_______</w:t>
          </w:r>
        </w:p>
      </w:docPartBody>
    </w:docPart>
    <w:docPart>
      <w:docPartPr>
        <w:name w:val="DCF3B2D81F084B2FAA9B06853193F3BB"/>
        <w:category>
          <w:name w:val="常规"/>
          <w:gallery w:val="placeholder"/>
        </w:category>
        <w:types>
          <w:type w:val="bbPlcHdr"/>
        </w:types>
        <w:behaviors>
          <w:behavior w:val="content"/>
        </w:behaviors>
        <w:guid w:val="{95019FAC-69B0-4A59-BCE7-6686C53D60B5}"/>
      </w:docPartPr>
      <w:docPartBody>
        <w:p w:rsidR="005701AE" w:rsidRDefault="003C541B">
          <w:pPr>
            <w:pStyle w:val="DCF3B2D81F084B2FAA9B06853193F3BB"/>
          </w:pPr>
          <w:r w:rsidRPr="00C63B67">
            <w:rPr>
              <w:rStyle w:val="placeholder1Char"/>
            </w:rPr>
            <w:t>_______</w:t>
          </w:r>
        </w:p>
      </w:docPartBody>
    </w:docPart>
    <w:docPart>
      <w:docPartPr>
        <w:name w:val="C09B285F90E54E37BDD45768C65B0F2E"/>
        <w:category>
          <w:name w:val="常规"/>
          <w:gallery w:val="placeholder"/>
        </w:category>
        <w:types>
          <w:type w:val="bbPlcHdr"/>
        </w:types>
        <w:behaviors>
          <w:behavior w:val="content"/>
        </w:behaviors>
        <w:guid w:val="{15B3A9E1-9CE4-46B7-B8D3-E77B5030A9AB}"/>
      </w:docPartPr>
      <w:docPartBody>
        <w:p w:rsidR="005701AE" w:rsidRDefault="003C541B">
          <w:pPr>
            <w:pStyle w:val="C09B285F90E54E37BDD45768C65B0F2E"/>
          </w:pPr>
          <w:r w:rsidRPr="00C63B67">
            <w:rPr>
              <w:rStyle w:val="placeholder1Char"/>
            </w:rPr>
            <w:t>_______</w:t>
          </w:r>
        </w:p>
      </w:docPartBody>
    </w:docPart>
    <w:docPart>
      <w:docPartPr>
        <w:name w:val="8465A5D652304698BA5A2DCC9BA718E7"/>
        <w:category>
          <w:name w:val="常规"/>
          <w:gallery w:val="placeholder"/>
        </w:category>
        <w:types>
          <w:type w:val="bbPlcHdr"/>
        </w:types>
        <w:behaviors>
          <w:behavior w:val="content"/>
        </w:behaviors>
        <w:guid w:val="{146ABC5F-DB3A-47B3-A27A-CA6C3113CDD6}"/>
      </w:docPartPr>
      <w:docPartBody>
        <w:p w:rsidR="005701AE" w:rsidRDefault="003C541B">
          <w:pPr>
            <w:pStyle w:val="8465A5D652304698BA5A2DCC9BA718E7"/>
          </w:pPr>
          <w:r w:rsidRPr="00AD41E6">
            <w:rPr>
              <w:rStyle w:val="placeholder1Char"/>
            </w:rPr>
            <w:t>_______</w:t>
          </w:r>
        </w:p>
      </w:docPartBody>
    </w:docPart>
    <w:docPart>
      <w:docPartPr>
        <w:name w:val="31FD1FCD8AC646AA95FF6A0C48020648"/>
        <w:category>
          <w:name w:val="常规"/>
          <w:gallery w:val="placeholder"/>
        </w:category>
        <w:types>
          <w:type w:val="bbPlcHdr"/>
        </w:types>
        <w:behaviors>
          <w:behavior w:val="content"/>
        </w:behaviors>
        <w:guid w:val="{23C5AA3E-C67A-4E83-9DDF-DD3AC79D5C48}"/>
      </w:docPartPr>
      <w:docPartBody>
        <w:p w:rsidR="005701AE" w:rsidRDefault="003C541B">
          <w:pPr>
            <w:pStyle w:val="31FD1FCD8AC646AA95FF6A0C48020648"/>
          </w:pPr>
          <w:r w:rsidRPr="00AD41E6">
            <w:rPr>
              <w:rStyle w:val="placeholder1Char"/>
            </w:rPr>
            <w:t>_______</w:t>
          </w:r>
        </w:p>
      </w:docPartBody>
    </w:docPart>
    <w:docPart>
      <w:docPartPr>
        <w:name w:val="0E20196190CE48EFAE3FBEABD345F6D8"/>
        <w:category>
          <w:name w:val="常规"/>
          <w:gallery w:val="placeholder"/>
        </w:category>
        <w:types>
          <w:type w:val="bbPlcHdr"/>
        </w:types>
        <w:behaviors>
          <w:behavior w:val="content"/>
        </w:behaviors>
        <w:guid w:val="{9D0C9672-13F3-480C-BB0D-1C95621FA6A2}"/>
      </w:docPartPr>
      <w:docPartBody>
        <w:p w:rsidR="005701AE" w:rsidRDefault="003C541B">
          <w:pPr>
            <w:pStyle w:val="0E20196190CE48EFAE3FBEABD345F6D8"/>
          </w:pPr>
          <w:r w:rsidRPr="00C63B67">
            <w:rPr>
              <w:rStyle w:val="placeholder1Char"/>
            </w:rPr>
            <w:t>_______</w:t>
          </w:r>
        </w:p>
      </w:docPartBody>
    </w:docPart>
    <w:docPart>
      <w:docPartPr>
        <w:name w:val="F82639EE9EEF4264AB20CB2CE097A44B"/>
        <w:category>
          <w:name w:val="常规"/>
          <w:gallery w:val="placeholder"/>
        </w:category>
        <w:types>
          <w:type w:val="bbPlcHdr"/>
        </w:types>
        <w:behaviors>
          <w:behavior w:val="content"/>
        </w:behaviors>
        <w:guid w:val="{A5FFF03F-296D-46C1-ACFA-AA47E54921E1}"/>
      </w:docPartPr>
      <w:docPartBody>
        <w:p w:rsidR="005701AE" w:rsidRDefault="003C541B">
          <w:pPr>
            <w:pStyle w:val="F82639EE9EEF4264AB20CB2CE097A44B"/>
          </w:pPr>
          <w:r w:rsidRPr="00C63B67">
            <w:rPr>
              <w:rStyle w:val="placeholder1Char"/>
            </w:rPr>
            <w:t>_______</w:t>
          </w:r>
        </w:p>
      </w:docPartBody>
    </w:docPart>
    <w:docPart>
      <w:docPartPr>
        <w:name w:val="5EEF85F2C06A4F3C9967A0DEE7BEEDEC"/>
        <w:category>
          <w:name w:val="常规"/>
          <w:gallery w:val="placeholder"/>
        </w:category>
        <w:types>
          <w:type w:val="bbPlcHdr"/>
        </w:types>
        <w:behaviors>
          <w:behavior w:val="content"/>
        </w:behaviors>
        <w:guid w:val="{44E37C89-390F-408D-9342-A036EF5BB2F1}"/>
      </w:docPartPr>
      <w:docPartBody>
        <w:p w:rsidR="005701AE" w:rsidRDefault="003C541B">
          <w:pPr>
            <w:pStyle w:val="5EEF85F2C06A4F3C9967A0DEE7BEEDEC"/>
          </w:pPr>
          <w:r w:rsidRPr="00AD41E6">
            <w:rPr>
              <w:rStyle w:val="placeholder1Char"/>
            </w:rPr>
            <w:t>_______</w:t>
          </w:r>
        </w:p>
      </w:docPartBody>
    </w:docPart>
    <w:docPart>
      <w:docPartPr>
        <w:name w:val="8715692C778A459B909E9C17B75D7139"/>
        <w:category>
          <w:name w:val="常规"/>
          <w:gallery w:val="placeholder"/>
        </w:category>
        <w:types>
          <w:type w:val="bbPlcHdr"/>
        </w:types>
        <w:behaviors>
          <w:behavior w:val="content"/>
        </w:behaviors>
        <w:guid w:val="{816ACB93-87C1-4F08-A1F8-5596759B1BEA}"/>
      </w:docPartPr>
      <w:docPartBody>
        <w:p w:rsidR="005701AE" w:rsidRDefault="003C541B">
          <w:pPr>
            <w:pStyle w:val="8715692C778A459B909E9C17B75D7139"/>
          </w:pPr>
          <w:r w:rsidRPr="00AD41E6">
            <w:rPr>
              <w:rStyle w:val="placeholder1Char"/>
            </w:rPr>
            <w:t>_______</w:t>
          </w:r>
        </w:p>
      </w:docPartBody>
    </w:docPart>
    <w:docPart>
      <w:docPartPr>
        <w:name w:val="EBF4E28E47544A2797F39901A5BEB2D6"/>
        <w:category>
          <w:name w:val="常规"/>
          <w:gallery w:val="placeholder"/>
        </w:category>
        <w:types>
          <w:type w:val="bbPlcHdr"/>
        </w:types>
        <w:behaviors>
          <w:behavior w:val="content"/>
        </w:behaviors>
        <w:guid w:val="{7F77F443-6719-4507-88CC-3AEF0843FA5D}"/>
      </w:docPartPr>
      <w:docPartBody>
        <w:p w:rsidR="005701AE" w:rsidRDefault="003C541B">
          <w:pPr>
            <w:pStyle w:val="EBF4E28E47544A2797F39901A5BEB2D6"/>
          </w:pPr>
          <w:r w:rsidRPr="00AD41E6">
            <w:rPr>
              <w:rStyle w:val="placeholder1Char"/>
            </w:rPr>
            <w:t>_______</w:t>
          </w:r>
        </w:p>
      </w:docPartBody>
    </w:docPart>
    <w:docPart>
      <w:docPartPr>
        <w:name w:val="0090BCADC8094F8982233E29FBBFA55E"/>
        <w:category>
          <w:name w:val="常规"/>
          <w:gallery w:val="placeholder"/>
        </w:category>
        <w:types>
          <w:type w:val="bbPlcHdr"/>
        </w:types>
        <w:behaviors>
          <w:behavior w:val="content"/>
        </w:behaviors>
        <w:guid w:val="{D089EE52-3BF1-4F08-979D-C49136372BEF}"/>
      </w:docPartPr>
      <w:docPartBody>
        <w:p w:rsidR="005701AE" w:rsidRDefault="003C541B">
          <w:pPr>
            <w:pStyle w:val="0090BCADC8094F8982233E29FBBFA55E"/>
          </w:pPr>
          <w:r w:rsidRPr="00AD41E6">
            <w:rPr>
              <w:rStyle w:val="placeholder1Char"/>
            </w:rPr>
            <w:t>_______</w:t>
          </w:r>
        </w:p>
      </w:docPartBody>
    </w:docPart>
    <w:docPart>
      <w:docPartPr>
        <w:name w:val="61B345550D8C42A5869D41812A4BA946"/>
        <w:category>
          <w:name w:val="常规"/>
          <w:gallery w:val="placeholder"/>
        </w:category>
        <w:types>
          <w:type w:val="bbPlcHdr"/>
        </w:types>
        <w:behaviors>
          <w:behavior w:val="content"/>
        </w:behaviors>
        <w:guid w:val="{5A854B61-B073-40DC-B4D0-4F70735CF965}"/>
      </w:docPartPr>
      <w:docPartBody>
        <w:p w:rsidR="005701AE" w:rsidRDefault="003C541B">
          <w:pPr>
            <w:pStyle w:val="61B345550D8C42A5869D41812A4BA946"/>
          </w:pPr>
          <w:r w:rsidRPr="00AD41E6">
            <w:rPr>
              <w:rStyle w:val="placeholder1Char"/>
            </w:rPr>
            <w:t>_______</w:t>
          </w:r>
        </w:p>
      </w:docPartBody>
    </w:docPart>
    <w:docPart>
      <w:docPartPr>
        <w:name w:val="9BA45D97CD914737BA0C5BBD670A7998"/>
        <w:category>
          <w:name w:val="常规"/>
          <w:gallery w:val="placeholder"/>
        </w:category>
        <w:types>
          <w:type w:val="bbPlcHdr"/>
        </w:types>
        <w:behaviors>
          <w:behavior w:val="content"/>
        </w:behaviors>
        <w:guid w:val="{BE8EF13F-E1D0-401A-B4CF-9EB14678B98C}"/>
      </w:docPartPr>
      <w:docPartBody>
        <w:p w:rsidR="005701AE" w:rsidRDefault="003C541B">
          <w:pPr>
            <w:pStyle w:val="9BA45D97CD914737BA0C5BBD670A7998"/>
          </w:pPr>
          <w:r w:rsidRPr="00AD41E6">
            <w:rPr>
              <w:rStyle w:val="placeholder1Char"/>
            </w:rPr>
            <w:t>_______</w:t>
          </w:r>
        </w:p>
      </w:docPartBody>
    </w:docPart>
    <w:docPart>
      <w:docPartPr>
        <w:name w:val="A759792AE02E49B4A2D46B0C00A6AAFE"/>
        <w:category>
          <w:name w:val="常规"/>
          <w:gallery w:val="placeholder"/>
        </w:category>
        <w:types>
          <w:type w:val="bbPlcHdr"/>
        </w:types>
        <w:behaviors>
          <w:behavior w:val="content"/>
        </w:behaviors>
        <w:guid w:val="{EECE6232-832D-4D25-A434-1B1CD23E643B}"/>
      </w:docPartPr>
      <w:docPartBody>
        <w:p w:rsidR="005701AE" w:rsidRDefault="003C541B">
          <w:pPr>
            <w:pStyle w:val="A759792AE02E49B4A2D46B0C00A6AAFE"/>
          </w:pPr>
          <w:r w:rsidRPr="00AD41E6">
            <w:rPr>
              <w:rStyle w:val="placeholder1Char"/>
            </w:rPr>
            <w:t>_______</w:t>
          </w:r>
        </w:p>
      </w:docPartBody>
    </w:docPart>
    <w:docPart>
      <w:docPartPr>
        <w:name w:val="CF1D3B2842614724A5182EDA7E39DBFD"/>
        <w:category>
          <w:name w:val="常规"/>
          <w:gallery w:val="placeholder"/>
        </w:category>
        <w:types>
          <w:type w:val="bbPlcHdr"/>
        </w:types>
        <w:behaviors>
          <w:behavior w:val="content"/>
        </w:behaviors>
        <w:guid w:val="{4F0C31C8-1449-45E6-895D-A3CC69A47693}"/>
      </w:docPartPr>
      <w:docPartBody>
        <w:p w:rsidR="005701AE" w:rsidRDefault="003C541B">
          <w:pPr>
            <w:pStyle w:val="CF1D3B2842614724A5182EDA7E39DBFD"/>
          </w:pPr>
          <w:r w:rsidRPr="00AD41E6">
            <w:rPr>
              <w:rStyle w:val="placeholder1Char"/>
            </w:rPr>
            <w:t>_______</w:t>
          </w:r>
        </w:p>
      </w:docPartBody>
    </w:docPart>
    <w:docPart>
      <w:docPartPr>
        <w:name w:val="BD560607AD824BC9B1C1D0E12A1C2B66"/>
        <w:category>
          <w:name w:val="常规"/>
          <w:gallery w:val="placeholder"/>
        </w:category>
        <w:types>
          <w:type w:val="bbPlcHdr"/>
        </w:types>
        <w:behaviors>
          <w:behavior w:val="content"/>
        </w:behaviors>
        <w:guid w:val="{E687D98C-86C0-4106-8BCC-7F11D51521F4}"/>
      </w:docPartPr>
      <w:docPartBody>
        <w:p w:rsidR="005701AE" w:rsidRDefault="003C541B">
          <w:pPr>
            <w:pStyle w:val="BD560607AD824BC9B1C1D0E12A1C2B66"/>
          </w:pPr>
          <w:r w:rsidRPr="00AD41E6">
            <w:rPr>
              <w:rStyle w:val="placeholder1Char"/>
            </w:rPr>
            <w:t>_______</w:t>
          </w:r>
        </w:p>
      </w:docPartBody>
    </w:docPart>
    <w:docPart>
      <w:docPartPr>
        <w:name w:val="64C621A981894208995CFFAF27DA2EBF"/>
        <w:category>
          <w:name w:val="常规"/>
          <w:gallery w:val="placeholder"/>
        </w:category>
        <w:types>
          <w:type w:val="bbPlcHdr"/>
        </w:types>
        <w:behaviors>
          <w:behavior w:val="content"/>
        </w:behaviors>
        <w:guid w:val="{F5BCCAE2-1F52-4D30-9C06-4A79C51ABB03}"/>
      </w:docPartPr>
      <w:docPartBody>
        <w:p w:rsidR="005701AE" w:rsidRDefault="003C541B">
          <w:pPr>
            <w:pStyle w:val="64C621A981894208995CFFAF27DA2EBF"/>
          </w:pPr>
          <w:r w:rsidRPr="00AD41E6">
            <w:rPr>
              <w:rStyle w:val="placeholder1Char"/>
            </w:rPr>
            <w:t>_______</w:t>
          </w:r>
        </w:p>
      </w:docPartBody>
    </w:docPart>
    <w:docPart>
      <w:docPartPr>
        <w:name w:val="C54E697391B04002A0AB48A703BEFA16"/>
        <w:category>
          <w:name w:val="常规"/>
          <w:gallery w:val="placeholder"/>
        </w:category>
        <w:types>
          <w:type w:val="bbPlcHdr"/>
        </w:types>
        <w:behaviors>
          <w:behavior w:val="content"/>
        </w:behaviors>
        <w:guid w:val="{B911D986-7E74-4C48-9AAC-878491223179}"/>
      </w:docPartPr>
      <w:docPartBody>
        <w:p w:rsidR="005701AE" w:rsidRDefault="003C541B">
          <w:pPr>
            <w:pStyle w:val="C54E697391B04002A0AB48A703BEFA16"/>
          </w:pPr>
          <w:r w:rsidRPr="00AD41E6">
            <w:rPr>
              <w:rStyle w:val="placeholder1Char"/>
            </w:rPr>
            <w:t>_______</w:t>
          </w:r>
        </w:p>
      </w:docPartBody>
    </w:docPart>
    <w:docPart>
      <w:docPartPr>
        <w:name w:val="43817075DB174BC58C26A71FF4C5B9DB"/>
        <w:category>
          <w:name w:val="常规"/>
          <w:gallery w:val="placeholder"/>
        </w:category>
        <w:types>
          <w:type w:val="bbPlcHdr"/>
        </w:types>
        <w:behaviors>
          <w:behavior w:val="content"/>
        </w:behaviors>
        <w:guid w:val="{DEACC95F-793C-47E4-84A2-5A46C9D6B0B9}"/>
      </w:docPartPr>
      <w:docPartBody>
        <w:p w:rsidR="005701AE" w:rsidRDefault="003C541B">
          <w:pPr>
            <w:pStyle w:val="43817075DB174BC58C26A71FF4C5B9DB"/>
          </w:pPr>
          <w:r w:rsidRPr="00AD41E6">
            <w:rPr>
              <w:rStyle w:val="placeholder1Char"/>
            </w:rPr>
            <w:t>_______</w:t>
          </w:r>
        </w:p>
      </w:docPartBody>
    </w:docPart>
    <w:docPart>
      <w:docPartPr>
        <w:name w:val="C01BB3895072405D93EC6859F7AC3493"/>
        <w:category>
          <w:name w:val="常规"/>
          <w:gallery w:val="placeholder"/>
        </w:category>
        <w:types>
          <w:type w:val="bbPlcHdr"/>
        </w:types>
        <w:behaviors>
          <w:behavior w:val="content"/>
        </w:behaviors>
        <w:guid w:val="{20A860D2-06E7-42BE-ADB2-D3270CE9A2C0}"/>
      </w:docPartPr>
      <w:docPartBody>
        <w:p w:rsidR="005701AE" w:rsidRDefault="003C541B">
          <w:pPr>
            <w:pStyle w:val="C01BB3895072405D93EC6859F7AC3493"/>
          </w:pPr>
          <w:r w:rsidRPr="00AD41E6">
            <w:rPr>
              <w:rStyle w:val="placeholder1Char"/>
            </w:rPr>
            <w:t>_______</w:t>
          </w:r>
        </w:p>
      </w:docPartBody>
    </w:docPart>
    <w:docPart>
      <w:docPartPr>
        <w:name w:val="F2BD400BB1C7450E9ADD938E2D4CE123"/>
        <w:category>
          <w:name w:val="常规"/>
          <w:gallery w:val="placeholder"/>
        </w:category>
        <w:types>
          <w:type w:val="bbPlcHdr"/>
        </w:types>
        <w:behaviors>
          <w:behavior w:val="content"/>
        </w:behaviors>
        <w:guid w:val="{53340234-E2A2-454C-AFFC-8253E9B070B8}"/>
      </w:docPartPr>
      <w:docPartBody>
        <w:p w:rsidR="005701AE" w:rsidRDefault="003C541B">
          <w:pPr>
            <w:pStyle w:val="F2BD400BB1C7450E9ADD938E2D4CE123"/>
          </w:pPr>
          <w:r w:rsidRPr="00AD41E6">
            <w:rPr>
              <w:rStyle w:val="placeholder1Char"/>
            </w:rPr>
            <w:t>_______</w:t>
          </w:r>
        </w:p>
      </w:docPartBody>
    </w:docPart>
    <w:docPart>
      <w:docPartPr>
        <w:name w:val="691E91C93F1B4B6197476298B038A0BA"/>
        <w:category>
          <w:name w:val="常规"/>
          <w:gallery w:val="placeholder"/>
        </w:category>
        <w:types>
          <w:type w:val="bbPlcHdr"/>
        </w:types>
        <w:behaviors>
          <w:behavior w:val="content"/>
        </w:behaviors>
        <w:guid w:val="{78F66272-B4FA-4337-A521-D04639E645A4}"/>
      </w:docPartPr>
      <w:docPartBody>
        <w:p w:rsidR="005701AE" w:rsidRDefault="003C541B">
          <w:pPr>
            <w:pStyle w:val="691E91C93F1B4B6197476298B038A0BA"/>
          </w:pPr>
          <w:r w:rsidRPr="00AD41E6">
            <w:rPr>
              <w:rStyle w:val="placeholder1Char"/>
            </w:rPr>
            <w:t>_______</w:t>
          </w:r>
        </w:p>
      </w:docPartBody>
    </w:docPart>
    <w:docPart>
      <w:docPartPr>
        <w:name w:val="6BA29B368EE3425C945F1A8439A70CFB"/>
        <w:category>
          <w:name w:val="常规"/>
          <w:gallery w:val="placeholder"/>
        </w:category>
        <w:types>
          <w:type w:val="bbPlcHdr"/>
        </w:types>
        <w:behaviors>
          <w:behavior w:val="content"/>
        </w:behaviors>
        <w:guid w:val="{8D86B269-92B3-4A03-B0F8-520A154D15BC}"/>
      </w:docPartPr>
      <w:docPartBody>
        <w:p w:rsidR="005701AE" w:rsidRDefault="003C541B">
          <w:pPr>
            <w:pStyle w:val="6BA29B368EE3425C945F1A8439A70CFB"/>
          </w:pPr>
          <w:r w:rsidRPr="00AD41E6">
            <w:rPr>
              <w:rStyle w:val="placeholder1Char"/>
            </w:rPr>
            <w:t>_______</w:t>
          </w:r>
        </w:p>
      </w:docPartBody>
    </w:docPart>
    <w:docPart>
      <w:docPartPr>
        <w:name w:val="1E8DA96A843E4CB88C200B911FF02307"/>
        <w:category>
          <w:name w:val="常规"/>
          <w:gallery w:val="placeholder"/>
        </w:category>
        <w:types>
          <w:type w:val="bbPlcHdr"/>
        </w:types>
        <w:behaviors>
          <w:behavior w:val="content"/>
        </w:behaviors>
        <w:guid w:val="{C32A32F8-33E0-44FE-A2B9-28E193260518}"/>
      </w:docPartPr>
      <w:docPartBody>
        <w:p w:rsidR="005701AE" w:rsidRDefault="003C541B">
          <w:pPr>
            <w:pStyle w:val="1E8DA96A843E4CB88C200B911FF02307"/>
          </w:pPr>
          <w:r w:rsidRPr="00AD41E6">
            <w:rPr>
              <w:rStyle w:val="placeholder1Char"/>
            </w:rPr>
            <w:t>_______</w:t>
          </w:r>
        </w:p>
      </w:docPartBody>
    </w:docPart>
    <w:docPart>
      <w:docPartPr>
        <w:name w:val="08DCFD6727E64E77BBC3EB798A4A2536"/>
        <w:category>
          <w:name w:val="常规"/>
          <w:gallery w:val="placeholder"/>
        </w:category>
        <w:types>
          <w:type w:val="bbPlcHdr"/>
        </w:types>
        <w:behaviors>
          <w:behavior w:val="content"/>
        </w:behaviors>
        <w:guid w:val="{632E3C05-F397-4E38-9FEC-853C5E3413D6}"/>
      </w:docPartPr>
      <w:docPartBody>
        <w:p w:rsidR="005701AE" w:rsidRDefault="003C541B">
          <w:pPr>
            <w:pStyle w:val="08DCFD6727E64E77BBC3EB798A4A2536"/>
          </w:pPr>
          <w:r w:rsidRPr="00AD41E6">
            <w:rPr>
              <w:rStyle w:val="placeholder1Char"/>
            </w:rPr>
            <w:t>_______</w:t>
          </w:r>
        </w:p>
      </w:docPartBody>
    </w:docPart>
    <w:docPart>
      <w:docPartPr>
        <w:name w:val="25F08ACB3CCB44DD9C6BE3A727A34D7F"/>
        <w:category>
          <w:name w:val="常规"/>
          <w:gallery w:val="placeholder"/>
        </w:category>
        <w:types>
          <w:type w:val="bbPlcHdr"/>
        </w:types>
        <w:behaviors>
          <w:behavior w:val="content"/>
        </w:behaviors>
        <w:guid w:val="{C73E702B-D7D4-45B1-B2A4-F6C1C35EB7E7}"/>
      </w:docPartPr>
      <w:docPartBody>
        <w:p w:rsidR="005701AE" w:rsidRDefault="003C541B">
          <w:pPr>
            <w:pStyle w:val="25F08ACB3CCB44DD9C6BE3A727A34D7F"/>
          </w:pPr>
          <w:r w:rsidRPr="00AD41E6">
            <w:rPr>
              <w:rStyle w:val="placeholder1Char"/>
            </w:rPr>
            <w:t>_______</w:t>
          </w:r>
        </w:p>
      </w:docPartBody>
    </w:docPart>
    <w:docPart>
      <w:docPartPr>
        <w:name w:val="8A7EB7D89D0647F49FE36D2DE9F2E020"/>
        <w:category>
          <w:name w:val="常规"/>
          <w:gallery w:val="placeholder"/>
        </w:category>
        <w:types>
          <w:type w:val="bbPlcHdr"/>
        </w:types>
        <w:behaviors>
          <w:behavior w:val="content"/>
        </w:behaviors>
        <w:guid w:val="{8C6FA602-FA7F-4B3C-B5FA-3D184D8C1200}"/>
      </w:docPartPr>
      <w:docPartBody>
        <w:p w:rsidR="005701AE" w:rsidRDefault="003C541B">
          <w:pPr>
            <w:pStyle w:val="8A7EB7D89D0647F49FE36D2DE9F2E020"/>
          </w:pPr>
          <w:r w:rsidRPr="00AD41E6">
            <w:rPr>
              <w:rStyle w:val="placeholder1Char"/>
            </w:rPr>
            <w:t>_______</w:t>
          </w:r>
        </w:p>
      </w:docPartBody>
    </w:docPart>
    <w:docPart>
      <w:docPartPr>
        <w:name w:val="D95067D5211E4C68AD9AEE01DE23AEBB"/>
        <w:category>
          <w:name w:val="常规"/>
          <w:gallery w:val="placeholder"/>
        </w:category>
        <w:types>
          <w:type w:val="bbPlcHdr"/>
        </w:types>
        <w:behaviors>
          <w:behavior w:val="content"/>
        </w:behaviors>
        <w:guid w:val="{B69F0F54-B6DE-40AC-A457-398014609A71}"/>
      </w:docPartPr>
      <w:docPartBody>
        <w:p w:rsidR="005701AE" w:rsidRDefault="003C541B">
          <w:pPr>
            <w:pStyle w:val="D95067D5211E4C68AD9AEE01DE23AEBB"/>
          </w:pPr>
          <w:r w:rsidRPr="00AD41E6">
            <w:rPr>
              <w:rStyle w:val="placeholder1Char"/>
            </w:rPr>
            <w:t>_______</w:t>
          </w:r>
        </w:p>
      </w:docPartBody>
    </w:docPart>
    <w:docPart>
      <w:docPartPr>
        <w:name w:val="C74C7B131E32405B84C7596F493B7743"/>
        <w:category>
          <w:name w:val="常规"/>
          <w:gallery w:val="placeholder"/>
        </w:category>
        <w:types>
          <w:type w:val="bbPlcHdr"/>
        </w:types>
        <w:behaviors>
          <w:behavior w:val="content"/>
        </w:behaviors>
        <w:guid w:val="{95483A35-FD7D-4E16-9B1B-7A443C871AC4}"/>
      </w:docPartPr>
      <w:docPartBody>
        <w:p w:rsidR="005701AE" w:rsidRDefault="003C541B">
          <w:pPr>
            <w:pStyle w:val="C74C7B131E32405B84C7596F493B7743"/>
          </w:pPr>
          <w:r w:rsidRPr="00AD41E6">
            <w:rPr>
              <w:rStyle w:val="placeholder1Char"/>
            </w:rPr>
            <w:t>_______</w:t>
          </w:r>
        </w:p>
      </w:docPartBody>
    </w:docPart>
    <w:docPart>
      <w:docPartPr>
        <w:name w:val="D91B5EA3A9B946F396A1492D41C0A5D8"/>
        <w:category>
          <w:name w:val="常规"/>
          <w:gallery w:val="placeholder"/>
        </w:category>
        <w:types>
          <w:type w:val="bbPlcHdr"/>
        </w:types>
        <w:behaviors>
          <w:behavior w:val="content"/>
        </w:behaviors>
        <w:guid w:val="{1FCE3E23-D251-4EB6-8E4F-9B1FE3596327}"/>
      </w:docPartPr>
      <w:docPartBody>
        <w:p w:rsidR="005701AE" w:rsidRDefault="003C541B">
          <w:pPr>
            <w:pStyle w:val="D91B5EA3A9B946F396A1492D41C0A5D8"/>
          </w:pPr>
          <w:r w:rsidRPr="00AD41E6">
            <w:rPr>
              <w:rStyle w:val="placeholder1Char"/>
            </w:rPr>
            <w:t>_______</w:t>
          </w:r>
        </w:p>
      </w:docPartBody>
    </w:docPart>
    <w:docPart>
      <w:docPartPr>
        <w:name w:val="75EB02FD58094B9FAC0981241358B939"/>
        <w:category>
          <w:name w:val="常规"/>
          <w:gallery w:val="placeholder"/>
        </w:category>
        <w:types>
          <w:type w:val="bbPlcHdr"/>
        </w:types>
        <w:behaviors>
          <w:behavior w:val="content"/>
        </w:behaviors>
        <w:guid w:val="{B7084479-2797-48C8-B98C-99CAB9AA88F0}"/>
      </w:docPartPr>
      <w:docPartBody>
        <w:p w:rsidR="005701AE" w:rsidRDefault="003C541B">
          <w:pPr>
            <w:pStyle w:val="75EB02FD58094B9FAC0981241358B939"/>
          </w:pPr>
          <w:r w:rsidRPr="00AD41E6">
            <w:rPr>
              <w:rStyle w:val="placeholder1Char"/>
            </w:rPr>
            <w:t>_______</w:t>
          </w:r>
        </w:p>
      </w:docPartBody>
    </w:docPart>
    <w:docPart>
      <w:docPartPr>
        <w:name w:val="2354238C69EE4991A8A6739C3A17373B"/>
        <w:category>
          <w:name w:val="常规"/>
          <w:gallery w:val="placeholder"/>
        </w:category>
        <w:types>
          <w:type w:val="bbPlcHdr"/>
        </w:types>
        <w:behaviors>
          <w:behavior w:val="content"/>
        </w:behaviors>
        <w:guid w:val="{38E261D6-49CB-4DF6-AAED-1AB70B23AB8E}"/>
      </w:docPartPr>
      <w:docPartBody>
        <w:p w:rsidR="005701AE" w:rsidRDefault="003C541B">
          <w:pPr>
            <w:pStyle w:val="2354238C69EE4991A8A6739C3A17373B"/>
          </w:pPr>
          <w:r w:rsidRPr="00AD41E6">
            <w:rPr>
              <w:rStyle w:val="placeholder1Char"/>
            </w:rPr>
            <w:t>_______</w:t>
          </w:r>
        </w:p>
      </w:docPartBody>
    </w:docPart>
    <w:docPart>
      <w:docPartPr>
        <w:name w:val="C1272DA89C314C52B5BCCE5456692B0E"/>
        <w:category>
          <w:name w:val="常规"/>
          <w:gallery w:val="placeholder"/>
        </w:category>
        <w:types>
          <w:type w:val="bbPlcHdr"/>
        </w:types>
        <w:behaviors>
          <w:behavior w:val="content"/>
        </w:behaviors>
        <w:guid w:val="{92E1500F-FDFE-43BE-96B3-04D79F63E4A1}"/>
      </w:docPartPr>
      <w:docPartBody>
        <w:p w:rsidR="005701AE" w:rsidRDefault="003C541B">
          <w:pPr>
            <w:pStyle w:val="C1272DA89C314C52B5BCCE5456692B0E"/>
          </w:pPr>
          <w:r w:rsidRPr="00AD41E6">
            <w:rPr>
              <w:rStyle w:val="placeholder1Char"/>
            </w:rPr>
            <w:t>_______</w:t>
          </w:r>
        </w:p>
      </w:docPartBody>
    </w:docPart>
    <w:docPart>
      <w:docPartPr>
        <w:name w:val="449C923ADD724CB29B530361C511229E"/>
        <w:category>
          <w:name w:val="常规"/>
          <w:gallery w:val="placeholder"/>
        </w:category>
        <w:types>
          <w:type w:val="bbPlcHdr"/>
        </w:types>
        <w:behaviors>
          <w:behavior w:val="content"/>
        </w:behaviors>
        <w:guid w:val="{0FA88282-E225-4243-9478-F53FB7315D21}"/>
      </w:docPartPr>
      <w:docPartBody>
        <w:p w:rsidR="005701AE" w:rsidRDefault="003C541B">
          <w:pPr>
            <w:pStyle w:val="449C923ADD724CB29B530361C511229E"/>
          </w:pPr>
          <w:r w:rsidRPr="00AD41E6">
            <w:rPr>
              <w:rStyle w:val="placeholder1Char"/>
            </w:rPr>
            <w:t>_______</w:t>
          </w:r>
        </w:p>
      </w:docPartBody>
    </w:docPart>
    <w:docPart>
      <w:docPartPr>
        <w:name w:val="B5A4B33CD4FD49B5ACBD5AED70F7B3CB"/>
        <w:category>
          <w:name w:val="常规"/>
          <w:gallery w:val="placeholder"/>
        </w:category>
        <w:types>
          <w:type w:val="bbPlcHdr"/>
        </w:types>
        <w:behaviors>
          <w:behavior w:val="content"/>
        </w:behaviors>
        <w:guid w:val="{292A8391-C42C-41BF-ADC3-2C2F7214EEF3}"/>
      </w:docPartPr>
      <w:docPartBody>
        <w:p w:rsidR="005701AE" w:rsidRDefault="003C541B">
          <w:pPr>
            <w:pStyle w:val="B5A4B33CD4FD49B5ACBD5AED70F7B3CB"/>
          </w:pPr>
          <w:r w:rsidRPr="00AD41E6">
            <w:rPr>
              <w:rStyle w:val="placeholder1Char"/>
            </w:rPr>
            <w:t>_______</w:t>
          </w:r>
        </w:p>
      </w:docPartBody>
    </w:docPart>
    <w:docPart>
      <w:docPartPr>
        <w:name w:val="2467A7EE54774FB09A814EBB3D1793A8"/>
        <w:category>
          <w:name w:val="常规"/>
          <w:gallery w:val="placeholder"/>
        </w:category>
        <w:types>
          <w:type w:val="bbPlcHdr"/>
        </w:types>
        <w:behaviors>
          <w:behavior w:val="content"/>
        </w:behaviors>
        <w:guid w:val="{ABCD6BFB-B2BB-487C-8BDF-82E39DA55E45}"/>
      </w:docPartPr>
      <w:docPartBody>
        <w:p w:rsidR="005701AE" w:rsidRDefault="003C541B">
          <w:pPr>
            <w:pStyle w:val="2467A7EE54774FB09A814EBB3D1793A8"/>
          </w:pPr>
          <w:r w:rsidRPr="00AD41E6">
            <w:rPr>
              <w:rStyle w:val="placeholder1Char"/>
            </w:rPr>
            <w:t>_______</w:t>
          </w:r>
        </w:p>
      </w:docPartBody>
    </w:docPart>
    <w:docPart>
      <w:docPartPr>
        <w:name w:val="5E9866973E744DD59F5872C1A5788EFB"/>
        <w:category>
          <w:name w:val="常规"/>
          <w:gallery w:val="placeholder"/>
        </w:category>
        <w:types>
          <w:type w:val="bbPlcHdr"/>
        </w:types>
        <w:behaviors>
          <w:behavior w:val="content"/>
        </w:behaviors>
        <w:guid w:val="{33719A41-5EDD-4FCD-BA03-3247A87AB51C}"/>
      </w:docPartPr>
      <w:docPartBody>
        <w:p w:rsidR="005701AE" w:rsidRDefault="003C541B">
          <w:pPr>
            <w:pStyle w:val="5E9866973E744DD59F5872C1A5788EFB"/>
          </w:pPr>
          <w:r w:rsidRPr="00AD41E6">
            <w:rPr>
              <w:rStyle w:val="placeholder1Char"/>
            </w:rPr>
            <w:t>_______</w:t>
          </w:r>
        </w:p>
      </w:docPartBody>
    </w:docPart>
    <w:docPart>
      <w:docPartPr>
        <w:name w:val="7D75B728D18842F6B479D308B71C4E0C"/>
        <w:category>
          <w:name w:val="常规"/>
          <w:gallery w:val="placeholder"/>
        </w:category>
        <w:types>
          <w:type w:val="bbPlcHdr"/>
        </w:types>
        <w:behaviors>
          <w:behavior w:val="content"/>
        </w:behaviors>
        <w:guid w:val="{C5733FDB-8D5D-46A9-A7C0-9A7CAE77EB1D}"/>
      </w:docPartPr>
      <w:docPartBody>
        <w:p w:rsidR="005701AE" w:rsidRDefault="003C541B">
          <w:pPr>
            <w:pStyle w:val="7D75B728D18842F6B479D308B71C4E0C"/>
          </w:pPr>
          <w:r w:rsidRPr="00AD41E6">
            <w:rPr>
              <w:rStyle w:val="placeholder1Char"/>
            </w:rPr>
            <w:t>_______</w:t>
          </w:r>
        </w:p>
      </w:docPartBody>
    </w:docPart>
    <w:docPart>
      <w:docPartPr>
        <w:name w:val="A24400389CE74E74800097DF25081B19"/>
        <w:category>
          <w:name w:val="常规"/>
          <w:gallery w:val="placeholder"/>
        </w:category>
        <w:types>
          <w:type w:val="bbPlcHdr"/>
        </w:types>
        <w:behaviors>
          <w:behavior w:val="content"/>
        </w:behaviors>
        <w:guid w:val="{B6559A38-0F06-4BD5-9E22-32B78BB0886F}"/>
      </w:docPartPr>
      <w:docPartBody>
        <w:p w:rsidR="005701AE" w:rsidRDefault="003C541B">
          <w:pPr>
            <w:pStyle w:val="A24400389CE74E74800097DF25081B19"/>
          </w:pPr>
          <w:r w:rsidRPr="00AD41E6">
            <w:rPr>
              <w:rStyle w:val="placeholder1Char"/>
            </w:rPr>
            <w:t>_______</w:t>
          </w:r>
        </w:p>
      </w:docPartBody>
    </w:docPart>
    <w:docPart>
      <w:docPartPr>
        <w:name w:val="EF97FDD5337F4D158952822046877EA4"/>
        <w:category>
          <w:name w:val="常规"/>
          <w:gallery w:val="placeholder"/>
        </w:category>
        <w:types>
          <w:type w:val="bbPlcHdr"/>
        </w:types>
        <w:behaviors>
          <w:behavior w:val="content"/>
        </w:behaviors>
        <w:guid w:val="{7923ADFD-9732-468A-99E9-9BDA14F4003D}"/>
      </w:docPartPr>
      <w:docPartBody>
        <w:p w:rsidR="005701AE" w:rsidRDefault="003C541B">
          <w:pPr>
            <w:pStyle w:val="EF97FDD5337F4D158952822046877EA4"/>
          </w:pPr>
          <w:r w:rsidRPr="00AD41E6">
            <w:rPr>
              <w:rStyle w:val="placeholder1Char"/>
            </w:rPr>
            <w:t>_______</w:t>
          </w:r>
        </w:p>
      </w:docPartBody>
    </w:docPart>
    <w:docPart>
      <w:docPartPr>
        <w:name w:val="395C83A2D5A54390B9D489333DFD67BF"/>
        <w:category>
          <w:name w:val="常规"/>
          <w:gallery w:val="placeholder"/>
        </w:category>
        <w:types>
          <w:type w:val="bbPlcHdr"/>
        </w:types>
        <w:behaviors>
          <w:behavior w:val="content"/>
        </w:behaviors>
        <w:guid w:val="{0EB30082-3D86-4097-9EFC-EB040FD9DF6D}"/>
      </w:docPartPr>
      <w:docPartBody>
        <w:p w:rsidR="005701AE" w:rsidRDefault="003C541B">
          <w:pPr>
            <w:pStyle w:val="395C83A2D5A54390B9D489333DFD67BF"/>
          </w:pPr>
          <w:r w:rsidRPr="00AD41E6">
            <w:rPr>
              <w:rStyle w:val="placeholder1Char"/>
            </w:rPr>
            <w:t>_______</w:t>
          </w:r>
        </w:p>
      </w:docPartBody>
    </w:docPart>
    <w:docPart>
      <w:docPartPr>
        <w:name w:val="57CC0AFEE09E4AE78E6734D9FF5ACD42"/>
        <w:category>
          <w:name w:val="常规"/>
          <w:gallery w:val="placeholder"/>
        </w:category>
        <w:types>
          <w:type w:val="bbPlcHdr"/>
        </w:types>
        <w:behaviors>
          <w:behavior w:val="content"/>
        </w:behaviors>
        <w:guid w:val="{C12BDB94-7351-4791-927E-4A78EBEC1B0B}"/>
      </w:docPartPr>
      <w:docPartBody>
        <w:p w:rsidR="005701AE" w:rsidRDefault="003C541B">
          <w:pPr>
            <w:pStyle w:val="57CC0AFEE09E4AE78E6734D9FF5ACD42"/>
          </w:pPr>
          <w:r w:rsidRPr="00AD41E6">
            <w:rPr>
              <w:rStyle w:val="placeholder1Char"/>
            </w:rPr>
            <w:t>_______</w:t>
          </w:r>
        </w:p>
      </w:docPartBody>
    </w:docPart>
    <w:docPart>
      <w:docPartPr>
        <w:name w:val="0A8A49642A0542CAB35BA092B59FBDBF"/>
        <w:category>
          <w:name w:val="常规"/>
          <w:gallery w:val="placeholder"/>
        </w:category>
        <w:types>
          <w:type w:val="bbPlcHdr"/>
        </w:types>
        <w:behaviors>
          <w:behavior w:val="content"/>
        </w:behaviors>
        <w:guid w:val="{6BB99383-B3F9-4AC0-85E5-70B7AC95E931}"/>
      </w:docPartPr>
      <w:docPartBody>
        <w:p w:rsidR="005701AE" w:rsidRDefault="003C541B">
          <w:pPr>
            <w:pStyle w:val="0A8A49642A0542CAB35BA092B59FBDBF"/>
          </w:pPr>
          <w:r w:rsidRPr="00AD41E6">
            <w:rPr>
              <w:rStyle w:val="placeholder1Char"/>
            </w:rPr>
            <w:t>_______</w:t>
          </w:r>
        </w:p>
      </w:docPartBody>
    </w:docPart>
    <w:docPart>
      <w:docPartPr>
        <w:name w:val="88D466C97C0A4478BF0D8D83E95083AA"/>
        <w:category>
          <w:name w:val="常规"/>
          <w:gallery w:val="placeholder"/>
        </w:category>
        <w:types>
          <w:type w:val="bbPlcHdr"/>
        </w:types>
        <w:behaviors>
          <w:behavior w:val="content"/>
        </w:behaviors>
        <w:guid w:val="{ED051360-DA64-41A9-8841-E5EB4C54A067}"/>
      </w:docPartPr>
      <w:docPartBody>
        <w:p w:rsidR="005701AE" w:rsidRDefault="003C541B">
          <w:pPr>
            <w:pStyle w:val="88D466C97C0A4478BF0D8D83E95083AA"/>
          </w:pPr>
          <w:r w:rsidRPr="008971FC">
            <w:rPr>
              <w:rStyle w:val="placeholder1Char"/>
            </w:rPr>
            <w:t>_______</w:t>
          </w:r>
        </w:p>
      </w:docPartBody>
    </w:docPart>
    <w:docPart>
      <w:docPartPr>
        <w:name w:val="451E57A6FB254C6A9C3636588DB3733D"/>
        <w:category>
          <w:name w:val="常规"/>
          <w:gallery w:val="placeholder"/>
        </w:category>
        <w:types>
          <w:type w:val="bbPlcHdr"/>
        </w:types>
        <w:behaviors>
          <w:behavior w:val="content"/>
        </w:behaviors>
        <w:guid w:val="{8919B294-7BFB-4DD3-99D5-5C3828D72ED3}"/>
      </w:docPartPr>
      <w:docPartBody>
        <w:p w:rsidR="005701AE" w:rsidRDefault="003C541B">
          <w:pPr>
            <w:pStyle w:val="451E57A6FB254C6A9C3636588DB3733D"/>
          </w:pPr>
          <w:r w:rsidRPr="00B10548">
            <w:rPr>
              <w:rStyle w:val="placeholder1Char"/>
            </w:rPr>
            <w:t>____</w:t>
          </w:r>
        </w:p>
      </w:docPartBody>
    </w:docPart>
    <w:docPart>
      <w:docPartPr>
        <w:name w:val="7DE832E8BF604AD9983F7A98CA6CC9B7"/>
        <w:category>
          <w:name w:val="常规"/>
          <w:gallery w:val="placeholder"/>
        </w:category>
        <w:types>
          <w:type w:val="bbPlcHdr"/>
        </w:types>
        <w:behaviors>
          <w:behavior w:val="content"/>
        </w:behaviors>
        <w:guid w:val="{399CD2D9-1F06-4D45-B270-AC26777CDAA9}"/>
      </w:docPartPr>
      <w:docPartBody>
        <w:p w:rsidR="005701AE" w:rsidRDefault="003C541B">
          <w:pPr>
            <w:pStyle w:val="7DE832E8BF604AD9983F7A98CA6CC9B7"/>
          </w:pPr>
          <w:r w:rsidRPr="00B10548">
            <w:rPr>
              <w:rStyle w:val="placeholder1Char"/>
              <w:rFonts w:hint="eastAsia"/>
            </w:rPr>
            <w:t>__________</w:t>
          </w:r>
        </w:p>
      </w:docPartBody>
    </w:docPart>
    <w:docPart>
      <w:docPartPr>
        <w:name w:val="5DC5FD028C6D40B1A5D94767525953C8"/>
        <w:category>
          <w:name w:val="常规"/>
          <w:gallery w:val="placeholder"/>
        </w:category>
        <w:types>
          <w:type w:val="bbPlcHdr"/>
        </w:types>
        <w:behaviors>
          <w:behavior w:val="content"/>
        </w:behaviors>
        <w:guid w:val="{1AFB84E5-0F19-4470-BE5C-9A9CE08B6CC8}"/>
      </w:docPartPr>
      <w:docPartBody>
        <w:p w:rsidR="005701AE" w:rsidRDefault="003C541B">
          <w:pPr>
            <w:pStyle w:val="5DC5FD028C6D40B1A5D94767525953C8"/>
          </w:pPr>
          <w:r w:rsidRPr="00B10548">
            <w:rPr>
              <w:rStyle w:val="placeholder1Char"/>
            </w:rPr>
            <w:t>________</w:t>
          </w:r>
        </w:p>
      </w:docPartBody>
    </w:docPart>
    <w:docPart>
      <w:docPartPr>
        <w:name w:val="02DC1182242E4B7CBFC2BD5C9441F34F"/>
        <w:category>
          <w:name w:val="常规"/>
          <w:gallery w:val="placeholder"/>
        </w:category>
        <w:types>
          <w:type w:val="bbPlcHdr"/>
        </w:types>
        <w:behaviors>
          <w:behavior w:val="content"/>
        </w:behaviors>
        <w:guid w:val="{35BBAE1E-35DD-4841-B953-B01D0825F956}"/>
      </w:docPartPr>
      <w:docPartBody>
        <w:p w:rsidR="005701AE" w:rsidRDefault="003C541B">
          <w:pPr>
            <w:pStyle w:val="02DC1182242E4B7CBFC2BD5C9441F34F"/>
          </w:pPr>
          <w:r w:rsidRPr="00B10548">
            <w:rPr>
              <w:rStyle w:val="placeholder1Char"/>
            </w:rPr>
            <w:t>________</w:t>
          </w:r>
        </w:p>
      </w:docPartBody>
    </w:docPart>
    <w:docPart>
      <w:docPartPr>
        <w:name w:val="857B09B035854CF3A28300330195C065"/>
        <w:category>
          <w:name w:val="常规"/>
          <w:gallery w:val="placeholder"/>
        </w:category>
        <w:types>
          <w:type w:val="bbPlcHdr"/>
        </w:types>
        <w:behaviors>
          <w:behavior w:val="content"/>
        </w:behaviors>
        <w:guid w:val="{7237A31D-15E8-4F7D-B20A-B92EBDA2FADD}"/>
      </w:docPartPr>
      <w:docPartBody>
        <w:p w:rsidR="005701AE" w:rsidRDefault="003C541B">
          <w:pPr>
            <w:pStyle w:val="857B09B035854CF3A28300330195C065"/>
          </w:pPr>
          <w:r w:rsidRPr="00B10548">
            <w:rPr>
              <w:rStyle w:val="placeholder1Char"/>
            </w:rPr>
            <w:t>________</w:t>
          </w:r>
        </w:p>
      </w:docPartBody>
    </w:docPart>
    <w:docPart>
      <w:docPartPr>
        <w:name w:val="03F00894D69E4D5BBA2BC0BB13696836"/>
        <w:category>
          <w:name w:val="常规"/>
          <w:gallery w:val="placeholder"/>
        </w:category>
        <w:types>
          <w:type w:val="bbPlcHdr"/>
        </w:types>
        <w:behaviors>
          <w:behavior w:val="content"/>
        </w:behaviors>
        <w:guid w:val="{35D91D5F-14AF-455F-A2D7-E1F536B66EB2}"/>
      </w:docPartPr>
      <w:docPartBody>
        <w:p w:rsidR="005701AE" w:rsidRDefault="003C541B">
          <w:pPr>
            <w:pStyle w:val="03F00894D69E4D5BBA2BC0BB13696836"/>
          </w:pPr>
          <w:r w:rsidRPr="00B10548">
            <w:rPr>
              <w:rStyle w:val="placeholder1Char"/>
              <w:rFonts w:hint="eastAsia"/>
            </w:rPr>
            <w:t>_______</w:t>
          </w:r>
        </w:p>
      </w:docPartBody>
    </w:docPart>
    <w:docPart>
      <w:docPartPr>
        <w:name w:val="37E1BA32B43D471880A7883653B35BF1"/>
        <w:category>
          <w:name w:val="常规"/>
          <w:gallery w:val="placeholder"/>
        </w:category>
        <w:types>
          <w:type w:val="bbPlcHdr"/>
        </w:types>
        <w:behaviors>
          <w:behavior w:val="content"/>
        </w:behaviors>
        <w:guid w:val="{F19B4905-C99D-4C4D-B3EE-98497E45C591}"/>
      </w:docPartPr>
      <w:docPartBody>
        <w:p w:rsidR="005701AE" w:rsidRDefault="003C541B">
          <w:pPr>
            <w:pStyle w:val="37E1BA32B43D471880A7883653B35BF1"/>
          </w:pPr>
          <w:r w:rsidRPr="00B10548">
            <w:rPr>
              <w:rStyle w:val="placeholder1Char"/>
            </w:rPr>
            <w:t>________</w:t>
          </w:r>
        </w:p>
      </w:docPartBody>
    </w:docPart>
    <w:docPart>
      <w:docPartPr>
        <w:name w:val="5F63A71BF7644186AE118829307A84FE"/>
        <w:category>
          <w:name w:val="常规"/>
          <w:gallery w:val="placeholder"/>
        </w:category>
        <w:types>
          <w:type w:val="bbPlcHdr"/>
        </w:types>
        <w:behaviors>
          <w:behavior w:val="content"/>
        </w:behaviors>
        <w:guid w:val="{7176BD33-E1B6-48D5-B3E9-C3573FAC1977}"/>
      </w:docPartPr>
      <w:docPartBody>
        <w:p w:rsidR="005701AE" w:rsidRDefault="003C541B">
          <w:pPr>
            <w:pStyle w:val="5F63A71BF7644186AE118829307A84FE"/>
          </w:pPr>
          <w:r w:rsidRPr="00B10548">
            <w:rPr>
              <w:rStyle w:val="placeholder1Char"/>
            </w:rPr>
            <w:t>________</w:t>
          </w:r>
        </w:p>
      </w:docPartBody>
    </w:docPart>
    <w:docPart>
      <w:docPartPr>
        <w:name w:val="E79DABC78478422F85196F8B467F9EA1"/>
        <w:category>
          <w:name w:val="常规"/>
          <w:gallery w:val="placeholder"/>
        </w:category>
        <w:types>
          <w:type w:val="bbPlcHdr"/>
        </w:types>
        <w:behaviors>
          <w:behavior w:val="content"/>
        </w:behaviors>
        <w:guid w:val="{E3A4C14C-4CEA-4E73-9E8A-2CF731F73430}"/>
      </w:docPartPr>
      <w:docPartBody>
        <w:p w:rsidR="005701AE" w:rsidRDefault="003C541B">
          <w:pPr>
            <w:pStyle w:val="E79DABC78478422F85196F8B467F9EA1"/>
          </w:pPr>
          <w:r w:rsidRPr="00B10548">
            <w:rPr>
              <w:rStyle w:val="placeholder1Char"/>
            </w:rPr>
            <w:t>________</w:t>
          </w:r>
        </w:p>
      </w:docPartBody>
    </w:docPart>
    <w:docPart>
      <w:docPartPr>
        <w:name w:val="1236E1D4123A4E71B11F4C91E8B7BEF8"/>
        <w:category>
          <w:name w:val="常规"/>
          <w:gallery w:val="placeholder"/>
        </w:category>
        <w:types>
          <w:type w:val="bbPlcHdr"/>
        </w:types>
        <w:behaviors>
          <w:behavior w:val="content"/>
        </w:behaviors>
        <w:guid w:val="{B87D016B-D833-4B58-B429-8BFD713F55E8}"/>
      </w:docPartPr>
      <w:docPartBody>
        <w:p w:rsidR="005701AE" w:rsidRDefault="003C541B">
          <w:pPr>
            <w:pStyle w:val="1236E1D4123A4E71B11F4C91E8B7BEF8"/>
          </w:pPr>
          <w:r w:rsidRPr="00B10548">
            <w:rPr>
              <w:rStyle w:val="placeholder1Char"/>
            </w:rPr>
            <w:t>________</w:t>
          </w:r>
        </w:p>
      </w:docPartBody>
    </w:docPart>
    <w:docPart>
      <w:docPartPr>
        <w:name w:val="0EB57D8E8C3D4B2488C2F20A560FA59C"/>
        <w:category>
          <w:name w:val="常规"/>
          <w:gallery w:val="placeholder"/>
        </w:category>
        <w:types>
          <w:type w:val="bbPlcHdr"/>
        </w:types>
        <w:behaviors>
          <w:behavior w:val="content"/>
        </w:behaviors>
        <w:guid w:val="{11D2A4BC-B2CD-4E94-A278-58710CEA7EE7}"/>
      </w:docPartPr>
      <w:docPartBody>
        <w:p w:rsidR="005701AE" w:rsidRDefault="003C541B">
          <w:pPr>
            <w:pStyle w:val="0EB57D8E8C3D4B2488C2F20A560FA59C"/>
          </w:pPr>
          <w:r w:rsidRPr="00B10548">
            <w:rPr>
              <w:rStyle w:val="placeholder1Char"/>
            </w:rPr>
            <w:t>________</w:t>
          </w:r>
        </w:p>
      </w:docPartBody>
    </w:docPart>
    <w:docPart>
      <w:docPartPr>
        <w:name w:val="CDC702DAFCF949709EA227ABEBDE8FBB"/>
        <w:category>
          <w:name w:val="常规"/>
          <w:gallery w:val="placeholder"/>
        </w:category>
        <w:types>
          <w:type w:val="bbPlcHdr"/>
        </w:types>
        <w:behaviors>
          <w:behavior w:val="content"/>
        </w:behaviors>
        <w:guid w:val="{4BE4115F-27E9-45F2-A7CE-4585A1F1D21F}"/>
      </w:docPartPr>
      <w:docPartBody>
        <w:p w:rsidR="005701AE" w:rsidRDefault="003C541B">
          <w:pPr>
            <w:pStyle w:val="CDC702DAFCF949709EA227ABEBDE8FBB"/>
          </w:pPr>
          <w:r w:rsidRPr="00B10548">
            <w:rPr>
              <w:rStyle w:val="placeholder1Char"/>
              <w:rFonts w:hint="eastAsia"/>
            </w:rPr>
            <w:t>_______</w:t>
          </w:r>
        </w:p>
      </w:docPartBody>
    </w:docPart>
    <w:docPart>
      <w:docPartPr>
        <w:name w:val="EB7F9220136A42EEAA645F24BF4A26D2"/>
        <w:category>
          <w:name w:val="常规"/>
          <w:gallery w:val="placeholder"/>
        </w:category>
        <w:types>
          <w:type w:val="bbPlcHdr"/>
        </w:types>
        <w:behaviors>
          <w:behavior w:val="content"/>
        </w:behaviors>
        <w:guid w:val="{E5A34F2E-C8DE-47CC-A6EF-58CEBA322E8B}"/>
      </w:docPartPr>
      <w:docPartBody>
        <w:p w:rsidR="005701AE" w:rsidRDefault="003C541B">
          <w:pPr>
            <w:pStyle w:val="EB7F9220136A42EEAA645F24BF4A26D2"/>
          </w:pPr>
          <w:r w:rsidRPr="00B10548">
            <w:rPr>
              <w:rStyle w:val="placeholder1Char"/>
            </w:rPr>
            <w:t>________</w:t>
          </w:r>
        </w:p>
      </w:docPartBody>
    </w:docPart>
    <w:docPart>
      <w:docPartPr>
        <w:name w:val="C95E005F89F848C4B1B25DC74214C8BD"/>
        <w:category>
          <w:name w:val="常规"/>
          <w:gallery w:val="placeholder"/>
        </w:category>
        <w:types>
          <w:type w:val="bbPlcHdr"/>
        </w:types>
        <w:behaviors>
          <w:behavior w:val="content"/>
        </w:behaviors>
        <w:guid w:val="{257815EA-8E7D-4CE9-9B3B-CD465FB1184C}"/>
      </w:docPartPr>
      <w:docPartBody>
        <w:p w:rsidR="005701AE" w:rsidRDefault="003C541B">
          <w:pPr>
            <w:pStyle w:val="C95E005F89F848C4B1B25DC74214C8BD"/>
          </w:pPr>
          <w:r w:rsidRPr="00B10548">
            <w:rPr>
              <w:rStyle w:val="placeholder1Char"/>
            </w:rPr>
            <w:t>________</w:t>
          </w:r>
        </w:p>
      </w:docPartBody>
    </w:docPart>
    <w:docPart>
      <w:docPartPr>
        <w:name w:val="7C3116F953A84712A11165367BA0B6F5"/>
        <w:category>
          <w:name w:val="常规"/>
          <w:gallery w:val="placeholder"/>
        </w:category>
        <w:types>
          <w:type w:val="bbPlcHdr"/>
        </w:types>
        <w:behaviors>
          <w:behavior w:val="content"/>
        </w:behaviors>
        <w:guid w:val="{B7DD6FCB-8CDB-42A9-BC7A-21B649684F01}"/>
      </w:docPartPr>
      <w:docPartBody>
        <w:p w:rsidR="005701AE" w:rsidRDefault="003C541B">
          <w:pPr>
            <w:pStyle w:val="7C3116F953A84712A11165367BA0B6F5"/>
          </w:pPr>
          <w:r w:rsidRPr="001524D6">
            <w:rPr>
              <w:rStyle w:val="placeholder1Char"/>
            </w:rPr>
            <w:t>___________________________________________________________________</w:t>
          </w:r>
        </w:p>
      </w:docPartBody>
    </w:docPart>
    <w:docPart>
      <w:docPartPr>
        <w:name w:val="AE5D180E13E042F988FE4AC023177170"/>
        <w:category>
          <w:name w:val="常规"/>
          <w:gallery w:val="placeholder"/>
        </w:category>
        <w:types>
          <w:type w:val="bbPlcHdr"/>
        </w:types>
        <w:behaviors>
          <w:behavior w:val="content"/>
        </w:behaviors>
        <w:guid w:val="{7617A00D-8BE9-4D2C-B4A9-8987AEEE0018}"/>
      </w:docPartPr>
      <w:docPartBody>
        <w:p w:rsidR="005701AE" w:rsidRDefault="003C541B">
          <w:pPr>
            <w:pStyle w:val="AE5D180E13E042F988FE4AC023177170"/>
          </w:pPr>
          <w:r w:rsidRPr="00B10548">
            <w:rPr>
              <w:rStyle w:val="placeholder1Char"/>
              <w:rFonts w:hint="eastAsia"/>
            </w:rPr>
            <w:t>__________</w:t>
          </w:r>
        </w:p>
      </w:docPartBody>
    </w:docPart>
    <w:docPart>
      <w:docPartPr>
        <w:name w:val="85BE0B9560D642AFB63F71D0FBDD6215"/>
        <w:category>
          <w:name w:val="常规"/>
          <w:gallery w:val="placeholder"/>
        </w:category>
        <w:types>
          <w:type w:val="bbPlcHdr"/>
        </w:types>
        <w:behaviors>
          <w:behavior w:val="content"/>
        </w:behaviors>
        <w:guid w:val="{4DEE7D34-6F0D-4B1C-806D-F6928A8A658F}"/>
      </w:docPartPr>
      <w:docPartBody>
        <w:p w:rsidR="005701AE" w:rsidRDefault="003C541B">
          <w:pPr>
            <w:pStyle w:val="85BE0B9560D642AFB63F71D0FBDD6215"/>
          </w:pPr>
          <w:r w:rsidRPr="00B10548">
            <w:rPr>
              <w:rStyle w:val="placeholder1Char"/>
              <w:rFonts w:hint="eastAsia"/>
            </w:rPr>
            <w:t>__________</w:t>
          </w:r>
        </w:p>
      </w:docPartBody>
    </w:docPart>
    <w:docPart>
      <w:docPartPr>
        <w:name w:val="ED1ADBED11194834B1BFB1FBA1C7E8DE"/>
        <w:category>
          <w:name w:val="常规"/>
          <w:gallery w:val="placeholder"/>
        </w:category>
        <w:types>
          <w:type w:val="bbPlcHdr"/>
        </w:types>
        <w:behaviors>
          <w:behavior w:val="content"/>
        </w:behaviors>
        <w:guid w:val="{34197F13-D5D1-485B-B233-98A0AA030233}"/>
      </w:docPartPr>
      <w:docPartBody>
        <w:p w:rsidR="005701AE" w:rsidRDefault="003C541B">
          <w:pPr>
            <w:pStyle w:val="ED1ADBED11194834B1BFB1FBA1C7E8DE"/>
          </w:pPr>
          <w:r w:rsidRPr="00B10548">
            <w:rPr>
              <w:rStyle w:val="placeholder1Char"/>
              <w:rFonts w:hint="eastAsia"/>
            </w:rPr>
            <w:t>__________</w:t>
          </w:r>
        </w:p>
      </w:docPartBody>
    </w:docPart>
    <w:docPart>
      <w:docPartPr>
        <w:name w:val="4A2EC299A33A43059B6EAE71B7513E99"/>
        <w:category>
          <w:name w:val="常规"/>
          <w:gallery w:val="placeholder"/>
        </w:category>
        <w:types>
          <w:type w:val="bbPlcHdr"/>
        </w:types>
        <w:behaviors>
          <w:behavior w:val="content"/>
        </w:behaviors>
        <w:guid w:val="{1E364146-C88E-4A8C-A330-BE686929DD92}"/>
      </w:docPartPr>
      <w:docPartBody>
        <w:p w:rsidR="005701AE" w:rsidRDefault="003C541B">
          <w:pPr>
            <w:pStyle w:val="4A2EC299A33A43059B6EAE71B7513E99"/>
          </w:pPr>
          <w:r w:rsidRPr="00B10548">
            <w:rPr>
              <w:rStyle w:val="placeholder1Char"/>
              <w:rFonts w:hint="eastAsia"/>
            </w:rPr>
            <w:t>__________</w:t>
          </w:r>
        </w:p>
      </w:docPartBody>
    </w:docPart>
    <w:docPart>
      <w:docPartPr>
        <w:name w:val="210526EA3A7D4D0498E3B46E5D30F125"/>
        <w:category>
          <w:name w:val="常规"/>
          <w:gallery w:val="placeholder"/>
        </w:category>
        <w:types>
          <w:type w:val="bbPlcHdr"/>
        </w:types>
        <w:behaviors>
          <w:behavior w:val="content"/>
        </w:behaviors>
        <w:guid w:val="{B7852DB6-3A82-4A4E-AF26-8C7B8F20DDCC}"/>
      </w:docPartPr>
      <w:docPartBody>
        <w:p w:rsidR="005701AE" w:rsidRDefault="003C541B">
          <w:pPr>
            <w:pStyle w:val="210526EA3A7D4D0498E3B46E5D30F125"/>
          </w:pPr>
          <w:r w:rsidRPr="00B10548">
            <w:rPr>
              <w:rStyle w:val="placeholder1Char"/>
              <w:rFonts w:hint="eastAsia"/>
            </w:rPr>
            <w:t>__________</w:t>
          </w:r>
        </w:p>
      </w:docPartBody>
    </w:docPart>
    <w:docPart>
      <w:docPartPr>
        <w:name w:val="7015B7BCE3804F86A601119179A80BAA"/>
        <w:category>
          <w:name w:val="常规"/>
          <w:gallery w:val="placeholder"/>
        </w:category>
        <w:types>
          <w:type w:val="bbPlcHdr"/>
        </w:types>
        <w:behaviors>
          <w:behavior w:val="content"/>
        </w:behaviors>
        <w:guid w:val="{534C357E-90D5-44FB-A382-4004EEEABE94}"/>
      </w:docPartPr>
      <w:docPartBody>
        <w:p w:rsidR="005701AE" w:rsidRDefault="003C541B">
          <w:pPr>
            <w:pStyle w:val="7015B7BCE3804F86A601119179A80BAA"/>
          </w:pPr>
          <w:r w:rsidRPr="00B10548">
            <w:rPr>
              <w:rStyle w:val="placeholder1Char"/>
              <w:rFonts w:hint="eastAsia"/>
            </w:rPr>
            <w:t>__________</w:t>
          </w:r>
        </w:p>
      </w:docPartBody>
    </w:docPart>
    <w:docPart>
      <w:docPartPr>
        <w:name w:val="F58C184C235343CFBC4871F734DDCF35"/>
        <w:category>
          <w:name w:val="常规"/>
          <w:gallery w:val="placeholder"/>
        </w:category>
        <w:types>
          <w:type w:val="bbPlcHdr"/>
        </w:types>
        <w:behaviors>
          <w:behavior w:val="content"/>
        </w:behaviors>
        <w:guid w:val="{6DE59980-DD83-42CB-A2F1-D65895ADE171}"/>
      </w:docPartPr>
      <w:docPartBody>
        <w:p w:rsidR="005701AE" w:rsidRDefault="003C541B">
          <w:pPr>
            <w:pStyle w:val="F58C184C235343CFBC4871F734DDCF35"/>
          </w:pPr>
          <w:r w:rsidRPr="00B10548">
            <w:rPr>
              <w:rStyle w:val="placeholder1Char"/>
              <w:rFonts w:hint="eastAsia"/>
            </w:rPr>
            <w:t>__________</w:t>
          </w:r>
        </w:p>
      </w:docPartBody>
    </w:docPart>
    <w:docPart>
      <w:docPartPr>
        <w:name w:val="7A28F0757AE34DC8A7EA080453A67D0C"/>
        <w:category>
          <w:name w:val="常规"/>
          <w:gallery w:val="placeholder"/>
        </w:category>
        <w:types>
          <w:type w:val="bbPlcHdr"/>
        </w:types>
        <w:behaviors>
          <w:behavior w:val="content"/>
        </w:behaviors>
        <w:guid w:val="{2814BC92-985A-4A3E-96F3-3D22A9ABB840}"/>
      </w:docPartPr>
      <w:docPartBody>
        <w:p w:rsidR="005701AE" w:rsidRDefault="003C541B">
          <w:pPr>
            <w:pStyle w:val="7A28F0757AE34DC8A7EA080453A67D0C"/>
          </w:pPr>
          <w:r w:rsidRPr="00B10548">
            <w:rPr>
              <w:rStyle w:val="placeholder1Char"/>
              <w:rFonts w:hint="eastAsia"/>
            </w:rPr>
            <w:t>__________</w:t>
          </w:r>
        </w:p>
      </w:docPartBody>
    </w:docPart>
    <w:docPart>
      <w:docPartPr>
        <w:name w:val="65D1163ECB274CA89EFC82FF33D7822D"/>
        <w:category>
          <w:name w:val="常规"/>
          <w:gallery w:val="placeholder"/>
        </w:category>
        <w:types>
          <w:type w:val="bbPlcHdr"/>
        </w:types>
        <w:behaviors>
          <w:behavior w:val="content"/>
        </w:behaviors>
        <w:guid w:val="{2C7C473D-2031-46CB-AB39-78AE3BC7EC5B}"/>
      </w:docPartPr>
      <w:docPartBody>
        <w:p w:rsidR="005701AE" w:rsidRDefault="003C541B">
          <w:pPr>
            <w:pStyle w:val="65D1163ECB274CA89EFC82FF33D7822D"/>
          </w:pPr>
          <w:r w:rsidRPr="00B10548">
            <w:rPr>
              <w:rStyle w:val="placeholder1Char"/>
              <w:rFonts w:hint="eastAsia"/>
            </w:rPr>
            <w:t>__________</w:t>
          </w:r>
        </w:p>
      </w:docPartBody>
    </w:docPart>
    <w:docPart>
      <w:docPartPr>
        <w:name w:val="8BAE314C3184472BA309E5BE02F3E899"/>
        <w:category>
          <w:name w:val="常规"/>
          <w:gallery w:val="placeholder"/>
        </w:category>
        <w:types>
          <w:type w:val="bbPlcHdr"/>
        </w:types>
        <w:behaviors>
          <w:behavior w:val="content"/>
        </w:behaviors>
        <w:guid w:val="{87F4E1E4-7688-4486-919A-0DB0BA77925F}"/>
      </w:docPartPr>
      <w:docPartBody>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5701AE" w:rsidRDefault="003C541B">
          <w:pPr>
            <w:pStyle w:val="8BAE314C3184472BA309E5BE02F3E899"/>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3AC4513068414DDE9D63095B535F2941"/>
        <w:category>
          <w:name w:val="常规"/>
          <w:gallery w:val="placeholder"/>
        </w:category>
        <w:types>
          <w:type w:val="bbPlcHdr"/>
        </w:types>
        <w:behaviors>
          <w:behavior w:val="content"/>
        </w:behaviors>
        <w:guid w:val="{6C2FD998-C593-4EF4-A837-6B5BE7008809}"/>
      </w:docPartPr>
      <w:docPartBody>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F400EB" w:rsidRPr="00525FD5" w:rsidRDefault="003C541B" w:rsidP="00F400EB">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5701AE" w:rsidRDefault="003C541B">
          <w:pPr>
            <w:pStyle w:val="3AC4513068414DDE9D63095B535F2941"/>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F65635A38DFA417F97F17C00959339C3"/>
        <w:category>
          <w:name w:val="常规"/>
          <w:gallery w:val="placeholder"/>
        </w:category>
        <w:types>
          <w:type w:val="bbPlcHdr"/>
        </w:types>
        <w:behaviors>
          <w:behavior w:val="content"/>
        </w:behaviors>
        <w:guid w:val="{A71CB528-B724-4810-A806-5DB1F5BA2912}"/>
      </w:docPartPr>
      <w:docPartBody>
        <w:p w:rsidR="005701AE" w:rsidRDefault="003C541B">
          <w:pPr>
            <w:pStyle w:val="F65635A38DFA417F97F17C00959339C3"/>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5E751E4B02B649B883BCC4287FCCCDBF"/>
        <w:category>
          <w:name w:val="常规"/>
          <w:gallery w:val="placeholder"/>
        </w:category>
        <w:types>
          <w:type w:val="bbPlcHdr"/>
        </w:types>
        <w:behaviors>
          <w:behavior w:val="content"/>
        </w:behaviors>
        <w:guid w:val="{5D8B64A2-B604-4185-B5E2-A28689ECCF95}"/>
      </w:docPartPr>
      <w:docPartBody>
        <w:p w:rsidR="005701AE" w:rsidRDefault="003C541B">
          <w:pPr>
            <w:pStyle w:val="5E751E4B02B649B883BCC4287FCCCDBF"/>
          </w:pPr>
          <w:r w:rsidRPr="00511FDF">
            <w:rPr>
              <w:rStyle w:val="placeholder2Char"/>
              <w:rFonts w:hint="eastAsia"/>
            </w:rPr>
            <w:t>选择</w:t>
          </w:r>
          <w:r w:rsidRPr="00511FDF">
            <w:rPr>
              <w:rStyle w:val="placeholder2Char"/>
            </w:rPr>
            <w:t>日期</w:t>
          </w:r>
        </w:p>
      </w:docPartBody>
    </w:docPart>
    <w:docPart>
      <w:docPartPr>
        <w:name w:val="40AA654DC52A4E8AA93519D9BF999067"/>
        <w:category>
          <w:name w:val="常规"/>
          <w:gallery w:val="placeholder"/>
        </w:category>
        <w:types>
          <w:type w:val="bbPlcHdr"/>
        </w:types>
        <w:behaviors>
          <w:behavior w:val="content"/>
        </w:behaviors>
        <w:guid w:val="{953EEBDE-8A26-4ACB-9B55-D6F5C0CBA946}"/>
      </w:docPartPr>
      <w:docPartBody>
        <w:p w:rsidR="005701AE" w:rsidRDefault="003C541B">
          <w:pPr>
            <w:pStyle w:val="40AA654DC52A4E8AA93519D9BF999067"/>
          </w:pPr>
          <w:r w:rsidRPr="00511FDF">
            <w:rPr>
              <w:rStyle w:val="placeholder2Char"/>
            </w:rPr>
            <w:t>选择日期</w:t>
          </w:r>
        </w:p>
      </w:docPartBody>
    </w:docPart>
    <w:docPart>
      <w:docPartPr>
        <w:name w:val="303013AB1ED143BA95CABE3A32CFA440"/>
        <w:category>
          <w:name w:val="常规"/>
          <w:gallery w:val="placeholder"/>
        </w:category>
        <w:types>
          <w:type w:val="bbPlcHdr"/>
        </w:types>
        <w:behaviors>
          <w:behavior w:val="content"/>
        </w:behaviors>
        <w:guid w:val="{DD56E550-AE36-465A-87E8-8B8356862418}"/>
      </w:docPartPr>
      <w:docPartBody>
        <w:p w:rsidR="005701AE" w:rsidRDefault="003C541B">
          <w:pPr>
            <w:pStyle w:val="303013AB1ED143BA95CABE3A32CFA440"/>
          </w:pPr>
          <w:r w:rsidRPr="00511FDF">
            <w:rPr>
              <w:rStyle w:val="placeholder1Char"/>
            </w:rPr>
            <w:t>______</w:t>
          </w:r>
        </w:p>
      </w:docPartBody>
    </w:docPart>
    <w:docPart>
      <w:docPartPr>
        <w:name w:val="2D8AABD20601419FB2B8E680211A6ADC"/>
        <w:category>
          <w:name w:val="常规"/>
          <w:gallery w:val="placeholder"/>
        </w:category>
        <w:types>
          <w:type w:val="bbPlcHdr"/>
        </w:types>
        <w:behaviors>
          <w:behavior w:val="content"/>
        </w:behaviors>
        <w:guid w:val="{32201AD6-B413-4FD5-A2E4-CE0009A9296F}"/>
      </w:docPartPr>
      <w:docPartBody>
        <w:p w:rsidR="005701AE" w:rsidRDefault="003C541B">
          <w:pPr>
            <w:pStyle w:val="2D8AABD20601419FB2B8E680211A6ADC"/>
          </w:pPr>
          <w:r w:rsidRPr="00511FDF">
            <w:rPr>
              <w:rStyle w:val="placeholder1Char"/>
              <w:rFonts w:hint="eastAsia"/>
            </w:rPr>
            <w:t>____</w:t>
          </w:r>
        </w:p>
      </w:docPartBody>
    </w:docPart>
    <w:docPart>
      <w:docPartPr>
        <w:name w:val="6AC15130ED9A462FBBA15F300E4B878C"/>
        <w:category>
          <w:name w:val="常规"/>
          <w:gallery w:val="placeholder"/>
        </w:category>
        <w:types>
          <w:type w:val="bbPlcHdr"/>
        </w:types>
        <w:behaviors>
          <w:behavior w:val="content"/>
        </w:behaviors>
        <w:guid w:val="{53D7A2A5-7D45-4D51-AE30-765C02108696}"/>
      </w:docPartPr>
      <w:docPartBody>
        <w:p w:rsidR="005701AE" w:rsidRDefault="003C541B">
          <w:pPr>
            <w:pStyle w:val="6AC15130ED9A462FBBA15F300E4B878C"/>
          </w:pPr>
          <w:r w:rsidRPr="00511FDF">
            <w:rPr>
              <w:rStyle w:val="placeholder1Char"/>
            </w:rPr>
            <w:t>____</w:t>
          </w:r>
        </w:p>
      </w:docPartBody>
    </w:docPart>
    <w:docPart>
      <w:docPartPr>
        <w:name w:val="F3623198946C4A1E828171DC2D5CC584"/>
        <w:category>
          <w:name w:val="常规"/>
          <w:gallery w:val="placeholder"/>
        </w:category>
        <w:types>
          <w:type w:val="bbPlcHdr"/>
        </w:types>
        <w:behaviors>
          <w:behavior w:val="content"/>
        </w:behaviors>
        <w:guid w:val="{6A1D8596-90EF-4E09-A2BA-245CDA736C8F}"/>
      </w:docPartPr>
      <w:docPartBody>
        <w:p w:rsidR="005701AE" w:rsidRDefault="003C541B">
          <w:pPr>
            <w:pStyle w:val="F3623198946C4A1E828171DC2D5CC584"/>
          </w:pPr>
          <w:r w:rsidRPr="00511FDF">
            <w:rPr>
              <w:rStyle w:val="placeholder1Char"/>
              <w:rFonts w:hint="eastAsia"/>
            </w:rPr>
            <w:t>____</w:t>
          </w:r>
        </w:p>
      </w:docPartBody>
    </w:docPart>
    <w:docPart>
      <w:docPartPr>
        <w:name w:val="3E6582CCCC5A4B1880A03683A127B119"/>
        <w:category>
          <w:name w:val="常规"/>
          <w:gallery w:val="placeholder"/>
        </w:category>
        <w:types>
          <w:type w:val="bbPlcHdr"/>
        </w:types>
        <w:behaviors>
          <w:behavior w:val="content"/>
        </w:behaviors>
        <w:guid w:val="{7CFBE172-D0E9-47D8-9D1B-FB2987213FD4}"/>
      </w:docPartPr>
      <w:docPartBody>
        <w:p w:rsidR="005701AE" w:rsidRDefault="003C541B">
          <w:pPr>
            <w:pStyle w:val="3E6582CCCC5A4B1880A03683A127B119"/>
          </w:pPr>
          <w:r w:rsidRPr="00511FDF">
            <w:rPr>
              <w:rStyle w:val="placeholder1Char"/>
            </w:rPr>
            <w:t>____</w:t>
          </w:r>
        </w:p>
      </w:docPartBody>
    </w:docPart>
    <w:docPart>
      <w:docPartPr>
        <w:name w:val="0BE5FE8B4E534F699E3FF6464B1D97D3"/>
        <w:category>
          <w:name w:val="常规"/>
          <w:gallery w:val="placeholder"/>
        </w:category>
        <w:types>
          <w:type w:val="bbPlcHdr"/>
        </w:types>
        <w:behaviors>
          <w:behavior w:val="content"/>
        </w:behaviors>
        <w:guid w:val="{76AC8BBC-E71E-461C-A535-3C59C16D8644}"/>
      </w:docPartPr>
      <w:docPartBody>
        <w:p w:rsidR="005701AE" w:rsidRDefault="003C541B">
          <w:pPr>
            <w:pStyle w:val="0BE5FE8B4E534F699E3FF6464B1D97D3"/>
          </w:pPr>
          <w:r w:rsidRPr="00511FDF">
            <w:rPr>
              <w:rStyle w:val="placeholder1Char"/>
            </w:rPr>
            <w:t>____</w:t>
          </w:r>
        </w:p>
      </w:docPartBody>
    </w:docPart>
    <w:docPart>
      <w:docPartPr>
        <w:name w:val="D9AA6FAE060446FB98688659CBCF43E1"/>
        <w:category>
          <w:name w:val="常规"/>
          <w:gallery w:val="placeholder"/>
        </w:category>
        <w:types>
          <w:type w:val="bbPlcHdr"/>
        </w:types>
        <w:behaviors>
          <w:behavior w:val="content"/>
        </w:behaviors>
        <w:guid w:val="{3086E55A-9480-459A-BAAF-A7C1E4761BE2}"/>
      </w:docPartPr>
      <w:docPartBody>
        <w:p w:rsidR="005701AE" w:rsidRDefault="003C541B">
          <w:pPr>
            <w:pStyle w:val="D9AA6FAE060446FB98688659CBCF43E1"/>
          </w:pPr>
          <w:r w:rsidRPr="00511FDF">
            <w:rPr>
              <w:rStyle w:val="placeholder1Char"/>
            </w:rPr>
            <w:t>____</w:t>
          </w:r>
        </w:p>
      </w:docPartBody>
    </w:docPart>
    <w:docPart>
      <w:docPartPr>
        <w:name w:val="D5F855C6B7FB48FD82BEEC05AEF2ABF4"/>
        <w:category>
          <w:name w:val="常规"/>
          <w:gallery w:val="placeholder"/>
        </w:category>
        <w:types>
          <w:type w:val="bbPlcHdr"/>
        </w:types>
        <w:behaviors>
          <w:behavior w:val="content"/>
        </w:behaviors>
        <w:guid w:val="{77EE9123-CB20-4296-9C5A-E983A6FE10B1}"/>
      </w:docPartPr>
      <w:docPartBody>
        <w:p w:rsidR="005701AE" w:rsidRDefault="003C541B">
          <w:pPr>
            <w:pStyle w:val="D5F855C6B7FB48FD82BEEC05AEF2ABF4"/>
          </w:pPr>
          <w:r w:rsidRPr="00511FDF">
            <w:rPr>
              <w:rStyle w:val="placeholder1Char"/>
            </w:rPr>
            <w:t>____</w:t>
          </w:r>
        </w:p>
      </w:docPartBody>
    </w:docPart>
    <w:docPart>
      <w:docPartPr>
        <w:name w:val="A64BDC2E0E7545BE97A26FF801AC9672"/>
        <w:category>
          <w:name w:val="常规"/>
          <w:gallery w:val="placeholder"/>
        </w:category>
        <w:types>
          <w:type w:val="bbPlcHdr"/>
        </w:types>
        <w:behaviors>
          <w:behavior w:val="content"/>
        </w:behaviors>
        <w:guid w:val="{EA18D877-CAE1-4426-9FEB-ADBB8B72803E}"/>
      </w:docPartPr>
      <w:docPartBody>
        <w:p w:rsidR="005701AE" w:rsidRDefault="003C541B">
          <w:pPr>
            <w:pStyle w:val="A64BDC2E0E7545BE97A26FF801AC9672"/>
          </w:pPr>
          <w:r w:rsidRPr="00511FDF">
            <w:rPr>
              <w:rStyle w:val="placeholder1Char"/>
            </w:rPr>
            <w:t>_______</w:t>
          </w:r>
        </w:p>
      </w:docPartBody>
    </w:docPart>
    <w:docPart>
      <w:docPartPr>
        <w:name w:val="91AB3A7AF1D24C7EB58A41183E977833"/>
        <w:category>
          <w:name w:val="常规"/>
          <w:gallery w:val="placeholder"/>
        </w:category>
        <w:types>
          <w:type w:val="bbPlcHdr"/>
        </w:types>
        <w:behaviors>
          <w:behavior w:val="content"/>
        </w:behaviors>
        <w:guid w:val="{8633A2D9-7B77-495E-9D8D-FF759C911B63}"/>
      </w:docPartPr>
      <w:docPartBody>
        <w:p w:rsidR="005701AE" w:rsidRDefault="003C541B">
          <w:pPr>
            <w:pStyle w:val="91AB3A7AF1D24C7EB58A41183E977833"/>
          </w:pPr>
          <w:r w:rsidRPr="00511FDF">
            <w:rPr>
              <w:rStyle w:val="placeholder1Char"/>
              <w:rFonts w:hint="eastAsia"/>
            </w:rPr>
            <w:t>选择</w:t>
          </w:r>
        </w:p>
      </w:docPartBody>
    </w:docPart>
    <w:docPart>
      <w:docPartPr>
        <w:name w:val="EFEE83AA7DDC4D11B3EB58E309E6F4A7"/>
        <w:category>
          <w:name w:val="常规"/>
          <w:gallery w:val="placeholder"/>
        </w:category>
        <w:types>
          <w:type w:val="bbPlcHdr"/>
        </w:types>
        <w:behaviors>
          <w:behavior w:val="content"/>
        </w:behaviors>
        <w:guid w:val="{8C1D6684-ADF3-4B24-8DB3-E986784AF56D}"/>
      </w:docPartPr>
      <w:docPartBody>
        <w:p w:rsidR="005701AE" w:rsidRDefault="003C541B">
          <w:pPr>
            <w:pStyle w:val="EFEE83AA7DDC4D11B3EB58E309E6F4A7"/>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F1AC3F9EE1EA4B12B044D406193DB7B2"/>
        <w:category>
          <w:name w:val="常规"/>
          <w:gallery w:val="placeholder"/>
        </w:category>
        <w:types>
          <w:type w:val="bbPlcHdr"/>
        </w:types>
        <w:behaviors>
          <w:behavior w:val="content"/>
        </w:behaviors>
        <w:guid w:val="{40D3985D-EA6F-4504-BBEE-900A8A31707C}"/>
      </w:docPartPr>
      <w:docPartBody>
        <w:p w:rsidR="005701AE" w:rsidRDefault="003C541B">
          <w:pPr>
            <w:pStyle w:val="F1AC3F9EE1EA4B12B044D406193DB7B2"/>
          </w:pPr>
          <w:r w:rsidRPr="00511FDF">
            <w:rPr>
              <w:rStyle w:val="placeholder1Char"/>
              <w:rFonts w:hint="eastAsia"/>
            </w:rPr>
            <w:t>________</w:t>
          </w:r>
        </w:p>
      </w:docPartBody>
    </w:docPart>
    <w:docPart>
      <w:docPartPr>
        <w:name w:val="BBC04F7F9C4A4FC586A167AE68D3A322"/>
        <w:category>
          <w:name w:val="常规"/>
          <w:gallery w:val="placeholder"/>
        </w:category>
        <w:types>
          <w:type w:val="bbPlcHdr"/>
        </w:types>
        <w:behaviors>
          <w:behavior w:val="content"/>
        </w:behaviors>
        <w:guid w:val="{65E51175-570C-43DC-BB01-414CB23BE6D2}"/>
      </w:docPartPr>
      <w:docPartBody>
        <w:p w:rsidR="005701AE" w:rsidRDefault="003C541B">
          <w:pPr>
            <w:pStyle w:val="BBC04F7F9C4A4FC586A167AE68D3A322"/>
          </w:pPr>
          <w:r w:rsidRPr="00511FDF">
            <w:rPr>
              <w:rStyle w:val="placeholder1Char"/>
            </w:rPr>
            <w:t>________</w:t>
          </w:r>
        </w:p>
      </w:docPartBody>
    </w:docPart>
    <w:docPart>
      <w:docPartPr>
        <w:name w:val="6FE7B453E0464FF882BD16F19950575B"/>
        <w:category>
          <w:name w:val="常规"/>
          <w:gallery w:val="placeholder"/>
        </w:category>
        <w:types>
          <w:type w:val="bbPlcHdr"/>
        </w:types>
        <w:behaviors>
          <w:behavior w:val="content"/>
        </w:behaviors>
        <w:guid w:val="{3D2AF918-FBFC-4F72-8610-CF97E3728746}"/>
      </w:docPartPr>
      <w:docPartBody>
        <w:p w:rsidR="005701AE" w:rsidRDefault="003C541B">
          <w:pPr>
            <w:pStyle w:val="6FE7B453E0464FF882BD16F19950575B"/>
          </w:pPr>
          <w:r w:rsidRPr="00511FDF">
            <w:rPr>
              <w:rStyle w:val="placeholder1Char"/>
              <w:rFonts w:hint="eastAsia"/>
            </w:rPr>
            <w:t>________</w:t>
          </w:r>
        </w:p>
      </w:docPartBody>
    </w:docPart>
    <w:docPart>
      <w:docPartPr>
        <w:name w:val="F6C6215758434BA4A938E27AC635990C"/>
        <w:category>
          <w:name w:val="常规"/>
          <w:gallery w:val="placeholder"/>
        </w:category>
        <w:types>
          <w:type w:val="bbPlcHdr"/>
        </w:types>
        <w:behaviors>
          <w:behavior w:val="content"/>
        </w:behaviors>
        <w:guid w:val="{CB63AB56-970B-43AB-8E44-B192B71A07FF}"/>
      </w:docPartPr>
      <w:docPartBody>
        <w:p w:rsidR="005701AE" w:rsidRDefault="003C541B">
          <w:pPr>
            <w:pStyle w:val="F6C6215758434BA4A938E27AC635990C"/>
          </w:pPr>
          <w:r w:rsidRPr="00511FDF">
            <w:rPr>
              <w:rStyle w:val="placeholder1Char"/>
              <w:rFonts w:hint="eastAsia"/>
            </w:rPr>
            <w:t>______</w:t>
          </w:r>
        </w:p>
      </w:docPartBody>
    </w:docPart>
    <w:docPart>
      <w:docPartPr>
        <w:name w:val="FDDC1C2A610B4367BF4BD3825779CDCD"/>
        <w:category>
          <w:name w:val="常规"/>
          <w:gallery w:val="placeholder"/>
        </w:category>
        <w:types>
          <w:type w:val="bbPlcHdr"/>
        </w:types>
        <w:behaviors>
          <w:behavior w:val="content"/>
        </w:behaviors>
        <w:guid w:val="{D082D672-4045-432F-9682-2CD86C2DAFA1}"/>
      </w:docPartPr>
      <w:docPartBody>
        <w:p w:rsidR="005701AE" w:rsidRDefault="003C541B">
          <w:pPr>
            <w:pStyle w:val="FDDC1C2A610B4367BF4BD3825779CDCD"/>
          </w:pPr>
          <w:r w:rsidRPr="00511FDF">
            <w:rPr>
              <w:rStyle w:val="placeholder1Char"/>
            </w:rPr>
            <w:t>______</w:t>
          </w:r>
        </w:p>
      </w:docPartBody>
    </w:docPart>
    <w:docPart>
      <w:docPartPr>
        <w:name w:val="8615287544794BD3A15FBCEF96EB3ACA"/>
        <w:category>
          <w:name w:val="常规"/>
          <w:gallery w:val="placeholder"/>
        </w:category>
        <w:types>
          <w:type w:val="bbPlcHdr"/>
        </w:types>
        <w:behaviors>
          <w:behavior w:val="content"/>
        </w:behaviors>
        <w:guid w:val="{0FA873E3-362E-4FC1-8319-AF04D220B6BC}"/>
      </w:docPartPr>
      <w:docPartBody>
        <w:p w:rsidR="005701AE" w:rsidRDefault="003C541B">
          <w:pPr>
            <w:pStyle w:val="8615287544794BD3A15FBCEF96EB3ACA"/>
          </w:pPr>
          <w:r w:rsidRPr="00511FDF">
            <w:rPr>
              <w:rStyle w:val="placeholder1Char"/>
            </w:rPr>
            <w:t>____</w:t>
          </w:r>
        </w:p>
      </w:docPartBody>
    </w:docPart>
    <w:docPart>
      <w:docPartPr>
        <w:name w:val="FAC43AC8BFA948168523F81A8D82A0FA"/>
        <w:category>
          <w:name w:val="常规"/>
          <w:gallery w:val="placeholder"/>
        </w:category>
        <w:types>
          <w:type w:val="bbPlcHdr"/>
        </w:types>
        <w:behaviors>
          <w:behavior w:val="content"/>
        </w:behaviors>
        <w:guid w:val="{C9BCD8FD-7F87-4B2A-8387-F0C017E61C18}"/>
      </w:docPartPr>
      <w:docPartBody>
        <w:p w:rsidR="005701AE" w:rsidRDefault="003C541B">
          <w:pPr>
            <w:pStyle w:val="FAC43AC8BFA948168523F81A8D82A0FA"/>
          </w:pPr>
          <w:r w:rsidRPr="00511FDF">
            <w:rPr>
              <w:rStyle w:val="placeholder2Char"/>
              <w:rFonts w:hint="eastAsia"/>
              <w:sz w:val="18"/>
              <w:szCs w:val="18"/>
            </w:rPr>
            <w:t>选择</w:t>
          </w:r>
          <w:r w:rsidRPr="00511FDF">
            <w:rPr>
              <w:rStyle w:val="placeholder2Char"/>
              <w:sz w:val="18"/>
              <w:szCs w:val="18"/>
            </w:rPr>
            <w:t>日期</w:t>
          </w:r>
        </w:p>
      </w:docPartBody>
    </w:docPart>
    <w:docPart>
      <w:docPartPr>
        <w:name w:val="E03EF40777DB4703A13A3F96132C8ABA"/>
        <w:category>
          <w:name w:val="常规"/>
          <w:gallery w:val="placeholder"/>
        </w:category>
        <w:types>
          <w:type w:val="bbPlcHdr"/>
        </w:types>
        <w:behaviors>
          <w:behavior w:val="content"/>
        </w:behaviors>
        <w:guid w:val="{A7F2D1D3-4780-47A6-B7CF-7C343E99C4C8}"/>
      </w:docPartPr>
      <w:docPartBody>
        <w:p w:rsidR="005701AE" w:rsidRDefault="003C541B">
          <w:pPr>
            <w:pStyle w:val="E03EF40777DB4703A13A3F96132C8ABA"/>
          </w:pPr>
          <w:r w:rsidRPr="00511FDF">
            <w:rPr>
              <w:rStyle w:val="placeholder2Char"/>
              <w:rFonts w:hint="eastAsia"/>
              <w:sz w:val="18"/>
              <w:szCs w:val="18"/>
            </w:rPr>
            <w:t>选择日期</w:t>
          </w:r>
        </w:p>
      </w:docPartBody>
    </w:docPart>
    <w:docPart>
      <w:docPartPr>
        <w:name w:val="9D6D97A3E99C486683397614DBF76994"/>
        <w:category>
          <w:name w:val="常规"/>
          <w:gallery w:val="placeholder"/>
        </w:category>
        <w:types>
          <w:type w:val="bbPlcHdr"/>
        </w:types>
        <w:behaviors>
          <w:behavior w:val="content"/>
        </w:behaviors>
        <w:guid w:val="{5CFFD36A-EF4F-49E3-ABC8-DA95AE7FDBAE}"/>
      </w:docPartPr>
      <w:docPartBody>
        <w:p w:rsidR="005701AE" w:rsidRDefault="003C541B">
          <w:pPr>
            <w:pStyle w:val="9D6D97A3E99C486683397614DBF76994"/>
          </w:pPr>
          <w:r w:rsidRPr="00511FDF">
            <w:rPr>
              <w:rStyle w:val="placeholder1Char"/>
              <w:rFonts w:hint="eastAsia"/>
            </w:rPr>
            <w:t>__________</w:t>
          </w:r>
        </w:p>
      </w:docPartBody>
    </w:docPart>
    <w:docPart>
      <w:docPartPr>
        <w:name w:val="7D378D9A32A54E19B72BB7352A869488"/>
        <w:category>
          <w:name w:val="常规"/>
          <w:gallery w:val="placeholder"/>
        </w:category>
        <w:types>
          <w:type w:val="bbPlcHdr"/>
        </w:types>
        <w:behaviors>
          <w:behavior w:val="content"/>
        </w:behaviors>
        <w:guid w:val="{5FBFF109-1EDB-46CF-8313-90FD47914552}"/>
      </w:docPartPr>
      <w:docPartBody>
        <w:p w:rsidR="005701AE" w:rsidRDefault="003C541B">
          <w:pPr>
            <w:pStyle w:val="7D378D9A32A54E19B72BB7352A869488"/>
          </w:pPr>
          <w:r w:rsidRPr="00511FDF">
            <w:rPr>
              <w:rStyle w:val="placeholder1Char"/>
            </w:rPr>
            <w:t>____________</w:t>
          </w:r>
        </w:p>
      </w:docPartBody>
    </w:docPart>
    <w:docPart>
      <w:docPartPr>
        <w:name w:val="9072BBE32F0C40B49C2792E6FCAE64A8"/>
        <w:category>
          <w:name w:val="常规"/>
          <w:gallery w:val="placeholder"/>
        </w:category>
        <w:types>
          <w:type w:val="bbPlcHdr"/>
        </w:types>
        <w:behaviors>
          <w:behavior w:val="content"/>
        </w:behaviors>
        <w:guid w:val="{1C873456-CFBB-42A2-B0A8-EAA2758D3AAB}"/>
      </w:docPartPr>
      <w:docPartBody>
        <w:p w:rsidR="005701AE" w:rsidRDefault="003C541B">
          <w:pPr>
            <w:pStyle w:val="9072BBE32F0C40B49C2792E6FCAE64A8"/>
          </w:pPr>
          <w:r w:rsidRPr="00511FDF">
            <w:rPr>
              <w:rStyle w:val="placeholder1Char"/>
              <w:rFonts w:hint="eastAsia"/>
            </w:rPr>
            <w:t>____</w:t>
          </w:r>
        </w:p>
      </w:docPartBody>
    </w:docPart>
    <w:docPart>
      <w:docPartPr>
        <w:name w:val="D7448767E8F3454C906B6185FEE4A52E"/>
        <w:category>
          <w:name w:val="常规"/>
          <w:gallery w:val="placeholder"/>
        </w:category>
        <w:types>
          <w:type w:val="bbPlcHdr"/>
        </w:types>
        <w:behaviors>
          <w:behavior w:val="content"/>
        </w:behaviors>
        <w:guid w:val="{A9BEB07B-30F9-4A84-BDE0-7436905F66F0}"/>
      </w:docPartPr>
      <w:docPartBody>
        <w:p w:rsidR="005701AE" w:rsidRDefault="003C541B">
          <w:pPr>
            <w:pStyle w:val="D7448767E8F3454C906B6185FEE4A52E"/>
          </w:pPr>
          <w:r w:rsidRPr="00511FDF">
            <w:rPr>
              <w:rStyle w:val="placeholder1Char"/>
            </w:rPr>
            <w:t>____</w:t>
          </w:r>
        </w:p>
      </w:docPartBody>
    </w:docPart>
    <w:docPart>
      <w:docPartPr>
        <w:name w:val="54FA9F0C519F4ABBB8F4DD54657FBD02"/>
        <w:category>
          <w:name w:val="常规"/>
          <w:gallery w:val="placeholder"/>
        </w:category>
        <w:types>
          <w:type w:val="bbPlcHdr"/>
        </w:types>
        <w:behaviors>
          <w:behavior w:val="content"/>
        </w:behaviors>
        <w:guid w:val="{D95E439D-CE8F-4DBE-9C29-AD30D93AAB1E}"/>
      </w:docPartPr>
      <w:docPartBody>
        <w:p w:rsidR="005701AE" w:rsidRDefault="003C541B">
          <w:pPr>
            <w:pStyle w:val="54FA9F0C519F4ABBB8F4DD54657FBD02"/>
          </w:pPr>
          <w:r w:rsidRPr="00511FDF">
            <w:rPr>
              <w:rStyle w:val="placeholder1Char"/>
            </w:rPr>
            <w:t>____________</w:t>
          </w:r>
        </w:p>
      </w:docPartBody>
    </w:docPart>
    <w:docPart>
      <w:docPartPr>
        <w:name w:val="974B98A290A14A1CAD20CFE845485F3D"/>
        <w:category>
          <w:name w:val="常规"/>
          <w:gallery w:val="placeholder"/>
        </w:category>
        <w:types>
          <w:type w:val="bbPlcHdr"/>
        </w:types>
        <w:behaviors>
          <w:behavior w:val="content"/>
        </w:behaviors>
        <w:guid w:val="{65351695-9DDC-4084-AB96-0111E51AE4C1}"/>
      </w:docPartPr>
      <w:docPartBody>
        <w:p w:rsidR="005701AE" w:rsidRDefault="003C541B">
          <w:pPr>
            <w:pStyle w:val="974B98A290A14A1CAD20CFE845485F3D"/>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45249833625B45D9A81355B4A65275AD"/>
        <w:category>
          <w:name w:val="常规"/>
          <w:gallery w:val="placeholder"/>
        </w:category>
        <w:types>
          <w:type w:val="bbPlcHdr"/>
        </w:types>
        <w:behaviors>
          <w:behavior w:val="content"/>
        </w:behaviors>
        <w:guid w:val="{0E81A08A-5972-4245-81D0-179650CE7757}"/>
      </w:docPartPr>
      <w:docPartBody>
        <w:p w:rsidR="005701AE" w:rsidRDefault="003C541B">
          <w:pPr>
            <w:pStyle w:val="45249833625B45D9A81355B4A65275AD"/>
          </w:pPr>
          <w:r w:rsidRPr="00511FDF">
            <w:rPr>
              <w:rStyle w:val="placeholder1Char"/>
            </w:rPr>
            <w:t>____</w:t>
          </w:r>
          <w:r w:rsidRPr="00511FDF">
            <w:rPr>
              <w:rStyle w:val="placeholder1Char"/>
              <w:rFonts w:hint="eastAsia"/>
            </w:rPr>
            <w:t>______</w:t>
          </w:r>
        </w:p>
      </w:docPartBody>
    </w:docPart>
    <w:docPart>
      <w:docPartPr>
        <w:name w:val="2BFF18F833F04D9B9CF4D1FE5B5C80F0"/>
        <w:category>
          <w:name w:val="常规"/>
          <w:gallery w:val="placeholder"/>
        </w:category>
        <w:types>
          <w:type w:val="bbPlcHdr"/>
        </w:types>
        <w:behaviors>
          <w:behavior w:val="content"/>
        </w:behaviors>
        <w:guid w:val="{31171EDE-11AF-41CD-8FB4-DCB747DFB9D7}"/>
      </w:docPartPr>
      <w:docPartBody>
        <w:p w:rsidR="005701AE" w:rsidRDefault="003C541B">
          <w:pPr>
            <w:pStyle w:val="2BFF18F833F04D9B9CF4D1FE5B5C80F0"/>
          </w:pPr>
          <w:r w:rsidRPr="00511FDF">
            <w:rPr>
              <w:rStyle w:val="placeholder1Char"/>
            </w:rPr>
            <w:t>____</w:t>
          </w:r>
          <w:r w:rsidRPr="00511FDF">
            <w:rPr>
              <w:rStyle w:val="placeholder1Char"/>
              <w:rFonts w:hint="eastAsia"/>
            </w:rPr>
            <w:t>__</w:t>
          </w:r>
        </w:p>
      </w:docPartBody>
    </w:docPart>
    <w:docPart>
      <w:docPartPr>
        <w:name w:val="AAE1165450A44E81864627F294AA81E9"/>
        <w:category>
          <w:name w:val="常规"/>
          <w:gallery w:val="placeholder"/>
        </w:category>
        <w:types>
          <w:type w:val="bbPlcHdr"/>
        </w:types>
        <w:behaviors>
          <w:behavior w:val="content"/>
        </w:behaviors>
        <w:guid w:val="{4A47310B-7B60-4E21-93C1-DC53B5BD928B}"/>
      </w:docPartPr>
      <w:docPartBody>
        <w:p w:rsidR="005701AE" w:rsidRDefault="003C541B">
          <w:pPr>
            <w:pStyle w:val="AAE1165450A44E81864627F294AA81E9"/>
          </w:pPr>
          <w:r w:rsidRPr="00511FDF">
            <w:rPr>
              <w:rStyle w:val="placeholder1Char"/>
            </w:rPr>
            <w:t>_______</w:t>
          </w:r>
        </w:p>
      </w:docPartBody>
    </w:docPart>
    <w:docPart>
      <w:docPartPr>
        <w:name w:val="918660B8759645DEB2927921DF7835AA"/>
        <w:category>
          <w:name w:val="常规"/>
          <w:gallery w:val="placeholder"/>
        </w:category>
        <w:types>
          <w:type w:val="bbPlcHdr"/>
        </w:types>
        <w:behaviors>
          <w:behavior w:val="content"/>
        </w:behaviors>
        <w:guid w:val="{808E939E-B671-4CDE-A985-40663F6D4900}"/>
      </w:docPartPr>
      <w:docPartBody>
        <w:p w:rsidR="005701AE" w:rsidRDefault="003C541B">
          <w:pPr>
            <w:pStyle w:val="918660B8759645DEB2927921DF7835AA"/>
          </w:pPr>
          <w:r w:rsidRPr="00511FDF">
            <w:rPr>
              <w:rStyle w:val="placeholder1Char"/>
            </w:rPr>
            <w:t>_________</w:t>
          </w:r>
        </w:p>
      </w:docPartBody>
    </w:docPart>
    <w:docPart>
      <w:docPartPr>
        <w:name w:val="5B5EC1E5221D4723B96615D3711D7CCC"/>
        <w:category>
          <w:name w:val="常规"/>
          <w:gallery w:val="placeholder"/>
        </w:category>
        <w:types>
          <w:type w:val="bbPlcHdr"/>
        </w:types>
        <w:behaviors>
          <w:behavior w:val="content"/>
        </w:behaviors>
        <w:guid w:val="{A7306217-D5FD-449C-8B41-9AA8922139CC}"/>
      </w:docPartPr>
      <w:docPartBody>
        <w:p w:rsidR="005701AE" w:rsidRDefault="003C541B">
          <w:pPr>
            <w:pStyle w:val="5B5EC1E5221D4723B96615D3711D7CCC"/>
          </w:pPr>
          <w:r w:rsidRPr="00511FDF">
            <w:rPr>
              <w:rStyle w:val="placeholder1Char"/>
            </w:rPr>
            <w:t>______</w:t>
          </w:r>
        </w:p>
      </w:docPartBody>
    </w:docPart>
    <w:docPart>
      <w:docPartPr>
        <w:name w:val="48DF1BA9F6734A65959D7F7FF6B6D3DF"/>
        <w:category>
          <w:name w:val="常规"/>
          <w:gallery w:val="placeholder"/>
        </w:category>
        <w:types>
          <w:type w:val="bbPlcHdr"/>
        </w:types>
        <w:behaviors>
          <w:behavior w:val="content"/>
        </w:behaviors>
        <w:guid w:val="{795A7750-16DE-4727-B6B6-B689D7725E62}"/>
      </w:docPartPr>
      <w:docPartBody>
        <w:p w:rsidR="005701AE" w:rsidRDefault="003C541B">
          <w:pPr>
            <w:pStyle w:val="48DF1BA9F6734A65959D7F7FF6B6D3DF"/>
          </w:pPr>
          <w:r w:rsidRPr="00511FDF">
            <w:rPr>
              <w:rStyle w:val="placeholder1Char"/>
            </w:rPr>
            <w:t>________</w:t>
          </w:r>
        </w:p>
      </w:docPartBody>
    </w:docPart>
    <w:docPart>
      <w:docPartPr>
        <w:name w:val="D115BB0060754FB29A57976704603B52"/>
        <w:category>
          <w:name w:val="常规"/>
          <w:gallery w:val="placeholder"/>
        </w:category>
        <w:types>
          <w:type w:val="bbPlcHdr"/>
        </w:types>
        <w:behaviors>
          <w:behavior w:val="content"/>
        </w:behaviors>
        <w:guid w:val="{B44A6F07-E9F7-41B8-A9F6-CB57F7EF3C82}"/>
      </w:docPartPr>
      <w:docPartBody>
        <w:p w:rsidR="005701AE" w:rsidRDefault="003C541B">
          <w:pPr>
            <w:pStyle w:val="D115BB0060754FB29A57976704603B52"/>
          </w:pPr>
          <w:r w:rsidRPr="00511FDF">
            <w:rPr>
              <w:rStyle w:val="placeholder1Char"/>
              <w:rFonts w:hint="eastAsia"/>
            </w:rPr>
            <w:t>选择</w:t>
          </w:r>
        </w:p>
      </w:docPartBody>
    </w:docPart>
    <w:docPart>
      <w:docPartPr>
        <w:name w:val="D25D29DD41C6418BB6BA2A73775769DC"/>
        <w:category>
          <w:name w:val="常规"/>
          <w:gallery w:val="placeholder"/>
        </w:category>
        <w:types>
          <w:type w:val="bbPlcHdr"/>
        </w:types>
        <w:behaviors>
          <w:behavior w:val="content"/>
        </w:behaviors>
        <w:guid w:val="{99C7E880-F936-4A06-9411-3D87943CFD3A}"/>
      </w:docPartPr>
      <w:docPartBody>
        <w:p w:rsidR="005701AE" w:rsidRDefault="003C541B">
          <w:pPr>
            <w:pStyle w:val="D25D29DD41C6418BB6BA2A73775769DC"/>
          </w:pPr>
          <w:r w:rsidRPr="00511FDF">
            <w:rPr>
              <w:rStyle w:val="placeholder1Char"/>
            </w:rPr>
            <w:t>_______</w:t>
          </w:r>
        </w:p>
      </w:docPartBody>
    </w:docPart>
    <w:docPart>
      <w:docPartPr>
        <w:name w:val="9A00BC52297E4ED7BE16C516010B93D6"/>
        <w:category>
          <w:name w:val="常规"/>
          <w:gallery w:val="placeholder"/>
        </w:category>
        <w:types>
          <w:type w:val="bbPlcHdr"/>
        </w:types>
        <w:behaviors>
          <w:behavior w:val="content"/>
        </w:behaviors>
        <w:guid w:val="{02565A7B-95BB-4555-AAA4-414A085E3578}"/>
      </w:docPartPr>
      <w:docPartBody>
        <w:p w:rsidR="005701AE" w:rsidRDefault="003C541B">
          <w:pPr>
            <w:pStyle w:val="9A00BC52297E4ED7BE16C516010B93D6"/>
          </w:pPr>
          <w:r w:rsidRPr="00511FDF">
            <w:rPr>
              <w:rStyle w:val="placeholder1Char"/>
              <w:rFonts w:hint="eastAsia"/>
            </w:rPr>
            <w:t>选择</w:t>
          </w:r>
        </w:p>
      </w:docPartBody>
    </w:docPart>
    <w:docPart>
      <w:docPartPr>
        <w:name w:val="165E0F382BA64407A4E18E7BBE7265C7"/>
        <w:category>
          <w:name w:val="常规"/>
          <w:gallery w:val="placeholder"/>
        </w:category>
        <w:types>
          <w:type w:val="bbPlcHdr"/>
        </w:types>
        <w:behaviors>
          <w:behavior w:val="content"/>
        </w:behaviors>
        <w:guid w:val="{58453182-41D9-40C6-9220-A85E37071430}"/>
      </w:docPartPr>
      <w:docPartBody>
        <w:p w:rsidR="005701AE" w:rsidRDefault="003C541B">
          <w:pPr>
            <w:pStyle w:val="165E0F382BA64407A4E18E7BBE7265C7"/>
          </w:pPr>
          <w:r w:rsidRPr="00511FDF">
            <w:rPr>
              <w:rStyle w:val="placeholder1Char"/>
            </w:rPr>
            <w:t>__________</w:t>
          </w:r>
        </w:p>
      </w:docPartBody>
    </w:docPart>
    <w:docPart>
      <w:docPartPr>
        <w:name w:val="323438D598A74B8DA0285F496B8CF24F"/>
        <w:category>
          <w:name w:val="常规"/>
          <w:gallery w:val="placeholder"/>
        </w:category>
        <w:types>
          <w:type w:val="bbPlcHdr"/>
        </w:types>
        <w:behaviors>
          <w:behavior w:val="content"/>
        </w:behaviors>
        <w:guid w:val="{B3AA707F-2E16-4C54-A3CA-9E8FD91529C1}"/>
      </w:docPartPr>
      <w:docPartBody>
        <w:p w:rsidR="005701AE" w:rsidRDefault="003C541B">
          <w:pPr>
            <w:pStyle w:val="323438D598A74B8DA0285F496B8CF24F"/>
          </w:pPr>
          <w:r w:rsidRPr="00511FDF">
            <w:rPr>
              <w:rStyle w:val="placeholder1Char"/>
            </w:rPr>
            <w:t>_______</w:t>
          </w:r>
        </w:p>
      </w:docPartBody>
    </w:docPart>
    <w:docPart>
      <w:docPartPr>
        <w:name w:val="81F45248BC2741EEB18BD129C699F662"/>
        <w:category>
          <w:name w:val="常规"/>
          <w:gallery w:val="placeholder"/>
        </w:category>
        <w:types>
          <w:type w:val="bbPlcHdr"/>
        </w:types>
        <w:behaviors>
          <w:behavior w:val="content"/>
        </w:behaviors>
        <w:guid w:val="{0456EBFA-1B46-46F6-99F4-6A446504DAD2}"/>
      </w:docPartPr>
      <w:docPartBody>
        <w:p w:rsidR="005701AE" w:rsidRDefault="003C541B">
          <w:pPr>
            <w:pStyle w:val="81F45248BC2741EEB18BD129C699F662"/>
          </w:pPr>
          <w:r w:rsidRPr="00511FDF">
            <w:rPr>
              <w:rStyle w:val="placeholder1Char"/>
            </w:rPr>
            <w:t>_______</w:t>
          </w:r>
        </w:p>
      </w:docPartBody>
    </w:docPart>
    <w:docPart>
      <w:docPartPr>
        <w:name w:val="8B5EA011272A436EB5B38C3A2051E211"/>
        <w:category>
          <w:name w:val="常规"/>
          <w:gallery w:val="placeholder"/>
        </w:category>
        <w:types>
          <w:type w:val="bbPlcHdr"/>
        </w:types>
        <w:behaviors>
          <w:behavior w:val="content"/>
        </w:behaviors>
        <w:guid w:val="{5BD7746D-42EA-42C9-82ED-E561BBA7BB77}"/>
      </w:docPartPr>
      <w:docPartBody>
        <w:p w:rsidR="005701AE" w:rsidRDefault="003C541B">
          <w:pPr>
            <w:pStyle w:val="8B5EA011272A436EB5B38C3A2051E211"/>
          </w:pPr>
          <w:r w:rsidRPr="00511FDF">
            <w:rPr>
              <w:rStyle w:val="placeholder1Char"/>
            </w:rPr>
            <w:t>___________</w:t>
          </w:r>
        </w:p>
      </w:docPartBody>
    </w:docPart>
    <w:docPart>
      <w:docPartPr>
        <w:name w:val="EE6103899E0544EE963FD9EDF70FD7F2"/>
        <w:category>
          <w:name w:val="常规"/>
          <w:gallery w:val="placeholder"/>
        </w:category>
        <w:types>
          <w:type w:val="bbPlcHdr"/>
        </w:types>
        <w:behaviors>
          <w:behavior w:val="content"/>
        </w:behaviors>
        <w:guid w:val="{1599EE9F-68D5-4C99-8521-9885528036CF}"/>
      </w:docPartPr>
      <w:docPartBody>
        <w:p w:rsidR="005701AE" w:rsidRDefault="003C541B">
          <w:pPr>
            <w:pStyle w:val="EE6103899E0544EE963FD9EDF70FD7F2"/>
          </w:pPr>
          <w:r w:rsidRPr="00511FDF">
            <w:rPr>
              <w:rStyle w:val="placeholder1Char"/>
            </w:rPr>
            <w:t>______</w:t>
          </w:r>
          <w:r w:rsidRPr="00511FDF">
            <w:rPr>
              <w:rStyle w:val="placeholder1Char"/>
              <w:rFonts w:hint="eastAsia"/>
            </w:rPr>
            <w:t>__</w:t>
          </w:r>
        </w:p>
      </w:docPartBody>
    </w:docPart>
    <w:docPart>
      <w:docPartPr>
        <w:name w:val="89301D754F30428286F16FB0750C4E2E"/>
        <w:category>
          <w:name w:val="常规"/>
          <w:gallery w:val="placeholder"/>
        </w:category>
        <w:types>
          <w:type w:val="bbPlcHdr"/>
        </w:types>
        <w:behaviors>
          <w:behavior w:val="content"/>
        </w:behaviors>
        <w:guid w:val="{21D07FC9-7978-417C-ADF7-9280E6F0F191}"/>
      </w:docPartPr>
      <w:docPartBody>
        <w:p w:rsidR="005701AE" w:rsidRDefault="003C541B">
          <w:pPr>
            <w:pStyle w:val="89301D754F30428286F16FB0750C4E2E"/>
          </w:pPr>
          <w:r w:rsidRPr="00511FDF">
            <w:rPr>
              <w:rStyle w:val="placeholder1Char"/>
            </w:rPr>
            <w:t>________</w:t>
          </w:r>
        </w:p>
      </w:docPartBody>
    </w:docPart>
    <w:docPart>
      <w:docPartPr>
        <w:name w:val="0F873501A926457E95E16F357E3470FD"/>
        <w:category>
          <w:name w:val="常规"/>
          <w:gallery w:val="placeholder"/>
        </w:category>
        <w:types>
          <w:type w:val="bbPlcHdr"/>
        </w:types>
        <w:behaviors>
          <w:behavior w:val="content"/>
        </w:behaviors>
        <w:guid w:val="{C8AB7E27-C970-43A6-B989-BE1D983194B1}"/>
      </w:docPartPr>
      <w:docPartBody>
        <w:p w:rsidR="005701AE" w:rsidRDefault="003C541B">
          <w:pPr>
            <w:pStyle w:val="0F873501A926457E95E16F357E3470FD"/>
          </w:pPr>
          <w:r w:rsidRPr="00511FDF">
            <w:rPr>
              <w:rStyle w:val="placeholder1Char"/>
            </w:rPr>
            <w:t>______</w:t>
          </w:r>
        </w:p>
      </w:docPartBody>
    </w:docPart>
    <w:docPart>
      <w:docPartPr>
        <w:name w:val="E1C632B4C7184C288BA1BF63BDD3C65E"/>
        <w:category>
          <w:name w:val="常规"/>
          <w:gallery w:val="placeholder"/>
        </w:category>
        <w:types>
          <w:type w:val="bbPlcHdr"/>
        </w:types>
        <w:behaviors>
          <w:behavior w:val="content"/>
        </w:behaviors>
        <w:guid w:val="{5882F979-74C6-498C-BE4D-33C03625C670}"/>
      </w:docPartPr>
      <w:docPartBody>
        <w:p w:rsidR="005701AE" w:rsidRDefault="003C541B">
          <w:pPr>
            <w:pStyle w:val="E1C632B4C7184C288BA1BF63BDD3C65E"/>
          </w:pPr>
          <w:r w:rsidRPr="00511FDF">
            <w:rPr>
              <w:rStyle w:val="placeholder1Char"/>
            </w:rPr>
            <w:t>________</w:t>
          </w:r>
        </w:p>
      </w:docPartBody>
    </w:docPart>
    <w:docPart>
      <w:docPartPr>
        <w:name w:val="8F420CE5C1B94B4591124F9936CFB60A"/>
        <w:category>
          <w:name w:val="常规"/>
          <w:gallery w:val="placeholder"/>
        </w:category>
        <w:types>
          <w:type w:val="bbPlcHdr"/>
        </w:types>
        <w:behaviors>
          <w:behavior w:val="content"/>
        </w:behaviors>
        <w:guid w:val="{F181D98F-EBAD-48EC-AC21-53020DAC2625}"/>
      </w:docPartPr>
      <w:docPartBody>
        <w:p w:rsidR="005701AE" w:rsidRDefault="003C541B">
          <w:pPr>
            <w:pStyle w:val="8F420CE5C1B94B4591124F9936CFB60A"/>
          </w:pPr>
          <w:r w:rsidRPr="00511FDF">
            <w:rPr>
              <w:rStyle w:val="placeholder1Char"/>
            </w:rPr>
            <w:t>________</w:t>
          </w:r>
        </w:p>
      </w:docPartBody>
    </w:docPart>
    <w:docPart>
      <w:docPartPr>
        <w:name w:val="35E24AB6656E4DCD9446B7562E3B1C11"/>
        <w:category>
          <w:name w:val="常规"/>
          <w:gallery w:val="placeholder"/>
        </w:category>
        <w:types>
          <w:type w:val="bbPlcHdr"/>
        </w:types>
        <w:behaviors>
          <w:behavior w:val="content"/>
        </w:behaviors>
        <w:guid w:val="{3BD788EB-DD5D-4298-AD8F-57F1932A641C}"/>
      </w:docPartPr>
      <w:docPartBody>
        <w:p w:rsidR="005701AE" w:rsidRDefault="003C541B">
          <w:pPr>
            <w:pStyle w:val="35E24AB6656E4DCD9446B7562E3B1C11"/>
          </w:pPr>
          <w:r w:rsidRPr="00511FDF">
            <w:rPr>
              <w:rStyle w:val="placeholder1Char"/>
            </w:rPr>
            <w:t>__________</w:t>
          </w:r>
        </w:p>
      </w:docPartBody>
    </w:docPart>
    <w:docPart>
      <w:docPartPr>
        <w:name w:val="A3775A3A90EA459B96C5627370D8CD79"/>
        <w:category>
          <w:name w:val="常规"/>
          <w:gallery w:val="placeholder"/>
        </w:category>
        <w:types>
          <w:type w:val="bbPlcHdr"/>
        </w:types>
        <w:behaviors>
          <w:behavior w:val="content"/>
        </w:behaviors>
        <w:guid w:val="{4ECFC455-20E1-4901-8A85-202278CBE4CF}"/>
      </w:docPartPr>
      <w:docPartBody>
        <w:p w:rsidR="005701AE" w:rsidRDefault="003C541B">
          <w:pPr>
            <w:pStyle w:val="A3775A3A90EA459B96C5627370D8CD79"/>
          </w:pPr>
          <w:r w:rsidRPr="00511FDF">
            <w:rPr>
              <w:rStyle w:val="placeholder1Char"/>
            </w:rPr>
            <w:t>__________</w:t>
          </w:r>
        </w:p>
      </w:docPartBody>
    </w:docPart>
    <w:docPart>
      <w:docPartPr>
        <w:name w:val="1A18B69CAEE348D28DA171521B480DB5"/>
        <w:category>
          <w:name w:val="常规"/>
          <w:gallery w:val="placeholder"/>
        </w:category>
        <w:types>
          <w:type w:val="bbPlcHdr"/>
        </w:types>
        <w:behaviors>
          <w:behavior w:val="content"/>
        </w:behaviors>
        <w:guid w:val="{1CF50B8E-B3B6-49A5-9E60-10F3A4B46BBB}"/>
      </w:docPartPr>
      <w:docPartBody>
        <w:p w:rsidR="005701AE" w:rsidRDefault="003C541B">
          <w:pPr>
            <w:pStyle w:val="1A18B69CAEE348D28DA171521B480DB5"/>
          </w:pPr>
          <w:r w:rsidRPr="00511FDF">
            <w:rPr>
              <w:rStyle w:val="placeholder1Char"/>
            </w:rPr>
            <w:t>________</w:t>
          </w:r>
        </w:p>
      </w:docPartBody>
    </w:docPart>
    <w:docPart>
      <w:docPartPr>
        <w:name w:val="FBDD9C32208946FB9362173A90BD1A8F"/>
        <w:category>
          <w:name w:val="常规"/>
          <w:gallery w:val="placeholder"/>
        </w:category>
        <w:types>
          <w:type w:val="bbPlcHdr"/>
        </w:types>
        <w:behaviors>
          <w:behavior w:val="content"/>
        </w:behaviors>
        <w:guid w:val="{C94C2EC1-CEAE-4193-8EA4-A8F96D20D5B7}"/>
      </w:docPartPr>
      <w:docPartBody>
        <w:p w:rsidR="005701AE" w:rsidRDefault="003C541B">
          <w:pPr>
            <w:pStyle w:val="FBDD9C32208946FB9362173A90BD1A8F"/>
          </w:pPr>
          <w:r w:rsidRPr="00511FDF">
            <w:rPr>
              <w:rStyle w:val="placeholder1Char"/>
            </w:rPr>
            <w:t>__________</w:t>
          </w:r>
        </w:p>
      </w:docPartBody>
    </w:docPart>
    <w:docPart>
      <w:docPartPr>
        <w:name w:val="20B5A7A485BF4441A8F821A08DDCF24F"/>
        <w:category>
          <w:name w:val="常规"/>
          <w:gallery w:val="placeholder"/>
        </w:category>
        <w:types>
          <w:type w:val="bbPlcHdr"/>
        </w:types>
        <w:behaviors>
          <w:behavior w:val="content"/>
        </w:behaviors>
        <w:guid w:val="{BA248441-4F8C-4E48-8427-D10D9554ECFB}"/>
      </w:docPartPr>
      <w:docPartBody>
        <w:p w:rsidR="005701AE" w:rsidRDefault="003C541B">
          <w:pPr>
            <w:pStyle w:val="20B5A7A485BF4441A8F821A08DDCF24F"/>
          </w:pPr>
          <w:r w:rsidRPr="00511FDF">
            <w:rPr>
              <w:rStyle w:val="placeholder1Char"/>
              <w:rFonts w:hint="eastAsia"/>
            </w:rPr>
            <w:t>__________</w:t>
          </w:r>
        </w:p>
      </w:docPartBody>
    </w:docPart>
    <w:docPart>
      <w:docPartPr>
        <w:name w:val="8982DAEC072B4AF4A046D874224A1462"/>
        <w:category>
          <w:name w:val="常规"/>
          <w:gallery w:val="placeholder"/>
        </w:category>
        <w:types>
          <w:type w:val="bbPlcHdr"/>
        </w:types>
        <w:behaviors>
          <w:behavior w:val="content"/>
        </w:behaviors>
        <w:guid w:val="{EB99B90D-EFA2-44DE-89EE-BA5D066A98A1}"/>
      </w:docPartPr>
      <w:docPartBody>
        <w:p w:rsidR="005701AE" w:rsidRDefault="003C541B">
          <w:pPr>
            <w:pStyle w:val="8982DAEC072B4AF4A046D874224A1462"/>
          </w:pPr>
          <w:r w:rsidRPr="00511FDF">
            <w:rPr>
              <w:rStyle w:val="placeholder1Char"/>
            </w:rPr>
            <w:t>________</w:t>
          </w:r>
        </w:p>
      </w:docPartBody>
    </w:docPart>
    <w:docPart>
      <w:docPartPr>
        <w:name w:val="4B07B15F24864681BD12C18F5AEA7765"/>
        <w:category>
          <w:name w:val="常规"/>
          <w:gallery w:val="placeholder"/>
        </w:category>
        <w:types>
          <w:type w:val="bbPlcHdr"/>
        </w:types>
        <w:behaviors>
          <w:behavior w:val="content"/>
        </w:behaviors>
        <w:guid w:val="{F113665B-9A89-4E86-B994-9C1D9EE6161C}"/>
      </w:docPartPr>
      <w:docPartBody>
        <w:p w:rsidR="005701AE" w:rsidRDefault="003C541B">
          <w:pPr>
            <w:pStyle w:val="4B07B15F24864681BD12C18F5AEA7765"/>
          </w:pPr>
          <w:r w:rsidRPr="00511FDF">
            <w:rPr>
              <w:rStyle w:val="placeholder1Char"/>
            </w:rPr>
            <w:t>__________</w:t>
          </w:r>
        </w:p>
      </w:docPartBody>
    </w:docPart>
    <w:docPart>
      <w:docPartPr>
        <w:name w:val="1E9E425A872F4E30A182D62DE208F094"/>
        <w:category>
          <w:name w:val="常规"/>
          <w:gallery w:val="placeholder"/>
        </w:category>
        <w:types>
          <w:type w:val="bbPlcHdr"/>
        </w:types>
        <w:behaviors>
          <w:behavior w:val="content"/>
        </w:behaviors>
        <w:guid w:val="{C993C8AF-D9C2-4008-BE0B-8D81E2E3FAEC}"/>
      </w:docPartPr>
      <w:docPartBody>
        <w:p w:rsidR="005701AE" w:rsidRDefault="003C541B">
          <w:pPr>
            <w:pStyle w:val="1E9E425A872F4E30A182D62DE208F094"/>
          </w:pPr>
          <w:r w:rsidRPr="00511FDF">
            <w:rPr>
              <w:rStyle w:val="placeholder1Char"/>
            </w:rPr>
            <w:t>__________</w:t>
          </w:r>
        </w:p>
      </w:docPartBody>
    </w:docPart>
    <w:docPart>
      <w:docPartPr>
        <w:name w:val="CAA93B96F94148228BD79A429D73AB44"/>
        <w:category>
          <w:name w:val="常规"/>
          <w:gallery w:val="placeholder"/>
        </w:category>
        <w:types>
          <w:type w:val="bbPlcHdr"/>
        </w:types>
        <w:behaviors>
          <w:behavior w:val="content"/>
        </w:behaviors>
        <w:guid w:val="{97BEF9CC-8B15-4F40-9CBD-A13B3CAA9074}"/>
      </w:docPartPr>
      <w:docPartBody>
        <w:p w:rsidR="005701AE" w:rsidRDefault="003C541B">
          <w:pPr>
            <w:pStyle w:val="CAA93B96F94148228BD79A429D73AB44"/>
          </w:pPr>
          <w:r w:rsidRPr="00511FDF">
            <w:rPr>
              <w:rStyle w:val="placeholder1Char"/>
            </w:rPr>
            <w:t>__________</w:t>
          </w:r>
        </w:p>
      </w:docPartBody>
    </w:docPart>
    <w:docPart>
      <w:docPartPr>
        <w:name w:val="429A2B16DE144991B1FCD2E220AEA3B5"/>
        <w:category>
          <w:name w:val="常规"/>
          <w:gallery w:val="placeholder"/>
        </w:category>
        <w:types>
          <w:type w:val="bbPlcHdr"/>
        </w:types>
        <w:behaviors>
          <w:behavior w:val="content"/>
        </w:behaviors>
        <w:guid w:val="{7E53BDA6-159D-4AB6-9A63-38CA95D7ADEE}"/>
      </w:docPartPr>
      <w:docPartBody>
        <w:p w:rsidR="005701AE" w:rsidRDefault="003C541B">
          <w:pPr>
            <w:pStyle w:val="429A2B16DE144991B1FCD2E220AEA3B5"/>
          </w:pPr>
          <w:r w:rsidRPr="00511FDF">
            <w:rPr>
              <w:rStyle w:val="placeholder1Char"/>
            </w:rPr>
            <w:t>__________</w:t>
          </w:r>
        </w:p>
      </w:docPartBody>
    </w:docPart>
    <w:docPart>
      <w:docPartPr>
        <w:name w:val="F8EA04A7C5D74E3493FF572B7F57CD01"/>
        <w:category>
          <w:name w:val="常规"/>
          <w:gallery w:val="placeholder"/>
        </w:category>
        <w:types>
          <w:type w:val="bbPlcHdr"/>
        </w:types>
        <w:behaviors>
          <w:behavior w:val="content"/>
        </w:behaviors>
        <w:guid w:val="{9B952696-B916-4933-BA7E-5BB03D2FC38D}"/>
      </w:docPartPr>
      <w:docPartBody>
        <w:p w:rsidR="005701AE" w:rsidRDefault="003C541B">
          <w:pPr>
            <w:pStyle w:val="F8EA04A7C5D74E3493FF572B7F57CD01"/>
          </w:pPr>
          <w:r w:rsidRPr="00511FDF">
            <w:rPr>
              <w:rStyle w:val="placeholder1Char"/>
            </w:rPr>
            <w:t>________</w:t>
          </w:r>
        </w:p>
      </w:docPartBody>
    </w:docPart>
    <w:docPart>
      <w:docPartPr>
        <w:name w:val="D8D8754396384044BEE90D08C12A63B1"/>
        <w:category>
          <w:name w:val="常规"/>
          <w:gallery w:val="placeholder"/>
        </w:category>
        <w:types>
          <w:type w:val="bbPlcHdr"/>
        </w:types>
        <w:behaviors>
          <w:behavior w:val="content"/>
        </w:behaviors>
        <w:guid w:val="{F89DE4DD-8B0A-41CA-A382-FD43D5035A85}"/>
      </w:docPartPr>
      <w:docPartBody>
        <w:p w:rsidR="005701AE" w:rsidRDefault="003C541B">
          <w:pPr>
            <w:pStyle w:val="D8D8754396384044BEE90D08C12A63B1"/>
          </w:pPr>
          <w:r w:rsidRPr="00511FDF">
            <w:rPr>
              <w:rStyle w:val="placeholder1Char"/>
            </w:rPr>
            <w:t>__________</w:t>
          </w:r>
        </w:p>
      </w:docPartBody>
    </w:docPart>
    <w:docPart>
      <w:docPartPr>
        <w:name w:val="11BB106D889F48FDBDA5711C45E897CA"/>
        <w:category>
          <w:name w:val="常规"/>
          <w:gallery w:val="placeholder"/>
        </w:category>
        <w:types>
          <w:type w:val="bbPlcHdr"/>
        </w:types>
        <w:behaviors>
          <w:behavior w:val="content"/>
        </w:behaviors>
        <w:guid w:val="{51AB0F18-B344-4219-B1A3-994538EF4418}"/>
      </w:docPartPr>
      <w:docPartBody>
        <w:p w:rsidR="005701AE" w:rsidRDefault="003C541B">
          <w:pPr>
            <w:pStyle w:val="11BB106D889F48FDBDA5711C45E897CA"/>
          </w:pPr>
          <w:r w:rsidRPr="00511FDF">
            <w:rPr>
              <w:rStyle w:val="placeholder1Char"/>
            </w:rPr>
            <w:t>__________</w:t>
          </w:r>
        </w:p>
      </w:docPartBody>
    </w:docPart>
    <w:docPart>
      <w:docPartPr>
        <w:name w:val="427362F9D7B34795BD941890343AE62E"/>
        <w:category>
          <w:name w:val="常规"/>
          <w:gallery w:val="placeholder"/>
        </w:category>
        <w:types>
          <w:type w:val="bbPlcHdr"/>
        </w:types>
        <w:behaviors>
          <w:behavior w:val="content"/>
        </w:behaviors>
        <w:guid w:val="{9683BC45-FDE9-4D0D-AE69-DDDB1287FEDA}"/>
      </w:docPartPr>
      <w:docPartBody>
        <w:p w:rsidR="005701AE" w:rsidRDefault="003C541B">
          <w:pPr>
            <w:pStyle w:val="427362F9D7B34795BD941890343AE62E"/>
          </w:pPr>
          <w:r w:rsidRPr="00511FDF">
            <w:rPr>
              <w:rStyle w:val="placeholder1Char"/>
            </w:rPr>
            <w:t>__________</w:t>
          </w:r>
        </w:p>
      </w:docPartBody>
    </w:docPart>
    <w:docPart>
      <w:docPartPr>
        <w:name w:val="2AAE185C22AB4573944A0E7FF26687D7"/>
        <w:category>
          <w:name w:val="常规"/>
          <w:gallery w:val="placeholder"/>
        </w:category>
        <w:types>
          <w:type w:val="bbPlcHdr"/>
        </w:types>
        <w:behaviors>
          <w:behavior w:val="content"/>
        </w:behaviors>
        <w:guid w:val="{1C3F73F0-7E67-4CDF-9FC8-20E6EEE76F10}"/>
      </w:docPartPr>
      <w:docPartBody>
        <w:p w:rsidR="005701AE" w:rsidRDefault="003C541B">
          <w:pPr>
            <w:pStyle w:val="2AAE185C22AB4573944A0E7FF26687D7"/>
          </w:pPr>
          <w:r w:rsidRPr="00511FDF">
            <w:rPr>
              <w:rStyle w:val="placeholder1Char"/>
            </w:rPr>
            <w:t>________</w:t>
          </w:r>
        </w:p>
      </w:docPartBody>
    </w:docPart>
    <w:docPart>
      <w:docPartPr>
        <w:name w:val="1985639BD8B14E16AD63387C83A5D60E"/>
        <w:category>
          <w:name w:val="常规"/>
          <w:gallery w:val="placeholder"/>
        </w:category>
        <w:types>
          <w:type w:val="bbPlcHdr"/>
        </w:types>
        <w:behaviors>
          <w:behavior w:val="content"/>
        </w:behaviors>
        <w:guid w:val="{1ACDEEF9-A756-4902-9DF9-269A55C1D722}"/>
      </w:docPartPr>
      <w:docPartBody>
        <w:p w:rsidR="005701AE" w:rsidRDefault="003C541B">
          <w:pPr>
            <w:pStyle w:val="1985639BD8B14E16AD63387C83A5D60E"/>
          </w:pPr>
          <w:r w:rsidRPr="00511FDF">
            <w:rPr>
              <w:rStyle w:val="placeholder1Char"/>
            </w:rPr>
            <w:t>__________</w:t>
          </w:r>
        </w:p>
      </w:docPartBody>
    </w:docPart>
    <w:docPart>
      <w:docPartPr>
        <w:name w:val="70E4FB4ACF7241E39DEA313C733DE8FD"/>
        <w:category>
          <w:name w:val="常规"/>
          <w:gallery w:val="placeholder"/>
        </w:category>
        <w:types>
          <w:type w:val="bbPlcHdr"/>
        </w:types>
        <w:behaviors>
          <w:behavior w:val="content"/>
        </w:behaviors>
        <w:guid w:val="{A4690060-DD82-4075-A3C7-4ABBE25CF53D}"/>
      </w:docPartPr>
      <w:docPartBody>
        <w:p w:rsidR="005701AE" w:rsidRDefault="003C541B">
          <w:pPr>
            <w:pStyle w:val="70E4FB4ACF7241E39DEA313C733DE8FD"/>
          </w:pPr>
          <w:r w:rsidRPr="00511FDF">
            <w:rPr>
              <w:rStyle w:val="placeholder1Char"/>
              <w:rFonts w:hint="eastAsia"/>
            </w:rPr>
            <w:t>选择</w:t>
          </w:r>
        </w:p>
      </w:docPartBody>
    </w:docPart>
    <w:docPart>
      <w:docPartPr>
        <w:name w:val="0F813674A4F84912868F3E5BF9F77B80"/>
        <w:category>
          <w:name w:val="常规"/>
          <w:gallery w:val="placeholder"/>
        </w:category>
        <w:types>
          <w:type w:val="bbPlcHdr"/>
        </w:types>
        <w:behaviors>
          <w:behavior w:val="content"/>
        </w:behaviors>
        <w:guid w:val="{39231DBA-C8CC-4C88-AC50-3CBE5CEDF8E5}"/>
      </w:docPartPr>
      <w:docPartBody>
        <w:p w:rsidR="005701AE" w:rsidRDefault="003C541B">
          <w:pPr>
            <w:pStyle w:val="0F813674A4F84912868F3E5BF9F77B80"/>
          </w:pPr>
          <w:r w:rsidRPr="00511FDF">
            <w:rPr>
              <w:rStyle w:val="placeholder1Char"/>
            </w:rPr>
            <w:t>__________</w:t>
          </w:r>
        </w:p>
      </w:docPartBody>
    </w:docPart>
    <w:docPart>
      <w:docPartPr>
        <w:name w:val="A08635D354A34285BEA5E26B9F83B42E"/>
        <w:category>
          <w:name w:val="常规"/>
          <w:gallery w:val="placeholder"/>
        </w:category>
        <w:types>
          <w:type w:val="bbPlcHdr"/>
        </w:types>
        <w:behaviors>
          <w:behavior w:val="content"/>
        </w:behaviors>
        <w:guid w:val="{2097D604-2C3B-4976-8927-DB7FB48BF58D}"/>
      </w:docPartPr>
      <w:docPartBody>
        <w:p w:rsidR="005701AE" w:rsidRDefault="003C541B">
          <w:pPr>
            <w:pStyle w:val="A08635D354A34285BEA5E26B9F83B42E"/>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4418861E49064641B160FE735E1BD2CC"/>
        <w:category>
          <w:name w:val="常规"/>
          <w:gallery w:val="placeholder"/>
        </w:category>
        <w:types>
          <w:type w:val="bbPlcHdr"/>
        </w:types>
        <w:behaviors>
          <w:behavior w:val="content"/>
        </w:behaviors>
        <w:guid w:val="{5637A93B-C87A-42F9-B833-72C7D7EA243A}"/>
      </w:docPartPr>
      <w:docPartBody>
        <w:p w:rsidR="005701AE" w:rsidRDefault="003C541B">
          <w:pPr>
            <w:pStyle w:val="4418861E49064641B160FE735E1BD2CC"/>
          </w:pPr>
          <w:r w:rsidRPr="00F254F3">
            <w:rPr>
              <w:rStyle w:val="a3"/>
              <w:rFonts w:hint="eastAsia"/>
            </w:rPr>
            <w:t>单击此处输入文字。</w:t>
          </w:r>
        </w:p>
      </w:docPartBody>
    </w:docPart>
    <w:docPart>
      <w:docPartPr>
        <w:name w:val="407911B252034F4A8B0AFB35B2E8A2CD"/>
        <w:category>
          <w:name w:val="常规"/>
          <w:gallery w:val="placeholder"/>
        </w:category>
        <w:types>
          <w:type w:val="bbPlcHdr"/>
        </w:types>
        <w:behaviors>
          <w:behavior w:val="content"/>
        </w:behaviors>
        <w:guid w:val="{DE39B5CD-9867-4D16-B487-1C2C47C22C0A}"/>
      </w:docPartPr>
      <w:docPartBody>
        <w:p w:rsidR="005701AE" w:rsidRDefault="003C541B">
          <w:pPr>
            <w:pStyle w:val="407911B252034F4A8B0AFB35B2E8A2CD"/>
          </w:pPr>
          <w:r>
            <w:rPr>
              <w:rStyle w:val="placeholder1Char"/>
            </w:rPr>
            <w:t>________</w:t>
          </w:r>
        </w:p>
      </w:docPartBody>
    </w:docPart>
    <w:docPart>
      <w:docPartPr>
        <w:name w:val="F2267A166EE24AB7AE3BE8B0E7F94CB2"/>
        <w:category>
          <w:name w:val="常规"/>
          <w:gallery w:val="placeholder"/>
        </w:category>
        <w:types>
          <w:type w:val="bbPlcHdr"/>
        </w:types>
        <w:behaviors>
          <w:behavior w:val="content"/>
        </w:behaviors>
        <w:guid w:val="{214B3EE3-2870-4C4F-AC5C-13F0D5CA6A16}"/>
      </w:docPartPr>
      <w:docPartBody>
        <w:p w:rsidR="005701AE" w:rsidRDefault="003C541B">
          <w:pPr>
            <w:pStyle w:val="F2267A166EE24AB7AE3BE8B0E7F94CB2"/>
          </w:pPr>
          <w:r>
            <w:rPr>
              <w:rStyle w:val="placeholder1Char"/>
            </w:rPr>
            <w:t>_______</w:t>
          </w:r>
        </w:p>
      </w:docPartBody>
    </w:docPart>
    <w:docPart>
      <w:docPartPr>
        <w:name w:val="982C8763AD6040E78BCC2B978E5558FD"/>
        <w:category>
          <w:name w:val="常规"/>
          <w:gallery w:val="placeholder"/>
        </w:category>
        <w:types>
          <w:type w:val="bbPlcHdr"/>
        </w:types>
        <w:behaviors>
          <w:behavior w:val="content"/>
        </w:behaviors>
        <w:guid w:val="{641FACDB-5B2F-44E2-B73B-BB155F48C4E5}"/>
      </w:docPartPr>
      <w:docPartBody>
        <w:p w:rsidR="005701AE" w:rsidRDefault="003C541B">
          <w:pPr>
            <w:pStyle w:val="982C8763AD6040E78BCC2B978E5558FD"/>
          </w:pPr>
          <w:r>
            <w:rPr>
              <w:rStyle w:val="placeholder1Char"/>
            </w:rPr>
            <w:t>_______</w:t>
          </w:r>
        </w:p>
      </w:docPartBody>
    </w:docPart>
    <w:docPart>
      <w:docPartPr>
        <w:name w:val="AC028BC033C74912ABF2F0727EA00CCF"/>
        <w:category>
          <w:name w:val="常规"/>
          <w:gallery w:val="placeholder"/>
        </w:category>
        <w:types>
          <w:type w:val="bbPlcHdr"/>
        </w:types>
        <w:behaviors>
          <w:behavior w:val="content"/>
        </w:behaviors>
        <w:guid w:val="{06F2E4E3-A736-4C1D-ACC2-D38B1919332C}"/>
      </w:docPartPr>
      <w:docPartBody>
        <w:p w:rsidR="005701AE" w:rsidRDefault="003C541B">
          <w:pPr>
            <w:pStyle w:val="AC028BC033C74912ABF2F0727EA00CCF"/>
          </w:pPr>
          <w:r w:rsidRPr="004727BB">
            <w:rPr>
              <w:rStyle w:val="placeholder1Char"/>
              <w:rFonts w:hint="eastAsia"/>
            </w:rPr>
            <w:t>______</w:t>
          </w:r>
        </w:p>
      </w:docPartBody>
    </w:docPart>
    <w:docPart>
      <w:docPartPr>
        <w:name w:val="2DB53C5F556C4D03B7BD3D9CAA9E5328"/>
        <w:category>
          <w:name w:val="常规"/>
          <w:gallery w:val="placeholder"/>
        </w:category>
        <w:types>
          <w:type w:val="bbPlcHdr"/>
        </w:types>
        <w:behaviors>
          <w:behavior w:val="content"/>
        </w:behaviors>
        <w:guid w:val="{CFF5D01F-D2B4-4233-9080-3D493D4B0841}"/>
      </w:docPartPr>
      <w:docPartBody>
        <w:p w:rsidR="005701AE" w:rsidRDefault="003C541B">
          <w:pPr>
            <w:pStyle w:val="2DB53C5F556C4D03B7BD3D9CAA9E5328"/>
          </w:pPr>
          <w:r w:rsidRPr="00511FDF">
            <w:rPr>
              <w:rStyle w:val="placeholder1Char"/>
            </w:rPr>
            <w:t>______</w:t>
          </w:r>
        </w:p>
      </w:docPartBody>
    </w:docPart>
    <w:docPart>
      <w:docPartPr>
        <w:name w:val="511767281E094A66865B6388A3B1CC4D"/>
        <w:category>
          <w:name w:val="常规"/>
          <w:gallery w:val="placeholder"/>
        </w:category>
        <w:types>
          <w:type w:val="bbPlcHdr"/>
        </w:types>
        <w:behaviors>
          <w:behavior w:val="content"/>
        </w:behaviors>
        <w:guid w:val="{3B4CC138-DFA2-44E8-85D5-B9FBD716B061}"/>
      </w:docPartPr>
      <w:docPartBody>
        <w:p w:rsidR="005701AE" w:rsidRDefault="003C541B">
          <w:pPr>
            <w:pStyle w:val="511767281E094A66865B6388A3B1CC4D"/>
          </w:pPr>
          <w:r w:rsidRPr="00511FDF">
            <w:rPr>
              <w:rStyle w:val="placeholder1Char"/>
              <w:rFonts w:hint="eastAsia"/>
            </w:rPr>
            <w:t>选择</w:t>
          </w:r>
        </w:p>
      </w:docPartBody>
    </w:docPart>
    <w:docPart>
      <w:docPartPr>
        <w:name w:val="06251FB9DC2146E88615C04EE462CC95"/>
        <w:category>
          <w:name w:val="常规"/>
          <w:gallery w:val="placeholder"/>
        </w:category>
        <w:types>
          <w:type w:val="bbPlcHdr"/>
        </w:types>
        <w:behaviors>
          <w:behavior w:val="content"/>
        </w:behaviors>
        <w:guid w:val="{744507BD-C6AF-4A7A-A417-2DD982C9A1C8}"/>
      </w:docPartPr>
      <w:docPartBody>
        <w:p w:rsidR="005701AE" w:rsidRDefault="003C541B">
          <w:pPr>
            <w:pStyle w:val="06251FB9DC2146E88615C04EE462CC95"/>
          </w:pPr>
          <w:r>
            <w:rPr>
              <w:rStyle w:val="placeholder1Char"/>
            </w:rPr>
            <w:t>_______</w:t>
          </w:r>
        </w:p>
      </w:docPartBody>
    </w:docPart>
    <w:docPart>
      <w:docPartPr>
        <w:name w:val="2748ACA43DFE4078A4ED7DC1881404C2"/>
        <w:category>
          <w:name w:val="常规"/>
          <w:gallery w:val="placeholder"/>
        </w:category>
        <w:types>
          <w:type w:val="bbPlcHdr"/>
        </w:types>
        <w:behaviors>
          <w:behavior w:val="content"/>
        </w:behaviors>
        <w:guid w:val="{DAEB7832-82DF-418A-9AC8-75F48052E203}"/>
      </w:docPartPr>
      <w:docPartBody>
        <w:p w:rsidR="005701AE" w:rsidRDefault="003C541B">
          <w:pPr>
            <w:pStyle w:val="2748ACA43DFE4078A4ED7DC1881404C2"/>
          </w:pPr>
          <w:r w:rsidRPr="00261BF4">
            <w:rPr>
              <w:rStyle w:val="placeholder2Char"/>
              <w:rFonts w:hint="eastAsia"/>
            </w:rPr>
            <w:t>点击选择日期</w:t>
          </w:r>
        </w:p>
      </w:docPartBody>
    </w:docPart>
    <w:docPart>
      <w:docPartPr>
        <w:name w:val="62F325DC405A4B2B9864CAF60ACFE4E3"/>
        <w:category>
          <w:name w:val="常规"/>
          <w:gallery w:val="placeholder"/>
        </w:category>
        <w:types>
          <w:type w:val="bbPlcHdr"/>
        </w:types>
        <w:behaviors>
          <w:behavior w:val="content"/>
        </w:behaviors>
        <w:guid w:val="{A08965F4-7DFC-459E-8ED8-838B3BC79A0E}"/>
      </w:docPartPr>
      <w:docPartBody>
        <w:p w:rsidR="005701AE" w:rsidRDefault="003C541B">
          <w:pPr>
            <w:pStyle w:val="62F325DC405A4B2B9864CAF60ACFE4E3"/>
          </w:pPr>
          <w:r>
            <w:rPr>
              <w:rStyle w:val="placeholder1Char"/>
            </w:rPr>
            <w:t>_______</w:t>
          </w:r>
        </w:p>
      </w:docPartBody>
    </w:docPart>
    <w:docPart>
      <w:docPartPr>
        <w:name w:val="975FC110770F49C784979B775C71D61D"/>
        <w:category>
          <w:name w:val="常规"/>
          <w:gallery w:val="placeholder"/>
        </w:category>
        <w:types>
          <w:type w:val="bbPlcHdr"/>
        </w:types>
        <w:behaviors>
          <w:behavior w:val="content"/>
        </w:behaviors>
        <w:guid w:val="{D4E59712-E8F4-4786-90E0-23ECF15475D5}"/>
      </w:docPartPr>
      <w:docPartBody>
        <w:p w:rsidR="005701AE" w:rsidRDefault="003C541B">
          <w:pPr>
            <w:pStyle w:val="975FC110770F49C784979B775C71D61D"/>
          </w:pPr>
          <w:r>
            <w:rPr>
              <w:rStyle w:val="placeholder1Char"/>
            </w:rPr>
            <w:t>_______</w:t>
          </w:r>
        </w:p>
      </w:docPartBody>
    </w:docPart>
    <w:docPart>
      <w:docPartPr>
        <w:name w:val="12BF5D2333F24844AE6E5C5CBA771DC3"/>
        <w:category>
          <w:name w:val="常规"/>
          <w:gallery w:val="placeholder"/>
        </w:category>
        <w:types>
          <w:type w:val="bbPlcHdr"/>
        </w:types>
        <w:behaviors>
          <w:behavior w:val="content"/>
        </w:behaviors>
        <w:guid w:val="{81D4D41E-919D-4045-A211-CA898A681393}"/>
      </w:docPartPr>
      <w:docPartBody>
        <w:p w:rsidR="005701AE" w:rsidRDefault="003C541B">
          <w:pPr>
            <w:pStyle w:val="12BF5D2333F24844AE6E5C5CBA771DC3"/>
          </w:pPr>
          <w:r>
            <w:rPr>
              <w:rStyle w:val="placeholder1Char"/>
            </w:rPr>
            <w:t>_______</w:t>
          </w:r>
        </w:p>
      </w:docPartBody>
    </w:docPart>
    <w:docPart>
      <w:docPartPr>
        <w:name w:val="9673BB6199BA4BDEA937367A7C5860FC"/>
        <w:category>
          <w:name w:val="常规"/>
          <w:gallery w:val="placeholder"/>
        </w:category>
        <w:types>
          <w:type w:val="bbPlcHdr"/>
        </w:types>
        <w:behaviors>
          <w:behavior w:val="content"/>
        </w:behaviors>
        <w:guid w:val="{408B2F7B-438A-4604-895B-74774B41C062}"/>
      </w:docPartPr>
      <w:docPartBody>
        <w:p w:rsidR="005701AE" w:rsidRDefault="003C541B">
          <w:pPr>
            <w:pStyle w:val="9673BB6199BA4BDEA937367A7C5860FC"/>
          </w:pPr>
          <w:r w:rsidRPr="004441D5">
            <w:rPr>
              <w:rStyle w:val="placeholder2Char"/>
              <w:rFonts w:hint="eastAsia"/>
            </w:rPr>
            <w:t>点击选择日期</w:t>
          </w:r>
        </w:p>
      </w:docPartBody>
    </w:docPart>
    <w:docPart>
      <w:docPartPr>
        <w:name w:val="FD55988CB6A249E5A347586FAF8B2DB8"/>
        <w:category>
          <w:name w:val="常规"/>
          <w:gallery w:val="placeholder"/>
        </w:category>
        <w:types>
          <w:type w:val="bbPlcHdr"/>
        </w:types>
        <w:behaviors>
          <w:behavior w:val="content"/>
        </w:behaviors>
        <w:guid w:val="{952AC869-AE2C-42E4-BF49-1D61ECFC9145}"/>
      </w:docPartPr>
      <w:docPartBody>
        <w:p w:rsidR="005701AE" w:rsidRDefault="003C541B">
          <w:pPr>
            <w:pStyle w:val="FD55988CB6A249E5A347586FAF8B2DB8"/>
          </w:pPr>
          <w:r>
            <w:rPr>
              <w:rStyle w:val="placeholder1Char"/>
            </w:rPr>
            <w:t>_______</w:t>
          </w:r>
        </w:p>
      </w:docPartBody>
    </w:docPart>
    <w:docPart>
      <w:docPartPr>
        <w:name w:val="BABA65E12B244EA8AFC099C604B5FF7F"/>
        <w:category>
          <w:name w:val="常规"/>
          <w:gallery w:val="placeholder"/>
        </w:category>
        <w:types>
          <w:type w:val="bbPlcHdr"/>
        </w:types>
        <w:behaviors>
          <w:behavior w:val="content"/>
        </w:behaviors>
        <w:guid w:val="{2F2B5234-0F15-4AC2-9CF7-B4BAFED48B40}"/>
      </w:docPartPr>
      <w:docPartBody>
        <w:p w:rsidR="005701AE" w:rsidRDefault="003C541B">
          <w:pPr>
            <w:pStyle w:val="BABA65E12B244EA8AFC099C604B5FF7F"/>
          </w:pPr>
          <w:r w:rsidRPr="004441D5">
            <w:rPr>
              <w:rStyle w:val="placeholder1Char"/>
            </w:rPr>
            <w:t>_______</w:t>
          </w:r>
        </w:p>
      </w:docPartBody>
    </w:docPart>
    <w:docPart>
      <w:docPartPr>
        <w:name w:val="7B0AE30305274F508FA506C552B49FEE"/>
        <w:category>
          <w:name w:val="常规"/>
          <w:gallery w:val="placeholder"/>
        </w:category>
        <w:types>
          <w:type w:val="bbPlcHdr"/>
        </w:types>
        <w:behaviors>
          <w:behavior w:val="content"/>
        </w:behaviors>
        <w:guid w:val="{74534D01-7A18-4A08-B4D7-37B544D39B77}"/>
      </w:docPartPr>
      <w:docPartBody>
        <w:p w:rsidR="005701AE" w:rsidRDefault="003C541B">
          <w:pPr>
            <w:pStyle w:val="7B0AE30305274F508FA506C552B49FEE"/>
          </w:pPr>
          <w:r>
            <w:rPr>
              <w:rStyle w:val="placeholder1Char"/>
            </w:rPr>
            <w:t>_______</w:t>
          </w:r>
        </w:p>
      </w:docPartBody>
    </w:docPart>
    <w:docPart>
      <w:docPartPr>
        <w:name w:val="0909DEEF0DA041A6A4749EA0A1FC0D3A"/>
        <w:category>
          <w:name w:val="常规"/>
          <w:gallery w:val="placeholder"/>
        </w:category>
        <w:types>
          <w:type w:val="bbPlcHdr"/>
        </w:types>
        <w:behaviors>
          <w:behavior w:val="content"/>
        </w:behaviors>
        <w:guid w:val="{DC60A7A8-6654-4A91-8FE9-B18E2C5A782E}"/>
      </w:docPartPr>
      <w:docPartBody>
        <w:p w:rsidR="005701AE" w:rsidRDefault="003C541B">
          <w:pPr>
            <w:pStyle w:val="0909DEEF0DA041A6A4749EA0A1FC0D3A"/>
          </w:pPr>
          <w:r w:rsidRPr="00261BF4">
            <w:rPr>
              <w:rStyle w:val="placeholder1Char"/>
            </w:rPr>
            <w:t>_________</w:t>
          </w:r>
        </w:p>
      </w:docPartBody>
    </w:docPart>
    <w:docPart>
      <w:docPartPr>
        <w:name w:val="27AC5AA04C16489AB54593441D6B101D"/>
        <w:category>
          <w:name w:val="常规"/>
          <w:gallery w:val="placeholder"/>
        </w:category>
        <w:types>
          <w:type w:val="bbPlcHdr"/>
        </w:types>
        <w:behaviors>
          <w:behavior w:val="content"/>
        </w:behaviors>
        <w:guid w:val="{7A774E71-2A2F-4F52-B230-1D78D1F4A463}"/>
      </w:docPartPr>
      <w:docPartBody>
        <w:p w:rsidR="005701AE" w:rsidRDefault="003C541B">
          <w:pPr>
            <w:pStyle w:val="27AC5AA04C16489AB54593441D6B101D"/>
          </w:pPr>
          <w:r w:rsidRPr="00261BF4">
            <w:rPr>
              <w:rStyle w:val="placeholder1Char"/>
            </w:rPr>
            <w:t>__________</w:t>
          </w:r>
        </w:p>
      </w:docPartBody>
    </w:docPart>
    <w:docPart>
      <w:docPartPr>
        <w:name w:val="F96AAD5A0D8D43F2B9E7EF8E3E796556"/>
        <w:category>
          <w:name w:val="常规"/>
          <w:gallery w:val="placeholder"/>
        </w:category>
        <w:types>
          <w:type w:val="bbPlcHdr"/>
        </w:types>
        <w:behaviors>
          <w:behavior w:val="content"/>
        </w:behaviors>
        <w:guid w:val="{760DE720-EFA5-43DC-A3C4-16ECBD78E7E8}"/>
      </w:docPartPr>
      <w:docPartBody>
        <w:p w:rsidR="005701AE" w:rsidRDefault="003C541B">
          <w:pPr>
            <w:pStyle w:val="F96AAD5A0D8D43F2B9E7EF8E3E796556"/>
          </w:pPr>
          <w:r w:rsidRPr="00261BF4">
            <w:rPr>
              <w:rStyle w:val="placeholder2Char"/>
              <w:rFonts w:hint="eastAsia"/>
            </w:rPr>
            <w:t>选择</w:t>
          </w:r>
        </w:p>
      </w:docPartBody>
    </w:docPart>
    <w:docPart>
      <w:docPartPr>
        <w:name w:val="BADBBDB273784B12856BC8756F4C3465"/>
        <w:category>
          <w:name w:val="常规"/>
          <w:gallery w:val="placeholder"/>
        </w:category>
        <w:types>
          <w:type w:val="bbPlcHdr"/>
        </w:types>
        <w:behaviors>
          <w:behavior w:val="content"/>
        </w:behaviors>
        <w:guid w:val="{C17E07CA-365D-4A6F-83C0-A17BF257FF7E}"/>
      </w:docPartPr>
      <w:docPartBody>
        <w:p w:rsidR="005701AE" w:rsidRDefault="003C541B">
          <w:pPr>
            <w:pStyle w:val="BADBBDB273784B12856BC8756F4C3465"/>
          </w:pPr>
          <w:r w:rsidRPr="00261BF4">
            <w:rPr>
              <w:rStyle w:val="placeholder1Char"/>
              <w:rFonts w:hint="eastAsia"/>
            </w:rPr>
            <w:t>____</w:t>
          </w:r>
        </w:p>
      </w:docPartBody>
    </w:docPart>
    <w:docPart>
      <w:docPartPr>
        <w:name w:val="2EA2DFB73BEB426D85C17576A69FE0C1"/>
        <w:category>
          <w:name w:val="常规"/>
          <w:gallery w:val="placeholder"/>
        </w:category>
        <w:types>
          <w:type w:val="bbPlcHdr"/>
        </w:types>
        <w:behaviors>
          <w:behavior w:val="content"/>
        </w:behaviors>
        <w:guid w:val="{D7647FC4-2A86-4343-92BE-B4DF15160A71}"/>
      </w:docPartPr>
      <w:docPartBody>
        <w:p w:rsidR="005701AE" w:rsidRDefault="003C541B">
          <w:pPr>
            <w:pStyle w:val="2EA2DFB73BEB426D85C17576A69FE0C1"/>
          </w:pPr>
          <w:r w:rsidRPr="00261BF4">
            <w:rPr>
              <w:rStyle w:val="placeholder1Char"/>
            </w:rPr>
            <w:t>______</w:t>
          </w:r>
        </w:p>
      </w:docPartBody>
    </w:docPart>
    <w:docPart>
      <w:docPartPr>
        <w:name w:val="AF6C43DC525647D993CBD18AC3BE7364"/>
        <w:category>
          <w:name w:val="常规"/>
          <w:gallery w:val="placeholder"/>
        </w:category>
        <w:types>
          <w:type w:val="bbPlcHdr"/>
        </w:types>
        <w:behaviors>
          <w:behavior w:val="content"/>
        </w:behaviors>
        <w:guid w:val="{409EA87C-DF9F-4EC6-9BD3-4F406383BC2D}"/>
      </w:docPartPr>
      <w:docPartBody>
        <w:p w:rsidR="005701AE" w:rsidRDefault="003C541B">
          <w:pPr>
            <w:pStyle w:val="AF6C43DC525647D993CBD18AC3BE7364"/>
          </w:pPr>
          <w:r w:rsidRPr="00261BF4">
            <w:rPr>
              <w:rStyle w:val="placeholder1Char"/>
            </w:rPr>
            <w:t>__________</w:t>
          </w:r>
        </w:p>
      </w:docPartBody>
    </w:docPart>
    <w:docPart>
      <w:docPartPr>
        <w:name w:val="D09C0A34305940FEAE5E3ED23F12DEE6"/>
        <w:category>
          <w:name w:val="常规"/>
          <w:gallery w:val="placeholder"/>
        </w:category>
        <w:types>
          <w:type w:val="bbPlcHdr"/>
        </w:types>
        <w:behaviors>
          <w:behavior w:val="content"/>
        </w:behaviors>
        <w:guid w:val="{7CC06B66-83D1-47E1-90B4-E819C1D8D3E1}"/>
      </w:docPartPr>
      <w:docPartBody>
        <w:p w:rsidR="005701AE" w:rsidRDefault="003C541B">
          <w:pPr>
            <w:pStyle w:val="D09C0A34305940FEAE5E3ED23F12DEE6"/>
          </w:pPr>
          <w:r w:rsidRPr="005A4913">
            <w:rPr>
              <w:rStyle w:val="placeholder1Char"/>
              <w:rFonts w:hint="eastAsia"/>
            </w:rPr>
            <w:t>选择</w:t>
          </w:r>
        </w:p>
      </w:docPartBody>
    </w:docPart>
    <w:docPart>
      <w:docPartPr>
        <w:name w:val="9A6E445AC58140FA9D6160FB763F71B6"/>
        <w:category>
          <w:name w:val="常规"/>
          <w:gallery w:val="placeholder"/>
        </w:category>
        <w:types>
          <w:type w:val="bbPlcHdr"/>
        </w:types>
        <w:behaviors>
          <w:behavior w:val="content"/>
        </w:behaviors>
        <w:guid w:val="{F0B93725-03FF-4563-89E0-3C5DFD516FB7}"/>
      </w:docPartPr>
      <w:docPartBody>
        <w:p w:rsidR="005701AE" w:rsidRDefault="003C541B">
          <w:pPr>
            <w:pStyle w:val="9A6E445AC58140FA9D6160FB763F71B6"/>
          </w:pPr>
          <w:r w:rsidRPr="00D45443">
            <w:rPr>
              <w:rStyle w:val="placeholder1Char"/>
              <w:rFonts w:hint="eastAsia"/>
            </w:rPr>
            <w:t>____</w:t>
          </w:r>
        </w:p>
      </w:docPartBody>
    </w:docPart>
    <w:docPart>
      <w:docPartPr>
        <w:name w:val="1825E13AEA21464E9928CAACDC8E126F"/>
        <w:category>
          <w:name w:val="常规"/>
          <w:gallery w:val="placeholder"/>
        </w:category>
        <w:types>
          <w:type w:val="bbPlcHdr"/>
        </w:types>
        <w:behaviors>
          <w:behavior w:val="content"/>
        </w:behaviors>
        <w:guid w:val="{83D21A03-850B-48B4-B052-A40CB342CF8C}"/>
      </w:docPartPr>
      <w:docPartBody>
        <w:p w:rsidR="005701AE" w:rsidRDefault="003C541B">
          <w:pPr>
            <w:pStyle w:val="1825E13AEA21464E9928CAACDC8E126F"/>
          </w:pPr>
          <w:r w:rsidRPr="00D45443">
            <w:rPr>
              <w:rStyle w:val="placeholder1Char"/>
              <w:rFonts w:hint="eastAsia"/>
            </w:rPr>
            <w:t>____</w:t>
          </w:r>
        </w:p>
      </w:docPartBody>
    </w:docPart>
    <w:docPart>
      <w:docPartPr>
        <w:name w:val="C9665F954F6D4D7984E7759D8AC1DBE5"/>
        <w:category>
          <w:name w:val="常规"/>
          <w:gallery w:val="placeholder"/>
        </w:category>
        <w:types>
          <w:type w:val="bbPlcHdr"/>
        </w:types>
        <w:behaviors>
          <w:behavior w:val="content"/>
        </w:behaviors>
        <w:guid w:val="{7B92A3A5-FB0A-4DAD-98AA-A89E22E2DF03}"/>
      </w:docPartPr>
      <w:docPartBody>
        <w:p w:rsidR="005701AE" w:rsidRDefault="003C541B">
          <w:pPr>
            <w:pStyle w:val="C9665F954F6D4D7984E7759D8AC1DBE5"/>
          </w:pPr>
          <w:r w:rsidRPr="00D45443">
            <w:rPr>
              <w:rStyle w:val="placeholder1Char"/>
              <w:rFonts w:hint="eastAsia"/>
            </w:rPr>
            <w:t>____</w:t>
          </w:r>
        </w:p>
      </w:docPartBody>
    </w:docPart>
    <w:docPart>
      <w:docPartPr>
        <w:name w:val="04F20F0DCBB546D3B13E86D4EFCDC56D"/>
        <w:category>
          <w:name w:val="常规"/>
          <w:gallery w:val="placeholder"/>
        </w:category>
        <w:types>
          <w:type w:val="bbPlcHdr"/>
        </w:types>
        <w:behaviors>
          <w:behavior w:val="content"/>
        </w:behaviors>
        <w:guid w:val="{0D5A2429-9D20-49A9-A44C-52FDC0CB6F49}"/>
      </w:docPartPr>
      <w:docPartBody>
        <w:p w:rsidR="005701AE" w:rsidRDefault="003C541B">
          <w:pPr>
            <w:pStyle w:val="04F20F0DCBB546D3B13E86D4EFCDC56D"/>
          </w:pPr>
          <w:r w:rsidRPr="00A82D54">
            <w:rPr>
              <w:rStyle w:val="placeholder1Char"/>
              <w:rFonts w:hint="eastAsia"/>
            </w:rPr>
            <w:t>___________________________________________________________________</w:t>
          </w:r>
        </w:p>
      </w:docPartBody>
    </w:docPart>
    <w:docPart>
      <w:docPartPr>
        <w:name w:val="B639C091DEAC4C38AFBE1F3DD0F09D86"/>
        <w:category>
          <w:name w:val="常规"/>
          <w:gallery w:val="placeholder"/>
        </w:category>
        <w:types>
          <w:type w:val="bbPlcHdr"/>
        </w:types>
        <w:behaviors>
          <w:behavior w:val="content"/>
        </w:behaviors>
        <w:guid w:val="{FA7F4EA7-65E0-47EB-B28F-17B808E9FB34}"/>
      </w:docPartPr>
      <w:docPartBody>
        <w:p w:rsidR="005701AE" w:rsidRDefault="003C541B">
          <w:pPr>
            <w:pStyle w:val="B639C091DEAC4C38AFBE1F3DD0F09D86"/>
          </w:pPr>
          <w:r w:rsidRPr="00D45443">
            <w:rPr>
              <w:rStyle w:val="placeholder1Char"/>
            </w:rPr>
            <w:t>________</w:t>
          </w:r>
        </w:p>
      </w:docPartBody>
    </w:docPart>
    <w:docPart>
      <w:docPartPr>
        <w:name w:val="E1E801E94C5D4308B1F1245356D76524"/>
        <w:category>
          <w:name w:val="常规"/>
          <w:gallery w:val="placeholder"/>
        </w:category>
        <w:types>
          <w:type w:val="bbPlcHdr"/>
        </w:types>
        <w:behaviors>
          <w:behavior w:val="content"/>
        </w:behaviors>
        <w:guid w:val="{EFCE3A79-B0A6-45D0-A9F4-DF8F7D1914E2}"/>
      </w:docPartPr>
      <w:docPartBody>
        <w:p w:rsidR="005701AE" w:rsidRDefault="003C541B">
          <w:pPr>
            <w:pStyle w:val="E1E801E94C5D4308B1F1245356D76524"/>
          </w:pPr>
          <w:r w:rsidRPr="00D45443">
            <w:rPr>
              <w:rStyle w:val="placeholder1Char"/>
            </w:rPr>
            <w:t>__________</w:t>
          </w:r>
        </w:p>
      </w:docPartBody>
    </w:docPart>
    <w:docPart>
      <w:docPartPr>
        <w:name w:val="DA79D30359CD4B679F7AB930CF761B07"/>
        <w:category>
          <w:name w:val="常规"/>
          <w:gallery w:val="placeholder"/>
        </w:category>
        <w:types>
          <w:type w:val="bbPlcHdr"/>
        </w:types>
        <w:behaviors>
          <w:behavior w:val="content"/>
        </w:behaviors>
        <w:guid w:val="{17C0F529-EDAE-4C44-A4EC-2F8AA9F8A774}"/>
      </w:docPartPr>
      <w:docPartBody>
        <w:p w:rsidR="005701AE" w:rsidRDefault="003C541B">
          <w:pPr>
            <w:pStyle w:val="DA79D30359CD4B679F7AB930CF761B07"/>
          </w:pPr>
          <w:r w:rsidRPr="00D45443">
            <w:rPr>
              <w:rStyle w:val="placeholder1Char"/>
            </w:rPr>
            <w:t>______</w:t>
          </w:r>
        </w:p>
      </w:docPartBody>
    </w:docPart>
    <w:docPart>
      <w:docPartPr>
        <w:name w:val="4A29EFA6D22B49D5B7DD01D0661171BF"/>
        <w:category>
          <w:name w:val="常规"/>
          <w:gallery w:val="placeholder"/>
        </w:category>
        <w:types>
          <w:type w:val="bbPlcHdr"/>
        </w:types>
        <w:behaviors>
          <w:behavior w:val="content"/>
        </w:behaviors>
        <w:guid w:val="{F62B08A7-F48D-4B60-B83E-B9C5F0097473}"/>
      </w:docPartPr>
      <w:docPartBody>
        <w:p w:rsidR="005701AE" w:rsidRDefault="003C541B">
          <w:pPr>
            <w:pStyle w:val="4A29EFA6D22B49D5B7DD01D0661171BF"/>
          </w:pPr>
          <w:r w:rsidRPr="00D45443">
            <w:rPr>
              <w:rStyle w:val="placeholder1Char"/>
            </w:rPr>
            <w:t>______</w:t>
          </w:r>
        </w:p>
      </w:docPartBody>
    </w:docPart>
    <w:docPart>
      <w:docPartPr>
        <w:name w:val="EACF3884750E4C90B6904B095577ED2F"/>
        <w:category>
          <w:name w:val="常规"/>
          <w:gallery w:val="placeholder"/>
        </w:category>
        <w:types>
          <w:type w:val="bbPlcHdr"/>
        </w:types>
        <w:behaviors>
          <w:behavior w:val="content"/>
        </w:behaviors>
        <w:guid w:val="{B7AEB148-F522-4F5F-83CE-EB2BB5F4DA60}"/>
      </w:docPartPr>
      <w:docPartBody>
        <w:p w:rsidR="005701AE" w:rsidRDefault="003C541B">
          <w:pPr>
            <w:pStyle w:val="EACF3884750E4C90B6904B095577ED2F"/>
          </w:pPr>
          <w:r w:rsidRPr="00D45443">
            <w:rPr>
              <w:rStyle w:val="placeholder1Char"/>
            </w:rPr>
            <w:t>______</w:t>
          </w:r>
        </w:p>
      </w:docPartBody>
    </w:docPart>
    <w:docPart>
      <w:docPartPr>
        <w:name w:val="A2B68BAABE9044F2B9011EDCC2427972"/>
        <w:category>
          <w:name w:val="常规"/>
          <w:gallery w:val="placeholder"/>
        </w:category>
        <w:types>
          <w:type w:val="bbPlcHdr"/>
        </w:types>
        <w:behaviors>
          <w:behavior w:val="content"/>
        </w:behaviors>
        <w:guid w:val="{5EE6E387-6BFF-4B89-B321-01BB51AC57F1}"/>
      </w:docPartPr>
      <w:docPartBody>
        <w:p w:rsidR="005701AE" w:rsidRDefault="003C541B">
          <w:pPr>
            <w:pStyle w:val="A2B68BAABE9044F2B9011EDCC2427972"/>
          </w:pPr>
          <w:r w:rsidRPr="00D45443">
            <w:rPr>
              <w:rStyle w:val="placeholder1Char"/>
            </w:rPr>
            <w:t>______</w:t>
          </w:r>
        </w:p>
      </w:docPartBody>
    </w:docPart>
    <w:docPart>
      <w:docPartPr>
        <w:name w:val="579D2E3198B74B3BB0FF1CCE4BC9D411"/>
        <w:category>
          <w:name w:val="常规"/>
          <w:gallery w:val="placeholder"/>
        </w:category>
        <w:types>
          <w:type w:val="bbPlcHdr"/>
        </w:types>
        <w:behaviors>
          <w:behavior w:val="content"/>
        </w:behaviors>
        <w:guid w:val="{EF3DAB90-E5F5-4D32-BAB4-8E0025E8D2C1}"/>
      </w:docPartPr>
      <w:docPartBody>
        <w:p w:rsidR="005701AE" w:rsidRDefault="003C541B">
          <w:pPr>
            <w:pStyle w:val="579D2E3198B74B3BB0FF1CCE4BC9D411"/>
          </w:pPr>
          <w:r w:rsidRPr="00D45443">
            <w:rPr>
              <w:rStyle w:val="placeholder1Char"/>
            </w:rPr>
            <w:t>______</w:t>
          </w:r>
        </w:p>
      </w:docPartBody>
    </w:docPart>
    <w:docPart>
      <w:docPartPr>
        <w:name w:val="EEC7EB431F1D40C8963A6865529DA0E0"/>
        <w:category>
          <w:name w:val="常规"/>
          <w:gallery w:val="placeholder"/>
        </w:category>
        <w:types>
          <w:type w:val="bbPlcHdr"/>
        </w:types>
        <w:behaviors>
          <w:behavior w:val="content"/>
        </w:behaviors>
        <w:guid w:val="{64C9FC17-6735-44BE-BC5D-D12C2E3699C1}"/>
      </w:docPartPr>
      <w:docPartBody>
        <w:p w:rsidR="005701AE" w:rsidRDefault="003C541B">
          <w:pPr>
            <w:pStyle w:val="EEC7EB431F1D40C8963A6865529DA0E0"/>
          </w:pPr>
          <w:r w:rsidRPr="00D45443">
            <w:rPr>
              <w:rStyle w:val="placeholder1Char"/>
            </w:rPr>
            <w:t>______</w:t>
          </w:r>
        </w:p>
      </w:docPartBody>
    </w:docPart>
    <w:docPart>
      <w:docPartPr>
        <w:name w:val="BB4A206A53044BAEA6FC38574F628BA3"/>
        <w:category>
          <w:name w:val="常规"/>
          <w:gallery w:val="placeholder"/>
        </w:category>
        <w:types>
          <w:type w:val="bbPlcHdr"/>
        </w:types>
        <w:behaviors>
          <w:behavior w:val="content"/>
        </w:behaviors>
        <w:guid w:val="{CAD15030-E728-452E-A2F5-8A71E5F0EB55}"/>
      </w:docPartPr>
      <w:docPartBody>
        <w:p w:rsidR="005701AE" w:rsidRDefault="003C541B">
          <w:pPr>
            <w:pStyle w:val="BB4A206A53044BAEA6FC38574F628BA3"/>
          </w:pPr>
          <w:r w:rsidRPr="00D45443">
            <w:rPr>
              <w:rStyle w:val="placeholder1Char"/>
            </w:rPr>
            <w:t>______</w:t>
          </w:r>
        </w:p>
      </w:docPartBody>
    </w:docPart>
    <w:docPart>
      <w:docPartPr>
        <w:name w:val="21FC7B440095435F9C98BD5DB85AD4AD"/>
        <w:category>
          <w:name w:val="常规"/>
          <w:gallery w:val="placeholder"/>
        </w:category>
        <w:types>
          <w:type w:val="bbPlcHdr"/>
        </w:types>
        <w:behaviors>
          <w:behavior w:val="content"/>
        </w:behaviors>
        <w:guid w:val="{A0B56401-1952-484B-9957-73A7BE14B597}"/>
      </w:docPartPr>
      <w:docPartBody>
        <w:p w:rsidR="005701AE" w:rsidRDefault="003C541B">
          <w:pPr>
            <w:pStyle w:val="21FC7B440095435F9C98BD5DB85AD4AD"/>
          </w:pPr>
          <w:r w:rsidRPr="00D45443">
            <w:rPr>
              <w:rStyle w:val="placeholder1Char"/>
            </w:rPr>
            <w:t>______</w:t>
          </w:r>
        </w:p>
      </w:docPartBody>
    </w:docPart>
    <w:docPart>
      <w:docPartPr>
        <w:name w:val="E9919AC27A7E4725A90C7B1B587A59F8"/>
        <w:category>
          <w:name w:val="常规"/>
          <w:gallery w:val="placeholder"/>
        </w:category>
        <w:types>
          <w:type w:val="bbPlcHdr"/>
        </w:types>
        <w:behaviors>
          <w:behavior w:val="content"/>
        </w:behaviors>
        <w:guid w:val="{EA4B3CF3-27FE-4D52-9263-CC5818BAE482}"/>
      </w:docPartPr>
      <w:docPartBody>
        <w:p w:rsidR="005701AE" w:rsidRDefault="003C541B">
          <w:pPr>
            <w:pStyle w:val="E9919AC27A7E4725A90C7B1B587A59F8"/>
          </w:pPr>
          <w:r w:rsidRPr="00D45443">
            <w:rPr>
              <w:rStyle w:val="placeholder1Char"/>
            </w:rPr>
            <w:t>______</w:t>
          </w:r>
        </w:p>
      </w:docPartBody>
    </w:docPart>
    <w:docPart>
      <w:docPartPr>
        <w:name w:val="8BB4CF5C261D47B2A4D92F4C3FC8398D"/>
        <w:category>
          <w:name w:val="常规"/>
          <w:gallery w:val="placeholder"/>
        </w:category>
        <w:types>
          <w:type w:val="bbPlcHdr"/>
        </w:types>
        <w:behaviors>
          <w:behavior w:val="content"/>
        </w:behaviors>
        <w:guid w:val="{2260608E-B0B3-4D97-8F78-0029AEF9423B}"/>
      </w:docPartPr>
      <w:docPartBody>
        <w:p w:rsidR="005701AE" w:rsidRDefault="003C541B">
          <w:pPr>
            <w:pStyle w:val="8BB4CF5C261D47B2A4D92F4C3FC8398D"/>
          </w:pPr>
          <w:r w:rsidRPr="00D45443">
            <w:rPr>
              <w:rStyle w:val="placeholder1Char"/>
            </w:rPr>
            <w:t>______</w:t>
          </w:r>
        </w:p>
      </w:docPartBody>
    </w:docPart>
    <w:docPart>
      <w:docPartPr>
        <w:name w:val="DBCCD93BCBC948F591D53C300B9F97F5"/>
        <w:category>
          <w:name w:val="常规"/>
          <w:gallery w:val="placeholder"/>
        </w:category>
        <w:types>
          <w:type w:val="bbPlcHdr"/>
        </w:types>
        <w:behaviors>
          <w:behavior w:val="content"/>
        </w:behaviors>
        <w:guid w:val="{7E316307-A46D-4263-A8C1-91C84A06A4B2}"/>
      </w:docPartPr>
      <w:docPartBody>
        <w:p w:rsidR="005701AE" w:rsidRDefault="003C541B">
          <w:pPr>
            <w:pStyle w:val="DBCCD93BCBC948F591D53C300B9F97F5"/>
          </w:pPr>
          <w:r w:rsidRPr="00D45443">
            <w:rPr>
              <w:rStyle w:val="placeholder1Char"/>
              <w:rFonts w:hint="eastAsia"/>
            </w:rPr>
            <w:t>选择</w:t>
          </w:r>
        </w:p>
      </w:docPartBody>
    </w:docPart>
    <w:docPart>
      <w:docPartPr>
        <w:name w:val="4605E73BA921424C9749A78F5183F7F9"/>
        <w:category>
          <w:name w:val="常规"/>
          <w:gallery w:val="placeholder"/>
        </w:category>
        <w:types>
          <w:type w:val="bbPlcHdr"/>
        </w:types>
        <w:behaviors>
          <w:behavior w:val="content"/>
        </w:behaviors>
        <w:guid w:val="{6F0BD51E-2194-4ACF-8B3C-BADEEA26EE99}"/>
      </w:docPartPr>
      <w:docPartBody>
        <w:p w:rsidR="005701AE" w:rsidRDefault="003C541B">
          <w:pPr>
            <w:pStyle w:val="4605E73BA921424C9749A78F5183F7F9"/>
          </w:pPr>
          <w:r w:rsidRPr="00D45443">
            <w:rPr>
              <w:rStyle w:val="placeholder1Char"/>
              <w:rFonts w:hint="eastAsia"/>
            </w:rPr>
            <w:t>选择</w:t>
          </w:r>
        </w:p>
      </w:docPartBody>
    </w:docPart>
    <w:docPart>
      <w:docPartPr>
        <w:name w:val="6E7195A01DD94F0A8F53A58B58EDD024"/>
        <w:category>
          <w:name w:val="常规"/>
          <w:gallery w:val="placeholder"/>
        </w:category>
        <w:types>
          <w:type w:val="bbPlcHdr"/>
        </w:types>
        <w:behaviors>
          <w:behavior w:val="content"/>
        </w:behaviors>
        <w:guid w:val="{6C0C888A-AE25-4B9B-BBD4-31A041C20A53}"/>
      </w:docPartPr>
      <w:docPartBody>
        <w:p w:rsidR="005701AE" w:rsidRDefault="003C541B">
          <w:pPr>
            <w:pStyle w:val="6E7195A01DD94F0A8F53A58B58EDD024"/>
          </w:pPr>
          <w:r w:rsidRPr="00D45443">
            <w:rPr>
              <w:rStyle w:val="placeholder1Char"/>
              <w:rFonts w:hint="eastAsia"/>
            </w:rPr>
            <w:t>选择</w:t>
          </w:r>
        </w:p>
      </w:docPartBody>
    </w:docPart>
    <w:docPart>
      <w:docPartPr>
        <w:name w:val="6FD01C662B9D472B8558B25CC49998BA"/>
        <w:category>
          <w:name w:val="常规"/>
          <w:gallery w:val="placeholder"/>
        </w:category>
        <w:types>
          <w:type w:val="bbPlcHdr"/>
        </w:types>
        <w:behaviors>
          <w:behavior w:val="content"/>
        </w:behaviors>
        <w:guid w:val="{708A3235-3649-49B1-AD08-2F378ED101F4}"/>
      </w:docPartPr>
      <w:docPartBody>
        <w:p w:rsidR="005701AE" w:rsidRDefault="003C541B">
          <w:pPr>
            <w:pStyle w:val="6FD01C662B9D472B8558B25CC49998BA"/>
          </w:pPr>
          <w:r w:rsidRPr="00D45443">
            <w:rPr>
              <w:rStyle w:val="placeholder1Char"/>
              <w:rFonts w:hint="eastAsia"/>
            </w:rPr>
            <w:t>选择</w:t>
          </w:r>
        </w:p>
      </w:docPartBody>
    </w:docPart>
    <w:docPart>
      <w:docPartPr>
        <w:name w:val="5EDD2BDE918B42BC883E961495F5F55F"/>
        <w:category>
          <w:name w:val="常规"/>
          <w:gallery w:val="placeholder"/>
        </w:category>
        <w:types>
          <w:type w:val="bbPlcHdr"/>
        </w:types>
        <w:behaviors>
          <w:behavior w:val="content"/>
        </w:behaviors>
        <w:guid w:val="{4A1D87E8-0FD9-472C-B5FD-D483DE7D289A}"/>
      </w:docPartPr>
      <w:docPartBody>
        <w:p w:rsidR="005701AE" w:rsidRDefault="003C541B">
          <w:pPr>
            <w:pStyle w:val="5EDD2BDE918B42BC883E961495F5F55F"/>
          </w:pPr>
          <w:r w:rsidRPr="00D45443">
            <w:rPr>
              <w:rStyle w:val="placeholder1Char"/>
            </w:rPr>
            <w:t>__________</w:t>
          </w:r>
        </w:p>
      </w:docPartBody>
    </w:docPart>
    <w:docPart>
      <w:docPartPr>
        <w:name w:val="3963D1BF6EB74943A2E302FE65C428C5"/>
        <w:category>
          <w:name w:val="常规"/>
          <w:gallery w:val="placeholder"/>
        </w:category>
        <w:types>
          <w:type w:val="bbPlcHdr"/>
        </w:types>
        <w:behaviors>
          <w:behavior w:val="content"/>
        </w:behaviors>
        <w:guid w:val="{CC687461-A921-4DCA-9245-A7828358C13A}"/>
      </w:docPartPr>
      <w:docPartBody>
        <w:p w:rsidR="005701AE" w:rsidRDefault="003C541B">
          <w:pPr>
            <w:pStyle w:val="3963D1BF6EB74943A2E302FE65C428C5"/>
          </w:pPr>
          <w:r w:rsidRPr="00D45443">
            <w:rPr>
              <w:rStyle w:val="placeholder1Char"/>
            </w:rPr>
            <w:t>__________</w:t>
          </w:r>
        </w:p>
      </w:docPartBody>
    </w:docPart>
    <w:docPart>
      <w:docPartPr>
        <w:name w:val="035F5426FD9E4D19B68E50670128ADEE"/>
        <w:category>
          <w:name w:val="常规"/>
          <w:gallery w:val="placeholder"/>
        </w:category>
        <w:types>
          <w:type w:val="bbPlcHdr"/>
        </w:types>
        <w:behaviors>
          <w:behavior w:val="content"/>
        </w:behaviors>
        <w:guid w:val="{DA9E5E17-2DD7-4F1E-8406-EB9A669EFB74}"/>
      </w:docPartPr>
      <w:docPartBody>
        <w:p w:rsidR="005701AE" w:rsidRDefault="003C541B">
          <w:pPr>
            <w:pStyle w:val="035F5426FD9E4D19B68E50670128ADEE"/>
          </w:pPr>
          <w:r w:rsidRPr="00D45443">
            <w:rPr>
              <w:rStyle w:val="placeholder1Char"/>
            </w:rPr>
            <w:t>__________</w:t>
          </w:r>
        </w:p>
      </w:docPartBody>
    </w:docPart>
    <w:docPart>
      <w:docPartPr>
        <w:name w:val="DCC4229DA40140858FC0E2825DA36B2A"/>
        <w:category>
          <w:name w:val="常规"/>
          <w:gallery w:val="placeholder"/>
        </w:category>
        <w:types>
          <w:type w:val="bbPlcHdr"/>
        </w:types>
        <w:behaviors>
          <w:behavior w:val="content"/>
        </w:behaviors>
        <w:guid w:val="{10BDA240-8541-49B9-B198-79F092F69666}"/>
      </w:docPartPr>
      <w:docPartBody>
        <w:p w:rsidR="005701AE" w:rsidRDefault="003C541B">
          <w:pPr>
            <w:pStyle w:val="DCC4229DA40140858FC0E2825DA36B2A"/>
          </w:pPr>
          <w:r w:rsidRPr="00D45443">
            <w:rPr>
              <w:rStyle w:val="placeholder1Char"/>
            </w:rPr>
            <w:t>__________</w:t>
          </w:r>
        </w:p>
      </w:docPartBody>
    </w:docPart>
    <w:docPart>
      <w:docPartPr>
        <w:name w:val="CA8563777F7A4D119F3BAD07F7DC0946"/>
        <w:category>
          <w:name w:val="常规"/>
          <w:gallery w:val="placeholder"/>
        </w:category>
        <w:types>
          <w:type w:val="bbPlcHdr"/>
        </w:types>
        <w:behaviors>
          <w:behavior w:val="content"/>
        </w:behaviors>
        <w:guid w:val="{BFE5E64A-07A1-4983-95AC-3C772BF0F2C0}"/>
      </w:docPartPr>
      <w:docPartBody>
        <w:p w:rsidR="005701AE" w:rsidRDefault="003C541B">
          <w:pPr>
            <w:pStyle w:val="CA8563777F7A4D119F3BAD07F7DC0946"/>
          </w:pPr>
          <w:r w:rsidRPr="00D45443">
            <w:rPr>
              <w:rStyle w:val="placeholder1Char"/>
            </w:rPr>
            <w:t>________________</w:t>
          </w:r>
        </w:p>
      </w:docPartBody>
    </w:docPart>
    <w:docPart>
      <w:docPartPr>
        <w:name w:val="7F332BF96746456FB846081B15F1AB2E"/>
        <w:category>
          <w:name w:val="常规"/>
          <w:gallery w:val="placeholder"/>
        </w:category>
        <w:types>
          <w:type w:val="bbPlcHdr"/>
        </w:types>
        <w:behaviors>
          <w:behavior w:val="content"/>
        </w:behaviors>
        <w:guid w:val="{BF694DE8-2C99-4470-B032-6F7DF5191F42}"/>
      </w:docPartPr>
      <w:docPartBody>
        <w:p w:rsidR="005701AE" w:rsidRDefault="003C541B">
          <w:pPr>
            <w:pStyle w:val="7F332BF96746456FB846081B15F1AB2E"/>
          </w:pPr>
          <w:r w:rsidRPr="00480354">
            <w:rPr>
              <w:rStyle w:val="placeholder1Char"/>
            </w:rPr>
            <w:t>_____________________________________________</w:t>
          </w:r>
        </w:p>
      </w:docPartBody>
    </w:docPart>
    <w:docPart>
      <w:docPartPr>
        <w:name w:val="67E82B1DBF564A12ABD5BB67435409EA"/>
        <w:category>
          <w:name w:val="常规"/>
          <w:gallery w:val="placeholder"/>
        </w:category>
        <w:types>
          <w:type w:val="bbPlcHdr"/>
        </w:types>
        <w:behaviors>
          <w:behavior w:val="content"/>
        </w:behaviors>
        <w:guid w:val="{5A84E0BC-58F9-4FB2-80DE-9A90C99A7634}"/>
      </w:docPartPr>
      <w:docPartBody>
        <w:p w:rsidR="005701AE" w:rsidRDefault="003C541B">
          <w:pPr>
            <w:pStyle w:val="67E82B1DBF564A12ABD5BB67435409EA"/>
          </w:pPr>
          <w:r w:rsidRPr="00D45443">
            <w:rPr>
              <w:rStyle w:val="placeholder1Char"/>
            </w:rPr>
            <w:t>__________</w:t>
          </w:r>
        </w:p>
      </w:docPartBody>
    </w:docPart>
    <w:docPart>
      <w:docPartPr>
        <w:name w:val="5214ECD7A09A44C39CD5B22235E66695"/>
        <w:category>
          <w:name w:val="常规"/>
          <w:gallery w:val="placeholder"/>
        </w:category>
        <w:types>
          <w:type w:val="bbPlcHdr"/>
        </w:types>
        <w:behaviors>
          <w:behavior w:val="content"/>
        </w:behaviors>
        <w:guid w:val="{0457D66E-2E7B-4399-AC9C-3EB21B0E2CFD}"/>
      </w:docPartPr>
      <w:docPartBody>
        <w:p w:rsidR="005701AE" w:rsidRDefault="003C541B">
          <w:pPr>
            <w:pStyle w:val="5214ECD7A09A44C39CD5B22235E66695"/>
          </w:pPr>
          <w:r w:rsidRPr="00D45443">
            <w:rPr>
              <w:rStyle w:val="placeholder1Char"/>
            </w:rPr>
            <w:t>__________</w:t>
          </w:r>
        </w:p>
      </w:docPartBody>
    </w:docPart>
    <w:docPart>
      <w:docPartPr>
        <w:name w:val="42DC5937FC314E4E95E0746C3B209E23"/>
        <w:category>
          <w:name w:val="常规"/>
          <w:gallery w:val="placeholder"/>
        </w:category>
        <w:types>
          <w:type w:val="bbPlcHdr"/>
        </w:types>
        <w:behaviors>
          <w:behavior w:val="content"/>
        </w:behaviors>
        <w:guid w:val="{FB94E242-2993-4272-A797-F1934C3ABBA7}"/>
      </w:docPartPr>
      <w:docPartBody>
        <w:p w:rsidR="005701AE" w:rsidRDefault="003C541B">
          <w:pPr>
            <w:pStyle w:val="42DC5937FC314E4E95E0746C3B209E23"/>
          </w:pPr>
          <w:r w:rsidRPr="00D45443">
            <w:rPr>
              <w:rStyle w:val="placeholder1Char"/>
            </w:rPr>
            <w:t>__________</w:t>
          </w:r>
        </w:p>
      </w:docPartBody>
    </w:docPart>
    <w:docPart>
      <w:docPartPr>
        <w:name w:val="C50E6F918FA844ACAD718539B6091C1E"/>
        <w:category>
          <w:name w:val="常规"/>
          <w:gallery w:val="placeholder"/>
        </w:category>
        <w:types>
          <w:type w:val="bbPlcHdr"/>
        </w:types>
        <w:behaviors>
          <w:behavior w:val="content"/>
        </w:behaviors>
        <w:guid w:val="{CA0D598D-3FF9-4262-81A7-5DC18BB0272B}"/>
      </w:docPartPr>
      <w:docPartBody>
        <w:p w:rsidR="005701AE" w:rsidRDefault="003C541B">
          <w:pPr>
            <w:pStyle w:val="C50E6F918FA844ACAD718539B6091C1E"/>
          </w:pPr>
          <w:r w:rsidRPr="00FB7304">
            <w:rPr>
              <w:rStyle w:val="placeholder1Char"/>
              <w:rFonts w:hint="eastAsia"/>
            </w:rPr>
            <w:t>__________</w:t>
          </w:r>
        </w:p>
      </w:docPartBody>
    </w:docPart>
    <w:docPart>
      <w:docPartPr>
        <w:name w:val="114C4F82FC9F45AC8599C96B325B4FD9"/>
        <w:category>
          <w:name w:val="常规"/>
          <w:gallery w:val="placeholder"/>
        </w:category>
        <w:types>
          <w:type w:val="bbPlcHdr"/>
        </w:types>
        <w:behaviors>
          <w:behavior w:val="content"/>
        </w:behaviors>
        <w:guid w:val="{E1C62F34-090C-4AFF-9813-7C738A190236}"/>
      </w:docPartPr>
      <w:docPartBody>
        <w:p w:rsidR="005701AE" w:rsidRDefault="003C541B">
          <w:pPr>
            <w:pStyle w:val="114C4F82FC9F45AC8599C96B325B4FD9"/>
          </w:pPr>
          <w:r w:rsidRPr="00FB7304">
            <w:rPr>
              <w:rStyle w:val="placeholder1Char"/>
              <w:rFonts w:hint="eastAsia"/>
            </w:rPr>
            <w:t>__________</w:t>
          </w:r>
        </w:p>
      </w:docPartBody>
    </w:docPart>
    <w:docPart>
      <w:docPartPr>
        <w:name w:val="1FDE6362BF224890987A85CC8B22514D"/>
        <w:category>
          <w:name w:val="常规"/>
          <w:gallery w:val="placeholder"/>
        </w:category>
        <w:types>
          <w:type w:val="bbPlcHdr"/>
        </w:types>
        <w:behaviors>
          <w:behavior w:val="content"/>
        </w:behaviors>
        <w:guid w:val="{183D467B-F167-4BFC-8F5A-35C7C3142D1F}"/>
      </w:docPartPr>
      <w:docPartBody>
        <w:p w:rsidR="005701AE" w:rsidRDefault="003C541B">
          <w:pPr>
            <w:pStyle w:val="1FDE6362BF224890987A85CC8B22514D"/>
          </w:pPr>
          <w:r w:rsidRPr="00FB7304">
            <w:rPr>
              <w:rStyle w:val="placeholder1Char"/>
            </w:rPr>
            <w:t>__________</w:t>
          </w:r>
        </w:p>
      </w:docPartBody>
    </w:docPart>
    <w:docPart>
      <w:docPartPr>
        <w:name w:val="19B66F3C05CC44DAB85805F87B395921"/>
        <w:category>
          <w:name w:val="常规"/>
          <w:gallery w:val="placeholder"/>
        </w:category>
        <w:types>
          <w:type w:val="bbPlcHdr"/>
        </w:types>
        <w:behaviors>
          <w:behavior w:val="content"/>
        </w:behaviors>
        <w:guid w:val="{4289B2E0-4E34-4B28-B8F8-6E4A51FBBD8F}"/>
      </w:docPartPr>
      <w:docPartBody>
        <w:p w:rsidR="005701AE" w:rsidRDefault="003C541B">
          <w:pPr>
            <w:pStyle w:val="19B66F3C05CC44DAB85805F87B395921"/>
          </w:pPr>
          <w:r w:rsidRPr="00FB7304">
            <w:rPr>
              <w:rStyle w:val="placeholder1Char"/>
            </w:rPr>
            <w:t>__________</w:t>
          </w:r>
        </w:p>
      </w:docPartBody>
    </w:docPart>
    <w:docPart>
      <w:docPartPr>
        <w:name w:val="91E4278EEF304289A4B5D1750DCC8BF3"/>
        <w:category>
          <w:name w:val="常规"/>
          <w:gallery w:val="placeholder"/>
        </w:category>
        <w:types>
          <w:type w:val="bbPlcHdr"/>
        </w:types>
        <w:behaviors>
          <w:behavior w:val="content"/>
        </w:behaviors>
        <w:guid w:val="{0343102F-C93B-4FC4-A0A5-FC337302CE2A}"/>
      </w:docPartPr>
      <w:docPartBody>
        <w:p w:rsidR="005701AE" w:rsidRDefault="003C541B">
          <w:pPr>
            <w:pStyle w:val="91E4278EEF304289A4B5D1750DCC8BF3"/>
          </w:pPr>
          <w:r w:rsidRPr="00FB7304">
            <w:rPr>
              <w:rStyle w:val="placeholder1Char"/>
            </w:rPr>
            <w:t>__________</w:t>
          </w:r>
        </w:p>
      </w:docPartBody>
    </w:docPart>
    <w:docPart>
      <w:docPartPr>
        <w:name w:val="F4480F50C57146A8A16D83CA0CF9F109"/>
        <w:category>
          <w:name w:val="常规"/>
          <w:gallery w:val="placeholder"/>
        </w:category>
        <w:types>
          <w:type w:val="bbPlcHdr"/>
        </w:types>
        <w:behaviors>
          <w:behavior w:val="content"/>
        </w:behaviors>
        <w:guid w:val="{96247A57-3A57-4575-91B9-B8C487153A21}"/>
      </w:docPartPr>
      <w:docPartBody>
        <w:p w:rsidR="005701AE" w:rsidRDefault="003C541B">
          <w:pPr>
            <w:pStyle w:val="F4480F50C57146A8A16D83CA0CF9F109"/>
          </w:pPr>
          <w:r w:rsidRPr="00FB7304">
            <w:rPr>
              <w:rStyle w:val="placeholder1Char"/>
            </w:rPr>
            <w:t>__________</w:t>
          </w:r>
        </w:p>
      </w:docPartBody>
    </w:docPart>
    <w:docPart>
      <w:docPartPr>
        <w:name w:val="6A8DA4CBE6CA478182BCD8F56DD628D3"/>
        <w:category>
          <w:name w:val="常规"/>
          <w:gallery w:val="placeholder"/>
        </w:category>
        <w:types>
          <w:type w:val="bbPlcHdr"/>
        </w:types>
        <w:behaviors>
          <w:behavior w:val="content"/>
        </w:behaviors>
        <w:guid w:val="{6D90A068-920E-407D-9592-987A64644B7C}"/>
      </w:docPartPr>
      <w:docPartBody>
        <w:p w:rsidR="005701AE" w:rsidRDefault="003C541B">
          <w:pPr>
            <w:pStyle w:val="6A8DA4CBE6CA478182BCD8F56DD628D3"/>
          </w:pPr>
          <w:r w:rsidRPr="00FB7304">
            <w:rPr>
              <w:rStyle w:val="placeholder1Char"/>
            </w:rPr>
            <w:t>__________</w:t>
          </w:r>
        </w:p>
      </w:docPartBody>
    </w:docPart>
    <w:docPart>
      <w:docPartPr>
        <w:name w:val="77BFD02FAF6646A4B34B84C5FE94FA8F"/>
        <w:category>
          <w:name w:val="常规"/>
          <w:gallery w:val="placeholder"/>
        </w:category>
        <w:types>
          <w:type w:val="bbPlcHdr"/>
        </w:types>
        <w:behaviors>
          <w:behavior w:val="content"/>
        </w:behaviors>
        <w:guid w:val="{6B1DD180-1E8E-452B-BC3C-7A5D90FDE9EB}"/>
      </w:docPartPr>
      <w:docPartBody>
        <w:p w:rsidR="005701AE" w:rsidRDefault="003C541B">
          <w:pPr>
            <w:pStyle w:val="77BFD02FAF6646A4B34B84C5FE94FA8F"/>
          </w:pPr>
          <w:r w:rsidRPr="00FB7304">
            <w:rPr>
              <w:rStyle w:val="placeholder1Char"/>
            </w:rPr>
            <w:t>__________</w:t>
          </w:r>
        </w:p>
      </w:docPartBody>
    </w:docPart>
    <w:docPart>
      <w:docPartPr>
        <w:name w:val="1F79BD5918AA4D45BDD36A502043B853"/>
        <w:category>
          <w:name w:val="常规"/>
          <w:gallery w:val="placeholder"/>
        </w:category>
        <w:types>
          <w:type w:val="bbPlcHdr"/>
        </w:types>
        <w:behaviors>
          <w:behavior w:val="content"/>
        </w:behaviors>
        <w:guid w:val="{6D3E4160-4819-48A2-996D-749722852DF2}"/>
      </w:docPartPr>
      <w:docPartBody>
        <w:p w:rsidR="005701AE" w:rsidRDefault="003C541B">
          <w:pPr>
            <w:pStyle w:val="1F79BD5918AA4D45BDD36A502043B853"/>
          </w:pPr>
          <w:r w:rsidRPr="0008334C">
            <w:rPr>
              <w:rStyle w:val="placeholder1Char"/>
            </w:rPr>
            <w:t>__________</w:t>
          </w:r>
        </w:p>
      </w:docPartBody>
    </w:docPart>
    <w:docPart>
      <w:docPartPr>
        <w:name w:val="9E993078EB9A47E99F321069BADC66D2"/>
        <w:category>
          <w:name w:val="常规"/>
          <w:gallery w:val="placeholder"/>
        </w:category>
        <w:types>
          <w:type w:val="bbPlcHdr"/>
        </w:types>
        <w:behaviors>
          <w:behavior w:val="content"/>
        </w:behaviors>
        <w:guid w:val="{97EB1289-AE24-40A4-BA04-F99A684E41EE}"/>
      </w:docPartPr>
      <w:docPartBody>
        <w:p w:rsidR="005701AE" w:rsidRDefault="003C541B">
          <w:pPr>
            <w:pStyle w:val="9E993078EB9A47E99F321069BADC66D2"/>
          </w:pPr>
          <w:r w:rsidRPr="0008334C">
            <w:rPr>
              <w:rStyle w:val="placeholder1Char"/>
            </w:rPr>
            <w:t>__________</w:t>
          </w:r>
        </w:p>
      </w:docPartBody>
    </w:docPart>
    <w:docPart>
      <w:docPartPr>
        <w:name w:val="A5AF711159604F5F993D07F04F65EBDD"/>
        <w:category>
          <w:name w:val="常规"/>
          <w:gallery w:val="placeholder"/>
        </w:category>
        <w:types>
          <w:type w:val="bbPlcHdr"/>
        </w:types>
        <w:behaviors>
          <w:behavior w:val="content"/>
        </w:behaviors>
        <w:guid w:val="{CDC01587-F407-4767-BB05-7962768104FE}"/>
      </w:docPartPr>
      <w:docPartBody>
        <w:p w:rsidR="005701AE" w:rsidRDefault="003C541B">
          <w:pPr>
            <w:pStyle w:val="A5AF711159604F5F993D07F04F65EBDD"/>
          </w:pPr>
          <w:r w:rsidRPr="005A4913">
            <w:rPr>
              <w:rStyle w:val="placeholder1Char"/>
            </w:rPr>
            <w:t>__________</w:t>
          </w:r>
        </w:p>
      </w:docPartBody>
    </w:docPart>
    <w:docPart>
      <w:docPartPr>
        <w:name w:val="FD5CE9C89E994C07867D99B8D3659E6A"/>
        <w:category>
          <w:name w:val="常规"/>
          <w:gallery w:val="placeholder"/>
        </w:category>
        <w:types>
          <w:type w:val="bbPlcHdr"/>
        </w:types>
        <w:behaviors>
          <w:behavior w:val="content"/>
        </w:behaviors>
        <w:guid w:val="{8AE1582F-5E88-4887-BD4B-712A6C68909F}"/>
      </w:docPartPr>
      <w:docPartBody>
        <w:p w:rsidR="005701AE" w:rsidRDefault="003C541B">
          <w:pPr>
            <w:pStyle w:val="FD5CE9C89E994C07867D99B8D3659E6A"/>
          </w:pPr>
          <w:r w:rsidRPr="005A4913">
            <w:rPr>
              <w:rStyle w:val="placeholder1Char"/>
            </w:rPr>
            <w:t>__________</w:t>
          </w:r>
        </w:p>
      </w:docPartBody>
    </w:docPart>
    <w:docPart>
      <w:docPartPr>
        <w:name w:val="51E952137EEB484CBE596E8C6C2D82E8"/>
        <w:category>
          <w:name w:val="常规"/>
          <w:gallery w:val="placeholder"/>
        </w:category>
        <w:types>
          <w:type w:val="bbPlcHdr"/>
        </w:types>
        <w:behaviors>
          <w:behavior w:val="content"/>
        </w:behaviors>
        <w:guid w:val="{10F6A408-F4AD-4048-8028-C6AA4500857B}"/>
      </w:docPartPr>
      <w:docPartBody>
        <w:p w:rsidR="005701AE" w:rsidRDefault="003C541B">
          <w:pPr>
            <w:pStyle w:val="51E952137EEB484CBE596E8C6C2D82E8"/>
          </w:pPr>
          <w:r w:rsidRPr="005A4913">
            <w:rPr>
              <w:rStyle w:val="placeholder1Char"/>
            </w:rPr>
            <w:t>__________</w:t>
          </w:r>
        </w:p>
      </w:docPartBody>
    </w:docPart>
    <w:docPart>
      <w:docPartPr>
        <w:name w:val="DDFB864D7CF948AD95A84E1884ED5502"/>
        <w:category>
          <w:name w:val="常规"/>
          <w:gallery w:val="placeholder"/>
        </w:category>
        <w:types>
          <w:type w:val="bbPlcHdr"/>
        </w:types>
        <w:behaviors>
          <w:behavior w:val="content"/>
        </w:behaviors>
        <w:guid w:val="{E5548667-EAC0-4194-9958-C400B063B8CA}"/>
      </w:docPartPr>
      <w:docPartBody>
        <w:p w:rsidR="005701AE" w:rsidRDefault="003C541B">
          <w:pPr>
            <w:pStyle w:val="DDFB864D7CF948AD95A84E1884ED5502"/>
          </w:pPr>
          <w:r w:rsidRPr="005A4913">
            <w:rPr>
              <w:rStyle w:val="placeholder1Char"/>
            </w:rPr>
            <w:t>__________</w:t>
          </w:r>
        </w:p>
      </w:docPartBody>
    </w:docPart>
    <w:docPart>
      <w:docPartPr>
        <w:name w:val="1104E14C25A24721BAEF8E5E3F7659CE"/>
        <w:category>
          <w:name w:val="常规"/>
          <w:gallery w:val="placeholder"/>
        </w:category>
        <w:types>
          <w:type w:val="bbPlcHdr"/>
        </w:types>
        <w:behaviors>
          <w:behavior w:val="content"/>
        </w:behaviors>
        <w:guid w:val="{9017189E-B672-4F20-93BC-B66C8737C548}"/>
      </w:docPartPr>
      <w:docPartBody>
        <w:p w:rsidR="005701AE" w:rsidRDefault="003C541B">
          <w:pPr>
            <w:pStyle w:val="1104E14C25A24721BAEF8E5E3F7659CE"/>
          </w:pPr>
          <w:r w:rsidRPr="00A95EFC">
            <w:rPr>
              <w:rStyle w:val="placeholder1Char"/>
            </w:rPr>
            <w:t>____________________________________________________________</w:t>
          </w:r>
        </w:p>
      </w:docPartBody>
    </w:docPart>
    <w:docPart>
      <w:docPartPr>
        <w:name w:val="82EB9E1278D64628BF79B8DD5ACBC2CC"/>
        <w:category>
          <w:name w:val="常规"/>
          <w:gallery w:val="placeholder"/>
        </w:category>
        <w:types>
          <w:type w:val="bbPlcHdr"/>
        </w:types>
        <w:behaviors>
          <w:behavior w:val="content"/>
        </w:behaviors>
        <w:guid w:val="{B1D8A6C1-902C-4BDC-AEA4-74D1420039B0}"/>
      </w:docPartPr>
      <w:docPartBody>
        <w:p w:rsidR="005701AE" w:rsidRDefault="003C541B">
          <w:pPr>
            <w:pStyle w:val="82EB9E1278D64628BF79B8DD5ACBC2CC"/>
          </w:pPr>
          <w:r w:rsidRPr="005A4913">
            <w:rPr>
              <w:rStyle w:val="placeholder1Char"/>
            </w:rPr>
            <w:t>_______</w:t>
          </w:r>
        </w:p>
      </w:docPartBody>
    </w:docPart>
    <w:docPart>
      <w:docPartPr>
        <w:name w:val="6A9D5BEEA46F44C3ABA7F50BA7752B0C"/>
        <w:category>
          <w:name w:val="常规"/>
          <w:gallery w:val="placeholder"/>
        </w:category>
        <w:types>
          <w:type w:val="bbPlcHdr"/>
        </w:types>
        <w:behaviors>
          <w:behavior w:val="content"/>
        </w:behaviors>
        <w:guid w:val="{A6158CBD-5F1B-4609-A92B-1251E18583F4}"/>
      </w:docPartPr>
      <w:docPartBody>
        <w:p w:rsidR="005701AE" w:rsidRDefault="003C541B">
          <w:pPr>
            <w:pStyle w:val="6A9D5BEEA46F44C3ABA7F50BA7752B0C"/>
          </w:pPr>
          <w:r w:rsidRPr="005A4913">
            <w:rPr>
              <w:rStyle w:val="placeholder1Char"/>
            </w:rPr>
            <w:t>________</w:t>
          </w:r>
        </w:p>
      </w:docPartBody>
    </w:docPart>
    <w:docPart>
      <w:docPartPr>
        <w:name w:val="A3A5A486B73841348CAB06AC2829AEE1"/>
        <w:category>
          <w:name w:val="常规"/>
          <w:gallery w:val="placeholder"/>
        </w:category>
        <w:types>
          <w:type w:val="bbPlcHdr"/>
        </w:types>
        <w:behaviors>
          <w:behavior w:val="content"/>
        </w:behaviors>
        <w:guid w:val="{D3ED69D8-8239-4A59-9364-5A48B087610C}"/>
      </w:docPartPr>
      <w:docPartBody>
        <w:p w:rsidR="005701AE" w:rsidRDefault="003C541B">
          <w:pPr>
            <w:pStyle w:val="A3A5A486B73841348CAB06AC2829AEE1"/>
          </w:pPr>
          <w:r w:rsidRPr="005A4913">
            <w:rPr>
              <w:rStyle w:val="placeholder1Char"/>
            </w:rPr>
            <w:t>________</w:t>
          </w:r>
        </w:p>
      </w:docPartBody>
    </w:docPart>
    <w:docPart>
      <w:docPartPr>
        <w:name w:val="01F2C04B48104193B8F249A9FDF9A3C6"/>
        <w:category>
          <w:name w:val="常规"/>
          <w:gallery w:val="placeholder"/>
        </w:category>
        <w:types>
          <w:type w:val="bbPlcHdr"/>
        </w:types>
        <w:behaviors>
          <w:behavior w:val="content"/>
        </w:behaviors>
        <w:guid w:val="{B2A4B902-1B0B-45D3-B437-0DD082A3EDC0}"/>
      </w:docPartPr>
      <w:docPartBody>
        <w:p w:rsidR="005701AE" w:rsidRDefault="003C541B">
          <w:pPr>
            <w:pStyle w:val="01F2C04B48104193B8F249A9FDF9A3C6"/>
          </w:pPr>
          <w:r w:rsidRPr="005A4913">
            <w:rPr>
              <w:rStyle w:val="placeholder1Char"/>
            </w:rPr>
            <w:t>________</w:t>
          </w:r>
        </w:p>
      </w:docPartBody>
    </w:docPart>
    <w:docPart>
      <w:docPartPr>
        <w:name w:val="143AAE2F9D524556ADD2CB4E86AD98C5"/>
        <w:category>
          <w:name w:val="常规"/>
          <w:gallery w:val="placeholder"/>
        </w:category>
        <w:types>
          <w:type w:val="bbPlcHdr"/>
        </w:types>
        <w:behaviors>
          <w:behavior w:val="content"/>
        </w:behaviors>
        <w:guid w:val="{40199DBD-F28E-453F-84BD-1932502E81C0}"/>
      </w:docPartPr>
      <w:docPartBody>
        <w:p w:rsidR="005701AE" w:rsidRDefault="003C541B">
          <w:pPr>
            <w:pStyle w:val="143AAE2F9D524556ADD2CB4E86AD98C5"/>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3105324675EF4939B1F27621ABB510DF"/>
        <w:category>
          <w:name w:val="常规"/>
          <w:gallery w:val="placeholder"/>
        </w:category>
        <w:types>
          <w:type w:val="bbPlcHdr"/>
        </w:types>
        <w:behaviors>
          <w:behavior w:val="content"/>
        </w:behaviors>
        <w:guid w:val="{94BEE1C6-1D77-496D-9B72-70E267485A78}"/>
      </w:docPartPr>
      <w:docPartBody>
        <w:p w:rsidR="005701AE" w:rsidRDefault="003C541B">
          <w:pPr>
            <w:pStyle w:val="3105324675EF4939B1F27621ABB510DF"/>
          </w:pPr>
          <w:r w:rsidRPr="005A4913">
            <w:rPr>
              <w:rStyle w:val="placeholder1Char"/>
              <w:rFonts w:hint="eastAsia"/>
            </w:rPr>
            <w:t>选择</w:t>
          </w:r>
        </w:p>
      </w:docPartBody>
    </w:docPart>
    <w:docPart>
      <w:docPartPr>
        <w:name w:val="4D49E4D1ADB048AC9D1BBDB5C6FC2177"/>
        <w:category>
          <w:name w:val="常规"/>
          <w:gallery w:val="placeholder"/>
        </w:category>
        <w:types>
          <w:type w:val="bbPlcHdr"/>
        </w:types>
        <w:behaviors>
          <w:behavior w:val="content"/>
        </w:behaviors>
        <w:guid w:val="{3196A7B7-E6ED-4D99-BB95-4FACF9EDBE98}"/>
      </w:docPartPr>
      <w:docPartBody>
        <w:p w:rsidR="005701AE" w:rsidRDefault="003C541B">
          <w:pPr>
            <w:pStyle w:val="4D49E4D1ADB048AC9D1BBDB5C6FC2177"/>
          </w:pPr>
          <w:r w:rsidRPr="005A4913">
            <w:rPr>
              <w:rStyle w:val="placeholder1Char"/>
              <w:rFonts w:hint="eastAsia"/>
            </w:rPr>
            <w:t>选择</w:t>
          </w:r>
        </w:p>
      </w:docPartBody>
    </w:docPart>
    <w:docPart>
      <w:docPartPr>
        <w:name w:val="A23CE1E05F9A44DB96A4F98DE2B77749"/>
        <w:category>
          <w:name w:val="常规"/>
          <w:gallery w:val="placeholder"/>
        </w:category>
        <w:types>
          <w:type w:val="bbPlcHdr"/>
        </w:types>
        <w:behaviors>
          <w:behavior w:val="content"/>
        </w:behaviors>
        <w:guid w:val="{E3CE296A-3DCC-488F-B872-74CF117D36ED}"/>
      </w:docPartPr>
      <w:docPartBody>
        <w:p w:rsidR="005701AE" w:rsidRDefault="003C541B">
          <w:pPr>
            <w:pStyle w:val="A23CE1E05F9A44DB96A4F98DE2B77749"/>
          </w:pPr>
          <w:r w:rsidRPr="005A4913">
            <w:rPr>
              <w:rStyle w:val="placeholder1Char"/>
              <w:rFonts w:hint="eastAsia"/>
            </w:rPr>
            <w:t>选择</w:t>
          </w:r>
        </w:p>
      </w:docPartBody>
    </w:docPart>
    <w:docPart>
      <w:docPartPr>
        <w:name w:val="04AB194892064FBF982A055C446BD1E2"/>
        <w:category>
          <w:name w:val="常规"/>
          <w:gallery w:val="placeholder"/>
        </w:category>
        <w:types>
          <w:type w:val="bbPlcHdr"/>
        </w:types>
        <w:behaviors>
          <w:behavior w:val="content"/>
        </w:behaviors>
        <w:guid w:val="{915E5618-0825-4B13-AD32-B08182CC6FFD}"/>
      </w:docPartPr>
      <w:docPartBody>
        <w:p w:rsidR="005701AE" w:rsidRDefault="003C541B">
          <w:pPr>
            <w:pStyle w:val="04AB194892064FBF982A055C446BD1E2"/>
          </w:pPr>
          <w:r w:rsidRPr="005A4913">
            <w:rPr>
              <w:rStyle w:val="placeholder1Char"/>
              <w:rFonts w:hint="eastAsia"/>
            </w:rPr>
            <w:t>选择</w:t>
          </w:r>
        </w:p>
      </w:docPartBody>
    </w:docPart>
    <w:docPart>
      <w:docPartPr>
        <w:name w:val="775650E04DA54AB2817FCCEC03FC6D47"/>
        <w:category>
          <w:name w:val="常规"/>
          <w:gallery w:val="placeholder"/>
        </w:category>
        <w:types>
          <w:type w:val="bbPlcHdr"/>
        </w:types>
        <w:behaviors>
          <w:behavior w:val="content"/>
        </w:behaviors>
        <w:guid w:val="{5852D2C2-A838-4AEE-8B23-EC01A327E5E3}"/>
      </w:docPartPr>
      <w:docPartBody>
        <w:p w:rsidR="005701AE" w:rsidRDefault="003C541B">
          <w:pPr>
            <w:pStyle w:val="775650E04DA54AB2817FCCEC03FC6D47"/>
          </w:pPr>
          <w:r w:rsidRPr="005A4913">
            <w:rPr>
              <w:rStyle w:val="placeholder1Char"/>
              <w:rFonts w:hint="eastAsia"/>
            </w:rPr>
            <w:t>选择</w:t>
          </w:r>
        </w:p>
      </w:docPartBody>
    </w:docPart>
    <w:docPart>
      <w:docPartPr>
        <w:name w:val="70FD0A06528E4AC1BB7A845E53BE41B1"/>
        <w:category>
          <w:name w:val="常规"/>
          <w:gallery w:val="placeholder"/>
        </w:category>
        <w:types>
          <w:type w:val="bbPlcHdr"/>
        </w:types>
        <w:behaviors>
          <w:behavior w:val="content"/>
        </w:behaviors>
        <w:guid w:val="{273C6868-563B-4599-BB7D-74C351C008A8}"/>
      </w:docPartPr>
      <w:docPartBody>
        <w:p w:rsidR="005701AE" w:rsidRDefault="003C541B">
          <w:pPr>
            <w:pStyle w:val="70FD0A06528E4AC1BB7A845E53BE41B1"/>
          </w:pPr>
          <w:r w:rsidRPr="005A4913">
            <w:rPr>
              <w:rStyle w:val="placeholder1Char"/>
              <w:rFonts w:hint="eastAsia"/>
            </w:rPr>
            <w:t>选择</w:t>
          </w:r>
        </w:p>
      </w:docPartBody>
    </w:docPart>
    <w:docPart>
      <w:docPartPr>
        <w:name w:val="8C4180BB46A24B76A2A644379BE4C782"/>
        <w:category>
          <w:name w:val="常规"/>
          <w:gallery w:val="placeholder"/>
        </w:category>
        <w:types>
          <w:type w:val="bbPlcHdr"/>
        </w:types>
        <w:behaviors>
          <w:behavior w:val="content"/>
        </w:behaviors>
        <w:guid w:val="{9890C24A-A340-4699-9E38-088CDA0FF139}"/>
      </w:docPartPr>
      <w:docPartBody>
        <w:p w:rsidR="005701AE" w:rsidRDefault="003C541B">
          <w:pPr>
            <w:pStyle w:val="8C4180BB46A24B76A2A644379BE4C782"/>
          </w:pPr>
          <w:r w:rsidRPr="005A4913">
            <w:rPr>
              <w:rStyle w:val="placeholder1Char"/>
              <w:rFonts w:hint="eastAsia"/>
            </w:rPr>
            <w:t>选择</w:t>
          </w:r>
        </w:p>
      </w:docPartBody>
    </w:docPart>
    <w:docPart>
      <w:docPartPr>
        <w:name w:val="93802BF9C1874F7C993B96406CC51372"/>
        <w:category>
          <w:name w:val="常规"/>
          <w:gallery w:val="placeholder"/>
        </w:category>
        <w:types>
          <w:type w:val="bbPlcHdr"/>
        </w:types>
        <w:behaviors>
          <w:behavior w:val="content"/>
        </w:behaviors>
        <w:guid w:val="{6D2ED280-4D88-4B4F-AC20-54354BB21B9B}"/>
      </w:docPartPr>
      <w:docPartBody>
        <w:p w:rsidR="005701AE" w:rsidRDefault="003C541B">
          <w:pPr>
            <w:pStyle w:val="93802BF9C1874F7C993B96406CC51372"/>
          </w:pPr>
          <w:r w:rsidRPr="005A4913">
            <w:rPr>
              <w:rStyle w:val="placeholder1Char"/>
              <w:rFonts w:hint="eastAsia"/>
            </w:rPr>
            <w:t>选择</w:t>
          </w:r>
        </w:p>
      </w:docPartBody>
    </w:docPart>
    <w:docPart>
      <w:docPartPr>
        <w:name w:val="4861D65D01BA4D8A8F202358E3958276"/>
        <w:category>
          <w:name w:val="常规"/>
          <w:gallery w:val="placeholder"/>
        </w:category>
        <w:types>
          <w:type w:val="bbPlcHdr"/>
        </w:types>
        <w:behaviors>
          <w:behavior w:val="content"/>
        </w:behaviors>
        <w:guid w:val="{AB181348-575C-4012-AC6E-8083E84F5BCE}"/>
      </w:docPartPr>
      <w:docPartBody>
        <w:p w:rsidR="005701AE" w:rsidRDefault="003C541B">
          <w:pPr>
            <w:pStyle w:val="4861D65D01BA4D8A8F202358E3958276"/>
          </w:pPr>
          <w:r w:rsidRPr="00A83070">
            <w:rPr>
              <w:rStyle w:val="placeholder2Char"/>
              <w:rFonts w:hint="eastAsia"/>
            </w:rPr>
            <w:t>挂牌公司应当披露公司治理的基本状况，列示公司本年度内建立的各项公司治理制度。</w:t>
          </w:r>
        </w:p>
      </w:docPartBody>
    </w:docPart>
    <w:docPart>
      <w:docPartPr>
        <w:name w:val="3441011556094A2CA807482574A3F522"/>
        <w:category>
          <w:name w:val="常规"/>
          <w:gallery w:val="placeholder"/>
        </w:category>
        <w:types>
          <w:type w:val="bbPlcHdr"/>
        </w:types>
        <w:behaviors>
          <w:behavior w:val="content"/>
        </w:behaviors>
        <w:guid w:val="{2D20BA72-7551-4085-8D25-22D11E58CBB5}"/>
      </w:docPartPr>
      <w:docPartBody>
        <w:p w:rsidR="005701AE" w:rsidRDefault="003C541B">
          <w:pPr>
            <w:pStyle w:val="3441011556094A2CA807482574A3F522"/>
          </w:pPr>
          <w:r w:rsidRPr="00A83070">
            <w:rPr>
              <w:rStyle w:val="placeholder2Char"/>
              <w:rFonts w:hint="eastAsia"/>
            </w:rPr>
            <w:t>说明治理结构如何确保所有股东，特别是中小股东充分行使其合法权利。</w:t>
          </w:r>
        </w:p>
      </w:docPartBody>
    </w:docPart>
    <w:docPart>
      <w:docPartPr>
        <w:name w:val="C90FDE3D18B04B258E2C687B89371054"/>
        <w:category>
          <w:name w:val="常规"/>
          <w:gallery w:val="placeholder"/>
        </w:category>
        <w:types>
          <w:type w:val="bbPlcHdr"/>
        </w:types>
        <w:behaviors>
          <w:behavior w:val="content"/>
        </w:behaviors>
        <w:guid w:val="{5C7AB195-C49F-4B56-BD75-9D5E750B1B8D}"/>
      </w:docPartPr>
      <w:docPartBody>
        <w:p w:rsidR="005701AE" w:rsidRDefault="003C541B">
          <w:pPr>
            <w:pStyle w:val="C90FDE3D18B04B258E2C687B89371054"/>
          </w:pPr>
          <w:r w:rsidRPr="00A83070">
            <w:rPr>
              <w:rStyle w:val="placeholder2Char"/>
              <w:rFonts w:hint="eastAsia"/>
            </w:rPr>
            <w:t>说明公司重要的人事变动、对外投资、融资、关联交易、担保等事项履行规定程序的评估意见。</w:t>
          </w:r>
        </w:p>
      </w:docPartBody>
    </w:docPart>
    <w:docPart>
      <w:docPartPr>
        <w:name w:val="0968D7B06AFB43B5BD1D7A29D926895A"/>
        <w:category>
          <w:name w:val="常规"/>
          <w:gallery w:val="placeholder"/>
        </w:category>
        <w:types>
          <w:type w:val="bbPlcHdr"/>
        </w:types>
        <w:behaviors>
          <w:behavior w:val="content"/>
        </w:behaviors>
        <w:guid w:val="{262700A0-0688-4BC3-ADCB-5CA079308334}"/>
      </w:docPartPr>
      <w:docPartBody>
        <w:p w:rsidR="005701AE" w:rsidRDefault="003C541B">
          <w:pPr>
            <w:pStyle w:val="0968D7B06AFB43B5BD1D7A29D926895A"/>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3440472842554BF488DD8C014D17B0AA"/>
        <w:category>
          <w:name w:val="常规"/>
          <w:gallery w:val="placeholder"/>
        </w:category>
        <w:types>
          <w:type w:val="bbPlcHdr"/>
        </w:types>
        <w:behaviors>
          <w:behavior w:val="content"/>
        </w:behaviors>
        <w:guid w:val="{9426EF88-342D-445E-804D-44705C67852A}"/>
      </w:docPartPr>
      <w:docPartBody>
        <w:p w:rsidR="005701AE" w:rsidRDefault="003C541B">
          <w:pPr>
            <w:pStyle w:val="3440472842554BF488DD8C014D17B0AA"/>
          </w:pPr>
          <w:r w:rsidRPr="005A4913">
            <w:rPr>
              <w:rStyle w:val="placeholder1Char"/>
            </w:rPr>
            <w:t>____________</w:t>
          </w:r>
        </w:p>
      </w:docPartBody>
    </w:docPart>
    <w:docPart>
      <w:docPartPr>
        <w:name w:val="A4A080C0FF52480DAF677E6676D3D522"/>
        <w:category>
          <w:name w:val="常规"/>
          <w:gallery w:val="placeholder"/>
        </w:category>
        <w:types>
          <w:type w:val="bbPlcHdr"/>
        </w:types>
        <w:behaviors>
          <w:behavior w:val="content"/>
        </w:behaviors>
        <w:guid w:val="{C98B923B-A671-4A72-A1AC-D332B4DCE754}"/>
      </w:docPartPr>
      <w:docPartBody>
        <w:p w:rsidR="005701AE" w:rsidRDefault="003C541B">
          <w:pPr>
            <w:pStyle w:val="A4A080C0FF52480DAF677E6676D3D522"/>
          </w:pPr>
          <w:r w:rsidRPr="005A4913">
            <w:rPr>
              <w:rStyle w:val="placeholder1Char"/>
            </w:rPr>
            <w:t>_______</w:t>
          </w:r>
        </w:p>
      </w:docPartBody>
    </w:docPart>
    <w:docPart>
      <w:docPartPr>
        <w:name w:val="D175C21FC760461388F996C78406C89E"/>
        <w:category>
          <w:name w:val="常规"/>
          <w:gallery w:val="placeholder"/>
        </w:category>
        <w:types>
          <w:type w:val="bbPlcHdr"/>
        </w:types>
        <w:behaviors>
          <w:behavior w:val="content"/>
        </w:behaviors>
        <w:guid w:val="{2108A736-E6F2-43B1-A46D-5B9A9F2A1BC3}"/>
      </w:docPartPr>
      <w:docPartBody>
        <w:p w:rsidR="005701AE" w:rsidRDefault="003C541B">
          <w:pPr>
            <w:pStyle w:val="D175C21FC760461388F996C78406C89E"/>
          </w:pPr>
          <w:r w:rsidRPr="005A4913">
            <w:rPr>
              <w:rStyle w:val="placeholder1Char"/>
            </w:rPr>
            <w:t>________________________</w:t>
          </w:r>
        </w:p>
      </w:docPartBody>
    </w:docPart>
    <w:docPart>
      <w:docPartPr>
        <w:name w:val="F0BC111948FA4D6B81CDA6E9BF3DFB2F"/>
        <w:category>
          <w:name w:val="常规"/>
          <w:gallery w:val="placeholder"/>
        </w:category>
        <w:types>
          <w:type w:val="bbPlcHdr"/>
        </w:types>
        <w:behaviors>
          <w:behavior w:val="content"/>
        </w:behaviors>
        <w:guid w:val="{FCC77981-BEEF-4B2E-B779-2390C171D8A7}"/>
      </w:docPartPr>
      <w:docPartBody>
        <w:p w:rsidR="005701AE" w:rsidRDefault="003C541B">
          <w:pPr>
            <w:pStyle w:val="F0BC111948FA4D6B81CDA6E9BF3DFB2F"/>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62875860AEE84327B3AD174762258A35"/>
        <w:category>
          <w:name w:val="常规"/>
          <w:gallery w:val="placeholder"/>
        </w:category>
        <w:types>
          <w:type w:val="bbPlcHdr"/>
        </w:types>
        <w:behaviors>
          <w:behavior w:val="content"/>
        </w:behaviors>
        <w:guid w:val="{E56BF333-57FE-4650-A094-1D01D476ADFF}"/>
      </w:docPartPr>
      <w:docPartBody>
        <w:p w:rsidR="005701AE" w:rsidRDefault="003C541B">
          <w:pPr>
            <w:pStyle w:val="62875860AEE84327B3AD174762258A35"/>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CD9A42596D8747AD886060320C7ACBD0"/>
        <w:category>
          <w:name w:val="常规"/>
          <w:gallery w:val="placeholder"/>
        </w:category>
        <w:types>
          <w:type w:val="bbPlcHdr"/>
        </w:types>
        <w:behaviors>
          <w:behavior w:val="content"/>
        </w:behaviors>
        <w:guid w:val="{EC49B71E-FD70-4480-AF6B-06102215AD27}"/>
      </w:docPartPr>
      <w:docPartBody>
        <w:p w:rsidR="005701AE" w:rsidRDefault="003C541B">
          <w:pPr>
            <w:pStyle w:val="CD9A42596D8747AD886060320C7ACBD0"/>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24002C174D7E46B9A8EE9303FDBD1140"/>
        <w:category>
          <w:name w:val="常规"/>
          <w:gallery w:val="placeholder"/>
        </w:category>
        <w:types>
          <w:type w:val="bbPlcHdr"/>
        </w:types>
        <w:behaviors>
          <w:behavior w:val="content"/>
        </w:behaviors>
        <w:guid w:val="{7FFAA6E1-0CB5-4F8B-AE66-5B9B1F04C749}"/>
      </w:docPartPr>
      <w:docPartBody>
        <w:p w:rsidR="005701AE" w:rsidRDefault="003C541B">
          <w:pPr>
            <w:pStyle w:val="24002C174D7E46B9A8EE9303FDBD1140"/>
          </w:pPr>
          <w:r w:rsidRPr="00A83070">
            <w:rPr>
              <w:rStyle w:val="placeholder1Char"/>
              <w:rFonts w:hint="eastAsia"/>
            </w:rPr>
            <w:t>_____________________________________</w:t>
          </w:r>
        </w:p>
      </w:docPartBody>
    </w:docPart>
    <w:docPart>
      <w:docPartPr>
        <w:name w:val="2567C8B1A3494B54A678C31C5AD86A3B"/>
        <w:category>
          <w:name w:val="常规"/>
          <w:gallery w:val="placeholder"/>
        </w:category>
        <w:types>
          <w:type w:val="bbPlcHdr"/>
        </w:types>
        <w:behaviors>
          <w:behavior w:val="content"/>
        </w:behaviors>
        <w:guid w:val="{4CC185E8-1DB7-4871-B0CC-7012295DFC47}"/>
      </w:docPartPr>
      <w:docPartBody>
        <w:p w:rsidR="005701AE" w:rsidRDefault="003C541B">
          <w:pPr>
            <w:pStyle w:val="2567C8B1A3494B54A678C31C5AD86A3B"/>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952A8B0622714B8384BBFAE082B4B908"/>
        <w:category>
          <w:name w:val="常规"/>
          <w:gallery w:val="placeholder"/>
        </w:category>
        <w:types>
          <w:type w:val="bbPlcHdr"/>
        </w:types>
        <w:behaviors>
          <w:behavior w:val="content"/>
        </w:behaviors>
        <w:guid w:val="{B670D708-2CA6-4AE1-80D0-0930DCFAF452}"/>
      </w:docPartPr>
      <w:docPartBody>
        <w:p w:rsidR="005701AE" w:rsidRDefault="003C541B">
          <w:pPr>
            <w:pStyle w:val="952A8B0622714B8384BBFAE082B4B908"/>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0D815293AC5E4565B2EA48EB20832E53"/>
        <w:category>
          <w:name w:val="常规"/>
          <w:gallery w:val="placeholder"/>
        </w:category>
        <w:types>
          <w:type w:val="bbPlcHdr"/>
        </w:types>
        <w:behaviors>
          <w:behavior w:val="content"/>
        </w:behaviors>
        <w:guid w:val="{385B4674-6B59-42FA-BD3C-DBE3F75D0891}"/>
      </w:docPartPr>
      <w:docPartBody>
        <w:p w:rsidR="005701AE" w:rsidRDefault="003C541B">
          <w:pPr>
            <w:pStyle w:val="0D815293AC5E4565B2EA48EB20832E53"/>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751D898126494076BF8695789C696514"/>
        <w:category>
          <w:name w:val="常规"/>
          <w:gallery w:val="placeholder"/>
        </w:category>
        <w:types>
          <w:type w:val="bbPlcHdr"/>
        </w:types>
        <w:behaviors>
          <w:behavior w:val="content"/>
        </w:behaviors>
        <w:guid w:val="{1142F43F-67A5-4C94-8DA9-1BCA50FA341A}"/>
      </w:docPartPr>
      <w:docPartBody>
        <w:p w:rsidR="005701AE" w:rsidRDefault="003C541B">
          <w:pPr>
            <w:pStyle w:val="751D898126494076BF8695789C696514"/>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C507CD8299D8403F92F159013A2D522E"/>
        <w:category>
          <w:name w:val="常规"/>
          <w:gallery w:val="placeholder"/>
        </w:category>
        <w:types>
          <w:type w:val="bbPlcHdr"/>
        </w:types>
        <w:behaviors>
          <w:behavior w:val="content"/>
        </w:behaviors>
        <w:guid w:val="{DE327604-FF75-4F4F-A152-95688DE6881D}"/>
      </w:docPartPr>
      <w:docPartBody>
        <w:p w:rsidR="005701AE" w:rsidRDefault="003C541B">
          <w:pPr>
            <w:pStyle w:val="C507CD8299D8403F92F159013A2D522E"/>
          </w:pPr>
          <w:r w:rsidRPr="005A4913">
            <w:rPr>
              <w:rStyle w:val="placeholder1Char"/>
              <w:rFonts w:hint="eastAsia"/>
            </w:rPr>
            <w:t>选择</w:t>
          </w:r>
        </w:p>
      </w:docPartBody>
    </w:docPart>
    <w:docPart>
      <w:docPartPr>
        <w:name w:val="42632D78552E4038A0FEF08138608A52"/>
        <w:category>
          <w:name w:val="常规"/>
          <w:gallery w:val="placeholder"/>
        </w:category>
        <w:types>
          <w:type w:val="bbPlcHdr"/>
        </w:types>
        <w:behaviors>
          <w:behavior w:val="content"/>
        </w:behaviors>
        <w:guid w:val="{7AD05DC7-DFFC-48E1-8BE7-E8F919546F5C}"/>
      </w:docPartPr>
      <w:docPartBody>
        <w:p w:rsidR="005701AE" w:rsidRDefault="003C541B">
          <w:pPr>
            <w:pStyle w:val="42632D78552E4038A0FEF08138608A52"/>
          </w:pPr>
          <w:r w:rsidRPr="005A4913">
            <w:rPr>
              <w:rStyle w:val="placeholder1Char"/>
            </w:rPr>
            <w:t>____________</w:t>
          </w:r>
        </w:p>
      </w:docPartBody>
    </w:docPart>
    <w:docPart>
      <w:docPartPr>
        <w:name w:val="BF7FD9292B064C30A282AD82D795110A"/>
        <w:category>
          <w:name w:val="常规"/>
          <w:gallery w:val="placeholder"/>
        </w:category>
        <w:types>
          <w:type w:val="bbPlcHdr"/>
        </w:types>
        <w:behaviors>
          <w:behavior w:val="content"/>
        </w:behaviors>
        <w:guid w:val="{4C0FE60C-4729-4351-8D87-F61C011D554D}"/>
      </w:docPartPr>
      <w:docPartBody>
        <w:p w:rsidR="005701AE" w:rsidRDefault="003C541B">
          <w:pPr>
            <w:pStyle w:val="BF7FD9292B064C30A282AD82D795110A"/>
          </w:pPr>
          <w:r w:rsidRPr="005A4913">
            <w:rPr>
              <w:rStyle w:val="placeholder1Char"/>
            </w:rPr>
            <w:t>____________</w:t>
          </w:r>
        </w:p>
      </w:docPartBody>
    </w:docPart>
    <w:docPart>
      <w:docPartPr>
        <w:name w:val="D85A7ADBF7584B41B777A9C41574B07F"/>
        <w:category>
          <w:name w:val="常规"/>
          <w:gallery w:val="placeholder"/>
        </w:category>
        <w:types>
          <w:type w:val="bbPlcHdr"/>
        </w:types>
        <w:behaviors>
          <w:behavior w:val="content"/>
        </w:behaviors>
        <w:guid w:val="{A885D8E4-FBCB-4746-BE2A-46541E2B6EFC}"/>
      </w:docPartPr>
      <w:docPartBody>
        <w:p w:rsidR="005701AE" w:rsidRDefault="003C541B">
          <w:pPr>
            <w:pStyle w:val="D85A7ADBF7584B41B777A9C41574B07F"/>
          </w:pPr>
          <w:r w:rsidRPr="005A4913">
            <w:rPr>
              <w:rStyle w:val="placeholder1Char"/>
            </w:rPr>
            <w:t>____________</w:t>
          </w:r>
        </w:p>
      </w:docPartBody>
    </w:docPart>
    <w:docPart>
      <w:docPartPr>
        <w:name w:val="3BAA01344DDE45EB96CB8ACE62B28A27"/>
        <w:category>
          <w:name w:val="常规"/>
          <w:gallery w:val="placeholder"/>
        </w:category>
        <w:types>
          <w:type w:val="bbPlcHdr"/>
        </w:types>
        <w:behaviors>
          <w:behavior w:val="content"/>
        </w:behaviors>
        <w:guid w:val="{C1D156ED-29B9-4F65-9DC3-61C9475159FA}"/>
      </w:docPartPr>
      <w:docPartBody>
        <w:p w:rsidR="005701AE" w:rsidRDefault="003C541B">
          <w:pPr>
            <w:pStyle w:val="3BAA01344DDE45EB96CB8ACE62B28A27"/>
          </w:pPr>
          <w:r w:rsidRPr="005A4913">
            <w:rPr>
              <w:rStyle w:val="placeholder1Char"/>
            </w:rPr>
            <w:t>____________</w:t>
          </w:r>
        </w:p>
      </w:docPartBody>
    </w:docPart>
    <w:docPart>
      <w:docPartPr>
        <w:name w:val="D7B78B0064684A20B56B2D6FDBAB606F"/>
        <w:category>
          <w:name w:val="常规"/>
          <w:gallery w:val="placeholder"/>
        </w:category>
        <w:types>
          <w:type w:val="bbPlcHdr"/>
        </w:types>
        <w:behaviors>
          <w:behavior w:val="content"/>
        </w:behaviors>
        <w:guid w:val="{4B0C9F52-081F-4CA8-98D7-4F0AC3F4DCAF}"/>
      </w:docPartPr>
      <w:docPartBody>
        <w:p w:rsidR="005701AE" w:rsidRDefault="003C541B">
          <w:pPr>
            <w:pStyle w:val="D7B78B0064684A20B56B2D6FDBAB606F"/>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EEECBBB39C214F939DA70BDDCC2325C0"/>
        <w:category>
          <w:name w:val="常规"/>
          <w:gallery w:val="placeholder"/>
        </w:category>
        <w:types>
          <w:type w:val="bbPlcHdr"/>
        </w:types>
        <w:behaviors>
          <w:behavior w:val="content"/>
        </w:behaviors>
        <w:guid w:val="{0A74E03F-7E98-4FF8-8C6A-EBEFFC28B7B4}"/>
      </w:docPartPr>
      <w:docPartBody>
        <w:p w:rsidR="005701AE" w:rsidRDefault="003C541B">
          <w:pPr>
            <w:pStyle w:val="EEECBBB39C214F939DA70BDDCC2325C0"/>
          </w:pPr>
          <w:r w:rsidRPr="005A4913">
            <w:rPr>
              <w:rStyle w:val="placeholder1Char"/>
            </w:rPr>
            <w:t>____________</w:t>
          </w:r>
        </w:p>
      </w:docPartBody>
    </w:docPart>
    <w:docPart>
      <w:docPartPr>
        <w:name w:val="49E713B0AD8F4CFEB111A90AEDA985C6"/>
        <w:category>
          <w:name w:val="常规"/>
          <w:gallery w:val="placeholder"/>
        </w:category>
        <w:types>
          <w:type w:val="bbPlcHdr"/>
        </w:types>
        <w:behaviors>
          <w:behavior w:val="content"/>
        </w:behaviors>
        <w:guid w:val="{82B7FA8C-2135-49BC-B105-50AA1FECB1CA}"/>
      </w:docPartPr>
      <w:docPartBody>
        <w:p w:rsidR="005701AE" w:rsidRDefault="003C541B">
          <w:pPr>
            <w:pStyle w:val="49E713B0AD8F4CFEB111A90AEDA985C6"/>
          </w:pPr>
          <w:r w:rsidRPr="005A4913">
            <w:rPr>
              <w:rStyle w:val="placeholder1Char"/>
              <w:rFonts w:hint="eastAsia"/>
            </w:rPr>
            <w:t>选择</w:t>
          </w:r>
        </w:p>
      </w:docPartBody>
    </w:docPart>
    <w:docPart>
      <w:docPartPr>
        <w:name w:val="D09E31C11B404FE89F92AB75E661B5E5"/>
        <w:category>
          <w:name w:val="常规"/>
          <w:gallery w:val="placeholder"/>
        </w:category>
        <w:types>
          <w:type w:val="bbPlcHdr"/>
        </w:types>
        <w:behaviors>
          <w:behavior w:val="content"/>
        </w:behaviors>
        <w:guid w:val="{AAFA65DA-4551-4312-BD31-DFFAF463C592}"/>
      </w:docPartPr>
      <w:docPartBody>
        <w:p w:rsidR="005701AE" w:rsidRDefault="003C541B">
          <w:pPr>
            <w:pStyle w:val="D09E31C11B404FE89F92AB75E661B5E5"/>
          </w:pPr>
          <w:r w:rsidRPr="005A4913">
            <w:rPr>
              <w:rStyle w:val="placeholder1Char"/>
            </w:rPr>
            <w:t>_____</w:t>
          </w:r>
        </w:p>
      </w:docPartBody>
    </w:docPart>
    <w:docPart>
      <w:docPartPr>
        <w:name w:val="6DD041FE711D41EA882E315B56DEEAE3"/>
        <w:category>
          <w:name w:val="常规"/>
          <w:gallery w:val="placeholder"/>
        </w:category>
        <w:types>
          <w:type w:val="bbPlcHdr"/>
        </w:types>
        <w:behaviors>
          <w:behavior w:val="content"/>
        </w:behaviors>
        <w:guid w:val="{C99380AC-61B9-494F-A869-999D10BE741A}"/>
      </w:docPartPr>
      <w:docPartBody>
        <w:p w:rsidR="005701AE" w:rsidRDefault="003C541B">
          <w:pPr>
            <w:pStyle w:val="6DD041FE711D41EA882E315B56DEEAE3"/>
          </w:pPr>
          <w:r w:rsidRPr="005A4913">
            <w:rPr>
              <w:rStyle w:val="placeholder1Char"/>
              <w:rFonts w:hint="eastAsia"/>
            </w:rPr>
            <w:t>__________________________________________________________________</w:t>
          </w:r>
        </w:p>
      </w:docPartBody>
    </w:docPart>
    <w:docPart>
      <w:docPartPr>
        <w:name w:val="4F61EB1B66F64F70A40528B8A801CF59"/>
        <w:category>
          <w:name w:val="常规"/>
          <w:gallery w:val="placeholder"/>
        </w:category>
        <w:types>
          <w:type w:val="bbPlcHdr"/>
        </w:types>
        <w:behaviors>
          <w:behavior w:val="content"/>
        </w:behaviors>
        <w:guid w:val="{5B5C27A4-2597-4654-A3E8-226B81973DF9}"/>
      </w:docPartPr>
      <w:docPartBody>
        <w:p w:rsidR="005701AE" w:rsidRDefault="003C541B">
          <w:pPr>
            <w:pStyle w:val="4F61EB1B66F64F70A40528B8A801CF59"/>
          </w:pPr>
          <w:r w:rsidRPr="005A4913">
            <w:rPr>
              <w:rStyle w:val="placeholder1Char"/>
            </w:rPr>
            <w:t>_______________________________________________</w:t>
          </w:r>
        </w:p>
      </w:docPartBody>
    </w:docPart>
    <w:docPart>
      <w:docPartPr>
        <w:name w:val="178B16818F5B43F7A939E18E4E38DB1C"/>
        <w:category>
          <w:name w:val="常规"/>
          <w:gallery w:val="placeholder"/>
        </w:category>
        <w:types>
          <w:type w:val="bbPlcHdr"/>
        </w:types>
        <w:behaviors>
          <w:behavior w:val="content"/>
        </w:behaviors>
        <w:guid w:val="{B0331531-FDFE-4B7A-BD1D-ED532CD686CA}"/>
      </w:docPartPr>
      <w:docPartBody>
        <w:p w:rsidR="005701AE" w:rsidRDefault="003C541B">
          <w:pPr>
            <w:pStyle w:val="178B16818F5B43F7A939E18E4E38DB1C"/>
          </w:pPr>
          <w:r w:rsidRPr="00E6617D">
            <w:rPr>
              <w:rStyle w:val="placeholder1Char"/>
            </w:rPr>
            <w:t>____________</w:t>
          </w:r>
        </w:p>
      </w:docPartBody>
    </w:docPart>
    <w:docPart>
      <w:docPartPr>
        <w:name w:val="823522CD9DB448AC9D69AE7FB7DCED9C"/>
        <w:category>
          <w:name w:val="常规"/>
          <w:gallery w:val="placeholder"/>
        </w:category>
        <w:types>
          <w:type w:val="bbPlcHdr"/>
        </w:types>
        <w:behaviors>
          <w:behavior w:val="content"/>
        </w:behaviors>
        <w:guid w:val="{C9B240EB-C5EE-4885-9570-6577EFA6B60E}"/>
      </w:docPartPr>
      <w:docPartBody>
        <w:p w:rsidR="005701AE" w:rsidRDefault="003C541B">
          <w:pPr>
            <w:pStyle w:val="823522CD9DB448AC9D69AE7FB7DCED9C"/>
          </w:pPr>
          <w:r w:rsidRPr="00E6617D">
            <w:rPr>
              <w:rStyle w:val="placeholder1Char"/>
            </w:rPr>
            <w:t>____________</w:t>
          </w:r>
        </w:p>
      </w:docPartBody>
    </w:docPart>
    <w:docPart>
      <w:docPartPr>
        <w:name w:val="6ABA9491C0004FCF860D1ACDA7BE288F"/>
        <w:category>
          <w:name w:val="常规"/>
          <w:gallery w:val="placeholder"/>
        </w:category>
        <w:types>
          <w:type w:val="bbPlcHdr"/>
        </w:types>
        <w:behaviors>
          <w:behavior w:val="content"/>
        </w:behaviors>
        <w:guid w:val="{D81073DA-2CD0-42D8-9D1B-E166C03283AF}"/>
      </w:docPartPr>
      <w:docPartBody>
        <w:p w:rsidR="005701AE" w:rsidRDefault="003C541B">
          <w:pPr>
            <w:pStyle w:val="6ABA9491C0004FCF860D1ACDA7BE288F"/>
          </w:pPr>
          <w:r w:rsidRPr="005A4913">
            <w:rPr>
              <w:rStyle w:val="placeholder1Char"/>
            </w:rPr>
            <w:t>_______</w:t>
          </w:r>
        </w:p>
      </w:docPartBody>
    </w:docPart>
    <w:docPart>
      <w:docPartPr>
        <w:name w:val="369E3AF0824841AB905E11B5CA12E6FB"/>
        <w:category>
          <w:name w:val="常规"/>
          <w:gallery w:val="placeholder"/>
        </w:category>
        <w:types>
          <w:type w:val="bbPlcHdr"/>
        </w:types>
        <w:behaviors>
          <w:behavior w:val="content"/>
        </w:behaviors>
        <w:guid w:val="{C5F14322-1390-4BBC-BA71-2F3BE1D56D61}"/>
      </w:docPartPr>
      <w:docPartBody>
        <w:p w:rsidR="005701AE" w:rsidRDefault="003C541B" w:rsidP="003C541B">
          <w:pPr>
            <w:pStyle w:val="369E3AF0824841AB905E11B5CA12E6FB"/>
          </w:pPr>
          <w:r>
            <w:rPr>
              <w:rStyle w:val="placeholder1Char"/>
              <w:rFonts w:hint="eastAsia"/>
            </w:rPr>
            <w:t>____________</w:t>
          </w:r>
        </w:p>
      </w:docPartBody>
    </w:docPart>
    <w:docPart>
      <w:docPartPr>
        <w:name w:val="8AEB4236C55B46038ABD640544C2B54B"/>
        <w:category>
          <w:name w:val="常规"/>
          <w:gallery w:val="placeholder"/>
        </w:category>
        <w:types>
          <w:type w:val="bbPlcHdr"/>
        </w:types>
        <w:behaviors>
          <w:behavior w:val="content"/>
        </w:behaviors>
        <w:guid w:val="{4B09175D-E2AD-485A-9AC0-4CAD040C6897}"/>
      </w:docPartPr>
      <w:docPartBody>
        <w:p w:rsidR="005701AE" w:rsidRDefault="003C541B" w:rsidP="003C541B">
          <w:pPr>
            <w:pStyle w:val="8AEB4236C55B46038ABD640544C2B54B"/>
          </w:pPr>
          <w:r>
            <w:rPr>
              <w:rStyle w:val="placeholder1Char"/>
              <w:rFonts w:hint="eastAsia"/>
            </w:rPr>
            <w:t>____________</w:t>
          </w:r>
        </w:p>
      </w:docPartBody>
    </w:docPart>
    <w:docPart>
      <w:docPartPr>
        <w:name w:val="9A22034900844027A034E9A49A2A1705"/>
        <w:category>
          <w:name w:val="常规"/>
          <w:gallery w:val="placeholder"/>
        </w:category>
        <w:types>
          <w:type w:val="bbPlcHdr"/>
        </w:types>
        <w:behaviors>
          <w:behavior w:val="content"/>
        </w:behaviors>
        <w:guid w:val="{8C905B42-F6F9-45D1-AB22-CC6F6F80C2ED}"/>
      </w:docPartPr>
      <w:docPartBody>
        <w:p w:rsidR="005701AE" w:rsidRDefault="003C541B" w:rsidP="003C541B">
          <w:pPr>
            <w:pStyle w:val="9A22034900844027A034E9A49A2A1705"/>
          </w:pPr>
          <w:r>
            <w:rPr>
              <w:rStyle w:val="placeholder1Char"/>
              <w:rFonts w:hint="eastAsia"/>
            </w:rPr>
            <w:t>____________</w:t>
          </w:r>
        </w:p>
      </w:docPartBody>
    </w:docPart>
    <w:docPart>
      <w:docPartPr>
        <w:name w:val="1AB317B9C6E446E5A9C659356321EFF0"/>
        <w:category>
          <w:name w:val="常规"/>
          <w:gallery w:val="placeholder"/>
        </w:category>
        <w:types>
          <w:type w:val="bbPlcHdr"/>
        </w:types>
        <w:behaviors>
          <w:behavior w:val="content"/>
        </w:behaviors>
        <w:guid w:val="{F9AF89AB-2665-4CCC-9E3C-F6466916ADC4}"/>
      </w:docPartPr>
      <w:docPartBody>
        <w:p w:rsidR="005701AE" w:rsidRDefault="003C541B" w:rsidP="003C541B">
          <w:pPr>
            <w:pStyle w:val="1AB317B9C6E446E5A9C659356321EFF0"/>
          </w:pPr>
          <w:r>
            <w:rPr>
              <w:rStyle w:val="placeholder1Char"/>
              <w:rFonts w:hint="eastAsia"/>
            </w:rPr>
            <w:t>____________</w:t>
          </w:r>
        </w:p>
      </w:docPartBody>
    </w:docPart>
    <w:docPart>
      <w:docPartPr>
        <w:name w:val="FC21AD011A024096AF5610D6A09F7C5B"/>
        <w:category>
          <w:name w:val="常规"/>
          <w:gallery w:val="placeholder"/>
        </w:category>
        <w:types>
          <w:type w:val="bbPlcHdr"/>
        </w:types>
        <w:behaviors>
          <w:behavior w:val="content"/>
        </w:behaviors>
        <w:guid w:val="{EC8E55D1-D991-4253-A10F-655F819CBA04}"/>
      </w:docPartPr>
      <w:docPartBody>
        <w:p w:rsidR="005701AE" w:rsidRDefault="003C541B" w:rsidP="003C541B">
          <w:pPr>
            <w:pStyle w:val="FC21AD011A024096AF5610D6A09F7C5B"/>
          </w:pPr>
          <w:r>
            <w:rPr>
              <w:rStyle w:val="placeholder1Char"/>
              <w:rFonts w:hint="eastAsia"/>
            </w:rPr>
            <w:t>____________</w:t>
          </w:r>
        </w:p>
      </w:docPartBody>
    </w:docPart>
    <w:docPart>
      <w:docPartPr>
        <w:name w:val="8A7F2DC48EC247DE83AC7F940CA5CBF7"/>
        <w:category>
          <w:name w:val="常规"/>
          <w:gallery w:val="placeholder"/>
        </w:category>
        <w:types>
          <w:type w:val="bbPlcHdr"/>
        </w:types>
        <w:behaviors>
          <w:behavior w:val="content"/>
        </w:behaviors>
        <w:guid w:val="{96E7E5F8-5EFD-4702-9F4D-9A5A77A76EB2}"/>
      </w:docPartPr>
      <w:docPartBody>
        <w:p w:rsidR="005701AE" w:rsidRDefault="003C541B" w:rsidP="003C541B">
          <w:pPr>
            <w:pStyle w:val="8A7F2DC48EC247DE83AC7F940CA5CBF7"/>
          </w:pPr>
          <w:r>
            <w:rPr>
              <w:rStyle w:val="placeholder1Char"/>
              <w:rFonts w:hint="eastAsia"/>
            </w:rPr>
            <w:t>____________</w:t>
          </w:r>
        </w:p>
      </w:docPartBody>
    </w:docPart>
    <w:docPart>
      <w:docPartPr>
        <w:name w:val="557AC7D29E184BC383FDB8E6DC453469"/>
        <w:category>
          <w:name w:val="常规"/>
          <w:gallery w:val="placeholder"/>
        </w:category>
        <w:types>
          <w:type w:val="bbPlcHdr"/>
        </w:types>
        <w:behaviors>
          <w:behavior w:val="content"/>
        </w:behaviors>
        <w:guid w:val="{B61AB5D8-AFBE-4AC5-9A20-6D61B1A29EBA}"/>
      </w:docPartPr>
      <w:docPartBody>
        <w:p w:rsidR="005701AE" w:rsidRDefault="003C541B" w:rsidP="003C541B">
          <w:pPr>
            <w:pStyle w:val="557AC7D29E184BC383FDB8E6DC453469"/>
          </w:pPr>
          <w:r>
            <w:rPr>
              <w:rStyle w:val="placeholder1Char"/>
              <w:rFonts w:hint="eastAsia"/>
            </w:rPr>
            <w:t>____________</w:t>
          </w:r>
        </w:p>
      </w:docPartBody>
    </w:docPart>
    <w:docPart>
      <w:docPartPr>
        <w:name w:val="0C05384E8B324F16910E42A2A18BB11D"/>
        <w:category>
          <w:name w:val="常规"/>
          <w:gallery w:val="placeholder"/>
        </w:category>
        <w:types>
          <w:type w:val="bbPlcHdr"/>
        </w:types>
        <w:behaviors>
          <w:behavior w:val="content"/>
        </w:behaviors>
        <w:guid w:val="{7B4A2329-120A-498A-9479-A0297D1B7B72}"/>
      </w:docPartPr>
      <w:docPartBody>
        <w:p w:rsidR="005701AE" w:rsidRDefault="003C541B" w:rsidP="003C541B">
          <w:pPr>
            <w:pStyle w:val="0C05384E8B324F16910E42A2A18BB11D"/>
          </w:pPr>
          <w:r>
            <w:rPr>
              <w:rStyle w:val="placeholder1Char"/>
              <w:rFonts w:hint="eastAsia"/>
            </w:rPr>
            <w:t>____________</w:t>
          </w:r>
        </w:p>
      </w:docPartBody>
    </w:docPart>
    <w:docPart>
      <w:docPartPr>
        <w:name w:val="A757AC7402A748659EF5F7782DCD6BF6"/>
        <w:category>
          <w:name w:val="常规"/>
          <w:gallery w:val="placeholder"/>
        </w:category>
        <w:types>
          <w:type w:val="bbPlcHdr"/>
        </w:types>
        <w:behaviors>
          <w:behavior w:val="content"/>
        </w:behaviors>
        <w:guid w:val="{ABF058A6-3865-4CB7-841F-12FA2EC54394}"/>
      </w:docPartPr>
      <w:docPartBody>
        <w:p w:rsidR="005701AE" w:rsidRDefault="003C541B" w:rsidP="003C541B">
          <w:pPr>
            <w:pStyle w:val="A757AC7402A748659EF5F7782DCD6BF6"/>
          </w:pPr>
          <w:r>
            <w:rPr>
              <w:rStyle w:val="placeholder1Char"/>
              <w:rFonts w:hint="eastAsia"/>
            </w:rPr>
            <w:t>____________</w:t>
          </w:r>
        </w:p>
      </w:docPartBody>
    </w:docPart>
    <w:docPart>
      <w:docPartPr>
        <w:name w:val="0A49AA19E2AC4C8DA829F5A9AFC1B8AD"/>
        <w:category>
          <w:name w:val="常规"/>
          <w:gallery w:val="placeholder"/>
        </w:category>
        <w:types>
          <w:type w:val="bbPlcHdr"/>
        </w:types>
        <w:behaviors>
          <w:behavior w:val="content"/>
        </w:behaviors>
        <w:guid w:val="{17ABBE73-C9AA-4157-9FB7-3EC3E60BC55A}"/>
      </w:docPartPr>
      <w:docPartBody>
        <w:p w:rsidR="005701AE" w:rsidRDefault="003C541B" w:rsidP="003C541B">
          <w:pPr>
            <w:pStyle w:val="0A49AA19E2AC4C8DA829F5A9AFC1B8AD"/>
          </w:pPr>
          <w:r>
            <w:rPr>
              <w:rStyle w:val="placeholder1Char"/>
              <w:rFonts w:hint="eastAsia"/>
            </w:rPr>
            <w:t>____________</w:t>
          </w:r>
        </w:p>
      </w:docPartBody>
    </w:docPart>
    <w:docPart>
      <w:docPartPr>
        <w:name w:val="A7391C725BF34A27A3D6A4268D795978"/>
        <w:category>
          <w:name w:val="常规"/>
          <w:gallery w:val="placeholder"/>
        </w:category>
        <w:types>
          <w:type w:val="bbPlcHdr"/>
        </w:types>
        <w:behaviors>
          <w:behavior w:val="content"/>
        </w:behaviors>
        <w:guid w:val="{F00C0DA5-5F15-4914-8E09-D67319A17B2D}"/>
      </w:docPartPr>
      <w:docPartBody>
        <w:p w:rsidR="005701AE" w:rsidRDefault="003C541B" w:rsidP="003C541B">
          <w:pPr>
            <w:pStyle w:val="A7391C725BF34A27A3D6A4268D795978"/>
          </w:pPr>
          <w:r>
            <w:rPr>
              <w:rStyle w:val="placeholder1Char"/>
              <w:rFonts w:hint="eastAsia"/>
            </w:rPr>
            <w:t>____________</w:t>
          </w:r>
        </w:p>
      </w:docPartBody>
    </w:docPart>
    <w:docPart>
      <w:docPartPr>
        <w:name w:val="2F6B228C077D4C8EB4A426728C64FFCA"/>
        <w:category>
          <w:name w:val="常规"/>
          <w:gallery w:val="placeholder"/>
        </w:category>
        <w:types>
          <w:type w:val="bbPlcHdr"/>
        </w:types>
        <w:behaviors>
          <w:behavior w:val="content"/>
        </w:behaviors>
        <w:guid w:val="{9E53CD42-20E4-4825-A187-CCB13F8386D5}"/>
      </w:docPartPr>
      <w:docPartBody>
        <w:p w:rsidR="005701AE" w:rsidRDefault="003C541B" w:rsidP="003C541B">
          <w:pPr>
            <w:pStyle w:val="2F6B228C077D4C8EB4A426728C64FFCA"/>
          </w:pPr>
          <w:r>
            <w:rPr>
              <w:rStyle w:val="placeholder1Char"/>
              <w:rFonts w:hint="eastAsia"/>
            </w:rPr>
            <w:t>____________</w:t>
          </w:r>
        </w:p>
      </w:docPartBody>
    </w:docPart>
    <w:docPart>
      <w:docPartPr>
        <w:name w:val="D92878DDC79D4369BD63A48ACB66C30B"/>
        <w:category>
          <w:name w:val="常规"/>
          <w:gallery w:val="placeholder"/>
        </w:category>
        <w:types>
          <w:type w:val="bbPlcHdr"/>
        </w:types>
        <w:behaviors>
          <w:behavior w:val="content"/>
        </w:behaviors>
        <w:guid w:val="{A7CB61D1-496D-4311-9629-C1BAF7E42B6D}"/>
      </w:docPartPr>
      <w:docPartBody>
        <w:p w:rsidR="005701AE" w:rsidRDefault="003C541B" w:rsidP="003C541B">
          <w:pPr>
            <w:pStyle w:val="D92878DDC79D4369BD63A48ACB66C30B"/>
          </w:pPr>
          <w:r>
            <w:rPr>
              <w:rStyle w:val="placeholder1Char"/>
              <w:rFonts w:hint="eastAsia"/>
            </w:rPr>
            <w:t>____________</w:t>
          </w:r>
        </w:p>
      </w:docPartBody>
    </w:docPart>
    <w:docPart>
      <w:docPartPr>
        <w:name w:val="74674EB167534502872D69C488568099"/>
        <w:category>
          <w:name w:val="常规"/>
          <w:gallery w:val="placeholder"/>
        </w:category>
        <w:types>
          <w:type w:val="bbPlcHdr"/>
        </w:types>
        <w:behaviors>
          <w:behavior w:val="content"/>
        </w:behaviors>
        <w:guid w:val="{90A60CD5-558C-4387-B98C-BA77EDD44632}"/>
      </w:docPartPr>
      <w:docPartBody>
        <w:p w:rsidR="005701AE" w:rsidRDefault="003C541B" w:rsidP="003C541B">
          <w:pPr>
            <w:pStyle w:val="74674EB167534502872D69C488568099"/>
          </w:pPr>
          <w:r>
            <w:rPr>
              <w:rStyle w:val="placeholder1Char"/>
              <w:rFonts w:hint="eastAsia"/>
            </w:rPr>
            <w:t>____________</w:t>
          </w:r>
        </w:p>
      </w:docPartBody>
    </w:docPart>
    <w:docPart>
      <w:docPartPr>
        <w:name w:val="1424EB8BA3DF451C97A114C887E3FF60"/>
        <w:category>
          <w:name w:val="常规"/>
          <w:gallery w:val="placeholder"/>
        </w:category>
        <w:types>
          <w:type w:val="bbPlcHdr"/>
        </w:types>
        <w:behaviors>
          <w:behavior w:val="content"/>
        </w:behaviors>
        <w:guid w:val="{FECBF8A1-D069-466D-8468-B3C9EB16F595}"/>
      </w:docPartPr>
      <w:docPartBody>
        <w:p w:rsidR="005701AE" w:rsidRDefault="003C541B" w:rsidP="003C541B">
          <w:pPr>
            <w:pStyle w:val="1424EB8BA3DF451C97A114C887E3FF60"/>
          </w:pPr>
          <w:r>
            <w:rPr>
              <w:rStyle w:val="placeholder1Char"/>
              <w:rFonts w:hint="eastAsia"/>
            </w:rPr>
            <w:t>____________</w:t>
          </w:r>
        </w:p>
      </w:docPartBody>
    </w:docPart>
    <w:docPart>
      <w:docPartPr>
        <w:name w:val="C5A686068DD143F08FE3B84B27CA0580"/>
        <w:category>
          <w:name w:val="常规"/>
          <w:gallery w:val="placeholder"/>
        </w:category>
        <w:types>
          <w:type w:val="bbPlcHdr"/>
        </w:types>
        <w:behaviors>
          <w:behavior w:val="content"/>
        </w:behaviors>
        <w:guid w:val="{6D49A1BF-9A47-4AA5-86EE-76C1986FD803}"/>
      </w:docPartPr>
      <w:docPartBody>
        <w:p w:rsidR="005701AE" w:rsidRDefault="003C541B" w:rsidP="003C541B">
          <w:pPr>
            <w:pStyle w:val="C5A686068DD143F08FE3B84B27CA0580"/>
          </w:pPr>
          <w:r>
            <w:rPr>
              <w:rStyle w:val="placeholder1Char"/>
              <w:rFonts w:hint="eastAsia"/>
            </w:rPr>
            <w:t>____________</w:t>
          </w:r>
        </w:p>
      </w:docPartBody>
    </w:docPart>
    <w:docPart>
      <w:docPartPr>
        <w:name w:val="EF3EB410867B4F8682A96F9F7E205B62"/>
        <w:category>
          <w:name w:val="常规"/>
          <w:gallery w:val="placeholder"/>
        </w:category>
        <w:types>
          <w:type w:val="bbPlcHdr"/>
        </w:types>
        <w:behaviors>
          <w:behavior w:val="content"/>
        </w:behaviors>
        <w:guid w:val="{87035222-200A-4FAA-A2F0-5057C0C43729}"/>
      </w:docPartPr>
      <w:docPartBody>
        <w:p w:rsidR="005701AE" w:rsidRDefault="003C541B" w:rsidP="003C541B">
          <w:pPr>
            <w:pStyle w:val="EF3EB410867B4F8682A96F9F7E205B62"/>
          </w:pPr>
          <w:r>
            <w:rPr>
              <w:rStyle w:val="placeholder1Char"/>
              <w:rFonts w:hint="eastAsia"/>
            </w:rPr>
            <w:t>____________</w:t>
          </w:r>
        </w:p>
      </w:docPartBody>
    </w:docPart>
    <w:docPart>
      <w:docPartPr>
        <w:name w:val="204297D8CE1B4F43A5B38FD767E90D61"/>
        <w:category>
          <w:name w:val="常规"/>
          <w:gallery w:val="placeholder"/>
        </w:category>
        <w:types>
          <w:type w:val="bbPlcHdr"/>
        </w:types>
        <w:behaviors>
          <w:behavior w:val="content"/>
        </w:behaviors>
        <w:guid w:val="{DF18BD5C-FCDC-4F96-A1B6-E15B2538DA27}"/>
      </w:docPartPr>
      <w:docPartBody>
        <w:p w:rsidR="005701AE" w:rsidRDefault="003C541B" w:rsidP="003C541B">
          <w:pPr>
            <w:pStyle w:val="204297D8CE1B4F43A5B38FD767E90D61"/>
          </w:pPr>
          <w:r>
            <w:rPr>
              <w:rStyle w:val="placeholder1Char"/>
              <w:rFonts w:hint="eastAsia"/>
            </w:rPr>
            <w:t>____________</w:t>
          </w:r>
        </w:p>
      </w:docPartBody>
    </w:docPart>
    <w:docPart>
      <w:docPartPr>
        <w:name w:val="BC844072575742A58FA9FA3BBEF86C32"/>
        <w:category>
          <w:name w:val="常规"/>
          <w:gallery w:val="placeholder"/>
        </w:category>
        <w:types>
          <w:type w:val="bbPlcHdr"/>
        </w:types>
        <w:behaviors>
          <w:behavior w:val="content"/>
        </w:behaviors>
        <w:guid w:val="{0A0AEC32-E1CD-4E72-A2DE-A99878590BEE}"/>
      </w:docPartPr>
      <w:docPartBody>
        <w:p w:rsidR="005701AE" w:rsidRDefault="003C541B" w:rsidP="003C541B">
          <w:pPr>
            <w:pStyle w:val="BC844072575742A58FA9FA3BBEF86C32"/>
          </w:pPr>
          <w:r>
            <w:rPr>
              <w:rStyle w:val="placeholder1Char"/>
              <w:rFonts w:hint="eastAsia"/>
            </w:rPr>
            <w:t>____________</w:t>
          </w:r>
        </w:p>
      </w:docPartBody>
    </w:docPart>
    <w:docPart>
      <w:docPartPr>
        <w:name w:val="F3DA7A6E1283472ABCF762D2E8F24249"/>
        <w:category>
          <w:name w:val="常规"/>
          <w:gallery w:val="placeholder"/>
        </w:category>
        <w:types>
          <w:type w:val="bbPlcHdr"/>
        </w:types>
        <w:behaviors>
          <w:behavior w:val="content"/>
        </w:behaviors>
        <w:guid w:val="{71E3D6E0-D295-490B-8F5F-639AAB0D0B02}"/>
      </w:docPartPr>
      <w:docPartBody>
        <w:p w:rsidR="005701AE" w:rsidRDefault="003C541B" w:rsidP="003C541B">
          <w:pPr>
            <w:pStyle w:val="F3DA7A6E1283472ABCF762D2E8F24249"/>
          </w:pPr>
          <w:r>
            <w:rPr>
              <w:rStyle w:val="placeholder1Char"/>
              <w:rFonts w:hint="eastAsia"/>
            </w:rPr>
            <w:t>____________</w:t>
          </w:r>
        </w:p>
      </w:docPartBody>
    </w:docPart>
    <w:docPart>
      <w:docPartPr>
        <w:name w:val="BF0CAE2A05EC4333ABB4223808B49A7D"/>
        <w:category>
          <w:name w:val="常规"/>
          <w:gallery w:val="placeholder"/>
        </w:category>
        <w:types>
          <w:type w:val="bbPlcHdr"/>
        </w:types>
        <w:behaviors>
          <w:behavior w:val="content"/>
        </w:behaviors>
        <w:guid w:val="{A86D610C-5C99-44F1-9DD6-396B3161C6E1}"/>
      </w:docPartPr>
      <w:docPartBody>
        <w:p w:rsidR="005701AE" w:rsidRDefault="003C541B" w:rsidP="003C541B">
          <w:pPr>
            <w:pStyle w:val="BF0CAE2A05EC4333ABB4223808B49A7D"/>
          </w:pPr>
          <w:r>
            <w:rPr>
              <w:rStyle w:val="placeholder1Char"/>
              <w:rFonts w:hint="eastAsia"/>
            </w:rPr>
            <w:t>____________</w:t>
          </w:r>
        </w:p>
      </w:docPartBody>
    </w:docPart>
    <w:docPart>
      <w:docPartPr>
        <w:name w:val="282854D6AD584C099C26DF0018689939"/>
        <w:category>
          <w:name w:val="常规"/>
          <w:gallery w:val="placeholder"/>
        </w:category>
        <w:types>
          <w:type w:val="bbPlcHdr"/>
        </w:types>
        <w:behaviors>
          <w:behavior w:val="content"/>
        </w:behaviors>
        <w:guid w:val="{39304B4A-015C-4D04-8376-519B52DDB8BF}"/>
      </w:docPartPr>
      <w:docPartBody>
        <w:p w:rsidR="005701AE" w:rsidRDefault="003C541B" w:rsidP="003C541B">
          <w:pPr>
            <w:pStyle w:val="282854D6AD584C099C26DF0018689939"/>
          </w:pPr>
          <w:r>
            <w:rPr>
              <w:rStyle w:val="placeholder1Char"/>
              <w:rFonts w:hint="eastAsia"/>
            </w:rPr>
            <w:t>____________</w:t>
          </w:r>
        </w:p>
      </w:docPartBody>
    </w:docPart>
    <w:docPart>
      <w:docPartPr>
        <w:name w:val="BBC7CA32ED164E488D7007990C46788B"/>
        <w:category>
          <w:name w:val="常规"/>
          <w:gallery w:val="placeholder"/>
        </w:category>
        <w:types>
          <w:type w:val="bbPlcHdr"/>
        </w:types>
        <w:behaviors>
          <w:behavior w:val="content"/>
        </w:behaviors>
        <w:guid w:val="{31481A0A-6916-49DD-9E32-EC7C2B57A944}"/>
      </w:docPartPr>
      <w:docPartBody>
        <w:p w:rsidR="005701AE" w:rsidRDefault="003C541B" w:rsidP="003C541B">
          <w:pPr>
            <w:pStyle w:val="BBC7CA32ED164E488D7007990C46788B"/>
          </w:pPr>
          <w:r>
            <w:rPr>
              <w:rStyle w:val="placeholder1Char"/>
              <w:rFonts w:hint="eastAsia"/>
            </w:rPr>
            <w:t>____________</w:t>
          </w:r>
        </w:p>
      </w:docPartBody>
    </w:docPart>
    <w:docPart>
      <w:docPartPr>
        <w:name w:val="59D9D16502CF45BA95776934394672B9"/>
        <w:category>
          <w:name w:val="常规"/>
          <w:gallery w:val="placeholder"/>
        </w:category>
        <w:types>
          <w:type w:val="bbPlcHdr"/>
        </w:types>
        <w:behaviors>
          <w:behavior w:val="content"/>
        </w:behaviors>
        <w:guid w:val="{4E3917AE-1DB8-41E6-AD65-EE4B9EA5D0FC}"/>
      </w:docPartPr>
      <w:docPartBody>
        <w:p w:rsidR="005701AE" w:rsidRDefault="003C541B" w:rsidP="003C541B">
          <w:pPr>
            <w:pStyle w:val="59D9D16502CF45BA95776934394672B9"/>
          </w:pPr>
          <w:r>
            <w:rPr>
              <w:rStyle w:val="placeholder1Char"/>
              <w:rFonts w:hint="eastAsia"/>
            </w:rPr>
            <w:t>____________</w:t>
          </w:r>
        </w:p>
      </w:docPartBody>
    </w:docPart>
    <w:docPart>
      <w:docPartPr>
        <w:name w:val="F2284F2CE2A5456C8A5EE47BB2FD5EB1"/>
        <w:category>
          <w:name w:val="常规"/>
          <w:gallery w:val="placeholder"/>
        </w:category>
        <w:types>
          <w:type w:val="bbPlcHdr"/>
        </w:types>
        <w:behaviors>
          <w:behavior w:val="content"/>
        </w:behaviors>
        <w:guid w:val="{EE6DD1F6-CA22-4B82-B395-2C0E8A4FB6F1}"/>
      </w:docPartPr>
      <w:docPartBody>
        <w:p w:rsidR="005701AE" w:rsidRDefault="003C541B" w:rsidP="003C541B">
          <w:pPr>
            <w:pStyle w:val="F2284F2CE2A5456C8A5EE47BB2FD5EB1"/>
          </w:pPr>
          <w:r>
            <w:rPr>
              <w:rStyle w:val="placeholder1Char"/>
              <w:rFonts w:hint="eastAsia"/>
            </w:rPr>
            <w:t>____________</w:t>
          </w:r>
        </w:p>
      </w:docPartBody>
    </w:docPart>
    <w:docPart>
      <w:docPartPr>
        <w:name w:val="F349A8D8638E47DB9D9529FC5D16907C"/>
        <w:category>
          <w:name w:val="常规"/>
          <w:gallery w:val="placeholder"/>
        </w:category>
        <w:types>
          <w:type w:val="bbPlcHdr"/>
        </w:types>
        <w:behaviors>
          <w:behavior w:val="content"/>
        </w:behaviors>
        <w:guid w:val="{3F772A78-53A6-45CD-A34D-ACC6844E3464}"/>
      </w:docPartPr>
      <w:docPartBody>
        <w:p w:rsidR="005701AE" w:rsidRDefault="003C541B" w:rsidP="003C541B">
          <w:pPr>
            <w:pStyle w:val="F349A8D8638E47DB9D9529FC5D16907C"/>
          </w:pPr>
          <w:r>
            <w:rPr>
              <w:rStyle w:val="placeholder1Char"/>
              <w:rFonts w:hint="eastAsia"/>
            </w:rPr>
            <w:t>____________</w:t>
          </w:r>
        </w:p>
      </w:docPartBody>
    </w:docPart>
    <w:docPart>
      <w:docPartPr>
        <w:name w:val="E0B04DE65D72419DB59ABC056E515BB7"/>
        <w:category>
          <w:name w:val="常规"/>
          <w:gallery w:val="placeholder"/>
        </w:category>
        <w:types>
          <w:type w:val="bbPlcHdr"/>
        </w:types>
        <w:behaviors>
          <w:behavior w:val="content"/>
        </w:behaviors>
        <w:guid w:val="{33115C36-8302-4764-8362-9B8F888016F2}"/>
      </w:docPartPr>
      <w:docPartBody>
        <w:p w:rsidR="005701AE" w:rsidRDefault="003C541B" w:rsidP="003C541B">
          <w:pPr>
            <w:pStyle w:val="E0B04DE65D72419DB59ABC056E515BB7"/>
          </w:pPr>
          <w:r>
            <w:rPr>
              <w:rStyle w:val="placeholder1Char"/>
              <w:rFonts w:hint="eastAsia"/>
            </w:rPr>
            <w:t>____________</w:t>
          </w:r>
        </w:p>
      </w:docPartBody>
    </w:docPart>
    <w:docPart>
      <w:docPartPr>
        <w:name w:val="575A63C8ADA24E04952BFFEA0FE7B106"/>
        <w:category>
          <w:name w:val="常规"/>
          <w:gallery w:val="placeholder"/>
        </w:category>
        <w:types>
          <w:type w:val="bbPlcHdr"/>
        </w:types>
        <w:behaviors>
          <w:behavior w:val="content"/>
        </w:behaviors>
        <w:guid w:val="{27090B05-B78F-4408-BA69-8BC779047C2B}"/>
      </w:docPartPr>
      <w:docPartBody>
        <w:p w:rsidR="005701AE" w:rsidRDefault="003C541B" w:rsidP="003C541B">
          <w:pPr>
            <w:pStyle w:val="575A63C8ADA24E04952BFFEA0FE7B106"/>
          </w:pPr>
          <w:r>
            <w:rPr>
              <w:rStyle w:val="placeholder1Char"/>
              <w:rFonts w:hint="eastAsia"/>
            </w:rPr>
            <w:t>____________</w:t>
          </w:r>
        </w:p>
      </w:docPartBody>
    </w:docPart>
    <w:docPart>
      <w:docPartPr>
        <w:name w:val="07A9BA1EF01B480E8F7F45B3978948C4"/>
        <w:category>
          <w:name w:val="常规"/>
          <w:gallery w:val="placeholder"/>
        </w:category>
        <w:types>
          <w:type w:val="bbPlcHdr"/>
        </w:types>
        <w:behaviors>
          <w:behavior w:val="content"/>
        </w:behaviors>
        <w:guid w:val="{1503C10B-77EC-49B5-A087-F6FEB9548D76}"/>
      </w:docPartPr>
      <w:docPartBody>
        <w:p w:rsidR="005701AE" w:rsidRDefault="003C541B" w:rsidP="003C541B">
          <w:pPr>
            <w:pStyle w:val="07A9BA1EF01B480E8F7F45B3978948C4"/>
          </w:pPr>
          <w:r>
            <w:rPr>
              <w:rStyle w:val="placeholder1Char"/>
              <w:rFonts w:hint="eastAsia"/>
            </w:rPr>
            <w:t>____________</w:t>
          </w:r>
        </w:p>
      </w:docPartBody>
    </w:docPart>
    <w:docPart>
      <w:docPartPr>
        <w:name w:val="14BB847AFA9A4E7DB42291B5572CCD57"/>
        <w:category>
          <w:name w:val="常规"/>
          <w:gallery w:val="placeholder"/>
        </w:category>
        <w:types>
          <w:type w:val="bbPlcHdr"/>
        </w:types>
        <w:behaviors>
          <w:behavior w:val="content"/>
        </w:behaviors>
        <w:guid w:val="{347D0DCC-CC9E-4C6A-B3E2-5916C478D70E}"/>
      </w:docPartPr>
      <w:docPartBody>
        <w:p w:rsidR="005701AE" w:rsidRDefault="003C541B" w:rsidP="003C541B">
          <w:pPr>
            <w:pStyle w:val="14BB847AFA9A4E7DB42291B5572CCD57"/>
          </w:pPr>
          <w:r>
            <w:rPr>
              <w:rStyle w:val="placeholder1Char"/>
              <w:rFonts w:hint="eastAsia"/>
            </w:rPr>
            <w:t>____________</w:t>
          </w:r>
        </w:p>
      </w:docPartBody>
    </w:docPart>
    <w:docPart>
      <w:docPartPr>
        <w:name w:val="1E59389AAF814588BF1916118CA8CF70"/>
        <w:category>
          <w:name w:val="常规"/>
          <w:gallery w:val="placeholder"/>
        </w:category>
        <w:types>
          <w:type w:val="bbPlcHdr"/>
        </w:types>
        <w:behaviors>
          <w:behavior w:val="content"/>
        </w:behaviors>
        <w:guid w:val="{35DBC56B-A35E-423A-8AD5-4C6AE80B0B72}"/>
      </w:docPartPr>
      <w:docPartBody>
        <w:p w:rsidR="005701AE" w:rsidRDefault="003C541B" w:rsidP="003C541B">
          <w:pPr>
            <w:pStyle w:val="1E59389AAF814588BF1916118CA8CF70"/>
          </w:pPr>
          <w:r>
            <w:rPr>
              <w:rStyle w:val="placeholder1Char"/>
              <w:rFonts w:hint="eastAsia"/>
            </w:rPr>
            <w:t>____________</w:t>
          </w:r>
        </w:p>
      </w:docPartBody>
    </w:docPart>
    <w:docPart>
      <w:docPartPr>
        <w:name w:val="72D513E7457E4ACEB316B780AB716310"/>
        <w:category>
          <w:name w:val="常规"/>
          <w:gallery w:val="placeholder"/>
        </w:category>
        <w:types>
          <w:type w:val="bbPlcHdr"/>
        </w:types>
        <w:behaviors>
          <w:behavior w:val="content"/>
        </w:behaviors>
        <w:guid w:val="{F10AFB7D-B0DE-429B-8516-93E2F479922C}"/>
      </w:docPartPr>
      <w:docPartBody>
        <w:p w:rsidR="005701AE" w:rsidRDefault="003C541B" w:rsidP="003C541B">
          <w:pPr>
            <w:pStyle w:val="72D513E7457E4ACEB316B780AB716310"/>
          </w:pPr>
          <w:r>
            <w:rPr>
              <w:rStyle w:val="placeholder1Char"/>
              <w:rFonts w:hint="eastAsia"/>
            </w:rPr>
            <w:t>____________</w:t>
          </w:r>
        </w:p>
      </w:docPartBody>
    </w:docPart>
    <w:docPart>
      <w:docPartPr>
        <w:name w:val="F9B44A366DA944458DDE68EA7A29DC64"/>
        <w:category>
          <w:name w:val="常规"/>
          <w:gallery w:val="placeholder"/>
        </w:category>
        <w:types>
          <w:type w:val="bbPlcHdr"/>
        </w:types>
        <w:behaviors>
          <w:behavior w:val="content"/>
        </w:behaviors>
        <w:guid w:val="{23277C27-C80D-4DCA-87CA-FEFD4ECDBC23}"/>
      </w:docPartPr>
      <w:docPartBody>
        <w:p w:rsidR="005701AE" w:rsidRDefault="003C541B" w:rsidP="003C541B">
          <w:pPr>
            <w:pStyle w:val="F9B44A366DA944458DDE68EA7A29DC64"/>
          </w:pPr>
          <w:r>
            <w:rPr>
              <w:rStyle w:val="placeholder1Char"/>
              <w:rFonts w:hint="eastAsia"/>
            </w:rPr>
            <w:t>____________</w:t>
          </w:r>
        </w:p>
      </w:docPartBody>
    </w:docPart>
    <w:docPart>
      <w:docPartPr>
        <w:name w:val="27467AB29407430AA3D49AC7CB608BFA"/>
        <w:category>
          <w:name w:val="常规"/>
          <w:gallery w:val="placeholder"/>
        </w:category>
        <w:types>
          <w:type w:val="bbPlcHdr"/>
        </w:types>
        <w:behaviors>
          <w:behavior w:val="content"/>
        </w:behaviors>
        <w:guid w:val="{A00D72C7-73E7-42DC-BC09-B27B7ED0497B}"/>
      </w:docPartPr>
      <w:docPartBody>
        <w:p w:rsidR="005701AE" w:rsidRDefault="003C541B" w:rsidP="003C541B">
          <w:pPr>
            <w:pStyle w:val="27467AB29407430AA3D49AC7CB608BFA"/>
          </w:pPr>
          <w:r>
            <w:rPr>
              <w:rStyle w:val="placeholder1Char"/>
              <w:rFonts w:hint="eastAsia"/>
            </w:rPr>
            <w:t>____________</w:t>
          </w:r>
        </w:p>
      </w:docPartBody>
    </w:docPart>
    <w:docPart>
      <w:docPartPr>
        <w:name w:val="4442E8846C244B90ABAB2504D041CBA7"/>
        <w:category>
          <w:name w:val="常规"/>
          <w:gallery w:val="placeholder"/>
        </w:category>
        <w:types>
          <w:type w:val="bbPlcHdr"/>
        </w:types>
        <w:behaviors>
          <w:behavior w:val="content"/>
        </w:behaviors>
        <w:guid w:val="{41E981F3-9782-482B-97C6-33FD3AE57794}"/>
      </w:docPartPr>
      <w:docPartBody>
        <w:p w:rsidR="005701AE" w:rsidRDefault="003C541B" w:rsidP="003C541B">
          <w:pPr>
            <w:pStyle w:val="4442E8846C244B90ABAB2504D041CBA7"/>
          </w:pPr>
          <w:r>
            <w:rPr>
              <w:rStyle w:val="placeholder1Char"/>
              <w:rFonts w:hint="eastAsia"/>
            </w:rPr>
            <w:t>____________</w:t>
          </w:r>
        </w:p>
      </w:docPartBody>
    </w:docPart>
    <w:docPart>
      <w:docPartPr>
        <w:name w:val="DDDFAFA759F8462786779692908DF6DC"/>
        <w:category>
          <w:name w:val="常规"/>
          <w:gallery w:val="placeholder"/>
        </w:category>
        <w:types>
          <w:type w:val="bbPlcHdr"/>
        </w:types>
        <w:behaviors>
          <w:behavior w:val="content"/>
        </w:behaviors>
        <w:guid w:val="{5FD75A94-9BF1-4245-97FD-2DB0E054E6BB}"/>
      </w:docPartPr>
      <w:docPartBody>
        <w:p w:rsidR="005701AE" w:rsidRDefault="003C541B" w:rsidP="003C541B">
          <w:pPr>
            <w:pStyle w:val="DDDFAFA759F8462786779692908DF6DC"/>
          </w:pPr>
          <w:r>
            <w:rPr>
              <w:rStyle w:val="placeholder1Char"/>
              <w:rFonts w:hint="eastAsia"/>
            </w:rPr>
            <w:t>____________</w:t>
          </w:r>
        </w:p>
      </w:docPartBody>
    </w:docPart>
    <w:docPart>
      <w:docPartPr>
        <w:name w:val="86266F9DDFBC46E4A76B2FE54EF895D9"/>
        <w:category>
          <w:name w:val="常规"/>
          <w:gallery w:val="placeholder"/>
        </w:category>
        <w:types>
          <w:type w:val="bbPlcHdr"/>
        </w:types>
        <w:behaviors>
          <w:behavior w:val="content"/>
        </w:behaviors>
        <w:guid w:val="{2E982CD6-13B3-4306-B513-5A7B90432833}"/>
      </w:docPartPr>
      <w:docPartBody>
        <w:p w:rsidR="005701AE" w:rsidRDefault="003C541B" w:rsidP="003C541B">
          <w:pPr>
            <w:pStyle w:val="86266F9DDFBC46E4A76B2FE54EF895D9"/>
          </w:pPr>
          <w:r>
            <w:rPr>
              <w:rStyle w:val="placeholder1Char"/>
              <w:rFonts w:hint="eastAsia"/>
            </w:rPr>
            <w:t>____________</w:t>
          </w:r>
        </w:p>
      </w:docPartBody>
    </w:docPart>
    <w:docPart>
      <w:docPartPr>
        <w:name w:val="021924D286FA46419A46BFA7D1E22E7B"/>
        <w:category>
          <w:name w:val="常规"/>
          <w:gallery w:val="placeholder"/>
        </w:category>
        <w:types>
          <w:type w:val="bbPlcHdr"/>
        </w:types>
        <w:behaviors>
          <w:behavior w:val="content"/>
        </w:behaviors>
        <w:guid w:val="{8C2289E2-71DA-425D-8048-3E11785F2928}"/>
      </w:docPartPr>
      <w:docPartBody>
        <w:p w:rsidR="005701AE" w:rsidRDefault="003C541B" w:rsidP="003C541B">
          <w:pPr>
            <w:pStyle w:val="021924D286FA46419A46BFA7D1E22E7B"/>
          </w:pPr>
          <w:r>
            <w:rPr>
              <w:rStyle w:val="placeholder1Char"/>
              <w:rFonts w:hint="eastAsia"/>
            </w:rPr>
            <w:t>____________</w:t>
          </w:r>
        </w:p>
      </w:docPartBody>
    </w:docPart>
    <w:docPart>
      <w:docPartPr>
        <w:name w:val="F30B8A95133D4054968FF1BC9940AF4F"/>
        <w:category>
          <w:name w:val="常规"/>
          <w:gallery w:val="placeholder"/>
        </w:category>
        <w:types>
          <w:type w:val="bbPlcHdr"/>
        </w:types>
        <w:behaviors>
          <w:behavior w:val="content"/>
        </w:behaviors>
        <w:guid w:val="{D7472E8A-AE4F-498E-B2AC-14777AD3E4A8}"/>
      </w:docPartPr>
      <w:docPartBody>
        <w:p w:rsidR="005701AE" w:rsidRDefault="003C541B" w:rsidP="003C541B">
          <w:pPr>
            <w:pStyle w:val="F30B8A95133D4054968FF1BC9940AF4F"/>
          </w:pPr>
          <w:r>
            <w:rPr>
              <w:rStyle w:val="placeholder1Char"/>
              <w:rFonts w:hint="eastAsia"/>
            </w:rPr>
            <w:t>____________</w:t>
          </w:r>
        </w:p>
      </w:docPartBody>
    </w:docPart>
    <w:docPart>
      <w:docPartPr>
        <w:name w:val="697DA6AFEA114D9E84F8042B2547BEF7"/>
        <w:category>
          <w:name w:val="常规"/>
          <w:gallery w:val="placeholder"/>
        </w:category>
        <w:types>
          <w:type w:val="bbPlcHdr"/>
        </w:types>
        <w:behaviors>
          <w:behavior w:val="content"/>
        </w:behaviors>
        <w:guid w:val="{9DA1670D-2016-4466-B602-522B4D5BF5F8}"/>
      </w:docPartPr>
      <w:docPartBody>
        <w:p w:rsidR="005701AE" w:rsidRDefault="003C541B" w:rsidP="003C541B">
          <w:pPr>
            <w:pStyle w:val="697DA6AFEA114D9E84F8042B2547BEF7"/>
          </w:pPr>
          <w:r>
            <w:rPr>
              <w:rStyle w:val="placeholder1Char"/>
              <w:rFonts w:hint="eastAsia"/>
            </w:rPr>
            <w:t>____________</w:t>
          </w:r>
        </w:p>
      </w:docPartBody>
    </w:docPart>
    <w:docPart>
      <w:docPartPr>
        <w:name w:val="BF9073B8D1014590A00CDC91F21C79B0"/>
        <w:category>
          <w:name w:val="常规"/>
          <w:gallery w:val="placeholder"/>
        </w:category>
        <w:types>
          <w:type w:val="bbPlcHdr"/>
        </w:types>
        <w:behaviors>
          <w:behavior w:val="content"/>
        </w:behaviors>
        <w:guid w:val="{9B1B5DCC-9979-4B2B-ADFE-0DB308B1606E}"/>
      </w:docPartPr>
      <w:docPartBody>
        <w:p w:rsidR="005701AE" w:rsidRDefault="003C541B" w:rsidP="003C541B">
          <w:pPr>
            <w:pStyle w:val="BF9073B8D1014590A00CDC91F21C79B0"/>
          </w:pPr>
          <w:r>
            <w:rPr>
              <w:rStyle w:val="placeholder1Char"/>
              <w:rFonts w:hint="eastAsia"/>
            </w:rPr>
            <w:t>____________</w:t>
          </w:r>
        </w:p>
      </w:docPartBody>
    </w:docPart>
    <w:docPart>
      <w:docPartPr>
        <w:name w:val="0F5158D7D5CB449BACF00A0ABA15B07A"/>
        <w:category>
          <w:name w:val="常规"/>
          <w:gallery w:val="placeholder"/>
        </w:category>
        <w:types>
          <w:type w:val="bbPlcHdr"/>
        </w:types>
        <w:behaviors>
          <w:behavior w:val="content"/>
        </w:behaviors>
        <w:guid w:val="{0048B4FC-CAB6-4D9D-A78A-E3A4DF05D0FB}"/>
      </w:docPartPr>
      <w:docPartBody>
        <w:p w:rsidR="005701AE" w:rsidRDefault="003C541B" w:rsidP="003C541B">
          <w:pPr>
            <w:pStyle w:val="0F5158D7D5CB449BACF00A0ABA15B07A"/>
          </w:pPr>
          <w:r>
            <w:rPr>
              <w:rStyle w:val="placeholder1Char"/>
              <w:rFonts w:hint="eastAsia"/>
            </w:rPr>
            <w:t>____________</w:t>
          </w:r>
        </w:p>
      </w:docPartBody>
    </w:docPart>
    <w:docPart>
      <w:docPartPr>
        <w:name w:val="76E1A2EA03FF47429A911CCCE6553F78"/>
        <w:category>
          <w:name w:val="常规"/>
          <w:gallery w:val="placeholder"/>
        </w:category>
        <w:types>
          <w:type w:val="bbPlcHdr"/>
        </w:types>
        <w:behaviors>
          <w:behavior w:val="content"/>
        </w:behaviors>
        <w:guid w:val="{3A590F34-0D31-4CEB-8658-7B671FDC92F6}"/>
      </w:docPartPr>
      <w:docPartBody>
        <w:p w:rsidR="005701AE" w:rsidRDefault="003C541B" w:rsidP="003C541B">
          <w:pPr>
            <w:pStyle w:val="76E1A2EA03FF47429A911CCCE6553F78"/>
          </w:pPr>
          <w:r>
            <w:rPr>
              <w:rStyle w:val="placeholder1Char"/>
              <w:rFonts w:hint="eastAsia"/>
            </w:rPr>
            <w:t>____________</w:t>
          </w:r>
        </w:p>
      </w:docPartBody>
    </w:docPart>
    <w:docPart>
      <w:docPartPr>
        <w:name w:val="9D9A15918319462490CB753AFF1708F9"/>
        <w:category>
          <w:name w:val="常规"/>
          <w:gallery w:val="placeholder"/>
        </w:category>
        <w:types>
          <w:type w:val="bbPlcHdr"/>
        </w:types>
        <w:behaviors>
          <w:behavior w:val="content"/>
        </w:behaviors>
        <w:guid w:val="{186F8FB5-22F7-41D9-851E-D7A26D31A9D1}"/>
      </w:docPartPr>
      <w:docPartBody>
        <w:p w:rsidR="005701AE" w:rsidRDefault="003C541B" w:rsidP="003C541B">
          <w:pPr>
            <w:pStyle w:val="9D9A15918319462490CB753AFF1708F9"/>
          </w:pPr>
          <w:r>
            <w:rPr>
              <w:rStyle w:val="placeholder1Char"/>
              <w:rFonts w:hint="eastAsia"/>
            </w:rPr>
            <w:t>____________</w:t>
          </w:r>
        </w:p>
      </w:docPartBody>
    </w:docPart>
    <w:docPart>
      <w:docPartPr>
        <w:name w:val="232B7FA6EA334F4DAF50BFDE502296FF"/>
        <w:category>
          <w:name w:val="常规"/>
          <w:gallery w:val="placeholder"/>
        </w:category>
        <w:types>
          <w:type w:val="bbPlcHdr"/>
        </w:types>
        <w:behaviors>
          <w:behavior w:val="content"/>
        </w:behaviors>
        <w:guid w:val="{AD8569FB-EDB9-4E5D-A7D6-8B1D5351B2FF}"/>
      </w:docPartPr>
      <w:docPartBody>
        <w:p w:rsidR="005701AE" w:rsidRDefault="003C541B" w:rsidP="003C541B">
          <w:pPr>
            <w:pStyle w:val="232B7FA6EA334F4DAF50BFDE502296FF"/>
          </w:pPr>
          <w:r>
            <w:rPr>
              <w:rStyle w:val="placeholder1Char"/>
              <w:rFonts w:hint="eastAsia"/>
            </w:rPr>
            <w:t>____________</w:t>
          </w:r>
        </w:p>
      </w:docPartBody>
    </w:docPart>
    <w:docPart>
      <w:docPartPr>
        <w:name w:val="D1479F53858A461EBAEDD25CE446B420"/>
        <w:category>
          <w:name w:val="常规"/>
          <w:gallery w:val="placeholder"/>
        </w:category>
        <w:types>
          <w:type w:val="bbPlcHdr"/>
        </w:types>
        <w:behaviors>
          <w:behavior w:val="content"/>
        </w:behaviors>
        <w:guid w:val="{E5DFB2C3-D3D3-4F69-B407-E3CE4C0C4E9B}"/>
      </w:docPartPr>
      <w:docPartBody>
        <w:p w:rsidR="005701AE" w:rsidRDefault="003C541B" w:rsidP="003C541B">
          <w:pPr>
            <w:pStyle w:val="D1479F53858A461EBAEDD25CE446B420"/>
          </w:pPr>
          <w:r>
            <w:rPr>
              <w:rStyle w:val="placeholder1Char"/>
              <w:rFonts w:hint="eastAsia"/>
            </w:rPr>
            <w:t>____________</w:t>
          </w:r>
        </w:p>
      </w:docPartBody>
    </w:docPart>
    <w:docPart>
      <w:docPartPr>
        <w:name w:val="6E6D5213B2D8400D9BA82BB4609AA014"/>
        <w:category>
          <w:name w:val="常规"/>
          <w:gallery w:val="placeholder"/>
        </w:category>
        <w:types>
          <w:type w:val="bbPlcHdr"/>
        </w:types>
        <w:behaviors>
          <w:behavior w:val="content"/>
        </w:behaviors>
        <w:guid w:val="{5D2AB3AF-1E66-4FB0-9E92-3AA496CBBD91}"/>
      </w:docPartPr>
      <w:docPartBody>
        <w:p w:rsidR="005701AE" w:rsidRDefault="003C541B" w:rsidP="003C541B">
          <w:pPr>
            <w:pStyle w:val="6E6D5213B2D8400D9BA82BB4609AA014"/>
          </w:pPr>
          <w:r>
            <w:rPr>
              <w:rStyle w:val="placeholder1Char"/>
              <w:rFonts w:hint="eastAsia"/>
            </w:rPr>
            <w:t>____________</w:t>
          </w:r>
        </w:p>
      </w:docPartBody>
    </w:docPart>
    <w:docPart>
      <w:docPartPr>
        <w:name w:val="B686B2C8B24244D998BB01BD19B4C0DC"/>
        <w:category>
          <w:name w:val="常规"/>
          <w:gallery w:val="placeholder"/>
        </w:category>
        <w:types>
          <w:type w:val="bbPlcHdr"/>
        </w:types>
        <w:behaviors>
          <w:behavior w:val="content"/>
        </w:behaviors>
        <w:guid w:val="{C681A45E-3F1A-417F-8E80-0F55502477D1}"/>
      </w:docPartPr>
      <w:docPartBody>
        <w:p w:rsidR="005701AE" w:rsidRDefault="003C541B" w:rsidP="003C541B">
          <w:pPr>
            <w:pStyle w:val="B686B2C8B24244D998BB01BD19B4C0DC"/>
          </w:pPr>
          <w:r>
            <w:rPr>
              <w:rStyle w:val="placeholder1Char"/>
              <w:rFonts w:hint="eastAsia"/>
            </w:rPr>
            <w:t>____________</w:t>
          </w:r>
        </w:p>
      </w:docPartBody>
    </w:docPart>
    <w:docPart>
      <w:docPartPr>
        <w:name w:val="06295862592040F789BC0BE5037AF8E0"/>
        <w:category>
          <w:name w:val="常规"/>
          <w:gallery w:val="placeholder"/>
        </w:category>
        <w:types>
          <w:type w:val="bbPlcHdr"/>
        </w:types>
        <w:behaviors>
          <w:behavior w:val="content"/>
        </w:behaviors>
        <w:guid w:val="{F69B39E5-6878-4623-B942-D4992ACF4E10}"/>
      </w:docPartPr>
      <w:docPartBody>
        <w:p w:rsidR="005701AE" w:rsidRDefault="003C541B" w:rsidP="003C541B">
          <w:pPr>
            <w:pStyle w:val="06295862592040F789BC0BE5037AF8E0"/>
          </w:pPr>
          <w:r>
            <w:rPr>
              <w:rStyle w:val="placeholder1Char"/>
              <w:rFonts w:hint="eastAsia"/>
            </w:rPr>
            <w:t>____________</w:t>
          </w:r>
        </w:p>
      </w:docPartBody>
    </w:docPart>
    <w:docPart>
      <w:docPartPr>
        <w:name w:val="14D1F226900B4BA59BED497C0217D00F"/>
        <w:category>
          <w:name w:val="常规"/>
          <w:gallery w:val="placeholder"/>
        </w:category>
        <w:types>
          <w:type w:val="bbPlcHdr"/>
        </w:types>
        <w:behaviors>
          <w:behavior w:val="content"/>
        </w:behaviors>
        <w:guid w:val="{AB5D3F9E-3626-4AC7-BD67-3521CF2C4F29}"/>
      </w:docPartPr>
      <w:docPartBody>
        <w:p w:rsidR="005701AE" w:rsidRDefault="003C541B" w:rsidP="003C541B">
          <w:pPr>
            <w:pStyle w:val="14D1F226900B4BA59BED497C0217D00F"/>
          </w:pPr>
          <w:r>
            <w:rPr>
              <w:rStyle w:val="placeholder1Char"/>
              <w:rFonts w:hint="eastAsia"/>
            </w:rPr>
            <w:t>____________</w:t>
          </w:r>
        </w:p>
      </w:docPartBody>
    </w:docPart>
    <w:docPart>
      <w:docPartPr>
        <w:name w:val="559D5C4C8D444AC7812BB06B0366F532"/>
        <w:category>
          <w:name w:val="常规"/>
          <w:gallery w:val="placeholder"/>
        </w:category>
        <w:types>
          <w:type w:val="bbPlcHdr"/>
        </w:types>
        <w:behaviors>
          <w:behavior w:val="content"/>
        </w:behaviors>
        <w:guid w:val="{6C9C0BD4-1DBF-42BF-B12C-312445193771}"/>
      </w:docPartPr>
      <w:docPartBody>
        <w:p w:rsidR="005701AE" w:rsidRDefault="003C541B" w:rsidP="003C541B">
          <w:pPr>
            <w:pStyle w:val="559D5C4C8D444AC7812BB06B0366F532"/>
          </w:pPr>
          <w:r>
            <w:rPr>
              <w:rStyle w:val="placeholder1Char"/>
              <w:rFonts w:hint="eastAsia"/>
            </w:rPr>
            <w:t>____________</w:t>
          </w:r>
        </w:p>
      </w:docPartBody>
    </w:docPart>
    <w:docPart>
      <w:docPartPr>
        <w:name w:val="57C16F3F5CA74A8F8C483CA7EFC99263"/>
        <w:category>
          <w:name w:val="常规"/>
          <w:gallery w:val="placeholder"/>
        </w:category>
        <w:types>
          <w:type w:val="bbPlcHdr"/>
        </w:types>
        <w:behaviors>
          <w:behavior w:val="content"/>
        </w:behaviors>
        <w:guid w:val="{0E16550C-F7B1-4413-AEE1-FC2BD5B427A0}"/>
      </w:docPartPr>
      <w:docPartBody>
        <w:p w:rsidR="005701AE" w:rsidRDefault="003C541B" w:rsidP="003C541B">
          <w:pPr>
            <w:pStyle w:val="57C16F3F5CA74A8F8C483CA7EFC99263"/>
          </w:pPr>
          <w:r>
            <w:rPr>
              <w:rStyle w:val="placeholder1Char"/>
              <w:rFonts w:hint="eastAsia"/>
            </w:rPr>
            <w:t>____________</w:t>
          </w:r>
        </w:p>
      </w:docPartBody>
    </w:docPart>
    <w:docPart>
      <w:docPartPr>
        <w:name w:val="717C2AB64023433DB36DB0CFC2706FC9"/>
        <w:category>
          <w:name w:val="常规"/>
          <w:gallery w:val="placeholder"/>
        </w:category>
        <w:types>
          <w:type w:val="bbPlcHdr"/>
        </w:types>
        <w:behaviors>
          <w:behavior w:val="content"/>
        </w:behaviors>
        <w:guid w:val="{A92EB732-E9F3-446D-907C-CCAF9096AB46}"/>
      </w:docPartPr>
      <w:docPartBody>
        <w:p w:rsidR="005701AE" w:rsidRDefault="003C541B" w:rsidP="003C541B">
          <w:pPr>
            <w:pStyle w:val="717C2AB64023433DB36DB0CFC2706FC9"/>
          </w:pPr>
          <w:r>
            <w:rPr>
              <w:rStyle w:val="placeholder1Char"/>
              <w:rFonts w:hint="eastAsia"/>
            </w:rPr>
            <w:t>____________</w:t>
          </w:r>
        </w:p>
      </w:docPartBody>
    </w:docPart>
    <w:docPart>
      <w:docPartPr>
        <w:name w:val="5D3B6A64178B4868A6ECB07DD0423948"/>
        <w:category>
          <w:name w:val="常规"/>
          <w:gallery w:val="placeholder"/>
        </w:category>
        <w:types>
          <w:type w:val="bbPlcHdr"/>
        </w:types>
        <w:behaviors>
          <w:behavior w:val="content"/>
        </w:behaviors>
        <w:guid w:val="{D0C89C9A-EA89-41F2-B49E-D4F31ED3D3E2}"/>
      </w:docPartPr>
      <w:docPartBody>
        <w:p w:rsidR="005701AE" w:rsidRDefault="003C541B" w:rsidP="003C541B">
          <w:pPr>
            <w:pStyle w:val="5D3B6A64178B4868A6ECB07DD0423948"/>
          </w:pPr>
          <w:r>
            <w:rPr>
              <w:rStyle w:val="placeholder1Char"/>
              <w:rFonts w:hint="eastAsia"/>
            </w:rPr>
            <w:t>____________</w:t>
          </w:r>
        </w:p>
      </w:docPartBody>
    </w:docPart>
    <w:docPart>
      <w:docPartPr>
        <w:name w:val="5FE6623861C54BC98BD3F708EA73F447"/>
        <w:category>
          <w:name w:val="常规"/>
          <w:gallery w:val="placeholder"/>
        </w:category>
        <w:types>
          <w:type w:val="bbPlcHdr"/>
        </w:types>
        <w:behaviors>
          <w:behavior w:val="content"/>
        </w:behaviors>
        <w:guid w:val="{4B356B49-F23C-4E3F-8500-AD06700CED33}"/>
      </w:docPartPr>
      <w:docPartBody>
        <w:p w:rsidR="005701AE" w:rsidRDefault="003C541B" w:rsidP="003C541B">
          <w:pPr>
            <w:pStyle w:val="5FE6623861C54BC98BD3F708EA73F447"/>
          </w:pPr>
          <w:r>
            <w:rPr>
              <w:rStyle w:val="placeholder1Char"/>
              <w:rFonts w:hint="eastAsia"/>
            </w:rPr>
            <w:t>____________</w:t>
          </w:r>
        </w:p>
      </w:docPartBody>
    </w:docPart>
    <w:docPart>
      <w:docPartPr>
        <w:name w:val="EBF34AE2F5104586BBAEF2404EB74E02"/>
        <w:category>
          <w:name w:val="常规"/>
          <w:gallery w:val="placeholder"/>
        </w:category>
        <w:types>
          <w:type w:val="bbPlcHdr"/>
        </w:types>
        <w:behaviors>
          <w:behavior w:val="content"/>
        </w:behaviors>
        <w:guid w:val="{BE662FBF-DA65-4032-B2BE-DED498C302CE}"/>
      </w:docPartPr>
      <w:docPartBody>
        <w:p w:rsidR="005701AE" w:rsidRDefault="003C541B" w:rsidP="003C541B">
          <w:pPr>
            <w:pStyle w:val="EBF34AE2F5104586BBAEF2404EB74E02"/>
          </w:pPr>
          <w:r>
            <w:rPr>
              <w:rStyle w:val="placeholder1Char"/>
              <w:rFonts w:hint="eastAsia"/>
            </w:rPr>
            <w:t>____________</w:t>
          </w:r>
        </w:p>
      </w:docPartBody>
    </w:docPart>
    <w:docPart>
      <w:docPartPr>
        <w:name w:val="470316AF47E74B86A77F689F75611DCD"/>
        <w:category>
          <w:name w:val="常规"/>
          <w:gallery w:val="placeholder"/>
        </w:category>
        <w:types>
          <w:type w:val="bbPlcHdr"/>
        </w:types>
        <w:behaviors>
          <w:behavior w:val="content"/>
        </w:behaviors>
        <w:guid w:val="{9488F3E1-07C7-4464-9CB5-D11C147EA790}"/>
      </w:docPartPr>
      <w:docPartBody>
        <w:p w:rsidR="005701AE" w:rsidRDefault="003C541B" w:rsidP="003C541B">
          <w:pPr>
            <w:pStyle w:val="470316AF47E74B86A77F689F75611DCD"/>
          </w:pPr>
          <w:r>
            <w:rPr>
              <w:rStyle w:val="placeholder1Char"/>
              <w:rFonts w:hint="eastAsia"/>
            </w:rPr>
            <w:t>____________</w:t>
          </w:r>
        </w:p>
      </w:docPartBody>
    </w:docPart>
    <w:docPart>
      <w:docPartPr>
        <w:name w:val="F4BFC97EF0F247A2ACF3AEB1066C5C90"/>
        <w:category>
          <w:name w:val="常规"/>
          <w:gallery w:val="placeholder"/>
        </w:category>
        <w:types>
          <w:type w:val="bbPlcHdr"/>
        </w:types>
        <w:behaviors>
          <w:behavior w:val="content"/>
        </w:behaviors>
        <w:guid w:val="{ACBC3FE3-3783-44A5-884F-6F0471E6F361}"/>
      </w:docPartPr>
      <w:docPartBody>
        <w:p w:rsidR="005701AE" w:rsidRDefault="003C541B" w:rsidP="003C541B">
          <w:pPr>
            <w:pStyle w:val="F4BFC97EF0F247A2ACF3AEB1066C5C90"/>
          </w:pPr>
          <w:r>
            <w:rPr>
              <w:rStyle w:val="placeholder1Char"/>
              <w:rFonts w:hint="eastAsia"/>
            </w:rPr>
            <w:t>____________</w:t>
          </w:r>
        </w:p>
      </w:docPartBody>
    </w:docPart>
    <w:docPart>
      <w:docPartPr>
        <w:name w:val="E162E0ED52E64D1C81B0D2947E75D7D9"/>
        <w:category>
          <w:name w:val="常规"/>
          <w:gallery w:val="placeholder"/>
        </w:category>
        <w:types>
          <w:type w:val="bbPlcHdr"/>
        </w:types>
        <w:behaviors>
          <w:behavior w:val="content"/>
        </w:behaviors>
        <w:guid w:val="{3451AFEA-CAFC-4C70-AFF6-9966562A4250}"/>
      </w:docPartPr>
      <w:docPartBody>
        <w:p w:rsidR="005701AE" w:rsidRDefault="003C541B" w:rsidP="003C541B">
          <w:pPr>
            <w:pStyle w:val="E162E0ED52E64D1C81B0D2947E75D7D9"/>
          </w:pPr>
          <w:r>
            <w:rPr>
              <w:rStyle w:val="placeholder1Char"/>
              <w:rFonts w:hint="eastAsia"/>
            </w:rPr>
            <w:t>____________</w:t>
          </w:r>
        </w:p>
      </w:docPartBody>
    </w:docPart>
    <w:docPart>
      <w:docPartPr>
        <w:name w:val="E18365E3BA3F4B16A9475B43062F5FBF"/>
        <w:category>
          <w:name w:val="常规"/>
          <w:gallery w:val="placeholder"/>
        </w:category>
        <w:types>
          <w:type w:val="bbPlcHdr"/>
        </w:types>
        <w:behaviors>
          <w:behavior w:val="content"/>
        </w:behaviors>
        <w:guid w:val="{EC06406E-DFDD-4D94-A0CE-DEFFFE047CD5}"/>
      </w:docPartPr>
      <w:docPartBody>
        <w:p w:rsidR="005701AE" w:rsidRDefault="003C541B" w:rsidP="003C541B">
          <w:pPr>
            <w:pStyle w:val="E18365E3BA3F4B16A9475B43062F5FBF"/>
          </w:pPr>
          <w:r>
            <w:rPr>
              <w:rStyle w:val="placeholder1Char"/>
              <w:rFonts w:hint="eastAsia"/>
            </w:rPr>
            <w:t>____________</w:t>
          </w:r>
        </w:p>
      </w:docPartBody>
    </w:docPart>
    <w:docPart>
      <w:docPartPr>
        <w:name w:val="EF9258A6CBC84B909F90B59AA64068D7"/>
        <w:category>
          <w:name w:val="常规"/>
          <w:gallery w:val="placeholder"/>
        </w:category>
        <w:types>
          <w:type w:val="bbPlcHdr"/>
        </w:types>
        <w:behaviors>
          <w:behavior w:val="content"/>
        </w:behaviors>
        <w:guid w:val="{83F5D14D-56F8-4D8B-B876-58C228159051}"/>
      </w:docPartPr>
      <w:docPartBody>
        <w:p w:rsidR="005701AE" w:rsidRDefault="003C541B" w:rsidP="003C541B">
          <w:pPr>
            <w:pStyle w:val="EF9258A6CBC84B909F90B59AA64068D7"/>
          </w:pPr>
          <w:r>
            <w:rPr>
              <w:rStyle w:val="placeholder1Char"/>
              <w:rFonts w:hint="eastAsia"/>
            </w:rPr>
            <w:t>____________</w:t>
          </w:r>
        </w:p>
      </w:docPartBody>
    </w:docPart>
    <w:docPart>
      <w:docPartPr>
        <w:name w:val="D5717E6E87F447049541533B96A59CEF"/>
        <w:category>
          <w:name w:val="常规"/>
          <w:gallery w:val="placeholder"/>
        </w:category>
        <w:types>
          <w:type w:val="bbPlcHdr"/>
        </w:types>
        <w:behaviors>
          <w:behavior w:val="content"/>
        </w:behaviors>
        <w:guid w:val="{9C0D6C9B-E6CE-4104-B84F-331E0891AF93}"/>
      </w:docPartPr>
      <w:docPartBody>
        <w:p w:rsidR="005701AE" w:rsidRDefault="003C541B" w:rsidP="003C541B">
          <w:pPr>
            <w:pStyle w:val="D5717E6E87F447049541533B96A59CEF"/>
          </w:pPr>
          <w:r>
            <w:rPr>
              <w:rStyle w:val="placeholder1Char"/>
              <w:rFonts w:hint="eastAsia"/>
            </w:rPr>
            <w:t>____________</w:t>
          </w:r>
        </w:p>
      </w:docPartBody>
    </w:docPart>
    <w:docPart>
      <w:docPartPr>
        <w:name w:val="CC5B8AD703B5495AB80B92756A2B9630"/>
        <w:category>
          <w:name w:val="常规"/>
          <w:gallery w:val="placeholder"/>
        </w:category>
        <w:types>
          <w:type w:val="bbPlcHdr"/>
        </w:types>
        <w:behaviors>
          <w:behavior w:val="content"/>
        </w:behaviors>
        <w:guid w:val="{6C6BA0DC-2598-479A-86BD-364BCCF027D1}"/>
      </w:docPartPr>
      <w:docPartBody>
        <w:p w:rsidR="005701AE" w:rsidRDefault="003C541B" w:rsidP="003C541B">
          <w:pPr>
            <w:pStyle w:val="CC5B8AD703B5495AB80B92756A2B9630"/>
          </w:pPr>
          <w:r>
            <w:rPr>
              <w:rStyle w:val="placeholder1Char"/>
              <w:rFonts w:hint="eastAsia"/>
            </w:rPr>
            <w:t>____________</w:t>
          </w:r>
        </w:p>
      </w:docPartBody>
    </w:docPart>
    <w:docPart>
      <w:docPartPr>
        <w:name w:val="D80417F230D64C9F944CE67014C6D7CE"/>
        <w:category>
          <w:name w:val="常规"/>
          <w:gallery w:val="placeholder"/>
        </w:category>
        <w:types>
          <w:type w:val="bbPlcHdr"/>
        </w:types>
        <w:behaviors>
          <w:behavior w:val="content"/>
        </w:behaviors>
        <w:guid w:val="{9F11C479-FEAB-41F8-BDA6-0A27565F7BFB}"/>
      </w:docPartPr>
      <w:docPartBody>
        <w:p w:rsidR="005701AE" w:rsidRDefault="003C541B" w:rsidP="003C541B">
          <w:pPr>
            <w:pStyle w:val="D80417F230D64C9F944CE67014C6D7CE"/>
          </w:pPr>
          <w:r>
            <w:rPr>
              <w:rStyle w:val="placeholder1Char"/>
              <w:rFonts w:hint="eastAsia"/>
            </w:rPr>
            <w:t>____________</w:t>
          </w:r>
        </w:p>
      </w:docPartBody>
    </w:docPart>
    <w:docPart>
      <w:docPartPr>
        <w:name w:val="EFE8EE4CFA3D41B2B3BE4DB96F174425"/>
        <w:category>
          <w:name w:val="常规"/>
          <w:gallery w:val="placeholder"/>
        </w:category>
        <w:types>
          <w:type w:val="bbPlcHdr"/>
        </w:types>
        <w:behaviors>
          <w:behavior w:val="content"/>
        </w:behaviors>
        <w:guid w:val="{FEBCBBC4-048E-407C-8C48-312367ECCBE7}"/>
      </w:docPartPr>
      <w:docPartBody>
        <w:p w:rsidR="005701AE" w:rsidRDefault="003C541B" w:rsidP="003C541B">
          <w:pPr>
            <w:pStyle w:val="EFE8EE4CFA3D41B2B3BE4DB96F174425"/>
          </w:pPr>
          <w:r>
            <w:rPr>
              <w:rStyle w:val="placeholder1Char"/>
              <w:rFonts w:hint="eastAsia"/>
            </w:rPr>
            <w:t>____________</w:t>
          </w:r>
        </w:p>
      </w:docPartBody>
    </w:docPart>
    <w:docPart>
      <w:docPartPr>
        <w:name w:val="00715DEEAE654135B303E64FB4D18678"/>
        <w:category>
          <w:name w:val="常规"/>
          <w:gallery w:val="placeholder"/>
        </w:category>
        <w:types>
          <w:type w:val="bbPlcHdr"/>
        </w:types>
        <w:behaviors>
          <w:behavior w:val="content"/>
        </w:behaviors>
        <w:guid w:val="{3100DE88-7C9E-4BC2-BA18-CBCC5C2673FD}"/>
      </w:docPartPr>
      <w:docPartBody>
        <w:p w:rsidR="005701AE" w:rsidRDefault="003C541B" w:rsidP="003C541B">
          <w:pPr>
            <w:pStyle w:val="00715DEEAE654135B303E64FB4D18678"/>
          </w:pPr>
          <w:r>
            <w:rPr>
              <w:rStyle w:val="placeholder1Char"/>
              <w:rFonts w:hint="eastAsia"/>
            </w:rPr>
            <w:t>____________</w:t>
          </w:r>
        </w:p>
      </w:docPartBody>
    </w:docPart>
    <w:docPart>
      <w:docPartPr>
        <w:name w:val="60E37A601B2F4D40ADAB844A422A657A"/>
        <w:category>
          <w:name w:val="常规"/>
          <w:gallery w:val="placeholder"/>
        </w:category>
        <w:types>
          <w:type w:val="bbPlcHdr"/>
        </w:types>
        <w:behaviors>
          <w:behavior w:val="content"/>
        </w:behaviors>
        <w:guid w:val="{CFC786CC-F178-4DD6-AA55-154BAE1DD357}"/>
      </w:docPartPr>
      <w:docPartBody>
        <w:p w:rsidR="005701AE" w:rsidRDefault="003C541B" w:rsidP="003C541B">
          <w:pPr>
            <w:pStyle w:val="60E37A601B2F4D40ADAB844A422A657A"/>
          </w:pPr>
          <w:r>
            <w:rPr>
              <w:rStyle w:val="placeholder1Char"/>
              <w:rFonts w:hint="eastAsia"/>
            </w:rPr>
            <w:t>____________</w:t>
          </w:r>
        </w:p>
      </w:docPartBody>
    </w:docPart>
    <w:docPart>
      <w:docPartPr>
        <w:name w:val="49259F7C600244C8A2822590A01D0265"/>
        <w:category>
          <w:name w:val="常规"/>
          <w:gallery w:val="placeholder"/>
        </w:category>
        <w:types>
          <w:type w:val="bbPlcHdr"/>
        </w:types>
        <w:behaviors>
          <w:behavior w:val="content"/>
        </w:behaviors>
        <w:guid w:val="{A5ADF8B1-5E67-4FB7-A744-A0A5C5009E7F}"/>
      </w:docPartPr>
      <w:docPartBody>
        <w:p w:rsidR="005701AE" w:rsidRDefault="003C541B" w:rsidP="003C541B">
          <w:pPr>
            <w:pStyle w:val="49259F7C600244C8A2822590A01D0265"/>
          </w:pPr>
          <w:r>
            <w:rPr>
              <w:rStyle w:val="placeholder1Char"/>
              <w:rFonts w:hint="eastAsia"/>
            </w:rPr>
            <w:t>____________</w:t>
          </w:r>
        </w:p>
      </w:docPartBody>
    </w:docPart>
    <w:docPart>
      <w:docPartPr>
        <w:name w:val="1947C980ACE14F37A5D268F2A322DC0A"/>
        <w:category>
          <w:name w:val="常规"/>
          <w:gallery w:val="placeholder"/>
        </w:category>
        <w:types>
          <w:type w:val="bbPlcHdr"/>
        </w:types>
        <w:behaviors>
          <w:behavior w:val="content"/>
        </w:behaviors>
        <w:guid w:val="{48579A25-C167-4911-9E4A-EDCAECD680CA}"/>
      </w:docPartPr>
      <w:docPartBody>
        <w:p w:rsidR="005701AE" w:rsidRDefault="003C541B" w:rsidP="003C541B">
          <w:pPr>
            <w:pStyle w:val="1947C980ACE14F37A5D268F2A322DC0A"/>
          </w:pPr>
          <w:r>
            <w:rPr>
              <w:rStyle w:val="placeholder1Char"/>
              <w:rFonts w:hint="eastAsia"/>
            </w:rPr>
            <w:t>____________</w:t>
          </w:r>
        </w:p>
      </w:docPartBody>
    </w:docPart>
    <w:docPart>
      <w:docPartPr>
        <w:name w:val="87E96DAB9B8346C8991C7D400BDE0D1E"/>
        <w:category>
          <w:name w:val="常规"/>
          <w:gallery w:val="placeholder"/>
        </w:category>
        <w:types>
          <w:type w:val="bbPlcHdr"/>
        </w:types>
        <w:behaviors>
          <w:behavior w:val="content"/>
        </w:behaviors>
        <w:guid w:val="{681A3A4E-99D9-4C4F-8057-302498A7A139}"/>
      </w:docPartPr>
      <w:docPartBody>
        <w:p w:rsidR="005701AE" w:rsidRDefault="003C541B" w:rsidP="003C541B">
          <w:pPr>
            <w:pStyle w:val="87E96DAB9B8346C8991C7D400BDE0D1E"/>
          </w:pPr>
          <w:r>
            <w:rPr>
              <w:rStyle w:val="placeholder1Char"/>
              <w:rFonts w:hint="eastAsia"/>
            </w:rPr>
            <w:t>____________</w:t>
          </w:r>
        </w:p>
      </w:docPartBody>
    </w:docPart>
    <w:docPart>
      <w:docPartPr>
        <w:name w:val="0F0F8C87D4AF407481FFAF453F5E1A9A"/>
        <w:category>
          <w:name w:val="常规"/>
          <w:gallery w:val="placeholder"/>
        </w:category>
        <w:types>
          <w:type w:val="bbPlcHdr"/>
        </w:types>
        <w:behaviors>
          <w:behavior w:val="content"/>
        </w:behaviors>
        <w:guid w:val="{583B8F7A-14D8-4CBE-8AD9-CA0C121E9D91}"/>
      </w:docPartPr>
      <w:docPartBody>
        <w:p w:rsidR="005701AE" w:rsidRDefault="003C541B" w:rsidP="003C541B">
          <w:pPr>
            <w:pStyle w:val="0F0F8C87D4AF407481FFAF453F5E1A9A"/>
          </w:pPr>
          <w:r>
            <w:rPr>
              <w:rStyle w:val="placeholder1Char"/>
              <w:rFonts w:hint="eastAsia"/>
            </w:rPr>
            <w:t>____________</w:t>
          </w:r>
        </w:p>
      </w:docPartBody>
    </w:docPart>
    <w:docPart>
      <w:docPartPr>
        <w:name w:val="A0B4654734DC4BE1ACBDAC9D75343988"/>
        <w:category>
          <w:name w:val="常规"/>
          <w:gallery w:val="placeholder"/>
        </w:category>
        <w:types>
          <w:type w:val="bbPlcHdr"/>
        </w:types>
        <w:behaviors>
          <w:behavior w:val="content"/>
        </w:behaviors>
        <w:guid w:val="{11128972-B7BA-47DF-B284-C6FD07FFD835}"/>
      </w:docPartPr>
      <w:docPartBody>
        <w:p w:rsidR="005701AE" w:rsidRDefault="003C541B" w:rsidP="003C541B">
          <w:pPr>
            <w:pStyle w:val="A0B4654734DC4BE1ACBDAC9D75343988"/>
          </w:pPr>
          <w:r>
            <w:rPr>
              <w:rStyle w:val="placeholder1Char"/>
              <w:rFonts w:hint="eastAsia"/>
            </w:rPr>
            <w:t>____________</w:t>
          </w:r>
        </w:p>
      </w:docPartBody>
    </w:docPart>
    <w:docPart>
      <w:docPartPr>
        <w:name w:val="A331A37121CB48B283EBC851D1534A26"/>
        <w:category>
          <w:name w:val="常规"/>
          <w:gallery w:val="placeholder"/>
        </w:category>
        <w:types>
          <w:type w:val="bbPlcHdr"/>
        </w:types>
        <w:behaviors>
          <w:behavior w:val="content"/>
        </w:behaviors>
        <w:guid w:val="{AED40D82-8CE0-4C2A-AB1B-19945F1712D1}"/>
      </w:docPartPr>
      <w:docPartBody>
        <w:p w:rsidR="005701AE" w:rsidRDefault="003C541B" w:rsidP="003C541B">
          <w:pPr>
            <w:pStyle w:val="A331A37121CB48B283EBC851D1534A26"/>
          </w:pPr>
          <w:r>
            <w:rPr>
              <w:rStyle w:val="placeholder1Char"/>
              <w:rFonts w:hint="eastAsia"/>
            </w:rPr>
            <w:t>____________</w:t>
          </w:r>
        </w:p>
      </w:docPartBody>
    </w:docPart>
    <w:docPart>
      <w:docPartPr>
        <w:name w:val="CEE47A9022574EDF93E8CF090DCF928D"/>
        <w:category>
          <w:name w:val="常规"/>
          <w:gallery w:val="placeholder"/>
        </w:category>
        <w:types>
          <w:type w:val="bbPlcHdr"/>
        </w:types>
        <w:behaviors>
          <w:behavior w:val="content"/>
        </w:behaviors>
        <w:guid w:val="{7022F5BF-90B4-4AB4-8C75-0E4DFA840C06}"/>
      </w:docPartPr>
      <w:docPartBody>
        <w:p w:rsidR="005701AE" w:rsidRDefault="003C541B" w:rsidP="003C541B">
          <w:pPr>
            <w:pStyle w:val="CEE47A9022574EDF93E8CF090DCF928D"/>
          </w:pPr>
          <w:r>
            <w:rPr>
              <w:rStyle w:val="placeholder1Char"/>
              <w:rFonts w:hint="eastAsia"/>
            </w:rPr>
            <w:t>____________</w:t>
          </w:r>
        </w:p>
      </w:docPartBody>
    </w:docPart>
    <w:docPart>
      <w:docPartPr>
        <w:name w:val="96AF6DB5E62144B48492C6F0CF37477E"/>
        <w:category>
          <w:name w:val="常规"/>
          <w:gallery w:val="placeholder"/>
        </w:category>
        <w:types>
          <w:type w:val="bbPlcHdr"/>
        </w:types>
        <w:behaviors>
          <w:behavior w:val="content"/>
        </w:behaviors>
        <w:guid w:val="{78DAA45B-DAD4-43D0-8AFE-F3713FB26977}"/>
      </w:docPartPr>
      <w:docPartBody>
        <w:p w:rsidR="005701AE" w:rsidRDefault="003C541B" w:rsidP="003C541B">
          <w:pPr>
            <w:pStyle w:val="96AF6DB5E62144B48492C6F0CF37477E"/>
          </w:pPr>
          <w:r>
            <w:rPr>
              <w:rStyle w:val="placeholder1Char"/>
              <w:rFonts w:hint="eastAsia"/>
            </w:rPr>
            <w:t>____________</w:t>
          </w:r>
        </w:p>
      </w:docPartBody>
    </w:docPart>
    <w:docPart>
      <w:docPartPr>
        <w:name w:val="D32C99401BFF45048E66643CCFCCAFAE"/>
        <w:category>
          <w:name w:val="常规"/>
          <w:gallery w:val="placeholder"/>
        </w:category>
        <w:types>
          <w:type w:val="bbPlcHdr"/>
        </w:types>
        <w:behaviors>
          <w:behavior w:val="content"/>
        </w:behaviors>
        <w:guid w:val="{DEFBAD87-F4B5-4961-9F3A-A06053244757}"/>
      </w:docPartPr>
      <w:docPartBody>
        <w:p w:rsidR="005701AE" w:rsidRDefault="003C541B" w:rsidP="003C541B">
          <w:pPr>
            <w:pStyle w:val="D32C99401BFF45048E66643CCFCCAFAE"/>
          </w:pPr>
          <w:r>
            <w:rPr>
              <w:rStyle w:val="placeholder1Char"/>
              <w:rFonts w:hint="eastAsia"/>
            </w:rPr>
            <w:t>____________</w:t>
          </w:r>
        </w:p>
      </w:docPartBody>
    </w:docPart>
    <w:docPart>
      <w:docPartPr>
        <w:name w:val="629EC040252543D9AF8553AF6472216C"/>
        <w:category>
          <w:name w:val="常规"/>
          <w:gallery w:val="placeholder"/>
        </w:category>
        <w:types>
          <w:type w:val="bbPlcHdr"/>
        </w:types>
        <w:behaviors>
          <w:behavior w:val="content"/>
        </w:behaviors>
        <w:guid w:val="{13626567-2EC5-43ED-941A-D03B4FC9ACBD}"/>
      </w:docPartPr>
      <w:docPartBody>
        <w:p w:rsidR="005701AE" w:rsidRDefault="003C541B" w:rsidP="003C541B">
          <w:pPr>
            <w:pStyle w:val="629EC040252543D9AF8553AF6472216C"/>
          </w:pPr>
          <w:r>
            <w:rPr>
              <w:rStyle w:val="placeholder1Char"/>
              <w:rFonts w:hint="eastAsia"/>
            </w:rPr>
            <w:t>____________</w:t>
          </w:r>
        </w:p>
      </w:docPartBody>
    </w:docPart>
    <w:docPart>
      <w:docPartPr>
        <w:name w:val="91C1A6FB0C114FCA9A013CD720C45F25"/>
        <w:category>
          <w:name w:val="常规"/>
          <w:gallery w:val="placeholder"/>
        </w:category>
        <w:types>
          <w:type w:val="bbPlcHdr"/>
        </w:types>
        <w:behaviors>
          <w:behavior w:val="content"/>
        </w:behaviors>
        <w:guid w:val="{1CF5E722-E7E6-4F76-8413-0D4002F3D4C5}"/>
      </w:docPartPr>
      <w:docPartBody>
        <w:p w:rsidR="005701AE" w:rsidRDefault="003C541B" w:rsidP="003C541B">
          <w:pPr>
            <w:pStyle w:val="91C1A6FB0C114FCA9A013CD720C45F25"/>
          </w:pPr>
          <w:r>
            <w:rPr>
              <w:rStyle w:val="placeholder1Char"/>
              <w:rFonts w:hint="eastAsia"/>
            </w:rPr>
            <w:t>____________</w:t>
          </w:r>
        </w:p>
      </w:docPartBody>
    </w:docPart>
    <w:docPart>
      <w:docPartPr>
        <w:name w:val="BBBF48B00D034443BE476A765101812F"/>
        <w:category>
          <w:name w:val="常规"/>
          <w:gallery w:val="placeholder"/>
        </w:category>
        <w:types>
          <w:type w:val="bbPlcHdr"/>
        </w:types>
        <w:behaviors>
          <w:behavior w:val="content"/>
        </w:behaviors>
        <w:guid w:val="{4ED9EFED-B2D5-481A-A036-4769E3F33226}"/>
      </w:docPartPr>
      <w:docPartBody>
        <w:p w:rsidR="005701AE" w:rsidRDefault="003C541B" w:rsidP="003C541B">
          <w:pPr>
            <w:pStyle w:val="BBBF48B00D034443BE476A765101812F"/>
          </w:pPr>
          <w:r>
            <w:rPr>
              <w:rStyle w:val="placeholder1Char"/>
              <w:rFonts w:hint="eastAsia"/>
            </w:rPr>
            <w:t>____________</w:t>
          </w:r>
        </w:p>
      </w:docPartBody>
    </w:docPart>
    <w:docPart>
      <w:docPartPr>
        <w:name w:val="7110888100FB435DA15BDE0A54A635FD"/>
        <w:category>
          <w:name w:val="常规"/>
          <w:gallery w:val="placeholder"/>
        </w:category>
        <w:types>
          <w:type w:val="bbPlcHdr"/>
        </w:types>
        <w:behaviors>
          <w:behavior w:val="content"/>
        </w:behaviors>
        <w:guid w:val="{3B731663-A775-4A3F-A19A-D6F931B098AF}"/>
      </w:docPartPr>
      <w:docPartBody>
        <w:p w:rsidR="005701AE" w:rsidRDefault="003C541B" w:rsidP="003C541B">
          <w:pPr>
            <w:pStyle w:val="7110888100FB435DA15BDE0A54A635FD"/>
          </w:pPr>
          <w:r>
            <w:rPr>
              <w:rStyle w:val="placeholder1Char"/>
              <w:rFonts w:hint="eastAsia"/>
            </w:rPr>
            <w:t>____________</w:t>
          </w:r>
        </w:p>
      </w:docPartBody>
    </w:docPart>
    <w:docPart>
      <w:docPartPr>
        <w:name w:val="985191EDC0274EB19542D54557D99008"/>
        <w:category>
          <w:name w:val="常规"/>
          <w:gallery w:val="placeholder"/>
        </w:category>
        <w:types>
          <w:type w:val="bbPlcHdr"/>
        </w:types>
        <w:behaviors>
          <w:behavior w:val="content"/>
        </w:behaviors>
        <w:guid w:val="{70A52AF4-A304-4D40-BB61-9D892C579D95}"/>
      </w:docPartPr>
      <w:docPartBody>
        <w:p w:rsidR="005701AE" w:rsidRDefault="003C541B" w:rsidP="003C541B">
          <w:pPr>
            <w:pStyle w:val="985191EDC0274EB19542D54557D99008"/>
          </w:pPr>
          <w:r>
            <w:rPr>
              <w:rStyle w:val="placeholder1Char"/>
              <w:rFonts w:hint="eastAsia"/>
            </w:rPr>
            <w:t>____________</w:t>
          </w:r>
        </w:p>
      </w:docPartBody>
    </w:docPart>
    <w:docPart>
      <w:docPartPr>
        <w:name w:val="C1EC9AC98EFC46B390917C4468F96661"/>
        <w:category>
          <w:name w:val="常规"/>
          <w:gallery w:val="placeholder"/>
        </w:category>
        <w:types>
          <w:type w:val="bbPlcHdr"/>
        </w:types>
        <w:behaviors>
          <w:behavior w:val="content"/>
        </w:behaviors>
        <w:guid w:val="{04A750CA-452F-435F-AD44-D8A073566DF8}"/>
      </w:docPartPr>
      <w:docPartBody>
        <w:p w:rsidR="005701AE" w:rsidRDefault="003C541B" w:rsidP="003C541B">
          <w:pPr>
            <w:pStyle w:val="C1EC9AC98EFC46B390917C4468F96661"/>
          </w:pPr>
          <w:r>
            <w:rPr>
              <w:rStyle w:val="placeholder1Char"/>
              <w:rFonts w:hint="eastAsia"/>
            </w:rPr>
            <w:t>____________</w:t>
          </w:r>
        </w:p>
      </w:docPartBody>
    </w:docPart>
    <w:docPart>
      <w:docPartPr>
        <w:name w:val="72DD94DA3EFB4694803F004C3D2153AE"/>
        <w:category>
          <w:name w:val="常规"/>
          <w:gallery w:val="placeholder"/>
        </w:category>
        <w:types>
          <w:type w:val="bbPlcHdr"/>
        </w:types>
        <w:behaviors>
          <w:behavior w:val="content"/>
        </w:behaviors>
        <w:guid w:val="{F89A2907-0D82-4ABC-AB8E-6FC72CE3524E}"/>
      </w:docPartPr>
      <w:docPartBody>
        <w:p w:rsidR="005701AE" w:rsidRDefault="003C541B" w:rsidP="003C541B">
          <w:pPr>
            <w:pStyle w:val="72DD94DA3EFB4694803F004C3D2153AE"/>
          </w:pPr>
          <w:r>
            <w:rPr>
              <w:rStyle w:val="placeholder1Char"/>
              <w:rFonts w:hint="eastAsia"/>
            </w:rPr>
            <w:t>____________</w:t>
          </w:r>
        </w:p>
      </w:docPartBody>
    </w:docPart>
    <w:docPart>
      <w:docPartPr>
        <w:name w:val="D501A8DCC5764E01A6C5C6241A0485D8"/>
        <w:category>
          <w:name w:val="常规"/>
          <w:gallery w:val="placeholder"/>
        </w:category>
        <w:types>
          <w:type w:val="bbPlcHdr"/>
        </w:types>
        <w:behaviors>
          <w:behavior w:val="content"/>
        </w:behaviors>
        <w:guid w:val="{827400D4-C958-4191-A0DB-BE248F89B89A}"/>
      </w:docPartPr>
      <w:docPartBody>
        <w:p w:rsidR="005701AE" w:rsidRDefault="003C541B" w:rsidP="003C541B">
          <w:pPr>
            <w:pStyle w:val="D501A8DCC5764E01A6C5C6241A0485D8"/>
          </w:pPr>
          <w:r>
            <w:rPr>
              <w:rStyle w:val="placeholder1Char"/>
              <w:rFonts w:hint="eastAsia"/>
            </w:rPr>
            <w:t>____________</w:t>
          </w:r>
        </w:p>
      </w:docPartBody>
    </w:docPart>
    <w:docPart>
      <w:docPartPr>
        <w:name w:val="FF5C5DD8C83A419B8354755AD28BAA1F"/>
        <w:category>
          <w:name w:val="常规"/>
          <w:gallery w:val="placeholder"/>
        </w:category>
        <w:types>
          <w:type w:val="bbPlcHdr"/>
        </w:types>
        <w:behaviors>
          <w:behavior w:val="content"/>
        </w:behaviors>
        <w:guid w:val="{FD5C5ED5-58DE-47AC-89DA-BB0B30AB1A81}"/>
      </w:docPartPr>
      <w:docPartBody>
        <w:p w:rsidR="005701AE" w:rsidRDefault="003C541B" w:rsidP="003C541B">
          <w:pPr>
            <w:pStyle w:val="FF5C5DD8C83A419B8354755AD28BAA1F"/>
          </w:pPr>
          <w:r>
            <w:rPr>
              <w:rStyle w:val="placeholder1Char"/>
              <w:rFonts w:hint="eastAsia"/>
            </w:rPr>
            <w:t>____________</w:t>
          </w:r>
        </w:p>
      </w:docPartBody>
    </w:docPart>
    <w:docPart>
      <w:docPartPr>
        <w:name w:val="1CEC4AA1A8124E8F9AF2481EC5A047AC"/>
        <w:category>
          <w:name w:val="常规"/>
          <w:gallery w:val="placeholder"/>
        </w:category>
        <w:types>
          <w:type w:val="bbPlcHdr"/>
        </w:types>
        <w:behaviors>
          <w:behavior w:val="content"/>
        </w:behaviors>
        <w:guid w:val="{0A87D333-469C-4CD4-9A51-158A34066199}"/>
      </w:docPartPr>
      <w:docPartBody>
        <w:p w:rsidR="005701AE" w:rsidRDefault="003C541B" w:rsidP="003C541B">
          <w:pPr>
            <w:pStyle w:val="1CEC4AA1A8124E8F9AF2481EC5A047AC"/>
          </w:pPr>
          <w:r>
            <w:rPr>
              <w:rStyle w:val="placeholder1Char"/>
              <w:rFonts w:hint="eastAsia"/>
            </w:rPr>
            <w:t>____________</w:t>
          </w:r>
        </w:p>
      </w:docPartBody>
    </w:docPart>
    <w:docPart>
      <w:docPartPr>
        <w:name w:val="E5E13CE0E5FC473880F0CAC6703A3498"/>
        <w:category>
          <w:name w:val="常规"/>
          <w:gallery w:val="placeholder"/>
        </w:category>
        <w:types>
          <w:type w:val="bbPlcHdr"/>
        </w:types>
        <w:behaviors>
          <w:behavior w:val="content"/>
        </w:behaviors>
        <w:guid w:val="{02CA0849-F753-4E5C-B914-8C473FDDC595}"/>
      </w:docPartPr>
      <w:docPartBody>
        <w:p w:rsidR="005701AE" w:rsidRDefault="003C541B" w:rsidP="003C541B">
          <w:pPr>
            <w:pStyle w:val="E5E13CE0E5FC473880F0CAC6703A3498"/>
          </w:pPr>
          <w:r>
            <w:rPr>
              <w:rStyle w:val="placeholder1Char"/>
              <w:rFonts w:hint="eastAsia"/>
            </w:rPr>
            <w:t>____________</w:t>
          </w:r>
        </w:p>
      </w:docPartBody>
    </w:docPart>
    <w:docPart>
      <w:docPartPr>
        <w:name w:val="F75C03BBF93D447EB5A3BF11C3054555"/>
        <w:category>
          <w:name w:val="常规"/>
          <w:gallery w:val="placeholder"/>
        </w:category>
        <w:types>
          <w:type w:val="bbPlcHdr"/>
        </w:types>
        <w:behaviors>
          <w:behavior w:val="content"/>
        </w:behaviors>
        <w:guid w:val="{6388E604-DDF6-49EF-A98C-5D94BE92CC5D}"/>
      </w:docPartPr>
      <w:docPartBody>
        <w:p w:rsidR="005701AE" w:rsidRDefault="003C541B" w:rsidP="003C541B">
          <w:pPr>
            <w:pStyle w:val="F75C03BBF93D447EB5A3BF11C3054555"/>
          </w:pPr>
          <w:r>
            <w:rPr>
              <w:rStyle w:val="placeholder1Char"/>
              <w:rFonts w:hint="eastAsia"/>
            </w:rPr>
            <w:t>____________</w:t>
          </w:r>
        </w:p>
      </w:docPartBody>
    </w:docPart>
    <w:docPart>
      <w:docPartPr>
        <w:name w:val="7C7D51F95A5243CBA566E2CB4BA41BC0"/>
        <w:category>
          <w:name w:val="常规"/>
          <w:gallery w:val="placeholder"/>
        </w:category>
        <w:types>
          <w:type w:val="bbPlcHdr"/>
        </w:types>
        <w:behaviors>
          <w:behavior w:val="content"/>
        </w:behaviors>
        <w:guid w:val="{8BEEFBD1-22A6-4073-8017-8B0382942A3F}"/>
      </w:docPartPr>
      <w:docPartBody>
        <w:p w:rsidR="005701AE" w:rsidRDefault="003C541B" w:rsidP="003C541B">
          <w:pPr>
            <w:pStyle w:val="7C7D51F95A5243CBA566E2CB4BA41BC0"/>
          </w:pPr>
          <w:r>
            <w:rPr>
              <w:rStyle w:val="placeholder1Char"/>
              <w:rFonts w:hint="eastAsia"/>
            </w:rPr>
            <w:t>____________</w:t>
          </w:r>
        </w:p>
      </w:docPartBody>
    </w:docPart>
    <w:docPart>
      <w:docPartPr>
        <w:name w:val="7E9752FBFA6D4C21B2030169EEF330A4"/>
        <w:category>
          <w:name w:val="常规"/>
          <w:gallery w:val="placeholder"/>
        </w:category>
        <w:types>
          <w:type w:val="bbPlcHdr"/>
        </w:types>
        <w:behaviors>
          <w:behavior w:val="content"/>
        </w:behaviors>
        <w:guid w:val="{49EF5A90-2132-4D95-A3DF-5599724E4DD9}"/>
      </w:docPartPr>
      <w:docPartBody>
        <w:p w:rsidR="005701AE" w:rsidRDefault="003C541B" w:rsidP="003C541B">
          <w:pPr>
            <w:pStyle w:val="7E9752FBFA6D4C21B2030169EEF330A4"/>
          </w:pPr>
          <w:r>
            <w:rPr>
              <w:rStyle w:val="placeholder1Char"/>
              <w:rFonts w:hint="eastAsia"/>
            </w:rPr>
            <w:t>____________</w:t>
          </w:r>
        </w:p>
      </w:docPartBody>
    </w:docPart>
    <w:docPart>
      <w:docPartPr>
        <w:name w:val="A6916D36BC1F427998C349F0271EFAE7"/>
        <w:category>
          <w:name w:val="常规"/>
          <w:gallery w:val="placeholder"/>
        </w:category>
        <w:types>
          <w:type w:val="bbPlcHdr"/>
        </w:types>
        <w:behaviors>
          <w:behavior w:val="content"/>
        </w:behaviors>
        <w:guid w:val="{324318C0-B257-433F-BB77-C368F95A8247}"/>
      </w:docPartPr>
      <w:docPartBody>
        <w:p w:rsidR="005701AE" w:rsidRDefault="003C541B" w:rsidP="003C541B">
          <w:pPr>
            <w:pStyle w:val="A6916D36BC1F427998C349F0271EFAE7"/>
          </w:pPr>
          <w:r>
            <w:rPr>
              <w:rStyle w:val="placeholder1Char"/>
              <w:rFonts w:hint="eastAsia"/>
            </w:rPr>
            <w:t>____________</w:t>
          </w:r>
        </w:p>
      </w:docPartBody>
    </w:docPart>
    <w:docPart>
      <w:docPartPr>
        <w:name w:val="4F4118A06C994E87922F4D02E0377454"/>
        <w:category>
          <w:name w:val="常规"/>
          <w:gallery w:val="placeholder"/>
        </w:category>
        <w:types>
          <w:type w:val="bbPlcHdr"/>
        </w:types>
        <w:behaviors>
          <w:behavior w:val="content"/>
        </w:behaviors>
        <w:guid w:val="{FE644B4A-D6E3-4CEC-A9E4-AA57C5A336BA}"/>
      </w:docPartPr>
      <w:docPartBody>
        <w:p w:rsidR="005701AE" w:rsidRDefault="003C541B" w:rsidP="003C541B">
          <w:pPr>
            <w:pStyle w:val="4F4118A06C994E87922F4D02E0377454"/>
          </w:pPr>
          <w:r>
            <w:rPr>
              <w:rStyle w:val="placeholder1Char"/>
              <w:rFonts w:hint="eastAsia"/>
            </w:rPr>
            <w:t>____________</w:t>
          </w:r>
        </w:p>
      </w:docPartBody>
    </w:docPart>
    <w:docPart>
      <w:docPartPr>
        <w:name w:val="FAA907FD94DD4E788244D7301FE5A730"/>
        <w:category>
          <w:name w:val="常规"/>
          <w:gallery w:val="placeholder"/>
        </w:category>
        <w:types>
          <w:type w:val="bbPlcHdr"/>
        </w:types>
        <w:behaviors>
          <w:behavior w:val="content"/>
        </w:behaviors>
        <w:guid w:val="{8917ACA8-089D-45A0-9154-B27B94F0705D}"/>
      </w:docPartPr>
      <w:docPartBody>
        <w:p w:rsidR="005701AE" w:rsidRDefault="003C541B" w:rsidP="003C541B">
          <w:pPr>
            <w:pStyle w:val="FAA907FD94DD4E788244D7301FE5A730"/>
          </w:pPr>
          <w:r>
            <w:rPr>
              <w:rStyle w:val="placeholder1Char"/>
              <w:rFonts w:hint="eastAsia"/>
            </w:rPr>
            <w:t>____________</w:t>
          </w:r>
        </w:p>
      </w:docPartBody>
    </w:docPart>
    <w:docPart>
      <w:docPartPr>
        <w:name w:val="5FD7C249BD8D4B469198F069EB86CA61"/>
        <w:category>
          <w:name w:val="常规"/>
          <w:gallery w:val="placeholder"/>
        </w:category>
        <w:types>
          <w:type w:val="bbPlcHdr"/>
        </w:types>
        <w:behaviors>
          <w:behavior w:val="content"/>
        </w:behaviors>
        <w:guid w:val="{9ACC4E28-9822-4251-BB44-12BACF6CB9E7}"/>
      </w:docPartPr>
      <w:docPartBody>
        <w:p w:rsidR="005701AE" w:rsidRDefault="003C541B" w:rsidP="003C541B">
          <w:pPr>
            <w:pStyle w:val="5FD7C249BD8D4B469198F069EB86CA61"/>
          </w:pPr>
          <w:r>
            <w:rPr>
              <w:rStyle w:val="placeholder1Char"/>
              <w:rFonts w:hint="eastAsia"/>
            </w:rPr>
            <w:t>____________</w:t>
          </w:r>
        </w:p>
      </w:docPartBody>
    </w:docPart>
    <w:docPart>
      <w:docPartPr>
        <w:name w:val="7BAFC88BE2B644E294DB80C262633B0B"/>
        <w:category>
          <w:name w:val="常规"/>
          <w:gallery w:val="placeholder"/>
        </w:category>
        <w:types>
          <w:type w:val="bbPlcHdr"/>
        </w:types>
        <w:behaviors>
          <w:behavior w:val="content"/>
        </w:behaviors>
        <w:guid w:val="{EF2D34A0-F561-4497-B9F0-A37384B3D24E}"/>
      </w:docPartPr>
      <w:docPartBody>
        <w:p w:rsidR="005701AE" w:rsidRDefault="003C541B" w:rsidP="003C541B">
          <w:pPr>
            <w:pStyle w:val="7BAFC88BE2B644E294DB80C262633B0B"/>
          </w:pPr>
          <w:r>
            <w:rPr>
              <w:rStyle w:val="placeholder1Char"/>
              <w:rFonts w:hint="eastAsia"/>
            </w:rPr>
            <w:t>____________</w:t>
          </w:r>
        </w:p>
      </w:docPartBody>
    </w:docPart>
    <w:docPart>
      <w:docPartPr>
        <w:name w:val="033A9BD80A1D4FECA2AE8801658C5D06"/>
        <w:category>
          <w:name w:val="常规"/>
          <w:gallery w:val="placeholder"/>
        </w:category>
        <w:types>
          <w:type w:val="bbPlcHdr"/>
        </w:types>
        <w:behaviors>
          <w:behavior w:val="content"/>
        </w:behaviors>
        <w:guid w:val="{7052AA48-B754-49B4-BEB2-1362E16FC3EF}"/>
      </w:docPartPr>
      <w:docPartBody>
        <w:p w:rsidR="005701AE" w:rsidRDefault="003C541B" w:rsidP="003C541B">
          <w:pPr>
            <w:pStyle w:val="033A9BD80A1D4FECA2AE8801658C5D06"/>
          </w:pPr>
          <w:r>
            <w:rPr>
              <w:rStyle w:val="placeholder1Char"/>
              <w:rFonts w:hint="eastAsia"/>
            </w:rPr>
            <w:t>____________</w:t>
          </w:r>
        </w:p>
      </w:docPartBody>
    </w:docPart>
    <w:docPart>
      <w:docPartPr>
        <w:name w:val="8BF2306E3BE24769A73376E21A58C85B"/>
        <w:category>
          <w:name w:val="常规"/>
          <w:gallery w:val="placeholder"/>
        </w:category>
        <w:types>
          <w:type w:val="bbPlcHdr"/>
        </w:types>
        <w:behaviors>
          <w:behavior w:val="content"/>
        </w:behaviors>
        <w:guid w:val="{526A9A11-6EC2-4918-B33C-D3C824BE0E09}"/>
      </w:docPartPr>
      <w:docPartBody>
        <w:p w:rsidR="005701AE" w:rsidRDefault="003C541B" w:rsidP="003C541B">
          <w:pPr>
            <w:pStyle w:val="8BF2306E3BE24769A73376E21A58C85B"/>
          </w:pPr>
          <w:r>
            <w:rPr>
              <w:rStyle w:val="placeholder1Char"/>
              <w:rFonts w:hint="eastAsia"/>
            </w:rPr>
            <w:t>____________</w:t>
          </w:r>
        </w:p>
      </w:docPartBody>
    </w:docPart>
    <w:docPart>
      <w:docPartPr>
        <w:name w:val="DEEB44F42E364620949B2204303272BF"/>
        <w:category>
          <w:name w:val="常规"/>
          <w:gallery w:val="placeholder"/>
        </w:category>
        <w:types>
          <w:type w:val="bbPlcHdr"/>
        </w:types>
        <w:behaviors>
          <w:behavior w:val="content"/>
        </w:behaviors>
        <w:guid w:val="{589EDCE4-667E-4B29-B859-625E5CA812ED}"/>
      </w:docPartPr>
      <w:docPartBody>
        <w:p w:rsidR="005701AE" w:rsidRDefault="003C541B" w:rsidP="003C541B">
          <w:pPr>
            <w:pStyle w:val="DEEB44F42E364620949B2204303272BF"/>
          </w:pPr>
          <w:r>
            <w:rPr>
              <w:rStyle w:val="placeholder1Char"/>
              <w:rFonts w:hint="eastAsia"/>
            </w:rPr>
            <w:t>____________</w:t>
          </w:r>
        </w:p>
      </w:docPartBody>
    </w:docPart>
    <w:docPart>
      <w:docPartPr>
        <w:name w:val="C64C8AACFFD44994A050CDFF8E2F4E08"/>
        <w:category>
          <w:name w:val="常规"/>
          <w:gallery w:val="placeholder"/>
        </w:category>
        <w:types>
          <w:type w:val="bbPlcHdr"/>
        </w:types>
        <w:behaviors>
          <w:behavior w:val="content"/>
        </w:behaviors>
        <w:guid w:val="{F050F11A-8782-4B07-8B98-9914429FC745}"/>
      </w:docPartPr>
      <w:docPartBody>
        <w:p w:rsidR="005701AE" w:rsidRDefault="003C541B" w:rsidP="003C541B">
          <w:pPr>
            <w:pStyle w:val="C64C8AACFFD44994A050CDFF8E2F4E08"/>
          </w:pPr>
          <w:r>
            <w:rPr>
              <w:rStyle w:val="placeholder1Char"/>
              <w:rFonts w:hint="eastAsia"/>
            </w:rPr>
            <w:t>____________</w:t>
          </w:r>
        </w:p>
      </w:docPartBody>
    </w:docPart>
    <w:docPart>
      <w:docPartPr>
        <w:name w:val="5D9C9E5FD74C49CF9DF82DA342BDDDF9"/>
        <w:category>
          <w:name w:val="常规"/>
          <w:gallery w:val="placeholder"/>
        </w:category>
        <w:types>
          <w:type w:val="bbPlcHdr"/>
        </w:types>
        <w:behaviors>
          <w:behavior w:val="content"/>
        </w:behaviors>
        <w:guid w:val="{A285A16F-6E97-4EE1-8415-58960774FDD6}"/>
      </w:docPartPr>
      <w:docPartBody>
        <w:p w:rsidR="005701AE" w:rsidRDefault="003C541B" w:rsidP="003C541B">
          <w:pPr>
            <w:pStyle w:val="5D9C9E5FD74C49CF9DF82DA342BDDDF9"/>
          </w:pPr>
          <w:r>
            <w:rPr>
              <w:rStyle w:val="placeholder1Char"/>
              <w:rFonts w:hint="eastAsia"/>
            </w:rPr>
            <w:t>____________</w:t>
          </w:r>
        </w:p>
      </w:docPartBody>
    </w:docPart>
    <w:docPart>
      <w:docPartPr>
        <w:name w:val="23557C7D2E0F435CB3FCF6EFD98769DF"/>
        <w:category>
          <w:name w:val="常规"/>
          <w:gallery w:val="placeholder"/>
        </w:category>
        <w:types>
          <w:type w:val="bbPlcHdr"/>
        </w:types>
        <w:behaviors>
          <w:behavior w:val="content"/>
        </w:behaviors>
        <w:guid w:val="{B924BE83-2A1E-47BF-80EF-9CBD46628FCA}"/>
      </w:docPartPr>
      <w:docPartBody>
        <w:p w:rsidR="005701AE" w:rsidRDefault="003C541B" w:rsidP="003C541B">
          <w:pPr>
            <w:pStyle w:val="23557C7D2E0F435CB3FCF6EFD98769DF"/>
          </w:pPr>
          <w:r>
            <w:rPr>
              <w:rStyle w:val="placeholder1Char"/>
              <w:rFonts w:hint="eastAsia"/>
            </w:rPr>
            <w:t>____________</w:t>
          </w:r>
        </w:p>
      </w:docPartBody>
    </w:docPart>
    <w:docPart>
      <w:docPartPr>
        <w:name w:val="94B810B4440444468A4085511C75BC33"/>
        <w:category>
          <w:name w:val="常规"/>
          <w:gallery w:val="placeholder"/>
        </w:category>
        <w:types>
          <w:type w:val="bbPlcHdr"/>
        </w:types>
        <w:behaviors>
          <w:behavior w:val="content"/>
        </w:behaviors>
        <w:guid w:val="{530EA82A-8461-4A95-9EFC-E8339DADE38F}"/>
      </w:docPartPr>
      <w:docPartBody>
        <w:p w:rsidR="005701AE" w:rsidRDefault="003C541B" w:rsidP="003C541B">
          <w:pPr>
            <w:pStyle w:val="94B810B4440444468A4085511C75BC33"/>
          </w:pPr>
          <w:r>
            <w:rPr>
              <w:rStyle w:val="placeholder1Char"/>
              <w:rFonts w:hint="eastAsia"/>
            </w:rPr>
            <w:t>____________</w:t>
          </w:r>
        </w:p>
      </w:docPartBody>
    </w:docPart>
    <w:docPart>
      <w:docPartPr>
        <w:name w:val="C4890F8D69C14F75A9BED41EF7E02A1C"/>
        <w:category>
          <w:name w:val="常规"/>
          <w:gallery w:val="placeholder"/>
        </w:category>
        <w:types>
          <w:type w:val="bbPlcHdr"/>
        </w:types>
        <w:behaviors>
          <w:behavior w:val="content"/>
        </w:behaviors>
        <w:guid w:val="{6BC8CE42-D2C7-4E05-9BBC-361F2525A154}"/>
      </w:docPartPr>
      <w:docPartBody>
        <w:p w:rsidR="005701AE" w:rsidRDefault="003C541B" w:rsidP="003C541B">
          <w:pPr>
            <w:pStyle w:val="C4890F8D69C14F75A9BED41EF7E02A1C"/>
          </w:pPr>
          <w:r>
            <w:rPr>
              <w:rStyle w:val="placeholder1Char"/>
              <w:rFonts w:hint="eastAsia"/>
            </w:rPr>
            <w:t>____________</w:t>
          </w:r>
        </w:p>
      </w:docPartBody>
    </w:docPart>
    <w:docPart>
      <w:docPartPr>
        <w:name w:val="DB6F241BB94B4921A964BD88A6DA09A2"/>
        <w:category>
          <w:name w:val="常规"/>
          <w:gallery w:val="placeholder"/>
        </w:category>
        <w:types>
          <w:type w:val="bbPlcHdr"/>
        </w:types>
        <w:behaviors>
          <w:behavior w:val="content"/>
        </w:behaviors>
        <w:guid w:val="{80B34EEA-AB6C-41C2-885B-2B8A30592B7E}"/>
      </w:docPartPr>
      <w:docPartBody>
        <w:p w:rsidR="005701AE" w:rsidRDefault="003C541B" w:rsidP="003C541B">
          <w:pPr>
            <w:pStyle w:val="DB6F241BB94B4921A964BD88A6DA09A2"/>
          </w:pPr>
          <w:r>
            <w:rPr>
              <w:rStyle w:val="placeholder1Char"/>
              <w:rFonts w:hint="eastAsia"/>
            </w:rPr>
            <w:t>____________</w:t>
          </w:r>
        </w:p>
      </w:docPartBody>
    </w:docPart>
    <w:docPart>
      <w:docPartPr>
        <w:name w:val="E87AA4F3D625444495C736275C896B5F"/>
        <w:category>
          <w:name w:val="常规"/>
          <w:gallery w:val="placeholder"/>
        </w:category>
        <w:types>
          <w:type w:val="bbPlcHdr"/>
        </w:types>
        <w:behaviors>
          <w:behavior w:val="content"/>
        </w:behaviors>
        <w:guid w:val="{E7A9A38D-469C-4FCC-B2A6-B100DB23D4E1}"/>
      </w:docPartPr>
      <w:docPartBody>
        <w:p w:rsidR="005701AE" w:rsidRDefault="003C541B" w:rsidP="003C541B">
          <w:pPr>
            <w:pStyle w:val="E87AA4F3D625444495C736275C896B5F"/>
          </w:pPr>
          <w:r>
            <w:rPr>
              <w:rStyle w:val="placeholder1Char"/>
              <w:rFonts w:hint="eastAsia"/>
            </w:rPr>
            <w:t>____________</w:t>
          </w:r>
        </w:p>
      </w:docPartBody>
    </w:docPart>
    <w:docPart>
      <w:docPartPr>
        <w:name w:val="7F89B1EDE5F34D83875D84251177C441"/>
        <w:category>
          <w:name w:val="常规"/>
          <w:gallery w:val="placeholder"/>
        </w:category>
        <w:types>
          <w:type w:val="bbPlcHdr"/>
        </w:types>
        <w:behaviors>
          <w:behavior w:val="content"/>
        </w:behaviors>
        <w:guid w:val="{38108BBE-552D-4103-AA7B-3E14BEF88A5B}"/>
      </w:docPartPr>
      <w:docPartBody>
        <w:p w:rsidR="005701AE" w:rsidRDefault="003C541B" w:rsidP="003C541B">
          <w:pPr>
            <w:pStyle w:val="7F89B1EDE5F34D83875D84251177C441"/>
          </w:pPr>
          <w:r>
            <w:rPr>
              <w:rStyle w:val="placeholder1Char"/>
              <w:rFonts w:hint="eastAsia"/>
            </w:rPr>
            <w:t>____________</w:t>
          </w:r>
        </w:p>
      </w:docPartBody>
    </w:docPart>
    <w:docPart>
      <w:docPartPr>
        <w:name w:val="E84D200BAB7D4737886CFFDAD3D57ACE"/>
        <w:category>
          <w:name w:val="常规"/>
          <w:gallery w:val="placeholder"/>
        </w:category>
        <w:types>
          <w:type w:val="bbPlcHdr"/>
        </w:types>
        <w:behaviors>
          <w:behavior w:val="content"/>
        </w:behaviors>
        <w:guid w:val="{4E647FDC-D791-493E-AD5A-29E9B0674ACC}"/>
      </w:docPartPr>
      <w:docPartBody>
        <w:p w:rsidR="005701AE" w:rsidRDefault="003C541B" w:rsidP="003C541B">
          <w:pPr>
            <w:pStyle w:val="E84D200BAB7D4737886CFFDAD3D57ACE"/>
          </w:pPr>
          <w:r>
            <w:rPr>
              <w:rStyle w:val="placeholder1Char"/>
              <w:rFonts w:hint="eastAsia"/>
            </w:rPr>
            <w:t>____________</w:t>
          </w:r>
        </w:p>
      </w:docPartBody>
    </w:docPart>
    <w:docPart>
      <w:docPartPr>
        <w:name w:val="E313F18FBACF4BABABCF31C8F35D36F2"/>
        <w:category>
          <w:name w:val="常规"/>
          <w:gallery w:val="placeholder"/>
        </w:category>
        <w:types>
          <w:type w:val="bbPlcHdr"/>
        </w:types>
        <w:behaviors>
          <w:behavior w:val="content"/>
        </w:behaviors>
        <w:guid w:val="{404CB6C5-CC64-4BB1-86A9-F1A92CCCD8B9}"/>
      </w:docPartPr>
      <w:docPartBody>
        <w:p w:rsidR="005701AE" w:rsidRDefault="003C541B" w:rsidP="003C541B">
          <w:pPr>
            <w:pStyle w:val="E313F18FBACF4BABABCF31C8F35D36F2"/>
          </w:pPr>
          <w:r>
            <w:rPr>
              <w:rStyle w:val="placeholder1Char"/>
              <w:rFonts w:hint="eastAsia"/>
            </w:rPr>
            <w:t>____________</w:t>
          </w:r>
        </w:p>
      </w:docPartBody>
    </w:docPart>
    <w:docPart>
      <w:docPartPr>
        <w:name w:val="2915E4EB8C2C4E15BFD0D786C6C569F6"/>
        <w:category>
          <w:name w:val="常规"/>
          <w:gallery w:val="placeholder"/>
        </w:category>
        <w:types>
          <w:type w:val="bbPlcHdr"/>
        </w:types>
        <w:behaviors>
          <w:behavior w:val="content"/>
        </w:behaviors>
        <w:guid w:val="{9F5429ED-86DF-4177-BB45-D489B9BC3175}"/>
      </w:docPartPr>
      <w:docPartBody>
        <w:p w:rsidR="005701AE" w:rsidRDefault="003C541B" w:rsidP="003C541B">
          <w:pPr>
            <w:pStyle w:val="2915E4EB8C2C4E15BFD0D786C6C569F6"/>
          </w:pPr>
          <w:r>
            <w:rPr>
              <w:rStyle w:val="placeholder1Char"/>
              <w:rFonts w:hint="eastAsia"/>
            </w:rPr>
            <w:t>____________</w:t>
          </w:r>
        </w:p>
      </w:docPartBody>
    </w:docPart>
    <w:docPart>
      <w:docPartPr>
        <w:name w:val="2CBBB7AB56334DD5B804A8B7F0FFA6B2"/>
        <w:category>
          <w:name w:val="常规"/>
          <w:gallery w:val="placeholder"/>
        </w:category>
        <w:types>
          <w:type w:val="bbPlcHdr"/>
        </w:types>
        <w:behaviors>
          <w:behavior w:val="content"/>
        </w:behaviors>
        <w:guid w:val="{FA9EF381-B69F-498D-88F1-A9EA90ACFE2E}"/>
      </w:docPartPr>
      <w:docPartBody>
        <w:p w:rsidR="005701AE" w:rsidRDefault="003C541B" w:rsidP="003C541B">
          <w:pPr>
            <w:pStyle w:val="2CBBB7AB56334DD5B804A8B7F0FFA6B2"/>
          </w:pPr>
          <w:r>
            <w:rPr>
              <w:rStyle w:val="placeholder1Char"/>
              <w:rFonts w:hint="eastAsia"/>
            </w:rPr>
            <w:t>____________</w:t>
          </w:r>
        </w:p>
      </w:docPartBody>
    </w:docPart>
    <w:docPart>
      <w:docPartPr>
        <w:name w:val="9B93471E06E9497791DB41A9804D2ED2"/>
        <w:category>
          <w:name w:val="常规"/>
          <w:gallery w:val="placeholder"/>
        </w:category>
        <w:types>
          <w:type w:val="bbPlcHdr"/>
        </w:types>
        <w:behaviors>
          <w:behavior w:val="content"/>
        </w:behaviors>
        <w:guid w:val="{1C231ED8-E779-479E-80F3-72CEA4BB8691}"/>
      </w:docPartPr>
      <w:docPartBody>
        <w:p w:rsidR="005701AE" w:rsidRDefault="003C541B" w:rsidP="003C541B">
          <w:pPr>
            <w:pStyle w:val="9B93471E06E9497791DB41A9804D2ED2"/>
          </w:pPr>
          <w:r>
            <w:rPr>
              <w:rStyle w:val="placeholder1Char"/>
              <w:rFonts w:hint="eastAsia"/>
            </w:rPr>
            <w:t>____________</w:t>
          </w:r>
        </w:p>
      </w:docPartBody>
    </w:docPart>
    <w:docPart>
      <w:docPartPr>
        <w:name w:val="712A534868B849D085987E7E7B36208C"/>
        <w:category>
          <w:name w:val="常规"/>
          <w:gallery w:val="placeholder"/>
        </w:category>
        <w:types>
          <w:type w:val="bbPlcHdr"/>
        </w:types>
        <w:behaviors>
          <w:behavior w:val="content"/>
        </w:behaviors>
        <w:guid w:val="{9986634D-18AA-4AB1-BF1F-4EE22BDCDAE4}"/>
      </w:docPartPr>
      <w:docPartBody>
        <w:p w:rsidR="005701AE" w:rsidRDefault="003C541B" w:rsidP="003C541B">
          <w:pPr>
            <w:pStyle w:val="712A534868B849D085987E7E7B36208C"/>
          </w:pPr>
          <w:r>
            <w:rPr>
              <w:rStyle w:val="placeholder1Char"/>
              <w:rFonts w:hint="eastAsia"/>
            </w:rPr>
            <w:t>____________</w:t>
          </w:r>
        </w:p>
      </w:docPartBody>
    </w:docPart>
    <w:docPart>
      <w:docPartPr>
        <w:name w:val="DE6129AA8DBB431880F075B6EA6CD8B6"/>
        <w:category>
          <w:name w:val="常规"/>
          <w:gallery w:val="placeholder"/>
        </w:category>
        <w:types>
          <w:type w:val="bbPlcHdr"/>
        </w:types>
        <w:behaviors>
          <w:behavior w:val="content"/>
        </w:behaviors>
        <w:guid w:val="{1D9899CC-4D67-4CEF-AF15-B44750CFFBD8}"/>
      </w:docPartPr>
      <w:docPartBody>
        <w:p w:rsidR="005701AE" w:rsidRDefault="003C541B" w:rsidP="003C541B">
          <w:pPr>
            <w:pStyle w:val="DE6129AA8DBB431880F075B6EA6CD8B6"/>
          </w:pPr>
          <w:r>
            <w:rPr>
              <w:rStyle w:val="placeholder1Char"/>
              <w:rFonts w:hint="eastAsia"/>
            </w:rPr>
            <w:t>____________</w:t>
          </w:r>
        </w:p>
      </w:docPartBody>
    </w:docPart>
    <w:docPart>
      <w:docPartPr>
        <w:name w:val="E8A2505F25BB45D58B4F4F55F9C0DDE5"/>
        <w:category>
          <w:name w:val="常规"/>
          <w:gallery w:val="placeholder"/>
        </w:category>
        <w:types>
          <w:type w:val="bbPlcHdr"/>
        </w:types>
        <w:behaviors>
          <w:behavior w:val="content"/>
        </w:behaviors>
        <w:guid w:val="{D0026C4E-D805-4061-8032-F23547760372}"/>
      </w:docPartPr>
      <w:docPartBody>
        <w:p w:rsidR="005701AE" w:rsidRDefault="003C541B" w:rsidP="003C541B">
          <w:pPr>
            <w:pStyle w:val="E8A2505F25BB45D58B4F4F55F9C0DDE5"/>
          </w:pPr>
          <w:r>
            <w:rPr>
              <w:rStyle w:val="placeholder1Char"/>
              <w:rFonts w:hint="eastAsia"/>
            </w:rPr>
            <w:t>____________</w:t>
          </w:r>
        </w:p>
      </w:docPartBody>
    </w:docPart>
    <w:docPart>
      <w:docPartPr>
        <w:name w:val="34643BA56A74498EA2DB9A7E115FA851"/>
        <w:category>
          <w:name w:val="常规"/>
          <w:gallery w:val="placeholder"/>
        </w:category>
        <w:types>
          <w:type w:val="bbPlcHdr"/>
        </w:types>
        <w:behaviors>
          <w:behavior w:val="content"/>
        </w:behaviors>
        <w:guid w:val="{9A26B8A9-3653-49F6-B8BC-6FCF40E34587}"/>
      </w:docPartPr>
      <w:docPartBody>
        <w:p w:rsidR="005701AE" w:rsidRDefault="003C541B" w:rsidP="003C541B">
          <w:pPr>
            <w:pStyle w:val="34643BA56A74498EA2DB9A7E115FA851"/>
          </w:pPr>
          <w:r>
            <w:rPr>
              <w:rStyle w:val="placeholder1Char"/>
              <w:rFonts w:hint="eastAsia"/>
            </w:rPr>
            <w:t>____________</w:t>
          </w:r>
        </w:p>
      </w:docPartBody>
    </w:docPart>
    <w:docPart>
      <w:docPartPr>
        <w:name w:val="C422AE82436C422EA8328BB93F5CB1DA"/>
        <w:category>
          <w:name w:val="常规"/>
          <w:gallery w:val="placeholder"/>
        </w:category>
        <w:types>
          <w:type w:val="bbPlcHdr"/>
        </w:types>
        <w:behaviors>
          <w:behavior w:val="content"/>
        </w:behaviors>
        <w:guid w:val="{D3350BE1-0C32-48D7-9D9F-7396FFEAB00E}"/>
      </w:docPartPr>
      <w:docPartBody>
        <w:p w:rsidR="005701AE" w:rsidRDefault="003C541B" w:rsidP="003C541B">
          <w:pPr>
            <w:pStyle w:val="C422AE82436C422EA8328BB93F5CB1DA"/>
          </w:pPr>
          <w:r>
            <w:rPr>
              <w:rStyle w:val="placeholder1Char"/>
              <w:rFonts w:hint="eastAsia"/>
            </w:rPr>
            <w:t>____________</w:t>
          </w:r>
        </w:p>
      </w:docPartBody>
    </w:docPart>
    <w:docPart>
      <w:docPartPr>
        <w:name w:val="241A4569BB73402F986B740E4C3C29E9"/>
        <w:category>
          <w:name w:val="常规"/>
          <w:gallery w:val="placeholder"/>
        </w:category>
        <w:types>
          <w:type w:val="bbPlcHdr"/>
        </w:types>
        <w:behaviors>
          <w:behavior w:val="content"/>
        </w:behaviors>
        <w:guid w:val="{6316446B-5FF5-4997-BC83-0B32FCE6A629}"/>
      </w:docPartPr>
      <w:docPartBody>
        <w:p w:rsidR="005701AE" w:rsidRDefault="003C541B" w:rsidP="003C541B">
          <w:pPr>
            <w:pStyle w:val="241A4569BB73402F986B740E4C3C29E9"/>
          </w:pPr>
          <w:r>
            <w:rPr>
              <w:rStyle w:val="placeholder1Char"/>
              <w:rFonts w:hint="eastAsia"/>
            </w:rPr>
            <w:t>____________</w:t>
          </w:r>
        </w:p>
      </w:docPartBody>
    </w:docPart>
    <w:docPart>
      <w:docPartPr>
        <w:name w:val="25281C1B27544B4BB8B5754E6382903C"/>
        <w:category>
          <w:name w:val="常规"/>
          <w:gallery w:val="placeholder"/>
        </w:category>
        <w:types>
          <w:type w:val="bbPlcHdr"/>
        </w:types>
        <w:behaviors>
          <w:behavior w:val="content"/>
        </w:behaviors>
        <w:guid w:val="{F68CFA94-C3C3-4A24-85F4-847593962FFF}"/>
      </w:docPartPr>
      <w:docPartBody>
        <w:p w:rsidR="005701AE" w:rsidRDefault="003C541B" w:rsidP="003C541B">
          <w:pPr>
            <w:pStyle w:val="25281C1B27544B4BB8B5754E6382903C"/>
          </w:pPr>
          <w:r>
            <w:rPr>
              <w:rStyle w:val="placeholder1Char"/>
              <w:rFonts w:hint="eastAsia"/>
            </w:rPr>
            <w:t>____________</w:t>
          </w:r>
        </w:p>
      </w:docPartBody>
    </w:docPart>
    <w:docPart>
      <w:docPartPr>
        <w:name w:val="46024F25FB0B4B7F951435D98BD3175F"/>
        <w:category>
          <w:name w:val="常规"/>
          <w:gallery w:val="placeholder"/>
        </w:category>
        <w:types>
          <w:type w:val="bbPlcHdr"/>
        </w:types>
        <w:behaviors>
          <w:behavior w:val="content"/>
        </w:behaviors>
        <w:guid w:val="{A5565121-E989-4484-B6EB-EC793F544D13}"/>
      </w:docPartPr>
      <w:docPartBody>
        <w:p w:rsidR="005701AE" w:rsidRDefault="003C541B" w:rsidP="003C541B">
          <w:pPr>
            <w:pStyle w:val="46024F25FB0B4B7F951435D98BD3175F"/>
          </w:pPr>
          <w:r>
            <w:rPr>
              <w:rStyle w:val="placeholder1Char"/>
              <w:rFonts w:hint="eastAsia"/>
            </w:rPr>
            <w:t>____________</w:t>
          </w:r>
        </w:p>
      </w:docPartBody>
    </w:docPart>
    <w:docPart>
      <w:docPartPr>
        <w:name w:val="FFC91502CE08413380FA9400E3744C34"/>
        <w:category>
          <w:name w:val="常规"/>
          <w:gallery w:val="placeholder"/>
        </w:category>
        <w:types>
          <w:type w:val="bbPlcHdr"/>
        </w:types>
        <w:behaviors>
          <w:behavior w:val="content"/>
        </w:behaviors>
        <w:guid w:val="{7E52CC47-2EC2-4547-A8F7-CAC7D0151C29}"/>
      </w:docPartPr>
      <w:docPartBody>
        <w:p w:rsidR="005701AE" w:rsidRDefault="003C541B" w:rsidP="003C541B">
          <w:pPr>
            <w:pStyle w:val="FFC91502CE08413380FA9400E3744C34"/>
          </w:pPr>
          <w:r>
            <w:rPr>
              <w:rStyle w:val="placeholder1Char"/>
              <w:rFonts w:hint="eastAsia"/>
            </w:rPr>
            <w:t>____________</w:t>
          </w:r>
        </w:p>
      </w:docPartBody>
    </w:docPart>
    <w:docPart>
      <w:docPartPr>
        <w:name w:val="112DC0F4EA0546A98C18F7212CE7EB60"/>
        <w:category>
          <w:name w:val="常规"/>
          <w:gallery w:val="placeholder"/>
        </w:category>
        <w:types>
          <w:type w:val="bbPlcHdr"/>
        </w:types>
        <w:behaviors>
          <w:behavior w:val="content"/>
        </w:behaviors>
        <w:guid w:val="{BD76B89C-C6C3-4679-8CB0-9A93D6127D00}"/>
      </w:docPartPr>
      <w:docPartBody>
        <w:p w:rsidR="005701AE" w:rsidRDefault="003C541B" w:rsidP="003C541B">
          <w:pPr>
            <w:pStyle w:val="112DC0F4EA0546A98C18F7212CE7EB60"/>
          </w:pPr>
          <w:r>
            <w:rPr>
              <w:rStyle w:val="placeholder1Char"/>
              <w:rFonts w:hint="eastAsia"/>
            </w:rPr>
            <w:t>____________</w:t>
          </w:r>
        </w:p>
      </w:docPartBody>
    </w:docPart>
    <w:docPart>
      <w:docPartPr>
        <w:name w:val="2C4A6A9705A44333861A5A6ADFC9E0AA"/>
        <w:category>
          <w:name w:val="常规"/>
          <w:gallery w:val="placeholder"/>
        </w:category>
        <w:types>
          <w:type w:val="bbPlcHdr"/>
        </w:types>
        <w:behaviors>
          <w:behavior w:val="content"/>
        </w:behaviors>
        <w:guid w:val="{3281CD6C-21FC-4304-BFCD-C6149F9A366E}"/>
      </w:docPartPr>
      <w:docPartBody>
        <w:p w:rsidR="005701AE" w:rsidRDefault="003C541B" w:rsidP="003C541B">
          <w:pPr>
            <w:pStyle w:val="2C4A6A9705A44333861A5A6ADFC9E0AA"/>
          </w:pPr>
          <w:r>
            <w:rPr>
              <w:rStyle w:val="placeholder1Char"/>
              <w:rFonts w:hint="eastAsia"/>
            </w:rPr>
            <w:t>____________</w:t>
          </w:r>
        </w:p>
      </w:docPartBody>
    </w:docPart>
    <w:docPart>
      <w:docPartPr>
        <w:name w:val="8881481541FC410489AEB0913EB4DAD2"/>
        <w:category>
          <w:name w:val="常规"/>
          <w:gallery w:val="placeholder"/>
        </w:category>
        <w:types>
          <w:type w:val="bbPlcHdr"/>
        </w:types>
        <w:behaviors>
          <w:behavior w:val="content"/>
        </w:behaviors>
        <w:guid w:val="{A57D082A-E0B2-4A27-A99A-EE498CD3C6E4}"/>
      </w:docPartPr>
      <w:docPartBody>
        <w:p w:rsidR="005701AE" w:rsidRDefault="003C541B" w:rsidP="003C541B">
          <w:pPr>
            <w:pStyle w:val="8881481541FC410489AEB0913EB4DAD2"/>
          </w:pPr>
          <w:r>
            <w:rPr>
              <w:rStyle w:val="placeholder1Char"/>
              <w:rFonts w:hint="eastAsia"/>
            </w:rPr>
            <w:t>____________</w:t>
          </w:r>
        </w:p>
      </w:docPartBody>
    </w:docPart>
    <w:docPart>
      <w:docPartPr>
        <w:name w:val="28FFFF4B98494702B17FEBB28C649E29"/>
        <w:category>
          <w:name w:val="常规"/>
          <w:gallery w:val="placeholder"/>
        </w:category>
        <w:types>
          <w:type w:val="bbPlcHdr"/>
        </w:types>
        <w:behaviors>
          <w:behavior w:val="content"/>
        </w:behaviors>
        <w:guid w:val="{A0E22B78-01DA-476F-9288-5C731DDA2BB2}"/>
      </w:docPartPr>
      <w:docPartBody>
        <w:p w:rsidR="005701AE" w:rsidRDefault="003C541B" w:rsidP="003C541B">
          <w:pPr>
            <w:pStyle w:val="28FFFF4B98494702B17FEBB28C649E29"/>
          </w:pPr>
          <w:r>
            <w:rPr>
              <w:rStyle w:val="placeholder1Char"/>
              <w:rFonts w:hint="eastAsia"/>
            </w:rPr>
            <w:t>____________</w:t>
          </w:r>
        </w:p>
      </w:docPartBody>
    </w:docPart>
    <w:docPart>
      <w:docPartPr>
        <w:name w:val="9E5B72EDD4A44081990718B1ECFD1B27"/>
        <w:category>
          <w:name w:val="常规"/>
          <w:gallery w:val="placeholder"/>
        </w:category>
        <w:types>
          <w:type w:val="bbPlcHdr"/>
        </w:types>
        <w:behaviors>
          <w:behavior w:val="content"/>
        </w:behaviors>
        <w:guid w:val="{16D9E2AC-FA7E-4C3A-BAA3-C39D364ED559}"/>
      </w:docPartPr>
      <w:docPartBody>
        <w:p w:rsidR="005701AE" w:rsidRDefault="003C541B" w:rsidP="003C541B">
          <w:pPr>
            <w:pStyle w:val="9E5B72EDD4A44081990718B1ECFD1B27"/>
          </w:pPr>
          <w:r>
            <w:rPr>
              <w:rStyle w:val="placeholder1Char"/>
              <w:rFonts w:hint="eastAsia"/>
            </w:rPr>
            <w:t>____________</w:t>
          </w:r>
        </w:p>
      </w:docPartBody>
    </w:docPart>
    <w:docPart>
      <w:docPartPr>
        <w:name w:val="340E107A996747C8A15EBED28FE6C162"/>
        <w:category>
          <w:name w:val="常规"/>
          <w:gallery w:val="placeholder"/>
        </w:category>
        <w:types>
          <w:type w:val="bbPlcHdr"/>
        </w:types>
        <w:behaviors>
          <w:behavior w:val="content"/>
        </w:behaviors>
        <w:guid w:val="{9C477032-3987-4047-8086-03FCFEFD445B}"/>
      </w:docPartPr>
      <w:docPartBody>
        <w:p w:rsidR="005701AE" w:rsidRDefault="003C541B" w:rsidP="003C541B">
          <w:pPr>
            <w:pStyle w:val="340E107A996747C8A15EBED28FE6C162"/>
          </w:pPr>
          <w:r>
            <w:rPr>
              <w:rStyle w:val="placeholder1Char"/>
              <w:rFonts w:hint="eastAsia"/>
            </w:rPr>
            <w:t>____________</w:t>
          </w:r>
        </w:p>
      </w:docPartBody>
    </w:docPart>
    <w:docPart>
      <w:docPartPr>
        <w:name w:val="A0B68879EA87487987015B7AD64BD317"/>
        <w:category>
          <w:name w:val="常规"/>
          <w:gallery w:val="placeholder"/>
        </w:category>
        <w:types>
          <w:type w:val="bbPlcHdr"/>
        </w:types>
        <w:behaviors>
          <w:behavior w:val="content"/>
        </w:behaviors>
        <w:guid w:val="{17FAB06F-2787-4A5B-AEB6-5965FFF919CA}"/>
      </w:docPartPr>
      <w:docPartBody>
        <w:p w:rsidR="005701AE" w:rsidRDefault="003C541B" w:rsidP="003C541B">
          <w:pPr>
            <w:pStyle w:val="A0B68879EA87487987015B7AD64BD317"/>
          </w:pPr>
          <w:r>
            <w:rPr>
              <w:rStyle w:val="placeholder1Char"/>
              <w:rFonts w:hint="eastAsia"/>
            </w:rPr>
            <w:t>____________</w:t>
          </w:r>
        </w:p>
      </w:docPartBody>
    </w:docPart>
    <w:docPart>
      <w:docPartPr>
        <w:name w:val="814D7C6742E943799E99FE10477909AF"/>
        <w:category>
          <w:name w:val="常规"/>
          <w:gallery w:val="placeholder"/>
        </w:category>
        <w:types>
          <w:type w:val="bbPlcHdr"/>
        </w:types>
        <w:behaviors>
          <w:behavior w:val="content"/>
        </w:behaviors>
        <w:guid w:val="{A8C4ECB3-09E9-481B-BB1C-0B1CB21F8A0D}"/>
      </w:docPartPr>
      <w:docPartBody>
        <w:p w:rsidR="005701AE" w:rsidRDefault="003C541B" w:rsidP="003C541B">
          <w:pPr>
            <w:pStyle w:val="814D7C6742E943799E99FE10477909AF"/>
          </w:pPr>
          <w:r>
            <w:rPr>
              <w:rStyle w:val="placeholder1Char"/>
              <w:rFonts w:hint="eastAsia"/>
            </w:rPr>
            <w:t>____________</w:t>
          </w:r>
        </w:p>
      </w:docPartBody>
    </w:docPart>
    <w:docPart>
      <w:docPartPr>
        <w:name w:val="C610DC8C59BB4E7FA7A8324771068A25"/>
        <w:category>
          <w:name w:val="常规"/>
          <w:gallery w:val="placeholder"/>
        </w:category>
        <w:types>
          <w:type w:val="bbPlcHdr"/>
        </w:types>
        <w:behaviors>
          <w:behavior w:val="content"/>
        </w:behaviors>
        <w:guid w:val="{4D1F6AC5-516E-4FEE-9F8A-AF6EE48C2995}"/>
      </w:docPartPr>
      <w:docPartBody>
        <w:p w:rsidR="005701AE" w:rsidRDefault="003C541B" w:rsidP="003C541B">
          <w:pPr>
            <w:pStyle w:val="C610DC8C59BB4E7FA7A8324771068A25"/>
          </w:pPr>
          <w:r>
            <w:rPr>
              <w:rStyle w:val="placeholder1Char"/>
              <w:rFonts w:hint="eastAsia"/>
            </w:rPr>
            <w:t>____________</w:t>
          </w:r>
        </w:p>
      </w:docPartBody>
    </w:docPart>
    <w:docPart>
      <w:docPartPr>
        <w:name w:val="4A6027A4AA4C42D7B58894D312F87783"/>
        <w:category>
          <w:name w:val="常规"/>
          <w:gallery w:val="placeholder"/>
        </w:category>
        <w:types>
          <w:type w:val="bbPlcHdr"/>
        </w:types>
        <w:behaviors>
          <w:behavior w:val="content"/>
        </w:behaviors>
        <w:guid w:val="{8E900507-7699-46F2-B32C-45E61FA94D58}"/>
      </w:docPartPr>
      <w:docPartBody>
        <w:p w:rsidR="005701AE" w:rsidRDefault="003C541B" w:rsidP="003C541B">
          <w:pPr>
            <w:pStyle w:val="4A6027A4AA4C42D7B58894D312F87783"/>
          </w:pPr>
          <w:r>
            <w:rPr>
              <w:rStyle w:val="placeholder1Char"/>
              <w:rFonts w:hint="eastAsia"/>
            </w:rPr>
            <w:t>____________</w:t>
          </w:r>
        </w:p>
      </w:docPartBody>
    </w:docPart>
    <w:docPart>
      <w:docPartPr>
        <w:name w:val="2750612A893144ED910EEAA3629DA87B"/>
        <w:category>
          <w:name w:val="常规"/>
          <w:gallery w:val="placeholder"/>
        </w:category>
        <w:types>
          <w:type w:val="bbPlcHdr"/>
        </w:types>
        <w:behaviors>
          <w:behavior w:val="content"/>
        </w:behaviors>
        <w:guid w:val="{9B597CCA-CFF5-4998-898C-552CCEBD50FA}"/>
      </w:docPartPr>
      <w:docPartBody>
        <w:p w:rsidR="005701AE" w:rsidRDefault="003C541B" w:rsidP="003C541B">
          <w:pPr>
            <w:pStyle w:val="2750612A893144ED910EEAA3629DA87B"/>
          </w:pPr>
          <w:r>
            <w:rPr>
              <w:rStyle w:val="placeholder1Char"/>
              <w:rFonts w:hint="eastAsia"/>
            </w:rPr>
            <w:t>____________</w:t>
          </w:r>
        </w:p>
      </w:docPartBody>
    </w:docPart>
    <w:docPart>
      <w:docPartPr>
        <w:name w:val="76879BCBBBD24D12B301A4260C07F3EB"/>
        <w:category>
          <w:name w:val="常规"/>
          <w:gallery w:val="placeholder"/>
        </w:category>
        <w:types>
          <w:type w:val="bbPlcHdr"/>
        </w:types>
        <w:behaviors>
          <w:behavior w:val="content"/>
        </w:behaviors>
        <w:guid w:val="{50651701-19BA-44C2-9D8A-76E6FFE017DA}"/>
      </w:docPartPr>
      <w:docPartBody>
        <w:p w:rsidR="005701AE" w:rsidRDefault="003C541B" w:rsidP="003C541B">
          <w:pPr>
            <w:pStyle w:val="76879BCBBBD24D12B301A4260C07F3EB"/>
          </w:pPr>
          <w:r>
            <w:rPr>
              <w:rStyle w:val="placeholder1Char"/>
              <w:rFonts w:hint="eastAsia"/>
            </w:rPr>
            <w:t>____________</w:t>
          </w:r>
        </w:p>
      </w:docPartBody>
    </w:docPart>
    <w:docPart>
      <w:docPartPr>
        <w:name w:val="20BEA7D752A54DBC90C84999E1D6DCB9"/>
        <w:category>
          <w:name w:val="常规"/>
          <w:gallery w:val="placeholder"/>
        </w:category>
        <w:types>
          <w:type w:val="bbPlcHdr"/>
        </w:types>
        <w:behaviors>
          <w:behavior w:val="content"/>
        </w:behaviors>
        <w:guid w:val="{5E464E9E-CFC5-433D-A79C-071FECE384C0}"/>
      </w:docPartPr>
      <w:docPartBody>
        <w:p w:rsidR="005701AE" w:rsidRDefault="003C541B" w:rsidP="003C541B">
          <w:pPr>
            <w:pStyle w:val="20BEA7D752A54DBC90C84999E1D6DCB9"/>
          </w:pPr>
          <w:r>
            <w:rPr>
              <w:rStyle w:val="placeholder1Char"/>
              <w:rFonts w:hint="eastAsia"/>
            </w:rPr>
            <w:t>____________</w:t>
          </w:r>
        </w:p>
      </w:docPartBody>
    </w:docPart>
    <w:docPart>
      <w:docPartPr>
        <w:name w:val="DAA3D76868B44944A1C73DD3568F731B"/>
        <w:category>
          <w:name w:val="常规"/>
          <w:gallery w:val="placeholder"/>
        </w:category>
        <w:types>
          <w:type w:val="bbPlcHdr"/>
        </w:types>
        <w:behaviors>
          <w:behavior w:val="content"/>
        </w:behaviors>
        <w:guid w:val="{548926B4-E68A-48F0-B3B0-98B37A96E922}"/>
      </w:docPartPr>
      <w:docPartBody>
        <w:p w:rsidR="005701AE" w:rsidRDefault="003C541B" w:rsidP="003C541B">
          <w:pPr>
            <w:pStyle w:val="DAA3D76868B44944A1C73DD3568F731B"/>
          </w:pPr>
          <w:r>
            <w:rPr>
              <w:rStyle w:val="placeholder1Char"/>
              <w:rFonts w:hint="eastAsia"/>
            </w:rPr>
            <w:t>____________</w:t>
          </w:r>
        </w:p>
      </w:docPartBody>
    </w:docPart>
    <w:docPart>
      <w:docPartPr>
        <w:name w:val="7BD0C1A099484B8BBE899E6E9E5E8AEB"/>
        <w:category>
          <w:name w:val="常规"/>
          <w:gallery w:val="placeholder"/>
        </w:category>
        <w:types>
          <w:type w:val="bbPlcHdr"/>
        </w:types>
        <w:behaviors>
          <w:behavior w:val="content"/>
        </w:behaviors>
        <w:guid w:val="{1F68ABF4-910A-47D3-97B2-0AC17CB43A4E}"/>
      </w:docPartPr>
      <w:docPartBody>
        <w:p w:rsidR="005701AE" w:rsidRDefault="003C541B" w:rsidP="003C541B">
          <w:pPr>
            <w:pStyle w:val="7BD0C1A099484B8BBE899E6E9E5E8AEB"/>
          </w:pPr>
          <w:r>
            <w:rPr>
              <w:rStyle w:val="placeholder1Char"/>
              <w:rFonts w:hint="eastAsia"/>
            </w:rPr>
            <w:t>____________</w:t>
          </w:r>
        </w:p>
      </w:docPartBody>
    </w:docPart>
    <w:docPart>
      <w:docPartPr>
        <w:name w:val="603F78B6DC104D85AF835DD4033D0EB3"/>
        <w:category>
          <w:name w:val="常规"/>
          <w:gallery w:val="placeholder"/>
        </w:category>
        <w:types>
          <w:type w:val="bbPlcHdr"/>
        </w:types>
        <w:behaviors>
          <w:behavior w:val="content"/>
        </w:behaviors>
        <w:guid w:val="{61761330-3D2F-410A-A433-291FF97DF9A6}"/>
      </w:docPartPr>
      <w:docPartBody>
        <w:p w:rsidR="005701AE" w:rsidRDefault="003C541B" w:rsidP="003C541B">
          <w:pPr>
            <w:pStyle w:val="603F78B6DC104D85AF835DD4033D0EB3"/>
          </w:pPr>
          <w:r>
            <w:rPr>
              <w:rStyle w:val="placeholder1Char"/>
              <w:rFonts w:hint="eastAsia"/>
            </w:rPr>
            <w:t>____________</w:t>
          </w:r>
        </w:p>
      </w:docPartBody>
    </w:docPart>
    <w:docPart>
      <w:docPartPr>
        <w:name w:val="94EEBDD9A93346B9AEEF0E2C9962433D"/>
        <w:category>
          <w:name w:val="常规"/>
          <w:gallery w:val="placeholder"/>
        </w:category>
        <w:types>
          <w:type w:val="bbPlcHdr"/>
        </w:types>
        <w:behaviors>
          <w:behavior w:val="content"/>
        </w:behaviors>
        <w:guid w:val="{A77DDA38-3519-4FE0-AFA9-ABD8E9464DCB}"/>
      </w:docPartPr>
      <w:docPartBody>
        <w:p w:rsidR="005701AE" w:rsidRDefault="003C541B" w:rsidP="003C541B">
          <w:pPr>
            <w:pStyle w:val="94EEBDD9A93346B9AEEF0E2C9962433D"/>
          </w:pPr>
          <w:r>
            <w:rPr>
              <w:rStyle w:val="placeholder1Char"/>
              <w:rFonts w:hint="eastAsia"/>
            </w:rPr>
            <w:t>____________</w:t>
          </w:r>
        </w:p>
      </w:docPartBody>
    </w:docPart>
    <w:docPart>
      <w:docPartPr>
        <w:name w:val="F194B0C28EC24CE28A7AF9531C797242"/>
        <w:category>
          <w:name w:val="常规"/>
          <w:gallery w:val="placeholder"/>
        </w:category>
        <w:types>
          <w:type w:val="bbPlcHdr"/>
        </w:types>
        <w:behaviors>
          <w:behavior w:val="content"/>
        </w:behaviors>
        <w:guid w:val="{62C78E0E-2D4E-47BD-9372-2B1C58E386AF}"/>
      </w:docPartPr>
      <w:docPartBody>
        <w:p w:rsidR="005701AE" w:rsidRDefault="003C541B" w:rsidP="003C541B">
          <w:pPr>
            <w:pStyle w:val="F194B0C28EC24CE28A7AF9531C797242"/>
          </w:pPr>
          <w:r>
            <w:rPr>
              <w:rStyle w:val="placeholder1Char"/>
              <w:rFonts w:hint="eastAsia"/>
            </w:rPr>
            <w:t>____________</w:t>
          </w:r>
        </w:p>
      </w:docPartBody>
    </w:docPart>
    <w:docPart>
      <w:docPartPr>
        <w:name w:val="FDFBB921F81F4424B4C2D785AC92F4A8"/>
        <w:category>
          <w:name w:val="常规"/>
          <w:gallery w:val="placeholder"/>
        </w:category>
        <w:types>
          <w:type w:val="bbPlcHdr"/>
        </w:types>
        <w:behaviors>
          <w:behavior w:val="content"/>
        </w:behaviors>
        <w:guid w:val="{FC396999-BA3A-455F-AFAD-A016B8875C32}"/>
      </w:docPartPr>
      <w:docPartBody>
        <w:p w:rsidR="005701AE" w:rsidRDefault="003C541B" w:rsidP="003C541B">
          <w:pPr>
            <w:pStyle w:val="FDFBB921F81F4424B4C2D785AC92F4A8"/>
          </w:pPr>
          <w:r>
            <w:rPr>
              <w:rStyle w:val="placeholder1Char"/>
              <w:rFonts w:hint="eastAsia"/>
            </w:rPr>
            <w:t>____________</w:t>
          </w:r>
        </w:p>
      </w:docPartBody>
    </w:docPart>
    <w:docPart>
      <w:docPartPr>
        <w:name w:val="A9913F3EBD7D4BB0AF75599952DCD11C"/>
        <w:category>
          <w:name w:val="常规"/>
          <w:gallery w:val="placeholder"/>
        </w:category>
        <w:types>
          <w:type w:val="bbPlcHdr"/>
        </w:types>
        <w:behaviors>
          <w:behavior w:val="content"/>
        </w:behaviors>
        <w:guid w:val="{5C4F075A-A25E-41C6-A261-2B68F3E16933}"/>
      </w:docPartPr>
      <w:docPartBody>
        <w:p w:rsidR="005701AE" w:rsidRDefault="003C541B" w:rsidP="003C541B">
          <w:pPr>
            <w:pStyle w:val="A9913F3EBD7D4BB0AF75599952DCD11C"/>
          </w:pPr>
          <w:r>
            <w:rPr>
              <w:rStyle w:val="placeholder1Char"/>
              <w:rFonts w:hint="eastAsia"/>
            </w:rPr>
            <w:t>____________</w:t>
          </w:r>
        </w:p>
      </w:docPartBody>
    </w:docPart>
    <w:docPart>
      <w:docPartPr>
        <w:name w:val="0248077CB8E5487AB220361A39EA12E9"/>
        <w:category>
          <w:name w:val="常规"/>
          <w:gallery w:val="placeholder"/>
        </w:category>
        <w:types>
          <w:type w:val="bbPlcHdr"/>
        </w:types>
        <w:behaviors>
          <w:behavior w:val="content"/>
        </w:behaviors>
        <w:guid w:val="{2C1498B2-7A7F-4BCA-8022-57BCCB26BFEE}"/>
      </w:docPartPr>
      <w:docPartBody>
        <w:p w:rsidR="005701AE" w:rsidRDefault="003C541B" w:rsidP="003C541B">
          <w:pPr>
            <w:pStyle w:val="0248077CB8E5487AB220361A39EA12E9"/>
          </w:pPr>
          <w:r>
            <w:rPr>
              <w:rStyle w:val="placeholder1Char"/>
              <w:rFonts w:hint="eastAsia"/>
            </w:rPr>
            <w:t>____________</w:t>
          </w:r>
        </w:p>
      </w:docPartBody>
    </w:docPart>
    <w:docPart>
      <w:docPartPr>
        <w:name w:val="8B22FB7A3EC14CB3B47703074C1AF05C"/>
        <w:category>
          <w:name w:val="常规"/>
          <w:gallery w:val="placeholder"/>
        </w:category>
        <w:types>
          <w:type w:val="bbPlcHdr"/>
        </w:types>
        <w:behaviors>
          <w:behavior w:val="content"/>
        </w:behaviors>
        <w:guid w:val="{E50853FE-342C-4CE7-B28C-B1E241C659D6}"/>
      </w:docPartPr>
      <w:docPartBody>
        <w:p w:rsidR="005701AE" w:rsidRDefault="003C541B" w:rsidP="003C541B">
          <w:pPr>
            <w:pStyle w:val="8B22FB7A3EC14CB3B47703074C1AF05C"/>
          </w:pPr>
          <w:r>
            <w:rPr>
              <w:rStyle w:val="placeholder1Char"/>
              <w:rFonts w:hint="eastAsia"/>
            </w:rPr>
            <w:t>____________</w:t>
          </w:r>
        </w:p>
      </w:docPartBody>
    </w:docPart>
    <w:docPart>
      <w:docPartPr>
        <w:name w:val="F0A00DF19FAD452D9C16795DB1F9601D"/>
        <w:category>
          <w:name w:val="常规"/>
          <w:gallery w:val="placeholder"/>
        </w:category>
        <w:types>
          <w:type w:val="bbPlcHdr"/>
        </w:types>
        <w:behaviors>
          <w:behavior w:val="content"/>
        </w:behaviors>
        <w:guid w:val="{F6AECDF1-5AD2-474D-B4CC-63D42038639B}"/>
      </w:docPartPr>
      <w:docPartBody>
        <w:p w:rsidR="005701AE" w:rsidRDefault="003C541B" w:rsidP="003C541B">
          <w:pPr>
            <w:pStyle w:val="F0A00DF19FAD452D9C16795DB1F9601D"/>
          </w:pPr>
          <w:r>
            <w:rPr>
              <w:rStyle w:val="placeholder1Char"/>
              <w:rFonts w:hint="eastAsia"/>
            </w:rPr>
            <w:t>____________</w:t>
          </w:r>
        </w:p>
      </w:docPartBody>
    </w:docPart>
    <w:docPart>
      <w:docPartPr>
        <w:name w:val="0E7B354162164599B5A5BE0FD0EB7F94"/>
        <w:category>
          <w:name w:val="常规"/>
          <w:gallery w:val="placeholder"/>
        </w:category>
        <w:types>
          <w:type w:val="bbPlcHdr"/>
        </w:types>
        <w:behaviors>
          <w:behavior w:val="content"/>
        </w:behaviors>
        <w:guid w:val="{9790426D-0F34-469B-ACD2-4E09D0AC9C2D}"/>
      </w:docPartPr>
      <w:docPartBody>
        <w:p w:rsidR="005701AE" w:rsidRDefault="003C541B" w:rsidP="003C541B">
          <w:pPr>
            <w:pStyle w:val="0E7B354162164599B5A5BE0FD0EB7F94"/>
          </w:pPr>
          <w:r>
            <w:rPr>
              <w:rStyle w:val="placeholder1Char"/>
              <w:rFonts w:hint="eastAsia"/>
            </w:rPr>
            <w:t>____________</w:t>
          </w:r>
        </w:p>
      </w:docPartBody>
    </w:docPart>
    <w:docPart>
      <w:docPartPr>
        <w:name w:val="05F3FFA536FD41519155AE979CE33C5E"/>
        <w:category>
          <w:name w:val="常规"/>
          <w:gallery w:val="placeholder"/>
        </w:category>
        <w:types>
          <w:type w:val="bbPlcHdr"/>
        </w:types>
        <w:behaviors>
          <w:behavior w:val="content"/>
        </w:behaviors>
        <w:guid w:val="{A3E6F2EF-635D-462D-AA4C-DF253BC39ADB}"/>
      </w:docPartPr>
      <w:docPartBody>
        <w:p w:rsidR="005701AE" w:rsidRDefault="003C541B" w:rsidP="003C541B">
          <w:pPr>
            <w:pStyle w:val="05F3FFA536FD41519155AE979CE33C5E"/>
          </w:pPr>
          <w:r>
            <w:rPr>
              <w:rStyle w:val="placeholder1Char"/>
              <w:rFonts w:hint="eastAsia"/>
            </w:rPr>
            <w:t>____________</w:t>
          </w:r>
        </w:p>
      </w:docPartBody>
    </w:docPart>
    <w:docPart>
      <w:docPartPr>
        <w:name w:val="3D78796D0A89414D9777F4AF0D04AB6C"/>
        <w:category>
          <w:name w:val="常规"/>
          <w:gallery w:val="placeholder"/>
        </w:category>
        <w:types>
          <w:type w:val="bbPlcHdr"/>
        </w:types>
        <w:behaviors>
          <w:behavior w:val="content"/>
        </w:behaviors>
        <w:guid w:val="{B51640EA-A9EE-46FC-8AFE-064EE1E8929B}"/>
      </w:docPartPr>
      <w:docPartBody>
        <w:p w:rsidR="005701AE" w:rsidRDefault="003C541B" w:rsidP="003C541B">
          <w:pPr>
            <w:pStyle w:val="3D78796D0A89414D9777F4AF0D04AB6C"/>
          </w:pPr>
          <w:r>
            <w:rPr>
              <w:rStyle w:val="placeholder1Char"/>
              <w:rFonts w:hint="eastAsia"/>
            </w:rPr>
            <w:t>____________</w:t>
          </w:r>
        </w:p>
      </w:docPartBody>
    </w:docPart>
    <w:docPart>
      <w:docPartPr>
        <w:name w:val="09C17D9CE49341C8B785EE5FB4E4448C"/>
        <w:category>
          <w:name w:val="常规"/>
          <w:gallery w:val="placeholder"/>
        </w:category>
        <w:types>
          <w:type w:val="bbPlcHdr"/>
        </w:types>
        <w:behaviors>
          <w:behavior w:val="content"/>
        </w:behaviors>
        <w:guid w:val="{39CB85D4-B3F6-4E42-9795-810727B1BC9F}"/>
      </w:docPartPr>
      <w:docPartBody>
        <w:p w:rsidR="005701AE" w:rsidRDefault="003C541B" w:rsidP="003C541B">
          <w:pPr>
            <w:pStyle w:val="09C17D9CE49341C8B785EE5FB4E4448C"/>
          </w:pPr>
          <w:r>
            <w:rPr>
              <w:rStyle w:val="placeholder1Char"/>
              <w:rFonts w:hint="eastAsia"/>
            </w:rPr>
            <w:t>____________</w:t>
          </w:r>
        </w:p>
      </w:docPartBody>
    </w:docPart>
    <w:docPart>
      <w:docPartPr>
        <w:name w:val="C24B7E4B6D044247B149913F681B6347"/>
        <w:category>
          <w:name w:val="常规"/>
          <w:gallery w:val="placeholder"/>
        </w:category>
        <w:types>
          <w:type w:val="bbPlcHdr"/>
        </w:types>
        <w:behaviors>
          <w:behavior w:val="content"/>
        </w:behaviors>
        <w:guid w:val="{5F2A83C5-A317-4E8D-BF48-BCF473407FDA}"/>
      </w:docPartPr>
      <w:docPartBody>
        <w:p w:rsidR="005701AE" w:rsidRDefault="003C541B" w:rsidP="003C541B">
          <w:pPr>
            <w:pStyle w:val="C24B7E4B6D044247B149913F681B6347"/>
          </w:pPr>
          <w:r>
            <w:rPr>
              <w:rStyle w:val="placeholder1Char"/>
              <w:rFonts w:hint="eastAsia"/>
            </w:rPr>
            <w:t>____________</w:t>
          </w:r>
        </w:p>
      </w:docPartBody>
    </w:docPart>
    <w:docPart>
      <w:docPartPr>
        <w:name w:val="A6FCBC0BE0FB43CC84A39CD11BD5E2ED"/>
        <w:category>
          <w:name w:val="常规"/>
          <w:gallery w:val="placeholder"/>
        </w:category>
        <w:types>
          <w:type w:val="bbPlcHdr"/>
        </w:types>
        <w:behaviors>
          <w:behavior w:val="content"/>
        </w:behaviors>
        <w:guid w:val="{94A21853-6BC8-4D81-A3FE-773FFA79798F}"/>
      </w:docPartPr>
      <w:docPartBody>
        <w:p w:rsidR="005701AE" w:rsidRDefault="003C541B" w:rsidP="003C541B">
          <w:pPr>
            <w:pStyle w:val="A6FCBC0BE0FB43CC84A39CD11BD5E2ED"/>
          </w:pPr>
          <w:r>
            <w:rPr>
              <w:rStyle w:val="placeholder1Char"/>
              <w:rFonts w:hint="eastAsia"/>
            </w:rPr>
            <w:t>____________</w:t>
          </w:r>
        </w:p>
      </w:docPartBody>
    </w:docPart>
    <w:docPart>
      <w:docPartPr>
        <w:name w:val="F30423DDC01A484D81B3123B48878CB9"/>
        <w:category>
          <w:name w:val="常规"/>
          <w:gallery w:val="placeholder"/>
        </w:category>
        <w:types>
          <w:type w:val="bbPlcHdr"/>
        </w:types>
        <w:behaviors>
          <w:behavior w:val="content"/>
        </w:behaviors>
        <w:guid w:val="{703452DC-C095-4E92-8E98-856C90720F97}"/>
      </w:docPartPr>
      <w:docPartBody>
        <w:p w:rsidR="005701AE" w:rsidRDefault="003C541B" w:rsidP="003C541B">
          <w:pPr>
            <w:pStyle w:val="F30423DDC01A484D81B3123B48878CB9"/>
          </w:pPr>
          <w:r>
            <w:rPr>
              <w:rStyle w:val="placeholder1Char"/>
              <w:rFonts w:hint="eastAsia"/>
            </w:rPr>
            <w:t>____________</w:t>
          </w:r>
        </w:p>
      </w:docPartBody>
    </w:docPart>
    <w:docPart>
      <w:docPartPr>
        <w:name w:val="4B30605D567241F687716C23983F8B99"/>
        <w:category>
          <w:name w:val="常规"/>
          <w:gallery w:val="placeholder"/>
        </w:category>
        <w:types>
          <w:type w:val="bbPlcHdr"/>
        </w:types>
        <w:behaviors>
          <w:behavior w:val="content"/>
        </w:behaviors>
        <w:guid w:val="{3A246884-9102-46B5-8792-73D364393020}"/>
      </w:docPartPr>
      <w:docPartBody>
        <w:p w:rsidR="005701AE" w:rsidRDefault="003C541B" w:rsidP="003C541B">
          <w:pPr>
            <w:pStyle w:val="4B30605D567241F687716C23983F8B99"/>
          </w:pPr>
          <w:r>
            <w:rPr>
              <w:rStyle w:val="placeholder1Char"/>
              <w:rFonts w:hint="eastAsia"/>
            </w:rPr>
            <w:t>____________</w:t>
          </w:r>
        </w:p>
      </w:docPartBody>
    </w:docPart>
    <w:docPart>
      <w:docPartPr>
        <w:name w:val="6C6097FEBDC84BCAB40F43B4C6D18EA3"/>
        <w:category>
          <w:name w:val="常规"/>
          <w:gallery w:val="placeholder"/>
        </w:category>
        <w:types>
          <w:type w:val="bbPlcHdr"/>
        </w:types>
        <w:behaviors>
          <w:behavior w:val="content"/>
        </w:behaviors>
        <w:guid w:val="{E275DB87-8BD2-42BF-AF34-65AF82293E48}"/>
      </w:docPartPr>
      <w:docPartBody>
        <w:p w:rsidR="005701AE" w:rsidRDefault="003C541B" w:rsidP="003C541B">
          <w:pPr>
            <w:pStyle w:val="6C6097FEBDC84BCAB40F43B4C6D18EA3"/>
          </w:pPr>
          <w:r>
            <w:rPr>
              <w:rStyle w:val="placeholder1Char"/>
              <w:rFonts w:hint="eastAsia"/>
            </w:rPr>
            <w:t>____________</w:t>
          </w:r>
        </w:p>
      </w:docPartBody>
    </w:docPart>
    <w:docPart>
      <w:docPartPr>
        <w:name w:val="5664DE3F67BC4112A2BE28E37A22FCFC"/>
        <w:category>
          <w:name w:val="常规"/>
          <w:gallery w:val="placeholder"/>
        </w:category>
        <w:types>
          <w:type w:val="bbPlcHdr"/>
        </w:types>
        <w:behaviors>
          <w:behavior w:val="content"/>
        </w:behaviors>
        <w:guid w:val="{144F0036-33BE-431B-A9F6-F014748857F7}"/>
      </w:docPartPr>
      <w:docPartBody>
        <w:p w:rsidR="005701AE" w:rsidRDefault="003C541B" w:rsidP="003C541B">
          <w:pPr>
            <w:pStyle w:val="5664DE3F67BC4112A2BE28E37A22FCFC"/>
          </w:pPr>
          <w:r>
            <w:rPr>
              <w:rStyle w:val="placeholder1Char"/>
              <w:rFonts w:hint="eastAsia"/>
            </w:rPr>
            <w:t>____________</w:t>
          </w:r>
        </w:p>
      </w:docPartBody>
    </w:docPart>
    <w:docPart>
      <w:docPartPr>
        <w:name w:val="EC77F78533B44D6380750CA292804136"/>
        <w:category>
          <w:name w:val="常规"/>
          <w:gallery w:val="placeholder"/>
        </w:category>
        <w:types>
          <w:type w:val="bbPlcHdr"/>
        </w:types>
        <w:behaviors>
          <w:behavior w:val="content"/>
        </w:behaviors>
        <w:guid w:val="{5A8523FD-43FC-4FB9-ADD8-3ABB585EBF9B}"/>
      </w:docPartPr>
      <w:docPartBody>
        <w:p w:rsidR="005701AE" w:rsidRDefault="003C541B" w:rsidP="003C541B">
          <w:pPr>
            <w:pStyle w:val="EC77F78533B44D6380750CA292804136"/>
          </w:pPr>
          <w:r>
            <w:rPr>
              <w:rStyle w:val="placeholder1Char"/>
              <w:rFonts w:hint="eastAsia"/>
            </w:rPr>
            <w:t>____________</w:t>
          </w:r>
        </w:p>
      </w:docPartBody>
    </w:docPart>
    <w:docPart>
      <w:docPartPr>
        <w:name w:val="91FE0834B6C947F8A96E07ECFC7B6C16"/>
        <w:category>
          <w:name w:val="常规"/>
          <w:gallery w:val="placeholder"/>
        </w:category>
        <w:types>
          <w:type w:val="bbPlcHdr"/>
        </w:types>
        <w:behaviors>
          <w:behavior w:val="content"/>
        </w:behaviors>
        <w:guid w:val="{D2994DD5-901F-400A-92B8-01BACC618142}"/>
      </w:docPartPr>
      <w:docPartBody>
        <w:p w:rsidR="005701AE" w:rsidRDefault="003C541B" w:rsidP="003C541B">
          <w:pPr>
            <w:pStyle w:val="91FE0834B6C947F8A96E07ECFC7B6C16"/>
          </w:pPr>
          <w:r>
            <w:rPr>
              <w:rStyle w:val="placeholder1Char"/>
              <w:rFonts w:hint="eastAsia"/>
            </w:rPr>
            <w:t>____________</w:t>
          </w:r>
        </w:p>
      </w:docPartBody>
    </w:docPart>
    <w:docPart>
      <w:docPartPr>
        <w:name w:val="D20364D2B3AA45089FC541BD57A419B8"/>
        <w:category>
          <w:name w:val="常规"/>
          <w:gallery w:val="placeholder"/>
        </w:category>
        <w:types>
          <w:type w:val="bbPlcHdr"/>
        </w:types>
        <w:behaviors>
          <w:behavior w:val="content"/>
        </w:behaviors>
        <w:guid w:val="{C9FEE6A7-25CE-4E4D-A07D-E60250B1E8CE}"/>
      </w:docPartPr>
      <w:docPartBody>
        <w:p w:rsidR="005701AE" w:rsidRDefault="003C541B" w:rsidP="003C541B">
          <w:pPr>
            <w:pStyle w:val="D20364D2B3AA45089FC541BD57A419B8"/>
          </w:pPr>
          <w:r>
            <w:rPr>
              <w:rStyle w:val="placeholder1Char"/>
              <w:rFonts w:hint="eastAsia"/>
            </w:rPr>
            <w:t>____________</w:t>
          </w:r>
        </w:p>
      </w:docPartBody>
    </w:docPart>
    <w:docPart>
      <w:docPartPr>
        <w:name w:val="C1153EB30D874F468893FEA1AB5C8D22"/>
        <w:category>
          <w:name w:val="常规"/>
          <w:gallery w:val="placeholder"/>
        </w:category>
        <w:types>
          <w:type w:val="bbPlcHdr"/>
        </w:types>
        <w:behaviors>
          <w:behavior w:val="content"/>
        </w:behaviors>
        <w:guid w:val="{1A927834-80DB-4CC8-A818-2932D0A67362}"/>
      </w:docPartPr>
      <w:docPartBody>
        <w:p w:rsidR="005701AE" w:rsidRDefault="003C541B" w:rsidP="003C541B">
          <w:pPr>
            <w:pStyle w:val="C1153EB30D874F468893FEA1AB5C8D22"/>
          </w:pPr>
          <w:r>
            <w:rPr>
              <w:rStyle w:val="placeholder1Char"/>
              <w:rFonts w:hint="eastAsia"/>
            </w:rPr>
            <w:t>____________</w:t>
          </w:r>
        </w:p>
      </w:docPartBody>
    </w:docPart>
    <w:docPart>
      <w:docPartPr>
        <w:name w:val="809C023FBEDF4FC0B52304FF6D64955E"/>
        <w:category>
          <w:name w:val="常规"/>
          <w:gallery w:val="placeholder"/>
        </w:category>
        <w:types>
          <w:type w:val="bbPlcHdr"/>
        </w:types>
        <w:behaviors>
          <w:behavior w:val="content"/>
        </w:behaviors>
        <w:guid w:val="{C377C840-47FB-4E01-ABBF-8AA36F8BFBF8}"/>
      </w:docPartPr>
      <w:docPartBody>
        <w:p w:rsidR="005701AE" w:rsidRDefault="003C541B" w:rsidP="003C541B">
          <w:pPr>
            <w:pStyle w:val="809C023FBEDF4FC0B52304FF6D64955E"/>
          </w:pPr>
          <w:r>
            <w:rPr>
              <w:rStyle w:val="placeholder1Char"/>
              <w:rFonts w:hint="eastAsia"/>
            </w:rPr>
            <w:t>____________</w:t>
          </w:r>
        </w:p>
      </w:docPartBody>
    </w:docPart>
    <w:docPart>
      <w:docPartPr>
        <w:name w:val="3C2A9F82B83E4AA3AC11175D0811C0C5"/>
        <w:category>
          <w:name w:val="常规"/>
          <w:gallery w:val="placeholder"/>
        </w:category>
        <w:types>
          <w:type w:val="bbPlcHdr"/>
        </w:types>
        <w:behaviors>
          <w:behavior w:val="content"/>
        </w:behaviors>
        <w:guid w:val="{98CE1B00-1CCB-4A23-A7A1-613E638870F6}"/>
      </w:docPartPr>
      <w:docPartBody>
        <w:p w:rsidR="005701AE" w:rsidRDefault="003C541B" w:rsidP="003C541B">
          <w:pPr>
            <w:pStyle w:val="3C2A9F82B83E4AA3AC11175D0811C0C5"/>
          </w:pPr>
          <w:r>
            <w:rPr>
              <w:rStyle w:val="placeholder1Char"/>
              <w:rFonts w:hint="eastAsia"/>
            </w:rPr>
            <w:t>____________</w:t>
          </w:r>
        </w:p>
      </w:docPartBody>
    </w:docPart>
    <w:docPart>
      <w:docPartPr>
        <w:name w:val="F260FDECEB9C458BA2FF3C6FB89DCD48"/>
        <w:category>
          <w:name w:val="常规"/>
          <w:gallery w:val="placeholder"/>
        </w:category>
        <w:types>
          <w:type w:val="bbPlcHdr"/>
        </w:types>
        <w:behaviors>
          <w:behavior w:val="content"/>
        </w:behaviors>
        <w:guid w:val="{77F5AAD0-9361-426E-951D-09D84538EFA1}"/>
      </w:docPartPr>
      <w:docPartBody>
        <w:p w:rsidR="005701AE" w:rsidRDefault="003C541B" w:rsidP="003C541B">
          <w:pPr>
            <w:pStyle w:val="F260FDECEB9C458BA2FF3C6FB89DCD48"/>
          </w:pPr>
          <w:r>
            <w:rPr>
              <w:rStyle w:val="placeholder1Char"/>
              <w:rFonts w:hint="eastAsia"/>
            </w:rPr>
            <w:t>____________</w:t>
          </w:r>
        </w:p>
      </w:docPartBody>
    </w:docPart>
    <w:docPart>
      <w:docPartPr>
        <w:name w:val="A3A3765F5FD64A729E8F9E652F9796FF"/>
        <w:category>
          <w:name w:val="常规"/>
          <w:gallery w:val="placeholder"/>
        </w:category>
        <w:types>
          <w:type w:val="bbPlcHdr"/>
        </w:types>
        <w:behaviors>
          <w:behavior w:val="content"/>
        </w:behaviors>
        <w:guid w:val="{DC4A74D5-052D-4C82-8B39-933B734614BE}"/>
      </w:docPartPr>
      <w:docPartBody>
        <w:p w:rsidR="005701AE" w:rsidRDefault="003C541B" w:rsidP="003C541B">
          <w:pPr>
            <w:pStyle w:val="A3A3765F5FD64A729E8F9E652F9796FF"/>
          </w:pPr>
          <w:r>
            <w:rPr>
              <w:rStyle w:val="placeholder1Char"/>
              <w:rFonts w:hint="eastAsia"/>
            </w:rPr>
            <w:t>____________</w:t>
          </w:r>
        </w:p>
      </w:docPartBody>
    </w:docPart>
    <w:docPart>
      <w:docPartPr>
        <w:name w:val="4BB6496BA0714681AF6055613A14B674"/>
        <w:category>
          <w:name w:val="常规"/>
          <w:gallery w:val="placeholder"/>
        </w:category>
        <w:types>
          <w:type w:val="bbPlcHdr"/>
        </w:types>
        <w:behaviors>
          <w:behavior w:val="content"/>
        </w:behaviors>
        <w:guid w:val="{9149E102-EBD7-4FFB-8071-5EBCD6DAB2BB}"/>
      </w:docPartPr>
      <w:docPartBody>
        <w:p w:rsidR="005701AE" w:rsidRDefault="003C541B" w:rsidP="003C541B">
          <w:pPr>
            <w:pStyle w:val="4BB6496BA0714681AF6055613A14B674"/>
          </w:pPr>
          <w:r>
            <w:rPr>
              <w:rStyle w:val="placeholder1Char"/>
              <w:rFonts w:hint="eastAsia"/>
            </w:rPr>
            <w:t>____________</w:t>
          </w:r>
        </w:p>
      </w:docPartBody>
    </w:docPart>
    <w:docPart>
      <w:docPartPr>
        <w:name w:val="FEC1992FC9CE4FAD9E79D98EECBF0111"/>
        <w:category>
          <w:name w:val="常规"/>
          <w:gallery w:val="placeholder"/>
        </w:category>
        <w:types>
          <w:type w:val="bbPlcHdr"/>
        </w:types>
        <w:behaviors>
          <w:behavior w:val="content"/>
        </w:behaviors>
        <w:guid w:val="{EE50C05C-713F-41EF-BA3C-391D21BBDE17}"/>
      </w:docPartPr>
      <w:docPartBody>
        <w:p w:rsidR="005701AE" w:rsidRDefault="003C541B" w:rsidP="003C541B">
          <w:pPr>
            <w:pStyle w:val="FEC1992FC9CE4FAD9E79D98EECBF0111"/>
          </w:pPr>
          <w:r>
            <w:rPr>
              <w:rStyle w:val="placeholder1Char"/>
              <w:rFonts w:hint="eastAsia"/>
            </w:rPr>
            <w:t>____________</w:t>
          </w:r>
        </w:p>
      </w:docPartBody>
    </w:docPart>
    <w:docPart>
      <w:docPartPr>
        <w:name w:val="66B8A3197C574302A0E8C6D0EBA51586"/>
        <w:category>
          <w:name w:val="常规"/>
          <w:gallery w:val="placeholder"/>
        </w:category>
        <w:types>
          <w:type w:val="bbPlcHdr"/>
        </w:types>
        <w:behaviors>
          <w:behavior w:val="content"/>
        </w:behaviors>
        <w:guid w:val="{67FCE304-68BE-4DDB-8D88-DEB9CD4B4880}"/>
      </w:docPartPr>
      <w:docPartBody>
        <w:p w:rsidR="005701AE" w:rsidRDefault="003C541B" w:rsidP="003C541B">
          <w:pPr>
            <w:pStyle w:val="66B8A3197C574302A0E8C6D0EBA51586"/>
          </w:pPr>
          <w:r>
            <w:rPr>
              <w:rStyle w:val="placeholder1Char"/>
              <w:rFonts w:hint="eastAsia"/>
            </w:rPr>
            <w:t>____________</w:t>
          </w:r>
        </w:p>
      </w:docPartBody>
    </w:docPart>
    <w:docPart>
      <w:docPartPr>
        <w:name w:val="0EF9F02477904B0B80AD183E55F909E5"/>
        <w:category>
          <w:name w:val="常规"/>
          <w:gallery w:val="placeholder"/>
        </w:category>
        <w:types>
          <w:type w:val="bbPlcHdr"/>
        </w:types>
        <w:behaviors>
          <w:behavior w:val="content"/>
        </w:behaviors>
        <w:guid w:val="{5D7D0873-9007-4159-ABA8-78E1EB14C6DF}"/>
      </w:docPartPr>
      <w:docPartBody>
        <w:p w:rsidR="005701AE" w:rsidRDefault="003C541B" w:rsidP="003C541B">
          <w:pPr>
            <w:pStyle w:val="0EF9F02477904B0B80AD183E55F909E5"/>
          </w:pPr>
          <w:r>
            <w:rPr>
              <w:rStyle w:val="placeholder1Char"/>
              <w:rFonts w:hint="eastAsia"/>
            </w:rPr>
            <w:t>____________</w:t>
          </w:r>
        </w:p>
      </w:docPartBody>
    </w:docPart>
    <w:docPart>
      <w:docPartPr>
        <w:name w:val="8867D30AF1FB4249BBB9FE63CF066CD7"/>
        <w:category>
          <w:name w:val="常规"/>
          <w:gallery w:val="placeholder"/>
        </w:category>
        <w:types>
          <w:type w:val="bbPlcHdr"/>
        </w:types>
        <w:behaviors>
          <w:behavior w:val="content"/>
        </w:behaviors>
        <w:guid w:val="{99B07D12-3153-40C0-9E86-14C47FB7CD45}"/>
      </w:docPartPr>
      <w:docPartBody>
        <w:p w:rsidR="005701AE" w:rsidRDefault="003C541B" w:rsidP="003C541B">
          <w:pPr>
            <w:pStyle w:val="8867D30AF1FB4249BBB9FE63CF066CD7"/>
          </w:pPr>
          <w:r>
            <w:rPr>
              <w:rStyle w:val="placeholder1Char"/>
              <w:rFonts w:hint="eastAsia"/>
            </w:rPr>
            <w:t>____________</w:t>
          </w:r>
        </w:p>
      </w:docPartBody>
    </w:docPart>
    <w:docPart>
      <w:docPartPr>
        <w:name w:val="13C78F07ED914E7B9F6939E886159A98"/>
        <w:category>
          <w:name w:val="常规"/>
          <w:gallery w:val="placeholder"/>
        </w:category>
        <w:types>
          <w:type w:val="bbPlcHdr"/>
        </w:types>
        <w:behaviors>
          <w:behavior w:val="content"/>
        </w:behaviors>
        <w:guid w:val="{CB4DEE82-3F81-4F6D-870D-2214A02F7C4F}"/>
      </w:docPartPr>
      <w:docPartBody>
        <w:p w:rsidR="005701AE" w:rsidRDefault="003C541B" w:rsidP="003C541B">
          <w:pPr>
            <w:pStyle w:val="13C78F07ED914E7B9F6939E886159A98"/>
          </w:pPr>
          <w:r>
            <w:rPr>
              <w:rStyle w:val="placeholder1Char"/>
              <w:rFonts w:hint="eastAsia"/>
            </w:rPr>
            <w:t>____________</w:t>
          </w:r>
        </w:p>
      </w:docPartBody>
    </w:docPart>
    <w:docPart>
      <w:docPartPr>
        <w:name w:val="9299CA75E2234058AEBF2A4D4DDC61E0"/>
        <w:category>
          <w:name w:val="常规"/>
          <w:gallery w:val="placeholder"/>
        </w:category>
        <w:types>
          <w:type w:val="bbPlcHdr"/>
        </w:types>
        <w:behaviors>
          <w:behavior w:val="content"/>
        </w:behaviors>
        <w:guid w:val="{CE0FED74-9E0B-4C9C-B52A-C33F42C46D33}"/>
      </w:docPartPr>
      <w:docPartBody>
        <w:p w:rsidR="005701AE" w:rsidRDefault="003C541B" w:rsidP="003C541B">
          <w:pPr>
            <w:pStyle w:val="9299CA75E2234058AEBF2A4D4DDC61E0"/>
          </w:pPr>
          <w:r>
            <w:rPr>
              <w:rStyle w:val="placeholder1Char"/>
              <w:rFonts w:hint="eastAsia"/>
            </w:rPr>
            <w:t>____________</w:t>
          </w:r>
        </w:p>
      </w:docPartBody>
    </w:docPart>
    <w:docPart>
      <w:docPartPr>
        <w:name w:val="0CE4398B0EAC4AC7AEF7AE696FFA5802"/>
        <w:category>
          <w:name w:val="常规"/>
          <w:gallery w:val="placeholder"/>
        </w:category>
        <w:types>
          <w:type w:val="bbPlcHdr"/>
        </w:types>
        <w:behaviors>
          <w:behavior w:val="content"/>
        </w:behaviors>
        <w:guid w:val="{257C318F-4676-41A5-9104-707F084B3AC7}"/>
      </w:docPartPr>
      <w:docPartBody>
        <w:p w:rsidR="005701AE" w:rsidRDefault="003C541B" w:rsidP="003C541B">
          <w:pPr>
            <w:pStyle w:val="0CE4398B0EAC4AC7AEF7AE696FFA5802"/>
          </w:pPr>
          <w:r>
            <w:rPr>
              <w:rStyle w:val="placeholder1Char"/>
              <w:rFonts w:hint="eastAsia"/>
            </w:rPr>
            <w:t>____________</w:t>
          </w:r>
        </w:p>
      </w:docPartBody>
    </w:docPart>
    <w:docPart>
      <w:docPartPr>
        <w:name w:val="356089292E4C470CAFE2D5781A72AF8F"/>
        <w:category>
          <w:name w:val="常规"/>
          <w:gallery w:val="placeholder"/>
        </w:category>
        <w:types>
          <w:type w:val="bbPlcHdr"/>
        </w:types>
        <w:behaviors>
          <w:behavior w:val="content"/>
        </w:behaviors>
        <w:guid w:val="{085C9911-842E-4F0D-8317-2EC742320933}"/>
      </w:docPartPr>
      <w:docPartBody>
        <w:p w:rsidR="005701AE" w:rsidRDefault="003C541B" w:rsidP="003C541B">
          <w:pPr>
            <w:pStyle w:val="356089292E4C470CAFE2D5781A72AF8F"/>
          </w:pPr>
          <w:r>
            <w:rPr>
              <w:rStyle w:val="placeholder1Char"/>
              <w:rFonts w:hint="eastAsia"/>
            </w:rPr>
            <w:t>____________</w:t>
          </w:r>
        </w:p>
      </w:docPartBody>
    </w:docPart>
    <w:docPart>
      <w:docPartPr>
        <w:name w:val="1FC14689827D4C9E8EE7FF07B456E7AF"/>
        <w:category>
          <w:name w:val="常规"/>
          <w:gallery w:val="placeholder"/>
        </w:category>
        <w:types>
          <w:type w:val="bbPlcHdr"/>
        </w:types>
        <w:behaviors>
          <w:behavior w:val="content"/>
        </w:behaviors>
        <w:guid w:val="{5843E652-4796-4215-AAC1-2ADCD031FBFA}"/>
      </w:docPartPr>
      <w:docPartBody>
        <w:p w:rsidR="005701AE" w:rsidRDefault="003C541B" w:rsidP="003C541B">
          <w:pPr>
            <w:pStyle w:val="1FC14689827D4C9E8EE7FF07B456E7AF"/>
          </w:pPr>
          <w:r>
            <w:rPr>
              <w:rStyle w:val="placeholder1Char"/>
              <w:rFonts w:hint="eastAsia"/>
            </w:rPr>
            <w:t>____________</w:t>
          </w:r>
        </w:p>
      </w:docPartBody>
    </w:docPart>
    <w:docPart>
      <w:docPartPr>
        <w:name w:val="FBA03E3F451D4082906415EADF289951"/>
        <w:category>
          <w:name w:val="常规"/>
          <w:gallery w:val="placeholder"/>
        </w:category>
        <w:types>
          <w:type w:val="bbPlcHdr"/>
        </w:types>
        <w:behaviors>
          <w:behavior w:val="content"/>
        </w:behaviors>
        <w:guid w:val="{E8F121EB-09B1-4B4F-89A7-D0A290CC5667}"/>
      </w:docPartPr>
      <w:docPartBody>
        <w:p w:rsidR="005701AE" w:rsidRDefault="003C541B" w:rsidP="003C541B">
          <w:pPr>
            <w:pStyle w:val="FBA03E3F451D4082906415EADF289951"/>
          </w:pPr>
          <w:r>
            <w:rPr>
              <w:rStyle w:val="placeholder1Char"/>
              <w:rFonts w:hint="eastAsia"/>
            </w:rPr>
            <w:t>____________</w:t>
          </w:r>
        </w:p>
      </w:docPartBody>
    </w:docPart>
    <w:docPart>
      <w:docPartPr>
        <w:name w:val="D124D36669A04DF2ABD8907B388ACD22"/>
        <w:category>
          <w:name w:val="常规"/>
          <w:gallery w:val="placeholder"/>
        </w:category>
        <w:types>
          <w:type w:val="bbPlcHdr"/>
        </w:types>
        <w:behaviors>
          <w:behavior w:val="content"/>
        </w:behaviors>
        <w:guid w:val="{8A424380-102D-4833-B3D6-943B58FBC6B3}"/>
      </w:docPartPr>
      <w:docPartBody>
        <w:p w:rsidR="005701AE" w:rsidRDefault="003C541B" w:rsidP="003C541B">
          <w:pPr>
            <w:pStyle w:val="D124D36669A04DF2ABD8907B388ACD22"/>
          </w:pPr>
          <w:r>
            <w:rPr>
              <w:rStyle w:val="placeholder1Char"/>
              <w:rFonts w:hint="eastAsia"/>
            </w:rPr>
            <w:t>____________</w:t>
          </w:r>
        </w:p>
      </w:docPartBody>
    </w:docPart>
    <w:docPart>
      <w:docPartPr>
        <w:name w:val="DD40949A99EE44EB8CC0D48987131A74"/>
        <w:category>
          <w:name w:val="常规"/>
          <w:gallery w:val="placeholder"/>
        </w:category>
        <w:types>
          <w:type w:val="bbPlcHdr"/>
        </w:types>
        <w:behaviors>
          <w:behavior w:val="content"/>
        </w:behaviors>
        <w:guid w:val="{833CFFA9-4368-4723-9050-1C8A96263A65}"/>
      </w:docPartPr>
      <w:docPartBody>
        <w:p w:rsidR="005701AE" w:rsidRDefault="003C541B" w:rsidP="003C541B">
          <w:pPr>
            <w:pStyle w:val="DD40949A99EE44EB8CC0D48987131A74"/>
          </w:pPr>
          <w:r>
            <w:rPr>
              <w:rStyle w:val="placeholder1Char"/>
              <w:rFonts w:hint="eastAsia"/>
            </w:rPr>
            <w:t>____________</w:t>
          </w:r>
        </w:p>
      </w:docPartBody>
    </w:docPart>
    <w:docPart>
      <w:docPartPr>
        <w:name w:val="423DF5E7ADE149C4B38B013FA36706D4"/>
        <w:category>
          <w:name w:val="常规"/>
          <w:gallery w:val="placeholder"/>
        </w:category>
        <w:types>
          <w:type w:val="bbPlcHdr"/>
        </w:types>
        <w:behaviors>
          <w:behavior w:val="content"/>
        </w:behaviors>
        <w:guid w:val="{C46C01A6-8C75-4BCF-AC49-A4FA7371C93C}"/>
      </w:docPartPr>
      <w:docPartBody>
        <w:p w:rsidR="005701AE" w:rsidRDefault="003C541B" w:rsidP="003C541B">
          <w:pPr>
            <w:pStyle w:val="423DF5E7ADE149C4B38B013FA36706D4"/>
          </w:pPr>
          <w:r>
            <w:rPr>
              <w:rStyle w:val="placeholder1Char"/>
              <w:rFonts w:hint="eastAsia"/>
            </w:rPr>
            <w:t>____________</w:t>
          </w:r>
        </w:p>
      </w:docPartBody>
    </w:docPart>
    <w:docPart>
      <w:docPartPr>
        <w:name w:val="0C4403052B874CA6956D79227A9BFA87"/>
        <w:category>
          <w:name w:val="常规"/>
          <w:gallery w:val="placeholder"/>
        </w:category>
        <w:types>
          <w:type w:val="bbPlcHdr"/>
        </w:types>
        <w:behaviors>
          <w:behavior w:val="content"/>
        </w:behaviors>
        <w:guid w:val="{B23A5DAF-8500-42D1-A232-1E4CE01CB2E5}"/>
      </w:docPartPr>
      <w:docPartBody>
        <w:p w:rsidR="005701AE" w:rsidRDefault="003C541B" w:rsidP="003C541B">
          <w:pPr>
            <w:pStyle w:val="0C4403052B874CA6956D79227A9BFA87"/>
          </w:pPr>
          <w:r>
            <w:rPr>
              <w:rStyle w:val="placeholder1Char"/>
              <w:rFonts w:hint="eastAsia"/>
            </w:rPr>
            <w:t>____________</w:t>
          </w:r>
        </w:p>
      </w:docPartBody>
    </w:docPart>
    <w:docPart>
      <w:docPartPr>
        <w:name w:val="A54242CBE9CB4FB09EFEAA2DB0625B99"/>
        <w:category>
          <w:name w:val="常规"/>
          <w:gallery w:val="placeholder"/>
        </w:category>
        <w:types>
          <w:type w:val="bbPlcHdr"/>
        </w:types>
        <w:behaviors>
          <w:behavior w:val="content"/>
        </w:behaviors>
        <w:guid w:val="{A3E21396-71EE-44AE-B4EF-4E5FED83BC1D}"/>
      </w:docPartPr>
      <w:docPartBody>
        <w:p w:rsidR="005701AE" w:rsidRDefault="003C541B" w:rsidP="003C541B">
          <w:pPr>
            <w:pStyle w:val="A54242CBE9CB4FB09EFEAA2DB0625B99"/>
          </w:pPr>
          <w:r>
            <w:rPr>
              <w:rStyle w:val="placeholder1Char"/>
              <w:rFonts w:hint="eastAsia"/>
            </w:rPr>
            <w:t>____________</w:t>
          </w:r>
        </w:p>
      </w:docPartBody>
    </w:docPart>
    <w:docPart>
      <w:docPartPr>
        <w:name w:val="75A0A2DF4B4B4091B766E0ED98F946E4"/>
        <w:category>
          <w:name w:val="常规"/>
          <w:gallery w:val="placeholder"/>
        </w:category>
        <w:types>
          <w:type w:val="bbPlcHdr"/>
        </w:types>
        <w:behaviors>
          <w:behavior w:val="content"/>
        </w:behaviors>
        <w:guid w:val="{716E0485-F19E-4847-9CA6-2C244344CCBC}"/>
      </w:docPartPr>
      <w:docPartBody>
        <w:p w:rsidR="005701AE" w:rsidRDefault="003C541B" w:rsidP="003C541B">
          <w:pPr>
            <w:pStyle w:val="75A0A2DF4B4B4091B766E0ED98F946E4"/>
          </w:pPr>
          <w:r>
            <w:rPr>
              <w:rStyle w:val="placeholder1Char"/>
              <w:rFonts w:hint="eastAsia"/>
            </w:rPr>
            <w:t>____________</w:t>
          </w:r>
        </w:p>
      </w:docPartBody>
    </w:docPart>
    <w:docPart>
      <w:docPartPr>
        <w:name w:val="566A41AF170642FD82C1A507221E4150"/>
        <w:category>
          <w:name w:val="常规"/>
          <w:gallery w:val="placeholder"/>
        </w:category>
        <w:types>
          <w:type w:val="bbPlcHdr"/>
        </w:types>
        <w:behaviors>
          <w:behavior w:val="content"/>
        </w:behaviors>
        <w:guid w:val="{AD007007-3F85-41F4-BBF7-28CB0CA4F722}"/>
      </w:docPartPr>
      <w:docPartBody>
        <w:p w:rsidR="005701AE" w:rsidRDefault="003C541B" w:rsidP="003C541B">
          <w:pPr>
            <w:pStyle w:val="566A41AF170642FD82C1A507221E4150"/>
          </w:pPr>
          <w:r>
            <w:rPr>
              <w:rStyle w:val="placeholder1Char"/>
              <w:rFonts w:hint="eastAsia"/>
            </w:rPr>
            <w:t>____________</w:t>
          </w:r>
        </w:p>
      </w:docPartBody>
    </w:docPart>
    <w:docPart>
      <w:docPartPr>
        <w:name w:val="AECB291C1A614E82B6522237A1570005"/>
        <w:category>
          <w:name w:val="常规"/>
          <w:gallery w:val="placeholder"/>
        </w:category>
        <w:types>
          <w:type w:val="bbPlcHdr"/>
        </w:types>
        <w:behaviors>
          <w:behavior w:val="content"/>
        </w:behaviors>
        <w:guid w:val="{8FAB9AD2-C9B1-4BEE-94C5-048F8B22B1FC}"/>
      </w:docPartPr>
      <w:docPartBody>
        <w:p w:rsidR="005701AE" w:rsidRDefault="003C541B" w:rsidP="003C541B">
          <w:pPr>
            <w:pStyle w:val="AECB291C1A614E82B6522237A1570005"/>
          </w:pPr>
          <w:r>
            <w:rPr>
              <w:rStyle w:val="placeholder1Char"/>
            </w:rPr>
            <w:t>____________</w:t>
          </w:r>
        </w:p>
      </w:docPartBody>
    </w:docPart>
    <w:docPart>
      <w:docPartPr>
        <w:name w:val="5124A9725C1447F6A2FD6F26C98399ED"/>
        <w:category>
          <w:name w:val="常规"/>
          <w:gallery w:val="placeholder"/>
        </w:category>
        <w:types>
          <w:type w:val="bbPlcHdr"/>
        </w:types>
        <w:behaviors>
          <w:behavior w:val="content"/>
        </w:behaviors>
        <w:guid w:val="{79D94983-E090-4AC2-8451-37FDAF7F7DCF}"/>
      </w:docPartPr>
      <w:docPartBody>
        <w:p w:rsidR="005701AE" w:rsidRDefault="003C541B" w:rsidP="003C541B">
          <w:pPr>
            <w:pStyle w:val="5124A9725C1447F6A2FD6F26C98399ED"/>
          </w:pPr>
          <w:r>
            <w:rPr>
              <w:rStyle w:val="placeholder1Char"/>
              <w:rFonts w:hint="eastAsia"/>
            </w:rPr>
            <w:t>____________</w:t>
          </w:r>
        </w:p>
      </w:docPartBody>
    </w:docPart>
    <w:docPart>
      <w:docPartPr>
        <w:name w:val="49566E439D4A4F4BB8B06F72FBBC392D"/>
        <w:category>
          <w:name w:val="常规"/>
          <w:gallery w:val="placeholder"/>
        </w:category>
        <w:types>
          <w:type w:val="bbPlcHdr"/>
        </w:types>
        <w:behaviors>
          <w:behavior w:val="content"/>
        </w:behaviors>
        <w:guid w:val="{AFA4BC40-7C01-49FB-9935-06C6C12C1F62}"/>
      </w:docPartPr>
      <w:docPartBody>
        <w:p w:rsidR="005701AE" w:rsidRDefault="003C541B" w:rsidP="003C541B">
          <w:pPr>
            <w:pStyle w:val="49566E439D4A4F4BB8B06F72FBBC392D"/>
          </w:pPr>
          <w:r>
            <w:rPr>
              <w:rStyle w:val="placeholder1Char"/>
            </w:rPr>
            <w:t>____________</w:t>
          </w:r>
        </w:p>
      </w:docPartBody>
    </w:docPart>
    <w:docPart>
      <w:docPartPr>
        <w:name w:val="A64A2D2767B74AF3A9AE69FDE4C58942"/>
        <w:category>
          <w:name w:val="常规"/>
          <w:gallery w:val="placeholder"/>
        </w:category>
        <w:types>
          <w:type w:val="bbPlcHdr"/>
        </w:types>
        <w:behaviors>
          <w:behavior w:val="content"/>
        </w:behaviors>
        <w:guid w:val="{AECD1A2B-DCE7-4B24-927A-CB80B2A9B399}"/>
      </w:docPartPr>
      <w:docPartBody>
        <w:p w:rsidR="005701AE" w:rsidRDefault="003C541B" w:rsidP="003C541B">
          <w:pPr>
            <w:pStyle w:val="A64A2D2767B74AF3A9AE69FDE4C58942"/>
          </w:pPr>
          <w:r>
            <w:rPr>
              <w:rStyle w:val="placeholder1Char"/>
              <w:rFonts w:hint="eastAsia"/>
            </w:rPr>
            <w:t>____________</w:t>
          </w:r>
        </w:p>
      </w:docPartBody>
    </w:docPart>
    <w:docPart>
      <w:docPartPr>
        <w:name w:val="EB3EC67134224BABA978727577FFDEF3"/>
        <w:category>
          <w:name w:val="常规"/>
          <w:gallery w:val="placeholder"/>
        </w:category>
        <w:types>
          <w:type w:val="bbPlcHdr"/>
        </w:types>
        <w:behaviors>
          <w:behavior w:val="content"/>
        </w:behaviors>
        <w:guid w:val="{99B9EA49-9645-485A-869D-656EA8500B50}"/>
      </w:docPartPr>
      <w:docPartBody>
        <w:p w:rsidR="005701AE" w:rsidRDefault="003C541B" w:rsidP="003C541B">
          <w:pPr>
            <w:pStyle w:val="EB3EC67134224BABA978727577FFDEF3"/>
          </w:pPr>
          <w:r>
            <w:rPr>
              <w:rStyle w:val="placeholder1Char"/>
            </w:rPr>
            <w:t>____________</w:t>
          </w:r>
        </w:p>
      </w:docPartBody>
    </w:docPart>
    <w:docPart>
      <w:docPartPr>
        <w:name w:val="59043B79E4754D14B47F28E3361DC2A4"/>
        <w:category>
          <w:name w:val="常规"/>
          <w:gallery w:val="placeholder"/>
        </w:category>
        <w:types>
          <w:type w:val="bbPlcHdr"/>
        </w:types>
        <w:behaviors>
          <w:behavior w:val="content"/>
        </w:behaviors>
        <w:guid w:val="{B7BAD9C2-B40C-4B07-87B0-8910056B611A}"/>
      </w:docPartPr>
      <w:docPartBody>
        <w:p w:rsidR="005701AE" w:rsidRDefault="003C541B" w:rsidP="003C541B">
          <w:pPr>
            <w:pStyle w:val="59043B79E4754D14B47F28E3361DC2A4"/>
          </w:pPr>
          <w:r>
            <w:rPr>
              <w:rStyle w:val="placeholder1Char"/>
              <w:rFonts w:hint="eastAsia"/>
            </w:rPr>
            <w:t>____________</w:t>
          </w:r>
        </w:p>
      </w:docPartBody>
    </w:docPart>
    <w:docPart>
      <w:docPartPr>
        <w:name w:val="FC40325D96B0462C869F607BF0D86E92"/>
        <w:category>
          <w:name w:val="常规"/>
          <w:gallery w:val="placeholder"/>
        </w:category>
        <w:types>
          <w:type w:val="bbPlcHdr"/>
        </w:types>
        <w:behaviors>
          <w:behavior w:val="content"/>
        </w:behaviors>
        <w:guid w:val="{E50058E3-7EDA-4D61-B022-CC3A4548ABC7}"/>
      </w:docPartPr>
      <w:docPartBody>
        <w:p w:rsidR="005701AE" w:rsidRDefault="003C541B" w:rsidP="003C541B">
          <w:pPr>
            <w:pStyle w:val="FC40325D96B0462C869F607BF0D86E92"/>
          </w:pPr>
          <w:r>
            <w:rPr>
              <w:rStyle w:val="placeholder1Char"/>
            </w:rPr>
            <w:t>____________</w:t>
          </w:r>
        </w:p>
      </w:docPartBody>
    </w:docPart>
    <w:docPart>
      <w:docPartPr>
        <w:name w:val="F6992A72F21643FA81F1039B63CBBFD5"/>
        <w:category>
          <w:name w:val="常规"/>
          <w:gallery w:val="placeholder"/>
        </w:category>
        <w:types>
          <w:type w:val="bbPlcHdr"/>
        </w:types>
        <w:behaviors>
          <w:behavior w:val="content"/>
        </w:behaviors>
        <w:guid w:val="{3E081127-9E62-4ED6-AC1C-9A8FA8ED0477}"/>
      </w:docPartPr>
      <w:docPartBody>
        <w:p w:rsidR="005701AE" w:rsidRDefault="003C541B" w:rsidP="003C541B">
          <w:pPr>
            <w:pStyle w:val="F6992A72F21643FA81F1039B63CBBFD5"/>
          </w:pPr>
          <w:r>
            <w:rPr>
              <w:rStyle w:val="placeholder1Char"/>
              <w:rFonts w:hint="eastAsia"/>
            </w:rPr>
            <w:t>____________</w:t>
          </w:r>
        </w:p>
      </w:docPartBody>
    </w:docPart>
    <w:docPart>
      <w:docPartPr>
        <w:name w:val="CCB700048FD5448FA4B00A730B13F764"/>
        <w:category>
          <w:name w:val="常规"/>
          <w:gallery w:val="placeholder"/>
        </w:category>
        <w:types>
          <w:type w:val="bbPlcHdr"/>
        </w:types>
        <w:behaviors>
          <w:behavior w:val="content"/>
        </w:behaviors>
        <w:guid w:val="{2E2FE261-976F-4587-9DB9-E9381048E84A}"/>
      </w:docPartPr>
      <w:docPartBody>
        <w:p w:rsidR="005701AE" w:rsidRDefault="003C541B" w:rsidP="003C541B">
          <w:pPr>
            <w:pStyle w:val="CCB700048FD5448FA4B00A730B13F764"/>
          </w:pPr>
          <w:r>
            <w:rPr>
              <w:rStyle w:val="placeholder1Char"/>
            </w:rPr>
            <w:t>____________</w:t>
          </w:r>
        </w:p>
      </w:docPartBody>
    </w:docPart>
    <w:docPart>
      <w:docPartPr>
        <w:name w:val="768D0D1C70A24D09820D00F12BCF1A81"/>
        <w:category>
          <w:name w:val="常规"/>
          <w:gallery w:val="placeholder"/>
        </w:category>
        <w:types>
          <w:type w:val="bbPlcHdr"/>
        </w:types>
        <w:behaviors>
          <w:behavior w:val="content"/>
        </w:behaviors>
        <w:guid w:val="{AF81A551-7018-4F22-AFE5-517C2FAD33F0}"/>
      </w:docPartPr>
      <w:docPartBody>
        <w:p w:rsidR="005701AE" w:rsidRDefault="003C541B" w:rsidP="003C541B">
          <w:pPr>
            <w:pStyle w:val="768D0D1C70A24D09820D00F12BCF1A81"/>
          </w:pPr>
          <w:r>
            <w:rPr>
              <w:rStyle w:val="placeholder1Char"/>
              <w:rFonts w:hint="eastAsia"/>
            </w:rPr>
            <w:t>____________</w:t>
          </w:r>
        </w:p>
      </w:docPartBody>
    </w:docPart>
    <w:docPart>
      <w:docPartPr>
        <w:name w:val="5C3DB07992C146D3ADD4469885022B2A"/>
        <w:category>
          <w:name w:val="常规"/>
          <w:gallery w:val="placeholder"/>
        </w:category>
        <w:types>
          <w:type w:val="bbPlcHdr"/>
        </w:types>
        <w:behaviors>
          <w:behavior w:val="content"/>
        </w:behaviors>
        <w:guid w:val="{6B6BD920-812C-4FAC-945F-226FC194E065}"/>
      </w:docPartPr>
      <w:docPartBody>
        <w:p w:rsidR="005701AE" w:rsidRDefault="003C541B" w:rsidP="003C541B">
          <w:pPr>
            <w:pStyle w:val="5C3DB07992C146D3ADD4469885022B2A"/>
          </w:pPr>
          <w:r>
            <w:rPr>
              <w:rStyle w:val="placeholder1Char"/>
            </w:rPr>
            <w:t>____________</w:t>
          </w:r>
        </w:p>
      </w:docPartBody>
    </w:docPart>
    <w:docPart>
      <w:docPartPr>
        <w:name w:val="429CBE325D77467D8C7C728B4BAB0CF8"/>
        <w:category>
          <w:name w:val="常规"/>
          <w:gallery w:val="placeholder"/>
        </w:category>
        <w:types>
          <w:type w:val="bbPlcHdr"/>
        </w:types>
        <w:behaviors>
          <w:behavior w:val="content"/>
        </w:behaviors>
        <w:guid w:val="{ABE4330E-BFF0-48E7-993D-D20769DA7343}"/>
      </w:docPartPr>
      <w:docPartBody>
        <w:p w:rsidR="005701AE" w:rsidRDefault="003C541B" w:rsidP="003C541B">
          <w:pPr>
            <w:pStyle w:val="429CBE325D77467D8C7C728B4BAB0CF8"/>
          </w:pPr>
          <w:r>
            <w:rPr>
              <w:rStyle w:val="placeholder1Char"/>
              <w:rFonts w:hint="eastAsia"/>
            </w:rPr>
            <w:t>____________</w:t>
          </w:r>
        </w:p>
      </w:docPartBody>
    </w:docPart>
    <w:docPart>
      <w:docPartPr>
        <w:name w:val="F7A539905A374F85AA4B515694E802B4"/>
        <w:category>
          <w:name w:val="常规"/>
          <w:gallery w:val="placeholder"/>
        </w:category>
        <w:types>
          <w:type w:val="bbPlcHdr"/>
        </w:types>
        <w:behaviors>
          <w:behavior w:val="content"/>
        </w:behaviors>
        <w:guid w:val="{BD335B58-A864-4630-B78E-99FA76B419D2}"/>
      </w:docPartPr>
      <w:docPartBody>
        <w:p w:rsidR="005701AE" w:rsidRDefault="003C541B" w:rsidP="003C541B">
          <w:pPr>
            <w:pStyle w:val="F7A539905A374F85AA4B515694E802B4"/>
          </w:pPr>
          <w:r>
            <w:rPr>
              <w:rStyle w:val="placeholder1Char"/>
            </w:rPr>
            <w:t>____________</w:t>
          </w:r>
        </w:p>
      </w:docPartBody>
    </w:docPart>
    <w:docPart>
      <w:docPartPr>
        <w:name w:val="8006DC6296244B7799851DAD0C2CFC7E"/>
        <w:category>
          <w:name w:val="常规"/>
          <w:gallery w:val="placeholder"/>
        </w:category>
        <w:types>
          <w:type w:val="bbPlcHdr"/>
        </w:types>
        <w:behaviors>
          <w:behavior w:val="content"/>
        </w:behaviors>
        <w:guid w:val="{74ED7564-339D-4EC7-AF11-5E313AA9C5B7}"/>
      </w:docPartPr>
      <w:docPartBody>
        <w:p w:rsidR="005701AE" w:rsidRDefault="003C541B" w:rsidP="003C541B">
          <w:pPr>
            <w:pStyle w:val="8006DC6296244B7799851DAD0C2CFC7E"/>
          </w:pPr>
          <w:r>
            <w:rPr>
              <w:rStyle w:val="placeholder1Char"/>
              <w:rFonts w:hint="eastAsia"/>
            </w:rPr>
            <w:t>____________</w:t>
          </w:r>
        </w:p>
      </w:docPartBody>
    </w:docPart>
    <w:docPart>
      <w:docPartPr>
        <w:name w:val="CA9F3B76ADA740589F8F4CA3B16FF9C3"/>
        <w:category>
          <w:name w:val="常规"/>
          <w:gallery w:val="placeholder"/>
        </w:category>
        <w:types>
          <w:type w:val="bbPlcHdr"/>
        </w:types>
        <w:behaviors>
          <w:behavior w:val="content"/>
        </w:behaviors>
        <w:guid w:val="{798CD2E8-9C94-466E-8457-0A252C53BFA6}"/>
      </w:docPartPr>
      <w:docPartBody>
        <w:p w:rsidR="005701AE" w:rsidRDefault="003C541B" w:rsidP="003C541B">
          <w:pPr>
            <w:pStyle w:val="CA9F3B76ADA740589F8F4CA3B16FF9C3"/>
          </w:pPr>
          <w:r>
            <w:rPr>
              <w:rStyle w:val="placeholder1Char"/>
            </w:rPr>
            <w:t>____________</w:t>
          </w:r>
        </w:p>
      </w:docPartBody>
    </w:docPart>
    <w:docPart>
      <w:docPartPr>
        <w:name w:val="01DDC296ECC04412BDEAB85AEF97B868"/>
        <w:category>
          <w:name w:val="常规"/>
          <w:gallery w:val="placeholder"/>
        </w:category>
        <w:types>
          <w:type w:val="bbPlcHdr"/>
        </w:types>
        <w:behaviors>
          <w:behavior w:val="content"/>
        </w:behaviors>
        <w:guid w:val="{C6F90C61-36ED-4D8A-976B-5BF63CDF7BAF}"/>
      </w:docPartPr>
      <w:docPartBody>
        <w:p w:rsidR="005701AE" w:rsidRDefault="003C541B" w:rsidP="003C541B">
          <w:pPr>
            <w:pStyle w:val="01DDC296ECC04412BDEAB85AEF97B868"/>
          </w:pPr>
          <w:r>
            <w:rPr>
              <w:rStyle w:val="placeholder1Char"/>
              <w:rFonts w:hint="eastAsia"/>
            </w:rPr>
            <w:t>____________</w:t>
          </w:r>
        </w:p>
      </w:docPartBody>
    </w:docPart>
    <w:docPart>
      <w:docPartPr>
        <w:name w:val="A82E492B153046A282E1E9E4826DD129"/>
        <w:category>
          <w:name w:val="常规"/>
          <w:gallery w:val="placeholder"/>
        </w:category>
        <w:types>
          <w:type w:val="bbPlcHdr"/>
        </w:types>
        <w:behaviors>
          <w:behavior w:val="content"/>
        </w:behaviors>
        <w:guid w:val="{08E6B26E-A987-4FDC-9298-FFCEE2D23C6B}"/>
      </w:docPartPr>
      <w:docPartBody>
        <w:p w:rsidR="005701AE" w:rsidRDefault="003C541B" w:rsidP="003C541B">
          <w:pPr>
            <w:pStyle w:val="A82E492B153046A282E1E9E4826DD129"/>
          </w:pPr>
          <w:r>
            <w:rPr>
              <w:rStyle w:val="placeholder1Char"/>
            </w:rPr>
            <w:t>____________</w:t>
          </w:r>
        </w:p>
      </w:docPartBody>
    </w:docPart>
    <w:docPart>
      <w:docPartPr>
        <w:name w:val="1B7700CBE7E04B16B3A944585A81BEAD"/>
        <w:category>
          <w:name w:val="常规"/>
          <w:gallery w:val="placeholder"/>
        </w:category>
        <w:types>
          <w:type w:val="bbPlcHdr"/>
        </w:types>
        <w:behaviors>
          <w:behavior w:val="content"/>
        </w:behaviors>
        <w:guid w:val="{AC3ACE9D-AB88-48CC-96DC-C9466B1333C3}"/>
      </w:docPartPr>
      <w:docPartBody>
        <w:p w:rsidR="005701AE" w:rsidRDefault="003C541B" w:rsidP="003C541B">
          <w:pPr>
            <w:pStyle w:val="1B7700CBE7E04B16B3A944585A81BEAD"/>
          </w:pPr>
          <w:r>
            <w:rPr>
              <w:rStyle w:val="placeholder1Char"/>
              <w:rFonts w:hint="eastAsia"/>
            </w:rPr>
            <w:t>____________</w:t>
          </w:r>
        </w:p>
      </w:docPartBody>
    </w:docPart>
    <w:docPart>
      <w:docPartPr>
        <w:name w:val="B8017D7D7AB14B76B13484CD797AAA9E"/>
        <w:category>
          <w:name w:val="常规"/>
          <w:gallery w:val="placeholder"/>
        </w:category>
        <w:types>
          <w:type w:val="bbPlcHdr"/>
        </w:types>
        <w:behaviors>
          <w:behavior w:val="content"/>
        </w:behaviors>
        <w:guid w:val="{388CFBBA-1884-4176-B3FE-1499808AAA9D}"/>
      </w:docPartPr>
      <w:docPartBody>
        <w:p w:rsidR="005701AE" w:rsidRDefault="003C541B" w:rsidP="003C541B">
          <w:pPr>
            <w:pStyle w:val="B8017D7D7AB14B76B13484CD797AAA9E"/>
          </w:pPr>
          <w:r>
            <w:rPr>
              <w:rStyle w:val="placeholder1Char"/>
            </w:rPr>
            <w:t>____________</w:t>
          </w:r>
        </w:p>
      </w:docPartBody>
    </w:docPart>
    <w:docPart>
      <w:docPartPr>
        <w:name w:val="EAA606B4AF0042A280DB3D8B9BAD25E9"/>
        <w:category>
          <w:name w:val="常规"/>
          <w:gallery w:val="placeholder"/>
        </w:category>
        <w:types>
          <w:type w:val="bbPlcHdr"/>
        </w:types>
        <w:behaviors>
          <w:behavior w:val="content"/>
        </w:behaviors>
        <w:guid w:val="{A88DB307-3D1D-4272-A962-D2382226BBD7}"/>
      </w:docPartPr>
      <w:docPartBody>
        <w:p w:rsidR="005701AE" w:rsidRDefault="003C541B" w:rsidP="003C541B">
          <w:pPr>
            <w:pStyle w:val="EAA606B4AF0042A280DB3D8B9BAD25E9"/>
          </w:pPr>
          <w:r>
            <w:rPr>
              <w:rStyle w:val="placeholder1Char"/>
              <w:rFonts w:hint="eastAsia"/>
            </w:rPr>
            <w:t>____________</w:t>
          </w:r>
        </w:p>
      </w:docPartBody>
    </w:docPart>
    <w:docPart>
      <w:docPartPr>
        <w:name w:val="718422F2F3F146148595600395BCBCDB"/>
        <w:category>
          <w:name w:val="常规"/>
          <w:gallery w:val="placeholder"/>
        </w:category>
        <w:types>
          <w:type w:val="bbPlcHdr"/>
        </w:types>
        <w:behaviors>
          <w:behavior w:val="content"/>
        </w:behaviors>
        <w:guid w:val="{FD1B311B-43EC-4BFD-9AF5-DD56BA89F962}"/>
      </w:docPartPr>
      <w:docPartBody>
        <w:p w:rsidR="005701AE" w:rsidRDefault="003C541B" w:rsidP="003C541B">
          <w:pPr>
            <w:pStyle w:val="718422F2F3F146148595600395BCBCDB"/>
          </w:pPr>
          <w:r>
            <w:rPr>
              <w:rStyle w:val="placeholder1Char"/>
            </w:rPr>
            <w:t>____________</w:t>
          </w:r>
        </w:p>
      </w:docPartBody>
    </w:docPart>
    <w:docPart>
      <w:docPartPr>
        <w:name w:val="1FC92ABE5EB941269392A3AB4016AA13"/>
        <w:category>
          <w:name w:val="常规"/>
          <w:gallery w:val="placeholder"/>
        </w:category>
        <w:types>
          <w:type w:val="bbPlcHdr"/>
        </w:types>
        <w:behaviors>
          <w:behavior w:val="content"/>
        </w:behaviors>
        <w:guid w:val="{FF2F0D12-B405-41E7-AB2C-6167F487623A}"/>
      </w:docPartPr>
      <w:docPartBody>
        <w:p w:rsidR="005701AE" w:rsidRDefault="003C541B" w:rsidP="003C541B">
          <w:pPr>
            <w:pStyle w:val="1FC92ABE5EB941269392A3AB4016AA13"/>
          </w:pPr>
          <w:r>
            <w:rPr>
              <w:rStyle w:val="placeholder1Char"/>
              <w:rFonts w:hint="eastAsia"/>
            </w:rPr>
            <w:t>____________</w:t>
          </w:r>
        </w:p>
      </w:docPartBody>
    </w:docPart>
    <w:docPart>
      <w:docPartPr>
        <w:name w:val="9B7645C557BF4107995CF6B79C238E10"/>
        <w:category>
          <w:name w:val="常规"/>
          <w:gallery w:val="placeholder"/>
        </w:category>
        <w:types>
          <w:type w:val="bbPlcHdr"/>
        </w:types>
        <w:behaviors>
          <w:behavior w:val="content"/>
        </w:behaviors>
        <w:guid w:val="{1AB1CAAB-DCAA-4D9A-9C0E-043E6F63056E}"/>
      </w:docPartPr>
      <w:docPartBody>
        <w:p w:rsidR="005701AE" w:rsidRDefault="003C541B" w:rsidP="003C541B">
          <w:pPr>
            <w:pStyle w:val="9B7645C557BF4107995CF6B79C238E10"/>
          </w:pPr>
          <w:r>
            <w:rPr>
              <w:rStyle w:val="placeholder1Char"/>
            </w:rPr>
            <w:t>____________</w:t>
          </w:r>
        </w:p>
      </w:docPartBody>
    </w:docPart>
    <w:docPart>
      <w:docPartPr>
        <w:name w:val="4A65BF18B03143E08DC66602DDFE9DE5"/>
        <w:category>
          <w:name w:val="常规"/>
          <w:gallery w:val="placeholder"/>
        </w:category>
        <w:types>
          <w:type w:val="bbPlcHdr"/>
        </w:types>
        <w:behaviors>
          <w:behavior w:val="content"/>
        </w:behaviors>
        <w:guid w:val="{040263C8-4F6B-4DEE-BFF0-5CE060E5E84C}"/>
      </w:docPartPr>
      <w:docPartBody>
        <w:p w:rsidR="005701AE" w:rsidRDefault="003C541B" w:rsidP="003C541B">
          <w:pPr>
            <w:pStyle w:val="4A65BF18B03143E08DC66602DDFE9DE5"/>
          </w:pPr>
          <w:r>
            <w:rPr>
              <w:rStyle w:val="placeholder1Char"/>
              <w:rFonts w:hint="eastAsia"/>
            </w:rPr>
            <w:t>____________</w:t>
          </w:r>
        </w:p>
      </w:docPartBody>
    </w:docPart>
    <w:docPart>
      <w:docPartPr>
        <w:name w:val="9AC04FA7B273431FB510E65731BE745F"/>
        <w:category>
          <w:name w:val="常规"/>
          <w:gallery w:val="placeholder"/>
        </w:category>
        <w:types>
          <w:type w:val="bbPlcHdr"/>
        </w:types>
        <w:behaviors>
          <w:behavior w:val="content"/>
        </w:behaviors>
        <w:guid w:val="{D7020FBD-3ABC-4332-8217-2144864A4CDB}"/>
      </w:docPartPr>
      <w:docPartBody>
        <w:p w:rsidR="005701AE" w:rsidRDefault="003C541B" w:rsidP="003C541B">
          <w:pPr>
            <w:pStyle w:val="9AC04FA7B273431FB510E65731BE745F"/>
          </w:pPr>
          <w:r>
            <w:rPr>
              <w:rStyle w:val="placeholder1Char"/>
            </w:rPr>
            <w:t>____________</w:t>
          </w:r>
        </w:p>
      </w:docPartBody>
    </w:docPart>
    <w:docPart>
      <w:docPartPr>
        <w:name w:val="EE006AC9B61D416096EA355FE4B8F474"/>
        <w:category>
          <w:name w:val="常规"/>
          <w:gallery w:val="placeholder"/>
        </w:category>
        <w:types>
          <w:type w:val="bbPlcHdr"/>
        </w:types>
        <w:behaviors>
          <w:behavior w:val="content"/>
        </w:behaviors>
        <w:guid w:val="{98219AD4-F14F-4DEA-8DA0-1FD9562A1C50}"/>
      </w:docPartPr>
      <w:docPartBody>
        <w:p w:rsidR="005701AE" w:rsidRDefault="003C541B" w:rsidP="003C541B">
          <w:pPr>
            <w:pStyle w:val="EE006AC9B61D416096EA355FE4B8F474"/>
          </w:pPr>
          <w:r>
            <w:rPr>
              <w:rStyle w:val="placeholder1Char"/>
              <w:rFonts w:hint="eastAsia"/>
            </w:rPr>
            <w:t>____________</w:t>
          </w:r>
        </w:p>
      </w:docPartBody>
    </w:docPart>
    <w:docPart>
      <w:docPartPr>
        <w:name w:val="1D8CFE77F5834AE3BE7FAB206A4D34CB"/>
        <w:category>
          <w:name w:val="常规"/>
          <w:gallery w:val="placeholder"/>
        </w:category>
        <w:types>
          <w:type w:val="bbPlcHdr"/>
        </w:types>
        <w:behaviors>
          <w:behavior w:val="content"/>
        </w:behaviors>
        <w:guid w:val="{6413CDFC-95A1-44A3-82E9-27678CBA3543}"/>
      </w:docPartPr>
      <w:docPartBody>
        <w:p w:rsidR="005701AE" w:rsidRDefault="003C541B" w:rsidP="003C541B">
          <w:pPr>
            <w:pStyle w:val="1D8CFE77F5834AE3BE7FAB206A4D34CB"/>
          </w:pPr>
          <w:r>
            <w:rPr>
              <w:rStyle w:val="placeholder1Char"/>
            </w:rPr>
            <w:t>____________</w:t>
          </w:r>
        </w:p>
      </w:docPartBody>
    </w:docPart>
    <w:docPart>
      <w:docPartPr>
        <w:name w:val="1D38C63113A9482CA6C644C59449EE85"/>
        <w:category>
          <w:name w:val="常规"/>
          <w:gallery w:val="placeholder"/>
        </w:category>
        <w:types>
          <w:type w:val="bbPlcHdr"/>
        </w:types>
        <w:behaviors>
          <w:behavior w:val="content"/>
        </w:behaviors>
        <w:guid w:val="{F045059E-B01B-40FE-8569-C72E76DB734B}"/>
      </w:docPartPr>
      <w:docPartBody>
        <w:p w:rsidR="005701AE" w:rsidRDefault="003C541B" w:rsidP="003C541B">
          <w:pPr>
            <w:pStyle w:val="1D38C63113A9482CA6C644C59449EE85"/>
          </w:pPr>
          <w:r>
            <w:rPr>
              <w:rStyle w:val="placeholder1Char"/>
              <w:rFonts w:hint="eastAsia"/>
            </w:rPr>
            <w:t>____________</w:t>
          </w:r>
        </w:p>
      </w:docPartBody>
    </w:docPart>
    <w:docPart>
      <w:docPartPr>
        <w:name w:val="7A93F264FF3344C68E0D29DEA5311107"/>
        <w:category>
          <w:name w:val="常规"/>
          <w:gallery w:val="placeholder"/>
        </w:category>
        <w:types>
          <w:type w:val="bbPlcHdr"/>
        </w:types>
        <w:behaviors>
          <w:behavior w:val="content"/>
        </w:behaviors>
        <w:guid w:val="{35A3EB1D-DAC2-4252-A9E2-11349ADF39EC}"/>
      </w:docPartPr>
      <w:docPartBody>
        <w:p w:rsidR="005701AE" w:rsidRDefault="003C541B" w:rsidP="003C541B">
          <w:pPr>
            <w:pStyle w:val="7A93F264FF3344C68E0D29DEA5311107"/>
          </w:pPr>
          <w:r>
            <w:rPr>
              <w:rStyle w:val="placeholder1Char"/>
              <w:rFonts w:hint="eastAsia"/>
            </w:rPr>
            <w:t>____________</w:t>
          </w:r>
        </w:p>
      </w:docPartBody>
    </w:docPart>
    <w:docPart>
      <w:docPartPr>
        <w:name w:val="7A2C4E1164BD40679B37D7294E4CA0AE"/>
        <w:category>
          <w:name w:val="常规"/>
          <w:gallery w:val="placeholder"/>
        </w:category>
        <w:types>
          <w:type w:val="bbPlcHdr"/>
        </w:types>
        <w:behaviors>
          <w:behavior w:val="content"/>
        </w:behaviors>
        <w:guid w:val="{91D929E4-2A75-4866-B655-4137CEC90598}"/>
      </w:docPartPr>
      <w:docPartBody>
        <w:p w:rsidR="005701AE" w:rsidRDefault="003C541B" w:rsidP="003C541B">
          <w:pPr>
            <w:pStyle w:val="7A2C4E1164BD40679B37D7294E4CA0AE"/>
          </w:pPr>
          <w:r>
            <w:rPr>
              <w:rStyle w:val="placeholder1Char"/>
              <w:rFonts w:hint="eastAsia"/>
            </w:rPr>
            <w:t>____________</w:t>
          </w:r>
        </w:p>
      </w:docPartBody>
    </w:docPart>
    <w:docPart>
      <w:docPartPr>
        <w:name w:val="D4DE72897ED640B7A88DD5F6D17E175B"/>
        <w:category>
          <w:name w:val="常规"/>
          <w:gallery w:val="placeholder"/>
        </w:category>
        <w:types>
          <w:type w:val="bbPlcHdr"/>
        </w:types>
        <w:behaviors>
          <w:behavior w:val="content"/>
        </w:behaviors>
        <w:guid w:val="{E9620FD4-2C17-4F45-8A84-0E4C0BCC7000}"/>
      </w:docPartPr>
      <w:docPartBody>
        <w:p w:rsidR="005701AE" w:rsidRDefault="003C541B" w:rsidP="003C541B">
          <w:pPr>
            <w:pStyle w:val="D4DE72897ED640B7A88DD5F6D17E175B"/>
          </w:pPr>
          <w:r>
            <w:rPr>
              <w:rStyle w:val="placeholder1Char"/>
              <w:rFonts w:hint="eastAsia"/>
            </w:rPr>
            <w:t>____________</w:t>
          </w:r>
        </w:p>
      </w:docPartBody>
    </w:docPart>
    <w:docPart>
      <w:docPartPr>
        <w:name w:val="31D9FF6D187E456C91112B83C91AED29"/>
        <w:category>
          <w:name w:val="常规"/>
          <w:gallery w:val="placeholder"/>
        </w:category>
        <w:types>
          <w:type w:val="bbPlcHdr"/>
        </w:types>
        <w:behaviors>
          <w:behavior w:val="content"/>
        </w:behaviors>
        <w:guid w:val="{4F03B64B-864E-4279-9548-D3F5FAE0E3C6}"/>
      </w:docPartPr>
      <w:docPartBody>
        <w:p w:rsidR="005701AE" w:rsidRDefault="003C541B" w:rsidP="003C541B">
          <w:pPr>
            <w:pStyle w:val="31D9FF6D187E456C91112B83C91AED29"/>
          </w:pPr>
          <w:r>
            <w:rPr>
              <w:rStyle w:val="placeholder1Char"/>
              <w:rFonts w:hint="eastAsia"/>
            </w:rPr>
            <w:t>____________</w:t>
          </w:r>
        </w:p>
      </w:docPartBody>
    </w:docPart>
    <w:docPart>
      <w:docPartPr>
        <w:name w:val="67C101E0065F4B8CBB37C1C2DA51EC9A"/>
        <w:category>
          <w:name w:val="常规"/>
          <w:gallery w:val="placeholder"/>
        </w:category>
        <w:types>
          <w:type w:val="bbPlcHdr"/>
        </w:types>
        <w:behaviors>
          <w:behavior w:val="content"/>
        </w:behaviors>
        <w:guid w:val="{E7A55CD8-A327-4540-83BC-76F85DB3343C}"/>
      </w:docPartPr>
      <w:docPartBody>
        <w:p w:rsidR="005701AE" w:rsidRDefault="003C541B" w:rsidP="003C541B">
          <w:pPr>
            <w:pStyle w:val="67C101E0065F4B8CBB37C1C2DA51EC9A"/>
          </w:pPr>
          <w:r>
            <w:rPr>
              <w:rStyle w:val="placeholder1Char"/>
              <w:rFonts w:hint="eastAsia"/>
            </w:rPr>
            <w:t>____________</w:t>
          </w:r>
        </w:p>
      </w:docPartBody>
    </w:docPart>
    <w:docPart>
      <w:docPartPr>
        <w:name w:val="670DCCAF503F4EB1925E62A1D54E6864"/>
        <w:category>
          <w:name w:val="常规"/>
          <w:gallery w:val="placeholder"/>
        </w:category>
        <w:types>
          <w:type w:val="bbPlcHdr"/>
        </w:types>
        <w:behaviors>
          <w:behavior w:val="content"/>
        </w:behaviors>
        <w:guid w:val="{70478643-F82F-4803-B750-071FA11D5680}"/>
      </w:docPartPr>
      <w:docPartBody>
        <w:p w:rsidR="005701AE" w:rsidRDefault="003C541B" w:rsidP="003C541B">
          <w:pPr>
            <w:pStyle w:val="670DCCAF503F4EB1925E62A1D54E6864"/>
          </w:pPr>
          <w:r>
            <w:rPr>
              <w:rStyle w:val="placeholder1Char"/>
              <w:rFonts w:hint="eastAsia"/>
            </w:rPr>
            <w:t>____________</w:t>
          </w:r>
        </w:p>
      </w:docPartBody>
    </w:docPart>
    <w:docPart>
      <w:docPartPr>
        <w:name w:val="69B4CDA752D84C9F998F02CF08C36544"/>
        <w:category>
          <w:name w:val="常规"/>
          <w:gallery w:val="placeholder"/>
        </w:category>
        <w:types>
          <w:type w:val="bbPlcHdr"/>
        </w:types>
        <w:behaviors>
          <w:behavior w:val="content"/>
        </w:behaviors>
        <w:guid w:val="{EFDBA0CE-327D-4F14-942D-04398B1F6A07}"/>
      </w:docPartPr>
      <w:docPartBody>
        <w:p w:rsidR="005701AE" w:rsidRDefault="003C541B" w:rsidP="003C541B">
          <w:pPr>
            <w:pStyle w:val="69B4CDA752D84C9F998F02CF08C36544"/>
          </w:pPr>
          <w:r>
            <w:rPr>
              <w:rStyle w:val="placeholder1Char"/>
              <w:rFonts w:hint="eastAsia"/>
            </w:rPr>
            <w:t>____________</w:t>
          </w:r>
        </w:p>
      </w:docPartBody>
    </w:docPart>
    <w:docPart>
      <w:docPartPr>
        <w:name w:val="A7940AF56450407F9E46BA622769BF6C"/>
        <w:category>
          <w:name w:val="常规"/>
          <w:gallery w:val="placeholder"/>
        </w:category>
        <w:types>
          <w:type w:val="bbPlcHdr"/>
        </w:types>
        <w:behaviors>
          <w:behavior w:val="content"/>
        </w:behaviors>
        <w:guid w:val="{DEF17C98-AC01-4F16-9AE6-C3C62845EB01}"/>
      </w:docPartPr>
      <w:docPartBody>
        <w:p w:rsidR="005701AE" w:rsidRDefault="003C541B" w:rsidP="003C541B">
          <w:pPr>
            <w:pStyle w:val="A7940AF56450407F9E46BA622769BF6C"/>
          </w:pPr>
          <w:r>
            <w:rPr>
              <w:rStyle w:val="placeholder1Char"/>
              <w:rFonts w:hint="eastAsia"/>
            </w:rPr>
            <w:t>____________</w:t>
          </w:r>
        </w:p>
      </w:docPartBody>
    </w:docPart>
    <w:docPart>
      <w:docPartPr>
        <w:name w:val="BF330DB0D0E34D958046EAD2F0165ECA"/>
        <w:category>
          <w:name w:val="常规"/>
          <w:gallery w:val="placeholder"/>
        </w:category>
        <w:types>
          <w:type w:val="bbPlcHdr"/>
        </w:types>
        <w:behaviors>
          <w:behavior w:val="content"/>
        </w:behaviors>
        <w:guid w:val="{8C893E5E-48B5-45B2-8BB1-46B36425E18E}"/>
      </w:docPartPr>
      <w:docPartBody>
        <w:p w:rsidR="005701AE" w:rsidRDefault="003C541B" w:rsidP="003C541B">
          <w:pPr>
            <w:pStyle w:val="BF330DB0D0E34D958046EAD2F0165ECA"/>
          </w:pPr>
          <w:r>
            <w:rPr>
              <w:rStyle w:val="placeholder1Char"/>
              <w:rFonts w:hint="eastAsia"/>
            </w:rPr>
            <w:t>____________</w:t>
          </w:r>
        </w:p>
      </w:docPartBody>
    </w:docPart>
    <w:docPart>
      <w:docPartPr>
        <w:name w:val="73FA23E344744B3EBCDD9D5DCA8962C0"/>
        <w:category>
          <w:name w:val="常规"/>
          <w:gallery w:val="placeholder"/>
        </w:category>
        <w:types>
          <w:type w:val="bbPlcHdr"/>
        </w:types>
        <w:behaviors>
          <w:behavior w:val="content"/>
        </w:behaviors>
        <w:guid w:val="{DD015758-2842-49AC-B05A-C41A790461F3}"/>
      </w:docPartPr>
      <w:docPartBody>
        <w:p w:rsidR="005701AE" w:rsidRDefault="003C541B" w:rsidP="003C541B">
          <w:pPr>
            <w:pStyle w:val="73FA23E344744B3EBCDD9D5DCA8962C0"/>
          </w:pPr>
          <w:r>
            <w:rPr>
              <w:rStyle w:val="placeholder1Char"/>
              <w:rFonts w:hint="eastAsia"/>
            </w:rPr>
            <w:t>____________</w:t>
          </w:r>
        </w:p>
      </w:docPartBody>
    </w:docPart>
    <w:docPart>
      <w:docPartPr>
        <w:name w:val="7304953DE2E04ED1A20F2BA4DDC4E0CD"/>
        <w:category>
          <w:name w:val="常规"/>
          <w:gallery w:val="placeholder"/>
        </w:category>
        <w:types>
          <w:type w:val="bbPlcHdr"/>
        </w:types>
        <w:behaviors>
          <w:behavior w:val="content"/>
        </w:behaviors>
        <w:guid w:val="{B044A2C1-F955-4947-817C-C5A04B267ABD}"/>
      </w:docPartPr>
      <w:docPartBody>
        <w:p w:rsidR="005701AE" w:rsidRDefault="003C541B" w:rsidP="003C541B">
          <w:pPr>
            <w:pStyle w:val="7304953DE2E04ED1A20F2BA4DDC4E0CD"/>
          </w:pPr>
          <w:r>
            <w:rPr>
              <w:rStyle w:val="placeholder1Char"/>
              <w:rFonts w:hint="eastAsia"/>
            </w:rPr>
            <w:t>____________</w:t>
          </w:r>
        </w:p>
      </w:docPartBody>
    </w:docPart>
    <w:docPart>
      <w:docPartPr>
        <w:name w:val="CA7C62040BD341A393DE5DABAFFB1A9B"/>
        <w:category>
          <w:name w:val="常规"/>
          <w:gallery w:val="placeholder"/>
        </w:category>
        <w:types>
          <w:type w:val="bbPlcHdr"/>
        </w:types>
        <w:behaviors>
          <w:behavior w:val="content"/>
        </w:behaviors>
        <w:guid w:val="{9F2F502B-5273-401C-BC44-E5E2145BA38A}"/>
      </w:docPartPr>
      <w:docPartBody>
        <w:p w:rsidR="005701AE" w:rsidRDefault="003C541B" w:rsidP="003C541B">
          <w:pPr>
            <w:pStyle w:val="CA7C62040BD341A393DE5DABAFFB1A9B"/>
          </w:pPr>
          <w:r>
            <w:rPr>
              <w:rStyle w:val="placeholder1Char"/>
              <w:rFonts w:hint="eastAsia"/>
            </w:rPr>
            <w:t>____________</w:t>
          </w:r>
        </w:p>
      </w:docPartBody>
    </w:docPart>
    <w:docPart>
      <w:docPartPr>
        <w:name w:val="2818099003C54EE1A8FA0429100E7892"/>
        <w:category>
          <w:name w:val="常规"/>
          <w:gallery w:val="placeholder"/>
        </w:category>
        <w:types>
          <w:type w:val="bbPlcHdr"/>
        </w:types>
        <w:behaviors>
          <w:behavior w:val="content"/>
        </w:behaviors>
        <w:guid w:val="{81838D1C-8B19-4468-8F5E-B1CFD808F2E2}"/>
      </w:docPartPr>
      <w:docPartBody>
        <w:p w:rsidR="005701AE" w:rsidRDefault="003C541B" w:rsidP="003C541B">
          <w:pPr>
            <w:pStyle w:val="2818099003C54EE1A8FA0429100E7892"/>
          </w:pPr>
          <w:r>
            <w:rPr>
              <w:rStyle w:val="placeholder1Char"/>
              <w:rFonts w:hint="eastAsia"/>
            </w:rPr>
            <w:t>____________</w:t>
          </w:r>
        </w:p>
      </w:docPartBody>
    </w:docPart>
    <w:docPart>
      <w:docPartPr>
        <w:name w:val="A5C7805E31F94D758E05B8FC8F90E7C3"/>
        <w:category>
          <w:name w:val="常规"/>
          <w:gallery w:val="placeholder"/>
        </w:category>
        <w:types>
          <w:type w:val="bbPlcHdr"/>
        </w:types>
        <w:behaviors>
          <w:behavior w:val="content"/>
        </w:behaviors>
        <w:guid w:val="{9FA4359F-23A4-419C-A898-561DF17198AE}"/>
      </w:docPartPr>
      <w:docPartBody>
        <w:p w:rsidR="005701AE" w:rsidRDefault="003C541B" w:rsidP="003C541B">
          <w:pPr>
            <w:pStyle w:val="A5C7805E31F94D758E05B8FC8F90E7C3"/>
          </w:pPr>
          <w:r>
            <w:rPr>
              <w:rStyle w:val="placeholder1Char"/>
              <w:rFonts w:hint="eastAsia"/>
            </w:rPr>
            <w:t>____________</w:t>
          </w:r>
        </w:p>
      </w:docPartBody>
    </w:docPart>
    <w:docPart>
      <w:docPartPr>
        <w:name w:val="5567F56356F34D25ABF9A1CB178CC2CB"/>
        <w:category>
          <w:name w:val="常规"/>
          <w:gallery w:val="placeholder"/>
        </w:category>
        <w:types>
          <w:type w:val="bbPlcHdr"/>
        </w:types>
        <w:behaviors>
          <w:behavior w:val="content"/>
        </w:behaviors>
        <w:guid w:val="{071FFFDA-29B4-4BDB-9751-3E5841FB5CC6}"/>
      </w:docPartPr>
      <w:docPartBody>
        <w:p w:rsidR="005701AE" w:rsidRDefault="003C541B" w:rsidP="003C541B">
          <w:pPr>
            <w:pStyle w:val="5567F56356F34D25ABF9A1CB178CC2CB"/>
          </w:pPr>
          <w:r>
            <w:rPr>
              <w:rStyle w:val="placeholder1Char"/>
              <w:rFonts w:hint="eastAsia"/>
            </w:rPr>
            <w:t>____________</w:t>
          </w:r>
        </w:p>
      </w:docPartBody>
    </w:docPart>
    <w:docPart>
      <w:docPartPr>
        <w:name w:val="9FBA5B012B91459D93278E5A57970659"/>
        <w:category>
          <w:name w:val="常规"/>
          <w:gallery w:val="placeholder"/>
        </w:category>
        <w:types>
          <w:type w:val="bbPlcHdr"/>
        </w:types>
        <w:behaviors>
          <w:behavior w:val="content"/>
        </w:behaviors>
        <w:guid w:val="{997EE537-B26B-40CB-8D60-E54E02870A6C}"/>
      </w:docPartPr>
      <w:docPartBody>
        <w:p w:rsidR="005701AE" w:rsidRDefault="003C541B" w:rsidP="003C541B">
          <w:pPr>
            <w:pStyle w:val="9FBA5B012B91459D93278E5A57970659"/>
          </w:pPr>
          <w:r>
            <w:rPr>
              <w:rStyle w:val="placeholder1Char"/>
              <w:rFonts w:hint="eastAsia"/>
            </w:rPr>
            <w:t>____________</w:t>
          </w:r>
        </w:p>
      </w:docPartBody>
    </w:docPart>
    <w:docPart>
      <w:docPartPr>
        <w:name w:val="D7D86029295A4EE3A2218F336527E26A"/>
        <w:category>
          <w:name w:val="常规"/>
          <w:gallery w:val="placeholder"/>
        </w:category>
        <w:types>
          <w:type w:val="bbPlcHdr"/>
        </w:types>
        <w:behaviors>
          <w:behavior w:val="content"/>
        </w:behaviors>
        <w:guid w:val="{7BB0AD79-3439-41B7-B24F-16D6E7F48958}"/>
      </w:docPartPr>
      <w:docPartBody>
        <w:p w:rsidR="005701AE" w:rsidRDefault="003C541B" w:rsidP="003C541B">
          <w:pPr>
            <w:pStyle w:val="D7D86029295A4EE3A2218F336527E26A"/>
          </w:pPr>
          <w:r>
            <w:rPr>
              <w:rStyle w:val="placeholder1Char"/>
              <w:rFonts w:hint="eastAsia"/>
            </w:rPr>
            <w:t>____________</w:t>
          </w:r>
        </w:p>
      </w:docPartBody>
    </w:docPart>
    <w:docPart>
      <w:docPartPr>
        <w:name w:val="C5249D8822BB45C48C9271884626417E"/>
        <w:category>
          <w:name w:val="常规"/>
          <w:gallery w:val="placeholder"/>
        </w:category>
        <w:types>
          <w:type w:val="bbPlcHdr"/>
        </w:types>
        <w:behaviors>
          <w:behavior w:val="content"/>
        </w:behaviors>
        <w:guid w:val="{3A895EBE-B9E9-475A-856D-4E00C0B94A52}"/>
      </w:docPartPr>
      <w:docPartBody>
        <w:p w:rsidR="005701AE" w:rsidRDefault="003C541B" w:rsidP="003C541B">
          <w:pPr>
            <w:pStyle w:val="C5249D8822BB45C48C9271884626417E"/>
          </w:pPr>
          <w:r>
            <w:rPr>
              <w:rStyle w:val="placeholder1Char"/>
              <w:rFonts w:hint="eastAsia"/>
            </w:rPr>
            <w:t>____________</w:t>
          </w:r>
        </w:p>
      </w:docPartBody>
    </w:docPart>
    <w:docPart>
      <w:docPartPr>
        <w:name w:val="6F4D8C268FD147178968848995CF5B5C"/>
        <w:category>
          <w:name w:val="常规"/>
          <w:gallery w:val="placeholder"/>
        </w:category>
        <w:types>
          <w:type w:val="bbPlcHdr"/>
        </w:types>
        <w:behaviors>
          <w:behavior w:val="content"/>
        </w:behaviors>
        <w:guid w:val="{C7298ECF-9E69-4027-9B60-FF99CA9E681E}"/>
      </w:docPartPr>
      <w:docPartBody>
        <w:p w:rsidR="005701AE" w:rsidRDefault="003C541B" w:rsidP="003C541B">
          <w:pPr>
            <w:pStyle w:val="6F4D8C268FD147178968848995CF5B5C"/>
          </w:pPr>
          <w:r>
            <w:rPr>
              <w:rStyle w:val="placeholder1Char"/>
              <w:rFonts w:hint="eastAsia"/>
            </w:rPr>
            <w:t>____________</w:t>
          </w:r>
        </w:p>
      </w:docPartBody>
    </w:docPart>
    <w:docPart>
      <w:docPartPr>
        <w:name w:val="0CE6055240E142F4B45A19A4B70AA7E4"/>
        <w:category>
          <w:name w:val="常规"/>
          <w:gallery w:val="placeholder"/>
        </w:category>
        <w:types>
          <w:type w:val="bbPlcHdr"/>
        </w:types>
        <w:behaviors>
          <w:behavior w:val="content"/>
        </w:behaviors>
        <w:guid w:val="{1E29CA3A-8B73-4770-B845-2341C524EEA7}"/>
      </w:docPartPr>
      <w:docPartBody>
        <w:p w:rsidR="005701AE" w:rsidRDefault="003C541B" w:rsidP="003C541B">
          <w:pPr>
            <w:pStyle w:val="0CE6055240E142F4B45A19A4B70AA7E4"/>
          </w:pPr>
          <w:r>
            <w:rPr>
              <w:rStyle w:val="placeholder1Char"/>
              <w:rFonts w:hint="eastAsia"/>
            </w:rPr>
            <w:t>____________</w:t>
          </w:r>
        </w:p>
      </w:docPartBody>
    </w:docPart>
    <w:docPart>
      <w:docPartPr>
        <w:name w:val="189F4BB4524E4471A89C08FD362105E9"/>
        <w:category>
          <w:name w:val="常规"/>
          <w:gallery w:val="placeholder"/>
        </w:category>
        <w:types>
          <w:type w:val="bbPlcHdr"/>
        </w:types>
        <w:behaviors>
          <w:behavior w:val="content"/>
        </w:behaviors>
        <w:guid w:val="{CF9E6AC2-FAE8-43AE-9B31-474A7F4D6B44}"/>
      </w:docPartPr>
      <w:docPartBody>
        <w:p w:rsidR="005701AE" w:rsidRDefault="003C541B" w:rsidP="003C541B">
          <w:pPr>
            <w:pStyle w:val="189F4BB4524E4471A89C08FD362105E9"/>
          </w:pPr>
          <w:r>
            <w:rPr>
              <w:rStyle w:val="placeholder1Char"/>
              <w:rFonts w:hint="eastAsia"/>
            </w:rPr>
            <w:t>____________</w:t>
          </w:r>
        </w:p>
      </w:docPartBody>
    </w:docPart>
    <w:docPart>
      <w:docPartPr>
        <w:name w:val="EB68CB8CFE434C0F9FA8DA0678D4F383"/>
        <w:category>
          <w:name w:val="常规"/>
          <w:gallery w:val="placeholder"/>
        </w:category>
        <w:types>
          <w:type w:val="bbPlcHdr"/>
        </w:types>
        <w:behaviors>
          <w:behavior w:val="content"/>
        </w:behaviors>
        <w:guid w:val="{409D0432-EF35-4569-B941-52B0B222F047}"/>
      </w:docPartPr>
      <w:docPartBody>
        <w:p w:rsidR="005701AE" w:rsidRDefault="003C541B" w:rsidP="003C541B">
          <w:pPr>
            <w:pStyle w:val="EB68CB8CFE434C0F9FA8DA0678D4F383"/>
          </w:pPr>
          <w:r>
            <w:rPr>
              <w:rStyle w:val="placeholder1Char"/>
              <w:rFonts w:hint="eastAsia"/>
            </w:rPr>
            <w:t>____________</w:t>
          </w:r>
        </w:p>
      </w:docPartBody>
    </w:docPart>
    <w:docPart>
      <w:docPartPr>
        <w:name w:val="4381B417A7A7456F9777AC0D0AF44BAE"/>
        <w:category>
          <w:name w:val="常规"/>
          <w:gallery w:val="placeholder"/>
        </w:category>
        <w:types>
          <w:type w:val="bbPlcHdr"/>
        </w:types>
        <w:behaviors>
          <w:behavior w:val="content"/>
        </w:behaviors>
        <w:guid w:val="{5167ED5C-DE6A-4900-A521-325B403314FE}"/>
      </w:docPartPr>
      <w:docPartBody>
        <w:p w:rsidR="005701AE" w:rsidRDefault="003C541B" w:rsidP="003C541B">
          <w:pPr>
            <w:pStyle w:val="4381B417A7A7456F9777AC0D0AF44BAE"/>
          </w:pPr>
          <w:r>
            <w:rPr>
              <w:rStyle w:val="placeholder1Char"/>
              <w:rFonts w:hint="eastAsia"/>
            </w:rPr>
            <w:t>____________</w:t>
          </w:r>
        </w:p>
      </w:docPartBody>
    </w:docPart>
    <w:docPart>
      <w:docPartPr>
        <w:name w:val="8FC33A92C01A4C49A77A67BFCE3E2D63"/>
        <w:category>
          <w:name w:val="常规"/>
          <w:gallery w:val="placeholder"/>
        </w:category>
        <w:types>
          <w:type w:val="bbPlcHdr"/>
        </w:types>
        <w:behaviors>
          <w:behavior w:val="content"/>
        </w:behaviors>
        <w:guid w:val="{2B7976A0-85C8-4648-A428-2E9CC30AD111}"/>
      </w:docPartPr>
      <w:docPartBody>
        <w:p w:rsidR="005701AE" w:rsidRDefault="003C541B" w:rsidP="003C541B">
          <w:pPr>
            <w:pStyle w:val="8FC33A92C01A4C49A77A67BFCE3E2D63"/>
          </w:pPr>
          <w:r>
            <w:rPr>
              <w:rStyle w:val="placeholder1Char"/>
              <w:rFonts w:hint="eastAsia"/>
            </w:rPr>
            <w:t>____________</w:t>
          </w:r>
        </w:p>
      </w:docPartBody>
    </w:docPart>
    <w:docPart>
      <w:docPartPr>
        <w:name w:val="29AF857BF05049A4AEB13853F473201F"/>
        <w:category>
          <w:name w:val="常规"/>
          <w:gallery w:val="placeholder"/>
        </w:category>
        <w:types>
          <w:type w:val="bbPlcHdr"/>
        </w:types>
        <w:behaviors>
          <w:behavior w:val="content"/>
        </w:behaviors>
        <w:guid w:val="{0992542A-36BD-4A3A-BC9A-1E0E3D08E4E7}"/>
      </w:docPartPr>
      <w:docPartBody>
        <w:p w:rsidR="005701AE" w:rsidRDefault="003C541B" w:rsidP="003C541B">
          <w:pPr>
            <w:pStyle w:val="29AF857BF05049A4AEB13853F473201F"/>
          </w:pPr>
          <w:r>
            <w:rPr>
              <w:rStyle w:val="placeholder1Char"/>
              <w:rFonts w:hint="eastAsia"/>
            </w:rPr>
            <w:t>____________</w:t>
          </w:r>
        </w:p>
      </w:docPartBody>
    </w:docPart>
    <w:docPart>
      <w:docPartPr>
        <w:name w:val="3E45AD649CA940C2ADB15AEA2BF77833"/>
        <w:category>
          <w:name w:val="常规"/>
          <w:gallery w:val="placeholder"/>
        </w:category>
        <w:types>
          <w:type w:val="bbPlcHdr"/>
        </w:types>
        <w:behaviors>
          <w:behavior w:val="content"/>
        </w:behaviors>
        <w:guid w:val="{F2711167-9CB0-4102-A02E-7B426A09B8A1}"/>
      </w:docPartPr>
      <w:docPartBody>
        <w:p w:rsidR="005701AE" w:rsidRDefault="003C541B" w:rsidP="003C541B">
          <w:pPr>
            <w:pStyle w:val="3E45AD649CA940C2ADB15AEA2BF77833"/>
          </w:pPr>
          <w:r>
            <w:rPr>
              <w:rStyle w:val="placeholder1Char"/>
              <w:rFonts w:hint="eastAsia"/>
            </w:rPr>
            <w:t>____________</w:t>
          </w:r>
        </w:p>
      </w:docPartBody>
    </w:docPart>
    <w:docPart>
      <w:docPartPr>
        <w:name w:val="005A58A0B9D545D2B98D02CE21277965"/>
        <w:category>
          <w:name w:val="常规"/>
          <w:gallery w:val="placeholder"/>
        </w:category>
        <w:types>
          <w:type w:val="bbPlcHdr"/>
        </w:types>
        <w:behaviors>
          <w:behavior w:val="content"/>
        </w:behaviors>
        <w:guid w:val="{F9860A66-3BC3-44AE-9316-0FCC7EDF9BCD}"/>
      </w:docPartPr>
      <w:docPartBody>
        <w:p w:rsidR="005701AE" w:rsidRDefault="003C541B" w:rsidP="003C541B">
          <w:pPr>
            <w:pStyle w:val="005A58A0B9D545D2B98D02CE21277965"/>
          </w:pPr>
          <w:r>
            <w:rPr>
              <w:rStyle w:val="placeholder1Char"/>
              <w:rFonts w:hint="eastAsia"/>
            </w:rPr>
            <w:t>____________</w:t>
          </w:r>
        </w:p>
      </w:docPartBody>
    </w:docPart>
    <w:docPart>
      <w:docPartPr>
        <w:name w:val="54872CCA339344B0840043406F60E5C1"/>
        <w:category>
          <w:name w:val="常规"/>
          <w:gallery w:val="placeholder"/>
        </w:category>
        <w:types>
          <w:type w:val="bbPlcHdr"/>
        </w:types>
        <w:behaviors>
          <w:behavior w:val="content"/>
        </w:behaviors>
        <w:guid w:val="{A0309FEE-D94A-4238-B9CC-FBC7C6E52843}"/>
      </w:docPartPr>
      <w:docPartBody>
        <w:p w:rsidR="005701AE" w:rsidRDefault="003C541B" w:rsidP="003C541B">
          <w:pPr>
            <w:pStyle w:val="54872CCA339344B0840043406F60E5C1"/>
          </w:pPr>
          <w:r>
            <w:rPr>
              <w:rStyle w:val="placeholder1Char"/>
              <w:rFonts w:hint="eastAsia"/>
            </w:rPr>
            <w:t>____________</w:t>
          </w:r>
        </w:p>
      </w:docPartBody>
    </w:docPart>
    <w:docPart>
      <w:docPartPr>
        <w:name w:val="521C544D124B46C98FD1E46462FBF8F9"/>
        <w:category>
          <w:name w:val="常规"/>
          <w:gallery w:val="placeholder"/>
        </w:category>
        <w:types>
          <w:type w:val="bbPlcHdr"/>
        </w:types>
        <w:behaviors>
          <w:behavior w:val="content"/>
        </w:behaviors>
        <w:guid w:val="{DAC40990-D1E0-4C98-8BC6-9ACC93659C12}"/>
      </w:docPartPr>
      <w:docPartBody>
        <w:p w:rsidR="005701AE" w:rsidRDefault="003C541B" w:rsidP="003C541B">
          <w:pPr>
            <w:pStyle w:val="521C544D124B46C98FD1E46462FBF8F9"/>
          </w:pPr>
          <w:r>
            <w:rPr>
              <w:rStyle w:val="placeholder1Char"/>
              <w:rFonts w:hint="eastAsia"/>
            </w:rPr>
            <w:t>____________</w:t>
          </w:r>
        </w:p>
      </w:docPartBody>
    </w:docPart>
    <w:docPart>
      <w:docPartPr>
        <w:name w:val="8D82387B26484A1AAA21DCD4BA37493F"/>
        <w:category>
          <w:name w:val="常规"/>
          <w:gallery w:val="placeholder"/>
        </w:category>
        <w:types>
          <w:type w:val="bbPlcHdr"/>
        </w:types>
        <w:behaviors>
          <w:behavior w:val="content"/>
        </w:behaviors>
        <w:guid w:val="{6BC2A4AE-8F8D-4C8C-AD5E-9A98EB1692F6}"/>
      </w:docPartPr>
      <w:docPartBody>
        <w:p w:rsidR="005701AE" w:rsidRDefault="003C541B" w:rsidP="003C541B">
          <w:pPr>
            <w:pStyle w:val="8D82387B26484A1AAA21DCD4BA37493F"/>
          </w:pPr>
          <w:r>
            <w:rPr>
              <w:rStyle w:val="placeholder1Char"/>
              <w:rFonts w:hint="eastAsia"/>
            </w:rPr>
            <w:t>____________</w:t>
          </w:r>
        </w:p>
      </w:docPartBody>
    </w:docPart>
    <w:docPart>
      <w:docPartPr>
        <w:name w:val="204714C72E514608BF4D3F8A1899E63F"/>
        <w:category>
          <w:name w:val="常规"/>
          <w:gallery w:val="placeholder"/>
        </w:category>
        <w:types>
          <w:type w:val="bbPlcHdr"/>
        </w:types>
        <w:behaviors>
          <w:behavior w:val="content"/>
        </w:behaviors>
        <w:guid w:val="{8CE9D559-E989-4907-AAE9-2A84A16778AC}"/>
      </w:docPartPr>
      <w:docPartBody>
        <w:p w:rsidR="005701AE" w:rsidRDefault="003C541B" w:rsidP="003C541B">
          <w:pPr>
            <w:pStyle w:val="204714C72E514608BF4D3F8A1899E63F"/>
          </w:pPr>
          <w:r>
            <w:rPr>
              <w:rStyle w:val="placeholder1Char"/>
              <w:rFonts w:hint="eastAsia"/>
            </w:rPr>
            <w:t>____________</w:t>
          </w:r>
        </w:p>
      </w:docPartBody>
    </w:docPart>
    <w:docPart>
      <w:docPartPr>
        <w:name w:val="41C77238F0184613AFD92F19C423963D"/>
        <w:category>
          <w:name w:val="常规"/>
          <w:gallery w:val="placeholder"/>
        </w:category>
        <w:types>
          <w:type w:val="bbPlcHdr"/>
        </w:types>
        <w:behaviors>
          <w:behavior w:val="content"/>
        </w:behaviors>
        <w:guid w:val="{14523323-0344-4D3A-828C-F6177DBF4FFB}"/>
      </w:docPartPr>
      <w:docPartBody>
        <w:p w:rsidR="005701AE" w:rsidRDefault="003C541B" w:rsidP="003C541B">
          <w:pPr>
            <w:pStyle w:val="41C77238F0184613AFD92F19C423963D"/>
          </w:pPr>
          <w:r>
            <w:rPr>
              <w:rStyle w:val="placeholder1Char"/>
              <w:rFonts w:hint="eastAsia"/>
            </w:rPr>
            <w:t>____________</w:t>
          </w:r>
        </w:p>
      </w:docPartBody>
    </w:docPart>
    <w:docPart>
      <w:docPartPr>
        <w:name w:val="F80D40AEC4EC426EA3A3551CB425EEAE"/>
        <w:category>
          <w:name w:val="常规"/>
          <w:gallery w:val="placeholder"/>
        </w:category>
        <w:types>
          <w:type w:val="bbPlcHdr"/>
        </w:types>
        <w:behaviors>
          <w:behavior w:val="content"/>
        </w:behaviors>
        <w:guid w:val="{22CB78BE-54B2-4E89-A3B9-5E7AA3336B81}"/>
      </w:docPartPr>
      <w:docPartBody>
        <w:p w:rsidR="005701AE" w:rsidRDefault="003C541B" w:rsidP="003C541B">
          <w:pPr>
            <w:pStyle w:val="F80D40AEC4EC426EA3A3551CB425EEAE"/>
          </w:pPr>
          <w:r>
            <w:rPr>
              <w:rStyle w:val="placeholder1Char"/>
              <w:rFonts w:hint="eastAsia"/>
            </w:rPr>
            <w:t>____________</w:t>
          </w:r>
        </w:p>
      </w:docPartBody>
    </w:docPart>
    <w:docPart>
      <w:docPartPr>
        <w:name w:val="DE387A1415CB46C79007EAD8F832B44B"/>
        <w:category>
          <w:name w:val="常规"/>
          <w:gallery w:val="placeholder"/>
        </w:category>
        <w:types>
          <w:type w:val="bbPlcHdr"/>
        </w:types>
        <w:behaviors>
          <w:behavior w:val="content"/>
        </w:behaviors>
        <w:guid w:val="{4514060B-2A25-4492-AEA6-DF6DAF0CD3F6}"/>
      </w:docPartPr>
      <w:docPartBody>
        <w:p w:rsidR="005701AE" w:rsidRDefault="003C541B" w:rsidP="003C541B">
          <w:pPr>
            <w:pStyle w:val="DE387A1415CB46C79007EAD8F832B44B"/>
          </w:pPr>
          <w:r>
            <w:rPr>
              <w:rStyle w:val="placeholder1Char"/>
              <w:rFonts w:hint="eastAsia"/>
            </w:rPr>
            <w:t>____________</w:t>
          </w:r>
        </w:p>
      </w:docPartBody>
    </w:docPart>
    <w:docPart>
      <w:docPartPr>
        <w:name w:val="9FC4C0BE62114231A9783BEDDAD0A4FC"/>
        <w:category>
          <w:name w:val="常规"/>
          <w:gallery w:val="placeholder"/>
        </w:category>
        <w:types>
          <w:type w:val="bbPlcHdr"/>
        </w:types>
        <w:behaviors>
          <w:behavior w:val="content"/>
        </w:behaviors>
        <w:guid w:val="{6EACC635-159C-4099-BE98-11B74AA229DF}"/>
      </w:docPartPr>
      <w:docPartBody>
        <w:p w:rsidR="005701AE" w:rsidRDefault="003C541B" w:rsidP="003C541B">
          <w:pPr>
            <w:pStyle w:val="9FC4C0BE62114231A9783BEDDAD0A4FC"/>
          </w:pPr>
          <w:r>
            <w:rPr>
              <w:rStyle w:val="placeholder1Char"/>
              <w:rFonts w:hint="eastAsia"/>
            </w:rPr>
            <w:t>____________</w:t>
          </w:r>
        </w:p>
      </w:docPartBody>
    </w:docPart>
    <w:docPart>
      <w:docPartPr>
        <w:name w:val="5DEDEF6FED344B37A6BA430BF602DBA2"/>
        <w:category>
          <w:name w:val="常规"/>
          <w:gallery w:val="placeholder"/>
        </w:category>
        <w:types>
          <w:type w:val="bbPlcHdr"/>
        </w:types>
        <w:behaviors>
          <w:behavior w:val="content"/>
        </w:behaviors>
        <w:guid w:val="{CD36AE1C-84EA-40B2-A2EC-28F56BCB0121}"/>
      </w:docPartPr>
      <w:docPartBody>
        <w:p w:rsidR="005701AE" w:rsidRDefault="003C541B" w:rsidP="003C541B">
          <w:pPr>
            <w:pStyle w:val="5DEDEF6FED344B37A6BA430BF602DBA2"/>
          </w:pPr>
          <w:r>
            <w:rPr>
              <w:rStyle w:val="placeholder1Char"/>
              <w:rFonts w:hint="eastAsia"/>
            </w:rPr>
            <w:t>____________</w:t>
          </w:r>
        </w:p>
      </w:docPartBody>
    </w:docPart>
    <w:docPart>
      <w:docPartPr>
        <w:name w:val="5B29867FFD9D4E408FBFACACBDA53467"/>
        <w:category>
          <w:name w:val="常规"/>
          <w:gallery w:val="placeholder"/>
        </w:category>
        <w:types>
          <w:type w:val="bbPlcHdr"/>
        </w:types>
        <w:behaviors>
          <w:behavior w:val="content"/>
        </w:behaviors>
        <w:guid w:val="{C055307B-2978-4BB6-9565-B95D856B190B}"/>
      </w:docPartPr>
      <w:docPartBody>
        <w:p w:rsidR="005701AE" w:rsidRDefault="003C541B" w:rsidP="003C541B">
          <w:pPr>
            <w:pStyle w:val="5B29867FFD9D4E408FBFACACBDA53467"/>
          </w:pPr>
          <w:r>
            <w:rPr>
              <w:rStyle w:val="placeholder1Char"/>
              <w:rFonts w:hint="eastAsia"/>
            </w:rPr>
            <w:t>____________</w:t>
          </w:r>
        </w:p>
      </w:docPartBody>
    </w:docPart>
    <w:docPart>
      <w:docPartPr>
        <w:name w:val="1666D2C4D6254233A1960E5650B310FF"/>
        <w:category>
          <w:name w:val="常规"/>
          <w:gallery w:val="placeholder"/>
        </w:category>
        <w:types>
          <w:type w:val="bbPlcHdr"/>
        </w:types>
        <w:behaviors>
          <w:behavior w:val="content"/>
        </w:behaviors>
        <w:guid w:val="{01E6E95F-3ADB-4FD8-94F6-DB4C46DCBDFD}"/>
      </w:docPartPr>
      <w:docPartBody>
        <w:p w:rsidR="005701AE" w:rsidRDefault="003C541B" w:rsidP="003C541B">
          <w:pPr>
            <w:pStyle w:val="1666D2C4D6254233A1960E5650B310FF"/>
          </w:pPr>
          <w:r>
            <w:rPr>
              <w:rStyle w:val="placeholder1Char"/>
              <w:rFonts w:hint="eastAsia"/>
            </w:rPr>
            <w:t>____________</w:t>
          </w:r>
        </w:p>
      </w:docPartBody>
    </w:docPart>
    <w:docPart>
      <w:docPartPr>
        <w:name w:val="33984101FAC145759051D2BA70DF06F5"/>
        <w:category>
          <w:name w:val="常规"/>
          <w:gallery w:val="placeholder"/>
        </w:category>
        <w:types>
          <w:type w:val="bbPlcHdr"/>
        </w:types>
        <w:behaviors>
          <w:behavior w:val="content"/>
        </w:behaviors>
        <w:guid w:val="{A2232197-8270-4CA2-84BC-108AE2C6A0C6}"/>
      </w:docPartPr>
      <w:docPartBody>
        <w:p w:rsidR="005701AE" w:rsidRDefault="003C541B" w:rsidP="003C541B">
          <w:pPr>
            <w:pStyle w:val="33984101FAC145759051D2BA70DF06F5"/>
          </w:pPr>
          <w:r>
            <w:rPr>
              <w:rStyle w:val="placeholder1Char"/>
              <w:rFonts w:hint="eastAsia"/>
            </w:rPr>
            <w:t>____________</w:t>
          </w:r>
        </w:p>
      </w:docPartBody>
    </w:docPart>
    <w:docPart>
      <w:docPartPr>
        <w:name w:val="DC294E7D301B41A08E3576EC38C8313D"/>
        <w:category>
          <w:name w:val="常规"/>
          <w:gallery w:val="placeholder"/>
        </w:category>
        <w:types>
          <w:type w:val="bbPlcHdr"/>
        </w:types>
        <w:behaviors>
          <w:behavior w:val="content"/>
        </w:behaviors>
        <w:guid w:val="{97A31E89-AE34-47B5-BB5D-048DADC00D3C}"/>
      </w:docPartPr>
      <w:docPartBody>
        <w:p w:rsidR="005701AE" w:rsidRDefault="003C541B" w:rsidP="003C541B">
          <w:pPr>
            <w:pStyle w:val="DC294E7D301B41A08E3576EC38C8313D"/>
          </w:pPr>
          <w:r>
            <w:rPr>
              <w:rStyle w:val="placeholder1Char"/>
              <w:rFonts w:hint="eastAsia"/>
            </w:rPr>
            <w:t>____________</w:t>
          </w:r>
        </w:p>
      </w:docPartBody>
    </w:docPart>
    <w:docPart>
      <w:docPartPr>
        <w:name w:val="D1D35366B75642A6B967843D134712FC"/>
        <w:category>
          <w:name w:val="常规"/>
          <w:gallery w:val="placeholder"/>
        </w:category>
        <w:types>
          <w:type w:val="bbPlcHdr"/>
        </w:types>
        <w:behaviors>
          <w:behavior w:val="content"/>
        </w:behaviors>
        <w:guid w:val="{FE00DBC8-DEC1-47AC-A4CD-363AA55C08BD}"/>
      </w:docPartPr>
      <w:docPartBody>
        <w:p w:rsidR="005701AE" w:rsidRDefault="003C541B" w:rsidP="003C541B">
          <w:pPr>
            <w:pStyle w:val="D1D35366B75642A6B967843D134712FC"/>
          </w:pPr>
          <w:r>
            <w:rPr>
              <w:rStyle w:val="placeholder1Char"/>
              <w:rFonts w:hint="eastAsia"/>
            </w:rPr>
            <w:t>____________</w:t>
          </w:r>
        </w:p>
      </w:docPartBody>
    </w:docPart>
    <w:docPart>
      <w:docPartPr>
        <w:name w:val="8A9A7430263A4B229FF43E668415D8CC"/>
        <w:category>
          <w:name w:val="常规"/>
          <w:gallery w:val="placeholder"/>
        </w:category>
        <w:types>
          <w:type w:val="bbPlcHdr"/>
        </w:types>
        <w:behaviors>
          <w:behavior w:val="content"/>
        </w:behaviors>
        <w:guid w:val="{596E5628-2405-42C6-9B6C-F76BFD883F26}"/>
      </w:docPartPr>
      <w:docPartBody>
        <w:p w:rsidR="005701AE" w:rsidRDefault="003C541B" w:rsidP="003C541B">
          <w:pPr>
            <w:pStyle w:val="8A9A7430263A4B229FF43E668415D8CC"/>
          </w:pPr>
          <w:r>
            <w:rPr>
              <w:rStyle w:val="placeholder1Char"/>
              <w:rFonts w:hint="eastAsia"/>
            </w:rPr>
            <w:t>____________</w:t>
          </w:r>
        </w:p>
      </w:docPartBody>
    </w:docPart>
    <w:docPart>
      <w:docPartPr>
        <w:name w:val="43C8E9C207424A63968DA4E5C8347D8C"/>
        <w:category>
          <w:name w:val="常规"/>
          <w:gallery w:val="placeholder"/>
        </w:category>
        <w:types>
          <w:type w:val="bbPlcHdr"/>
        </w:types>
        <w:behaviors>
          <w:behavior w:val="content"/>
        </w:behaviors>
        <w:guid w:val="{B698C082-52B9-49A2-BD25-A0C2DC2D2014}"/>
      </w:docPartPr>
      <w:docPartBody>
        <w:p w:rsidR="005701AE" w:rsidRDefault="003C541B" w:rsidP="003C541B">
          <w:pPr>
            <w:pStyle w:val="43C8E9C207424A63968DA4E5C8347D8C"/>
          </w:pPr>
          <w:r>
            <w:rPr>
              <w:rStyle w:val="placeholder1Char"/>
              <w:rFonts w:hint="eastAsia"/>
            </w:rPr>
            <w:t>____________</w:t>
          </w:r>
        </w:p>
      </w:docPartBody>
    </w:docPart>
    <w:docPart>
      <w:docPartPr>
        <w:name w:val="1D3A5796870C45EA92D32BDFFB018523"/>
        <w:category>
          <w:name w:val="常规"/>
          <w:gallery w:val="placeholder"/>
        </w:category>
        <w:types>
          <w:type w:val="bbPlcHdr"/>
        </w:types>
        <w:behaviors>
          <w:behavior w:val="content"/>
        </w:behaviors>
        <w:guid w:val="{7B12A933-A48A-4B01-BF97-A89658BDFA67}"/>
      </w:docPartPr>
      <w:docPartBody>
        <w:p w:rsidR="005701AE" w:rsidRDefault="003C541B" w:rsidP="003C541B">
          <w:pPr>
            <w:pStyle w:val="1D3A5796870C45EA92D32BDFFB018523"/>
          </w:pPr>
          <w:r>
            <w:rPr>
              <w:rStyle w:val="placeholder1Char"/>
              <w:rFonts w:hint="eastAsia"/>
            </w:rPr>
            <w:t>____________</w:t>
          </w:r>
        </w:p>
      </w:docPartBody>
    </w:docPart>
    <w:docPart>
      <w:docPartPr>
        <w:name w:val="60A14CC5EC3640F6970B70D6996F7F65"/>
        <w:category>
          <w:name w:val="常规"/>
          <w:gallery w:val="placeholder"/>
        </w:category>
        <w:types>
          <w:type w:val="bbPlcHdr"/>
        </w:types>
        <w:behaviors>
          <w:behavior w:val="content"/>
        </w:behaviors>
        <w:guid w:val="{A8E4A606-C2C0-401A-9A4A-A5C326E8D2EF}"/>
      </w:docPartPr>
      <w:docPartBody>
        <w:p w:rsidR="005701AE" w:rsidRDefault="003C541B" w:rsidP="003C541B">
          <w:pPr>
            <w:pStyle w:val="60A14CC5EC3640F6970B70D6996F7F65"/>
          </w:pPr>
          <w:r>
            <w:rPr>
              <w:rStyle w:val="placeholder1Char"/>
              <w:rFonts w:hint="eastAsia"/>
            </w:rPr>
            <w:t>____________</w:t>
          </w:r>
        </w:p>
      </w:docPartBody>
    </w:docPart>
    <w:docPart>
      <w:docPartPr>
        <w:name w:val="2F8B81DFDD694974A3C148C4701369E7"/>
        <w:category>
          <w:name w:val="常规"/>
          <w:gallery w:val="placeholder"/>
        </w:category>
        <w:types>
          <w:type w:val="bbPlcHdr"/>
        </w:types>
        <w:behaviors>
          <w:behavior w:val="content"/>
        </w:behaviors>
        <w:guid w:val="{1F96C5CE-3D5A-4886-8009-CF8EE517BF91}"/>
      </w:docPartPr>
      <w:docPartBody>
        <w:p w:rsidR="005701AE" w:rsidRDefault="003C541B" w:rsidP="003C541B">
          <w:pPr>
            <w:pStyle w:val="2F8B81DFDD694974A3C148C4701369E7"/>
          </w:pPr>
          <w:r>
            <w:rPr>
              <w:rStyle w:val="placeholder1Char"/>
              <w:rFonts w:hint="eastAsia"/>
            </w:rPr>
            <w:t>____________</w:t>
          </w:r>
        </w:p>
      </w:docPartBody>
    </w:docPart>
    <w:docPart>
      <w:docPartPr>
        <w:name w:val="7EE98356266644CD8E73A73C95AD9494"/>
        <w:category>
          <w:name w:val="常规"/>
          <w:gallery w:val="placeholder"/>
        </w:category>
        <w:types>
          <w:type w:val="bbPlcHdr"/>
        </w:types>
        <w:behaviors>
          <w:behavior w:val="content"/>
        </w:behaviors>
        <w:guid w:val="{8A20FDD2-154F-4E36-B2EB-171FCA8264CE}"/>
      </w:docPartPr>
      <w:docPartBody>
        <w:p w:rsidR="005701AE" w:rsidRDefault="003C541B" w:rsidP="003C541B">
          <w:pPr>
            <w:pStyle w:val="7EE98356266644CD8E73A73C95AD9494"/>
          </w:pPr>
          <w:r>
            <w:rPr>
              <w:rStyle w:val="placeholder1Char"/>
              <w:rFonts w:hint="eastAsia"/>
            </w:rPr>
            <w:t>____________</w:t>
          </w:r>
        </w:p>
      </w:docPartBody>
    </w:docPart>
    <w:docPart>
      <w:docPartPr>
        <w:name w:val="2674726357744FE4B85297FFF994108E"/>
        <w:category>
          <w:name w:val="常规"/>
          <w:gallery w:val="placeholder"/>
        </w:category>
        <w:types>
          <w:type w:val="bbPlcHdr"/>
        </w:types>
        <w:behaviors>
          <w:behavior w:val="content"/>
        </w:behaviors>
        <w:guid w:val="{33E10CF1-0382-4EA0-956C-5F292C959BCA}"/>
      </w:docPartPr>
      <w:docPartBody>
        <w:p w:rsidR="005701AE" w:rsidRDefault="003C541B" w:rsidP="003C541B">
          <w:pPr>
            <w:pStyle w:val="2674726357744FE4B85297FFF994108E"/>
          </w:pPr>
          <w:r>
            <w:rPr>
              <w:rStyle w:val="placeholder1Char"/>
              <w:rFonts w:hint="eastAsia"/>
            </w:rPr>
            <w:t>____________</w:t>
          </w:r>
        </w:p>
      </w:docPartBody>
    </w:docPart>
    <w:docPart>
      <w:docPartPr>
        <w:name w:val="46500EB3E69C486AA24C564F6D92D8D7"/>
        <w:category>
          <w:name w:val="常规"/>
          <w:gallery w:val="placeholder"/>
        </w:category>
        <w:types>
          <w:type w:val="bbPlcHdr"/>
        </w:types>
        <w:behaviors>
          <w:behavior w:val="content"/>
        </w:behaviors>
        <w:guid w:val="{BF927EE3-AE14-4373-8854-864352C8552C}"/>
      </w:docPartPr>
      <w:docPartBody>
        <w:p w:rsidR="005701AE" w:rsidRDefault="003C541B" w:rsidP="003C541B">
          <w:pPr>
            <w:pStyle w:val="46500EB3E69C486AA24C564F6D92D8D7"/>
          </w:pPr>
          <w:r>
            <w:rPr>
              <w:rStyle w:val="placeholder1Char"/>
              <w:rFonts w:hint="eastAsia"/>
            </w:rPr>
            <w:t>____________</w:t>
          </w:r>
        </w:p>
      </w:docPartBody>
    </w:docPart>
    <w:docPart>
      <w:docPartPr>
        <w:name w:val="427E689E2A6D43F4A42E46AA555B4AD1"/>
        <w:category>
          <w:name w:val="常规"/>
          <w:gallery w:val="placeholder"/>
        </w:category>
        <w:types>
          <w:type w:val="bbPlcHdr"/>
        </w:types>
        <w:behaviors>
          <w:behavior w:val="content"/>
        </w:behaviors>
        <w:guid w:val="{DF4BDE2E-5DDC-41C5-A056-0D9F527FB3CE}"/>
      </w:docPartPr>
      <w:docPartBody>
        <w:p w:rsidR="005701AE" w:rsidRDefault="003C541B" w:rsidP="003C541B">
          <w:pPr>
            <w:pStyle w:val="427E689E2A6D43F4A42E46AA555B4AD1"/>
          </w:pPr>
          <w:r>
            <w:rPr>
              <w:rStyle w:val="placeholder1Char"/>
              <w:rFonts w:hint="eastAsia"/>
            </w:rPr>
            <w:t>____________</w:t>
          </w:r>
        </w:p>
      </w:docPartBody>
    </w:docPart>
    <w:docPart>
      <w:docPartPr>
        <w:name w:val="2429D5EC125D4BBDA59D5A7CE7EF9B68"/>
        <w:category>
          <w:name w:val="常规"/>
          <w:gallery w:val="placeholder"/>
        </w:category>
        <w:types>
          <w:type w:val="bbPlcHdr"/>
        </w:types>
        <w:behaviors>
          <w:behavior w:val="content"/>
        </w:behaviors>
        <w:guid w:val="{CA61E7E3-8820-493A-8083-D544F1D8B983}"/>
      </w:docPartPr>
      <w:docPartBody>
        <w:p w:rsidR="005701AE" w:rsidRDefault="003C541B" w:rsidP="003C541B">
          <w:pPr>
            <w:pStyle w:val="2429D5EC125D4BBDA59D5A7CE7EF9B68"/>
          </w:pPr>
          <w:r>
            <w:rPr>
              <w:rStyle w:val="placeholder1Char"/>
              <w:rFonts w:hint="eastAsia"/>
            </w:rPr>
            <w:t>____________</w:t>
          </w:r>
        </w:p>
      </w:docPartBody>
    </w:docPart>
    <w:docPart>
      <w:docPartPr>
        <w:name w:val="9C13E4B77D894769A82054198AA27862"/>
        <w:category>
          <w:name w:val="常规"/>
          <w:gallery w:val="placeholder"/>
        </w:category>
        <w:types>
          <w:type w:val="bbPlcHdr"/>
        </w:types>
        <w:behaviors>
          <w:behavior w:val="content"/>
        </w:behaviors>
        <w:guid w:val="{1CD27B09-2F53-404D-B73E-AAF120DDBEDA}"/>
      </w:docPartPr>
      <w:docPartBody>
        <w:p w:rsidR="005701AE" w:rsidRDefault="003C541B" w:rsidP="003C541B">
          <w:pPr>
            <w:pStyle w:val="9C13E4B77D894769A82054198AA27862"/>
          </w:pPr>
          <w:r>
            <w:rPr>
              <w:rStyle w:val="placeholder1Char"/>
              <w:rFonts w:hint="eastAsia"/>
            </w:rPr>
            <w:t>____________</w:t>
          </w:r>
        </w:p>
      </w:docPartBody>
    </w:docPart>
    <w:docPart>
      <w:docPartPr>
        <w:name w:val="AF6C1A19159F45BD97D07D410BF0E24F"/>
        <w:category>
          <w:name w:val="常规"/>
          <w:gallery w:val="placeholder"/>
        </w:category>
        <w:types>
          <w:type w:val="bbPlcHdr"/>
        </w:types>
        <w:behaviors>
          <w:behavior w:val="content"/>
        </w:behaviors>
        <w:guid w:val="{F734644C-BC8C-4312-A48F-17DCD0CB77A6}"/>
      </w:docPartPr>
      <w:docPartBody>
        <w:p w:rsidR="005701AE" w:rsidRDefault="003C541B" w:rsidP="003C541B">
          <w:pPr>
            <w:pStyle w:val="AF6C1A19159F45BD97D07D410BF0E24F"/>
          </w:pPr>
          <w:r>
            <w:rPr>
              <w:rStyle w:val="placeholder1Char"/>
              <w:rFonts w:hint="eastAsia"/>
            </w:rPr>
            <w:t>____________</w:t>
          </w:r>
        </w:p>
      </w:docPartBody>
    </w:docPart>
    <w:docPart>
      <w:docPartPr>
        <w:name w:val="623FB9C0F15B42788B400ECE9DD21220"/>
        <w:category>
          <w:name w:val="常规"/>
          <w:gallery w:val="placeholder"/>
        </w:category>
        <w:types>
          <w:type w:val="bbPlcHdr"/>
        </w:types>
        <w:behaviors>
          <w:behavior w:val="content"/>
        </w:behaviors>
        <w:guid w:val="{6DD4A24E-36F9-459E-A20F-DBF0E20FA739}"/>
      </w:docPartPr>
      <w:docPartBody>
        <w:p w:rsidR="005701AE" w:rsidRDefault="003C541B" w:rsidP="003C541B">
          <w:pPr>
            <w:pStyle w:val="623FB9C0F15B42788B400ECE9DD21220"/>
          </w:pPr>
          <w:r>
            <w:rPr>
              <w:rStyle w:val="placeholder1Char"/>
              <w:rFonts w:hint="eastAsia"/>
            </w:rPr>
            <w:t>____________</w:t>
          </w:r>
        </w:p>
      </w:docPartBody>
    </w:docPart>
    <w:docPart>
      <w:docPartPr>
        <w:name w:val="D529BE1BBF6E46928A3E9DC2E96EF27E"/>
        <w:category>
          <w:name w:val="常规"/>
          <w:gallery w:val="placeholder"/>
        </w:category>
        <w:types>
          <w:type w:val="bbPlcHdr"/>
        </w:types>
        <w:behaviors>
          <w:behavior w:val="content"/>
        </w:behaviors>
        <w:guid w:val="{D8338E03-B79E-4868-8567-ACF95603EF1A}"/>
      </w:docPartPr>
      <w:docPartBody>
        <w:p w:rsidR="005701AE" w:rsidRDefault="003C541B" w:rsidP="003C541B">
          <w:pPr>
            <w:pStyle w:val="D529BE1BBF6E46928A3E9DC2E96EF27E"/>
          </w:pPr>
          <w:r>
            <w:rPr>
              <w:rStyle w:val="placeholder1Char"/>
              <w:rFonts w:hint="eastAsia"/>
            </w:rPr>
            <w:t>____________</w:t>
          </w:r>
        </w:p>
      </w:docPartBody>
    </w:docPart>
    <w:docPart>
      <w:docPartPr>
        <w:name w:val="F678840E0E9748AF8D639895368013C1"/>
        <w:category>
          <w:name w:val="常规"/>
          <w:gallery w:val="placeholder"/>
        </w:category>
        <w:types>
          <w:type w:val="bbPlcHdr"/>
        </w:types>
        <w:behaviors>
          <w:behavior w:val="content"/>
        </w:behaviors>
        <w:guid w:val="{8EA2BB00-DA1B-4313-8F45-C3FB537C5F1C}"/>
      </w:docPartPr>
      <w:docPartBody>
        <w:p w:rsidR="005701AE" w:rsidRDefault="003C541B" w:rsidP="003C541B">
          <w:pPr>
            <w:pStyle w:val="F678840E0E9748AF8D639895368013C1"/>
          </w:pPr>
          <w:r>
            <w:rPr>
              <w:rStyle w:val="placeholder1Char"/>
              <w:rFonts w:hint="eastAsia"/>
            </w:rPr>
            <w:t>____________</w:t>
          </w:r>
        </w:p>
      </w:docPartBody>
    </w:docPart>
    <w:docPart>
      <w:docPartPr>
        <w:name w:val="36ABD6F53F354B238A2E29B72F63ABE0"/>
        <w:category>
          <w:name w:val="常规"/>
          <w:gallery w:val="placeholder"/>
        </w:category>
        <w:types>
          <w:type w:val="bbPlcHdr"/>
        </w:types>
        <w:behaviors>
          <w:behavior w:val="content"/>
        </w:behaviors>
        <w:guid w:val="{1BA5FA70-FBB9-4A0A-BA72-EBE45C601DB2}"/>
      </w:docPartPr>
      <w:docPartBody>
        <w:p w:rsidR="005701AE" w:rsidRDefault="003C541B" w:rsidP="003C541B">
          <w:pPr>
            <w:pStyle w:val="36ABD6F53F354B238A2E29B72F63ABE0"/>
          </w:pPr>
          <w:r>
            <w:rPr>
              <w:rStyle w:val="placeholder1Char"/>
              <w:rFonts w:hint="eastAsia"/>
            </w:rPr>
            <w:t>____________</w:t>
          </w:r>
        </w:p>
      </w:docPartBody>
    </w:docPart>
    <w:docPart>
      <w:docPartPr>
        <w:name w:val="05B37EBA7DD44BFCA4A55585DBBA8A87"/>
        <w:category>
          <w:name w:val="常规"/>
          <w:gallery w:val="placeholder"/>
        </w:category>
        <w:types>
          <w:type w:val="bbPlcHdr"/>
        </w:types>
        <w:behaviors>
          <w:behavior w:val="content"/>
        </w:behaviors>
        <w:guid w:val="{91F1DD5F-4B22-4A43-80E0-A56F4CC2EC6B}"/>
      </w:docPartPr>
      <w:docPartBody>
        <w:p w:rsidR="005701AE" w:rsidRDefault="003C541B" w:rsidP="003C541B">
          <w:pPr>
            <w:pStyle w:val="05B37EBA7DD44BFCA4A55585DBBA8A87"/>
          </w:pPr>
          <w:r>
            <w:rPr>
              <w:rStyle w:val="placeholder1Char"/>
              <w:rFonts w:hint="eastAsia"/>
            </w:rPr>
            <w:t>____________</w:t>
          </w:r>
        </w:p>
      </w:docPartBody>
    </w:docPart>
    <w:docPart>
      <w:docPartPr>
        <w:name w:val="1E9BE3AD58704F3FAF827C92BB2D1A62"/>
        <w:category>
          <w:name w:val="常规"/>
          <w:gallery w:val="placeholder"/>
        </w:category>
        <w:types>
          <w:type w:val="bbPlcHdr"/>
        </w:types>
        <w:behaviors>
          <w:behavior w:val="content"/>
        </w:behaviors>
        <w:guid w:val="{FDC2360D-532B-45F1-AE7B-4B2954B7DDB3}"/>
      </w:docPartPr>
      <w:docPartBody>
        <w:p w:rsidR="005701AE" w:rsidRDefault="003C541B" w:rsidP="003C541B">
          <w:pPr>
            <w:pStyle w:val="1E9BE3AD58704F3FAF827C92BB2D1A62"/>
          </w:pPr>
          <w:r>
            <w:rPr>
              <w:rStyle w:val="placeholder1Char"/>
              <w:rFonts w:hint="eastAsia"/>
            </w:rPr>
            <w:t>____________</w:t>
          </w:r>
        </w:p>
      </w:docPartBody>
    </w:docPart>
    <w:docPart>
      <w:docPartPr>
        <w:name w:val="250113FCCF844EC8A05B7BC32D55A2BB"/>
        <w:category>
          <w:name w:val="常规"/>
          <w:gallery w:val="placeholder"/>
        </w:category>
        <w:types>
          <w:type w:val="bbPlcHdr"/>
        </w:types>
        <w:behaviors>
          <w:behavior w:val="content"/>
        </w:behaviors>
        <w:guid w:val="{02C4DE48-392E-45D9-A97C-E294717E7042}"/>
      </w:docPartPr>
      <w:docPartBody>
        <w:p w:rsidR="005701AE" w:rsidRDefault="003C541B" w:rsidP="003C541B">
          <w:pPr>
            <w:pStyle w:val="250113FCCF844EC8A05B7BC32D55A2BB"/>
          </w:pPr>
          <w:r>
            <w:rPr>
              <w:rStyle w:val="placeholder1Char"/>
              <w:rFonts w:hint="eastAsia"/>
            </w:rPr>
            <w:t>____________</w:t>
          </w:r>
        </w:p>
      </w:docPartBody>
    </w:docPart>
    <w:docPart>
      <w:docPartPr>
        <w:name w:val="FCF7F249D9734D608DC802921BFDCA58"/>
        <w:category>
          <w:name w:val="常规"/>
          <w:gallery w:val="placeholder"/>
        </w:category>
        <w:types>
          <w:type w:val="bbPlcHdr"/>
        </w:types>
        <w:behaviors>
          <w:behavior w:val="content"/>
        </w:behaviors>
        <w:guid w:val="{080796B4-BA11-490B-9407-E5A6A28E4622}"/>
      </w:docPartPr>
      <w:docPartBody>
        <w:p w:rsidR="005701AE" w:rsidRDefault="003C541B" w:rsidP="003C541B">
          <w:pPr>
            <w:pStyle w:val="FCF7F249D9734D608DC802921BFDCA58"/>
          </w:pPr>
          <w:r>
            <w:rPr>
              <w:rStyle w:val="placeholder1Char"/>
              <w:rFonts w:hint="eastAsia"/>
            </w:rPr>
            <w:t>____________</w:t>
          </w:r>
        </w:p>
      </w:docPartBody>
    </w:docPart>
    <w:docPart>
      <w:docPartPr>
        <w:name w:val="11BF33A756554C139519CED40E12C82B"/>
        <w:category>
          <w:name w:val="常规"/>
          <w:gallery w:val="placeholder"/>
        </w:category>
        <w:types>
          <w:type w:val="bbPlcHdr"/>
        </w:types>
        <w:behaviors>
          <w:behavior w:val="content"/>
        </w:behaviors>
        <w:guid w:val="{F7364F27-1453-4F3B-A338-C3B5D8CF087C}"/>
      </w:docPartPr>
      <w:docPartBody>
        <w:p w:rsidR="005701AE" w:rsidRDefault="003C541B" w:rsidP="003C541B">
          <w:pPr>
            <w:pStyle w:val="11BF33A756554C139519CED40E12C82B"/>
          </w:pPr>
          <w:r>
            <w:rPr>
              <w:rStyle w:val="placeholder1Char"/>
              <w:rFonts w:hint="eastAsia"/>
            </w:rPr>
            <w:t>____________</w:t>
          </w:r>
        </w:p>
      </w:docPartBody>
    </w:docPart>
    <w:docPart>
      <w:docPartPr>
        <w:name w:val="285F50857C1D461B8C953A8D8822518A"/>
        <w:category>
          <w:name w:val="常规"/>
          <w:gallery w:val="placeholder"/>
        </w:category>
        <w:types>
          <w:type w:val="bbPlcHdr"/>
        </w:types>
        <w:behaviors>
          <w:behavior w:val="content"/>
        </w:behaviors>
        <w:guid w:val="{175CA55D-5828-4250-BB5E-1FDA15A63808}"/>
      </w:docPartPr>
      <w:docPartBody>
        <w:p w:rsidR="005701AE" w:rsidRDefault="003C541B" w:rsidP="003C541B">
          <w:pPr>
            <w:pStyle w:val="285F50857C1D461B8C953A8D8822518A"/>
          </w:pPr>
          <w:r>
            <w:rPr>
              <w:rStyle w:val="placeholder1Char"/>
              <w:rFonts w:hint="eastAsia"/>
            </w:rPr>
            <w:t>____________</w:t>
          </w:r>
        </w:p>
      </w:docPartBody>
    </w:docPart>
    <w:docPart>
      <w:docPartPr>
        <w:name w:val="7A063CDA911D4CA69C8DA61971400297"/>
        <w:category>
          <w:name w:val="常规"/>
          <w:gallery w:val="placeholder"/>
        </w:category>
        <w:types>
          <w:type w:val="bbPlcHdr"/>
        </w:types>
        <w:behaviors>
          <w:behavior w:val="content"/>
        </w:behaviors>
        <w:guid w:val="{3A99BAA5-C0CE-46BC-BE6C-A49D2A0F00F4}"/>
      </w:docPartPr>
      <w:docPartBody>
        <w:p w:rsidR="005701AE" w:rsidRDefault="003C541B" w:rsidP="003C541B">
          <w:pPr>
            <w:pStyle w:val="7A063CDA911D4CA69C8DA61971400297"/>
          </w:pPr>
          <w:r>
            <w:rPr>
              <w:rStyle w:val="placeholder1Char"/>
              <w:rFonts w:hint="eastAsia"/>
            </w:rPr>
            <w:t>____________</w:t>
          </w:r>
        </w:p>
      </w:docPartBody>
    </w:docPart>
    <w:docPart>
      <w:docPartPr>
        <w:name w:val="1A0A9DC6FF084DFEB66263F2EA86036F"/>
        <w:category>
          <w:name w:val="常规"/>
          <w:gallery w:val="placeholder"/>
        </w:category>
        <w:types>
          <w:type w:val="bbPlcHdr"/>
        </w:types>
        <w:behaviors>
          <w:behavior w:val="content"/>
        </w:behaviors>
        <w:guid w:val="{51C2B03E-0289-4CBF-AFB1-F3F42D24F1F9}"/>
      </w:docPartPr>
      <w:docPartBody>
        <w:p w:rsidR="005701AE" w:rsidRDefault="003C541B" w:rsidP="003C541B">
          <w:pPr>
            <w:pStyle w:val="1A0A9DC6FF084DFEB66263F2EA86036F"/>
          </w:pPr>
          <w:r>
            <w:rPr>
              <w:rStyle w:val="placeholder1Char"/>
              <w:rFonts w:hint="eastAsia"/>
            </w:rPr>
            <w:t>____________</w:t>
          </w:r>
        </w:p>
      </w:docPartBody>
    </w:docPart>
    <w:docPart>
      <w:docPartPr>
        <w:name w:val="0668869C4A4E464AB861E6A650BC4B8A"/>
        <w:category>
          <w:name w:val="常规"/>
          <w:gallery w:val="placeholder"/>
        </w:category>
        <w:types>
          <w:type w:val="bbPlcHdr"/>
        </w:types>
        <w:behaviors>
          <w:behavior w:val="content"/>
        </w:behaviors>
        <w:guid w:val="{E896663F-CAEF-41BB-ADB2-9F892A6FFE58}"/>
      </w:docPartPr>
      <w:docPartBody>
        <w:p w:rsidR="005701AE" w:rsidRDefault="003C541B" w:rsidP="003C541B">
          <w:pPr>
            <w:pStyle w:val="0668869C4A4E464AB861E6A650BC4B8A"/>
          </w:pPr>
          <w:r>
            <w:rPr>
              <w:rStyle w:val="placeholder1Char"/>
              <w:rFonts w:hint="eastAsia"/>
            </w:rPr>
            <w:t>____________</w:t>
          </w:r>
        </w:p>
      </w:docPartBody>
    </w:docPart>
    <w:docPart>
      <w:docPartPr>
        <w:name w:val="A8376EB4B58D4C73BC9B7E2EC20F70E0"/>
        <w:category>
          <w:name w:val="常规"/>
          <w:gallery w:val="placeholder"/>
        </w:category>
        <w:types>
          <w:type w:val="bbPlcHdr"/>
        </w:types>
        <w:behaviors>
          <w:behavior w:val="content"/>
        </w:behaviors>
        <w:guid w:val="{628ECD27-7CC9-4777-8CB8-227AFC348FDB}"/>
      </w:docPartPr>
      <w:docPartBody>
        <w:p w:rsidR="005701AE" w:rsidRDefault="003C541B" w:rsidP="003C541B">
          <w:pPr>
            <w:pStyle w:val="A8376EB4B58D4C73BC9B7E2EC20F70E0"/>
          </w:pPr>
          <w:r>
            <w:rPr>
              <w:rStyle w:val="placeholder1Char"/>
              <w:rFonts w:hint="eastAsia"/>
            </w:rPr>
            <w:t>____________</w:t>
          </w:r>
        </w:p>
      </w:docPartBody>
    </w:docPart>
    <w:docPart>
      <w:docPartPr>
        <w:name w:val="7871E9AA73AA400796BA0C44DF3678D9"/>
        <w:category>
          <w:name w:val="常规"/>
          <w:gallery w:val="placeholder"/>
        </w:category>
        <w:types>
          <w:type w:val="bbPlcHdr"/>
        </w:types>
        <w:behaviors>
          <w:behavior w:val="content"/>
        </w:behaviors>
        <w:guid w:val="{595533EF-7430-43B9-A5E4-9AAE66EDF463}"/>
      </w:docPartPr>
      <w:docPartBody>
        <w:p w:rsidR="005701AE" w:rsidRDefault="003C541B" w:rsidP="003C541B">
          <w:pPr>
            <w:pStyle w:val="7871E9AA73AA400796BA0C44DF3678D9"/>
          </w:pPr>
          <w:r>
            <w:rPr>
              <w:rStyle w:val="placeholder1Char"/>
              <w:rFonts w:hint="eastAsia"/>
            </w:rPr>
            <w:t>____________</w:t>
          </w:r>
        </w:p>
      </w:docPartBody>
    </w:docPart>
    <w:docPart>
      <w:docPartPr>
        <w:name w:val="C6E0D6EDC3EF4A2293E7B910D1E668FA"/>
        <w:category>
          <w:name w:val="常规"/>
          <w:gallery w:val="placeholder"/>
        </w:category>
        <w:types>
          <w:type w:val="bbPlcHdr"/>
        </w:types>
        <w:behaviors>
          <w:behavior w:val="content"/>
        </w:behaviors>
        <w:guid w:val="{415283A5-6ECC-4577-9548-A9DBEF77EB58}"/>
      </w:docPartPr>
      <w:docPartBody>
        <w:p w:rsidR="005701AE" w:rsidRDefault="003C541B" w:rsidP="003C541B">
          <w:pPr>
            <w:pStyle w:val="C6E0D6EDC3EF4A2293E7B910D1E668FA"/>
          </w:pPr>
          <w:r>
            <w:rPr>
              <w:rStyle w:val="placeholder1Char"/>
              <w:rFonts w:hint="eastAsia"/>
            </w:rPr>
            <w:t>____________</w:t>
          </w:r>
        </w:p>
      </w:docPartBody>
    </w:docPart>
    <w:docPart>
      <w:docPartPr>
        <w:name w:val="321DFBCDBBCE438CA762263D4FF99A93"/>
        <w:category>
          <w:name w:val="常规"/>
          <w:gallery w:val="placeholder"/>
        </w:category>
        <w:types>
          <w:type w:val="bbPlcHdr"/>
        </w:types>
        <w:behaviors>
          <w:behavior w:val="content"/>
        </w:behaviors>
        <w:guid w:val="{FFF5ABDB-513A-4320-A25E-09B780E39F05}"/>
      </w:docPartPr>
      <w:docPartBody>
        <w:p w:rsidR="005701AE" w:rsidRDefault="003C541B" w:rsidP="003C541B">
          <w:pPr>
            <w:pStyle w:val="321DFBCDBBCE438CA762263D4FF99A93"/>
          </w:pPr>
          <w:r>
            <w:rPr>
              <w:rStyle w:val="placeholder1Char"/>
              <w:rFonts w:hint="eastAsia"/>
            </w:rPr>
            <w:t>____________</w:t>
          </w:r>
        </w:p>
      </w:docPartBody>
    </w:docPart>
    <w:docPart>
      <w:docPartPr>
        <w:name w:val="9A804F93483544DB83CE165D49DC98CA"/>
        <w:category>
          <w:name w:val="常规"/>
          <w:gallery w:val="placeholder"/>
        </w:category>
        <w:types>
          <w:type w:val="bbPlcHdr"/>
        </w:types>
        <w:behaviors>
          <w:behavior w:val="content"/>
        </w:behaviors>
        <w:guid w:val="{2E71B4F3-65D8-4ED3-A59F-8B5B93704D49}"/>
      </w:docPartPr>
      <w:docPartBody>
        <w:p w:rsidR="005701AE" w:rsidRDefault="003C541B" w:rsidP="003C541B">
          <w:pPr>
            <w:pStyle w:val="9A804F93483544DB83CE165D49DC98CA"/>
          </w:pPr>
          <w:r>
            <w:rPr>
              <w:rStyle w:val="placeholder1Char"/>
              <w:rFonts w:hint="eastAsia"/>
            </w:rPr>
            <w:t>____________</w:t>
          </w:r>
        </w:p>
      </w:docPartBody>
    </w:docPart>
    <w:docPart>
      <w:docPartPr>
        <w:name w:val="ED6615F245904CA980659E3FA938D94D"/>
        <w:category>
          <w:name w:val="常规"/>
          <w:gallery w:val="placeholder"/>
        </w:category>
        <w:types>
          <w:type w:val="bbPlcHdr"/>
        </w:types>
        <w:behaviors>
          <w:behavior w:val="content"/>
        </w:behaviors>
        <w:guid w:val="{E73E95F6-4B70-4B88-9DC0-85835A3CF84E}"/>
      </w:docPartPr>
      <w:docPartBody>
        <w:p w:rsidR="005701AE" w:rsidRDefault="003C541B" w:rsidP="003C541B">
          <w:pPr>
            <w:pStyle w:val="ED6615F245904CA980659E3FA938D94D"/>
          </w:pPr>
          <w:r>
            <w:rPr>
              <w:rStyle w:val="placeholder1Char"/>
              <w:rFonts w:hint="eastAsia"/>
            </w:rPr>
            <w:t>____________</w:t>
          </w:r>
        </w:p>
      </w:docPartBody>
    </w:docPart>
    <w:docPart>
      <w:docPartPr>
        <w:name w:val="B01DF5FE5FB340DD9ADC047C3DC0D0B2"/>
        <w:category>
          <w:name w:val="常规"/>
          <w:gallery w:val="placeholder"/>
        </w:category>
        <w:types>
          <w:type w:val="bbPlcHdr"/>
        </w:types>
        <w:behaviors>
          <w:behavior w:val="content"/>
        </w:behaviors>
        <w:guid w:val="{7003CB1A-9BBC-4D17-8A26-77DE6ECABE53}"/>
      </w:docPartPr>
      <w:docPartBody>
        <w:p w:rsidR="005701AE" w:rsidRDefault="003C541B" w:rsidP="003C541B">
          <w:pPr>
            <w:pStyle w:val="B01DF5FE5FB340DD9ADC047C3DC0D0B2"/>
          </w:pPr>
          <w:r>
            <w:rPr>
              <w:rStyle w:val="placeholder1Char"/>
              <w:rFonts w:hint="eastAsia"/>
            </w:rPr>
            <w:t>____________</w:t>
          </w:r>
        </w:p>
      </w:docPartBody>
    </w:docPart>
    <w:docPart>
      <w:docPartPr>
        <w:name w:val="A5B2D69B7A04410A9485DA51F07D9B5E"/>
        <w:category>
          <w:name w:val="常规"/>
          <w:gallery w:val="placeholder"/>
        </w:category>
        <w:types>
          <w:type w:val="bbPlcHdr"/>
        </w:types>
        <w:behaviors>
          <w:behavior w:val="content"/>
        </w:behaviors>
        <w:guid w:val="{39514885-5F77-4E68-A9CE-B1EE0FA06D50}"/>
      </w:docPartPr>
      <w:docPartBody>
        <w:p w:rsidR="005701AE" w:rsidRDefault="003C541B" w:rsidP="003C541B">
          <w:pPr>
            <w:pStyle w:val="A5B2D69B7A04410A9485DA51F07D9B5E"/>
          </w:pPr>
          <w:r>
            <w:rPr>
              <w:rStyle w:val="placeholder1Char"/>
              <w:rFonts w:hint="eastAsia"/>
            </w:rPr>
            <w:t>____________</w:t>
          </w:r>
        </w:p>
      </w:docPartBody>
    </w:docPart>
    <w:docPart>
      <w:docPartPr>
        <w:name w:val="71BC76E29D8D4B71B2791C0AF47E286B"/>
        <w:category>
          <w:name w:val="常规"/>
          <w:gallery w:val="placeholder"/>
        </w:category>
        <w:types>
          <w:type w:val="bbPlcHdr"/>
        </w:types>
        <w:behaviors>
          <w:behavior w:val="content"/>
        </w:behaviors>
        <w:guid w:val="{1DAFF70D-0BCC-4B01-B6D3-15C8A0DF081D}"/>
      </w:docPartPr>
      <w:docPartBody>
        <w:p w:rsidR="005701AE" w:rsidRDefault="003C541B" w:rsidP="003C541B">
          <w:pPr>
            <w:pStyle w:val="71BC76E29D8D4B71B2791C0AF47E286B"/>
          </w:pPr>
          <w:r>
            <w:rPr>
              <w:rStyle w:val="placeholder1Char"/>
              <w:rFonts w:hint="eastAsia"/>
            </w:rPr>
            <w:t>____________</w:t>
          </w:r>
        </w:p>
      </w:docPartBody>
    </w:docPart>
    <w:docPart>
      <w:docPartPr>
        <w:name w:val="2C9ED9D7A52F41ED8682EB970BE0DCE0"/>
        <w:category>
          <w:name w:val="常规"/>
          <w:gallery w:val="placeholder"/>
        </w:category>
        <w:types>
          <w:type w:val="bbPlcHdr"/>
        </w:types>
        <w:behaviors>
          <w:behavior w:val="content"/>
        </w:behaviors>
        <w:guid w:val="{475651F4-2C20-4828-B219-E8C9874F2528}"/>
      </w:docPartPr>
      <w:docPartBody>
        <w:p w:rsidR="005701AE" w:rsidRDefault="003C541B" w:rsidP="003C541B">
          <w:pPr>
            <w:pStyle w:val="2C9ED9D7A52F41ED8682EB970BE0DCE0"/>
          </w:pPr>
          <w:r>
            <w:rPr>
              <w:rStyle w:val="placeholder1Char"/>
              <w:rFonts w:hint="eastAsia"/>
            </w:rPr>
            <w:t>____________</w:t>
          </w:r>
        </w:p>
      </w:docPartBody>
    </w:docPart>
    <w:docPart>
      <w:docPartPr>
        <w:name w:val="9730D8CAC3D94C2EBB22CD4A8153B677"/>
        <w:category>
          <w:name w:val="常规"/>
          <w:gallery w:val="placeholder"/>
        </w:category>
        <w:types>
          <w:type w:val="bbPlcHdr"/>
        </w:types>
        <w:behaviors>
          <w:behavior w:val="content"/>
        </w:behaviors>
        <w:guid w:val="{1AAA71C4-80E7-423D-A514-4F6CA90729FD}"/>
      </w:docPartPr>
      <w:docPartBody>
        <w:p w:rsidR="005701AE" w:rsidRDefault="003C541B" w:rsidP="003C541B">
          <w:pPr>
            <w:pStyle w:val="9730D8CAC3D94C2EBB22CD4A8153B677"/>
          </w:pPr>
          <w:r>
            <w:rPr>
              <w:rStyle w:val="placeholder1Char"/>
              <w:rFonts w:hint="eastAsia"/>
            </w:rPr>
            <w:t>____________</w:t>
          </w:r>
        </w:p>
      </w:docPartBody>
    </w:docPart>
    <w:docPart>
      <w:docPartPr>
        <w:name w:val="E5E57CF22CE44A418787C2CD252A80F6"/>
        <w:category>
          <w:name w:val="常规"/>
          <w:gallery w:val="placeholder"/>
        </w:category>
        <w:types>
          <w:type w:val="bbPlcHdr"/>
        </w:types>
        <w:behaviors>
          <w:behavior w:val="content"/>
        </w:behaviors>
        <w:guid w:val="{2FBE5179-7895-491D-8665-4A1188421381}"/>
      </w:docPartPr>
      <w:docPartBody>
        <w:p w:rsidR="005701AE" w:rsidRDefault="003C541B" w:rsidP="003C541B">
          <w:pPr>
            <w:pStyle w:val="E5E57CF22CE44A418787C2CD252A80F6"/>
          </w:pPr>
          <w:r>
            <w:rPr>
              <w:rStyle w:val="placeholder1Char"/>
              <w:rFonts w:hint="eastAsia"/>
            </w:rPr>
            <w:t>____________</w:t>
          </w:r>
        </w:p>
      </w:docPartBody>
    </w:docPart>
    <w:docPart>
      <w:docPartPr>
        <w:name w:val="880CF400312C4E35BE5F4D67A86CCFB9"/>
        <w:category>
          <w:name w:val="常规"/>
          <w:gallery w:val="placeholder"/>
        </w:category>
        <w:types>
          <w:type w:val="bbPlcHdr"/>
        </w:types>
        <w:behaviors>
          <w:behavior w:val="content"/>
        </w:behaviors>
        <w:guid w:val="{25C41CAB-EE51-4264-AF8A-DC8307A7FB44}"/>
      </w:docPartPr>
      <w:docPartBody>
        <w:p w:rsidR="005701AE" w:rsidRDefault="003C541B" w:rsidP="003C541B">
          <w:pPr>
            <w:pStyle w:val="880CF400312C4E35BE5F4D67A86CCFB9"/>
          </w:pPr>
          <w:r>
            <w:rPr>
              <w:rStyle w:val="placeholder1Char"/>
              <w:rFonts w:hint="eastAsia"/>
            </w:rPr>
            <w:t>____________</w:t>
          </w:r>
        </w:p>
      </w:docPartBody>
    </w:docPart>
    <w:docPart>
      <w:docPartPr>
        <w:name w:val="AD292407CA474431B53C7AB103B92120"/>
        <w:category>
          <w:name w:val="常规"/>
          <w:gallery w:val="placeholder"/>
        </w:category>
        <w:types>
          <w:type w:val="bbPlcHdr"/>
        </w:types>
        <w:behaviors>
          <w:behavior w:val="content"/>
        </w:behaviors>
        <w:guid w:val="{A3BB722A-E1FA-4B00-8B09-3B506BAD7482}"/>
      </w:docPartPr>
      <w:docPartBody>
        <w:p w:rsidR="005701AE" w:rsidRDefault="003C541B" w:rsidP="003C541B">
          <w:pPr>
            <w:pStyle w:val="AD292407CA474431B53C7AB103B92120"/>
          </w:pPr>
          <w:r>
            <w:rPr>
              <w:rStyle w:val="placeholder1Char"/>
              <w:rFonts w:hint="eastAsia"/>
            </w:rPr>
            <w:t>____________</w:t>
          </w:r>
        </w:p>
      </w:docPartBody>
    </w:docPart>
    <w:docPart>
      <w:docPartPr>
        <w:name w:val="42F2DFA9EB0440308AC1B30C31079657"/>
        <w:category>
          <w:name w:val="常规"/>
          <w:gallery w:val="placeholder"/>
        </w:category>
        <w:types>
          <w:type w:val="bbPlcHdr"/>
        </w:types>
        <w:behaviors>
          <w:behavior w:val="content"/>
        </w:behaviors>
        <w:guid w:val="{E2B253D6-F3C4-453E-98B8-1477F026DE6C}"/>
      </w:docPartPr>
      <w:docPartBody>
        <w:p w:rsidR="005701AE" w:rsidRDefault="003C541B" w:rsidP="003C541B">
          <w:pPr>
            <w:pStyle w:val="42F2DFA9EB0440308AC1B30C31079657"/>
          </w:pPr>
          <w:r>
            <w:rPr>
              <w:rStyle w:val="placeholder1Char"/>
              <w:rFonts w:hint="eastAsia"/>
            </w:rPr>
            <w:t>____________</w:t>
          </w:r>
        </w:p>
      </w:docPartBody>
    </w:docPart>
    <w:docPart>
      <w:docPartPr>
        <w:name w:val="A8CD6EC39AA24524BBC9E090B1FD8A95"/>
        <w:category>
          <w:name w:val="常规"/>
          <w:gallery w:val="placeholder"/>
        </w:category>
        <w:types>
          <w:type w:val="bbPlcHdr"/>
        </w:types>
        <w:behaviors>
          <w:behavior w:val="content"/>
        </w:behaviors>
        <w:guid w:val="{DFA880C4-F065-49F2-9B6A-286367F66D62}"/>
      </w:docPartPr>
      <w:docPartBody>
        <w:p w:rsidR="005701AE" w:rsidRDefault="003C541B" w:rsidP="003C541B">
          <w:pPr>
            <w:pStyle w:val="A8CD6EC39AA24524BBC9E090B1FD8A95"/>
          </w:pPr>
          <w:r>
            <w:rPr>
              <w:rStyle w:val="placeholder1Char"/>
              <w:rFonts w:hint="eastAsia"/>
            </w:rPr>
            <w:t>____________</w:t>
          </w:r>
        </w:p>
      </w:docPartBody>
    </w:docPart>
    <w:docPart>
      <w:docPartPr>
        <w:name w:val="D6E8E7F94A9844FA85E8D9550D835164"/>
        <w:category>
          <w:name w:val="常规"/>
          <w:gallery w:val="placeholder"/>
        </w:category>
        <w:types>
          <w:type w:val="bbPlcHdr"/>
        </w:types>
        <w:behaviors>
          <w:behavior w:val="content"/>
        </w:behaviors>
        <w:guid w:val="{F9E5E0F8-5295-4E53-BD9A-1942302BAEFF}"/>
      </w:docPartPr>
      <w:docPartBody>
        <w:p w:rsidR="005701AE" w:rsidRDefault="003C541B" w:rsidP="003C541B">
          <w:pPr>
            <w:pStyle w:val="D6E8E7F94A9844FA85E8D9550D835164"/>
          </w:pPr>
          <w:r>
            <w:rPr>
              <w:rStyle w:val="placeholder1Char"/>
              <w:rFonts w:hint="eastAsia"/>
            </w:rPr>
            <w:t>____________</w:t>
          </w:r>
        </w:p>
      </w:docPartBody>
    </w:docPart>
    <w:docPart>
      <w:docPartPr>
        <w:name w:val="45B032F0F9A846B2A1EB237DA000C8FD"/>
        <w:category>
          <w:name w:val="常规"/>
          <w:gallery w:val="placeholder"/>
        </w:category>
        <w:types>
          <w:type w:val="bbPlcHdr"/>
        </w:types>
        <w:behaviors>
          <w:behavior w:val="content"/>
        </w:behaviors>
        <w:guid w:val="{A09BE811-3FB5-4CC7-8B43-4C5A264C5289}"/>
      </w:docPartPr>
      <w:docPartBody>
        <w:p w:rsidR="005701AE" w:rsidRDefault="003C541B" w:rsidP="003C541B">
          <w:pPr>
            <w:pStyle w:val="45B032F0F9A846B2A1EB237DA000C8FD"/>
          </w:pPr>
          <w:r>
            <w:rPr>
              <w:rStyle w:val="placeholder1Char"/>
              <w:rFonts w:hint="eastAsia"/>
            </w:rPr>
            <w:t>____________</w:t>
          </w:r>
        </w:p>
      </w:docPartBody>
    </w:docPart>
    <w:docPart>
      <w:docPartPr>
        <w:name w:val="6BC98ADF0CB6415F930F135D6CBA57B2"/>
        <w:category>
          <w:name w:val="常规"/>
          <w:gallery w:val="placeholder"/>
        </w:category>
        <w:types>
          <w:type w:val="bbPlcHdr"/>
        </w:types>
        <w:behaviors>
          <w:behavior w:val="content"/>
        </w:behaviors>
        <w:guid w:val="{AE35546D-72CE-413D-82B6-5CCE898E7D72}"/>
      </w:docPartPr>
      <w:docPartBody>
        <w:p w:rsidR="005701AE" w:rsidRDefault="003C541B" w:rsidP="003C541B">
          <w:pPr>
            <w:pStyle w:val="6BC98ADF0CB6415F930F135D6CBA57B2"/>
          </w:pPr>
          <w:r>
            <w:rPr>
              <w:rStyle w:val="placeholder1Char"/>
              <w:rFonts w:hint="eastAsia"/>
            </w:rPr>
            <w:t>____________</w:t>
          </w:r>
        </w:p>
      </w:docPartBody>
    </w:docPart>
    <w:docPart>
      <w:docPartPr>
        <w:name w:val="8E596C4E756245D384645843306D4CF1"/>
        <w:category>
          <w:name w:val="常规"/>
          <w:gallery w:val="placeholder"/>
        </w:category>
        <w:types>
          <w:type w:val="bbPlcHdr"/>
        </w:types>
        <w:behaviors>
          <w:behavior w:val="content"/>
        </w:behaviors>
        <w:guid w:val="{4613DC65-7504-49E8-A78A-4F7F20C5B28F}"/>
      </w:docPartPr>
      <w:docPartBody>
        <w:p w:rsidR="005701AE" w:rsidRDefault="003C541B" w:rsidP="003C541B">
          <w:pPr>
            <w:pStyle w:val="8E596C4E756245D384645843306D4CF1"/>
          </w:pPr>
          <w:r>
            <w:rPr>
              <w:rStyle w:val="placeholder1Char"/>
              <w:rFonts w:hint="eastAsia"/>
            </w:rPr>
            <w:t>____________</w:t>
          </w:r>
        </w:p>
      </w:docPartBody>
    </w:docPart>
    <w:docPart>
      <w:docPartPr>
        <w:name w:val="099EF1FEBB3B47C58C6251FA4E525F62"/>
        <w:category>
          <w:name w:val="常规"/>
          <w:gallery w:val="placeholder"/>
        </w:category>
        <w:types>
          <w:type w:val="bbPlcHdr"/>
        </w:types>
        <w:behaviors>
          <w:behavior w:val="content"/>
        </w:behaviors>
        <w:guid w:val="{CE2525E8-336A-446F-8D05-CC57195BDBE1}"/>
      </w:docPartPr>
      <w:docPartBody>
        <w:p w:rsidR="005701AE" w:rsidRDefault="003C541B" w:rsidP="003C541B">
          <w:pPr>
            <w:pStyle w:val="099EF1FEBB3B47C58C6251FA4E525F62"/>
          </w:pPr>
          <w:r>
            <w:rPr>
              <w:rStyle w:val="placeholder1Char"/>
              <w:rFonts w:hint="eastAsia"/>
            </w:rPr>
            <w:t>____________</w:t>
          </w:r>
        </w:p>
      </w:docPartBody>
    </w:docPart>
    <w:docPart>
      <w:docPartPr>
        <w:name w:val="29CCDC325AB04CF4BEC9464D53F5D34D"/>
        <w:category>
          <w:name w:val="常规"/>
          <w:gallery w:val="placeholder"/>
        </w:category>
        <w:types>
          <w:type w:val="bbPlcHdr"/>
        </w:types>
        <w:behaviors>
          <w:behavior w:val="content"/>
        </w:behaviors>
        <w:guid w:val="{1DF099D2-B677-4B6D-AEE3-58F67F6DDFD1}"/>
      </w:docPartPr>
      <w:docPartBody>
        <w:p w:rsidR="005701AE" w:rsidRDefault="003C541B" w:rsidP="003C541B">
          <w:pPr>
            <w:pStyle w:val="29CCDC325AB04CF4BEC9464D53F5D34D"/>
          </w:pPr>
          <w:r>
            <w:rPr>
              <w:rStyle w:val="placeholder1Char"/>
              <w:rFonts w:hint="eastAsia"/>
            </w:rPr>
            <w:t>____________</w:t>
          </w:r>
        </w:p>
      </w:docPartBody>
    </w:docPart>
    <w:docPart>
      <w:docPartPr>
        <w:name w:val="4464E50230E34D6AA8D37E1D7CAAB699"/>
        <w:category>
          <w:name w:val="常规"/>
          <w:gallery w:val="placeholder"/>
        </w:category>
        <w:types>
          <w:type w:val="bbPlcHdr"/>
        </w:types>
        <w:behaviors>
          <w:behavior w:val="content"/>
        </w:behaviors>
        <w:guid w:val="{D69F8A11-8658-4A90-9D4F-1586FEA48B6C}"/>
      </w:docPartPr>
      <w:docPartBody>
        <w:p w:rsidR="005701AE" w:rsidRDefault="003C541B" w:rsidP="003C541B">
          <w:pPr>
            <w:pStyle w:val="4464E50230E34D6AA8D37E1D7CAAB699"/>
          </w:pPr>
          <w:r>
            <w:rPr>
              <w:rStyle w:val="placeholder1Char"/>
              <w:rFonts w:hint="eastAsia"/>
            </w:rPr>
            <w:t>____________</w:t>
          </w:r>
        </w:p>
      </w:docPartBody>
    </w:docPart>
    <w:docPart>
      <w:docPartPr>
        <w:name w:val="06D92866969249C38CA11D1D89429AFF"/>
        <w:category>
          <w:name w:val="常规"/>
          <w:gallery w:val="placeholder"/>
        </w:category>
        <w:types>
          <w:type w:val="bbPlcHdr"/>
        </w:types>
        <w:behaviors>
          <w:behavior w:val="content"/>
        </w:behaviors>
        <w:guid w:val="{03A8FB22-E134-4EEF-86C7-7A11672F37C1}"/>
      </w:docPartPr>
      <w:docPartBody>
        <w:p w:rsidR="005701AE" w:rsidRDefault="003C541B" w:rsidP="003C541B">
          <w:pPr>
            <w:pStyle w:val="06D92866969249C38CA11D1D89429AFF"/>
          </w:pPr>
          <w:r>
            <w:rPr>
              <w:rStyle w:val="placeholder1Char"/>
              <w:rFonts w:hint="eastAsia"/>
            </w:rPr>
            <w:t>____________</w:t>
          </w:r>
        </w:p>
      </w:docPartBody>
    </w:docPart>
    <w:docPart>
      <w:docPartPr>
        <w:name w:val="DD7E7C2E1BFD41A9A8EA85E36DBE40BB"/>
        <w:category>
          <w:name w:val="常规"/>
          <w:gallery w:val="placeholder"/>
        </w:category>
        <w:types>
          <w:type w:val="bbPlcHdr"/>
        </w:types>
        <w:behaviors>
          <w:behavior w:val="content"/>
        </w:behaviors>
        <w:guid w:val="{8EB14AC4-07FE-439B-8B2C-1812C229AB97}"/>
      </w:docPartPr>
      <w:docPartBody>
        <w:p w:rsidR="005701AE" w:rsidRDefault="003C541B" w:rsidP="003C541B">
          <w:pPr>
            <w:pStyle w:val="DD7E7C2E1BFD41A9A8EA85E36DBE40BB"/>
          </w:pPr>
          <w:r>
            <w:rPr>
              <w:rStyle w:val="placeholder1Char"/>
              <w:rFonts w:hint="eastAsia"/>
            </w:rPr>
            <w:t>____________</w:t>
          </w:r>
        </w:p>
      </w:docPartBody>
    </w:docPart>
    <w:docPart>
      <w:docPartPr>
        <w:name w:val="DDE27BBF71F74527A1A9A179D3C06837"/>
        <w:category>
          <w:name w:val="常规"/>
          <w:gallery w:val="placeholder"/>
        </w:category>
        <w:types>
          <w:type w:val="bbPlcHdr"/>
        </w:types>
        <w:behaviors>
          <w:behavior w:val="content"/>
        </w:behaviors>
        <w:guid w:val="{5B2C6284-19D2-4954-B190-6343A9E0BECB}"/>
      </w:docPartPr>
      <w:docPartBody>
        <w:p w:rsidR="005701AE" w:rsidRDefault="003C541B" w:rsidP="003C541B">
          <w:pPr>
            <w:pStyle w:val="DDE27BBF71F74527A1A9A179D3C06837"/>
          </w:pPr>
          <w:r>
            <w:rPr>
              <w:rStyle w:val="placeholder1Char"/>
              <w:rFonts w:hint="eastAsia"/>
            </w:rPr>
            <w:t>____________</w:t>
          </w:r>
        </w:p>
      </w:docPartBody>
    </w:docPart>
    <w:docPart>
      <w:docPartPr>
        <w:name w:val="EF19D323B97F430DB57FB2391960E566"/>
        <w:category>
          <w:name w:val="常规"/>
          <w:gallery w:val="placeholder"/>
        </w:category>
        <w:types>
          <w:type w:val="bbPlcHdr"/>
        </w:types>
        <w:behaviors>
          <w:behavior w:val="content"/>
        </w:behaviors>
        <w:guid w:val="{B785E916-72BE-4E3D-AECA-A89441A8C25A}"/>
      </w:docPartPr>
      <w:docPartBody>
        <w:p w:rsidR="005701AE" w:rsidRDefault="003C541B" w:rsidP="003C541B">
          <w:pPr>
            <w:pStyle w:val="EF19D323B97F430DB57FB2391960E566"/>
          </w:pPr>
          <w:r>
            <w:rPr>
              <w:rStyle w:val="placeholder1Char"/>
              <w:rFonts w:hint="eastAsia"/>
            </w:rPr>
            <w:t>____________</w:t>
          </w:r>
        </w:p>
      </w:docPartBody>
    </w:docPart>
    <w:docPart>
      <w:docPartPr>
        <w:name w:val="151B064A4AFB4107B381A86E4D09C80F"/>
        <w:category>
          <w:name w:val="常规"/>
          <w:gallery w:val="placeholder"/>
        </w:category>
        <w:types>
          <w:type w:val="bbPlcHdr"/>
        </w:types>
        <w:behaviors>
          <w:behavior w:val="content"/>
        </w:behaviors>
        <w:guid w:val="{CEE626A9-1E5C-4D0D-9517-EA159E632F5D}"/>
      </w:docPartPr>
      <w:docPartBody>
        <w:p w:rsidR="005701AE" w:rsidRDefault="003C541B" w:rsidP="003C541B">
          <w:pPr>
            <w:pStyle w:val="151B064A4AFB4107B381A86E4D09C80F"/>
          </w:pPr>
          <w:r>
            <w:rPr>
              <w:rStyle w:val="placeholder1Char"/>
              <w:rFonts w:hint="eastAsia"/>
            </w:rPr>
            <w:t>____________</w:t>
          </w:r>
        </w:p>
      </w:docPartBody>
    </w:docPart>
    <w:docPart>
      <w:docPartPr>
        <w:name w:val="F3DBA090D38F4187B6FFCAF306B690B7"/>
        <w:category>
          <w:name w:val="常规"/>
          <w:gallery w:val="placeholder"/>
        </w:category>
        <w:types>
          <w:type w:val="bbPlcHdr"/>
        </w:types>
        <w:behaviors>
          <w:behavior w:val="content"/>
        </w:behaviors>
        <w:guid w:val="{A5AA7E6D-13D0-4B96-90FF-8D3920FDA296}"/>
      </w:docPartPr>
      <w:docPartBody>
        <w:p w:rsidR="005701AE" w:rsidRDefault="003C541B" w:rsidP="003C541B">
          <w:pPr>
            <w:pStyle w:val="F3DBA090D38F4187B6FFCAF306B690B7"/>
          </w:pPr>
          <w:r>
            <w:rPr>
              <w:rStyle w:val="placeholder1Char"/>
              <w:rFonts w:hint="eastAsia"/>
            </w:rPr>
            <w:t>____________</w:t>
          </w:r>
        </w:p>
      </w:docPartBody>
    </w:docPart>
    <w:docPart>
      <w:docPartPr>
        <w:name w:val="4BEBB64F972947DBAA065E7C35962868"/>
        <w:category>
          <w:name w:val="常规"/>
          <w:gallery w:val="placeholder"/>
        </w:category>
        <w:types>
          <w:type w:val="bbPlcHdr"/>
        </w:types>
        <w:behaviors>
          <w:behavior w:val="content"/>
        </w:behaviors>
        <w:guid w:val="{A2CE607D-3887-468B-AF88-5E66E6638E0E}"/>
      </w:docPartPr>
      <w:docPartBody>
        <w:p w:rsidR="005701AE" w:rsidRDefault="003C541B" w:rsidP="003C541B">
          <w:pPr>
            <w:pStyle w:val="4BEBB64F972947DBAA065E7C35962868"/>
          </w:pPr>
          <w:r>
            <w:rPr>
              <w:rStyle w:val="placeholder1Char"/>
              <w:rFonts w:hint="eastAsia"/>
            </w:rPr>
            <w:t>____________</w:t>
          </w:r>
        </w:p>
      </w:docPartBody>
    </w:docPart>
    <w:docPart>
      <w:docPartPr>
        <w:name w:val="172E43BC1D714394A852A5BBA799E935"/>
        <w:category>
          <w:name w:val="常规"/>
          <w:gallery w:val="placeholder"/>
        </w:category>
        <w:types>
          <w:type w:val="bbPlcHdr"/>
        </w:types>
        <w:behaviors>
          <w:behavior w:val="content"/>
        </w:behaviors>
        <w:guid w:val="{E3D9773C-6C87-431C-B355-118D5D9A651F}"/>
      </w:docPartPr>
      <w:docPartBody>
        <w:p w:rsidR="005701AE" w:rsidRDefault="003C541B" w:rsidP="003C541B">
          <w:pPr>
            <w:pStyle w:val="172E43BC1D714394A852A5BBA799E935"/>
          </w:pPr>
          <w:r>
            <w:rPr>
              <w:rStyle w:val="placeholder1Char"/>
              <w:rFonts w:hint="eastAsia"/>
            </w:rPr>
            <w:t>____________</w:t>
          </w:r>
        </w:p>
      </w:docPartBody>
    </w:docPart>
    <w:docPart>
      <w:docPartPr>
        <w:name w:val="80CFA75624784318BA5BB9B631FC16E9"/>
        <w:category>
          <w:name w:val="常规"/>
          <w:gallery w:val="placeholder"/>
        </w:category>
        <w:types>
          <w:type w:val="bbPlcHdr"/>
        </w:types>
        <w:behaviors>
          <w:behavior w:val="content"/>
        </w:behaviors>
        <w:guid w:val="{03F94B2C-CEC6-427C-AE0E-DFF568BF82BE}"/>
      </w:docPartPr>
      <w:docPartBody>
        <w:p w:rsidR="005701AE" w:rsidRDefault="003C541B" w:rsidP="003C541B">
          <w:pPr>
            <w:pStyle w:val="80CFA75624784318BA5BB9B631FC16E9"/>
          </w:pPr>
          <w:r>
            <w:rPr>
              <w:rStyle w:val="placeholder1Char"/>
              <w:rFonts w:hint="eastAsia"/>
            </w:rPr>
            <w:t>____________</w:t>
          </w:r>
        </w:p>
      </w:docPartBody>
    </w:docPart>
    <w:docPart>
      <w:docPartPr>
        <w:name w:val="459E5E6FB9644090A67B7E7966FA371D"/>
        <w:category>
          <w:name w:val="常规"/>
          <w:gallery w:val="placeholder"/>
        </w:category>
        <w:types>
          <w:type w:val="bbPlcHdr"/>
        </w:types>
        <w:behaviors>
          <w:behavior w:val="content"/>
        </w:behaviors>
        <w:guid w:val="{067C410E-A2A7-43CF-A6E5-1F1C1A3C4633}"/>
      </w:docPartPr>
      <w:docPartBody>
        <w:p w:rsidR="005701AE" w:rsidRDefault="003C541B" w:rsidP="003C541B">
          <w:pPr>
            <w:pStyle w:val="459E5E6FB9644090A67B7E7966FA371D"/>
          </w:pPr>
          <w:r>
            <w:rPr>
              <w:rStyle w:val="placeholder1Char"/>
              <w:rFonts w:hint="eastAsia"/>
            </w:rPr>
            <w:t>____________</w:t>
          </w:r>
        </w:p>
      </w:docPartBody>
    </w:docPart>
    <w:docPart>
      <w:docPartPr>
        <w:name w:val="51D6E5AB53B943C3A8ECF3D3D2419AD9"/>
        <w:category>
          <w:name w:val="常规"/>
          <w:gallery w:val="placeholder"/>
        </w:category>
        <w:types>
          <w:type w:val="bbPlcHdr"/>
        </w:types>
        <w:behaviors>
          <w:behavior w:val="content"/>
        </w:behaviors>
        <w:guid w:val="{06F09C78-CA2E-44D0-BE9C-AA0E226226BE}"/>
      </w:docPartPr>
      <w:docPartBody>
        <w:p w:rsidR="005701AE" w:rsidRDefault="003C541B" w:rsidP="003C541B">
          <w:pPr>
            <w:pStyle w:val="51D6E5AB53B943C3A8ECF3D3D2419AD9"/>
          </w:pPr>
          <w:r>
            <w:rPr>
              <w:rStyle w:val="placeholder1Char"/>
              <w:rFonts w:hint="eastAsia"/>
            </w:rPr>
            <w:t>____________</w:t>
          </w:r>
        </w:p>
      </w:docPartBody>
    </w:docPart>
    <w:docPart>
      <w:docPartPr>
        <w:name w:val="AA5D3168471D4207A6D386C4223D9D06"/>
        <w:category>
          <w:name w:val="常规"/>
          <w:gallery w:val="placeholder"/>
        </w:category>
        <w:types>
          <w:type w:val="bbPlcHdr"/>
        </w:types>
        <w:behaviors>
          <w:behavior w:val="content"/>
        </w:behaviors>
        <w:guid w:val="{D1DE759F-29FE-4B3F-98BF-886BE5E41E1A}"/>
      </w:docPartPr>
      <w:docPartBody>
        <w:p w:rsidR="005701AE" w:rsidRDefault="003C541B" w:rsidP="003C541B">
          <w:pPr>
            <w:pStyle w:val="AA5D3168471D4207A6D386C4223D9D06"/>
          </w:pPr>
          <w:r>
            <w:rPr>
              <w:rStyle w:val="placeholder1Char"/>
              <w:rFonts w:hint="eastAsia"/>
            </w:rPr>
            <w:t>____________</w:t>
          </w:r>
        </w:p>
      </w:docPartBody>
    </w:docPart>
    <w:docPart>
      <w:docPartPr>
        <w:name w:val="8EED3D05A76648BA930B8B4BEE524CE0"/>
        <w:category>
          <w:name w:val="常规"/>
          <w:gallery w:val="placeholder"/>
        </w:category>
        <w:types>
          <w:type w:val="bbPlcHdr"/>
        </w:types>
        <w:behaviors>
          <w:behavior w:val="content"/>
        </w:behaviors>
        <w:guid w:val="{2FDF05BC-06F9-4900-9672-24BE8AFE70E5}"/>
      </w:docPartPr>
      <w:docPartBody>
        <w:p w:rsidR="005701AE" w:rsidRDefault="003C541B" w:rsidP="003C541B">
          <w:pPr>
            <w:pStyle w:val="8EED3D05A76648BA930B8B4BEE524CE0"/>
          </w:pPr>
          <w:r>
            <w:rPr>
              <w:rStyle w:val="placeholder1Char"/>
              <w:rFonts w:hint="eastAsia"/>
            </w:rPr>
            <w:t>____________</w:t>
          </w:r>
        </w:p>
      </w:docPartBody>
    </w:docPart>
    <w:docPart>
      <w:docPartPr>
        <w:name w:val="4CADDA6136664C56B470CC0AD8D94208"/>
        <w:category>
          <w:name w:val="常规"/>
          <w:gallery w:val="placeholder"/>
        </w:category>
        <w:types>
          <w:type w:val="bbPlcHdr"/>
        </w:types>
        <w:behaviors>
          <w:behavior w:val="content"/>
        </w:behaviors>
        <w:guid w:val="{AA23B8B5-1C9F-48A0-B46C-320EEC3C2238}"/>
      </w:docPartPr>
      <w:docPartBody>
        <w:p w:rsidR="005701AE" w:rsidRDefault="003C541B" w:rsidP="003C541B">
          <w:pPr>
            <w:pStyle w:val="4CADDA6136664C56B470CC0AD8D94208"/>
          </w:pPr>
          <w:r>
            <w:rPr>
              <w:rStyle w:val="placeholder1Char"/>
              <w:rFonts w:hint="eastAsia"/>
            </w:rPr>
            <w:t>____________</w:t>
          </w:r>
        </w:p>
      </w:docPartBody>
    </w:docPart>
    <w:docPart>
      <w:docPartPr>
        <w:name w:val="82C6E3E26887466DBC5A55B387BD0C99"/>
        <w:category>
          <w:name w:val="常规"/>
          <w:gallery w:val="placeholder"/>
        </w:category>
        <w:types>
          <w:type w:val="bbPlcHdr"/>
        </w:types>
        <w:behaviors>
          <w:behavior w:val="content"/>
        </w:behaviors>
        <w:guid w:val="{0A59B1DD-90C3-4D9B-92E0-955F58220A91}"/>
      </w:docPartPr>
      <w:docPartBody>
        <w:p w:rsidR="005701AE" w:rsidRDefault="003C541B" w:rsidP="003C541B">
          <w:pPr>
            <w:pStyle w:val="82C6E3E26887466DBC5A55B387BD0C99"/>
          </w:pPr>
          <w:r>
            <w:rPr>
              <w:rStyle w:val="placeholder1Char"/>
              <w:rFonts w:hint="eastAsia"/>
            </w:rPr>
            <w:t>____________</w:t>
          </w:r>
        </w:p>
      </w:docPartBody>
    </w:docPart>
    <w:docPart>
      <w:docPartPr>
        <w:name w:val="36A3ACBA061248E89ADAD035CF0C6235"/>
        <w:category>
          <w:name w:val="常规"/>
          <w:gallery w:val="placeholder"/>
        </w:category>
        <w:types>
          <w:type w:val="bbPlcHdr"/>
        </w:types>
        <w:behaviors>
          <w:behavior w:val="content"/>
        </w:behaviors>
        <w:guid w:val="{CD8CFD9B-6E41-46FE-844C-B2DB08CFD4D6}"/>
      </w:docPartPr>
      <w:docPartBody>
        <w:p w:rsidR="005701AE" w:rsidRDefault="003C541B" w:rsidP="003C541B">
          <w:pPr>
            <w:pStyle w:val="36A3ACBA061248E89ADAD035CF0C6235"/>
          </w:pPr>
          <w:r>
            <w:rPr>
              <w:rStyle w:val="placeholder1Char"/>
              <w:rFonts w:hint="eastAsia"/>
            </w:rPr>
            <w:t>____________</w:t>
          </w:r>
        </w:p>
      </w:docPartBody>
    </w:docPart>
    <w:docPart>
      <w:docPartPr>
        <w:name w:val="283E35B7BCC14184B18672E19C508AC2"/>
        <w:category>
          <w:name w:val="常规"/>
          <w:gallery w:val="placeholder"/>
        </w:category>
        <w:types>
          <w:type w:val="bbPlcHdr"/>
        </w:types>
        <w:behaviors>
          <w:behavior w:val="content"/>
        </w:behaviors>
        <w:guid w:val="{0C5B0055-2A3C-4C64-8C6F-914FACB03099}"/>
      </w:docPartPr>
      <w:docPartBody>
        <w:p w:rsidR="005701AE" w:rsidRDefault="003C541B" w:rsidP="003C541B">
          <w:pPr>
            <w:pStyle w:val="283E35B7BCC14184B18672E19C508AC2"/>
          </w:pPr>
          <w:r>
            <w:rPr>
              <w:rStyle w:val="placeholder1Char"/>
              <w:rFonts w:hint="eastAsia"/>
            </w:rPr>
            <w:t>____________</w:t>
          </w:r>
        </w:p>
      </w:docPartBody>
    </w:docPart>
    <w:docPart>
      <w:docPartPr>
        <w:name w:val="A0E337605A62452B81E4967EA59E5603"/>
        <w:category>
          <w:name w:val="常规"/>
          <w:gallery w:val="placeholder"/>
        </w:category>
        <w:types>
          <w:type w:val="bbPlcHdr"/>
        </w:types>
        <w:behaviors>
          <w:behavior w:val="content"/>
        </w:behaviors>
        <w:guid w:val="{51F08211-01A1-43DC-90D2-C37C49D0C4B7}"/>
      </w:docPartPr>
      <w:docPartBody>
        <w:p w:rsidR="005701AE" w:rsidRDefault="003C541B" w:rsidP="003C541B">
          <w:pPr>
            <w:pStyle w:val="A0E337605A62452B81E4967EA59E5603"/>
          </w:pPr>
          <w:r>
            <w:rPr>
              <w:rStyle w:val="placeholder1Char"/>
              <w:rFonts w:hint="eastAsia"/>
            </w:rPr>
            <w:t>____________</w:t>
          </w:r>
        </w:p>
      </w:docPartBody>
    </w:docPart>
    <w:docPart>
      <w:docPartPr>
        <w:name w:val="55AC3A2D1C4343C5A3951E43E76D26C7"/>
        <w:category>
          <w:name w:val="常规"/>
          <w:gallery w:val="placeholder"/>
        </w:category>
        <w:types>
          <w:type w:val="bbPlcHdr"/>
        </w:types>
        <w:behaviors>
          <w:behavior w:val="content"/>
        </w:behaviors>
        <w:guid w:val="{234A5C5E-BB4E-4C14-8594-2B71CE567354}"/>
      </w:docPartPr>
      <w:docPartBody>
        <w:p w:rsidR="005701AE" w:rsidRDefault="003C541B" w:rsidP="003C541B">
          <w:pPr>
            <w:pStyle w:val="55AC3A2D1C4343C5A3951E43E76D26C7"/>
          </w:pPr>
          <w:r>
            <w:rPr>
              <w:rStyle w:val="placeholder1Char"/>
              <w:rFonts w:hint="eastAsia"/>
            </w:rPr>
            <w:t>____________</w:t>
          </w:r>
        </w:p>
      </w:docPartBody>
    </w:docPart>
    <w:docPart>
      <w:docPartPr>
        <w:name w:val="E3D3D2A024874A4DAC063D2C804313BF"/>
        <w:category>
          <w:name w:val="常规"/>
          <w:gallery w:val="placeholder"/>
        </w:category>
        <w:types>
          <w:type w:val="bbPlcHdr"/>
        </w:types>
        <w:behaviors>
          <w:behavior w:val="content"/>
        </w:behaviors>
        <w:guid w:val="{B6A52882-08EB-41EC-AE5D-22E833213A9B}"/>
      </w:docPartPr>
      <w:docPartBody>
        <w:p w:rsidR="005701AE" w:rsidRDefault="003C541B" w:rsidP="003C541B">
          <w:pPr>
            <w:pStyle w:val="E3D3D2A024874A4DAC063D2C804313BF"/>
          </w:pPr>
          <w:r>
            <w:rPr>
              <w:rStyle w:val="placeholder1Char"/>
              <w:rFonts w:hint="eastAsia"/>
            </w:rPr>
            <w:t>____________</w:t>
          </w:r>
        </w:p>
      </w:docPartBody>
    </w:docPart>
    <w:docPart>
      <w:docPartPr>
        <w:name w:val="FB6963C5B6094899970E14247F21CAAB"/>
        <w:category>
          <w:name w:val="常规"/>
          <w:gallery w:val="placeholder"/>
        </w:category>
        <w:types>
          <w:type w:val="bbPlcHdr"/>
        </w:types>
        <w:behaviors>
          <w:behavior w:val="content"/>
        </w:behaviors>
        <w:guid w:val="{B9D0A7B6-F366-494B-B163-80EE84ADE1DB}"/>
      </w:docPartPr>
      <w:docPartBody>
        <w:p w:rsidR="005701AE" w:rsidRDefault="003C541B" w:rsidP="003C541B">
          <w:pPr>
            <w:pStyle w:val="FB6963C5B6094899970E14247F21CAAB"/>
          </w:pPr>
          <w:r>
            <w:rPr>
              <w:rStyle w:val="placeholder1Char"/>
              <w:rFonts w:hint="eastAsia"/>
            </w:rPr>
            <w:t>____________</w:t>
          </w:r>
        </w:p>
      </w:docPartBody>
    </w:docPart>
    <w:docPart>
      <w:docPartPr>
        <w:name w:val="6374F78AAE6C486185D48F361263656D"/>
        <w:category>
          <w:name w:val="常规"/>
          <w:gallery w:val="placeholder"/>
        </w:category>
        <w:types>
          <w:type w:val="bbPlcHdr"/>
        </w:types>
        <w:behaviors>
          <w:behavior w:val="content"/>
        </w:behaviors>
        <w:guid w:val="{456FC750-DCB0-4F46-ABFB-995F73AB93B4}"/>
      </w:docPartPr>
      <w:docPartBody>
        <w:p w:rsidR="005701AE" w:rsidRDefault="003C541B" w:rsidP="003C541B">
          <w:pPr>
            <w:pStyle w:val="6374F78AAE6C486185D48F361263656D"/>
          </w:pPr>
          <w:r>
            <w:rPr>
              <w:rStyle w:val="placeholder1Char"/>
              <w:rFonts w:hint="eastAsia"/>
            </w:rPr>
            <w:t>____________</w:t>
          </w:r>
        </w:p>
      </w:docPartBody>
    </w:docPart>
    <w:docPart>
      <w:docPartPr>
        <w:name w:val="9D141E1E0B77443AA83E6860CF2D8736"/>
        <w:category>
          <w:name w:val="常规"/>
          <w:gallery w:val="placeholder"/>
        </w:category>
        <w:types>
          <w:type w:val="bbPlcHdr"/>
        </w:types>
        <w:behaviors>
          <w:behavior w:val="content"/>
        </w:behaviors>
        <w:guid w:val="{B1BC9AB4-EFF2-401F-AA25-38BB45E5C56A}"/>
      </w:docPartPr>
      <w:docPartBody>
        <w:p w:rsidR="005701AE" w:rsidRDefault="003C541B" w:rsidP="003C541B">
          <w:pPr>
            <w:pStyle w:val="9D141E1E0B77443AA83E6860CF2D8736"/>
          </w:pPr>
          <w:r>
            <w:rPr>
              <w:rStyle w:val="placeholder1Char"/>
              <w:rFonts w:hint="eastAsia"/>
            </w:rPr>
            <w:t>____________</w:t>
          </w:r>
        </w:p>
      </w:docPartBody>
    </w:docPart>
    <w:docPart>
      <w:docPartPr>
        <w:name w:val="9228CD96A9D547B8843D81CBE309B5D0"/>
        <w:category>
          <w:name w:val="常规"/>
          <w:gallery w:val="placeholder"/>
        </w:category>
        <w:types>
          <w:type w:val="bbPlcHdr"/>
        </w:types>
        <w:behaviors>
          <w:behavior w:val="content"/>
        </w:behaviors>
        <w:guid w:val="{1C2CF01A-2D40-4E2C-BEDD-A32F15EB3627}"/>
      </w:docPartPr>
      <w:docPartBody>
        <w:p w:rsidR="005701AE" w:rsidRDefault="003C541B" w:rsidP="003C541B">
          <w:pPr>
            <w:pStyle w:val="9228CD96A9D547B8843D81CBE309B5D0"/>
          </w:pPr>
          <w:r>
            <w:rPr>
              <w:rStyle w:val="placeholder1Char"/>
              <w:rFonts w:hint="eastAsia"/>
            </w:rPr>
            <w:t>____________</w:t>
          </w:r>
        </w:p>
      </w:docPartBody>
    </w:docPart>
    <w:docPart>
      <w:docPartPr>
        <w:name w:val="FFABDDA8EE7A457DBDAFC2089D6E1DC4"/>
        <w:category>
          <w:name w:val="常规"/>
          <w:gallery w:val="placeholder"/>
        </w:category>
        <w:types>
          <w:type w:val="bbPlcHdr"/>
        </w:types>
        <w:behaviors>
          <w:behavior w:val="content"/>
        </w:behaviors>
        <w:guid w:val="{F49BDE53-4B68-481C-8B92-243B4F025485}"/>
      </w:docPartPr>
      <w:docPartBody>
        <w:p w:rsidR="005701AE" w:rsidRDefault="003C541B" w:rsidP="003C541B">
          <w:pPr>
            <w:pStyle w:val="FFABDDA8EE7A457DBDAFC2089D6E1DC4"/>
          </w:pPr>
          <w:r>
            <w:rPr>
              <w:rStyle w:val="placeholder1Char"/>
              <w:rFonts w:hint="eastAsia"/>
            </w:rPr>
            <w:t>____________</w:t>
          </w:r>
        </w:p>
      </w:docPartBody>
    </w:docPart>
    <w:docPart>
      <w:docPartPr>
        <w:name w:val="8A1C765D4B3E45E199AFA04A8168F970"/>
        <w:category>
          <w:name w:val="常规"/>
          <w:gallery w:val="placeholder"/>
        </w:category>
        <w:types>
          <w:type w:val="bbPlcHdr"/>
        </w:types>
        <w:behaviors>
          <w:behavior w:val="content"/>
        </w:behaviors>
        <w:guid w:val="{810123F3-585B-4C6B-BC59-57A3542EC77D}"/>
      </w:docPartPr>
      <w:docPartBody>
        <w:p w:rsidR="005701AE" w:rsidRDefault="003C541B" w:rsidP="003C541B">
          <w:pPr>
            <w:pStyle w:val="8A1C765D4B3E45E199AFA04A8168F970"/>
          </w:pPr>
          <w:r>
            <w:rPr>
              <w:rStyle w:val="placeholder1Char"/>
              <w:rFonts w:hint="eastAsia"/>
            </w:rPr>
            <w:t>____________</w:t>
          </w:r>
        </w:p>
      </w:docPartBody>
    </w:docPart>
    <w:docPart>
      <w:docPartPr>
        <w:name w:val="262636105AF44DC693D5E5F53D03FD16"/>
        <w:category>
          <w:name w:val="常规"/>
          <w:gallery w:val="placeholder"/>
        </w:category>
        <w:types>
          <w:type w:val="bbPlcHdr"/>
        </w:types>
        <w:behaviors>
          <w:behavior w:val="content"/>
        </w:behaviors>
        <w:guid w:val="{9C4E8C90-3E26-4EA6-9A3D-C4861C7B34B7}"/>
      </w:docPartPr>
      <w:docPartBody>
        <w:p w:rsidR="005701AE" w:rsidRDefault="003C541B" w:rsidP="003C541B">
          <w:pPr>
            <w:pStyle w:val="262636105AF44DC693D5E5F53D03FD16"/>
          </w:pPr>
          <w:r>
            <w:rPr>
              <w:rStyle w:val="placeholder1Char"/>
              <w:rFonts w:hint="eastAsia"/>
            </w:rPr>
            <w:t>____________</w:t>
          </w:r>
        </w:p>
      </w:docPartBody>
    </w:docPart>
    <w:docPart>
      <w:docPartPr>
        <w:name w:val="592F191230844DA5BCC2D08CD3473F6F"/>
        <w:category>
          <w:name w:val="常规"/>
          <w:gallery w:val="placeholder"/>
        </w:category>
        <w:types>
          <w:type w:val="bbPlcHdr"/>
        </w:types>
        <w:behaviors>
          <w:behavior w:val="content"/>
        </w:behaviors>
        <w:guid w:val="{C0FC0029-7D6B-46B8-A099-6FADF2599683}"/>
      </w:docPartPr>
      <w:docPartBody>
        <w:p w:rsidR="005701AE" w:rsidRDefault="003C541B" w:rsidP="003C541B">
          <w:pPr>
            <w:pStyle w:val="592F191230844DA5BCC2D08CD3473F6F"/>
          </w:pPr>
          <w:r>
            <w:rPr>
              <w:rStyle w:val="placeholder1Char"/>
              <w:rFonts w:hint="eastAsia"/>
            </w:rPr>
            <w:t>____________</w:t>
          </w:r>
        </w:p>
      </w:docPartBody>
    </w:docPart>
    <w:docPart>
      <w:docPartPr>
        <w:name w:val="469E5FB45EED4752BC99EA96AAD18D95"/>
        <w:category>
          <w:name w:val="常规"/>
          <w:gallery w:val="placeholder"/>
        </w:category>
        <w:types>
          <w:type w:val="bbPlcHdr"/>
        </w:types>
        <w:behaviors>
          <w:behavior w:val="content"/>
        </w:behaviors>
        <w:guid w:val="{269EEE25-CCB0-40E6-A034-8D9C520DEBBE}"/>
      </w:docPartPr>
      <w:docPartBody>
        <w:p w:rsidR="005701AE" w:rsidRDefault="003C541B" w:rsidP="003C541B">
          <w:pPr>
            <w:pStyle w:val="469E5FB45EED4752BC99EA96AAD18D95"/>
          </w:pPr>
          <w:r>
            <w:rPr>
              <w:rStyle w:val="placeholder1Char"/>
              <w:rFonts w:hint="eastAsia"/>
            </w:rPr>
            <w:t>____________</w:t>
          </w:r>
        </w:p>
      </w:docPartBody>
    </w:docPart>
    <w:docPart>
      <w:docPartPr>
        <w:name w:val="9468C4DF648447E6BD3BEFB4B435D4D1"/>
        <w:category>
          <w:name w:val="常规"/>
          <w:gallery w:val="placeholder"/>
        </w:category>
        <w:types>
          <w:type w:val="bbPlcHdr"/>
        </w:types>
        <w:behaviors>
          <w:behavior w:val="content"/>
        </w:behaviors>
        <w:guid w:val="{8C6EAE9C-8427-4983-B37E-E645BAD14067}"/>
      </w:docPartPr>
      <w:docPartBody>
        <w:p w:rsidR="005701AE" w:rsidRDefault="003C541B" w:rsidP="003C541B">
          <w:pPr>
            <w:pStyle w:val="9468C4DF648447E6BD3BEFB4B435D4D1"/>
          </w:pPr>
          <w:r>
            <w:rPr>
              <w:rStyle w:val="placeholder1Char"/>
              <w:rFonts w:hint="eastAsia"/>
            </w:rPr>
            <w:t>____________</w:t>
          </w:r>
        </w:p>
      </w:docPartBody>
    </w:docPart>
    <w:docPart>
      <w:docPartPr>
        <w:name w:val="B89E1D01587A41F78481BA008354D087"/>
        <w:category>
          <w:name w:val="常规"/>
          <w:gallery w:val="placeholder"/>
        </w:category>
        <w:types>
          <w:type w:val="bbPlcHdr"/>
        </w:types>
        <w:behaviors>
          <w:behavior w:val="content"/>
        </w:behaviors>
        <w:guid w:val="{48A6BBC2-60C6-417B-B82B-8DF3FC6773B3}"/>
      </w:docPartPr>
      <w:docPartBody>
        <w:p w:rsidR="005701AE" w:rsidRDefault="003C541B" w:rsidP="003C541B">
          <w:pPr>
            <w:pStyle w:val="B89E1D01587A41F78481BA008354D087"/>
          </w:pPr>
          <w:r>
            <w:rPr>
              <w:rStyle w:val="placeholder1Char"/>
              <w:rFonts w:hint="eastAsia"/>
            </w:rPr>
            <w:t>____________</w:t>
          </w:r>
        </w:p>
      </w:docPartBody>
    </w:docPart>
    <w:docPart>
      <w:docPartPr>
        <w:name w:val="96B409779FB4454C8DEFF64F36102958"/>
        <w:category>
          <w:name w:val="常规"/>
          <w:gallery w:val="placeholder"/>
        </w:category>
        <w:types>
          <w:type w:val="bbPlcHdr"/>
        </w:types>
        <w:behaviors>
          <w:behavior w:val="content"/>
        </w:behaviors>
        <w:guid w:val="{3BC47EAB-30C9-4676-A26A-49F67D89DD9D}"/>
      </w:docPartPr>
      <w:docPartBody>
        <w:p w:rsidR="005701AE" w:rsidRDefault="003C541B" w:rsidP="003C541B">
          <w:pPr>
            <w:pStyle w:val="96B409779FB4454C8DEFF64F36102958"/>
          </w:pPr>
          <w:r>
            <w:rPr>
              <w:rStyle w:val="placeholder1Char"/>
              <w:rFonts w:hint="eastAsia"/>
            </w:rPr>
            <w:t>____________</w:t>
          </w:r>
        </w:p>
      </w:docPartBody>
    </w:docPart>
    <w:docPart>
      <w:docPartPr>
        <w:name w:val="ED9D05451BD24C98BFD7C32B98AAEA51"/>
        <w:category>
          <w:name w:val="常规"/>
          <w:gallery w:val="placeholder"/>
        </w:category>
        <w:types>
          <w:type w:val="bbPlcHdr"/>
        </w:types>
        <w:behaviors>
          <w:behavior w:val="content"/>
        </w:behaviors>
        <w:guid w:val="{A86E3C89-A9D0-46B8-859D-2A3D53D545C2}"/>
      </w:docPartPr>
      <w:docPartBody>
        <w:p w:rsidR="005701AE" w:rsidRDefault="003C541B" w:rsidP="003C541B">
          <w:pPr>
            <w:pStyle w:val="ED9D05451BD24C98BFD7C32B98AAEA51"/>
          </w:pPr>
          <w:r>
            <w:rPr>
              <w:rStyle w:val="placeholder1Char"/>
              <w:rFonts w:hint="eastAsia"/>
            </w:rPr>
            <w:t>____________</w:t>
          </w:r>
        </w:p>
      </w:docPartBody>
    </w:docPart>
    <w:docPart>
      <w:docPartPr>
        <w:name w:val="236E5606318745D2A5234C5DEE5563C0"/>
        <w:category>
          <w:name w:val="常规"/>
          <w:gallery w:val="placeholder"/>
        </w:category>
        <w:types>
          <w:type w:val="bbPlcHdr"/>
        </w:types>
        <w:behaviors>
          <w:behavior w:val="content"/>
        </w:behaviors>
        <w:guid w:val="{769EA53E-F063-4559-88B9-FE12319118DA}"/>
      </w:docPartPr>
      <w:docPartBody>
        <w:p w:rsidR="005701AE" w:rsidRDefault="003C541B" w:rsidP="003C541B">
          <w:pPr>
            <w:pStyle w:val="236E5606318745D2A5234C5DEE5563C0"/>
          </w:pPr>
          <w:r>
            <w:rPr>
              <w:rStyle w:val="placeholder1Char"/>
              <w:rFonts w:hint="eastAsia"/>
            </w:rPr>
            <w:t>____________</w:t>
          </w:r>
        </w:p>
      </w:docPartBody>
    </w:docPart>
    <w:docPart>
      <w:docPartPr>
        <w:name w:val="770F3AC304BD4544B83111A057E77B5D"/>
        <w:category>
          <w:name w:val="常规"/>
          <w:gallery w:val="placeholder"/>
        </w:category>
        <w:types>
          <w:type w:val="bbPlcHdr"/>
        </w:types>
        <w:behaviors>
          <w:behavior w:val="content"/>
        </w:behaviors>
        <w:guid w:val="{C7411823-7426-459B-AEE9-27C93E2108ED}"/>
      </w:docPartPr>
      <w:docPartBody>
        <w:p w:rsidR="005701AE" w:rsidRDefault="003C541B" w:rsidP="003C541B">
          <w:pPr>
            <w:pStyle w:val="770F3AC304BD4544B83111A057E77B5D"/>
          </w:pPr>
          <w:r>
            <w:rPr>
              <w:rStyle w:val="placeholder1Char"/>
              <w:rFonts w:hint="eastAsia"/>
            </w:rPr>
            <w:t>____________</w:t>
          </w:r>
        </w:p>
      </w:docPartBody>
    </w:docPart>
    <w:docPart>
      <w:docPartPr>
        <w:name w:val="9249077C0EA0409891DC2625CA88EAEE"/>
        <w:category>
          <w:name w:val="常规"/>
          <w:gallery w:val="placeholder"/>
        </w:category>
        <w:types>
          <w:type w:val="bbPlcHdr"/>
        </w:types>
        <w:behaviors>
          <w:behavior w:val="content"/>
        </w:behaviors>
        <w:guid w:val="{D1F2E37E-3647-405B-827E-41CD6FA6DDC2}"/>
      </w:docPartPr>
      <w:docPartBody>
        <w:p w:rsidR="005701AE" w:rsidRDefault="003C541B" w:rsidP="003C541B">
          <w:pPr>
            <w:pStyle w:val="9249077C0EA0409891DC2625CA88EAEE"/>
          </w:pPr>
          <w:r>
            <w:rPr>
              <w:rStyle w:val="placeholder1Char"/>
              <w:rFonts w:hint="eastAsia"/>
            </w:rPr>
            <w:t>____________</w:t>
          </w:r>
        </w:p>
      </w:docPartBody>
    </w:docPart>
    <w:docPart>
      <w:docPartPr>
        <w:name w:val="83141DBCDAB64E33A7C5B231F10A0465"/>
        <w:category>
          <w:name w:val="常规"/>
          <w:gallery w:val="placeholder"/>
        </w:category>
        <w:types>
          <w:type w:val="bbPlcHdr"/>
        </w:types>
        <w:behaviors>
          <w:behavior w:val="content"/>
        </w:behaviors>
        <w:guid w:val="{D8F6A4DF-5CA2-4AF5-9208-37FA77BE4E4C}"/>
      </w:docPartPr>
      <w:docPartBody>
        <w:p w:rsidR="005701AE" w:rsidRDefault="003C541B" w:rsidP="003C541B">
          <w:pPr>
            <w:pStyle w:val="83141DBCDAB64E33A7C5B231F10A0465"/>
          </w:pPr>
          <w:r>
            <w:rPr>
              <w:rStyle w:val="placeholder1Char"/>
              <w:rFonts w:hint="eastAsia"/>
            </w:rPr>
            <w:t>____________</w:t>
          </w:r>
        </w:p>
      </w:docPartBody>
    </w:docPart>
    <w:docPart>
      <w:docPartPr>
        <w:name w:val="00AC122584274743BA6D5657CFD404A5"/>
        <w:category>
          <w:name w:val="常规"/>
          <w:gallery w:val="placeholder"/>
        </w:category>
        <w:types>
          <w:type w:val="bbPlcHdr"/>
        </w:types>
        <w:behaviors>
          <w:behavior w:val="content"/>
        </w:behaviors>
        <w:guid w:val="{36817EA1-790E-47E3-886E-21D24EBFAAE0}"/>
      </w:docPartPr>
      <w:docPartBody>
        <w:p w:rsidR="005701AE" w:rsidRDefault="003C541B" w:rsidP="003C541B">
          <w:pPr>
            <w:pStyle w:val="00AC122584274743BA6D5657CFD404A5"/>
          </w:pPr>
          <w:r>
            <w:rPr>
              <w:rStyle w:val="placeholder1Char"/>
              <w:rFonts w:hint="eastAsia"/>
            </w:rPr>
            <w:t>____________</w:t>
          </w:r>
        </w:p>
      </w:docPartBody>
    </w:docPart>
    <w:docPart>
      <w:docPartPr>
        <w:name w:val="A617143659204BD2894135A3899ADF8E"/>
        <w:category>
          <w:name w:val="常规"/>
          <w:gallery w:val="placeholder"/>
        </w:category>
        <w:types>
          <w:type w:val="bbPlcHdr"/>
        </w:types>
        <w:behaviors>
          <w:behavior w:val="content"/>
        </w:behaviors>
        <w:guid w:val="{DA97BB47-6548-4D64-91EC-9C75DE85B4CB}"/>
      </w:docPartPr>
      <w:docPartBody>
        <w:p w:rsidR="005701AE" w:rsidRDefault="003C541B" w:rsidP="003C541B">
          <w:pPr>
            <w:pStyle w:val="A617143659204BD2894135A3899ADF8E"/>
          </w:pPr>
          <w:r>
            <w:rPr>
              <w:rStyle w:val="placeholder1Char"/>
              <w:rFonts w:hint="eastAsia"/>
            </w:rPr>
            <w:t>____________</w:t>
          </w:r>
        </w:p>
      </w:docPartBody>
    </w:docPart>
    <w:docPart>
      <w:docPartPr>
        <w:name w:val="7ECC438D4659488DB426CB1CDCB959E3"/>
        <w:category>
          <w:name w:val="常规"/>
          <w:gallery w:val="placeholder"/>
        </w:category>
        <w:types>
          <w:type w:val="bbPlcHdr"/>
        </w:types>
        <w:behaviors>
          <w:behavior w:val="content"/>
        </w:behaviors>
        <w:guid w:val="{3C15BC7E-B00F-4CC4-8F23-62176EFA6008}"/>
      </w:docPartPr>
      <w:docPartBody>
        <w:p w:rsidR="005701AE" w:rsidRDefault="003C541B" w:rsidP="003C541B">
          <w:pPr>
            <w:pStyle w:val="7ECC438D4659488DB426CB1CDCB959E3"/>
          </w:pPr>
          <w:r>
            <w:rPr>
              <w:rStyle w:val="placeholder1Char"/>
              <w:rFonts w:hint="eastAsia"/>
            </w:rPr>
            <w:t>____________</w:t>
          </w:r>
        </w:p>
      </w:docPartBody>
    </w:docPart>
    <w:docPart>
      <w:docPartPr>
        <w:name w:val="D4259F796F8545E889DCB40C2A49EDAA"/>
        <w:category>
          <w:name w:val="常规"/>
          <w:gallery w:val="placeholder"/>
        </w:category>
        <w:types>
          <w:type w:val="bbPlcHdr"/>
        </w:types>
        <w:behaviors>
          <w:behavior w:val="content"/>
        </w:behaviors>
        <w:guid w:val="{E82E5BD4-09E7-4CFE-9147-6E7C9C6C6CFF}"/>
      </w:docPartPr>
      <w:docPartBody>
        <w:p w:rsidR="005701AE" w:rsidRDefault="003C541B" w:rsidP="003C541B">
          <w:pPr>
            <w:pStyle w:val="D4259F796F8545E889DCB40C2A49EDAA"/>
          </w:pPr>
          <w:r>
            <w:rPr>
              <w:rStyle w:val="placeholder1Char"/>
              <w:rFonts w:hint="eastAsia"/>
            </w:rPr>
            <w:t>____________</w:t>
          </w:r>
        </w:p>
      </w:docPartBody>
    </w:docPart>
    <w:docPart>
      <w:docPartPr>
        <w:name w:val="60F3C139C25446BAB0C13F5CFFDD969B"/>
        <w:category>
          <w:name w:val="常规"/>
          <w:gallery w:val="placeholder"/>
        </w:category>
        <w:types>
          <w:type w:val="bbPlcHdr"/>
        </w:types>
        <w:behaviors>
          <w:behavior w:val="content"/>
        </w:behaviors>
        <w:guid w:val="{42291235-3689-43C3-89CA-C9E926602318}"/>
      </w:docPartPr>
      <w:docPartBody>
        <w:p w:rsidR="005701AE" w:rsidRDefault="003C541B" w:rsidP="003C541B">
          <w:pPr>
            <w:pStyle w:val="60F3C139C25446BAB0C13F5CFFDD969B"/>
          </w:pPr>
          <w:r>
            <w:rPr>
              <w:rStyle w:val="placeholder1Char"/>
              <w:rFonts w:hint="eastAsia"/>
            </w:rPr>
            <w:t>____________</w:t>
          </w:r>
        </w:p>
      </w:docPartBody>
    </w:docPart>
    <w:docPart>
      <w:docPartPr>
        <w:name w:val="E906B9108513404E98C38F425C0F502C"/>
        <w:category>
          <w:name w:val="常规"/>
          <w:gallery w:val="placeholder"/>
        </w:category>
        <w:types>
          <w:type w:val="bbPlcHdr"/>
        </w:types>
        <w:behaviors>
          <w:behavior w:val="content"/>
        </w:behaviors>
        <w:guid w:val="{8B16BCAD-0450-4177-A399-50F275DBD6A0}"/>
      </w:docPartPr>
      <w:docPartBody>
        <w:p w:rsidR="005701AE" w:rsidRDefault="003C541B" w:rsidP="003C541B">
          <w:pPr>
            <w:pStyle w:val="E906B9108513404E98C38F425C0F502C"/>
          </w:pPr>
          <w:r>
            <w:rPr>
              <w:rStyle w:val="placeholder1Char"/>
              <w:rFonts w:hint="eastAsia"/>
            </w:rPr>
            <w:t>____________</w:t>
          </w:r>
        </w:p>
      </w:docPartBody>
    </w:docPart>
    <w:docPart>
      <w:docPartPr>
        <w:name w:val="417E821B925A478C9035F5C852604C0B"/>
        <w:category>
          <w:name w:val="常规"/>
          <w:gallery w:val="placeholder"/>
        </w:category>
        <w:types>
          <w:type w:val="bbPlcHdr"/>
        </w:types>
        <w:behaviors>
          <w:behavior w:val="content"/>
        </w:behaviors>
        <w:guid w:val="{C9D64899-219A-4BD9-BB89-0D34F919C3B6}"/>
      </w:docPartPr>
      <w:docPartBody>
        <w:p w:rsidR="005701AE" w:rsidRDefault="003C541B" w:rsidP="003C541B">
          <w:pPr>
            <w:pStyle w:val="417E821B925A478C9035F5C852604C0B"/>
          </w:pPr>
          <w:r>
            <w:rPr>
              <w:rStyle w:val="placeholder1Char"/>
              <w:rFonts w:hint="eastAsia"/>
            </w:rPr>
            <w:t>____________</w:t>
          </w:r>
        </w:p>
      </w:docPartBody>
    </w:docPart>
    <w:docPart>
      <w:docPartPr>
        <w:name w:val="CEA0DA831F8F4AD68B507E85A5E983A4"/>
        <w:category>
          <w:name w:val="常规"/>
          <w:gallery w:val="placeholder"/>
        </w:category>
        <w:types>
          <w:type w:val="bbPlcHdr"/>
        </w:types>
        <w:behaviors>
          <w:behavior w:val="content"/>
        </w:behaviors>
        <w:guid w:val="{F805245D-6541-4264-9AFA-CBC134897DF8}"/>
      </w:docPartPr>
      <w:docPartBody>
        <w:p w:rsidR="005701AE" w:rsidRDefault="003C541B" w:rsidP="003C541B">
          <w:pPr>
            <w:pStyle w:val="CEA0DA831F8F4AD68B507E85A5E983A4"/>
          </w:pPr>
          <w:r>
            <w:rPr>
              <w:rStyle w:val="placeholder1Char"/>
              <w:rFonts w:hint="eastAsia"/>
            </w:rPr>
            <w:t>____________</w:t>
          </w:r>
        </w:p>
      </w:docPartBody>
    </w:docPart>
    <w:docPart>
      <w:docPartPr>
        <w:name w:val="6C44FDB834984A488236B6611698CD7D"/>
        <w:category>
          <w:name w:val="常规"/>
          <w:gallery w:val="placeholder"/>
        </w:category>
        <w:types>
          <w:type w:val="bbPlcHdr"/>
        </w:types>
        <w:behaviors>
          <w:behavior w:val="content"/>
        </w:behaviors>
        <w:guid w:val="{6ADB1872-D489-411B-8E3A-08011D8B35F0}"/>
      </w:docPartPr>
      <w:docPartBody>
        <w:p w:rsidR="005701AE" w:rsidRDefault="003C541B" w:rsidP="003C541B">
          <w:pPr>
            <w:pStyle w:val="6C44FDB834984A488236B6611698CD7D"/>
          </w:pPr>
          <w:r>
            <w:rPr>
              <w:rStyle w:val="placeholder1Char"/>
              <w:rFonts w:hint="eastAsia"/>
            </w:rPr>
            <w:t>____________</w:t>
          </w:r>
        </w:p>
      </w:docPartBody>
    </w:docPart>
    <w:docPart>
      <w:docPartPr>
        <w:name w:val="4E592AA0426946F4A5F1CE65BFEE8B01"/>
        <w:category>
          <w:name w:val="常规"/>
          <w:gallery w:val="placeholder"/>
        </w:category>
        <w:types>
          <w:type w:val="bbPlcHdr"/>
        </w:types>
        <w:behaviors>
          <w:behavior w:val="content"/>
        </w:behaviors>
        <w:guid w:val="{210F2762-B2E9-4A2A-8859-5B8EE3C49805}"/>
      </w:docPartPr>
      <w:docPartBody>
        <w:p w:rsidR="005701AE" w:rsidRDefault="003C541B" w:rsidP="003C541B">
          <w:pPr>
            <w:pStyle w:val="4E592AA0426946F4A5F1CE65BFEE8B01"/>
          </w:pPr>
          <w:r>
            <w:rPr>
              <w:rStyle w:val="placeholder1Char"/>
              <w:rFonts w:hint="eastAsia"/>
            </w:rPr>
            <w:t>____________</w:t>
          </w:r>
        </w:p>
      </w:docPartBody>
    </w:docPart>
    <w:docPart>
      <w:docPartPr>
        <w:name w:val="5057DE127E824E68A04A8432A5FF939D"/>
        <w:category>
          <w:name w:val="常规"/>
          <w:gallery w:val="placeholder"/>
        </w:category>
        <w:types>
          <w:type w:val="bbPlcHdr"/>
        </w:types>
        <w:behaviors>
          <w:behavior w:val="content"/>
        </w:behaviors>
        <w:guid w:val="{986DCB59-16E6-492A-B9CA-F4C47CBFADEF}"/>
      </w:docPartPr>
      <w:docPartBody>
        <w:p w:rsidR="005701AE" w:rsidRDefault="003C541B" w:rsidP="003C541B">
          <w:pPr>
            <w:pStyle w:val="5057DE127E824E68A04A8432A5FF939D"/>
          </w:pPr>
          <w:r>
            <w:rPr>
              <w:rStyle w:val="placeholder1Char"/>
              <w:rFonts w:hint="eastAsia"/>
            </w:rPr>
            <w:t>____________</w:t>
          </w:r>
        </w:p>
      </w:docPartBody>
    </w:docPart>
    <w:docPart>
      <w:docPartPr>
        <w:name w:val="6B8F1E064E484BCCB7DC765DBF6A1F7D"/>
        <w:category>
          <w:name w:val="常规"/>
          <w:gallery w:val="placeholder"/>
        </w:category>
        <w:types>
          <w:type w:val="bbPlcHdr"/>
        </w:types>
        <w:behaviors>
          <w:behavior w:val="content"/>
        </w:behaviors>
        <w:guid w:val="{55B203DB-E3BF-4AC0-8D76-4D1EB03DA06A}"/>
      </w:docPartPr>
      <w:docPartBody>
        <w:p w:rsidR="005701AE" w:rsidRDefault="003C541B" w:rsidP="003C541B">
          <w:pPr>
            <w:pStyle w:val="6B8F1E064E484BCCB7DC765DBF6A1F7D"/>
          </w:pPr>
          <w:r>
            <w:rPr>
              <w:rStyle w:val="placeholder1Char"/>
              <w:rFonts w:hint="eastAsia"/>
            </w:rPr>
            <w:t>____________</w:t>
          </w:r>
        </w:p>
      </w:docPartBody>
    </w:docPart>
    <w:docPart>
      <w:docPartPr>
        <w:name w:val="0AD5D2CE39F044ACAFE6F80E47CB9A39"/>
        <w:category>
          <w:name w:val="常规"/>
          <w:gallery w:val="placeholder"/>
        </w:category>
        <w:types>
          <w:type w:val="bbPlcHdr"/>
        </w:types>
        <w:behaviors>
          <w:behavior w:val="content"/>
        </w:behaviors>
        <w:guid w:val="{3ECECDA4-C1D3-4AFB-A56F-A6484E0570FA}"/>
      </w:docPartPr>
      <w:docPartBody>
        <w:p w:rsidR="005701AE" w:rsidRDefault="003C541B" w:rsidP="003C541B">
          <w:pPr>
            <w:pStyle w:val="0AD5D2CE39F044ACAFE6F80E47CB9A39"/>
          </w:pPr>
          <w:r>
            <w:rPr>
              <w:rStyle w:val="placeholder1Char"/>
              <w:rFonts w:hint="eastAsia"/>
            </w:rPr>
            <w:t>____________</w:t>
          </w:r>
        </w:p>
      </w:docPartBody>
    </w:docPart>
    <w:docPart>
      <w:docPartPr>
        <w:name w:val="9C823C0B89C74A6CB3A8203424BF0405"/>
        <w:category>
          <w:name w:val="常规"/>
          <w:gallery w:val="placeholder"/>
        </w:category>
        <w:types>
          <w:type w:val="bbPlcHdr"/>
        </w:types>
        <w:behaviors>
          <w:behavior w:val="content"/>
        </w:behaviors>
        <w:guid w:val="{4F93E21D-5BEF-415D-A420-DEB5820E4CB9}"/>
      </w:docPartPr>
      <w:docPartBody>
        <w:p w:rsidR="005701AE" w:rsidRDefault="003C541B" w:rsidP="003C541B">
          <w:pPr>
            <w:pStyle w:val="9C823C0B89C74A6CB3A8203424BF0405"/>
          </w:pPr>
          <w:r>
            <w:rPr>
              <w:rStyle w:val="placeholder1Char"/>
              <w:rFonts w:hint="eastAsia"/>
            </w:rPr>
            <w:t>____________</w:t>
          </w:r>
        </w:p>
      </w:docPartBody>
    </w:docPart>
    <w:docPart>
      <w:docPartPr>
        <w:name w:val="E8C19C96F3344300BEA4DE0E4417252F"/>
        <w:category>
          <w:name w:val="常规"/>
          <w:gallery w:val="placeholder"/>
        </w:category>
        <w:types>
          <w:type w:val="bbPlcHdr"/>
        </w:types>
        <w:behaviors>
          <w:behavior w:val="content"/>
        </w:behaviors>
        <w:guid w:val="{27294B3A-1B27-44FA-A4C3-0FEF566F3062}"/>
      </w:docPartPr>
      <w:docPartBody>
        <w:p w:rsidR="005701AE" w:rsidRDefault="003C541B" w:rsidP="003C541B">
          <w:pPr>
            <w:pStyle w:val="E8C19C96F3344300BEA4DE0E4417252F"/>
          </w:pPr>
          <w:r>
            <w:rPr>
              <w:rStyle w:val="placeholder1Char"/>
              <w:rFonts w:hint="eastAsia"/>
            </w:rPr>
            <w:t>____________</w:t>
          </w:r>
        </w:p>
      </w:docPartBody>
    </w:docPart>
    <w:docPart>
      <w:docPartPr>
        <w:name w:val="7DEFAC08CA8A498494E9B7FD52667FE3"/>
        <w:category>
          <w:name w:val="常规"/>
          <w:gallery w:val="placeholder"/>
        </w:category>
        <w:types>
          <w:type w:val="bbPlcHdr"/>
        </w:types>
        <w:behaviors>
          <w:behavior w:val="content"/>
        </w:behaviors>
        <w:guid w:val="{E9240618-3C73-4D71-B22A-2C4CE8699E98}"/>
      </w:docPartPr>
      <w:docPartBody>
        <w:p w:rsidR="005701AE" w:rsidRDefault="003C541B" w:rsidP="003C541B">
          <w:pPr>
            <w:pStyle w:val="7DEFAC08CA8A498494E9B7FD52667FE3"/>
          </w:pPr>
          <w:r>
            <w:rPr>
              <w:rStyle w:val="placeholder1Char"/>
              <w:rFonts w:hint="eastAsia"/>
            </w:rPr>
            <w:t>____________</w:t>
          </w:r>
        </w:p>
      </w:docPartBody>
    </w:docPart>
    <w:docPart>
      <w:docPartPr>
        <w:name w:val="91127D3918254C10BB024FEF554CFB32"/>
        <w:category>
          <w:name w:val="常规"/>
          <w:gallery w:val="placeholder"/>
        </w:category>
        <w:types>
          <w:type w:val="bbPlcHdr"/>
        </w:types>
        <w:behaviors>
          <w:behavior w:val="content"/>
        </w:behaviors>
        <w:guid w:val="{CD643510-3D5B-42EA-B3DA-17264949580F}"/>
      </w:docPartPr>
      <w:docPartBody>
        <w:p w:rsidR="005701AE" w:rsidRDefault="003C541B" w:rsidP="003C541B">
          <w:pPr>
            <w:pStyle w:val="91127D3918254C10BB024FEF554CFB32"/>
          </w:pPr>
          <w:r>
            <w:rPr>
              <w:rStyle w:val="placeholder1Char"/>
              <w:rFonts w:hint="eastAsia"/>
            </w:rPr>
            <w:t>____________</w:t>
          </w:r>
        </w:p>
      </w:docPartBody>
    </w:docPart>
    <w:docPart>
      <w:docPartPr>
        <w:name w:val="AA83A3A45DE144E4B21C617718EE9A65"/>
        <w:category>
          <w:name w:val="常规"/>
          <w:gallery w:val="placeholder"/>
        </w:category>
        <w:types>
          <w:type w:val="bbPlcHdr"/>
        </w:types>
        <w:behaviors>
          <w:behavior w:val="content"/>
        </w:behaviors>
        <w:guid w:val="{63C2BEF6-8774-4F67-8280-6B7273A2C25A}"/>
      </w:docPartPr>
      <w:docPartBody>
        <w:p w:rsidR="005701AE" w:rsidRDefault="003C541B" w:rsidP="003C541B">
          <w:pPr>
            <w:pStyle w:val="AA83A3A45DE144E4B21C617718EE9A65"/>
          </w:pPr>
          <w:r>
            <w:rPr>
              <w:rStyle w:val="placeholder1Char"/>
              <w:rFonts w:hint="eastAsia"/>
            </w:rPr>
            <w:t>____________</w:t>
          </w:r>
        </w:p>
      </w:docPartBody>
    </w:docPart>
    <w:docPart>
      <w:docPartPr>
        <w:name w:val="E77A15AA4CC043E49FBB302C59FC04C3"/>
        <w:category>
          <w:name w:val="常规"/>
          <w:gallery w:val="placeholder"/>
        </w:category>
        <w:types>
          <w:type w:val="bbPlcHdr"/>
        </w:types>
        <w:behaviors>
          <w:behavior w:val="content"/>
        </w:behaviors>
        <w:guid w:val="{DCB6C99C-4EC2-47A8-989D-B94498578A05}"/>
      </w:docPartPr>
      <w:docPartBody>
        <w:p w:rsidR="005701AE" w:rsidRDefault="003C541B" w:rsidP="003C541B">
          <w:pPr>
            <w:pStyle w:val="E77A15AA4CC043E49FBB302C59FC04C3"/>
          </w:pPr>
          <w:r>
            <w:rPr>
              <w:rStyle w:val="placeholder1Char"/>
              <w:rFonts w:hint="eastAsia"/>
            </w:rPr>
            <w:t>____________</w:t>
          </w:r>
        </w:p>
      </w:docPartBody>
    </w:docPart>
    <w:docPart>
      <w:docPartPr>
        <w:name w:val="68BE41238375442793C6940764052AAB"/>
        <w:category>
          <w:name w:val="常规"/>
          <w:gallery w:val="placeholder"/>
        </w:category>
        <w:types>
          <w:type w:val="bbPlcHdr"/>
        </w:types>
        <w:behaviors>
          <w:behavior w:val="content"/>
        </w:behaviors>
        <w:guid w:val="{DA111113-9C80-4B43-AEE6-F7BC2758F4AD}"/>
      </w:docPartPr>
      <w:docPartBody>
        <w:p w:rsidR="005701AE" w:rsidRDefault="003C541B" w:rsidP="003C541B">
          <w:pPr>
            <w:pStyle w:val="68BE41238375442793C6940764052AAB"/>
          </w:pPr>
          <w:r>
            <w:rPr>
              <w:rStyle w:val="placeholder1Char"/>
              <w:rFonts w:hint="eastAsia"/>
            </w:rPr>
            <w:t>____________</w:t>
          </w:r>
        </w:p>
      </w:docPartBody>
    </w:docPart>
    <w:docPart>
      <w:docPartPr>
        <w:name w:val="90D31752FF0646688456EF29B71B6F1E"/>
        <w:category>
          <w:name w:val="常规"/>
          <w:gallery w:val="placeholder"/>
        </w:category>
        <w:types>
          <w:type w:val="bbPlcHdr"/>
        </w:types>
        <w:behaviors>
          <w:behavior w:val="content"/>
        </w:behaviors>
        <w:guid w:val="{8DFD4D26-806F-4F73-8BA0-98EC2E419B1F}"/>
      </w:docPartPr>
      <w:docPartBody>
        <w:p w:rsidR="005701AE" w:rsidRDefault="003C541B" w:rsidP="003C541B">
          <w:pPr>
            <w:pStyle w:val="90D31752FF0646688456EF29B71B6F1E"/>
          </w:pPr>
          <w:r>
            <w:rPr>
              <w:rStyle w:val="placeholder1Char"/>
              <w:rFonts w:hint="eastAsia"/>
            </w:rPr>
            <w:t>____________</w:t>
          </w:r>
        </w:p>
      </w:docPartBody>
    </w:docPart>
    <w:docPart>
      <w:docPartPr>
        <w:name w:val="C2A12CE00A474EB7B76FE4602116A7F1"/>
        <w:category>
          <w:name w:val="常规"/>
          <w:gallery w:val="placeholder"/>
        </w:category>
        <w:types>
          <w:type w:val="bbPlcHdr"/>
        </w:types>
        <w:behaviors>
          <w:behavior w:val="content"/>
        </w:behaviors>
        <w:guid w:val="{13ACB3B3-B4BB-4A88-8B06-3C6ABEED3DD9}"/>
      </w:docPartPr>
      <w:docPartBody>
        <w:p w:rsidR="005701AE" w:rsidRDefault="003C541B" w:rsidP="003C541B">
          <w:pPr>
            <w:pStyle w:val="C2A12CE00A474EB7B76FE4602116A7F1"/>
          </w:pPr>
          <w:r>
            <w:rPr>
              <w:rStyle w:val="placeholder1Char"/>
              <w:rFonts w:hint="eastAsia"/>
            </w:rPr>
            <w:t>____________</w:t>
          </w:r>
        </w:p>
      </w:docPartBody>
    </w:docPart>
    <w:docPart>
      <w:docPartPr>
        <w:name w:val="866CA8ADF0E54DAA82F5A6206882A8B6"/>
        <w:category>
          <w:name w:val="常规"/>
          <w:gallery w:val="placeholder"/>
        </w:category>
        <w:types>
          <w:type w:val="bbPlcHdr"/>
        </w:types>
        <w:behaviors>
          <w:behavior w:val="content"/>
        </w:behaviors>
        <w:guid w:val="{B13CB79B-786D-4E41-B2F0-5169EEE31242}"/>
      </w:docPartPr>
      <w:docPartBody>
        <w:p w:rsidR="005701AE" w:rsidRDefault="003C541B" w:rsidP="003C541B">
          <w:pPr>
            <w:pStyle w:val="866CA8ADF0E54DAA82F5A6206882A8B6"/>
          </w:pPr>
          <w:r>
            <w:rPr>
              <w:rStyle w:val="placeholder1Char"/>
              <w:rFonts w:hint="eastAsia"/>
            </w:rPr>
            <w:t>____________</w:t>
          </w:r>
        </w:p>
      </w:docPartBody>
    </w:docPart>
    <w:docPart>
      <w:docPartPr>
        <w:name w:val="7EC15923295C4044BD5F6C529A00B5F5"/>
        <w:category>
          <w:name w:val="常规"/>
          <w:gallery w:val="placeholder"/>
        </w:category>
        <w:types>
          <w:type w:val="bbPlcHdr"/>
        </w:types>
        <w:behaviors>
          <w:behavior w:val="content"/>
        </w:behaviors>
        <w:guid w:val="{A5CE87EF-528B-44D4-B2EF-26720FAD299E}"/>
      </w:docPartPr>
      <w:docPartBody>
        <w:p w:rsidR="005701AE" w:rsidRDefault="003C541B" w:rsidP="003C541B">
          <w:pPr>
            <w:pStyle w:val="7EC15923295C4044BD5F6C529A00B5F5"/>
          </w:pPr>
          <w:r>
            <w:rPr>
              <w:rStyle w:val="placeholder1Char"/>
              <w:rFonts w:hint="eastAsia"/>
            </w:rPr>
            <w:t>____________</w:t>
          </w:r>
        </w:p>
      </w:docPartBody>
    </w:docPart>
    <w:docPart>
      <w:docPartPr>
        <w:name w:val="346DC0ECDEA34C40B9A1CD0E0D81530F"/>
        <w:category>
          <w:name w:val="常规"/>
          <w:gallery w:val="placeholder"/>
        </w:category>
        <w:types>
          <w:type w:val="bbPlcHdr"/>
        </w:types>
        <w:behaviors>
          <w:behavior w:val="content"/>
        </w:behaviors>
        <w:guid w:val="{E448F887-6A83-4FC6-9E1F-6A939409A341}"/>
      </w:docPartPr>
      <w:docPartBody>
        <w:p w:rsidR="005701AE" w:rsidRDefault="003C541B" w:rsidP="003C541B">
          <w:pPr>
            <w:pStyle w:val="346DC0ECDEA34C40B9A1CD0E0D81530F"/>
          </w:pPr>
          <w:r>
            <w:rPr>
              <w:rStyle w:val="placeholder1Char"/>
              <w:rFonts w:hint="eastAsia"/>
            </w:rPr>
            <w:t>____________</w:t>
          </w:r>
        </w:p>
      </w:docPartBody>
    </w:docPart>
    <w:docPart>
      <w:docPartPr>
        <w:name w:val="020DE67C97C0490A9227D46E6602C583"/>
        <w:category>
          <w:name w:val="常规"/>
          <w:gallery w:val="placeholder"/>
        </w:category>
        <w:types>
          <w:type w:val="bbPlcHdr"/>
        </w:types>
        <w:behaviors>
          <w:behavior w:val="content"/>
        </w:behaviors>
        <w:guid w:val="{3FFF4667-D756-4BAB-B252-3188F0EA6E3D}"/>
      </w:docPartPr>
      <w:docPartBody>
        <w:p w:rsidR="005701AE" w:rsidRDefault="003C541B" w:rsidP="003C541B">
          <w:pPr>
            <w:pStyle w:val="020DE67C97C0490A9227D46E6602C583"/>
          </w:pPr>
          <w:r>
            <w:rPr>
              <w:rStyle w:val="placeholder1Char"/>
              <w:rFonts w:hint="eastAsia"/>
            </w:rPr>
            <w:t>____________</w:t>
          </w:r>
        </w:p>
      </w:docPartBody>
    </w:docPart>
    <w:docPart>
      <w:docPartPr>
        <w:name w:val="8211FECC2B274A79A2691A0A5CE31C69"/>
        <w:category>
          <w:name w:val="常规"/>
          <w:gallery w:val="placeholder"/>
        </w:category>
        <w:types>
          <w:type w:val="bbPlcHdr"/>
        </w:types>
        <w:behaviors>
          <w:behavior w:val="content"/>
        </w:behaviors>
        <w:guid w:val="{FE08B7A9-951F-4AD6-9F4E-A3DA111FCC63}"/>
      </w:docPartPr>
      <w:docPartBody>
        <w:p w:rsidR="005701AE" w:rsidRDefault="003C541B" w:rsidP="003C541B">
          <w:pPr>
            <w:pStyle w:val="8211FECC2B274A79A2691A0A5CE31C69"/>
          </w:pPr>
          <w:r>
            <w:rPr>
              <w:rStyle w:val="placeholder1Char"/>
              <w:rFonts w:hint="eastAsia"/>
            </w:rPr>
            <w:t>____________</w:t>
          </w:r>
        </w:p>
      </w:docPartBody>
    </w:docPart>
    <w:docPart>
      <w:docPartPr>
        <w:name w:val="EF5BC8EC15374694A25BB3D276865EC3"/>
        <w:category>
          <w:name w:val="常规"/>
          <w:gallery w:val="placeholder"/>
        </w:category>
        <w:types>
          <w:type w:val="bbPlcHdr"/>
        </w:types>
        <w:behaviors>
          <w:behavior w:val="content"/>
        </w:behaviors>
        <w:guid w:val="{B9BDCDEC-BD25-47F2-B0C7-3746EE194FB6}"/>
      </w:docPartPr>
      <w:docPartBody>
        <w:p w:rsidR="005701AE" w:rsidRDefault="003C541B" w:rsidP="003C541B">
          <w:pPr>
            <w:pStyle w:val="EF5BC8EC15374694A25BB3D276865EC3"/>
          </w:pPr>
          <w:r>
            <w:rPr>
              <w:rStyle w:val="placeholder1Char"/>
              <w:rFonts w:hint="eastAsia"/>
            </w:rPr>
            <w:t>____________</w:t>
          </w:r>
        </w:p>
      </w:docPartBody>
    </w:docPart>
    <w:docPart>
      <w:docPartPr>
        <w:name w:val="F66A72EE8EEC44B68EAC4292687ABB3A"/>
        <w:category>
          <w:name w:val="常规"/>
          <w:gallery w:val="placeholder"/>
        </w:category>
        <w:types>
          <w:type w:val="bbPlcHdr"/>
        </w:types>
        <w:behaviors>
          <w:behavior w:val="content"/>
        </w:behaviors>
        <w:guid w:val="{BE718F8B-7235-4832-BA15-1A7B720D7C81}"/>
      </w:docPartPr>
      <w:docPartBody>
        <w:p w:rsidR="005701AE" w:rsidRDefault="003C541B" w:rsidP="003C541B">
          <w:pPr>
            <w:pStyle w:val="F66A72EE8EEC44B68EAC4292687ABB3A"/>
          </w:pPr>
          <w:r>
            <w:rPr>
              <w:rStyle w:val="placeholder1Char"/>
              <w:rFonts w:hint="eastAsia"/>
            </w:rPr>
            <w:t>____________</w:t>
          </w:r>
        </w:p>
      </w:docPartBody>
    </w:docPart>
    <w:docPart>
      <w:docPartPr>
        <w:name w:val="0FE9C0D8C9E34E64BBCD5AEAA7EE5E4D"/>
        <w:category>
          <w:name w:val="常规"/>
          <w:gallery w:val="placeholder"/>
        </w:category>
        <w:types>
          <w:type w:val="bbPlcHdr"/>
        </w:types>
        <w:behaviors>
          <w:behavior w:val="content"/>
        </w:behaviors>
        <w:guid w:val="{C95CE424-3C84-430B-8E20-E10A2F09461C}"/>
      </w:docPartPr>
      <w:docPartBody>
        <w:p w:rsidR="005701AE" w:rsidRDefault="003C541B" w:rsidP="003C541B">
          <w:pPr>
            <w:pStyle w:val="0FE9C0D8C9E34E64BBCD5AEAA7EE5E4D"/>
          </w:pPr>
          <w:r>
            <w:rPr>
              <w:rStyle w:val="placeholder1Char"/>
              <w:rFonts w:hint="eastAsia"/>
            </w:rPr>
            <w:t>____________</w:t>
          </w:r>
        </w:p>
      </w:docPartBody>
    </w:docPart>
    <w:docPart>
      <w:docPartPr>
        <w:name w:val="748C26C7BCB44EB0983EB520D208A9F1"/>
        <w:category>
          <w:name w:val="常规"/>
          <w:gallery w:val="placeholder"/>
        </w:category>
        <w:types>
          <w:type w:val="bbPlcHdr"/>
        </w:types>
        <w:behaviors>
          <w:behavior w:val="content"/>
        </w:behaviors>
        <w:guid w:val="{A1841BBE-BC04-4097-9280-EBFA78772685}"/>
      </w:docPartPr>
      <w:docPartBody>
        <w:p w:rsidR="005701AE" w:rsidRDefault="003C541B" w:rsidP="003C541B">
          <w:pPr>
            <w:pStyle w:val="748C26C7BCB44EB0983EB520D208A9F1"/>
          </w:pPr>
          <w:r>
            <w:rPr>
              <w:rStyle w:val="placeholder1Char"/>
              <w:rFonts w:hint="eastAsia"/>
            </w:rPr>
            <w:t>____________</w:t>
          </w:r>
        </w:p>
      </w:docPartBody>
    </w:docPart>
    <w:docPart>
      <w:docPartPr>
        <w:name w:val="2CD4A547B3AB4D52B4A8052A9E5D606B"/>
        <w:category>
          <w:name w:val="常规"/>
          <w:gallery w:val="placeholder"/>
        </w:category>
        <w:types>
          <w:type w:val="bbPlcHdr"/>
        </w:types>
        <w:behaviors>
          <w:behavior w:val="content"/>
        </w:behaviors>
        <w:guid w:val="{D0C60AB7-13B0-439A-97A6-E5D8A1E45608}"/>
      </w:docPartPr>
      <w:docPartBody>
        <w:p w:rsidR="005701AE" w:rsidRDefault="003C541B" w:rsidP="003C541B">
          <w:pPr>
            <w:pStyle w:val="2CD4A547B3AB4D52B4A8052A9E5D606B"/>
          </w:pPr>
          <w:r>
            <w:rPr>
              <w:rStyle w:val="placeholder1Char"/>
              <w:rFonts w:hint="eastAsia"/>
            </w:rPr>
            <w:t>____________</w:t>
          </w:r>
        </w:p>
      </w:docPartBody>
    </w:docPart>
    <w:docPart>
      <w:docPartPr>
        <w:name w:val="7D76ED903423424EAE2D1341587996ED"/>
        <w:category>
          <w:name w:val="常规"/>
          <w:gallery w:val="placeholder"/>
        </w:category>
        <w:types>
          <w:type w:val="bbPlcHdr"/>
        </w:types>
        <w:behaviors>
          <w:behavior w:val="content"/>
        </w:behaviors>
        <w:guid w:val="{7C3FF833-F9B6-4333-B704-BBA1FDC929ED}"/>
      </w:docPartPr>
      <w:docPartBody>
        <w:p w:rsidR="005701AE" w:rsidRDefault="003C541B" w:rsidP="003C541B">
          <w:pPr>
            <w:pStyle w:val="7D76ED903423424EAE2D1341587996ED"/>
          </w:pPr>
          <w:r>
            <w:rPr>
              <w:rStyle w:val="placeholder1Char"/>
              <w:rFonts w:hint="eastAsia"/>
            </w:rPr>
            <w:t>____________</w:t>
          </w:r>
        </w:p>
      </w:docPartBody>
    </w:docPart>
    <w:docPart>
      <w:docPartPr>
        <w:name w:val="FCACA2F1F8374D22A3E989EA922C765F"/>
        <w:category>
          <w:name w:val="常规"/>
          <w:gallery w:val="placeholder"/>
        </w:category>
        <w:types>
          <w:type w:val="bbPlcHdr"/>
        </w:types>
        <w:behaviors>
          <w:behavior w:val="content"/>
        </w:behaviors>
        <w:guid w:val="{958573D9-939A-4139-A8FB-0D53B7D4B63A}"/>
      </w:docPartPr>
      <w:docPartBody>
        <w:p w:rsidR="005701AE" w:rsidRDefault="003C541B" w:rsidP="003C541B">
          <w:pPr>
            <w:pStyle w:val="FCACA2F1F8374D22A3E989EA922C765F"/>
          </w:pPr>
          <w:r>
            <w:rPr>
              <w:rStyle w:val="placeholder1Char"/>
              <w:rFonts w:hint="eastAsia"/>
            </w:rPr>
            <w:t>____________</w:t>
          </w:r>
        </w:p>
      </w:docPartBody>
    </w:docPart>
    <w:docPart>
      <w:docPartPr>
        <w:name w:val="DDCD71BCDCEF4E29BD69F361785D86E0"/>
        <w:category>
          <w:name w:val="常规"/>
          <w:gallery w:val="placeholder"/>
        </w:category>
        <w:types>
          <w:type w:val="bbPlcHdr"/>
        </w:types>
        <w:behaviors>
          <w:behavior w:val="content"/>
        </w:behaviors>
        <w:guid w:val="{23053547-6F52-47F0-A243-7C41538AEDA0}"/>
      </w:docPartPr>
      <w:docPartBody>
        <w:p w:rsidR="005701AE" w:rsidRDefault="003C541B" w:rsidP="003C541B">
          <w:pPr>
            <w:pStyle w:val="DDCD71BCDCEF4E29BD69F361785D86E0"/>
          </w:pPr>
          <w:r>
            <w:rPr>
              <w:rStyle w:val="placeholder1Char"/>
              <w:rFonts w:hint="eastAsia"/>
            </w:rPr>
            <w:t>____________</w:t>
          </w:r>
        </w:p>
      </w:docPartBody>
    </w:docPart>
    <w:docPart>
      <w:docPartPr>
        <w:name w:val="DA105BDA3D62477B856ECBB375E51F22"/>
        <w:category>
          <w:name w:val="常规"/>
          <w:gallery w:val="placeholder"/>
        </w:category>
        <w:types>
          <w:type w:val="bbPlcHdr"/>
        </w:types>
        <w:behaviors>
          <w:behavior w:val="content"/>
        </w:behaviors>
        <w:guid w:val="{413F2643-8EA0-4880-BF29-E2C949057DD2}"/>
      </w:docPartPr>
      <w:docPartBody>
        <w:p w:rsidR="005701AE" w:rsidRDefault="003C541B" w:rsidP="003C541B">
          <w:pPr>
            <w:pStyle w:val="DA105BDA3D62477B856ECBB375E51F22"/>
          </w:pPr>
          <w:r>
            <w:rPr>
              <w:rStyle w:val="placeholder1Char"/>
              <w:rFonts w:hint="eastAsia"/>
            </w:rPr>
            <w:t>____________</w:t>
          </w:r>
        </w:p>
      </w:docPartBody>
    </w:docPart>
    <w:docPart>
      <w:docPartPr>
        <w:name w:val="A795A227FE0A492FBB11C7D319EB8A90"/>
        <w:category>
          <w:name w:val="常规"/>
          <w:gallery w:val="placeholder"/>
        </w:category>
        <w:types>
          <w:type w:val="bbPlcHdr"/>
        </w:types>
        <w:behaviors>
          <w:behavior w:val="content"/>
        </w:behaviors>
        <w:guid w:val="{1A698C76-2595-45EE-BBD1-BF7FCA3BBAD9}"/>
      </w:docPartPr>
      <w:docPartBody>
        <w:p w:rsidR="005701AE" w:rsidRDefault="003C541B" w:rsidP="003C541B">
          <w:pPr>
            <w:pStyle w:val="A795A227FE0A492FBB11C7D319EB8A90"/>
          </w:pPr>
          <w:r>
            <w:rPr>
              <w:rStyle w:val="placeholder1Char"/>
              <w:rFonts w:hint="eastAsia"/>
            </w:rPr>
            <w:t>____________</w:t>
          </w:r>
        </w:p>
      </w:docPartBody>
    </w:docPart>
    <w:docPart>
      <w:docPartPr>
        <w:name w:val="5DF83F2A2C634623B1152E0FF03208B4"/>
        <w:category>
          <w:name w:val="常规"/>
          <w:gallery w:val="placeholder"/>
        </w:category>
        <w:types>
          <w:type w:val="bbPlcHdr"/>
        </w:types>
        <w:behaviors>
          <w:behavior w:val="content"/>
        </w:behaviors>
        <w:guid w:val="{9F3E4BFA-BF7B-49D6-8E19-142473B5FEC2}"/>
      </w:docPartPr>
      <w:docPartBody>
        <w:p w:rsidR="005701AE" w:rsidRDefault="003C541B" w:rsidP="003C541B">
          <w:pPr>
            <w:pStyle w:val="5DF83F2A2C634623B1152E0FF03208B4"/>
          </w:pPr>
          <w:r>
            <w:rPr>
              <w:rStyle w:val="placeholder1Char"/>
              <w:rFonts w:hint="eastAsia"/>
            </w:rPr>
            <w:t>____________</w:t>
          </w:r>
        </w:p>
      </w:docPartBody>
    </w:docPart>
    <w:docPart>
      <w:docPartPr>
        <w:name w:val="8796FBF8B78449DB984B8CC8DD017B1F"/>
        <w:category>
          <w:name w:val="常规"/>
          <w:gallery w:val="placeholder"/>
        </w:category>
        <w:types>
          <w:type w:val="bbPlcHdr"/>
        </w:types>
        <w:behaviors>
          <w:behavior w:val="content"/>
        </w:behaviors>
        <w:guid w:val="{F4B5FC39-0E8A-480B-95B8-ED9198EF9196}"/>
      </w:docPartPr>
      <w:docPartBody>
        <w:p w:rsidR="005701AE" w:rsidRDefault="003C541B" w:rsidP="003C541B">
          <w:pPr>
            <w:pStyle w:val="8796FBF8B78449DB984B8CC8DD017B1F"/>
          </w:pPr>
          <w:r>
            <w:rPr>
              <w:rStyle w:val="placeholder1Char"/>
              <w:rFonts w:hint="eastAsia"/>
            </w:rPr>
            <w:t>____________</w:t>
          </w:r>
        </w:p>
      </w:docPartBody>
    </w:docPart>
    <w:docPart>
      <w:docPartPr>
        <w:name w:val="75F16752988A4F8980F6F5D3A126FA5F"/>
        <w:category>
          <w:name w:val="常规"/>
          <w:gallery w:val="placeholder"/>
        </w:category>
        <w:types>
          <w:type w:val="bbPlcHdr"/>
        </w:types>
        <w:behaviors>
          <w:behavior w:val="content"/>
        </w:behaviors>
        <w:guid w:val="{59B4D4EA-3EDC-4E69-B50E-558240B65358}"/>
      </w:docPartPr>
      <w:docPartBody>
        <w:p w:rsidR="005701AE" w:rsidRDefault="003C541B" w:rsidP="003C541B">
          <w:pPr>
            <w:pStyle w:val="75F16752988A4F8980F6F5D3A126FA5F"/>
          </w:pPr>
          <w:r>
            <w:rPr>
              <w:rStyle w:val="placeholder1Char"/>
              <w:rFonts w:hint="eastAsia"/>
            </w:rPr>
            <w:t>____________</w:t>
          </w:r>
        </w:p>
      </w:docPartBody>
    </w:docPart>
    <w:docPart>
      <w:docPartPr>
        <w:name w:val="04069DAD183E4EC3A8F1913CFF2DADA6"/>
        <w:category>
          <w:name w:val="常规"/>
          <w:gallery w:val="placeholder"/>
        </w:category>
        <w:types>
          <w:type w:val="bbPlcHdr"/>
        </w:types>
        <w:behaviors>
          <w:behavior w:val="content"/>
        </w:behaviors>
        <w:guid w:val="{31FA197E-AE1F-447D-BF5F-FD291F0B5BCB}"/>
      </w:docPartPr>
      <w:docPartBody>
        <w:p w:rsidR="005701AE" w:rsidRDefault="003C541B" w:rsidP="003C541B">
          <w:pPr>
            <w:pStyle w:val="04069DAD183E4EC3A8F1913CFF2DADA6"/>
          </w:pPr>
          <w:r>
            <w:rPr>
              <w:rStyle w:val="placeholder1Char"/>
              <w:rFonts w:hint="eastAsia"/>
            </w:rPr>
            <w:t>____________</w:t>
          </w:r>
        </w:p>
      </w:docPartBody>
    </w:docPart>
    <w:docPart>
      <w:docPartPr>
        <w:name w:val="920CD5B4B81D4EBFAF1DC373EACA704E"/>
        <w:category>
          <w:name w:val="常规"/>
          <w:gallery w:val="placeholder"/>
        </w:category>
        <w:types>
          <w:type w:val="bbPlcHdr"/>
        </w:types>
        <w:behaviors>
          <w:behavior w:val="content"/>
        </w:behaviors>
        <w:guid w:val="{C688319B-53CD-460E-A906-C270CEBC6888}"/>
      </w:docPartPr>
      <w:docPartBody>
        <w:p w:rsidR="005701AE" w:rsidRDefault="003C541B" w:rsidP="003C541B">
          <w:pPr>
            <w:pStyle w:val="920CD5B4B81D4EBFAF1DC373EACA704E"/>
          </w:pPr>
          <w:r>
            <w:rPr>
              <w:rStyle w:val="placeholder1Char"/>
              <w:rFonts w:hint="eastAsia"/>
            </w:rPr>
            <w:t>____________</w:t>
          </w:r>
        </w:p>
      </w:docPartBody>
    </w:docPart>
    <w:docPart>
      <w:docPartPr>
        <w:name w:val="18B93774186342D9975B329B8F41E62A"/>
        <w:category>
          <w:name w:val="常规"/>
          <w:gallery w:val="placeholder"/>
        </w:category>
        <w:types>
          <w:type w:val="bbPlcHdr"/>
        </w:types>
        <w:behaviors>
          <w:behavior w:val="content"/>
        </w:behaviors>
        <w:guid w:val="{B57954E6-721F-49D4-A3BB-06866F6E5DA4}"/>
      </w:docPartPr>
      <w:docPartBody>
        <w:p w:rsidR="005701AE" w:rsidRDefault="003C541B" w:rsidP="003C541B">
          <w:pPr>
            <w:pStyle w:val="18B93774186342D9975B329B8F41E62A"/>
          </w:pPr>
          <w:r>
            <w:rPr>
              <w:rStyle w:val="placeholder1Char"/>
              <w:rFonts w:hint="eastAsia"/>
            </w:rPr>
            <w:t>____________</w:t>
          </w:r>
        </w:p>
      </w:docPartBody>
    </w:docPart>
    <w:docPart>
      <w:docPartPr>
        <w:name w:val="B11E2EC95E404C85BA87DD8EB4B059F3"/>
        <w:category>
          <w:name w:val="常规"/>
          <w:gallery w:val="placeholder"/>
        </w:category>
        <w:types>
          <w:type w:val="bbPlcHdr"/>
        </w:types>
        <w:behaviors>
          <w:behavior w:val="content"/>
        </w:behaviors>
        <w:guid w:val="{1FD0217B-B2A6-4DCC-8845-CECA82EC2A09}"/>
      </w:docPartPr>
      <w:docPartBody>
        <w:p w:rsidR="005701AE" w:rsidRDefault="003C541B" w:rsidP="003C541B">
          <w:pPr>
            <w:pStyle w:val="B11E2EC95E404C85BA87DD8EB4B059F3"/>
          </w:pPr>
          <w:r>
            <w:rPr>
              <w:rStyle w:val="placeholder1Char"/>
              <w:rFonts w:hint="eastAsia"/>
            </w:rPr>
            <w:t>____________</w:t>
          </w:r>
        </w:p>
      </w:docPartBody>
    </w:docPart>
    <w:docPart>
      <w:docPartPr>
        <w:name w:val="6E8101D2EE394765B9B22AF9FBA07A28"/>
        <w:category>
          <w:name w:val="常规"/>
          <w:gallery w:val="placeholder"/>
        </w:category>
        <w:types>
          <w:type w:val="bbPlcHdr"/>
        </w:types>
        <w:behaviors>
          <w:behavior w:val="content"/>
        </w:behaviors>
        <w:guid w:val="{E23148F6-964F-4645-912A-764DF0B660CB}"/>
      </w:docPartPr>
      <w:docPartBody>
        <w:p w:rsidR="005701AE" w:rsidRDefault="003C541B" w:rsidP="003C541B">
          <w:pPr>
            <w:pStyle w:val="6E8101D2EE394765B9B22AF9FBA07A28"/>
          </w:pPr>
          <w:r>
            <w:rPr>
              <w:rStyle w:val="placeholder1Char"/>
              <w:rFonts w:hint="eastAsia"/>
            </w:rPr>
            <w:t>____________</w:t>
          </w:r>
        </w:p>
      </w:docPartBody>
    </w:docPart>
    <w:docPart>
      <w:docPartPr>
        <w:name w:val="BFA60D28F3FE4BBCB656B0BE01F876F9"/>
        <w:category>
          <w:name w:val="常规"/>
          <w:gallery w:val="placeholder"/>
        </w:category>
        <w:types>
          <w:type w:val="bbPlcHdr"/>
        </w:types>
        <w:behaviors>
          <w:behavior w:val="content"/>
        </w:behaviors>
        <w:guid w:val="{0EC01262-7A22-4B11-9CC7-F22C025F6DF3}"/>
      </w:docPartPr>
      <w:docPartBody>
        <w:p w:rsidR="005701AE" w:rsidRDefault="003C541B" w:rsidP="003C541B">
          <w:pPr>
            <w:pStyle w:val="BFA60D28F3FE4BBCB656B0BE01F876F9"/>
          </w:pPr>
          <w:r>
            <w:rPr>
              <w:rStyle w:val="placeholder1Char"/>
              <w:rFonts w:hint="eastAsia"/>
            </w:rPr>
            <w:t>____________</w:t>
          </w:r>
        </w:p>
      </w:docPartBody>
    </w:docPart>
    <w:docPart>
      <w:docPartPr>
        <w:name w:val="CF001647B8C34F0B80B2547F3410F4E5"/>
        <w:category>
          <w:name w:val="常规"/>
          <w:gallery w:val="placeholder"/>
        </w:category>
        <w:types>
          <w:type w:val="bbPlcHdr"/>
        </w:types>
        <w:behaviors>
          <w:behavior w:val="content"/>
        </w:behaviors>
        <w:guid w:val="{67055051-E772-44FE-982E-751ACA73A666}"/>
      </w:docPartPr>
      <w:docPartBody>
        <w:p w:rsidR="005701AE" w:rsidRDefault="003C541B" w:rsidP="003C541B">
          <w:pPr>
            <w:pStyle w:val="CF001647B8C34F0B80B2547F3410F4E5"/>
          </w:pPr>
          <w:r>
            <w:rPr>
              <w:rStyle w:val="placeholder1Char"/>
              <w:rFonts w:hint="eastAsia"/>
            </w:rPr>
            <w:t>____________</w:t>
          </w:r>
        </w:p>
      </w:docPartBody>
    </w:docPart>
    <w:docPart>
      <w:docPartPr>
        <w:name w:val="98BB140CA36B463AB23E09582DBEA814"/>
        <w:category>
          <w:name w:val="常规"/>
          <w:gallery w:val="placeholder"/>
        </w:category>
        <w:types>
          <w:type w:val="bbPlcHdr"/>
        </w:types>
        <w:behaviors>
          <w:behavior w:val="content"/>
        </w:behaviors>
        <w:guid w:val="{669C08B9-9620-4C04-9C53-C5DBF8D5E38E}"/>
      </w:docPartPr>
      <w:docPartBody>
        <w:p w:rsidR="005701AE" w:rsidRDefault="003C541B" w:rsidP="003C541B">
          <w:pPr>
            <w:pStyle w:val="98BB140CA36B463AB23E09582DBEA814"/>
          </w:pPr>
          <w:r>
            <w:rPr>
              <w:rStyle w:val="placeholder1Char"/>
              <w:rFonts w:hint="eastAsia"/>
            </w:rPr>
            <w:t>____________</w:t>
          </w:r>
        </w:p>
      </w:docPartBody>
    </w:docPart>
    <w:docPart>
      <w:docPartPr>
        <w:name w:val="C3B4F654E010428C9954BA29627F5748"/>
        <w:category>
          <w:name w:val="常规"/>
          <w:gallery w:val="placeholder"/>
        </w:category>
        <w:types>
          <w:type w:val="bbPlcHdr"/>
        </w:types>
        <w:behaviors>
          <w:behavior w:val="content"/>
        </w:behaviors>
        <w:guid w:val="{88C5F0DD-7059-4096-8ED3-1A3F566C5A5A}"/>
      </w:docPartPr>
      <w:docPartBody>
        <w:p w:rsidR="005701AE" w:rsidRDefault="003C541B" w:rsidP="003C541B">
          <w:pPr>
            <w:pStyle w:val="C3B4F654E010428C9954BA29627F5748"/>
          </w:pPr>
          <w:r>
            <w:rPr>
              <w:rStyle w:val="placeholder1Char"/>
              <w:rFonts w:hint="eastAsia"/>
            </w:rPr>
            <w:t>____________</w:t>
          </w:r>
        </w:p>
      </w:docPartBody>
    </w:docPart>
    <w:docPart>
      <w:docPartPr>
        <w:name w:val="5AE55314E03C4EF1A364EC4D25D61C17"/>
        <w:category>
          <w:name w:val="常规"/>
          <w:gallery w:val="placeholder"/>
        </w:category>
        <w:types>
          <w:type w:val="bbPlcHdr"/>
        </w:types>
        <w:behaviors>
          <w:behavior w:val="content"/>
        </w:behaviors>
        <w:guid w:val="{AB8F6431-7A49-4FB1-B463-067A3BFB3C7F}"/>
      </w:docPartPr>
      <w:docPartBody>
        <w:p w:rsidR="005701AE" w:rsidRDefault="003C541B" w:rsidP="003C541B">
          <w:pPr>
            <w:pStyle w:val="5AE55314E03C4EF1A364EC4D25D61C17"/>
          </w:pPr>
          <w:r>
            <w:rPr>
              <w:rStyle w:val="placeholder1Char"/>
              <w:rFonts w:hint="eastAsia"/>
            </w:rPr>
            <w:t>____________</w:t>
          </w:r>
        </w:p>
      </w:docPartBody>
    </w:docPart>
    <w:docPart>
      <w:docPartPr>
        <w:name w:val="65FB0676203248E7B2A19E4DC2D2AA84"/>
        <w:category>
          <w:name w:val="常规"/>
          <w:gallery w:val="placeholder"/>
        </w:category>
        <w:types>
          <w:type w:val="bbPlcHdr"/>
        </w:types>
        <w:behaviors>
          <w:behavior w:val="content"/>
        </w:behaviors>
        <w:guid w:val="{4A175E91-6B16-4076-8E82-E2C9AFA97737}"/>
      </w:docPartPr>
      <w:docPartBody>
        <w:p w:rsidR="005701AE" w:rsidRDefault="003C541B" w:rsidP="003C541B">
          <w:pPr>
            <w:pStyle w:val="65FB0676203248E7B2A19E4DC2D2AA84"/>
          </w:pPr>
          <w:r>
            <w:rPr>
              <w:rStyle w:val="placeholder1Char"/>
              <w:rFonts w:hint="eastAsia"/>
            </w:rPr>
            <w:t>____________</w:t>
          </w:r>
        </w:p>
      </w:docPartBody>
    </w:docPart>
    <w:docPart>
      <w:docPartPr>
        <w:name w:val="52FD23D3499A4B2791A8649C0DE7F6E1"/>
        <w:category>
          <w:name w:val="常规"/>
          <w:gallery w:val="placeholder"/>
        </w:category>
        <w:types>
          <w:type w:val="bbPlcHdr"/>
        </w:types>
        <w:behaviors>
          <w:behavior w:val="content"/>
        </w:behaviors>
        <w:guid w:val="{00D07AF3-FCEE-4619-A7CD-3D30FD4F5642}"/>
      </w:docPartPr>
      <w:docPartBody>
        <w:p w:rsidR="005701AE" w:rsidRDefault="003C541B" w:rsidP="003C541B">
          <w:pPr>
            <w:pStyle w:val="52FD23D3499A4B2791A8649C0DE7F6E1"/>
          </w:pPr>
          <w:r>
            <w:rPr>
              <w:rStyle w:val="placeholder1Char"/>
              <w:rFonts w:hint="eastAsia"/>
            </w:rPr>
            <w:t>____________</w:t>
          </w:r>
        </w:p>
      </w:docPartBody>
    </w:docPart>
    <w:docPart>
      <w:docPartPr>
        <w:name w:val="C995BCEBE88F45EEAE5D74CC49786138"/>
        <w:category>
          <w:name w:val="常规"/>
          <w:gallery w:val="placeholder"/>
        </w:category>
        <w:types>
          <w:type w:val="bbPlcHdr"/>
        </w:types>
        <w:behaviors>
          <w:behavior w:val="content"/>
        </w:behaviors>
        <w:guid w:val="{FC45DB17-E16C-46C7-9CC7-45B3D89BE9AD}"/>
      </w:docPartPr>
      <w:docPartBody>
        <w:p w:rsidR="005701AE" w:rsidRDefault="003C541B" w:rsidP="003C541B">
          <w:pPr>
            <w:pStyle w:val="C995BCEBE88F45EEAE5D74CC49786138"/>
          </w:pPr>
          <w:r>
            <w:rPr>
              <w:rStyle w:val="placeholder1Char"/>
              <w:rFonts w:hint="eastAsia"/>
            </w:rPr>
            <w:t>____________</w:t>
          </w:r>
        </w:p>
      </w:docPartBody>
    </w:docPart>
    <w:docPart>
      <w:docPartPr>
        <w:name w:val="A59999D1004D41B6A556FF72449A0190"/>
        <w:category>
          <w:name w:val="常规"/>
          <w:gallery w:val="placeholder"/>
        </w:category>
        <w:types>
          <w:type w:val="bbPlcHdr"/>
        </w:types>
        <w:behaviors>
          <w:behavior w:val="content"/>
        </w:behaviors>
        <w:guid w:val="{6E62E500-B2D8-42D6-A8DA-14B55E3863A5}"/>
      </w:docPartPr>
      <w:docPartBody>
        <w:p w:rsidR="005701AE" w:rsidRDefault="003C541B" w:rsidP="003C541B">
          <w:pPr>
            <w:pStyle w:val="A59999D1004D41B6A556FF72449A0190"/>
          </w:pPr>
          <w:r>
            <w:rPr>
              <w:rStyle w:val="placeholder1Char"/>
              <w:rFonts w:hint="eastAsia"/>
            </w:rPr>
            <w:t>____________</w:t>
          </w:r>
        </w:p>
      </w:docPartBody>
    </w:docPart>
    <w:docPart>
      <w:docPartPr>
        <w:name w:val="F9B651D147A3458EAD9D1291F7276C13"/>
        <w:category>
          <w:name w:val="常规"/>
          <w:gallery w:val="placeholder"/>
        </w:category>
        <w:types>
          <w:type w:val="bbPlcHdr"/>
        </w:types>
        <w:behaviors>
          <w:behavior w:val="content"/>
        </w:behaviors>
        <w:guid w:val="{47C981EF-864F-4857-996C-7D03FF1787BA}"/>
      </w:docPartPr>
      <w:docPartBody>
        <w:p w:rsidR="005701AE" w:rsidRDefault="003C541B" w:rsidP="003C541B">
          <w:pPr>
            <w:pStyle w:val="F9B651D147A3458EAD9D1291F7276C13"/>
          </w:pPr>
          <w:r>
            <w:rPr>
              <w:rStyle w:val="placeholder1Char"/>
              <w:rFonts w:hint="eastAsia"/>
            </w:rPr>
            <w:t>____________</w:t>
          </w:r>
        </w:p>
      </w:docPartBody>
    </w:docPart>
    <w:docPart>
      <w:docPartPr>
        <w:name w:val="3049CDB824C942DFA46E16399A8ECB7C"/>
        <w:category>
          <w:name w:val="常规"/>
          <w:gallery w:val="placeholder"/>
        </w:category>
        <w:types>
          <w:type w:val="bbPlcHdr"/>
        </w:types>
        <w:behaviors>
          <w:behavior w:val="content"/>
        </w:behaviors>
        <w:guid w:val="{4E072300-120C-480B-B53A-6586F0D701A5}"/>
      </w:docPartPr>
      <w:docPartBody>
        <w:p w:rsidR="005701AE" w:rsidRDefault="003C541B" w:rsidP="003C541B">
          <w:pPr>
            <w:pStyle w:val="3049CDB824C942DFA46E16399A8ECB7C"/>
          </w:pPr>
          <w:r>
            <w:rPr>
              <w:rStyle w:val="placeholder1Char"/>
              <w:rFonts w:hint="eastAsia"/>
            </w:rPr>
            <w:t>____________</w:t>
          </w:r>
        </w:p>
      </w:docPartBody>
    </w:docPart>
    <w:docPart>
      <w:docPartPr>
        <w:name w:val="E9418437217646D18DCDC7C3369260FA"/>
        <w:category>
          <w:name w:val="常规"/>
          <w:gallery w:val="placeholder"/>
        </w:category>
        <w:types>
          <w:type w:val="bbPlcHdr"/>
        </w:types>
        <w:behaviors>
          <w:behavior w:val="content"/>
        </w:behaviors>
        <w:guid w:val="{40D579BE-FE6E-4B7D-956B-CF253C477312}"/>
      </w:docPartPr>
      <w:docPartBody>
        <w:p w:rsidR="005701AE" w:rsidRDefault="003C541B" w:rsidP="003C541B">
          <w:pPr>
            <w:pStyle w:val="E9418437217646D18DCDC7C3369260FA"/>
          </w:pPr>
          <w:r>
            <w:rPr>
              <w:rStyle w:val="placeholder1Char"/>
              <w:rFonts w:hint="eastAsia"/>
            </w:rPr>
            <w:t>____________</w:t>
          </w:r>
        </w:p>
      </w:docPartBody>
    </w:docPart>
    <w:docPart>
      <w:docPartPr>
        <w:name w:val="FE6B7B0C8981449B8E2DDD1049AC1B47"/>
        <w:category>
          <w:name w:val="常规"/>
          <w:gallery w:val="placeholder"/>
        </w:category>
        <w:types>
          <w:type w:val="bbPlcHdr"/>
        </w:types>
        <w:behaviors>
          <w:behavior w:val="content"/>
        </w:behaviors>
        <w:guid w:val="{D82F58DF-0A60-4256-A4BB-69BA823BD586}"/>
      </w:docPartPr>
      <w:docPartBody>
        <w:p w:rsidR="005701AE" w:rsidRDefault="003C541B" w:rsidP="003C541B">
          <w:pPr>
            <w:pStyle w:val="FE6B7B0C8981449B8E2DDD1049AC1B47"/>
          </w:pPr>
          <w:r>
            <w:rPr>
              <w:rStyle w:val="placeholder1Char"/>
              <w:rFonts w:hint="eastAsia"/>
            </w:rPr>
            <w:t>____________</w:t>
          </w:r>
        </w:p>
      </w:docPartBody>
    </w:docPart>
    <w:docPart>
      <w:docPartPr>
        <w:name w:val="F54591AAC69146C98803D83631F6A866"/>
        <w:category>
          <w:name w:val="常规"/>
          <w:gallery w:val="placeholder"/>
        </w:category>
        <w:types>
          <w:type w:val="bbPlcHdr"/>
        </w:types>
        <w:behaviors>
          <w:behavior w:val="content"/>
        </w:behaviors>
        <w:guid w:val="{EE576B49-1863-4F48-BD8F-39DA832AE78F}"/>
      </w:docPartPr>
      <w:docPartBody>
        <w:p w:rsidR="005701AE" w:rsidRDefault="003C541B" w:rsidP="003C541B">
          <w:pPr>
            <w:pStyle w:val="F54591AAC69146C98803D83631F6A866"/>
          </w:pPr>
          <w:r>
            <w:rPr>
              <w:rStyle w:val="placeholder1Char"/>
              <w:rFonts w:hint="eastAsia"/>
            </w:rPr>
            <w:t>____________</w:t>
          </w:r>
        </w:p>
      </w:docPartBody>
    </w:docPart>
    <w:docPart>
      <w:docPartPr>
        <w:name w:val="F46B4B3695F24492ABB2E398B98BFBAA"/>
        <w:category>
          <w:name w:val="常规"/>
          <w:gallery w:val="placeholder"/>
        </w:category>
        <w:types>
          <w:type w:val="bbPlcHdr"/>
        </w:types>
        <w:behaviors>
          <w:behavior w:val="content"/>
        </w:behaviors>
        <w:guid w:val="{335ED181-24A2-490B-89E1-0CFBEA309B63}"/>
      </w:docPartPr>
      <w:docPartBody>
        <w:p w:rsidR="005701AE" w:rsidRDefault="003C541B" w:rsidP="003C541B">
          <w:pPr>
            <w:pStyle w:val="F46B4B3695F24492ABB2E398B98BFBAA"/>
          </w:pPr>
          <w:r>
            <w:rPr>
              <w:rStyle w:val="placeholder1Char"/>
              <w:rFonts w:hint="eastAsia"/>
            </w:rPr>
            <w:t>____________</w:t>
          </w:r>
        </w:p>
      </w:docPartBody>
    </w:docPart>
    <w:docPart>
      <w:docPartPr>
        <w:name w:val="4FCA139E2B4F430D958034AB13062D5F"/>
        <w:category>
          <w:name w:val="常规"/>
          <w:gallery w:val="placeholder"/>
        </w:category>
        <w:types>
          <w:type w:val="bbPlcHdr"/>
        </w:types>
        <w:behaviors>
          <w:behavior w:val="content"/>
        </w:behaviors>
        <w:guid w:val="{90CD1650-FDD6-44F2-A89A-180AFC0AD04C}"/>
      </w:docPartPr>
      <w:docPartBody>
        <w:p w:rsidR="005701AE" w:rsidRDefault="003C541B" w:rsidP="003C541B">
          <w:pPr>
            <w:pStyle w:val="4FCA139E2B4F430D958034AB13062D5F"/>
          </w:pPr>
          <w:r>
            <w:rPr>
              <w:rStyle w:val="placeholder1Char"/>
              <w:rFonts w:hint="eastAsia"/>
            </w:rPr>
            <w:t>____________</w:t>
          </w:r>
        </w:p>
      </w:docPartBody>
    </w:docPart>
    <w:docPart>
      <w:docPartPr>
        <w:name w:val="56418976F6FD4E188FF38BB3EA01DF7D"/>
        <w:category>
          <w:name w:val="常规"/>
          <w:gallery w:val="placeholder"/>
        </w:category>
        <w:types>
          <w:type w:val="bbPlcHdr"/>
        </w:types>
        <w:behaviors>
          <w:behavior w:val="content"/>
        </w:behaviors>
        <w:guid w:val="{9CA6F883-9601-4CC1-B811-0A6611664927}"/>
      </w:docPartPr>
      <w:docPartBody>
        <w:p w:rsidR="005701AE" w:rsidRDefault="003C541B" w:rsidP="003C541B">
          <w:pPr>
            <w:pStyle w:val="56418976F6FD4E188FF38BB3EA01DF7D"/>
          </w:pPr>
          <w:r>
            <w:rPr>
              <w:rStyle w:val="placeholder1Char"/>
              <w:rFonts w:hint="eastAsia"/>
            </w:rPr>
            <w:t>____________</w:t>
          </w:r>
        </w:p>
      </w:docPartBody>
    </w:docPart>
    <w:docPart>
      <w:docPartPr>
        <w:name w:val="35E9683FC45A40FA9FF6C77556450582"/>
        <w:category>
          <w:name w:val="常规"/>
          <w:gallery w:val="placeholder"/>
        </w:category>
        <w:types>
          <w:type w:val="bbPlcHdr"/>
        </w:types>
        <w:behaviors>
          <w:behavior w:val="content"/>
        </w:behaviors>
        <w:guid w:val="{84D508EF-8628-45C6-A4B0-0473B799AE93}"/>
      </w:docPartPr>
      <w:docPartBody>
        <w:p w:rsidR="005701AE" w:rsidRDefault="003C541B" w:rsidP="003C541B">
          <w:pPr>
            <w:pStyle w:val="35E9683FC45A40FA9FF6C77556450582"/>
          </w:pPr>
          <w:r>
            <w:rPr>
              <w:rStyle w:val="placeholder1Char"/>
              <w:rFonts w:hint="eastAsia"/>
            </w:rPr>
            <w:t>____________</w:t>
          </w:r>
        </w:p>
      </w:docPartBody>
    </w:docPart>
    <w:docPart>
      <w:docPartPr>
        <w:name w:val="C31246162B254B538866CA0FD994586B"/>
        <w:category>
          <w:name w:val="常规"/>
          <w:gallery w:val="placeholder"/>
        </w:category>
        <w:types>
          <w:type w:val="bbPlcHdr"/>
        </w:types>
        <w:behaviors>
          <w:behavior w:val="content"/>
        </w:behaviors>
        <w:guid w:val="{228480F4-DBA2-464A-A016-44A77F7DA113}"/>
      </w:docPartPr>
      <w:docPartBody>
        <w:p w:rsidR="005701AE" w:rsidRDefault="003C541B" w:rsidP="003C541B">
          <w:pPr>
            <w:pStyle w:val="C31246162B254B538866CA0FD994586B"/>
          </w:pPr>
          <w:r>
            <w:rPr>
              <w:rStyle w:val="placeholder1Char"/>
              <w:rFonts w:hint="eastAsia"/>
            </w:rPr>
            <w:t>____________</w:t>
          </w:r>
        </w:p>
      </w:docPartBody>
    </w:docPart>
    <w:docPart>
      <w:docPartPr>
        <w:name w:val="1F7A094B91194C5FAF25814F8B2F7737"/>
        <w:category>
          <w:name w:val="常规"/>
          <w:gallery w:val="placeholder"/>
        </w:category>
        <w:types>
          <w:type w:val="bbPlcHdr"/>
        </w:types>
        <w:behaviors>
          <w:behavior w:val="content"/>
        </w:behaviors>
        <w:guid w:val="{D06FCB24-C548-40A1-9517-3C6440C5EE7E}"/>
      </w:docPartPr>
      <w:docPartBody>
        <w:p w:rsidR="005701AE" w:rsidRDefault="003C541B" w:rsidP="003C541B">
          <w:pPr>
            <w:pStyle w:val="1F7A094B91194C5FAF25814F8B2F7737"/>
          </w:pPr>
          <w:r>
            <w:rPr>
              <w:rStyle w:val="placeholder1Char"/>
              <w:rFonts w:hint="eastAsia"/>
            </w:rPr>
            <w:t>____________</w:t>
          </w:r>
        </w:p>
      </w:docPartBody>
    </w:docPart>
    <w:docPart>
      <w:docPartPr>
        <w:name w:val="31AED4A8F4F54480A7690C4F359B57C5"/>
        <w:category>
          <w:name w:val="常规"/>
          <w:gallery w:val="placeholder"/>
        </w:category>
        <w:types>
          <w:type w:val="bbPlcHdr"/>
        </w:types>
        <w:behaviors>
          <w:behavior w:val="content"/>
        </w:behaviors>
        <w:guid w:val="{FF70FC90-BF42-41E1-BFD4-98977FB9EEF8}"/>
      </w:docPartPr>
      <w:docPartBody>
        <w:p w:rsidR="005701AE" w:rsidRDefault="003C541B" w:rsidP="003C541B">
          <w:pPr>
            <w:pStyle w:val="31AED4A8F4F54480A7690C4F359B57C5"/>
          </w:pPr>
          <w:r>
            <w:rPr>
              <w:rStyle w:val="placeholder1Char"/>
              <w:rFonts w:hint="eastAsia"/>
            </w:rPr>
            <w:t>____________</w:t>
          </w:r>
        </w:p>
      </w:docPartBody>
    </w:docPart>
    <w:docPart>
      <w:docPartPr>
        <w:name w:val="8EA4342DDE194A68B6884424E0487E93"/>
        <w:category>
          <w:name w:val="常规"/>
          <w:gallery w:val="placeholder"/>
        </w:category>
        <w:types>
          <w:type w:val="bbPlcHdr"/>
        </w:types>
        <w:behaviors>
          <w:behavior w:val="content"/>
        </w:behaviors>
        <w:guid w:val="{A49546E3-CC92-4980-9659-EFF182D1D761}"/>
      </w:docPartPr>
      <w:docPartBody>
        <w:p w:rsidR="005701AE" w:rsidRDefault="003C541B" w:rsidP="003C541B">
          <w:pPr>
            <w:pStyle w:val="8EA4342DDE194A68B6884424E0487E93"/>
          </w:pPr>
          <w:r>
            <w:rPr>
              <w:rStyle w:val="placeholder1Char"/>
              <w:rFonts w:hint="eastAsia"/>
            </w:rPr>
            <w:t>____________</w:t>
          </w:r>
        </w:p>
      </w:docPartBody>
    </w:docPart>
    <w:docPart>
      <w:docPartPr>
        <w:name w:val="BB2C1996A1CD4A46A5F32089FFE63E7B"/>
        <w:category>
          <w:name w:val="常规"/>
          <w:gallery w:val="placeholder"/>
        </w:category>
        <w:types>
          <w:type w:val="bbPlcHdr"/>
        </w:types>
        <w:behaviors>
          <w:behavior w:val="content"/>
        </w:behaviors>
        <w:guid w:val="{638C6EB7-6ABF-4917-81BA-40232DF053C8}"/>
      </w:docPartPr>
      <w:docPartBody>
        <w:p w:rsidR="005701AE" w:rsidRDefault="003C541B" w:rsidP="003C541B">
          <w:pPr>
            <w:pStyle w:val="BB2C1996A1CD4A46A5F32089FFE63E7B"/>
          </w:pPr>
          <w:r>
            <w:rPr>
              <w:rStyle w:val="placeholder1Char"/>
              <w:rFonts w:hint="eastAsia"/>
            </w:rPr>
            <w:t>____________</w:t>
          </w:r>
        </w:p>
      </w:docPartBody>
    </w:docPart>
    <w:docPart>
      <w:docPartPr>
        <w:name w:val="5E5432DE398E47FAB92654B2FE45CBE7"/>
        <w:category>
          <w:name w:val="常规"/>
          <w:gallery w:val="placeholder"/>
        </w:category>
        <w:types>
          <w:type w:val="bbPlcHdr"/>
        </w:types>
        <w:behaviors>
          <w:behavior w:val="content"/>
        </w:behaviors>
        <w:guid w:val="{CDE1D8D6-4B30-4E59-8106-E68F12813CF4}"/>
      </w:docPartPr>
      <w:docPartBody>
        <w:p w:rsidR="005701AE" w:rsidRDefault="003C541B" w:rsidP="003C541B">
          <w:pPr>
            <w:pStyle w:val="5E5432DE398E47FAB92654B2FE45CBE7"/>
          </w:pPr>
          <w:r>
            <w:rPr>
              <w:rStyle w:val="placeholder1Char"/>
              <w:rFonts w:hint="eastAsia"/>
            </w:rPr>
            <w:t>____________</w:t>
          </w:r>
        </w:p>
      </w:docPartBody>
    </w:docPart>
    <w:docPart>
      <w:docPartPr>
        <w:name w:val="1A5DAB46325540B7939F8977A7E74304"/>
        <w:category>
          <w:name w:val="常规"/>
          <w:gallery w:val="placeholder"/>
        </w:category>
        <w:types>
          <w:type w:val="bbPlcHdr"/>
        </w:types>
        <w:behaviors>
          <w:behavior w:val="content"/>
        </w:behaviors>
        <w:guid w:val="{419429A2-3700-4DD5-A6BD-6DC908DBEF5B}"/>
      </w:docPartPr>
      <w:docPartBody>
        <w:p w:rsidR="005701AE" w:rsidRDefault="003C541B" w:rsidP="003C541B">
          <w:pPr>
            <w:pStyle w:val="1A5DAB46325540B7939F8977A7E74304"/>
          </w:pPr>
          <w:r>
            <w:rPr>
              <w:rStyle w:val="placeholder1Char"/>
              <w:rFonts w:hint="eastAsia"/>
            </w:rPr>
            <w:t>____________</w:t>
          </w:r>
        </w:p>
      </w:docPartBody>
    </w:docPart>
    <w:docPart>
      <w:docPartPr>
        <w:name w:val="4706530B74B04DEDA0B71B7238A14474"/>
        <w:category>
          <w:name w:val="常规"/>
          <w:gallery w:val="placeholder"/>
        </w:category>
        <w:types>
          <w:type w:val="bbPlcHdr"/>
        </w:types>
        <w:behaviors>
          <w:behavior w:val="content"/>
        </w:behaviors>
        <w:guid w:val="{75C05DA0-5695-4A01-82E7-E1272FC70CEB}"/>
      </w:docPartPr>
      <w:docPartBody>
        <w:p w:rsidR="005701AE" w:rsidRDefault="003C541B" w:rsidP="003C541B">
          <w:pPr>
            <w:pStyle w:val="4706530B74B04DEDA0B71B7238A14474"/>
          </w:pPr>
          <w:r>
            <w:rPr>
              <w:rStyle w:val="placeholder1Char"/>
              <w:rFonts w:hint="eastAsia"/>
            </w:rPr>
            <w:t>____________</w:t>
          </w:r>
        </w:p>
      </w:docPartBody>
    </w:docPart>
    <w:docPart>
      <w:docPartPr>
        <w:name w:val="E4ACCA287B3C49CFB96F43835AC33CF5"/>
        <w:category>
          <w:name w:val="常规"/>
          <w:gallery w:val="placeholder"/>
        </w:category>
        <w:types>
          <w:type w:val="bbPlcHdr"/>
        </w:types>
        <w:behaviors>
          <w:behavior w:val="content"/>
        </w:behaviors>
        <w:guid w:val="{1CE9C833-2CC9-4114-AC37-EEEF584605B9}"/>
      </w:docPartPr>
      <w:docPartBody>
        <w:p w:rsidR="005701AE" w:rsidRDefault="003C541B" w:rsidP="003C541B">
          <w:pPr>
            <w:pStyle w:val="E4ACCA287B3C49CFB96F43835AC33CF5"/>
          </w:pPr>
          <w:r>
            <w:rPr>
              <w:rStyle w:val="placeholder1Char"/>
              <w:rFonts w:hint="eastAsia"/>
            </w:rPr>
            <w:t>____________</w:t>
          </w:r>
        </w:p>
      </w:docPartBody>
    </w:docPart>
    <w:docPart>
      <w:docPartPr>
        <w:name w:val="C66CAEB4030B46BFB150C22BACFF0D70"/>
        <w:category>
          <w:name w:val="常规"/>
          <w:gallery w:val="placeholder"/>
        </w:category>
        <w:types>
          <w:type w:val="bbPlcHdr"/>
        </w:types>
        <w:behaviors>
          <w:behavior w:val="content"/>
        </w:behaviors>
        <w:guid w:val="{851DCD60-DA49-4DF2-83C5-194A7DCD0E56}"/>
      </w:docPartPr>
      <w:docPartBody>
        <w:p w:rsidR="005701AE" w:rsidRDefault="003C541B" w:rsidP="003C541B">
          <w:pPr>
            <w:pStyle w:val="C66CAEB4030B46BFB150C22BACFF0D70"/>
          </w:pPr>
          <w:r>
            <w:rPr>
              <w:rStyle w:val="placeholder1Char"/>
              <w:rFonts w:hint="eastAsia"/>
            </w:rPr>
            <w:t>____________</w:t>
          </w:r>
        </w:p>
      </w:docPartBody>
    </w:docPart>
    <w:docPart>
      <w:docPartPr>
        <w:name w:val="FB29569A4A6B47FEB0D40D83F00FDDCB"/>
        <w:category>
          <w:name w:val="常规"/>
          <w:gallery w:val="placeholder"/>
        </w:category>
        <w:types>
          <w:type w:val="bbPlcHdr"/>
        </w:types>
        <w:behaviors>
          <w:behavior w:val="content"/>
        </w:behaviors>
        <w:guid w:val="{86D05F45-E051-473C-A8E3-640A3B673B75}"/>
      </w:docPartPr>
      <w:docPartBody>
        <w:p w:rsidR="005701AE" w:rsidRDefault="003C541B" w:rsidP="003C541B">
          <w:pPr>
            <w:pStyle w:val="FB29569A4A6B47FEB0D40D83F00FDDCB"/>
          </w:pPr>
          <w:r>
            <w:rPr>
              <w:rStyle w:val="placeholder1Char"/>
              <w:rFonts w:hint="eastAsia"/>
            </w:rPr>
            <w:t>____________</w:t>
          </w:r>
        </w:p>
      </w:docPartBody>
    </w:docPart>
    <w:docPart>
      <w:docPartPr>
        <w:name w:val="6F737B69140E415C8F68F1B29C3254FA"/>
        <w:category>
          <w:name w:val="常规"/>
          <w:gallery w:val="placeholder"/>
        </w:category>
        <w:types>
          <w:type w:val="bbPlcHdr"/>
        </w:types>
        <w:behaviors>
          <w:behavior w:val="content"/>
        </w:behaviors>
        <w:guid w:val="{CCFD8449-131D-475A-867B-86EFCE49FCE5}"/>
      </w:docPartPr>
      <w:docPartBody>
        <w:p w:rsidR="005701AE" w:rsidRDefault="003C541B" w:rsidP="003C541B">
          <w:pPr>
            <w:pStyle w:val="6F737B69140E415C8F68F1B29C3254FA"/>
          </w:pPr>
          <w:r>
            <w:rPr>
              <w:rStyle w:val="placeholder1Char"/>
              <w:rFonts w:hint="eastAsia"/>
            </w:rPr>
            <w:t>____________</w:t>
          </w:r>
        </w:p>
      </w:docPartBody>
    </w:docPart>
    <w:docPart>
      <w:docPartPr>
        <w:name w:val="C48A732F02A74C6C801BFA1E4EAFD226"/>
        <w:category>
          <w:name w:val="常规"/>
          <w:gallery w:val="placeholder"/>
        </w:category>
        <w:types>
          <w:type w:val="bbPlcHdr"/>
        </w:types>
        <w:behaviors>
          <w:behavior w:val="content"/>
        </w:behaviors>
        <w:guid w:val="{3E213CB2-3462-415E-91D4-E6252BECF94A}"/>
      </w:docPartPr>
      <w:docPartBody>
        <w:p w:rsidR="005701AE" w:rsidRDefault="003C541B" w:rsidP="003C541B">
          <w:pPr>
            <w:pStyle w:val="C48A732F02A74C6C801BFA1E4EAFD226"/>
          </w:pPr>
          <w:r>
            <w:rPr>
              <w:rStyle w:val="placeholder1Char"/>
              <w:rFonts w:hint="eastAsia"/>
            </w:rPr>
            <w:t>____________</w:t>
          </w:r>
        </w:p>
      </w:docPartBody>
    </w:docPart>
    <w:docPart>
      <w:docPartPr>
        <w:name w:val="376290F2E5D147EBAFAF91D3906F1E20"/>
        <w:category>
          <w:name w:val="常规"/>
          <w:gallery w:val="placeholder"/>
        </w:category>
        <w:types>
          <w:type w:val="bbPlcHdr"/>
        </w:types>
        <w:behaviors>
          <w:behavior w:val="content"/>
        </w:behaviors>
        <w:guid w:val="{57B9D956-8AE0-45D5-8B3C-9F1E165A94FE}"/>
      </w:docPartPr>
      <w:docPartBody>
        <w:p w:rsidR="005701AE" w:rsidRDefault="003C541B" w:rsidP="003C541B">
          <w:pPr>
            <w:pStyle w:val="376290F2E5D147EBAFAF91D3906F1E20"/>
          </w:pPr>
          <w:r>
            <w:rPr>
              <w:rStyle w:val="placeholder1Char"/>
              <w:rFonts w:hint="eastAsia"/>
            </w:rPr>
            <w:t>____________</w:t>
          </w:r>
        </w:p>
      </w:docPartBody>
    </w:docPart>
    <w:docPart>
      <w:docPartPr>
        <w:name w:val="2400F7A8C18E448C94B5BA417FAF0AA6"/>
        <w:category>
          <w:name w:val="常规"/>
          <w:gallery w:val="placeholder"/>
        </w:category>
        <w:types>
          <w:type w:val="bbPlcHdr"/>
        </w:types>
        <w:behaviors>
          <w:behavior w:val="content"/>
        </w:behaviors>
        <w:guid w:val="{F29859E7-824A-40A8-AD4A-16E2D6981DC1}"/>
      </w:docPartPr>
      <w:docPartBody>
        <w:p w:rsidR="005701AE" w:rsidRDefault="003C541B" w:rsidP="003C541B">
          <w:pPr>
            <w:pStyle w:val="2400F7A8C18E448C94B5BA417FAF0AA6"/>
          </w:pPr>
          <w:r>
            <w:rPr>
              <w:rStyle w:val="placeholder1Char"/>
              <w:rFonts w:hint="eastAsia"/>
            </w:rPr>
            <w:t>____________</w:t>
          </w:r>
        </w:p>
      </w:docPartBody>
    </w:docPart>
    <w:docPart>
      <w:docPartPr>
        <w:name w:val="D8B9C3032E3142369C1EF86A1F66D8F6"/>
        <w:category>
          <w:name w:val="常规"/>
          <w:gallery w:val="placeholder"/>
        </w:category>
        <w:types>
          <w:type w:val="bbPlcHdr"/>
        </w:types>
        <w:behaviors>
          <w:behavior w:val="content"/>
        </w:behaviors>
        <w:guid w:val="{BB6A261D-F332-490E-B6D9-60AE338D3A61}"/>
      </w:docPartPr>
      <w:docPartBody>
        <w:p w:rsidR="005701AE" w:rsidRDefault="003C541B" w:rsidP="003C541B">
          <w:pPr>
            <w:pStyle w:val="D8B9C3032E3142369C1EF86A1F66D8F6"/>
          </w:pPr>
          <w:r>
            <w:rPr>
              <w:rStyle w:val="placeholder1Char"/>
              <w:rFonts w:hint="eastAsia"/>
            </w:rPr>
            <w:t>____________</w:t>
          </w:r>
        </w:p>
      </w:docPartBody>
    </w:docPart>
    <w:docPart>
      <w:docPartPr>
        <w:name w:val="10A0C2DD91EF4879A9CE290960B8CB28"/>
        <w:category>
          <w:name w:val="常规"/>
          <w:gallery w:val="placeholder"/>
        </w:category>
        <w:types>
          <w:type w:val="bbPlcHdr"/>
        </w:types>
        <w:behaviors>
          <w:behavior w:val="content"/>
        </w:behaviors>
        <w:guid w:val="{2E3BF90D-3F20-4307-8D48-9B6885F56E28}"/>
      </w:docPartPr>
      <w:docPartBody>
        <w:p w:rsidR="005701AE" w:rsidRDefault="003C541B" w:rsidP="003C541B">
          <w:pPr>
            <w:pStyle w:val="10A0C2DD91EF4879A9CE290960B8CB28"/>
          </w:pPr>
          <w:r>
            <w:rPr>
              <w:rStyle w:val="placeholder1Char"/>
              <w:rFonts w:hint="eastAsia"/>
            </w:rPr>
            <w:t>____________</w:t>
          </w:r>
        </w:p>
      </w:docPartBody>
    </w:docPart>
    <w:docPart>
      <w:docPartPr>
        <w:name w:val="0AC0CFFBA0A643EDBD60263084A622B0"/>
        <w:category>
          <w:name w:val="常规"/>
          <w:gallery w:val="placeholder"/>
        </w:category>
        <w:types>
          <w:type w:val="bbPlcHdr"/>
        </w:types>
        <w:behaviors>
          <w:behavior w:val="content"/>
        </w:behaviors>
        <w:guid w:val="{3AC690BE-AD9B-43AE-A5F3-DBD2CCB13839}"/>
      </w:docPartPr>
      <w:docPartBody>
        <w:p w:rsidR="005701AE" w:rsidRDefault="003C541B" w:rsidP="003C541B">
          <w:pPr>
            <w:pStyle w:val="0AC0CFFBA0A643EDBD60263084A622B0"/>
          </w:pPr>
          <w:r>
            <w:rPr>
              <w:rStyle w:val="placeholder1Char"/>
              <w:rFonts w:hint="eastAsia"/>
            </w:rPr>
            <w:t>____________</w:t>
          </w:r>
        </w:p>
      </w:docPartBody>
    </w:docPart>
    <w:docPart>
      <w:docPartPr>
        <w:name w:val="0D6FCCB8D6D74722996667AAE1079E01"/>
        <w:category>
          <w:name w:val="常规"/>
          <w:gallery w:val="placeholder"/>
        </w:category>
        <w:types>
          <w:type w:val="bbPlcHdr"/>
        </w:types>
        <w:behaviors>
          <w:behavior w:val="content"/>
        </w:behaviors>
        <w:guid w:val="{07672A47-5C03-4EB3-9333-F4A6BBD96613}"/>
      </w:docPartPr>
      <w:docPartBody>
        <w:p w:rsidR="005701AE" w:rsidRDefault="003C541B" w:rsidP="003C541B">
          <w:pPr>
            <w:pStyle w:val="0D6FCCB8D6D74722996667AAE1079E01"/>
          </w:pPr>
          <w:r>
            <w:rPr>
              <w:rStyle w:val="placeholder1Char"/>
              <w:rFonts w:hint="eastAsia"/>
            </w:rPr>
            <w:t>____________</w:t>
          </w:r>
        </w:p>
      </w:docPartBody>
    </w:docPart>
    <w:docPart>
      <w:docPartPr>
        <w:name w:val="2D483D14A1844AA2A9F14909842E25EB"/>
        <w:category>
          <w:name w:val="常规"/>
          <w:gallery w:val="placeholder"/>
        </w:category>
        <w:types>
          <w:type w:val="bbPlcHdr"/>
        </w:types>
        <w:behaviors>
          <w:behavior w:val="content"/>
        </w:behaviors>
        <w:guid w:val="{6FDF6B47-001F-437F-9E31-9746F955A892}"/>
      </w:docPartPr>
      <w:docPartBody>
        <w:p w:rsidR="005701AE" w:rsidRDefault="003C541B" w:rsidP="003C541B">
          <w:pPr>
            <w:pStyle w:val="2D483D14A1844AA2A9F14909842E25EB"/>
          </w:pPr>
          <w:r>
            <w:rPr>
              <w:rStyle w:val="placeholder1Char"/>
              <w:rFonts w:hint="eastAsia"/>
            </w:rPr>
            <w:t>____________</w:t>
          </w:r>
        </w:p>
      </w:docPartBody>
    </w:docPart>
    <w:docPart>
      <w:docPartPr>
        <w:name w:val="6A4CDD027C28427DAF96F044EFBD04D9"/>
        <w:category>
          <w:name w:val="常规"/>
          <w:gallery w:val="placeholder"/>
        </w:category>
        <w:types>
          <w:type w:val="bbPlcHdr"/>
        </w:types>
        <w:behaviors>
          <w:behavior w:val="content"/>
        </w:behaviors>
        <w:guid w:val="{863C9E35-609F-4FCA-962D-4A60B90EC244}"/>
      </w:docPartPr>
      <w:docPartBody>
        <w:p w:rsidR="005701AE" w:rsidRDefault="003C541B" w:rsidP="003C541B">
          <w:pPr>
            <w:pStyle w:val="6A4CDD027C28427DAF96F044EFBD04D9"/>
          </w:pPr>
          <w:r>
            <w:rPr>
              <w:rStyle w:val="placeholder1Char"/>
              <w:rFonts w:hint="eastAsia"/>
            </w:rPr>
            <w:t>____________</w:t>
          </w:r>
        </w:p>
      </w:docPartBody>
    </w:docPart>
    <w:docPart>
      <w:docPartPr>
        <w:name w:val="F98C0AFC987E4851888DCEF06827B969"/>
        <w:category>
          <w:name w:val="常规"/>
          <w:gallery w:val="placeholder"/>
        </w:category>
        <w:types>
          <w:type w:val="bbPlcHdr"/>
        </w:types>
        <w:behaviors>
          <w:behavior w:val="content"/>
        </w:behaviors>
        <w:guid w:val="{046C8B78-2FF5-46DC-B6DE-E3881CD6F196}"/>
      </w:docPartPr>
      <w:docPartBody>
        <w:p w:rsidR="005701AE" w:rsidRDefault="003C541B" w:rsidP="003C541B">
          <w:pPr>
            <w:pStyle w:val="F98C0AFC987E4851888DCEF06827B969"/>
          </w:pPr>
          <w:r>
            <w:rPr>
              <w:rStyle w:val="placeholder1Char"/>
              <w:rFonts w:hint="eastAsia"/>
            </w:rPr>
            <w:t>____________</w:t>
          </w:r>
        </w:p>
      </w:docPartBody>
    </w:docPart>
    <w:docPart>
      <w:docPartPr>
        <w:name w:val="270045DAE3BB4C37ADE24D005DF179C2"/>
        <w:category>
          <w:name w:val="常规"/>
          <w:gallery w:val="placeholder"/>
        </w:category>
        <w:types>
          <w:type w:val="bbPlcHdr"/>
        </w:types>
        <w:behaviors>
          <w:behavior w:val="content"/>
        </w:behaviors>
        <w:guid w:val="{BFAFF89A-CBB8-423B-8A46-85D275EA908F}"/>
      </w:docPartPr>
      <w:docPartBody>
        <w:p w:rsidR="005701AE" w:rsidRDefault="003C541B" w:rsidP="003C541B">
          <w:pPr>
            <w:pStyle w:val="270045DAE3BB4C37ADE24D005DF179C2"/>
          </w:pPr>
          <w:r>
            <w:rPr>
              <w:rStyle w:val="placeholder1Char"/>
              <w:rFonts w:hint="eastAsia"/>
            </w:rPr>
            <w:t>____________</w:t>
          </w:r>
        </w:p>
      </w:docPartBody>
    </w:docPart>
    <w:docPart>
      <w:docPartPr>
        <w:name w:val="6A37FFB586284BE6834C3AE93D6CED8F"/>
        <w:category>
          <w:name w:val="常规"/>
          <w:gallery w:val="placeholder"/>
        </w:category>
        <w:types>
          <w:type w:val="bbPlcHdr"/>
        </w:types>
        <w:behaviors>
          <w:behavior w:val="content"/>
        </w:behaviors>
        <w:guid w:val="{72C607FB-AF54-4A60-AC2F-3C0E1C96570F}"/>
      </w:docPartPr>
      <w:docPartBody>
        <w:p w:rsidR="005701AE" w:rsidRDefault="003C541B" w:rsidP="003C541B">
          <w:pPr>
            <w:pStyle w:val="6A37FFB586284BE6834C3AE93D6CED8F"/>
          </w:pPr>
          <w:r>
            <w:rPr>
              <w:rStyle w:val="placeholder1Char"/>
              <w:rFonts w:hint="eastAsia"/>
            </w:rPr>
            <w:t>____________</w:t>
          </w:r>
        </w:p>
      </w:docPartBody>
    </w:docPart>
    <w:docPart>
      <w:docPartPr>
        <w:name w:val="452BFDECA6D94CAC8E54E9CE74356A23"/>
        <w:category>
          <w:name w:val="常规"/>
          <w:gallery w:val="placeholder"/>
        </w:category>
        <w:types>
          <w:type w:val="bbPlcHdr"/>
        </w:types>
        <w:behaviors>
          <w:behavior w:val="content"/>
        </w:behaviors>
        <w:guid w:val="{734797E5-7A27-4058-B3C6-9498C56E9BD3}"/>
      </w:docPartPr>
      <w:docPartBody>
        <w:p w:rsidR="005701AE" w:rsidRDefault="003C541B" w:rsidP="003C541B">
          <w:pPr>
            <w:pStyle w:val="452BFDECA6D94CAC8E54E9CE74356A23"/>
          </w:pPr>
          <w:r>
            <w:rPr>
              <w:rStyle w:val="placeholder1Char"/>
              <w:rFonts w:hint="eastAsia"/>
            </w:rPr>
            <w:t>____________</w:t>
          </w:r>
        </w:p>
      </w:docPartBody>
    </w:docPart>
    <w:docPart>
      <w:docPartPr>
        <w:name w:val="642A9643FA084C219381501D3AC934E5"/>
        <w:category>
          <w:name w:val="常规"/>
          <w:gallery w:val="placeholder"/>
        </w:category>
        <w:types>
          <w:type w:val="bbPlcHdr"/>
        </w:types>
        <w:behaviors>
          <w:behavior w:val="content"/>
        </w:behaviors>
        <w:guid w:val="{B34FE15D-6CC8-4FD3-87B2-05BA76F4B838}"/>
      </w:docPartPr>
      <w:docPartBody>
        <w:p w:rsidR="005701AE" w:rsidRDefault="003C541B" w:rsidP="003C541B">
          <w:pPr>
            <w:pStyle w:val="642A9643FA084C219381501D3AC934E5"/>
          </w:pPr>
          <w:r>
            <w:rPr>
              <w:rStyle w:val="placeholder1Char"/>
              <w:rFonts w:hint="eastAsia"/>
            </w:rPr>
            <w:t>____________</w:t>
          </w:r>
        </w:p>
      </w:docPartBody>
    </w:docPart>
    <w:docPart>
      <w:docPartPr>
        <w:name w:val="780C0F80A864430C90D64E7B8434FFA9"/>
        <w:category>
          <w:name w:val="常规"/>
          <w:gallery w:val="placeholder"/>
        </w:category>
        <w:types>
          <w:type w:val="bbPlcHdr"/>
        </w:types>
        <w:behaviors>
          <w:behavior w:val="content"/>
        </w:behaviors>
        <w:guid w:val="{A63138F7-CEF5-4692-8311-A4C1BC450C07}"/>
      </w:docPartPr>
      <w:docPartBody>
        <w:p w:rsidR="005701AE" w:rsidRDefault="003C541B" w:rsidP="003C541B">
          <w:pPr>
            <w:pStyle w:val="780C0F80A864430C90D64E7B8434FFA9"/>
          </w:pPr>
          <w:r>
            <w:rPr>
              <w:rStyle w:val="placeholder1Char"/>
              <w:rFonts w:hint="eastAsia"/>
            </w:rPr>
            <w:t>____________</w:t>
          </w:r>
        </w:p>
      </w:docPartBody>
    </w:docPart>
    <w:docPart>
      <w:docPartPr>
        <w:name w:val="95D3DB83B7514AAE8E12947DBD815B7B"/>
        <w:category>
          <w:name w:val="常规"/>
          <w:gallery w:val="placeholder"/>
        </w:category>
        <w:types>
          <w:type w:val="bbPlcHdr"/>
        </w:types>
        <w:behaviors>
          <w:behavior w:val="content"/>
        </w:behaviors>
        <w:guid w:val="{897AA5B3-6043-4AFD-B9FD-5F06DFD0C58A}"/>
      </w:docPartPr>
      <w:docPartBody>
        <w:p w:rsidR="005701AE" w:rsidRDefault="003C541B" w:rsidP="003C541B">
          <w:pPr>
            <w:pStyle w:val="95D3DB83B7514AAE8E12947DBD815B7B"/>
          </w:pPr>
          <w:r>
            <w:rPr>
              <w:rStyle w:val="placeholder1Char"/>
              <w:rFonts w:hint="eastAsia"/>
            </w:rPr>
            <w:t>____________</w:t>
          </w:r>
        </w:p>
      </w:docPartBody>
    </w:docPart>
    <w:docPart>
      <w:docPartPr>
        <w:name w:val="EF8D9E595F8C47F1AC975041CD99AF61"/>
        <w:category>
          <w:name w:val="常规"/>
          <w:gallery w:val="placeholder"/>
        </w:category>
        <w:types>
          <w:type w:val="bbPlcHdr"/>
        </w:types>
        <w:behaviors>
          <w:behavior w:val="content"/>
        </w:behaviors>
        <w:guid w:val="{82EF0B64-6963-46B4-9D5E-57F37ECE93B1}"/>
      </w:docPartPr>
      <w:docPartBody>
        <w:p w:rsidR="005701AE" w:rsidRDefault="003C541B" w:rsidP="003C541B">
          <w:pPr>
            <w:pStyle w:val="EF8D9E595F8C47F1AC975041CD99AF61"/>
          </w:pPr>
          <w:r>
            <w:rPr>
              <w:rStyle w:val="placeholder1Char"/>
              <w:rFonts w:hint="eastAsia"/>
            </w:rPr>
            <w:t>____________</w:t>
          </w:r>
        </w:p>
      </w:docPartBody>
    </w:docPart>
    <w:docPart>
      <w:docPartPr>
        <w:name w:val="34C03F5C8A4A46F5897943C67113E270"/>
        <w:category>
          <w:name w:val="常规"/>
          <w:gallery w:val="placeholder"/>
        </w:category>
        <w:types>
          <w:type w:val="bbPlcHdr"/>
        </w:types>
        <w:behaviors>
          <w:behavior w:val="content"/>
        </w:behaviors>
        <w:guid w:val="{FA996898-B619-4778-951C-EDF5D1714501}"/>
      </w:docPartPr>
      <w:docPartBody>
        <w:p w:rsidR="005701AE" w:rsidRDefault="003C541B" w:rsidP="003C541B">
          <w:pPr>
            <w:pStyle w:val="34C03F5C8A4A46F5897943C67113E270"/>
          </w:pPr>
          <w:r>
            <w:rPr>
              <w:rStyle w:val="placeholder1Char"/>
              <w:rFonts w:hint="eastAsia"/>
            </w:rPr>
            <w:t>____________</w:t>
          </w:r>
        </w:p>
      </w:docPartBody>
    </w:docPart>
    <w:docPart>
      <w:docPartPr>
        <w:name w:val="EDE4D7A0E8484FC28AEEA655AF38F79C"/>
        <w:category>
          <w:name w:val="常规"/>
          <w:gallery w:val="placeholder"/>
        </w:category>
        <w:types>
          <w:type w:val="bbPlcHdr"/>
        </w:types>
        <w:behaviors>
          <w:behavior w:val="content"/>
        </w:behaviors>
        <w:guid w:val="{03B670A8-088F-43FF-B3B1-E49A0D1079B1}"/>
      </w:docPartPr>
      <w:docPartBody>
        <w:p w:rsidR="005701AE" w:rsidRDefault="003C541B" w:rsidP="003C541B">
          <w:pPr>
            <w:pStyle w:val="EDE4D7A0E8484FC28AEEA655AF38F79C"/>
          </w:pPr>
          <w:r>
            <w:rPr>
              <w:rStyle w:val="placeholder1Char"/>
              <w:rFonts w:hint="eastAsia"/>
            </w:rPr>
            <w:t>____________</w:t>
          </w:r>
        </w:p>
      </w:docPartBody>
    </w:docPart>
    <w:docPart>
      <w:docPartPr>
        <w:name w:val="2E2B42A5D4324CEE9CC14C61C2C4AC3E"/>
        <w:category>
          <w:name w:val="常规"/>
          <w:gallery w:val="placeholder"/>
        </w:category>
        <w:types>
          <w:type w:val="bbPlcHdr"/>
        </w:types>
        <w:behaviors>
          <w:behavior w:val="content"/>
        </w:behaviors>
        <w:guid w:val="{5AC8C2A9-8B7C-4682-B38B-FE682B179DE1}"/>
      </w:docPartPr>
      <w:docPartBody>
        <w:p w:rsidR="005701AE" w:rsidRDefault="003C541B" w:rsidP="003C541B">
          <w:pPr>
            <w:pStyle w:val="2E2B42A5D4324CEE9CC14C61C2C4AC3E"/>
          </w:pPr>
          <w:r>
            <w:rPr>
              <w:rStyle w:val="placeholder1Char"/>
              <w:rFonts w:hint="eastAsia"/>
            </w:rPr>
            <w:t>____________</w:t>
          </w:r>
        </w:p>
      </w:docPartBody>
    </w:docPart>
    <w:docPart>
      <w:docPartPr>
        <w:name w:val="7DAB84D51F5A4442BD9D0DFF4D564989"/>
        <w:category>
          <w:name w:val="常规"/>
          <w:gallery w:val="placeholder"/>
        </w:category>
        <w:types>
          <w:type w:val="bbPlcHdr"/>
        </w:types>
        <w:behaviors>
          <w:behavior w:val="content"/>
        </w:behaviors>
        <w:guid w:val="{F2290DAB-D2F9-44F4-9807-C0F427433F70}"/>
      </w:docPartPr>
      <w:docPartBody>
        <w:p w:rsidR="005701AE" w:rsidRDefault="003C541B" w:rsidP="003C541B">
          <w:pPr>
            <w:pStyle w:val="7DAB84D51F5A4442BD9D0DFF4D564989"/>
          </w:pPr>
          <w:r>
            <w:rPr>
              <w:rStyle w:val="placeholder1Char"/>
              <w:rFonts w:hint="eastAsia"/>
            </w:rPr>
            <w:t>____________</w:t>
          </w:r>
        </w:p>
      </w:docPartBody>
    </w:docPart>
    <w:docPart>
      <w:docPartPr>
        <w:name w:val="76E2CFF6ADEB4483814040C50E7E19E2"/>
        <w:category>
          <w:name w:val="常规"/>
          <w:gallery w:val="placeholder"/>
        </w:category>
        <w:types>
          <w:type w:val="bbPlcHdr"/>
        </w:types>
        <w:behaviors>
          <w:behavior w:val="content"/>
        </w:behaviors>
        <w:guid w:val="{0BFD880D-5A81-4597-ABBF-8521ABA9690E}"/>
      </w:docPartPr>
      <w:docPartBody>
        <w:p w:rsidR="005701AE" w:rsidRDefault="003C541B" w:rsidP="003C541B">
          <w:pPr>
            <w:pStyle w:val="76E2CFF6ADEB4483814040C50E7E19E2"/>
          </w:pPr>
          <w:r>
            <w:rPr>
              <w:rStyle w:val="placeholder1Char"/>
              <w:rFonts w:hint="eastAsia"/>
            </w:rPr>
            <w:t>____________</w:t>
          </w:r>
        </w:p>
      </w:docPartBody>
    </w:docPart>
    <w:docPart>
      <w:docPartPr>
        <w:name w:val="1C8D1D87C33C4386B7AB580719BB9E60"/>
        <w:category>
          <w:name w:val="常规"/>
          <w:gallery w:val="placeholder"/>
        </w:category>
        <w:types>
          <w:type w:val="bbPlcHdr"/>
        </w:types>
        <w:behaviors>
          <w:behavior w:val="content"/>
        </w:behaviors>
        <w:guid w:val="{6C863F11-EE53-45A1-8D76-042493590CB6}"/>
      </w:docPartPr>
      <w:docPartBody>
        <w:p w:rsidR="005701AE" w:rsidRDefault="003C541B" w:rsidP="003C541B">
          <w:pPr>
            <w:pStyle w:val="1C8D1D87C33C4386B7AB580719BB9E60"/>
          </w:pPr>
          <w:r>
            <w:rPr>
              <w:rStyle w:val="placeholder1Char"/>
              <w:rFonts w:hint="eastAsia"/>
            </w:rPr>
            <w:t>____________</w:t>
          </w:r>
        </w:p>
      </w:docPartBody>
    </w:docPart>
    <w:docPart>
      <w:docPartPr>
        <w:name w:val="9932982B13C746BFAC1CD981456A0F92"/>
        <w:category>
          <w:name w:val="常规"/>
          <w:gallery w:val="placeholder"/>
        </w:category>
        <w:types>
          <w:type w:val="bbPlcHdr"/>
        </w:types>
        <w:behaviors>
          <w:behavior w:val="content"/>
        </w:behaviors>
        <w:guid w:val="{8540681E-33C0-4324-BE5E-5FF4E0462E4C}"/>
      </w:docPartPr>
      <w:docPartBody>
        <w:p w:rsidR="005701AE" w:rsidRDefault="003C541B" w:rsidP="003C541B">
          <w:pPr>
            <w:pStyle w:val="9932982B13C746BFAC1CD981456A0F92"/>
          </w:pPr>
          <w:r>
            <w:rPr>
              <w:rStyle w:val="placeholder1Char"/>
              <w:rFonts w:hint="eastAsia"/>
            </w:rPr>
            <w:t>____________</w:t>
          </w:r>
        </w:p>
      </w:docPartBody>
    </w:docPart>
    <w:docPart>
      <w:docPartPr>
        <w:name w:val="84FD55011BEB41ED96AE876F03206A49"/>
        <w:category>
          <w:name w:val="常规"/>
          <w:gallery w:val="placeholder"/>
        </w:category>
        <w:types>
          <w:type w:val="bbPlcHdr"/>
        </w:types>
        <w:behaviors>
          <w:behavior w:val="content"/>
        </w:behaviors>
        <w:guid w:val="{5BC24729-C433-449B-93C9-2560C71BD2C5}"/>
      </w:docPartPr>
      <w:docPartBody>
        <w:p w:rsidR="005701AE" w:rsidRDefault="003C541B" w:rsidP="003C541B">
          <w:pPr>
            <w:pStyle w:val="84FD55011BEB41ED96AE876F03206A49"/>
          </w:pPr>
          <w:r>
            <w:rPr>
              <w:rStyle w:val="placeholder1Char"/>
              <w:rFonts w:hint="eastAsia"/>
            </w:rPr>
            <w:t>____________</w:t>
          </w:r>
        </w:p>
      </w:docPartBody>
    </w:docPart>
    <w:docPart>
      <w:docPartPr>
        <w:name w:val="8952A25DE057490081FA9AD60CC35D21"/>
        <w:category>
          <w:name w:val="常规"/>
          <w:gallery w:val="placeholder"/>
        </w:category>
        <w:types>
          <w:type w:val="bbPlcHdr"/>
        </w:types>
        <w:behaviors>
          <w:behavior w:val="content"/>
        </w:behaviors>
        <w:guid w:val="{5560EF26-86DD-4BAC-969F-360B8676AB52}"/>
      </w:docPartPr>
      <w:docPartBody>
        <w:p w:rsidR="005701AE" w:rsidRDefault="003C541B" w:rsidP="003C541B">
          <w:pPr>
            <w:pStyle w:val="8952A25DE057490081FA9AD60CC35D21"/>
          </w:pPr>
          <w:r w:rsidRPr="001168E3">
            <w:rPr>
              <w:rStyle w:val="placeholder1Char"/>
              <w:rFonts w:hint="eastAsia"/>
            </w:rPr>
            <w:t>___________</w:t>
          </w:r>
        </w:p>
      </w:docPartBody>
    </w:docPart>
    <w:docPart>
      <w:docPartPr>
        <w:name w:val="81AA6430AB2D4BA7B249C9EDB542568F"/>
        <w:category>
          <w:name w:val="常规"/>
          <w:gallery w:val="placeholder"/>
        </w:category>
        <w:types>
          <w:type w:val="bbPlcHdr"/>
        </w:types>
        <w:behaviors>
          <w:behavior w:val="content"/>
        </w:behaviors>
        <w:guid w:val="{907055EC-FC80-4B69-AA5C-CED6898F9A28}"/>
      </w:docPartPr>
      <w:docPartBody>
        <w:p w:rsidR="005701AE" w:rsidRDefault="003C541B" w:rsidP="003C541B">
          <w:pPr>
            <w:pStyle w:val="81AA6430AB2D4BA7B249C9EDB542568F"/>
          </w:pPr>
          <w:r w:rsidRPr="001168E3">
            <w:rPr>
              <w:rStyle w:val="placeholder1Char"/>
              <w:rFonts w:hint="eastAsia"/>
            </w:rPr>
            <w:t>___________</w:t>
          </w:r>
        </w:p>
      </w:docPartBody>
    </w:docPart>
    <w:docPart>
      <w:docPartPr>
        <w:name w:val="4A84C3D1335E47A3B04087F12AB51980"/>
        <w:category>
          <w:name w:val="常规"/>
          <w:gallery w:val="placeholder"/>
        </w:category>
        <w:types>
          <w:type w:val="bbPlcHdr"/>
        </w:types>
        <w:behaviors>
          <w:behavior w:val="content"/>
        </w:behaviors>
        <w:guid w:val="{346051CB-9399-4DD8-BAD6-415EC10C2D1C}"/>
      </w:docPartPr>
      <w:docPartBody>
        <w:p w:rsidR="005701AE" w:rsidRDefault="003C541B" w:rsidP="003C541B">
          <w:pPr>
            <w:pStyle w:val="4A84C3D1335E47A3B04087F12AB51980"/>
          </w:pPr>
          <w:r w:rsidRPr="001168E3">
            <w:rPr>
              <w:rStyle w:val="placeholder1Char"/>
              <w:rFonts w:hint="eastAsia"/>
            </w:rPr>
            <w:t>___________</w:t>
          </w:r>
        </w:p>
      </w:docPartBody>
    </w:docPart>
    <w:docPart>
      <w:docPartPr>
        <w:name w:val="9284EDD114F1462891AC5A3146C50D10"/>
        <w:category>
          <w:name w:val="常规"/>
          <w:gallery w:val="placeholder"/>
        </w:category>
        <w:types>
          <w:type w:val="bbPlcHdr"/>
        </w:types>
        <w:behaviors>
          <w:behavior w:val="content"/>
        </w:behaviors>
        <w:guid w:val="{983556AB-E82E-4C11-91E3-DD7B48BEEAC0}"/>
      </w:docPartPr>
      <w:docPartBody>
        <w:p w:rsidR="005701AE" w:rsidRDefault="003C541B" w:rsidP="003C541B">
          <w:pPr>
            <w:pStyle w:val="9284EDD114F1462891AC5A3146C50D10"/>
          </w:pPr>
          <w:r>
            <w:rPr>
              <w:rStyle w:val="placeholder1Char"/>
              <w:rFonts w:hint="eastAsia"/>
            </w:rPr>
            <w:t>____________</w:t>
          </w:r>
        </w:p>
      </w:docPartBody>
    </w:docPart>
    <w:docPart>
      <w:docPartPr>
        <w:name w:val="3FD11E86729441108A7744BA1B26FCDD"/>
        <w:category>
          <w:name w:val="常规"/>
          <w:gallery w:val="placeholder"/>
        </w:category>
        <w:types>
          <w:type w:val="bbPlcHdr"/>
        </w:types>
        <w:behaviors>
          <w:behavior w:val="content"/>
        </w:behaviors>
        <w:guid w:val="{C280D0C2-08E3-4992-A779-88ACD54500BF}"/>
      </w:docPartPr>
      <w:docPartBody>
        <w:p w:rsidR="005701AE" w:rsidRDefault="003C541B" w:rsidP="003C541B">
          <w:pPr>
            <w:pStyle w:val="3FD11E86729441108A7744BA1B26FCDD"/>
          </w:pPr>
          <w:r>
            <w:rPr>
              <w:rStyle w:val="placeholder1Char"/>
              <w:rFonts w:hint="eastAsia"/>
            </w:rPr>
            <w:t>____________</w:t>
          </w:r>
        </w:p>
      </w:docPartBody>
    </w:docPart>
    <w:docPart>
      <w:docPartPr>
        <w:name w:val="29CDA01AF6474ACB862B92828424019C"/>
        <w:category>
          <w:name w:val="常规"/>
          <w:gallery w:val="placeholder"/>
        </w:category>
        <w:types>
          <w:type w:val="bbPlcHdr"/>
        </w:types>
        <w:behaviors>
          <w:behavior w:val="content"/>
        </w:behaviors>
        <w:guid w:val="{A794D4B1-0333-4425-BE13-D82C69418513}"/>
      </w:docPartPr>
      <w:docPartBody>
        <w:p w:rsidR="005701AE" w:rsidRDefault="003C541B" w:rsidP="003C541B">
          <w:pPr>
            <w:pStyle w:val="29CDA01AF6474ACB862B92828424019C"/>
          </w:pPr>
          <w:r>
            <w:rPr>
              <w:rStyle w:val="placeholder1Char"/>
              <w:rFonts w:hint="eastAsia"/>
            </w:rPr>
            <w:t>____________</w:t>
          </w:r>
        </w:p>
      </w:docPartBody>
    </w:docPart>
    <w:docPart>
      <w:docPartPr>
        <w:name w:val="24CD27DB51F643F7BEA584ED62157CC7"/>
        <w:category>
          <w:name w:val="常规"/>
          <w:gallery w:val="placeholder"/>
        </w:category>
        <w:types>
          <w:type w:val="bbPlcHdr"/>
        </w:types>
        <w:behaviors>
          <w:behavior w:val="content"/>
        </w:behaviors>
        <w:guid w:val="{FB90FAEA-365E-40FF-834D-9CBE0B2EE20C}"/>
      </w:docPartPr>
      <w:docPartBody>
        <w:p w:rsidR="005701AE" w:rsidRDefault="003C541B" w:rsidP="003C541B">
          <w:pPr>
            <w:pStyle w:val="24CD27DB51F643F7BEA584ED62157CC7"/>
          </w:pPr>
          <w:r>
            <w:rPr>
              <w:rStyle w:val="placeholder1Char"/>
              <w:rFonts w:hint="eastAsia"/>
            </w:rPr>
            <w:t>____________</w:t>
          </w:r>
        </w:p>
      </w:docPartBody>
    </w:docPart>
    <w:docPart>
      <w:docPartPr>
        <w:name w:val="D47BED2C020742DC8AE110729331E4ED"/>
        <w:category>
          <w:name w:val="常规"/>
          <w:gallery w:val="placeholder"/>
        </w:category>
        <w:types>
          <w:type w:val="bbPlcHdr"/>
        </w:types>
        <w:behaviors>
          <w:behavior w:val="content"/>
        </w:behaviors>
        <w:guid w:val="{D1BAA152-B6EE-4AB9-81AB-5A614D421249}"/>
      </w:docPartPr>
      <w:docPartBody>
        <w:p w:rsidR="005701AE" w:rsidRDefault="003C541B" w:rsidP="003C541B">
          <w:pPr>
            <w:pStyle w:val="D47BED2C020742DC8AE110729331E4ED"/>
          </w:pPr>
          <w:r>
            <w:rPr>
              <w:rStyle w:val="placeholder1Char"/>
              <w:rFonts w:hint="eastAsia"/>
            </w:rPr>
            <w:t>____________</w:t>
          </w:r>
        </w:p>
      </w:docPartBody>
    </w:docPart>
    <w:docPart>
      <w:docPartPr>
        <w:name w:val="6B872D03F6084C2E98318382BA07D090"/>
        <w:category>
          <w:name w:val="常规"/>
          <w:gallery w:val="placeholder"/>
        </w:category>
        <w:types>
          <w:type w:val="bbPlcHdr"/>
        </w:types>
        <w:behaviors>
          <w:behavior w:val="content"/>
        </w:behaviors>
        <w:guid w:val="{51404EC1-B1E9-40C3-AC9A-1F3B8EA86314}"/>
      </w:docPartPr>
      <w:docPartBody>
        <w:p w:rsidR="005701AE" w:rsidRDefault="003C541B" w:rsidP="003C541B">
          <w:pPr>
            <w:pStyle w:val="6B872D03F6084C2E98318382BA07D090"/>
          </w:pPr>
          <w:r>
            <w:rPr>
              <w:rStyle w:val="placeholder1Char"/>
              <w:rFonts w:hint="eastAsia"/>
            </w:rPr>
            <w:t>____________</w:t>
          </w:r>
        </w:p>
      </w:docPartBody>
    </w:docPart>
    <w:docPart>
      <w:docPartPr>
        <w:name w:val="7C531A04CB0B4A2792291F7F8B98C189"/>
        <w:category>
          <w:name w:val="常规"/>
          <w:gallery w:val="placeholder"/>
        </w:category>
        <w:types>
          <w:type w:val="bbPlcHdr"/>
        </w:types>
        <w:behaviors>
          <w:behavior w:val="content"/>
        </w:behaviors>
        <w:guid w:val="{73BC5C29-1965-4DAD-86DF-18DCA9674DCD}"/>
      </w:docPartPr>
      <w:docPartBody>
        <w:p w:rsidR="005701AE" w:rsidRDefault="003C541B" w:rsidP="003C541B">
          <w:pPr>
            <w:pStyle w:val="7C531A04CB0B4A2792291F7F8B98C189"/>
          </w:pPr>
          <w:r>
            <w:rPr>
              <w:rStyle w:val="placeholder1Char"/>
              <w:rFonts w:hint="eastAsia"/>
            </w:rPr>
            <w:t>____________</w:t>
          </w:r>
        </w:p>
      </w:docPartBody>
    </w:docPart>
    <w:docPart>
      <w:docPartPr>
        <w:name w:val="521E8617F40146AF808B319E9BB0DB45"/>
        <w:category>
          <w:name w:val="常规"/>
          <w:gallery w:val="placeholder"/>
        </w:category>
        <w:types>
          <w:type w:val="bbPlcHdr"/>
        </w:types>
        <w:behaviors>
          <w:behavior w:val="content"/>
        </w:behaviors>
        <w:guid w:val="{FE29CE87-CF04-4F85-BC71-A7D3AC0C28A1}"/>
      </w:docPartPr>
      <w:docPartBody>
        <w:p w:rsidR="005701AE" w:rsidRDefault="003C541B" w:rsidP="003C541B">
          <w:pPr>
            <w:pStyle w:val="521E8617F40146AF808B319E9BB0DB45"/>
          </w:pPr>
          <w:r>
            <w:rPr>
              <w:rStyle w:val="placeholder1Char"/>
              <w:rFonts w:hint="eastAsia"/>
            </w:rPr>
            <w:t>____________</w:t>
          </w:r>
        </w:p>
      </w:docPartBody>
    </w:docPart>
    <w:docPart>
      <w:docPartPr>
        <w:name w:val="2FF2B54C00C0486CBB70D48F45C9D570"/>
        <w:category>
          <w:name w:val="常规"/>
          <w:gallery w:val="placeholder"/>
        </w:category>
        <w:types>
          <w:type w:val="bbPlcHdr"/>
        </w:types>
        <w:behaviors>
          <w:behavior w:val="content"/>
        </w:behaviors>
        <w:guid w:val="{B58DC53B-4790-47B5-B3C1-0E5C1FCB48BB}"/>
      </w:docPartPr>
      <w:docPartBody>
        <w:p w:rsidR="005701AE" w:rsidRDefault="003C541B" w:rsidP="003C541B">
          <w:pPr>
            <w:pStyle w:val="2FF2B54C00C0486CBB70D48F45C9D570"/>
          </w:pPr>
          <w:r>
            <w:rPr>
              <w:rStyle w:val="placeholder1Char"/>
              <w:rFonts w:hint="eastAsia"/>
            </w:rPr>
            <w:t>____________</w:t>
          </w:r>
        </w:p>
      </w:docPartBody>
    </w:docPart>
    <w:docPart>
      <w:docPartPr>
        <w:name w:val="0568D704E1664DE6A640189A9DEE3655"/>
        <w:category>
          <w:name w:val="常规"/>
          <w:gallery w:val="placeholder"/>
        </w:category>
        <w:types>
          <w:type w:val="bbPlcHdr"/>
        </w:types>
        <w:behaviors>
          <w:behavior w:val="content"/>
        </w:behaviors>
        <w:guid w:val="{133DBEBD-1AC4-427F-8F99-290D78BBEEE5}"/>
      </w:docPartPr>
      <w:docPartBody>
        <w:p w:rsidR="005701AE" w:rsidRDefault="003C541B" w:rsidP="003C541B">
          <w:pPr>
            <w:pStyle w:val="0568D704E1664DE6A640189A9DEE3655"/>
          </w:pPr>
          <w:r>
            <w:rPr>
              <w:rStyle w:val="placeholder1Char"/>
              <w:rFonts w:hint="eastAsia"/>
            </w:rPr>
            <w:t>____________</w:t>
          </w:r>
        </w:p>
      </w:docPartBody>
    </w:docPart>
    <w:docPart>
      <w:docPartPr>
        <w:name w:val="630B556F3A934E3FA240ADF90E522864"/>
        <w:category>
          <w:name w:val="常规"/>
          <w:gallery w:val="placeholder"/>
        </w:category>
        <w:types>
          <w:type w:val="bbPlcHdr"/>
        </w:types>
        <w:behaviors>
          <w:behavior w:val="content"/>
        </w:behaviors>
        <w:guid w:val="{CF1D3696-04B6-4E1C-8CA0-287A044C361F}"/>
      </w:docPartPr>
      <w:docPartBody>
        <w:p w:rsidR="005701AE" w:rsidRDefault="003C541B" w:rsidP="003C541B">
          <w:pPr>
            <w:pStyle w:val="630B556F3A934E3FA240ADF90E522864"/>
          </w:pPr>
          <w:r>
            <w:rPr>
              <w:rStyle w:val="placeholder1Char"/>
              <w:rFonts w:hint="eastAsia"/>
            </w:rPr>
            <w:t>____________</w:t>
          </w:r>
        </w:p>
      </w:docPartBody>
    </w:docPart>
    <w:docPart>
      <w:docPartPr>
        <w:name w:val="50EA9D6190CE45C8999919FB6584A2F4"/>
        <w:category>
          <w:name w:val="常规"/>
          <w:gallery w:val="placeholder"/>
        </w:category>
        <w:types>
          <w:type w:val="bbPlcHdr"/>
        </w:types>
        <w:behaviors>
          <w:behavior w:val="content"/>
        </w:behaviors>
        <w:guid w:val="{FE03BF99-DC08-42E4-BAC1-6075E2DF5EC8}"/>
      </w:docPartPr>
      <w:docPartBody>
        <w:p w:rsidR="005701AE" w:rsidRDefault="003C541B" w:rsidP="003C541B">
          <w:pPr>
            <w:pStyle w:val="50EA9D6190CE45C8999919FB6584A2F4"/>
          </w:pPr>
          <w:r>
            <w:rPr>
              <w:rStyle w:val="placeholder1Char"/>
              <w:rFonts w:hint="eastAsia"/>
            </w:rPr>
            <w:t>____________</w:t>
          </w:r>
        </w:p>
      </w:docPartBody>
    </w:docPart>
    <w:docPart>
      <w:docPartPr>
        <w:name w:val="E0FE2FBC827849E08720EEF8B57A2B38"/>
        <w:category>
          <w:name w:val="常规"/>
          <w:gallery w:val="placeholder"/>
        </w:category>
        <w:types>
          <w:type w:val="bbPlcHdr"/>
        </w:types>
        <w:behaviors>
          <w:behavior w:val="content"/>
        </w:behaviors>
        <w:guid w:val="{5C357B4A-3CFA-45A4-97E7-8A22FE9ADB2D}"/>
      </w:docPartPr>
      <w:docPartBody>
        <w:p w:rsidR="005701AE" w:rsidRDefault="003C541B" w:rsidP="003C541B">
          <w:pPr>
            <w:pStyle w:val="E0FE2FBC827849E08720EEF8B57A2B38"/>
          </w:pPr>
          <w:r>
            <w:rPr>
              <w:rStyle w:val="placeholder1Char"/>
              <w:rFonts w:hint="eastAsia"/>
            </w:rPr>
            <w:t>____________</w:t>
          </w:r>
        </w:p>
      </w:docPartBody>
    </w:docPart>
    <w:docPart>
      <w:docPartPr>
        <w:name w:val="3EC08936ECED4BC1915D22E29FFAD1F4"/>
        <w:category>
          <w:name w:val="常规"/>
          <w:gallery w:val="placeholder"/>
        </w:category>
        <w:types>
          <w:type w:val="bbPlcHdr"/>
        </w:types>
        <w:behaviors>
          <w:behavior w:val="content"/>
        </w:behaviors>
        <w:guid w:val="{88523598-90A2-4EDD-B748-F49927805555}"/>
      </w:docPartPr>
      <w:docPartBody>
        <w:p w:rsidR="005701AE" w:rsidRDefault="003C541B" w:rsidP="003C541B">
          <w:pPr>
            <w:pStyle w:val="3EC08936ECED4BC1915D22E29FFAD1F4"/>
          </w:pPr>
          <w:r>
            <w:rPr>
              <w:rStyle w:val="placeholder1Char"/>
              <w:rFonts w:hint="eastAsia"/>
            </w:rPr>
            <w:t>____________</w:t>
          </w:r>
        </w:p>
      </w:docPartBody>
    </w:docPart>
    <w:docPart>
      <w:docPartPr>
        <w:name w:val="90BC2ADE44D64D36B2C2D944CF2D8B74"/>
        <w:category>
          <w:name w:val="常规"/>
          <w:gallery w:val="placeholder"/>
        </w:category>
        <w:types>
          <w:type w:val="bbPlcHdr"/>
        </w:types>
        <w:behaviors>
          <w:behavior w:val="content"/>
        </w:behaviors>
        <w:guid w:val="{13E74C63-BD34-4133-87C3-4C0B49F4DEEE}"/>
      </w:docPartPr>
      <w:docPartBody>
        <w:p w:rsidR="005701AE" w:rsidRDefault="003C541B" w:rsidP="003C541B">
          <w:pPr>
            <w:pStyle w:val="90BC2ADE44D64D36B2C2D944CF2D8B74"/>
          </w:pPr>
          <w:r>
            <w:rPr>
              <w:rStyle w:val="placeholder1Char"/>
              <w:rFonts w:hint="eastAsia"/>
            </w:rPr>
            <w:t>____________</w:t>
          </w:r>
        </w:p>
      </w:docPartBody>
    </w:docPart>
    <w:docPart>
      <w:docPartPr>
        <w:name w:val="13251416C9284239800AF1C150B861D8"/>
        <w:category>
          <w:name w:val="常规"/>
          <w:gallery w:val="placeholder"/>
        </w:category>
        <w:types>
          <w:type w:val="bbPlcHdr"/>
        </w:types>
        <w:behaviors>
          <w:behavior w:val="content"/>
        </w:behaviors>
        <w:guid w:val="{DFFCA56F-C8DF-4730-B54B-ED500EB107F6}"/>
      </w:docPartPr>
      <w:docPartBody>
        <w:p w:rsidR="005701AE" w:rsidRDefault="003C541B" w:rsidP="003C541B">
          <w:pPr>
            <w:pStyle w:val="13251416C9284239800AF1C150B861D8"/>
          </w:pPr>
          <w:r>
            <w:rPr>
              <w:rStyle w:val="placeholder1Char"/>
              <w:rFonts w:hint="eastAsia"/>
            </w:rPr>
            <w:t>____________</w:t>
          </w:r>
        </w:p>
      </w:docPartBody>
    </w:docPart>
    <w:docPart>
      <w:docPartPr>
        <w:name w:val="80FB297660BF42B29B01B896316FEF05"/>
        <w:category>
          <w:name w:val="常规"/>
          <w:gallery w:val="placeholder"/>
        </w:category>
        <w:types>
          <w:type w:val="bbPlcHdr"/>
        </w:types>
        <w:behaviors>
          <w:behavior w:val="content"/>
        </w:behaviors>
        <w:guid w:val="{3C65A933-2F33-41F7-AFD7-3ABC1EE7289F}"/>
      </w:docPartPr>
      <w:docPartBody>
        <w:p w:rsidR="005701AE" w:rsidRDefault="003C541B" w:rsidP="003C541B">
          <w:pPr>
            <w:pStyle w:val="80FB297660BF42B29B01B896316FEF05"/>
          </w:pPr>
          <w:r>
            <w:rPr>
              <w:rStyle w:val="placeholder1Char"/>
              <w:rFonts w:hint="eastAsia"/>
            </w:rPr>
            <w:t>____________</w:t>
          </w:r>
        </w:p>
      </w:docPartBody>
    </w:docPart>
    <w:docPart>
      <w:docPartPr>
        <w:name w:val="4A3EBFAE16D846E59B40BB6DA15F0083"/>
        <w:category>
          <w:name w:val="常规"/>
          <w:gallery w:val="placeholder"/>
        </w:category>
        <w:types>
          <w:type w:val="bbPlcHdr"/>
        </w:types>
        <w:behaviors>
          <w:behavior w:val="content"/>
        </w:behaviors>
        <w:guid w:val="{B25B82EA-2986-41EA-8E0C-5EAF9B3F5BD8}"/>
      </w:docPartPr>
      <w:docPartBody>
        <w:p w:rsidR="005701AE" w:rsidRDefault="003C541B" w:rsidP="003C541B">
          <w:pPr>
            <w:pStyle w:val="4A3EBFAE16D846E59B40BB6DA15F0083"/>
          </w:pPr>
          <w:r>
            <w:rPr>
              <w:rStyle w:val="placeholder1Char"/>
              <w:rFonts w:hint="eastAsia"/>
            </w:rPr>
            <w:t>____________</w:t>
          </w:r>
        </w:p>
      </w:docPartBody>
    </w:docPart>
    <w:docPart>
      <w:docPartPr>
        <w:name w:val="702DD57BC02A44E2B95E91C43C6817C5"/>
        <w:category>
          <w:name w:val="常规"/>
          <w:gallery w:val="placeholder"/>
        </w:category>
        <w:types>
          <w:type w:val="bbPlcHdr"/>
        </w:types>
        <w:behaviors>
          <w:behavior w:val="content"/>
        </w:behaviors>
        <w:guid w:val="{FBC9C5A8-ECDB-4C1C-B4C8-3DFE04AD4692}"/>
      </w:docPartPr>
      <w:docPartBody>
        <w:p w:rsidR="005701AE" w:rsidRDefault="003C541B" w:rsidP="003C541B">
          <w:pPr>
            <w:pStyle w:val="702DD57BC02A44E2B95E91C43C6817C5"/>
          </w:pPr>
          <w:r>
            <w:rPr>
              <w:rStyle w:val="placeholder1Char"/>
              <w:rFonts w:hint="eastAsia"/>
            </w:rPr>
            <w:t>____________</w:t>
          </w:r>
        </w:p>
      </w:docPartBody>
    </w:docPart>
    <w:docPart>
      <w:docPartPr>
        <w:name w:val="939248A126D2421E948853AD1A1124C1"/>
        <w:category>
          <w:name w:val="常规"/>
          <w:gallery w:val="placeholder"/>
        </w:category>
        <w:types>
          <w:type w:val="bbPlcHdr"/>
        </w:types>
        <w:behaviors>
          <w:behavior w:val="content"/>
        </w:behaviors>
        <w:guid w:val="{EC967B12-FE05-4DC3-A079-357DB5E7CB83}"/>
      </w:docPartPr>
      <w:docPartBody>
        <w:p w:rsidR="005701AE" w:rsidRDefault="003C541B" w:rsidP="003C541B">
          <w:pPr>
            <w:pStyle w:val="939248A126D2421E948853AD1A1124C1"/>
          </w:pPr>
          <w:r>
            <w:rPr>
              <w:rStyle w:val="placeholder1Char"/>
              <w:rFonts w:hint="eastAsia"/>
            </w:rPr>
            <w:t>____________</w:t>
          </w:r>
        </w:p>
      </w:docPartBody>
    </w:docPart>
    <w:docPart>
      <w:docPartPr>
        <w:name w:val="F99E296CAD174395AB3643A75B35CD1F"/>
        <w:category>
          <w:name w:val="常规"/>
          <w:gallery w:val="placeholder"/>
        </w:category>
        <w:types>
          <w:type w:val="bbPlcHdr"/>
        </w:types>
        <w:behaviors>
          <w:behavior w:val="content"/>
        </w:behaviors>
        <w:guid w:val="{AFE47E01-367D-46DA-AC45-551028F17E28}"/>
      </w:docPartPr>
      <w:docPartBody>
        <w:p w:rsidR="005701AE" w:rsidRDefault="003C541B" w:rsidP="003C541B">
          <w:pPr>
            <w:pStyle w:val="F99E296CAD174395AB3643A75B35CD1F"/>
          </w:pPr>
          <w:r>
            <w:rPr>
              <w:rStyle w:val="placeholder1Char"/>
              <w:rFonts w:hint="eastAsia"/>
            </w:rPr>
            <w:t>____________</w:t>
          </w:r>
        </w:p>
      </w:docPartBody>
    </w:docPart>
    <w:docPart>
      <w:docPartPr>
        <w:name w:val="149B2FB4E4E9446FAF9DE71CCAED67CB"/>
        <w:category>
          <w:name w:val="常规"/>
          <w:gallery w:val="placeholder"/>
        </w:category>
        <w:types>
          <w:type w:val="bbPlcHdr"/>
        </w:types>
        <w:behaviors>
          <w:behavior w:val="content"/>
        </w:behaviors>
        <w:guid w:val="{2BB8987D-BE24-4737-991B-91EC41BB6782}"/>
      </w:docPartPr>
      <w:docPartBody>
        <w:p w:rsidR="005701AE" w:rsidRDefault="003C541B" w:rsidP="003C541B">
          <w:pPr>
            <w:pStyle w:val="149B2FB4E4E9446FAF9DE71CCAED67CB"/>
          </w:pPr>
          <w:r>
            <w:rPr>
              <w:rStyle w:val="placeholder1Char"/>
              <w:rFonts w:hint="eastAsia"/>
            </w:rPr>
            <w:t>____________</w:t>
          </w:r>
        </w:p>
      </w:docPartBody>
    </w:docPart>
    <w:docPart>
      <w:docPartPr>
        <w:name w:val="FB047497A68044FD93C3145414EE4506"/>
        <w:category>
          <w:name w:val="常规"/>
          <w:gallery w:val="placeholder"/>
        </w:category>
        <w:types>
          <w:type w:val="bbPlcHdr"/>
        </w:types>
        <w:behaviors>
          <w:behavior w:val="content"/>
        </w:behaviors>
        <w:guid w:val="{364F50D4-7F9B-4E42-86EC-781C4A7F5F11}"/>
      </w:docPartPr>
      <w:docPartBody>
        <w:p w:rsidR="005701AE" w:rsidRDefault="003C541B" w:rsidP="003C541B">
          <w:pPr>
            <w:pStyle w:val="FB047497A68044FD93C3145414EE4506"/>
          </w:pPr>
          <w:r>
            <w:rPr>
              <w:rStyle w:val="placeholder1Char"/>
              <w:rFonts w:hint="eastAsia"/>
            </w:rPr>
            <w:t>____________</w:t>
          </w:r>
        </w:p>
      </w:docPartBody>
    </w:docPart>
    <w:docPart>
      <w:docPartPr>
        <w:name w:val="321854700E864A5B819BAE488390AF30"/>
        <w:category>
          <w:name w:val="常规"/>
          <w:gallery w:val="placeholder"/>
        </w:category>
        <w:types>
          <w:type w:val="bbPlcHdr"/>
        </w:types>
        <w:behaviors>
          <w:behavior w:val="content"/>
        </w:behaviors>
        <w:guid w:val="{1A947B1D-A82D-4892-BE6C-8CC6A3988C86}"/>
      </w:docPartPr>
      <w:docPartBody>
        <w:p w:rsidR="005701AE" w:rsidRDefault="003C541B" w:rsidP="003C541B">
          <w:pPr>
            <w:pStyle w:val="321854700E864A5B819BAE488390AF30"/>
          </w:pPr>
          <w:r>
            <w:rPr>
              <w:rStyle w:val="placeholder1Char"/>
              <w:rFonts w:hint="eastAsia"/>
            </w:rPr>
            <w:t>____________</w:t>
          </w:r>
        </w:p>
      </w:docPartBody>
    </w:docPart>
    <w:docPart>
      <w:docPartPr>
        <w:name w:val="16DC20D864754A838B84940DCDC5F974"/>
        <w:category>
          <w:name w:val="常规"/>
          <w:gallery w:val="placeholder"/>
        </w:category>
        <w:types>
          <w:type w:val="bbPlcHdr"/>
        </w:types>
        <w:behaviors>
          <w:behavior w:val="content"/>
        </w:behaviors>
        <w:guid w:val="{898F5E6C-934F-49B0-8661-95B7FB8D987F}"/>
      </w:docPartPr>
      <w:docPartBody>
        <w:p w:rsidR="005701AE" w:rsidRDefault="003C541B" w:rsidP="003C541B">
          <w:pPr>
            <w:pStyle w:val="16DC20D864754A838B84940DCDC5F974"/>
          </w:pPr>
          <w:r>
            <w:rPr>
              <w:rStyle w:val="placeholder1Char"/>
              <w:rFonts w:hint="eastAsia"/>
            </w:rPr>
            <w:t>____________</w:t>
          </w:r>
        </w:p>
      </w:docPartBody>
    </w:docPart>
    <w:docPart>
      <w:docPartPr>
        <w:name w:val="59DF395C0C4C410FB7B7CA74D0D38FF5"/>
        <w:category>
          <w:name w:val="常规"/>
          <w:gallery w:val="placeholder"/>
        </w:category>
        <w:types>
          <w:type w:val="bbPlcHdr"/>
        </w:types>
        <w:behaviors>
          <w:behavior w:val="content"/>
        </w:behaviors>
        <w:guid w:val="{1AEB3971-66F6-42BD-800E-F8CDCAE3BF45}"/>
      </w:docPartPr>
      <w:docPartBody>
        <w:p w:rsidR="005701AE" w:rsidRDefault="003C541B" w:rsidP="003C541B">
          <w:pPr>
            <w:pStyle w:val="59DF395C0C4C410FB7B7CA74D0D38FF5"/>
          </w:pPr>
          <w:r>
            <w:rPr>
              <w:rStyle w:val="placeholder1Char"/>
              <w:rFonts w:hint="eastAsia"/>
            </w:rPr>
            <w:t>____________</w:t>
          </w:r>
        </w:p>
      </w:docPartBody>
    </w:docPart>
    <w:docPart>
      <w:docPartPr>
        <w:name w:val="1C0695CFDCC64207BC6C855C5DA2352B"/>
        <w:category>
          <w:name w:val="常规"/>
          <w:gallery w:val="placeholder"/>
        </w:category>
        <w:types>
          <w:type w:val="bbPlcHdr"/>
        </w:types>
        <w:behaviors>
          <w:behavior w:val="content"/>
        </w:behaviors>
        <w:guid w:val="{336A9DFC-A4D1-495A-9FA8-D12971AE146B}"/>
      </w:docPartPr>
      <w:docPartBody>
        <w:p w:rsidR="005701AE" w:rsidRDefault="003C541B" w:rsidP="003C541B">
          <w:pPr>
            <w:pStyle w:val="1C0695CFDCC64207BC6C855C5DA2352B"/>
          </w:pPr>
          <w:r>
            <w:rPr>
              <w:rStyle w:val="placeholder1Char"/>
              <w:rFonts w:hint="eastAsia"/>
            </w:rPr>
            <w:t>____________</w:t>
          </w:r>
        </w:p>
      </w:docPartBody>
    </w:docPart>
    <w:docPart>
      <w:docPartPr>
        <w:name w:val="1AC2A63F80114960B4A8D2BA56FB8FBA"/>
        <w:category>
          <w:name w:val="常规"/>
          <w:gallery w:val="placeholder"/>
        </w:category>
        <w:types>
          <w:type w:val="bbPlcHdr"/>
        </w:types>
        <w:behaviors>
          <w:behavior w:val="content"/>
        </w:behaviors>
        <w:guid w:val="{589BDDB0-E65B-4AF3-BA98-B535F01428D9}"/>
      </w:docPartPr>
      <w:docPartBody>
        <w:p w:rsidR="005701AE" w:rsidRDefault="003C541B" w:rsidP="003C541B">
          <w:pPr>
            <w:pStyle w:val="1AC2A63F80114960B4A8D2BA56FB8FBA"/>
          </w:pPr>
          <w:r>
            <w:rPr>
              <w:rStyle w:val="placeholder1Char"/>
              <w:rFonts w:hint="eastAsia"/>
            </w:rPr>
            <w:t>____________</w:t>
          </w:r>
        </w:p>
      </w:docPartBody>
    </w:docPart>
    <w:docPart>
      <w:docPartPr>
        <w:name w:val="E58720A44E844E8EA052967D539F04EC"/>
        <w:category>
          <w:name w:val="常规"/>
          <w:gallery w:val="placeholder"/>
        </w:category>
        <w:types>
          <w:type w:val="bbPlcHdr"/>
        </w:types>
        <w:behaviors>
          <w:behavior w:val="content"/>
        </w:behaviors>
        <w:guid w:val="{D6C1BDDF-7813-40EB-92DA-69D34D4035E2}"/>
      </w:docPartPr>
      <w:docPartBody>
        <w:p w:rsidR="005701AE" w:rsidRDefault="003C541B" w:rsidP="003C541B">
          <w:pPr>
            <w:pStyle w:val="E58720A44E844E8EA052967D539F04EC"/>
          </w:pPr>
          <w:r>
            <w:rPr>
              <w:rStyle w:val="placeholder1Char"/>
              <w:rFonts w:hint="eastAsia"/>
            </w:rPr>
            <w:t>____________</w:t>
          </w:r>
        </w:p>
      </w:docPartBody>
    </w:docPart>
    <w:docPart>
      <w:docPartPr>
        <w:name w:val="95DC3171F28542C880B4C2E8E2DC9947"/>
        <w:category>
          <w:name w:val="常规"/>
          <w:gallery w:val="placeholder"/>
        </w:category>
        <w:types>
          <w:type w:val="bbPlcHdr"/>
        </w:types>
        <w:behaviors>
          <w:behavior w:val="content"/>
        </w:behaviors>
        <w:guid w:val="{12635344-8EF3-466F-AEC4-0221434A5556}"/>
      </w:docPartPr>
      <w:docPartBody>
        <w:p w:rsidR="005701AE" w:rsidRDefault="003C541B" w:rsidP="003C541B">
          <w:pPr>
            <w:pStyle w:val="95DC3171F28542C880B4C2E8E2DC9947"/>
          </w:pPr>
          <w:r>
            <w:rPr>
              <w:rStyle w:val="placeholder1Char"/>
              <w:rFonts w:hint="eastAsia"/>
            </w:rPr>
            <w:t>____________</w:t>
          </w:r>
        </w:p>
      </w:docPartBody>
    </w:docPart>
    <w:docPart>
      <w:docPartPr>
        <w:name w:val="0377E566DC3F4A1CBCBCC5B0F6A79C2A"/>
        <w:category>
          <w:name w:val="常规"/>
          <w:gallery w:val="placeholder"/>
        </w:category>
        <w:types>
          <w:type w:val="bbPlcHdr"/>
        </w:types>
        <w:behaviors>
          <w:behavior w:val="content"/>
        </w:behaviors>
        <w:guid w:val="{C3A25A15-8BA1-4C9E-B536-5B48E5745234}"/>
      </w:docPartPr>
      <w:docPartBody>
        <w:p w:rsidR="005701AE" w:rsidRDefault="003C541B" w:rsidP="003C541B">
          <w:pPr>
            <w:pStyle w:val="0377E566DC3F4A1CBCBCC5B0F6A79C2A"/>
          </w:pPr>
          <w:r>
            <w:rPr>
              <w:rStyle w:val="placeholder1Char"/>
              <w:rFonts w:hint="eastAsia"/>
            </w:rPr>
            <w:t>____________</w:t>
          </w:r>
        </w:p>
      </w:docPartBody>
    </w:docPart>
    <w:docPart>
      <w:docPartPr>
        <w:name w:val="2E8B47E85C7C48C080D7ACC7A4303807"/>
        <w:category>
          <w:name w:val="常规"/>
          <w:gallery w:val="placeholder"/>
        </w:category>
        <w:types>
          <w:type w:val="bbPlcHdr"/>
        </w:types>
        <w:behaviors>
          <w:behavior w:val="content"/>
        </w:behaviors>
        <w:guid w:val="{A17C8456-76E0-414D-B9BB-B61923B632DC}"/>
      </w:docPartPr>
      <w:docPartBody>
        <w:p w:rsidR="005701AE" w:rsidRDefault="003C541B" w:rsidP="003C541B">
          <w:pPr>
            <w:pStyle w:val="2E8B47E85C7C48C080D7ACC7A4303807"/>
          </w:pPr>
          <w:r>
            <w:rPr>
              <w:rStyle w:val="placeholder1Char"/>
              <w:rFonts w:hint="eastAsia"/>
            </w:rPr>
            <w:t>____________</w:t>
          </w:r>
        </w:p>
      </w:docPartBody>
    </w:docPart>
    <w:docPart>
      <w:docPartPr>
        <w:name w:val="7E84BC119DC746CEB549B8F0F423654D"/>
        <w:category>
          <w:name w:val="常规"/>
          <w:gallery w:val="placeholder"/>
        </w:category>
        <w:types>
          <w:type w:val="bbPlcHdr"/>
        </w:types>
        <w:behaviors>
          <w:behavior w:val="content"/>
        </w:behaviors>
        <w:guid w:val="{BEA468AA-4F95-4252-818A-1786FB2ECDB5}"/>
      </w:docPartPr>
      <w:docPartBody>
        <w:p w:rsidR="005701AE" w:rsidRDefault="003C541B" w:rsidP="003C541B">
          <w:pPr>
            <w:pStyle w:val="7E84BC119DC746CEB549B8F0F423654D"/>
          </w:pPr>
          <w:r>
            <w:rPr>
              <w:rStyle w:val="placeholder1Char"/>
              <w:rFonts w:hint="eastAsia"/>
            </w:rPr>
            <w:t>____________</w:t>
          </w:r>
        </w:p>
      </w:docPartBody>
    </w:docPart>
    <w:docPart>
      <w:docPartPr>
        <w:name w:val="D69576952EE249E0967FD081CDD0618C"/>
        <w:category>
          <w:name w:val="常规"/>
          <w:gallery w:val="placeholder"/>
        </w:category>
        <w:types>
          <w:type w:val="bbPlcHdr"/>
        </w:types>
        <w:behaviors>
          <w:behavior w:val="content"/>
        </w:behaviors>
        <w:guid w:val="{26CD9748-1DB0-4CAB-9A07-8C0DD53D95EA}"/>
      </w:docPartPr>
      <w:docPartBody>
        <w:p w:rsidR="005701AE" w:rsidRDefault="003C541B" w:rsidP="003C541B">
          <w:pPr>
            <w:pStyle w:val="D69576952EE249E0967FD081CDD0618C"/>
          </w:pPr>
          <w:r>
            <w:rPr>
              <w:rStyle w:val="placeholder1Char"/>
              <w:rFonts w:hint="eastAsia"/>
            </w:rPr>
            <w:t>____________</w:t>
          </w:r>
        </w:p>
      </w:docPartBody>
    </w:docPart>
    <w:docPart>
      <w:docPartPr>
        <w:name w:val="8CB4E57CE8EB4A47B3C82F8FA3CCFE11"/>
        <w:category>
          <w:name w:val="常规"/>
          <w:gallery w:val="placeholder"/>
        </w:category>
        <w:types>
          <w:type w:val="bbPlcHdr"/>
        </w:types>
        <w:behaviors>
          <w:behavior w:val="content"/>
        </w:behaviors>
        <w:guid w:val="{FCC9EE49-5A17-4EAF-8175-D49E5374404F}"/>
      </w:docPartPr>
      <w:docPartBody>
        <w:p w:rsidR="005701AE" w:rsidRDefault="003C541B" w:rsidP="003C541B">
          <w:pPr>
            <w:pStyle w:val="8CB4E57CE8EB4A47B3C82F8FA3CCFE11"/>
          </w:pPr>
          <w:r>
            <w:rPr>
              <w:rStyle w:val="placeholder1Char"/>
              <w:rFonts w:hint="eastAsia"/>
            </w:rPr>
            <w:t>____________</w:t>
          </w:r>
        </w:p>
      </w:docPartBody>
    </w:docPart>
    <w:docPart>
      <w:docPartPr>
        <w:name w:val="09D53551FCBB4499914BEE03F8539D16"/>
        <w:category>
          <w:name w:val="常规"/>
          <w:gallery w:val="placeholder"/>
        </w:category>
        <w:types>
          <w:type w:val="bbPlcHdr"/>
        </w:types>
        <w:behaviors>
          <w:behavior w:val="content"/>
        </w:behaviors>
        <w:guid w:val="{22500A48-ED39-4779-A589-26D3155D7441}"/>
      </w:docPartPr>
      <w:docPartBody>
        <w:p w:rsidR="005701AE" w:rsidRDefault="003C541B" w:rsidP="003C541B">
          <w:pPr>
            <w:pStyle w:val="09D53551FCBB4499914BEE03F8539D16"/>
          </w:pPr>
          <w:r>
            <w:rPr>
              <w:rStyle w:val="placeholder1Char"/>
              <w:rFonts w:hint="eastAsia"/>
            </w:rPr>
            <w:t>____________</w:t>
          </w:r>
        </w:p>
      </w:docPartBody>
    </w:docPart>
    <w:docPart>
      <w:docPartPr>
        <w:name w:val="319FEE47061E485FA2555EEA801AAD1F"/>
        <w:category>
          <w:name w:val="常规"/>
          <w:gallery w:val="placeholder"/>
        </w:category>
        <w:types>
          <w:type w:val="bbPlcHdr"/>
        </w:types>
        <w:behaviors>
          <w:behavior w:val="content"/>
        </w:behaviors>
        <w:guid w:val="{8DEEB7DB-FDA8-4BA3-B873-FF09C575C839}"/>
      </w:docPartPr>
      <w:docPartBody>
        <w:p w:rsidR="005701AE" w:rsidRDefault="003C541B" w:rsidP="003C541B">
          <w:pPr>
            <w:pStyle w:val="319FEE47061E485FA2555EEA801AAD1F"/>
          </w:pPr>
          <w:r>
            <w:rPr>
              <w:rStyle w:val="placeholder1Char"/>
              <w:rFonts w:hint="eastAsia"/>
            </w:rPr>
            <w:t>____________</w:t>
          </w:r>
        </w:p>
      </w:docPartBody>
    </w:docPart>
    <w:docPart>
      <w:docPartPr>
        <w:name w:val="E59BAA3DC14A46A3A859F69B60984BD3"/>
        <w:category>
          <w:name w:val="常规"/>
          <w:gallery w:val="placeholder"/>
        </w:category>
        <w:types>
          <w:type w:val="bbPlcHdr"/>
        </w:types>
        <w:behaviors>
          <w:behavior w:val="content"/>
        </w:behaviors>
        <w:guid w:val="{A2BBF666-9AD3-4F99-868A-2BC0D65BEA22}"/>
      </w:docPartPr>
      <w:docPartBody>
        <w:p w:rsidR="005701AE" w:rsidRDefault="003C541B" w:rsidP="003C541B">
          <w:pPr>
            <w:pStyle w:val="E59BAA3DC14A46A3A859F69B60984BD3"/>
          </w:pPr>
          <w:r>
            <w:rPr>
              <w:rStyle w:val="placeholder1Char"/>
              <w:rFonts w:hint="eastAsia"/>
            </w:rPr>
            <w:t>____________</w:t>
          </w:r>
        </w:p>
      </w:docPartBody>
    </w:docPart>
    <w:docPart>
      <w:docPartPr>
        <w:name w:val="9506C9EE701A4365A4FC4D919B1BF727"/>
        <w:category>
          <w:name w:val="常规"/>
          <w:gallery w:val="placeholder"/>
        </w:category>
        <w:types>
          <w:type w:val="bbPlcHdr"/>
        </w:types>
        <w:behaviors>
          <w:behavior w:val="content"/>
        </w:behaviors>
        <w:guid w:val="{63DE7113-C403-41E7-9001-3D736AF058B4}"/>
      </w:docPartPr>
      <w:docPartBody>
        <w:p w:rsidR="005701AE" w:rsidRDefault="003C541B" w:rsidP="003C541B">
          <w:pPr>
            <w:pStyle w:val="9506C9EE701A4365A4FC4D919B1BF727"/>
          </w:pPr>
          <w:r>
            <w:rPr>
              <w:rStyle w:val="placeholder1Char"/>
              <w:rFonts w:hint="eastAsia"/>
            </w:rPr>
            <w:t>____________</w:t>
          </w:r>
        </w:p>
      </w:docPartBody>
    </w:docPart>
    <w:docPart>
      <w:docPartPr>
        <w:name w:val="314A28D6102A453AA672E99D31C34653"/>
        <w:category>
          <w:name w:val="常规"/>
          <w:gallery w:val="placeholder"/>
        </w:category>
        <w:types>
          <w:type w:val="bbPlcHdr"/>
        </w:types>
        <w:behaviors>
          <w:behavior w:val="content"/>
        </w:behaviors>
        <w:guid w:val="{2F40FD34-099E-4EAB-95F9-050FB2D1197D}"/>
      </w:docPartPr>
      <w:docPartBody>
        <w:p w:rsidR="005701AE" w:rsidRDefault="003C541B" w:rsidP="003C541B">
          <w:pPr>
            <w:pStyle w:val="314A28D6102A453AA672E99D31C34653"/>
          </w:pPr>
          <w:r>
            <w:rPr>
              <w:rStyle w:val="placeholder1Char"/>
              <w:rFonts w:hint="eastAsia"/>
            </w:rPr>
            <w:t>____________</w:t>
          </w:r>
        </w:p>
      </w:docPartBody>
    </w:docPart>
    <w:docPart>
      <w:docPartPr>
        <w:name w:val="3CF3124C5C854AF0AE9A79BBDB6FB0B5"/>
        <w:category>
          <w:name w:val="常规"/>
          <w:gallery w:val="placeholder"/>
        </w:category>
        <w:types>
          <w:type w:val="bbPlcHdr"/>
        </w:types>
        <w:behaviors>
          <w:behavior w:val="content"/>
        </w:behaviors>
        <w:guid w:val="{16598E14-00DA-43F7-82C8-404C906FB221}"/>
      </w:docPartPr>
      <w:docPartBody>
        <w:p w:rsidR="005701AE" w:rsidRDefault="003C541B" w:rsidP="003C541B">
          <w:pPr>
            <w:pStyle w:val="3CF3124C5C854AF0AE9A79BBDB6FB0B5"/>
          </w:pPr>
          <w:r>
            <w:rPr>
              <w:rStyle w:val="placeholder1Char"/>
              <w:rFonts w:hint="eastAsia"/>
            </w:rPr>
            <w:t>____________</w:t>
          </w:r>
        </w:p>
      </w:docPartBody>
    </w:docPart>
    <w:docPart>
      <w:docPartPr>
        <w:name w:val="F4C36D8B8F3C40BF9D7D17E2EFBE26B0"/>
        <w:category>
          <w:name w:val="常规"/>
          <w:gallery w:val="placeholder"/>
        </w:category>
        <w:types>
          <w:type w:val="bbPlcHdr"/>
        </w:types>
        <w:behaviors>
          <w:behavior w:val="content"/>
        </w:behaviors>
        <w:guid w:val="{8E92479C-C1D3-4B7A-A705-2208B83D2874}"/>
      </w:docPartPr>
      <w:docPartBody>
        <w:p w:rsidR="005701AE" w:rsidRDefault="003C541B" w:rsidP="003C541B">
          <w:pPr>
            <w:pStyle w:val="F4C36D8B8F3C40BF9D7D17E2EFBE26B0"/>
          </w:pPr>
          <w:r>
            <w:rPr>
              <w:rStyle w:val="placeholder1Char"/>
              <w:rFonts w:hint="eastAsia"/>
            </w:rPr>
            <w:t>____________</w:t>
          </w:r>
        </w:p>
      </w:docPartBody>
    </w:docPart>
    <w:docPart>
      <w:docPartPr>
        <w:name w:val="05A98933B7D34B5F873CD9E18EEE3FE9"/>
        <w:category>
          <w:name w:val="常规"/>
          <w:gallery w:val="placeholder"/>
        </w:category>
        <w:types>
          <w:type w:val="bbPlcHdr"/>
        </w:types>
        <w:behaviors>
          <w:behavior w:val="content"/>
        </w:behaviors>
        <w:guid w:val="{F470904D-391A-4E15-B436-28E3A4705D99}"/>
      </w:docPartPr>
      <w:docPartBody>
        <w:p w:rsidR="005701AE" w:rsidRDefault="003C541B" w:rsidP="003C541B">
          <w:pPr>
            <w:pStyle w:val="05A98933B7D34B5F873CD9E18EEE3FE9"/>
          </w:pPr>
          <w:r>
            <w:rPr>
              <w:rStyle w:val="placeholder1Char"/>
              <w:rFonts w:hint="eastAsia"/>
            </w:rPr>
            <w:t>____________</w:t>
          </w:r>
        </w:p>
      </w:docPartBody>
    </w:docPart>
    <w:docPart>
      <w:docPartPr>
        <w:name w:val="2CF2A4D6736949ABBAFD5B1E54DA5508"/>
        <w:category>
          <w:name w:val="常规"/>
          <w:gallery w:val="placeholder"/>
        </w:category>
        <w:types>
          <w:type w:val="bbPlcHdr"/>
        </w:types>
        <w:behaviors>
          <w:behavior w:val="content"/>
        </w:behaviors>
        <w:guid w:val="{6B6C1BED-AD61-475D-9D40-AA9AF969B0D2}"/>
      </w:docPartPr>
      <w:docPartBody>
        <w:p w:rsidR="005701AE" w:rsidRDefault="003C541B" w:rsidP="003C541B">
          <w:pPr>
            <w:pStyle w:val="2CF2A4D6736949ABBAFD5B1E54DA5508"/>
          </w:pPr>
          <w:r>
            <w:rPr>
              <w:rStyle w:val="placeholder1Char"/>
              <w:rFonts w:hint="eastAsia"/>
            </w:rPr>
            <w:t>____________</w:t>
          </w:r>
        </w:p>
      </w:docPartBody>
    </w:docPart>
    <w:docPart>
      <w:docPartPr>
        <w:name w:val="6A2E5F7E3FEC41358029CF3CC6DDDD19"/>
        <w:category>
          <w:name w:val="常规"/>
          <w:gallery w:val="placeholder"/>
        </w:category>
        <w:types>
          <w:type w:val="bbPlcHdr"/>
        </w:types>
        <w:behaviors>
          <w:behavior w:val="content"/>
        </w:behaviors>
        <w:guid w:val="{0F44F443-6349-43A8-B3BD-BACAAA7F1990}"/>
      </w:docPartPr>
      <w:docPartBody>
        <w:p w:rsidR="005701AE" w:rsidRDefault="003C541B" w:rsidP="003C541B">
          <w:pPr>
            <w:pStyle w:val="6A2E5F7E3FEC41358029CF3CC6DDDD19"/>
          </w:pPr>
          <w:r>
            <w:rPr>
              <w:rStyle w:val="placeholder1Char"/>
              <w:rFonts w:hint="eastAsia"/>
            </w:rPr>
            <w:t>____________</w:t>
          </w:r>
        </w:p>
      </w:docPartBody>
    </w:docPart>
    <w:docPart>
      <w:docPartPr>
        <w:name w:val="CE7C2FD531D644B9ABA6F0994A392F5F"/>
        <w:category>
          <w:name w:val="常规"/>
          <w:gallery w:val="placeholder"/>
        </w:category>
        <w:types>
          <w:type w:val="bbPlcHdr"/>
        </w:types>
        <w:behaviors>
          <w:behavior w:val="content"/>
        </w:behaviors>
        <w:guid w:val="{D8A167FF-C308-4B9F-9B30-B817D7ACC233}"/>
      </w:docPartPr>
      <w:docPartBody>
        <w:p w:rsidR="005701AE" w:rsidRDefault="003C541B" w:rsidP="003C541B">
          <w:pPr>
            <w:pStyle w:val="CE7C2FD531D644B9ABA6F0994A392F5F"/>
          </w:pPr>
          <w:r>
            <w:rPr>
              <w:rStyle w:val="placeholder1Char"/>
              <w:rFonts w:hint="eastAsia"/>
            </w:rPr>
            <w:t>____________</w:t>
          </w:r>
        </w:p>
      </w:docPartBody>
    </w:docPart>
    <w:docPart>
      <w:docPartPr>
        <w:name w:val="F280F405A58B4D2D97CA81AA955E7292"/>
        <w:category>
          <w:name w:val="常规"/>
          <w:gallery w:val="placeholder"/>
        </w:category>
        <w:types>
          <w:type w:val="bbPlcHdr"/>
        </w:types>
        <w:behaviors>
          <w:behavior w:val="content"/>
        </w:behaviors>
        <w:guid w:val="{A8312FEF-123D-425C-9903-723E3CDFD528}"/>
      </w:docPartPr>
      <w:docPartBody>
        <w:p w:rsidR="005701AE" w:rsidRDefault="003C541B" w:rsidP="003C541B">
          <w:pPr>
            <w:pStyle w:val="F280F405A58B4D2D97CA81AA955E7292"/>
          </w:pPr>
          <w:r>
            <w:rPr>
              <w:rStyle w:val="placeholder1Char"/>
              <w:rFonts w:hint="eastAsia"/>
            </w:rPr>
            <w:t>____________</w:t>
          </w:r>
        </w:p>
      </w:docPartBody>
    </w:docPart>
    <w:docPart>
      <w:docPartPr>
        <w:name w:val="2023264DD0E4434FA697E6856B544F31"/>
        <w:category>
          <w:name w:val="常规"/>
          <w:gallery w:val="placeholder"/>
        </w:category>
        <w:types>
          <w:type w:val="bbPlcHdr"/>
        </w:types>
        <w:behaviors>
          <w:behavior w:val="content"/>
        </w:behaviors>
        <w:guid w:val="{705D2792-4974-454B-92DD-B30CD573686C}"/>
      </w:docPartPr>
      <w:docPartBody>
        <w:p w:rsidR="005701AE" w:rsidRDefault="003C541B" w:rsidP="003C541B">
          <w:pPr>
            <w:pStyle w:val="2023264DD0E4434FA697E6856B544F31"/>
          </w:pPr>
          <w:r>
            <w:rPr>
              <w:rStyle w:val="placeholder1Char"/>
              <w:rFonts w:hint="eastAsia"/>
            </w:rPr>
            <w:t>____________</w:t>
          </w:r>
        </w:p>
      </w:docPartBody>
    </w:docPart>
    <w:docPart>
      <w:docPartPr>
        <w:name w:val="D8D9F9EA5F774107A0FE33B84984F934"/>
        <w:category>
          <w:name w:val="常规"/>
          <w:gallery w:val="placeholder"/>
        </w:category>
        <w:types>
          <w:type w:val="bbPlcHdr"/>
        </w:types>
        <w:behaviors>
          <w:behavior w:val="content"/>
        </w:behaviors>
        <w:guid w:val="{7C0D50B8-28BA-4663-ADCE-3EADD1D86902}"/>
      </w:docPartPr>
      <w:docPartBody>
        <w:p w:rsidR="005701AE" w:rsidRDefault="003C541B" w:rsidP="003C541B">
          <w:pPr>
            <w:pStyle w:val="D8D9F9EA5F774107A0FE33B84984F934"/>
          </w:pPr>
          <w:r>
            <w:rPr>
              <w:rStyle w:val="placeholder1Char"/>
              <w:rFonts w:hint="eastAsia"/>
            </w:rPr>
            <w:t>____________</w:t>
          </w:r>
        </w:p>
      </w:docPartBody>
    </w:docPart>
    <w:docPart>
      <w:docPartPr>
        <w:name w:val="5D40568A400E4BA4A4FE81BFBB3BABA3"/>
        <w:category>
          <w:name w:val="常规"/>
          <w:gallery w:val="placeholder"/>
        </w:category>
        <w:types>
          <w:type w:val="bbPlcHdr"/>
        </w:types>
        <w:behaviors>
          <w:behavior w:val="content"/>
        </w:behaviors>
        <w:guid w:val="{14856D02-10F9-49F2-BFB2-A5F6D2CCAA15}"/>
      </w:docPartPr>
      <w:docPartBody>
        <w:p w:rsidR="005701AE" w:rsidRDefault="003C541B" w:rsidP="003C541B">
          <w:pPr>
            <w:pStyle w:val="5D40568A400E4BA4A4FE81BFBB3BABA3"/>
          </w:pPr>
          <w:r>
            <w:rPr>
              <w:rStyle w:val="placeholder1Char"/>
              <w:rFonts w:hint="eastAsia"/>
            </w:rPr>
            <w:t>____________</w:t>
          </w:r>
        </w:p>
      </w:docPartBody>
    </w:docPart>
    <w:docPart>
      <w:docPartPr>
        <w:name w:val="9843E7114D9B49B8A03E4C79B64EA896"/>
        <w:category>
          <w:name w:val="常规"/>
          <w:gallery w:val="placeholder"/>
        </w:category>
        <w:types>
          <w:type w:val="bbPlcHdr"/>
        </w:types>
        <w:behaviors>
          <w:behavior w:val="content"/>
        </w:behaviors>
        <w:guid w:val="{4B746580-CD47-4A95-A452-0D8238222C92}"/>
      </w:docPartPr>
      <w:docPartBody>
        <w:p w:rsidR="005701AE" w:rsidRDefault="003C541B" w:rsidP="003C541B">
          <w:pPr>
            <w:pStyle w:val="9843E7114D9B49B8A03E4C79B64EA896"/>
          </w:pPr>
          <w:r>
            <w:rPr>
              <w:rStyle w:val="placeholder1Char"/>
              <w:rFonts w:hint="eastAsia"/>
            </w:rPr>
            <w:t>____________</w:t>
          </w:r>
        </w:p>
      </w:docPartBody>
    </w:docPart>
    <w:docPart>
      <w:docPartPr>
        <w:name w:val="586A5E1C3D9C4D02B8E941C0DFE56398"/>
        <w:category>
          <w:name w:val="常规"/>
          <w:gallery w:val="placeholder"/>
        </w:category>
        <w:types>
          <w:type w:val="bbPlcHdr"/>
        </w:types>
        <w:behaviors>
          <w:behavior w:val="content"/>
        </w:behaviors>
        <w:guid w:val="{7BAA507B-2F9D-481E-A494-A6535121559E}"/>
      </w:docPartPr>
      <w:docPartBody>
        <w:p w:rsidR="005701AE" w:rsidRDefault="003C541B" w:rsidP="003C541B">
          <w:pPr>
            <w:pStyle w:val="586A5E1C3D9C4D02B8E941C0DFE56398"/>
          </w:pPr>
          <w:r>
            <w:rPr>
              <w:rStyle w:val="placeholder1Char"/>
              <w:rFonts w:hint="eastAsia"/>
            </w:rPr>
            <w:t>____________</w:t>
          </w:r>
        </w:p>
      </w:docPartBody>
    </w:docPart>
    <w:docPart>
      <w:docPartPr>
        <w:name w:val="BFC9F674FBFE498F986846EE0ED29C5E"/>
        <w:category>
          <w:name w:val="常规"/>
          <w:gallery w:val="placeholder"/>
        </w:category>
        <w:types>
          <w:type w:val="bbPlcHdr"/>
        </w:types>
        <w:behaviors>
          <w:behavior w:val="content"/>
        </w:behaviors>
        <w:guid w:val="{C09AAF1A-E35C-4B5F-95EC-F15A54F931FB}"/>
      </w:docPartPr>
      <w:docPartBody>
        <w:p w:rsidR="005701AE" w:rsidRDefault="003C541B" w:rsidP="003C541B">
          <w:pPr>
            <w:pStyle w:val="BFC9F674FBFE498F986846EE0ED29C5E"/>
          </w:pPr>
          <w:r>
            <w:rPr>
              <w:rStyle w:val="placeholder1Char"/>
              <w:rFonts w:hint="eastAsia"/>
            </w:rPr>
            <w:t>____________</w:t>
          </w:r>
        </w:p>
      </w:docPartBody>
    </w:docPart>
    <w:docPart>
      <w:docPartPr>
        <w:name w:val="477F8023E08F449BABEFB9C242FBE39F"/>
        <w:category>
          <w:name w:val="常规"/>
          <w:gallery w:val="placeholder"/>
        </w:category>
        <w:types>
          <w:type w:val="bbPlcHdr"/>
        </w:types>
        <w:behaviors>
          <w:behavior w:val="content"/>
        </w:behaviors>
        <w:guid w:val="{0ED0C14A-9542-481A-A09F-76AF176C107A}"/>
      </w:docPartPr>
      <w:docPartBody>
        <w:p w:rsidR="005701AE" w:rsidRDefault="003C541B" w:rsidP="003C541B">
          <w:pPr>
            <w:pStyle w:val="477F8023E08F449BABEFB9C242FBE39F"/>
          </w:pPr>
          <w:r>
            <w:rPr>
              <w:rStyle w:val="placeholder1Char"/>
              <w:rFonts w:hint="eastAsia"/>
            </w:rPr>
            <w:t>____________</w:t>
          </w:r>
        </w:p>
      </w:docPartBody>
    </w:docPart>
    <w:docPart>
      <w:docPartPr>
        <w:name w:val="25E26C1005714771AD5E80AAA54E5A67"/>
        <w:category>
          <w:name w:val="常规"/>
          <w:gallery w:val="placeholder"/>
        </w:category>
        <w:types>
          <w:type w:val="bbPlcHdr"/>
        </w:types>
        <w:behaviors>
          <w:behavior w:val="content"/>
        </w:behaviors>
        <w:guid w:val="{0B32F5DE-61B9-4758-80A5-FE89BBAA623F}"/>
      </w:docPartPr>
      <w:docPartBody>
        <w:p w:rsidR="005701AE" w:rsidRDefault="003C541B" w:rsidP="003C541B">
          <w:pPr>
            <w:pStyle w:val="25E26C1005714771AD5E80AAA54E5A67"/>
          </w:pPr>
          <w:r>
            <w:rPr>
              <w:rStyle w:val="placeholder1Char"/>
              <w:rFonts w:hint="eastAsia"/>
            </w:rPr>
            <w:t>____________</w:t>
          </w:r>
        </w:p>
      </w:docPartBody>
    </w:docPart>
    <w:docPart>
      <w:docPartPr>
        <w:name w:val="DFA50E73D4F54EE6ACE24710B491D681"/>
        <w:category>
          <w:name w:val="常规"/>
          <w:gallery w:val="placeholder"/>
        </w:category>
        <w:types>
          <w:type w:val="bbPlcHdr"/>
        </w:types>
        <w:behaviors>
          <w:behavior w:val="content"/>
        </w:behaviors>
        <w:guid w:val="{CCF9E2BD-C9BC-48A5-A6F6-744CB7D1BACA}"/>
      </w:docPartPr>
      <w:docPartBody>
        <w:p w:rsidR="005701AE" w:rsidRDefault="003C541B" w:rsidP="003C541B">
          <w:pPr>
            <w:pStyle w:val="DFA50E73D4F54EE6ACE24710B491D681"/>
          </w:pPr>
          <w:r>
            <w:rPr>
              <w:rStyle w:val="placeholder1Char"/>
              <w:rFonts w:hint="eastAsia"/>
            </w:rPr>
            <w:t>____________</w:t>
          </w:r>
        </w:p>
      </w:docPartBody>
    </w:docPart>
    <w:docPart>
      <w:docPartPr>
        <w:name w:val="C67E93646C49430987825CBF417DD372"/>
        <w:category>
          <w:name w:val="常规"/>
          <w:gallery w:val="placeholder"/>
        </w:category>
        <w:types>
          <w:type w:val="bbPlcHdr"/>
        </w:types>
        <w:behaviors>
          <w:behavior w:val="content"/>
        </w:behaviors>
        <w:guid w:val="{039478BA-1DF2-492C-8402-5ED90EF953F9}"/>
      </w:docPartPr>
      <w:docPartBody>
        <w:p w:rsidR="005701AE" w:rsidRDefault="003C541B" w:rsidP="003C541B">
          <w:pPr>
            <w:pStyle w:val="C67E93646C49430987825CBF417DD372"/>
          </w:pPr>
          <w:r>
            <w:rPr>
              <w:rStyle w:val="placeholder1Char"/>
              <w:rFonts w:hint="eastAsia"/>
            </w:rPr>
            <w:t>____________</w:t>
          </w:r>
        </w:p>
      </w:docPartBody>
    </w:docPart>
    <w:docPart>
      <w:docPartPr>
        <w:name w:val="B26909D5F2D341EAA7C89B566DF99BF3"/>
        <w:category>
          <w:name w:val="常规"/>
          <w:gallery w:val="placeholder"/>
        </w:category>
        <w:types>
          <w:type w:val="bbPlcHdr"/>
        </w:types>
        <w:behaviors>
          <w:behavior w:val="content"/>
        </w:behaviors>
        <w:guid w:val="{BF9ACDBE-1741-474B-A6B8-9F1E62FBE3C2}"/>
      </w:docPartPr>
      <w:docPartBody>
        <w:p w:rsidR="005701AE" w:rsidRDefault="003C541B" w:rsidP="003C541B">
          <w:pPr>
            <w:pStyle w:val="B26909D5F2D341EAA7C89B566DF99BF3"/>
          </w:pPr>
          <w:r>
            <w:rPr>
              <w:rStyle w:val="placeholder1Char"/>
              <w:rFonts w:hint="eastAsia"/>
            </w:rPr>
            <w:t>____________</w:t>
          </w:r>
        </w:p>
      </w:docPartBody>
    </w:docPart>
    <w:docPart>
      <w:docPartPr>
        <w:name w:val="2ACDC60631AF4E2884AE18E989B03B5A"/>
        <w:category>
          <w:name w:val="常规"/>
          <w:gallery w:val="placeholder"/>
        </w:category>
        <w:types>
          <w:type w:val="bbPlcHdr"/>
        </w:types>
        <w:behaviors>
          <w:behavior w:val="content"/>
        </w:behaviors>
        <w:guid w:val="{848DCB21-6947-4521-A0DD-863E6BEF2367}"/>
      </w:docPartPr>
      <w:docPartBody>
        <w:p w:rsidR="005701AE" w:rsidRDefault="003C541B" w:rsidP="003C541B">
          <w:pPr>
            <w:pStyle w:val="2ACDC60631AF4E2884AE18E989B03B5A"/>
          </w:pPr>
          <w:r>
            <w:rPr>
              <w:rStyle w:val="placeholder1Char"/>
              <w:rFonts w:hint="eastAsia"/>
            </w:rPr>
            <w:t>____________</w:t>
          </w:r>
        </w:p>
      </w:docPartBody>
    </w:docPart>
    <w:docPart>
      <w:docPartPr>
        <w:name w:val="26FD80747CA34187BB21F6D7A95C0BBC"/>
        <w:category>
          <w:name w:val="常规"/>
          <w:gallery w:val="placeholder"/>
        </w:category>
        <w:types>
          <w:type w:val="bbPlcHdr"/>
        </w:types>
        <w:behaviors>
          <w:behavior w:val="content"/>
        </w:behaviors>
        <w:guid w:val="{898BEF89-F314-4632-9928-01F112EB3F66}"/>
      </w:docPartPr>
      <w:docPartBody>
        <w:p w:rsidR="005701AE" w:rsidRDefault="003C541B" w:rsidP="003C541B">
          <w:pPr>
            <w:pStyle w:val="26FD80747CA34187BB21F6D7A95C0BBC"/>
          </w:pPr>
          <w:r>
            <w:rPr>
              <w:rStyle w:val="placeholder1Char"/>
              <w:rFonts w:hint="eastAsia"/>
            </w:rPr>
            <w:t>____________</w:t>
          </w:r>
        </w:p>
      </w:docPartBody>
    </w:docPart>
    <w:docPart>
      <w:docPartPr>
        <w:name w:val="0D1EF0114FA24A8EB97294F55DC51D30"/>
        <w:category>
          <w:name w:val="常规"/>
          <w:gallery w:val="placeholder"/>
        </w:category>
        <w:types>
          <w:type w:val="bbPlcHdr"/>
        </w:types>
        <w:behaviors>
          <w:behavior w:val="content"/>
        </w:behaviors>
        <w:guid w:val="{B88583BB-6ECA-46E1-917F-63EB7ADEE046}"/>
      </w:docPartPr>
      <w:docPartBody>
        <w:p w:rsidR="005701AE" w:rsidRDefault="003C541B" w:rsidP="003C541B">
          <w:pPr>
            <w:pStyle w:val="0D1EF0114FA24A8EB97294F55DC51D30"/>
          </w:pPr>
          <w:r>
            <w:rPr>
              <w:rStyle w:val="placeholder1Char"/>
              <w:rFonts w:hint="eastAsia"/>
            </w:rPr>
            <w:t>____________</w:t>
          </w:r>
        </w:p>
      </w:docPartBody>
    </w:docPart>
    <w:docPart>
      <w:docPartPr>
        <w:name w:val="88EF620A75104853989B32DAC1E7DF08"/>
        <w:category>
          <w:name w:val="常规"/>
          <w:gallery w:val="placeholder"/>
        </w:category>
        <w:types>
          <w:type w:val="bbPlcHdr"/>
        </w:types>
        <w:behaviors>
          <w:behavior w:val="content"/>
        </w:behaviors>
        <w:guid w:val="{3F548F44-A28F-46EE-B4C4-1743FB3A198E}"/>
      </w:docPartPr>
      <w:docPartBody>
        <w:p w:rsidR="005701AE" w:rsidRDefault="003C541B" w:rsidP="003C541B">
          <w:pPr>
            <w:pStyle w:val="88EF620A75104853989B32DAC1E7DF08"/>
          </w:pPr>
          <w:r>
            <w:rPr>
              <w:rStyle w:val="placeholder1Char"/>
              <w:rFonts w:hint="eastAsia"/>
            </w:rPr>
            <w:t>____________</w:t>
          </w:r>
        </w:p>
      </w:docPartBody>
    </w:docPart>
    <w:docPart>
      <w:docPartPr>
        <w:name w:val="B1F94FC4CDF64BE38EEEFC42954CF2F9"/>
        <w:category>
          <w:name w:val="常规"/>
          <w:gallery w:val="placeholder"/>
        </w:category>
        <w:types>
          <w:type w:val="bbPlcHdr"/>
        </w:types>
        <w:behaviors>
          <w:behavior w:val="content"/>
        </w:behaviors>
        <w:guid w:val="{3D1479B0-5E26-4F11-AB4D-682FB978998D}"/>
      </w:docPartPr>
      <w:docPartBody>
        <w:p w:rsidR="005701AE" w:rsidRDefault="003C541B" w:rsidP="003C541B">
          <w:pPr>
            <w:pStyle w:val="B1F94FC4CDF64BE38EEEFC42954CF2F9"/>
          </w:pPr>
          <w:r>
            <w:rPr>
              <w:rStyle w:val="placeholder1Char"/>
              <w:rFonts w:hint="eastAsia"/>
            </w:rPr>
            <w:t>____________</w:t>
          </w:r>
        </w:p>
      </w:docPartBody>
    </w:docPart>
    <w:docPart>
      <w:docPartPr>
        <w:name w:val="12370C6373E846A0BFC1E94EF8E3C377"/>
        <w:category>
          <w:name w:val="常规"/>
          <w:gallery w:val="placeholder"/>
        </w:category>
        <w:types>
          <w:type w:val="bbPlcHdr"/>
        </w:types>
        <w:behaviors>
          <w:behavior w:val="content"/>
        </w:behaviors>
        <w:guid w:val="{4EE87641-E7C5-44FD-9972-0922756B25A4}"/>
      </w:docPartPr>
      <w:docPartBody>
        <w:p w:rsidR="005701AE" w:rsidRDefault="003C541B" w:rsidP="003C541B">
          <w:pPr>
            <w:pStyle w:val="12370C6373E846A0BFC1E94EF8E3C377"/>
          </w:pPr>
          <w:r>
            <w:rPr>
              <w:rStyle w:val="placeholder1Char"/>
              <w:rFonts w:hint="eastAsia"/>
            </w:rPr>
            <w:t>____________</w:t>
          </w:r>
        </w:p>
      </w:docPartBody>
    </w:docPart>
    <w:docPart>
      <w:docPartPr>
        <w:name w:val="E1BB96B239FF456FB7DB4827C80A7A69"/>
        <w:category>
          <w:name w:val="常规"/>
          <w:gallery w:val="placeholder"/>
        </w:category>
        <w:types>
          <w:type w:val="bbPlcHdr"/>
        </w:types>
        <w:behaviors>
          <w:behavior w:val="content"/>
        </w:behaviors>
        <w:guid w:val="{F7F0E1C6-6661-46E1-8EC7-7F73E3A5458B}"/>
      </w:docPartPr>
      <w:docPartBody>
        <w:p w:rsidR="005701AE" w:rsidRDefault="003C541B" w:rsidP="003C541B">
          <w:pPr>
            <w:pStyle w:val="E1BB96B239FF456FB7DB4827C80A7A69"/>
          </w:pPr>
          <w:r>
            <w:rPr>
              <w:rStyle w:val="placeholder1Char"/>
              <w:rFonts w:hint="eastAsia"/>
            </w:rPr>
            <w:t>____________</w:t>
          </w:r>
        </w:p>
      </w:docPartBody>
    </w:docPart>
    <w:docPart>
      <w:docPartPr>
        <w:name w:val="3DA5F3EB8A964BCF9C505C41D1A0EF74"/>
        <w:category>
          <w:name w:val="常规"/>
          <w:gallery w:val="placeholder"/>
        </w:category>
        <w:types>
          <w:type w:val="bbPlcHdr"/>
        </w:types>
        <w:behaviors>
          <w:behavior w:val="content"/>
        </w:behaviors>
        <w:guid w:val="{1DD697A2-8B47-45A4-9A64-135C6EB50449}"/>
      </w:docPartPr>
      <w:docPartBody>
        <w:p w:rsidR="005701AE" w:rsidRDefault="003C541B" w:rsidP="003C541B">
          <w:pPr>
            <w:pStyle w:val="3DA5F3EB8A964BCF9C505C41D1A0EF74"/>
          </w:pPr>
          <w:r>
            <w:rPr>
              <w:rStyle w:val="placeholder1Char"/>
              <w:rFonts w:hint="eastAsia"/>
            </w:rPr>
            <w:t>____________</w:t>
          </w:r>
        </w:p>
      </w:docPartBody>
    </w:docPart>
    <w:docPart>
      <w:docPartPr>
        <w:name w:val="86D7112BD8C441779969DC8AA58863E5"/>
        <w:category>
          <w:name w:val="常规"/>
          <w:gallery w:val="placeholder"/>
        </w:category>
        <w:types>
          <w:type w:val="bbPlcHdr"/>
        </w:types>
        <w:behaviors>
          <w:behavior w:val="content"/>
        </w:behaviors>
        <w:guid w:val="{CF6C56B0-F70C-4937-AAC6-43CB3C57FDA3}"/>
      </w:docPartPr>
      <w:docPartBody>
        <w:p w:rsidR="005701AE" w:rsidRDefault="003C541B" w:rsidP="003C541B">
          <w:pPr>
            <w:pStyle w:val="86D7112BD8C441779969DC8AA58863E5"/>
          </w:pPr>
          <w:r>
            <w:rPr>
              <w:rStyle w:val="placeholder1Char"/>
              <w:rFonts w:hint="eastAsia"/>
            </w:rPr>
            <w:t>____________</w:t>
          </w:r>
        </w:p>
      </w:docPartBody>
    </w:docPart>
    <w:docPart>
      <w:docPartPr>
        <w:name w:val="455C0FFCA268411FA4E215E0A605B468"/>
        <w:category>
          <w:name w:val="常规"/>
          <w:gallery w:val="placeholder"/>
        </w:category>
        <w:types>
          <w:type w:val="bbPlcHdr"/>
        </w:types>
        <w:behaviors>
          <w:behavior w:val="content"/>
        </w:behaviors>
        <w:guid w:val="{A9ADF68A-A302-4C09-ADAF-35F14DA4A444}"/>
      </w:docPartPr>
      <w:docPartBody>
        <w:p w:rsidR="005701AE" w:rsidRDefault="003C541B" w:rsidP="003C541B">
          <w:pPr>
            <w:pStyle w:val="455C0FFCA268411FA4E215E0A605B468"/>
          </w:pPr>
          <w:r>
            <w:rPr>
              <w:rStyle w:val="placeholder1Char"/>
              <w:rFonts w:hint="eastAsia"/>
            </w:rPr>
            <w:t>____________</w:t>
          </w:r>
        </w:p>
      </w:docPartBody>
    </w:docPart>
    <w:docPart>
      <w:docPartPr>
        <w:name w:val="4A72034AF3EE486590F81553AF949A0E"/>
        <w:category>
          <w:name w:val="常规"/>
          <w:gallery w:val="placeholder"/>
        </w:category>
        <w:types>
          <w:type w:val="bbPlcHdr"/>
        </w:types>
        <w:behaviors>
          <w:behavior w:val="content"/>
        </w:behaviors>
        <w:guid w:val="{1543514D-04C9-4168-BE22-A6F2EBAD3249}"/>
      </w:docPartPr>
      <w:docPartBody>
        <w:p w:rsidR="005701AE" w:rsidRDefault="003C541B" w:rsidP="003C541B">
          <w:pPr>
            <w:pStyle w:val="4A72034AF3EE486590F81553AF949A0E"/>
          </w:pPr>
          <w:r>
            <w:rPr>
              <w:rStyle w:val="placeholder1Char"/>
              <w:rFonts w:hint="eastAsia"/>
            </w:rPr>
            <w:t>____________</w:t>
          </w:r>
        </w:p>
      </w:docPartBody>
    </w:docPart>
    <w:docPart>
      <w:docPartPr>
        <w:name w:val="03F531C7136E400D842A9FE95AD4D5DB"/>
        <w:category>
          <w:name w:val="常规"/>
          <w:gallery w:val="placeholder"/>
        </w:category>
        <w:types>
          <w:type w:val="bbPlcHdr"/>
        </w:types>
        <w:behaviors>
          <w:behavior w:val="content"/>
        </w:behaviors>
        <w:guid w:val="{161663EB-4F72-4474-8BB2-84E36AE9438C}"/>
      </w:docPartPr>
      <w:docPartBody>
        <w:p w:rsidR="005701AE" w:rsidRDefault="003C541B" w:rsidP="003C541B">
          <w:pPr>
            <w:pStyle w:val="03F531C7136E400D842A9FE95AD4D5DB"/>
          </w:pPr>
          <w:r>
            <w:rPr>
              <w:rStyle w:val="placeholder1Char"/>
              <w:rFonts w:hint="eastAsia"/>
            </w:rPr>
            <w:t>____________</w:t>
          </w:r>
        </w:p>
      </w:docPartBody>
    </w:docPart>
    <w:docPart>
      <w:docPartPr>
        <w:name w:val="5C492424A755406B82742377EB80C17E"/>
        <w:category>
          <w:name w:val="常规"/>
          <w:gallery w:val="placeholder"/>
        </w:category>
        <w:types>
          <w:type w:val="bbPlcHdr"/>
        </w:types>
        <w:behaviors>
          <w:behavior w:val="content"/>
        </w:behaviors>
        <w:guid w:val="{81E09C4B-8AB0-417E-97E4-4B410CB4C6FE}"/>
      </w:docPartPr>
      <w:docPartBody>
        <w:p w:rsidR="005701AE" w:rsidRDefault="003C541B" w:rsidP="003C541B">
          <w:pPr>
            <w:pStyle w:val="5C492424A755406B82742377EB80C17E"/>
          </w:pPr>
          <w:r>
            <w:rPr>
              <w:rStyle w:val="placeholder1Char"/>
              <w:rFonts w:hint="eastAsia"/>
            </w:rPr>
            <w:t>____________</w:t>
          </w:r>
        </w:p>
      </w:docPartBody>
    </w:docPart>
    <w:docPart>
      <w:docPartPr>
        <w:name w:val="0006D8E3DC624207A5AFD09CF62F11C1"/>
        <w:category>
          <w:name w:val="常规"/>
          <w:gallery w:val="placeholder"/>
        </w:category>
        <w:types>
          <w:type w:val="bbPlcHdr"/>
        </w:types>
        <w:behaviors>
          <w:behavior w:val="content"/>
        </w:behaviors>
        <w:guid w:val="{96109D2B-38D0-458B-A4CE-7FBBF10F369F}"/>
      </w:docPartPr>
      <w:docPartBody>
        <w:p w:rsidR="005701AE" w:rsidRDefault="003C541B" w:rsidP="003C541B">
          <w:pPr>
            <w:pStyle w:val="0006D8E3DC624207A5AFD09CF62F11C1"/>
          </w:pPr>
          <w:r>
            <w:rPr>
              <w:rStyle w:val="placeholder1Char"/>
              <w:rFonts w:hint="eastAsia"/>
            </w:rPr>
            <w:t>____________</w:t>
          </w:r>
        </w:p>
      </w:docPartBody>
    </w:docPart>
    <w:docPart>
      <w:docPartPr>
        <w:name w:val="3453E5CF4196464A8AA9CE837F1A18EC"/>
        <w:category>
          <w:name w:val="常规"/>
          <w:gallery w:val="placeholder"/>
        </w:category>
        <w:types>
          <w:type w:val="bbPlcHdr"/>
        </w:types>
        <w:behaviors>
          <w:behavior w:val="content"/>
        </w:behaviors>
        <w:guid w:val="{369639DE-18C3-4E3F-863B-8935EA6417A9}"/>
      </w:docPartPr>
      <w:docPartBody>
        <w:p w:rsidR="005701AE" w:rsidRDefault="003C541B" w:rsidP="003C541B">
          <w:pPr>
            <w:pStyle w:val="3453E5CF4196464A8AA9CE837F1A18EC"/>
          </w:pPr>
          <w:r>
            <w:rPr>
              <w:rStyle w:val="placeholder1Char"/>
              <w:rFonts w:hint="eastAsia"/>
            </w:rPr>
            <w:t>____________</w:t>
          </w:r>
        </w:p>
      </w:docPartBody>
    </w:docPart>
    <w:docPart>
      <w:docPartPr>
        <w:name w:val="8EF8A5CB4CF84EF8A331A06C70DEDD4A"/>
        <w:category>
          <w:name w:val="常规"/>
          <w:gallery w:val="placeholder"/>
        </w:category>
        <w:types>
          <w:type w:val="bbPlcHdr"/>
        </w:types>
        <w:behaviors>
          <w:behavior w:val="content"/>
        </w:behaviors>
        <w:guid w:val="{87EA5107-F704-49E3-9E14-45C05219665F}"/>
      </w:docPartPr>
      <w:docPartBody>
        <w:p w:rsidR="005701AE" w:rsidRDefault="003C541B" w:rsidP="003C541B">
          <w:pPr>
            <w:pStyle w:val="8EF8A5CB4CF84EF8A331A06C70DEDD4A"/>
          </w:pPr>
          <w:r>
            <w:rPr>
              <w:rStyle w:val="placeholder1Char"/>
              <w:rFonts w:hint="eastAsia"/>
            </w:rPr>
            <w:t>____________</w:t>
          </w:r>
        </w:p>
      </w:docPartBody>
    </w:docPart>
    <w:docPart>
      <w:docPartPr>
        <w:name w:val="F8C00B2524C74711848AB22483291898"/>
        <w:category>
          <w:name w:val="常规"/>
          <w:gallery w:val="placeholder"/>
        </w:category>
        <w:types>
          <w:type w:val="bbPlcHdr"/>
        </w:types>
        <w:behaviors>
          <w:behavior w:val="content"/>
        </w:behaviors>
        <w:guid w:val="{16981E66-91D4-47B5-B939-593CC21F1154}"/>
      </w:docPartPr>
      <w:docPartBody>
        <w:p w:rsidR="005701AE" w:rsidRDefault="003C541B" w:rsidP="003C541B">
          <w:pPr>
            <w:pStyle w:val="F8C00B2524C74711848AB22483291898"/>
          </w:pPr>
          <w:r>
            <w:rPr>
              <w:rStyle w:val="placeholder1Char"/>
              <w:rFonts w:hint="eastAsia"/>
            </w:rPr>
            <w:t>____________</w:t>
          </w:r>
        </w:p>
      </w:docPartBody>
    </w:docPart>
    <w:docPart>
      <w:docPartPr>
        <w:name w:val="2388083388F14731B14FA6900E806D9F"/>
        <w:category>
          <w:name w:val="常规"/>
          <w:gallery w:val="placeholder"/>
        </w:category>
        <w:types>
          <w:type w:val="bbPlcHdr"/>
        </w:types>
        <w:behaviors>
          <w:behavior w:val="content"/>
        </w:behaviors>
        <w:guid w:val="{2F6A760B-8E30-4C19-9FEF-6C60B36643B1}"/>
      </w:docPartPr>
      <w:docPartBody>
        <w:p w:rsidR="005701AE" w:rsidRDefault="003C541B" w:rsidP="003C541B">
          <w:pPr>
            <w:pStyle w:val="2388083388F14731B14FA6900E806D9F"/>
          </w:pPr>
          <w:r>
            <w:rPr>
              <w:rStyle w:val="placeholder1Char"/>
              <w:rFonts w:hint="eastAsia"/>
            </w:rPr>
            <w:t>____________</w:t>
          </w:r>
        </w:p>
      </w:docPartBody>
    </w:docPart>
    <w:docPart>
      <w:docPartPr>
        <w:name w:val="81B34565FD2A4063BF41D816083BE634"/>
        <w:category>
          <w:name w:val="常规"/>
          <w:gallery w:val="placeholder"/>
        </w:category>
        <w:types>
          <w:type w:val="bbPlcHdr"/>
        </w:types>
        <w:behaviors>
          <w:behavior w:val="content"/>
        </w:behaviors>
        <w:guid w:val="{776B332B-AE5E-4A17-9F72-B34B76665629}"/>
      </w:docPartPr>
      <w:docPartBody>
        <w:p w:rsidR="005701AE" w:rsidRDefault="003C541B" w:rsidP="003C541B">
          <w:pPr>
            <w:pStyle w:val="81B34565FD2A4063BF41D816083BE634"/>
          </w:pPr>
          <w:r>
            <w:rPr>
              <w:rStyle w:val="placeholder1Char"/>
              <w:rFonts w:hint="eastAsia"/>
            </w:rPr>
            <w:t>____________</w:t>
          </w:r>
        </w:p>
      </w:docPartBody>
    </w:docPart>
    <w:docPart>
      <w:docPartPr>
        <w:name w:val="AFB8E17F58BA4210B848A5BBD90BF5BD"/>
        <w:category>
          <w:name w:val="常规"/>
          <w:gallery w:val="placeholder"/>
        </w:category>
        <w:types>
          <w:type w:val="bbPlcHdr"/>
        </w:types>
        <w:behaviors>
          <w:behavior w:val="content"/>
        </w:behaviors>
        <w:guid w:val="{CCEADD24-B0ED-4344-820E-7C14C0FB9669}"/>
      </w:docPartPr>
      <w:docPartBody>
        <w:p w:rsidR="005701AE" w:rsidRDefault="003C541B" w:rsidP="003C541B">
          <w:pPr>
            <w:pStyle w:val="AFB8E17F58BA4210B848A5BBD90BF5BD"/>
          </w:pPr>
          <w:r>
            <w:rPr>
              <w:rStyle w:val="placeholder1Char"/>
              <w:rFonts w:hint="eastAsia"/>
            </w:rPr>
            <w:t>____________</w:t>
          </w:r>
        </w:p>
      </w:docPartBody>
    </w:docPart>
    <w:docPart>
      <w:docPartPr>
        <w:name w:val="0F40065CF8794DFABD4FBCDE8B069283"/>
        <w:category>
          <w:name w:val="常规"/>
          <w:gallery w:val="placeholder"/>
        </w:category>
        <w:types>
          <w:type w:val="bbPlcHdr"/>
        </w:types>
        <w:behaviors>
          <w:behavior w:val="content"/>
        </w:behaviors>
        <w:guid w:val="{139A4F8A-38BC-4E2F-9E02-D6A5B55A0AB9}"/>
      </w:docPartPr>
      <w:docPartBody>
        <w:p w:rsidR="005701AE" w:rsidRDefault="003C541B" w:rsidP="003C541B">
          <w:pPr>
            <w:pStyle w:val="0F40065CF8794DFABD4FBCDE8B069283"/>
          </w:pPr>
          <w:r>
            <w:rPr>
              <w:rStyle w:val="placeholder1Char"/>
              <w:rFonts w:hint="eastAsia"/>
            </w:rPr>
            <w:t>____________</w:t>
          </w:r>
        </w:p>
      </w:docPartBody>
    </w:docPart>
    <w:docPart>
      <w:docPartPr>
        <w:name w:val="3CA1D5BF5E4F41859BF271DC8C0203CE"/>
        <w:category>
          <w:name w:val="常规"/>
          <w:gallery w:val="placeholder"/>
        </w:category>
        <w:types>
          <w:type w:val="bbPlcHdr"/>
        </w:types>
        <w:behaviors>
          <w:behavior w:val="content"/>
        </w:behaviors>
        <w:guid w:val="{C7F367A5-950E-4414-B80C-2F1378F6E1E6}"/>
      </w:docPartPr>
      <w:docPartBody>
        <w:p w:rsidR="005701AE" w:rsidRDefault="003C541B" w:rsidP="003C541B">
          <w:pPr>
            <w:pStyle w:val="3CA1D5BF5E4F41859BF271DC8C0203CE"/>
          </w:pPr>
          <w:r>
            <w:rPr>
              <w:rStyle w:val="placeholder1Char"/>
              <w:rFonts w:hint="eastAsia"/>
            </w:rPr>
            <w:t>____________</w:t>
          </w:r>
        </w:p>
      </w:docPartBody>
    </w:docPart>
    <w:docPart>
      <w:docPartPr>
        <w:name w:val="97FA369E4A844FC5945542C93FD63BAC"/>
        <w:category>
          <w:name w:val="常规"/>
          <w:gallery w:val="placeholder"/>
        </w:category>
        <w:types>
          <w:type w:val="bbPlcHdr"/>
        </w:types>
        <w:behaviors>
          <w:behavior w:val="content"/>
        </w:behaviors>
        <w:guid w:val="{D11B7602-0B9A-4283-A757-8599DDD847B2}"/>
      </w:docPartPr>
      <w:docPartBody>
        <w:p w:rsidR="005701AE" w:rsidRDefault="003C541B" w:rsidP="003C541B">
          <w:pPr>
            <w:pStyle w:val="97FA369E4A844FC5945542C93FD63BAC"/>
          </w:pPr>
          <w:r>
            <w:rPr>
              <w:rStyle w:val="placeholder1Char"/>
              <w:rFonts w:hint="eastAsia"/>
            </w:rPr>
            <w:t>____________</w:t>
          </w:r>
        </w:p>
      </w:docPartBody>
    </w:docPart>
    <w:docPart>
      <w:docPartPr>
        <w:name w:val="D78FB214E7E84321A10904A3A4B59D6D"/>
        <w:category>
          <w:name w:val="常规"/>
          <w:gallery w:val="placeholder"/>
        </w:category>
        <w:types>
          <w:type w:val="bbPlcHdr"/>
        </w:types>
        <w:behaviors>
          <w:behavior w:val="content"/>
        </w:behaviors>
        <w:guid w:val="{58384D8F-18FE-44F5-B747-4D6027C3F93C}"/>
      </w:docPartPr>
      <w:docPartBody>
        <w:p w:rsidR="005701AE" w:rsidRDefault="003C541B" w:rsidP="003C541B">
          <w:pPr>
            <w:pStyle w:val="D78FB214E7E84321A10904A3A4B59D6D"/>
          </w:pPr>
          <w:r>
            <w:rPr>
              <w:rStyle w:val="placeholder1Char"/>
              <w:rFonts w:hint="eastAsia"/>
            </w:rPr>
            <w:t>____________</w:t>
          </w:r>
        </w:p>
      </w:docPartBody>
    </w:docPart>
    <w:docPart>
      <w:docPartPr>
        <w:name w:val="99BA6E4822DA4F228B0C05CFED321D0B"/>
        <w:category>
          <w:name w:val="常规"/>
          <w:gallery w:val="placeholder"/>
        </w:category>
        <w:types>
          <w:type w:val="bbPlcHdr"/>
        </w:types>
        <w:behaviors>
          <w:behavior w:val="content"/>
        </w:behaviors>
        <w:guid w:val="{BB2FBB2D-FD10-41D8-8391-25FE11306AB3}"/>
      </w:docPartPr>
      <w:docPartBody>
        <w:p w:rsidR="005701AE" w:rsidRDefault="003C541B" w:rsidP="003C541B">
          <w:pPr>
            <w:pStyle w:val="99BA6E4822DA4F228B0C05CFED321D0B"/>
          </w:pPr>
          <w:r>
            <w:rPr>
              <w:rStyle w:val="placeholder1Char"/>
              <w:rFonts w:hint="eastAsia"/>
            </w:rPr>
            <w:t>____________</w:t>
          </w:r>
        </w:p>
      </w:docPartBody>
    </w:docPart>
    <w:docPart>
      <w:docPartPr>
        <w:name w:val="33C6879A21F7421CA0726A1A8CF0FDA8"/>
        <w:category>
          <w:name w:val="常规"/>
          <w:gallery w:val="placeholder"/>
        </w:category>
        <w:types>
          <w:type w:val="bbPlcHdr"/>
        </w:types>
        <w:behaviors>
          <w:behavior w:val="content"/>
        </w:behaviors>
        <w:guid w:val="{BFD28039-7477-4433-8ED2-5878E63DEDEF}"/>
      </w:docPartPr>
      <w:docPartBody>
        <w:p w:rsidR="005701AE" w:rsidRDefault="003C541B" w:rsidP="003C541B">
          <w:pPr>
            <w:pStyle w:val="33C6879A21F7421CA0726A1A8CF0FDA8"/>
          </w:pPr>
          <w:r>
            <w:rPr>
              <w:rStyle w:val="placeholder1Char"/>
              <w:rFonts w:hint="eastAsia"/>
            </w:rPr>
            <w:t>____________</w:t>
          </w:r>
        </w:p>
      </w:docPartBody>
    </w:docPart>
    <w:docPart>
      <w:docPartPr>
        <w:name w:val="2FDF92364D30457B8DF3250942194738"/>
        <w:category>
          <w:name w:val="常规"/>
          <w:gallery w:val="placeholder"/>
        </w:category>
        <w:types>
          <w:type w:val="bbPlcHdr"/>
        </w:types>
        <w:behaviors>
          <w:behavior w:val="content"/>
        </w:behaviors>
        <w:guid w:val="{E1AB30C2-7D54-4A38-B071-A9638CC9D795}"/>
      </w:docPartPr>
      <w:docPartBody>
        <w:p w:rsidR="005701AE" w:rsidRDefault="003C541B" w:rsidP="003C541B">
          <w:pPr>
            <w:pStyle w:val="2FDF92364D30457B8DF3250942194738"/>
          </w:pPr>
          <w:r>
            <w:rPr>
              <w:rStyle w:val="placeholder1Char"/>
              <w:rFonts w:hint="eastAsia"/>
            </w:rPr>
            <w:t>____________</w:t>
          </w:r>
        </w:p>
      </w:docPartBody>
    </w:docPart>
    <w:docPart>
      <w:docPartPr>
        <w:name w:val="D2784491C07F4D6EBEC368D420E573B9"/>
        <w:category>
          <w:name w:val="常规"/>
          <w:gallery w:val="placeholder"/>
        </w:category>
        <w:types>
          <w:type w:val="bbPlcHdr"/>
        </w:types>
        <w:behaviors>
          <w:behavior w:val="content"/>
        </w:behaviors>
        <w:guid w:val="{0E58F0F1-FECC-4A5F-8C4E-9B75801B4C9E}"/>
      </w:docPartPr>
      <w:docPartBody>
        <w:p w:rsidR="005701AE" w:rsidRDefault="003C541B" w:rsidP="003C541B">
          <w:pPr>
            <w:pStyle w:val="D2784491C07F4D6EBEC368D420E573B9"/>
          </w:pPr>
          <w:r>
            <w:rPr>
              <w:rStyle w:val="placeholder1Char"/>
              <w:rFonts w:hint="eastAsia"/>
            </w:rPr>
            <w:t>____________</w:t>
          </w:r>
        </w:p>
      </w:docPartBody>
    </w:docPart>
    <w:docPart>
      <w:docPartPr>
        <w:name w:val="F5416BE501C6406FA8CFF2B1E2DAF6F5"/>
        <w:category>
          <w:name w:val="常规"/>
          <w:gallery w:val="placeholder"/>
        </w:category>
        <w:types>
          <w:type w:val="bbPlcHdr"/>
        </w:types>
        <w:behaviors>
          <w:behavior w:val="content"/>
        </w:behaviors>
        <w:guid w:val="{09AE2E2D-A3D1-4BE7-B2A8-2FCAD2FDBB90}"/>
      </w:docPartPr>
      <w:docPartBody>
        <w:p w:rsidR="005701AE" w:rsidRDefault="003C541B" w:rsidP="003C541B">
          <w:pPr>
            <w:pStyle w:val="F5416BE501C6406FA8CFF2B1E2DAF6F5"/>
          </w:pPr>
          <w:r>
            <w:rPr>
              <w:rStyle w:val="placeholder1Char"/>
              <w:rFonts w:hint="eastAsia"/>
            </w:rPr>
            <w:t>____________</w:t>
          </w:r>
        </w:p>
      </w:docPartBody>
    </w:docPart>
    <w:docPart>
      <w:docPartPr>
        <w:name w:val="5E1B185B8A99494E81BA997E163ADCC9"/>
        <w:category>
          <w:name w:val="常规"/>
          <w:gallery w:val="placeholder"/>
        </w:category>
        <w:types>
          <w:type w:val="bbPlcHdr"/>
        </w:types>
        <w:behaviors>
          <w:behavior w:val="content"/>
        </w:behaviors>
        <w:guid w:val="{D58C296D-5916-4BE6-8AA7-C80D6A392DD8}"/>
      </w:docPartPr>
      <w:docPartBody>
        <w:p w:rsidR="005701AE" w:rsidRDefault="003C541B" w:rsidP="003C541B">
          <w:pPr>
            <w:pStyle w:val="5E1B185B8A99494E81BA997E163ADCC9"/>
          </w:pPr>
          <w:r>
            <w:rPr>
              <w:rStyle w:val="placeholder1Char"/>
              <w:rFonts w:hint="eastAsia"/>
            </w:rPr>
            <w:t>____________</w:t>
          </w:r>
        </w:p>
      </w:docPartBody>
    </w:docPart>
    <w:docPart>
      <w:docPartPr>
        <w:name w:val="7A076161572B49838B5FF34CC9F8D0C3"/>
        <w:category>
          <w:name w:val="常规"/>
          <w:gallery w:val="placeholder"/>
        </w:category>
        <w:types>
          <w:type w:val="bbPlcHdr"/>
        </w:types>
        <w:behaviors>
          <w:behavior w:val="content"/>
        </w:behaviors>
        <w:guid w:val="{15359836-D0F3-4046-8B8C-594C901D7C30}"/>
      </w:docPartPr>
      <w:docPartBody>
        <w:p w:rsidR="005701AE" w:rsidRDefault="003C541B" w:rsidP="003C541B">
          <w:pPr>
            <w:pStyle w:val="7A076161572B49838B5FF34CC9F8D0C3"/>
          </w:pPr>
          <w:r>
            <w:rPr>
              <w:rStyle w:val="placeholder1Char"/>
              <w:rFonts w:hint="eastAsia"/>
            </w:rPr>
            <w:t>____________</w:t>
          </w:r>
        </w:p>
      </w:docPartBody>
    </w:docPart>
    <w:docPart>
      <w:docPartPr>
        <w:name w:val="39D9AC91B99F43D18921002696159175"/>
        <w:category>
          <w:name w:val="常规"/>
          <w:gallery w:val="placeholder"/>
        </w:category>
        <w:types>
          <w:type w:val="bbPlcHdr"/>
        </w:types>
        <w:behaviors>
          <w:behavior w:val="content"/>
        </w:behaviors>
        <w:guid w:val="{76537B34-4F39-4D95-B67A-F056141BB821}"/>
      </w:docPartPr>
      <w:docPartBody>
        <w:p w:rsidR="005701AE" w:rsidRDefault="003C541B" w:rsidP="003C541B">
          <w:pPr>
            <w:pStyle w:val="39D9AC91B99F43D18921002696159175"/>
          </w:pPr>
          <w:r>
            <w:rPr>
              <w:rStyle w:val="placeholder1Char"/>
              <w:rFonts w:hint="eastAsia"/>
            </w:rPr>
            <w:t>____________</w:t>
          </w:r>
        </w:p>
      </w:docPartBody>
    </w:docPart>
    <w:docPart>
      <w:docPartPr>
        <w:name w:val="A5E03C0285D6442AA5073D021F749E70"/>
        <w:category>
          <w:name w:val="常规"/>
          <w:gallery w:val="placeholder"/>
        </w:category>
        <w:types>
          <w:type w:val="bbPlcHdr"/>
        </w:types>
        <w:behaviors>
          <w:behavior w:val="content"/>
        </w:behaviors>
        <w:guid w:val="{1F453B23-4B04-4AE3-ACBE-4B0F7DA5ECAB}"/>
      </w:docPartPr>
      <w:docPartBody>
        <w:p w:rsidR="005701AE" w:rsidRDefault="003C541B" w:rsidP="003C541B">
          <w:pPr>
            <w:pStyle w:val="A5E03C0285D6442AA5073D021F749E70"/>
          </w:pPr>
          <w:r>
            <w:rPr>
              <w:rStyle w:val="placeholder1Char"/>
              <w:rFonts w:hint="eastAsia"/>
            </w:rPr>
            <w:t>____________</w:t>
          </w:r>
        </w:p>
      </w:docPartBody>
    </w:docPart>
    <w:docPart>
      <w:docPartPr>
        <w:name w:val="94E6C0275D7B4156A5B68860C18FFE4B"/>
        <w:category>
          <w:name w:val="常规"/>
          <w:gallery w:val="placeholder"/>
        </w:category>
        <w:types>
          <w:type w:val="bbPlcHdr"/>
        </w:types>
        <w:behaviors>
          <w:behavior w:val="content"/>
        </w:behaviors>
        <w:guid w:val="{2817DF5F-4ADA-41DA-8AAC-B87397F74311}"/>
      </w:docPartPr>
      <w:docPartBody>
        <w:p w:rsidR="005701AE" w:rsidRDefault="003C541B" w:rsidP="003C541B">
          <w:pPr>
            <w:pStyle w:val="94E6C0275D7B4156A5B68860C18FFE4B"/>
          </w:pPr>
          <w:r>
            <w:rPr>
              <w:rStyle w:val="placeholder1Char"/>
              <w:rFonts w:hint="eastAsia"/>
            </w:rPr>
            <w:t>____________</w:t>
          </w:r>
        </w:p>
      </w:docPartBody>
    </w:docPart>
    <w:docPart>
      <w:docPartPr>
        <w:name w:val="80B487D904454FB5B4E3AC02A75D4C59"/>
        <w:category>
          <w:name w:val="常规"/>
          <w:gallery w:val="placeholder"/>
        </w:category>
        <w:types>
          <w:type w:val="bbPlcHdr"/>
        </w:types>
        <w:behaviors>
          <w:behavior w:val="content"/>
        </w:behaviors>
        <w:guid w:val="{8C0B8C44-2257-4F5A-8A5A-E2D7E491BAE2}"/>
      </w:docPartPr>
      <w:docPartBody>
        <w:p w:rsidR="005701AE" w:rsidRDefault="003C541B" w:rsidP="003C541B">
          <w:pPr>
            <w:pStyle w:val="80B487D904454FB5B4E3AC02A75D4C59"/>
          </w:pPr>
          <w:r>
            <w:rPr>
              <w:rStyle w:val="placeholder1Char"/>
              <w:rFonts w:hint="eastAsia"/>
            </w:rPr>
            <w:t>____________</w:t>
          </w:r>
        </w:p>
      </w:docPartBody>
    </w:docPart>
    <w:docPart>
      <w:docPartPr>
        <w:name w:val="348BFF0E55C64CB098FF05EA38B86DE7"/>
        <w:category>
          <w:name w:val="常规"/>
          <w:gallery w:val="placeholder"/>
        </w:category>
        <w:types>
          <w:type w:val="bbPlcHdr"/>
        </w:types>
        <w:behaviors>
          <w:behavior w:val="content"/>
        </w:behaviors>
        <w:guid w:val="{F8B53CFD-824E-4109-BC20-36D89D84EBE3}"/>
      </w:docPartPr>
      <w:docPartBody>
        <w:p w:rsidR="005701AE" w:rsidRDefault="003C541B" w:rsidP="003C541B">
          <w:pPr>
            <w:pStyle w:val="348BFF0E55C64CB098FF05EA38B86DE7"/>
          </w:pPr>
          <w:r>
            <w:rPr>
              <w:rStyle w:val="placeholder1Char"/>
              <w:rFonts w:hint="eastAsia"/>
            </w:rPr>
            <w:t>____________</w:t>
          </w:r>
        </w:p>
      </w:docPartBody>
    </w:docPart>
    <w:docPart>
      <w:docPartPr>
        <w:name w:val="BA831D72151C4671955DDE4A9D8235EB"/>
        <w:category>
          <w:name w:val="常规"/>
          <w:gallery w:val="placeholder"/>
        </w:category>
        <w:types>
          <w:type w:val="bbPlcHdr"/>
        </w:types>
        <w:behaviors>
          <w:behavior w:val="content"/>
        </w:behaviors>
        <w:guid w:val="{A76788CD-75C5-49DB-B90E-FB5A329FCF19}"/>
      </w:docPartPr>
      <w:docPartBody>
        <w:p w:rsidR="005701AE" w:rsidRDefault="003C541B" w:rsidP="003C541B">
          <w:pPr>
            <w:pStyle w:val="BA831D72151C4671955DDE4A9D8235EB"/>
          </w:pPr>
          <w:r>
            <w:rPr>
              <w:rStyle w:val="placeholder1Char"/>
              <w:rFonts w:hint="eastAsia"/>
            </w:rPr>
            <w:t>____________</w:t>
          </w:r>
        </w:p>
      </w:docPartBody>
    </w:docPart>
    <w:docPart>
      <w:docPartPr>
        <w:name w:val="61C8409FFC814C0796757289647CA44A"/>
        <w:category>
          <w:name w:val="常规"/>
          <w:gallery w:val="placeholder"/>
        </w:category>
        <w:types>
          <w:type w:val="bbPlcHdr"/>
        </w:types>
        <w:behaviors>
          <w:behavior w:val="content"/>
        </w:behaviors>
        <w:guid w:val="{922E7873-BD26-4B21-9C00-F2E601196B5E}"/>
      </w:docPartPr>
      <w:docPartBody>
        <w:p w:rsidR="005701AE" w:rsidRDefault="003C541B" w:rsidP="003C541B">
          <w:pPr>
            <w:pStyle w:val="61C8409FFC814C0796757289647CA44A"/>
          </w:pPr>
          <w:r>
            <w:rPr>
              <w:rStyle w:val="placeholder1Char"/>
              <w:rFonts w:hint="eastAsia"/>
            </w:rPr>
            <w:t>____________</w:t>
          </w:r>
        </w:p>
      </w:docPartBody>
    </w:docPart>
    <w:docPart>
      <w:docPartPr>
        <w:name w:val="546FF69B83044DAEBF9B9629264A1EFB"/>
        <w:category>
          <w:name w:val="常规"/>
          <w:gallery w:val="placeholder"/>
        </w:category>
        <w:types>
          <w:type w:val="bbPlcHdr"/>
        </w:types>
        <w:behaviors>
          <w:behavior w:val="content"/>
        </w:behaviors>
        <w:guid w:val="{AF9CC6B5-F2A9-432E-8997-C7DECE32259B}"/>
      </w:docPartPr>
      <w:docPartBody>
        <w:p w:rsidR="005701AE" w:rsidRDefault="003C541B" w:rsidP="003C541B">
          <w:pPr>
            <w:pStyle w:val="546FF69B83044DAEBF9B9629264A1EFB"/>
          </w:pPr>
          <w:r>
            <w:rPr>
              <w:rStyle w:val="placeholder1Char"/>
              <w:rFonts w:hint="eastAsia"/>
            </w:rPr>
            <w:t>____________</w:t>
          </w:r>
        </w:p>
      </w:docPartBody>
    </w:docPart>
    <w:docPart>
      <w:docPartPr>
        <w:name w:val="5A6D276A377949B6A4B4D12C39AEE72D"/>
        <w:category>
          <w:name w:val="常规"/>
          <w:gallery w:val="placeholder"/>
        </w:category>
        <w:types>
          <w:type w:val="bbPlcHdr"/>
        </w:types>
        <w:behaviors>
          <w:behavior w:val="content"/>
        </w:behaviors>
        <w:guid w:val="{6C847841-F7AA-4D2A-AA03-411F3CF4F2F8}"/>
      </w:docPartPr>
      <w:docPartBody>
        <w:p w:rsidR="005701AE" w:rsidRDefault="003C541B" w:rsidP="003C541B">
          <w:pPr>
            <w:pStyle w:val="5A6D276A377949B6A4B4D12C39AEE72D"/>
          </w:pPr>
          <w:r>
            <w:rPr>
              <w:rStyle w:val="placeholder1Char"/>
              <w:rFonts w:hint="eastAsia"/>
            </w:rPr>
            <w:t>____________</w:t>
          </w:r>
        </w:p>
      </w:docPartBody>
    </w:docPart>
    <w:docPart>
      <w:docPartPr>
        <w:name w:val="B5D425B02DF74998AC0B7D3E5FAAFC94"/>
        <w:category>
          <w:name w:val="常规"/>
          <w:gallery w:val="placeholder"/>
        </w:category>
        <w:types>
          <w:type w:val="bbPlcHdr"/>
        </w:types>
        <w:behaviors>
          <w:behavior w:val="content"/>
        </w:behaviors>
        <w:guid w:val="{7A1548CA-42DE-420C-B0C9-0337F245E96A}"/>
      </w:docPartPr>
      <w:docPartBody>
        <w:p w:rsidR="005701AE" w:rsidRDefault="003C541B" w:rsidP="003C541B">
          <w:pPr>
            <w:pStyle w:val="B5D425B02DF74998AC0B7D3E5FAAFC94"/>
          </w:pPr>
          <w:r>
            <w:rPr>
              <w:rStyle w:val="placeholder1Char"/>
              <w:rFonts w:hint="eastAsia"/>
            </w:rPr>
            <w:t>____________</w:t>
          </w:r>
        </w:p>
      </w:docPartBody>
    </w:docPart>
    <w:docPart>
      <w:docPartPr>
        <w:name w:val="A34F2519C5684502BD124AA710AEF97D"/>
        <w:category>
          <w:name w:val="常规"/>
          <w:gallery w:val="placeholder"/>
        </w:category>
        <w:types>
          <w:type w:val="bbPlcHdr"/>
        </w:types>
        <w:behaviors>
          <w:behavior w:val="content"/>
        </w:behaviors>
        <w:guid w:val="{3049E003-7B26-410A-8B5F-00E9DE61033B}"/>
      </w:docPartPr>
      <w:docPartBody>
        <w:p w:rsidR="005701AE" w:rsidRDefault="003C541B" w:rsidP="003C541B">
          <w:pPr>
            <w:pStyle w:val="A34F2519C5684502BD124AA710AEF97D"/>
          </w:pPr>
          <w:r>
            <w:rPr>
              <w:rStyle w:val="placeholder1Char"/>
              <w:rFonts w:hint="eastAsia"/>
            </w:rPr>
            <w:t>____________</w:t>
          </w:r>
        </w:p>
      </w:docPartBody>
    </w:docPart>
    <w:docPart>
      <w:docPartPr>
        <w:name w:val="EF6B0A53CC68403A82000DA3D1153926"/>
        <w:category>
          <w:name w:val="常规"/>
          <w:gallery w:val="placeholder"/>
        </w:category>
        <w:types>
          <w:type w:val="bbPlcHdr"/>
        </w:types>
        <w:behaviors>
          <w:behavior w:val="content"/>
        </w:behaviors>
        <w:guid w:val="{830275CF-2399-4C1A-9A12-F20F93E2F488}"/>
      </w:docPartPr>
      <w:docPartBody>
        <w:p w:rsidR="005701AE" w:rsidRDefault="003C541B" w:rsidP="003C541B">
          <w:pPr>
            <w:pStyle w:val="EF6B0A53CC68403A82000DA3D1153926"/>
          </w:pPr>
          <w:r>
            <w:rPr>
              <w:rStyle w:val="placeholder1Char"/>
              <w:rFonts w:hint="eastAsia"/>
            </w:rPr>
            <w:t>____________</w:t>
          </w:r>
        </w:p>
      </w:docPartBody>
    </w:docPart>
    <w:docPart>
      <w:docPartPr>
        <w:name w:val="68642C28F7AB4FEBBCC070B91CA4A837"/>
        <w:category>
          <w:name w:val="常规"/>
          <w:gallery w:val="placeholder"/>
        </w:category>
        <w:types>
          <w:type w:val="bbPlcHdr"/>
        </w:types>
        <w:behaviors>
          <w:behavior w:val="content"/>
        </w:behaviors>
        <w:guid w:val="{2F9416D9-5067-4573-AF40-5ECE37382F6A}"/>
      </w:docPartPr>
      <w:docPartBody>
        <w:p w:rsidR="005701AE" w:rsidRDefault="003C541B" w:rsidP="003C541B">
          <w:pPr>
            <w:pStyle w:val="68642C28F7AB4FEBBCC070B91CA4A837"/>
          </w:pPr>
          <w:r>
            <w:rPr>
              <w:rStyle w:val="placeholder1Char"/>
              <w:rFonts w:hint="eastAsia"/>
            </w:rPr>
            <w:t>____________</w:t>
          </w:r>
        </w:p>
      </w:docPartBody>
    </w:docPart>
    <w:docPart>
      <w:docPartPr>
        <w:name w:val="A8B82805841D4A5489BADF8CA48C76BD"/>
        <w:category>
          <w:name w:val="常规"/>
          <w:gallery w:val="placeholder"/>
        </w:category>
        <w:types>
          <w:type w:val="bbPlcHdr"/>
        </w:types>
        <w:behaviors>
          <w:behavior w:val="content"/>
        </w:behaviors>
        <w:guid w:val="{EF72CE1E-9339-4110-8400-2CD5FD1522E3}"/>
      </w:docPartPr>
      <w:docPartBody>
        <w:p w:rsidR="005701AE" w:rsidRDefault="003C541B" w:rsidP="003C541B">
          <w:pPr>
            <w:pStyle w:val="A8B82805841D4A5489BADF8CA48C76BD"/>
          </w:pPr>
          <w:r>
            <w:rPr>
              <w:rStyle w:val="placeholder1Char"/>
              <w:rFonts w:hint="eastAsia"/>
            </w:rPr>
            <w:t>____________</w:t>
          </w:r>
        </w:p>
      </w:docPartBody>
    </w:docPart>
    <w:docPart>
      <w:docPartPr>
        <w:name w:val="19D8B7F456324E0F8201080726868799"/>
        <w:category>
          <w:name w:val="常规"/>
          <w:gallery w:val="placeholder"/>
        </w:category>
        <w:types>
          <w:type w:val="bbPlcHdr"/>
        </w:types>
        <w:behaviors>
          <w:behavior w:val="content"/>
        </w:behaviors>
        <w:guid w:val="{B1C6316E-27CE-47A0-BEE7-3BBA6B3E2445}"/>
      </w:docPartPr>
      <w:docPartBody>
        <w:p w:rsidR="005701AE" w:rsidRDefault="003C541B" w:rsidP="003C541B">
          <w:pPr>
            <w:pStyle w:val="19D8B7F456324E0F8201080726868799"/>
          </w:pPr>
          <w:r>
            <w:rPr>
              <w:rStyle w:val="placeholder1Char"/>
              <w:rFonts w:hint="eastAsia"/>
            </w:rPr>
            <w:t>____________</w:t>
          </w:r>
        </w:p>
      </w:docPartBody>
    </w:docPart>
    <w:docPart>
      <w:docPartPr>
        <w:name w:val="853E5A2BF2634FD39BA85BB21EA70AB8"/>
        <w:category>
          <w:name w:val="常规"/>
          <w:gallery w:val="placeholder"/>
        </w:category>
        <w:types>
          <w:type w:val="bbPlcHdr"/>
        </w:types>
        <w:behaviors>
          <w:behavior w:val="content"/>
        </w:behaviors>
        <w:guid w:val="{DB472FB6-D7B2-463F-AA68-82A4CB9A037B}"/>
      </w:docPartPr>
      <w:docPartBody>
        <w:p w:rsidR="005701AE" w:rsidRDefault="003C541B" w:rsidP="003C541B">
          <w:pPr>
            <w:pStyle w:val="853E5A2BF2634FD39BA85BB21EA70AB8"/>
          </w:pPr>
          <w:r>
            <w:rPr>
              <w:rStyle w:val="placeholder1Char"/>
              <w:rFonts w:hint="eastAsia"/>
            </w:rPr>
            <w:t>____________</w:t>
          </w:r>
        </w:p>
      </w:docPartBody>
    </w:docPart>
    <w:docPart>
      <w:docPartPr>
        <w:name w:val="7F2EBE1219B04837BD11CBAC971640FA"/>
        <w:category>
          <w:name w:val="常规"/>
          <w:gallery w:val="placeholder"/>
        </w:category>
        <w:types>
          <w:type w:val="bbPlcHdr"/>
        </w:types>
        <w:behaviors>
          <w:behavior w:val="content"/>
        </w:behaviors>
        <w:guid w:val="{E598AF85-FD7E-403B-9210-44AC34EE90A4}"/>
      </w:docPartPr>
      <w:docPartBody>
        <w:p w:rsidR="005701AE" w:rsidRDefault="003C541B" w:rsidP="003C541B">
          <w:pPr>
            <w:pStyle w:val="7F2EBE1219B04837BD11CBAC971640FA"/>
          </w:pPr>
          <w:r>
            <w:rPr>
              <w:rStyle w:val="placeholder1Char"/>
              <w:rFonts w:hint="eastAsia"/>
            </w:rPr>
            <w:t>____________</w:t>
          </w:r>
        </w:p>
      </w:docPartBody>
    </w:docPart>
    <w:docPart>
      <w:docPartPr>
        <w:name w:val="42177E9343FA40BE8A74B22B5D53F0FA"/>
        <w:category>
          <w:name w:val="常规"/>
          <w:gallery w:val="placeholder"/>
        </w:category>
        <w:types>
          <w:type w:val="bbPlcHdr"/>
        </w:types>
        <w:behaviors>
          <w:behavior w:val="content"/>
        </w:behaviors>
        <w:guid w:val="{A8AE332D-4167-45AD-BF30-6E19222C377C}"/>
      </w:docPartPr>
      <w:docPartBody>
        <w:p w:rsidR="005701AE" w:rsidRDefault="003C541B" w:rsidP="003C541B">
          <w:pPr>
            <w:pStyle w:val="42177E9343FA40BE8A74B22B5D53F0FA"/>
          </w:pPr>
          <w:r>
            <w:rPr>
              <w:rStyle w:val="placeholder1Char"/>
              <w:rFonts w:hint="eastAsia"/>
            </w:rPr>
            <w:t>____________</w:t>
          </w:r>
        </w:p>
      </w:docPartBody>
    </w:docPart>
    <w:docPart>
      <w:docPartPr>
        <w:name w:val="6B93210BB1AD47E7B1454F2BD4DDE899"/>
        <w:category>
          <w:name w:val="常规"/>
          <w:gallery w:val="placeholder"/>
        </w:category>
        <w:types>
          <w:type w:val="bbPlcHdr"/>
        </w:types>
        <w:behaviors>
          <w:behavior w:val="content"/>
        </w:behaviors>
        <w:guid w:val="{A3636367-14C4-451A-9E28-AAEC0793EC94}"/>
      </w:docPartPr>
      <w:docPartBody>
        <w:p w:rsidR="005701AE" w:rsidRDefault="003C541B" w:rsidP="003C541B">
          <w:pPr>
            <w:pStyle w:val="6B93210BB1AD47E7B1454F2BD4DDE899"/>
          </w:pPr>
          <w:r>
            <w:rPr>
              <w:rStyle w:val="placeholder1Char"/>
              <w:rFonts w:hint="eastAsia"/>
            </w:rPr>
            <w:t>____________</w:t>
          </w:r>
        </w:p>
      </w:docPartBody>
    </w:docPart>
    <w:docPart>
      <w:docPartPr>
        <w:name w:val="1FA51BFFE44E42D284E76584189D1B74"/>
        <w:category>
          <w:name w:val="常规"/>
          <w:gallery w:val="placeholder"/>
        </w:category>
        <w:types>
          <w:type w:val="bbPlcHdr"/>
        </w:types>
        <w:behaviors>
          <w:behavior w:val="content"/>
        </w:behaviors>
        <w:guid w:val="{FD24D9AF-692D-470F-8FBE-2811DF5B1F9C}"/>
      </w:docPartPr>
      <w:docPartBody>
        <w:p w:rsidR="005701AE" w:rsidRDefault="003C541B" w:rsidP="003C541B">
          <w:pPr>
            <w:pStyle w:val="1FA51BFFE44E42D284E76584189D1B74"/>
          </w:pPr>
          <w:r>
            <w:rPr>
              <w:rStyle w:val="placeholder1Char"/>
              <w:rFonts w:hint="eastAsia"/>
            </w:rPr>
            <w:t>____________</w:t>
          </w:r>
        </w:p>
      </w:docPartBody>
    </w:docPart>
    <w:docPart>
      <w:docPartPr>
        <w:name w:val="1431FA9DDA8C4CA48EBDF2C50CB245E2"/>
        <w:category>
          <w:name w:val="常规"/>
          <w:gallery w:val="placeholder"/>
        </w:category>
        <w:types>
          <w:type w:val="bbPlcHdr"/>
        </w:types>
        <w:behaviors>
          <w:behavior w:val="content"/>
        </w:behaviors>
        <w:guid w:val="{95BFF131-D2C4-49D1-9FB3-D33FFE06A5EB}"/>
      </w:docPartPr>
      <w:docPartBody>
        <w:p w:rsidR="005701AE" w:rsidRDefault="003C541B" w:rsidP="003C541B">
          <w:pPr>
            <w:pStyle w:val="1431FA9DDA8C4CA48EBDF2C50CB245E2"/>
          </w:pPr>
          <w:r>
            <w:rPr>
              <w:rStyle w:val="placeholder1Char"/>
              <w:rFonts w:hint="eastAsia"/>
            </w:rPr>
            <w:t>____________</w:t>
          </w:r>
        </w:p>
      </w:docPartBody>
    </w:docPart>
    <w:docPart>
      <w:docPartPr>
        <w:name w:val="B4EC45625D024DC8AE60795D18DE4F92"/>
        <w:category>
          <w:name w:val="常规"/>
          <w:gallery w:val="placeholder"/>
        </w:category>
        <w:types>
          <w:type w:val="bbPlcHdr"/>
        </w:types>
        <w:behaviors>
          <w:behavior w:val="content"/>
        </w:behaviors>
        <w:guid w:val="{F1A75115-D1BB-4A3F-8680-D374478497D4}"/>
      </w:docPartPr>
      <w:docPartBody>
        <w:p w:rsidR="005701AE" w:rsidRDefault="003C541B" w:rsidP="003C541B">
          <w:pPr>
            <w:pStyle w:val="B4EC45625D024DC8AE60795D18DE4F92"/>
          </w:pPr>
          <w:r>
            <w:rPr>
              <w:rStyle w:val="placeholder1Char"/>
              <w:rFonts w:hint="eastAsia"/>
            </w:rPr>
            <w:t>____________</w:t>
          </w:r>
        </w:p>
      </w:docPartBody>
    </w:docPart>
    <w:docPart>
      <w:docPartPr>
        <w:name w:val="04F355B3CCD040B6BF84F76A5E6FC530"/>
        <w:category>
          <w:name w:val="常规"/>
          <w:gallery w:val="placeholder"/>
        </w:category>
        <w:types>
          <w:type w:val="bbPlcHdr"/>
        </w:types>
        <w:behaviors>
          <w:behavior w:val="content"/>
        </w:behaviors>
        <w:guid w:val="{B3678EC7-31B0-482C-97EE-E8B2C216EB64}"/>
      </w:docPartPr>
      <w:docPartBody>
        <w:p w:rsidR="005701AE" w:rsidRDefault="003C541B" w:rsidP="003C541B">
          <w:pPr>
            <w:pStyle w:val="04F355B3CCD040B6BF84F76A5E6FC530"/>
          </w:pPr>
          <w:r>
            <w:rPr>
              <w:rStyle w:val="placeholder1Char"/>
              <w:rFonts w:hint="eastAsia"/>
            </w:rPr>
            <w:t>____________</w:t>
          </w:r>
        </w:p>
      </w:docPartBody>
    </w:docPart>
    <w:docPart>
      <w:docPartPr>
        <w:name w:val="44136983F3674B6F9073E891547F9734"/>
        <w:category>
          <w:name w:val="常规"/>
          <w:gallery w:val="placeholder"/>
        </w:category>
        <w:types>
          <w:type w:val="bbPlcHdr"/>
        </w:types>
        <w:behaviors>
          <w:behavior w:val="content"/>
        </w:behaviors>
        <w:guid w:val="{B229BD34-74BA-462B-80ED-F06E12BA785D}"/>
      </w:docPartPr>
      <w:docPartBody>
        <w:p w:rsidR="005701AE" w:rsidRDefault="003C541B" w:rsidP="003C541B">
          <w:pPr>
            <w:pStyle w:val="44136983F3674B6F9073E891547F9734"/>
          </w:pPr>
          <w:r>
            <w:rPr>
              <w:rStyle w:val="placeholder1Char"/>
              <w:rFonts w:hint="eastAsia"/>
            </w:rPr>
            <w:t>____________</w:t>
          </w:r>
        </w:p>
      </w:docPartBody>
    </w:docPart>
    <w:docPart>
      <w:docPartPr>
        <w:name w:val="2EB039E0B6FA45D4912605CF11BD8793"/>
        <w:category>
          <w:name w:val="常规"/>
          <w:gallery w:val="placeholder"/>
        </w:category>
        <w:types>
          <w:type w:val="bbPlcHdr"/>
        </w:types>
        <w:behaviors>
          <w:behavior w:val="content"/>
        </w:behaviors>
        <w:guid w:val="{4136FD08-CCAE-4D30-A4E0-A7AD8D36C423}"/>
      </w:docPartPr>
      <w:docPartBody>
        <w:p w:rsidR="005701AE" w:rsidRDefault="003C541B" w:rsidP="003C541B">
          <w:pPr>
            <w:pStyle w:val="2EB039E0B6FA45D4912605CF11BD8793"/>
          </w:pPr>
          <w:r>
            <w:rPr>
              <w:rStyle w:val="placeholder1Char"/>
              <w:rFonts w:hint="eastAsia"/>
            </w:rPr>
            <w:t>____________</w:t>
          </w:r>
        </w:p>
      </w:docPartBody>
    </w:docPart>
    <w:docPart>
      <w:docPartPr>
        <w:name w:val="F0719EBDF5D24D36BDA0B4D5C8C0C3AF"/>
        <w:category>
          <w:name w:val="常规"/>
          <w:gallery w:val="placeholder"/>
        </w:category>
        <w:types>
          <w:type w:val="bbPlcHdr"/>
        </w:types>
        <w:behaviors>
          <w:behavior w:val="content"/>
        </w:behaviors>
        <w:guid w:val="{5C446FE6-52FB-45C0-BB31-15DD2470420D}"/>
      </w:docPartPr>
      <w:docPartBody>
        <w:p w:rsidR="005701AE" w:rsidRDefault="003C541B" w:rsidP="003C541B">
          <w:pPr>
            <w:pStyle w:val="F0719EBDF5D24D36BDA0B4D5C8C0C3AF"/>
          </w:pPr>
          <w:r>
            <w:rPr>
              <w:rStyle w:val="placeholder1Char"/>
              <w:rFonts w:hint="eastAsia"/>
            </w:rPr>
            <w:t>____________</w:t>
          </w:r>
        </w:p>
      </w:docPartBody>
    </w:docPart>
    <w:docPart>
      <w:docPartPr>
        <w:name w:val="C352D6DF770248CDB5E2DEA6033567D6"/>
        <w:category>
          <w:name w:val="常规"/>
          <w:gallery w:val="placeholder"/>
        </w:category>
        <w:types>
          <w:type w:val="bbPlcHdr"/>
        </w:types>
        <w:behaviors>
          <w:behavior w:val="content"/>
        </w:behaviors>
        <w:guid w:val="{DC2D70C8-BFE8-47B6-972F-B7C84A72951D}"/>
      </w:docPartPr>
      <w:docPartBody>
        <w:p w:rsidR="005701AE" w:rsidRDefault="003C541B" w:rsidP="003C541B">
          <w:pPr>
            <w:pStyle w:val="C352D6DF770248CDB5E2DEA6033567D6"/>
          </w:pPr>
          <w:r>
            <w:rPr>
              <w:rStyle w:val="placeholder1Char"/>
              <w:rFonts w:hint="eastAsia"/>
            </w:rPr>
            <w:t>____________</w:t>
          </w:r>
        </w:p>
      </w:docPartBody>
    </w:docPart>
    <w:docPart>
      <w:docPartPr>
        <w:name w:val="11AA3F5C3CDA4722B5F0856B963D544A"/>
        <w:category>
          <w:name w:val="常规"/>
          <w:gallery w:val="placeholder"/>
        </w:category>
        <w:types>
          <w:type w:val="bbPlcHdr"/>
        </w:types>
        <w:behaviors>
          <w:behavior w:val="content"/>
        </w:behaviors>
        <w:guid w:val="{E8799177-8A65-4E7D-8C04-8EEA24816668}"/>
      </w:docPartPr>
      <w:docPartBody>
        <w:p w:rsidR="005701AE" w:rsidRDefault="003C541B" w:rsidP="003C541B">
          <w:pPr>
            <w:pStyle w:val="11AA3F5C3CDA4722B5F0856B963D544A"/>
          </w:pPr>
          <w:r>
            <w:rPr>
              <w:rStyle w:val="placeholder1Char"/>
              <w:rFonts w:hint="eastAsia"/>
            </w:rPr>
            <w:t>____________</w:t>
          </w:r>
        </w:p>
      </w:docPartBody>
    </w:docPart>
    <w:docPart>
      <w:docPartPr>
        <w:name w:val="515EAE738A044D9C8CD32AFA02C6AEFF"/>
        <w:category>
          <w:name w:val="常规"/>
          <w:gallery w:val="placeholder"/>
        </w:category>
        <w:types>
          <w:type w:val="bbPlcHdr"/>
        </w:types>
        <w:behaviors>
          <w:behavior w:val="content"/>
        </w:behaviors>
        <w:guid w:val="{3C4D2BAF-E574-4845-9D03-7AB4219FDAA5}"/>
      </w:docPartPr>
      <w:docPartBody>
        <w:p w:rsidR="005701AE" w:rsidRDefault="003C541B" w:rsidP="003C541B">
          <w:pPr>
            <w:pStyle w:val="515EAE738A044D9C8CD32AFA02C6AEFF"/>
          </w:pPr>
          <w:r>
            <w:rPr>
              <w:rStyle w:val="placeholder1Char"/>
              <w:rFonts w:hint="eastAsia"/>
            </w:rPr>
            <w:t>____________</w:t>
          </w:r>
        </w:p>
      </w:docPartBody>
    </w:docPart>
    <w:docPart>
      <w:docPartPr>
        <w:name w:val="494C2F194C504C00A1A25D45E90EA266"/>
        <w:category>
          <w:name w:val="常规"/>
          <w:gallery w:val="placeholder"/>
        </w:category>
        <w:types>
          <w:type w:val="bbPlcHdr"/>
        </w:types>
        <w:behaviors>
          <w:behavior w:val="content"/>
        </w:behaviors>
        <w:guid w:val="{DF661D33-791E-40CA-A81C-3A5721907381}"/>
      </w:docPartPr>
      <w:docPartBody>
        <w:p w:rsidR="005701AE" w:rsidRDefault="003C541B" w:rsidP="003C541B">
          <w:pPr>
            <w:pStyle w:val="494C2F194C504C00A1A25D45E90EA266"/>
          </w:pPr>
          <w:r>
            <w:rPr>
              <w:rStyle w:val="placeholder1Char"/>
              <w:rFonts w:hint="eastAsia"/>
            </w:rPr>
            <w:t>____________</w:t>
          </w:r>
        </w:p>
      </w:docPartBody>
    </w:docPart>
    <w:docPart>
      <w:docPartPr>
        <w:name w:val="2F8D16C306774ABF82270D2E992DB9B7"/>
        <w:category>
          <w:name w:val="常规"/>
          <w:gallery w:val="placeholder"/>
        </w:category>
        <w:types>
          <w:type w:val="bbPlcHdr"/>
        </w:types>
        <w:behaviors>
          <w:behavior w:val="content"/>
        </w:behaviors>
        <w:guid w:val="{F7768D0C-9E0D-4AAC-B6F6-5E7FB6427F5B}"/>
      </w:docPartPr>
      <w:docPartBody>
        <w:p w:rsidR="005701AE" w:rsidRDefault="003C541B" w:rsidP="003C541B">
          <w:pPr>
            <w:pStyle w:val="2F8D16C306774ABF82270D2E992DB9B7"/>
          </w:pPr>
          <w:r>
            <w:rPr>
              <w:rStyle w:val="placeholder1Char"/>
              <w:rFonts w:hint="eastAsia"/>
            </w:rPr>
            <w:t>____________</w:t>
          </w:r>
        </w:p>
      </w:docPartBody>
    </w:docPart>
    <w:docPart>
      <w:docPartPr>
        <w:name w:val="A6D246C8303E411EBEF18DEEF7B7F1EE"/>
        <w:category>
          <w:name w:val="常规"/>
          <w:gallery w:val="placeholder"/>
        </w:category>
        <w:types>
          <w:type w:val="bbPlcHdr"/>
        </w:types>
        <w:behaviors>
          <w:behavior w:val="content"/>
        </w:behaviors>
        <w:guid w:val="{A96B3373-7EBC-44B3-9481-69A40B895CAA}"/>
      </w:docPartPr>
      <w:docPartBody>
        <w:p w:rsidR="005701AE" w:rsidRDefault="003C541B" w:rsidP="003C541B">
          <w:pPr>
            <w:pStyle w:val="A6D246C8303E411EBEF18DEEF7B7F1EE"/>
          </w:pPr>
          <w:r>
            <w:rPr>
              <w:rStyle w:val="placeholder1Char"/>
              <w:rFonts w:hint="eastAsia"/>
            </w:rPr>
            <w:t>____________</w:t>
          </w:r>
        </w:p>
      </w:docPartBody>
    </w:docPart>
    <w:docPart>
      <w:docPartPr>
        <w:name w:val="67B6A1B2384545EF9D1C545F54AA5B1D"/>
        <w:category>
          <w:name w:val="常规"/>
          <w:gallery w:val="placeholder"/>
        </w:category>
        <w:types>
          <w:type w:val="bbPlcHdr"/>
        </w:types>
        <w:behaviors>
          <w:behavior w:val="content"/>
        </w:behaviors>
        <w:guid w:val="{4448A31F-4013-4517-BF28-B9ED0C93B1CE}"/>
      </w:docPartPr>
      <w:docPartBody>
        <w:p w:rsidR="005701AE" w:rsidRDefault="003C541B" w:rsidP="003C541B">
          <w:pPr>
            <w:pStyle w:val="67B6A1B2384545EF9D1C545F54AA5B1D"/>
          </w:pPr>
          <w:r>
            <w:rPr>
              <w:rStyle w:val="placeholder1Char"/>
              <w:rFonts w:hint="eastAsia"/>
            </w:rPr>
            <w:t>____________</w:t>
          </w:r>
        </w:p>
      </w:docPartBody>
    </w:docPart>
    <w:docPart>
      <w:docPartPr>
        <w:name w:val="B5760789059D46C180E284C9237E31E1"/>
        <w:category>
          <w:name w:val="常规"/>
          <w:gallery w:val="placeholder"/>
        </w:category>
        <w:types>
          <w:type w:val="bbPlcHdr"/>
        </w:types>
        <w:behaviors>
          <w:behavior w:val="content"/>
        </w:behaviors>
        <w:guid w:val="{3601C51D-1DBC-4B97-BD64-90AD8A6C977C}"/>
      </w:docPartPr>
      <w:docPartBody>
        <w:p w:rsidR="005701AE" w:rsidRDefault="003C541B" w:rsidP="003C541B">
          <w:pPr>
            <w:pStyle w:val="B5760789059D46C180E284C9237E31E1"/>
          </w:pPr>
          <w:r>
            <w:rPr>
              <w:rStyle w:val="placeholder1Char"/>
              <w:rFonts w:hint="eastAsia"/>
            </w:rPr>
            <w:t>____________</w:t>
          </w:r>
        </w:p>
      </w:docPartBody>
    </w:docPart>
    <w:docPart>
      <w:docPartPr>
        <w:name w:val="BF24C1F4A9444BD68E5E3AF08B2A83AA"/>
        <w:category>
          <w:name w:val="常规"/>
          <w:gallery w:val="placeholder"/>
        </w:category>
        <w:types>
          <w:type w:val="bbPlcHdr"/>
        </w:types>
        <w:behaviors>
          <w:behavior w:val="content"/>
        </w:behaviors>
        <w:guid w:val="{1BDB6A5F-EDEF-43AA-BC5D-127DD71811F9}"/>
      </w:docPartPr>
      <w:docPartBody>
        <w:p w:rsidR="005701AE" w:rsidRDefault="003C541B" w:rsidP="003C541B">
          <w:pPr>
            <w:pStyle w:val="BF24C1F4A9444BD68E5E3AF08B2A83AA"/>
          </w:pPr>
          <w:r>
            <w:rPr>
              <w:rStyle w:val="placeholder1Char"/>
              <w:rFonts w:hint="eastAsia"/>
            </w:rPr>
            <w:t>____________</w:t>
          </w:r>
        </w:p>
      </w:docPartBody>
    </w:docPart>
    <w:docPart>
      <w:docPartPr>
        <w:name w:val="D99D5C15BF9243AB9FC46AD9F49F78B5"/>
        <w:category>
          <w:name w:val="常规"/>
          <w:gallery w:val="placeholder"/>
        </w:category>
        <w:types>
          <w:type w:val="bbPlcHdr"/>
        </w:types>
        <w:behaviors>
          <w:behavior w:val="content"/>
        </w:behaviors>
        <w:guid w:val="{D1AE9655-F3A5-4AEB-9546-08DA9CE9FA72}"/>
      </w:docPartPr>
      <w:docPartBody>
        <w:p w:rsidR="005701AE" w:rsidRDefault="003C541B" w:rsidP="003C541B">
          <w:pPr>
            <w:pStyle w:val="D99D5C15BF9243AB9FC46AD9F49F78B5"/>
          </w:pPr>
          <w:r>
            <w:rPr>
              <w:rStyle w:val="placeholder1Char"/>
              <w:rFonts w:hint="eastAsia"/>
            </w:rPr>
            <w:t>____________</w:t>
          </w:r>
        </w:p>
      </w:docPartBody>
    </w:docPart>
    <w:docPart>
      <w:docPartPr>
        <w:name w:val="36FDA72DF27D4B6ABE03F54F446D88D9"/>
        <w:category>
          <w:name w:val="常规"/>
          <w:gallery w:val="placeholder"/>
        </w:category>
        <w:types>
          <w:type w:val="bbPlcHdr"/>
        </w:types>
        <w:behaviors>
          <w:behavior w:val="content"/>
        </w:behaviors>
        <w:guid w:val="{5EB6D111-1E08-44D8-AB16-6A1B3E8BB93D}"/>
      </w:docPartPr>
      <w:docPartBody>
        <w:p w:rsidR="005701AE" w:rsidRDefault="003C541B" w:rsidP="003C541B">
          <w:pPr>
            <w:pStyle w:val="36FDA72DF27D4B6ABE03F54F446D88D9"/>
          </w:pPr>
          <w:r>
            <w:rPr>
              <w:rStyle w:val="placeholder1Char"/>
              <w:rFonts w:hint="eastAsia"/>
            </w:rPr>
            <w:t>____________</w:t>
          </w:r>
        </w:p>
      </w:docPartBody>
    </w:docPart>
    <w:docPart>
      <w:docPartPr>
        <w:name w:val="C5318F1358AE47EC9C12BB9D9C53DFD3"/>
        <w:category>
          <w:name w:val="常规"/>
          <w:gallery w:val="placeholder"/>
        </w:category>
        <w:types>
          <w:type w:val="bbPlcHdr"/>
        </w:types>
        <w:behaviors>
          <w:behavior w:val="content"/>
        </w:behaviors>
        <w:guid w:val="{0B5231E2-1603-4CB4-A618-5049922A203E}"/>
      </w:docPartPr>
      <w:docPartBody>
        <w:p w:rsidR="005701AE" w:rsidRDefault="003C541B" w:rsidP="003C541B">
          <w:pPr>
            <w:pStyle w:val="C5318F1358AE47EC9C12BB9D9C53DFD3"/>
          </w:pPr>
          <w:r>
            <w:rPr>
              <w:rStyle w:val="placeholder1Char"/>
              <w:rFonts w:hint="eastAsia"/>
            </w:rPr>
            <w:t>____________</w:t>
          </w:r>
        </w:p>
      </w:docPartBody>
    </w:docPart>
    <w:docPart>
      <w:docPartPr>
        <w:name w:val="FEAD34E2F52540EEAC7B03D0B0C771A5"/>
        <w:category>
          <w:name w:val="常规"/>
          <w:gallery w:val="placeholder"/>
        </w:category>
        <w:types>
          <w:type w:val="bbPlcHdr"/>
        </w:types>
        <w:behaviors>
          <w:behavior w:val="content"/>
        </w:behaviors>
        <w:guid w:val="{61668E80-4387-4C60-9814-1BA8FDF4808F}"/>
      </w:docPartPr>
      <w:docPartBody>
        <w:p w:rsidR="005701AE" w:rsidRDefault="003C541B" w:rsidP="003C541B">
          <w:pPr>
            <w:pStyle w:val="FEAD34E2F52540EEAC7B03D0B0C771A5"/>
          </w:pPr>
          <w:r>
            <w:rPr>
              <w:rStyle w:val="placeholder1Char"/>
              <w:rFonts w:hint="eastAsia"/>
            </w:rPr>
            <w:t>____________</w:t>
          </w:r>
        </w:p>
      </w:docPartBody>
    </w:docPart>
    <w:docPart>
      <w:docPartPr>
        <w:name w:val="0B81D5ED6A504BF0BC0EA3D55D85C9DF"/>
        <w:category>
          <w:name w:val="常规"/>
          <w:gallery w:val="placeholder"/>
        </w:category>
        <w:types>
          <w:type w:val="bbPlcHdr"/>
        </w:types>
        <w:behaviors>
          <w:behavior w:val="content"/>
        </w:behaviors>
        <w:guid w:val="{171CFCD3-2C76-4F7E-8CEA-D377690355F9}"/>
      </w:docPartPr>
      <w:docPartBody>
        <w:p w:rsidR="005701AE" w:rsidRDefault="003C541B" w:rsidP="003C541B">
          <w:pPr>
            <w:pStyle w:val="0B81D5ED6A504BF0BC0EA3D55D85C9DF"/>
          </w:pPr>
          <w:r>
            <w:rPr>
              <w:rStyle w:val="placeholder1Char"/>
              <w:rFonts w:hint="eastAsia"/>
            </w:rPr>
            <w:t>____________</w:t>
          </w:r>
        </w:p>
      </w:docPartBody>
    </w:docPart>
    <w:docPart>
      <w:docPartPr>
        <w:name w:val="E72DFC7858094AD1B9EB0F2214D43075"/>
        <w:category>
          <w:name w:val="常规"/>
          <w:gallery w:val="placeholder"/>
        </w:category>
        <w:types>
          <w:type w:val="bbPlcHdr"/>
        </w:types>
        <w:behaviors>
          <w:behavior w:val="content"/>
        </w:behaviors>
        <w:guid w:val="{AF5CB434-8AD9-4B1D-8A86-32EE9521532A}"/>
      </w:docPartPr>
      <w:docPartBody>
        <w:p w:rsidR="005701AE" w:rsidRDefault="003C541B" w:rsidP="003C541B">
          <w:pPr>
            <w:pStyle w:val="E72DFC7858094AD1B9EB0F2214D43075"/>
          </w:pPr>
          <w:r>
            <w:rPr>
              <w:rStyle w:val="placeholder1Char"/>
              <w:rFonts w:hint="eastAsia"/>
            </w:rPr>
            <w:t>____________</w:t>
          </w:r>
        </w:p>
      </w:docPartBody>
    </w:docPart>
    <w:docPart>
      <w:docPartPr>
        <w:name w:val="776EAB4F5D434FE091DFC050E3B249A6"/>
        <w:category>
          <w:name w:val="常规"/>
          <w:gallery w:val="placeholder"/>
        </w:category>
        <w:types>
          <w:type w:val="bbPlcHdr"/>
        </w:types>
        <w:behaviors>
          <w:behavior w:val="content"/>
        </w:behaviors>
        <w:guid w:val="{843D19C5-5A47-4DC7-B8F1-C4601F36608A}"/>
      </w:docPartPr>
      <w:docPartBody>
        <w:p w:rsidR="005701AE" w:rsidRDefault="003C541B" w:rsidP="003C541B">
          <w:pPr>
            <w:pStyle w:val="776EAB4F5D434FE091DFC050E3B249A6"/>
          </w:pPr>
          <w:r>
            <w:rPr>
              <w:rStyle w:val="placeholder1Char"/>
              <w:rFonts w:hint="eastAsia"/>
            </w:rPr>
            <w:t>____________</w:t>
          </w:r>
        </w:p>
      </w:docPartBody>
    </w:docPart>
    <w:docPart>
      <w:docPartPr>
        <w:name w:val="42F623379A3742AD91709958FAF6CE56"/>
        <w:category>
          <w:name w:val="常规"/>
          <w:gallery w:val="placeholder"/>
        </w:category>
        <w:types>
          <w:type w:val="bbPlcHdr"/>
        </w:types>
        <w:behaviors>
          <w:behavior w:val="content"/>
        </w:behaviors>
        <w:guid w:val="{96164BB1-62FE-4A63-8102-66BDD2F5E4F0}"/>
      </w:docPartPr>
      <w:docPartBody>
        <w:p w:rsidR="005701AE" w:rsidRDefault="003C541B" w:rsidP="003C541B">
          <w:pPr>
            <w:pStyle w:val="42F623379A3742AD91709958FAF6CE56"/>
          </w:pPr>
          <w:r>
            <w:rPr>
              <w:rStyle w:val="placeholder1Char"/>
              <w:rFonts w:hint="eastAsia"/>
            </w:rPr>
            <w:t>____________</w:t>
          </w:r>
        </w:p>
      </w:docPartBody>
    </w:docPart>
    <w:docPart>
      <w:docPartPr>
        <w:name w:val="4A09E46F49104B3F882D6207BD69A190"/>
        <w:category>
          <w:name w:val="常规"/>
          <w:gallery w:val="placeholder"/>
        </w:category>
        <w:types>
          <w:type w:val="bbPlcHdr"/>
        </w:types>
        <w:behaviors>
          <w:behavior w:val="content"/>
        </w:behaviors>
        <w:guid w:val="{E4AF7068-FFE5-4665-8E58-16FAB4FFB3A5}"/>
      </w:docPartPr>
      <w:docPartBody>
        <w:p w:rsidR="005701AE" w:rsidRDefault="003C541B" w:rsidP="003C541B">
          <w:pPr>
            <w:pStyle w:val="4A09E46F49104B3F882D6207BD69A190"/>
          </w:pPr>
          <w:r>
            <w:rPr>
              <w:rStyle w:val="placeholder1Char"/>
              <w:rFonts w:hint="eastAsia"/>
            </w:rPr>
            <w:t>____________</w:t>
          </w:r>
        </w:p>
      </w:docPartBody>
    </w:docPart>
    <w:docPart>
      <w:docPartPr>
        <w:name w:val="7CF636137B184BF4AEFA7FAF997E9CDF"/>
        <w:category>
          <w:name w:val="常规"/>
          <w:gallery w:val="placeholder"/>
        </w:category>
        <w:types>
          <w:type w:val="bbPlcHdr"/>
        </w:types>
        <w:behaviors>
          <w:behavior w:val="content"/>
        </w:behaviors>
        <w:guid w:val="{BB212FF9-715A-4FB8-BBD8-4DE9191B5890}"/>
      </w:docPartPr>
      <w:docPartBody>
        <w:p w:rsidR="005701AE" w:rsidRDefault="003C541B" w:rsidP="003C541B">
          <w:pPr>
            <w:pStyle w:val="7CF636137B184BF4AEFA7FAF997E9CDF"/>
          </w:pPr>
          <w:r>
            <w:rPr>
              <w:rStyle w:val="placeholder1Char"/>
              <w:rFonts w:hint="eastAsia"/>
            </w:rPr>
            <w:t>____________</w:t>
          </w:r>
        </w:p>
      </w:docPartBody>
    </w:docPart>
    <w:docPart>
      <w:docPartPr>
        <w:name w:val="093BFDC030D04837A858E737675CAE55"/>
        <w:category>
          <w:name w:val="常规"/>
          <w:gallery w:val="placeholder"/>
        </w:category>
        <w:types>
          <w:type w:val="bbPlcHdr"/>
        </w:types>
        <w:behaviors>
          <w:behavior w:val="content"/>
        </w:behaviors>
        <w:guid w:val="{83B0838C-9952-43F7-BE71-D7706AE131AA}"/>
      </w:docPartPr>
      <w:docPartBody>
        <w:p w:rsidR="005701AE" w:rsidRDefault="003C541B" w:rsidP="003C541B">
          <w:pPr>
            <w:pStyle w:val="093BFDC030D04837A858E737675CAE55"/>
          </w:pPr>
          <w:r>
            <w:rPr>
              <w:rStyle w:val="placeholder1Char"/>
              <w:rFonts w:hint="eastAsia"/>
            </w:rPr>
            <w:t>____________</w:t>
          </w:r>
        </w:p>
      </w:docPartBody>
    </w:docPart>
    <w:docPart>
      <w:docPartPr>
        <w:name w:val="72761510FFA54F679237612F87C0438A"/>
        <w:category>
          <w:name w:val="常规"/>
          <w:gallery w:val="placeholder"/>
        </w:category>
        <w:types>
          <w:type w:val="bbPlcHdr"/>
        </w:types>
        <w:behaviors>
          <w:behavior w:val="content"/>
        </w:behaviors>
        <w:guid w:val="{D8A63D69-44C7-4220-A9BE-4B06D20466C2}"/>
      </w:docPartPr>
      <w:docPartBody>
        <w:p w:rsidR="005701AE" w:rsidRDefault="003C541B" w:rsidP="003C541B">
          <w:pPr>
            <w:pStyle w:val="72761510FFA54F679237612F87C0438A"/>
          </w:pPr>
          <w:r>
            <w:rPr>
              <w:rStyle w:val="placeholder1Char"/>
              <w:rFonts w:hint="eastAsia"/>
            </w:rPr>
            <w:t>____________</w:t>
          </w:r>
        </w:p>
      </w:docPartBody>
    </w:docPart>
    <w:docPart>
      <w:docPartPr>
        <w:name w:val="C24DD3A97C5E4FC2965CCB28061D131C"/>
        <w:category>
          <w:name w:val="常规"/>
          <w:gallery w:val="placeholder"/>
        </w:category>
        <w:types>
          <w:type w:val="bbPlcHdr"/>
        </w:types>
        <w:behaviors>
          <w:behavior w:val="content"/>
        </w:behaviors>
        <w:guid w:val="{3E7FC1D3-9E47-4D45-91EE-507EF7FA4A86}"/>
      </w:docPartPr>
      <w:docPartBody>
        <w:p w:rsidR="005701AE" w:rsidRDefault="003C541B" w:rsidP="003C541B">
          <w:pPr>
            <w:pStyle w:val="C24DD3A97C5E4FC2965CCB28061D131C"/>
          </w:pPr>
          <w:r>
            <w:rPr>
              <w:rStyle w:val="placeholder1Char"/>
              <w:rFonts w:hint="eastAsia"/>
            </w:rPr>
            <w:t>____________</w:t>
          </w:r>
        </w:p>
      </w:docPartBody>
    </w:docPart>
    <w:docPart>
      <w:docPartPr>
        <w:name w:val="CFCD40B80F42418D85BD875C12CD37C2"/>
        <w:category>
          <w:name w:val="常规"/>
          <w:gallery w:val="placeholder"/>
        </w:category>
        <w:types>
          <w:type w:val="bbPlcHdr"/>
        </w:types>
        <w:behaviors>
          <w:behavior w:val="content"/>
        </w:behaviors>
        <w:guid w:val="{1F8B8DC1-2598-4857-9EB3-B648AED54F82}"/>
      </w:docPartPr>
      <w:docPartBody>
        <w:p w:rsidR="005701AE" w:rsidRDefault="003C541B" w:rsidP="003C541B">
          <w:pPr>
            <w:pStyle w:val="CFCD40B80F42418D85BD875C12CD37C2"/>
          </w:pPr>
          <w:r>
            <w:rPr>
              <w:rStyle w:val="placeholder1Char"/>
              <w:rFonts w:hint="eastAsia"/>
            </w:rPr>
            <w:t>____________</w:t>
          </w:r>
        </w:p>
      </w:docPartBody>
    </w:docPart>
    <w:docPart>
      <w:docPartPr>
        <w:name w:val="65AAEC61B4AC437F8DEF0F1FB434CA1B"/>
        <w:category>
          <w:name w:val="常规"/>
          <w:gallery w:val="placeholder"/>
        </w:category>
        <w:types>
          <w:type w:val="bbPlcHdr"/>
        </w:types>
        <w:behaviors>
          <w:behavior w:val="content"/>
        </w:behaviors>
        <w:guid w:val="{5C54B089-701D-480A-8E66-12137AE603F9}"/>
      </w:docPartPr>
      <w:docPartBody>
        <w:p w:rsidR="005701AE" w:rsidRDefault="003C541B" w:rsidP="003C541B">
          <w:pPr>
            <w:pStyle w:val="65AAEC61B4AC437F8DEF0F1FB434CA1B"/>
          </w:pPr>
          <w:r>
            <w:rPr>
              <w:rStyle w:val="placeholder1Char"/>
              <w:rFonts w:hint="eastAsia"/>
            </w:rPr>
            <w:t>____________</w:t>
          </w:r>
        </w:p>
      </w:docPartBody>
    </w:docPart>
    <w:docPart>
      <w:docPartPr>
        <w:name w:val="EC2499DBE7AA4E7192DF878848582DB8"/>
        <w:category>
          <w:name w:val="常规"/>
          <w:gallery w:val="placeholder"/>
        </w:category>
        <w:types>
          <w:type w:val="bbPlcHdr"/>
        </w:types>
        <w:behaviors>
          <w:behavior w:val="content"/>
        </w:behaviors>
        <w:guid w:val="{AEFAA5C9-FBF5-44F1-BD38-C32BFC7EA863}"/>
      </w:docPartPr>
      <w:docPartBody>
        <w:p w:rsidR="005701AE" w:rsidRDefault="003C541B" w:rsidP="003C541B">
          <w:pPr>
            <w:pStyle w:val="EC2499DBE7AA4E7192DF878848582DB8"/>
          </w:pPr>
          <w:r>
            <w:rPr>
              <w:rStyle w:val="placeholder1Char"/>
              <w:rFonts w:hint="eastAsia"/>
            </w:rPr>
            <w:t>____________</w:t>
          </w:r>
        </w:p>
      </w:docPartBody>
    </w:docPart>
    <w:docPart>
      <w:docPartPr>
        <w:name w:val="E0C7D6BDCA7944FA8E6501F3EA4AC798"/>
        <w:category>
          <w:name w:val="常规"/>
          <w:gallery w:val="placeholder"/>
        </w:category>
        <w:types>
          <w:type w:val="bbPlcHdr"/>
        </w:types>
        <w:behaviors>
          <w:behavior w:val="content"/>
        </w:behaviors>
        <w:guid w:val="{10A5848A-9515-46C9-8DE3-CC0E5FA37389}"/>
      </w:docPartPr>
      <w:docPartBody>
        <w:p w:rsidR="005701AE" w:rsidRDefault="003C541B" w:rsidP="003C541B">
          <w:pPr>
            <w:pStyle w:val="E0C7D6BDCA7944FA8E6501F3EA4AC798"/>
          </w:pPr>
          <w:r>
            <w:rPr>
              <w:rStyle w:val="placeholder1Char"/>
              <w:rFonts w:hint="eastAsia"/>
            </w:rPr>
            <w:t>____________</w:t>
          </w:r>
        </w:p>
      </w:docPartBody>
    </w:docPart>
    <w:docPart>
      <w:docPartPr>
        <w:name w:val="8C4B589CEF584CE298800A4C0D55B6B8"/>
        <w:category>
          <w:name w:val="常规"/>
          <w:gallery w:val="placeholder"/>
        </w:category>
        <w:types>
          <w:type w:val="bbPlcHdr"/>
        </w:types>
        <w:behaviors>
          <w:behavior w:val="content"/>
        </w:behaviors>
        <w:guid w:val="{1B3D30C3-F429-4145-A41C-F6BB207B103F}"/>
      </w:docPartPr>
      <w:docPartBody>
        <w:p w:rsidR="005701AE" w:rsidRDefault="003C541B" w:rsidP="003C541B">
          <w:pPr>
            <w:pStyle w:val="8C4B589CEF584CE298800A4C0D55B6B8"/>
          </w:pPr>
          <w:r>
            <w:rPr>
              <w:rStyle w:val="placeholder1Char"/>
              <w:rFonts w:hint="eastAsia"/>
            </w:rPr>
            <w:t>____________</w:t>
          </w:r>
        </w:p>
      </w:docPartBody>
    </w:docPart>
    <w:docPart>
      <w:docPartPr>
        <w:name w:val="29818C8E19FD4B4B8958A74657544DC6"/>
        <w:category>
          <w:name w:val="常规"/>
          <w:gallery w:val="placeholder"/>
        </w:category>
        <w:types>
          <w:type w:val="bbPlcHdr"/>
        </w:types>
        <w:behaviors>
          <w:behavior w:val="content"/>
        </w:behaviors>
        <w:guid w:val="{9CBFF769-6EC9-433E-A1BD-D6FE4BE42863}"/>
      </w:docPartPr>
      <w:docPartBody>
        <w:p w:rsidR="005701AE" w:rsidRDefault="003C541B" w:rsidP="003C541B">
          <w:pPr>
            <w:pStyle w:val="29818C8E19FD4B4B8958A74657544DC6"/>
          </w:pPr>
          <w:r>
            <w:rPr>
              <w:rStyle w:val="placeholder1Char"/>
              <w:rFonts w:hint="eastAsia"/>
            </w:rPr>
            <w:t>____________</w:t>
          </w:r>
        </w:p>
      </w:docPartBody>
    </w:docPart>
    <w:docPart>
      <w:docPartPr>
        <w:name w:val="E57CACCA2F2A48B69219B52BABDED88B"/>
        <w:category>
          <w:name w:val="常规"/>
          <w:gallery w:val="placeholder"/>
        </w:category>
        <w:types>
          <w:type w:val="bbPlcHdr"/>
        </w:types>
        <w:behaviors>
          <w:behavior w:val="content"/>
        </w:behaviors>
        <w:guid w:val="{EB6AF012-9557-4E24-8A6B-43FCCA03D8E0}"/>
      </w:docPartPr>
      <w:docPartBody>
        <w:p w:rsidR="005701AE" w:rsidRDefault="003C541B" w:rsidP="003C541B">
          <w:pPr>
            <w:pStyle w:val="E57CACCA2F2A48B69219B52BABDED88B"/>
          </w:pPr>
          <w:r>
            <w:rPr>
              <w:rStyle w:val="placeholder1Char"/>
              <w:rFonts w:hint="eastAsia"/>
            </w:rPr>
            <w:t>____________</w:t>
          </w:r>
        </w:p>
      </w:docPartBody>
    </w:docPart>
    <w:docPart>
      <w:docPartPr>
        <w:name w:val="658557FF3E5040A5BCFE23FC6D27AA8A"/>
        <w:category>
          <w:name w:val="常规"/>
          <w:gallery w:val="placeholder"/>
        </w:category>
        <w:types>
          <w:type w:val="bbPlcHdr"/>
        </w:types>
        <w:behaviors>
          <w:behavior w:val="content"/>
        </w:behaviors>
        <w:guid w:val="{B70B7AAC-B2C0-49E1-9BCD-9135E69CB42F}"/>
      </w:docPartPr>
      <w:docPartBody>
        <w:p w:rsidR="005701AE" w:rsidRDefault="003C541B" w:rsidP="003C541B">
          <w:pPr>
            <w:pStyle w:val="658557FF3E5040A5BCFE23FC6D27AA8A"/>
          </w:pPr>
          <w:r>
            <w:rPr>
              <w:rStyle w:val="placeholder1Char"/>
              <w:rFonts w:hint="eastAsia"/>
            </w:rPr>
            <w:t>____________</w:t>
          </w:r>
        </w:p>
      </w:docPartBody>
    </w:docPart>
    <w:docPart>
      <w:docPartPr>
        <w:name w:val="24F334D2DD424D9A8B9021426BCC48BD"/>
        <w:category>
          <w:name w:val="常规"/>
          <w:gallery w:val="placeholder"/>
        </w:category>
        <w:types>
          <w:type w:val="bbPlcHdr"/>
        </w:types>
        <w:behaviors>
          <w:behavior w:val="content"/>
        </w:behaviors>
        <w:guid w:val="{0D8C7E40-0258-47B0-A701-1AA51E2C5C82}"/>
      </w:docPartPr>
      <w:docPartBody>
        <w:p w:rsidR="005701AE" w:rsidRDefault="003C541B" w:rsidP="003C541B">
          <w:pPr>
            <w:pStyle w:val="24F334D2DD424D9A8B9021426BCC48BD"/>
          </w:pPr>
          <w:r>
            <w:rPr>
              <w:rStyle w:val="placeholder1Char"/>
              <w:rFonts w:hint="eastAsia"/>
            </w:rPr>
            <w:t>____________</w:t>
          </w:r>
        </w:p>
      </w:docPartBody>
    </w:docPart>
    <w:docPart>
      <w:docPartPr>
        <w:name w:val="64B7F5BE65F6409B9CFEBF4E08E12D2D"/>
        <w:category>
          <w:name w:val="常规"/>
          <w:gallery w:val="placeholder"/>
        </w:category>
        <w:types>
          <w:type w:val="bbPlcHdr"/>
        </w:types>
        <w:behaviors>
          <w:behavior w:val="content"/>
        </w:behaviors>
        <w:guid w:val="{E92BD47F-4656-4860-A650-80E2CB0D986C}"/>
      </w:docPartPr>
      <w:docPartBody>
        <w:p w:rsidR="005701AE" w:rsidRDefault="003C541B" w:rsidP="003C541B">
          <w:pPr>
            <w:pStyle w:val="64B7F5BE65F6409B9CFEBF4E08E12D2D"/>
          </w:pPr>
          <w:r>
            <w:rPr>
              <w:rStyle w:val="placeholder1Char"/>
              <w:rFonts w:hint="eastAsia"/>
            </w:rPr>
            <w:t>____________</w:t>
          </w:r>
        </w:p>
      </w:docPartBody>
    </w:docPart>
    <w:docPart>
      <w:docPartPr>
        <w:name w:val="6E78658BADD8465094D160770587D0E1"/>
        <w:category>
          <w:name w:val="常规"/>
          <w:gallery w:val="placeholder"/>
        </w:category>
        <w:types>
          <w:type w:val="bbPlcHdr"/>
        </w:types>
        <w:behaviors>
          <w:behavior w:val="content"/>
        </w:behaviors>
        <w:guid w:val="{DCB797B9-7B81-411F-908B-BCB5BD336CBC}"/>
      </w:docPartPr>
      <w:docPartBody>
        <w:p w:rsidR="005701AE" w:rsidRDefault="003C541B" w:rsidP="003C541B">
          <w:pPr>
            <w:pStyle w:val="6E78658BADD8465094D160770587D0E1"/>
          </w:pPr>
          <w:r>
            <w:rPr>
              <w:rStyle w:val="placeholder1Char"/>
              <w:rFonts w:hint="eastAsia"/>
            </w:rPr>
            <w:t>____________</w:t>
          </w:r>
        </w:p>
      </w:docPartBody>
    </w:docPart>
    <w:docPart>
      <w:docPartPr>
        <w:name w:val="F4F8AE9AE7BB4E2E80153F7910B45FA0"/>
        <w:category>
          <w:name w:val="常规"/>
          <w:gallery w:val="placeholder"/>
        </w:category>
        <w:types>
          <w:type w:val="bbPlcHdr"/>
        </w:types>
        <w:behaviors>
          <w:behavior w:val="content"/>
        </w:behaviors>
        <w:guid w:val="{1FBF52C9-05A5-4063-8D04-A1E88D9915FC}"/>
      </w:docPartPr>
      <w:docPartBody>
        <w:p w:rsidR="005701AE" w:rsidRDefault="003C541B" w:rsidP="003C541B">
          <w:pPr>
            <w:pStyle w:val="F4F8AE9AE7BB4E2E80153F7910B45FA0"/>
          </w:pPr>
          <w:r>
            <w:rPr>
              <w:rStyle w:val="placeholder1Char"/>
              <w:rFonts w:hint="eastAsia"/>
            </w:rPr>
            <w:t>____________</w:t>
          </w:r>
        </w:p>
      </w:docPartBody>
    </w:docPart>
    <w:docPart>
      <w:docPartPr>
        <w:name w:val="0032C696E45745F2A76AF63D40306759"/>
        <w:category>
          <w:name w:val="常规"/>
          <w:gallery w:val="placeholder"/>
        </w:category>
        <w:types>
          <w:type w:val="bbPlcHdr"/>
        </w:types>
        <w:behaviors>
          <w:behavior w:val="content"/>
        </w:behaviors>
        <w:guid w:val="{F88E3A2B-36C8-49B2-AC5F-7320859F8604}"/>
      </w:docPartPr>
      <w:docPartBody>
        <w:p w:rsidR="005701AE" w:rsidRDefault="003C541B" w:rsidP="003C541B">
          <w:pPr>
            <w:pStyle w:val="0032C696E45745F2A76AF63D40306759"/>
          </w:pPr>
          <w:r>
            <w:rPr>
              <w:rStyle w:val="placeholder1Char"/>
              <w:rFonts w:hint="eastAsia"/>
            </w:rPr>
            <w:t>____________</w:t>
          </w:r>
        </w:p>
      </w:docPartBody>
    </w:docPart>
    <w:docPart>
      <w:docPartPr>
        <w:name w:val="875D5E878B27427EB1520E91D0227D6F"/>
        <w:category>
          <w:name w:val="常规"/>
          <w:gallery w:val="placeholder"/>
        </w:category>
        <w:types>
          <w:type w:val="bbPlcHdr"/>
        </w:types>
        <w:behaviors>
          <w:behavior w:val="content"/>
        </w:behaviors>
        <w:guid w:val="{F9561670-72E1-43B1-BA1E-AF6DEF61E72E}"/>
      </w:docPartPr>
      <w:docPartBody>
        <w:p w:rsidR="005701AE" w:rsidRDefault="003C541B" w:rsidP="003C541B">
          <w:pPr>
            <w:pStyle w:val="875D5E878B27427EB1520E91D0227D6F"/>
          </w:pPr>
          <w:r>
            <w:rPr>
              <w:rStyle w:val="placeholder1Char"/>
              <w:rFonts w:hint="eastAsia"/>
            </w:rPr>
            <w:t>____________</w:t>
          </w:r>
        </w:p>
      </w:docPartBody>
    </w:docPart>
    <w:docPart>
      <w:docPartPr>
        <w:name w:val="74AC4B19B7BF472BACEFE20546FBD557"/>
        <w:category>
          <w:name w:val="常规"/>
          <w:gallery w:val="placeholder"/>
        </w:category>
        <w:types>
          <w:type w:val="bbPlcHdr"/>
        </w:types>
        <w:behaviors>
          <w:behavior w:val="content"/>
        </w:behaviors>
        <w:guid w:val="{0D8F127E-8E6A-4C93-9064-477B02FCD980}"/>
      </w:docPartPr>
      <w:docPartBody>
        <w:p w:rsidR="005701AE" w:rsidRDefault="003C541B" w:rsidP="003C541B">
          <w:pPr>
            <w:pStyle w:val="74AC4B19B7BF472BACEFE20546FBD557"/>
          </w:pPr>
          <w:r>
            <w:rPr>
              <w:rStyle w:val="placeholder1Char"/>
              <w:rFonts w:hint="eastAsia"/>
            </w:rPr>
            <w:t>____________</w:t>
          </w:r>
        </w:p>
      </w:docPartBody>
    </w:docPart>
    <w:docPart>
      <w:docPartPr>
        <w:name w:val="A2DD3452B0FA43BA85A0D9F9C27797C3"/>
        <w:category>
          <w:name w:val="常规"/>
          <w:gallery w:val="placeholder"/>
        </w:category>
        <w:types>
          <w:type w:val="bbPlcHdr"/>
        </w:types>
        <w:behaviors>
          <w:behavior w:val="content"/>
        </w:behaviors>
        <w:guid w:val="{83060624-E86F-414F-B8EA-AED7E02390D7}"/>
      </w:docPartPr>
      <w:docPartBody>
        <w:p w:rsidR="005701AE" w:rsidRDefault="003C541B" w:rsidP="003C541B">
          <w:pPr>
            <w:pStyle w:val="A2DD3452B0FA43BA85A0D9F9C27797C3"/>
          </w:pPr>
          <w:r>
            <w:rPr>
              <w:rStyle w:val="placeholder1Char"/>
              <w:rFonts w:hint="eastAsia"/>
            </w:rPr>
            <w:t>____________</w:t>
          </w:r>
        </w:p>
      </w:docPartBody>
    </w:docPart>
    <w:docPart>
      <w:docPartPr>
        <w:name w:val="5833EEC729444201A789B37EB03FDA15"/>
        <w:category>
          <w:name w:val="常规"/>
          <w:gallery w:val="placeholder"/>
        </w:category>
        <w:types>
          <w:type w:val="bbPlcHdr"/>
        </w:types>
        <w:behaviors>
          <w:behavior w:val="content"/>
        </w:behaviors>
        <w:guid w:val="{5A54DFCB-7CAE-4563-9059-5D804B116DB0}"/>
      </w:docPartPr>
      <w:docPartBody>
        <w:p w:rsidR="005701AE" w:rsidRDefault="003C541B" w:rsidP="003C541B">
          <w:pPr>
            <w:pStyle w:val="5833EEC729444201A789B37EB03FDA15"/>
          </w:pPr>
          <w:r>
            <w:rPr>
              <w:rStyle w:val="placeholder1Char"/>
              <w:rFonts w:hint="eastAsia"/>
            </w:rPr>
            <w:t>____________</w:t>
          </w:r>
        </w:p>
      </w:docPartBody>
    </w:docPart>
    <w:docPart>
      <w:docPartPr>
        <w:name w:val="AAD02A275BD84D3F8020ABFB2D657F27"/>
        <w:category>
          <w:name w:val="常规"/>
          <w:gallery w:val="placeholder"/>
        </w:category>
        <w:types>
          <w:type w:val="bbPlcHdr"/>
        </w:types>
        <w:behaviors>
          <w:behavior w:val="content"/>
        </w:behaviors>
        <w:guid w:val="{F7553D16-1B4F-429C-A3DE-309BBA62C3CC}"/>
      </w:docPartPr>
      <w:docPartBody>
        <w:p w:rsidR="005701AE" w:rsidRDefault="003C541B" w:rsidP="003C541B">
          <w:pPr>
            <w:pStyle w:val="AAD02A275BD84D3F8020ABFB2D657F27"/>
          </w:pPr>
          <w:r>
            <w:rPr>
              <w:rStyle w:val="placeholder1Char"/>
              <w:rFonts w:hint="eastAsia"/>
            </w:rPr>
            <w:t>____________</w:t>
          </w:r>
        </w:p>
      </w:docPartBody>
    </w:docPart>
    <w:docPart>
      <w:docPartPr>
        <w:name w:val="8B37C2FA71824747A5FC609353556ECA"/>
        <w:category>
          <w:name w:val="常规"/>
          <w:gallery w:val="placeholder"/>
        </w:category>
        <w:types>
          <w:type w:val="bbPlcHdr"/>
        </w:types>
        <w:behaviors>
          <w:behavior w:val="content"/>
        </w:behaviors>
        <w:guid w:val="{8D8BF97B-5C36-4EB0-97D5-2700504BDFE6}"/>
      </w:docPartPr>
      <w:docPartBody>
        <w:p w:rsidR="005701AE" w:rsidRDefault="003C541B" w:rsidP="003C541B">
          <w:pPr>
            <w:pStyle w:val="8B37C2FA71824747A5FC609353556ECA"/>
          </w:pPr>
          <w:r>
            <w:rPr>
              <w:rStyle w:val="placeholder1Char"/>
              <w:rFonts w:hint="eastAsia"/>
            </w:rPr>
            <w:t>____________</w:t>
          </w:r>
        </w:p>
      </w:docPartBody>
    </w:docPart>
    <w:docPart>
      <w:docPartPr>
        <w:name w:val="80A01A06A7594F56A35AA09C58CF9D21"/>
        <w:category>
          <w:name w:val="常规"/>
          <w:gallery w:val="placeholder"/>
        </w:category>
        <w:types>
          <w:type w:val="bbPlcHdr"/>
        </w:types>
        <w:behaviors>
          <w:behavior w:val="content"/>
        </w:behaviors>
        <w:guid w:val="{F88323D6-B078-42D9-9DB9-799CE0D7EDF6}"/>
      </w:docPartPr>
      <w:docPartBody>
        <w:p w:rsidR="005701AE" w:rsidRDefault="003C541B" w:rsidP="003C541B">
          <w:pPr>
            <w:pStyle w:val="80A01A06A7594F56A35AA09C58CF9D21"/>
          </w:pPr>
          <w:r>
            <w:rPr>
              <w:rStyle w:val="placeholder1Char"/>
              <w:rFonts w:hint="eastAsia"/>
            </w:rPr>
            <w:t>____________</w:t>
          </w:r>
        </w:p>
      </w:docPartBody>
    </w:docPart>
    <w:docPart>
      <w:docPartPr>
        <w:name w:val="D1AB547E07B64A2DA45482CEB92659E4"/>
        <w:category>
          <w:name w:val="常规"/>
          <w:gallery w:val="placeholder"/>
        </w:category>
        <w:types>
          <w:type w:val="bbPlcHdr"/>
        </w:types>
        <w:behaviors>
          <w:behavior w:val="content"/>
        </w:behaviors>
        <w:guid w:val="{EE04216C-C2EA-4205-90A0-6C78725DAD05}"/>
      </w:docPartPr>
      <w:docPartBody>
        <w:p w:rsidR="005701AE" w:rsidRDefault="003C541B" w:rsidP="003C541B">
          <w:pPr>
            <w:pStyle w:val="D1AB547E07B64A2DA45482CEB92659E4"/>
          </w:pPr>
          <w:r>
            <w:rPr>
              <w:rStyle w:val="placeholder1Char"/>
              <w:rFonts w:hint="eastAsia"/>
            </w:rPr>
            <w:t>____________</w:t>
          </w:r>
        </w:p>
      </w:docPartBody>
    </w:docPart>
    <w:docPart>
      <w:docPartPr>
        <w:name w:val="CA161A72729A4D819445B0F40B26C007"/>
        <w:category>
          <w:name w:val="常规"/>
          <w:gallery w:val="placeholder"/>
        </w:category>
        <w:types>
          <w:type w:val="bbPlcHdr"/>
        </w:types>
        <w:behaviors>
          <w:behavior w:val="content"/>
        </w:behaviors>
        <w:guid w:val="{56C9D474-5B63-4ABE-B7E9-A99009454F0A}"/>
      </w:docPartPr>
      <w:docPartBody>
        <w:p w:rsidR="005701AE" w:rsidRDefault="003C541B" w:rsidP="003C541B">
          <w:pPr>
            <w:pStyle w:val="CA161A72729A4D819445B0F40B26C007"/>
          </w:pPr>
          <w:r>
            <w:rPr>
              <w:rStyle w:val="placeholder1Char"/>
              <w:rFonts w:hint="eastAsia"/>
            </w:rPr>
            <w:t>____________</w:t>
          </w:r>
        </w:p>
      </w:docPartBody>
    </w:docPart>
    <w:docPart>
      <w:docPartPr>
        <w:name w:val="0B4FA3BBED76471CB17537CD21453AE8"/>
        <w:category>
          <w:name w:val="常规"/>
          <w:gallery w:val="placeholder"/>
        </w:category>
        <w:types>
          <w:type w:val="bbPlcHdr"/>
        </w:types>
        <w:behaviors>
          <w:behavior w:val="content"/>
        </w:behaviors>
        <w:guid w:val="{E887EA55-9353-406F-8A00-A7E6558BD71A}"/>
      </w:docPartPr>
      <w:docPartBody>
        <w:p w:rsidR="005701AE" w:rsidRDefault="003C541B" w:rsidP="003C541B">
          <w:pPr>
            <w:pStyle w:val="0B4FA3BBED76471CB17537CD21453AE8"/>
          </w:pPr>
          <w:r>
            <w:rPr>
              <w:rStyle w:val="placeholder1Char"/>
              <w:rFonts w:hint="eastAsia"/>
            </w:rPr>
            <w:t>____________</w:t>
          </w:r>
        </w:p>
      </w:docPartBody>
    </w:docPart>
    <w:docPart>
      <w:docPartPr>
        <w:name w:val="14C7D020AE394C2BAA8EBB6807DCACC8"/>
        <w:category>
          <w:name w:val="常规"/>
          <w:gallery w:val="placeholder"/>
        </w:category>
        <w:types>
          <w:type w:val="bbPlcHdr"/>
        </w:types>
        <w:behaviors>
          <w:behavior w:val="content"/>
        </w:behaviors>
        <w:guid w:val="{D7A6EBAC-AC12-436D-BDCC-0073202921D8}"/>
      </w:docPartPr>
      <w:docPartBody>
        <w:p w:rsidR="005701AE" w:rsidRDefault="003C541B" w:rsidP="003C541B">
          <w:pPr>
            <w:pStyle w:val="14C7D020AE394C2BAA8EBB6807DCACC8"/>
          </w:pPr>
          <w:r>
            <w:rPr>
              <w:rStyle w:val="placeholder1Char"/>
              <w:rFonts w:hint="eastAsia"/>
            </w:rPr>
            <w:t>____________</w:t>
          </w:r>
        </w:p>
      </w:docPartBody>
    </w:docPart>
    <w:docPart>
      <w:docPartPr>
        <w:name w:val="4E3FF7385026408091BC0CFDE15AA85A"/>
        <w:category>
          <w:name w:val="常规"/>
          <w:gallery w:val="placeholder"/>
        </w:category>
        <w:types>
          <w:type w:val="bbPlcHdr"/>
        </w:types>
        <w:behaviors>
          <w:behavior w:val="content"/>
        </w:behaviors>
        <w:guid w:val="{4CB23A74-0E17-4DD8-AD4C-51D10B1FFF86}"/>
      </w:docPartPr>
      <w:docPartBody>
        <w:p w:rsidR="005701AE" w:rsidRDefault="003C541B" w:rsidP="003C541B">
          <w:pPr>
            <w:pStyle w:val="4E3FF7385026408091BC0CFDE15AA85A"/>
          </w:pPr>
          <w:r>
            <w:rPr>
              <w:rStyle w:val="placeholder1Char"/>
              <w:rFonts w:hint="eastAsia"/>
            </w:rPr>
            <w:t>____________</w:t>
          </w:r>
        </w:p>
      </w:docPartBody>
    </w:docPart>
    <w:docPart>
      <w:docPartPr>
        <w:name w:val="8CCF942B3D1C44668034C97BB74048A9"/>
        <w:category>
          <w:name w:val="常规"/>
          <w:gallery w:val="placeholder"/>
        </w:category>
        <w:types>
          <w:type w:val="bbPlcHdr"/>
        </w:types>
        <w:behaviors>
          <w:behavior w:val="content"/>
        </w:behaviors>
        <w:guid w:val="{77AEDC0C-440A-49A4-9572-CCE0177BE173}"/>
      </w:docPartPr>
      <w:docPartBody>
        <w:p w:rsidR="005701AE" w:rsidRDefault="003C541B" w:rsidP="003C541B">
          <w:pPr>
            <w:pStyle w:val="8CCF942B3D1C44668034C97BB74048A9"/>
          </w:pPr>
          <w:r>
            <w:rPr>
              <w:rStyle w:val="placeholder1Char"/>
              <w:rFonts w:hint="eastAsia"/>
            </w:rPr>
            <w:t>____________</w:t>
          </w:r>
        </w:p>
      </w:docPartBody>
    </w:docPart>
    <w:docPart>
      <w:docPartPr>
        <w:name w:val="E1C298CFDECE48C78600AD52E35F03AC"/>
        <w:category>
          <w:name w:val="常规"/>
          <w:gallery w:val="placeholder"/>
        </w:category>
        <w:types>
          <w:type w:val="bbPlcHdr"/>
        </w:types>
        <w:behaviors>
          <w:behavior w:val="content"/>
        </w:behaviors>
        <w:guid w:val="{C3A7F05C-BD1A-4B5E-9371-0A0EF7D9B6D2}"/>
      </w:docPartPr>
      <w:docPartBody>
        <w:p w:rsidR="005701AE" w:rsidRDefault="003C541B" w:rsidP="003C541B">
          <w:pPr>
            <w:pStyle w:val="E1C298CFDECE48C78600AD52E35F03AC"/>
          </w:pPr>
          <w:r>
            <w:rPr>
              <w:rStyle w:val="placeholder1Char"/>
              <w:rFonts w:hint="eastAsia"/>
            </w:rPr>
            <w:t>____________</w:t>
          </w:r>
        </w:p>
      </w:docPartBody>
    </w:docPart>
    <w:docPart>
      <w:docPartPr>
        <w:name w:val="7FD7B23261DB46F6A4AE46EA7DEF98EC"/>
        <w:category>
          <w:name w:val="常规"/>
          <w:gallery w:val="placeholder"/>
        </w:category>
        <w:types>
          <w:type w:val="bbPlcHdr"/>
        </w:types>
        <w:behaviors>
          <w:behavior w:val="content"/>
        </w:behaviors>
        <w:guid w:val="{3DEC347D-6462-4E6D-A96F-E8256E739F55}"/>
      </w:docPartPr>
      <w:docPartBody>
        <w:p w:rsidR="005701AE" w:rsidRDefault="003C541B" w:rsidP="003C541B">
          <w:pPr>
            <w:pStyle w:val="7FD7B23261DB46F6A4AE46EA7DEF98EC"/>
          </w:pPr>
          <w:r>
            <w:rPr>
              <w:rStyle w:val="placeholder1Char"/>
              <w:rFonts w:hint="eastAsia"/>
            </w:rPr>
            <w:t>____________</w:t>
          </w:r>
        </w:p>
      </w:docPartBody>
    </w:docPart>
    <w:docPart>
      <w:docPartPr>
        <w:name w:val="44D98F100E2B45AA92E81AE3DCDA04DF"/>
        <w:category>
          <w:name w:val="常规"/>
          <w:gallery w:val="placeholder"/>
        </w:category>
        <w:types>
          <w:type w:val="bbPlcHdr"/>
        </w:types>
        <w:behaviors>
          <w:behavior w:val="content"/>
        </w:behaviors>
        <w:guid w:val="{3EE4F6AB-0B78-4A6A-909A-03D486CAE0E4}"/>
      </w:docPartPr>
      <w:docPartBody>
        <w:p w:rsidR="005701AE" w:rsidRDefault="003C541B" w:rsidP="003C541B">
          <w:pPr>
            <w:pStyle w:val="44D98F100E2B45AA92E81AE3DCDA04DF"/>
          </w:pPr>
          <w:r>
            <w:rPr>
              <w:rStyle w:val="placeholder1Char"/>
              <w:rFonts w:hint="eastAsia"/>
            </w:rPr>
            <w:t>____________</w:t>
          </w:r>
        </w:p>
      </w:docPartBody>
    </w:docPart>
    <w:docPart>
      <w:docPartPr>
        <w:name w:val="BC8D7EF7CD9A4C46881CC19DFFDBD1A6"/>
        <w:category>
          <w:name w:val="常规"/>
          <w:gallery w:val="placeholder"/>
        </w:category>
        <w:types>
          <w:type w:val="bbPlcHdr"/>
        </w:types>
        <w:behaviors>
          <w:behavior w:val="content"/>
        </w:behaviors>
        <w:guid w:val="{E57497A8-AE1C-4E99-8C24-0653A1DF8015}"/>
      </w:docPartPr>
      <w:docPartBody>
        <w:p w:rsidR="005701AE" w:rsidRDefault="003C541B" w:rsidP="003C541B">
          <w:pPr>
            <w:pStyle w:val="BC8D7EF7CD9A4C46881CC19DFFDBD1A6"/>
          </w:pPr>
          <w:r>
            <w:rPr>
              <w:rStyle w:val="placeholder1Char"/>
              <w:rFonts w:hint="eastAsia"/>
            </w:rPr>
            <w:t>____________</w:t>
          </w:r>
        </w:p>
      </w:docPartBody>
    </w:docPart>
    <w:docPart>
      <w:docPartPr>
        <w:name w:val="D776208DB00E463DAC37A2CA6F55EBF6"/>
        <w:category>
          <w:name w:val="常规"/>
          <w:gallery w:val="placeholder"/>
        </w:category>
        <w:types>
          <w:type w:val="bbPlcHdr"/>
        </w:types>
        <w:behaviors>
          <w:behavior w:val="content"/>
        </w:behaviors>
        <w:guid w:val="{4DBFD057-CF03-468F-B91B-FD0F1350F886}"/>
      </w:docPartPr>
      <w:docPartBody>
        <w:p w:rsidR="005701AE" w:rsidRDefault="003C541B" w:rsidP="003C541B">
          <w:pPr>
            <w:pStyle w:val="D776208DB00E463DAC37A2CA6F55EBF6"/>
          </w:pPr>
          <w:r>
            <w:rPr>
              <w:rStyle w:val="placeholder1Char"/>
              <w:rFonts w:hint="eastAsia"/>
            </w:rPr>
            <w:t>____________</w:t>
          </w:r>
        </w:p>
      </w:docPartBody>
    </w:docPart>
    <w:docPart>
      <w:docPartPr>
        <w:name w:val="D65EC1DBC2C045EC9BB05392A6726839"/>
        <w:category>
          <w:name w:val="常规"/>
          <w:gallery w:val="placeholder"/>
        </w:category>
        <w:types>
          <w:type w:val="bbPlcHdr"/>
        </w:types>
        <w:behaviors>
          <w:behavior w:val="content"/>
        </w:behaviors>
        <w:guid w:val="{CA45E880-D6C9-49D3-817D-BD193B76EF40}"/>
      </w:docPartPr>
      <w:docPartBody>
        <w:p w:rsidR="005701AE" w:rsidRDefault="003C541B" w:rsidP="003C541B">
          <w:pPr>
            <w:pStyle w:val="D65EC1DBC2C045EC9BB05392A6726839"/>
          </w:pPr>
          <w:r>
            <w:rPr>
              <w:rStyle w:val="placeholder1Char"/>
              <w:rFonts w:hint="eastAsia"/>
            </w:rPr>
            <w:t>____________</w:t>
          </w:r>
        </w:p>
      </w:docPartBody>
    </w:docPart>
    <w:docPart>
      <w:docPartPr>
        <w:name w:val="034F70C7B2AE4D74BD562D1C2B1452D2"/>
        <w:category>
          <w:name w:val="常规"/>
          <w:gallery w:val="placeholder"/>
        </w:category>
        <w:types>
          <w:type w:val="bbPlcHdr"/>
        </w:types>
        <w:behaviors>
          <w:behavior w:val="content"/>
        </w:behaviors>
        <w:guid w:val="{2FB13965-7060-4F13-9C52-9D7F4DFA3043}"/>
      </w:docPartPr>
      <w:docPartBody>
        <w:p w:rsidR="005701AE" w:rsidRDefault="003C541B" w:rsidP="003C541B">
          <w:pPr>
            <w:pStyle w:val="034F70C7B2AE4D74BD562D1C2B1452D2"/>
          </w:pPr>
          <w:r>
            <w:rPr>
              <w:rStyle w:val="placeholder1Char"/>
              <w:rFonts w:hint="eastAsia"/>
            </w:rPr>
            <w:t>____________</w:t>
          </w:r>
        </w:p>
      </w:docPartBody>
    </w:docPart>
    <w:docPart>
      <w:docPartPr>
        <w:name w:val="7AE5EF57A87544E7A1891397492FB20D"/>
        <w:category>
          <w:name w:val="常规"/>
          <w:gallery w:val="placeholder"/>
        </w:category>
        <w:types>
          <w:type w:val="bbPlcHdr"/>
        </w:types>
        <w:behaviors>
          <w:behavior w:val="content"/>
        </w:behaviors>
        <w:guid w:val="{6628BD77-59A3-4D42-95CD-0AACC57CC12C}"/>
      </w:docPartPr>
      <w:docPartBody>
        <w:p w:rsidR="005701AE" w:rsidRDefault="003C541B" w:rsidP="003C541B">
          <w:pPr>
            <w:pStyle w:val="7AE5EF57A87544E7A1891397492FB20D"/>
          </w:pPr>
          <w:r>
            <w:rPr>
              <w:rStyle w:val="placeholder1Char"/>
              <w:rFonts w:hint="eastAsia"/>
            </w:rPr>
            <w:t>____________</w:t>
          </w:r>
        </w:p>
      </w:docPartBody>
    </w:docPart>
    <w:docPart>
      <w:docPartPr>
        <w:name w:val="2AAC077E33BF4C4197A9A42186522D03"/>
        <w:category>
          <w:name w:val="常规"/>
          <w:gallery w:val="placeholder"/>
        </w:category>
        <w:types>
          <w:type w:val="bbPlcHdr"/>
        </w:types>
        <w:behaviors>
          <w:behavior w:val="content"/>
        </w:behaviors>
        <w:guid w:val="{921C975E-2259-442E-94E1-9E94DDD6014D}"/>
      </w:docPartPr>
      <w:docPartBody>
        <w:p w:rsidR="005701AE" w:rsidRDefault="003C541B" w:rsidP="003C541B">
          <w:pPr>
            <w:pStyle w:val="2AAC077E33BF4C4197A9A42186522D03"/>
          </w:pPr>
          <w:r>
            <w:rPr>
              <w:rStyle w:val="placeholder1Char"/>
              <w:rFonts w:hint="eastAsia"/>
            </w:rPr>
            <w:t>____________</w:t>
          </w:r>
        </w:p>
      </w:docPartBody>
    </w:docPart>
    <w:docPart>
      <w:docPartPr>
        <w:name w:val="CFF6B7952CD7429BA2D060BFAC1D0612"/>
        <w:category>
          <w:name w:val="常规"/>
          <w:gallery w:val="placeholder"/>
        </w:category>
        <w:types>
          <w:type w:val="bbPlcHdr"/>
        </w:types>
        <w:behaviors>
          <w:behavior w:val="content"/>
        </w:behaviors>
        <w:guid w:val="{90DD152E-5333-4AE6-9D93-EFAAE54BA4F0}"/>
      </w:docPartPr>
      <w:docPartBody>
        <w:p w:rsidR="005701AE" w:rsidRDefault="003C541B" w:rsidP="003C541B">
          <w:pPr>
            <w:pStyle w:val="CFF6B7952CD7429BA2D060BFAC1D0612"/>
          </w:pPr>
          <w:r w:rsidRPr="001168E3">
            <w:rPr>
              <w:rStyle w:val="placeholder1Char"/>
              <w:rFonts w:hint="eastAsia"/>
            </w:rPr>
            <w:t>___________</w:t>
          </w:r>
        </w:p>
      </w:docPartBody>
    </w:docPart>
    <w:docPart>
      <w:docPartPr>
        <w:name w:val="743BB16475134557B36B104DC42C2F3C"/>
        <w:category>
          <w:name w:val="常规"/>
          <w:gallery w:val="placeholder"/>
        </w:category>
        <w:types>
          <w:type w:val="bbPlcHdr"/>
        </w:types>
        <w:behaviors>
          <w:behavior w:val="content"/>
        </w:behaviors>
        <w:guid w:val="{4ECD58D8-F0D5-46ED-B8C3-71F88C7CFBE3}"/>
      </w:docPartPr>
      <w:docPartBody>
        <w:p w:rsidR="005701AE" w:rsidRDefault="003C541B" w:rsidP="003C541B">
          <w:pPr>
            <w:pStyle w:val="743BB16475134557B36B104DC42C2F3C"/>
          </w:pPr>
          <w:r w:rsidRPr="001168E3">
            <w:rPr>
              <w:rStyle w:val="placeholder1Char"/>
              <w:rFonts w:hint="eastAsia"/>
            </w:rPr>
            <w:t>___________</w:t>
          </w:r>
        </w:p>
      </w:docPartBody>
    </w:docPart>
    <w:docPart>
      <w:docPartPr>
        <w:name w:val="72AD28B1B37F41D2A561FCD758C025FB"/>
        <w:category>
          <w:name w:val="常规"/>
          <w:gallery w:val="placeholder"/>
        </w:category>
        <w:types>
          <w:type w:val="bbPlcHdr"/>
        </w:types>
        <w:behaviors>
          <w:behavior w:val="content"/>
        </w:behaviors>
        <w:guid w:val="{F68556C1-1225-40B8-9C68-4949AA9FCD58}"/>
      </w:docPartPr>
      <w:docPartBody>
        <w:p w:rsidR="005701AE" w:rsidRDefault="003C541B" w:rsidP="003C541B">
          <w:pPr>
            <w:pStyle w:val="72AD28B1B37F41D2A561FCD758C025FB"/>
          </w:pPr>
          <w:r w:rsidRPr="001168E3">
            <w:rPr>
              <w:rStyle w:val="placeholder1Char"/>
              <w:rFonts w:hint="eastAsia"/>
            </w:rPr>
            <w:t>___________</w:t>
          </w:r>
        </w:p>
      </w:docPartBody>
    </w:docPart>
    <w:docPart>
      <w:docPartPr>
        <w:name w:val="60C35FF699F34F34AC2EDEB5219EC8A0"/>
        <w:category>
          <w:name w:val="常规"/>
          <w:gallery w:val="placeholder"/>
        </w:category>
        <w:types>
          <w:type w:val="bbPlcHdr"/>
        </w:types>
        <w:behaviors>
          <w:behavior w:val="content"/>
        </w:behaviors>
        <w:guid w:val="{7AD23191-2AD2-4F05-BAD0-EDC83A8416E6}"/>
      </w:docPartPr>
      <w:docPartBody>
        <w:p w:rsidR="005701AE" w:rsidRDefault="003C541B" w:rsidP="003C541B">
          <w:pPr>
            <w:pStyle w:val="60C35FF699F34F34AC2EDEB5219EC8A0"/>
          </w:pPr>
          <w:r>
            <w:rPr>
              <w:rStyle w:val="placeholder1Char"/>
              <w:rFonts w:hint="eastAsia"/>
            </w:rPr>
            <w:t>____________</w:t>
          </w:r>
        </w:p>
      </w:docPartBody>
    </w:docPart>
    <w:docPart>
      <w:docPartPr>
        <w:name w:val="A0AEEAA426C84D32899E7A0A55A87D21"/>
        <w:category>
          <w:name w:val="常规"/>
          <w:gallery w:val="placeholder"/>
        </w:category>
        <w:types>
          <w:type w:val="bbPlcHdr"/>
        </w:types>
        <w:behaviors>
          <w:behavior w:val="content"/>
        </w:behaviors>
        <w:guid w:val="{048117DB-FF29-45C6-ADCC-B9D21BB4C015}"/>
      </w:docPartPr>
      <w:docPartBody>
        <w:p w:rsidR="005701AE" w:rsidRDefault="003C541B" w:rsidP="003C541B">
          <w:pPr>
            <w:pStyle w:val="A0AEEAA426C84D32899E7A0A55A87D21"/>
          </w:pPr>
          <w:r>
            <w:rPr>
              <w:rStyle w:val="placeholder1Char"/>
              <w:rFonts w:hint="eastAsia"/>
            </w:rPr>
            <w:t>____________</w:t>
          </w:r>
        </w:p>
      </w:docPartBody>
    </w:docPart>
    <w:docPart>
      <w:docPartPr>
        <w:name w:val="3B1A060AF46E4AA8961F9E1B9C34A298"/>
        <w:category>
          <w:name w:val="常规"/>
          <w:gallery w:val="placeholder"/>
        </w:category>
        <w:types>
          <w:type w:val="bbPlcHdr"/>
        </w:types>
        <w:behaviors>
          <w:behavior w:val="content"/>
        </w:behaviors>
        <w:guid w:val="{D1FF4D0F-3E47-4A1A-881E-FE061FB7AA81}"/>
      </w:docPartPr>
      <w:docPartBody>
        <w:p w:rsidR="005701AE" w:rsidRDefault="003C541B" w:rsidP="003C541B">
          <w:pPr>
            <w:pStyle w:val="3B1A060AF46E4AA8961F9E1B9C34A298"/>
          </w:pPr>
          <w:r>
            <w:rPr>
              <w:rStyle w:val="placeholder1Char"/>
              <w:rFonts w:hint="eastAsia"/>
            </w:rPr>
            <w:t>____________</w:t>
          </w:r>
        </w:p>
      </w:docPartBody>
    </w:docPart>
    <w:docPart>
      <w:docPartPr>
        <w:name w:val="4116C3C7094340A6B51C8E3A32942149"/>
        <w:category>
          <w:name w:val="常规"/>
          <w:gallery w:val="placeholder"/>
        </w:category>
        <w:types>
          <w:type w:val="bbPlcHdr"/>
        </w:types>
        <w:behaviors>
          <w:behavior w:val="content"/>
        </w:behaviors>
        <w:guid w:val="{9CCD9607-8EFC-4F4C-9149-4FCE0C77D25A}"/>
      </w:docPartPr>
      <w:docPartBody>
        <w:p w:rsidR="005701AE" w:rsidRDefault="003C541B" w:rsidP="003C541B">
          <w:pPr>
            <w:pStyle w:val="4116C3C7094340A6B51C8E3A32942149"/>
          </w:pPr>
          <w:r>
            <w:rPr>
              <w:rStyle w:val="placeholder1Char"/>
              <w:rFonts w:hint="eastAsia"/>
            </w:rPr>
            <w:t>____________</w:t>
          </w:r>
        </w:p>
      </w:docPartBody>
    </w:docPart>
    <w:docPart>
      <w:docPartPr>
        <w:name w:val="29100ABF5288473BAFCE477FA26D216F"/>
        <w:category>
          <w:name w:val="常规"/>
          <w:gallery w:val="placeholder"/>
        </w:category>
        <w:types>
          <w:type w:val="bbPlcHdr"/>
        </w:types>
        <w:behaviors>
          <w:behavior w:val="content"/>
        </w:behaviors>
        <w:guid w:val="{8761DAB8-005A-44BF-814A-2B084EC0C469}"/>
      </w:docPartPr>
      <w:docPartBody>
        <w:p w:rsidR="005701AE" w:rsidRDefault="003C541B" w:rsidP="003C541B">
          <w:pPr>
            <w:pStyle w:val="29100ABF5288473BAFCE477FA26D216F"/>
          </w:pPr>
          <w:r>
            <w:rPr>
              <w:rStyle w:val="placeholder1Char"/>
              <w:rFonts w:hint="eastAsia"/>
            </w:rPr>
            <w:t>____________</w:t>
          </w:r>
        </w:p>
      </w:docPartBody>
    </w:docPart>
    <w:docPart>
      <w:docPartPr>
        <w:name w:val="3F37604FB52F4977B1A0B0A61A0C22E7"/>
        <w:category>
          <w:name w:val="常规"/>
          <w:gallery w:val="placeholder"/>
        </w:category>
        <w:types>
          <w:type w:val="bbPlcHdr"/>
        </w:types>
        <w:behaviors>
          <w:behavior w:val="content"/>
        </w:behaviors>
        <w:guid w:val="{C07F9493-B4E9-4753-9584-B630ABF3A3A3}"/>
      </w:docPartPr>
      <w:docPartBody>
        <w:p w:rsidR="005701AE" w:rsidRDefault="003C541B" w:rsidP="003C541B">
          <w:pPr>
            <w:pStyle w:val="3F37604FB52F4977B1A0B0A61A0C22E7"/>
          </w:pPr>
          <w:r>
            <w:rPr>
              <w:rStyle w:val="placeholder1Char"/>
              <w:rFonts w:hint="eastAsia"/>
            </w:rPr>
            <w:t>____________</w:t>
          </w:r>
        </w:p>
      </w:docPartBody>
    </w:docPart>
    <w:docPart>
      <w:docPartPr>
        <w:name w:val="BDE2EBE2D0E942A3A25AA05CDB7A28D3"/>
        <w:category>
          <w:name w:val="常规"/>
          <w:gallery w:val="placeholder"/>
        </w:category>
        <w:types>
          <w:type w:val="bbPlcHdr"/>
        </w:types>
        <w:behaviors>
          <w:behavior w:val="content"/>
        </w:behaviors>
        <w:guid w:val="{D5295B99-3433-452B-8C77-33B4DF67D1F2}"/>
      </w:docPartPr>
      <w:docPartBody>
        <w:p w:rsidR="005701AE" w:rsidRDefault="003C541B" w:rsidP="003C541B">
          <w:pPr>
            <w:pStyle w:val="BDE2EBE2D0E942A3A25AA05CDB7A28D3"/>
          </w:pPr>
          <w:r>
            <w:rPr>
              <w:rStyle w:val="placeholder1Char"/>
              <w:rFonts w:hint="eastAsia"/>
            </w:rPr>
            <w:t>____________</w:t>
          </w:r>
        </w:p>
      </w:docPartBody>
    </w:docPart>
    <w:docPart>
      <w:docPartPr>
        <w:name w:val="A89CF63CD3E046A798F6BCFC6240D2FD"/>
        <w:category>
          <w:name w:val="常规"/>
          <w:gallery w:val="placeholder"/>
        </w:category>
        <w:types>
          <w:type w:val="bbPlcHdr"/>
        </w:types>
        <w:behaviors>
          <w:behavior w:val="content"/>
        </w:behaviors>
        <w:guid w:val="{5B329839-87EC-42BE-95EE-FD787CCDA31C}"/>
      </w:docPartPr>
      <w:docPartBody>
        <w:p w:rsidR="005701AE" w:rsidRDefault="003C541B" w:rsidP="003C541B">
          <w:pPr>
            <w:pStyle w:val="A89CF63CD3E046A798F6BCFC6240D2FD"/>
          </w:pPr>
          <w:r>
            <w:rPr>
              <w:rStyle w:val="placeholder1Char"/>
              <w:rFonts w:hint="eastAsia"/>
            </w:rPr>
            <w:t>____________</w:t>
          </w:r>
        </w:p>
      </w:docPartBody>
    </w:docPart>
    <w:docPart>
      <w:docPartPr>
        <w:name w:val="070A1A2C5BD346929E787F6C4911933A"/>
        <w:category>
          <w:name w:val="常规"/>
          <w:gallery w:val="placeholder"/>
        </w:category>
        <w:types>
          <w:type w:val="bbPlcHdr"/>
        </w:types>
        <w:behaviors>
          <w:behavior w:val="content"/>
        </w:behaviors>
        <w:guid w:val="{C4E3002D-2CBA-4840-BDA8-88A2CF5728C5}"/>
      </w:docPartPr>
      <w:docPartBody>
        <w:p w:rsidR="005701AE" w:rsidRDefault="003C541B" w:rsidP="003C541B">
          <w:pPr>
            <w:pStyle w:val="070A1A2C5BD346929E787F6C4911933A"/>
          </w:pPr>
          <w:r>
            <w:rPr>
              <w:rStyle w:val="placeholder1Char"/>
              <w:rFonts w:hint="eastAsia"/>
            </w:rPr>
            <w:t>____________</w:t>
          </w:r>
        </w:p>
      </w:docPartBody>
    </w:docPart>
    <w:docPart>
      <w:docPartPr>
        <w:name w:val="CB9D1DE52A92429C8D62D9198C9563CF"/>
        <w:category>
          <w:name w:val="常规"/>
          <w:gallery w:val="placeholder"/>
        </w:category>
        <w:types>
          <w:type w:val="bbPlcHdr"/>
        </w:types>
        <w:behaviors>
          <w:behavior w:val="content"/>
        </w:behaviors>
        <w:guid w:val="{FC5D2204-C9C2-4CF5-9B62-974921CC12B2}"/>
      </w:docPartPr>
      <w:docPartBody>
        <w:p w:rsidR="005701AE" w:rsidRDefault="003C541B" w:rsidP="003C541B">
          <w:pPr>
            <w:pStyle w:val="CB9D1DE52A92429C8D62D9198C9563CF"/>
          </w:pPr>
          <w:r>
            <w:rPr>
              <w:rStyle w:val="placeholder1Char"/>
              <w:rFonts w:hint="eastAsia"/>
            </w:rPr>
            <w:t>____________</w:t>
          </w:r>
        </w:p>
      </w:docPartBody>
    </w:docPart>
    <w:docPart>
      <w:docPartPr>
        <w:name w:val="5FCD5E7562654C8B9D06C46B9C2274F8"/>
        <w:category>
          <w:name w:val="常规"/>
          <w:gallery w:val="placeholder"/>
        </w:category>
        <w:types>
          <w:type w:val="bbPlcHdr"/>
        </w:types>
        <w:behaviors>
          <w:behavior w:val="content"/>
        </w:behaviors>
        <w:guid w:val="{4C7CDE9D-F5CC-4F6E-9F75-3A7E3136319F}"/>
      </w:docPartPr>
      <w:docPartBody>
        <w:p w:rsidR="005701AE" w:rsidRDefault="003C541B" w:rsidP="003C541B">
          <w:pPr>
            <w:pStyle w:val="5FCD5E7562654C8B9D06C46B9C2274F8"/>
          </w:pPr>
          <w:r>
            <w:rPr>
              <w:rStyle w:val="placeholder1Char"/>
              <w:rFonts w:hint="eastAsia"/>
            </w:rPr>
            <w:t>____________</w:t>
          </w:r>
        </w:p>
      </w:docPartBody>
    </w:docPart>
    <w:docPart>
      <w:docPartPr>
        <w:name w:val="DAF8BCE7ECB0454792BDE521A63CEBCA"/>
        <w:category>
          <w:name w:val="常规"/>
          <w:gallery w:val="placeholder"/>
        </w:category>
        <w:types>
          <w:type w:val="bbPlcHdr"/>
        </w:types>
        <w:behaviors>
          <w:behavior w:val="content"/>
        </w:behaviors>
        <w:guid w:val="{EEBA3606-F580-407F-AE8A-BC1C26FB8399}"/>
      </w:docPartPr>
      <w:docPartBody>
        <w:p w:rsidR="005701AE" w:rsidRDefault="003C541B" w:rsidP="003C541B">
          <w:pPr>
            <w:pStyle w:val="DAF8BCE7ECB0454792BDE521A63CEBCA"/>
          </w:pPr>
          <w:r>
            <w:rPr>
              <w:rStyle w:val="placeholder1Char"/>
              <w:rFonts w:hint="eastAsia"/>
            </w:rPr>
            <w:t>____________</w:t>
          </w:r>
        </w:p>
      </w:docPartBody>
    </w:docPart>
    <w:docPart>
      <w:docPartPr>
        <w:name w:val="698570B2A9B54D7481A386F179FCD782"/>
        <w:category>
          <w:name w:val="常规"/>
          <w:gallery w:val="placeholder"/>
        </w:category>
        <w:types>
          <w:type w:val="bbPlcHdr"/>
        </w:types>
        <w:behaviors>
          <w:behavior w:val="content"/>
        </w:behaviors>
        <w:guid w:val="{AD4F75EA-BA52-4F19-A1E5-967554A1B7D6}"/>
      </w:docPartPr>
      <w:docPartBody>
        <w:p w:rsidR="005701AE" w:rsidRDefault="003C541B" w:rsidP="003C541B">
          <w:pPr>
            <w:pStyle w:val="698570B2A9B54D7481A386F179FCD782"/>
          </w:pPr>
          <w:r>
            <w:rPr>
              <w:rStyle w:val="placeholder1Char"/>
              <w:rFonts w:hint="eastAsia"/>
            </w:rPr>
            <w:t>____________</w:t>
          </w:r>
        </w:p>
      </w:docPartBody>
    </w:docPart>
    <w:docPart>
      <w:docPartPr>
        <w:name w:val="7C856864A844429AA2F228376027873E"/>
        <w:category>
          <w:name w:val="常规"/>
          <w:gallery w:val="placeholder"/>
        </w:category>
        <w:types>
          <w:type w:val="bbPlcHdr"/>
        </w:types>
        <w:behaviors>
          <w:behavior w:val="content"/>
        </w:behaviors>
        <w:guid w:val="{9F5C8AAC-9275-400C-8055-904ACB55BE86}"/>
      </w:docPartPr>
      <w:docPartBody>
        <w:p w:rsidR="005701AE" w:rsidRDefault="003C541B" w:rsidP="003C541B">
          <w:pPr>
            <w:pStyle w:val="7C856864A844429AA2F228376027873E"/>
          </w:pPr>
          <w:r>
            <w:rPr>
              <w:rStyle w:val="placeholder1Char"/>
              <w:rFonts w:hint="eastAsia"/>
            </w:rPr>
            <w:t>____________</w:t>
          </w:r>
        </w:p>
      </w:docPartBody>
    </w:docPart>
    <w:docPart>
      <w:docPartPr>
        <w:name w:val="70EFF14BC04B4013A97C409296014779"/>
        <w:category>
          <w:name w:val="常规"/>
          <w:gallery w:val="placeholder"/>
        </w:category>
        <w:types>
          <w:type w:val="bbPlcHdr"/>
        </w:types>
        <w:behaviors>
          <w:behavior w:val="content"/>
        </w:behaviors>
        <w:guid w:val="{20494D47-6134-40FB-8913-C3E4985A65F7}"/>
      </w:docPartPr>
      <w:docPartBody>
        <w:p w:rsidR="005701AE" w:rsidRDefault="003C541B" w:rsidP="003C541B">
          <w:pPr>
            <w:pStyle w:val="70EFF14BC04B4013A97C409296014779"/>
          </w:pPr>
          <w:r>
            <w:rPr>
              <w:rStyle w:val="placeholder1Char"/>
              <w:rFonts w:hint="eastAsia"/>
            </w:rPr>
            <w:t>____________</w:t>
          </w:r>
        </w:p>
      </w:docPartBody>
    </w:docPart>
    <w:docPart>
      <w:docPartPr>
        <w:name w:val="92B9F80E4B2A4FE2A4E942695C67DC4C"/>
        <w:category>
          <w:name w:val="常规"/>
          <w:gallery w:val="placeholder"/>
        </w:category>
        <w:types>
          <w:type w:val="bbPlcHdr"/>
        </w:types>
        <w:behaviors>
          <w:behavior w:val="content"/>
        </w:behaviors>
        <w:guid w:val="{A0F6F162-7306-41EC-8892-72F0332558D0}"/>
      </w:docPartPr>
      <w:docPartBody>
        <w:p w:rsidR="005701AE" w:rsidRDefault="003C541B" w:rsidP="003C541B">
          <w:pPr>
            <w:pStyle w:val="92B9F80E4B2A4FE2A4E942695C67DC4C"/>
          </w:pPr>
          <w:r>
            <w:rPr>
              <w:rStyle w:val="placeholder1Char"/>
              <w:rFonts w:hint="eastAsia"/>
            </w:rPr>
            <w:t>____________</w:t>
          </w:r>
        </w:p>
      </w:docPartBody>
    </w:docPart>
    <w:docPart>
      <w:docPartPr>
        <w:name w:val="CB8FE7A7EB034C9EA3191E537DA06434"/>
        <w:category>
          <w:name w:val="常规"/>
          <w:gallery w:val="placeholder"/>
        </w:category>
        <w:types>
          <w:type w:val="bbPlcHdr"/>
        </w:types>
        <w:behaviors>
          <w:behavior w:val="content"/>
        </w:behaviors>
        <w:guid w:val="{6076AA96-C6FA-4980-AB50-215751806946}"/>
      </w:docPartPr>
      <w:docPartBody>
        <w:p w:rsidR="005701AE" w:rsidRDefault="003C541B" w:rsidP="003C541B">
          <w:pPr>
            <w:pStyle w:val="CB8FE7A7EB034C9EA3191E537DA06434"/>
          </w:pPr>
          <w:r>
            <w:rPr>
              <w:rStyle w:val="placeholder1Char"/>
              <w:rFonts w:hint="eastAsia"/>
            </w:rPr>
            <w:t>____________</w:t>
          </w:r>
        </w:p>
      </w:docPartBody>
    </w:docPart>
    <w:docPart>
      <w:docPartPr>
        <w:name w:val="4D56950FEA4F48449CCAD694C0BCEDD9"/>
        <w:category>
          <w:name w:val="常规"/>
          <w:gallery w:val="placeholder"/>
        </w:category>
        <w:types>
          <w:type w:val="bbPlcHdr"/>
        </w:types>
        <w:behaviors>
          <w:behavior w:val="content"/>
        </w:behaviors>
        <w:guid w:val="{F8679D4D-5B47-4527-888B-35C447B902AD}"/>
      </w:docPartPr>
      <w:docPartBody>
        <w:p w:rsidR="005701AE" w:rsidRDefault="003C541B" w:rsidP="003C541B">
          <w:pPr>
            <w:pStyle w:val="4D56950FEA4F48449CCAD694C0BCEDD9"/>
          </w:pPr>
          <w:r>
            <w:rPr>
              <w:rStyle w:val="placeholder1Char"/>
              <w:rFonts w:hint="eastAsia"/>
            </w:rPr>
            <w:t>____________</w:t>
          </w:r>
        </w:p>
      </w:docPartBody>
    </w:docPart>
    <w:docPart>
      <w:docPartPr>
        <w:name w:val="BF4EFF139F4544F3B02454CA47E6A3BA"/>
        <w:category>
          <w:name w:val="常规"/>
          <w:gallery w:val="placeholder"/>
        </w:category>
        <w:types>
          <w:type w:val="bbPlcHdr"/>
        </w:types>
        <w:behaviors>
          <w:behavior w:val="content"/>
        </w:behaviors>
        <w:guid w:val="{FDBB64F8-5466-4AF0-9C38-3CD31C01980B}"/>
      </w:docPartPr>
      <w:docPartBody>
        <w:p w:rsidR="005701AE" w:rsidRDefault="003C541B" w:rsidP="003C541B">
          <w:pPr>
            <w:pStyle w:val="BF4EFF139F4544F3B02454CA47E6A3BA"/>
          </w:pPr>
          <w:r>
            <w:rPr>
              <w:rStyle w:val="placeholder1Char"/>
              <w:rFonts w:hint="eastAsia"/>
            </w:rPr>
            <w:t>____________</w:t>
          </w:r>
        </w:p>
      </w:docPartBody>
    </w:docPart>
    <w:docPart>
      <w:docPartPr>
        <w:name w:val="214C7CB9ED70443397A777D05ABFDE94"/>
        <w:category>
          <w:name w:val="常规"/>
          <w:gallery w:val="placeholder"/>
        </w:category>
        <w:types>
          <w:type w:val="bbPlcHdr"/>
        </w:types>
        <w:behaviors>
          <w:behavior w:val="content"/>
        </w:behaviors>
        <w:guid w:val="{BA9AC74D-F3CA-4533-9C28-EF7EF6DA83CE}"/>
      </w:docPartPr>
      <w:docPartBody>
        <w:p w:rsidR="005701AE" w:rsidRDefault="003C541B" w:rsidP="003C541B">
          <w:pPr>
            <w:pStyle w:val="214C7CB9ED70443397A777D05ABFDE94"/>
          </w:pPr>
          <w:r>
            <w:rPr>
              <w:rStyle w:val="placeholder1Char"/>
              <w:rFonts w:hint="eastAsia"/>
            </w:rPr>
            <w:t>____________</w:t>
          </w:r>
        </w:p>
      </w:docPartBody>
    </w:docPart>
    <w:docPart>
      <w:docPartPr>
        <w:name w:val="0ABE2D2465D04DF88E5832D6CEDFA36C"/>
        <w:category>
          <w:name w:val="常规"/>
          <w:gallery w:val="placeholder"/>
        </w:category>
        <w:types>
          <w:type w:val="bbPlcHdr"/>
        </w:types>
        <w:behaviors>
          <w:behavior w:val="content"/>
        </w:behaviors>
        <w:guid w:val="{43BEE726-246B-4298-A9CD-AD10688A5EF9}"/>
      </w:docPartPr>
      <w:docPartBody>
        <w:p w:rsidR="005701AE" w:rsidRDefault="003C541B" w:rsidP="003C541B">
          <w:pPr>
            <w:pStyle w:val="0ABE2D2465D04DF88E5832D6CEDFA36C"/>
          </w:pPr>
          <w:r>
            <w:rPr>
              <w:rStyle w:val="placeholder1Char"/>
              <w:rFonts w:hint="eastAsia"/>
            </w:rPr>
            <w:t>____________</w:t>
          </w:r>
        </w:p>
      </w:docPartBody>
    </w:docPart>
    <w:docPart>
      <w:docPartPr>
        <w:name w:val="E94B0DCE01E0462B86771A4DA31C98B9"/>
        <w:category>
          <w:name w:val="常规"/>
          <w:gallery w:val="placeholder"/>
        </w:category>
        <w:types>
          <w:type w:val="bbPlcHdr"/>
        </w:types>
        <w:behaviors>
          <w:behavior w:val="content"/>
        </w:behaviors>
        <w:guid w:val="{C3657D30-B912-47D5-86B2-E4183329349C}"/>
      </w:docPartPr>
      <w:docPartBody>
        <w:p w:rsidR="005701AE" w:rsidRDefault="003C541B" w:rsidP="003C541B">
          <w:pPr>
            <w:pStyle w:val="E94B0DCE01E0462B86771A4DA31C98B9"/>
          </w:pPr>
          <w:r>
            <w:rPr>
              <w:rStyle w:val="placeholder1Char"/>
              <w:rFonts w:hint="eastAsia"/>
            </w:rPr>
            <w:t>____________</w:t>
          </w:r>
        </w:p>
      </w:docPartBody>
    </w:docPart>
    <w:docPart>
      <w:docPartPr>
        <w:name w:val="3A159E2373764FB58B474B2550E7A01D"/>
        <w:category>
          <w:name w:val="常规"/>
          <w:gallery w:val="placeholder"/>
        </w:category>
        <w:types>
          <w:type w:val="bbPlcHdr"/>
        </w:types>
        <w:behaviors>
          <w:behavior w:val="content"/>
        </w:behaviors>
        <w:guid w:val="{2402BC4C-93A0-4D80-8706-E956729BF33B}"/>
      </w:docPartPr>
      <w:docPartBody>
        <w:p w:rsidR="005701AE" w:rsidRDefault="003C541B" w:rsidP="003C541B">
          <w:pPr>
            <w:pStyle w:val="3A159E2373764FB58B474B2550E7A01D"/>
          </w:pPr>
          <w:r>
            <w:rPr>
              <w:rStyle w:val="placeholder1Char"/>
              <w:rFonts w:hint="eastAsia"/>
            </w:rPr>
            <w:t>____________</w:t>
          </w:r>
        </w:p>
      </w:docPartBody>
    </w:docPart>
    <w:docPart>
      <w:docPartPr>
        <w:name w:val="23119C20CAD5454BA4F9ABD26D3B5ADD"/>
        <w:category>
          <w:name w:val="常规"/>
          <w:gallery w:val="placeholder"/>
        </w:category>
        <w:types>
          <w:type w:val="bbPlcHdr"/>
        </w:types>
        <w:behaviors>
          <w:behavior w:val="content"/>
        </w:behaviors>
        <w:guid w:val="{62F0A8CA-FC03-4090-8A21-1DDF83E49220}"/>
      </w:docPartPr>
      <w:docPartBody>
        <w:p w:rsidR="005701AE" w:rsidRDefault="003C541B" w:rsidP="003C541B">
          <w:pPr>
            <w:pStyle w:val="23119C20CAD5454BA4F9ABD26D3B5ADD"/>
          </w:pPr>
          <w:r>
            <w:rPr>
              <w:rStyle w:val="placeholder1Char"/>
              <w:rFonts w:hint="eastAsia"/>
            </w:rPr>
            <w:t>____________</w:t>
          </w:r>
        </w:p>
      </w:docPartBody>
    </w:docPart>
    <w:docPart>
      <w:docPartPr>
        <w:name w:val="5D8D8DA2CB524AE8AEEEBCA04A517D71"/>
        <w:category>
          <w:name w:val="常规"/>
          <w:gallery w:val="placeholder"/>
        </w:category>
        <w:types>
          <w:type w:val="bbPlcHdr"/>
        </w:types>
        <w:behaviors>
          <w:behavior w:val="content"/>
        </w:behaviors>
        <w:guid w:val="{F97690CF-CB65-492C-BB0D-61799432F5E8}"/>
      </w:docPartPr>
      <w:docPartBody>
        <w:p w:rsidR="005701AE" w:rsidRDefault="003C541B" w:rsidP="003C541B">
          <w:pPr>
            <w:pStyle w:val="5D8D8DA2CB524AE8AEEEBCA04A517D71"/>
          </w:pPr>
          <w:r>
            <w:rPr>
              <w:rStyle w:val="placeholder1Char"/>
              <w:rFonts w:hint="eastAsia"/>
            </w:rPr>
            <w:t>____________</w:t>
          </w:r>
        </w:p>
      </w:docPartBody>
    </w:docPart>
    <w:docPart>
      <w:docPartPr>
        <w:name w:val="4680D7C2D7B94669A180B7B30463306B"/>
        <w:category>
          <w:name w:val="常规"/>
          <w:gallery w:val="placeholder"/>
        </w:category>
        <w:types>
          <w:type w:val="bbPlcHdr"/>
        </w:types>
        <w:behaviors>
          <w:behavior w:val="content"/>
        </w:behaviors>
        <w:guid w:val="{8E395D5D-634C-422F-8643-0D390231407C}"/>
      </w:docPartPr>
      <w:docPartBody>
        <w:p w:rsidR="005701AE" w:rsidRDefault="003C541B" w:rsidP="003C541B">
          <w:pPr>
            <w:pStyle w:val="4680D7C2D7B94669A180B7B30463306B"/>
          </w:pPr>
          <w:r>
            <w:rPr>
              <w:rStyle w:val="placeholder1Char"/>
              <w:rFonts w:hint="eastAsia"/>
            </w:rPr>
            <w:t>____________</w:t>
          </w:r>
        </w:p>
      </w:docPartBody>
    </w:docPart>
    <w:docPart>
      <w:docPartPr>
        <w:name w:val="1BDFC0CFCFE44F34940540095403A00D"/>
        <w:category>
          <w:name w:val="常规"/>
          <w:gallery w:val="placeholder"/>
        </w:category>
        <w:types>
          <w:type w:val="bbPlcHdr"/>
        </w:types>
        <w:behaviors>
          <w:behavior w:val="content"/>
        </w:behaviors>
        <w:guid w:val="{C49AE028-2AF6-48B3-BD20-F8E03C58E6EB}"/>
      </w:docPartPr>
      <w:docPartBody>
        <w:p w:rsidR="005701AE" w:rsidRDefault="003C541B" w:rsidP="003C541B">
          <w:pPr>
            <w:pStyle w:val="1BDFC0CFCFE44F34940540095403A00D"/>
          </w:pPr>
          <w:r>
            <w:rPr>
              <w:rStyle w:val="placeholder1Char"/>
              <w:rFonts w:hint="eastAsia"/>
            </w:rPr>
            <w:t>____________</w:t>
          </w:r>
        </w:p>
      </w:docPartBody>
    </w:docPart>
    <w:docPart>
      <w:docPartPr>
        <w:name w:val="748BF3817354459F866191B1C1260B31"/>
        <w:category>
          <w:name w:val="常规"/>
          <w:gallery w:val="placeholder"/>
        </w:category>
        <w:types>
          <w:type w:val="bbPlcHdr"/>
        </w:types>
        <w:behaviors>
          <w:behavior w:val="content"/>
        </w:behaviors>
        <w:guid w:val="{326B9AE2-AC9C-4096-B95F-FE18506010B2}"/>
      </w:docPartPr>
      <w:docPartBody>
        <w:p w:rsidR="005701AE" w:rsidRDefault="003C541B" w:rsidP="003C541B">
          <w:pPr>
            <w:pStyle w:val="748BF3817354459F866191B1C1260B31"/>
          </w:pPr>
          <w:r>
            <w:rPr>
              <w:rStyle w:val="placeholder1Char"/>
              <w:rFonts w:hint="eastAsia"/>
            </w:rPr>
            <w:t>____________</w:t>
          </w:r>
        </w:p>
      </w:docPartBody>
    </w:docPart>
    <w:docPart>
      <w:docPartPr>
        <w:name w:val="C585F3786274448CB2BE68C4AC4EC6F2"/>
        <w:category>
          <w:name w:val="常规"/>
          <w:gallery w:val="placeholder"/>
        </w:category>
        <w:types>
          <w:type w:val="bbPlcHdr"/>
        </w:types>
        <w:behaviors>
          <w:behavior w:val="content"/>
        </w:behaviors>
        <w:guid w:val="{3B2DFB56-24A2-4BE3-AF05-779AC582D668}"/>
      </w:docPartPr>
      <w:docPartBody>
        <w:p w:rsidR="005701AE" w:rsidRDefault="003C541B" w:rsidP="003C541B">
          <w:pPr>
            <w:pStyle w:val="C585F3786274448CB2BE68C4AC4EC6F2"/>
          </w:pPr>
          <w:r>
            <w:rPr>
              <w:rStyle w:val="placeholder1Char"/>
              <w:rFonts w:hint="eastAsia"/>
            </w:rPr>
            <w:t>____________</w:t>
          </w:r>
        </w:p>
      </w:docPartBody>
    </w:docPart>
    <w:docPart>
      <w:docPartPr>
        <w:name w:val="8529FC41B04D404D816E44315929CFBF"/>
        <w:category>
          <w:name w:val="常规"/>
          <w:gallery w:val="placeholder"/>
        </w:category>
        <w:types>
          <w:type w:val="bbPlcHdr"/>
        </w:types>
        <w:behaviors>
          <w:behavior w:val="content"/>
        </w:behaviors>
        <w:guid w:val="{6C012BDF-5E17-4F0B-9999-D2F736B0405C}"/>
      </w:docPartPr>
      <w:docPartBody>
        <w:p w:rsidR="005701AE" w:rsidRDefault="003C541B" w:rsidP="003C541B">
          <w:pPr>
            <w:pStyle w:val="8529FC41B04D404D816E44315929CFBF"/>
          </w:pPr>
          <w:r>
            <w:rPr>
              <w:rStyle w:val="placeholder1Char"/>
              <w:rFonts w:hint="eastAsia"/>
            </w:rPr>
            <w:t>____________</w:t>
          </w:r>
        </w:p>
      </w:docPartBody>
    </w:docPart>
    <w:docPart>
      <w:docPartPr>
        <w:name w:val="B86777A7385143F4A1E160B90F3340E6"/>
        <w:category>
          <w:name w:val="常规"/>
          <w:gallery w:val="placeholder"/>
        </w:category>
        <w:types>
          <w:type w:val="bbPlcHdr"/>
        </w:types>
        <w:behaviors>
          <w:behavior w:val="content"/>
        </w:behaviors>
        <w:guid w:val="{8479254E-41F0-430E-9805-F1DA5C9B9854}"/>
      </w:docPartPr>
      <w:docPartBody>
        <w:p w:rsidR="005701AE" w:rsidRDefault="003C541B" w:rsidP="003C541B">
          <w:pPr>
            <w:pStyle w:val="B86777A7385143F4A1E160B90F3340E6"/>
          </w:pPr>
          <w:r>
            <w:rPr>
              <w:rStyle w:val="placeholder1Char"/>
              <w:rFonts w:hint="eastAsia"/>
            </w:rPr>
            <w:t>____________</w:t>
          </w:r>
        </w:p>
      </w:docPartBody>
    </w:docPart>
    <w:docPart>
      <w:docPartPr>
        <w:name w:val="175DE730DE99404B8874A0A1DE2ABCC5"/>
        <w:category>
          <w:name w:val="常规"/>
          <w:gallery w:val="placeholder"/>
        </w:category>
        <w:types>
          <w:type w:val="bbPlcHdr"/>
        </w:types>
        <w:behaviors>
          <w:behavior w:val="content"/>
        </w:behaviors>
        <w:guid w:val="{93B925B7-06DE-421F-B55C-7893AFB0DBB3}"/>
      </w:docPartPr>
      <w:docPartBody>
        <w:p w:rsidR="005701AE" w:rsidRDefault="003C541B" w:rsidP="003C541B">
          <w:pPr>
            <w:pStyle w:val="175DE730DE99404B8874A0A1DE2ABCC5"/>
          </w:pPr>
          <w:r>
            <w:rPr>
              <w:rStyle w:val="placeholder1Char"/>
              <w:rFonts w:hint="eastAsia"/>
            </w:rPr>
            <w:t>____________</w:t>
          </w:r>
        </w:p>
      </w:docPartBody>
    </w:docPart>
    <w:docPart>
      <w:docPartPr>
        <w:name w:val="DBAE8E32348D46A1B5B7697E309EB1CF"/>
        <w:category>
          <w:name w:val="常规"/>
          <w:gallery w:val="placeholder"/>
        </w:category>
        <w:types>
          <w:type w:val="bbPlcHdr"/>
        </w:types>
        <w:behaviors>
          <w:behavior w:val="content"/>
        </w:behaviors>
        <w:guid w:val="{67779243-0920-46A3-9252-C6950B5E5041}"/>
      </w:docPartPr>
      <w:docPartBody>
        <w:p w:rsidR="005701AE" w:rsidRDefault="003C541B" w:rsidP="003C541B">
          <w:pPr>
            <w:pStyle w:val="DBAE8E32348D46A1B5B7697E309EB1CF"/>
          </w:pPr>
          <w:r>
            <w:rPr>
              <w:rStyle w:val="placeholder1Char"/>
              <w:rFonts w:hint="eastAsia"/>
            </w:rPr>
            <w:t>____________</w:t>
          </w:r>
        </w:p>
      </w:docPartBody>
    </w:docPart>
    <w:docPart>
      <w:docPartPr>
        <w:name w:val="22D9FE74B84146E8A83A9C7A43FBD315"/>
        <w:category>
          <w:name w:val="常规"/>
          <w:gallery w:val="placeholder"/>
        </w:category>
        <w:types>
          <w:type w:val="bbPlcHdr"/>
        </w:types>
        <w:behaviors>
          <w:behavior w:val="content"/>
        </w:behaviors>
        <w:guid w:val="{BFD71139-C87B-40BD-8C67-AC780907799A}"/>
      </w:docPartPr>
      <w:docPartBody>
        <w:p w:rsidR="005701AE" w:rsidRDefault="003C541B" w:rsidP="003C541B">
          <w:pPr>
            <w:pStyle w:val="22D9FE74B84146E8A83A9C7A43FBD315"/>
          </w:pPr>
          <w:r>
            <w:rPr>
              <w:rStyle w:val="placeholder1Char"/>
              <w:rFonts w:hint="eastAsia"/>
            </w:rPr>
            <w:t>____________</w:t>
          </w:r>
        </w:p>
      </w:docPartBody>
    </w:docPart>
    <w:docPart>
      <w:docPartPr>
        <w:name w:val="F4BC85546F1F490EA37F7621AB8D7751"/>
        <w:category>
          <w:name w:val="常规"/>
          <w:gallery w:val="placeholder"/>
        </w:category>
        <w:types>
          <w:type w:val="bbPlcHdr"/>
        </w:types>
        <w:behaviors>
          <w:behavior w:val="content"/>
        </w:behaviors>
        <w:guid w:val="{8BAA6705-AC39-41D3-983B-D88277B2DB76}"/>
      </w:docPartPr>
      <w:docPartBody>
        <w:p w:rsidR="005701AE" w:rsidRDefault="003C541B" w:rsidP="003C541B">
          <w:pPr>
            <w:pStyle w:val="F4BC85546F1F490EA37F7621AB8D7751"/>
          </w:pPr>
          <w:r>
            <w:rPr>
              <w:rStyle w:val="placeholder1Char"/>
              <w:rFonts w:hint="eastAsia"/>
            </w:rPr>
            <w:t>____________</w:t>
          </w:r>
        </w:p>
      </w:docPartBody>
    </w:docPart>
    <w:docPart>
      <w:docPartPr>
        <w:name w:val="0C4F5F1B027C4765A0D5DBA83DC8DA65"/>
        <w:category>
          <w:name w:val="常规"/>
          <w:gallery w:val="placeholder"/>
        </w:category>
        <w:types>
          <w:type w:val="bbPlcHdr"/>
        </w:types>
        <w:behaviors>
          <w:behavior w:val="content"/>
        </w:behaviors>
        <w:guid w:val="{B6E70A9E-2331-475E-9529-D200C210879D}"/>
      </w:docPartPr>
      <w:docPartBody>
        <w:p w:rsidR="005701AE" w:rsidRDefault="003C541B" w:rsidP="003C541B">
          <w:pPr>
            <w:pStyle w:val="0C4F5F1B027C4765A0D5DBA83DC8DA65"/>
          </w:pPr>
          <w:r>
            <w:rPr>
              <w:rStyle w:val="placeholder1Char"/>
              <w:rFonts w:hint="eastAsia"/>
            </w:rPr>
            <w:t>____________</w:t>
          </w:r>
        </w:p>
      </w:docPartBody>
    </w:docPart>
    <w:docPart>
      <w:docPartPr>
        <w:name w:val="0776826DE704476890EC2BFE08884BDB"/>
        <w:category>
          <w:name w:val="常规"/>
          <w:gallery w:val="placeholder"/>
        </w:category>
        <w:types>
          <w:type w:val="bbPlcHdr"/>
        </w:types>
        <w:behaviors>
          <w:behavior w:val="content"/>
        </w:behaviors>
        <w:guid w:val="{515AC592-4EBD-4F84-A99C-57AD5CB80E4D}"/>
      </w:docPartPr>
      <w:docPartBody>
        <w:p w:rsidR="005701AE" w:rsidRDefault="003C541B" w:rsidP="003C541B">
          <w:pPr>
            <w:pStyle w:val="0776826DE704476890EC2BFE08884BDB"/>
          </w:pPr>
          <w:r>
            <w:rPr>
              <w:rStyle w:val="placeholder1Char"/>
              <w:rFonts w:hint="eastAsia"/>
            </w:rPr>
            <w:t>____________</w:t>
          </w:r>
        </w:p>
      </w:docPartBody>
    </w:docPart>
    <w:docPart>
      <w:docPartPr>
        <w:name w:val="04983399FA3C4D968B4FBB27E74639BC"/>
        <w:category>
          <w:name w:val="常规"/>
          <w:gallery w:val="placeholder"/>
        </w:category>
        <w:types>
          <w:type w:val="bbPlcHdr"/>
        </w:types>
        <w:behaviors>
          <w:behavior w:val="content"/>
        </w:behaviors>
        <w:guid w:val="{AF7F0645-60D4-49E8-8DB4-78BD8FEFFFCE}"/>
      </w:docPartPr>
      <w:docPartBody>
        <w:p w:rsidR="005701AE" w:rsidRDefault="003C541B" w:rsidP="003C541B">
          <w:pPr>
            <w:pStyle w:val="04983399FA3C4D968B4FBB27E74639BC"/>
          </w:pPr>
          <w:r>
            <w:rPr>
              <w:rStyle w:val="placeholder1Char"/>
              <w:rFonts w:hint="eastAsia"/>
            </w:rPr>
            <w:t>____________</w:t>
          </w:r>
        </w:p>
      </w:docPartBody>
    </w:docPart>
    <w:docPart>
      <w:docPartPr>
        <w:name w:val="ADC4AF4485C6497980779BEFA8C0F2D1"/>
        <w:category>
          <w:name w:val="常规"/>
          <w:gallery w:val="placeholder"/>
        </w:category>
        <w:types>
          <w:type w:val="bbPlcHdr"/>
        </w:types>
        <w:behaviors>
          <w:behavior w:val="content"/>
        </w:behaviors>
        <w:guid w:val="{7E00F58C-D313-4413-8BB2-69BDC2BD457F}"/>
      </w:docPartPr>
      <w:docPartBody>
        <w:p w:rsidR="005701AE" w:rsidRDefault="003C541B" w:rsidP="003C541B">
          <w:pPr>
            <w:pStyle w:val="ADC4AF4485C6497980779BEFA8C0F2D1"/>
          </w:pPr>
          <w:r>
            <w:rPr>
              <w:rStyle w:val="placeholder1Char"/>
              <w:rFonts w:hint="eastAsia"/>
            </w:rPr>
            <w:t>____________</w:t>
          </w:r>
        </w:p>
      </w:docPartBody>
    </w:docPart>
    <w:docPart>
      <w:docPartPr>
        <w:name w:val="12D9F52A4C3440BD80CC27F880B41F11"/>
        <w:category>
          <w:name w:val="常规"/>
          <w:gallery w:val="placeholder"/>
        </w:category>
        <w:types>
          <w:type w:val="bbPlcHdr"/>
        </w:types>
        <w:behaviors>
          <w:behavior w:val="content"/>
        </w:behaviors>
        <w:guid w:val="{61D9F8FA-64C5-4F4C-BB9F-5604DB5E7869}"/>
      </w:docPartPr>
      <w:docPartBody>
        <w:p w:rsidR="005701AE" w:rsidRDefault="003C541B" w:rsidP="003C541B">
          <w:pPr>
            <w:pStyle w:val="12D9F52A4C3440BD80CC27F880B41F11"/>
          </w:pPr>
          <w:r>
            <w:rPr>
              <w:rStyle w:val="placeholder1Char"/>
              <w:rFonts w:hint="eastAsia"/>
            </w:rPr>
            <w:t>____________</w:t>
          </w:r>
        </w:p>
      </w:docPartBody>
    </w:docPart>
    <w:docPart>
      <w:docPartPr>
        <w:name w:val="3D33ACADF59C4A9185426F3D0218EBCE"/>
        <w:category>
          <w:name w:val="常规"/>
          <w:gallery w:val="placeholder"/>
        </w:category>
        <w:types>
          <w:type w:val="bbPlcHdr"/>
        </w:types>
        <w:behaviors>
          <w:behavior w:val="content"/>
        </w:behaviors>
        <w:guid w:val="{C2AFAA43-D9D3-4240-AE47-F021461EF2A0}"/>
      </w:docPartPr>
      <w:docPartBody>
        <w:p w:rsidR="005701AE" w:rsidRDefault="003C541B" w:rsidP="003C541B">
          <w:pPr>
            <w:pStyle w:val="3D33ACADF59C4A9185426F3D0218EBCE"/>
          </w:pPr>
          <w:r>
            <w:rPr>
              <w:rStyle w:val="placeholder1Char"/>
              <w:rFonts w:hint="eastAsia"/>
            </w:rPr>
            <w:t>____________</w:t>
          </w:r>
        </w:p>
      </w:docPartBody>
    </w:docPart>
    <w:docPart>
      <w:docPartPr>
        <w:name w:val="288A07D671C04D078F459E3030C7E31A"/>
        <w:category>
          <w:name w:val="常规"/>
          <w:gallery w:val="placeholder"/>
        </w:category>
        <w:types>
          <w:type w:val="bbPlcHdr"/>
        </w:types>
        <w:behaviors>
          <w:behavior w:val="content"/>
        </w:behaviors>
        <w:guid w:val="{25416A83-FB67-4FF5-9F9A-62219DF93758}"/>
      </w:docPartPr>
      <w:docPartBody>
        <w:p w:rsidR="005701AE" w:rsidRDefault="003C541B" w:rsidP="003C541B">
          <w:pPr>
            <w:pStyle w:val="288A07D671C04D078F459E3030C7E31A"/>
          </w:pPr>
          <w:r>
            <w:rPr>
              <w:rStyle w:val="placeholder1Char"/>
              <w:rFonts w:hint="eastAsia"/>
            </w:rPr>
            <w:t>____________</w:t>
          </w:r>
        </w:p>
      </w:docPartBody>
    </w:docPart>
    <w:docPart>
      <w:docPartPr>
        <w:name w:val="C88C437596044B9ABAFE87BE6666D09E"/>
        <w:category>
          <w:name w:val="常规"/>
          <w:gallery w:val="placeholder"/>
        </w:category>
        <w:types>
          <w:type w:val="bbPlcHdr"/>
        </w:types>
        <w:behaviors>
          <w:behavior w:val="content"/>
        </w:behaviors>
        <w:guid w:val="{844AB925-6A72-4E1B-A54F-1A00E8B6D259}"/>
      </w:docPartPr>
      <w:docPartBody>
        <w:p w:rsidR="005701AE" w:rsidRDefault="003C541B" w:rsidP="003C541B">
          <w:pPr>
            <w:pStyle w:val="C88C437596044B9ABAFE87BE6666D09E"/>
          </w:pPr>
          <w:r>
            <w:rPr>
              <w:rStyle w:val="placeholder1Char"/>
              <w:rFonts w:hint="eastAsia"/>
            </w:rPr>
            <w:t>____________</w:t>
          </w:r>
        </w:p>
      </w:docPartBody>
    </w:docPart>
    <w:docPart>
      <w:docPartPr>
        <w:name w:val="9ABC8ACBAE69437880A4B5F3FEA6A4C0"/>
        <w:category>
          <w:name w:val="常规"/>
          <w:gallery w:val="placeholder"/>
        </w:category>
        <w:types>
          <w:type w:val="bbPlcHdr"/>
        </w:types>
        <w:behaviors>
          <w:behavior w:val="content"/>
        </w:behaviors>
        <w:guid w:val="{5FF67345-B9D4-4093-8138-AC14032F1AF2}"/>
      </w:docPartPr>
      <w:docPartBody>
        <w:p w:rsidR="005701AE" w:rsidRDefault="003C541B" w:rsidP="003C541B">
          <w:pPr>
            <w:pStyle w:val="9ABC8ACBAE69437880A4B5F3FEA6A4C0"/>
          </w:pPr>
          <w:r>
            <w:rPr>
              <w:rStyle w:val="placeholder1Char"/>
              <w:rFonts w:hint="eastAsia"/>
            </w:rPr>
            <w:t>____________</w:t>
          </w:r>
        </w:p>
      </w:docPartBody>
    </w:docPart>
    <w:docPart>
      <w:docPartPr>
        <w:name w:val="7986F34CA0A740E8A5E827ECAEEC10A1"/>
        <w:category>
          <w:name w:val="常规"/>
          <w:gallery w:val="placeholder"/>
        </w:category>
        <w:types>
          <w:type w:val="bbPlcHdr"/>
        </w:types>
        <w:behaviors>
          <w:behavior w:val="content"/>
        </w:behaviors>
        <w:guid w:val="{630BDA08-EE20-4C75-B2D5-B2DC9835CCDC}"/>
      </w:docPartPr>
      <w:docPartBody>
        <w:p w:rsidR="005701AE" w:rsidRDefault="003C541B" w:rsidP="003C541B">
          <w:pPr>
            <w:pStyle w:val="7986F34CA0A740E8A5E827ECAEEC10A1"/>
          </w:pPr>
          <w:r>
            <w:rPr>
              <w:rStyle w:val="placeholder1Char"/>
              <w:rFonts w:hint="eastAsia"/>
            </w:rPr>
            <w:t>____________</w:t>
          </w:r>
        </w:p>
      </w:docPartBody>
    </w:docPart>
    <w:docPart>
      <w:docPartPr>
        <w:name w:val="9A9EDC8CCB95441A932A9FE583866EFE"/>
        <w:category>
          <w:name w:val="常规"/>
          <w:gallery w:val="placeholder"/>
        </w:category>
        <w:types>
          <w:type w:val="bbPlcHdr"/>
        </w:types>
        <w:behaviors>
          <w:behavior w:val="content"/>
        </w:behaviors>
        <w:guid w:val="{18F63740-A210-4185-BA22-4FE4B19EEED0}"/>
      </w:docPartPr>
      <w:docPartBody>
        <w:p w:rsidR="005701AE" w:rsidRDefault="003C541B" w:rsidP="003C541B">
          <w:pPr>
            <w:pStyle w:val="9A9EDC8CCB95441A932A9FE583866EFE"/>
          </w:pPr>
          <w:r>
            <w:rPr>
              <w:rStyle w:val="placeholder1Char"/>
              <w:rFonts w:hint="eastAsia"/>
            </w:rPr>
            <w:t>____________</w:t>
          </w:r>
        </w:p>
      </w:docPartBody>
    </w:docPart>
    <w:docPart>
      <w:docPartPr>
        <w:name w:val="8B832ABBAF1E45BF9C24253613A57BBB"/>
        <w:category>
          <w:name w:val="常规"/>
          <w:gallery w:val="placeholder"/>
        </w:category>
        <w:types>
          <w:type w:val="bbPlcHdr"/>
        </w:types>
        <w:behaviors>
          <w:behavior w:val="content"/>
        </w:behaviors>
        <w:guid w:val="{F20EF42E-73FC-4F69-8012-95B3E39B9647}"/>
      </w:docPartPr>
      <w:docPartBody>
        <w:p w:rsidR="005701AE" w:rsidRDefault="003C541B" w:rsidP="003C541B">
          <w:pPr>
            <w:pStyle w:val="8B832ABBAF1E45BF9C24253613A57BBB"/>
          </w:pPr>
          <w:r>
            <w:rPr>
              <w:rStyle w:val="placeholder1Char"/>
              <w:rFonts w:hint="eastAsia"/>
            </w:rPr>
            <w:t>____________</w:t>
          </w:r>
        </w:p>
      </w:docPartBody>
    </w:docPart>
    <w:docPart>
      <w:docPartPr>
        <w:name w:val="632916C869DF45A6BA5F3DF1A2F2E6DA"/>
        <w:category>
          <w:name w:val="常规"/>
          <w:gallery w:val="placeholder"/>
        </w:category>
        <w:types>
          <w:type w:val="bbPlcHdr"/>
        </w:types>
        <w:behaviors>
          <w:behavior w:val="content"/>
        </w:behaviors>
        <w:guid w:val="{BE6AA4CF-129B-4A64-9329-421A0773C358}"/>
      </w:docPartPr>
      <w:docPartBody>
        <w:p w:rsidR="005701AE" w:rsidRDefault="003C541B" w:rsidP="003C541B">
          <w:pPr>
            <w:pStyle w:val="632916C869DF45A6BA5F3DF1A2F2E6DA"/>
          </w:pPr>
          <w:r>
            <w:rPr>
              <w:rStyle w:val="placeholder1Char"/>
              <w:rFonts w:hint="eastAsia"/>
            </w:rPr>
            <w:t>____________</w:t>
          </w:r>
        </w:p>
      </w:docPartBody>
    </w:docPart>
    <w:docPart>
      <w:docPartPr>
        <w:name w:val="D000288DDF7547CC8E359B6602B61F90"/>
        <w:category>
          <w:name w:val="常规"/>
          <w:gallery w:val="placeholder"/>
        </w:category>
        <w:types>
          <w:type w:val="bbPlcHdr"/>
        </w:types>
        <w:behaviors>
          <w:behavior w:val="content"/>
        </w:behaviors>
        <w:guid w:val="{0A281218-2CE9-4C1E-93E4-60F5C402F2C6}"/>
      </w:docPartPr>
      <w:docPartBody>
        <w:p w:rsidR="005701AE" w:rsidRDefault="003C541B" w:rsidP="003C541B">
          <w:pPr>
            <w:pStyle w:val="D000288DDF7547CC8E359B6602B61F90"/>
          </w:pPr>
          <w:r>
            <w:rPr>
              <w:rStyle w:val="placeholder1Char"/>
              <w:rFonts w:hint="eastAsia"/>
            </w:rPr>
            <w:t>____________</w:t>
          </w:r>
        </w:p>
      </w:docPartBody>
    </w:docPart>
    <w:docPart>
      <w:docPartPr>
        <w:name w:val="414F94836B244FDABE4C408F53F35BAE"/>
        <w:category>
          <w:name w:val="常规"/>
          <w:gallery w:val="placeholder"/>
        </w:category>
        <w:types>
          <w:type w:val="bbPlcHdr"/>
        </w:types>
        <w:behaviors>
          <w:behavior w:val="content"/>
        </w:behaviors>
        <w:guid w:val="{CBF413E7-2609-463B-9C1F-17FF0D8CA7DF}"/>
      </w:docPartPr>
      <w:docPartBody>
        <w:p w:rsidR="005701AE" w:rsidRDefault="003C541B" w:rsidP="003C541B">
          <w:pPr>
            <w:pStyle w:val="414F94836B244FDABE4C408F53F35BAE"/>
          </w:pPr>
          <w:r>
            <w:rPr>
              <w:rStyle w:val="placeholder1Char"/>
              <w:rFonts w:hint="eastAsia"/>
            </w:rPr>
            <w:t>____________</w:t>
          </w:r>
        </w:p>
      </w:docPartBody>
    </w:docPart>
    <w:docPart>
      <w:docPartPr>
        <w:name w:val="DF4D63173FF24C6498A2032B9B4728CF"/>
        <w:category>
          <w:name w:val="常规"/>
          <w:gallery w:val="placeholder"/>
        </w:category>
        <w:types>
          <w:type w:val="bbPlcHdr"/>
        </w:types>
        <w:behaviors>
          <w:behavior w:val="content"/>
        </w:behaviors>
        <w:guid w:val="{3AC9C742-6E7D-4C6F-ACC2-ED5EE28B42BE}"/>
      </w:docPartPr>
      <w:docPartBody>
        <w:p w:rsidR="005701AE" w:rsidRDefault="003C541B" w:rsidP="003C541B">
          <w:pPr>
            <w:pStyle w:val="DF4D63173FF24C6498A2032B9B4728CF"/>
          </w:pPr>
          <w:r>
            <w:rPr>
              <w:rStyle w:val="placeholder1Char"/>
              <w:rFonts w:hint="eastAsia"/>
            </w:rPr>
            <w:t>____________</w:t>
          </w:r>
        </w:p>
      </w:docPartBody>
    </w:docPart>
    <w:docPart>
      <w:docPartPr>
        <w:name w:val="0C22AFF7275C453E8BBCBB299F49203C"/>
        <w:category>
          <w:name w:val="常规"/>
          <w:gallery w:val="placeholder"/>
        </w:category>
        <w:types>
          <w:type w:val="bbPlcHdr"/>
        </w:types>
        <w:behaviors>
          <w:behavior w:val="content"/>
        </w:behaviors>
        <w:guid w:val="{05E4AD26-CAF9-42E7-9B99-F4CFB41A7521}"/>
      </w:docPartPr>
      <w:docPartBody>
        <w:p w:rsidR="005701AE" w:rsidRDefault="003C541B" w:rsidP="003C541B">
          <w:pPr>
            <w:pStyle w:val="0C22AFF7275C453E8BBCBB299F49203C"/>
          </w:pPr>
          <w:r>
            <w:rPr>
              <w:rStyle w:val="placeholder1Char"/>
              <w:rFonts w:hint="eastAsia"/>
            </w:rPr>
            <w:t>____________</w:t>
          </w:r>
        </w:p>
      </w:docPartBody>
    </w:docPart>
    <w:docPart>
      <w:docPartPr>
        <w:name w:val="B0BAA276A9B643C98CD8DC9EC5B8B8D5"/>
        <w:category>
          <w:name w:val="常规"/>
          <w:gallery w:val="placeholder"/>
        </w:category>
        <w:types>
          <w:type w:val="bbPlcHdr"/>
        </w:types>
        <w:behaviors>
          <w:behavior w:val="content"/>
        </w:behaviors>
        <w:guid w:val="{C1A96AEE-9AE5-49A3-8207-DA6E585C4F8F}"/>
      </w:docPartPr>
      <w:docPartBody>
        <w:p w:rsidR="005701AE" w:rsidRDefault="003C541B" w:rsidP="003C541B">
          <w:pPr>
            <w:pStyle w:val="B0BAA276A9B643C98CD8DC9EC5B8B8D5"/>
          </w:pPr>
          <w:r>
            <w:rPr>
              <w:rStyle w:val="placeholder1Char"/>
              <w:rFonts w:hint="eastAsia"/>
            </w:rPr>
            <w:t>____________</w:t>
          </w:r>
        </w:p>
      </w:docPartBody>
    </w:docPart>
    <w:docPart>
      <w:docPartPr>
        <w:name w:val="BC559A305E76468FB5FF1705A5BB7E0C"/>
        <w:category>
          <w:name w:val="常规"/>
          <w:gallery w:val="placeholder"/>
        </w:category>
        <w:types>
          <w:type w:val="bbPlcHdr"/>
        </w:types>
        <w:behaviors>
          <w:behavior w:val="content"/>
        </w:behaviors>
        <w:guid w:val="{E8F6414E-D4F8-4E52-877B-7A60316E7E0D}"/>
      </w:docPartPr>
      <w:docPartBody>
        <w:p w:rsidR="005701AE" w:rsidRDefault="003C541B" w:rsidP="003C541B">
          <w:pPr>
            <w:pStyle w:val="BC559A305E76468FB5FF1705A5BB7E0C"/>
          </w:pPr>
          <w:r>
            <w:rPr>
              <w:rStyle w:val="placeholder1Char"/>
              <w:rFonts w:hint="eastAsia"/>
            </w:rPr>
            <w:t>____________</w:t>
          </w:r>
        </w:p>
      </w:docPartBody>
    </w:docPart>
    <w:docPart>
      <w:docPartPr>
        <w:name w:val="8DFA9009E7AE4C219F6E528EA0808505"/>
        <w:category>
          <w:name w:val="常规"/>
          <w:gallery w:val="placeholder"/>
        </w:category>
        <w:types>
          <w:type w:val="bbPlcHdr"/>
        </w:types>
        <w:behaviors>
          <w:behavior w:val="content"/>
        </w:behaviors>
        <w:guid w:val="{D6C08228-ABA1-44CA-BA95-65D50EB15267}"/>
      </w:docPartPr>
      <w:docPartBody>
        <w:p w:rsidR="005701AE" w:rsidRDefault="003C541B" w:rsidP="003C541B">
          <w:pPr>
            <w:pStyle w:val="8DFA9009E7AE4C219F6E528EA0808505"/>
          </w:pPr>
          <w:r>
            <w:rPr>
              <w:rStyle w:val="placeholder1Char"/>
              <w:rFonts w:hint="eastAsia"/>
            </w:rPr>
            <w:t>____________</w:t>
          </w:r>
        </w:p>
      </w:docPartBody>
    </w:docPart>
    <w:docPart>
      <w:docPartPr>
        <w:name w:val="7C1F4E0B1C09452BB40FFF39BA1A8B68"/>
        <w:category>
          <w:name w:val="常规"/>
          <w:gallery w:val="placeholder"/>
        </w:category>
        <w:types>
          <w:type w:val="bbPlcHdr"/>
        </w:types>
        <w:behaviors>
          <w:behavior w:val="content"/>
        </w:behaviors>
        <w:guid w:val="{2C697845-4CAF-4CBB-8ED5-C2A08642C025}"/>
      </w:docPartPr>
      <w:docPartBody>
        <w:p w:rsidR="005701AE" w:rsidRDefault="003C541B" w:rsidP="003C541B">
          <w:pPr>
            <w:pStyle w:val="7C1F4E0B1C09452BB40FFF39BA1A8B68"/>
          </w:pPr>
          <w:r>
            <w:rPr>
              <w:rStyle w:val="placeholder1Char"/>
              <w:rFonts w:hint="eastAsia"/>
            </w:rPr>
            <w:t>____________</w:t>
          </w:r>
        </w:p>
      </w:docPartBody>
    </w:docPart>
    <w:docPart>
      <w:docPartPr>
        <w:name w:val="F95390069A934EB1966BF5BAE54E8157"/>
        <w:category>
          <w:name w:val="常规"/>
          <w:gallery w:val="placeholder"/>
        </w:category>
        <w:types>
          <w:type w:val="bbPlcHdr"/>
        </w:types>
        <w:behaviors>
          <w:behavior w:val="content"/>
        </w:behaviors>
        <w:guid w:val="{3401CC36-0595-4EF2-AC54-09D347556BD7}"/>
      </w:docPartPr>
      <w:docPartBody>
        <w:p w:rsidR="005701AE" w:rsidRDefault="003C541B" w:rsidP="003C541B">
          <w:pPr>
            <w:pStyle w:val="F95390069A934EB1966BF5BAE54E8157"/>
          </w:pPr>
          <w:r>
            <w:rPr>
              <w:rStyle w:val="placeholder1Char"/>
              <w:rFonts w:hint="eastAsia"/>
            </w:rPr>
            <w:t>____________</w:t>
          </w:r>
        </w:p>
      </w:docPartBody>
    </w:docPart>
    <w:docPart>
      <w:docPartPr>
        <w:name w:val="A916325D7C28456DA375754612E2BE7E"/>
        <w:category>
          <w:name w:val="常规"/>
          <w:gallery w:val="placeholder"/>
        </w:category>
        <w:types>
          <w:type w:val="bbPlcHdr"/>
        </w:types>
        <w:behaviors>
          <w:behavior w:val="content"/>
        </w:behaviors>
        <w:guid w:val="{C6094372-A00E-4A67-A2A6-2B046E28AB6C}"/>
      </w:docPartPr>
      <w:docPartBody>
        <w:p w:rsidR="005701AE" w:rsidRDefault="003C541B" w:rsidP="003C541B">
          <w:pPr>
            <w:pStyle w:val="A916325D7C28456DA375754612E2BE7E"/>
          </w:pPr>
          <w:r>
            <w:rPr>
              <w:rStyle w:val="placeholder1Char"/>
              <w:rFonts w:hint="eastAsia"/>
            </w:rPr>
            <w:t>____________</w:t>
          </w:r>
        </w:p>
      </w:docPartBody>
    </w:docPart>
    <w:docPart>
      <w:docPartPr>
        <w:name w:val="B108381D0E344A5889763B728DEF4AED"/>
        <w:category>
          <w:name w:val="常规"/>
          <w:gallery w:val="placeholder"/>
        </w:category>
        <w:types>
          <w:type w:val="bbPlcHdr"/>
        </w:types>
        <w:behaviors>
          <w:behavior w:val="content"/>
        </w:behaviors>
        <w:guid w:val="{F092BE79-1C2F-419B-A3B8-798AB99965DA}"/>
      </w:docPartPr>
      <w:docPartBody>
        <w:p w:rsidR="005701AE" w:rsidRDefault="003C541B" w:rsidP="003C541B">
          <w:pPr>
            <w:pStyle w:val="B108381D0E344A5889763B728DEF4AED"/>
          </w:pPr>
          <w:r>
            <w:rPr>
              <w:rStyle w:val="placeholder1Char"/>
              <w:rFonts w:hint="eastAsia"/>
            </w:rPr>
            <w:t>____________</w:t>
          </w:r>
        </w:p>
      </w:docPartBody>
    </w:docPart>
    <w:docPart>
      <w:docPartPr>
        <w:name w:val="23BFF863A68B421890B74B2ABFA136D0"/>
        <w:category>
          <w:name w:val="常规"/>
          <w:gallery w:val="placeholder"/>
        </w:category>
        <w:types>
          <w:type w:val="bbPlcHdr"/>
        </w:types>
        <w:behaviors>
          <w:behavior w:val="content"/>
        </w:behaviors>
        <w:guid w:val="{9C07FDCB-C4D9-4F6B-B48C-376CC8D97FAC}"/>
      </w:docPartPr>
      <w:docPartBody>
        <w:p w:rsidR="005701AE" w:rsidRDefault="003C541B" w:rsidP="003C541B">
          <w:pPr>
            <w:pStyle w:val="23BFF863A68B421890B74B2ABFA136D0"/>
          </w:pPr>
          <w:r>
            <w:rPr>
              <w:rStyle w:val="placeholder1Char"/>
              <w:rFonts w:hint="eastAsia"/>
            </w:rPr>
            <w:t>____________</w:t>
          </w:r>
        </w:p>
      </w:docPartBody>
    </w:docPart>
    <w:docPart>
      <w:docPartPr>
        <w:name w:val="AAD738DDF6C147A183DAF3BC341FC06D"/>
        <w:category>
          <w:name w:val="常规"/>
          <w:gallery w:val="placeholder"/>
        </w:category>
        <w:types>
          <w:type w:val="bbPlcHdr"/>
        </w:types>
        <w:behaviors>
          <w:behavior w:val="content"/>
        </w:behaviors>
        <w:guid w:val="{06E2BD11-EDEB-4DA4-96E9-7EADAB33D637}"/>
      </w:docPartPr>
      <w:docPartBody>
        <w:p w:rsidR="005701AE" w:rsidRDefault="003C541B" w:rsidP="003C541B">
          <w:pPr>
            <w:pStyle w:val="AAD738DDF6C147A183DAF3BC341FC06D"/>
          </w:pPr>
          <w:r>
            <w:rPr>
              <w:rStyle w:val="placeholder1Char"/>
              <w:rFonts w:hint="eastAsia"/>
            </w:rPr>
            <w:t>____________</w:t>
          </w:r>
        </w:p>
      </w:docPartBody>
    </w:docPart>
    <w:docPart>
      <w:docPartPr>
        <w:name w:val="DE2A60F8F15941FFB2EC552F79E31CC3"/>
        <w:category>
          <w:name w:val="常规"/>
          <w:gallery w:val="placeholder"/>
        </w:category>
        <w:types>
          <w:type w:val="bbPlcHdr"/>
        </w:types>
        <w:behaviors>
          <w:behavior w:val="content"/>
        </w:behaviors>
        <w:guid w:val="{27BFD6F7-A0F7-425C-B837-E7C2B4B342A7}"/>
      </w:docPartPr>
      <w:docPartBody>
        <w:p w:rsidR="005701AE" w:rsidRDefault="003C541B" w:rsidP="003C541B">
          <w:pPr>
            <w:pStyle w:val="DE2A60F8F15941FFB2EC552F79E31CC3"/>
          </w:pPr>
          <w:r>
            <w:rPr>
              <w:rStyle w:val="placeholder1Char"/>
              <w:rFonts w:hint="eastAsia"/>
            </w:rPr>
            <w:t>____________</w:t>
          </w:r>
        </w:p>
      </w:docPartBody>
    </w:docPart>
    <w:docPart>
      <w:docPartPr>
        <w:name w:val="92D6BCD0D862448998B556F88EA96603"/>
        <w:category>
          <w:name w:val="常规"/>
          <w:gallery w:val="placeholder"/>
        </w:category>
        <w:types>
          <w:type w:val="bbPlcHdr"/>
        </w:types>
        <w:behaviors>
          <w:behavior w:val="content"/>
        </w:behaviors>
        <w:guid w:val="{822DC51C-06CD-40DF-A91C-66205603DBF1}"/>
      </w:docPartPr>
      <w:docPartBody>
        <w:p w:rsidR="005701AE" w:rsidRDefault="003C541B" w:rsidP="003C541B">
          <w:pPr>
            <w:pStyle w:val="92D6BCD0D862448998B556F88EA96603"/>
          </w:pPr>
          <w:r>
            <w:rPr>
              <w:rStyle w:val="placeholder1Char"/>
              <w:rFonts w:hint="eastAsia"/>
            </w:rPr>
            <w:t>____________</w:t>
          </w:r>
        </w:p>
      </w:docPartBody>
    </w:docPart>
    <w:docPart>
      <w:docPartPr>
        <w:name w:val="34D0998C762649D4BEC916C8E39EAF06"/>
        <w:category>
          <w:name w:val="常规"/>
          <w:gallery w:val="placeholder"/>
        </w:category>
        <w:types>
          <w:type w:val="bbPlcHdr"/>
        </w:types>
        <w:behaviors>
          <w:behavior w:val="content"/>
        </w:behaviors>
        <w:guid w:val="{231D6012-219A-4E1E-B612-5AAFBF3DAB77}"/>
      </w:docPartPr>
      <w:docPartBody>
        <w:p w:rsidR="005701AE" w:rsidRDefault="003C541B" w:rsidP="003C541B">
          <w:pPr>
            <w:pStyle w:val="34D0998C762649D4BEC916C8E39EAF06"/>
          </w:pPr>
          <w:r>
            <w:rPr>
              <w:rStyle w:val="placeholder1Char"/>
              <w:rFonts w:hint="eastAsia"/>
            </w:rPr>
            <w:t>____________</w:t>
          </w:r>
        </w:p>
      </w:docPartBody>
    </w:docPart>
    <w:docPart>
      <w:docPartPr>
        <w:name w:val="9B1CBEB2687E45CB8DACF8CEA96950EB"/>
        <w:category>
          <w:name w:val="常规"/>
          <w:gallery w:val="placeholder"/>
        </w:category>
        <w:types>
          <w:type w:val="bbPlcHdr"/>
        </w:types>
        <w:behaviors>
          <w:behavior w:val="content"/>
        </w:behaviors>
        <w:guid w:val="{B7F69263-00C8-4BAE-9D31-C4F83DB7D12D}"/>
      </w:docPartPr>
      <w:docPartBody>
        <w:p w:rsidR="005701AE" w:rsidRDefault="003C541B" w:rsidP="003C541B">
          <w:pPr>
            <w:pStyle w:val="9B1CBEB2687E45CB8DACF8CEA96950EB"/>
          </w:pPr>
          <w:r>
            <w:rPr>
              <w:rStyle w:val="placeholder1Char"/>
              <w:rFonts w:hint="eastAsia"/>
            </w:rPr>
            <w:t>____________</w:t>
          </w:r>
        </w:p>
      </w:docPartBody>
    </w:docPart>
    <w:docPart>
      <w:docPartPr>
        <w:name w:val="26490B03605C42458603F3F91C9A26FB"/>
        <w:category>
          <w:name w:val="常规"/>
          <w:gallery w:val="placeholder"/>
        </w:category>
        <w:types>
          <w:type w:val="bbPlcHdr"/>
        </w:types>
        <w:behaviors>
          <w:behavior w:val="content"/>
        </w:behaviors>
        <w:guid w:val="{85666BF0-18F4-458F-9C45-654CD4111A42}"/>
      </w:docPartPr>
      <w:docPartBody>
        <w:p w:rsidR="005701AE" w:rsidRDefault="003C541B" w:rsidP="003C541B">
          <w:pPr>
            <w:pStyle w:val="26490B03605C42458603F3F91C9A26FB"/>
          </w:pPr>
          <w:r>
            <w:rPr>
              <w:rStyle w:val="placeholder1Char"/>
              <w:rFonts w:hint="eastAsia"/>
            </w:rPr>
            <w:t>____________</w:t>
          </w:r>
        </w:p>
      </w:docPartBody>
    </w:docPart>
    <w:docPart>
      <w:docPartPr>
        <w:name w:val="D3D31D62CB8D43BB93178E9F7FD70A41"/>
        <w:category>
          <w:name w:val="常规"/>
          <w:gallery w:val="placeholder"/>
        </w:category>
        <w:types>
          <w:type w:val="bbPlcHdr"/>
        </w:types>
        <w:behaviors>
          <w:behavior w:val="content"/>
        </w:behaviors>
        <w:guid w:val="{251DEF2F-9767-450D-B062-1AA2EA285233}"/>
      </w:docPartPr>
      <w:docPartBody>
        <w:p w:rsidR="005701AE" w:rsidRDefault="003C541B" w:rsidP="003C541B">
          <w:pPr>
            <w:pStyle w:val="D3D31D62CB8D43BB93178E9F7FD70A41"/>
          </w:pPr>
          <w:r>
            <w:rPr>
              <w:rStyle w:val="placeholder1Char"/>
              <w:rFonts w:hint="eastAsia"/>
            </w:rPr>
            <w:t>____________</w:t>
          </w:r>
        </w:p>
      </w:docPartBody>
    </w:docPart>
    <w:docPart>
      <w:docPartPr>
        <w:name w:val="7A3FB5ED4BD84FA28B02445D2C4B8824"/>
        <w:category>
          <w:name w:val="常规"/>
          <w:gallery w:val="placeholder"/>
        </w:category>
        <w:types>
          <w:type w:val="bbPlcHdr"/>
        </w:types>
        <w:behaviors>
          <w:behavior w:val="content"/>
        </w:behaviors>
        <w:guid w:val="{3BF8E0D7-8B5D-4AB7-82E1-888151B26936}"/>
      </w:docPartPr>
      <w:docPartBody>
        <w:p w:rsidR="005701AE" w:rsidRDefault="003C541B" w:rsidP="003C541B">
          <w:pPr>
            <w:pStyle w:val="7A3FB5ED4BD84FA28B02445D2C4B8824"/>
          </w:pPr>
          <w:r>
            <w:rPr>
              <w:rStyle w:val="placeholder1Char"/>
              <w:rFonts w:hint="eastAsia"/>
            </w:rPr>
            <w:t>____________</w:t>
          </w:r>
        </w:p>
      </w:docPartBody>
    </w:docPart>
    <w:docPart>
      <w:docPartPr>
        <w:name w:val="AD6D318B0CD24EA499761848B6D78D6E"/>
        <w:category>
          <w:name w:val="常规"/>
          <w:gallery w:val="placeholder"/>
        </w:category>
        <w:types>
          <w:type w:val="bbPlcHdr"/>
        </w:types>
        <w:behaviors>
          <w:behavior w:val="content"/>
        </w:behaviors>
        <w:guid w:val="{1F65F2F8-7A6E-4D62-B201-3CF1A2AFA9CB}"/>
      </w:docPartPr>
      <w:docPartBody>
        <w:p w:rsidR="005701AE" w:rsidRDefault="003C541B" w:rsidP="003C541B">
          <w:pPr>
            <w:pStyle w:val="AD6D318B0CD24EA499761848B6D78D6E"/>
          </w:pPr>
          <w:r>
            <w:rPr>
              <w:rStyle w:val="placeholder1Char"/>
              <w:rFonts w:hint="eastAsia"/>
            </w:rPr>
            <w:t>____________</w:t>
          </w:r>
        </w:p>
      </w:docPartBody>
    </w:docPart>
    <w:docPart>
      <w:docPartPr>
        <w:name w:val="7C25DF286C204E478B404412E65C7D7F"/>
        <w:category>
          <w:name w:val="常规"/>
          <w:gallery w:val="placeholder"/>
        </w:category>
        <w:types>
          <w:type w:val="bbPlcHdr"/>
        </w:types>
        <w:behaviors>
          <w:behavior w:val="content"/>
        </w:behaviors>
        <w:guid w:val="{80876E2B-F152-414B-B99D-83D978F14F0E}"/>
      </w:docPartPr>
      <w:docPartBody>
        <w:p w:rsidR="005701AE" w:rsidRDefault="003C541B" w:rsidP="003C541B">
          <w:pPr>
            <w:pStyle w:val="7C25DF286C204E478B404412E65C7D7F"/>
          </w:pPr>
          <w:r>
            <w:rPr>
              <w:rStyle w:val="placeholder1Char"/>
              <w:rFonts w:hint="eastAsia"/>
            </w:rPr>
            <w:t>____________</w:t>
          </w:r>
        </w:p>
      </w:docPartBody>
    </w:docPart>
    <w:docPart>
      <w:docPartPr>
        <w:name w:val="754BB3EE6AF74EDCA79BE91274A5B9C8"/>
        <w:category>
          <w:name w:val="常规"/>
          <w:gallery w:val="placeholder"/>
        </w:category>
        <w:types>
          <w:type w:val="bbPlcHdr"/>
        </w:types>
        <w:behaviors>
          <w:behavior w:val="content"/>
        </w:behaviors>
        <w:guid w:val="{829FEC6C-23CC-49CC-9CB8-E34FF96280B7}"/>
      </w:docPartPr>
      <w:docPartBody>
        <w:p w:rsidR="005701AE" w:rsidRDefault="003C541B" w:rsidP="003C541B">
          <w:pPr>
            <w:pStyle w:val="754BB3EE6AF74EDCA79BE91274A5B9C8"/>
          </w:pPr>
          <w:r w:rsidRPr="00711F0E">
            <w:rPr>
              <w:rStyle w:val="placeholder1Char"/>
              <w:rFonts w:hint="eastAsia"/>
              <w:sz w:val="16"/>
              <w:szCs w:val="16"/>
            </w:rPr>
            <w:t>____</w:t>
          </w:r>
        </w:p>
      </w:docPartBody>
    </w:docPart>
    <w:docPart>
      <w:docPartPr>
        <w:name w:val="277333ABBA7648C28905D2F77A9FCDF7"/>
        <w:category>
          <w:name w:val="常规"/>
          <w:gallery w:val="placeholder"/>
        </w:category>
        <w:types>
          <w:type w:val="bbPlcHdr"/>
        </w:types>
        <w:behaviors>
          <w:behavior w:val="content"/>
        </w:behaviors>
        <w:guid w:val="{F614D7B5-1607-4345-9828-33773AEB11A6}"/>
      </w:docPartPr>
      <w:docPartBody>
        <w:p w:rsidR="005701AE" w:rsidRDefault="003C541B" w:rsidP="003C541B">
          <w:pPr>
            <w:pStyle w:val="277333ABBA7648C28905D2F77A9FCDF7"/>
          </w:pPr>
          <w:r w:rsidRPr="00711F0E">
            <w:rPr>
              <w:rStyle w:val="placeholder1Char"/>
              <w:rFonts w:hint="eastAsia"/>
              <w:sz w:val="16"/>
              <w:szCs w:val="16"/>
            </w:rPr>
            <w:t>____</w:t>
          </w:r>
        </w:p>
      </w:docPartBody>
    </w:docPart>
    <w:docPart>
      <w:docPartPr>
        <w:name w:val="8922500E19C74D8BAF104F8B73D4AF23"/>
        <w:category>
          <w:name w:val="常规"/>
          <w:gallery w:val="placeholder"/>
        </w:category>
        <w:types>
          <w:type w:val="bbPlcHdr"/>
        </w:types>
        <w:behaviors>
          <w:behavior w:val="content"/>
        </w:behaviors>
        <w:guid w:val="{09852AF5-0006-4DF4-B8CE-D15310EF37CE}"/>
      </w:docPartPr>
      <w:docPartBody>
        <w:p w:rsidR="005701AE" w:rsidRDefault="003C541B" w:rsidP="003C541B">
          <w:pPr>
            <w:pStyle w:val="8922500E19C74D8BAF104F8B73D4AF23"/>
          </w:pPr>
          <w:r w:rsidRPr="00711F0E">
            <w:rPr>
              <w:rStyle w:val="placeholder1Char"/>
              <w:rFonts w:hint="eastAsia"/>
              <w:sz w:val="16"/>
              <w:szCs w:val="16"/>
            </w:rPr>
            <w:t>____</w:t>
          </w:r>
        </w:p>
      </w:docPartBody>
    </w:docPart>
    <w:docPart>
      <w:docPartPr>
        <w:name w:val="AEE7A0BEC9A84330BFFBDBD28B905477"/>
        <w:category>
          <w:name w:val="常规"/>
          <w:gallery w:val="placeholder"/>
        </w:category>
        <w:types>
          <w:type w:val="bbPlcHdr"/>
        </w:types>
        <w:behaviors>
          <w:behavior w:val="content"/>
        </w:behaviors>
        <w:guid w:val="{27F7FA69-A4EF-4767-B922-CB837E0C388B}"/>
      </w:docPartPr>
      <w:docPartBody>
        <w:p w:rsidR="005701AE" w:rsidRDefault="003C541B" w:rsidP="003C541B">
          <w:pPr>
            <w:pStyle w:val="AEE7A0BEC9A84330BFFBDBD28B905477"/>
          </w:pPr>
          <w:r w:rsidRPr="00711F0E">
            <w:rPr>
              <w:rStyle w:val="placeholder1Char"/>
              <w:rFonts w:hint="eastAsia"/>
              <w:sz w:val="16"/>
              <w:szCs w:val="16"/>
            </w:rPr>
            <w:t>____</w:t>
          </w:r>
        </w:p>
      </w:docPartBody>
    </w:docPart>
    <w:docPart>
      <w:docPartPr>
        <w:name w:val="93A2BCBC4D804200BC79F74754073C40"/>
        <w:category>
          <w:name w:val="常规"/>
          <w:gallery w:val="placeholder"/>
        </w:category>
        <w:types>
          <w:type w:val="bbPlcHdr"/>
        </w:types>
        <w:behaviors>
          <w:behavior w:val="content"/>
        </w:behaviors>
        <w:guid w:val="{AF954458-F0E2-469D-8F8A-82892E434EFB}"/>
      </w:docPartPr>
      <w:docPartBody>
        <w:p w:rsidR="005701AE" w:rsidRDefault="003C541B" w:rsidP="003C541B">
          <w:pPr>
            <w:pStyle w:val="93A2BCBC4D804200BC79F74754073C40"/>
          </w:pPr>
          <w:r w:rsidRPr="00711F0E">
            <w:rPr>
              <w:rStyle w:val="placeholder1Char"/>
              <w:rFonts w:hint="eastAsia"/>
              <w:sz w:val="16"/>
              <w:szCs w:val="16"/>
            </w:rPr>
            <w:t>____</w:t>
          </w:r>
        </w:p>
      </w:docPartBody>
    </w:docPart>
    <w:docPart>
      <w:docPartPr>
        <w:name w:val="74312D6C5E9E4E78B65E2582FFCF5AA4"/>
        <w:category>
          <w:name w:val="常规"/>
          <w:gallery w:val="placeholder"/>
        </w:category>
        <w:types>
          <w:type w:val="bbPlcHdr"/>
        </w:types>
        <w:behaviors>
          <w:behavior w:val="content"/>
        </w:behaviors>
        <w:guid w:val="{D1CF5025-5C62-400C-8989-A22F023627F3}"/>
      </w:docPartPr>
      <w:docPartBody>
        <w:p w:rsidR="005701AE" w:rsidRDefault="003C541B" w:rsidP="003C541B">
          <w:pPr>
            <w:pStyle w:val="74312D6C5E9E4E78B65E2582FFCF5AA4"/>
          </w:pPr>
          <w:r w:rsidRPr="00711F0E">
            <w:rPr>
              <w:rStyle w:val="placeholder1Char"/>
              <w:rFonts w:hint="eastAsia"/>
              <w:sz w:val="16"/>
              <w:szCs w:val="16"/>
            </w:rPr>
            <w:t>____</w:t>
          </w:r>
        </w:p>
      </w:docPartBody>
    </w:docPart>
    <w:docPart>
      <w:docPartPr>
        <w:name w:val="B3B372F50C164C5EB21710106CFA1910"/>
        <w:category>
          <w:name w:val="常规"/>
          <w:gallery w:val="placeholder"/>
        </w:category>
        <w:types>
          <w:type w:val="bbPlcHdr"/>
        </w:types>
        <w:behaviors>
          <w:behavior w:val="content"/>
        </w:behaviors>
        <w:guid w:val="{E5B5959A-02D6-435A-8811-0442F60BD922}"/>
      </w:docPartPr>
      <w:docPartBody>
        <w:p w:rsidR="005701AE" w:rsidRDefault="003C541B" w:rsidP="003C541B">
          <w:pPr>
            <w:pStyle w:val="B3B372F50C164C5EB21710106CFA1910"/>
          </w:pPr>
          <w:r w:rsidRPr="00711F0E">
            <w:rPr>
              <w:rStyle w:val="placeholder1Char"/>
              <w:rFonts w:hint="eastAsia"/>
              <w:sz w:val="16"/>
              <w:szCs w:val="16"/>
            </w:rPr>
            <w:t>____</w:t>
          </w:r>
        </w:p>
      </w:docPartBody>
    </w:docPart>
    <w:docPart>
      <w:docPartPr>
        <w:name w:val="8CDF4A04F2A24088825C6769F50DD95E"/>
        <w:category>
          <w:name w:val="常规"/>
          <w:gallery w:val="placeholder"/>
        </w:category>
        <w:types>
          <w:type w:val="bbPlcHdr"/>
        </w:types>
        <w:behaviors>
          <w:behavior w:val="content"/>
        </w:behaviors>
        <w:guid w:val="{57C94BDC-AE11-4AD5-A6E6-AEDD9EB6B2BE}"/>
      </w:docPartPr>
      <w:docPartBody>
        <w:p w:rsidR="005701AE" w:rsidRDefault="003C541B" w:rsidP="003C541B">
          <w:pPr>
            <w:pStyle w:val="8CDF4A04F2A24088825C6769F50DD95E"/>
          </w:pPr>
          <w:r w:rsidRPr="00711F0E">
            <w:rPr>
              <w:rStyle w:val="placeholder1Char"/>
              <w:rFonts w:hint="eastAsia"/>
              <w:sz w:val="16"/>
              <w:szCs w:val="16"/>
            </w:rPr>
            <w:t>____</w:t>
          </w:r>
        </w:p>
      </w:docPartBody>
    </w:docPart>
    <w:docPart>
      <w:docPartPr>
        <w:name w:val="E6C409A9B6A246FE96E219E4B962B331"/>
        <w:category>
          <w:name w:val="常规"/>
          <w:gallery w:val="placeholder"/>
        </w:category>
        <w:types>
          <w:type w:val="bbPlcHdr"/>
        </w:types>
        <w:behaviors>
          <w:behavior w:val="content"/>
        </w:behaviors>
        <w:guid w:val="{9EB8F90D-F799-4F14-804B-1A76FCAF7A9C}"/>
      </w:docPartPr>
      <w:docPartBody>
        <w:p w:rsidR="005701AE" w:rsidRDefault="003C541B" w:rsidP="003C541B">
          <w:pPr>
            <w:pStyle w:val="E6C409A9B6A246FE96E219E4B962B331"/>
          </w:pPr>
          <w:r w:rsidRPr="00711F0E">
            <w:rPr>
              <w:rStyle w:val="placeholder1Char"/>
              <w:rFonts w:hint="eastAsia"/>
              <w:sz w:val="16"/>
              <w:szCs w:val="16"/>
            </w:rPr>
            <w:t>____</w:t>
          </w:r>
        </w:p>
      </w:docPartBody>
    </w:docPart>
    <w:docPart>
      <w:docPartPr>
        <w:name w:val="7BD9C4DECE574B19A09012143ABA3D98"/>
        <w:category>
          <w:name w:val="常规"/>
          <w:gallery w:val="placeholder"/>
        </w:category>
        <w:types>
          <w:type w:val="bbPlcHdr"/>
        </w:types>
        <w:behaviors>
          <w:behavior w:val="content"/>
        </w:behaviors>
        <w:guid w:val="{78C2E099-3863-458F-9B9D-AA848D778FCA}"/>
      </w:docPartPr>
      <w:docPartBody>
        <w:p w:rsidR="005701AE" w:rsidRDefault="003C541B" w:rsidP="003C541B">
          <w:pPr>
            <w:pStyle w:val="7BD9C4DECE574B19A09012143ABA3D98"/>
          </w:pPr>
          <w:r w:rsidRPr="00711F0E">
            <w:rPr>
              <w:rStyle w:val="placeholder1Char"/>
              <w:rFonts w:hint="eastAsia"/>
              <w:sz w:val="16"/>
              <w:szCs w:val="16"/>
            </w:rPr>
            <w:t>____</w:t>
          </w:r>
        </w:p>
      </w:docPartBody>
    </w:docPart>
    <w:docPart>
      <w:docPartPr>
        <w:name w:val="DB5D2F6105444D8DB36AD4F822324943"/>
        <w:category>
          <w:name w:val="常规"/>
          <w:gallery w:val="placeholder"/>
        </w:category>
        <w:types>
          <w:type w:val="bbPlcHdr"/>
        </w:types>
        <w:behaviors>
          <w:behavior w:val="content"/>
        </w:behaviors>
        <w:guid w:val="{CBDE6C08-4908-401C-8BF3-68489E9018FF}"/>
      </w:docPartPr>
      <w:docPartBody>
        <w:p w:rsidR="005701AE" w:rsidRDefault="003C541B" w:rsidP="003C541B">
          <w:pPr>
            <w:pStyle w:val="DB5D2F6105444D8DB36AD4F822324943"/>
          </w:pPr>
          <w:r w:rsidRPr="00711F0E">
            <w:rPr>
              <w:rStyle w:val="placeholder1Char"/>
              <w:rFonts w:hint="eastAsia"/>
              <w:sz w:val="16"/>
              <w:szCs w:val="16"/>
            </w:rPr>
            <w:t>____</w:t>
          </w:r>
        </w:p>
      </w:docPartBody>
    </w:docPart>
    <w:docPart>
      <w:docPartPr>
        <w:name w:val="BBA79817004B42AFA069DC9AFA94216A"/>
        <w:category>
          <w:name w:val="常规"/>
          <w:gallery w:val="placeholder"/>
        </w:category>
        <w:types>
          <w:type w:val="bbPlcHdr"/>
        </w:types>
        <w:behaviors>
          <w:behavior w:val="content"/>
        </w:behaviors>
        <w:guid w:val="{9E3DE78E-2D19-43A5-B005-D8E2516EEB32}"/>
      </w:docPartPr>
      <w:docPartBody>
        <w:p w:rsidR="005701AE" w:rsidRDefault="003C541B" w:rsidP="003C541B">
          <w:pPr>
            <w:pStyle w:val="BBA79817004B42AFA069DC9AFA94216A"/>
          </w:pPr>
          <w:r w:rsidRPr="00711F0E">
            <w:rPr>
              <w:rStyle w:val="placeholder1Char"/>
              <w:rFonts w:hint="eastAsia"/>
              <w:sz w:val="16"/>
              <w:szCs w:val="16"/>
            </w:rPr>
            <w:t>____</w:t>
          </w:r>
        </w:p>
      </w:docPartBody>
    </w:docPart>
    <w:docPart>
      <w:docPartPr>
        <w:name w:val="DF5CC6B46A1A44C3BECE50FF28493398"/>
        <w:category>
          <w:name w:val="常规"/>
          <w:gallery w:val="placeholder"/>
        </w:category>
        <w:types>
          <w:type w:val="bbPlcHdr"/>
        </w:types>
        <w:behaviors>
          <w:behavior w:val="content"/>
        </w:behaviors>
        <w:guid w:val="{3487B961-A790-49FF-AC46-BAB581D56991}"/>
      </w:docPartPr>
      <w:docPartBody>
        <w:p w:rsidR="005701AE" w:rsidRDefault="003C541B" w:rsidP="003C541B">
          <w:pPr>
            <w:pStyle w:val="DF5CC6B46A1A44C3BECE50FF28493398"/>
          </w:pPr>
          <w:r w:rsidRPr="00711F0E">
            <w:rPr>
              <w:rStyle w:val="placeholder1Char"/>
              <w:rFonts w:hint="eastAsia"/>
              <w:sz w:val="16"/>
              <w:szCs w:val="16"/>
            </w:rPr>
            <w:t>____</w:t>
          </w:r>
        </w:p>
      </w:docPartBody>
    </w:docPart>
    <w:docPart>
      <w:docPartPr>
        <w:name w:val="25C33CA5E8414364905D70BCE4E6FE01"/>
        <w:category>
          <w:name w:val="常规"/>
          <w:gallery w:val="placeholder"/>
        </w:category>
        <w:types>
          <w:type w:val="bbPlcHdr"/>
        </w:types>
        <w:behaviors>
          <w:behavior w:val="content"/>
        </w:behaviors>
        <w:guid w:val="{D523CB61-D74C-4080-AF8B-BCDBDE149204}"/>
      </w:docPartPr>
      <w:docPartBody>
        <w:p w:rsidR="005701AE" w:rsidRDefault="003C541B" w:rsidP="003C541B">
          <w:pPr>
            <w:pStyle w:val="25C33CA5E8414364905D70BCE4E6FE01"/>
          </w:pPr>
          <w:r w:rsidRPr="00711F0E">
            <w:rPr>
              <w:rStyle w:val="placeholder1Char"/>
              <w:rFonts w:hint="eastAsia"/>
              <w:sz w:val="16"/>
              <w:szCs w:val="16"/>
            </w:rPr>
            <w:t>____</w:t>
          </w:r>
        </w:p>
      </w:docPartBody>
    </w:docPart>
    <w:docPart>
      <w:docPartPr>
        <w:name w:val="649F898E13714A73ACC9FB4B17E026AB"/>
        <w:category>
          <w:name w:val="常规"/>
          <w:gallery w:val="placeholder"/>
        </w:category>
        <w:types>
          <w:type w:val="bbPlcHdr"/>
        </w:types>
        <w:behaviors>
          <w:behavior w:val="content"/>
        </w:behaviors>
        <w:guid w:val="{8225AB97-02E6-4D94-B469-BE0AC28B8349}"/>
      </w:docPartPr>
      <w:docPartBody>
        <w:p w:rsidR="005701AE" w:rsidRDefault="003C541B" w:rsidP="003C541B">
          <w:pPr>
            <w:pStyle w:val="649F898E13714A73ACC9FB4B17E026AB"/>
          </w:pPr>
          <w:r w:rsidRPr="00711F0E">
            <w:rPr>
              <w:rStyle w:val="placeholder1Char"/>
              <w:rFonts w:hint="eastAsia"/>
              <w:sz w:val="16"/>
              <w:szCs w:val="16"/>
            </w:rPr>
            <w:t>____</w:t>
          </w:r>
        </w:p>
      </w:docPartBody>
    </w:docPart>
    <w:docPart>
      <w:docPartPr>
        <w:name w:val="7D7C7AA1BB51473FB29D685003370407"/>
        <w:category>
          <w:name w:val="常规"/>
          <w:gallery w:val="placeholder"/>
        </w:category>
        <w:types>
          <w:type w:val="bbPlcHdr"/>
        </w:types>
        <w:behaviors>
          <w:behavior w:val="content"/>
        </w:behaviors>
        <w:guid w:val="{8513AD1B-5919-4FA3-9D78-11AF29DF4B78}"/>
      </w:docPartPr>
      <w:docPartBody>
        <w:p w:rsidR="005701AE" w:rsidRDefault="003C541B" w:rsidP="003C541B">
          <w:pPr>
            <w:pStyle w:val="7D7C7AA1BB51473FB29D685003370407"/>
          </w:pPr>
          <w:r w:rsidRPr="00711F0E">
            <w:rPr>
              <w:rStyle w:val="placeholder1Char"/>
              <w:rFonts w:hint="eastAsia"/>
              <w:sz w:val="16"/>
              <w:szCs w:val="16"/>
            </w:rPr>
            <w:t>____</w:t>
          </w:r>
        </w:p>
      </w:docPartBody>
    </w:docPart>
    <w:docPart>
      <w:docPartPr>
        <w:name w:val="1CBF2C823F184F2F87B1F023105A4EA6"/>
        <w:category>
          <w:name w:val="常规"/>
          <w:gallery w:val="placeholder"/>
        </w:category>
        <w:types>
          <w:type w:val="bbPlcHdr"/>
        </w:types>
        <w:behaviors>
          <w:behavior w:val="content"/>
        </w:behaviors>
        <w:guid w:val="{E2D0B2B8-F23C-4BEA-964C-285460AE6737}"/>
      </w:docPartPr>
      <w:docPartBody>
        <w:p w:rsidR="005701AE" w:rsidRDefault="003C541B" w:rsidP="003C541B">
          <w:pPr>
            <w:pStyle w:val="1CBF2C823F184F2F87B1F023105A4EA6"/>
          </w:pPr>
          <w:r w:rsidRPr="00711F0E">
            <w:rPr>
              <w:rStyle w:val="placeholder1Char"/>
              <w:rFonts w:hint="eastAsia"/>
              <w:sz w:val="16"/>
              <w:szCs w:val="16"/>
            </w:rPr>
            <w:t>____</w:t>
          </w:r>
        </w:p>
      </w:docPartBody>
    </w:docPart>
    <w:docPart>
      <w:docPartPr>
        <w:name w:val="488B3BAF1B5148A894646910FE8B7FD9"/>
        <w:category>
          <w:name w:val="常规"/>
          <w:gallery w:val="placeholder"/>
        </w:category>
        <w:types>
          <w:type w:val="bbPlcHdr"/>
        </w:types>
        <w:behaviors>
          <w:behavior w:val="content"/>
        </w:behaviors>
        <w:guid w:val="{2CA7B163-6C0B-44C8-B742-2402F5F222D6}"/>
      </w:docPartPr>
      <w:docPartBody>
        <w:p w:rsidR="005701AE" w:rsidRDefault="003C541B" w:rsidP="003C541B">
          <w:pPr>
            <w:pStyle w:val="488B3BAF1B5148A894646910FE8B7FD9"/>
          </w:pPr>
          <w:r w:rsidRPr="00711F0E">
            <w:rPr>
              <w:rStyle w:val="placeholder1Char"/>
              <w:rFonts w:hint="eastAsia"/>
              <w:sz w:val="16"/>
              <w:szCs w:val="16"/>
            </w:rPr>
            <w:t>____</w:t>
          </w:r>
        </w:p>
      </w:docPartBody>
    </w:docPart>
    <w:docPart>
      <w:docPartPr>
        <w:name w:val="5AFB49408DDC47DF80BAB43DFB507579"/>
        <w:category>
          <w:name w:val="常规"/>
          <w:gallery w:val="placeholder"/>
        </w:category>
        <w:types>
          <w:type w:val="bbPlcHdr"/>
        </w:types>
        <w:behaviors>
          <w:behavior w:val="content"/>
        </w:behaviors>
        <w:guid w:val="{B14FF5EA-66AD-43D7-9066-65492F48ADA7}"/>
      </w:docPartPr>
      <w:docPartBody>
        <w:p w:rsidR="005701AE" w:rsidRDefault="003C541B" w:rsidP="003C541B">
          <w:pPr>
            <w:pStyle w:val="5AFB49408DDC47DF80BAB43DFB507579"/>
          </w:pPr>
          <w:r w:rsidRPr="00711F0E">
            <w:rPr>
              <w:rStyle w:val="placeholder1Char"/>
              <w:rFonts w:hint="eastAsia"/>
              <w:sz w:val="16"/>
              <w:szCs w:val="16"/>
            </w:rPr>
            <w:t>____</w:t>
          </w:r>
        </w:p>
      </w:docPartBody>
    </w:docPart>
    <w:docPart>
      <w:docPartPr>
        <w:name w:val="B3019F94DF7D4FD6AB9F0D8C51BDA2A0"/>
        <w:category>
          <w:name w:val="常规"/>
          <w:gallery w:val="placeholder"/>
        </w:category>
        <w:types>
          <w:type w:val="bbPlcHdr"/>
        </w:types>
        <w:behaviors>
          <w:behavior w:val="content"/>
        </w:behaviors>
        <w:guid w:val="{A8B02E44-1B14-4A92-8BFF-CFF0A2590D83}"/>
      </w:docPartPr>
      <w:docPartBody>
        <w:p w:rsidR="005701AE" w:rsidRDefault="003C541B" w:rsidP="003C541B">
          <w:pPr>
            <w:pStyle w:val="B3019F94DF7D4FD6AB9F0D8C51BDA2A0"/>
          </w:pPr>
          <w:r w:rsidRPr="00711F0E">
            <w:rPr>
              <w:rStyle w:val="placeholder1Char"/>
              <w:rFonts w:hint="eastAsia"/>
              <w:sz w:val="16"/>
              <w:szCs w:val="16"/>
            </w:rPr>
            <w:t>____</w:t>
          </w:r>
        </w:p>
      </w:docPartBody>
    </w:docPart>
    <w:docPart>
      <w:docPartPr>
        <w:name w:val="C0631000362D4F3B979ED46270506A50"/>
        <w:category>
          <w:name w:val="常规"/>
          <w:gallery w:val="placeholder"/>
        </w:category>
        <w:types>
          <w:type w:val="bbPlcHdr"/>
        </w:types>
        <w:behaviors>
          <w:behavior w:val="content"/>
        </w:behaviors>
        <w:guid w:val="{56788E02-DA57-4981-B16A-9CA24297CECE}"/>
      </w:docPartPr>
      <w:docPartBody>
        <w:p w:rsidR="005701AE" w:rsidRDefault="003C541B" w:rsidP="003C541B">
          <w:pPr>
            <w:pStyle w:val="C0631000362D4F3B979ED46270506A50"/>
          </w:pPr>
          <w:r w:rsidRPr="00711F0E">
            <w:rPr>
              <w:rStyle w:val="placeholder1Char"/>
              <w:rFonts w:hint="eastAsia"/>
              <w:sz w:val="16"/>
              <w:szCs w:val="16"/>
            </w:rPr>
            <w:t>____</w:t>
          </w:r>
        </w:p>
      </w:docPartBody>
    </w:docPart>
    <w:docPart>
      <w:docPartPr>
        <w:name w:val="3EBA34EFFF3E4E69A65949D7FC00AF3C"/>
        <w:category>
          <w:name w:val="常规"/>
          <w:gallery w:val="placeholder"/>
        </w:category>
        <w:types>
          <w:type w:val="bbPlcHdr"/>
        </w:types>
        <w:behaviors>
          <w:behavior w:val="content"/>
        </w:behaviors>
        <w:guid w:val="{3AEF016F-25AD-4D4B-8699-1F6C1F6ACC13}"/>
      </w:docPartPr>
      <w:docPartBody>
        <w:p w:rsidR="005701AE" w:rsidRDefault="003C541B" w:rsidP="003C541B">
          <w:pPr>
            <w:pStyle w:val="3EBA34EFFF3E4E69A65949D7FC00AF3C"/>
          </w:pPr>
          <w:r w:rsidRPr="00711F0E">
            <w:rPr>
              <w:rStyle w:val="placeholder1Char"/>
              <w:rFonts w:hint="eastAsia"/>
              <w:sz w:val="16"/>
              <w:szCs w:val="16"/>
            </w:rPr>
            <w:t>____</w:t>
          </w:r>
        </w:p>
      </w:docPartBody>
    </w:docPart>
    <w:docPart>
      <w:docPartPr>
        <w:name w:val="3A1137FC2E9949629D41250BF6B7A0F5"/>
        <w:category>
          <w:name w:val="常规"/>
          <w:gallery w:val="placeholder"/>
        </w:category>
        <w:types>
          <w:type w:val="bbPlcHdr"/>
        </w:types>
        <w:behaviors>
          <w:behavior w:val="content"/>
        </w:behaviors>
        <w:guid w:val="{6CE4026B-076C-4D0D-BFE8-B55AB4E32C1A}"/>
      </w:docPartPr>
      <w:docPartBody>
        <w:p w:rsidR="005701AE" w:rsidRDefault="003C541B" w:rsidP="003C541B">
          <w:pPr>
            <w:pStyle w:val="3A1137FC2E9949629D41250BF6B7A0F5"/>
          </w:pPr>
          <w:r w:rsidRPr="00711F0E">
            <w:rPr>
              <w:rStyle w:val="placeholder1Char"/>
              <w:rFonts w:hint="eastAsia"/>
              <w:sz w:val="16"/>
              <w:szCs w:val="16"/>
            </w:rPr>
            <w:t>____</w:t>
          </w:r>
        </w:p>
      </w:docPartBody>
    </w:docPart>
    <w:docPart>
      <w:docPartPr>
        <w:name w:val="087A33A0EDE444E490C3922C49105804"/>
        <w:category>
          <w:name w:val="常规"/>
          <w:gallery w:val="placeholder"/>
        </w:category>
        <w:types>
          <w:type w:val="bbPlcHdr"/>
        </w:types>
        <w:behaviors>
          <w:behavior w:val="content"/>
        </w:behaviors>
        <w:guid w:val="{7BA4219B-C9F3-4BE5-8CEB-053FF6D81A70}"/>
      </w:docPartPr>
      <w:docPartBody>
        <w:p w:rsidR="005701AE" w:rsidRDefault="003C541B" w:rsidP="003C541B">
          <w:pPr>
            <w:pStyle w:val="087A33A0EDE444E490C3922C49105804"/>
          </w:pPr>
          <w:r w:rsidRPr="00711F0E">
            <w:rPr>
              <w:rStyle w:val="placeholder1Char"/>
              <w:rFonts w:hint="eastAsia"/>
              <w:sz w:val="16"/>
              <w:szCs w:val="16"/>
            </w:rPr>
            <w:t>____</w:t>
          </w:r>
        </w:p>
      </w:docPartBody>
    </w:docPart>
    <w:docPart>
      <w:docPartPr>
        <w:name w:val="C5D7BA6A56524F5EB3F6DF821D0BF027"/>
        <w:category>
          <w:name w:val="常规"/>
          <w:gallery w:val="placeholder"/>
        </w:category>
        <w:types>
          <w:type w:val="bbPlcHdr"/>
        </w:types>
        <w:behaviors>
          <w:behavior w:val="content"/>
        </w:behaviors>
        <w:guid w:val="{DE06D69D-4EE6-4A9F-88AA-191054ECFD41}"/>
      </w:docPartPr>
      <w:docPartBody>
        <w:p w:rsidR="005701AE" w:rsidRDefault="003C541B" w:rsidP="003C541B">
          <w:pPr>
            <w:pStyle w:val="C5D7BA6A56524F5EB3F6DF821D0BF027"/>
          </w:pPr>
          <w:r w:rsidRPr="00711F0E">
            <w:rPr>
              <w:rStyle w:val="placeholder1Char"/>
              <w:rFonts w:hint="eastAsia"/>
              <w:sz w:val="16"/>
              <w:szCs w:val="16"/>
            </w:rPr>
            <w:t>____</w:t>
          </w:r>
        </w:p>
      </w:docPartBody>
    </w:docPart>
    <w:docPart>
      <w:docPartPr>
        <w:name w:val="C6D798174D5048EC9E73E04FF8EBC96C"/>
        <w:category>
          <w:name w:val="常规"/>
          <w:gallery w:val="placeholder"/>
        </w:category>
        <w:types>
          <w:type w:val="bbPlcHdr"/>
        </w:types>
        <w:behaviors>
          <w:behavior w:val="content"/>
        </w:behaviors>
        <w:guid w:val="{0A584166-AFA2-4ABA-B797-37DA7CFD4CAA}"/>
      </w:docPartPr>
      <w:docPartBody>
        <w:p w:rsidR="005701AE" w:rsidRDefault="003C541B" w:rsidP="003C541B">
          <w:pPr>
            <w:pStyle w:val="C6D798174D5048EC9E73E04FF8EBC96C"/>
          </w:pPr>
          <w:r w:rsidRPr="00711F0E">
            <w:rPr>
              <w:rStyle w:val="placeholder1Char"/>
              <w:rFonts w:hint="eastAsia"/>
              <w:sz w:val="16"/>
              <w:szCs w:val="16"/>
            </w:rPr>
            <w:t>____</w:t>
          </w:r>
        </w:p>
      </w:docPartBody>
    </w:docPart>
    <w:docPart>
      <w:docPartPr>
        <w:name w:val="281FB32C1AE84B9DBA00AC7FD8EC2B3B"/>
        <w:category>
          <w:name w:val="常规"/>
          <w:gallery w:val="placeholder"/>
        </w:category>
        <w:types>
          <w:type w:val="bbPlcHdr"/>
        </w:types>
        <w:behaviors>
          <w:behavior w:val="content"/>
        </w:behaviors>
        <w:guid w:val="{7AA828BF-D514-4CF6-A7B3-92D3185EA501}"/>
      </w:docPartPr>
      <w:docPartBody>
        <w:p w:rsidR="005701AE" w:rsidRDefault="003C541B" w:rsidP="003C541B">
          <w:pPr>
            <w:pStyle w:val="281FB32C1AE84B9DBA00AC7FD8EC2B3B"/>
          </w:pPr>
          <w:r w:rsidRPr="00711F0E">
            <w:rPr>
              <w:rStyle w:val="placeholder1Char"/>
              <w:rFonts w:hint="eastAsia"/>
              <w:sz w:val="16"/>
              <w:szCs w:val="16"/>
            </w:rPr>
            <w:t>____</w:t>
          </w:r>
        </w:p>
      </w:docPartBody>
    </w:docPart>
    <w:docPart>
      <w:docPartPr>
        <w:name w:val="EB23A8DA0A7A4E1D85E37F11362EE843"/>
        <w:category>
          <w:name w:val="常规"/>
          <w:gallery w:val="placeholder"/>
        </w:category>
        <w:types>
          <w:type w:val="bbPlcHdr"/>
        </w:types>
        <w:behaviors>
          <w:behavior w:val="content"/>
        </w:behaviors>
        <w:guid w:val="{674E8284-93A1-4261-AD6D-AF25A4C5109B}"/>
      </w:docPartPr>
      <w:docPartBody>
        <w:p w:rsidR="005701AE" w:rsidRDefault="003C541B" w:rsidP="003C541B">
          <w:pPr>
            <w:pStyle w:val="EB23A8DA0A7A4E1D85E37F11362EE843"/>
          </w:pPr>
          <w:r w:rsidRPr="00711F0E">
            <w:rPr>
              <w:rStyle w:val="placeholder1Char"/>
              <w:rFonts w:hint="eastAsia"/>
              <w:sz w:val="16"/>
              <w:szCs w:val="16"/>
            </w:rPr>
            <w:t>____</w:t>
          </w:r>
        </w:p>
      </w:docPartBody>
    </w:docPart>
    <w:docPart>
      <w:docPartPr>
        <w:name w:val="150F6461E23B44CEB53C77C09390ACC2"/>
        <w:category>
          <w:name w:val="常规"/>
          <w:gallery w:val="placeholder"/>
        </w:category>
        <w:types>
          <w:type w:val="bbPlcHdr"/>
        </w:types>
        <w:behaviors>
          <w:behavior w:val="content"/>
        </w:behaviors>
        <w:guid w:val="{0483BED0-F777-41E6-BEC4-2EEFA2F51E84}"/>
      </w:docPartPr>
      <w:docPartBody>
        <w:p w:rsidR="005701AE" w:rsidRDefault="003C541B" w:rsidP="003C541B">
          <w:pPr>
            <w:pStyle w:val="150F6461E23B44CEB53C77C09390ACC2"/>
          </w:pPr>
          <w:r w:rsidRPr="00711F0E">
            <w:rPr>
              <w:rStyle w:val="placeholder1Char"/>
              <w:rFonts w:hint="eastAsia"/>
              <w:sz w:val="16"/>
              <w:szCs w:val="16"/>
            </w:rPr>
            <w:t>____</w:t>
          </w:r>
        </w:p>
      </w:docPartBody>
    </w:docPart>
    <w:docPart>
      <w:docPartPr>
        <w:name w:val="D1002828B088406FB6A583803B9157B2"/>
        <w:category>
          <w:name w:val="常规"/>
          <w:gallery w:val="placeholder"/>
        </w:category>
        <w:types>
          <w:type w:val="bbPlcHdr"/>
        </w:types>
        <w:behaviors>
          <w:behavior w:val="content"/>
        </w:behaviors>
        <w:guid w:val="{049DE218-3C97-407C-B3AA-8900FE56D6FB}"/>
      </w:docPartPr>
      <w:docPartBody>
        <w:p w:rsidR="005701AE" w:rsidRDefault="003C541B" w:rsidP="003C541B">
          <w:pPr>
            <w:pStyle w:val="D1002828B088406FB6A583803B9157B2"/>
          </w:pPr>
          <w:r w:rsidRPr="00711F0E">
            <w:rPr>
              <w:rStyle w:val="placeholder1Char"/>
              <w:rFonts w:hint="eastAsia"/>
              <w:sz w:val="16"/>
              <w:szCs w:val="16"/>
            </w:rPr>
            <w:t>____</w:t>
          </w:r>
        </w:p>
      </w:docPartBody>
    </w:docPart>
    <w:docPart>
      <w:docPartPr>
        <w:name w:val="BAEC545CE0924F4194DB085FB00EFD89"/>
        <w:category>
          <w:name w:val="常规"/>
          <w:gallery w:val="placeholder"/>
        </w:category>
        <w:types>
          <w:type w:val="bbPlcHdr"/>
        </w:types>
        <w:behaviors>
          <w:behavior w:val="content"/>
        </w:behaviors>
        <w:guid w:val="{0070F55D-7150-4637-9832-11E6AA68C113}"/>
      </w:docPartPr>
      <w:docPartBody>
        <w:p w:rsidR="005701AE" w:rsidRDefault="003C541B" w:rsidP="003C541B">
          <w:pPr>
            <w:pStyle w:val="BAEC545CE0924F4194DB085FB00EFD89"/>
          </w:pPr>
          <w:r w:rsidRPr="00711F0E">
            <w:rPr>
              <w:rStyle w:val="placeholder1Char"/>
              <w:rFonts w:hint="eastAsia"/>
              <w:sz w:val="16"/>
              <w:szCs w:val="16"/>
            </w:rPr>
            <w:t>____</w:t>
          </w:r>
        </w:p>
      </w:docPartBody>
    </w:docPart>
    <w:docPart>
      <w:docPartPr>
        <w:name w:val="9D83DDCD24A3435299A3045AC1373540"/>
        <w:category>
          <w:name w:val="常规"/>
          <w:gallery w:val="placeholder"/>
        </w:category>
        <w:types>
          <w:type w:val="bbPlcHdr"/>
        </w:types>
        <w:behaviors>
          <w:behavior w:val="content"/>
        </w:behaviors>
        <w:guid w:val="{934732F7-A5C7-4948-8BD9-79A498E602D5}"/>
      </w:docPartPr>
      <w:docPartBody>
        <w:p w:rsidR="005701AE" w:rsidRDefault="003C541B" w:rsidP="003C541B">
          <w:pPr>
            <w:pStyle w:val="9D83DDCD24A3435299A3045AC1373540"/>
          </w:pPr>
          <w:r w:rsidRPr="00711F0E">
            <w:rPr>
              <w:rStyle w:val="placeholder1Char"/>
              <w:rFonts w:hint="eastAsia"/>
              <w:sz w:val="16"/>
              <w:szCs w:val="16"/>
            </w:rPr>
            <w:t>____</w:t>
          </w:r>
        </w:p>
      </w:docPartBody>
    </w:docPart>
    <w:docPart>
      <w:docPartPr>
        <w:name w:val="9F287C76F9FE44659EC569B7C36C2DAF"/>
        <w:category>
          <w:name w:val="常规"/>
          <w:gallery w:val="placeholder"/>
        </w:category>
        <w:types>
          <w:type w:val="bbPlcHdr"/>
        </w:types>
        <w:behaviors>
          <w:behavior w:val="content"/>
        </w:behaviors>
        <w:guid w:val="{5264B922-5406-4F79-90C6-20516ADC8847}"/>
      </w:docPartPr>
      <w:docPartBody>
        <w:p w:rsidR="005701AE" w:rsidRDefault="003C541B" w:rsidP="003C541B">
          <w:pPr>
            <w:pStyle w:val="9F287C76F9FE44659EC569B7C36C2DAF"/>
          </w:pPr>
          <w:r w:rsidRPr="00711F0E">
            <w:rPr>
              <w:rStyle w:val="placeholder1Char"/>
              <w:rFonts w:hint="eastAsia"/>
              <w:sz w:val="16"/>
              <w:szCs w:val="16"/>
            </w:rPr>
            <w:t>____</w:t>
          </w:r>
        </w:p>
      </w:docPartBody>
    </w:docPart>
    <w:docPart>
      <w:docPartPr>
        <w:name w:val="A29A161C404D4E388BFC3970214821CE"/>
        <w:category>
          <w:name w:val="常规"/>
          <w:gallery w:val="placeholder"/>
        </w:category>
        <w:types>
          <w:type w:val="bbPlcHdr"/>
        </w:types>
        <w:behaviors>
          <w:behavior w:val="content"/>
        </w:behaviors>
        <w:guid w:val="{816F63C2-5BEC-44A9-B138-F7E1B3620330}"/>
      </w:docPartPr>
      <w:docPartBody>
        <w:p w:rsidR="005701AE" w:rsidRDefault="003C541B" w:rsidP="003C541B">
          <w:pPr>
            <w:pStyle w:val="A29A161C404D4E388BFC3970214821CE"/>
          </w:pPr>
          <w:r w:rsidRPr="00711F0E">
            <w:rPr>
              <w:rStyle w:val="placeholder1Char"/>
              <w:rFonts w:hint="eastAsia"/>
              <w:sz w:val="16"/>
              <w:szCs w:val="16"/>
            </w:rPr>
            <w:t>____</w:t>
          </w:r>
        </w:p>
      </w:docPartBody>
    </w:docPart>
    <w:docPart>
      <w:docPartPr>
        <w:name w:val="76CAFBC3D454435CA0117BFEFB9FC32D"/>
        <w:category>
          <w:name w:val="常规"/>
          <w:gallery w:val="placeholder"/>
        </w:category>
        <w:types>
          <w:type w:val="bbPlcHdr"/>
        </w:types>
        <w:behaviors>
          <w:behavior w:val="content"/>
        </w:behaviors>
        <w:guid w:val="{C2A85BEC-7621-42BA-9E12-DBB0E332EBD3}"/>
      </w:docPartPr>
      <w:docPartBody>
        <w:p w:rsidR="005701AE" w:rsidRDefault="003C541B" w:rsidP="003C541B">
          <w:pPr>
            <w:pStyle w:val="76CAFBC3D454435CA0117BFEFB9FC32D"/>
          </w:pPr>
          <w:r w:rsidRPr="00711F0E">
            <w:rPr>
              <w:rStyle w:val="placeholder1Char"/>
              <w:rFonts w:hint="eastAsia"/>
              <w:sz w:val="16"/>
              <w:szCs w:val="16"/>
            </w:rPr>
            <w:t>____</w:t>
          </w:r>
        </w:p>
      </w:docPartBody>
    </w:docPart>
    <w:docPart>
      <w:docPartPr>
        <w:name w:val="EB23E0647E7B4CBD8C3257D095BF3D39"/>
        <w:category>
          <w:name w:val="常规"/>
          <w:gallery w:val="placeholder"/>
        </w:category>
        <w:types>
          <w:type w:val="bbPlcHdr"/>
        </w:types>
        <w:behaviors>
          <w:behavior w:val="content"/>
        </w:behaviors>
        <w:guid w:val="{DD2D0854-763D-4147-A272-285A5BDF150E}"/>
      </w:docPartPr>
      <w:docPartBody>
        <w:p w:rsidR="005701AE" w:rsidRDefault="003C541B" w:rsidP="003C541B">
          <w:pPr>
            <w:pStyle w:val="EB23E0647E7B4CBD8C3257D095BF3D39"/>
          </w:pPr>
          <w:r w:rsidRPr="00711F0E">
            <w:rPr>
              <w:rStyle w:val="placeholder1Char"/>
              <w:rFonts w:hint="eastAsia"/>
              <w:sz w:val="16"/>
              <w:szCs w:val="16"/>
            </w:rPr>
            <w:t>____</w:t>
          </w:r>
        </w:p>
      </w:docPartBody>
    </w:docPart>
    <w:docPart>
      <w:docPartPr>
        <w:name w:val="7D52CFF3CCAB474396CAE364C1E4D335"/>
        <w:category>
          <w:name w:val="常规"/>
          <w:gallery w:val="placeholder"/>
        </w:category>
        <w:types>
          <w:type w:val="bbPlcHdr"/>
        </w:types>
        <w:behaviors>
          <w:behavior w:val="content"/>
        </w:behaviors>
        <w:guid w:val="{9D2E051F-612A-42FB-8C95-AC6C93F1B1C2}"/>
      </w:docPartPr>
      <w:docPartBody>
        <w:p w:rsidR="005701AE" w:rsidRDefault="003C541B" w:rsidP="003C541B">
          <w:pPr>
            <w:pStyle w:val="7D52CFF3CCAB474396CAE364C1E4D335"/>
          </w:pPr>
          <w:r w:rsidRPr="00711F0E">
            <w:rPr>
              <w:rStyle w:val="placeholder1Char"/>
              <w:rFonts w:hint="eastAsia"/>
              <w:sz w:val="16"/>
              <w:szCs w:val="16"/>
            </w:rPr>
            <w:t>____</w:t>
          </w:r>
        </w:p>
      </w:docPartBody>
    </w:docPart>
    <w:docPart>
      <w:docPartPr>
        <w:name w:val="7A083773CD5E403792D8D64BCF870460"/>
        <w:category>
          <w:name w:val="常规"/>
          <w:gallery w:val="placeholder"/>
        </w:category>
        <w:types>
          <w:type w:val="bbPlcHdr"/>
        </w:types>
        <w:behaviors>
          <w:behavior w:val="content"/>
        </w:behaviors>
        <w:guid w:val="{62ED743E-58AB-4D78-B1E1-C6EADAFE8E5B}"/>
      </w:docPartPr>
      <w:docPartBody>
        <w:p w:rsidR="005701AE" w:rsidRDefault="003C541B" w:rsidP="003C541B">
          <w:pPr>
            <w:pStyle w:val="7A083773CD5E403792D8D64BCF870460"/>
          </w:pPr>
          <w:r w:rsidRPr="00711F0E">
            <w:rPr>
              <w:rStyle w:val="placeholder1Char"/>
              <w:rFonts w:hint="eastAsia"/>
              <w:sz w:val="16"/>
              <w:szCs w:val="16"/>
            </w:rPr>
            <w:t>____</w:t>
          </w:r>
        </w:p>
      </w:docPartBody>
    </w:docPart>
    <w:docPart>
      <w:docPartPr>
        <w:name w:val="0986FBC274C7456986B7CCAC19EFCC9A"/>
        <w:category>
          <w:name w:val="常规"/>
          <w:gallery w:val="placeholder"/>
        </w:category>
        <w:types>
          <w:type w:val="bbPlcHdr"/>
        </w:types>
        <w:behaviors>
          <w:behavior w:val="content"/>
        </w:behaviors>
        <w:guid w:val="{FA2E12A1-0A88-4821-8D51-1A6A86D24E59}"/>
      </w:docPartPr>
      <w:docPartBody>
        <w:p w:rsidR="005701AE" w:rsidRDefault="003C541B" w:rsidP="003C541B">
          <w:pPr>
            <w:pStyle w:val="0986FBC274C7456986B7CCAC19EFCC9A"/>
          </w:pPr>
          <w:r w:rsidRPr="00711F0E">
            <w:rPr>
              <w:rStyle w:val="placeholder1Char"/>
              <w:rFonts w:hint="eastAsia"/>
              <w:sz w:val="16"/>
              <w:szCs w:val="16"/>
            </w:rPr>
            <w:t>____</w:t>
          </w:r>
        </w:p>
      </w:docPartBody>
    </w:docPart>
    <w:docPart>
      <w:docPartPr>
        <w:name w:val="3B84D9FC7F5F4061843C680D805A4579"/>
        <w:category>
          <w:name w:val="常规"/>
          <w:gallery w:val="placeholder"/>
        </w:category>
        <w:types>
          <w:type w:val="bbPlcHdr"/>
        </w:types>
        <w:behaviors>
          <w:behavior w:val="content"/>
        </w:behaviors>
        <w:guid w:val="{6B1A9377-A5A4-4E2A-9041-0EE16E87F97E}"/>
      </w:docPartPr>
      <w:docPartBody>
        <w:p w:rsidR="005701AE" w:rsidRDefault="003C541B" w:rsidP="003C541B">
          <w:pPr>
            <w:pStyle w:val="3B84D9FC7F5F4061843C680D805A4579"/>
          </w:pPr>
          <w:r w:rsidRPr="00711F0E">
            <w:rPr>
              <w:rStyle w:val="placeholder1Char"/>
              <w:rFonts w:hint="eastAsia"/>
              <w:sz w:val="16"/>
              <w:szCs w:val="16"/>
            </w:rPr>
            <w:t>____</w:t>
          </w:r>
        </w:p>
      </w:docPartBody>
    </w:docPart>
    <w:docPart>
      <w:docPartPr>
        <w:name w:val="2DE1FE0E53E547E9BD59DA79CE9D52C3"/>
        <w:category>
          <w:name w:val="常规"/>
          <w:gallery w:val="placeholder"/>
        </w:category>
        <w:types>
          <w:type w:val="bbPlcHdr"/>
        </w:types>
        <w:behaviors>
          <w:behavior w:val="content"/>
        </w:behaviors>
        <w:guid w:val="{A4360FBF-CBB7-4769-87B8-B1106A299D25}"/>
      </w:docPartPr>
      <w:docPartBody>
        <w:p w:rsidR="005701AE" w:rsidRDefault="003C541B" w:rsidP="003C541B">
          <w:pPr>
            <w:pStyle w:val="2DE1FE0E53E547E9BD59DA79CE9D52C3"/>
          </w:pPr>
          <w:r w:rsidRPr="00711F0E">
            <w:rPr>
              <w:rStyle w:val="placeholder1Char"/>
              <w:rFonts w:hint="eastAsia"/>
              <w:sz w:val="16"/>
              <w:szCs w:val="16"/>
            </w:rPr>
            <w:t>____</w:t>
          </w:r>
        </w:p>
      </w:docPartBody>
    </w:docPart>
    <w:docPart>
      <w:docPartPr>
        <w:name w:val="A6110B716D87421181423254028423EC"/>
        <w:category>
          <w:name w:val="常规"/>
          <w:gallery w:val="placeholder"/>
        </w:category>
        <w:types>
          <w:type w:val="bbPlcHdr"/>
        </w:types>
        <w:behaviors>
          <w:behavior w:val="content"/>
        </w:behaviors>
        <w:guid w:val="{C0248377-330A-44FF-87D9-8B495652496F}"/>
      </w:docPartPr>
      <w:docPartBody>
        <w:p w:rsidR="005701AE" w:rsidRDefault="003C541B" w:rsidP="003C541B">
          <w:pPr>
            <w:pStyle w:val="A6110B716D87421181423254028423EC"/>
          </w:pPr>
          <w:r w:rsidRPr="00711F0E">
            <w:rPr>
              <w:rStyle w:val="placeholder1Char"/>
              <w:rFonts w:hint="eastAsia"/>
              <w:sz w:val="16"/>
              <w:szCs w:val="16"/>
            </w:rPr>
            <w:t>____</w:t>
          </w:r>
        </w:p>
      </w:docPartBody>
    </w:docPart>
    <w:docPart>
      <w:docPartPr>
        <w:name w:val="C4AB120736AD4A96BB1665E0023F73E0"/>
        <w:category>
          <w:name w:val="常规"/>
          <w:gallery w:val="placeholder"/>
        </w:category>
        <w:types>
          <w:type w:val="bbPlcHdr"/>
        </w:types>
        <w:behaviors>
          <w:behavior w:val="content"/>
        </w:behaviors>
        <w:guid w:val="{D37DB69D-CD65-42CE-B633-A251A77321ED}"/>
      </w:docPartPr>
      <w:docPartBody>
        <w:p w:rsidR="005701AE" w:rsidRDefault="003C541B" w:rsidP="003C541B">
          <w:pPr>
            <w:pStyle w:val="C4AB120736AD4A96BB1665E0023F73E0"/>
          </w:pPr>
          <w:r w:rsidRPr="00711F0E">
            <w:rPr>
              <w:rStyle w:val="placeholder1Char"/>
              <w:rFonts w:hint="eastAsia"/>
              <w:sz w:val="16"/>
              <w:szCs w:val="16"/>
            </w:rPr>
            <w:t>____</w:t>
          </w:r>
        </w:p>
      </w:docPartBody>
    </w:docPart>
    <w:docPart>
      <w:docPartPr>
        <w:name w:val="F638F7FDB8A448E9B548CBB135A1F4B8"/>
        <w:category>
          <w:name w:val="常规"/>
          <w:gallery w:val="placeholder"/>
        </w:category>
        <w:types>
          <w:type w:val="bbPlcHdr"/>
        </w:types>
        <w:behaviors>
          <w:behavior w:val="content"/>
        </w:behaviors>
        <w:guid w:val="{15DBF062-09DB-4452-AACA-204860B70135}"/>
      </w:docPartPr>
      <w:docPartBody>
        <w:p w:rsidR="005701AE" w:rsidRDefault="003C541B" w:rsidP="003C541B">
          <w:pPr>
            <w:pStyle w:val="F638F7FDB8A448E9B548CBB135A1F4B8"/>
          </w:pPr>
          <w:r w:rsidRPr="00711F0E">
            <w:rPr>
              <w:rStyle w:val="placeholder1Char"/>
              <w:rFonts w:hint="eastAsia"/>
              <w:sz w:val="16"/>
              <w:szCs w:val="16"/>
            </w:rPr>
            <w:t>____</w:t>
          </w:r>
        </w:p>
      </w:docPartBody>
    </w:docPart>
    <w:docPart>
      <w:docPartPr>
        <w:name w:val="E3088531949F4E3EB080C4369C2F0AFF"/>
        <w:category>
          <w:name w:val="常规"/>
          <w:gallery w:val="placeholder"/>
        </w:category>
        <w:types>
          <w:type w:val="bbPlcHdr"/>
        </w:types>
        <w:behaviors>
          <w:behavior w:val="content"/>
        </w:behaviors>
        <w:guid w:val="{8A9FEB6C-84E9-48A7-B768-9869039D1BB4}"/>
      </w:docPartPr>
      <w:docPartBody>
        <w:p w:rsidR="005701AE" w:rsidRDefault="003C541B" w:rsidP="003C541B">
          <w:pPr>
            <w:pStyle w:val="E3088531949F4E3EB080C4369C2F0AFF"/>
          </w:pPr>
          <w:r w:rsidRPr="00711F0E">
            <w:rPr>
              <w:rStyle w:val="placeholder1Char"/>
              <w:rFonts w:hint="eastAsia"/>
              <w:sz w:val="16"/>
              <w:szCs w:val="16"/>
            </w:rPr>
            <w:t>____</w:t>
          </w:r>
        </w:p>
      </w:docPartBody>
    </w:docPart>
    <w:docPart>
      <w:docPartPr>
        <w:name w:val="DD7AC26C5B684650BB00725B5CD03B03"/>
        <w:category>
          <w:name w:val="常规"/>
          <w:gallery w:val="placeholder"/>
        </w:category>
        <w:types>
          <w:type w:val="bbPlcHdr"/>
        </w:types>
        <w:behaviors>
          <w:behavior w:val="content"/>
        </w:behaviors>
        <w:guid w:val="{9771E348-28EC-4305-8161-9747D846F0E2}"/>
      </w:docPartPr>
      <w:docPartBody>
        <w:p w:rsidR="005701AE" w:rsidRDefault="003C541B" w:rsidP="003C541B">
          <w:pPr>
            <w:pStyle w:val="DD7AC26C5B684650BB00725B5CD03B03"/>
          </w:pPr>
          <w:r w:rsidRPr="00711F0E">
            <w:rPr>
              <w:rStyle w:val="placeholder1Char"/>
              <w:rFonts w:hint="eastAsia"/>
              <w:sz w:val="16"/>
              <w:szCs w:val="16"/>
            </w:rPr>
            <w:t>____</w:t>
          </w:r>
        </w:p>
      </w:docPartBody>
    </w:docPart>
    <w:docPart>
      <w:docPartPr>
        <w:name w:val="F7733AF9A1C547DF908B31DEF9C813A5"/>
        <w:category>
          <w:name w:val="常规"/>
          <w:gallery w:val="placeholder"/>
        </w:category>
        <w:types>
          <w:type w:val="bbPlcHdr"/>
        </w:types>
        <w:behaviors>
          <w:behavior w:val="content"/>
        </w:behaviors>
        <w:guid w:val="{0FF1464B-C24C-4E01-B067-40E2068B52DB}"/>
      </w:docPartPr>
      <w:docPartBody>
        <w:p w:rsidR="005701AE" w:rsidRDefault="003C541B" w:rsidP="003C541B">
          <w:pPr>
            <w:pStyle w:val="F7733AF9A1C547DF908B31DEF9C813A5"/>
          </w:pPr>
          <w:r w:rsidRPr="00711F0E">
            <w:rPr>
              <w:rStyle w:val="placeholder1Char"/>
              <w:rFonts w:hint="eastAsia"/>
              <w:sz w:val="16"/>
              <w:szCs w:val="16"/>
            </w:rPr>
            <w:t>____</w:t>
          </w:r>
        </w:p>
      </w:docPartBody>
    </w:docPart>
    <w:docPart>
      <w:docPartPr>
        <w:name w:val="BB477FD7902E4AECB8C59DE546798CD8"/>
        <w:category>
          <w:name w:val="常规"/>
          <w:gallery w:val="placeholder"/>
        </w:category>
        <w:types>
          <w:type w:val="bbPlcHdr"/>
        </w:types>
        <w:behaviors>
          <w:behavior w:val="content"/>
        </w:behaviors>
        <w:guid w:val="{6C32A370-6BEF-45AC-BB7D-F95F1B5BB8C1}"/>
      </w:docPartPr>
      <w:docPartBody>
        <w:p w:rsidR="005701AE" w:rsidRDefault="003C541B" w:rsidP="003C541B">
          <w:pPr>
            <w:pStyle w:val="BB477FD7902E4AECB8C59DE546798CD8"/>
          </w:pPr>
          <w:r w:rsidRPr="00711F0E">
            <w:rPr>
              <w:rStyle w:val="placeholder1Char"/>
              <w:rFonts w:hint="eastAsia"/>
              <w:sz w:val="16"/>
              <w:szCs w:val="16"/>
            </w:rPr>
            <w:t>____</w:t>
          </w:r>
        </w:p>
      </w:docPartBody>
    </w:docPart>
    <w:docPart>
      <w:docPartPr>
        <w:name w:val="A38257E388814100B66BFC874929292D"/>
        <w:category>
          <w:name w:val="常规"/>
          <w:gallery w:val="placeholder"/>
        </w:category>
        <w:types>
          <w:type w:val="bbPlcHdr"/>
        </w:types>
        <w:behaviors>
          <w:behavior w:val="content"/>
        </w:behaviors>
        <w:guid w:val="{480B655B-8AC4-44A2-A233-A166FA18F919}"/>
      </w:docPartPr>
      <w:docPartBody>
        <w:p w:rsidR="005701AE" w:rsidRDefault="003C541B" w:rsidP="003C541B">
          <w:pPr>
            <w:pStyle w:val="A38257E388814100B66BFC874929292D"/>
          </w:pPr>
          <w:r w:rsidRPr="00711F0E">
            <w:rPr>
              <w:rStyle w:val="placeholder1Char"/>
              <w:rFonts w:hint="eastAsia"/>
              <w:sz w:val="16"/>
              <w:szCs w:val="16"/>
            </w:rPr>
            <w:t>____</w:t>
          </w:r>
        </w:p>
      </w:docPartBody>
    </w:docPart>
    <w:docPart>
      <w:docPartPr>
        <w:name w:val="4B7CD38DF3AA44D7B5EDB3C188784BD0"/>
        <w:category>
          <w:name w:val="常规"/>
          <w:gallery w:val="placeholder"/>
        </w:category>
        <w:types>
          <w:type w:val="bbPlcHdr"/>
        </w:types>
        <w:behaviors>
          <w:behavior w:val="content"/>
        </w:behaviors>
        <w:guid w:val="{CE743ACC-7037-4F01-A78C-3AC0C7CFC6BE}"/>
      </w:docPartPr>
      <w:docPartBody>
        <w:p w:rsidR="005701AE" w:rsidRDefault="003C541B" w:rsidP="003C541B">
          <w:pPr>
            <w:pStyle w:val="4B7CD38DF3AA44D7B5EDB3C188784BD0"/>
          </w:pPr>
          <w:r w:rsidRPr="00711F0E">
            <w:rPr>
              <w:rStyle w:val="placeholder1Char"/>
              <w:rFonts w:hint="eastAsia"/>
              <w:sz w:val="16"/>
              <w:szCs w:val="16"/>
            </w:rPr>
            <w:t>____</w:t>
          </w:r>
        </w:p>
      </w:docPartBody>
    </w:docPart>
    <w:docPart>
      <w:docPartPr>
        <w:name w:val="A9FACEC5857543279673ECB92E74BE8A"/>
        <w:category>
          <w:name w:val="常规"/>
          <w:gallery w:val="placeholder"/>
        </w:category>
        <w:types>
          <w:type w:val="bbPlcHdr"/>
        </w:types>
        <w:behaviors>
          <w:behavior w:val="content"/>
        </w:behaviors>
        <w:guid w:val="{1F569683-42EE-4846-8627-5E4F52FAD52F}"/>
      </w:docPartPr>
      <w:docPartBody>
        <w:p w:rsidR="005701AE" w:rsidRDefault="003C541B" w:rsidP="003C541B">
          <w:pPr>
            <w:pStyle w:val="A9FACEC5857543279673ECB92E74BE8A"/>
          </w:pPr>
          <w:r w:rsidRPr="00711F0E">
            <w:rPr>
              <w:rStyle w:val="placeholder1Char"/>
              <w:rFonts w:hint="eastAsia"/>
              <w:sz w:val="16"/>
              <w:szCs w:val="16"/>
            </w:rPr>
            <w:t>____</w:t>
          </w:r>
        </w:p>
      </w:docPartBody>
    </w:docPart>
    <w:docPart>
      <w:docPartPr>
        <w:name w:val="6CD18D531CFB4B80AF88B4A79D7AC128"/>
        <w:category>
          <w:name w:val="常规"/>
          <w:gallery w:val="placeholder"/>
        </w:category>
        <w:types>
          <w:type w:val="bbPlcHdr"/>
        </w:types>
        <w:behaviors>
          <w:behavior w:val="content"/>
        </w:behaviors>
        <w:guid w:val="{9F7F5946-A9F9-4802-95DC-4E9390AECA81}"/>
      </w:docPartPr>
      <w:docPartBody>
        <w:p w:rsidR="005701AE" w:rsidRDefault="003C541B" w:rsidP="003C541B">
          <w:pPr>
            <w:pStyle w:val="6CD18D531CFB4B80AF88B4A79D7AC128"/>
          </w:pPr>
          <w:r w:rsidRPr="00711F0E">
            <w:rPr>
              <w:rStyle w:val="placeholder1Char"/>
              <w:rFonts w:hint="eastAsia"/>
              <w:sz w:val="16"/>
              <w:szCs w:val="16"/>
            </w:rPr>
            <w:t>____</w:t>
          </w:r>
        </w:p>
      </w:docPartBody>
    </w:docPart>
    <w:docPart>
      <w:docPartPr>
        <w:name w:val="4852019E66824B5786143F4760DA8244"/>
        <w:category>
          <w:name w:val="常规"/>
          <w:gallery w:val="placeholder"/>
        </w:category>
        <w:types>
          <w:type w:val="bbPlcHdr"/>
        </w:types>
        <w:behaviors>
          <w:behavior w:val="content"/>
        </w:behaviors>
        <w:guid w:val="{CEDE0F21-5F12-4C9E-B08B-FC4D91DA1BFE}"/>
      </w:docPartPr>
      <w:docPartBody>
        <w:p w:rsidR="005701AE" w:rsidRDefault="003C541B" w:rsidP="003C541B">
          <w:pPr>
            <w:pStyle w:val="4852019E66824B5786143F4760DA8244"/>
          </w:pPr>
          <w:r w:rsidRPr="00711F0E">
            <w:rPr>
              <w:rStyle w:val="placeholder1Char"/>
              <w:rFonts w:hint="eastAsia"/>
              <w:sz w:val="16"/>
              <w:szCs w:val="16"/>
            </w:rPr>
            <w:t>____</w:t>
          </w:r>
        </w:p>
      </w:docPartBody>
    </w:docPart>
    <w:docPart>
      <w:docPartPr>
        <w:name w:val="9D250D24AD76419195EAC8F1446B45DB"/>
        <w:category>
          <w:name w:val="常规"/>
          <w:gallery w:val="placeholder"/>
        </w:category>
        <w:types>
          <w:type w:val="bbPlcHdr"/>
        </w:types>
        <w:behaviors>
          <w:behavior w:val="content"/>
        </w:behaviors>
        <w:guid w:val="{6AD5AF22-9B1D-401F-A93F-D4BC7369456C}"/>
      </w:docPartPr>
      <w:docPartBody>
        <w:p w:rsidR="005701AE" w:rsidRDefault="003C541B" w:rsidP="003C541B">
          <w:pPr>
            <w:pStyle w:val="9D250D24AD76419195EAC8F1446B45DB"/>
          </w:pPr>
          <w:r w:rsidRPr="00711F0E">
            <w:rPr>
              <w:rStyle w:val="placeholder1Char"/>
              <w:rFonts w:hint="eastAsia"/>
              <w:sz w:val="16"/>
              <w:szCs w:val="16"/>
            </w:rPr>
            <w:t>____</w:t>
          </w:r>
        </w:p>
      </w:docPartBody>
    </w:docPart>
    <w:docPart>
      <w:docPartPr>
        <w:name w:val="5976479D626D494FADA076758AD8F572"/>
        <w:category>
          <w:name w:val="常规"/>
          <w:gallery w:val="placeholder"/>
        </w:category>
        <w:types>
          <w:type w:val="bbPlcHdr"/>
        </w:types>
        <w:behaviors>
          <w:behavior w:val="content"/>
        </w:behaviors>
        <w:guid w:val="{7586A371-ABEF-47D7-9E1E-45F29C6EAED9}"/>
      </w:docPartPr>
      <w:docPartBody>
        <w:p w:rsidR="005701AE" w:rsidRDefault="003C541B" w:rsidP="003C541B">
          <w:pPr>
            <w:pStyle w:val="5976479D626D494FADA076758AD8F572"/>
          </w:pPr>
          <w:r w:rsidRPr="00711F0E">
            <w:rPr>
              <w:rStyle w:val="placeholder1Char"/>
              <w:rFonts w:hint="eastAsia"/>
              <w:sz w:val="16"/>
              <w:szCs w:val="16"/>
            </w:rPr>
            <w:t>____</w:t>
          </w:r>
        </w:p>
      </w:docPartBody>
    </w:docPart>
    <w:docPart>
      <w:docPartPr>
        <w:name w:val="1B3515487CEE45EA86E65BDA1E2C05E2"/>
        <w:category>
          <w:name w:val="常规"/>
          <w:gallery w:val="placeholder"/>
        </w:category>
        <w:types>
          <w:type w:val="bbPlcHdr"/>
        </w:types>
        <w:behaviors>
          <w:behavior w:val="content"/>
        </w:behaviors>
        <w:guid w:val="{BF1BEED3-D99E-464F-A8FC-21866B142D8C}"/>
      </w:docPartPr>
      <w:docPartBody>
        <w:p w:rsidR="005701AE" w:rsidRDefault="003C541B" w:rsidP="003C541B">
          <w:pPr>
            <w:pStyle w:val="1B3515487CEE45EA86E65BDA1E2C05E2"/>
          </w:pPr>
          <w:r w:rsidRPr="00711F0E">
            <w:rPr>
              <w:rStyle w:val="placeholder1Char"/>
              <w:rFonts w:hint="eastAsia"/>
              <w:sz w:val="16"/>
              <w:szCs w:val="16"/>
            </w:rPr>
            <w:t>____</w:t>
          </w:r>
        </w:p>
      </w:docPartBody>
    </w:docPart>
    <w:docPart>
      <w:docPartPr>
        <w:name w:val="A58DCA6F6A9649AE97A1C415D0F98B44"/>
        <w:category>
          <w:name w:val="常规"/>
          <w:gallery w:val="placeholder"/>
        </w:category>
        <w:types>
          <w:type w:val="bbPlcHdr"/>
        </w:types>
        <w:behaviors>
          <w:behavior w:val="content"/>
        </w:behaviors>
        <w:guid w:val="{7A6F0B6D-5263-402E-965F-0729AFCE0D87}"/>
      </w:docPartPr>
      <w:docPartBody>
        <w:p w:rsidR="005701AE" w:rsidRDefault="003C541B" w:rsidP="003C541B">
          <w:pPr>
            <w:pStyle w:val="A58DCA6F6A9649AE97A1C415D0F98B44"/>
          </w:pPr>
          <w:r w:rsidRPr="00711F0E">
            <w:rPr>
              <w:rStyle w:val="placeholder1Char"/>
              <w:rFonts w:hint="eastAsia"/>
              <w:sz w:val="16"/>
              <w:szCs w:val="16"/>
            </w:rPr>
            <w:t>____</w:t>
          </w:r>
        </w:p>
      </w:docPartBody>
    </w:docPart>
    <w:docPart>
      <w:docPartPr>
        <w:name w:val="D3D7209975E04829BC1B6C8D48C9DD61"/>
        <w:category>
          <w:name w:val="常规"/>
          <w:gallery w:val="placeholder"/>
        </w:category>
        <w:types>
          <w:type w:val="bbPlcHdr"/>
        </w:types>
        <w:behaviors>
          <w:behavior w:val="content"/>
        </w:behaviors>
        <w:guid w:val="{53C45CB4-0415-4303-84D4-DB8ADF96F4FF}"/>
      </w:docPartPr>
      <w:docPartBody>
        <w:p w:rsidR="005701AE" w:rsidRDefault="003C541B" w:rsidP="003C541B">
          <w:pPr>
            <w:pStyle w:val="D3D7209975E04829BC1B6C8D48C9DD61"/>
          </w:pPr>
          <w:r w:rsidRPr="00711F0E">
            <w:rPr>
              <w:rStyle w:val="placeholder1Char"/>
              <w:rFonts w:hint="eastAsia"/>
              <w:sz w:val="16"/>
              <w:szCs w:val="16"/>
            </w:rPr>
            <w:t>____</w:t>
          </w:r>
        </w:p>
      </w:docPartBody>
    </w:docPart>
    <w:docPart>
      <w:docPartPr>
        <w:name w:val="EB7BE8A116D74CB28A89DE788A44B947"/>
        <w:category>
          <w:name w:val="常规"/>
          <w:gallery w:val="placeholder"/>
        </w:category>
        <w:types>
          <w:type w:val="bbPlcHdr"/>
        </w:types>
        <w:behaviors>
          <w:behavior w:val="content"/>
        </w:behaviors>
        <w:guid w:val="{B59CBB15-2FB8-4156-966E-D2C80FB48F18}"/>
      </w:docPartPr>
      <w:docPartBody>
        <w:p w:rsidR="005701AE" w:rsidRDefault="003C541B" w:rsidP="003C541B">
          <w:pPr>
            <w:pStyle w:val="EB7BE8A116D74CB28A89DE788A44B947"/>
          </w:pPr>
          <w:r w:rsidRPr="00711F0E">
            <w:rPr>
              <w:rStyle w:val="placeholder1Char"/>
              <w:rFonts w:hint="eastAsia"/>
              <w:sz w:val="16"/>
              <w:szCs w:val="16"/>
            </w:rPr>
            <w:t>____</w:t>
          </w:r>
        </w:p>
      </w:docPartBody>
    </w:docPart>
    <w:docPart>
      <w:docPartPr>
        <w:name w:val="702EE8DECFE84C378F8C93C66FFCE396"/>
        <w:category>
          <w:name w:val="常规"/>
          <w:gallery w:val="placeholder"/>
        </w:category>
        <w:types>
          <w:type w:val="bbPlcHdr"/>
        </w:types>
        <w:behaviors>
          <w:behavior w:val="content"/>
        </w:behaviors>
        <w:guid w:val="{14CCA8C9-84A4-41B5-B9CC-783ECCD63A27}"/>
      </w:docPartPr>
      <w:docPartBody>
        <w:p w:rsidR="005701AE" w:rsidRDefault="003C541B" w:rsidP="003C541B">
          <w:pPr>
            <w:pStyle w:val="702EE8DECFE84C378F8C93C66FFCE396"/>
          </w:pPr>
          <w:r w:rsidRPr="00711F0E">
            <w:rPr>
              <w:rStyle w:val="placeholder1Char"/>
              <w:rFonts w:hint="eastAsia"/>
              <w:sz w:val="16"/>
              <w:szCs w:val="16"/>
            </w:rPr>
            <w:t>____</w:t>
          </w:r>
        </w:p>
      </w:docPartBody>
    </w:docPart>
    <w:docPart>
      <w:docPartPr>
        <w:name w:val="1D5C539FD5BC4513BBCBC1DEBCF7E059"/>
        <w:category>
          <w:name w:val="常规"/>
          <w:gallery w:val="placeholder"/>
        </w:category>
        <w:types>
          <w:type w:val="bbPlcHdr"/>
        </w:types>
        <w:behaviors>
          <w:behavior w:val="content"/>
        </w:behaviors>
        <w:guid w:val="{8E326510-B1BF-4421-BCE2-A2C59780ED18}"/>
      </w:docPartPr>
      <w:docPartBody>
        <w:p w:rsidR="005701AE" w:rsidRDefault="003C541B" w:rsidP="003C541B">
          <w:pPr>
            <w:pStyle w:val="1D5C539FD5BC4513BBCBC1DEBCF7E059"/>
          </w:pPr>
          <w:r w:rsidRPr="00711F0E">
            <w:rPr>
              <w:rStyle w:val="placeholder1Char"/>
              <w:rFonts w:hint="eastAsia"/>
              <w:sz w:val="16"/>
              <w:szCs w:val="16"/>
            </w:rPr>
            <w:t>____</w:t>
          </w:r>
        </w:p>
      </w:docPartBody>
    </w:docPart>
    <w:docPart>
      <w:docPartPr>
        <w:name w:val="D74E17AAC817451D937967F56BFC3D71"/>
        <w:category>
          <w:name w:val="常规"/>
          <w:gallery w:val="placeholder"/>
        </w:category>
        <w:types>
          <w:type w:val="bbPlcHdr"/>
        </w:types>
        <w:behaviors>
          <w:behavior w:val="content"/>
        </w:behaviors>
        <w:guid w:val="{439D3EFC-25AC-4B8E-975B-0870EA8D94F6}"/>
      </w:docPartPr>
      <w:docPartBody>
        <w:p w:rsidR="005701AE" w:rsidRDefault="003C541B" w:rsidP="003C541B">
          <w:pPr>
            <w:pStyle w:val="D74E17AAC817451D937967F56BFC3D71"/>
          </w:pPr>
          <w:r w:rsidRPr="00711F0E">
            <w:rPr>
              <w:rStyle w:val="placeholder1Char"/>
              <w:rFonts w:hint="eastAsia"/>
              <w:sz w:val="16"/>
              <w:szCs w:val="16"/>
            </w:rPr>
            <w:t>____</w:t>
          </w:r>
        </w:p>
      </w:docPartBody>
    </w:docPart>
    <w:docPart>
      <w:docPartPr>
        <w:name w:val="32F947A9FE7046B2B2E5577353AA333B"/>
        <w:category>
          <w:name w:val="常规"/>
          <w:gallery w:val="placeholder"/>
        </w:category>
        <w:types>
          <w:type w:val="bbPlcHdr"/>
        </w:types>
        <w:behaviors>
          <w:behavior w:val="content"/>
        </w:behaviors>
        <w:guid w:val="{9BA67A21-BDEA-419F-9176-7519FCB3E38B}"/>
      </w:docPartPr>
      <w:docPartBody>
        <w:p w:rsidR="005701AE" w:rsidRDefault="003C541B" w:rsidP="003C541B">
          <w:pPr>
            <w:pStyle w:val="32F947A9FE7046B2B2E5577353AA333B"/>
          </w:pPr>
          <w:r w:rsidRPr="00711F0E">
            <w:rPr>
              <w:rStyle w:val="placeholder1Char"/>
              <w:rFonts w:hint="eastAsia"/>
              <w:sz w:val="16"/>
              <w:szCs w:val="16"/>
            </w:rPr>
            <w:t>____</w:t>
          </w:r>
        </w:p>
      </w:docPartBody>
    </w:docPart>
    <w:docPart>
      <w:docPartPr>
        <w:name w:val="828622D657E34CDC9028F34B5C2C484D"/>
        <w:category>
          <w:name w:val="常规"/>
          <w:gallery w:val="placeholder"/>
        </w:category>
        <w:types>
          <w:type w:val="bbPlcHdr"/>
        </w:types>
        <w:behaviors>
          <w:behavior w:val="content"/>
        </w:behaviors>
        <w:guid w:val="{4D67AB8A-DA22-4FE2-A4F6-6E2B832A9F03}"/>
      </w:docPartPr>
      <w:docPartBody>
        <w:p w:rsidR="005701AE" w:rsidRDefault="003C541B" w:rsidP="003C541B">
          <w:pPr>
            <w:pStyle w:val="828622D657E34CDC9028F34B5C2C484D"/>
          </w:pPr>
          <w:r w:rsidRPr="00711F0E">
            <w:rPr>
              <w:rStyle w:val="placeholder1Char"/>
              <w:rFonts w:hint="eastAsia"/>
              <w:sz w:val="16"/>
              <w:szCs w:val="16"/>
            </w:rPr>
            <w:t>____</w:t>
          </w:r>
        </w:p>
      </w:docPartBody>
    </w:docPart>
    <w:docPart>
      <w:docPartPr>
        <w:name w:val="CCF02844595D465C9ABB5563847C58A5"/>
        <w:category>
          <w:name w:val="常规"/>
          <w:gallery w:val="placeholder"/>
        </w:category>
        <w:types>
          <w:type w:val="bbPlcHdr"/>
        </w:types>
        <w:behaviors>
          <w:behavior w:val="content"/>
        </w:behaviors>
        <w:guid w:val="{4CF2D580-F877-4087-9226-7D3DEB62F5D0}"/>
      </w:docPartPr>
      <w:docPartBody>
        <w:p w:rsidR="005701AE" w:rsidRDefault="003C541B" w:rsidP="003C541B">
          <w:pPr>
            <w:pStyle w:val="CCF02844595D465C9ABB5563847C58A5"/>
          </w:pPr>
          <w:r w:rsidRPr="00711F0E">
            <w:rPr>
              <w:rStyle w:val="placeholder1Char"/>
              <w:rFonts w:hint="eastAsia"/>
              <w:sz w:val="16"/>
              <w:szCs w:val="16"/>
            </w:rPr>
            <w:t>____</w:t>
          </w:r>
        </w:p>
      </w:docPartBody>
    </w:docPart>
    <w:docPart>
      <w:docPartPr>
        <w:name w:val="10DE358DB435478FA30D585186C940C3"/>
        <w:category>
          <w:name w:val="常规"/>
          <w:gallery w:val="placeholder"/>
        </w:category>
        <w:types>
          <w:type w:val="bbPlcHdr"/>
        </w:types>
        <w:behaviors>
          <w:behavior w:val="content"/>
        </w:behaviors>
        <w:guid w:val="{A235890A-BC4B-4AB2-8A9C-D2B583EA7AD3}"/>
      </w:docPartPr>
      <w:docPartBody>
        <w:p w:rsidR="005701AE" w:rsidRDefault="003C541B" w:rsidP="003C541B">
          <w:pPr>
            <w:pStyle w:val="10DE358DB435478FA30D585186C940C3"/>
          </w:pPr>
          <w:r w:rsidRPr="00711F0E">
            <w:rPr>
              <w:rStyle w:val="placeholder1Char"/>
              <w:rFonts w:hint="eastAsia"/>
              <w:sz w:val="16"/>
              <w:szCs w:val="16"/>
            </w:rPr>
            <w:t>____</w:t>
          </w:r>
        </w:p>
      </w:docPartBody>
    </w:docPart>
    <w:docPart>
      <w:docPartPr>
        <w:name w:val="6BEBCE11831942AF9C0835727C27DF77"/>
        <w:category>
          <w:name w:val="常规"/>
          <w:gallery w:val="placeholder"/>
        </w:category>
        <w:types>
          <w:type w:val="bbPlcHdr"/>
        </w:types>
        <w:behaviors>
          <w:behavior w:val="content"/>
        </w:behaviors>
        <w:guid w:val="{C46B716E-5E8C-4F98-8682-62FD92AF61E3}"/>
      </w:docPartPr>
      <w:docPartBody>
        <w:p w:rsidR="005701AE" w:rsidRDefault="003C541B" w:rsidP="003C541B">
          <w:pPr>
            <w:pStyle w:val="6BEBCE11831942AF9C0835727C27DF77"/>
          </w:pPr>
          <w:r w:rsidRPr="00711F0E">
            <w:rPr>
              <w:rStyle w:val="placeholder1Char"/>
              <w:rFonts w:hint="eastAsia"/>
              <w:sz w:val="16"/>
              <w:szCs w:val="16"/>
            </w:rPr>
            <w:t>____</w:t>
          </w:r>
        </w:p>
      </w:docPartBody>
    </w:docPart>
    <w:docPart>
      <w:docPartPr>
        <w:name w:val="1CC0BBA6569B4D48B5F98F75B96EB9A8"/>
        <w:category>
          <w:name w:val="常规"/>
          <w:gallery w:val="placeholder"/>
        </w:category>
        <w:types>
          <w:type w:val="bbPlcHdr"/>
        </w:types>
        <w:behaviors>
          <w:behavior w:val="content"/>
        </w:behaviors>
        <w:guid w:val="{1318EFE0-2905-4ACC-8ED7-CAFC3A84ED67}"/>
      </w:docPartPr>
      <w:docPartBody>
        <w:p w:rsidR="005701AE" w:rsidRDefault="003C541B" w:rsidP="003C541B">
          <w:pPr>
            <w:pStyle w:val="1CC0BBA6569B4D48B5F98F75B96EB9A8"/>
          </w:pPr>
          <w:r w:rsidRPr="00711F0E">
            <w:rPr>
              <w:rStyle w:val="placeholder1Char"/>
              <w:rFonts w:hint="eastAsia"/>
              <w:sz w:val="16"/>
              <w:szCs w:val="16"/>
            </w:rPr>
            <w:t>____</w:t>
          </w:r>
        </w:p>
      </w:docPartBody>
    </w:docPart>
    <w:docPart>
      <w:docPartPr>
        <w:name w:val="E6431AAAE5D846BCBD57551BE836387C"/>
        <w:category>
          <w:name w:val="常规"/>
          <w:gallery w:val="placeholder"/>
        </w:category>
        <w:types>
          <w:type w:val="bbPlcHdr"/>
        </w:types>
        <w:behaviors>
          <w:behavior w:val="content"/>
        </w:behaviors>
        <w:guid w:val="{43DA5D03-AB41-4FC5-AFEE-0C4753649696}"/>
      </w:docPartPr>
      <w:docPartBody>
        <w:p w:rsidR="005701AE" w:rsidRDefault="003C541B" w:rsidP="003C541B">
          <w:pPr>
            <w:pStyle w:val="E6431AAAE5D846BCBD57551BE836387C"/>
          </w:pPr>
          <w:r w:rsidRPr="00711F0E">
            <w:rPr>
              <w:rStyle w:val="placeholder1Char"/>
              <w:rFonts w:hint="eastAsia"/>
              <w:sz w:val="16"/>
              <w:szCs w:val="16"/>
            </w:rPr>
            <w:t>____</w:t>
          </w:r>
        </w:p>
      </w:docPartBody>
    </w:docPart>
    <w:docPart>
      <w:docPartPr>
        <w:name w:val="29F2F2B68E2048599940DE48E30E372F"/>
        <w:category>
          <w:name w:val="常规"/>
          <w:gallery w:val="placeholder"/>
        </w:category>
        <w:types>
          <w:type w:val="bbPlcHdr"/>
        </w:types>
        <w:behaviors>
          <w:behavior w:val="content"/>
        </w:behaviors>
        <w:guid w:val="{7C503F5C-C59A-492F-8EAA-C5137EB6142D}"/>
      </w:docPartPr>
      <w:docPartBody>
        <w:p w:rsidR="005701AE" w:rsidRDefault="003C541B" w:rsidP="003C541B">
          <w:pPr>
            <w:pStyle w:val="29F2F2B68E2048599940DE48E30E372F"/>
          </w:pPr>
          <w:r w:rsidRPr="00711F0E">
            <w:rPr>
              <w:rStyle w:val="placeholder1Char"/>
              <w:rFonts w:hint="eastAsia"/>
              <w:sz w:val="16"/>
              <w:szCs w:val="16"/>
            </w:rPr>
            <w:t>____</w:t>
          </w:r>
        </w:p>
      </w:docPartBody>
    </w:docPart>
    <w:docPart>
      <w:docPartPr>
        <w:name w:val="3CBCB49788C44B68BADC1EB717C55047"/>
        <w:category>
          <w:name w:val="常规"/>
          <w:gallery w:val="placeholder"/>
        </w:category>
        <w:types>
          <w:type w:val="bbPlcHdr"/>
        </w:types>
        <w:behaviors>
          <w:behavior w:val="content"/>
        </w:behaviors>
        <w:guid w:val="{B0290FF6-F9DF-4BDC-987A-E8AAF2AFCC67}"/>
      </w:docPartPr>
      <w:docPartBody>
        <w:p w:rsidR="005701AE" w:rsidRDefault="003C541B" w:rsidP="003C541B">
          <w:pPr>
            <w:pStyle w:val="3CBCB49788C44B68BADC1EB717C55047"/>
          </w:pPr>
          <w:r w:rsidRPr="00711F0E">
            <w:rPr>
              <w:rStyle w:val="placeholder1Char"/>
              <w:rFonts w:hint="eastAsia"/>
              <w:sz w:val="16"/>
              <w:szCs w:val="16"/>
            </w:rPr>
            <w:t>____</w:t>
          </w:r>
        </w:p>
      </w:docPartBody>
    </w:docPart>
    <w:docPart>
      <w:docPartPr>
        <w:name w:val="0809B9FE8E4546D1B6B5F00CC9C39F48"/>
        <w:category>
          <w:name w:val="常规"/>
          <w:gallery w:val="placeholder"/>
        </w:category>
        <w:types>
          <w:type w:val="bbPlcHdr"/>
        </w:types>
        <w:behaviors>
          <w:behavior w:val="content"/>
        </w:behaviors>
        <w:guid w:val="{1235FC4D-1F3F-4FC5-B8BD-554900DF1467}"/>
      </w:docPartPr>
      <w:docPartBody>
        <w:p w:rsidR="005701AE" w:rsidRDefault="003C541B" w:rsidP="003C541B">
          <w:pPr>
            <w:pStyle w:val="0809B9FE8E4546D1B6B5F00CC9C39F48"/>
          </w:pPr>
          <w:r w:rsidRPr="00711F0E">
            <w:rPr>
              <w:rStyle w:val="placeholder1Char"/>
              <w:rFonts w:hint="eastAsia"/>
              <w:sz w:val="16"/>
              <w:szCs w:val="16"/>
            </w:rPr>
            <w:t>____</w:t>
          </w:r>
        </w:p>
      </w:docPartBody>
    </w:docPart>
    <w:docPart>
      <w:docPartPr>
        <w:name w:val="4748CF025E7646DF932A5EE2F4B4938C"/>
        <w:category>
          <w:name w:val="常规"/>
          <w:gallery w:val="placeholder"/>
        </w:category>
        <w:types>
          <w:type w:val="bbPlcHdr"/>
        </w:types>
        <w:behaviors>
          <w:behavior w:val="content"/>
        </w:behaviors>
        <w:guid w:val="{10B88795-028D-48CE-9A0A-4D5E14628594}"/>
      </w:docPartPr>
      <w:docPartBody>
        <w:p w:rsidR="005701AE" w:rsidRDefault="003C541B" w:rsidP="003C541B">
          <w:pPr>
            <w:pStyle w:val="4748CF025E7646DF932A5EE2F4B4938C"/>
          </w:pPr>
          <w:r w:rsidRPr="00711F0E">
            <w:rPr>
              <w:rStyle w:val="placeholder1Char"/>
              <w:rFonts w:hint="eastAsia"/>
              <w:sz w:val="16"/>
              <w:szCs w:val="16"/>
            </w:rPr>
            <w:t>____</w:t>
          </w:r>
        </w:p>
      </w:docPartBody>
    </w:docPart>
    <w:docPart>
      <w:docPartPr>
        <w:name w:val="3BAFCFBB17344E42948E07528B4C74E0"/>
        <w:category>
          <w:name w:val="常规"/>
          <w:gallery w:val="placeholder"/>
        </w:category>
        <w:types>
          <w:type w:val="bbPlcHdr"/>
        </w:types>
        <w:behaviors>
          <w:behavior w:val="content"/>
        </w:behaviors>
        <w:guid w:val="{E52C72ED-2361-4ED1-8A89-6A6F80212462}"/>
      </w:docPartPr>
      <w:docPartBody>
        <w:p w:rsidR="005701AE" w:rsidRDefault="003C541B" w:rsidP="003C541B">
          <w:pPr>
            <w:pStyle w:val="3BAFCFBB17344E42948E07528B4C74E0"/>
          </w:pPr>
          <w:r w:rsidRPr="00711F0E">
            <w:rPr>
              <w:rStyle w:val="placeholder1Char"/>
              <w:rFonts w:hint="eastAsia"/>
              <w:sz w:val="16"/>
              <w:szCs w:val="16"/>
            </w:rPr>
            <w:t>____</w:t>
          </w:r>
        </w:p>
      </w:docPartBody>
    </w:docPart>
    <w:docPart>
      <w:docPartPr>
        <w:name w:val="849911855C2242B79C8FB4D76D589CB7"/>
        <w:category>
          <w:name w:val="常规"/>
          <w:gallery w:val="placeholder"/>
        </w:category>
        <w:types>
          <w:type w:val="bbPlcHdr"/>
        </w:types>
        <w:behaviors>
          <w:behavior w:val="content"/>
        </w:behaviors>
        <w:guid w:val="{FDFA2889-8B74-4A98-8DE6-5105F62ADE39}"/>
      </w:docPartPr>
      <w:docPartBody>
        <w:p w:rsidR="005701AE" w:rsidRDefault="003C541B" w:rsidP="003C541B">
          <w:pPr>
            <w:pStyle w:val="849911855C2242B79C8FB4D76D589CB7"/>
          </w:pPr>
          <w:r w:rsidRPr="00711F0E">
            <w:rPr>
              <w:rStyle w:val="placeholder1Char"/>
              <w:rFonts w:hint="eastAsia"/>
              <w:sz w:val="16"/>
              <w:szCs w:val="16"/>
            </w:rPr>
            <w:t>____</w:t>
          </w:r>
        </w:p>
      </w:docPartBody>
    </w:docPart>
    <w:docPart>
      <w:docPartPr>
        <w:name w:val="22FA0A69D8484662A731212D20759ECE"/>
        <w:category>
          <w:name w:val="常规"/>
          <w:gallery w:val="placeholder"/>
        </w:category>
        <w:types>
          <w:type w:val="bbPlcHdr"/>
        </w:types>
        <w:behaviors>
          <w:behavior w:val="content"/>
        </w:behaviors>
        <w:guid w:val="{C6B3EA56-6CE2-480C-BDE0-6657693A91DA}"/>
      </w:docPartPr>
      <w:docPartBody>
        <w:p w:rsidR="005701AE" w:rsidRDefault="003C541B" w:rsidP="003C541B">
          <w:pPr>
            <w:pStyle w:val="22FA0A69D8484662A731212D20759ECE"/>
          </w:pPr>
          <w:r w:rsidRPr="00711F0E">
            <w:rPr>
              <w:rStyle w:val="placeholder1Char"/>
              <w:rFonts w:hint="eastAsia"/>
              <w:sz w:val="16"/>
              <w:szCs w:val="16"/>
            </w:rPr>
            <w:t>____</w:t>
          </w:r>
        </w:p>
      </w:docPartBody>
    </w:docPart>
    <w:docPart>
      <w:docPartPr>
        <w:name w:val="A5B619347C4340FE8437BEAC390D49FB"/>
        <w:category>
          <w:name w:val="常规"/>
          <w:gallery w:val="placeholder"/>
        </w:category>
        <w:types>
          <w:type w:val="bbPlcHdr"/>
        </w:types>
        <w:behaviors>
          <w:behavior w:val="content"/>
        </w:behaviors>
        <w:guid w:val="{E16A0C69-8DD7-4A45-8EFC-E9F54428948B}"/>
      </w:docPartPr>
      <w:docPartBody>
        <w:p w:rsidR="005701AE" w:rsidRDefault="003C541B" w:rsidP="003C541B">
          <w:pPr>
            <w:pStyle w:val="A5B619347C4340FE8437BEAC390D49FB"/>
          </w:pPr>
          <w:r w:rsidRPr="00711F0E">
            <w:rPr>
              <w:rStyle w:val="placeholder1Char"/>
              <w:rFonts w:hint="eastAsia"/>
              <w:sz w:val="16"/>
              <w:szCs w:val="16"/>
            </w:rPr>
            <w:t>____</w:t>
          </w:r>
        </w:p>
      </w:docPartBody>
    </w:docPart>
    <w:docPart>
      <w:docPartPr>
        <w:name w:val="938540BC73904B07B8D647167FCC2FB2"/>
        <w:category>
          <w:name w:val="常规"/>
          <w:gallery w:val="placeholder"/>
        </w:category>
        <w:types>
          <w:type w:val="bbPlcHdr"/>
        </w:types>
        <w:behaviors>
          <w:behavior w:val="content"/>
        </w:behaviors>
        <w:guid w:val="{7B3B3599-F2FB-4215-9609-1A997FF4EDEB}"/>
      </w:docPartPr>
      <w:docPartBody>
        <w:p w:rsidR="005701AE" w:rsidRDefault="003C541B" w:rsidP="003C541B">
          <w:pPr>
            <w:pStyle w:val="938540BC73904B07B8D647167FCC2FB2"/>
          </w:pPr>
          <w:r w:rsidRPr="00711F0E">
            <w:rPr>
              <w:rStyle w:val="placeholder1Char"/>
              <w:rFonts w:hint="eastAsia"/>
              <w:sz w:val="16"/>
              <w:szCs w:val="16"/>
            </w:rPr>
            <w:t>____</w:t>
          </w:r>
        </w:p>
      </w:docPartBody>
    </w:docPart>
    <w:docPart>
      <w:docPartPr>
        <w:name w:val="67C11563ABC041DC80DD72A2EC2C20BF"/>
        <w:category>
          <w:name w:val="常规"/>
          <w:gallery w:val="placeholder"/>
        </w:category>
        <w:types>
          <w:type w:val="bbPlcHdr"/>
        </w:types>
        <w:behaviors>
          <w:behavior w:val="content"/>
        </w:behaviors>
        <w:guid w:val="{52DB78D4-2E8C-423A-8BF6-AE4268B2D9F5}"/>
      </w:docPartPr>
      <w:docPartBody>
        <w:p w:rsidR="005701AE" w:rsidRDefault="003C541B" w:rsidP="003C541B">
          <w:pPr>
            <w:pStyle w:val="67C11563ABC041DC80DD72A2EC2C20BF"/>
          </w:pPr>
          <w:r w:rsidRPr="00711F0E">
            <w:rPr>
              <w:rStyle w:val="placeholder1Char"/>
              <w:rFonts w:hint="eastAsia"/>
              <w:sz w:val="16"/>
              <w:szCs w:val="16"/>
            </w:rPr>
            <w:t>____</w:t>
          </w:r>
        </w:p>
      </w:docPartBody>
    </w:docPart>
    <w:docPart>
      <w:docPartPr>
        <w:name w:val="1B1EAC8DD9E646D0BE8749577DDB5BC2"/>
        <w:category>
          <w:name w:val="常规"/>
          <w:gallery w:val="placeholder"/>
        </w:category>
        <w:types>
          <w:type w:val="bbPlcHdr"/>
        </w:types>
        <w:behaviors>
          <w:behavior w:val="content"/>
        </w:behaviors>
        <w:guid w:val="{C67CA2FA-2524-4F27-A8A5-F8F01977B577}"/>
      </w:docPartPr>
      <w:docPartBody>
        <w:p w:rsidR="005701AE" w:rsidRDefault="003C541B" w:rsidP="003C541B">
          <w:pPr>
            <w:pStyle w:val="1B1EAC8DD9E646D0BE8749577DDB5BC2"/>
          </w:pPr>
          <w:r w:rsidRPr="00711F0E">
            <w:rPr>
              <w:rStyle w:val="placeholder1Char"/>
              <w:rFonts w:hint="eastAsia"/>
              <w:sz w:val="16"/>
              <w:szCs w:val="16"/>
            </w:rPr>
            <w:t>____</w:t>
          </w:r>
        </w:p>
      </w:docPartBody>
    </w:docPart>
    <w:docPart>
      <w:docPartPr>
        <w:name w:val="3424320FFEF24E6F9A8C5B8E463E0E24"/>
        <w:category>
          <w:name w:val="常规"/>
          <w:gallery w:val="placeholder"/>
        </w:category>
        <w:types>
          <w:type w:val="bbPlcHdr"/>
        </w:types>
        <w:behaviors>
          <w:behavior w:val="content"/>
        </w:behaviors>
        <w:guid w:val="{B9AC582A-46CE-49CF-BCF5-338701595448}"/>
      </w:docPartPr>
      <w:docPartBody>
        <w:p w:rsidR="005701AE" w:rsidRDefault="003C541B" w:rsidP="003C541B">
          <w:pPr>
            <w:pStyle w:val="3424320FFEF24E6F9A8C5B8E463E0E24"/>
          </w:pPr>
          <w:r w:rsidRPr="00711F0E">
            <w:rPr>
              <w:rStyle w:val="placeholder1Char"/>
              <w:rFonts w:hint="eastAsia"/>
              <w:sz w:val="16"/>
              <w:szCs w:val="16"/>
            </w:rPr>
            <w:t>____</w:t>
          </w:r>
        </w:p>
      </w:docPartBody>
    </w:docPart>
    <w:docPart>
      <w:docPartPr>
        <w:name w:val="19675938B5EB45B9BF790BD512C5B978"/>
        <w:category>
          <w:name w:val="常规"/>
          <w:gallery w:val="placeholder"/>
        </w:category>
        <w:types>
          <w:type w:val="bbPlcHdr"/>
        </w:types>
        <w:behaviors>
          <w:behavior w:val="content"/>
        </w:behaviors>
        <w:guid w:val="{69EC70FB-013A-43BD-AFD6-A7E7A218B666}"/>
      </w:docPartPr>
      <w:docPartBody>
        <w:p w:rsidR="005701AE" w:rsidRDefault="003C541B" w:rsidP="003C541B">
          <w:pPr>
            <w:pStyle w:val="19675938B5EB45B9BF790BD512C5B978"/>
          </w:pPr>
          <w:r w:rsidRPr="00711F0E">
            <w:rPr>
              <w:rStyle w:val="placeholder1Char"/>
              <w:rFonts w:hint="eastAsia"/>
              <w:sz w:val="16"/>
              <w:szCs w:val="16"/>
            </w:rPr>
            <w:t>____</w:t>
          </w:r>
        </w:p>
      </w:docPartBody>
    </w:docPart>
    <w:docPart>
      <w:docPartPr>
        <w:name w:val="01A8759E42D649A986825BD352B1D538"/>
        <w:category>
          <w:name w:val="常规"/>
          <w:gallery w:val="placeholder"/>
        </w:category>
        <w:types>
          <w:type w:val="bbPlcHdr"/>
        </w:types>
        <w:behaviors>
          <w:behavior w:val="content"/>
        </w:behaviors>
        <w:guid w:val="{5693877D-7512-4B8F-85BC-7B9A88590917}"/>
      </w:docPartPr>
      <w:docPartBody>
        <w:p w:rsidR="005701AE" w:rsidRDefault="003C541B" w:rsidP="003C541B">
          <w:pPr>
            <w:pStyle w:val="01A8759E42D649A986825BD352B1D538"/>
          </w:pPr>
          <w:r w:rsidRPr="00711F0E">
            <w:rPr>
              <w:rStyle w:val="placeholder1Char"/>
              <w:rFonts w:hint="eastAsia"/>
              <w:sz w:val="16"/>
              <w:szCs w:val="16"/>
            </w:rPr>
            <w:t>____</w:t>
          </w:r>
        </w:p>
      </w:docPartBody>
    </w:docPart>
    <w:docPart>
      <w:docPartPr>
        <w:name w:val="934A1CE20927444DA6D72858BF06A413"/>
        <w:category>
          <w:name w:val="常规"/>
          <w:gallery w:val="placeholder"/>
        </w:category>
        <w:types>
          <w:type w:val="bbPlcHdr"/>
        </w:types>
        <w:behaviors>
          <w:behavior w:val="content"/>
        </w:behaviors>
        <w:guid w:val="{11601BC8-9ED1-41F0-8646-4FD917E3964A}"/>
      </w:docPartPr>
      <w:docPartBody>
        <w:p w:rsidR="005701AE" w:rsidRDefault="003C541B" w:rsidP="003C541B">
          <w:pPr>
            <w:pStyle w:val="934A1CE20927444DA6D72858BF06A413"/>
          </w:pPr>
          <w:r w:rsidRPr="00711F0E">
            <w:rPr>
              <w:rStyle w:val="placeholder1Char"/>
              <w:rFonts w:hint="eastAsia"/>
              <w:sz w:val="16"/>
              <w:szCs w:val="16"/>
            </w:rPr>
            <w:t>____</w:t>
          </w:r>
        </w:p>
      </w:docPartBody>
    </w:docPart>
    <w:docPart>
      <w:docPartPr>
        <w:name w:val="13C457251476445CBAFEA1D9C3458E62"/>
        <w:category>
          <w:name w:val="常规"/>
          <w:gallery w:val="placeholder"/>
        </w:category>
        <w:types>
          <w:type w:val="bbPlcHdr"/>
        </w:types>
        <w:behaviors>
          <w:behavior w:val="content"/>
        </w:behaviors>
        <w:guid w:val="{ACDBAD42-B40C-4680-AEF5-77D5ECE9D08B}"/>
      </w:docPartPr>
      <w:docPartBody>
        <w:p w:rsidR="005701AE" w:rsidRDefault="003C541B" w:rsidP="003C541B">
          <w:pPr>
            <w:pStyle w:val="13C457251476445CBAFEA1D9C3458E62"/>
          </w:pPr>
          <w:r w:rsidRPr="00711F0E">
            <w:rPr>
              <w:rStyle w:val="placeholder1Char"/>
              <w:rFonts w:hint="eastAsia"/>
              <w:sz w:val="16"/>
              <w:szCs w:val="16"/>
            </w:rPr>
            <w:t>____</w:t>
          </w:r>
        </w:p>
      </w:docPartBody>
    </w:docPart>
    <w:docPart>
      <w:docPartPr>
        <w:name w:val="92C89DFAD7934B90A6D832FBA98CEAEE"/>
        <w:category>
          <w:name w:val="常规"/>
          <w:gallery w:val="placeholder"/>
        </w:category>
        <w:types>
          <w:type w:val="bbPlcHdr"/>
        </w:types>
        <w:behaviors>
          <w:behavior w:val="content"/>
        </w:behaviors>
        <w:guid w:val="{B5654243-71D9-46AF-8864-840536D4F0AC}"/>
      </w:docPartPr>
      <w:docPartBody>
        <w:p w:rsidR="005701AE" w:rsidRDefault="003C541B" w:rsidP="003C541B">
          <w:pPr>
            <w:pStyle w:val="92C89DFAD7934B90A6D832FBA98CEAEE"/>
          </w:pPr>
          <w:r w:rsidRPr="00711F0E">
            <w:rPr>
              <w:rStyle w:val="placeholder1Char"/>
              <w:rFonts w:hint="eastAsia"/>
              <w:sz w:val="16"/>
              <w:szCs w:val="16"/>
            </w:rPr>
            <w:t>____</w:t>
          </w:r>
        </w:p>
      </w:docPartBody>
    </w:docPart>
    <w:docPart>
      <w:docPartPr>
        <w:name w:val="3015459996494B3FBE724B6F4EDB9C1B"/>
        <w:category>
          <w:name w:val="常规"/>
          <w:gallery w:val="placeholder"/>
        </w:category>
        <w:types>
          <w:type w:val="bbPlcHdr"/>
        </w:types>
        <w:behaviors>
          <w:behavior w:val="content"/>
        </w:behaviors>
        <w:guid w:val="{50393B1E-4EBC-4FB0-B2A3-B9AC5FC437D6}"/>
      </w:docPartPr>
      <w:docPartBody>
        <w:p w:rsidR="005701AE" w:rsidRDefault="003C541B" w:rsidP="003C541B">
          <w:pPr>
            <w:pStyle w:val="3015459996494B3FBE724B6F4EDB9C1B"/>
          </w:pPr>
          <w:r w:rsidRPr="00711F0E">
            <w:rPr>
              <w:rStyle w:val="placeholder1Char"/>
              <w:rFonts w:hint="eastAsia"/>
              <w:sz w:val="16"/>
              <w:szCs w:val="16"/>
            </w:rPr>
            <w:t>____</w:t>
          </w:r>
        </w:p>
      </w:docPartBody>
    </w:docPart>
    <w:docPart>
      <w:docPartPr>
        <w:name w:val="982099614C5D4A14A9B170A10FE7E676"/>
        <w:category>
          <w:name w:val="常规"/>
          <w:gallery w:val="placeholder"/>
        </w:category>
        <w:types>
          <w:type w:val="bbPlcHdr"/>
        </w:types>
        <w:behaviors>
          <w:behavior w:val="content"/>
        </w:behaviors>
        <w:guid w:val="{7A58FBD4-E7CC-4F6C-B1EB-2C725F35DDD4}"/>
      </w:docPartPr>
      <w:docPartBody>
        <w:p w:rsidR="005701AE" w:rsidRDefault="003C541B" w:rsidP="003C541B">
          <w:pPr>
            <w:pStyle w:val="982099614C5D4A14A9B170A10FE7E676"/>
          </w:pPr>
          <w:r w:rsidRPr="00711F0E">
            <w:rPr>
              <w:rStyle w:val="placeholder1Char"/>
              <w:rFonts w:hint="eastAsia"/>
              <w:sz w:val="16"/>
              <w:szCs w:val="16"/>
            </w:rPr>
            <w:t>____</w:t>
          </w:r>
        </w:p>
      </w:docPartBody>
    </w:docPart>
    <w:docPart>
      <w:docPartPr>
        <w:name w:val="AB494FCEDDA3421EA51F2BF384396D7C"/>
        <w:category>
          <w:name w:val="常规"/>
          <w:gallery w:val="placeholder"/>
        </w:category>
        <w:types>
          <w:type w:val="bbPlcHdr"/>
        </w:types>
        <w:behaviors>
          <w:behavior w:val="content"/>
        </w:behaviors>
        <w:guid w:val="{DD86F5C6-F3D4-45F0-B642-A0E20FDF7D0C}"/>
      </w:docPartPr>
      <w:docPartBody>
        <w:p w:rsidR="005701AE" w:rsidRDefault="003C541B" w:rsidP="003C541B">
          <w:pPr>
            <w:pStyle w:val="AB494FCEDDA3421EA51F2BF384396D7C"/>
          </w:pPr>
          <w:r w:rsidRPr="00711F0E">
            <w:rPr>
              <w:rStyle w:val="placeholder1Char"/>
              <w:rFonts w:hint="eastAsia"/>
              <w:sz w:val="16"/>
              <w:szCs w:val="16"/>
            </w:rPr>
            <w:t>____</w:t>
          </w:r>
        </w:p>
      </w:docPartBody>
    </w:docPart>
    <w:docPart>
      <w:docPartPr>
        <w:name w:val="5B1B0206738349F7A648A25A5461DFB8"/>
        <w:category>
          <w:name w:val="常规"/>
          <w:gallery w:val="placeholder"/>
        </w:category>
        <w:types>
          <w:type w:val="bbPlcHdr"/>
        </w:types>
        <w:behaviors>
          <w:behavior w:val="content"/>
        </w:behaviors>
        <w:guid w:val="{06BD497C-341F-4419-AB33-78E1DCEA9247}"/>
      </w:docPartPr>
      <w:docPartBody>
        <w:p w:rsidR="005701AE" w:rsidRDefault="003C541B" w:rsidP="003C541B">
          <w:pPr>
            <w:pStyle w:val="5B1B0206738349F7A648A25A5461DFB8"/>
          </w:pPr>
          <w:r w:rsidRPr="00711F0E">
            <w:rPr>
              <w:rStyle w:val="placeholder1Char"/>
              <w:rFonts w:hint="eastAsia"/>
              <w:sz w:val="16"/>
              <w:szCs w:val="16"/>
            </w:rPr>
            <w:t>____</w:t>
          </w:r>
        </w:p>
      </w:docPartBody>
    </w:docPart>
    <w:docPart>
      <w:docPartPr>
        <w:name w:val="A6733C6FA0CB4CD5ACBF04F6233B6E0C"/>
        <w:category>
          <w:name w:val="常规"/>
          <w:gallery w:val="placeholder"/>
        </w:category>
        <w:types>
          <w:type w:val="bbPlcHdr"/>
        </w:types>
        <w:behaviors>
          <w:behavior w:val="content"/>
        </w:behaviors>
        <w:guid w:val="{8F45B82F-CB44-4479-8C29-F5E5A933D314}"/>
      </w:docPartPr>
      <w:docPartBody>
        <w:p w:rsidR="005701AE" w:rsidRDefault="003C541B" w:rsidP="003C541B">
          <w:pPr>
            <w:pStyle w:val="A6733C6FA0CB4CD5ACBF04F6233B6E0C"/>
          </w:pPr>
          <w:r w:rsidRPr="00711F0E">
            <w:rPr>
              <w:rStyle w:val="placeholder1Char"/>
              <w:rFonts w:hint="eastAsia"/>
              <w:sz w:val="16"/>
              <w:szCs w:val="16"/>
            </w:rPr>
            <w:t>____</w:t>
          </w:r>
        </w:p>
      </w:docPartBody>
    </w:docPart>
    <w:docPart>
      <w:docPartPr>
        <w:name w:val="413475430FB1468DAA4F775AA0479FA6"/>
        <w:category>
          <w:name w:val="常规"/>
          <w:gallery w:val="placeholder"/>
        </w:category>
        <w:types>
          <w:type w:val="bbPlcHdr"/>
        </w:types>
        <w:behaviors>
          <w:behavior w:val="content"/>
        </w:behaviors>
        <w:guid w:val="{03EB5450-B0A8-4E43-A4EA-3DD88C28BED5}"/>
      </w:docPartPr>
      <w:docPartBody>
        <w:p w:rsidR="005701AE" w:rsidRDefault="003C541B" w:rsidP="003C541B">
          <w:pPr>
            <w:pStyle w:val="413475430FB1468DAA4F775AA0479FA6"/>
          </w:pPr>
          <w:r w:rsidRPr="00711F0E">
            <w:rPr>
              <w:rStyle w:val="placeholder1Char"/>
              <w:rFonts w:hint="eastAsia"/>
              <w:sz w:val="16"/>
              <w:szCs w:val="16"/>
            </w:rPr>
            <w:t>____</w:t>
          </w:r>
        </w:p>
      </w:docPartBody>
    </w:docPart>
    <w:docPart>
      <w:docPartPr>
        <w:name w:val="33913A3152E4449BAA17DB7B38D41B62"/>
        <w:category>
          <w:name w:val="常规"/>
          <w:gallery w:val="placeholder"/>
        </w:category>
        <w:types>
          <w:type w:val="bbPlcHdr"/>
        </w:types>
        <w:behaviors>
          <w:behavior w:val="content"/>
        </w:behaviors>
        <w:guid w:val="{B985F851-4080-471C-BCAD-23F210CBE67A}"/>
      </w:docPartPr>
      <w:docPartBody>
        <w:p w:rsidR="005701AE" w:rsidRDefault="003C541B" w:rsidP="003C541B">
          <w:pPr>
            <w:pStyle w:val="33913A3152E4449BAA17DB7B38D41B62"/>
          </w:pPr>
          <w:r w:rsidRPr="00711F0E">
            <w:rPr>
              <w:rStyle w:val="placeholder1Char"/>
              <w:rFonts w:hint="eastAsia"/>
              <w:sz w:val="16"/>
              <w:szCs w:val="16"/>
            </w:rPr>
            <w:t>____</w:t>
          </w:r>
        </w:p>
      </w:docPartBody>
    </w:docPart>
    <w:docPart>
      <w:docPartPr>
        <w:name w:val="45A07D4954CF487D891E6B6E332FBA1A"/>
        <w:category>
          <w:name w:val="常规"/>
          <w:gallery w:val="placeholder"/>
        </w:category>
        <w:types>
          <w:type w:val="bbPlcHdr"/>
        </w:types>
        <w:behaviors>
          <w:behavior w:val="content"/>
        </w:behaviors>
        <w:guid w:val="{AD8C3118-6CBF-4F47-BA6E-66CFB7401F1B}"/>
      </w:docPartPr>
      <w:docPartBody>
        <w:p w:rsidR="005701AE" w:rsidRDefault="003C541B" w:rsidP="003C541B">
          <w:pPr>
            <w:pStyle w:val="45A07D4954CF487D891E6B6E332FBA1A"/>
          </w:pPr>
          <w:r w:rsidRPr="00711F0E">
            <w:rPr>
              <w:rStyle w:val="placeholder1Char"/>
              <w:rFonts w:hint="eastAsia"/>
              <w:sz w:val="16"/>
              <w:szCs w:val="16"/>
            </w:rPr>
            <w:t>____</w:t>
          </w:r>
        </w:p>
      </w:docPartBody>
    </w:docPart>
    <w:docPart>
      <w:docPartPr>
        <w:name w:val="30DA141885B846F0814EACE1D6DF4AB7"/>
        <w:category>
          <w:name w:val="常规"/>
          <w:gallery w:val="placeholder"/>
        </w:category>
        <w:types>
          <w:type w:val="bbPlcHdr"/>
        </w:types>
        <w:behaviors>
          <w:behavior w:val="content"/>
        </w:behaviors>
        <w:guid w:val="{50FABA87-2F71-4572-9C99-83DDB0B2BECC}"/>
      </w:docPartPr>
      <w:docPartBody>
        <w:p w:rsidR="005701AE" w:rsidRDefault="003C541B" w:rsidP="003C541B">
          <w:pPr>
            <w:pStyle w:val="30DA141885B846F0814EACE1D6DF4AB7"/>
          </w:pPr>
          <w:r w:rsidRPr="00711F0E">
            <w:rPr>
              <w:rStyle w:val="placeholder1Char"/>
              <w:rFonts w:hint="eastAsia"/>
              <w:sz w:val="16"/>
              <w:szCs w:val="16"/>
            </w:rPr>
            <w:t>____</w:t>
          </w:r>
        </w:p>
      </w:docPartBody>
    </w:docPart>
    <w:docPart>
      <w:docPartPr>
        <w:name w:val="05776B970BD54A8E865B961B4BD1D923"/>
        <w:category>
          <w:name w:val="常规"/>
          <w:gallery w:val="placeholder"/>
        </w:category>
        <w:types>
          <w:type w:val="bbPlcHdr"/>
        </w:types>
        <w:behaviors>
          <w:behavior w:val="content"/>
        </w:behaviors>
        <w:guid w:val="{741A1FC5-88F3-4C13-9FEE-EC60177439D8}"/>
      </w:docPartPr>
      <w:docPartBody>
        <w:p w:rsidR="005701AE" w:rsidRDefault="003C541B" w:rsidP="003C541B">
          <w:pPr>
            <w:pStyle w:val="05776B970BD54A8E865B961B4BD1D923"/>
          </w:pPr>
          <w:r w:rsidRPr="00711F0E">
            <w:rPr>
              <w:rStyle w:val="placeholder1Char"/>
              <w:rFonts w:hint="eastAsia"/>
              <w:sz w:val="16"/>
              <w:szCs w:val="16"/>
            </w:rPr>
            <w:t>____</w:t>
          </w:r>
        </w:p>
      </w:docPartBody>
    </w:docPart>
    <w:docPart>
      <w:docPartPr>
        <w:name w:val="EC84E476B7944FC2BF95E374B82F8CC3"/>
        <w:category>
          <w:name w:val="常规"/>
          <w:gallery w:val="placeholder"/>
        </w:category>
        <w:types>
          <w:type w:val="bbPlcHdr"/>
        </w:types>
        <w:behaviors>
          <w:behavior w:val="content"/>
        </w:behaviors>
        <w:guid w:val="{BA84DED9-1EB4-436C-A535-DE76D5C81CD8}"/>
      </w:docPartPr>
      <w:docPartBody>
        <w:p w:rsidR="005701AE" w:rsidRDefault="003C541B" w:rsidP="003C541B">
          <w:pPr>
            <w:pStyle w:val="EC84E476B7944FC2BF95E374B82F8CC3"/>
          </w:pPr>
          <w:r w:rsidRPr="00711F0E">
            <w:rPr>
              <w:rStyle w:val="placeholder1Char"/>
              <w:rFonts w:hint="eastAsia"/>
              <w:sz w:val="16"/>
              <w:szCs w:val="16"/>
            </w:rPr>
            <w:t>____</w:t>
          </w:r>
        </w:p>
      </w:docPartBody>
    </w:docPart>
    <w:docPart>
      <w:docPartPr>
        <w:name w:val="7D23130DB23A4AD0BFA9DFFFA0E33809"/>
        <w:category>
          <w:name w:val="常规"/>
          <w:gallery w:val="placeholder"/>
        </w:category>
        <w:types>
          <w:type w:val="bbPlcHdr"/>
        </w:types>
        <w:behaviors>
          <w:behavior w:val="content"/>
        </w:behaviors>
        <w:guid w:val="{E8DBB288-1E23-4E8C-8EA7-D2D16A6D3A8B}"/>
      </w:docPartPr>
      <w:docPartBody>
        <w:p w:rsidR="005701AE" w:rsidRDefault="003C541B" w:rsidP="003C541B">
          <w:pPr>
            <w:pStyle w:val="7D23130DB23A4AD0BFA9DFFFA0E33809"/>
          </w:pPr>
          <w:r w:rsidRPr="00711F0E">
            <w:rPr>
              <w:rStyle w:val="placeholder1Char"/>
              <w:rFonts w:hint="eastAsia"/>
              <w:sz w:val="16"/>
              <w:szCs w:val="16"/>
            </w:rPr>
            <w:t>____</w:t>
          </w:r>
        </w:p>
      </w:docPartBody>
    </w:docPart>
    <w:docPart>
      <w:docPartPr>
        <w:name w:val="6E34504348344C57BA5947BAC91ACE7C"/>
        <w:category>
          <w:name w:val="常规"/>
          <w:gallery w:val="placeholder"/>
        </w:category>
        <w:types>
          <w:type w:val="bbPlcHdr"/>
        </w:types>
        <w:behaviors>
          <w:behavior w:val="content"/>
        </w:behaviors>
        <w:guid w:val="{616EC656-5116-4806-B830-813FAC73F4B7}"/>
      </w:docPartPr>
      <w:docPartBody>
        <w:p w:rsidR="005701AE" w:rsidRDefault="003C541B" w:rsidP="003C541B">
          <w:pPr>
            <w:pStyle w:val="6E34504348344C57BA5947BAC91ACE7C"/>
          </w:pPr>
          <w:r w:rsidRPr="00711F0E">
            <w:rPr>
              <w:rStyle w:val="placeholder1Char"/>
              <w:rFonts w:hint="eastAsia"/>
              <w:sz w:val="16"/>
              <w:szCs w:val="16"/>
            </w:rPr>
            <w:t>____</w:t>
          </w:r>
        </w:p>
      </w:docPartBody>
    </w:docPart>
    <w:docPart>
      <w:docPartPr>
        <w:name w:val="7EBDEDB3AA45439EBDD0C36C19CB38D3"/>
        <w:category>
          <w:name w:val="常规"/>
          <w:gallery w:val="placeholder"/>
        </w:category>
        <w:types>
          <w:type w:val="bbPlcHdr"/>
        </w:types>
        <w:behaviors>
          <w:behavior w:val="content"/>
        </w:behaviors>
        <w:guid w:val="{E16680E7-1A6F-4D66-834F-8CFDAD88CB8C}"/>
      </w:docPartPr>
      <w:docPartBody>
        <w:p w:rsidR="005701AE" w:rsidRDefault="003C541B" w:rsidP="003C541B">
          <w:pPr>
            <w:pStyle w:val="7EBDEDB3AA45439EBDD0C36C19CB38D3"/>
          </w:pPr>
          <w:r w:rsidRPr="00711F0E">
            <w:rPr>
              <w:rStyle w:val="placeholder1Char"/>
              <w:rFonts w:hint="eastAsia"/>
              <w:sz w:val="16"/>
              <w:szCs w:val="16"/>
            </w:rPr>
            <w:t>____</w:t>
          </w:r>
        </w:p>
      </w:docPartBody>
    </w:docPart>
    <w:docPart>
      <w:docPartPr>
        <w:name w:val="8AAA7F1EE34F457B98B1C3F6831D6607"/>
        <w:category>
          <w:name w:val="常规"/>
          <w:gallery w:val="placeholder"/>
        </w:category>
        <w:types>
          <w:type w:val="bbPlcHdr"/>
        </w:types>
        <w:behaviors>
          <w:behavior w:val="content"/>
        </w:behaviors>
        <w:guid w:val="{6EFB87D5-31BA-4E7E-BC4D-00B34C0AD483}"/>
      </w:docPartPr>
      <w:docPartBody>
        <w:p w:rsidR="005701AE" w:rsidRDefault="003C541B" w:rsidP="003C541B">
          <w:pPr>
            <w:pStyle w:val="8AAA7F1EE34F457B98B1C3F6831D6607"/>
          </w:pPr>
          <w:r w:rsidRPr="00711F0E">
            <w:rPr>
              <w:rStyle w:val="placeholder1Char"/>
              <w:rFonts w:hint="eastAsia"/>
              <w:sz w:val="16"/>
              <w:szCs w:val="16"/>
            </w:rPr>
            <w:t>____</w:t>
          </w:r>
        </w:p>
      </w:docPartBody>
    </w:docPart>
    <w:docPart>
      <w:docPartPr>
        <w:name w:val="78A4E65CD839404CA8BD7D2738CB967A"/>
        <w:category>
          <w:name w:val="常规"/>
          <w:gallery w:val="placeholder"/>
        </w:category>
        <w:types>
          <w:type w:val="bbPlcHdr"/>
        </w:types>
        <w:behaviors>
          <w:behavior w:val="content"/>
        </w:behaviors>
        <w:guid w:val="{EBD0EDD9-166A-4000-9311-A5BD6F0D0D5D}"/>
      </w:docPartPr>
      <w:docPartBody>
        <w:p w:rsidR="005701AE" w:rsidRDefault="003C541B" w:rsidP="003C541B">
          <w:pPr>
            <w:pStyle w:val="78A4E65CD839404CA8BD7D2738CB967A"/>
          </w:pPr>
          <w:r w:rsidRPr="00711F0E">
            <w:rPr>
              <w:rStyle w:val="placeholder1Char"/>
              <w:rFonts w:hint="eastAsia"/>
              <w:sz w:val="16"/>
              <w:szCs w:val="16"/>
            </w:rPr>
            <w:t>____</w:t>
          </w:r>
        </w:p>
      </w:docPartBody>
    </w:docPart>
    <w:docPart>
      <w:docPartPr>
        <w:name w:val="78C6C1EB1C484DB1AFCE0B60AFBF175B"/>
        <w:category>
          <w:name w:val="常规"/>
          <w:gallery w:val="placeholder"/>
        </w:category>
        <w:types>
          <w:type w:val="bbPlcHdr"/>
        </w:types>
        <w:behaviors>
          <w:behavior w:val="content"/>
        </w:behaviors>
        <w:guid w:val="{4459BBE8-0D21-419A-8D74-92DAEE56F43D}"/>
      </w:docPartPr>
      <w:docPartBody>
        <w:p w:rsidR="005701AE" w:rsidRDefault="003C541B" w:rsidP="003C541B">
          <w:pPr>
            <w:pStyle w:val="78C6C1EB1C484DB1AFCE0B60AFBF175B"/>
          </w:pPr>
          <w:r w:rsidRPr="00711F0E">
            <w:rPr>
              <w:rStyle w:val="placeholder1Char"/>
              <w:rFonts w:hint="eastAsia"/>
              <w:sz w:val="16"/>
              <w:szCs w:val="16"/>
            </w:rPr>
            <w:t>____</w:t>
          </w:r>
        </w:p>
      </w:docPartBody>
    </w:docPart>
    <w:docPart>
      <w:docPartPr>
        <w:name w:val="AA54F17C8E4A4724BF170FE4D3434386"/>
        <w:category>
          <w:name w:val="常规"/>
          <w:gallery w:val="placeholder"/>
        </w:category>
        <w:types>
          <w:type w:val="bbPlcHdr"/>
        </w:types>
        <w:behaviors>
          <w:behavior w:val="content"/>
        </w:behaviors>
        <w:guid w:val="{D93FDAD3-B394-411A-8113-5FD2ED0C0175}"/>
      </w:docPartPr>
      <w:docPartBody>
        <w:p w:rsidR="005701AE" w:rsidRDefault="003C541B" w:rsidP="003C541B">
          <w:pPr>
            <w:pStyle w:val="AA54F17C8E4A4724BF170FE4D3434386"/>
          </w:pPr>
          <w:r w:rsidRPr="00711F0E">
            <w:rPr>
              <w:rStyle w:val="placeholder1Char"/>
              <w:rFonts w:hint="eastAsia"/>
              <w:sz w:val="16"/>
              <w:szCs w:val="16"/>
            </w:rPr>
            <w:t>____</w:t>
          </w:r>
        </w:p>
      </w:docPartBody>
    </w:docPart>
    <w:docPart>
      <w:docPartPr>
        <w:name w:val="1A520F57A78A4768958C22B760DEE297"/>
        <w:category>
          <w:name w:val="常规"/>
          <w:gallery w:val="placeholder"/>
        </w:category>
        <w:types>
          <w:type w:val="bbPlcHdr"/>
        </w:types>
        <w:behaviors>
          <w:behavior w:val="content"/>
        </w:behaviors>
        <w:guid w:val="{A5B2C062-D25A-4B8A-82DD-DB6D7FB1A75A}"/>
      </w:docPartPr>
      <w:docPartBody>
        <w:p w:rsidR="005701AE" w:rsidRDefault="003C541B" w:rsidP="003C541B">
          <w:pPr>
            <w:pStyle w:val="1A520F57A78A4768958C22B760DEE297"/>
          </w:pPr>
          <w:r w:rsidRPr="00711F0E">
            <w:rPr>
              <w:rStyle w:val="placeholder1Char"/>
              <w:rFonts w:hint="eastAsia"/>
              <w:sz w:val="16"/>
              <w:szCs w:val="16"/>
            </w:rPr>
            <w:t>____</w:t>
          </w:r>
        </w:p>
      </w:docPartBody>
    </w:docPart>
    <w:docPart>
      <w:docPartPr>
        <w:name w:val="D5ADA9F02A334C7E92260E50ECE1A1C2"/>
        <w:category>
          <w:name w:val="常规"/>
          <w:gallery w:val="placeholder"/>
        </w:category>
        <w:types>
          <w:type w:val="bbPlcHdr"/>
        </w:types>
        <w:behaviors>
          <w:behavior w:val="content"/>
        </w:behaviors>
        <w:guid w:val="{57F2EA77-5748-4A9C-8881-16DA3812F48A}"/>
      </w:docPartPr>
      <w:docPartBody>
        <w:p w:rsidR="005701AE" w:rsidRDefault="003C541B" w:rsidP="003C541B">
          <w:pPr>
            <w:pStyle w:val="D5ADA9F02A334C7E92260E50ECE1A1C2"/>
          </w:pPr>
          <w:r w:rsidRPr="00711F0E">
            <w:rPr>
              <w:rStyle w:val="placeholder1Char"/>
              <w:rFonts w:hint="eastAsia"/>
              <w:sz w:val="16"/>
              <w:szCs w:val="16"/>
            </w:rPr>
            <w:t>____</w:t>
          </w:r>
        </w:p>
      </w:docPartBody>
    </w:docPart>
    <w:docPart>
      <w:docPartPr>
        <w:name w:val="022EBB7CA81F49EE840BFCC3311B6AE4"/>
        <w:category>
          <w:name w:val="常规"/>
          <w:gallery w:val="placeholder"/>
        </w:category>
        <w:types>
          <w:type w:val="bbPlcHdr"/>
        </w:types>
        <w:behaviors>
          <w:behavior w:val="content"/>
        </w:behaviors>
        <w:guid w:val="{2F85AFB3-E313-4B89-B9B9-B5C70BE1D2BC}"/>
      </w:docPartPr>
      <w:docPartBody>
        <w:p w:rsidR="005701AE" w:rsidRDefault="003C541B" w:rsidP="003C541B">
          <w:pPr>
            <w:pStyle w:val="022EBB7CA81F49EE840BFCC3311B6AE4"/>
          </w:pPr>
          <w:r w:rsidRPr="00711F0E">
            <w:rPr>
              <w:rStyle w:val="placeholder1Char"/>
              <w:rFonts w:hint="eastAsia"/>
              <w:sz w:val="16"/>
              <w:szCs w:val="16"/>
            </w:rPr>
            <w:t>____</w:t>
          </w:r>
        </w:p>
      </w:docPartBody>
    </w:docPart>
    <w:docPart>
      <w:docPartPr>
        <w:name w:val="110727FEFED74BDC9AF75FBE67DAE086"/>
        <w:category>
          <w:name w:val="常规"/>
          <w:gallery w:val="placeholder"/>
        </w:category>
        <w:types>
          <w:type w:val="bbPlcHdr"/>
        </w:types>
        <w:behaviors>
          <w:behavior w:val="content"/>
        </w:behaviors>
        <w:guid w:val="{25D3AC2D-3210-498A-A0FE-04C896D5A81B}"/>
      </w:docPartPr>
      <w:docPartBody>
        <w:p w:rsidR="005701AE" w:rsidRDefault="003C541B" w:rsidP="003C541B">
          <w:pPr>
            <w:pStyle w:val="110727FEFED74BDC9AF75FBE67DAE086"/>
          </w:pPr>
          <w:r w:rsidRPr="00711F0E">
            <w:rPr>
              <w:rStyle w:val="placeholder1Char"/>
              <w:rFonts w:hint="eastAsia"/>
              <w:sz w:val="16"/>
              <w:szCs w:val="16"/>
            </w:rPr>
            <w:t>____</w:t>
          </w:r>
        </w:p>
      </w:docPartBody>
    </w:docPart>
    <w:docPart>
      <w:docPartPr>
        <w:name w:val="AED8C6CD9E04474F92AE52707F858CB0"/>
        <w:category>
          <w:name w:val="常规"/>
          <w:gallery w:val="placeholder"/>
        </w:category>
        <w:types>
          <w:type w:val="bbPlcHdr"/>
        </w:types>
        <w:behaviors>
          <w:behavior w:val="content"/>
        </w:behaviors>
        <w:guid w:val="{B5259ADC-AAC7-4E52-A2A7-6F2670A7F17A}"/>
      </w:docPartPr>
      <w:docPartBody>
        <w:p w:rsidR="005701AE" w:rsidRDefault="003C541B" w:rsidP="003C541B">
          <w:pPr>
            <w:pStyle w:val="AED8C6CD9E04474F92AE52707F858CB0"/>
          </w:pPr>
          <w:r w:rsidRPr="00711F0E">
            <w:rPr>
              <w:rStyle w:val="placeholder1Char"/>
              <w:rFonts w:hint="eastAsia"/>
              <w:sz w:val="16"/>
              <w:szCs w:val="16"/>
            </w:rPr>
            <w:t>____</w:t>
          </w:r>
        </w:p>
      </w:docPartBody>
    </w:docPart>
    <w:docPart>
      <w:docPartPr>
        <w:name w:val="BE69E3E1409A4FF6B24FCA73A4A7E1B6"/>
        <w:category>
          <w:name w:val="常规"/>
          <w:gallery w:val="placeholder"/>
        </w:category>
        <w:types>
          <w:type w:val="bbPlcHdr"/>
        </w:types>
        <w:behaviors>
          <w:behavior w:val="content"/>
        </w:behaviors>
        <w:guid w:val="{8544CEC5-D497-4601-BDC9-1C48B13DD79F}"/>
      </w:docPartPr>
      <w:docPartBody>
        <w:p w:rsidR="005701AE" w:rsidRDefault="003C541B" w:rsidP="003C541B">
          <w:pPr>
            <w:pStyle w:val="BE69E3E1409A4FF6B24FCA73A4A7E1B6"/>
          </w:pPr>
          <w:r w:rsidRPr="00711F0E">
            <w:rPr>
              <w:rStyle w:val="placeholder1Char"/>
              <w:rFonts w:hint="eastAsia"/>
              <w:sz w:val="16"/>
              <w:szCs w:val="16"/>
            </w:rPr>
            <w:t>____</w:t>
          </w:r>
        </w:p>
      </w:docPartBody>
    </w:docPart>
    <w:docPart>
      <w:docPartPr>
        <w:name w:val="ECF457FE6C924546AC9750527764DCA2"/>
        <w:category>
          <w:name w:val="常规"/>
          <w:gallery w:val="placeholder"/>
        </w:category>
        <w:types>
          <w:type w:val="bbPlcHdr"/>
        </w:types>
        <w:behaviors>
          <w:behavior w:val="content"/>
        </w:behaviors>
        <w:guid w:val="{7134B4CC-A452-49DF-AE8D-3E73107C849A}"/>
      </w:docPartPr>
      <w:docPartBody>
        <w:p w:rsidR="005701AE" w:rsidRDefault="003C541B" w:rsidP="003C541B">
          <w:pPr>
            <w:pStyle w:val="ECF457FE6C924546AC9750527764DCA2"/>
          </w:pPr>
          <w:r w:rsidRPr="00711F0E">
            <w:rPr>
              <w:rStyle w:val="placeholder1Char"/>
              <w:rFonts w:hint="eastAsia"/>
              <w:sz w:val="16"/>
              <w:szCs w:val="16"/>
            </w:rPr>
            <w:t>____</w:t>
          </w:r>
        </w:p>
      </w:docPartBody>
    </w:docPart>
    <w:docPart>
      <w:docPartPr>
        <w:name w:val="3B91A3E9338E43F28D5BD4319C51C0A2"/>
        <w:category>
          <w:name w:val="常规"/>
          <w:gallery w:val="placeholder"/>
        </w:category>
        <w:types>
          <w:type w:val="bbPlcHdr"/>
        </w:types>
        <w:behaviors>
          <w:behavior w:val="content"/>
        </w:behaviors>
        <w:guid w:val="{E02DFE2F-1BA5-4733-87A8-B71DD907E8C2}"/>
      </w:docPartPr>
      <w:docPartBody>
        <w:p w:rsidR="005701AE" w:rsidRDefault="003C541B" w:rsidP="003C541B">
          <w:pPr>
            <w:pStyle w:val="3B91A3E9338E43F28D5BD4319C51C0A2"/>
          </w:pPr>
          <w:r w:rsidRPr="00711F0E">
            <w:rPr>
              <w:rStyle w:val="placeholder1Char"/>
              <w:rFonts w:hint="eastAsia"/>
              <w:sz w:val="16"/>
              <w:szCs w:val="16"/>
            </w:rPr>
            <w:t>____</w:t>
          </w:r>
        </w:p>
      </w:docPartBody>
    </w:docPart>
    <w:docPart>
      <w:docPartPr>
        <w:name w:val="7071A7A9804B4EE39BBDE48937952AC7"/>
        <w:category>
          <w:name w:val="常规"/>
          <w:gallery w:val="placeholder"/>
        </w:category>
        <w:types>
          <w:type w:val="bbPlcHdr"/>
        </w:types>
        <w:behaviors>
          <w:behavior w:val="content"/>
        </w:behaviors>
        <w:guid w:val="{5B95C798-C3A0-4A01-A642-AD9BD62863C2}"/>
      </w:docPartPr>
      <w:docPartBody>
        <w:p w:rsidR="005701AE" w:rsidRDefault="003C541B" w:rsidP="003C541B">
          <w:pPr>
            <w:pStyle w:val="7071A7A9804B4EE39BBDE48937952AC7"/>
          </w:pPr>
          <w:r w:rsidRPr="00711F0E">
            <w:rPr>
              <w:rStyle w:val="placeholder1Char"/>
              <w:rFonts w:hint="eastAsia"/>
              <w:sz w:val="16"/>
              <w:szCs w:val="16"/>
            </w:rPr>
            <w:t>____</w:t>
          </w:r>
        </w:p>
      </w:docPartBody>
    </w:docPart>
    <w:docPart>
      <w:docPartPr>
        <w:name w:val="98CC3782073040AAB3FE5ED267396C38"/>
        <w:category>
          <w:name w:val="常规"/>
          <w:gallery w:val="placeholder"/>
        </w:category>
        <w:types>
          <w:type w:val="bbPlcHdr"/>
        </w:types>
        <w:behaviors>
          <w:behavior w:val="content"/>
        </w:behaviors>
        <w:guid w:val="{F55AF899-067E-4DB9-B3F6-178D6CA12472}"/>
      </w:docPartPr>
      <w:docPartBody>
        <w:p w:rsidR="005701AE" w:rsidRDefault="003C541B" w:rsidP="003C541B">
          <w:pPr>
            <w:pStyle w:val="98CC3782073040AAB3FE5ED267396C38"/>
          </w:pPr>
          <w:r w:rsidRPr="00711F0E">
            <w:rPr>
              <w:rStyle w:val="placeholder1Char"/>
              <w:rFonts w:hint="eastAsia"/>
              <w:sz w:val="16"/>
              <w:szCs w:val="16"/>
            </w:rPr>
            <w:t>____</w:t>
          </w:r>
        </w:p>
      </w:docPartBody>
    </w:docPart>
    <w:docPart>
      <w:docPartPr>
        <w:name w:val="F0803B9F22DD4F0F8601A08969D85DB3"/>
        <w:category>
          <w:name w:val="常规"/>
          <w:gallery w:val="placeholder"/>
        </w:category>
        <w:types>
          <w:type w:val="bbPlcHdr"/>
        </w:types>
        <w:behaviors>
          <w:behavior w:val="content"/>
        </w:behaviors>
        <w:guid w:val="{2F0FB9C4-1221-46E6-B3E1-AC86CA9E5C4A}"/>
      </w:docPartPr>
      <w:docPartBody>
        <w:p w:rsidR="005701AE" w:rsidRDefault="003C541B" w:rsidP="003C541B">
          <w:pPr>
            <w:pStyle w:val="F0803B9F22DD4F0F8601A08969D85DB3"/>
          </w:pPr>
          <w:r w:rsidRPr="00711F0E">
            <w:rPr>
              <w:rStyle w:val="placeholder1Char"/>
              <w:rFonts w:hint="eastAsia"/>
              <w:sz w:val="16"/>
              <w:szCs w:val="16"/>
            </w:rPr>
            <w:t>____</w:t>
          </w:r>
        </w:p>
      </w:docPartBody>
    </w:docPart>
    <w:docPart>
      <w:docPartPr>
        <w:name w:val="CF3D467943C24B8DB61240881B777623"/>
        <w:category>
          <w:name w:val="常规"/>
          <w:gallery w:val="placeholder"/>
        </w:category>
        <w:types>
          <w:type w:val="bbPlcHdr"/>
        </w:types>
        <w:behaviors>
          <w:behavior w:val="content"/>
        </w:behaviors>
        <w:guid w:val="{983CC0B7-7A40-486C-904C-F4391AD7C4F5}"/>
      </w:docPartPr>
      <w:docPartBody>
        <w:p w:rsidR="005701AE" w:rsidRDefault="003C541B" w:rsidP="003C541B">
          <w:pPr>
            <w:pStyle w:val="CF3D467943C24B8DB61240881B777623"/>
          </w:pPr>
          <w:r w:rsidRPr="00711F0E">
            <w:rPr>
              <w:rStyle w:val="placeholder1Char"/>
              <w:rFonts w:hint="eastAsia"/>
              <w:sz w:val="16"/>
              <w:szCs w:val="16"/>
            </w:rPr>
            <w:t>____</w:t>
          </w:r>
        </w:p>
      </w:docPartBody>
    </w:docPart>
    <w:docPart>
      <w:docPartPr>
        <w:name w:val="738FD14998F24B9F88FC098DC380B8DB"/>
        <w:category>
          <w:name w:val="常规"/>
          <w:gallery w:val="placeholder"/>
        </w:category>
        <w:types>
          <w:type w:val="bbPlcHdr"/>
        </w:types>
        <w:behaviors>
          <w:behavior w:val="content"/>
        </w:behaviors>
        <w:guid w:val="{469986F1-39CA-42AB-B4E0-F046AEF978F6}"/>
      </w:docPartPr>
      <w:docPartBody>
        <w:p w:rsidR="005701AE" w:rsidRDefault="003C541B" w:rsidP="003C541B">
          <w:pPr>
            <w:pStyle w:val="738FD14998F24B9F88FC098DC380B8DB"/>
          </w:pPr>
          <w:r w:rsidRPr="00711F0E">
            <w:rPr>
              <w:rStyle w:val="placeholder1Char"/>
              <w:rFonts w:hint="eastAsia"/>
              <w:sz w:val="16"/>
              <w:szCs w:val="16"/>
            </w:rPr>
            <w:t>____</w:t>
          </w:r>
        </w:p>
      </w:docPartBody>
    </w:docPart>
    <w:docPart>
      <w:docPartPr>
        <w:name w:val="9A755C99114B4032821F59540351C7D1"/>
        <w:category>
          <w:name w:val="常规"/>
          <w:gallery w:val="placeholder"/>
        </w:category>
        <w:types>
          <w:type w:val="bbPlcHdr"/>
        </w:types>
        <w:behaviors>
          <w:behavior w:val="content"/>
        </w:behaviors>
        <w:guid w:val="{FDAC09FF-392C-4532-A8F2-3894094EE505}"/>
      </w:docPartPr>
      <w:docPartBody>
        <w:p w:rsidR="005701AE" w:rsidRDefault="003C541B" w:rsidP="003C541B">
          <w:pPr>
            <w:pStyle w:val="9A755C99114B4032821F59540351C7D1"/>
          </w:pPr>
          <w:r w:rsidRPr="00711F0E">
            <w:rPr>
              <w:rStyle w:val="placeholder1Char"/>
              <w:rFonts w:hint="eastAsia"/>
              <w:sz w:val="16"/>
              <w:szCs w:val="16"/>
            </w:rPr>
            <w:t>____</w:t>
          </w:r>
        </w:p>
      </w:docPartBody>
    </w:docPart>
    <w:docPart>
      <w:docPartPr>
        <w:name w:val="B70C335B5714400DB9EE8D6A534799F6"/>
        <w:category>
          <w:name w:val="常规"/>
          <w:gallery w:val="placeholder"/>
        </w:category>
        <w:types>
          <w:type w:val="bbPlcHdr"/>
        </w:types>
        <w:behaviors>
          <w:behavior w:val="content"/>
        </w:behaviors>
        <w:guid w:val="{3A5122C1-0D72-4E44-B362-60A773B2F9F1}"/>
      </w:docPartPr>
      <w:docPartBody>
        <w:p w:rsidR="005701AE" w:rsidRDefault="003C541B" w:rsidP="003C541B">
          <w:pPr>
            <w:pStyle w:val="B70C335B5714400DB9EE8D6A534799F6"/>
          </w:pPr>
          <w:r w:rsidRPr="00711F0E">
            <w:rPr>
              <w:rStyle w:val="placeholder1Char"/>
              <w:rFonts w:hint="eastAsia"/>
              <w:sz w:val="16"/>
              <w:szCs w:val="16"/>
            </w:rPr>
            <w:t>____</w:t>
          </w:r>
        </w:p>
      </w:docPartBody>
    </w:docPart>
    <w:docPart>
      <w:docPartPr>
        <w:name w:val="795650184EAA4629A1A370A79205B79C"/>
        <w:category>
          <w:name w:val="常规"/>
          <w:gallery w:val="placeholder"/>
        </w:category>
        <w:types>
          <w:type w:val="bbPlcHdr"/>
        </w:types>
        <w:behaviors>
          <w:behavior w:val="content"/>
        </w:behaviors>
        <w:guid w:val="{992E947E-DBF0-4FC9-9F9D-5BF7693EB6C9}"/>
      </w:docPartPr>
      <w:docPartBody>
        <w:p w:rsidR="005701AE" w:rsidRDefault="003C541B" w:rsidP="003C541B">
          <w:pPr>
            <w:pStyle w:val="795650184EAA4629A1A370A79205B79C"/>
          </w:pPr>
          <w:r w:rsidRPr="00711F0E">
            <w:rPr>
              <w:rStyle w:val="placeholder1Char"/>
              <w:rFonts w:hint="eastAsia"/>
              <w:sz w:val="16"/>
              <w:szCs w:val="16"/>
            </w:rPr>
            <w:t>____</w:t>
          </w:r>
        </w:p>
      </w:docPartBody>
    </w:docPart>
    <w:docPart>
      <w:docPartPr>
        <w:name w:val="F45671966CF84354BA675F163EA853A4"/>
        <w:category>
          <w:name w:val="常规"/>
          <w:gallery w:val="placeholder"/>
        </w:category>
        <w:types>
          <w:type w:val="bbPlcHdr"/>
        </w:types>
        <w:behaviors>
          <w:behavior w:val="content"/>
        </w:behaviors>
        <w:guid w:val="{24536201-FF35-4136-9C7F-E8E0A480B5B5}"/>
      </w:docPartPr>
      <w:docPartBody>
        <w:p w:rsidR="005701AE" w:rsidRDefault="003C541B" w:rsidP="003C541B">
          <w:pPr>
            <w:pStyle w:val="F45671966CF84354BA675F163EA853A4"/>
          </w:pPr>
          <w:r w:rsidRPr="00711F0E">
            <w:rPr>
              <w:rStyle w:val="placeholder1Char"/>
              <w:rFonts w:hint="eastAsia"/>
              <w:sz w:val="16"/>
              <w:szCs w:val="16"/>
            </w:rPr>
            <w:t>____</w:t>
          </w:r>
        </w:p>
      </w:docPartBody>
    </w:docPart>
    <w:docPart>
      <w:docPartPr>
        <w:name w:val="95F996D9F78044CAA75998DA17B1A0F0"/>
        <w:category>
          <w:name w:val="常规"/>
          <w:gallery w:val="placeholder"/>
        </w:category>
        <w:types>
          <w:type w:val="bbPlcHdr"/>
        </w:types>
        <w:behaviors>
          <w:behavior w:val="content"/>
        </w:behaviors>
        <w:guid w:val="{5759470D-B286-4AD3-8602-7609659AF973}"/>
      </w:docPartPr>
      <w:docPartBody>
        <w:p w:rsidR="005701AE" w:rsidRDefault="003C541B" w:rsidP="003C541B">
          <w:pPr>
            <w:pStyle w:val="95F996D9F78044CAA75998DA17B1A0F0"/>
          </w:pPr>
          <w:r w:rsidRPr="00711F0E">
            <w:rPr>
              <w:rStyle w:val="placeholder1Char"/>
              <w:rFonts w:hint="eastAsia"/>
              <w:sz w:val="16"/>
              <w:szCs w:val="16"/>
            </w:rPr>
            <w:t>____</w:t>
          </w:r>
        </w:p>
      </w:docPartBody>
    </w:docPart>
    <w:docPart>
      <w:docPartPr>
        <w:name w:val="04F9899A1FAE4065B08356792E04D8CC"/>
        <w:category>
          <w:name w:val="常规"/>
          <w:gallery w:val="placeholder"/>
        </w:category>
        <w:types>
          <w:type w:val="bbPlcHdr"/>
        </w:types>
        <w:behaviors>
          <w:behavior w:val="content"/>
        </w:behaviors>
        <w:guid w:val="{6D0AEB2F-556A-4300-A736-571EA43A6539}"/>
      </w:docPartPr>
      <w:docPartBody>
        <w:p w:rsidR="005701AE" w:rsidRDefault="003C541B" w:rsidP="003C541B">
          <w:pPr>
            <w:pStyle w:val="04F9899A1FAE4065B08356792E04D8CC"/>
          </w:pPr>
          <w:r w:rsidRPr="00711F0E">
            <w:rPr>
              <w:rStyle w:val="placeholder1Char"/>
              <w:rFonts w:hint="eastAsia"/>
              <w:sz w:val="16"/>
              <w:szCs w:val="16"/>
            </w:rPr>
            <w:t>____</w:t>
          </w:r>
        </w:p>
      </w:docPartBody>
    </w:docPart>
    <w:docPart>
      <w:docPartPr>
        <w:name w:val="5FAADF321C23486CAD14DDEF62757348"/>
        <w:category>
          <w:name w:val="常规"/>
          <w:gallery w:val="placeholder"/>
        </w:category>
        <w:types>
          <w:type w:val="bbPlcHdr"/>
        </w:types>
        <w:behaviors>
          <w:behavior w:val="content"/>
        </w:behaviors>
        <w:guid w:val="{5E3D3231-EE64-4596-9D8B-18D22F4353E1}"/>
      </w:docPartPr>
      <w:docPartBody>
        <w:p w:rsidR="005701AE" w:rsidRDefault="003C541B" w:rsidP="003C541B">
          <w:pPr>
            <w:pStyle w:val="5FAADF321C23486CAD14DDEF62757348"/>
          </w:pPr>
          <w:r w:rsidRPr="00711F0E">
            <w:rPr>
              <w:rStyle w:val="placeholder1Char"/>
              <w:rFonts w:hint="eastAsia"/>
              <w:sz w:val="16"/>
              <w:szCs w:val="16"/>
            </w:rPr>
            <w:t>____</w:t>
          </w:r>
        </w:p>
      </w:docPartBody>
    </w:docPart>
    <w:docPart>
      <w:docPartPr>
        <w:name w:val="F8DE4F6D88084E99A963C6409DFC0100"/>
        <w:category>
          <w:name w:val="常规"/>
          <w:gallery w:val="placeholder"/>
        </w:category>
        <w:types>
          <w:type w:val="bbPlcHdr"/>
        </w:types>
        <w:behaviors>
          <w:behavior w:val="content"/>
        </w:behaviors>
        <w:guid w:val="{071D7EB0-05B2-42AD-8C0E-C3BC37B123FD}"/>
      </w:docPartPr>
      <w:docPartBody>
        <w:p w:rsidR="005701AE" w:rsidRDefault="003C541B" w:rsidP="003C541B">
          <w:pPr>
            <w:pStyle w:val="F8DE4F6D88084E99A963C6409DFC0100"/>
          </w:pPr>
          <w:r w:rsidRPr="00711F0E">
            <w:rPr>
              <w:rStyle w:val="placeholder1Char"/>
              <w:rFonts w:hint="eastAsia"/>
              <w:sz w:val="16"/>
              <w:szCs w:val="16"/>
            </w:rPr>
            <w:t>____</w:t>
          </w:r>
        </w:p>
      </w:docPartBody>
    </w:docPart>
    <w:docPart>
      <w:docPartPr>
        <w:name w:val="3BE50CA951EC492B9698CA7AA7532D38"/>
        <w:category>
          <w:name w:val="常规"/>
          <w:gallery w:val="placeholder"/>
        </w:category>
        <w:types>
          <w:type w:val="bbPlcHdr"/>
        </w:types>
        <w:behaviors>
          <w:behavior w:val="content"/>
        </w:behaviors>
        <w:guid w:val="{B271CD62-CC6E-4FD5-A58C-6812DE7DEE3A}"/>
      </w:docPartPr>
      <w:docPartBody>
        <w:p w:rsidR="005701AE" w:rsidRDefault="003C541B" w:rsidP="003C541B">
          <w:pPr>
            <w:pStyle w:val="3BE50CA951EC492B9698CA7AA7532D38"/>
          </w:pPr>
          <w:r w:rsidRPr="00711F0E">
            <w:rPr>
              <w:rStyle w:val="placeholder1Char"/>
              <w:rFonts w:hint="eastAsia"/>
              <w:sz w:val="16"/>
              <w:szCs w:val="16"/>
            </w:rPr>
            <w:t>____</w:t>
          </w:r>
        </w:p>
      </w:docPartBody>
    </w:docPart>
    <w:docPart>
      <w:docPartPr>
        <w:name w:val="04421EB170E7472EBCED693CDF111E83"/>
        <w:category>
          <w:name w:val="常规"/>
          <w:gallery w:val="placeholder"/>
        </w:category>
        <w:types>
          <w:type w:val="bbPlcHdr"/>
        </w:types>
        <w:behaviors>
          <w:behavior w:val="content"/>
        </w:behaviors>
        <w:guid w:val="{11C21274-D043-4BC3-9A14-FF57BABDC09B}"/>
      </w:docPartPr>
      <w:docPartBody>
        <w:p w:rsidR="005701AE" w:rsidRDefault="003C541B" w:rsidP="003C541B">
          <w:pPr>
            <w:pStyle w:val="04421EB170E7472EBCED693CDF111E83"/>
          </w:pPr>
          <w:r w:rsidRPr="00711F0E">
            <w:rPr>
              <w:rStyle w:val="placeholder1Char"/>
              <w:rFonts w:hint="eastAsia"/>
              <w:sz w:val="16"/>
              <w:szCs w:val="16"/>
            </w:rPr>
            <w:t>____</w:t>
          </w:r>
        </w:p>
      </w:docPartBody>
    </w:docPart>
    <w:docPart>
      <w:docPartPr>
        <w:name w:val="6C8D109193794E22BFEB0675D500A965"/>
        <w:category>
          <w:name w:val="常规"/>
          <w:gallery w:val="placeholder"/>
        </w:category>
        <w:types>
          <w:type w:val="bbPlcHdr"/>
        </w:types>
        <w:behaviors>
          <w:behavior w:val="content"/>
        </w:behaviors>
        <w:guid w:val="{6E8BAB26-F1BF-4331-97E5-AAF908C5DB26}"/>
      </w:docPartPr>
      <w:docPartBody>
        <w:p w:rsidR="005701AE" w:rsidRDefault="003C541B" w:rsidP="003C541B">
          <w:pPr>
            <w:pStyle w:val="6C8D109193794E22BFEB0675D500A965"/>
          </w:pPr>
          <w:r w:rsidRPr="00711F0E">
            <w:rPr>
              <w:rStyle w:val="placeholder1Char"/>
              <w:rFonts w:hint="eastAsia"/>
              <w:sz w:val="16"/>
              <w:szCs w:val="16"/>
            </w:rPr>
            <w:t>____</w:t>
          </w:r>
        </w:p>
      </w:docPartBody>
    </w:docPart>
    <w:docPart>
      <w:docPartPr>
        <w:name w:val="FECB1A8EA55543FEA6701143E0A32E13"/>
        <w:category>
          <w:name w:val="常规"/>
          <w:gallery w:val="placeholder"/>
        </w:category>
        <w:types>
          <w:type w:val="bbPlcHdr"/>
        </w:types>
        <w:behaviors>
          <w:behavior w:val="content"/>
        </w:behaviors>
        <w:guid w:val="{893ACDC5-4530-40DB-B9A6-28163AF34D20}"/>
      </w:docPartPr>
      <w:docPartBody>
        <w:p w:rsidR="005701AE" w:rsidRDefault="003C541B" w:rsidP="003C541B">
          <w:pPr>
            <w:pStyle w:val="FECB1A8EA55543FEA6701143E0A32E13"/>
          </w:pPr>
          <w:r w:rsidRPr="00711F0E">
            <w:rPr>
              <w:rStyle w:val="placeholder1Char"/>
              <w:rFonts w:hint="eastAsia"/>
              <w:sz w:val="16"/>
              <w:szCs w:val="16"/>
            </w:rPr>
            <w:t>____</w:t>
          </w:r>
        </w:p>
      </w:docPartBody>
    </w:docPart>
    <w:docPart>
      <w:docPartPr>
        <w:name w:val="638E9AD12F6147B6817A03721A844B62"/>
        <w:category>
          <w:name w:val="常规"/>
          <w:gallery w:val="placeholder"/>
        </w:category>
        <w:types>
          <w:type w:val="bbPlcHdr"/>
        </w:types>
        <w:behaviors>
          <w:behavior w:val="content"/>
        </w:behaviors>
        <w:guid w:val="{1EAD88C6-2588-4BBD-B6D1-2AE60077C61C}"/>
      </w:docPartPr>
      <w:docPartBody>
        <w:p w:rsidR="005701AE" w:rsidRDefault="003C541B" w:rsidP="003C541B">
          <w:pPr>
            <w:pStyle w:val="638E9AD12F6147B6817A03721A844B62"/>
          </w:pPr>
          <w:r w:rsidRPr="00711F0E">
            <w:rPr>
              <w:rStyle w:val="placeholder1Char"/>
              <w:rFonts w:hint="eastAsia"/>
              <w:sz w:val="16"/>
              <w:szCs w:val="16"/>
            </w:rPr>
            <w:t>____</w:t>
          </w:r>
        </w:p>
      </w:docPartBody>
    </w:docPart>
    <w:docPart>
      <w:docPartPr>
        <w:name w:val="8145D9FA603C468E8B3B145E265B3DEE"/>
        <w:category>
          <w:name w:val="常规"/>
          <w:gallery w:val="placeholder"/>
        </w:category>
        <w:types>
          <w:type w:val="bbPlcHdr"/>
        </w:types>
        <w:behaviors>
          <w:behavior w:val="content"/>
        </w:behaviors>
        <w:guid w:val="{485E5522-B451-4806-85DA-3D5668AAA151}"/>
      </w:docPartPr>
      <w:docPartBody>
        <w:p w:rsidR="005701AE" w:rsidRDefault="003C541B" w:rsidP="003C541B">
          <w:pPr>
            <w:pStyle w:val="8145D9FA603C468E8B3B145E265B3DEE"/>
          </w:pPr>
          <w:r w:rsidRPr="00711F0E">
            <w:rPr>
              <w:rStyle w:val="placeholder1Char"/>
              <w:rFonts w:hint="eastAsia"/>
              <w:sz w:val="16"/>
              <w:szCs w:val="16"/>
            </w:rPr>
            <w:t>____</w:t>
          </w:r>
        </w:p>
      </w:docPartBody>
    </w:docPart>
    <w:docPart>
      <w:docPartPr>
        <w:name w:val="F5EDB457DB4B4C6599F155337CB06732"/>
        <w:category>
          <w:name w:val="常规"/>
          <w:gallery w:val="placeholder"/>
        </w:category>
        <w:types>
          <w:type w:val="bbPlcHdr"/>
        </w:types>
        <w:behaviors>
          <w:behavior w:val="content"/>
        </w:behaviors>
        <w:guid w:val="{AF4C7258-1459-4DB9-B84B-432902DA3DCF}"/>
      </w:docPartPr>
      <w:docPartBody>
        <w:p w:rsidR="005701AE" w:rsidRDefault="003C541B" w:rsidP="003C541B">
          <w:pPr>
            <w:pStyle w:val="F5EDB457DB4B4C6599F155337CB06732"/>
          </w:pPr>
          <w:r w:rsidRPr="00711F0E">
            <w:rPr>
              <w:rStyle w:val="placeholder1Char"/>
              <w:rFonts w:hint="eastAsia"/>
              <w:sz w:val="16"/>
              <w:szCs w:val="16"/>
            </w:rPr>
            <w:t>____</w:t>
          </w:r>
        </w:p>
      </w:docPartBody>
    </w:docPart>
    <w:docPart>
      <w:docPartPr>
        <w:name w:val="4E58EB603B3143D880389FD12C9EC162"/>
        <w:category>
          <w:name w:val="常规"/>
          <w:gallery w:val="placeholder"/>
        </w:category>
        <w:types>
          <w:type w:val="bbPlcHdr"/>
        </w:types>
        <w:behaviors>
          <w:behavior w:val="content"/>
        </w:behaviors>
        <w:guid w:val="{598C0305-DEA0-460D-8F28-7A5A7ADFE404}"/>
      </w:docPartPr>
      <w:docPartBody>
        <w:p w:rsidR="005701AE" w:rsidRDefault="003C541B" w:rsidP="003C541B">
          <w:pPr>
            <w:pStyle w:val="4E58EB603B3143D880389FD12C9EC162"/>
          </w:pPr>
          <w:r w:rsidRPr="00711F0E">
            <w:rPr>
              <w:rStyle w:val="placeholder1Char"/>
              <w:rFonts w:hint="eastAsia"/>
              <w:sz w:val="16"/>
              <w:szCs w:val="16"/>
            </w:rPr>
            <w:t>____</w:t>
          </w:r>
        </w:p>
      </w:docPartBody>
    </w:docPart>
    <w:docPart>
      <w:docPartPr>
        <w:name w:val="94265BE1B30949C9A5E38BDA13CCB482"/>
        <w:category>
          <w:name w:val="常规"/>
          <w:gallery w:val="placeholder"/>
        </w:category>
        <w:types>
          <w:type w:val="bbPlcHdr"/>
        </w:types>
        <w:behaviors>
          <w:behavior w:val="content"/>
        </w:behaviors>
        <w:guid w:val="{AC80BFBE-D111-4890-BC58-B50A3F973D5B}"/>
      </w:docPartPr>
      <w:docPartBody>
        <w:p w:rsidR="005701AE" w:rsidRDefault="003C541B" w:rsidP="003C541B">
          <w:pPr>
            <w:pStyle w:val="94265BE1B30949C9A5E38BDA13CCB482"/>
          </w:pPr>
          <w:r w:rsidRPr="00711F0E">
            <w:rPr>
              <w:rStyle w:val="placeholder1Char"/>
              <w:rFonts w:hint="eastAsia"/>
              <w:sz w:val="16"/>
              <w:szCs w:val="16"/>
            </w:rPr>
            <w:t>____</w:t>
          </w:r>
        </w:p>
      </w:docPartBody>
    </w:docPart>
    <w:docPart>
      <w:docPartPr>
        <w:name w:val="86ADF4A4D5D84704866184B3C92A1733"/>
        <w:category>
          <w:name w:val="常规"/>
          <w:gallery w:val="placeholder"/>
        </w:category>
        <w:types>
          <w:type w:val="bbPlcHdr"/>
        </w:types>
        <w:behaviors>
          <w:behavior w:val="content"/>
        </w:behaviors>
        <w:guid w:val="{CE5E5BD4-4E53-4D54-A944-33DCB887B86C}"/>
      </w:docPartPr>
      <w:docPartBody>
        <w:p w:rsidR="005701AE" w:rsidRDefault="003C541B" w:rsidP="003C541B">
          <w:pPr>
            <w:pStyle w:val="86ADF4A4D5D84704866184B3C92A1733"/>
          </w:pPr>
          <w:r w:rsidRPr="00711F0E">
            <w:rPr>
              <w:rStyle w:val="placeholder1Char"/>
              <w:rFonts w:hint="eastAsia"/>
              <w:sz w:val="16"/>
              <w:szCs w:val="16"/>
            </w:rPr>
            <w:t>____</w:t>
          </w:r>
        </w:p>
      </w:docPartBody>
    </w:docPart>
    <w:docPart>
      <w:docPartPr>
        <w:name w:val="18C49FFFEE0640688D0047B4CF91D351"/>
        <w:category>
          <w:name w:val="常规"/>
          <w:gallery w:val="placeholder"/>
        </w:category>
        <w:types>
          <w:type w:val="bbPlcHdr"/>
        </w:types>
        <w:behaviors>
          <w:behavior w:val="content"/>
        </w:behaviors>
        <w:guid w:val="{5585CA24-57D4-4CB2-B520-CB25765EBBD5}"/>
      </w:docPartPr>
      <w:docPartBody>
        <w:p w:rsidR="005701AE" w:rsidRDefault="003C541B" w:rsidP="003C541B">
          <w:pPr>
            <w:pStyle w:val="18C49FFFEE0640688D0047B4CF91D351"/>
          </w:pPr>
          <w:r w:rsidRPr="00711F0E">
            <w:rPr>
              <w:rStyle w:val="placeholder1Char"/>
              <w:rFonts w:hint="eastAsia"/>
              <w:sz w:val="16"/>
              <w:szCs w:val="16"/>
            </w:rPr>
            <w:t>____</w:t>
          </w:r>
        </w:p>
      </w:docPartBody>
    </w:docPart>
    <w:docPart>
      <w:docPartPr>
        <w:name w:val="722D08DA24A145FC9EC10948CD61E7D6"/>
        <w:category>
          <w:name w:val="常规"/>
          <w:gallery w:val="placeholder"/>
        </w:category>
        <w:types>
          <w:type w:val="bbPlcHdr"/>
        </w:types>
        <w:behaviors>
          <w:behavior w:val="content"/>
        </w:behaviors>
        <w:guid w:val="{F0EFF435-0DD4-4B2E-85DC-F97DF33A9BD3}"/>
      </w:docPartPr>
      <w:docPartBody>
        <w:p w:rsidR="005701AE" w:rsidRDefault="003C541B" w:rsidP="003C541B">
          <w:pPr>
            <w:pStyle w:val="722D08DA24A145FC9EC10948CD61E7D6"/>
          </w:pPr>
          <w:r w:rsidRPr="00711F0E">
            <w:rPr>
              <w:rStyle w:val="placeholder1Char"/>
              <w:rFonts w:hint="eastAsia"/>
              <w:sz w:val="16"/>
              <w:szCs w:val="16"/>
            </w:rPr>
            <w:t>____</w:t>
          </w:r>
        </w:p>
      </w:docPartBody>
    </w:docPart>
    <w:docPart>
      <w:docPartPr>
        <w:name w:val="E7395CE381064F04B7D18E9FC8CDFC8E"/>
        <w:category>
          <w:name w:val="常规"/>
          <w:gallery w:val="placeholder"/>
        </w:category>
        <w:types>
          <w:type w:val="bbPlcHdr"/>
        </w:types>
        <w:behaviors>
          <w:behavior w:val="content"/>
        </w:behaviors>
        <w:guid w:val="{C5B7275F-0E6F-4F1F-8E62-C82EB9B89749}"/>
      </w:docPartPr>
      <w:docPartBody>
        <w:p w:rsidR="005701AE" w:rsidRDefault="003C541B" w:rsidP="003C541B">
          <w:pPr>
            <w:pStyle w:val="E7395CE381064F04B7D18E9FC8CDFC8E"/>
          </w:pPr>
          <w:r w:rsidRPr="00711F0E">
            <w:rPr>
              <w:rStyle w:val="placeholder1Char"/>
              <w:rFonts w:hint="eastAsia"/>
              <w:sz w:val="16"/>
              <w:szCs w:val="16"/>
            </w:rPr>
            <w:t>____</w:t>
          </w:r>
        </w:p>
      </w:docPartBody>
    </w:docPart>
    <w:docPart>
      <w:docPartPr>
        <w:name w:val="E6ED2DAF714A4BD1927C28E4CE329D19"/>
        <w:category>
          <w:name w:val="常规"/>
          <w:gallery w:val="placeholder"/>
        </w:category>
        <w:types>
          <w:type w:val="bbPlcHdr"/>
        </w:types>
        <w:behaviors>
          <w:behavior w:val="content"/>
        </w:behaviors>
        <w:guid w:val="{0DCCF386-64C4-41B7-A978-8F1DFB212C01}"/>
      </w:docPartPr>
      <w:docPartBody>
        <w:p w:rsidR="005701AE" w:rsidRDefault="003C541B" w:rsidP="003C541B">
          <w:pPr>
            <w:pStyle w:val="E6ED2DAF714A4BD1927C28E4CE329D19"/>
          </w:pPr>
          <w:r w:rsidRPr="00711F0E">
            <w:rPr>
              <w:rStyle w:val="placeholder1Char"/>
              <w:rFonts w:hint="eastAsia"/>
              <w:sz w:val="16"/>
              <w:szCs w:val="16"/>
            </w:rPr>
            <w:t>____</w:t>
          </w:r>
        </w:p>
      </w:docPartBody>
    </w:docPart>
    <w:docPart>
      <w:docPartPr>
        <w:name w:val="946FD60548514474A7A8F2C395337432"/>
        <w:category>
          <w:name w:val="常规"/>
          <w:gallery w:val="placeholder"/>
        </w:category>
        <w:types>
          <w:type w:val="bbPlcHdr"/>
        </w:types>
        <w:behaviors>
          <w:behavior w:val="content"/>
        </w:behaviors>
        <w:guid w:val="{4EF35B6A-CD7D-4A6B-A0D3-9FD04E642A5B}"/>
      </w:docPartPr>
      <w:docPartBody>
        <w:p w:rsidR="005701AE" w:rsidRDefault="003C541B" w:rsidP="003C541B">
          <w:pPr>
            <w:pStyle w:val="946FD60548514474A7A8F2C395337432"/>
          </w:pPr>
          <w:r w:rsidRPr="00711F0E">
            <w:rPr>
              <w:rStyle w:val="placeholder1Char"/>
              <w:rFonts w:hint="eastAsia"/>
              <w:sz w:val="16"/>
              <w:szCs w:val="16"/>
            </w:rPr>
            <w:t>____</w:t>
          </w:r>
        </w:p>
      </w:docPartBody>
    </w:docPart>
    <w:docPart>
      <w:docPartPr>
        <w:name w:val="D425F314FDD54FBFAAADE399B6B86612"/>
        <w:category>
          <w:name w:val="常规"/>
          <w:gallery w:val="placeholder"/>
        </w:category>
        <w:types>
          <w:type w:val="bbPlcHdr"/>
        </w:types>
        <w:behaviors>
          <w:behavior w:val="content"/>
        </w:behaviors>
        <w:guid w:val="{43D3C086-C592-4A7F-ACC9-A6919B8812AF}"/>
      </w:docPartPr>
      <w:docPartBody>
        <w:p w:rsidR="005701AE" w:rsidRDefault="003C541B" w:rsidP="003C541B">
          <w:pPr>
            <w:pStyle w:val="D425F314FDD54FBFAAADE399B6B86612"/>
          </w:pPr>
          <w:r w:rsidRPr="00711F0E">
            <w:rPr>
              <w:rStyle w:val="placeholder1Char"/>
              <w:rFonts w:hint="eastAsia"/>
              <w:sz w:val="16"/>
              <w:szCs w:val="16"/>
            </w:rPr>
            <w:t>____</w:t>
          </w:r>
        </w:p>
      </w:docPartBody>
    </w:docPart>
    <w:docPart>
      <w:docPartPr>
        <w:name w:val="8A7F2CD348B14707BCD62DC1496ADAC0"/>
        <w:category>
          <w:name w:val="常规"/>
          <w:gallery w:val="placeholder"/>
        </w:category>
        <w:types>
          <w:type w:val="bbPlcHdr"/>
        </w:types>
        <w:behaviors>
          <w:behavior w:val="content"/>
        </w:behaviors>
        <w:guid w:val="{07E6E6DD-BEDC-42E5-95DE-14E4D78E98C9}"/>
      </w:docPartPr>
      <w:docPartBody>
        <w:p w:rsidR="005701AE" w:rsidRDefault="003C541B" w:rsidP="003C541B">
          <w:pPr>
            <w:pStyle w:val="8A7F2CD348B14707BCD62DC1496ADAC0"/>
          </w:pPr>
          <w:r w:rsidRPr="00711F0E">
            <w:rPr>
              <w:rStyle w:val="placeholder1Char"/>
              <w:rFonts w:hint="eastAsia"/>
              <w:sz w:val="16"/>
              <w:szCs w:val="16"/>
            </w:rPr>
            <w:t>____</w:t>
          </w:r>
        </w:p>
      </w:docPartBody>
    </w:docPart>
    <w:docPart>
      <w:docPartPr>
        <w:name w:val="EC41E4C492094C8CA72050FF8DF39346"/>
        <w:category>
          <w:name w:val="常规"/>
          <w:gallery w:val="placeholder"/>
        </w:category>
        <w:types>
          <w:type w:val="bbPlcHdr"/>
        </w:types>
        <w:behaviors>
          <w:behavior w:val="content"/>
        </w:behaviors>
        <w:guid w:val="{80FFCAA0-B179-4222-ADF7-A31FC0E5A483}"/>
      </w:docPartPr>
      <w:docPartBody>
        <w:p w:rsidR="005701AE" w:rsidRDefault="003C541B" w:rsidP="003C541B">
          <w:pPr>
            <w:pStyle w:val="EC41E4C492094C8CA72050FF8DF39346"/>
          </w:pPr>
          <w:r w:rsidRPr="00711F0E">
            <w:rPr>
              <w:rStyle w:val="placeholder1Char"/>
              <w:rFonts w:hint="eastAsia"/>
              <w:sz w:val="16"/>
              <w:szCs w:val="16"/>
            </w:rPr>
            <w:t>____</w:t>
          </w:r>
        </w:p>
      </w:docPartBody>
    </w:docPart>
    <w:docPart>
      <w:docPartPr>
        <w:name w:val="CB400C2477F64E4DB4B791F29486A943"/>
        <w:category>
          <w:name w:val="常规"/>
          <w:gallery w:val="placeholder"/>
        </w:category>
        <w:types>
          <w:type w:val="bbPlcHdr"/>
        </w:types>
        <w:behaviors>
          <w:behavior w:val="content"/>
        </w:behaviors>
        <w:guid w:val="{18128017-32E3-4C23-A245-9200D1B3E343}"/>
      </w:docPartPr>
      <w:docPartBody>
        <w:p w:rsidR="005701AE" w:rsidRDefault="003C541B" w:rsidP="003C541B">
          <w:pPr>
            <w:pStyle w:val="CB400C2477F64E4DB4B791F29486A943"/>
          </w:pPr>
          <w:r w:rsidRPr="00711F0E">
            <w:rPr>
              <w:rStyle w:val="placeholder1Char"/>
              <w:rFonts w:hint="eastAsia"/>
              <w:sz w:val="16"/>
              <w:szCs w:val="16"/>
            </w:rPr>
            <w:t>____</w:t>
          </w:r>
        </w:p>
      </w:docPartBody>
    </w:docPart>
    <w:docPart>
      <w:docPartPr>
        <w:name w:val="AA30B377DA5A4CADBBF53BDB3F7E1D90"/>
        <w:category>
          <w:name w:val="常规"/>
          <w:gallery w:val="placeholder"/>
        </w:category>
        <w:types>
          <w:type w:val="bbPlcHdr"/>
        </w:types>
        <w:behaviors>
          <w:behavior w:val="content"/>
        </w:behaviors>
        <w:guid w:val="{AC7B1CAD-31BE-4E37-B11D-8FE3E7DB1F74}"/>
      </w:docPartPr>
      <w:docPartBody>
        <w:p w:rsidR="005701AE" w:rsidRDefault="003C541B" w:rsidP="003C541B">
          <w:pPr>
            <w:pStyle w:val="AA30B377DA5A4CADBBF53BDB3F7E1D90"/>
          </w:pPr>
          <w:r w:rsidRPr="00711F0E">
            <w:rPr>
              <w:rStyle w:val="placeholder1Char"/>
              <w:rFonts w:hint="eastAsia"/>
              <w:sz w:val="16"/>
              <w:szCs w:val="16"/>
            </w:rPr>
            <w:t>____</w:t>
          </w:r>
        </w:p>
      </w:docPartBody>
    </w:docPart>
    <w:docPart>
      <w:docPartPr>
        <w:name w:val="86613B8E73E84A0AB88C3A415640BF18"/>
        <w:category>
          <w:name w:val="常规"/>
          <w:gallery w:val="placeholder"/>
        </w:category>
        <w:types>
          <w:type w:val="bbPlcHdr"/>
        </w:types>
        <w:behaviors>
          <w:behavior w:val="content"/>
        </w:behaviors>
        <w:guid w:val="{8B062750-6435-4AF7-B405-7E75DC695592}"/>
      </w:docPartPr>
      <w:docPartBody>
        <w:p w:rsidR="005701AE" w:rsidRDefault="003C541B" w:rsidP="003C541B">
          <w:pPr>
            <w:pStyle w:val="86613B8E73E84A0AB88C3A415640BF18"/>
          </w:pPr>
          <w:r w:rsidRPr="00711F0E">
            <w:rPr>
              <w:rStyle w:val="placeholder1Char"/>
              <w:rFonts w:hint="eastAsia"/>
              <w:sz w:val="16"/>
              <w:szCs w:val="16"/>
            </w:rPr>
            <w:t>____</w:t>
          </w:r>
        </w:p>
      </w:docPartBody>
    </w:docPart>
    <w:docPart>
      <w:docPartPr>
        <w:name w:val="0D1D1C8E09F0475F8758E307021F9EEB"/>
        <w:category>
          <w:name w:val="常规"/>
          <w:gallery w:val="placeholder"/>
        </w:category>
        <w:types>
          <w:type w:val="bbPlcHdr"/>
        </w:types>
        <w:behaviors>
          <w:behavior w:val="content"/>
        </w:behaviors>
        <w:guid w:val="{CA646389-C031-4F24-B5A0-8F7F807AB65A}"/>
      </w:docPartPr>
      <w:docPartBody>
        <w:p w:rsidR="005701AE" w:rsidRDefault="003C541B" w:rsidP="003C541B">
          <w:pPr>
            <w:pStyle w:val="0D1D1C8E09F0475F8758E307021F9EEB"/>
          </w:pPr>
          <w:r w:rsidRPr="00711F0E">
            <w:rPr>
              <w:rStyle w:val="placeholder1Char"/>
              <w:rFonts w:hint="eastAsia"/>
              <w:sz w:val="16"/>
              <w:szCs w:val="16"/>
            </w:rPr>
            <w:t>____</w:t>
          </w:r>
        </w:p>
      </w:docPartBody>
    </w:docPart>
    <w:docPart>
      <w:docPartPr>
        <w:name w:val="7BDDEA399D6440ECA25DAE4E23E4D1FB"/>
        <w:category>
          <w:name w:val="常规"/>
          <w:gallery w:val="placeholder"/>
        </w:category>
        <w:types>
          <w:type w:val="bbPlcHdr"/>
        </w:types>
        <w:behaviors>
          <w:behavior w:val="content"/>
        </w:behaviors>
        <w:guid w:val="{3EFC61B7-EABB-4720-A754-0AD002FB3FCA}"/>
      </w:docPartPr>
      <w:docPartBody>
        <w:p w:rsidR="005701AE" w:rsidRDefault="003C541B" w:rsidP="003C541B">
          <w:pPr>
            <w:pStyle w:val="7BDDEA399D6440ECA25DAE4E23E4D1FB"/>
          </w:pPr>
          <w:r w:rsidRPr="00711F0E">
            <w:rPr>
              <w:rStyle w:val="placeholder1Char"/>
              <w:rFonts w:hint="eastAsia"/>
              <w:sz w:val="16"/>
              <w:szCs w:val="16"/>
            </w:rPr>
            <w:t>____</w:t>
          </w:r>
        </w:p>
      </w:docPartBody>
    </w:docPart>
    <w:docPart>
      <w:docPartPr>
        <w:name w:val="5B264E210F2E4B8592D389FC985561FD"/>
        <w:category>
          <w:name w:val="常规"/>
          <w:gallery w:val="placeholder"/>
        </w:category>
        <w:types>
          <w:type w:val="bbPlcHdr"/>
        </w:types>
        <w:behaviors>
          <w:behavior w:val="content"/>
        </w:behaviors>
        <w:guid w:val="{B97CDB43-2AEB-44F8-9815-0558D1598C76}"/>
      </w:docPartPr>
      <w:docPartBody>
        <w:p w:rsidR="005701AE" w:rsidRDefault="003C541B" w:rsidP="003C541B">
          <w:pPr>
            <w:pStyle w:val="5B264E210F2E4B8592D389FC985561FD"/>
          </w:pPr>
          <w:r w:rsidRPr="00711F0E">
            <w:rPr>
              <w:rStyle w:val="placeholder1Char"/>
              <w:rFonts w:hint="eastAsia"/>
              <w:sz w:val="16"/>
              <w:szCs w:val="16"/>
            </w:rPr>
            <w:t>____</w:t>
          </w:r>
        </w:p>
      </w:docPartBody>
    </w:docPart>
    <w:docPart>
      <w:docPartPr>
        <w:name w:val="25A432F696EE4632991B6E1A00EF1962"/>
        <w:category>
          <w:name w:val="常规"/>
          <w:gallery w:val="placeholder"/>
        </w:category>
        <w:types>
          <w:type w:val="bbPlcHdr"/>
        </w:types>
        <w:behaviors>
          <w:behavior w:val="content"/>
        </w:behaviors>
        <w:guid w:val="{B2FDFA0F-94E2-4F6B-BF3C-55714FBE542C}"/>
      </w:docPartPr>
      <w:docPartBody>
        <w:p w:rsidR="005701AE" w:rsidRDefault="003C541B" w:rsidP="003C541B">
          <w:pPr>
            <w:pStyle w:val="25A432F696EE4632991B6E1A00EF1962"/>
          </w:pPr>
          <w:r w:rsidRPr="00711F0E">
            <w:rPr>
              <w:rStyle w:val="placeholder1Char"/>
              <w:rFonts w:hint="eastAsia"/>
              <w:sz w:val="16"/>
              <w:szCs w:val="16"/>
            </w:rPr>
            <w:t>____</w:t>
          </w:r>
        </w:p>
      </w:docPartBody>
    </w:docPart>
    <w:docPart>
      <w:docPartPr>
        <w:name w:val="05EB93702C7B479297811EFC16D9AD13"/>
        <w:category>
          <w:name w:val="常规"/>
          <w:gallery w:val="placeholder"/>
        </w:category>
        <w:types>
          <w:type w:val="bbPlcHdr"/>
        </w:types>
        <w:behaviors>
          <w:behavior w:val="content"/>
        </w:behaviors>
        <w:guid w:val="{C1E8C131-CFEC-454B-9E0B-D208155DCF63}"/>
      </w:docPartPr>
      <w:docPartBody>
        <w:p w:rsidR="005701AE" w:rsidRDefault="003C541B" w:rsidP="003C541B">
          <w:pPr>
            <w:pStyle w:val="05EB93702C7B479297811EFC16D9AD13"/>
          </w:pPr>
          <w:r w:rsidRPr="00711F0E">
            <w:rPr>
              <w:rStyle w:val="placeholder1Char"/>
              <w:rFonts w:hint="eastAsia"/>
              <w:sz w:val="16"/>
              <w:szCs w:val="16"/>
            </w:rPr>
            <w:t>____</w:t>
          </w:r>
        </w:p>
      </w:docPartBody>
    </w:docPart>
    <w:docPart>
      <w:docPartPr>
        <w:name w:val="C1E8B52459564067B985281C09B185E5"/>
        <w:category>
          <w:name w:val="常规"/>
          <w:gallery w:val="placeholder"/>
        </w:category>
        <w:types>
          <w:type w:val="bbPlcHdr"/>
        </w:types>
        <w:behaviors>
          <w:behavior w:val="content"/>
        </w:behaviors>
        <w:guid w:val="{640F7DE6-347F-4749-BACD-E6F67B424715}"/>
      </w:docPartPr>
      <w:docPartBody>
        <w:p w:rsidR="005701AE" w:rsidRDefault="003C541B" w:rsidP="003C541B">
          <w:pPr>
            <w:pStyle w:val="C1E8B52459564067B985281C09B185E5"/>
          </w:pPr>
          <w:r w:rsidRPr="00711F0E">
            <w:rPr>
              <w:rStyle w:val="placeholder1Char"/>
              <w:rFonts w:hint="eastAsia"/>
              <w:sz w:val="16"/>
              <w:szCs w:val="16"/>
            </w:rPr>
            <w:t>____</w:t>
          </w:r>
        </w:p>
      </w:docPartBody>
    </w:docPart>
    <w:docPart>
      <w:docPartPr>
        <w:name w:val="B6C2B7548F56489589781E2A6E95660C"/>
        <w:category>
          <w:name w:val="常规"/>
          <w:gallery w:val="placeholder"/>
        </w:category>
        <w:types>
          <w:type w:val="bbPlcHdr"/>
        </w:types>
        <w:behaviors>
          <w:behavior w:val="content"/>
        </w:behaviors>
        <w:guid w:val="{B72B91C7-029E-44F9-BA60-DE9D6B60ACFE}"/>
      </w:docPartPr>
      <w:docPartBody>
        <w:p w:rsidR="005701AE" w:rsidRDefault="003C541B" w:rsidP="003C541B">
          <w:pPr>
            <w:pStyle w:val="B6C2B7548F56489589781E2A6E95660C"/>
          </w:pPr>
          <w:r w:rsidRPr="00711F0E">
            <w:rPr>
              <w:rStyle w:val="placeholder1Char"/>
              <w:rFonts w:hint="eastAsia"/>
              <w:sz w:val="16"/>
              <w:szCs w:val="16"/>
            </w:rPr>
            <w:t>____</w:t>
          </w:r>
        </w:p>
      </w:docPartBody>
    </w:docPart>
    <w:docPart>
      <w:docPartPr>
        <w:name w:val="374A4CA376E34453B42D8786E431EE47"/>
        <w:category>
          <w:name w:val="常规"/>
          <w:gallery w:val="placeholder"/>
        </w:category>
        <w:types>
          <w:type w:val="bbPlcHdr"/>
        </w:types>
        <w:behaviors>
          <w:behavior w:val="content"/>
        </w:behaviors>
        <w:guid w:val="{0FFFDF05-92C8-4AB2-A12C-E49097949F37}"/>
      </w:docPartPr>
      <w:docPartBody>
        <w:p w:rsidR="005701AE" w:rsidRDefault="003C541B" w:rsidP="003C541B">
          <w:pPr>
            <w:pStyle w:val="374A4CA376E34453B42D8786E431EE47"/>
          </w:pPr>
          <w:r w:rsidRPr="00711F0E">
            <w:rPr>
              <w:rStyle w:val="placeholder1Char"/>
              <w:rFonts w:hint="eastAsia"/>
              <w:sz w:val="16"/>
              <w:szCs w:val="16"/>
            </w:rPr>
            <w:t>____</w:t>
          </w:r>
        </w:p>
      </w:docPartBody>
    </w:docPart>
    <w:docPart>
      <w:docPartPr>
        <w:name w:val="1EC77C3548E540E4BEFED8757DC714AE"/>
        <w:category>
          <w:name w:val="常规"/>
          <w:gallery w:val="placeholder"/>
        </w:category>
        <w:types>
          <w:type w:val="bbPlcHdr"/>
        </w:types>
        <w:behaviors>
          <w:behavior w:val="content"/>
        </w:behaviors>
        <w:guid w:val="{608567C9-0206-44FB-9B56-D7FE937BF3D7}"/>
      </w:docPartPr>
      <w:docPartBody>
        <w:p w:rsidR="005701AE" w:rsidRDefault="003C541B" w:rsidP="003C541B">
          <w:pPr>
            <w:pStyle w:val="1EC77C3548E540E4BEFED8757DC714AE"/>
          </w:pPr>
          <w:r w:rsidRPr="00711F0E">
            <w:rPr>
              <w:rStyle w:val="placeholder1Char"/>
              <w:rFonts w:hint="eastAsia"/>
              <w:sz w:val="16"/>
              <w:szCs w:val="16"/>
            </w:rPr>
            <w:t>____</w:t>
          </w:r>
        </w:p>
      </w:docPartBody>
    </w:docPart>
    <w:docPart>
      <w:docPartPr>
        <w:name w:val="10F813071F764BBA9A15B0207BDBBF1F"/>
        <w:category>
          <w:name w:val="常规"/>
          <w:gallery w:val="placeholder"/>
        </w:category>
        <w:types>
          <w:type w:val="bbPlcHdr"/>
        </w:types>
        <w:behaviors>
          <w:behavior w:val="content"/>
        </w:behaviors>
        <w:guid w:val="{AD0AE182-A8D6-4152-A7E4-AB0626161265}"/>
      </w:docPartPr>
      <w:docPartBody>
        <w:p w:rsidR="005701AE" w:rsidRDefault="003C541B" w:rsidP="003C541B">
          <w:pPr>
            <w:pStyle w:val="10F813071F764BBA9A15B0207BDBBF1F"/>
          </w:pPr>
          <w:r w:rsidRPr="00711F0E">
            <w:rPr>
              <w:rStyle w:val="placeholder1Char"/>
              <w:rFonts w:hint="eastAsia"/>
              <w:sz w:val="16"/>
              <w:szCs w:val="16"/>
            </w:rPr>
            <w:t>____</w:t>
          </w:r>
        </w:p>
      </w:docPartBody>
    </w:docPart>
    <w:docPart>
      <w:docPartPr>
        <w:name w:val="FF1C7711330E47749B1B8F5A35868051"/>
        <w:category>
          <w:name w:val="常规"/>
          <w:gallery w:val="placeholder"/>
        </w:category>
        <w:types>
          <w:type w:val="bbPlcHdr"/>
        </w:types>
        <w:behaviors>
          <w:behavior w:val="content"/>
        </w:behaviors>
        <w:guid w:val="{BAC5F6E4-1862-437E-9FFD-5248B4317946}"/>
      </w:docPartPr>
      <w:docPartBody>
        <w:p w:rsidR="005701AE" w:rsidRDefault="003C541B" w:rsidP="003C541B">
          <w:pPr>
            <w:pStyle w:val="FF1C7711330E47749B1B8F5A35868051"/>
          </w:pPr>
          <w:r w:rsidRPr="00711F0E">
            <w:rPr>
              <w:rStyle w:val="placeholder1Char"/>
              <w:rFonts w:hint="eastAsia"/>
              <w:sz w:val="16"/>
              <w:szCs w:val="16"/>
            </w:rPr>
            <w:t>____</w:t>
          </w:r>
        </w:p>
      </w:docPartBody>
    </w:docPart>
    <w:docPart>
      <w:docPartPr>
        <w:name w:val="1BEE042E801E403A8B3846A63AC382A0"/>
        <w:category>
          <w:name w:val="常规"/>
          <w:gallery w:val="placeholder"/>
        </w:category>
        <w:types>
          <w:type w:val="bbPlcHdr"/>
        </w:types>
        <w:behaviors>
          <w:behavior w:val="content"/>
        </w:behaviors>
        <w:guid w:val="{E8A6D92F-75B8-425E-BAA7-7EA8F992FB89}"/>
      </w:docPartPr>
      <w:docPartBody>
        <w:p w:rsidR="005701AE" w:rsidRDefault="003C541B" w:rsidP="003C541B">
          <w:pPr>
            <w:pStyle w:val="1BEE042E801E403A8B3846A63AC382A0"/>
          </w:pPr>
          <w:r w:rsidRPr="00711F0E">
            <w:rPr>
              <w:rStyle w:val="placeholder1Char"/>
              <w:rFonts w:hint="eastAsia"/>
              <w:sz w:val="16"/>
              <w:szCs w:val="16"/>
            </w:rPr>
            <w:t>____</w:t>
          </w:r>
        </w:p>
      </w:docPartBody>
    </w:docPart>
    <w:docPart>
      <w:docPartPr>
        <w:name w:val="4266DB55361E4C709F1A9C38A40544DB"/>
        <w:category>
          <w:name w:val="常规"/>
          <w:gallery w:val="placeholder"/>
        </w:category>
        <w:types>
          <w:type w:val="bbPlcHdr"/>
        </w:types>
        <w:behaviors>
          <w:behavior w:val="content"/>
        </w:behaviors>
        <w:guid w:val="{A0E51285-93C6-41DD-9B2B-5AF440653835}"/>
      </w:docPartPr>
      <w:docPartBody>
        <w:p w:rsidR="005701AE" w:rsidRDefault="003C541B" w:rsidP="003C541B">
          <w:pPr>
            <w:pStyle w:val="4266DB55361E4C709F1A9C38A40544DB"/>
          </w:pPr>
          <w:r w:rsidRPr="00711F0E">
            <w:rPr>
              <w:rStyle w:val="placeholder1Char"/>
              <w:rFonts w:hint="eastAsia"/>
              <w:sz w:val="16"/>
              <w:szCs w:val="16"/>
            </w:rPr>
            <w:t>____</w:t>
          </w:r>
        </w:p>
      </w:docPartBody>
    </w:docPart>
    <w:docPart>
      <w:docPartPr>
        <w:name w:val="43C8B57345F54CB6BE23879B045F773D"/>
        <w:category>
          <w:name w:val="常规"/>
          <w:gallery w:val="placeholder"/>
        </w:category>
        <w:types>
          <w:type w:val="bbPlcHdr"/>
        </w:types>
        <w:behaviors>
          <w:behavior w:val="content"/>
        </w:behaviors>
        <w:guid w:val="{FAEA023F-AE90-45D7-8FEF-C8EC6D6DBE4A}"/>
      </w:docPartPr>
      <w:docPartBody>
        <w:p w:rsidR="005701AE" w:rsidRDefault="003C541B" w:rsidP="003C541B">
          <w:pPr>
            <w:pStyle w:val="43C8B57345F54CB6BE23879B045F773D"/>
          </w:pPr>
          <w:r w:rsidRPr="00711F0E">
            <w:rPr>
              <w:rStyle w:val="placeholder1Char"/>
              <w:rFonts w:hint="eastAsia"/>
              <w:sz w:val="16"/>
              <w:szCs w:val="16"/>
            </w:rPr>
            <w:t>____</w:t>
          </w:r>
        </w:p>
      </w:docPartBody>
    </w:docPart>
    <w:docPart>
      <w:docPartPr>
        <w:name w:val="82C1E00D9A12432B96807A4EE928C7B2"/>
        <w:category>
          <w:name w:val="常规"/>
          <w:gallery w:val="placeholder"/>
        </w:category>
        <w:types>
          <w:type w:val="bbPlcHdr"/>
        </w:types>
        <w:behaviors>
          <w:behavior w:val="content"/>
        </w:behaviors>
        <w:guid w:val="{22021E37-E679-4A83-B01F-F1FC7EE40DFB}"/>
      </w:docPartPr>
      <w:docPartBody>
        <w:p w:rsidR="005701AE" w:rsidRDefault="003C541B" w:rsidP="003C541B">
          <w:pPr>
            <w:pStyle w:val="82C1E00D9A12432B96807A4EE928C7B2"/>
          </w:pPr>
          <w:r w:rsidRPr="00711F0E">
            <w:rPr>
              <w:rStyle w:val="placeholder1Char"/>
              <w:rFonts w:hint="eastAsia"/>
              <w:sz w:val="16"/>
              <w:szCs w:val="16"/>
            </w:rPr>
            <w:t>____</w:t>
          </w:r>
        </w:p>
      </w:docPartBody>
    </w:docPart>
    <w:docPart>
      <w:docPartPr>
        <w:name w:val="8E7CE3C9CD4B4D39BA7FCE93A1427945"/>
        <w:category>
          <w:name w:val="常规"/>
          <w:gallery w:val="placeholder"/>
        </w:category>
        <w:types>
          <w:type w:val="bbPlcHdr"/>
        </w:types>
        <w:behaviors>
          <w:behavior w:val="content"/>
        </w:behaviors>
        <w:guid w:val="{4DA815FE-957B-4A06-8F8C-AB16865ABB1A}"/>
      </w:docPartPr>
      <w:docPartBody>
        <w:p w:rsidR="005701AE" w:rsidRDefault="003C541B" w:rsidP="003C541B">
          <w:pPr>
            <w:pStyle w:val="8E7CE3C9CD4B4D39BA7FCE93A1427945"/>
          </w:pPr>
          <w:r w:rsidRPr="00711F0E">
            <w:rPr>
              <w:rStyle w:val="placeholder1Char"/>
              <w:rFonts w:hint="eastAsia"/>
              <w:sz w:val="16"/>
              <w:szCs w:val="16"/>
            </w:rPr>
            <w:t>____</w:t>
          </w:r>
        </w:p>
      </w:docPartBody>
    </w:docPart>
    <w:docPart>
      <w:docPartPr>
        <w:name w:val="B63F2E04D703418DBBE0ED8DB4261D0A"/>
        <w:category>
          <w:name w:val="常规"/>
          <w:gallery w:val="placeholder"/>
        </w:category>
        <w:types>
          <w:type w:val="bbPlcHdr"/>
        </w:types>
        <w:behaviors>
          <w:behavior w:val="content"/>
        </w:behaviors>
        <w:guid w:val="{772FFE88-EF9F-42B8-905C-8CD246763DBD}"/>
      </w:docPartPr>
      <w:docPartBody>
        <w:p w:rsidR="005701AE" w:rsidRDefault="003C541B" w:rsidP="003C541B">
          <w:pPr>
            <w:pStyle w:val="B63F2E04D703418DBBE0ED8DB4261D0A"/>
          </w:pPr>
          <w:r w:rsidRPr="00711F0E">
            <w:rPr>
              <w:rStyle w:val="placeholder1Char"/>
              <w:rFonts w:hint="eastAsia"/>
              <w:sz w:val="16"/>
              <w:szCs w:val="16"/>
            </w:rPr>
            <w:t>____</w:t>
          </w:r>
        </w:p>
      </w:docPartBody>
    </w:docPart>
    <w:docPart>
      <w:docPartPr>
        <w:name w:val="B5379A4CDDB64B63805A4568301A3F4E"/>
        <w:category>
          <w:name w:val="常规"/>
          <w:gallery w:val="placeholder"/>
        </w:category>
        <w:types>
          <w:type w:val="bbPlcHdr"/>
        </w:types>
        <w:behaviors>
          <w:behavior w:val="content"/>
        </w:behaviors>
        <w:guid w:val="{E33E06D3-1B20-4246-A16C-4942E0734E9D}"/>
      </w:docPartPr>
      <w:docPartBody>
        <w:p w:rsidR="005701AE" w:rsidRDefault="003C541B" w:rsidP="003C541B">
          <w:pPr>
            <w:pStyle w:val="B5379A4CDDB64B63805A4568301A3F4E"/>
          </w:pPr>
          <w:r w:rsidRPr="00711F0E">
            <w:rPr>
              <w:rStyle w:val="placeholder1Char"/>
              <w:rFonts w:hint="eastAsia"/>
              <w:sz w:val="16"/>
              <w:szCs w:val="16"/>
            </w:rPr>
            <w:t>____</w:t>
          </w:r>
        </w:p>
      </w:docPartBody>
    </w:docPart>
    <w:docPart>
      <w:docPartPr>
        <w:name w:val="36B7942B78534239A97B40C5E478ACB0"/>
        <w:category>
          <w:name w:val="常规"/>
          <w:gallery w:val="placeholder"/>
        </w:category>
        <w:types>
          <w:type w:val="bbPlcHdr"/>
        </w:types>
        <w:behaviors>
          <w:behavior w:val="content"/>
        </w:behaviors>
        <w:guid w:val="{7C7C4B72-2B5A-4A7C-8270-7E8D27429047}"/>
      </w:docPartPr>
      <w:docPartBody>
        <w:p w:rsidR="005701AE" w:rsidRDefault="003C541B" w:rsidP="003C541B">
          <w:pPr>
            <w:pStyle w:val="36B7942B78534239A97B40C5E478ACB0"/>
          </w:pPr>
          <w:r w:rsidRPr="00711F0E">
            <w:rPr>
              <w:rStyle w:val="placeholder1Char"/>
              <w:rFonts w:hint="eastAsia"/>
              <w:sz w:val="16"/>
              <w:szCs w:val="16"/>
            </w:rPr>
            <w:t>____</w:t>
          </w:r>
        </w:p>
      </w:docPartBody>
    </w:docPart>
    <w:docPart>
      <w:docPartPr>
        <w:name w:val="35A6D1CCA18E4095A1AA9EC351F2FE1D"/>
        <w:category>
          <w:name w:val="常规"/>
          <w:gallery w:val="placeholder"/>
        </w:category>
        <w:types>
          <w:type w:val="bbPlcHdr"/>
        </w:types>
        <w:behaviors>
          <w:behavior w:val="content"/>
        </w:behaviors>
        <w:guid w:val="{A3D732FB-36F4-4BF7-9CCF-19CB8E8F227B}"/>
      </w:docPartPr>
      <w:docPartBody>
        <w:p w:rsidR="005701AE" w:rsidRDefault="003C541B" w:rsidP="003C541B">
          <w:pPr>
            <w:pStyle w:val="35A6D1CCA18E4095A1AA9EC351F2FE1D"/>
          </w:pPr>
          <w:r w:rsidRPr="00711F0E">
            <w:rPr>
              <w:rStyle w:val="placeholder1Char"/>
              <w:rFonts w:hint="eastAsia"/>
              <w:sz w:val="16"/>
              <w:szCs w:val="16"/>
            </w:rPr>
            <w:t>____</w:t>
          </w:r>
        </w:p>
      </w:docPartBody>
    </w:docPart>
    <w:docPart>
      <w:docPartPr>
        <w:name w:val="0823216747094579AF688F637A3B6341"/>
        <w:category>
          <w:name w:val="常规"/>
          <w:gallery w:val="placeholder"/>
        </w:category>
        <w:types>
          <w:type w:val="bbPlcHdr"/>
        </w:types>
        <w:behaviors>
          <w:behavior w:val="content"/>
        </w:behaviors>
        <w:guid w:val="{2CF743EE-4D79-4EB5-9AF5-830414E77549}"/>
      </w:docPartPr>
      <w:docPartBody>
        <w:p w:rsidR="005701AE" w:rsidRDefault="003C541B" w:rsidP="003C541B">
          <w:pPr>
            <w:pStyle w:val="0823216747094579AF688F637A3B6341"/>
          </w:pPr>
          <w:r w:rsidRPr="00711F0E">
            <w:rPr>
              <w:rStyle w:val="placeholder1Char"/>
              <w:rFonts w:hint="eastAsia"/>
              <w:sz w:val="16"/>
              <w:szCs w:val="16"/>
            </w:rPr>
            <w:t>____</w:t>
          </w:r>
        </w:p>
      </w:docPartBody>
    </w:docPart>
    <w:docPart>
      <w:docPartPr>
        <w:name w:val="DACA23897BBE41929D274FF96C66E630"/>
        <w:category>
          <w:name w:val="常规"/>
          <w:gallery w:val="placeholder"/>
        </w:category>
        <w:types>
          <w:type w:val="bbPlcHdr"/>
        </w:types>
        <w:behaviors>
          <w:behavior w:val="content"/>
        </w:behaviors>
        <w:guid w:val="{2DC72498-AF31-4AE4-B916-2A2A8AC7B1F2}"/>
      </w:docPartPr>
      <w:docPartBody>
        <w:p w:rsidR="005701AE" w:rsidRDefault="003C541B" w:rsidP="003C541B">
          <w:pPr>
            <w:pStyle w:val="DACA23897BBE41929D274FF96C66E630"/>
          </w:pPr>
          <w:r w:rsidRPr="00711F0E">
            <w:rPr>
              <w:rStyle w:val="placeholder1Char"/>
              <w:rFonts w:hint="eastAsia"/>
              <w:sz w:val="16"/>
              <w:szCs w:val="16"/>
            </w:rPr>
            <w:t>____</w:t>
          </w:r>
        </w:p>
      </w:docPartBody>
    </w:docPart>
    <w:docPart>
      <w:docPartPr>
        <w:name w:val="14B99B03FEDD4FC38DB44D0FB8F4660F"/>
        <w:category>
          <w:name w:val="常规"/>
          <w:gallery w:val="placeholder"/>
        </w:category>
        <w:types>
          <w:type w:val="bbPlcHdr"/>
        </w:types>
        <w:behaviors>
          <w:behavior w:val="content"/>
        </w:behaviors>
        <w:guid w:val="{8627406E-C2B3-45B9-A4AC-44B16985973B}"/>
      </w:docPartPr>
      <w:docPartBody>
        <w:p w:rsidR="005701AE" w:rsidRDefault="003C541B" w:rsidP="003C541B">
          <w:pPr>
            <w:pStyle w:val="14B99B03FEDD4FC38DB44D0FB8F4660F"/>
          </w:pPr>
          <w:r w:rsidRPr="00711F0E">
            <w:rPr>
              <w:rStyle w:val="placeholder1Char"/>
              <w:rFonts w:hint="eastAsia"/>
              <w:sz w:val="16"/>
              <w:szCs w:val="16"/>
            </w:rPr>
            <w:t>____</w:t>
          </w:r>
        </w:p>
      </w:docPartBody>
    </w:docPart>
    <w:docPart>
      <w:docPartPr>
        <w:name w:val="2C3F3E5F9186438CBD3393302CA88E27"/>
        <w:category>
          <w:name w:val="常规"/>
          <w:gallery w:val="placeholder"/>
        </w:category>
        <w:types>
          <w:type w:val="bbPlcHdr"/>
        </w:types>
        <w:behaviors>
          <w:behavior w:val="content"/>
        </w:behaviors>
        <w:guid w:val="{F6AC79A8-A5B4-4116-9DF9-D3CE3AB735D0}"/>
      </w:docPartPr>
      <w:docPartBody>
        <w:p w:rsidR="005701AE" w:rsidRDefault="003C541B" w:rsidP="003C541B">
          <w:pPr>
            <w:pStyle w:val="2C3F3E5F9186438CBD3393302CA88E27"/>
          </w:pPr>
          <w:r w:rsidRPr="00711F0E">
            <w:rPr>
              <w:rStyle w:val="placeholder1Char"/>
              <w:rFonts w:hint="eastAsia"/>
              <w:sz w:val="16"/>
              <w:szCs w:val="16"/>
            </w:rPr>
            <w:t>____</w:t>
          </w:r>
        </w:p>
      </w:docPartBody>
    </w:docPart>
    <w:docPart>
      <w:docPartPr>
        <w:name w:val="9865677C4ED8417883A2A289B9E09D42"/>
        <w:category>
          <w:name w:val="常规"/>
          <w:gallery w:val="placeholder"/>
        </w:category>
        <w:types>
          <w:type w:val="bbPlcHdr"/>
        </w:types>
        <w:behaviors>
          <w:behavior w:val="content"/>
        </w:behaviors>
        <w:guid w:val="{C82C1C41-E3C0-4786-9258-79E53F712CE4}"/>
      </w:docPartPr>
      <w:docPartBody>
        <w:p w:rsidR="005701AE" w:rsidRDefault="003C541B" w:rsidP="003C541B">
          <w:pPr>
            <w:pStyle w:val="9865677C4ED8417883A2A289B9E09D42"/>
          </w:pPr>
          <w:r w:rsidRPr="00711F0E">
            <w:rPr>
              <w:rStyle w:val="placeholder1Char"/>
              <w:rFonts w:hint="eastAsia"/>
              <w:sz w:val="16"/>
              <w:szCs w:val="16"/>
            </w:rPr>
            <w:t>____</w:t>
          </w:r>
        </w:p>
      </w:docPartBody>
    </w:docPart>
    <w:docPart>
      <w:docPartPr>
        <w:name w:val="03D42681C0DF41AB8AF96145335B4BE8"/>
        <w:category>
          <w:name w:val="常规"/>
          <w:gallery w:val="placeholder"/>
        </w:category>
        <w:types>
          <w:type w:val="bbPlcHdr"/>
        </w:types>
        <w:behaviors>
          <w:behavior w:val="content"/>
        </w:behaviors>
        <w:guid w:val="{BBF776A1-1E32-4AD8-9DED-E7016DE851AC}"/>
      </w:docPartPr>
      <w:docPartBody>
        <w:p w:rsidR="005701AE" w:rsidRDefault="003C541B" w:rsidP="003C541B">
          <w:pPr>
            <w:pStyle w:val="03D42681C0DF41AB8AF96145335B4BE8"/>
          </w:pPr>
          <w:r w:rsidRPr="00711F0E">
            <w:rPr>
              <w:rStyle w:val="placeholder1Char"/>
              <w:rFonts w:hint="eastAsia"/>
              <w:sz w:val="16"/>
              <w:szCs w:val="16"/>
            </w:rPr>
            <w:t>____</w:t>
          </w:r>
        </w:p>
      </w:docPartBody>
    </w:docPart>
    <w:docPart>
      <w:docPartPr>
        <w:name w:val="C17BEFA4F73644DDA0CE54F882D353EB"/>
        <w:category>
          <w:name w:val="常规"/>
          <w:gallery w:val="placeholder"/>
        </w:category>
        <w:types>
          <w:type w:val="bbPlcHdr"/>
        </w:types>
        <w:behaviors>
          <w:behavior w:val="content"/>
        </w:behaviors>
        <w:guid w:val="{F97A5546-55B3-489E-B332-56B3122EB3D2}"/>
      </w:docPartPr>
      <w:docPartBody>
        <w:p w:rsidR="005701AE" w:rsidRDefault="003C541B" w:rsidP="003C541B">
          <w:pPr>
            <w:pStyle w:val="C17BEFA4F73644DDA0CE54F882D353EB"/>
          </w:pPr>
          <w:r w:rsidRPr="00711F0E">
            <w:rPr>
              <w:rStyle w:val="placeholder1Char"/>
              <w:rFonts w:hint="eastAsia"/>
              <w:sz w:val="16"/>
              <w:szCs w:val="16"/>
            </w:rPr>
            <w:t>____</w:t>
          </w:r>
        </w:p>
      </w:docPartBody>
    </w:docPart>
    <w:docPart>
      <w:docPartPr>
        <w:name w:val="1A175A2AA451486DB18309F1900563A5"/>
        <w:category>
          <w:name w:val="常规"/>
          <w:gallery w:val="placeholder"/>
        </w:category>
        <w:types>
          <w:type w:val="bbPlcHdr"/>
        </w:types>
        <w:behaviors>
          <w:behavior w:val="content"/>
        </w:behaviors>
        <w:guid w:val="{3CAA3371-A014-4EE1-9CCF-77132E297713}"/>
      </w:docPartPr>
      <w:docPartBody>
        <w:p w:rsidR="005701AE" w:rsidRDefault="003C541B" w:rsidP="003C541B">
          <w:pPr>
            <w:pStyle w:val="1A175A2AA451486DB18309F1900563A5"/>
          </w:pPr>
          <w:r w:rsidRPr="00711F0E">
            <w:rPr>
              <w:rStyle w:val="placeholder1Char"/>
              <w:rFonts w:hint="eastAsia"/>
              <w:sz w:val="16"/>
              <w:szCs w:val="16"/>
            </w:rPr>
            <w:t>____</w:t>
          </w:r>
        </w:p>
      </w:docPartBody>
    </w:docPart>
    <w:docPart>
      <w:docPartPr>
        <w:name w:val="AD1C1C416744432181025CB40D7C2932"/>
        <w:category>
          <w:name w:val="常规"/>
          <w:gallery w:val="placeholder"/>
        </w:category>
        <w:types>
          <w:type w:val="bbPlcHdr"/>
        </w:types>
        <w:behaviors>
          <w:behavior w:val="content"/>
        </w:behaviors>
        <w:guid w:val="{EE293835-F662-4BDE-ABC7-981207EC4EC3}"/>
      </w:docPartPr>
      <w:docPartBody>
        <w:p w:rsidR="005701AE" w:rsidRDefault="003C541B" w:rsidP="003C541B">
          <w:pPr>
            <w:pStyle w:val="AD1C1C416744432181025CB40D7C2932"/>
          </w:pPr>
          <w:r w:rsidRPr="00711F0E">
            <w:rPr>
              <w:rStyle w:val="placeholder1Char"/>
              <w:rFonts w:hint="eastAsia"/>
              <w:sz w:val="16"/>
              <w:szCs w:val="16"/>
            </w:rPr>
            <w:t>____</w:t>
          </w:r>
        </w:p>
      </w:docPartBody>
    </w:docPart>
    <w:docPart>
      <w:docPartPr>
        <w:name w:val="22A26A77D3E94504AA51E9D6C9C4ECDC"/>
        <w:category>
          <w:name w:val="常规"/>
          <w:gallery w:val="placeholder"/>
        </w:category>
        <w:types>
          <w:type w:val="bbPlcHdr"/>
        </w:types>
        <w:behaviors>
          <w:behavior w:val="content"/>
        </w:behaviors>
        <w:guid w:val="{1EC5D46B-EAF9-4CC0-ACE3-C1603CC8FF65}"/>
      </w:docPartPr>
      <w:docPartBody>
        <w:p w:rsidR="005701AE" w:rsidRDefault="003C541B" w:rsidP="003C541B">
          <w:pPr>
            <w:pStyle w:val="22A26A77D3E94504AA51E9D6C9C4ECDC"/>
          </w:pPr>
          <w:r w:rsidRPr="00711F0E">
            <w:rPr>
              <w:rStyle w:val="placeholder1Char"/>
              <w:rFonts w:hint="eastAsia"/>
              <w:sz w:val="16"/>
              <w:szCs w:val="16"/>
            </w:rPr>
            <w:t>____</w:t>
          </w:r>
        </w:p>
      </w:docPartBody>
    </w:docPart>
    <w:docPart>
      <w:docPartPr>
        <w:name w:val="29C793EC99484E03901F480C4398E44E"/>
        <w:category>
          <w:name w:val="常规"/>
          <w:gallery w:val="placeholder"/>
        </w:category>
        <w:types>
          <w:type w:val="bbPlcHdr"/>
        </w:types>
        <w:behaviors>
          <w:behavior w:val="content"/>
        </w:behaviors>
        <w:guid w:val="{ADE2D527-1AA9-4FAE-91EB-86DD8E90110B}"/>
      </w:docPartPr>
      <w:docPartBody>
        <w:p w:rsidR="005701AE" w:rsidRDefault="003C541B" w:rsidP="003C541B">
          <w:pPr>
            <w:pStyle w:val="29C793EC99484E03901F480C4398E44E"/>
          </w:pPr>
          <w:r w:rsidRPr="00711F0E">
            <w:rPr>
              <w:rStyle w:val="placeholder1Char"/>
              <w:rFonts w:hint="eastAsia"/>
              <w:sz w:val="16"/>
              <w:szCs w:val="16"/>
            </w:rPr>
            <w:t>____</w:t>
          </w:r>
        </w:p>
      </w:docPartBody>
    </w:docPart>
    <w:docPart>
      <w:docPartPr>
        <w:name w:val="BBDA48895A744CECA1232879D7B71E9E"/>
        <w:category>
          <w:name w:val="常规"/>
          <w:gallery w:val="placeholder"/>
        </w:category>
        <w:types>
          <w:type w:val="bbPlcHdr"/>
        </w:types>
        <w:behaviors>
          <w:behavior w:val="content"/>
        </w:behaviors>
        <w:guid w:val="{9063B89B-DA52-465B-AA2F-CDE8F403E0B4}"/>
      </w:docPartPr>
      <w:docPartBody>
        <w:p w:rsidR="005701AE" w:rsidRDefault="003C541B" w:rsidP="003C541B">
          <w:pPr>
            <w:pStyle w:val="BBDA48895A744CECA1232879D7B71E9E"/>
          </w:pPr>
          <w:r w:rsidRPr="00711F0E">
            <w:rPr>
              <w:rStyle w:val="placeholder1Char"/>
              <w:rFonts w:hint="eastAsia"/>
              <w:sz w:val="16"/>
              <w:szCs w:val="16"/>
            </w:rPr>
            <w:t>____</w:t>
          </w:r>
        </w:p>
      </w:docPartBody>
    </w:docPart>
    <w:docPart>
      <w:docPartPr>
        <w:name w:val="4FBB103780E24E2CBF3A14BCC9556D67"/>
        <w:category>
          <w:name w:val="常规"/>
          <w:gallery w:val="placeholder"/>
        </w:category>
        <w:types>
          <w:type w:val="bbPlcHdr"/>
        </w:types>
        <w:behaviors>
          <w:behavior w:val="content"/>
        </w:behaviors>
        <w:guid w:val="{D62702A4-E567-4252-AA81-D4FD69755538}"/>
      </w:docPartPr>
      <w:docPartBody>
        <w:p w:rsidR="005701AE" w:rsidRDefault="003C541B" w:rsidP="003C541B">
          <w:pPr>
            <w:pStyle w:val="4FBB103780E24E2CBF3A14BCC9556D67"/>
          </w:pPr>
          <w:r w:rsidRPr="00711F0E">
            <w:rPr>
              <w:rStyle w:val="placeholder1Char"/>
              <w:rFonts w:hint="eastAsia"/>
              <w:sz w:val="16"/>
              <w:szCs w:val="16"/>
            </w:rPr>
            <w:t>____</w:t>
          </w:r>
        </w:p>
      </w:docPartBody>
    </w:docPart>
    <w:docPart>
      <w:docPartPr>
        <w:name w:val="14EC7DAC92F443A8A474120EF553F340"/>
        <w:category>
          <w:name w:val="常规"/>
          <w:gallery w:val="placeholder"/>
        </w:category>
        <w:types>
          <w:type w:val="bbPlcHdr"/>
        </w:types>
        <w:behaviors>
          <w:behavior w:val="content"/>
        </w:behaviors>
        <w:guid w:val="{D55F4279-B927-40F9-9AA2-A2FE018F93A1}"/>
      </w:docPartPr>
      <w:docPartBody>
        <w:p w:rsidR="005701AE" w:rsidRDefault="003C541B" w:rsidP="003C541B">
          <w:pPr>
            <w:pStyle w:val="14EC7DAC92F443A8A474120EF553F340"/>
          </w:pPr>
          <w:r w:rsidRPr="00711F0E">
            <w:rPr>
              <w:rStyle w:val="placeholder1Char"/>
              <w:rFonts w:hint="eastAsia"/>
              <w:sz w:val="16"/>
              <w:szCs w:val="16"/>
            </w:rPr>
            <w:t>____</w:t>
          </w:r>
        </w:p>
      </w:docPartBody>
    </w:docPart>
    <w:docPart>
      <w:docPartPr>
        <w:name w:val="17DBCBC5D52A419FBA272084135CE59F"/>
        <w:category>
          <w:name w:val="常规"/>
          <w:gallery w:val="placeholder"/>
        </w:category>
        <w:types>
          <w:type w:val="bbPlcHdr"/>
        </w:types>
        <w:behaviors>
          <w:behavior w:val="content"/>
        </w:behaviors>
        <w:guid w:val="{9298142F-C74B-4C93-AE64-769DBB6357B5}"/>
      </w:docPartPr>
      <w:docPartBody>
        <w:p w:rsidR="005701AE" w:rsidRDefault="003C541B" w:rsidP="003C541B">
          <w:pPr>
            <w:pStyle w:val="17DBCBC5D52A419FBA272084135CE59F"/>
          </w:pPr>
          <w:r w:rsidRPr="00711F0E">
            <w:rPr>
              <w:rStyle w:val="placeholder1Char"/>
              <w:rFonts w:hint="eastAsia"/>
              <w:sz w:val="16"/>
              <w:szCs w:val="16"/>
            </w:rPr>
            <w:t>____</w:t>
          </w:r>
        </w:p>
      </w:docPartBody>
    </w:docPart>
    <w:docPart>
      <w:docPartPr>
        <w:name w:val="43326B570DCC464DA3F07B1B516069DE"/>
        <w:category>
          <w:name w:val="常规"/>
          <w:gallery w:val="placeholder"/>
        </w:category>
        <w:types>
          <w:type w:val="bbPlcHdr"/>
        </w:types>
        <w:behaviors>
          <w:behavior w:val="content"/>
        </w:behaviors>
        <w:guid w:val="{A51E81FE-4591-4B07-8B84-D2EC9C905D52}"/>
      </w:docPartPr>
      <w:docPartBody>
        <w:p w:rsidR="005701AE" w:rsidRDefault="003C541B" w:rsidP="003C541B">
          <w:pPr>
            <w:pStyle w:val="43326B570DCC464DA3F07B1B516069DE"/>
          </w:pPr>
          <w:r w:rsidRPr="00711F0E">
            <w:rPr>
              <w:rStyle w:val="placeholder1Char"/>
              <w:rFonts w:hint="eastAsia"/>
              <w:sz w:val="16"/>
              <w:szCs w:val="16"/>
            </w:rPr>
            <w:t>____</w:t>
          </w:r>
        </w:p>
      </w:docPartBody>
    </w:docPart>
    <w:docPart>
      <w:docPartPr>
        <w:name w:val="D1F4BEE080234D47BD220783AB0B3BE8"/>
        <w:category>
          <w:name w:val="常规"/>
          <w:gallery w:val="placeholder"/>
        </w:category>
        <w:types>
          <w:type w:val="bbPlcHdr"/>
        </w:types>
        <w:behaviors>
          <w:behavior w:val="content"/>
        </w:behaviors>
        <w:guid w:val="{7AB0D5E4-581A-4D76-926D-DFF26B4EFCCE}"/>
      </w:docPartPr>
      <w:docPartBody>
        <w:p w:rsidR="005701AE" w:rsidRDefault="003C541B" w:rsidP="003C541B">
          <w:pPr>
            <w:pStyle w:val="D1F4BEE080234D47BD220783AB0B3BE8"/>
          </w:pPr>
          <w:r w:rsidRPr="00711F0E">
            <w:rPr>
              <w:rStyle w:val="placeholder1Char"/>
              <w:rFonts w:hint="eastAsia"/>
              <w:sz w:val="16"/>
              <w:szCs w:val="16"/>
            </w:rPr>
            <w:t>____</w:t>
          </w:r>
        </w:p>
      </w:docPartBody>
    </w:docPart>
    <w:docPart>
      <w:docPartPr>
        <w:name w:val="C952F2901E4B4D90A0C91FC3AD7F129B"/>
        <w:category>
          <w:name w:val="常规"/>
          <w:gallery w:val="placeholder"/>
        </w:category>
        <w:types>
          <w:type w:val="bbPlcHdr"/>
        </w:types>
        <w:behaviors>
          <w:behavior w:val="content"/>
        </w:behaviors>
        <w:guid w:val="{C6F55505-EC25-4100-844E-683962EF19F9}"/>
      </w:docPartPr>
      <w:docPartBody>
        <w:p w:rsidR="005701AE" w:rsidRDefault="003C541B" w:rsidP="003C541B">
          <w:pPr>
            <w:pStyle w:val="C952F2901E4B4D90A0C91FC3AD7F129B"/>
          </w:pPr>
          <w:r w:rsidRPr="00711F0E">
            <w:rPr>
              <w:rStyle w:val="placeholder1Char"/>
              <w:rFonts w:hint="eastAsia"/>
              <w:sz w:val="16"/>
              <w:szCs w:val="16"/>
            </w:rPr>
            <w:t>____</w:t>
          </w:r>
        </w:p>
      </w:docPartBody>
    </w:docPart>
    <w:docPart>
      <w:docPartPr>
        <w:name w:val="CA8316EBCDC84CCE8C9DC62C24D5A417"/>
        <w:category>
          <w:name w:val="常规"/>
          <w:gallery w:val="placeholder"/>
        </w:category>
        <w:types>
          <w:type w:val="bbPlcHdr"/>
        </w:types>
        <w:behaviors>
          <w:behavior w:val="content"/>
        </w:behaviors>
        <w:guid w:val="{E8739748-A4B6-4EA4-AE84-D5987A7847E9}"/>
      </w:docPartPr>
      <w:docPartBody>
        <w:p w:rsidR="005701AE" w:rsidRDefault="003C541B" w:rsidP="003C541B">
          <w:pPr>
            <w:pStyle w:val="CA8316EBCDC84CCE8C9DC62C24D5A417"/>
          </w:pPr>
          <w:r w:rsidRPr="00711F0E">
            <w:rPr>
              <w:rStyle w:val="placeholder1Char"/>
              <w:rFonts w:hint="eastAsia"/>
              <w:sz w:val="16"/>
              <w:szCs w:val="16"/>
            </w:rPr>
            <w:t>____</w:t>
          </w:r>
        </w:p>
      </w:docPartBody>
    </w:docPart>
    <w:docPart>
      <w:docPartPr>
        <w:name w:val="3B7F9188F504456992A36CA92A78AA2E"/>
        <w:category>
          <w:name w:val="常规"/>
          <w:gallery w:val="placeholder"/>
        </w:category>
        <w:types>
          <w:type w:val="bbPlcHdr"/>
        </w:types>
        <w:behaviors>
          <w:behavior w:val="content"/>
        </w:behaviors>
        <w:guid w:val="{71FC0DAD-82EA-4CE6-AC2F-0D44249F56AC}"/>
      </w:docPartPr>
      <w:docPartBody>
        <w:p w:rsidR="005701AE" w:rsidRDefault="003C541B" w:rsidP="003C541B">
          <w:pPr>
            <w:pStyle w:val="3B7F9188F504456992A36CA92A78AA2E"/>
          </w:pPr>
          <w:r w:rsidRPr="00711F0E">
            <w:rPr>
              <w:rStyle w:val="placeholder1Char"/>
              <w:rFonts w:hint="eastAsia"/>
              <w:sz w:val="16"/>
              <w:szCs w:val="16"/>
            </w:rPr>
            <w:t>____</w:t>
          </w:r>
        </w:p>
      </w:docPartBody>
    </w:docPart>
    <w:docPart>
      <w:docPartPr>
        <w:name w:val="11482B8B1A9C46FFB733CD4CA5D9A3FD"/>
        <w:category>
          <w:name w:val="常规"/>
          <w:gallery w:val="placeholder"/>
        </w:category>
        <w:types>
          <w:type w:val="bbPlcHdr"/>
        </w:types>
        <w:behaviors>
          <w:behavior w:val="content"/>
        </w:behaviors>
        <w:guid w:val="{9B106653-FDD0-4698-BBFF-00749B53D647}"/>
      </w:docPartPr>
      <w:docPartBody>
        <w:p w:rsidR="005701AE" w:rsidRDefault="003C541B" w:rsidP="003C541B">
          <w:pPr>
            <w:pStyle w:val="11482B8B1A9C46FFB733CD4CA5D9A3FD"/>
          </w:pPr>
          <w:r w:rsidRPr="00711F0E">
            <w:rPr>
              <w:rStyle w:val="placeholder1Char"/>
              <w:rFonts w:hint="eastAsia"/>
              <w:sz w:val="16"/>
              <w:szCs w:val="16"/>
            </w:rPr>
            <w:t>____</w:t>
          </w:r>
        </w:p>
      </w:docPartBody>
    </w:docPart>
    <w:docPart>
      <w:docPartPr>
        <w:name w:val="C57155D0A4664282ADDA94D69FAD8A84"/>
        <w:category>
          <w:name w:val="常规"/>
          <w:gallery w:val="placeholder"/>
        </w:category>
        <w:types>
          <w:type w:val="bbPlcHdr"/>
        </w:types>
        <w:behaviors>
          <w:behavior w:val="content"/>
        </w:behaviors>
        <w:guid w:val="{49A29F5F-1419-4D60-9C58-470704052254}"/>
      </w:docPartPr>
      <w:docPartBody>
        <w:p w:rsidR="005701AE" w:rsidRDefault="003C541B" w:rsidP="003C541B">
          <w:pPr>
            <w:pStyle w:val="C57155D0A4664282ADDA94D69FAD8A84"/>
          </w:pPr>
          <w:r w:rsidRPr="00711F0E">
            <w:rPr>
              <w:rStyle w:val="placeholder1Char"/>
              <w:rFonts w:hint="eastAsia"/>
              <w:sz w:val="16"/>
              <w:szCs w:val="16"/>
            </w:rPr>
            <w:t>____</w:t>
          </w:r>
        </w:p>
      </w:docPartBody>
    </w:docPart>
    <w:docPart>
      <w:docPartPr>
        <w:name w:val="6036CD71A9E24CD1AA07A256196D48B9"/>
        <w:category>
          <w:name w:val="常规"/>
          <w:gallery w:val="placeholder"/>
        </w:category>
        <w:types>
          <w:type w:val="bbPlcHdr"/>
        </w:types>
        <w:behaviors>
          <w:behavior w:val="content"/>
        </w:behaviors>
        <w:guid w:val="{D1CE7941-74C2-4460-ADE6-62E9CC88E9D5}"/>
      </w:docPartPr>
      <w:docPartBody>
        <w:p w:rsidR="005701AE" w:rsidRDefault="003C541B" w:rsidP="003C541B">
          <w:pPr>
            <w:pStyle w:val="6036CD71A9E24CD1AA07A256196D48B9"/>
          </w:pPr>
          <w:r w:rsidRPr="00711F0E">
            <w:rPr>
              <w:rStyle w:val="placeholder1Char"/>
              <w:rFonts w:hint="eastAsia"/>
              <w:sz w:val="16"/>
              <w:szCs w:val="16"/>
            </w:rPr>
            <w:t>____</w:t>
          </w:r>
        </w:p>
      </w:docPartBody>
    </w:docPart>
    <w:docPart>
      <w:docPartPr>
        <w:name w:val="67F5A132815A4C2CB6A43415D17EDC58"/>
        <w:category>
          <w:name w:val="常规"/>
          <w:gallery w:val="placeholder"/>
        </w:category>
        <w:types>
          <w:type w:val="bbPlcHdr"/>
        </w:types>
        <w:behaviors>
          <w:behavior w:val="content"/>
        </w:behaviors>
        <w:guid w:val="{5C3FC1D9-F989-4D5C-AB4D-BA530FDFE722}"/>
      </w:docPartPr>
      <w:docPartBody>
        <w:p w:rsidR="005701AE" w:rsidRDefault="003C541B" w:rsidP="003C541B">
          <w:pPr>
            <w:pStyle w:val="67F5A132815A4C2CB6A43415D17EDC58"/>
          </w:pPr>
          <w:r w:rsidRPr="00711F0E">
            <w:rPr>
              <w:rStyle w:val="placeholder1Char"/>
              <w:rFonts w:hint="eastAsia"/>
              <w:sz w:val="16"/>
              <w:szCs w:val="16"/>
            </w:rPr>
            <w:t>____</w:t>
          </w:r>
        </w:p>
      </w:docPartBody>
    </w:docPart>
    <w:docPart>
      <w:docPartPr>
        <w:name w:val="62320266A18A437CAAD31EF27A164CC8"/>
        <w:category>
          <w:name w:val="常规"/>
          <w:gallery w:val="placeholder"/>
        </w:category>
        <w:types>
          <w:type w:val="bbPlcHdr"/>
        </w:types>
        <w:behaviors>
          <w:behavior w:val="content"/>
        </w:behaviors>
        <w:guid w:val="{F7E771BD-32EE-424A-A9DF-65CC4E8C7EAF}"/>
      </w:docPartPr>
      <w:docPartBody>
        <w:p w:rsidR="005701AE" w:rsidRDefault="003C541B" w:rsidP="003C541B">
          <w:pPr>
            <w:pStyle w:val="62320266A18A437CAAD31EF27A164CC8"/>
          </w:pPr>
          <w:r w:rsidRPr="00711F0E">
            <w:rPr>
              <w:rStyle w:val="placeholder1Char"/>
              <w:rFonts w:hint="eastAsia"/>
              <w:sz w:val="16"/>
              <w:szCs w:val="16"/>
            </w:rPr>
            <w:t>____</w:t>
          </w:r>
        </w:p>
      </w:docPartBody>
    </w:docPart>
    <w:docPart>
      <w:docPartPr>
        <w:name w:val="4F7CD75D1E644457A881EFD60C763322"/>
        <w:category>
          <w:name w:val="常规"/>
          <w:gallery w:val="placeholder"/>
        </w:category>
        <w:types>
          <w:type w:val="bbPlcHdr"/>
        </w:types>
        <w:behaviors>
          <w:behavior w:val="content"/>
        </w:behaviors>
        <w:guid w:val="{579FB63C-92F6-43A2-99F2-9675276F3341}"/>
      </w:docPartPr>
      <w:docPartBody>
        <w:p w:rsidR="005701AE" w:rsidRDefault="003C541B" w:rsidP="003C541B">
          <w:pPr>
            <w:pStyle w:val="4F7CD75D1E644457A881EFD60C763322"/>
          </w:pPr>
          <w:r w:rsidRPr="00711F0E">
            <w:rPr>
              <w:rStyle w:val="placeholder1Char"/>
              <w:rFonts w:hint="eastAsia"/>
              <w:sz w:val="16"/>
              <w:szCs w:val="16"/>
            </w:rPr>
            <w:t>____</w:t>
          </w:r>
        </w:p>
      </w:docPartBody>
    </w:docPart>
    <w:docPart>
      <w:docPartPr>
        <w:name w:val="2F227E2E0CB04AF88DD6C33105314CCB"/>
        <w:category>
          <w:name w:val="常规"/>
          <w:gallery w:val="placeholder"/>
        </w:category>
        <w:types>
          <w:type w:val="bbPlcHdr"/>
        </w:types>
        <w:behaviors>
          <w:behavior w:val="content"/>
        </w:behaviors>
        <w:guid w:val="{1F0004DC-B90B-456A-A033-2B6183393996}"/>
      </w:docPartPr>
      <w:docPartBody>
        <w:p w:rsidR="005701AE" w:rsidRDefault="003C541B" w:rsidP="003C541B">
          <w:pPr>
            <w:pStyle w:val="2F227E2E0CB04AF88DD6C33105314CCB"/>
          </w:pPr>
          <w:r w:rsidRPr="00711F0E">
            <w:rPr>
              <w:rStyle w:val="placeholder1Char"/>
              <w:rFonts w:hint="eastAsia"/>
              <w:sz w:val="16"/>
              <w:szCs w:val="16"/>
            </w:rPr>
            <w:t>____</w:t>
          </w:r>
        </w:p>
      </w:docPartBody>
    </w:docPart>
    <w:docPart>
      <w:docPartPr>
        <w:name w:val="D4B9F4E69118473595F0444CC57C1C72"/>
        <w:category>
          <w:name w:val="常规"/>
          <w:gallery w:val="placeholder"/>
        </w:category>
        <w:types>
          <w:type w:val="bbPlcHdr"/>
        </w:types>
        <w:behaviors>
          <w:behavior w:val="content"/>
        </w:behaviors>
        <w:guid w:val="{3CF12A42-A2E9-4AB9-973A-49B98ABABD45}"/>
      </w:docPartPr>
      <w:docPartBody>
        <w:p w:rsidR="005701AE" w:rsidRDefault="003C541B" w:rsidP="003C541B">
          <w:pPr>
            <w:pStyle w:val="D4B9F4E69118473595F0444CC57C1C72"/>
          </w:pPr>
          <w:r w:rsidRPr="00711F0E">
            <w:rPr>
              <w:rStyle w:val="placeholder1Char"/>
              <w:rFonts w:hint="eastAsia"/>
              <w:sz w:val="16"/>
              <w:szCs w:val="16"/>
            </w:rPr>
            <w:t>____</w:t>
          </w:r>
        </w:p>
      </w:docPartBody>
    </w:docPart>
    <w:docPart>
      <w:docPartPr>
        <w:name w:val="1AF5E1F347964BD1A1A789D9888EBFAA"/>
        <w:category>
          <w:name w:val="常规"/>
          <w:gallery w:val="placeholder"/>
        </w:category>
        <w:types>
          <w:type w:val="bbPlcHdr"/>
        </w:types>
        <w:behaviors>
          <w:behavior w:val="content"/>
        </w:behaviors>
        <w:guid w:val="{DF62FFF6-C1D8-46DC-BE6A-0A3559E7F713}"/>
      </w:docPartPr>
      <w:docPartBody>
        <w:p w:rsidR="005701AE" w:rsidRDefault="003C541B" w:rsidP="003C541B">
          <w:pPr>
            <w:pStyle w:val="1AF5E1F347964BD1A1A789D9888EBFAA"/>
          </w:pPr>
          <w:r w:rsidRPr="00711F0E">
            <w:rPr>
              <w:rStyle w:val="placeholder1Char"/>
              <w:rFonts w:hint="eastAsia"/>
              <w:sz w:val="16"/>
              <w:szCs w:val="16"/>
            </w:rPr>
            <w:t>____</w:t>
          </w:r>
        </w:p>
      </w:docPartBody>
    </w:docPart>
    <w:docPart>
      <w:docPartPr>
        <w:name w:val="40923E18C6D04EBB90EEAA7BFF5E40DE"/>
        <w:category>
          <w:name w:val="常规"/>
          <w:gallery w:val="placeholder"/>
        </w:category>
        <w:types>
          <w:type w:val="bbPlcHdr"/>
        </w:types>
        <w:behaviors>
          <w:behavior w:val="content"/>
        </w:behaviors>
        <w:guid w:val="{3025CD74-5F2E-4089-BBEA-BB862292F118}"/>
      </w:docPartPr>
      <w:docPartBody>
        <w:p w:rsidR="005701AE" w:rsidRDefault="003C541B" w:rsidP="003C541B">
          <w:pPr>
            <w:pStyle w:val="40923E18C6D04EBB90EEAA7BFF5E40DE"/>
          </w:pPr>
          <w:r w:rsidRPr="00711F0E">
            <w:rPr>
              <w:rStyle w:val="placeholder1Char"/>
              <w:rFonts w:hint="eastAsia"/>
              <w:sz w:val="16"/>
              <w:szCs w:val="16"/>
            </w:rPr>
            <w:t>____</w:t>
          </w:r>
        </w:p>
      </w:docPartBody>
    </w:docPart>
    <w:docPart>
      <w:docPartPr>
        <w:name w:val="7161E0CC5D304D0B81BDD6F911B79AF5"/>
        <w:category>
          <w:name w:val="常规"/>
          <w:gallery w:val="placeholder"/>
        </w:category>
        <w:types>
          <w:type w:val="bbPlcHdr"/>
        </w:types>
        <w:behaviors>
          <w:behavior w:val="content"/>
        </w:behaviors>
        <w:guid w:val="{6329072C-24FB-498E-A0CA-EDDDAE5D0661}"/>
      </w:docPartPr>
      <w:docPartBody>
        <w:p w:rsidR="005701AE" w:rsidRDefault="003C541B" w:rsidP="003C541B">
          <w:pPr>
            <w:pStyle w:val="7161E0CC5D304D0B81BDD6F911B79AF5"/>
          </w:pPr>
          <w:r w:rsidRPr="00711F0E">
            <w:rPr>
              <w:rStyle w:val="placeholder1Char"/>
              <w:rFonts w:hint="eastAsia"/>
              <w:sz w:val="16"/>
              <w:szCs w:val="16"/>
            </w:rPr>
            <w:t>____</w:t>
          </w:r>
        </w:p>
      </w:docPartBody>
    </w:docPart>
    <w:docPart>
      <w:docPartPr>
        <w:name w:val="E30D129E298C466481ACA729D7F0EE69"/>
        <w:category>
          <w:name w:val="常规"/>
          <w:gallery w:val="placeholder"/>
        </w:category>
        <w:types>
          <w:type w:val="bbPlcHdr"/>
        </w:types>
        <w:behaviors>
          <w:behavior w:val="content"/>
        </w:behaviors>
        <w:guid w:val="{35689AEB-2E74-4D88-BDA5-9B255631D4DC}"/>
      </w:docPartPr>
      <w:docPartBody>
        <w:p w:rsidR="005701AE" w:rsidRDefault="003C541B" w:rsidP="003C541B">
          <w:pPr>
            <w:pStyle w:val="E30D129E298C466481ACA729D7F0EE69"/>
          </w:pPr>
          <w:r w:rsidRPr="00711F0E">
            <w:rPr>
              <w:rStyle w:val="placeholder1Char"/>
              <w:rFonts w:hint="eastAsia"/>
              <w:sz w:val="16"/>
              <w:szCs w:val="16"/>
            </w:rPr>
            <w:t>____</w:t>
          </w:r>
        </w:p>
      </w:docPartBody>
    </w:docPart>
    <w:docPart>
      <w:docPartPr>
        <w:name w:val="9DB2C8339C6B4D5485037436CBFA1CEF"/>
        <w:category>
          <w:name w:val="常规"/>
          <w:gallery w:val="placeholder"/>
        </w:category>
        <w:types>
          <w:type w:val="bbPlcHdr"/>
        </w:types>
        <w:behaviors>
          <w:behavior w:val="content"/>
        </w:behaviors>
        <w:guid w:val="{A32D210B-F41C-45FD-84B3-FFAD55748D76}"/>
      </w:docPartPr>
      <w:docPartBody>
        <w:p w:rsidR="005701AE" w:rsidRDefault="003C541B" w:rsidP="003C541B">
          <w:pPr>
            <w:pStyle w:val="9DB2C8339C6B4D5485037436CBFA1CEF"/>
          </w:pPr>
          <w:r w:rsidRPr="00711F0E">
            <w:rPr>
              <w:rStyle w:val="placeholder1Char"/>
              <w:rFonts w:hint="eastAsia"/>
              <w:sz w:val="16"/>
              <w:szCs w:val="16"/>
            </w:rPr>
            <w:t>____</w:t>
          </w:r>
        </w:p>
      </w:docPartBody>
    </w:docPart>
    <w:docPart>
      <w:docPartPr>
        <w:name w:val="13BCE5ED8EE648B792670AFBD838362D"/>
        <w:category>
          <w:name w:val="常规"/>
          <w:gallery w:val="placeholder"/>
        </w:category>
        <w:types>
          <w:type w:val="bbPlcHdr"/>
        </w:types>
        <w:behaviors>
          <w:behavior w:val="content"/>
        </w:behaviors>
        <w:guid w:val="{FDBDB9E0-F8F7-48F0-8A8F-557AC32F0E86}"/>
      </w:docPartPr>
      <w:docPartBody>
        <w:p w:rsidR="005701AE" w:rsidRDefault="003C541B" w:rsidP="003C541B">
          <w:pPr>
            <w:pStyle w:val="13BCE5ED8EE648B792670AFBD838362D"/>
          </w:pPr>
          <w:r w:rsidRPr="00711F0E">
            <w:rPr>
              <w:rStyle w:val="placeholder1Char"/>
              <w:rFonts w:hint="eastAsia"/>
              <w:sz w:val="16"/>
              <w:szCs w:val="16"/>
            </w:rPr>
            <w:t>____</w:t>
          </w:r>
        </w:p>
      </w:docPartBody>
    </w:docPart>
    <w:docPart>
      <w:docPartPr>
        <w:name w:val="0030A78CA338442BB93705A56CA732F0"/>
        <w:category>
          <w:name w:val="常规"/>
          <w:gallery w:val="placeholder"/>
        </w:category>
        <w:types>
          <w:type w:val="bbPlcHdr"/>
        </w:types>
        <w:behaviors>
          <w:behavior w:val="content"/>
        </w:behaviors>
        <w:guid w:val="{020629AA-9B41-4A7E-BB45-D7237CC8D2F2}"/>
      </w:docPartPr>
      <w:docPartBody>
        <w:p w:rsidR="005701AE" w:rsidRDefault="003C541B" w:rsidP="003C541B">
          <w:pPr>
            <w:pStyle w:val="0030A78CA338442BB93705A56CA732F0"/>
          </w:pPr>
          <w:r w:rsidRPr="00711F0E">
            <w:rPr>
              <w:rStyle w:val="placeholder1Char"/>
              <w:rFonts w:hint="eastAsia"/>
              <w:sz w:val="16"/>
              <w:szCs w:val="16"/>
            </w:rPr>
            <w:t>____</w:t>
          </w:r>
        </w:p>
      </w:docPartBody>
    </w:docPart>
    <w:docPart>
      <w:docPartPr>
        <w:name w:val="91B7D78A7BAF49D3876968C17A10E2F8"/>
        <w:category>
          <w:name w:val="常规"/>
          <w:gallery w:val="placeholder"/>
        </w:category>
        <w:types>
          <w:type w:val="bbPlcHdr"/>
        </w:types>
        <w:behaviors>
          <w:behavior w:val="content"/>
        </w:behaviors>
        <w:guid w:val="{B5875EA2-04BA-46D0-95ED-BCD52989B24E}"/>
      </w:docPartPr>
      <w:docPartBody>
        <w:p w:rsidR="005701AE" w:rsidRDefault="003C541B" w:rsidP="003C541B">
          <w:pPr>
            <w:pStyle w:val="91B7D78A7BAF49D3876968C17A10E2F8"/>
          </w:pPr>
          <w:r w:rsidRPr="00711F0E">
            <w:rPr>
              <w:rStyle w:val="placeholder1Char"/>
              <w:rFonts w:hint="eastAsia"/>
              <w:sz w:val="16"/>
              <w:szCs w:val="16"/>
            </w:rPr>
            <w:t>____</w:t>
          </w:r>
        </w:p>
      </w:docPartBody>
    </w:docPart>
    <w:docPart>
      <w:docPartPr>
        <w:name w:val="65C03C664379417CB8A13D6B4146D28D"/>
        <w:category>
          <w:name w:val="常规"/>
          <w:gallery w:val="placeholder"/>
        </w:category>
        <w:types>
          <w:type w:val="bbPlcHdr"/>
        </w:types>
        <w:behaviors>
          <w:behavior w:val="content"/>
        </w:behaviors>
        <w:guid w:val="{A61DFC08-3347-42E4-B13E-8A0C6313C179}"/>
      </w:docPartPr>
      <w:docPartBody>
        <w:p w:rsidR="005701AE" w:rsidRDefault="003C541B" w:rsidP="003C541B">
          <w:pPr>
            <w:pStyle w:val="65C03C664379417CB8A13D6B4146D28D"/>
          </w:pPr>
          <w:r w:rsidRPr="00711F0E">
            <w:rPr>
              <w:rStyle w:val="placeholder1Char"/>
              <w:rFonts w:hint="eastAsia"/>
              <w:sz w:val="16"/>
              <w:szCs w:val="16"/>
            </w:rPr>
            <w:t>____</w:t>
          </w:r>
        </w:p>
      </w:docPartBody>
    </w:docPart>
    <w:docPart>
      <w:docPartPr>
        <w:name w:val="CC9B5A1947944DDF81650476ACB30AB7"/>
        <w:category>
          <w:name w:val="常规"/>
          <w:gallery w:val="placeholder"/>
        </w:category>
        <w:types>
          <w:type w:val="bbPlcHdr"/>
        </w:types>
        <w:behaviors>
          <w:behavior w:val="content"/>
        </w:behaviors>
        <w:guid w:val="{61383E24-4FEE-4E65-A00D-60E8E4F03775}"/>
      </w:docPartPr>
      <w:docPartBody>
        <w:p w:rsidR="005701AE" w:rsidRDefault="003C541B" w:rsidP="003C541B">
          <w:pPr>
            <w:pStyle w:val="CC9B5A1947944DDF81650476ACB30AB7"/>
          </w:pPr>
          <w:r w:rsidRPr="00711F0E">
            <w:rPr>
              <w:rStyle w:val="placeholder1Char"/>
              <w:rFonts w:hint="eastAsia"/>
              <w:sz w:val="16"/>
              <w:szCs w:val="16"/>
            </w:rPr>
            <w:t>____</w:t>
          </w:r>
        </w:p>
      </w:docPartBody>
    </w:docPart>
    <w:docPart>
      <w:docPartPr>
        <w:name w:val="C7E1C958C40248699F5284987D613B53"/>
        <w:category>
          <w:name w:val="常规"/>
          <w:gallery w:val="placeholder"/>
        </w:category>
        <w:types>
          <w:type w:val="bbPlcHdr"/>
        </w:types>
        <w:behaviors>
          <w:behavior w:val="content"/>
        </w:behaviors>
        <w:guid w:val="{0D45E110-0F04-4165-A1A7-7B0E76478C53}"/>
      </w:docPartPr>
      <w:docPartBody>
        <w:p w:rsidR="005701AE" w:rsidRDefault="003C541B" w:rsidP="003C541B">
          <w:pPr>
            <w:pStyle w:val="C7E1C958C40248699F5284987D613B53"/>
          </w:pPr>
          <w:r w:rsidRPr="00711F0E">
            <w:rPr>
              <w:rStyle w:val="placeholder1Char"/>
              <w:rFonts w:hint="eastAsia"/>
              <w:sz w:val="16"/>
              <w:szCs w:val="16"/>
            </w:rPr>
            <w:t>____</w:t>
          </w:r>
        </w:p>
      </w:docPartBody>
    </w:docPart>
    <w:docPart>
      <w:docPartPr>
        <w:name w:val="E7F2C4B49849456BAD589E1D0FEC8ADD"/>
        <w:category>
          <w:name w:val="常规"/>
          <w:gallery w:val="placeholder"/>
        </w:category>
        <w:types>
          <w:type w:val="bbPlcHdr"/>
        </w:types>
        <w:behaviors>
          <w:behavior w:val="content"/>
        </w:behaviors>
        <w:guid w:val="{200C217A-DB26-4434-8806-6BEB967650B1}"/>
      </w:docPartPr>
      <w:docPartBody>
        <w:p w:rsidR="005701AE" w:rsidRDefault="003C541B" w:rsidP="003C541B">
          <w:pPr>
            <w:pStyle w:val="E7F2C4B49849456BAD589E1D0FEC8ADD"/>
          </w:pPr>
          <w:r w:rsidRPr="00711F0E">
            <w:rPr>
              <w:rStyle w:val="placeholder1Char"/>
              <w:rFonts w:hint="eastAsia"/>
              <w:sz w:val="16"/>
              <w:szCs w:val="16"/>
            </w:rPr>
            <w:t>____</w:t>
          </w:r>
        </w:p>
      </w:docPartBody>
    </w:docPart>
    <w:docPart>
      <w:docPartPr>
        <w:name w:val="CBAFC69DEB6A4EFEB8B80D03D84DBFA1"/>
        <w:category>
          <w:name w:val="常规"/>
          <w:gallery w:val="placeholder"/>
        </w:category>
        <w:types>
          <w:type w:val="bbPlcHdr"/>
        </w:types>
        <w:behaviors>
          <w:behavior w:val="content"/>
        </w:behaviors>
        <w:guid w:val="{4F9E4DAA-8776-4058-BEA6-040C4F06AA8C}"/>
      </w:docPartPr>
      <w:docPartBody>
        <w:p w:rsidR="005701AE" w:rsidRDefault="003C541B" w:rsidP="003C541B">
          <w:pPr>
            <w:pStyle w:val="CBAFC69DEB6A4EFEB8B80D03D84DBFA1"/>
          </w:pPr>
          <w:r w:rsidRPr="00711F0E">
            <w:rPr>
              <w:rStyle w:val="placeholder1Char"/>
              <w:rFonts w:hint="eastAsia"/>
              <w:sz w:val="16"/>
              <w:szCs w:val="16"/>
            </w:rPr>
            <w:t>____</w:t>
          </w:r>
        </w:p>
      </w:docPartBody>
    </w:docPart>
    <w:docPart>
      <w:docPartPr>
        <w:name w:val="C87B11AFD3B04265B1FB66789A764881"/>
        <w:category>
          <w:name w:val="常规"/>
          <w:gallery w:val="placeholder"/>
        </w:category>
        <w:types>
          <w:type w:val="bbPlcHdr"/>
        </w:types>
        <w:behaviors>
          <w:behavior w:val="content"/>
        </w:behaviors>
        <w:guid w:val="{962854FF-5D6C-48A8-9EAE-DDEC410FE3C9}"/>
      </w:docPartPr>
      <w:docPartBody>
        <w:p w:rsidR="005701AE" w:rsidRDefault="003C541B" w:rsidP="003C541B">
          <w:pPr>
            <w:pStyle w:val="C87B11AFD3B04265B1FB66789A764881"/>
          </w:pPr>
          <w:r w:rsidRPr="00711F0E">
            <w:rPr>
              <w:rStyle w:val="placeholder1Char"/>
              <w:rFonts w:hint="eastAsia"/>
              <w:sz w:val="16"/>
              <w:szCs w:val="16"/>
            </w:rPr>
            <w:t>____</w:t>
          </w:r>
        </w:p>
      </w:docPartBody>
    </w:docPart>
    <w:docPart>
      <w:docPartPr>
        <w:name w:val="3CB3EB96DCF14BC2807F0F62D7548FB4"/>
        <w:category>
          <w:name w:val="常规"/>
          <w:gallery w:val="placeholder"/>
        </w:category>
        <w:types>
          <w:type w:val="bbPlcHdr"/>
        </w:types>
        <w:behaviors>
          <w:behavior w:val="content"/>
        </w:behaviors>
        <w:guid w:val="{7EFA4987-0BF1-47E7-B9BF-F0BE7A3EC1AE}"/>
      </w:docPartPr>
      <w:docPartBody>
        <w:p w:rsidR="005701AE" w:rsidRDefault="003C541B" w:rsidP="003C541B">
          <w:pPr>
            <w:pStyle w:val="3CB3EB96DCF14BC2807F0F62D7548FB4"/>
          </w:pPr>
          <w:r w:rsidRPr="00711F0E">
            <w:rPr>
              <w:rStyle w:val="placeholder1Char"/>
              <w:rFonts w:hint="eastAsia"/>
              <w:sz w:val="16"/>
              <w:szCs w:val="16"/>
            </w:rPr>
            <w:t>____</w:t>
          </w:r>
        </w:p>
      </w:docPartBody>
    </w:docPart>
    <w:docPart>
      <w:docPartPr>
        <w:name w:val="B073C768A962461F8BA073E36093F29C"/>
        <w:category>
          <w:name w:val="常规"/>
          <w:gallery w:val="placeholder"/>
        </w:category>
        <w:types>
          <w:type w:val="bbPlcHdr"/>
        </w:types>
        <w:behaviors>
          <w:behavior w:val="content"/>
        </w:behaviors>
        <w:guid w:val="{BD4C0F88-CD8F-47BC-A833-9D935D3D7280}"/>
      </w:docPartPr>
      <w:docPartBody>
        <w:p w:rsidR="005701AE" w:rsidRDefault="003C541B" w:rsidP="003C541B">
          <w:pPr>
            <w:pStyle w:val="B073C768A962461F8BA073E36093F29C"/>
          </w:pPr>
          <w:r w:rsidRPr="00711F0E">
            <w:rPr>
              <w:rStyle w:val="placeholder1Char"/>
              <w:rFonts w:hint="eastAsia"/>
              <w:sz w:val="16"/>
              <w:szCs w:val="16"/>
            </w:rPr>
            <w:t>____</w:t>
          </w:r>
        </w:p>
      </w:docPartBody>
    </w:docPart>
    <w:docPart>
      <w:docPartPr>
        <w:name w:val="5FD52662D7A348A08D83217DF957391B"/>
        <w:category>
          <w:name w:val="常规"/>
          <w:gallery w:val="placeholder"/>
        </w:category>
        <w:types>
          <w:type w:val="bbPlcHdr"/>
        </w:types>
        <w:behaviors>
          <w:behavior w:val="content"/>
        </w:behaviors>
        <w:guid w:val="{7B5B442B-8DE9-4F88-885E-741B277E7ABE}"/>
      </w:docPartPr>
      <w:docPartBody>
        <w:p w:rsidR="005701AE" w:rsidRDefault="003C541B" w:rsidP="003C541B">
          <w:pPr>
            <w:pStyle w:val="5FD52662D7A348A08D83217DF957391B"/>
          </w:pPr>
          <w:r w:rsidRPr="00711F0E">
            <w:rPr>
              <w:rStyle w:val="placeholder1Char"/>
              <w:rFonts w:hint="eastAsia"/>
              <w:sz w:val="16"/>
              <w:szCs w:val="16"/>
            </w:rPr>
            <w:t>____</w:t>
          </w:r>
        </w:p>
      </w:docPartBody>
    </w:docPart>
    <w:docPart>
      <w:docPartPr>
        <w:name w:val="18693573A926447C8C9C4B803C975E50"/>
        <w:category>
          <w:name w:val="常规"/>
          <w:gallery w:val="placeholder"/>
        </w:category>
        <w:types>
          <w:type w:val="bbPlcHdr"/>
        </w:types>
        <w:behaviors>
          <w:behavior w:val="content"/>
        </w:behaviors>
        <w:guid w:val="{99769812-AE96-4D79-83BE-70B6A2813A77}"/>
      </w:docPartPr>
      <w:docPartBody>
        <w:p w:rsidR="005701AE" w:rsidRDefault="003C541B" w:rsidP="003C541B">
          <w:pPr>
            <w:pStyle w:val="18693573A926447C8C9C4B803C975E50"/>
          </w:pPr>
          <w:r w:rsidRPr="00711F0E">
            <w:rPr>
              <w:rStyle w:val="placeholder1Char"/>
              <w:rFonts w:hint="eastAsia"/>
              <w:sz w:val="16"/>
              <w:szCs w:val="16"/>
            </w:rPr>
            <w:t>____</w:t>
          </w:r>
        </w:p>
      </w:docPartBody>
    </w:docPart>
    <w:docPart>
      <w:docPartPr>
        <w:name w:val="E1300BCEDA3C407883BF778013CC6C59"/>
        <w:category>
          <w:name w:val="常规"/>
          <w:gallery w:val="placeholder"/>
        </w:category>
        <w:types>
          <w:type w:val="bbPlcHdr"/>
        </w:types>
        <w:behaviors>
          <w:behavior w:val="content"/>
        </w:behaviors>
        <w:guid w:val="{9510F410-AFDD-48EE-8B52-6292FEABA5CD}"/>
      </w:docPartPr>
      <w:docPartBody>
        <w:p w:rsidR="005701AE" w:rsidRDefault="003C541B" w:rsidP="003C541B">
          <w:pPr>
            <w:pStyle w:val="E1300BCEDA3C407883BF778013CC6C59"/>
          </w:pPr>
          <w:r w:rsidRPr="00711F0E">
            <w:rPr>
              <w:rStyle w:val="placeholder1Char"/>
              <w:rFonts w:hint="eastAsia"/>
              <w:sz w:val="16"/>
              <w:szCs w:val="16"/>
            </w:rPr>
            <w:t>____</w:t>
          </w:r>
        </w:p>
      </w:docPartBody>
    </w:docPart>
    <w:docPart>
      <w:docPartPr>
        <w:name w:val="14FA67172CEF4B79B5EB5721CD42A069"/>
        <w:category>
          <w:name w:val="常规"/>
          <w:gallery w:val="placeholder"/>
        </w:category>
        <w:types>
          <w:type w:val="bbPlcHdr"/>
        </w:types>
        <w:behaviors>
          <w:behavior w:val="content"/>
        </w:behaviors>
        <w:guid w:val="{3BBFEDC5-E6C0-48B2-BF48-C425F975DA69}"/>
      </w:docPartPr>
      <w:docPartBody>
        <w:p w:rsidR="005701AE" w:rsidRDefault="003C541B" w:rsidP="003C541B">
          <w:pPr>
            <w:pStyle w:val="14FA67172CEF4B79B5EB5721CD42A069"/>
          </w:pPr>
          <w:r w:rsidRPr="00711F0E">
            <w:rPr>
              <w:rStyle w:val="placeholder1Char"/>
              <w:rFonts w:hint="eastAsia"/>
              <w:sz w:val="16"/>
              <w:szCs w:val="16"/>
            </w:rPr>
            <w:t>____</w:t>
          </w:r>
        </w:p>
      </w:docPartBody>
    </w:docPart>
    <w:docPart>
      <w:docPartPr>
        <w:name w:val="05B19B2DF03A4EDEAF06B284B23F8BA6"/>
        <w:category>
          <w:name w:val="常规"/>
          <w:gallery w:val="placeholder"/>
        </w:category>
        <w:types>
          <w:type w:val="bbPlcHdr"/>
        </w:types>
        <w:behaviors>
          <w:behavior w:val="content"/>
        </w:behaviors>
        <w:guid w:val="{E79A4B83-7019-4F69-B251-7439CF678F02}"/>
      </w:docPartPr>
      <w:docPartBody>
        <w:p w:rsidR="005701AE" w:rsidRDefault="003C541B" w:rsidP="003C541B">
          <w:pPr>
            <w:pStyle w:val="05B19B2DF03A4EDEAF06B284B23F8BA6"/>
          </w:pPr>
          <w:r w:rsidRPr="00711F0E">
            <w:rPr>
              <w:rStyle w:val="placeholder1Char"/>
              <w:rFonts w:hint="eastAsia"/>
              <w:sz w:val="16"/>
              <w:szCs w:val="16"/>
            </w:rPr>
            <w:t>____</w:t>
          </w:r>
        </w:p>
      </w:docPartBody>
    </w:docPart>
    <w:docPart>
      <w:docPartPr>
        <w:name w:val="D3E3E641A7FF41C1BEB8387A1A72FCD9"/>
        <w:category>
          <w:name w:val="常规"/>
          <w:gallery w:val="placeholder"/>
        </w:category>
        <w:types>
          <w:type w:val="bbPlcHdr"/>
        </w:types>
        <w:behaviors>
          <w:behavior w:val="content"/>
        </w:behaviors>
        <w:guid w:val="{CE62F5BD-C9C5-43BB-A15A-1E04185E987C}"/>
      </w:docPartPr>
      <w:docPartBody>
        <w:p w:rsidR="005701AE" w:rsidRDefault="003C541B" w:rsidP="003C541B">
          <w:pPr>
            <w:pStyle w:val="D3E3E641A7FF41C1BEB8387A1A72FCD9"/>
          </w:pPr>
          <w:r w:rsidRPr="00711F0E">
            <w:rPr>
              <w:rStyle w:val="placeholder1Char"/>
              <w:rFonts w:hint="eastAsia"/>
              <w:sz w:val="16"/>
              <w:szCs w:val="16"/>
            </w:rPr>
            <w:t>____</w:t>
          </w:r>
        </w:p>
      </w:docPartBody>
    </w:docPart>
    <w:docPart>
      <w:docPartPr>
        <w:name w:val="3D0AC8CF2B874E76B931DF939BFB7556"/>
        <w:category>
          <w:name w:val="常规"/>
          <w:gallery w:val="placeholder"/>
        </w:category>
        <w:types>
          <w:type w:val="bbPlcHdr"/>
        </w:types>
        <w:behaviors>
          <w:behavior w:val="content"/>
        </w:behaviors>
        <w:guid w:val="{A0FD318C-F291-4A3D-BE4D-A63F2C7384B6}"/>
      </w:docPartPr>
      <w:docPartBody>
        <w:p w:rsidR="005701AE" w:rsidRDefault="003C541B" w:rsidP="003C541B">
          <w:pPr>
            <w:pStyle w:val="3D0AC8CF2B874E76B931DF939BFB7556"/>
          </w:pPr>
          <w:r w:rsidRPr="00711F0E">
            <w:rPr>
              <w:rStyle w:val="placeholder1Char"/>
              <w:rFonts w:hint="eastAsia"/>
              <w:sz w:val="16"/>
              <w:szCs w:val="16"/>
            </w:rPr>
            <w:t>____</w:t>
          </w:r>
        </w:p>
      </w:docPartBody>
    </w:docPart>
    <w:docPart>
      <w:docPartPr>
        <w:name w:val="47F8D846AA85450893A3D7C4CDCBF864"/>
        <w:category>
          <w:name w:val="常规"/>
          <w:gallery w:val="placeholder"/>
        </w:category>
        <w:types>
          <w:type w:val="bbPlcHdr"/>
        </w:types>
        <w:behaviors>
          <w:behavior w:val="content"/>
        </w:behaviors>
        <w:guid w:val="{3B32451C-5ECC-4BE1-93BC-F0E349C5A1CB}"/>
      </w:docPartPr>
      <w:docPartBody>
        <w:p w:rsidR="005701AE" w:rsidRDefault="003C541B" w:rsidP="003C541B">
          <w:pPr>
            <w:pStyle w:val="47F8D846AA85450893A3D7C4CDCBF864"/>
          </w:pPr>
          <w:r w:rsidRPr="00711F0E">
            <w:rPr>
              <w:rStyle w:val="placeholder1Char"/>
              <w:rFonts w:hint="eastAsia"/>
              <w:sz w:val="16"/>
              <w:szCs w:val="16"/>
            </w:rPr>
            <w:t>____</w:t>
          </w:r>
        </w:p>
      </w:docPartBody>
    </w:docPart>
    <w:docPart>
      <w:docPartPr>
        <w:name w:val="2878738EC54C4C07B39D22E39EC986C6"/>
        <w:category>
          <w:name w:val="常规"/>
          <w:gallery w:val="placeholder"/>
        </w:category>
        <w:types>
          <w:type w:val="bbPlcHdr"/>
        </w:types>
        <w:behaviors>
          <w:behavior w:val="content"/>
        </w:behaviors>
        <w:guid w:val="{04A0B993-1063-4645-BB9F-F2DEA3D932E5}"/>
      </w:docPartPr>
      <w:docPartBody>
        <w:p w:rsidR="005701AE" w:rsidRDefault="003C541B" w:rsidP="003C541B">
          <w:pPr>
            <w:pStyle w:val="2878738EC54C4C07B39D22E39EC986C6"/>
          </w:pPr>
          <w:r w:rsidRPr="00711F0E">
            <w:rPr>
              <w:rStyle w:val="placeholder1Char"/>
              <w:rFonts w:hint="eastAsia"/>
              <w:sz w:val="16"/>
              <w:szCs w:val="16"/>
            </w:rPr>
            <w:t>____</w:t>
          </w:r>
        </w:p>
      </w:docPartBody>
    </w:docPart>
    <w:docPart>
      <w:docPartPr>
        <w:name w:val="375AF0F6FD0743CA935E187D27A1011B"/>
        <w:category>
          <w:name w:val="常规"/>
          <w:gallery w:val="placeholder"/>
        </w:category>
        <w:types>
          <w:type w:val="bbPlcHdr"/>
        </w:types>
        <w:behaviors>
          <w:behavior w:val="content"/>
        </w:behaviors>
        <w:guid w:val="{FAC40ABC-67D4-45AF-89DA-EF182356007F}"/>
      </w:docPartPr>
      <w:docPartBody>
        <w:p w:rsidR="005701AE" w:rsidRDefault="003C541B" w:rsidP="003C541B">
          <w:pPr>
            <w:pStyle w:val="375AF0F6FD0743CA935E187D27A1011B"/>
          </w:pPr>
          <w:r w:rsidRPr="00711F0E">
            <w:rPr>
              <w:rStyle w:val="placeholder1Char"/>
              <w:rFonts w:hint="eastAsia"/>
              <w:sz w:val="16"/>
              <w:szCs w:val="16"/>
            </w:rPr>
            <w:t>____</w:t>
          </w:r>
        </w:p>
      </w:docPartBody>
    </w:docPart>
    <w:docPart>
      <w:docPartPr>
        <w:name w:val="5490CB18E7F84A91950132333D1C2468"/>
        <w:category>
          <w:name w:val="常规"/>
          <w:gallery w:val="placeholder"/>
        </w:category>
        <w:types>
          <w:type w:val="bbPlcHdr"/>
        </w:types>
        <w:behaviors>
          <w:behavior w:val="content"/>
        </w:behaviors>
        <w:guid w:val="{465D98E2-F9BF-44DC-AFE3-7C53EE7531B4}"/>
      </w:docPartPr>
      <w:docPartBody>
        <w:p w:rsidR="005701AE" w:rsidRDefault="003C541B" w:rsidP="003C541B">
          <w:pPr>
            <w:pStyle w:val="5490CB18E7F84A91950132333D1C2468"/>
          </w:pPr>
          <w:r w:rsidRPr="00711F0E">
            <w:rPr>
              <w:rStyle w:val="placeholder1Char"/>
              <w:rFonts w:hint="eastAsia"/>
              <w:sz w:val="16"/>
              <w:szCs w:val="16"/>
            </w:rPr>
            <w:t>____</w:t>
          </w:r>
        </w:p>
      </w:docPartBody>
    </w:docPart>
    <w:docPart>
      <w:docPartPr>
        <w:name w:val="F297FE23E44B49129D9954EC0A88767C"/>
        <w:category>
          <w:name w:val="常规"/>
          <w:gallery w:val="placeholder"/>
        </w:category>
        <w:types>
          <w:type w:val="bbPlcHdr"/>
        </w:types>
        <w:behaviors>
          <w:behavior w:val="content"/>
        </w:behaviors>
        <w:guid w:val="{37318D09-340F-47D8-B34B-6317B6948042}"/>
      </w:docPartPr>
      <w:docPartBody>
        <w:p w:rsidR="005701AE" w:rsidRDefault="003C541B" w:rsidP="003C541B">
          <w:pPr>
            <w:pStyle w:val="F297FE23E44B49129D9954EC0A88767C"/>
          </w:pPr>
          <w:r w:rsidRPr="00711F0E">
            <w:rPr>
              <w:rStyle w:val="placeholder1Char"/>
              <w:rFonts w:hint="eastAsia"/>
              <w:sz w:val="16"/>
              <w:szCs w:val="16"/>
            </w:rPr>
            <w:t>____</w:t>
          </w:r>
        </w:p>
      </w:docPartBody>
    </w:docPart>
    <w:docPart>
      <w:docPartPr>
        <w:name w:val="834F7C8615F44D5EBCA16911949D9350"/>
        <w:category>
          <w:name w:val="常规"/>
          <w:gallery w:val="placeholder"/>
        </w:category>
        <w:types>
          <w:type w:val="bbPlcHdr"/>
        </w:types>
        <w:behaviors>
          <w:behavior w:val="content"/>
        </w:behaviors>
        <w:guid w:val="{E75559E6-BB5A-49EC-82D0-EB1D7EFCFA7A}"/>
      </w:docPartPr>
      <w:docPartBody>
        <w:p w:rsidR="005701AE" w:rsidRDefault="003C541B" w:rsidP="003C541B">
          <w:pPr>
            <w:pStyle w:val="834F7C8615F44D5EBCA16911949D9350"/>
          </w:pPr>
          <w:r w:rsidRPr="00711F0E">
            <w:rPr>
              <w:rStyle w:val="placeholder1Char"/>
              <w:rFonts w:hint="eastAsia"/>
              <w:sz w:val="16"/>
              <w:szCs w:val="16"/>
            </w:rPr>
            <w:t>____</w:t>
          </w:r>
        </w:p>
      </w:docPartBody>
    </w:docPart>
    <w:docPart>
      <w:docPartPr>
        <w:name w:val="11558C91528045E4BDF32E0EE24BC684"/>
        <w:category>
          <w:name w:val="常规"/>
          <w:gallery w:val="placeholder"/>
        </w:category>
        <w:types>
          <w:type w:val="bbPlcHdr"/>
        </w:types>
        <w:behaviors>
          <w:behavior w:val="content"/>
        </w:behaviors>
        <w:guid w:val="{5BA6F529-89D3-4A7A-8955-412CE90A6C60}"/>
      </w:docPartPr>
      <w:docPartBody>
        <w:p w:rsidR="005701AE" w:rsidRDefault="003C541B" w:rsidP="003C541B">
          <w:pPr>
            <w:pStyle w:val="11558C91528045E4BDF32E0EE24BC684"/>
          </w:pPr>
          <w:r w:rsidRPr="00711F0E">
            <w:rPr>
              <w:rStyle w:val="placeholder1Char"/>
              <w:rFonts w:hint="eastAsia"/>
              <w:sz w:val="16"/>
              <w:szCs w:val="16"/>
            </w:rPr>
            <w:t>____</w:t>
          </w:r>
        </w:p>
      </w:docPartBody>
    </w:docPart>
    <w:docPart>
      <w:docPartPr>
        <w:name w:val="9B1B982298CA47F18B4F816D58D27BB4"/>
        <w:category>
          <w:name w:val="常规"/>
          <w:gallery w:val="placeholder"/>
        </w:category>
        <w:types>
          <w:type w:val="bbPlcHdr"/>
        </w:types>
        <w:behaviors>
          <w:behavior w:val="content"/>
        </w:behaviors>
        <w:guid w:val="{BB1ECD69-C313-462F-A9F0-A7CF7366EE53}"/>
      </w:docPartPr>
      <w:docPartBody>
        <w:p w:rsidR="005701AE" w:rsidRDefault="003C541B" w:rsidP="003C541B">
          <w:pPr>
            <w:pStyle w:val="9B1B982298CA47F18B4F816D58D27BB4"/>
          </w:pPr>
          <w:r w:rsidRPr="00711F0E">
            <w:rPr>
              <w:rStyle w:val="placeholder1Char"/>
              <w:rFonts w:hint="eastAsia"/>
              <w:sz w:val="16"/>
              <w:szCs w:val="16"/>
            </w:rPr>
            <w:t>____</w:t>
          </w:r>
        </w:p>
      </w:docPartBody>
    </w:docPart>
    <w:docPart>
      <w:docPartPr>
        <w:name w:val="7E908F2E749948A1AC89A445AE6EDECE"/>
        <w:category>
          <w:name w:val="常规"/>
          <w:gallery w:val="placeholder"/>
        </w:category>
        <w:types>
          <w:type w:val="bbPlcHdr"/>
        </w:types>
        <w:behaviors>
          <w:behavior w:val="content"/>
        </w:behaviors>
        <w:guid w:val="{B68B7453-5CEA-447F-B1D0-CF9005F072FA}"/>
      </w:docPartPr>
      <w:docPartBody>
        <w:p w:rsidR="005701AE" w:rsidRDefault="003C541B" w:rsidP="003C541B">
          <w:pPr>
            <w:pStyle w:val="7E908F2E749948A1AC89A445AE6EDECE"/>
          </w:pPr>
          <w:r w:rsidRPr="00711F0E">
            <w:rPr>
              <w:rStyle w:val="placeholder1Char"/>
              <w:rFonts w:hint="eastAsia"/>
              <w:sz w:val="16"/>
              <w:szCs w:val="16"/>
            </w:rPr>
            <w:t>____</w:t>
          </w:r>
        </w:p>
      </w:docPartBody>
    </w:docPart>
    <w:docPart>
      <w:docPartPr>
        <w:name w:val="0BBD9A54E06D4710BEC95AACE717E6E2"/>
        <w:category>
          <w:name w:val="常规"/>
          <w:gallery w:val="placeholder"/>
        </w:category>
        <w:types>
          <w:type w:val="bbPlcHdr"/>
        </w:types>
        <w:behaviors>
          <w:behavior w:val="content"/>
        </w:behaviors>
        <w:guid w:val="{6FDB93F0-A1DB-4A33-9F3D-F065C29ADCB4}"/>
      </w:docPartPr>
      <w:docPartBody>
        <w:p w:rsidR="005701AE" w:rsidRDefault="003C541B" w:rsidP="003C541B">
          <w:pPr>
            <w:pStyle w:val="0BBD9A54E06D4710BEC95AACE717E6E2"/>
          </w:pPr>
          <w:r w:rsidRPr="00711F0E">
            <w:rPr>
              <w:rStyle w:val="placeholder1Char"/>
              <w:rFonts w:hint="eastAsia"/>
              <w:sz w:val="16"/>
              <w:szCs w:val="16"/>
            </w:rPr>
            <w:t>____</w:t>
          </w:r>
        </w:p>
      </w:docPartBody>
    </w:docPart>
    <w:docPart>
      <w:docPartPr>
        <w:name w:val="B3726267E3984DD29F7BE8CBC609E7F6"/>
        <w:category>
          <w:name w:val="常规"/>
          <w:gallery w:val="placeholder"/>
        </w:category>
        <w:types>
          <w:type w:val="bbPlcHdr"/>
        </w:types>
        <w:behaviors>
          <w:behavior w:val="content"/>
        </w:behaviors>
        <w:guid w:val="{42CB6280-6B1D-45E5-AD34-54803127F8F4}"/>
      </w:docPartPr>
      <w:docPartBody>
        <w:p w:rsidR="005701AE" w:rsidRDefault="003C541B" w:rsidP="003C541B">
          <w:pPr>
            <w:pStyle w:val="B3726267E3984DD29F7BE8CBC609E7F6"/>
          </w:pPr>
          <w:r w:rsidRPr="00711F0E">
            <w:rPr>
              <w:rStyle w:val="placeholder1Char"/>
              <w:rFonts w:hint="eastAsia"/>
              <w:sz w:val="16"/>
              <w:szCs w:val="16"/>
            </w:rPr>
            <w:t>____</w:t>
          </w:r>
        </w:p>
      </w:docPartBody>
    </w:docPart>
    <w:docPart>
      <w:docPartPr>
        <w:name w:val="CD24FFBA221A45AE8128643227DF4587"/>
        <w:category>
          <w:name w:val="常规"/>
          <w:gallery w:val="placeholder"/>
        </w:category>
        <w:types>
          <w:type w:val="bbPlcHdr"/>
        </w:types>
        <w:behaviors>
          <w:behavior w:val="content"/>
        </w:behaviors>
        <w:guid w:val="{3F84EE59-4B11-4A75-8EE3-3A7FAC319333}"/>
      </w:docPartPr>
      <w:docPartBody>
        <w:p w:rsidR="005701AE" w:rsidRDefault="003C541B" w:rsidP="003C541B">
          <w:pPr>
            <w:pStyle w:val="CD24FFBA221A45AE8128643227DF4587"/>
          </w:pPr>
          <w:r w:rsidRPr="00711F0E">
            <w:rPr>
              <w:rStyle w:val="placeholder1Char"/>
              <w:rFonts w:hint="eastAsia"/>
              <w:sz w:val="16"/>
              <w:szCs w:val="16"/>
            </w:rPr>
            <w:t>____</w:t>
          </w:r>
        </w:p>
      </w:docPartBody>
    </w:docPart>
    <w:docPart>
      <w:docPartPr>
        <w:name w:val="FA312E2879B94436884C0FCCE4B46565"/>
        <w:category>
          <w:name w:val="常规"/>
          <w:gallery w:val="placeholder"/>
        </w:category>
        <w:types>
          <w:type w:val="bbPlcHdr"/>
        </w:types>
        <w:behaviors>
          <w:behavior w:val="content"/>
        </w:behaviors>
        <w:guid w:val="{B9DB4685-AF4B-430D-A8E4-25C5AB4FE3E8}"/>
      </w:docPartPr>
      <w:docPartBody>
        <w:p w:rsidR="005701AE" w:rsidRDefault="003C541B" w:rsidP="003C541B">
          <w:pPr>
            <w:pStyle w:val="FA312E2879B94436884C0FCCE4B46565"/>
          </w:pPr>
          <w:r w:rsidRPr="00711F0E">
            <w:rPr>
              <w:rStyle w:val="placeholder1Char"/>
              <w:rFonts w:hint="eastAsia"/>
              <w:sz w:val="16"/>
              <w:szCs w:val="16"/>
            </w:rPr>
            <w:t>____</w:t>
          </w:r>
        </w:p>
      </w:docPartBody>
    </w:docPart>
    <w:docPart>
      <w:docPartPr>
        <w:name w:val="59EFF8F23E6D46EDAE65A8B1302FCD9D"/>
        <w:category>
          <w:name w:val="常规"/>
          <w:gallery w:val="placeholder"/>
        </w:category>
        <w:types>
          <w:type w:val="bbPlcHdr"/>
        </w:types>
        <w:behaviors>
          <w:behavior w:val="content"/>
        </w:behaviors>
        <w:guid w:val="{9026E503-F1BD-4F72-8E4E-CAA1A5BA3DD2}"/>
      </w:docPartPr>
      <w:docPartBody>
        <w:p w:rsidR="005701AE" w:rsidRDefault="003C541B" w:rsidP="003C541B">
          <w:pPr>
            <w:pStyle w:val="59EFF8F23E6D46EDAE65A8B1302FCD9D"/>
          </w:pPr>
          <w:r w:rsidRPr="00711F0E">
            <w:rPr>
              <w:rStyle w:val="placeholder1Char"/>
              <w:rFonts w:hint="eastAsia"/>
              <w:sz w:val="16"/>
              <w:szCs w:val="16"/>
            </w:rPr>
            <w:t>____</w:t>
          </w:r>
        </w:p>
      </w:docPartBody>
    </w:docPart>
    <w:docPart>
      <w:docPartPr>
        <w:name w:val="295318C1E83F428DB0702BC99D4DE72B"/>
        <w:category>
          <w:name w:val="常规"/>
          <w:gallery w:val="placeholder"/>
        </w:category>
        <w:types>
          <w:type w:val="bbPlcHdr"/>
        </w:types>
        <w:behaviors>
          <w:behavior w:val="content"/>
        </w:behaviors>
        <w:guid w:val="{F71E08D8-3352-4D2D-8196-EF67272C1B33}"/>
      </w:docPartPr>
      <w:docPartBody>
        <w:p w:rsidR="005701AE" w:rsidRDefault="003C541B" w:rsidP="003C541B">
          <w:pPr>
            <w:pStyle w:val="295318C1E83F428DB0702BC99D4DE72B"/>
          </w:pPr>
          <w:r w:rsidRPr="00711F0E">
            <w:rPr>
              <w:rStyle w:val="placeholder1Char"/>
              <w:rFonts w:hint="eastAsia"/>
              <w:sz w:val="16"/>
              <w:szCs w:val="16"/>
            </w:rPr>
            <w:t>____</w:t>
          </w:r>
        </w:p>
      </w:docPartBody>
    </w:docPart>
    <w:docPart>
      <w:docPartPr>
        <w:name w:val="FDB229BD0F994C1FA520FE5B08980449"/>
        <w:category>
          <w:name w:val="常规"/>
          <w:gallery w:val="placeholder"/>
        </w:category>
        <w:types>
          <w:type w:val="bbPlcHdr"/>
        </w:types>
        <w:behaviors>
          <w:behavior w:val="content"/>
        </w:behaviors>
        <w:guid w:val="{77C7808A-EB9E-4FFA-BF5F-4BDF0A0E15B8}"/>
      </w:docPartPr>
      <w:docPartBody>
        <w:p w:rsidR="005701AE" w:rsidRDefault="003C541B" w:rsidP="003C541B">
          <w:pPr>
            <w:pStyle w:val="FDB229BD0F994C1FA520FE5B08980449"/>
          </w:pPr>
          <w:r w:rsidRPr="00711F0E">
            <w:rPr>
              <w:rStyle w:val="placeholder1Char"/>
              <w:rFonts w:hint="eastAsia"/>
              <w:sz w:val="16"/>
              <w:szCs w:val="16"/>
            </w:rPr>
            <w:t>____</w:t>
          </w:r>
        </w:p>
      </w:docPartBody>
    </w:docPart>
    <w:docPart>
      <w:docPartPr>
        <w:name w:val="86D06B187FAE41C093A0080A48066FAF"/>
        <w:category>
          <w:name w:val="常规"/>
          <w:gallery w:val="placeholder"/>
        </w:category>
        <w:types>
          <w:type w:val="bbPlcHdr"/>
        </w:types>
        <w:behaviors>
          <w:behavior w:val="content"/>
        </w:behaviors>
        <w:guid w:val="{86832EA4-451D-4D77-9D36-5771A9D7CDB3}"/>
      </w:docPartPr>
      <w:docPartBody>
        <w:p w:rsidR="005701AE" w:rsidRDefault="003C541B" w:rsidP="003C541B">
          <w:pPr>
            <w:pStyle w:val="86D06B187FAE41C093A0080A48066FAF"/>
          </w:pPr>
          <w:r w:rsidRPr="00711F0E">
            <w:rPr>
              <w:rStyle w:val="placeholder1Char"/>
              <w:rFonts w:hint="eastAsia"/>
              <w:sz w:val="16"/>
              <w:szCs w:val="16"/>
            </w:rPr>
            <w:t>____</w:t>
          </w:r>
        </w:p>
      </w:docPartBody>
    </w:docPart>
    <w:docPart>
      <w:docPartPr>
        <w:name w:val="93582C7E3705411B83DB22B0983E96F5"/>
        <w:category>
          <w:name w:val="常规"/>
          <w:gallery w:val="placeholder"/>
        </w:category>
        <w:types>
          <w:type w:val="bbPlcHdr"/>
        </w:types>
        <w:behaviors>
          <w:behavior w:val="content"/>
        </w:behaviors>
        <w:guid w:val="{087FFBDA-7E4A-4CE6-A43A-4B7B148D6850}"/>
      </w:docPartPr>
      <w:docPartBody>
        <w:p w:rsidR="005701AE" w:rsidRDefault="003C541B" w:rsidP="003C541B">
          <w:pPr>
            <w:pStyle w:val="93582C7E3705411B83DB22B0983E96F5"/>
          </w:pPr>
          <w:r w:rsidRPr="00711F0E">
            <w:rPr>
              <w:rStyle w:val="placeholder1Char"/>
              <w:rFonts w:hint="eastAsia"/>
              <w:sz w:val="16"/>
              <w:szCs w:val="16"/>
            </w:rPr>
            <w:t>____</w:t>
          </w:r>
        </w:p>
      </w:docPartBody>
    </w:docPart>
    <w:docPart>
      <w:docPartPr>
        <w:name w:val="A772175F4913416382FCECD0F386A727"/>
        <w:category>
          <w:name w:val="常规"/>
          <w:gallery w:val="placeholder"/>
        </w:category>
        <w:types>
          <w:type w:val="bbPlcHdr"/>
        </w:types>
        <w:behaviors>
          <w:behavior w:val="content"/>
        </w:behaviors>
        <w:guid w:val="{5720D1C3-6576-4851-A89E-9BE2FB581C6B}"/>
      </w:docPartPr>
      <w:docPartBody>
        <w:p w:rsidR="005701AE" w:rsidRDefault="003C541B" w:rsidP="003C541B">
          <w:pPr>
            <w:pStyle w:val="A772175F4913416382FCECD0F386A727"/>
          </w:pPr>
          <w:r w:rsidRPr="00711F0E">
            <w:rPr>
              <w:rStyle w:val="placeholder1Char"/>
              <w:rFonts w:hint="eastAsia"/>
              <w:sz w:val="16"/>
              <w:szCs w:val="16"/>
            </w:rPr>
            <w:t>____</w:t>
          </w:r>
        </w:p>
      </w:docPartBody>
    </w:docPart>
    <w:docPart>
      <w:docPartPr>
        <w:name w:val="D4166B97C4BE4576B8F311ED3F700D73"/>
        <w:category>
          <w:name w:val="常规"/>
          <w:gallery w:val="placeholder"/>
        </w:category>
        <w:types>
          <w:type w:val="bbPlcHdr"/>
        </w:types>
        <w:behaviors>
          <w:behavior w:val="content"/>
        </w:behaviors>
        <w:guid w:val="{AE08C96A-AF43-4DE0-AE95-34A03B6D1F51}"/>
      </w:docPartPr>
      <w:docPartBody>
        <w:p w:rsidR="005701AE" w:rsidRDefault="003C541B" w:rsidP="003C541B">
          <w:pPr>
            <w:pStyle w:val="D4166B97C4BE4576B8F311ED3F700D73"/>
          </w:pPr>
          <w:r w:rsidRPr="00711F0E">
            <w:rPr>
              <w:rStyle w:val="placeholder1Char"/>
              <w:rFonts w:hint="eastAsia"/>
              <w:sz w:val="16"/>
              <w:szCs w:val="16"/>
            </w:rPr>
            <w:t>____</w:t>
          </w:r>
        </w:p>
      </w:docPartBody>
    </w:docPart>
    <w:docPart>
      <w:docPartPr>
        <w:name w:val="4DAA895578BC40AEA89FF92752854F74"/>
        <w:category>
          <w:name w:val="常规"/>
          <w:gallery w:val="placeholder"/>
        </w:category>
        <w:types>
          <w:type w:val="bbPlcHdr"/>
        </w:types>
        <w:behaviors>
          <w:behavior w:val="content"/>
        </w:behaviors>
        <w:guid w:val="{32308801-6A22-40CA-AC18-55F815DA7856}"/>
      </w:docPartPr>
      <w:docPartBody>
        <w:p w:rsidR="005701AE" w:rsidRDefault="003C541B" w:rsidP="003C541B">
          <w:pPr>
            <w:pStyle w:val="4DAA895578BC40AEA89FF92752854F74"/>
          </w:pPr>
          <w:r w:rsidRPr="00711F0E">
            <w:rPr>
              <w:rStyle w:val="placeholder1Char"/>
              <w:rFonts w:hint="eastAsia"/>
              <w:sz w:val="16"/>
              <w:szCs w:val="16"/>
            </w:rPr>
            <w:t>____</w:t>
          </w:r>
        </w:p>
      </w:docPartBody>
    </w:docPart>
    <w:docPart>
      <w:docPartPr>
        <w:name w:val="D057AF24AC9643DC9B2C022ADCBDE7BE"/>
        <w:category>
          <w:name w:val="常规"/>
          <w:gallery w:val="placeholder"/>
        </w:category>
        <w:types>
          <w:type w:val="bbPlcHdr"/>
        </w:types>
        <w:behaviors>
          <w:behavior w:val="content"/>
        </w:behaviors>
        <w:guid w:val="{931848F1-418E-4EFA-AD8F-1CC79A7F34C6}"/>
      </w:docPartPr>
      <w:docPartBody>
        <w:p w:rsidR="005701AE" w:rsidRDefault="003C541B" w:rsidP="003C541B">
          <w:pPr>
            <w:pStyle w:val="D057AF24AC9643DC9B2C022ADCBDE7BE"/>
          </w:pPr>
          <w:r w:rsidRPr="00711F0E">
            <w:rPr>
              <w:rStyle w:val="placeholder1Char"/>
              <w:rFonts w:hint="eastAsia"/>
              <w:sz w:val="16"/>
              <w:szCs w:val="16"/>
            </w:rPr>
            <w:t>____</w:t>
          </w:r>
        </w:p>
      </w:docPartBody>
    </w:docPart>
    <w:docPart>
      <w:docPartPr>
        <w:name w:val="26C755CA85D9422CA1E33F9E42BAE4E4"/>
        <w:category>
          <w:name w:val="常规"/>
          <w:gallery w:val="placeholder"/>
        </w:category>
        <w:types>
          <w:type w:val="bbPlcHdr"/>
        </w:types>
        <w:behaviors>
          <w:behavior w:val="content"/>
        </w:behaviors>
        <w:guid w:val="{4E1AD232-5B66-467A-B4C1-A491BFED8167}"/>
      </w:docPartPr>
      <w:docPartBody>
        <w:p w:rsidR="005701AE" w:rsidRDefault="003C541B" w:rsidP="003C541B">
          <w:pPr>
            <w:pStyle w:val="26C755CA85D9422CA1E33F9E42BAE4E4"/>
          </w:pPr>
          <w:r w:rsidRPr="00711F0E">
            <w:rPr>
              <w:rStyle w:val="placeholder1Char"/>
              <w:rFonts w:hint="eastAsia"/>
              <w:sz w:val="16"/>
              <w:szCs w:val="16"/>
            </w:rPr>
            <w:t>____</w:t>
          </w:r>
        </w:p>
      </w:docPartBody>
    </w:docPart>
    <w:docPart>
      <w:docPartPr>
        <w:name w:val="8FC647F6C75F4BB3B7B1BAFB343B4998"/>
        <w:category>
          <w:name w:val="常规"/>
          <w:gallery w:val="placeholder"/>
        </w:category>
        <w:types>
          <w:type w:val="bbPlcHdr"/>
        </w:types>
        <w:behaviors>
          <w:behavior w:val="content"/>
        </w:behaviors>
        <w:guid w:val="{D5A6E91B-DBD4-43BA-9E8F-E51640483F54}"/>
      </w:docPartPr>
      <w:docPartBody>
        <w:p w:rsidR="005701AE" w:rsidRDefault="003C541B" w:rsidP="003C541B">
          <w:pPr>
            <w:pStyle w:val="8FC647F6C75F4BB3B7B1BAFB343B4998"/>
          </w:pPr>
          <w:r w:rsidRPr="00711F0E">
            <w:rPr>
              <w:rStyle w:val="placeholder1Char"/>
              <w:rFonts w:hint="eastAsia"/>
              <w:sz w:val="16"/>
              <w:szCs w:val="16"/>
            </w:rPr>
            <w:t>____</w:t>
          </w:r>
        </w:p>
      </w:docPartBody>
    </w:docPart>
    <w:docPart>
      <w:docPartPr>
        <w:name w:val="928F192BB3CD4333891D914919EED6EE"/>
        <w:category>
          <w:name w:val="常规"/>
          <w:gallery w:val="placeholder"/>
        </w:category>
        <w:types>
          <w:type w:val="bbPlcHdr"/>
        </w:types>
        <w:behaviors>
          <w:behavior w:val="content"/>
        </w:behaviors>
        <w:guid w:val="{9065829C-AE87-46DB-9ED0-5A6AF86DB7BF}"/>
      </w:docPartPr>
      <w:docPartBody>
        <w:p w:rsidR="005701AE" w:rsidRDefault="003C541B" w:rsidP="003C541B">
          <w:pPr>
            <w:pStyle w:val="928F192BB3CD4333891D914919EED6EE"/>
          </w:pPr>
          <w:r w:rsidRPr="00711F0E">
            <w:rPr>
              <w:rStyle w:val="placeholder1Char"/>
              <w:rFonts w:hint="eastAsia"/>
              <w:sz w:val="16"/>
              <w:szCs w:val="16"/>
            </w:rPr>
            <w:t>____</w:t>
          </w:r>
        </w:p>
      </w:docPartBody>
    </w:docPart>
    <w:docPart>
      <w:docPartPr>
        <w:name w:val="C42D33635A1E492CBFB1D3FCA8DF6515"/>
        <w:category>
          <w:name w:val="常规"/>
          <w:gallery w:val="placeholder"/>
        </w:category>
        <w:types>
          <w:type w:val="bbPlcHdr"/>
        </w:types>
        <w:behaviors>
          <w:behavior w:val="content"/>
        </w:behaviors>
        <w:guid w:val="{0FA08A2A-7DAB-484D-B9C2-01ED07F78938}"/>
      </w:docPartPr>
      <w:docPartBody>
        <w:p w:rsidR="005701AE" w:rsidRDefault="003C541B" w:rsidP="003C541B">
          <w:pPr>
            <w:pStyle w:val="C42D33635A1E492CBFB1D3FCA8DF6515"/>
          </w:pPr>
          <w:r w:rsidRPr="00711F0E">
            <w:rPr>
              <w:rStyle w:val="placeholder1Char"/>
              <w:rFonts w:hint="eastAsia"/>
              <w:sz w:val="16"/>
              <w:szCs w:val="16"/>
            </w:rPr>
            <w:t>____</w:t>
          </w:r>
        </w:p>
      </w:docPartBody>
    </w:docPart>
    <w:docPart>
      <w:docPartPr>
        <w:name w:val="173C4BFFD17E431BBC705D7098B9EA29"/>
        <w:category>
          <w:name w:val="常规"/>
          <w:gallery w:val="placeholder"/>
        </w:category>
        <w:types>
          <w:type w:val="bbPlcHdr"/>
        </w:types>
        <w:behaviors>
          <w:behavior w:val="content"/>
        </w:behaviors>
        <w:guid w:val="{34E259F1-4683-4C00-A8C6-18EF98AB1821}"/>
      </w:docPartPr>
      <w:docPartBody>
        <w:p w:rsidR="005701AE" w:rsidRDefault="003C541B" w:rsidP="003C541B">
          <w:pPr>
            <w:pStyle w:val="173C4BFFD17E431BBC705D7098B9EA29"/>
          </w:pPr>
          <w:r w:rsidRPr="00711F0E">
            <w:rPr>
              <w:rStyle w:val="placeholder1Char"/>
              <w:rFonts w:hint="eastAsia"/>
              <w:sz w:val="16"/>
              <w:szCs w:val="16"/>
            </w:rPr>
            <w:t>____</w:t>
          </w:r>
        </w:p>
      </w:docPartBody>
    </w:docPart>
    <w:docPart>
      <w:docPartPr>
        <w:name w:val="46406A6E935E47F998988417A21F6FE8"/>
        <w:category>
          <w:name w:val="常规"/>
          <w:gallery w:val="placeholder"/>
        </w:category>
        <w:types>
          <w:type w:val="bbPlcHdr"/>
        </w:types>
        <w:behaviors>
          <w:behavior w:val="content"/>
        </w:behaviors>
        <w:guid w:val="{C92433C6-B486-45FB-B2CD-E2F2E320830B}"/>
      </w:docPartPr>
      <w:docPartBody>
        <w:p w:rsidR="005701AE" w:rsidRDefault="003C541B" w:rsidP="003C541B">
          <w:pPr>
            <w:pStyle w:val="46406A6E935E47F998988417A21F6FE8"/>
          </w:pPr>
          <w:r w:rsidRPr="00711F0E">
            <w:rPr>
              <w:rStyle w:val="placeholder1Char"/>
              <w:rFonts w:hint="eastAsia"/>
              <w:sz w:val="16"/>
              <w:szCs w:val="16"/>
            </w:rPr>
            <w:t>____</w:t>
          </w:r>
        </w:p>
      </w:docPartBody>
    </w:docPart>
    <w:docPart>
      <w:docPartPr>
        <w:name w:val="3961EC3C09AB4BDBA45C05C840FAA796"/>
        <w:category>
          <w:name w:val="常规"/>
          <w:gallery w:val="placeholder"/>
        </w:category>
        <w:types>
          <w:type w:val="bbPlcHdr"/>
        </w:types>
        <w:behaviors>
          <w:behavior w:val="content"/>
        </w:behaviors>
        <w:guid w:val="{A4026F20-A636-48A0-8CCF-A38154ACF5D4}"/>
      </w:docPartPr>
      <w:docPartBody>
        <w:p w:rsidR="005701AE" w:rsidRDefault="003C541B" w:rsidP="003C541B">
          <w:pPr>
            <w:pStyle w:val="3961EC3C09AB4BDBA45C05C840FAA796"/>
          </w:pPr>
          <w:r w:rsidRPr="00711F0E">
            <w:rPr>
              <w:rStyle w:val="placeholder1Char"/>
              <w:rFonts w:hint="eastAsia"/>
              <w:sz w:val="16"/>
              <w:szCs w:val="16"/>
            </w:rPr>
            <w:t>____</w:t>
          </w:r>
        </w:p>
      </w:docPartBody>
    </w:docPart>
    <w:docPart>
      <w:docPartPr>
        <w:name w:val="98295794E3BF40CDBCE3B7489567B5B1"/>
        <w:category>
          <w:name w:val="常规"/>
          <w:gallery w:val="placeholder"/>
        </w:category>
        <w:types>
          <w:type w:val="bbPlcHdr"/>
        </w:types>
        <w:behaviors>
          <w:behavior w:val="content"/>
        </w:behaviors>
        <w:guid w:val="{2CAE5BC6-955A-4DFC-A7B4-55B54829A360}"/>
      </w:docPartPr>
      <w:docPartBody>
        <w:p w:rsidR="005701AE" w:rsidRDefault="003C541B" w:rsidP="003C541B">
          <w:pPr>
            <w:pStyle w:val="98295794E3BF40CDBCE3B7489567B5B1"/>
          </w:pPr>
          <w:r w:rsidRPr="00711F0E">
            <w:rPr>
              <w:rStyle w:val="placeholder1Char"/>
              <w:rFonts w:hint="eastAsia"/>
              <w:sz w:val="16"/>
              <w:szCs w:val="16"/>
            </w:rPr>
            <w:t>____</w:t>
          </w:r>
        </w:p>
      </w:docPartBody>
    </w:docPart>
    <w:docPart>
      <w:docPartPr>
        <w:name w:val="3A80F6E7EB164CCD804A06E7228B08D1"/>
        <w:category>
          <w:name w:val="常规"/>
          <w:gallery w:val="placeholder"/>
        </w:category>
        <w:types>
          <w:type w:val="bbPlcHdr"/>
        </w:types>
        <w:behaviors>
          <w:behavior w:val="content"/>
        </w:behaviors>
        <w:guid w:val="{114C4A57-0F76-4A00-9564-11C6D4A70176}"/>
      </w:docPartPr>
      <w:docPartBody>
        <w:p w:rsidR="005701AE" w:rsidRDefault="003C541B" w:rsidP="003C541B">
          <w:pPr>
            <w:pStyle w:val="3A80F6E7EB164CCD804A06E7228B08D1"/>
          </w:pPr>
          <w:r w:rsidRPr="00711F0E">
            <w:rPr>
              <w:rStyle w:val="placeholder1Char"/>
              <w:rFonts w:hint="eastAsia"/>
              <w:sz w:val="16"/>
              <w:szCs w:val="16"/>
            </w:rPr>
            <w:t>____</w:t>
          </w:r>
        </w:p>
      </w:docPartBody>
    </w:docPart>
    <w:docPart>
      <w:docPartPr>
        <w:name w:val="F56AD52A02494248BDD9CA72C0BA0E89"/>
        <w:category>
          <w:name w:val="常规"/>
          <w:gallery w:val="placeholder"/>
        </w:category>
        <w:types>
          <w:type w:val="bbPlcHdr"/>
        </w:types>
        <w:behaviors>
          <w:behavior w:val="content"/>
        </w:behaviors>
        <w:guid w:val="{25427ABF-08C9-4F02-A426-0D8C2642F3B9}"/>
      </w:docPartPr>
      <w:docPartBody>
        <w:p w:rsidR="005701AE" w:rsidRDefault="003C541B" w:rsidP="003C541B">
          <w:pPr>
            <w:pStyle w:val="F56AD52A02494248BDD9CA72C0BA0E89"/>
          </w:pPr>
          <w:r w:rsidRPr="00711F0E">
            <w:rPr>
              <w:rStyle w:val="placeholder1Char"/>
              <w:rFonts w:hint="eastAsia"/>
              <w:sz w:val="16"/>
              <w:szCs w:val="16"/>
            </w:rPr>
            <w:t>____</w:t>
          </w:r>
        </w:p>
      </w:docPartBody>
    </w:docPart>
    <w:docPart>
      <w:docPartPr>
        <w:name w:val="6678C522599244298BA90CB68B435759"/>
        <w:category>
          <w:name w:val="常规"/>
          <w:gallery w:val="placeholder"/>
        </w:category>
        <w:types>
          <w:type w:val="bbPlcHdr"/>
        </w:types>
        <w:behaviors>
          <w:behavior w:val="content"/>
        </w:behaviors>
        <w:guid w:val="{E26AA1A9-EBBD-4159-BF8B-B7DAD9249CF1}"/>
      </w:docPartPr>
      <w:docPartBody>
        <w:p w:rsidR="005701AE" w:rsidRDefault="003C541B" w:rsidP="003C541B">
          <w:pPr>
            <w:pStyle w:val="6678C522599244298BA90CB68B435759"/>
          </w:pPr>
          <w:r w:rsidRPr="00711F0E">
            <w:rPr>
              <w:rStyle w:val="placeholder1Char"/>
              <w:rFonts w:hint="eastAsia"/>
              <w:sz w:val="16"/>
              <w:szCs w:val="16"/>
            </w:rPr>
            <w:t>____</w:t>
          </w:r>
        </w:p>
      </w:docPartBody>
    </w:docPart>
    <w:docPart>
      <w:docPartPr>
        <w:name w:val="58A5A8159B204AB19C238192BE33EF19"/>
        <w:category>
          <w:name w:val="常规"/>
          <w:gallery w:val="placeholder"/>
        </w:category>
        <w:types>
          <w:type w:val="bbPlcHdr"/>
        </w:types>
        <w:behaviors>
          <w:behavior w:val="content"/>
        </w:behaviors>
        <w:guid w:val="{021A1DFD-9FDC-44E9-9ACB-22F7A03E98F5}"/>
      </w:docPartPr>
      <w:docPartBody>
        <w:p w:rsidR="005701AE" w:rsidRDefault="003C541B" w:rsidP="003C541B">
          <w:pPr>
            <w:pStyle w:val="58A5A8159B204AB19C238192BE33EF19"/>
          </w:pPr>
          <w:r w:rsidRPr="00711F0E">
            <w:rPr>
              <w:rStyle w:val="placeholder1Char"/>
              <w:rFonts w:hint="eastAsia"/>
              <w:sz w:val="16"/>
              <w:szCs w:val="16"/>
            </w:rPr>
            <w:t>____</w:t>
          </w:r>
        </w:p>
      </w:docPartBody>
    </w:docPart>
    <w:docPart>
      <w:docPartPr>
        <w:name w:val="061987325CAD45A493AC2F3160BBF2A5"/>
        <w:category>
          <w:name w:val="常规"/>
          <w:gallery w:val="placeholder"/>
        </w:category>
        <w:types>
          <w:type w:val="bbPlcHdr"/>
        </w:types>
        <w:behaviors>
          <w:behavior w:val="content"/>
        </w:behaviors>
        <w:guid w:val="{DE095188-B151-4ADD-9932-3702EA929BE1}"/>
      </w:docPartPr>
      <w:docPartBody>
        <w:p w:rsidR="005701AE" w:rsidRDefault="003C541B" w:rsidP="003C541B">
          <w:pPr>
            <w:pStyle w:val="061987325CAD45A493AC2F3160BBF2A5"/>
          </w:pPr>
          <w:r w:rsidRPr="00711F0E">
            <w:rPr>
              <w:rStyle w:val="placeholder1Char"/>
              <w:rFonts w:hint="eastAsia"/>
              <w:sz w:val="16"/>
              <w:szCs w:val="16"/>
            </w:rPr>
            <w:t>____</w:t>
          </w:r>
        </w:p>
      </w:docPartBody>
    </w:docPart>
    <w:docPart>
      <w:docPartPr>
        <w:name w:val="0ECEC61B829147579589180A57533D1D"/>
        <w:category>
          <w:name w:val="常规"/>
          <w:gallery w:val="placeholder"/>
        </w:category>
        <w:types>
          <w:type w:val="bbPlcHdr"/>
        </w:types>
        <w:behaviors>
          <w:behavior w:val="content"/>
        </w:behaviors>
        <w:guid w:val="{D7FC87DC-0DF8-4A34-8617-8DA3359EFD44}"/>
      </w:docPartPr>
      <w:docPartBody>
        <w:p w:rsidR="005701AE" w:rsidRDefault="003C541B" w:rsidP="003C541B">
          <w:pPr>
            <w:pStyle w:val="0ECEC61B829147579589180A57533D1D"/>
          </w:pPr>
          <w:r w:rsidRPr="00711F0E">
            <w:rPr>
              <w:rStyle w:val="placeholder1Char"/>
              <w:rFonts w:hint="eastAsia"/>
              <w:sz w:val="16"/>
              <w:szCs w:val="16"/>
            </w:rPr>
            <w:t>____</w:t>
          </w:r>
        </w:p>
      </w:docPartBody>
    </w:docPart>
    <w:docPart>
      <w:docPartPr>
        <w:name w:val="D1952D873E984C50A2E4265D530DB44F"/>
        <w:category>
          <w:name w:val="常规"/>
          <w:gallery w:val="placeholder"/>
        </w:category>
        <w:types>
          <w:type w:val="bbPlcHdr"/>
        </w:types>
        <w:behaviors>
          <w:behavior w:val="content"/>
        </w:behaviors>
        <w:guid w:val="{F44B0AA6-AD5E-41AE-A4C8-2C827279BDD2}"/>
      </w:docPartPr>
      <w:docPartBody>
        <w:p w:rsidR="005701AE" w:rsidRDefault="003C541B" w:rsidP="003C541B">
          <w:pPr>
            <w:pStyle w:val="D1952D873E984C50A2E4265D530DB44F"/>
          </w:pPr>
          <w:r w:rsidRPr="00711F0E">
            <w:rPr>
              <w:rStyle w:val="placeholder1Char"/>
              <w:rFonts w:hint="eastAsia"/>
              <w:sz w:val="16"/>
              <w:szCs w:val="16"/>
            </w:rPr>
            <w:t>____</w:t>
          </w:r>
        </w:p>
      </w:docPartBody>
    </w:docPart>
    <w:docPart>
      <w:docPartPr>
        <w:name w:val="FC21AF50DE1B4E22A7415C328CAF6433"/>
        <w:category>
          <w:name w:val="常规"/>
          <w:gallery w:val="placeholder"/>
        </w:category>
        <w:types>
          <w:type w:val="bbPlcHdr"/>
        </w:types>
        <w:behaviors>
          <w:behavior w:val="content"/>
        </w:behaviors>
        <w:guid w:val="{E62E44BB-E724-433A-9EED-43B04F6B4DEC}"/>
      </w:docPartPr>
      <w:docPartBody>
        <w:p w:rsidR="005701AE" w:rsidRDefault="003C541B" w:rsidP="003C541B">
          <w:pPr>
            <w:pStyle w:val="FC21AF50DE1B4E22A7415C328CAF6433"/>
          </w:pPr>
          <w:r w:rsidRPr="00711F0E">
            <w:rPr>
              <w:rStyle w:val="placeholder1Char"/>
              <w:rFonts w:hint="eastAsia"/>
              <w:sz w:val="16"/>
              <w:szCs w:val="16"/>
            </w:rPr>
            <w:t>____</w:t>
          </w:r>
        </w:p>
      </w:docPartBody>
    </w:docPart>
    <w:docPart>
      <w:docPartPr>
        <w:name w:val="16E5E979AE464BE6B7E627D13357F55D"/>
        <w:category>
          <w:name w:val="常规"/>
          <w:gallery w:val="placeholder"/>
        </w:category>
        <w:types>
          <w:type w:val="bbPlcHdr"/>
        </w:types>
        <w:behaviors>
          <w:behavior w:val="content"/>
        </w:behaviors>
        <w:guid w:val="{7693F54D-EA25-46F4-A06B-AE10EAEDDCCE}"/>
      </w:docPartPr>
      <w:docPartBody>
        <w:p w:rsidR="005701AE" w:rsidRDefault="003C541B" w:rsidP="003C541B">
          <w:pPr>
            <w:pStyle w:val="16E5E979AE464BE6B7E627D13357F55D"/>
          </w:pPr>
          <w:r w:rsidRPr="00711F0E">
            <w:rPr>
              <w:rStyle w:val="placeholder1Char"/>
              <w:rFonts w:hint="eastAsia"/>
              <w:sz w:val="16"/>
              <w:szCs w:val="16"/>
            </w:rPr>
            <w:t>____</w:t>
          </w:r>
        </w:p>
      </w:docPartBody>
    </w:docPart>
    <w:docPart>
      <w:docPartPr>
        <w:name w:val="BF32F45D777D44A7914480F01CD0625A"/>
        <w:category>
          <w:name w:val="常规"/>
          <w:gallery w:val="placeholder"/>
        </w:category>
        <w:types>
          <w:type w:val="bbPlcHdr"/>
        </w:types>
        <w:behaviors>
          <w:behavior w:val="content"/>
        </w:behaviors>
        <w:guid w:val="{C97B8B4B-9EB4-4866-B196-26C00A41404D}"/>
      </w:docPartPr>
      <w:docPartBody>
        <w:p w:rsidR="005701AE" w:rsidRDefault="003C541B" w:rsidP="003C541B">
          <w:pPr>
            <w:pStyle w:val="BF32F45D777D44A7914480F01CD0625A"/>
          </w:pPr>
          <w:r w:rsidRPr="00711F0E">
            <w:rPr>
              <w:rStyle w:val="placeholder1Char"/>
              <w:rFonts w:hint="eastAsia"/>
              <w:sz w:val="16"/>
              <w:szCs w:val="16"/>
            </w:rPr>
            <w:t>____</w:t>
          </w:r>
        </w:p>
      </w:docPartBody>
    </w:docPart>
    <w:docPart>
      <w:docPartPr>
        <w:name w:val="8EFFC70517EC4CD6BDC9A95CC97B076A"/>
        <w:category>
          <w:name w:val="常规"/>
          <w:gallery w:val="placeholder"/>
        </w:category>
        <w:types>
          <w:type w:val="bbPlcHdr"/>
        </w:types>
        <w:behaviors>
          <w:behavior w:val="content"/>
        </w:behaviors>
        <w:guid w:val="{2B28FD51-7273-4A71-8E2D-09369D08C40E}"/>
      </w:docPartPr>
      <w:docPartBody>
        <w:p w:rsidR="005701AE" w:rsidRDefault="003C541B" w:rsidP="003C541B">
          <w:pPr>
            <w:pStyle w:val="8EFFC70517EC4CD6BDC9A95CC97B076A"/>
          </w:pPr>
          <w:r w:rsidRPr="00711F0E">
            <w:rPr>
              <w:rStyle w:val="placeholder1Char"/>
              <w:rFonts w:hint="eastAsia"/>
              <w:sz w:val="16"/>
              <w:szCs w:val="16"/>
            </w:rPr>
            <w:t>____</w:t>
          </w:r>
        </w:p>
      </w:docPartBody>
    </w:docPart>
    <w:docPart>
      <w:docPartPr>
        <w:name w:val="D7F3DF8266BC424DA8748FD316FD260E"/>
        <w:category>
          <w:name w:val="常规"/>
          <w:gallery w:val="placeholder"/>
        </w:category>
        <w:types>
          <w:type w:val="bbPlcHdr"/>
        </w:types>
        <w:behaviors>
          <w:behavior w:val="content"/>
        </w:behaviors>
        <w:guid w:val="{FC0D3AE5-8096-4D28-98D6-E09F56030AC6}"/>
      </w:docPartPr>
      <w:docPartBody>
        <w:p w:rsidR="005701AE" w:rsidRDefault="003C541B" w:rsidP="003C541B">
          <w:pPr>
            <w:pStyle w:val="D7F3DF8266BC424DA8748FD316FD260E"/>
          </w:pPr>
          <w:r w:rsidRPr="00711F0E">
            <w:rPr>
              <w:rStyle w:val="placeholder1Char"/>
              <w:rFonts w:hint="eastAsia"/>
              <w:sz w:val="16"/>
              <w:szCs w:val="16"/>
            </w:rPr>
            <w:t>____</w:t>
          </w:r>
        </w:p>
      </w:docPartBody>
    </w:docPart>
    <w:docPart>
      <w:docPartPr>
        <w:name w:val="DC897DB001A74ED2AD7F841AA0C51B65"/>
        <w:category>
          <w:name w:val="常规"/>
          <w:gallery w:val="placeholder"/>
        </w:category>
        <w:types>
          <w:type w:val="bbPlcHdr"/>
        </w:types>
        <w:behaviors>
          <w:behavior w:val="content"/>
        </w:behaviors>
        <w:guid w:val="{4A591567-D3B6-4F1E-A338-633143DA5CA1}"/>
      </w:docPartPr>
      <w:docPartBody>
        <w:p w:rsidR="005701AE" w:rsidRDefault="003C541B" w:rsidP="003C541B">
          <w:pPr>
            <w:pStyle w:val="DC897DB001A74ED2AD7F841AA0C51B65"/>
          </w:pPr>
          <w:r w:rsidRPr="00711F0E">
            <w:rPr>
              <w:rStyle w:val="placeholder1Char"/>
              <w:rFonts w:hint="eastAsia"/>
              <w:sz w:val="16"/>
              <w:szCs w:val="16"/>
            </w:rPr>
            <w:t>____</w:t>
          </w:r>
        </w:p>
      </w:docPartBody>
    </w:docPart>
    <w:docPart>
      <w:docPartPr>
        <w:name w:val="E0B2276F979F4D89B4F2FCB68D5F9C9E"/>
        <w:category>
          <w:name w:val="常规"/>
          <w:gallery w:val="placeholder"/>
        </w:category>
        <w:types>
          <w:type w:val="bbPlcHdr"/>
        </w:types>
        <w:behaviors>
          <w:behavior w:val="content"/>
        </w:behaviors>
        <w:guid w:val="{94DCBA77-0E4C-4BE3-9D23-5CA3E652235B}"/>
      </w:docPartPr>
      <w:docPartBody>
        <w:p w:rsidR="005701AE" w:rsidRDefault="003C541B" w:rsidP="003C541B">
          <w:pPr>
            <w:pStyle w:val="E0B2276F979F4D89B4F2FCB68D5F9C9E"/>
          </w:pPr>
          <w:r w:rsidRPr="00711F0E">
            <w:rPr>
              <w:rStyle w:val="placeholder1Char"/>
              <w:rFonts w:hint="eastAsia"/>
              <w:sz w:val="16"/>
              <w:szCs w:val="16"/>
            </w:rPr>
            <w:t>____</w:t>
          </w:r>
        </w:p>
      </w:docPartBody>
    </w:docPart>
    <w:docPart>
      <w:docPartPr>
        <w:name w:val="BE9714A44D964FD5974534E9ED88414E"/>
        <w:category>
          <w:name w:val="常规"/>
          <w:gallery w:val="placeholder"/>
        </w:category>
        <w:types>
          <w:type w:val="bbPlcHdr"/>
        </w:types>
        <w:behaviors>
          <w:behavior w:val="content"/>
        </w:behaviors>
        <w:guid w:val="{10D7D119-31F3-4BB0-9723-8BA2BA9FB41C}"/>
      </w:docPartPr>
      <w:docPartBody>
        <w:p w:rsidR="005701AE" w:rsidRDefault="003C541B" w:rsidP="003C541B">
          <w:pPr>
            <w:pStyle w:val="BE9714A44D964FD5974534E9ED88414E"/>
          </w:pPr>
          <w:r w:rsidRPr="00711F0E">
            <w:rPr>
              <w:rStyle w:val="placeholder1Char"/>
              <w:rFonts w:hint="eastAsia"/>
              <w:sz w:val="16"/>
              <w:szCs w:val="16"/>
            </w:rPr>
            <w:t>____</w:t>
          </w:r>
        </w:p>
      </w:docPartBody>
    </w:docPart>
    <w:docPart>
      <w:docPartPr>
        <w:name w:val="AC2F439596D445A7AD5DA9ED51D145CE"/>
        <w:category>
          <w:name w:val="常规"/>
          <w:gallery w:val="placeholder"/>
        </w:category>
        <w:types>
          <w:type w:val="bbPlcHdr"/>
        </w:types>
        <w:behaviors>
          <w:behavior w:val="content"/>
        </w:behaviors>
        <w:guid w:val="{F7074760-AF76-4A86-B708-91BADD994B91}"/>
      </w:docPartPr>
      <w:docPartBody>
        <w:p w:rsidR="005701AE" w:rsidRDefault="003C541B" w:rsidP="003C541B">
          <w:pPr>
            <w:pStyle w:val="AC2F439596D445A7AD5DA9ED51D145CE"/>
          </w:pPr>
          <w:r w:rsidRPr="00711F0E">
            <w:rPr>
              <w:rStyle w:val="placeholder1Char"/>
              <w:rFonts w:hint="eastAsia"/>
              <w:sz w:val="16"/>
              <w:szCs w:val="16"/>
            </w:rPr>
            <w:t>____</w:t>
          </w:r>
        </w:p>
      </w:docPartBody>
    </w:docPart>
    <w:docPart>
      <w:docPartPr>
        <w:name w:val="0E01D62369AC49A2A3DAE83535EBF901"/>
        <w:category>
          <w:name w:val="常规"/>
          <w:gallery w:val="placeholder"/>
        </w:category>
        <w:types>
          <w:type w:val="bbPlcHdr"/>
        </w:types>
        <w:behaviors>
          <w:behavior w:val="content"/>
        </w:behaviors>
        <w:guid w:val="{11E61924-8702-48D8-8838-5A058AA73246}"/>
      </w:docPartPr>
      <w:docPartBody>
        <w:p w:rsidR="005701AE" w:rsidRDefault="003C541B" w:rsidP="003C541B">
          <w:pPr>
            <w:pStyle w:val="0E01D62369AC49A2A3DAE83535EBF901"/>
          </w:pPr>
          <w:r w:rsidRPr="00711F0E">
            <w:rPr>
              <w:rStyle w:val="placeholder1Char"/>
              <w:rFonts w:hint="eastAsia"/>
              <w:sz w:val="16"/>
              <w:szCs w:val="16"/>
            </w:rPr>
            <w:t>____</w:t>
          </w:r>
        </w:p>
      </w:docPartBody>
    </w:docPart>
    <w:docPart>
      <w:docPartPr>
        <w:name w:val="8534DF8667C14A969E64A4ED3F63048D"/>
        <w:category>
          <w:name w:val="常规"/>
          <w:gallery w:val="placeholder"/>
        </w:category>
        <w:types>
          <w:type w:val="bbPlcHdr"/>
        </w:types>
        <w:behaviors>
          <w:behavior w:val="content"/>
        </w:behaviors>
        <w:guid w:val="{8C20DAA5-B2DD-49D9-AC62-5363275C4218}"/>
      </w:docPartPr>
      <w:docPartBody>
        <w:p w:rsidR="005701AE" w:rsidRDefault="003C541B" w:rsidP="003C541B">
          <w:pPr>
            <w:pStyle w:val="8534DF8667C14A969E64A4ED3F63048D"/>
          </w:pPr>
          <w:r w:rsidRPr="00711F0E">
            <w:rPr>
              <w:rStyle w:val="placeholder1Char"/>
              <w:rFonts w:hint="eastAsia"/>
              <w:sz w:val="16"/>
              <w:szCs w:val="16"/>
            </w:rPr>
            <w:t>____</w:t>
          </w:r>
        </w:p>
      </w:docPartBody>
    </w:docPart>
    <w:docPart>
      <w:docPartPr>
        <w:name w:val="B95BA0F326CA405FB773BA431F9DA42A"/>
        <w:category>
          <w:name w:val="常规"/>
          <w:gallery w:val="placeholder"/>
        </w:category>
        <w:types>
          <w:type w:val="bbPlcHdr"/>
        </w:types>
        <w:behaviors>
          <w:behavior w:val="content"/>
        </w:behaviors>
        <w:guid w:val="{AA639C8A-6792-4B59-B1B8-E7648F464FA1}"/>
      </w:docPartPr>
      <w:docPartBody>
        <w:p w:rsidR="005701AE" w:rsidRDefault="003C541B" w:rsidP="003C541B">
          <w:pPr>
            <w:pStyle w:val="B95BA0F326CA405FB773BA431F9DA42A"/>
          </w:pPr>
          <w:r w:rsidRPr="00711F0E">
            <w:rPr>
              <w:rStyle w:val="placeholder1Char"/>
              <w:rFonts w:hint="eastAsia"/>
              <w:sz w:val="16"/>
              <w:szCs w:val="16"/>
            </w:rPr>
            <w:t>____</w:t>
          </w:r>
        </w:p>
      </w:docPartBody>
    </w:docPart>
    <w:docPart>
      <w:docPartPr>
        <w:name w:val="6092C305BF284F9BA740A3EE82B2A934"/>
        <w:category>
          <w:name w:val="常规"/>
          <w:gallery w:val="placeholder"/>
        </w:category>
        <w:types>
          <w:type w:val="bbPlcHdr"/>
        </w:types>
        <w:behaviors>
          <w:behavior w:val="content"/>
        </w:behaviors>
        <w:guid w:val="{6F7410F7-431C-4F72-BC32-76352DE30E9F}"/>
      </w:docPartPr>
      <w:docPartBody>
        <w:p w:rsidR="005701AE" w:rsidRDefault="003C541B" w:rsidP="003C541B">
          <w:pPr>
            <w:pStyle w:val="6092C305BF284F9BA740A3EE82B2A934"/>
          </w:pPr>
          <w:r w:rsidRPr="00711F0E">
            <w:rPr>
              <w:rStyle w:val="placeholder1Char"/>
              <w:rFonts w:hint="eastAsia"/>
              <w:sz w:val="16"/>
              <w:szCs w:val="16"/>
            </w:rPr>
            <w:t>____</w:t>
          </w:r>
        </w:p>
      </w:docPartBody>
    </w:docPart>
    <w:docPart>
      <w:docPartPr>
        <w:name w:val="4A6A854E8D68460E9C4C67A4028EED2C"/>
        <w:category>
          <w:name w:val="常规"/>
          <w:gallery w:val="placeholder"/>
        </w:category>
        <w:types>
          <w:type w:val="bbPlcHdr"/>
        </w:types>
        <w:behaviors>
          <w:behavior w:val="content"/>
        </w:behaviors>
        <w:guid w:val="{4D157BB0-6CB5-448B-B92D-0D8ABF375545}"/>
      </w:docPartPr>
      <w:docPartBody>
        <w:p w:rsidR="005701AE" w:rsidRDefault="003C541B" w:rsidP="003C541B">
          <w:pPr>
            <w:pStyle w:val="4A6A854E8D68460E9C4C67A4028EED2C"/>
          </w:pPr>
          <w:r w:rsidRPr="00711F0E">
            <w:rPr>
              <w:rStyle w:val="placeholder1Char"/>
              <w:rFonts w:hint="eastAsia"/>
              <w:sz w:val="16"/>
              <w:szCs w:val="16"/>
            </w:rPr>
            <w:t>____</w:t>
          </w:r>
        </w:p>
      </w:docPartBody>
    </w:docPart>
    <w:docPart>
      <w:docPartPr>
        <w:name w:val="31474ABCF8B44E2FA6B394B29D216B9B"/>
        <w:category>
          <w:name w:val="常规"/>
          <w:gallery w:val="placeholder"/>
        </w:category>
        <w:types>
          <w:type w:val="bbPlcHdr"/>
        </w:types>
        <w:behaviors>
          <w:behavior w:val="content"/>
        </w:behaviors>
        <w:guid w:val="{1C43D30F-DE5A-484B-90F6-48D19E1D52DD}"/>
      </w:docPartPr>
      <w:docPartBody>
        <w:p w:rsidR="005701AE" w:rsidRDefault="003C541B" w:rsidP="003C541B">
          <w:pPr>
            <w:pStyle w:val="31474ABCF8B44E2FA6B394B29D216B9B"/>
          </w:pPr>
          <w:r w:rsidRPr="00711F0E">
            <w:rPr>
              <w:rStyle w:val="placeholder1Char"/>
              <w:rFonts w:hint="eastAsia"/>
              <w:sz w:val="16"/>
              <w:szCs w:val="16"/>
            </w:rPr>
            <w:t>____</w:t>
          </w:r>
        </w:p>
      </w:docPartBody>
    </w:docPart>
    <w:docPart>
      <w:docPartPr>
        <w:name w:val="D926620A62194B72A3A502F2AAD64A63"/>
        <w:category>
          <w:name w:val="常规"/>
          <w:gallery w:val="placeholder"/>
        </w:category>
        <w:types>
          <w:type w:val="bbPlcHdr"/>
        </w:types>
        <w:behaviors>
          <w:behavior w:val="content"/>
        </w:behaviors>
        <w:guid w:val="{C340CF53-E35F-4909-A3F0-E5BA062E75B9}"/>
      </w:docPartPr>
      <w:docPartBody>
        <w:p w:rsidR="005701AE" w:rsidRDefault="003C541B" w:rsidP="003C541B">
          <w:pPr>
            <w:pStyle w:val="D926620A62194B72A3A502F2AAD64A63"/>
          </w:pPr>
          <w:r w:rsidRPr="00711F0E">
            <w:rPr>
              <w:rStyle w:val="placeholder1Char"/>
              <w:rFonts w:hint="eastAsia"/>
              <w:sz w:val="16"/>
              <w:szCs w:val="16"/>
            </w:rPr>
            <w:t>____</w:t>
          </w:r>
        </w:p>
      </w:docPartBody>
    </w:docPart>
    <w:docPart>
      <w:docPartPr>
        <w:name w:val="8E0354FE30D7481FBDE34F09C6E041D9"/>
        <w:category>
          <w:name w:val="常规"/>
          <w:gallery w:val="placeholder"/>
        </w:category>
        <w:types>
          <w:type w:val="bbPlcHdr"/>
        </w:types>
        <w:behaviors>
          <w:behavior w:val="content"/>
        </w:behaviors>
        <w:guid w:val="{57CBA27B-BE42-4711-841A-D24BF9A98DA4}"/>
      </w:docPartPr>
      <w:docPartBody>
        <w:p w:rsidR="005701AE" w:rsidRDefault="003C541B" w:rsidP="003C541B">
          <w:pPr>
            <w:pStyle w:val="8E0354FE30D7481FBDE34F09C6E041D9"/>
          </w:pPr>
          <w:r w:rsidRPr="00711F0E">
            <w:rPr>
              <w:rStyle w:val="placeholder1Char"/>
              <w:rFonts w:hint="eastAsia"/>
              <w:sz w:val="16"/>
              <w:szCs w:val="16"/>
            </w:rPr>
            <w:t>____</w:t>
          </w:r>
        </w:p>
      </w:docPartBody>
    </w:docPart>
    <w:docPart>
      <w:docPartPr>
        <w:name w:val="E2249D1539B14A43A357FD83386907AB"/>
        <w:category>
          <w:name w:val="常规"/>
          <w:gallery w:val="placeholder"/>
        </w:category>
        <w:types>
          <w:type w:val="bbPlcHdr"/>
        </w:types>
        <w:behaviors>
          <w:behavior w:val="content"/>
        </w:behaviors>
        <w:guid w:val="{38909F6B-F4B2-4A53-AB18-E8D8B2621D2A}"/>
      </w:docPartPr>
      <w:docPartBody>
        <w:p w:rsidR="005701AE" w:rsidRDefault="003C541B" w:rsidP="003C541B">
          <w:pPr>
            <w:pStyle w:val="E2249D1539B14A43A357FD83386907AB"/>
          </w:pPr>
          <w:r w:rsidRPr="00711F0E">
            <w:rPr>
              <w:rStyle w:val="placeholder1Char"/>
              <w:rFonts w:hint="eastAsia"/>
              <w:sz w:val="16"/>
              <w:szCs w:val="16"/>
            </w:rPr>
            <w:t>____</w:t>
          </w:r>
        </w:p>
      </w:docPartBody>
    </w:docPart>
    <w:docPart>
      <w:docPartPr>
        <w:name w:val="3BD245755EE3471E8DFA7069EFD1CECC"/>
        <w:category>
          <w:name w:val="常规"/>
          <w:gallery w:val="placeholder"/>
        </w:category>
        <w:types>
          <w:type w:val="bbPlcHdr"/>
        </w:types>
        <w:behaviors>
          <w:behavior w:val="content"/>
        </w:behaviors>
        <w:guid w:val="{B7664435-9489-4C69-9627-86CCDB8CB710}"/>
      </w:docPartPr>
      <w:docPartBody>
        <w:p w:rsidR="005701AE" w:rsidRDefault="003C541B" w:rsidP="003C541B">
          <w:pPr>
            <w:pStyle w:val="3BD245755EE3471E8DFA7069EFD1CECC"/>
          </w:pPr>
          <w:r w:rsidRPr="00711F0E">
            <w:rPr>
              <w:rStyle w:val="placeholder1Char"/>
              <w:rFonts w:hint="eastAsia"/>
              <w:sz w:val="16"/>
              <w:szCs w:val="16"/>
            </w:rPr>
            <w:t>____</w:t>
          </w:r>
        </w:p>
      </w:docPartBody>
    </w:docPart>
    <w:docPart>
      <w:docPartPr>
        <w:name w:val="DB91F51966084468B1EAF261D958098C"/>
        <w:category>
          <w:name w:val="常规"/>
          <w:gallery w:val="placeholder"/>
        </w:category>
        <w:types>
          <w:type w:val="bbPlcHdr"/>
        </w:types>
        <w:behaviors>
          <w:behavior w:val="content"/>
        </w:behaviors>
        <w:guid w:val="{5A642ABA-4275-4EBB-BB90-2DF717A91B0E}"/>
      </w:docPartPr>
      <w:docPartBody>
        <w:p w:rsidR="005701AE" w:rsidRDefault="003C541B" w:rsidP="003C541B">
          <w:pPr>
            <w:pStyle w:val="DB91F51966084468B1EAF261D958098C"/>
          </w:pPr>
          <w:r w:rsidRPr="00711F0E">
            <w:rPr>
              <w:rStyle w:val="placeholder1Char"/>
              <w:rFonts w:hint="eastAsia"/>
              <w:sz w:val="16"/>
              <w:szCs w:val="16"/>
            </w:rPr>
            <w:t>____</w:t>
          </w:r>
        </w:p>
      </w:docPartBody>
    </w:docPart>
    <w:docPart>
      <w:docPartPr>
        <w:name w:val="88C92A592BAD4C59AE8998F5D4666DE9"/>
        <w:category>
          <w:name w:val="常规"/>
          <w:gallery w:val="placeholder"/>
        </w:category>
        <w:types>
          <w:type w:val="bbPlcHdr"/>
        </w:types>
        <w:behaviors>
          <w:behavior w:val="content"/>
        </w:behaviors>
        <w:guid w:val="{277F2DBB-762D-4255-88D8-7413FDDDFC33}"/>
      </w:docPartPr>
      <w:docPartBody>
        <w:p w:rsidR="005701AE" w:rsidRDefault="003C541B" w:rsidP="003C541B">
          <w:pPr>
            <w:pStyle w:val="88C92A592BAD4C59AE8998F5D4666DE9"/>
          </w:pPr>
          <w:r w:rsidRPr="00711F0E">
            <w:rPr>
              <w:rStyle w:val="placeholder1Char"/>
              <w:rFonts w:hint="eastAsia"/>
              <w:sz w:val="16"/>
              <w:szCs w:val="16"/>
            </w:rPr>
            <w:t>____</w:t>
          </w:r>
        </w:p>
      </w:docPartBody>
    </w:docPart>
    <w:docPart>
      <w:docPartPr>
        <w:name w:val="72DCA9E7FDED412B8CF7CE211DF51A37"/>
        <w:category>
          <w:name w:val="常规"/>
          <w:gallery w:val="placeholder"/>
        </w:category>
        <w:types>
          <w:type w:val="bbPlcHdr"/>
        </w:types>
        <w:behaviors>
          <w:behavior w:val="content"/>
        </w:behaviors>
        <w:guid w:val="{2D83D40E-480F-4F89-AED1-2204BB091899}"/>
      </w:docPartPr>
      <w:docPartBody>
        <w:p w:rsidR="005701AE" w:rsidRDefault="003C541B" w:rsidP="003C541B">
          <w:pPr>
            <w:pStyle w:val="72DCA9E7FDED412B8CF7CE211DF51A37"/>
          </w:pPr>
          <w:r w:rsidRPr="00711F0E">
            <w:rPr>
              <w:rStyle w:val="placeholder1Char"/>
              <w:rFonts w:hint="eastAsia"/>
              <w:sz w:val="16"/>
              <w:szCs w:val="16"/>
            </w:rPr>
            <w:t>____</w:t>
          </w:r>
        </w:p>
      </w:docPartBody>
    </w:docPart>
    <w:docPart>
      <w:docPartPr>
        <w:name w:val="CC9B33431DBC49AEA32DE38B542222E8"/>
        <w:category>
          <w:name w:val="常规"/>
          <w:gallery w:val="placeholder"/>
        </w:category>
        <w:types>
          <w:type w:val="bbPlcHdr"/>
        </w:types>
        <w:behaviors>
          <w:behavior w:val="content"/>
        </w:behaviors>
        <w:guid w:val="{6102A4CE-4FA7-4811-8424-3C415C235B98}"/>
      </w:docPartPr>
      <w:docPartBody>
        <w:p w:rsidR="005701AE" w:rsidRDefault="003C541B" w:rsidP="003C541B">
          <w:pPr>
            <w:pStyle w:val="CC9B33431DBC49AEA32DE38B542222E8"/>
          </w:pPr>
          <w:r w:rsidRPr="00711F0E">
            <w:rPr>
              <w:rStyle w:val="placeholder1Char"/>
              <w:rFonts w:hint="eastAsia"/>
              <w:sz w:val="16"/>
              <w:szCs w:val="16"/>
            </w:rPr>
            <w:t>____</w:t>
          </w:r>
        </w:p>
      </w:docPartBody>
    </w:docPart>
    <w:docPart>
      <w:docPartPr>
        <w:name w:val="C4DF93D9582E4C2CB3E053878AE52D07"/>
        <w:category>
          <w:name w:val="常规"/>
          <w:gallery w:val="placeholder"/>
        </w:category>
        <w:types>
          <w:type w:val="bbPlcHdr"/>
        </w:types>
        <w:behaviors>
          <w:behavior w:val="content"/>
        </w:behaviors>
        <w:guid w:val="{33F51CE7-FAE3-4DA2-A758-C72FB46752A2}"/>
      </w:docPartPr>
      <w:docPartBody>
        <w:p w:rsidR="005701AE" w:rsidRDefault="003C541B" w:rsidP="003C541B">
          <w:pPr>
            <w:pStyle w:val="C4DF93D9582E4C2CB3E053878AE52D07"/>
          </w:pPr>
          <w:r w:rsidRPr="00711F0E">
            <w:rPr>
              <w:rStyle w:val="placeholder1Char"/>
              <w:rFonts w:hint="eastAsia"/>
              <w:sz w:val="16"/>
              <w:szCs w:val="16"/>
            </w:rPr>
            <w:t>____</w:t>
          </w:r>
        </w:p>
      </w:docPartBody>
    </w:docPart>
    <w:docPart>
      <w:docPartPr>
        <w:name w:val="A85189E87C1D466E8A7BC0805CB0C5A0"/>
        <w:category>
          <w:name w:val="常规"/>
          <w:gallery w:val="placeholder"/>
        </w:category>
        <w:types>
          <w:type w:val="bbPlcHdr"/>
        </w:types>
        <w:behaviors>
          <w:behavior w:val="content"/>
        </w:behaviors>
        <w:guid w:val="{054203D7-3020-49F8-AA7C-5BA8D993A731}"/>
      </w:docPartPr>
      <w:docPartBody>
        <w:p w:rsidR="005701AE" w:rsidRDefault="003C541B" w:rsidP="003C541B">
          <w:pPr>
            <w:pStyle w:val="A85189E87C1D466E8A7BC0805CB0C5A0"/>
          </w:pPr>
          <w:r w:rsidRPr="00711F0E">
            <w:rPr>
              <w:rStyle w:val="placeholder1Char"/>
              <w:rFonts w:hint="eastAsia"/>
              <w:sz w:val="16"/>
              <w:szCs w:val="16"/>
            </w:rPr>
            <w:t>____</w:t>
          </w:r>
        </w:p>
      </w:docPartBody>
    </w:docPart>
    <w:docPart>
      <w:docPartPr>
        <w:name w:val="B5CEC64BAD40423CA513B6A281267B57"/>
        <w:category>
          <w:name w:val="常规"/>
          <w:gallery w:val="placeholder"/>
        </w:category>
        <w:types>
          <w:type w:val="bbPlcHdr"/>
        </w:types>
        <w:behaviors>
          <w:behavior w:val="content"/>
        </w:behaviors>
        <w:guid w:val="{084D04CA-E44D-482E-8FCA-D3C4E1539ED4}"/>
      </w:docPartPr>
      <w:docPartBody>
        <w:p w:rsidR="005701AE" w:rsidRDefault="003C541B" w:rsidP="003C541B">
          <w:pPr>
            <w:pStyle w:val="B5CEC64BAD40423CA513B6A281267B57"/>
          </w:pPr>
          <w:r w:rsidRPr="00711F0E">
            <w:rPr>
              <w:rStyle w:val="placeholder1Char"/>
              <w:rFonts w:hint="eastAsia"/>
              <w:sz w:val="16"/>
              <w:szCs w:val="16"/>
            </w:rPr>
            <w:t>____</w:t>
          </w:r>
        </w:p>
      </w:docPartBody>
    </w:docPart>
    <w:docPart>
      <w:docPartPr>
        <w:name w:val="ADA3F01D9D4B42109E4A3980AF28E162"/>
        <w:category>
          <w:name w:val="常规"/>
          <w:gallery w:val="placeholder"/>
        </w:category>
        <w:types>
          <w:type w:val="bbPlcHdr"/>
        </w:types>
        <w:behaviors>
          <w:behavior w:val="content"/>
        </w:behaviors>
        <w:guid w:val="{4193C376-0D18-48A2-8BBC-510B3AEE1289}"/>
      </w:docPartPr>
      <w:docPartBody>
        <w:p w:rsidR="005701AE" w:rsidRDefault="003C541B" w:rsidP="003C541B">
          <w:pPr>
            <w:pStyle w:val="ADA3F01D9D4B42109E4A3980AF28E162"/>
          </w:pPr>
          <w:r w:rsidRPr="00711F0E">
            <w:rPr>
              <w:rStyle w:val="placeholder1Char"/>
              <w:rFonts w:hint="eastAsia"/>
              <w:sz w:val="16"/>
              <w:szCs w:val="16"/>
            </w:rPr>
            <w:t>____</w:t>
          </w:r>
        </w:p>
      </w:docPartBody>
    </w:docPart>
    <w:docPart>
      <w:docPartPr>
        <w:name w:val="C00539E96FEF49D8A9029D39746A5299"/>
        <w:category>
          <w:name w:val="常规"/>
          <w:gallery w:val="placeholder"/>
        </w:category>
        <w:types>
          <w:type w:val="bbPlcHdr"/>
        </w:types>
        <w:behaviors>
          <w:behavior w:val="content"/>
        </w:behaviors>
        <w:guid w:val="{1F34DA05-8F9F-4FD9-8BE5-2752D9203E3D}"/>
      </w:docPartPr>
      <w:docPartBody>
        <w:p w:rsidR="005701AE" w:rsidRDefault="003C541B" w:rsidP="003C541B">
          <w:pPr>
            <w:pStyle w:val="C00539E96FEF49D8A9029D39746A5299"/>
          </w:pPr>
          <w:r w:rsidRPr="00711F0E">
            <w:rPr>
              <w:rStyle w:val="placeholder1Char"/>
              <w:rFonts w:hint="eastAsia"/>
              <w:sz w:val="16"/>
              <w:szCs w:val="16"/>
            </w:rPr>
            <w:t>____</w:t>
          </w:r>
        </w:p>
      </w:docPartBody>
    </w:docPart>
    <w:docPart>
      <w:docPartPr>
        <w:name w:val="5A1AFD9771F5475A93CEBF4A258EC78A"/>
        <w:category>
          <w:name w:val="常规"/>
          <w:gallery w:val="placeholder"/>
        </w:category>
        <w:types>
          <w:type w:val="bbPlcHdr"/>
        </w:types>
        <w:behaviors>
          <w:behavior w:val="content"/>
        </w:behaviors>
        <w:guid w:val="{9DD2CA17-B6E4-4C3A-B8FA-2D315928693E}"/>
      </w:docPartPr>
      <w:docPartBody>
        <w:p w:rsidR="005701AE" w:rsidRDefault="003C541B" w:rsidP="003C541B">
          <w:pPr>
            <w:pStyle w:val="5A1AFD9771F5475A93CEBF4A258EC78A"/>
          </w:pPr>
          <w:r w:rsidRPr="00711F0E">
            <w:rPr>
              <w:rStyle w:val="placeholder1Char"/>
              <w:rFonts w:hint="eastAsia"/>
              <w:sz w:val="16"/>
              <w:szCs w:val="16"/>
            </w:rPr>
            <w:t>____</w:t>
          </w:r>
        </w:p>
      </w:docPartBody>
    </w:docPart>
    <w:docPart>
      <w:docPartPr>
        <w:name w:val="12A99ACC57A943E19DE00571E84721E8"/>
        <w:category>
          <w:name w:val="常规"/>
          <w:gallery w:val="placeholder"/>
        </w:category>
        <w:types>
          <w:type w:val="bbPlcHdr"/>
        </w:types>
        <w:behaviors>
          <w:behavior w:val="content"/>
        </w:behaviors>
        <w:guid w:val="{DDD2C211-B92D-471F-93FF-A99B11431265}"/>
      </w:docPartPr>
      <w:docPartBody>
        <w:p w:rsidR="005701AE" w:rsidRDefault="003C541B" w:rsidP="003C541B">
          <w:pPr>
            <w:pStyle w:val="12A99ACC57A943E19DE00571E84721E8"/>
          </w:pPr>
          <w:r w:rsidRPr="00711F0E">
            <w:rPr>
              <w:rStyle w:val="placeholder1Char"/>
              <w:rFonts w:hint="eastAsia"/>
              <w:sz w:val="16"/>
              <w:szCs w:val="16"/>
            </w:rPr>
            <w:t>____</w:t>
          </w:r>
        </w:p>
      </w:docPartBody>
    </w:docPart>
    <w:docPart>
      <w:docPartPr>
        <w:name w:val="2A1E22E2F950415AACD13E3AD32C6E36"/>
        <w:category>
          <w:name w:val="常规"/>
          <w:gallery w:val="placeholder"/>
        </w:category>
        <w:types>
          <w:type w:val="bbPlcHdr"/>
        </w:types>
        <w:behaviors>
          <w:behavior w:val="content"/>
        </w:behaviors>
        <w:guid w:val="{F393147B-596E-4DD3-B626-B729E3AE6F5B}"/>
      </w:docPartPr>
      <w:docPartBody>
        <w:p w:rsidR="005701AE" w:rsidRDefault="003C541B" w:rsidP="003C541B">
          <w:pPr>
            <w:pStyle w:val="2A1E22E2F950415AACD13E3AD32C6E36"/>
          </w:pPr>
          <w:r w:rsidRPr="00711F0E">
            <w:rPr>
              <w:rStyle w:val="placeholder1Char"/>
              <w:rFonts w:hint="eastAsia"/>
              <w:sz w:val="16"/>
              <w:szCs w:val="16"/>
            </w:rPr>
            <w:t>____</w:t>
          </w:r>
        </w:p>
      </w:docPartBody>
    </w:docPart>
    <w:docPart>
      <w:docPartPr>
        <w:name w:val="F7DEF11BE1964FC4B6326CF4EA86C95A"/>
        <w:category>
          <w:name w:val="常规"/>
          <w:gallery w:val="placeholder"/>
        </w:category>
        <w:types>
          <w:type w:val="bbPlcHdr"/>
        </w:types>
        <w:behaviors>
          <w:behavior w:val="content"/>
        </w:behaviors>
        <w:guid w:val="{CCB9A43A-3E62-462F-A3E4-D431A9D6C5ED}"/>
      </w:docPartPr>
      <w:docPartBody>
        <w:p w:rsidR="005701AE" w:rsidRDefault="003C541B" w:rsidP="003C541B">
          <w:pPr>
            <w:pStyle w:val="F7DEF11BE1964FC4B6326CF4EA86C95A"/>
          </w:pPr>
          <w:r w:rsidRPr="00711F0E">
            <w:rPr>
              <w:rStyle w:val="placeholder1Char"/>
              <w:rFonts w:hint="eastAsia"/>
              <w:sz w:val="16"/>
              <w:szCs w:val="16"/>
            </w:rPr>
            <w:t>____</w:t>
          </w:r>
        </w:p>
      </w:docPartBody>
    </w:docPart>
    <w:docPart>
      <w:docPartPr>
        <w:name w:val="F7A0F4035942474697DC58D6C451E632"/>
        <w:category>
          <w:name w:val="常规"/>
          <w:gallery w:val="placeholder"/>
        </w:category>
        <w:types>
          <w:type w:val="bbPlcHdr"/>
        </w:types>
        <w:behaviors>
          <w:behavior w:val="content"/>
        </w:behaviors>
        <w:guid w:val="{CBE5DDA3-D25E-4D1F-9BDA-45293D3F66CD}"/>
      </w:docPartPr>
      <w:docPartBody>
        <w:p w:rsidR="005701AE" w:rsidRDefault="003C541B" w:rsidP="003C541B">
          <w:pPr>
            <w:pStyle w:val="F7A0F4035942474697DC58D6C451E632"/>
          </w:pPr>
          <w:r w:rsidRPr="00711F0E">
            <w:rPr>
              <w:rStyle w:val="placeholder1Char"/>
              <w:rFonts w:hint="eastAsia"/>
              <w:sz w:val="16"/>
              <w:szCs w:val="16"/>
            </w:rPr>
            <w:t>____</w:t>
          </w:r>
        </w:p>
      </w:docPartBody>
    </w:docPart>
    <w:docPart>
      <w:docPartPr>
        <w:name w:val="FBED52D98B314556A4FEAE9DD5091E25"/>
        <w:category>
          <w:name w:val="常规"/>
          <w:gallery w:val="placeholder"/>
        </w:category>
        <w:types>
          <w:type w:val="bbPlcHdr"/>
        </w:types>
        <w:behaviors>
          <w:behavior w:val="content"/>
        </w:behaviors>
        <w:guid w:val="{93C9B21B-146D-4541-AC9B-3BE476FEAA09}"/>
      </w:docPartPr>
      <w:docPartBody>
        <w:p w:rsidR="005701AE" w:rsidRDefault="003C541B" w:rsidP="003C541B">
          <w:pPr>
            <w:pStyle w:val="FBED52D98B314556A4FEAE9DD5091E25"/>
          </w:pPr>
          <w:r w:rsidRPr="00711F0E">
            <w:rPr>
              <w:rStyle w:val="placeholder1Char"/>
              <w:rFonts w:hint="eastAsia"/>
              <w:sz w:val="16"/>
              <w:szCs w:val="16"/>
            </w:rPr>
            <w:t>____</w:t>
          </w:r>
        </w:p>
      </w:docPartBody>
    </w:docPart>
    <w:docPart>
      <w:docPartPr>
        <w:name w:val="455EE4421ABB4B99ACFB4520BFF72E89"/>
        <w:category>
          <w:name w:val="常规"/>
          <w:gallery w:val="placeholder"/>
        </w:category>
        <w:types>
          <w:type w:val="bbPlcHdr"/>
        </w:types>
        <w:behaviors>
          <w:behavior w:val="content"/>
        </w:behaviors>
        <w:guid w:val="{A94165B1-C9BA-4127-BC89-E6B0C734D1CE}"/>
      </w:docPartPr>
      <w:docPartBody>
        <w:p w:rsidR="005701AE" w:rsidRDefault="003C541B" w:rsidP="003C541B">
          <w:pPr>
            <w:pStyle w:val="455EE4421ABB4B99ACFB4520BFF72E89"/>
          </w:pPr>
          <w:r w:rsidRPr="00711F0E">
            <w:rPr>
              <w:rStyle w:val="placeholder1Char"/>
              <w:rFonts w:hint="eastAsia"/>
              <w:sz w:val="16"/>
              <w:szCs w:val="16"/>
            </w:rPr>
            <w:t>____</w:t>
          </w:r>
        </w:p>
      </w:docPartBody>
    </w:docPart>
    <w:docPart>
      <w:docPartPr>
        <w:name w:val="AD4448ADA0C849828C68496A125D4DEC"/>
        <w:category>
          <w:name w:val="常规"/>
          <w:gallery w:val="placeholder"/>
        </w:category>
        <w:types>
          <w:type w:val="bbPlcHdr"/>
        </w:types>
        <w:behaviors>
          <w:behavior w:val="content"/>
        </w:behaviors>
        <w:guid w:val="{C9B7FBF3-75DA-46E2-9007-E68C3F002C44}"/>
      </w:docPartPr>
      <w:docPartBody>
        <w:p w:rsidR="005701AE" w:rsidRDefault="003C541B" w:rsidP="003C541B">
          <w:pPr>
            <w:pStyle w:val="AD4448ADA0C849828C68496A125D4DEC"/>
          </w:pPr>
          <w:r w:rsidRPr="00711F0E">
            <w:rPr>
              <w:rStyle w:val="placeholder1Char"/>
              <w:rFonts w:hint="eastAsia"/>
              <w:sz w:val="16"/>
              <w:szCs w:val="16"/>
            </w:rPr>
            <w:t>____</w:t>
          </w:r>
        </w:p>
      </w:docPartBody>
    </w:docPart>
    <w:docPart>
      <w:docPartPr>
        <w:name w:val="FBD57C4F5EDD46ACBBC62646E524AC10"/>
        <w:category>
          <w:name w:val="常规"/>
          <w:gallery w:val="placeholder"/>
        </w:category>
        <w:types>
          <w:type w:val="bbPlcHdr"/>
        </w:types>
        <w:behaviors>
          <w:behavior w:val="content"/>
        </w:behaviors>
        <w:guid w:val="{872E4C07-4753-4808-BF45-DEF5EED3D630}"/>
      </w:docPartPr>
      <w:docPartBody>
        <w:p w:rsidR="005701AE" w:rsidRDefault="003C541B" w:rsidP="003C541B">
          <w:pPr>
            <w:pStyle w:val="FBD57C4F5EDD46ACBBC62646E524AC10"/>
          </w:pPr>
          <w:r w:rsidRPr="00711F0E">
            <w:rPr>
              <w:rStyle w:val="placeholder1Char"/>
              <w:rFonts w:hint="eastAsia"/>
              <w:sz w:val="16"/>
              <w:szCs w:val="16"/>
            </w:rPr>
            <w:t>____</w:t>
          </w:r>
        </w:p>
      </w:docPartBody>
    </w:docPart>
    <w:docPart>
      <w:docPartPr>
        <w:name w:val="322F756B420041598030E71F82786AAD"/>
        <w:category>
          <w:name w:val="常规"/>
          <w:gallery w:val="placeholder"/>
        </w:category>
        <w:types>
          <w:type w:val="bbPlcHdr"/>
        </w:types>
        <w:behaviors>
          <w:behavior w:val="content"/>
        </w:behaviors>
        <w:guid w:val="{14EF7F47-5EA3-4DDD-B2A3-FD46A6D2F4C8}"/>
      </w:docPartPr>
      <w:docPartBody>
        <w:p w:rsidR="005701AE" w:rsidRDefault="003C541B" w:rsidP="003C541B">
          <w:pPr>
            <w:pStyle w:val="322F756B420041598030E71F82786AAD"/>
          </w:pPr>
          <w:r w:rsidRPr="00711F0E">
            <w:rPr>
              <w:rStyle w:val="placeholder1Char"/>
              <w:rFonts w:hint="eastAsia"/>
              <w:sz w:val="16"/>
              <w:szCs w:val="16"/>
            </w:rPr>
            <w:t>____</w:t>
          </w:r>
        </w:p>
      </w:docPartBody>
    </w:docPart>
    <w:docPart>
      <w:docPartPr>
        <w:name w:val="EACDBF91F8F649E6ACB120CD88E55B3B"/>
        <w:category>
          <w:name w:val="常规"/>
          <w:gallery w:val="placeholder"/>
        </w:category>
        <w:types>
          <w:type w:val="bbPlcHdr"/>
        </w:types>
        <w:behaviors>
          <w:behavior w:val="content"/>
        </w:behaviors>
        <w:guid w:val="{F72C750F-7025-4D1C-9225-F53EBACAD462}"/>
      </w:docPartPr>
      <w:docPartBody>
        <w:p w:rsidR="005701AE" w:rsidRDefault="003C541B" w:rsidP="003C541B">
          <w:pPr>
            <w:pStyle w:val="EACDBF91F8F649E6ACB120CD88E55B3B"/>
          </w:pPr>
          <w:r w:rsidRPr="00711F0E">
            <w:rPr>
              <w:rStyle w:val="placeholder1Char"/>
              <w:rFonts w:hint="eastAsia"/>
              <w:sz w:val="16"/>
              <w:szCs w:val="16"/>
            </w:rPr>
            <w:t>____</w:t>
          </w:r>
        </w:p>
      </w:docPartBody>
    </w:docPart>
    <w:docPart>
      <w:docPartPr>
        <w:name w:val="8323285899E94CF18B1C0D96A21B22BA"/>
        <w:category>
          <w:name w:val="常规"/>
          <w:gallery w:val="placeholder"/>
        </w:category>
        <w:types>
          <w:type w:val="bbPlcHdr"/>
        </w:types>
        <w:behaviors>
          <w:behavior w:val="content"/>
        </w:behaviors>
        <w:guid w:val="{6FEA2620-310F-4BF0-9602-20B26F98E783}"/>
      </w:docPartPr>
      <w:docPartBody>
        <w:p w:rsidR="005701AE" w:rsidRDefault="003C541B" w:rsidP="003C541B">
          <w:pPr>
            <w:pStyle w:val="8323285899E94CF18B1C0D96A21B22BA"/>
          </w:pPr>
          <w:r w:rsidRPr="00711F0E">
            <w:rPr>
              <w:rStyle w:val="placeholder1Char"/>
              <w:rFonts w:hint="eastAsia"/>
              <w:sz w:val="16"/>
              <w:szCs w:val="16"/>
            </w:rPr>
            <w:t>____</w:t>
          </w:r>
        </w:p>
      </w:docPartBody>
    </w:docPart>
    <w:docPart>
      <w:docPartPr>
        <w:name w:val="4F6E0C5F0B5E406CB37FD5AB438A8CCD"/>
        <w:category>
          <w:name w:val="常规"/>
          <w:gallery w:val="placeholder"/>
        </w:category>
        <w:types>
          <w:type w:val="bbPlcHdr"/>
        </w:types>
        <w:behaviors>
          <w:behavior w:val="content"/>
        </w:behaviors>
        <w:guid w:val="{9D2B6958-43E4-46A8-B531-224F74A4701C}"/>
      </w:docPartPr>
      <w:docPartBody>
        <w:p w:rsidR="005701AE" w:rsidRDefault="003C541B" w:rsidP="003C541B">
          <w:pPr>
            <w:pStyle w:val="4F6E0C5F0B5E406CB37FD5AB438A8CCD"/>
          </w:pPr>
          <w:r w:rsidRPr="00711F0E">
            <w:rPr>
              <w:rStyle w:val="placeholder1Char"/>
              <w:rFonts w:hint="eastAsia"/>
              <w:sz w:val="16"/>
              <w:szCs w:val="16"/>
            </w:rPr>
            <w:t>____</w:t>
          </w:r>
        </w:p>
      </w:docPartBody>
    </w:docPart>
    <w:docPart>
      <w:docPartPr>
        <w:name w:val="2EE14E6112624C26958326E9957F5053"/>
        <w:category>
          <w:name w:val="常规"/>
          <w:gallery w:val="placeholder"/>
        </w:category>
        <w:types>
          <w:type w:val="bbPlcHdr"/>
        </w:types>
        <w:behaviors>
          <w:behavior w:val="content"/>
        </w:behaviors>
        <w:guid w:val="{7ED127B2-EFD5-4495-A43E-D0FC19E39655}"/>
      </w:docPartPr>
      <w:docPartBody>
        <w:p w:rsidR="005701AE" w:rsidRDefault="003C541B" w:rsidP="003C541B">
          <w:pPr>
            <w:pStyle w:val="2EE14E6112624C26958326E9957F5053"/>
          </w:pPr>
          <w:r w:rsidRPr="00711F0E">
            <w:rPr>
              <w:rStyle w:val="placeholder1Char"/>
              <w:rFonts w:hint="eastAsia"/>
              <w:sz w:val="16"/>
              <w:szCs w:val="16"/>
            </w:rPr>
            <w:t>____</w:t>
          </w:r>
        </w:p>
      </w:docPartBody>
    </w:docPart>
    <w:docPart>
      <w:docPartPr>
        <w:name w:val="909F401E71EA4E3798A2A0529A113C3C"/>
        <w:category>
          <w:name w:val="常规"/>
          <w:gallery w:val="placeholder"/>
        </w:category>
        <w:types>
          <w:type w:val="bbPlcHdr"/>
        </w:types>
        <w:behaviors>
          <w:behavior w:val="content"/>
        </w:behaviors>
        <w:guid w:val="{779C2C86-061D-48EF-ABD2-E3762304ADE4}"/>
      </w:docPartPr>
      <w:docPartBody>
        <w:p w:rsidR="005701AE" w:rsidRDefault="003C541B" w:rsidP="003C541B">
          <w:pPr>
            <w:pStyle w:val="909F401E71EA4E3798A2A0529A113C3C"/>
          </w:pPr>
          <w:r w:rsidRPr="00711F0E">
            <w:rPr>
              <w:rStyle w:val="placeholder1Char"/>
              <w:rFonts w:hint="eastAsia"/>
              <w:sz w:val="16"/>
              <w:szCs w:val="16"/>
            </w:rPr>
            <w:t>____</w:t>
          </w:r>
        </w:p>
      </w:docPartBody>
    </w:docPart>
    <w:docPart>
      <w:docPartPr>
        <w:name w:val="5C79F6471C7A43DF83A797303FBC6348"/>
        <w:category>
          <w:name w:val="常规"/>
          <w:gallery w:val="placeholder"/>
        </w:category>
        <w:types>
          <w:type w:val="bbPlcHdr"/>
        </w:types>
        <w:behaviors>
          <w:behavior w:val="content"/>
        </w:behaviors>
        <w:guid w:val="{485E3C5A-2EA1-4095-9C0B-02BE30CC14D6}"/>
      </w:docPartPr>
      <w:docPartBody>
        <w:p w:rsidR="005701AE" w:rsidRDefault="003C541B" w:rsidP="003C541B">
          <w:pPr>
            <w:pStyle w:val="5C79F6471C7A43DF83A797303FBC6348"/>
          </w:pPr>
          <w:r w:rsidRPr="00711F0E">
            <w:rPr>
              <w:rStyle w:val="placeholder1Char"/>
              <w:rFonts w:hint="eastAsia"/>
              <w:sz w:val="16"/>
              <w:szCs w:val="16"/>
            </w:rPr>
            <w:t>____</w:t>
          </w:r>
        </w:p>
      </w:docPartBody>
    </w:docPart>
    <w:docPart>
      <w:docPartPr>
        <w:name w:val="0908237195DD432F9B68FBA1705E82A7"/>
        <w:category>
          <w:name w:val="常规"/>
          <w:gallery w:val="placeholder"/>
        </w:category>
        <w:types>
          <w:type w:val="bbPlcHdr"/>
        </w:types>
        <w:behaviors>
          <w:behavior w:val="content"/>
        </w:behaviors>
        <w:guid w:val="{ED8CAA06-25D2-48D3-B4A4-CA94DDF841B3}"/>
      </w:docPartPr>
      <w:docPartBody>
        <w:p w:rsidR="005701AE" w:rsidRDefault="003C541B" w:rsidP="003C541B">
          <w:pPr>
            <w:pStyle w:val="0908237195DD432F9B68FBA1705E82A7"/>
          </w:pPr>
          <w:r w:rsidRPr="00711F0E">
            <w:rPr>
              <w:rStyle w:val="placeholder1Char"/>
              <w:rFonts w:hint="eastAsia"/>
              <w:sz w:val="16"/>
              <w:szCs w:val="16"/>
            </w:rPr>
            <w:t>____</w:t>
          </w:r>
        </w:p>
      </w:docPartBody>
    </w:docPart>
    <w:docPart>
      <w:docPartPr>
        <w:name w:val="77F170B44DF14CDEB09FCA8992F8761D"/>
        <w:category>
          <w:name w:val="常规"/>
          <w:gallery w:val="placeholder"/>
        </w:category>
        <w:types>
          <w:type w:val="bbPlcHdr"/>
        </w:types>
        <w:behaviors>
          <w:behavior w:val="content"/>
        </w:behaviors>
        <w:guid w:val="{BD421F9A-C63D-482A-A162-CADAEE843310}"/>
      </w:docPartPr>
      <w:docPartBody>
        <w:p w:rsidR="005701AE" w:rsidRDefault="003C541B" w:rsidP="003C541B">
          <w:pPr>
            <w:pStyle w:val="77F170B44DF14CDEB09FCA8992F8761D"/>
          </w:pPr>
          <w:r w:rsidRPr="00711F0E">
            <w:rPr>
              <w:rStyle w:val="placeholder1Char"/>
              <w:rFonts w:hint="eastAsia"/>
              <w:sz w:val="16"/>
              <w:szCs w:val="16"/>
            </w:rPr>
            <w:t>____</w:t>
          </w:r>
        </w:p>
      </w:docPartBody>
    </w:docPart>
    <w:docPart>
      <w:docPartPr>
        <w:name w:val="E0F56CDFEF074A40BE0A43CA5C01F3A1"/>
        <w:category>
          <w:name w:val="常规"/>
          <w:gallery w:val="placeholder"/>
        </w:category>
        <w:types>
          <w:type w:val="bbPlcHdr"/>
        </w:types>
        <w:behaviors>
          <w:behavior w:val="content"/>
        </w:behaviors>
        <w:guid w:val="{D83A45E4-D480-4EBA-B337-6A368A14F8EA}"/>
      </w:docPartPr>
      <w:docPartBody>
        <w:p w:rsidR="005701AE" w:rsidRDefault="003C541B" w:rsidP="003C541B">
          <w:pPr>
            <w:pStyle w:val="E0F56CDFEF074A40BE0A43CA5C01F3A1"/>
          </w:pPr>
          <w:r w:rsidRPr="00711F0E">
            <w:rPr>
              <w:rStyle w:val="placeholder1Char"/>
              <w:rFonts w:hint="eastAsia"/>
              <w:sz w:val="16"/>
              <w:szCs w:val="16"/>
            </w:rPr>
            <w:t>____</w:t>
          </w:r>
        </w:p>
      </w:docPartBody>
    </w:docPart>
    <w:docPart>
      <w:docPartPr>
        <w:name w:val="8C0A582866574B7C8C590960A4314D11"/>
        <w:category>
          <w:name w:val="常规"/>
          <w:gallery w:val="placeholder"/>
        </w:category>
        <w:types>
          <w:type w:val="bbPlcHdr"/>
        </w:types>
        <w:behaviors>
          <w:behavior w:val="content"/>
        </w:behaviors>
        <w:guid w:val="{0B4162CE-3583-4AAC-8C95-1FF7250745A3}"/>
      </w:docPartPr>
      <w:docPartBody>
        <w:p w:rsidR="005701AE" w:rsidRDefault="003C541B" w:rsidP="003C541B">
          <w:pPr>
            <w:pStyle w:val="8C0A582866574B7C8C590960A4314D11"/>
          </w:pPr>
          <w:r w:rsidRPr="00711F0E">
            <w:rPr>
              <w:rStyle w:val="placeholder1Char"/>
              <w:rFonts w:hint="eastAsia"/>
              <w:sz w:val="16"/>
              <w:szCs w:val="16"/>
            </w:rPr>
            <w:t>____</w:t>
          </w:r>
        </w:p>
      </w:docPartBody>
    </w:docPart>
    <w:docPart>
      <w:docPartPr>
        <w:name w:val="BCB7C507C4B04313A056CD676A2F383E"/>
        <w:category>
          <w:name w:val="常规"/>
          <w:gallery w:val="placeholder"/>
        </w:category>
        <w:types>
          <w:type w:val="bbPlcHdr"/>
        </w:types>
        <w:behaviors>
          <w:behavior w:val="content"/>
        </w:behaviors>
        <w:guid w:val="{38425D25-26A7-427E-AB99-D5F325923798}"/>
      </w:docPartPr>
      <w:docPartBody>
        <w:p w:rsidR="005701AE" w:rsidRDefault="003C541B" w:rsidP="003C541B">
          <w:pPr>
            <w:pStyle w:val="BCB7C507C4B04313A056CD676A2F383E"/>
          </w:pPr>
          <w:r w:rsidRPr="00711F0E">
            <w:rPr>
              <w:rStyle w:val="placeholder1Char"/>
              <w:rFonts w:hint="eastAsia"/>
              <w:sz w:val="16"/>
              <w:szCs w:val="16"/>
            </w:rPr>
            <w:t>____</w:t>
          </w:r>
        </w:p>
      </w:docPartBody>
    </w:docPart>
    <w:docPart>
      <w:docPartPr>
        <w:name w:val="81A5ABD7122944EE9E0223F6F1C6FC18"/>
        <w:category>
          <w:name w:val="常规"/>
          <w:gallery w:val="placeholder"/>
        </w:category>
        <w:types>
          <w:type w:val="bbPlcHdr"/>
        </w:types>
        <w:behaviors>
          <w:behavior w:val="content"/>
        </w:behaviors>
        <w:guid w:val="{81361206-2217-47CE-A8B0-DF681B4B479C}"/>
      </w:docPartPr>
      <w:docPartBody>
        <w:p w:rsidR="005701AE" w:rsidRDefault="003C541B" w:rsidP="003C541B">
          <w:pPr>
            <w:pStyle w:val="81A5ABD7122944EE9E0223F6F1C6FC18"/>
          </w:pPr>
          <w:r w:rsidRPr="00711F0E">
            <w:rPr>
              <w:rStyle w:val="placeholder1Char"/>
              <w:rFonts w:hint="eastAsia"/>
              <w:sz w:val="16"/>
              <w:szCs w:val="16"/>
            </w:rPr>
            <w:t>____</w:t>
          </w:r>
        </w:p>
      </w:docPartBody>
    </w:docPart>
    <w:docPart>
      <w:docPartPr>
        <w:name w:val="63D429B067604AA58D370B5F4E319355"/>
        <w:category>
          <w:name w:val="常规"/>
          <w:gallery w:val="placeholder"/>
        </w:category>
        <w:types>
          <w:type w:val="bbPlcHdr"/>
        </w:types>
        <w:behaviors>
          <w:behavior w:val="content"/>
        </w:behaviors>
        <w:guid w:val="{A8940E57-9C42-4E78-A370-32186D125C59}"/>
      </w:docPartPr>
      <w:docPartBody>
        <w:p w:rsidR="005701AE" w:rsidRDefault="003C541B" w:rsidP="003C541B">
          <w:pPr>
            <w:pStyle w:val="63D429B067604AA58D370B5F4E319355"/>
          </w:pPr>
          <w:r w:rsidRPr="00711F0E">
            <w:rPr>
              <w:rStyle w:val="placeholder1Char"/>
              <w:rFonts w:hint="eastAsia"/>
              <w:sz w:val="16"/>
              <w:szCs w:val="16"/>
            </w:rPr>
            <w:t>____</w:t>
          </w:r>
        </w:p>
      </w:docPartBody>
    </w:docPart>
    <w:docPart>
      <w:docPartPr>
        <w:name w:val="4D78E71C056148C9BDB27E5EB3F4ED2C"/>
        <w:category>
          <w:name w:val="常规"/>
          <w:gallery w:val="placeholder"/>
        </w:category>
        <w:types>
          <w:type w:val="bbPlcHdr"/>
        </w:types>
        <w:behaviors>
          <w:behavior w:val="content"/>
        </w:behaviors>
        <w:guid w:val="{ADDCF995-768B-4441-A4B4-BA2E6660FAAC}"/>
      </w:docPartPr>
      <w:docPartBody>
        <w:p w:rsidR="005701AE" w:rsidRDefault="003C541B" w:rsidP="003C541B">
          <w:pPr>
            <w:pStyle w:val="4D78E71C056148C9BDB27E5EB3F4ED2C"/>
          </w:pPr>
          <w:r w:rsidRPr="00711F0E">
            <w:rPr>
              <w:rStyle w:val="placeholder1Char"/>
              <w:rFonts w:hint="eastAsia"/>
              <w:sz w:val="16"/>
              <w:szCs w:val="16"/>
            </w:rPr>
            <w:t>____</w:t>
          </w:r>
        </w:p>
      </w:docPartBody>
    </w:docPart>
    <w:docPart>
      <w:docPartPr>
        <w:name w:val="ED7445F080EA4AFEABD3D91AD0329544"/>
        <w:category>
          <w:name w:val="常规"/>
          <w:gallery w:val="placeholder"/>
        </w:category>
        <w:types>
          <w:type w:val="bbPlcHdr"/>
        </w:types>
        <w:behaviors>
          <w:behavior w:val="content"/>
        </w:behaviors>
        <w:guid w:val="{A7EA447E-B845-4ADF-85D4-A2B2A4815CB1}"/>
      </w:docPartPr>
      <w:docPartBody>
        <w:p w:rsidR="005701AE" w:rsidRDefault="003C541B" w:rsidP="003C541B">
          <w:pPr>
            <w:pStyle w:val="ED7445F080EA4AFEABD3D91AD0329544"/>
          </w:pPr>
          <w:r w:rsidRPr="00711F0E">
            <w:rPr>
              <w:rStyle w:val="placeholder1Char"/>
              <w:rFonts w:hint="eastAsia"/>
              <w:sz w:val="16"/>
              <w:szCs w:val="16"/>
            </w:rPr>
            <w:t>____</w:t>
          </w:r>
        </w:p>
      </w:docPartBody>
    </w:docPart>
    <w:docPart>
      <w:docPartPr>
        <w:name w:val="CA9D6883323747A0BFF1F6D2551A5820"/>
        <w:category>
          <w:name w:val="常规"/>
          <w:gallery w:val="placeholder"/>
        </w:category>
        <w:types>
          <w:type w:val="bbPlcHdr"/>
        </w:types>
        <w:behaviors>
          <w:behavior w:val="content"/>
        </w:behaviors>
        <w:guid w:val="{3F46559A-BAD1-4C9C-986B-42B60D6A887D}"/>
      </w:docPartPr>
      <w:docPartBody>
        <w:p w:rsidR="005701AE" w:rsidRDefault="003C541B" w:rsidP="003C541B">
          <w:pPr>
            <w:pStyle w:val="CA9D6883323747A0BFF1F6D2551A5820"/>
          </w:pPr>
          <w:r w:rsidRPr="00711F0E">
            <w:rPr>
              <w:rStyle w:val="placeholder1Char"/>
              <w:rFonts w:hint="eastAsia"/>
              <w:sz w:val="16"/>
              <w:szCs w:val="16"/>
            </w:rPr>
            <w:t>____</w:t>
          </w:r>
        </w:p>
      </w:docPartBody>
    </w:docPart>
    <w:docPart>
      <w:docPartPr>
        <w:name w:val="3BBD7AB8602544F3B8D97AFA30E69CB0"/>
        <w:category>
          <w:name w:val="常规"/>
          <w:gallery w:val="placeholder"/>
        </w:category>
        <w:types>
          <w:type w:val="bbPlcHdr"/>
        </w:types>
        <w:behaviors>
          <w:behavior w:val="content"/>
        </w:behaviors>
        <w:guid w:val="{E0A7C8DA-0F67-4015-89B7-B86E0008A7F8}"/>
      </w:docPartPr>
      <w:docPartBody>
        <w:p w:rsidR="005701AE" w:rsidRDefault="003C541B" w:rsidP="003C541B">
          <w:pPr>
            <w:pStyle w:val="3BBD7AB8602544F3B8D97AFA30E69CB0"/>
          </w:pPr>
          <w:r w:rsidRPr="00711F0E">
            <w:rPr>
              <w:rStyle w:val="placeholder1Char"/>
              <w:rFonts w:hint="eastAsia"/>
              <w:sz w:val="16"/>
              <w:szCs w:val="16"/>
            </w:rPr>
            <w:t>____</w:t>
          </w:r>
        </w:p>
      </w:docPartBody>
    </w:docPart>
    <w:docPart>
      <w:docPartPr>
        <w:name w:val="6DB9B4FE4E8D43B395C42783A7193129"/>
        <w:category>
          <w:name w:val="常规"/>
          <w:gallery w:val="placeholder"/>
        </w:category>
        <w:types>
          <w:type w:val="bbPlcHdr"/>
        </w:types>
        <w:behaviors>
          <w:behavior w:val="content"/>
        </w:behaviors>
        <w:guid w:val="{B5619B07-210A-484F-B9FA-98E398D5668D}"/>
      </w:docPartPr>
      <w:docPartBody>
        <w:p w:rsidR="005701AE" w:rsidRDefault="003C541B" w:rsidP="003C541B">
          <w:pPr>
            <w:pStyle w:val="6DB9B4FE4E8D43B395C42783A7193129"/>
          </w:pPr>
          <w:r w:rsidRPr="00711F0E">
            <w:rPr>
              <w:rStyle w:val="placeholder1Char"/>
              <w:rFonts w:hint="eastAsia"/>
              <w:sz w:val="16"/>
              <w:szCs w:val="16"/>
            </w:rPr>
            <w:t>____</w:t>
          </w:r>
        </w:p>
      </w:docPartBody>
    </w:docPart>
    <w:docPart>
      <w:docPartPr>
        <w:name w:val="7EEA7D680A31496699AF338E3C107C91"/>
        <w:category>
          <w:name w:val="常规"/>
          <w:gallery w:val="placeholder"/>
        </w:category>
        <w:types>
          <w:type w:val="bbPlcHdr"/>
        </w:types>
        <w:behaviors>
          <w:behavior w:val="content"/>
        </w:behaviors>
        <w:guid w:val="{7342729D-75BF-4038-8101-11F3B401A4C5}"/>
      </w:docPartPr>
      <w:docPartBody>
        <w:p w:rsidR="005701AE" w:rsidRDefault="003C541B" w:rsidP="003C541B">
          <w:pPr>
            <w:pStyle w:val="7EEA7D680A31496699AF338E3C107C91"/>
          </w:pPr>
          <w:r w:rsidRPr="00711F0E">
            <w:rPr>
              <w:rStyle w:val="placeholder1Char"/>
              <w:rFonts w:hint="eastAsia"/>
              <w:sz w:val="16"/>
              <w:szCs w:val="16"/>
            </w:rPr>
            <w:t>____</w:t>
          </w:r>
        </w:p>
      </w:docPartBody>
    </w:docPart>
    <w:docPart>
      <w:docPartPr>
        <w:name w:val="A24E1B7ACD9E4BFAAA283DFCC98DBADD"/>
        <w:category>
          <w:name w:val="常规"/>
          <w:gallery w:val="placeholder"/>
        </w:category>
        <w:types>
          <w:type w:val="bbPlcHdr"/>
        </w:types>
        <w:behaviors>
          <w:behavior w:val="content"/>
        </w:behaviors>
        <w:guid w:val="{8537C52D-15D4-4D4F-9950-A2424538440F}"/>
      </w:docPartPr>
      <w:docPartBody>
        <w:p w:rsidR="005701AE" w:rsidRDefault="003C541B" w:rsidP="003C541B">
          <w:pPr>
            <w:pStyle w:val="A24E1B7ACD9E4BFAAA283DFCC98DBADD"/>
          </w:pPr>
          <w:r w:rsidRPr="00711F0E">
            <w:rPr>
              <w:rStyle w:val="placeholder1Char"/>
              <w:rFonts w:hint="eastAsia"/>
              <w:sz w:val="16"/>
              <w:szCs w:val="16"/>
            </w:rPr>
            <w:t>____</w:t>
          </w:r>
        </w:p>
      </w:docPartBody>
    </w:docPart>
    <w:docPart>
      <w:docPartPr>
        <w:name w:val="BE518466EBF544F794F31787CA22E2A4"/>
        <w:category>
          <w:name w:val="常规"/>
          <w:gallery w:val="placeholder"/>
        </w:category>
        <w:types>
          <w:type w:val="bbPlcHdr"/>
        </w:types>
        <w:behaviors>
          <w:behavior w:val="content"/>
        </w:behaviors>
        <w:guid w:val="{D89A4776-5BE0-485A-8478-9CDF4FF3F55A}"/>
      </w:docPartPr>
      <w:docPartBody>
        <w:p w:rsidR="005701AE" w:rsidRDefault="003C541B" w:rsidP="003C541B">
          <w:pPr>
            <w:pStyle w:val="BE518466EBF544F794F31787CA22E2A4"/>
          </w:pPr>
          <w:r w:rsidRPr="00711F0E">
            <w:rPr>
              <w:rStyle w:val="placeholder1Char"/>
              <w:rFonts w:hint="eastAsia"/>
              <w:sz w:val="16"/>
              <w:szCs w:val="16"/>
            </w:rPr>
            <w:t>____</w:t>
          </w:r>
        </w:p>
      </w:docPartBody>
    </w:docPart>
    <w:docPart>
      <w:docPartPr>
        <w:name w:val="A596976C9A14406D826E095CC71171A2"/>
        <w:category>
          <w:name w:val="常规"/>
          <w:gallery w:val="placeholder"/>
        </w:category>
        <w:types>
          <w:type w:val="bbPlcHdr"/>
        </w:types>
        <w:behaviors>
          <w:behavior w:val="content"/>
        </w:behaviors>
        <w:guid w:val="{9EE07729-E44E-471E-91C1-E849BFA89906}"/>
      </w:docPartPr>
      <w:docPartBody>
        <w:p w:rsidR="005701AE" w:rsidRDefault="003C541B" w:rsidP="003C541B">
          <w:pPr>
            <w:pStyle w:val="A596976C9A14406D826E095CC71171A2"/>
          </w:pPr>
          <w:r w:rsidRPr="00711F0E">
            <w:rPr>
              <w:rStyle w:val="placeholder1Char"/>
              <w:rFonts w:hint="eastAsia"/>
              <w:sz w:val="16"/>
              <w:szCs w:val="16"/>
            </w:rPr>
            <w:t>____</w:t>
          </w:r>
        </w:p>
      </w:docPartBody>
    </w:docPart>
    <w:docPart>
      <w:docPartPr>
        <w:name w:val="7B34A8304B9845A8B8BD6C39E7831A86"/>
        <w:category>
          <w:name w:val="常规"/>
          <w:gallery w:val="placeholder"/>
        </w:category>
        <w:types>
          <w:type w:val="bbPlcHdr"/>
        </w:types>
        <w:behaviors>
          <w:behavior w:val="content"/>
        </w:behaviors>
        <w:guid w:val="{F574C983-27AE-48A4-9FDB-8F865B087DF9}"/>
      </w:docPartPr>
      <w:docPartBody>
        <w:p w:rsidR="005701AE" w:rsidRDefault="003C541B" w:rsidP="003C541B">
          <w:pPr>
            <w:pStyle w:val="7B34A8304B9845A8B8BD6C39E7831A86"/>
          </w:pPr>
          <w:r w:rsidRPr="00711F0E">
            <w:rPr>
              <w:rStyle w:val="placeholder1Char"/>
              <w:rFonts w:hint="eastAsia"/>
              <w:sz w:val="16"/>
              <w:szCs w:val="16"/>
            </w:rPr>
            <w:t>____</w:t>
          </w:r>
        </w:p>
      </w:docPartBody>
    </w:docPart>
    <w:docPart>
      <w:docPartPr>
        <w:name w:val="B61DE88BC2394E54A21E3296E9A53078"/>
        <w:category>
          <w:name w:val="常规"/>
          <w:gallery w:val="placeholder"/>
        </w:category>
        <w:types>
          <w:type w:val="bbPlcHdr"/>
        </w:types>
        <w:behaviors>
          <w:behavior w:val="content"/>
        </w:behaviors>
        <w:guid w:val="{C6B68AFC-3406-4E47-95AD-BAEAF344A356}"/>
      </w:docPartPr>
      <w:docPartBody>
        <w:p w:rsidR="005701AE" w:rsidRDefault="003C541B" w:rsidP="003C541B">
          <w:pPr>
            <w:pStyle w:val="B61DE88BC2394E54A21E3296E9A53078"/>
          </w:pPr>
          <w:r w:rsidRPr="00711F0E">
            <w:rPr>
              <w:rStyle w:val="placeholder1Char"/>
              <w:rFonts w:hint="eastAsia"/>
              <w:sz w:val="16"/>
              <w:szCs w:val="16"/>
            </w:rPr>
            <w:t>____</w:t>
          </w:r>
        </w:p>
      </w:docPartBody>
    </w:docPart>
    <w:docPart>
      <w:docPartPr>
        <w:name w:val="8DF0C9B6786D4D7BAE8D0A9EE5CC1D7D"/>
        <w:category>
          <w:name w:val="常规"/>
          <w:gallery w:val="placeholder"/>
        </w:category>
        <w:types>
          <w:type w:val="bbPlcHdr"/>
        </w:types>
        <w:behaviors>
          <w:behavior w:val="content"/>
        </w:behaviors>
        <w:guid w:val="{48BA323E-EF89-41C3-A052-B35F9B1E51DA}"/>
      </w:docPartPr>
      <w:docPartBody>
        <w:p w:rsidR="005701AE" w:rsidRDefault="003C541B" w:rsidP="003C541B">
          <w:pPr>
            <w:pStyle w:val="8DF0C9B6786D4D7BAE8D0A9EE5CC1D7D"/>
          </w:pPr>
          <w:r w:rsidRPr="00711F0E">
            <w:rPr>
              <w:rStyle w:val="placeholder1Char"/>
              <w:rFonts w:hint="eastAsia"/>
              <w:sz w:val="16"/>
              <w:szCs w:val="16"/>
            </w:rPr>
            <w:t>____</w:t>
          </w:r>
        </w:p>
      </w:docPartBody>
    </w:docPart>
    <w:docPart>
      <w:docPartPr>
        <w:name w:val="184504BBF20D4A729259CB6DA8CC98B3"/>
        <w:category>
          <w:name w:val="常规"/>
          <w:gallery w:val="placeholder"/>
        </w:category>
        <w:types>
          <w:type w:val="bbPlcHdr"/>
        </w:types>
        <w:behaviors>
          <w:behavior w:val="content"/>
        </w:behaviors>
        <w:guid w:val="{D139ACA9-8288-462C-812A-5C88E82C62B2}"/>
      </w:docPartPr>
      <w:docPartBody>
        <w:p w:rsidR="005701AE" w:rsidRDefault="003C541B" w:rsidP="003C541B">
          <w:pPr>
            <w:pStyle w:val="184504BBF20D4A729259CB6DA8CC98B3"/>
          </w:pPr>
          <w:r w:rsidRPr="00711F0E">
            <w:rPr>
              <w:rStyle w:val="placeholder1Char"/>
              <w:rFonts w:hint="eastAsia"/>
              <w:sz w:val="16"/>
              <w:szCs w:val="16"/>
            </w:rPr>
            <w:t>____</w:t>
          </w:r>
        </w:p>
      </w:docPartBody>
    </w:docPart>
    <w:docPart>
      <w:docPartPr>
        <w:name w:val="B5C1525834654C759E7F59A23E9F4337"/>
        <w:category>
          <w:name w:val="常规"/>
          <w:gallery w:val="placeholder"/>
        </w:category>
        <w:types>
          <w:type w:val="bbPlcHdr"/>
        </w:types>
        <w:behaviors>
          <w:behavior w:val="content"/>
        </w:behaviors>
        <w:guid w:val="{24630D33-5639-4325-8916-42B09E59673F}"/>
      </w:docPartPr>
      <w:docPartBody>
        <w:p w:rsidR="005701AE" w:rsidRDefault="003C541B" w:rsidP="003C541B">
          <w:pPr>
            <w:pStyle w:val="B5C1525834654C759E7F59A23E9F4337"/>
          </w:pPr>
          <w:r w:rsidRPr="00711F0E">
            <w:rPr>
              <w:rStyle w:val="placeholder1Char"/>
              <w:rFonts w:hint="eastAsia"/>
              <w:sz w:val="16"/>
              <w:szCs w:val="16"/>
            </w:rPr>
            <w:t>____</w:t>
          </w:r>
        </w:p>
      </w:docPartBody>
    </w:docPart>
    <w:docPart>
      <w:docPartPr>
        <w:name w:val="63772CA3C7DB4D519AA3F38077F38022"/>
        <w:category>
          <w:name w:val="常规"/>
          <w:gallery w:val="placeholder"/>
        </w:category>
        <w:types>
          <w:type w:val="bbPlcHdr"/>
        </w:types>
        <w:behaviors>
          <w:behavior w:val="content"/>
        </w:behaviors>
        <w:guid w:val="{5A92D9DC-0AD6-440C-A1CA-F46735EE5584}"/>
      </w:docPartPr>
      <w:docPartBody>
        <w:p w:rsidR="005701AE" w:rsidRDefault="003C541B" w:rsidP="003C541B">
          <w:pPr>
            <w:pStyle w:val="63772CA3C7DB4D519AA3F38077F38022"/>
          </w:pPr>
          <w:r w:rsidRPr="00711F0E">
            <w:rPr>
              <w:rStyle w:val="placeholder1Char"/>
              <w:rFonts w:hint="eastAsia"/>
              <w:sz w:val="16"/>
              <w:szCs w:val="16"/>
            </w:rPr>
            <w:t>____</w:t>
          </w:r>
        </w:p>
      </w:docPartBody>
    </w:docPart>
    <w:docPart>
      <w:docPartPr>
        <w:name w:val="2F016DBBAA174ACA917F0EC83CEA1BCC"/>
        <w:category>
          <w:name w:val="常规"/>
          <w:gallery w:val="placeholder"/>
        </w:category>
        <w:types>
          <w:type w:val="bbPlcHdr"/>
        </w:types>
        <w:behaviors>
          <w:behavior w:val="content"/>
        </w:behaviors>
        <w:guid w:val="{D7CA593F-37B3-4659-9E2B-9C886BDFDEA6}"/>
      </w:docPartPr>
      <w:docPartBody>
        <w:p w:rsidR="005701AE" w:rsidRDefault="003C541B" w:rsidP="003C541B">
          <w:pPr>
            <w:pStyle w:val="2F016DBBAA174ACA917F0EC83CEA1BCC"/>
          </w:pPr>
          <w:r w:rsidRPr="00711F0E">
            <w:rPr>
              <w:rStyle w:val="placeholder1Char"/>
              <w:rFonts w:hint="eastAsia"/>
              <w:sz w:val="16"/>
              <w:szCs w:val="16"/>
            </w:rPr>
            <w:t>____</w:t>
          </w:r>
        </w:p>
      </w:docPartBody>
    </w:docPart>
    <w:docPart>
      <w:docPartPr>
        <w:name w:val="D0A61836DE5946CAA34F4E613B2C4028"/>
        <w:category>
          <w:name w:val="常规"/>
          <w:gallery w:val="placeholder"/>
        </w:category>
        <w:types>
          <w:type w:val="bbPlcHdr"/>
        </w:types>
        <w:behaviors>
          <w:behavior w:val="content"/>
        </w:behaviors>
        <w:guid w:val="{7DC455FE-8FF3-4FAC-9B22-D9D14A00DF6F}"/>
      </w:docPartPr>
      <w:docPartBody>
        <w:p w:rsidR="005701AE" w:rsidRDefault="003C541B" w:rsidP="003C541B">
          <w:pPr>
            <w:pStyle w:val="D0A61836DE5946CAA34F4E613B2C4028"/>
          </w:pPr>
          <w:r w:rsidRPr="00711F0E">
            <w:rPr>
              <w:rStyle w:val="placeholder1Char"/>
              <w:rFonts w:hint="eastAsia"/>
              <w:sz w:val="16"/>
              <w:szCs w:val="16"/>
            </w:rPr>
            <w:t>____</w:t>
          </w:r>
        </w:p>
      </w:docPartBody>
    </w:docPart>
    <w:docPart>
      <w:docPartPr>
        <w:name w:val="AF94173BD58C4E0D85216B7AA2B980F0"/>
        <w:category>
          <w:name w:val="常规"/>
          <w:gallery w:val="placeholder"/>
        </w:category>
        <w:types>
          <w:type w:val="bbPlcHdr"/>
        </w:types>
        <w:behaviors>
          <w:behavior w:val="content"/>
        </w:behaviors>
        <w:guid w:val="{824B0354-38E6-478F-AA4C-FB5219451212}"/>
      </w:docPartPr>
      <w:docPartBody>
        <w:p w:rsidR="005701AE" w:rsidRDefault="003C541B" w:rsidP="003C541B">
          <w:pPr>
            <w:pStyle w:val="AF94173BD58C4E0D85216B7AA2B980F0"/>
          </w:pPr>
          <w:r w:rsidRPr="00711F0E">
            <w:rPr>
              <w:rStyle w:val="placeholder1Char"/>
              <w:rFonts w:hint="eastAsia"/>
              <w:sz w:val="16"/>
              <w:szCs w:val="16"/>
            </w:rPr>
            <w:t>____</w:t>
          </w:r>
        </w:p>
      </w:docPartBody>
    </w:docPart>
    <w:docPart>
      <w:docPartPr>
        <w:name w:val="C5D9124154D2496CA66B1DC7264D1CF8"/>
        <w:category>
          <w:name w:val="常规"/>
          <w:gallery w:val="placeholder"/>
        </w:category>
        <w:types>
          <w:type w:val="bbPlcHdr"/>
        </w:types>
        <w:behaviors>
          <w:behavior w:val="content"/>
        </w:behaviors>
        <w:guid w:val="{DCCC9C1B-0EAB-4189-ABCF-D052257D4DC3}"/>
      </w:docPartPr>
      <w:docPartBody>
        <w:p w:rsidR="005701AE" w:rsidRDefault="003C541B" w:rsidP="003C541B">
          <w:pPr>
            <w:pStyle w:val="C5D9124154D2496CA66B1DC7264D1CF8"/>
          </w:pPr>
          <w:r w:rsidRPr="00711F0E">
            <w:rPr>
              <w:rStyle w:val="placeholder1Char"/>
              <w:rFonts w:hint="eastAsia"/>
              <w:sz w:val="16"/>
              <w:szCs w:val="16"/>
            </w:rPr>
            <w:t>____</w:t>
          </w:r>
        </w:p>
      </w:docPartBody>
    </w:docPart>
    <w:docPart>
      <w:docPartPr>
        <w:name w:val="2E9434CBAD0947979B848DAA12C9D612"/>
        <w:category>
          <w:name w:val="常规"/>
          <w:gallery w:val="placeholder"/>
        </w:category>
        <w:types>
          <w:type w:val="bbPlcHdr"/>
        </w:types>
        <w:behaviors>
          <w:behavior w:val="content"/>
        </w:behaviors>
        <w:guid w:val="{67842222-9EAC-43EB-9645-2AEFA9DC4B29}"/>
      </w:docPartPr>
      <w:docPartBody>
        <w:p w:rsidR="005701AE" w:rsidRDefault="003C541B" w:rsidP="003C541B">
          <w:pPr>
            <w:pStyle w:val="2E9434CBAD0947979B848DAA12C9D612"/>
          </w:pPr>
          <w:r w:rsidRPr="00711F0E">
            <w:rPr>
              <w:rStyle w:val="placeholder1Char"/>
              <w:rFonts w:hint="eastAsia"/>
              <w:sz w:val="16"/>
              <w:szCs w:val="16"/>
            </w:rPr>
            <w:t>____</w:t>
          </w:r>
        </w:p>
      </w:docPartBody>
    </w:docPart>
    <w:docPart>
      <w:docPartPr>
        <w:name w:val="0305CFD837874140974E34FD93A54D6E"/>
        <w:category>
          <w:name w:val="常规"/>
          <w:gallery w:val="placeholder"/>
        </w:category>
        <w:types>
          <w:type w:val="bbPlcHdr"/>
        </w:types>
        <w:behaviors>
          <w:behavior w:val="content"/>
        </w:behaviors>
        <w:guid w:val="{9654EAF2-9B40-4093-A24F-2C2FECFB2A93}"/>
      </w:docPartPr>
      <w:docPartBody>
        <w:p w:rsidR="005701AE" w:rsidRDefault="003C541B" w:rsidP="003C541B">
          <w:pPr>
            <w:pStyle w:val="0305CFD837874140974E34FD93A54D6E"/>
          </w:pPr>
          <w:r w:rsidRPr="00711F0E">
            <w:rPr>
              <w:rStyle w:val="placeholder1Char"/>
              <w:rFonts w:hint="eastAsia"/>
              <w:sz w:val="16"/>
              <w:szCs w:val="16"/>
            </w:rPr>
            <w:t>____</w:t>
          </w:r>
        </w:p>
      </w:docPartBody>
    </w:docPart>
    <w:docPart>
      <w:docPartPr>
        <w:name w:val="0EF6CC8A9EE74037BB63C183DA7B265B"/>
        <w:category>
          <w:name w:val="常规"/>
          <w:gallery w:val="placeholder"/>
        </w:category>
        <w:types>
          <w:type w:val="bbPlcHdr"/>
        </w:types>
        <w:behaviors>
          <w:behavior w:val="content"/>
        </w:behaviors>
        <w:guid w:val="{F16AE64A-D135-4C19-BFF3-9AD138A3623D}"/>
      </w:docPartPr>
      <w:docPartBody>
        <w:p w:rsidR="005701AE" w:rsidRDefault="003C541B" w:rsidP="003C541B">
          <w:pPr>
            <w:pStyle w:val="0EF6CC8A9EE74037BB63C183DA7B265B"/>
          </w:pPr>
          <w:r w:rsidRPr="00711F0E">
            <w:rPr>
              <w:rStyle w:val="placeholder1Char"/>
              <w:rFonts w:hint="eastAsia"/>
              <w:sz w:val="16"/>
              <w:szCs w:val="16"/>
            </w:rPr>
            <w:t>____</w:t>
          </w:r>
        </w:p>
      </w:docPartBody>
    </w:docPart>
    <w:docPart>
      <w:docPartPr>
        <w:name w:val="A8A5C5E54E5644C9919BE0F27AF666B3"/>
        <w:category>
          <w:name w:val="常规"/>
          <w:gallery w:val="placeholder"/>
        </w:category>
        <w:types>
          <w:type w:val="bbPlcHdr"/>
        </w:types>
        <w:behaviors>
          <w:behavior w:val="content"/>
        </w:behaviors>
        <w:guid w:val="{761049C5-DB32-4D48-A676-00B57B2B397B}"/>
      </w:docPartPr>
      <w:docPartBody>
        <w:p w:rsidR="005701AE" w:rsidRDefault="003C541B" w:rsidP="003C541B">
          <w:pPr>
            <w:pStyle w:val="A8A5C5E54E5644C9919BE0F27AF666B3"/>
          </w:pPr>
          <w:r w:rsidRPr="00711F0E">
            <w:rPr>
              <w:rStyle w:val="placeholder1Char"/>
              <w:rFonts w:hint="eastAsia"/>
              <w:sz w:val="16"/>
              <w:szCs w:val="16"/>
            </w:rPr>
            <w:t>____</w:t>
          </w:r>
        </w:p>
      </w:docPartBody>
    </w:docPart>
    <w:docPart>
      <w:docPartPr>
        <w:name w:val="889613E6CBDB417886709800A79F76C1"/>
        <w:category>
          <w:name w:val="常规"/>
          <w:gallery w:val="placeholder"/>
        </w:category>
        <w:types>
          <w:type w:val="bbPlcHdr"/>
        </w:types>
        <w:behaviors>
          <w:behavior w:val="content"/>
        </w:behaviors>
        <w:guid w:val="{30BAFDAF-4EF7-4828-9738-86FFC77DC3D5}"/>
      </w:docPartPr>
      <w:docPartBody>
        <w:p w:rsidR="005701AE" w:rsidRDefault="003C541B" w:rsidP="003C541B">
          <w:pPr>
            <w:pStyle w:val="889613E6CBDB417886709800A79F76C1"/>
          </w:pPr>
          <w:r w:rsidRPr="00711F0E">
            <w:rPr>
              <w:rStyle w:val="placeholder1Char"/>
              <w:rFonts w:hint="eastAsia"/>
              <w:sz w:val="16"/>
              <w:szCs w:val="16"/>
            </w:rPr>
            <w:t>____</w:t>
          </w:r>
        </w:p>
      </w:docPartBody>
    </w:docPart>
    <w:docPart>
      <w:docPartPr>
        <w:name w:val="9F2FDDB0B4214185BB96AD49608AD34D"/>
        <w:category>
          <w:name w:val="常规"/>
          <w:gallery w:val="placeholder"/>
        </w:category>
        <w:types>
          <w:type w:val="bbPlcHdr"/>
        </w:types>
        <w:behaviors>
          <w:behavior w:val="content"/>
        </w:behaviors>
        <w:guid w:val="{19E5615F-A7EE-416F-A9A8-386787D30F97}"/>
      </w:docPartPr>
      <w:docPartBody>
        <w:p w:rsidR="005701AE" w:rsidRDefault="003C541B" w:rsidP="003C541B">
          <w:pPr>
            <w:pStyle w:val="9F2FDDB0B4214185BB96AD49608AD34D"/>
          </w:pPr>
          <w:r w:rsidRPr="00711F0E">
            <w:rPr>
              <w:rStyle w:val="placeholder1Char"/>
              <w:rFonts w:hint="eastAsia"/>
              <w:sz w:val="16"/>
              <w:szCs w:val="16"/>
            </w:rPr>
            <w:t>____</w:t>
          </w:r>
        </w:p>
      </w:docPartBody>
    </w:docPart>
    <w:docPart>
      <w:docPartPr>
        <w:name w:val="8AF832E118B046379FEC11BC67D6AE79"/>
        <w:category>
          <w:name w:val="常规"/>
          <w:gallery w:val="placeholder"/>
        </w:category>
        <w:types>
          <w:type w:val="bbPlcHdr"/>
        </w:types>
        <w:behaviors>
          <w:behavior w:val="content"/>
        </w:behaviors>
        <w:guid w:val="{98206DC8-17AB-468A-A041-66F3FD07B6A8}"/>
      </w:docPartPr>
      <w:docPartBody>
        <w:p w:rsidR="005701AE" w:rsidRDefault="003C541B" w:rsidP="003C541B">
          <w:pPr>
            <w:pStyle w:val="8AF832E118B046379FEC11BC67D6AE79"/>
          </w:pPr>
          <w:r w:rsidRPr="00711F0E">
            <w:rPr>
              <w:rStyle w:val="placeholder1Char"/>
              <w:rFonts w:hint="eastAsia"/>
              <w:sz w:val="16"/>
              <w:szCs w:val="16"/>
            </w:rPr>
            <w:t>____</w:t>
          </w:r>
        </w:p>
      </w:docPartBody>
    </w:docPart>
    <w:docPart>
      <w:docPartPr>
        <w:name w:val="1E6BEA9BC9A94E0AA73372F986D417A2"/>
        <w:category>
          <w:name w:val="常规"/>
          <w:gallery w:val="placeholder"/>
        </w:category>
        <w:types>
          <w:type w:val="bbPlcHdr"/>
        </w:types>
        <w:behaviors>
          <w:behavior w:val="content"/>
        </w:behaviors>
        <w:guid w:val="{00C50A09-3055-49AB-A3E4-99D140A422EB}"/>
      </w:docPartPr>
      <w:docPartBody>
        <w:p w:rsidR="005701AE" w:rsidRDefault="003C541B" w:rsidP="003C541B">
          <w:pPr>
            <w:pStyle w:val="1E6BEA9BC9A94E0AA73372F986D417A2"/>
          </w:pPr>
          <w:r w:rsidRPr="00711F0E">
            <w:rPr>
              <w:rStyle w:val="placeholder1Char"/>
              <w:rFonts w:hint="eastAsia"/>
              <w:sz w:val="16"/>
              <w:szCs w:val="16"/>
            </w:rPr>
            <w:t>____</w:t>
          </w:r>
        </w:p>
      </w:docPartBody>
    </w:docPart>
    <w:docPart>
      <w:docPartPr>
        <w:name w:val="8C97A7E21CD143F88532B07D59E40C1C"/>
        <w:category>
          <w:name w:val="常规"/>
          <w:gallery w:val="placeholder"/>
        </w:category>
        <w:types>
          <w:type w:val="bbPlcHdr"/>
        </w:types>
        <w:behaviors>
          <w:behavior w:val="content"/>
        </w:behaviors>
        <w:guid w:val="{94688077-3245-4C50-A889-C1F1CE64E121}"/>
      </w:docPartPr>
      <w:docPartBody>
        <w:p w:rsidR="005701AE" w:rsidRDefault="003C541B" w:rsidP="003C541B">
          <w:pPr>
            <w:pStyle w:val="8C97A7E21CD143F88532B07D59E40C1C"/>
          </w:pPr>
          <w:r w:rsidRPr="00711F0E">
            <w:rPr>
              <w:rStyle w:val="placeholder1Char"/>
              <w:rFonts w:hint="eastAsia"/>
              <w:sz w:val="16"/>
              <w:szCs w:val="16"/>
            </w:rPr>
            <w:t>____</w:t>
          </w:r>
        </w:p>
      </w:docPartBody>
    </w:docPart>
    <w:docPart>
      <w:docPartPr>
        <w:name w:val="42D3489BCE484D92B94330FC1444081B"/>
        <w:category>
          <w:name w:val="常规"/>
          <w:gallery w:val="placeholder"/>
        </w:category>
        <w:types>
          <w:type w:val="bbPlcHdr"/>
        </w:types>
        <w:behaviors>
          <w:behavior w:val="content"/>
        </w:behaviors>
        <w:guid w:val="{CBD2BCBF-F233-4B4A-8C7B-E8FDA17DF31E}"/>
      </w:docPartPr>
      <w:docPartBody>
        <w:p w:rsidR="005701AE" w:rsidRDefault="003C541B" w:rsidP="003C541B">
          <w:pPr>
            <w:pStyle w:val="42D3489BCE484D92B94330FC1444081B"/>
          </w:pPr>
          <w:r w:rsidRPr="00711F0E">
            <w:rPr>
              <w:rStyle w:val="placeholder1Char"/>
              <w:rFonts w:hint="eastAsia"/>
              <w:sz w:val="16"/>
              <w:szCs w:val="16"/>
            </w:rPr>
            <w:t>____</w:t>
          </w:r>
        </w:p>
      </w:docPartBody>
    </w:docPart>
    <w:docPart>
      <w:docPartPr>
        <w:name w:val="19780FB42CDB4EC2AF0E94453E96B526"/>
        <w:category>
          <w:name w:val="常规"/>
          <w:gallery w:val="placeholder"/>
        </w:category>
        <w:types>
          <w:type w:val="bbPlcHdr"/>
        </w:types>
        <w:behaviors>
          <w:behavior w:val="content"/>
        </w:behaviors>
        <w:guid w:val="{3145D99B-9CFD-4799-BE02-170920316460}"/>
      </w:docPartPr>
      <w:docPartBody>
        <w:p w:rsidR="005701AE" w:rsidRDefault="003C541B" w:rsidP="003C541B">
          <w:pPr>
            <w:pStyle w:val="19780FB42CDB4EC2AF0E94453E96B526"/>
          </w:pPr>
          <w:r w:rsidRPr="00711F0E">
            <w:rPr>
              <w:rStyle w:val="placeholder1Char"/>
              <w:rFonts w:hint="eastAsia"/>
              <w:sz w:val="16"/>
              <w:szCs w:val="16"/>
            </w:rPr>
            <w:t>____</w:t>
          </w:r>
        </w:p>
      </w:docPartBody>
    </w:docPart>
    <w:docPart>
      <w:docPartPr>
        <w:name w:val="5C604708164941E8BC1D642119B4FD5D"/>
        <w:category>
          <w:name w:val="常规"/>
          <w:gallery w:val="placeholder"/>
        </w:category>
        <w:types>
          <w:type w:val="bbPlcHdr"/>
        </w:types>
        <w:behaviors>
          <w:behavior w:val="content"/>
        </w:behaviors>
        <w:guid w:val="{C9F10B25-AAAA-443C-99FC-A1A1D97DF7D1}"/>
      </w:docPartPr>
      <w:docPartBody>
        <w:p w:rsidR="005701AE" w:rsidRDefault="003C541B" w:rsidP="003C541B">
          <w:pPr>
            <w:pStyle w:val="5C604708164941E8BC1D642119B4FD5D"/>
          </w:pPr>
          <w:r w:rsidRPr="00711F0E">
            <w:rPr>
              <w:rStyle w:val="placeholder1Char"/>
              <w:rFonts w:hint="eastAsia"/>
              <w:sz w:val="16"/>
              <w:szCs w:val="16"/>
            </w:rPr>
            <w:t>____</w:t>
          </w:r>
        </w:p>
      </w:docPartBody>
    </w:docPart>
    <w:docPart>
      <w:docPartPr>
        <w:name w:val="CE49018AABB54D36A9AB260495DC3490"/>
        <w:category>
          <w:name w:val="常规"/>
          <w:gallery w:val="placeholder"/>
        </w:category>
        <w:types>
          <w:type w:val="bbPlcHdr"/>
        </w:types>
        <w:behaviors>
          <w:behavior w:val="content"/>
        </w:behaviors>
        <w:guid w:val="{1294A4D9-BD11-4C89-B46A-C8294112D238}"/>
      </w:docPartPr>
      <w:docPartBody>
        <w:p w:rsidR="005701AE" w:rsidRDefault="003C541B" w:rsidP="003C541B">
          <w:pPr>
            <w:pStyle w:val="CE49018AABB54D36A9AB260495DC3490"/>
          </w:pPr>
          <w:r w:rsidRPr="00711F0E">
            <w:rPr>
              <w:rStyle w:val="placeholder1Char"/>
              <w:rFonts w:hint="eastAsia"/>
              <w:sz w:val="16"/>
              <w:szCs w:val="16"/>
            </w:rPr>
            <w:t>____</w:t>
          </w:r>
        </w:p>
      </w:docPartBody>
    </w:docPart>
    <w:docPart>
      <w:docPartPr>
        <w:name w:val="7EB929D0D5874FD2962AD01CF3AC3D9A"/>
        <w:category>
          <w:name w:val="常规"/>
          <w:gallery w:val="placeholder"/>
        </w:category>
        <w:types>
          <w:type w:val="bbPlcHdr"/>
        </w:types>
        <w:behaviors>
          <w:behavior w:val="content"/>
        </w:behaviors>
        <w:guid w:val="{503017E7-3883-490E-A9E0-3CAB778B8526}"/>
      </w:docPartPr>
      <w:docPartBody>
        <w:p w:rsidR="005701AE" w:rsidRDefault="003C541B" w:rsidP="003C541B">
          <w:pPr>
            <w:pStyle w:val="7EB929D0D5874FD2962AD01CF3AC3D9A"/>
          </w:pPr>
          <w:r w:rsidRPr="00711F0E">
            <w:rPr>
              <w:rStyle w:val="placeholder1Char"/>
              <w:rFonts w:hint="eastAsia"/>
              <w:sz w:val="16"/>
              <w:szCs w:val="16"/>
            </w:rPr>
            <w:t>____</w:t>
          </w:r>
        </w:p>
      </w:docPartBody>
    </w:docPart>
    <w:docPart>
      <w:docPartPr>
        <w:name w:val="5B2909359D3F452A93027CB76C887E65"/>
        <w:category>
          <w:name w:val="常规"/>
          <w:gallery w:val="placeholder"/>
        </w:category>
        <w:types>
          <w:type w:val="bbPlcHdr"/>
        </w:types>
        <w:behaviors>
          <w:behavior w:val="content"/>
        </w:behaviors>
        <w:guid w:val="{703B6806-220C-4F3C-A8E7-1A91336D515E}"/>
      </w:docPartPr>
      <w:docPartBody>
        <w:p w:rsidR="005701AE" w:rsidRDefault="003C541B" w:rsidP="003C541B">
          <w:pPr>
            <w:pStyle w:val="5B2909359D3F452A93027CB76C887E65"/>
          </w:pPr>
          <w:r w:rsidRPr="00711F0E">
            <w:rPr>
              <w:rStyle w:val="placeholder1Char"/>
              <w:rFonts w:hint="eastAsia"/>
              <w:sz w:val="16"/>
              <w:szCs w:val="16"/>
            </w:rPr>
            <w:t>____</w:t>
          </w:r>
        </w:p>
      </w:docPartBody>
    </w:docPart>
    <w:docPart>
      <w:docPartPr>
        <w:name w:val="73A186950DE54C5BAD4EF06DC16E2E8B"/>
        <w:category>
          <w:name w:val="常规"/>
          <w:gallery w:val="placeholder"/>
        </w:category>
        <w:types>
          <w:type w:val="bbPlcHdr"/>
        </w:types>
        <w:behaviors>
          <w:behavior w:val="content"/>
        </w:behaviors>
        <w:guid w:val="{7C88E8B3-4741-4FDF-9C24-20270CE89DAE}"/>
      </w:docPartPr>
      <w:docPartBody>
        <w:p w:rsidR="005701AE" w:rsidRDefault="003C541B" w:rsidP="003C541B">
          <w:pPr>
            <w:pStyle w:val="73A186950DE54C5BAD4EF06DC16E2E8B"/>
          </w:pPr>
          <w:r w:rsidRPr="00711F0E">
            <w:rPr>
              <w:rStyle w:val="placeholder1Char"/>
              <w:rFonts w:hint="eastAsia"/>
              <w:sz w:val="16"/>
              <w:szCs w:val="16"/>
            </w:rPr>
            <w:t>____</w:t>
          </w:r>
        </w:p>
      </w:docPartBody>
    </w:docPart>
    <w:docPart>
      <w:docPartPr>
        <w:name w:val="44664B267496448784E84C4256513A8C"/>
        <w:category>
          <w:name w:val="常规"/>
          <w:gallery w:val="placeholder"/>
        </w:category>
        <w:types>
          <w:type w:val="bbPlcHdr"/>
        </w:types>
        <w:behaviors>
          <w:behavior w:val="content"/>
        </w:behaviors>
        <w:guid w:val="{DD50C242-4B2D-48CF-B469-5E0D58E38567}"/>
      </w:docPartPr>
      <w:docPartBody>
        <w:p w:rsidR="005701AE" w:rsidRDefault="003C541B" w:rsidP="003C541B">
          <w:pPr>
            <w:pStyle w:val="44664B267496448784E84C4256513A8C"/>
          </w:pPr>
          <w:r w:rsidRPr="00711F0E">
            <w:rPr>
              <w:rStyle w:val="placeholder1Char"/>
              <w:rFonts w:hint="eastAsia"/>
              <w:sz w:val="16"/>
              <w:szCs w:val="16"/>
            </w:rPr>
            <w:t>____</w:t>
          </w:r>
        </w:p>
      </w:docPartBody>
    </w:docPart>
    <w:docPart>
      <w:docPartPr>
        <w:name w:val="ACE7042B8B9149F1BBA503E4546F7CA0"/>
        <w:category>
          <w:name w:val="常规"/>
          <w:gallery w:val="placeholder"/>
        </w:category>
        <w:types>
          <w:type w:val="bbPlcHdr"/>
        </w:types>
        <w:behaviors>
          <w:behavior w:val="content"/>
        </w:behaviors>
        <w:guid w:val="{19E7D76D-B953-4F73-87B2-5A87FE132594}"/>
      </w:docPartPr>
      <w:docPartBody>
        <w:p w:rsidR="005701AE" w:rsidRDefault="003C541B" w:rsidP="003C541B">
          <w:pPr>
            <w:pStyle w:val="ACE7042B8B9149F1BBA503E4546F7CA0"/>
          </w:pPr>
          <w:r w:rsidRPr="00711F0E">
            <w:rPr>
              <w:rStyle w:val="placeholder1Char"/>
              <w:rFonts w:hint="eastAsia"/>
              <w:sz w:val="16"/>
              <w:szCs w:val="16"/>
            </w:rPr>
            <w:t>____</w:t>
          </w:r>
        </w:p>
      </w:docPartBody>
    </w:docPart>
    <w:docPart>
      <w:docPartPr>
        <w:name w:val="E615401443A94A0B80D17B5B88BC29B8"/>
        <w:category>
          <w:name w:val="常规"/>
          <w:gallery w:val="placeholder"/>
        </w:category>
        <w:types>
          <w:type w:val="bbPlcHdr"/>
        </w:types>
        <w:behaviors>
          <w:behavior w:val="content"/>
        </w:behaviors>
        <w:guid w:val="{C36CC315-7EEA-4C85-BF00-2B14B30086A0}"/>
      </w:docPartPr>
      <w:docPartBody>
        <w:p w:rsidR="005701AE" w:rsidRDefault="003C541B" w:rsidP="003C541B">
          <w:pPr>
            <w:pStyle w:val="E615401443A94A0B80D17B5B88BC29B8"/>
          </w:pPr>
          <w:r w:rsidRPr="00711F0E">
            <w:rPr>
              <w:rStyle w:val="placeholder1Char"/>
              <w:rFonts w:hint="eastAsia"/>
              <w:sz w:val="16"/>
              <w:szCs w:val="16"/>
            </w:rPr>
            <w:t>____</w:t>
          </w:r>
        </w:p>
      </w:docPartBody>
    </w:docPart>
    <w:docPart>
      <w:docPartPr>
        <w:name w:val="B5135F1C61284534A139A06A960C12B1"/>
        <w:category>
          <w:name w:val="常规"/>
          <w:gallery w:val="placeholder"/>
        </w:category>
        <w:types>
          <w:type w:val="bbPlcHdr"/>
        </w:types>
        <w:behaviors>
          <w:behavior w:val="content"/>
        </w:behaviors>
        <w:guid w:val="{DCCF5FD0-CAF5-4645-919F-0A5FFEAFD665}"/>
      </w:docPartPr>
      <w:docPartBody>
        <w:p w:rsidR="005701AE" w:rsidRDefault="003C541B" w:rsidP="003C541B">
          <w:pPr>
            <w:pStyle w:val="B5135F1C61284534A139A06A960C12B1"/>
          </w:pPr>
          <w:r w:rsidRPr="00711F0E">
            <w:rPr>
              <w:rStyle w:val="placeholder1Char"/>
              <w:rFonts w:hint="eastAsia"/>
              <w:sz w:val="16"/>
              <w:szCs w:val="16"/>
            </w:rPr>
            <w:t>____</w:t>
          </w:r>
        </w:p>
      </w:docPartBody>
    </w:docPart>
    <w:docPart>
      <w:docPartPr>
        <w:name w:val="48E65AAD194B43ABB00CD1244E821BED"/>
        <w:category>
          <w:name w:val="常规"/>
          <w:gallery w:val="placeholder"/>
        </w:category>
        <w:types>
          <w:type w:val="bbPlcHdr"/>
        </w:types>
        <w:behaviors>
          <w:behavior w:val="content"/>
        </w:behaviors>
        <w:guid w:val="{68E17D4C-E8ED-4826-88FB-516BAFC4A859}"/>
      </w:docPartPr>
      <w:docPartBody>
        <w:p w:rsidR="005701AE" w:rsidRDefault="003C541B" w:rsidP="003C541B">
          <w:pPr>
            <w:pStyle w:val="48E65AAD194B43ABB00CD1244E821BED"/>
          </w:pPr>
          <w:r w:rsidRPr="00711F0E">
            <w:rPr>
              <w:rStyle w:val="placeholder1Char"/>
              <w:rFonts w:hint="eastAsia"/>
              <w:sz w:val="16"/>
              <w:szCs w:val="16"/>
            </w:rPr>
            <w:t>____</w:t>
          </w:r>
        </w:p>
      </w:docPartBody>
    </w:docPart>
    <w:docPart>
      <w:docPartPr>
        <w:name w:val="5A18919EBDB5423CA6E14943C9385A99"/>
        <w:category>
          <w:name w:val="常规"/>
          <w:gallery w:val="placeholder"/>
        </w:category>
        <w:types>
          <w:type w:val="bbPlcHdr"/>
        </w:types>
        <w:behaviors>
          <w:behavior w:val="content"/>
        </w:behaviors>
        <w:guid w:val="{DECBA861-B10D-4791-9556-548A41BF0971}"/>
      </w:docPartPr>
      <w:docPartBody>
        <w:p w:rsidR="005701AE" w:rsidRDefault="003C541B" w:rsidP="003C541B">
          <w:pPr>
            <w:pStyle w:val="5A18919EBDB5423CA6E14943C9385A99"/>
          </w:pPr>
          <w:r w:rsidRPr="00711F0E">
            <w:rPr>
              <w:rStyle w:val="placeholder1Char"/>
              <w:rFonts w:hint="eastAsia"/>
              <w:sz w:val="16"/>
              <w:szCs w:val="16"/>
            </w:rPr>
            <w:t>____</w:t>
          </w:r>
        </w:p>
      </w:docPartBody>
    </w:docPart>
    <w:docPart>
      <w:docPartPr>
        <w:name w:val="8E5B06BDC65643578F2CE3A9F20FA5C5"/>
        <w:category>
          <w:name w:val="常规"/>
          <w:gallery w:val="placeholder"/>
        </w:category>
        <w:types>
          <w:type w:val="bbPlcHdr"/>
        </w:types>
        <w:behaviors>
          <w:behavior w:val="content"/>
        </w:behaviors>
        <w:guid w:val="{A87210E0-B7BE-4899-B6E0-8E3836E21CAE}"/>
      </w:docPartPr>
      <w:docPartBody>
        <w:p w:rsidR="005701AE" w:rsidRDefault="003C541B" w:rsidP="003C541B">
          <w:pPr>
            <w:pStyle w:val="8E5B06BDC65643578F2CE3A9F20FA5C5"/>
          </w:pPr>
          <w:r w:rsidRPr="00711F0E">
            <w:rPr>
              <w:rStyle w:val="placeholder1Char"/>
              <w:rFonts w:hint="eastAsia"/>
              <w:sz w:val="16"/>
              <w:szCs w:val="16"/>
            </w:rPr>
            <w:t>____</w:t>
          </w:r>
        </w:p>
      </w:docPartBody>
    </w:docPart>
    <w:docPart>
      <w:docPartPr>
        <w:name w:val="F550A900CFBD45698CCA73648BA98B10"/>
        <w:category>
          <w:name w:val="常规"/>
          <w:gallery w:val="placeholder"/>
        </w:category>
        <w:types>
          <w:type w:val="bbPlcHdr"/>
        </w:types>
        <w:behaviors>
          <w:behavior w:val="content"/>
        </w:behaviors>
        <w:guid w:val="{4DBD8192-8D31-4700-9A6C-7EE412CCAA27}"/>
      </w:docPartPr>
      <w:docPartBody>
        <w:p w:rsidR="005701AE" w:rsidRDefault="003C541B" w:rsidP="003C541B">
          <w:pPr>
            <w:pStyle w:val="F550A900CFBD45698CCA73648BA98B10"/>
          </w:pPr>
          <w:r w:rsidRPr="00711F0E">
            <w:rPr>
              <w:rStyle w:val="placeholder1Char"/>
              <w:rFonts w:hint="eastAsia"/>
              <w:sz w:val="16"/>
              <w:szCs w:val="16"/>
            </w:rPr>
            <w:t>____</w:t>
          </w:r>
        </w:p>
      </w:docPartBody>
    </w:docPart>
    <w:docPart>
      <w:docPartPr>
        <w:name w:val="FB39BD5DCD274642966F1A1F5F3BADB4"/>
        <w:category>
          <w:name w:val="常规"/>
          <w:gallery w:val="placeholder"/>
        </w:category>
        <w:types>
          <w:type w:val="bbPlcHdr"/>
        </w:types>
        <w:behaviors>
          <w:behavior w:val="content"/>
        </w:behaviors>
        <w:guid w:val="{42D66F78-5773-4D9E-A00C-AED99FA3454B}"/>
      </w:docPartPr>
      <w:docPartBody>
        <w:p w:rsidR="005701AE" w:rsidRDefault="003C541B" w:rsidP="003C541B">
          <w:pPr>
            <w:pStyle w:val="FB39BD5DCD274642966F1A1F5F3BADB4"/>
          </w:pPr>
          <w:r w:rsidRPr="00711F0E">
            <w:rPr>
              <w:rStyle w:val="placeholder1Char"/>
              <w:rFonts w:hint="eastAsia"/>
              <w:sz w:val="16"/>
              <w:szCs w:val="16"/>
            </w:rPr>
            <w:t>____</w:t>
          </w:r>
        </w:p>
      </w:docPartBody>
    </w:docPart>
    <w:docPart>
      <w:docPartPr>
        <w:name w:val="C8D5B7B2BAC24A35873DCF597768E6B1"/>
        <w:category>
          <w:name w:val="常规"/>
          <w:gallery w:val="placeholder"/>
        </w:category>
        <w:types>
          <w:type w:val="bbPlcHdr"/>
        </w:types>
        <w:behaviors>
          <w:behavior w:val="content"/>
        </w:behaviors>
        <w:guid w:val="{12912575-07CE-4D0F-9986-C6CDDE91471B}"/>
      </w:docPartPr>
      <w:docPartBody>
        <w:p w:rsidR="005701AE" w:rsidRDefault="003C541B" w:rsidP="003C541B">
          <w:pPr>
            <w:pStyle w:val="C8D5B7B2BAC24A35873DCF597768E6B1"/>
          </w:pPr>
          <w:r w:rsidRPr="00711F0E">
            <w:rPr>
              <w:rStyle w:val="placeholder1Char"/>
              <w:rFonts w:hint="eastAsia"/>
              <w:sz w:val="16"/>
              <w:szCs w:val="16"/>
            </w:rPr>
            <w:t>____</w:t>
          </w:r>
        </w:p>
      </w:docPartBody>
    </w:docPart>
    <w:docPart>
      <w:docPartPr>
        <w:name w:val="D3E874C24C204488807CC96D3CB6B44E"/>
        <w:category>
          <w:name w:val="常规"/>
          <w:gallery w:val="placeholder"/>
        </w:category>
        <w:types>
          <w:type w:val="bbPlcHdr"/>
        </w:types>
        <w:behaviors>
          <w:behavior w:val="content"/>
        </w:behaviors>
        <w:guid w:val="{BCF9330A-83FC-4FF8-9FA4-4AC2111B3227}"/>
      </w:docPartPr>
      <w:docPartBody>
        <w:p w:rsidR="005701AE" w:rsidRDefault="003C541B" w:rsidP="003C541B">
          <w:pPr>
            <w:pStyle w:val="D3E874C24C204488807CC96D3CB6B44E"/>
          </w:pPr>
          <w:r w:rsidRPr="00711F0E">
            <w:rPr>
              <w:rStyle w:val="placeholder1Char"/>
              <w:rFonts w:hint="eastAsia"/>
              <w:sz w:val="16"/>
              <w:szCs w:val="16"/>
            </w:rPr>
            <w:t>____</w:t>
          </w:r>
        </w:p>
      </w:docPartBody>
    </w:docPart>
    <w:docPart>
      <w:docPartPr>
        <w:name w:val="3515F90D8397477589E1E0C5DB56E0A8"/>
        <w:category>
          <w:name w:val="常规"/>
          <w:gallery w:val="placeholder"/>
        </w:category>
        <w:types>
          <w:type w:val="bbPlcHdr"/>
        </w:types>
        <w:behaviors>
          <w:behavior w:val="content"/>
        </w:behaviors>
        <w:guid w:val="{9F2ECBE7-77C2-43EC-A067-DE68F3AED88C}"/>
      </w:docPartPr>
      <w:docPartBody>
        <w:p w:rsidR="005701AE" w:rsidRDefault="003C541B" w:rsidP="003C541B">
          <w:pPr>
            <w:pStyle w:val="3515F90D8397477589E1E0C5DB56E0A8"/>
          </w:pPr>
          <w:r w:rsidRPr="00711F0E">
            <w:rPr>
              <w:rStyle w:val="placeholder1Char"/>
              <w:rFonts w:hint="eastAsia"/>
              <w:sz w:val="16"/>
              <w:szCs w:val="16"/>
            </w:rPr>
            <w:t>____</w:t>
          </w:r>
        </w:p>
      </w:docPartBody>
    </w:docPart>
    <w:docPart>
      <w:docPartPr>
        <w:name w:val="30DAE12EAE8E4AAF8CBC64DD0BF3DD96"/>
        <w:category>
          <w:name w:val="常规"/>
          <w:gallery w:val="placeholder"/>
        </w:category>
        <w:types>
          <w:type w:val="bbPlcHdr"/>
        </w:types>
        <w:behaviors>
          <w:behavior w:val="content"/>
        </w:behaviors>
        <w:guid w:val="{3F92FCC3-DEE2-485B-8315-AED898290CE5}"/>
      </w:docPartPr>
      <w:docPartBody>
        <w:p w:rsidR="005701AE" w:rsidRDefault="003C541B" w:rsidP="003C541B">
          <w:pPr>
            <w:pStyle w:val="30DAE12EAE8E4AAF8CBC64DD0BF3DD96"/>
          </w:pPr>
          <w:r w:rsidRPr="00711F0E">
            <w:rPr>
              <w:rStyle w:val="placeholder1Char"/>
              <w:rFonts w:hint="eastAsia"/>
              <w:sz w:val="16"/>
              <w:szCs w:val="16"/>
            </w:rPr>
            <w:t>____</w:t>
          </w:r>
        </w:p>
      </w:docPartBody>
    </w:docPart>
    <w:docPart>
      <w:docPartPr>
        <w:name w:val="1A7FD2675C3A4F5AAC9346C6E70E224C"/>
        <w:category>
          <w:name w:val="常规"/>
          <w:gallery w:val="placeholder"/>
        </w:category>
        <w:types>
          <w:type w:val="bbPlcHdr"/>
        </w:types>
        <w:behaviors>
          <w:behavior w:val="content"/>
        </w:behaviors>
        <w:guid w:val="{B16E29EC-9858-49F5-A439-61DBBF2A05F2}"/>
      </w:docPartPr>
      <w:docPartBody>
        <w:p w:rsidR="005701AE" w:rsidRDefault="003C541B" w:rsidP="003C541B">
          <w:pPr>
            <w:pStyle w:val="1A7FD2675C3A4F5AAC9346C6E70E224C"/>
          </w:pPr>
          <w:r w:rsidRPr="00711F0E">
            <w:rPr>
              <w:rStyle w:val="placeholder1Char"/>
              <w:rFonts w:hint="eastAsia"/>
              <w:sz w:val="16"/>
              <w:szCs w:val="16"/>
            </w:rPr>
            <w:t>____</w:t>
          </w:r>
        </w:p>
      </w:docPartBody>
    </w:docPart>
    <w:docPart>
      <w:docPartPr>
        <w:name w:val="17C196094DFB4126B786F18D2967F272"/>
        <w:category>
          <w:name w:val="常规"/>
          <w:gallery w:val="placeholder"/>
        </w:category>
        <w:types>
          <w:type w:val="bbPlcHdr"/>
        </w:types>
        <w:behaviors>
          <w:behavior w:val="content"/>
        </w:behaviors>
        <w:guid w:val="{902F3209-0254-4182-B2FC-B92B95DA6FFF}"/>
      </w:docPartPr>
      <w:docPartBody>
        <w:p w:rsidR="005701AE" w:rsidRDefault="003C541B" w:rsidP="003C541B">
          <w:pPr>
            <w:pStyle w:val="17C196094DFB4126B786F18D2967F272"/>
          </w:pPr>
          <w:r w:rsidRPr="00711F0E">
            <w:rPr>
              <w:rStyle w:val="placeholder1Char"/>
              <w:rFonts w:hint="eastAsia"/>
              <w:sz w:val="16"/>
              <w:szCs w:val="16"/>
            </w:rPr>
            <w:t>____</w:t>
          </w:r>
        </w:p>
      </w:docPartBody>
    </w:docPart>
    <w:docPart>
      <w:docPartPr>
        <w:name w:val="498D284FC37B475B965548F47069E774"/>
        <w:category>
          <w:name w:val="常规"/>
          <w:gallery w:val="placeholder"/>
        </w:category>
        <w:types>
          <w:type w:val="bbPlcHdr"/>
        </w:types>
        <w:behaviors>
          <w:behavior w:val="content"/>
        </w:behaviors>
        <w:guid w:val="{F9851296-1191-475C-B784-2DF7F2B2A4C9}"/>
      </w:docPartPr>
      <w:docPartBody>
        <w:p w:rsidR="005701AE" w:rsidRDefault="003C541B" w:rsidP="003C541B">
          <w:pPr>
            <w:pStyle w:val="498D284FC37B475B965548F47069E774"/>
          </w:pPr>
          <w:r w:rsidRPr="00711F0E">
            <w:rPr>
              <w:rStyle w:val="placeholder1Char"/>
              <w:rFonts w:hint="eastAsia"/>
              <w:sz w:val="16"/>
              <w:szCs w:val="16"/>
            </w:rPr>
            <w:t>____</w:t>
          </w:r>
        </w:p>
      </w:docPartBody>
    </w:docPart>
    <w:docPart>
      <w:docPartPr>
        <w:name w:val="FE82EA79267F43D68FF2CF0BA7C1A213"/>
        <w:category>
          <w:name w:val="常规"/>
          <w:gallery w:val="placeholder"/>
        </w:category>
        <w:types>
          <w:type w:val="bbPlcHdr"/>
        </w:types>
        <w:behaviors>
          <w:behavior w:val="content"/>
        </w:behaviors>
        <w:guid w:val="{14CF6E9A-0198-4449-967A-3C4711F42CBF}"/>
      </w:docPartPr>
      <w:docPartBody>
        <w:p w:rsidR="005701AE" w:rsidRDefault="003C541B" w:rsidP="003C541B">
          <w:pPr>
            <w:pStyle w:val="FE82EA79267F43D68FF2CF0BA7C1A213"/>
          </w:pPr>
          <w:r w:rsidRPr="00711F0E">
            <w:rPr>
              <w:rStyle w:val="placeholder1Char"/>
              <w:rFonts w:hint="eastAsia"/>
              <w:sz w:val="16"/>
              <w:szCs w:val="16"/>
            </w:rPr>
            <w:t>____</w:t>
          </w:r>
        </w:p>
      </w:docPartBody>
    </w:docPart>
    <w:docPart>
      <w:docPartPr>
        <w:name w:val="EC075EEBD1FF45419F64C63CACAD95F9"/>
        <w:category>
          <w:name w:val="常规"/>
          <w:gallery w:val="placeholder"/>
        </w:category>
        <w:types>
          <w:type w:val="bbPlcHdr"/>
        </w:types>
        <w:behaviors>
          <w:behavior w:val="content"/>
        </w:behaviors>
        <w:guid w:val="{49A5FBE9-FF63-4E37-9D04-4CEC6EDC1462}"/>
      </w:docPartPr>
      <w:docPartBody>
        <w:p w:rsidR="005701AE" w:rsidRDefault="003C541B" w:rsidP="003C541B">
          <w:pPr>
            <w:pStyle w:val="EC075EEBD1FF45419F64C63CACAD95F9"/>
          </w:pPr>
          <w:r w:rsidRPr="00711F0E">
            <w:rPr>
              <w:rStyle w:val="placeholder1Char"/>
              <w:rFonts w:hint="eastAsia"/>
              <w:sz w:val="16"/>
              <w:szCs w:val="16"/>
            </w:rPr>
            <w:t>____</w:t>
          </w:r>
        </w:p>
      </w:docPartBody>
    </w:docPart>
    <w:docPart>
      <w:docPartPr>
        <w:name w:val="5D66EC71EC6F4E09AE742E25CA5B8C64"/>
        <w:category>
          <w:name w:val="常规"/>
          <w:gallery w:val="placeholder"/>
        </w:category>
        <w:types>
          <w:type w:val="bbPlcHdr"/>
        </w:types>
        <w:behaviors>
          <w:behavior w:val="content"/>
        </w:behaviors>
        <w:guid w:val="{D06772EA-DEF1-4A81-9C79-597D4DB785BE}"/>
      </w:docPartPr>
      <w:docPartBody>
        <w:p w:rsidR="005701AE" w:rsidRDefault="003C541B" w:rsidP="003C541B">
          <w:pPr>
            <w:pStyle w:val="5D66EC71EC6F4E09AE742E25CA5B8C64"/>
          </w:pPr>
          <w:r w:rsidRPr="00711F0E">
            <w:rPr>
              <w:rStyle w:val="placeholder1Char"/>
              <w:rFonts w:hint="eastAsia"/>
              <w:sz w:val="16"/>
              <w:szCs w:val="16"/>
            </w:rPr>
            <w:t>____</w:t>
          </w:r>
        </w:p>
      </w:docPartBody>
    </w:docPart>
    <w:docPart>
      <w:docPartPr>
        <w:name w:val="A67D1544BF514BAD88D33A1ABC735487"/>
        <w:category>
          <w:name w:val="常规"/>
          <w:gallery w:val="placeholder"/>
        </w:category>
        <w:types>
          <w:type w:val="bbPlcHdr"/>
        </w:types>
        <w:behaviors>
          <w:behavior w:val="content"/>
        </w:behaviors>
        <w:guid w:val="{6521FD0A-FB18-4F55-A012-F356C81745F7}"/>
      </w:docPartPr>
      <w:docPartBody>
        <w:p w:rsidR="005701AE" w:rsidRDefault="003C541B" w:rsidP="003C541B">
          <w:pPr>
            <w:pStyle w:val="A67D1544BF514BAD88D33A1ABC735487"/>
          </w:pPr>
          <w:r w:rsidRPr="00711F0E">
            <w:rPr>
              <w:rStyle w:val="placeholder1Char"/>
              <w:rFonts w:hint="eastAsia"/>
              <w:sz w:val="16"/>
              <w:szCs w:val="16"/>
            </w:rPr>
            <w:t>____</w:t>
          </w:r>
        </w:p>
      </w:docPartBody>
    </w:docPart>
    <w:docPart>
      <w:docPartPr>
        <w:name w:val="1C779B9E9AA649F8BE7DEDEA1B9B47A6"/>
        <w:category>
          <w:name w:val="常规"/>
          <w:gallery w:val="placeholder"/>
        </w:category>
        <w:types>
          <w:type w:val="bbPlcHdr"/>
        </w:types>
        <w:behaviors>
          <w:behavior w:val="content"/>
        </w:behaviors>
        <w:guid w:val="{282CA228-5270-4D92-9676-28D86B07CB6E}"/>
      </w:docPartPr>
      <w:docPartBody>
        <w:p w:rsidR="005701AE" w:rsidRDefault="003C541B" w:rsidP="003C541B">
          <w:pPr>
            <w:pStyle w:val="1C779B9E9AA649F8BE7DEDEA1B9B47A6"/>
          </w:pPr>
          <w:r w:rsidRPr="00711F0E">
            <w:rPr>
              <w:rStyle w:val="placeholder1Char"/>
              <w:rFonts w:hint="eastAsia"/>
              <w:sz w:val="16"/>
              <w:szCs w:val="16"/>
            </w:rPr>
            <w:t>____</w:t>
          </w:r>
        </w:p>
      </w:docPartBody>
    </w:docPart>
    <w:docPart>
      <w:docPartPr>
        <w:name w:val="44A14CBE1C164ED7B61D2D7B9562B355"/>
        <w:category>
          <w:name w:val="常规"/>
          <w:gallery w:val="placeholder"/>
        </w:category>
        <w:types>
          <w:type w:val="bbPlcHdr"/>
        </w:types>
        <w:behaviors>
          <w:behavior w:val="content"/>
        </w:behaviors>
        <w:guid w:val="{C1F42B2E-58FC-4A6A-B26D-F72A822B0BE6}"/>
      </w:docPartPr>
      <w:docPartBody>
        <w:p w:rsidR="005701AE" w:rsidRDefault="003C541B" w:rsidP="003C541B">
          <w:pPr>
            <w:pStyle w:val="44A14CBE1C164ED7B61D2D7B9562B355"/>
          </w:pPr>
          <w:r w:rsidRPr="00711F0E">
            <w:rPr>
              <w:rStyle w:val="placeholder1Char"/>
              <w:rFonts w:hint="eastAsia"/>
              <w:sz w:val="16"/>
              <w:szCs w:val="16"/>
            </w:rPr>
            <w:t>____</w:t>
          </w:r>
        </w:p>
      </w:docPartBody>
    </w:docPart>
    <w:docPart>
      <w:docPartPr>
        <w:name w:val="12DF5A278587406EBF576649074B6EEF"/>
        <w:category>
          <w:name w:val="常规"/>
          <w:gallery w:val="placeholder"/>
        </w:category>
        <w:types>
          <w:type w:val="bbPlcHdr"/>
        </w:types>
        <w:behaviors>
          <w:behavior w:val="content"/>
        </w:behaviors>
        <w:guid w:val="{6229716E-C7F4-4333-9C68-BB945212AB76}"/>
      </w:docPartPr>
      <w:docPartBody>
        <w:p w:rsidR="005701AE" w:rsidRDefault="003C541B" w:rsidP="003C541B">
          <w:pPr>
            <w:pStyle w:val="12DF5A278587406EBF576649074B6EEF"/>
          </w:pPr>
          <w:r w:rsidRPr="00711F0E">
            <w:rPr>
              <w:rStyle w:val="placeholder1Char"/>
              <w:rFonts w:hint="eastAsia"/>
              <w:sz w:val="16"/>
              <w:szCs w:val="16"/>
            </w:rPr>
            <w:t>____</w:t>
          </w:r>
        </w:p>
      </w:docPartBody>
    </w:docPart>
    <w:docPart>
      <w:docPartPr>
        <w:name w:val="B092D02BD5A2452783982028DF85BD94"/>
        <w:category>
          <w:name w:val="常规"/>
          <w:gallery w:val="placeholder"/>
        </w:category>
        <w:types>
          <w:type w:val="bbPlcHdr"/>
        </w:types>
        <w:behaviors>
          <w:behavior w:val="content"/>
        </w:behaviors>
        <w:guid w:val="{4DBDAF4C-D0D2-49EB-9512-78B8D3151C4F}"/>
      </w:docPartPr>
      <w:docPartBody>
        <w:p w:rsidR="005701AE" w:rsidRDefault="003C541B" w:rsidP="003C541B">
          <w:pPr>
            <w:pStyle w:val="B092D02BD5A2452783982028DF85BD94"/>
          </w:pPr>
          <w:r w:rsidRPr="00711F0E">
            <w:rPr>
              <w:rStyle w:val="placeholder1Char"/>
              <w:rFonts w:hint="eastAsia"/>
              <w:sz w:val="16"/>
              <w:szCs w:val="16"/>
            </w:rPr>
            <w:t>____</w:t>
          </w:r>
        </w:p>
      </w:docPartBody>
    </w:docPart>
    <w:docPart>
      <w:docPartPr>
        <w:name w:val="75D81294FAD44CA38DF4D9DF50285EA0"/>
        <w:category>
          <w:name w:val="常规"/>
          <w:gallery w:val="placeholder"/>
        </w:category>
        <w:types>
          <w:type w:val="bbPlcHdr"/>
        </w:types>
        <w:behaviors>
          <w:behavior w:val="content"/>
        </w:behaviors>
        <w:guid w:val="{EE397B45-3574-4909-99AA-0B4B6B1077A3}"/>
      </w:docPartPr>
      <w:docPartBody>
        <w:p w:rsidR="005701AE" w:rsidRDefault="003C541B" w:rsidP="003C541B">
          <w:pPr>
            <w:pStyle w:val="75D81294FAD44CA38DF4D9DF50285EA0"/>
          </w:pPr>
          <w:r w:rsidRPr="00711F0E">
            <w:rPr>
              <w:rStyle w:val="placeholder1Char"/>
              <w:rFonts w:hint="eastAsia"/>
              <w:sz w:val="16"/>
              <w:szCs w:val="16"/>
            </w:rPr>
            <w:t>____</w:t>
          </w:r>
        </w:p>
      </w:docPartBody>
    </w:docPart>
    <w:docPart>
      <w:docPartPr>
        <w:name w:val="6E4D5E4C65B54DE2B37D400EEF606F7B"/>
        <w:category>
          <w:name w:val="常规"/>
          <w:gallery w:val="placeholder"/>
        </w:category>
        <w:types>
          <w:type w:val="bbPlcHdr"/>
        </w:types>
        <w:behaviors>
          <w:behavior w:val="content"/>
        </w:behaviors>
        <w:guid w:val="{9FBB6789-569C-43B4-BDEB-B26CAD7E798B}"/>
      </w:docPartPr>
      <w:docPartBody>
        <w:p w:rsidR="005701AE" w:rsidRDefault="003C541B" w:rsidP="003C541B">
          <w:pPr>
            <w:pStyle w:val="6E4D5E4C65B54DE2B37D400EEF606F7B"/>
          </w:pPr>
          <w:r w:rsidRPr="00711F0E">
            <w:rPr>
              <w:rStyle w:val="placeholder1Char"/>
              <w:rFonts w:hint="eastAsia"/>
              <w:sz w:val="16"/>
              <w:szCs w:val="16"/>
            </w:rPr>
            <w:t>____</w:t>
          </w:r>
        </w:p>
      </w:docPartBody>
    </w:docPart>
    <w:docPart>
      <w:docPartPr>
        <w:name w:val="7A422565DEED43129B0AB7E7F8CFECE2"/>
        <w:category>
          <w:name w:val="常规"/>
          <w:gallery w:val="placeholder"/>
        </w:category>
        <w:types>
          <w:type w:val="bbPlcHdr"/>
        </w:types>
        <w:behaviors>
          <w:behavior w:val="content"/>
        </w:behaviors>
        <w:guid w:val="{FA79E3DE-6729-43CF-ADEB-2A4F4CCB3006}"/>
      </w:docPartPr>
      <w:docPartBody>
        <w:p w:rsidR="005701AE" w:rsidRDefault="003C541B" w:rsidP="003C541B">
          <w:pPr>
            <w:pStyle w:val="7A422565DEED43129B0AB7E7F8CFECE2"/>
          </w:pPr>
          <w:r w:rsidRPr="00711F0E">
            <w:rPr>
              <w:rStyle w:val="placeholder1Char"/>
              <w:rFonts w:hint="eastAsia"/>
              <w:sz w:val="16"/>
              <w:szCs w:val="16"/>
            </w:rPr>
            <w:t>____</w:t>
          </w:r>
        </w:p>
      </w:docPartBody>
    </w:docPart>
    <w:docPart>
      <w:docPartPr>
        <w:name w:val="06CF66EF92114737802835C3180926F6"/>
        <w:category>
          <w:name w:val="常规"/>
          <w:gallery w:val="placeholder"/>
        </w:category>
        <w:types>
          <w:type w:val="bbPlcHdr"/>
        </w:types>
        <w:behaviors>
          <w:behavior w:val="content"/>
        </w:behaviors>
        <w:guid w:val="{CC3C5065-AB5C-4130-A71B-495F5B853694}"/>
      </w:docPartPr>
      <w:docPartBody>
        <w:p w:rsidR="005701AE" w:rsidRDefault="003C541B" w:rsidP="003C541B">
          <w:pPr>
            <w:pStyle w:val="06CF66EF92114737802835C3180926F6"/>
          </w:pPr>
          <w:r w:rsidRPr="00711F0E">
            <w:rPr>
              <w:rStyle w:val="placeholder1Char"/>
              <w:rFonts w:hint="eastAsia"/>
              <w:sz w:val="16"/>
              <w:szCs w:val="16"/>
            </w:rPr>
            <w:t>____</w:t>
          </w:r>
        </w:p>
      </w:docPartBody>
    </w:docPart>
    <w:docPart>
      <w:docPartPr>
        <w:name w:val="818A8D2A54BD43879C398D51B233DE44"/>
        <w:category>
          <w:name w:val="常规"/>
          <w:gallery w:val="placeholder"/>
        </w:category>
        <w:types>
          <w:type w:val="bbPlcHdr"/>
        </w:types>
        <w:behaviors>
          <w:behavior w:val="content"/>
        </w:behaviors>
        <w:guid w:val="{36597E03-7DD1-4881-8DB3-042BA17CC4B7}"/>
      </w:docPartPr>
      <w:docPartBody>
        <w:p w:rsidR="005701AE" w:rsidRDefault="003C541B" w:rsidP="003C541B">
          <w:pPr>
            <w:pStyle w:val="818A8D2A54BD43879C398D51B233DE44"/>
          </w:pPr>
          <w:r w:rsidRPr="00711F0E">
            <w:rPr>
              <w:rStyle w:val="placeholder1Char"/>
              <w:rFonts w:hint="eastAsia"/>
              <w:sz w:val="16"/>
              <w:szCs w:val="16"/>
            </w:rPr>
            <w:t>____</w:t>
          </w:r>
        </w:p>
      </w:docPartBody>
    </w:docPart>
    <w:docPart>
      <w:docPartPr>
        <w:name w:val="8BA2B55567BB4749B2B01767771449DF"/>
        <w:category>
          <w:name w:val="常规"/>
          <w:gallery w:val="placeholder"/>
        </w:category>
        <w:types>
          <w:type w:val="bbPlcHdr"/>
        </w:types>
        <w:behaviors>
          <w:behavior w:val="content"/>
        </w:behaviors>
        <w:guid w:val="{2BF3F926-882F-46C5-8F23-790EAD6BE0B5}"/>
      </w:docPartPr>
      <w:docPartBody>
        <w:p w:rsidR="005701AE" w:rsidRDefault="003C541B" w:rsidP="003C541B">
          <w:pPr>
            <w:pStyle w:val="8BA2B55567BB4749B2B01767771449DF"/>
          </w:pPr>
          <w:r w:rsidRPr="00711F0E">
            <w:rPr>
              <w:rStyle w:val="placeholder1Char"/>
              <w:rFonts w:hint="eastAsia"/>
              <w:sz w:val="16"/>
              <w:szCs w:val="16"/>
            </w:rPr>
            <w:t>____</w:t>
          </w:r>
        </w:p>
      </w:docPartBody>
    </w:docPart>
    <w:docPart>
      <w:docPartPr>
        <w:name w:val="C758156811F648B99323E15799BA4089"/>
        <w:category>
          <w:name w:val="常规"/>
          <w:gallery w:val="placeholder"/>
        </w:category>
        <w:types>
          <w:type w:val="bbPlcHdr"/>
        </w:types>
        <w:behaviors>
          <w:behavior w:val="content"/>
        </w:behaviors>
        <w:guid w:val="{7B7E89E6-5879-408B-B4D5-DAF6F0E02E00}"/>
      </w:docPartPr>
      <w:docPartBody>
        <w:p w:rsidR="005701AE" w:rsidRDefault="003C541B" w:rsidP="003C541B">
          <w:pPr>
            <w:pStyle w:val="C758156811F648B99323E15799BA4089"/>
          </w:pPr>
          <w:r w:rsidRPr="00711F0E">
            <w:rPr>
              <w:rStyle w:val="placeholder1Char"/>
              <w:rFonts w:hint="eastAsia"/>
              <w:sz w:val="16"/>
              <w:szCs w:val="16"/>
            </w:rPr>
            <w:t>____</w:t>
          </w:r>
        </w:p>
      </w:docPartBody>
    </w:docPart>
    <w:docPart>
      <w:docPartPr>
        <w:name w:val="5594D5CB84FA4761A6D1E940CD794F36"/>
        <w:category>
          <w:name w:val="常规"/>
          <w:gallery w:val="placeholder"/>
        </w:category>
        <w:types>
          <w:type w:val="bbPlcHdr"/>
        </w:types>
        <w:behaviors>
          <w:behavior w:val="content"/>
        </w:behaviors>
        <w:guid w:val="{D35C854B-AB71-4149-91B4-6D17F77709A4}"/>
      </w:docPartPr>
      <w:docPartBody>
        <w:p w:rsidR="005701AE" w:rsidRDefault="003C541B" w:rsidP="003C541B">
          <w:pPr>
            <w:pStyle w:val="5594D5CB84FA4761A6D1E940CD794F36"/>
          </w:pPr>
          <w:r w:rsidRPr="00711F0E">
            <w:rPr>
              <w:rStyle w:val="placeholder1Char"/>
              <w:rFonts w:hint="eastAsia"/>
              <w:sz w:val="16"/>
              <w:szCs w:val="16"/>
            </w:rPr>
            <w:t>____</w:t>
          </w:r>
        </w:p>
      </w:docPartBody>
    </w:docPart>
    <w:docPart>
      <w:docPartPr>
        <w:name w:val="DC6D4083F2FD47A980FF162203E1905D"/>
        <w:category>
          <w:name w:val="常规"/>
          <w:gallery w:val="placeholder"/>
        </w:category>
        <w:types>
          <w:type w:val="bbPlcHdr"/>
        </w:types>
        <w:behaviors>
          <w:behavior w:val="content"/>
        </w:behaviors>
        <w:guid w:val="{3BED7226-8FC1-4975-B26D-A12B7B32FB9B}"/>
      </w:docPartPr>
      <w:docPartBody>
        <w:p w:rsidR="005701AE" w:rsidRDefault="003C541B" w:rsidP="003C541B">
          <w:pPr>
            <w:pStyle w:val="DC6D4083F2FD47A980FF162203E1905D"/>
          </w:pPr>
          <w:r w:rsidRPr="00711F0E">
            <w:rPr>
              <w:rStyle w:val="placeholder1Char"/>
              <w:rFonts w:hint="eastAsia"/>
              <w:sz w:val="16"/>
              <w:szCs w:val="16"/>
            </w:rPr>
            <w:t>____</w:t>
          </w:r>
        </w:p>
      </w:docPartBody>
    </w:docPart>
    <w:docPart>
      <w:docPartPr>
        <w:name w:val="5428D7F7493E4CAE97E824ED3BF439EF"/>
        <w:category>
          <w:name w:val="常规"/>
          <w:gallery w:val="placeholder"/>
        </w:category>
        <w:types>
          <w:type w:val="bbPlcHdr"/>
        </w:types>
        <w:behaviors>
          <w:behavior w:val="content"/>
        </w:behaviors>
        <w:guid w:val="{865C1323-9C7D-4836-B6B3-3E2BD670FC83}"/>
      </w:docPartPr>
      <w:docPartBody>
        <w:p w:rsidR="005701AE" w:rsidRDefault="003C541B" w:rsidP="003C541B">
          <w:pPr>
            <w:pStyle w:val="5428D7F7493E4CAE97E824ED3BF439EF"/>
          </w:pPr>
          <w:r w:rsidRPr="00711F0E">
            <w:rPr>
              <w:rStyle w:val="placeholder1Char"/>
              <w:rFonts w:hint="eastAsia"/>
              <w:sz w:val="16"/>
              <w:szCs w:val="16"/>
            </w:rPr>
            <w:t>____</w:t>
          </w:r>
        </w:p>
      </w:docPartBody>
    </w:docPart>
    <w:docPart>
      <w:docPartPr>
        <w:name w:val="1E30053C7CF349DCB45B0367364A234D"/>
        <w:category>
          <w:name w:val="常规"/>
          <w:gallery w:val="placeholder"/>
        </w:category>
        <w:types>
          <w:type w:val="bbPlcHdr"/>
        </w:types>
        <w:behaviors>
          <w:behavior w:val="content"/>
        </w:behaviors>
        <w:guid w:val="{D5CC2A76-3575-449E-9974-4EC79394A483}"/>
      </w:docPartPr>
      <w:docPartBody>
        <w:p w:rsidR="005701AE" w:rsidRDefault="003C541B" w:rsidP="003C541B">
          <w:pPr>
            <w:pStyle w:val="1E30053C7CF349DCB45B0367364A234D"/>
          </w:pPr>
          <w:r w:rsidRPr="00711F0E">
            <w:rPr>
              <w:rStyle w:val="placeholder1Char"/>
              <w:rFonts w:hint="eastAsia"/>
              <w:sz w:val="16"/>
              <w:szCs w:val="16"/>
            </w:rPr>
            <w:t>____</w:t>
          </w:r>
        </w:p>
      </w:docPartBody>
    </w:docPart>
    <w:docPart>
      <w:docPartPr>
        <w:name w:val="908F6C314729448D8FB2CE0F732BA935"/>
        <w:category>
          <w:name w:val="常规"/>
          <w:gallery w:val="placeholder"/>
        </w:category>
        <w:types>
          <w:type w:val="bbPlcHdr"/>
        </w:types>
        <w:behaviors>
          <w:behavior w:val="content"/>
        </w:behaviors>
        <w:guid w:val="{FE7525E3-1721-4E20-98FF-3C1B081A7FDD}"/>
      </w:docPartPr>
      <w:docPartBody>
        <w:p w:rsidR="005701AE" w:rsidRDefault="003C541B" w:rsidP="003C541B">
          <w:pPr>
            <w:pStyle w:val="908F6C314729448D8FB2CE0F732BA935"/>
          </w:pPr>
          <w:r w:rsidRPr="00711F0E">
            <w:rPr>
              <w:rStyle w:val="placeholder1Char"/>
              <w:rFonts w:hint="eastAsia"/>
              <w:sz w:val="16"/>
              <w:szCs w:val="16"/>
            </w:rPr>
            <w:t>____</w:t>
          </w:r>
        </w:p>
      </w:docPartBody>
    </w:docPart>
    <w:docPart>
      <w:docPartPr>
        <w:name w:val="B938AB5C9ED94FE895F2B941AB5B1D59"/>
        <w:category>
          <w:name w:val="常规"/>
          <w:gallery w:val="placeholder"/>
        </w:category>
        <w:types>
          <w:type w:val="bbPlcHdr"/>
        </w:types>
        <w:behaviors>
          <w:behavior w:val="content"/>
        </w:behaviors>
        <w:guid w:val="{2E459A9E-DD97-4BD2-BAA9-62DCAEC04011}"/>
      </w:docPartPr>
      <w:docPartBody>
        <w:p w:rsidR="005701AE" w:rsidRDefault="003C541B" w:rsidP="003C541B">
          <w:pPr>
            <w:pStyle w:val="B938AB5C9ED94FE895F2B941AB5B1D59"/>
          </w:pPr>
          <w:r w:rsidRPr="00711F0E">
            <w:rPr>
              <w:rStyle w:val="placeholder1Char"/>
              <w:rFonts w:hint="eastAsia"/>
              <w:sz w:val="16"/>
              <w:szCs w:val="16"/>
            </w:rPr>
            <w:t>____</w:t>
          </w:r>
        </w:p>
      </w:docPartBody>
    </w:docPart>
    <w:docPart>
      <w:docPartPr>
        <w:name w:val="95A416A8004D4792BBCF665F5B6C77E7"/>
        <w:category>
          <w:name w:val="常规"/>
          <w:gallery w:val="placeholder"/>
        </w:category>
        <w:types>
          <w:type w:val="bbPlcHdr"/>
        </w:types>
        <w:behaviors>
          <w:behavior w:val="content"/>
        </w:behaviors>
        <w:guid w:val="{0F3DA0D2-E8BB-406C-A094-02A1F066E398}"/>
      </w:docPartPr>
      <w:docPartBody>
        <w:p w:rsidR="005701AE" w:rsidRDefault="003C541B" w:rsidP="003C541B">
          <w:pPr>
            <w:pStyle w:val="95A416A8004D4792BBCF665F5B6C77E7"/>
          </w:pPr>
          <w:r w:rsidRPr="00711F0E">
            <w:rPr>
              <w:rStyle w:val="placeholder1Char"/>
              <w:rFonts w:hint="eastAsia"/>
              <w:sz w:val="16"/>
              <w:szCs w:val="16"/>
            </w:rPr>
            <w:t>____</w:t>
          </w:r>
        </w:p>
      </w:docPartBody>
    </w:docPart>
    <w:docPart>
      <w:docPartPr>
        <w:name w:val="4F57A7A3823D48428EB9846922DC3DED"/>
        <w:category>
          <w:name w:val="常规"/>
          <w:gallery w:val="placeholder"/>
        </w:category>
        <w:types>
          <w:type w:val="bbPlcHdr"/>
        </w:types>
        <w:behaviors>
          <w:behavior w:val="content"/>
        </w:behaviors>
        <w:guid w:val="{95636FB3-F235-4FFC-842A-7E6EB98CF812}"/>
      </w:docPartPr>
      <w:docPartBody>
        <w:p w:rsidR="005701AE" w:rsidRDefault="003C541B" w:rsidP="003C541B">
          <w:pPr>
            <w:pStyle w:val="4F57A7A3823D48428EB9846922DC3DED"/>
          </w:pPr>
          <w:r w:rsidRPr="00711F0E">
            <w:rPr>
              <w:rStyle w:val="placeholder1Char"/>
              <w:rFonts w:hint="eastAsia"/>
              <w:sz w:val="16"/>
              <w:szCs w:val="16"/>
            </w:rPr>
            <w:t>____</w:t>
          </w:r>
        </w:p>
      </w:docPartBody>
    </w:docPart>
    <w:docPart>
      <w:docPartPr>
        <w:name w:val="2BFA44FFB1B34447BD85EB392D7033DA"/>
        <w:category>
          <w:name w:val="常规"/>
          <w:gallery w:val="placeholder"/>
        </w:category>
        <w:types>
          <w:type w:val="bbPlcHdr"/>
        </w:types>
        <w:behaviors>
          <w:behavior w:val="content"/>
        </w:behaviors>
        <w:guid w:val="{5ABB6061-EAD2-4819-9EEF-CD99B556F827}"/>
      </w:docPartPr>
      <w:docPartBody>
        <w:p w:rsidR="005701AE" w:rsidRDefault="003C541B" w:rsidP="003C541B">
          <w:pPr>
            <w:pStyle w:val="2BFA44FFB1B34447BD85EB392D7033DA"/>
          </w:pPr>
          <w:r w:rsidRPr="00711F0E">
            <w:rPr>
              <w:rStyle w:val="placeholder1Char"/>
              <w:rFonts w:hint="eastAsia"/>
              <w:sz w:val="16"/>
              <w:szCs w:val="16"/>
            </w:rPr>
            <w:t>____</w:t>
          </w:r>
        </w:p>
      </w:docPartBody>
    </w:docPart>
    <w:docPart>
      <w:docPartPr>
        <w:name w:val="89D8949CC80747B4BCCECDA537869B1F"/>
        <w:category>
          <w:name w:val="常规"/>
          <w:gallery w:val="placeholder"/>
        </w:category>
        <w:types>
          <w:type w:val="bbPlcHdr"/>
        </w:types>
        <w:behaviors>
          <w:behavior w:val="content"/>
        </w:behaviors>
        <w:guid w:val="{481A3838-FBC6-4F0F-9014-1048751CA10E}"/>
      </w:docPartPr>
      <w:docPartBody>
        <w:p w:rsidR="005701AE" w:rsidRDefault="003C541B" w:rsidP="003C541B">
          <w:pPr>
            <w:pStyle w:val="89D8949CC80747B4BCCECDA537869B1F"/>
          </w:pPr>
          <w:r w:rsidRPr="00711F0E">
            <w:rPr>
              <w:rStyle w:val="placeholder1Char"/>
              <w:rFonts w:hint="eastAsia"/>
              <w:sz w:val="16"/>
              <w:szCs w:val="16"/>
            </w:rPr>
            <w:t>____</w:t>
          </w:r>
        </w:p>
      </w:docPartBody>
    </w:docPart>
    <w:docPart>
      <w:docPartPr>
        <w:name w:val="543B0C637D534BE1BB03EB54AAD104C8"/>
        <w:category>
          <w:name w:val="常规"/>
          <w:gallery w:val="placeholder"/>
        </w:category>
        <w:types>
          <w:type w:val="bbPlcHdr"/>
        </w:types>
        <w:behaviors>
          <w:behavior w:val="content"/>
        </w:behaviors>
        <w:guid w:val="{4FDDF907-7B75-432C-A866-240E957D853F}"/>
      </w:docPartPr>
      <w:docPartBody>
        <w:p w:rsidR="005701AE" w:rsidRDefault="003C541B" w:rsidP="003C541B">
          <w:pPr>
            <w:pStyle w:val="543B0C637D534BE1BB03EB54AAD104C8"/>
          </w:pPr>
          <w:r w:rsidRPr="00711F0E">
            <w:rPr>
              <w:rStyle w:val="placeholder1Char"/>
              <w:rFonts w:hint="eastAsia"/>
              <w:sz w:val="16"/>
              <w:szCs w:val="16"/>
            </w:rPr>
            <w:t>____</w:t>
          </w:r>
        </w:p>
      </w:docPartBody>
    </w:docPart>
    <w:docPart>
      <w:docPartPr>
        <w:name w:val="1FE9B784C6814ACFB5A8A8D4C6F1C74A"/>
        <w:category>
          <w:name w:val="常规"/>
          <w:gallery w:val="placeholder"/>
        </w:category>
        <w:types>
          <w:type w:val="bbPlcHdr"/>
        </w:types>
        <w:behaviors>
          <w:behavior w:val="content"/>
        </w:behaviors>
        <w:guid w:val="{1AB84B04-C146-4AE3-80EC-92D20A711D89}"/>
      </w:docPartPr>
      <w:docPartBody>
        <w:p w:rsidR="005701AE" w:rsidRDefault="003C541B" w:rsidP="003C541B">
          <w:pPr>
            <w:pStyle w:val="1FE9B784C6814ACFB5A8A8D4C6F1C74A"/>
          </w:pPr>
          <w:r w:rsidRPr="00711F0E">
            <w:rPr>
              <w:rStyle w:val="placeholder1Char"/>
              <w:rFonts w:hint="eastAsia"/>
              <w:sz w:val="16"/>
              <w:szCs w:val="16"/>
            </w:rPr>
            <w:t>____</w:t>
          </w:r>
        </w:p>
      </w:docPartBody>
    </w:docPart>
    <w:docPart>
      <w:docPartPr>
        <w:name w:val="91B1C1C5FFEE4E0891F6176E77F66A48"/>
        <w:category>
          <w:name w:val="常规"/>
          <w:gallery w:val="placeholder"/>
        </w:category>
        <w:types>
          <w:type w:val="bbPlcHdr"/>
        </w:types>
        <w:behaviors>
          <w:behavior w:val="content"/>
        </w:behaviors>
        <w:guid w:val="{EE491758-F301-4F54-96F6-61188A4CB3E8}"/>
      </w:docPartPr>
      <w:docPartBody>
        <w:p w:rsidR="005701AE" w:rsidRDefault="003C541B" w:rsidP="003C541B">
          <w:pPr>
            <w:pStyle w:val="91B1C1C5FFEE4E0891F6176E77F66A48"/>
          </w:pPr>
          <w:r w:rsidRPr="00711F0E">
            <w:rPr>
              <w:rStyle w:val="placeholder1Char"/>
              <w:rFonts w:hint="eastAsia"/>
              <w:sz w:val="16"/>
              <w:szCs w:val="16"/>
            </w:rPr>
            <w:t>____</w:t>
          </w:r>
        </w:p>
      </w:docPartBody>
    </w:docPart>
    <w:docPart>
      <w:docPartPr>
        <w:name w:val="C916459D7B6D4001B76956C1167F9BFF"/>
        <w:category>
          <w:name w:val="常规"/>
          <w:gallery w:val="placeholder"/>
        </w:category>
        <w:types>
          <w:type w:val="bbPlcHdr"/>
        </w:types>
        <w:behaviors>
          <w:behavior w:val="content"/>
        </w:behaviors>
        <w:guid w:val="{2E95E5D1-C0D5-4661-B483-B0F1F5FDC09C}"/>
      </w:docPartPr>
      <w:docPartBody>
        <w:p w:rsidR="005701AE" w:rsidRDefault="003C541B" w:rsidP="003C541B">
          <w:pPr>
            <w:pStyle w:val="C916459D7B6D4001B76956C1167F9BFF"/>
          </w:pPr>
          <w:r w:rsidRPr="00711F0E">
            <w:rPr>
              <w:rStyle w:val="placeholder1Char"/>
              <w:rFonts w:hint="eastAsia"/>
              <w:sz w:val="16"/>
              <w:szCs w:val="16"/>
            </w:rPr>
            <w:t>____</w:t>
          </w:r>
        </w:p>
      </w:docPartBody>
    </w:docPart>
    <w:docPart>
      <w:docPartPr>
        <w:name w:val="8FD77C7FFEEF42A7875F662731A5ECF6"/>
        <w:category>
          <w:name w:val="常规"/>
          <w:gallery w:val="placeholder"/>
        </w:category>
        <w:types>
          <w:type w:val="bbPlcHdr"/>
        </w:types>
        <w:behaviors>
          <w:behavior w:val="content"/>
        </w:behaviors>
        <w:guid w:val="{C32125D8-62CB-478A-A5D8-AFEC6E3C2E3B}"/>
      </w:docPartPr>
      <w:docPartBody>
        <w:p w:rsidR="005701AE" w:rsidRDefault="003C541B" w:rsidP="003C541B">
          <w:pPr>
            <w:pStyle w:val="8FD77C7FFEEF42A7875F662731A5ECF6"/>
          </w:pPr>
          <w:r w:rsidRPr="00711F0E">
            <w:rPr>
              <w:rStyle w:val="placeholder1Char"/>
              <w:rFonts w:hint="eastAsia"/>
              <w:sz w:val="16"/>
              <w:szCs w:val="16"/>
            </w:rPr>
            <w:t>____</w:t>
          </w:r>
        </w:p>
      </w:docPartBody>
    </w:docPart>
    <w:docPart>
      <w:docPartPr>
        <w:name w:val="6AF86DA6400D4E9BAF568DF703509C3D"/>
        <w:category>
          <w:name w:val="常规"/>
          <w:gallery w:val="placeholder"/>
        </w:category>
        <w:types>
          <w:type w:val="bbPlcHdr"/>
        </w:types>
        <w:behaviors>
          <w:behavior w:val="content"/>
        </w:behaviors>
        <w:guid w:val="{284C7DBC-93E0-4458-9056-E2D8F70B8333}"/>
      </w:docPartPr>
      <w:docPartBody>
        <w:p w:rsidR="005701AE" w:rsidRDefault="003C541B" w:rsidP="003C541B">
          <w:pPr>
            <w:pStyle w:val="6AF86DA6400D4E9BAF568DF703509C3D"/>
          </w:pPr>
          <w:r w:rsidRPr="00711F0E">
            <w:rPr>
              <w:rStyle w:val="placeholder1Char"/>
              <w:rFonts w:hint="eastAsia"/>
              <w:sz w:val="16"/>
              <w:szCs w:val="16"/>
            </w:rPr>
            <w:t>____</w:t>
          </w:r>
        </w:p>
      </w:docPartBody>
    </w:docPart>
    <w:docPart>
      <w:docPartPr>
        <w:name w:val="16C9822C40B6477EB5452702FC4D7309"/>
        <w:category>
          <w:name w:val="常规"/>
          <w:gallery w:val="placeholder"/>
        </w:category>
        <w:types>
          <w:type w:val="bbPlcHdr"/>
        </w:types>
        <w:behaviors>
          <w:behavior w:val="content"/>
        </w:behaviors>
        <w:guid w:val="{2184046A-A25F-4811-A2DF-AAFB84A23FE6}"/>
      </w:docPartPr>
      <w:docPartBody>
        <w:p w:rsidR="005701AE" w:rsidRDefault="003C541B" w:rsidP="003C541B">
          <w:pPr>
            <w:pStyle w:val="16C9822C40B6477EB5452702FC4D7309"/>
          </w:pPr>
          <w:r w:rsidRPr="00711F0E">
            <w:rPr>
              <w:rStyle w:val="placeholder1Char"/>
              <w:rFonts w:hint="eastAsia"/>
              <w:sz w:val="16"/>
              <w:szCs w:val="16"/>
            </w:rPr>
            <w:t>____</w:t>
          </w:r>
        </w:p>
      </w:docPartBody>
    </w:docPart>
    <w:docPart>
      <w:docPartPr>
        <w:name w:val="86FFD02AE976413BA34BF3987ADA0676"/>
        <w:category>
          <w:name w:val="常规"/>
          <w:gallery w:val="placeholder"/>
        </w:category>
        <w:types>
          <w:type w:val="bbPlcHdr"/>
        </w:types>
        <w:behaviors>
          <w:behavior w:val="content"/>
        </w:behaviors>
        <w:guid w:val="{A42D60E9-E306-41D5-BF72-71F521164E78}"/>
      </w:docPartPr>
      <w:docPartBody>
        <w:p w:rsidR="005701AE" w:rsidRDefault="003C541B" w:rsidP="003C541B">
          <w:pPr>
            <w:pStyle w:val="86FFD02AE976413BA34BF3987ADA0676"/>
          </w:pPr>
          <w:r w:rsidRPr="00711F0E">
            <w:rPr>
              <w:rStyle w:val="placeholder1Char"/>
              <w:rFonts w:hint="eastAsia"/>
              <w:sz w:val="16"/>
              <w:szCs w:val="16"/>
            </w:rPr>
            <w:t>____</w:t>
          </w:r>
        </w:p>
      </w:docPartBody>
    </w:docPart>
    <w:docPart>
      <w:docPartPr>
        <w:name w:val="AF4A3170CA544C6D9ECE19955B52C1AD"/>
        <w:category>
          <w:name w:val="常规"/>
          <w:gallery w:val="placeholder"/>
        </w:category>
        <w:types>
          <w:type w:val="bbPlcHdr"/>
        </w:types>
        <w:behaviors>
          <w:behavior w:val="content"/>
        </w:behaviors>
        <w:guid w:val="{C357FFA7-3A2E-4175-8B05-EDA14D5AB2E5}"/>
      </w:docPartPr>
      <w:docPartBody>
        <w:p w:rsidR="005701AE" w:rsidRDefault="003C541B" w:rsidP="003C541B">
          <w:pPr>
            <w:pStyle w:val="AF4A3170CA544C6D9ECE19955B52C1AD"/>
          </w:pPr>
          <w:r w:rsidRPr="00711F0E">
            <w:rPr>
              <w:rStyle w:val="placeholder1Char"/>
              <w:rFonts w:hint="eastAsia"/>
              <w:sz w:val="16"/>
              <w:szCs w:val="16"/>
            </w:rPr>
            <w:t>____</w:t>
          </w:r>
        </w:p>
      </w:docPartBody>
    </w:docPart>
    <w:docPart>
      <w:docPartPr>
        <w:name w:val="BFDDDBE446C345EEBD7AA89FBC4B59BA"/>
        <w:category>
          <w:name w:val="常规"/>
          <w:gallery w:val="placeholder"/>
        </w:category>
        <w:types>
          <w:type w:val="bbPlcHdr"/>
        </w:types>
        <w:behaviors>
          <w:behavior w:val="content"/>
        </w:behaviors>
        <w:guid w:val="{6D25371E-5E74-4A08-9B80-4ADF5DAC9DE5}"/>
      </w:docPartPr>
      <w:docPartBody>
        <w:p w:rsidR="005701AE" w:rsidRDefault="003C541B" w:rsidP="003C541B">
          <w:pPr>
            <w:pStyle w:val="BFDDDBE446C345EEBD7AA89FBC4B59BA"/>
          </w:pPr>
          <w:r w:rsidRPr="00711F0E">
            <w:rPr>
              <w:rStyle w:val="placeholder1Char"/>
              <w:rFonts w:hint="eastAsia"/>
              <w:sz w:val="16"/>
              <w:szCs w:val="16"/>
            </w:rPr>
            <w:t>____</w:t>
          </w:r>
        </w:p>
      </w:docPartBody>
    </w:docPart>
    <w:docPart>
      <w:docPartPr>
        <w:name w:val="47B876DC98314DE79422A5E5BC8C9822"/>
        <w:category>
          <w:name w:val="常规"/>
          <w:gallery w:val="placeholder"/>
        </w:category>
        <w:types>
          <w:type w:val="bbPlcHdr"/>
        </w:types>
        <w:behaviors>
          <w:behavior w:val="content"/>
        </w:behaviors>
        <w:guid w:val="{81BD3B04-8521-4A69-A46A-23FA88E1B6FF}"/>
      </w:docPartPr>
      <w:docPartBody>
        <w:p w:rsidR="005701AE" w:rsidRDefault="003C541B" w:rsidP="003C541B">
          <w:pPr>
            <w:pStyle w:val="47B876DC98314DE79422A5E5BC8C9822"/>
          </w:pPr>
          <w:r w:rsidRPr="00711F0E">
            <w:rPr>
              <w:rStyle w:val="placeholder1Char"/>
              <w:rFonts w:hint="eastAsia"/>
              <w:sz w:val="16"/>
              <w:szCs w:val="16"/>
            </w:rPr>
            <w:t>____</w:t>
          </w:r>
        </w:p>
      </w:docPartBody>
    </w:docPart>
    <w:docPart>
      <w:docPartPr>
        <w:name w:val="E2ED6566F8AA4434A0A3A74E4291602A"/>
        <w:category>
          <w:name w:val="常规"/>
          <w:gallery w:val="placeholder"/>
        </w:category>
        <w:types>
          <w:type w:val="bbPlcHdr"/>
        </w:types>
        <w:behaviors>
          <w:behavior w:val="content"/>
        </w:behaviors>
        <w:guid w:val="{8F5DDA23-0465-4172-A432-C39BA135EC39}"/>
      </w:docPartPr>
      <w:docPartBody>
        <w:p w:rsidR="005701AE" w:rsidRDefault="003C541B" w:rsidP="003C541B">
          <w:pPr>
            <w:pStyle w:val="E2ED6566F8AA4434A0A3A74E4291602A"/>
          </w:pPr>
          <w:r w:rsidRPr="00711F0E">
            <w:rPr>
              <w:rStyle w:val="placeholder1Char"/>
              <w:rFonts w:hint="eastAsia"/>
              <w:sz w:val="16"/>
              <w:szCs w:val="16"/>
            </w:rPr>
            <w:t>____</w:t>
          </w:r>
        </w:p>
      </w:docPartBody>
    </w:docPart>
    <w:docPart>
      <w:docPartPr>
        <w:name w:val="E1E28562D6984746B77EE77B13314426"/>
        <w:category>
          <w:name w:val="常规"/>
          <w:gallery w:val="placeholder"/>
        </w:category>
        <w:types>
          <w:type w:val="bbPlcHdr"/>
        </w:types>
        <w:behaviors>
          <w:behavior w:val="content"/>
        </w:behaviors>
        <w:guid w:val="{CF522524-2AE9-46CC-847F-36965259CD4D}"/>
      </w:docPartPr>
      <w:docPartBody>
        <w:p w:rsidR="005701AE" w:rsidRDefault="003C541B" w:rsidP="003C541B">
          <w:pPr>
            <w:pStyle w:val="E1E28562D6984746B77EE77B13314426"/>
          </w:pPr>
          <w:r w:rsidRPr="00711F0E">
            <w:rPr>
              <w:rStyle w:val="placeholder1Char"/>
              <w:rFonts w:hint="eastAsia"/>
              <w:sz w:val="16"/>
              <w:szCs w:val="16"/>
            </w:rPr>
            <w:t>____</w:t>
          </w:r>
        </w:p>
      </w:docPartBody>
    </w:docPart>
    <w:docPart>
      <w:docPartPr>
        <w:name w:val="9BF1041629E943FBB2E74D4AFE9A4E6B"/>
        <w:category>
          <w:name w:val="常规"/>
          <w:gallery w:val="placeholder"/>
        </w:category>
        <w:types>
          <w:type w:val="bbPlcHdr"/>
        </w:types>
        <w:behaviors>
          <w:behavior w:val="content"/>
        </w:behaviors>
        <w:guid w:val="{899D48CE-4556-4344-ACDE-274E46832D54}"/>
      </w:docPartPr>
      <w:docPartBody>
        <w:p w:rsidR="005701AE" w:rsidRDefault="003C541B" w:rsidP="003C541B">
          <w:pPr>
            <w:pStyle w:val="9BF1041629E943FBB2E74D4AFE9A4E6B"/>
          </w:pPr>
          <w:r w:rsidRPr="00711F0E">
            <w:rPr>
              <w:rStyle w:val="placeholder1Char"/>
              <w:rFonts w:hint="eastAsia"/>
              <w:sz w:val="16"/>
              <w:szCs w:val="16"/>
            </w:rPr>
            <w:t>____</w:t>
          </w:r>
        </w:p>
      </w:docPartBody>
    </w:docPart>
    <w:docPart>
      <w:docPartPr>
        <w:name w:val="A83FB25ED0ED4E68975A4456815B8080"/>
        <w:category>
          <w:name w:val="常规"/>
          <w:gallery w:val="placeholder"/>
        </w:category>
        <w:types>
          <w:type w:val="bbPlcHdr"/>
        </w:types>
        <w:behaviors>
          <w:behavior w:val="content"/>
        </w:behaviors>
        <w:guid w:val="{C314B7EC-6AB3-4D5D-BE05-7C23433B5FC6}"/>
      </w:docPartPr>
      <w:docPartBody>
        <w:p w:rsidR="005701AE" w:rsidRDefault="003C541B" w:rsidP="003C541B">
          <w:pPr>
            <w:pStyle w:val="A83FB25ED0ED4E68975A4456815B8080"/>
          </w:pPr>
          <w:r w:rsidRPr="00711F0E">
            <w:rPr>
              <w:rStyle w:val="placeholder1Char"/>
              <w:rFonts w:hint="eastAsia"/>
              <w:sz w:val="16"/>
              <w:szCs w:val="16"/>
            </w:rPr>
            <w:t>____</w:t>
          </w:r>
        </w:p>
      </w:docPartBody>
    </w:docPart>
    <w:docPart>
      <w:docPartPr>
        <w:name w:val="0DC0E1F717D64A5BB5598C500EA8757C"/>
        <w:category>
          <w:name w:val="常规"/>
          <w:gallery w:val="placeholder"/>
        </w:category>
        <w:types>
          <w:type w:val="bbPlcHdr"/>
        </w:types>
        <w:behaviors>
          <w:behavior w:val="content"/>
        </w:behaviors>
        <w:guid w:val="{7277D91B-C94F-42CE-BA9A-FA37F02C178D}"/>
      </w:docPartPr>
      <w:docPartBody>
        <w:p w:rsidR="005701AE" w:rsidRDefault="003C541B" w:rsidP="003C541B">
          <w:pPr>
            <w:pStyle w:val="0DC0E1F717D64A5BB5598C500EA8757C"/>
          </w:pPr>
          <w:r w:rsidRPr="00711F0E">
            <w:rPr>
              <w:rStyle w:val="placeholder1Char"/>
              <w:rFonts w:hint="eastAsia"/>
              <w:sz w:val="16"/>
              <w:szCs w:val="16"/>
            </w:rPr>
            <w:t>____</w:t>
          </w:r>
        </w:p>
      </w:docPartBody>
    </w:docPart>
    <w:docPart>
      <w:docPartPr>
        <w:name w:val="CB6FA7D9E15A46AFAD1AC2E017E44F09"/>
        <w:category>
          <w:name w:val="常规"/>
          <w:gallery w:val="placeholder"/>
        </w:category>
        <w:types>
          <w:type w:val="bbPlcHdr"/>
        </w:types>
        <w:behaviors>
          <w:behavior w:val="content"/>
        </w:behaviors>
        <w:guid w:val="{CB8CB8B3-1A02-4890-A61B-3480C133CBBE}"/>
      </w:docPartPr>
      <w:docPartBody>
        <w:p w:rsidR="005701AE" w:rsidRDefault="003C541B" w:rsidP="003C541B">
          <w:pPr>
            <w:pStyle w:val="CB6FA7D9E15A46AFAD1AC2E017E44F09"/>
          </w:pPr>
          <w:r w:rsidRPr="00711F0E">
            <w:rPr>
              <w:rStyle w:val="placeholder1Char"/>
              <w:rFonts w:hint="eastAsia"/>
              <w:sz w:val="16"/>
              <w:szCs w:val="16"/>
            </w:rPr>
            <w:t>____</w:t>
          </w:r>
        </w:p>
      </w:docPartBody>
    </w:docPart>
    <w:docPart>
      <w:docPartPr>
        <w:name w:val="77BDEB4AF2774671857C71EDE3B2D1B5"/>
        <w:category>
          <w:name w:val="常规"/>
          <w:gallery w:val="placeholder"/>
        </w:category>
        <w:types>
          <w:type w:val="bbPlcHdr"/>
        </w:types>
        <w:behaviors>
          <w:behavior w:val="content"/>
        </w:behaviors>
        <w:guid w:val="{9C5EB379-12CD-49FB-BDB4-24980FBEBCCC}"/>
      </w:docPartPr>
      <w:docPartBody>
        <w:p w:rsidR="005701AE" w:rsidRDefault="003C541B" w:rsidP="003C541B">
          <w:pPr>
            <w:pStyle w:val="77BDEB4AF2774671857C71EDE3B2D1B5"/>
          </w:pPr>
          <w:r w:rsidRPr="00711F0E">
            <w:rPr>
              <w:rStyle w:val="placeholder1Char"/>
              <w:rFonts w:hint="eastAsia"/>
              <w:sz w:val="16"/>
              <w:szCs w:val="16"/>
            </w:rPr>
            <w:t>____</w:t>
          </w:r>
        </w:p>
      </w:docPartBody>
    </w:docPart>
    <w:docPart>
      <w:docPartPr>
        <w:name w:val="3C5A71A07AD04D2C944074D811127F51"/>
        <w:category>
          <w:name w:val="常规"/>
          <w:gallery w:val="placeholder"/>
        </w:category>
        <w:types>
          <w:type w:val="bbPlcHdr"/>
        </w:types>
        <w:behaviors>
          <w:behavior w:val="content"/>
        </w:behaviors>
        <w:guid w:val="{8DCC9D05-58C0-4516-8751-904C1986C757}"/>
      </w:docPartPr>
      <w:docPartBody>
        <w:p w:rsidR="005701AE" w:rsidRDefault="003C541B" w:rsidP="003C541B">
          <w:pPr>
            <w:pStyle w:val="3C5A71A07AD04D2C944074D811127F51"/>
          </w:pPr>
          <w:r w:rsidRPr="00711F0E">
            <w:rPr>
              <w:rStyle w:val="placeholder1Char"/>
              <w:rFonts w:hint="eastAsia"/>
              <w:sz w:val="16"/>
              <w:szCs w:val="16"/>
            </w:rPr>
            <w:t>____</w:t>
          </w:r>
        </w:p>
      </w:docPartBody>
    </w:docPart>
    <w:docPart>
      <w:docPartPr>
        <w:name w:val="6BB1F418543B4388B17FE327A52EEFF6"/>
        <w:category>
          <w:name w:val="常规"/>
          <w:gallery w:val="placeholder"/>
        </w:category>
        <w:types>
          <w:type w:val="bbPlcHdr"/>
        </w:types>
        <w:behaviors>
          <w:behavior w:val="content"/>
        </w:behaviors>
        <w:guid w:val="{A28A5512-C102-4DDB-A250-F569118A8AC4}"/>
      </w:docPartPr>
      <w:docPartBody>
        <w:p w:rsidR="005701AE" w:rsidRDefault="003C541B" w:rsidP="003C541B">
          <w:pPr>
            <w:pStyle w:val="6BB1F418543B4388B17FE327A52EEFF6"/>
          </w:pPr>
          <w:r w:rsidRPr="00711F0E">
            <w:rPr>
              <w:rStyle w:val="placeholder1Char"/>
              <w:rFonts w:hint="eastAsia"/>
              <w:sz w:val="16"/>
              <w:szCs w:val="16"/>
            </w:rPr>
            <w:t>____</w:t>
          </w:r>
        </w:p>
      </w:docPartBody>
    </w:docPart>
    <w:docPart>
      <w:docPartPr>
        <w:name w:val="A5F2B52B8BCF45B999846B1978E730AB"/>
        <w:category>
          <w:name w:val="常规"/>
          <w:gallery w:val="placeholder"/>
        </w:category>
        <w:types>
          <w:type w:val="bbPlcHdr"/>
        </w:types>
        <w:behaviors>
          <w:behavior w:val="content"/>
        </w:behaviors>
        <w:guid w:val="{2B149346-4BD0-4836-98BD-4CBDB1467935}"/>
      </w:docPartPr>
      <w:docPartBody>
        <w:p w:rsidR="005701AE" w:rsidRDefault="003C541B" w:rsidP="003C541B">
          <w:pPr>
            <w:pStyle w:val="A5F2B52B8BCF45B999846B1978E730AB"/>
          </w:pPr>
          <w:r w:rsidRPr="00711F0E">
            <w:rPr>
              <w:rStyle w:val="placeholder1Char"/>
              <w:rFonts w:hint="eastAsia"/>
              <w:sz w:val="16"/>
              <w:szCs w:val="16"/>
            </w:rPr>
            <w:t>____</w:t>
          </w:r>
        </w:p>
      </w:docPartBody>
    </w:docPart>
    <w:docPart>
      <w:docPartPr>
        <w:name w:val="681D779FE1DB4F46B77A1F29475100F9"/>
        <w:category>
          <w:name w:val="常规"/>
          <w:gallery w:val="placeholder"/>
        </w:category>
        <w:types>
          <w:type w:val="bbPlcHdr"/>
        </w:types>
        <w:behaviors>
          <w:behavior w:val="content"/>
        </w:behaviors>
        <w:guid w:val="{56E27F2C-CE80-4B68-9307-DCAD166B63B4}"/>
      </w:docPartPr>
      <w:docPartBody>
        <w:p w:rsidR="005701AE" w:rsidRDefault="003C541B" w:rsidP="003C541B">
          <w:pPr>
            <w:pStyle w:val="681D779FE1DB4F46B77A1F29475100F9"/>
          </w:pPr>
          <w:r w:rsidRPr="00711F0E">
            <w:rPr>
              <w:rStyle w:val="placeholder1Char"/>
              <w:rFonts w:hint="eastAsia"/>
              <w:sz w:val="16"/>
              <w:szCs w:val="16"/>
            </w:rPr>
            <w:t>____</w:t>
          </w:r>
        </w:p>
      </w:docPartBody>
    </w:docPart>
    <w:docPart>
      <w:docPartPr>
        <w:name w:val="D64E1CA51C7B4F0AA2BBA3367EA590D4"/>
        <w:category>
          <w:name w:val="常规"/>
          <w:gallery w:val="placeholder"/>
        </w:category>
        <w:types>
          <w:type w:val="bbPlcHdr"/>
        </w:types>
        <w:behaviors>
          <w:behavior w:val="content"/>
        </w:behaviors>
        <w:guid w:val="{9F4148E8-1D3A-4B8D-AD72-08F049306C21}"/>
      </w:docPartPr>
      <w:docPartBody>
        <w:p w:rsidR="005701AE" w:rsidRDefault="003C541B" w:rsidP="003C541B">
          <w:pPr>
            <w:pStyle w:val="D64E1CA51C7B4F0AA2BBA3367EA590D4"/>
          </w:pPr>
          <w:r w:rsidRPr="00711F0E">
            <w:rPr>
              <w:rStyle w:val="placeholder1Char"/>
              <w:rFonts w:hint="eastAsia"/>
              <w:sz w:val="16"/>
              <w:szCs w:val="16"/>
            </w:rPr>
            <w:t>____</w:t>
          </w:r>
        </w:p>
      </w:docPartBody>
    </w:docPart>
    <w:docPart>
      <w:docPartPr>
        <w:name w:val="C3EAC40E6550405485A64BD5ECF10856"/>
        <w:category>
          <w:name w:val="常规"/>
          <w:gallery w:val="placeholder"/>
        </w:category>
        <w:types>
          <w:type w:val="bbPlcHdr"/>
        </w:types>
        <w:behaviors>
          <w:behavior w:val="content"/>
        </w:behaviors>
        <w:guid w:val="{5343F8BC-3046-4C3A-90E9-CB983D2D2A96}"/>
      </w:docPartPr>
      <w:docPartBody>
        <w:p w:rsidR="005701AE" w:rsidRDefault="003C541B" w:rsidP="003C541B">
          <w:pPr>
            <w:pStyle w:val="C3EAC40E6550405485A64BD5ECF10856"/>
          </w:pPr>
          <w:r w:rsidRPr="00711F0E">
            <w:rPr>
              <w:rStyle w:val="placeholder1Char"/>
              <w:rFonts w:hint="eastAsia"/>
              <w:sz w:val="16"/>
              <w:szCs w:val="16"/>
            </w:rPr>
            <w:t>____</w:t>
          </w:r>
        </w:p>
      </w:docPartBody>
    </w:docPart>
    <w:docPart>
      <w:docPartPr>
        <w:name w:val="C45646AD038946DA81AB1EA63918BB14"/>
        <w:category>
          <w:name w:val="常规"/>
          <w:gallery w:val="placeholder"/>
        </w:category>
        <w:types>
          <w:type w:val="bbPlcHdr"/>
        </w:types>
        <w:behaviors>
          <w:behavior w:val="content"/>
        </w:behaviors>
        <w:guid w:val="{EB028286-8394-4745-98E7-AAEA231E73B8}"/>
      </w:docPartPr>
      <w:docPartBody>
        <w:p w:rsidR="005701AE" w:rsidRDefault="003C541B" w:rsidP="003C541B">
          <w:pPr>
            <w:pStyle w:val="C45646AD038946DA81AB1EA63918BB14"/>
          </w:pPr>
          <w:r w:rsidRPr="00711F0E">
            <w:rPr>
              <w:rStyle w:val="placeholder1Char"/>
              <w:rFonts w:hint="eastAsia"/>
              <w:sz w:val="16"/>
              <w:szCs w:val="16"/>
            </w:rPr>
            <w:t>____</w:t>
          </w:r>
        </w:p>
      </w:docPartBody>
    </w:docPart>
    <w:docPart>
      <w:docPartPr>
        <w:name w:val="474513EBBCA4486585BB59F9F80725BF"/>
        <w:category>
          <w:name w:val="常规"/>
          <w:gallery w:val="placeholder"/>
        </w:category>
        <w:types>
          <w:type w:val="bbPlcHdr"/>
        </w:types>
        <w:behaviors>
          <w:behavior w:val="content"/>
        </w:behaviors>
        <w:guid w:val="{4B20DAA2-C59F-435C-91EA-501D41DD705F}"/>
      </w:docPartPr>
      <w:docPartBody>
        <w:p w:rsidR="005701AE" w:rsidRDefault="003C541B" w:rsidP="003C541B">
          <w:pPr>
            <w:pStyle w:val="474513EBBCA4486585BB59F9F80725BF"/>
          </w:pPr>
          <w:r w:rsidRPr="00711F0E">
            <w:rPr>
              <w:rStyle w:val="placeholder1Char"/>
              <w:rFonts w:hint="eastAsia"/>
              <w:sz w:val="16"/>
              <w:szCs w:val="16"/>
            </w:rPr>
            <w:t>____</w:t>
          </w:r>
        </w:p>
      </w:docPartBody>
    </w:docPart>
    <w:docPart>
      <w:docPartPr>
        <w:name w:val="8289D832592C4C769DDF1B511AD13AF0"/>
        <w:category>
          <w:name w:val="常规"/>
          <w:gallery w:val="placeholder"/>
        </w:category>
        <w:types>
          <w:type w:val="bbPlcHdr"/>
        </w:types>
        <w:behaviors>
          <w:behavior w:val="content"/>
        </w:behaviors>
        <w:guid w:val="{2DCB3FC5-A953-4A19-BC0D-BD74E6F3FCB9}"/>
      </w:docPartPr>
      <w:docPartBody>
        <w:p w:rsidR="005701AE" w:rsidRDefault="003C541B" w:rsidP="003C541B">
          <w:pPr>
            <w:pStyle w:val="8289D832592C4C769DDF1B511AD13AF0"/>
          </w:pPr>
          <w:r w:rsidRPr="00711F0E">
            <w:rPr>
              <w:rStyle w:val="placeholder1Char"/>
              <w:rFonts w:hint="eastAsia"/>
              <w:sz w:val="16"/>
              <w:szCs w:val="16"/>
            </w:rPr>
            <w:t>____</w:t>
          </w:r>
        </w:p>
      </w:docPartBody>
    </w:docPart>
    <w:docPart>
      <w:docPartPr>
        <w:name w:val="9F7AEF936B144044B0918A46BBF45FEC"/>
        <w:category>
          <w:name w:val="常规"/>
          <w:gallery w:val="placeholder"/>
        </w:category>
        <w:types>
          <w:type w:val="bbPlcHdr"/>
        </w:types>
        <w:behaviors>
          <w:behavior w:val="content"/>
        </w:behaviors>
        <w:guid w:val="{513280AB-AAB0-42FA-AC91-81EEDCF9B44B}"/>
      </w:docPartPr>
      <w:docPartBody>
        <w:p w:rsidR="005701AE" w:rsidRDefault="003C541B" w:rsidP="003C541B">
          <w:pPr>
            <w:pStyle w:val="9F7AEF936B144044B0918A46BBF45FEC"/>
          </w:pPr>
          <w:r w:rsidRPr="00711F0E">
            <w:rPr>
              <w:rStyle w:val="placeholder1Char"/>
              <w:rFonts w:hint="eastAsia"/>
              <w:sz w:val="16"/>
              <w:szCs w:val="16"/>
            </w:rPr>
            <w:t>____</w:t>
          </w:r>
        </w:p>
      </w:docPartBody>
    </w:docPart>
    <w:docPart>
      <w:docPartPr>
        <w:name w:val="3A6F8EB2A57A4518801E84CA20540C3F"/>
        <w:category>
          <w:name w:val="常规"/>
          <w:gallery w:val="placeholder"/>
        </w:category>
        <w:types>
          <w:type w:val="bbPlcHdr"/>
        </w:types>
        <w:behaviors>
          <w:behavior w:val="content"/>
        </w:behaviors>
        <w:guid w:val="{F92C335D-8571-4F9A-A3D7-6C94EC64D5CA}"/>
      </w:docPartPr>
      <w:docPartBody>
        <w:p w:rsidR="005701AE" w:rsidRDefault="003C541B" w:rsidP="003C541B">
          <w:pPr>
            <w:pStyle w:val="3A6F8EB2A57A4518801E84CA20540C3F"/>
          </w:pPr>
          <w:r w:rsidRPr="00711F0E">
            <w:rPr>
              <w:rStyle w:val="placeholder1Char"/>
              <w:rFonts w:hint="eastAsia"/>
              <w:sz w:val="16"/>
              <w:szCs w:val="16"/>
            </w:rPr>
            <w:t>____</w:t>
          </w:r>
        </w:p>
      </w:docPartBody>
    </w:docPart>
    <w:docPart>
      <w:docPartPr>
        <w:name w:val="36766DBD236B443780141602C1D8113D"/>
        <w:category>
          <w:name w:val="常规"/>
          <w:gallery w:val="placeholder"/>
        </w:category>
        <w:types>
          <w:type w:val="bbPlcHdr"/>
        </w:types>
        <w:behaviors>
          <w:behavior w:val="content"/>
        </w:behaviors>
        <w:guid w:val="{022D9952-8815-47CB-8A16-2A2B75A64BEC}"/>
      </w:docPartPr>
      <w:docPartBody>
        <w:p w:rsidR="005701AE" w:rsidRDefault="003C541B" w:rsidP="003C541B">
          <w:pPr>
            <w:pStyle w:val="36766DBD236B443780141602C1D8113D"/>
          </w:pPr>
          <w:r w:rsidRPr="00711F0E">
            <w:rPr>
              <w:rStyle w:val="placeholder1Char"/>
              <w:rFonts w:hint="eastAsia"/>
              <w:sz w:val="16"/>
              <w:szCs w:val="16"/>
            </w:rPr>
            <w:t>____</w:t>
          </w:r>
        </w:p>
      </w:docPartBody>
    </w:docPart>
    <w:docPart>
      <w:docPartPr>
        <w:name w:val="377C1DE319E947AF8BEF71A1D6E54BDF"/>
        <w:category>
          <w:name w:val="常规"/>
          <w:gallery w:val="placeholder"/>
        </w:category>
        <w:types>
          <w:type w:val="bbPlcHdr"/>
        </w:types>
        <w:behaviors>
          <w:behavior w:val="content"/>
        </w:behaviors>
        <w:guid w:val="{7ACB271F-A83F-4328-8261-5A921B3ECF8A}"/>
      </w:docPartPr>
      <w:docPartBody>
        <w:p w:rsidR="005701AE" w:rsidRDefault="003C541B" w:rsidP="003C541B">
          <w:pPr>
            <w:pStyle w:val="377C1DE319E947AF8BEF71A1D6E54BDF"/>
          </w:pPr>
          <w:r w:rsidRPr="00711F0E">
            <w:rPr>
              <w:rStyle w:val="placeholder1Char"/>
              <w:rFonts w:hint="eastAsia"/>
              <w:sz w:val="16"/>
              <w:szCs w:val="16"/>
            </w:rPr>
            <w:t>____</w:t>
          </w:r>
        </w:p>
      </w:docPartBody>
    </w:docPart>
    <w:docPart>
      <w:docPartPr>
        <w:name w:val="062A68C23FEA4676B850B7038BA9F44C"/>
        <w:category>
          <w:name w:val="常规"/>
          <w:gallery w:val="placeholder"/>
        </w:category>
        <w:types>
          <w:type w:val="bbPlcHdr"/>
        </w:types>
        <w:behaviors>
          <w:behavior w:val="content"/>
        </w:behaviors>
        <w:guid w:val="{9C80E8FF-C0CF-4C5E-B865-493A493496FA}"/>
      </w:docPartPr>
      <w:docPartBody>
        <w:p w:rsidR="005701AE" w:rsidRDefault="003C541B" w:rsidP="003C541B">
          <w:pPr>
            <w:pStyle w:val="062A68C23FEA4676B850B7038BA9F44C"/>
          </w:pPr>
          <w:r w:rsidRPr="00711F0E">
            <w:rPr>
              <w:rStyle w:val="placeholder1Char"/>
              <w:rFonts w:hint="eastAsia"/>
              <w:sz w:val="16"/>
              <w:szCs w:val="16"/>
            </w:rPr>
            <w:t>____</w:t>
          </w:r>
        </w:p>
      </w:docPartBody>
    </w:docPart>
    <w:docPart>
      <w:docPartPr>
        <w:name w:val="8052411A191341A78C848E6650C15AA7"/>
        <w:category>
          <w:name w:val="常规"/>
          <w:gallery w:val="placeholder"/>
        </w:category>
        <w:types>
          <w:type w:val="bbPlcHdr"/>
        </w:types>
        <w:behaviors>
          <w:behavior w:val="content"/>
        </w:behaviors>
        <w:guid w:val="{C9085619-1E0A-4B73-BDA8-6138C69F5B42}"/>
      </w:docPartPr>
      <w:docPartBody>
        <w:p w:rsidR="005701AE" w:rsidRDefault="003C541B" w:rsidP="003C541B">
          <w:pPr>
            <w:pStyle w:val="8052411A191341A78C848E6650C15AA7"/>
          </w:pPr>
          <w:r w:rsidRPr="00711F0E">
            <w:rPr>
              <w:rStyle w:val="placeholder1Char"/>
              <w:rFonts w:hint="eastAsia"/>
              <w:sz w:val="16"/>
              <w:szCs w:val="16"/>
            </w:rPr>
            <w:t>____</w:t>
          </w:r>
        </w:p>
      </w:docPartBody>
    </w:docPart>
    <w:docPart>
      <w:docPartPr>
        <w:name w:val="70D4AD6C726B4502B24467CA498EC012"/>
        <w:category>
          <w:name w:val="常规"/>
          <w:gallery w:val="placeholder"/>
        </w:category>
        <w:types>
          <w:type w:val="bbPlcHdr"/>
        </w:types>
        <w:behaviors>
          <w:behavior w:val="content"/>
        </w:behaviors>
        <w:guid w:val="{8F22E72B-BA3B-45A7-95FD-DA8B7503AD06}"/>
      </w:docPartPr>
      <w:docPartBody>
        <w:p w:rsidR="005701AE" w:rsidRDefault="003C541B" w:rsidP="003C541B">
          <w:pPr>
            <w:pStyle w:val="70D4AD6C726B4502B24467CA498EC012"/>
          </w:pPr>
          <w:r w:rsidRPr="00711F0E">
            <w:rPr>
              <w:rStyle w:val="placeholder1Char"/>
              <w:rFonts w:hint="eastAsia"/>
              <w:sz w:val="16"/>
              <w:szCs w:val="16"/>
            </w:rPr>
            <w:t>____</w:t>
          </w:r>
        </w:p>
      </w:docPartBody>
    </w:docPart>
    <w:docPart>
      <w:docPartPr>
        <w:name w:val="86328989F77740AA9845CF6BF070706D"/>
        <w:category>
          <w:name w:val="常规"/>
          <w:gallery w:val="placeholder"/>
        </w:category>
        <w:types>
          <w:type w:val="bbPlcHdr"/>
        </w:types>
        <w:behaviors>
          <w:behavior w:val="content"/>
        </w:behaviors>
        <w:guid w:val="{879F6C7B-0E3F-4BF1-B727-AEF2EBD4B55D}"/>
      </w:docPartPr>
      <w:docPartBody>
        <w:p w:rsidR="005701AE" w:rsidRDefault="003C541B" w:rsidP="003C541B">
          <w:pPr>
            <w:pStyle w:val="86328989F77740AA9845CF6BF070706D"/>
          </w:pPr>
          <w:r w:rsidRPr="00711F0E">
            <w:rPr>
              <w:rStyle w:val="placeholder1Char"/>
              <w:rFonts w:hint="eastAsia"/>
              <w:sz w:val="16"/>
              <w:szCs w:val="16"/>
            </w:rPr>
            <w:t>____</w:t>
          </w:r>
        </w:p>
      </w:docPartBody>
    </w:docPart>
    <w:docPart>
      <w:docPartPr>
        <w:name w:val="39AA657B60354E3BBCAC66C22E98DAE8"/>
        <w:category>
          <w:name w:val="常规"/>
          <w:gallery w:val="placeholder"/>
        </w:category>
        <w:types>
          <w:type w:val="bbPlcHdr"/>
        </w:types>
        <w:behaviors>
          <w:behavior w:val="content"/>
        </w:behaviors>
        <w:guid w:val="{5C8EFCF4-FDC0-434A-A7DE-169FF6B99B8D}"/>
      </w:docPartPr>
      <w:docPartBody>
        <w:p w:rsidR="005701AE" w:rsidRDefault="003C541B" w:rsidP="003C541B">
          <w:pPr>
            <w:pStyle w:val="39AA657B60354E3BBCAC66C22E98DAE8"/>
          </w:pPr>
          <w:r w:rsidRPr="00711F0E">
            <w:rPr>
              <w:rStyle w:val="placeholder1Char"/>
              <w:rFonts w:hint="eastAsia"/>
              <w:sz w:val="16"/>
              <w:szCs w:val="16"/>
            </w:rPr>
            <w:t>____</w:t>
          </w:r>
        </w:p>
      </w:docPartBody>
    </w:docPart>
    <w:docPart>
      <w:docPartPr>
        <w:name w:val="F57C911AE35D431B911F59FA84A6A347"/>
        <w:category>
          <w:name w:val="常规"/>
          <w:gallery w:val="placeholder"/>
        </w:category>
        <w:types>
          <w:type w:val="bbPlcHdr"/>
        </w:types>
        <w:behaviors>
          <w:behavior w:val="content"/>
        </w:behaviors>
        <w:guid w:val="{7C0F5088-0E2A-4829-9928-48F8162F30F7}"/>
      </w:docPartPr>
      <w:docPartBody>
        <w:p w:rsidR="005701AE" w:rsidRDefault="003C541B" w:rsidP="003C541B">
          <w:pPr>
            <w:pStyle w:val="F57C911AE35D431B911F59FA84A6A347"/>
          </w:pPr>
          <w:r w:rsidRPr="00711F0E">
            <w:rPr>
              <w:rStyle w:val="placeholder1Char"/>
              <w:rFonts w:hint="eastAsia"/>
              <w:sz w:val="16"/>
              <w:szCs w:val="16"/>
            </w:rPr>
            <w:t>____</w:t>
          </w:r>
        </w:p>
      </w:docPartBody>
    </w:docPart>
    <w:docPart>
      <w:docPartPr>
        <w:name w:val="F75B2A6587FB4F8D8CA31C32CCC84AD6"/>
        <w:category>
          <w:name w:val="常规"/>
          <w:gallery w:val="placeholder"/>
        </w:category>
        <w:types>
          <w:type w:val="bbPlcHdr"/>
        </w:types>
        <w:behaviors>
          <w:behavior w:val="content"/>
        </w:behaviors>
        <w:guid w:val="{143F22C3-3C46-413E-A8C1-94AEF7B1378A}"/>
      </w:docPartPr>
      <w:docPartBody>
        <w:p w:rsidR="005701AE" w:rsidRDefault="003C541B" w:rsidP="003C541B">
          <w:pPr>
            <w:pStyle w:val="F75B2A6587FB4F8D8CA31C32CCC84AD6"/>
          </w:pPr>
          <w:r w:rsidRPr="00711F0E">
            <w:rPr>
              <w:rStyle w:val="placeholder1Char"/>
              <w:rFonts w:hint="eastAsia"/>
              <w:sz w:val="16"/>
              <w:szCs w:val="16"/>
            </w:rPr>
            <w:t>____</w:t>
          </w:r>
        </w:p>
      </w:docPartBody>
    </w:docPart>
    <w:docPart>
      <w:docPartPr>
        <w:name w:val="7FCDF6BA231D47938A825C390A6023BE"/>
        <w:category>
          <w:name w:val="常规"/>
          <w:gallery w:val="placeholder"/>
        </w:category>
        <w:types>
          <w:type w:val="bbPlcHdr"/>
        </w:types>
        <w:behaviors>
          <w:behavior w:val="content"/>
        </w:behaviors>
        <w:guid w:val="{C7200424-C776-4E04-A3CD-B065C6B903F6}"/>
      </w:docPartPr>
      <w:docPartBody>
        <w:p w:rsidR="005701AE" w:rsidRDefault="003C541B" w:rsidP="003C541B">
          <w:pPr>
            <w:pStyle w:val="7FCDF6BA231D47938A825C390A6023BE"/>
          </w:pPr>
          <w:r w:rsidRPr="00711F0E">
            <w:rPr>
              <w:rStyle w:val="placeholder1Char"/>
              <w:rFonts w:hint="eastAsia"/>
              <w:sz w:val="16"/>
              <w:szCs w:val="16"/>
            </w:rPr>
            <w:t>____</w:t>
          </w:r>
        </w:p>
      </w:docPartBody>
    </w:docPart>
    <w:docPart>
      <w:docPartPr>
        <w:name w:val="CFD3CE901A9B49CCB263CD2A5A2C4388"/>
        <w:category>
          <w:name w:val="常规"/>
          <w:gallery w:val="placeholder"/>
        </w:category>
        <w:types>
          <w:type w:val="bbPlcHdr"/>
        </w:types>
        <w:behaviors>
          <w:behavior w:val="content"/>
        </w:behaviors>
        <w:guid w:val="{10AFEB78-D4C1-4D6F-A4F8-4E4254D94655}"/>
      </w:docPartPr>
      <w:docPartBody>
        <w:p w:rsidR="005701AE" w:rsidRDefault="003C541B" w:rsidP="003C541B">
          <w:pPr>
            <w:pStyle w:val="CFD3CE901A9B49CCB263CD2A5A2C4388"/>
          </w:pPr>
          <w:r w:rsidRPr="00711F0E">
            <w:rPr>
              <w:rStyle w:val="placeholder1Char"/>
              <w:rFonts w:hint="eastAsia"/>
              <w:sz w:val="16"/>
              <w:szCs w:val="16"/>
            </w:rPr>
            <w:t>____</w:t>
          </w:r>
        </w:p>
      </w:docPartBody>
    </w:docPart>
    <w:docPart>
      <w:docPartPr>
        <w:name w:val="701D1258D7E642FEAEC7CBFA585278CB"/>
        <w:category>
          <w:name w:val="常规"/>
          <w:gallery w:val="placeholder"/>
        </w:category>
        <w:types>
          <w:type w:val="bbPlcHdr"/>
        </w:types>
        <w:behaviors>
          <w:behavior w:val="content"/>
        </w:behaviors>
        <w:guid w:val="{3E9FA033-F2DF-4980-B79A-0F772451D163}"/>
      </w:docPartPr>
      <w:docPartBody>
        <w:p w:rsidR="005701AE" w:rsidRDefault="003C541B" w:rsidP="003C541B">
          <w:pPr>
            <w:pStyle w:val="701D1258D7E642FEAEC7CBFA585278CB"/>
          </w:pPr>
          <w:r w:rsidRPr="00711F0E">
            <w:rPr>
              <w:rStyle w:val="placeholder1Char"/>
              <w:rFonts w:hint="eastAsia"/>
              <w:sz w:val="16"/>
              <w:szCs w:val="16"/>
            </w:rPr>
            <w:t>____</w:t>
          </w:r>
        </w:p>
      </w:docPartBody>
    </w:docPart>
    <w:docPart>
      <w:docPartPr>
        <w:name w:val="F1D57623C847438880D54F29CB3F7CB1"/>
        <w:category>
          <w:name w:val="常规"/>
          <w:gallery w:val="placeholder"/>
        </w:category>
        <w:types>
          <w:type w:val="bbPlcHdr"/>
        </w:types>
        <w:behaviors>
          <w:behavior w:val="content"/>
        </w:behaviors>
        <w:guid w:val="{FB43BE8A-965D-44A0-B1DF-AEE013718D7B}"/>
      </w:docPartPr>
      <w:docPartBody>
        <w:p w:rsidR="005701AE" w:rsidRDefault="003C541B" w:rsidP="003C541B">
          <w:pPr>
            <w:pStyle w:val="F1D57623C847438880D54F29CB3F7CB1"/>
          </w:pPr>
          <w:r w:rsidRPr="00711F0E">
            <w:rPr>
              <w:rStyle w:val="placeholder1Char"/>
              <w:rFonts w:hint="eastAsia"/>
              <w:sz w:val="16"/>
              <w:szCs w:val="16"/>
            </w:rPr>
            <w:t>____</w:t>
          </w:r>
        </w:p>
      </w:docPartBody>
    </w:docPart>
    <w:docPart>
      <w:docPartPr>
        <w:name w:val="5C30CC1349D844FB8DA6BB6A2A4E7869"/>
        <w:category>
          <w:name w:val="常规"/>
          <w:gallery w:val="placeholder"/>
        </w:category>
        <w:types>
          <w:type w:val="bbPlcHdr"/>
        </w:types>
        <w:behaviors>
          <w:behavior w:val="content"/>
        </w:behaviors>
        <w:guid w:val="{48196947-9D0B-4BB4-B44A-3CD9D2BC75F4}"/>
      </w:docPartPr>
      <w:docPartBody>
        <w:p w:rsidR="005701AE" w:rsidRDefault="003C541B" w:rsidP="003C541B">
          <w:pPr>
            <w:pStyle w:val="5C30CC1349D844FB8DA6BB6A2A4E7869"/>
          </w:pPr>
          <w:r w:rsidRPr="00711F0E">
            <w:rPr>
              <w:rStyle w:val="placeholder1Char"/>
              <w:rFonts w:hint="eastAsia"/>
              <w:sz w:val="16"/>
              <w:szCs w:val="16"/>
            </w:rPr>
            <w:t>____</w:t>
          </w:r>
        </w:p>
      </w:docPartBody>
    </w:docPart>
    <w:docPart>
      <w:docPartPr>
        <w:name w:val="B3E79B3B99984D3CAA30F26D729493C1"/>
        <w:category>
          <w:name w:val="常规"/>
          <w:gallery w:val="placeholder"/>
        </w:category>
        <w:types>
          <w:type w:val="bbPlcHdr"/>
        </w:types>
        <w:behaviors>
          <w:behavior w:val="content"/>
        </w:behaviors>
        <w:guid w:val="{20186F1F-5164-4EF5-858D-B53D3CDCCF7B}"/>
      </w:docPartPr>
      <w:docPartBody>
        <w:p w:rsidR="005701AE" w:rsidRDefault="003C541B" w:rsidP="003C541B">
          <w:pPr>
            <w:pStyle w:val="B3E79B3B99984D3CAA30F26D729493C1"/>
          </w:pPr>
          <w:r w:rsidRPr="00711F0E">
            <w:rPr>
              <w:rStyle w:val="placeholder1Char"/>
              <w:rFonts w:hint="eastAsia"/>
              <w:sz w:val="16"/>
              <w:szCs w:val="16"/>
            </w:rPr>
            <w:t>____</w:t>
          </w:r>
        </w:p>
      </w:docPartBody>
    </w:docPart>
    <w:docPart>
      <w:docPartPr>
        <w:name w:val="C34E1298F60C4CC2AB3EC6DF161D0C9A"/>
        <w:category>
          <w:name w:val="常规"/>
          <w:gallery w:val="placeholder"/>
        </w:category>
        <w:types>
          <w:type w:val="bbPlcHdr"/>
        </w:types>
        <w:behaviors>
          <w:behavior w:val="content"/>
        </w:behaviors>
        <w:guid w:val="{0AF6F8B7-5E8F-4B61-A184-E84BA345B1EC}"/>
      </w:docPartPr>
      <w:docPartBody>
        <w:p w:rsidR="005701AE" w:rsidRDefault="003C541B" w:rsidP="003C541B">
          <w:pPr>
            <w:pStyle w:val="C34E1298F60C4CC2AB3EC6DF161D0C9A"/>
          </w:pPr>
          <w:r w:rsidRPr="00711F0E">
            <w:rPr>
              <w:rStyle w:val="placeholder1Char"/>
              <w:rFonts w:hint="eastAsia"/>
              <w:sz w:val="16"/>
              <w:szCs w:val="16"/>
            </w:rPr>
            <w:t>____</w:t>
          </w:r>
        </w:p>
      </w:docPartBody>
    </w:docPart>
    <w:docPart>
      <w:docPartPr>
        <w:name w:val="B362CF49D0104877B52E31E0EB7715FA"/>
        <w:category>
          <w:name w:val="常规"/>
          <w:gallery w:val="placeholder"/>
        </w:category>
        <w:types>
          <w:type w:val="bbPlcHdr"/>
        </w:types>
        <w:behaviors>
          <w:behavior w:val="content"/>
        </w:behaviors>
        <w:guid w:val="{92A1B40E-75FE-405B-9A24-895D143AAC06}"/>
      </w:docPartPr>
      <w:docPartBody>
        <w:p w:rsidR="005701AE" w:rsidRDefault="003C541B" w:rsidP="003C541B">
          <w:pPr>
            <w:pStyle w:val="B362CF49D0104877B52E31E0EB7715FA"/>
          </w:pPr>
          <w:r w:rsidRPr="00711F0E">
            <w:rPr>
              <w:rStyle w:val="placeholder1Char"/>
              <w:rFonts w:hint="eastAsia"/>
              <w:sz w:val="16"/>
              <w:szCs w:val="16"/>
            </w:rPr>
            <w:t>____</w:t>
          </w:r>
        </w:p>
      </w:docPartBody>
    </w:docPart>
    <w:docPart>
      <w:docPartPr>
        <w:name w:val="8AE0F3223BD64F1699195453CB79A356"/>
        <w:category>
          <w:name w:val="常规"/>
          <w:gallery w:val="placeholder"/>
        </w:category>
        <w:types>
          <w:type w:val="bbPlcHdr"/>
        </w:types>
        <w:behaviors>
          <w:behavior w:val="content"/>
        </w:behaviors>
        <w:guid w:val="{D6F5A767-3CE1-4415-8F7A-174BD4ACD412}"/>
      </w:docPartPr>
      <w:docPartBody>
        <w:p w:rsidR="005701AE" w:rsidRDefault="003C541B" w:rsidP="003C541B">
          <w:pPr>
            <w:pStyle w:val="8AE0F3223BD64F1699195453CB79A356"/>
          </w:pPr>
          <w:r w:rsidRPr="00711F0E">
            <w:rPr>
              <w:rStyle w:val="placeholder1Char"/>
              <w:rFonts w:hint="eastAsia"/>
              <w:sz w:val="16"/>
              <w:szCs w:val="16"/>
            </w:rPr>
            <w:t>____</w:t>
          </w:r>
        </w:p>
      </w:docPartBody>
    </w:docPart>
    <w:docPart>
      <w:docPartPr>
        <w:name w:val="8CD1C3ED4D344E439FA10BBB7F63EC01"/>
        <w:category>
          <w:name w:val="常规"/>
          <w:gallery w:val="placeholder"/>
        </w:category>
        <w:types>
          <w:type w:val="bbPlcHdr"/>
        </w:types>
        <w:behaviors>
          <w:behavior w:val="content"/>
        </w:behaviors>
        <w:guid w:val="{77C390D9-FD85-4885-AAF3-116EB19D065D}"/>
      </w:docPartPr>
      <w:docPartBody>
        <w:p w:rsidR="005701AE" w:rsidRDefault="003C541B" w:rsidP="003C541B">
          <w:pPr>
            <w:pStyle w:val="8CD1C3ED4D344E439FA10BBB7F63EC01"/>
          </w:pPr>
          <w:r w:rsidRPr="00711F0E">
            <w:rPr>
              <w:rStyle w:val="placeholder1Char"/>
              <w:rFonts w:hint="eastAsia"/>
              <w:sz w:val="16"/>
              <w:szCs w:val="16"/>
            </w:rPr>
            <w:t>____</w:t>
          </w:r>
        </w:p>
      </w:docPartBody>
    </w:docPart>
    <w:docPart>
      <w:docPartPr>
        <w:name w:val="16F45380587E4C37ACE33FC97212A8E0"/>
        <w:category>
          <w:name w:val="常规"/>
          <w:gallery w:val="placeholder"/>
        </w:category>
        <w:types>
          <w:type w:val="bbPlcHdr"/>
        </w:types>
        <w:behaviors>
          <w:behavior w:val="content"/>
        </w:behaviors>
        <w:guid w:val="{8C23BAC6-F9F5-47D2-83B4-A66B14584D40}"/>
      </w:docPartPr>
      <w:docPartBody>
        <w:p w:rsidR="005701AE" w:rsidRDefault="003C541B" w:rsidP="003C541B">
          <w:pPr>
            <w:pStyle w:val="16F45380587E4C37ACE33FC97212A8E0"/>
          </w:pPr>
          <w:r w:rsidRPr="00711F0E">
            <w:rPr>
              <w:rStyle w:val="placeholder1Char"/>
              <w:rFonts w:hint="eastAsia"/>
              <w:sz w:val="16"/>
              <w:szCs w:val="16"/>
            </w:rPr>
            <w:t>____</w:t>
          </w:r>
        </w:p>
      </w:docPartBody>
    </w:docPart>
    <w:docPart>
      <w:docPartPr>
        <w:name w:val="8E8FB9EF76704C3787ED1F7F823D95ED"/>
        <w:category>
          <w:name w:val="常规"/>
          <w:gallery w:val="placeholder"/>
        </w:category>
        <w:types>
          <w:type w:val="bbPlcHdr"/>
        </w:types>
        <w:behaviors>
          <w:behavior w:val="content"/>
        </w:behaviors>
        <w:guid w:val="{3D46FABB-4D36-45EB-B3B2-37C4C1B9D431}"/>
      </w:docPartPr>
      <w:docPartBody>
        <w:p w:rsidR="005701AE" w:rsidRDefault="003C541B" w:rsidP="003C541B">
          <w:pPr>
            <w:pStyle w:val="8E8FB9EF76704C3787ED1F7F823D95ED"/>
          </w:pPr>
          <w:r w:rsidRPr="00711F0E">
            <w:rPr>
              <w:rStyle w:val="placeholder1Char"/>
              <w:rFonts w:hint="eastAsia"/>
              <w:sz w:val="16"/>
              <w:szCs w:val="16"/>
            </w:rPr>
            <w:t>____</w:t>
          </w:r>
        </w:p>
      </w:docPartBody>
    </w:docPart>
    <w:docPart>
      <w:docPartPr>
        <w:name w:val="E6A79427BE294BB3BD750345AEB6C3F0"/>
        <w:category>
          <w:name w:val="常规"/>
          <w:gallery w:val="placeholder"/>
        </w:category>
        <w:types>
          <w:type w:val="bbPlcHdr"/>
        </w:types>
        <w:behaviors>
          <w:behavior w:val="content"/>
        </w:behaviors>
        <w:guid w:val="{8111B3EA-BDAE-4C79-80B4-4D75BDFA547F}"/>
      </w:docPartPr>
      <w:docPartBody>
        <w:p w:rsidR="005701AE" w:rsidRDefault="003C541B" w:rsidP="003C541B">
          <w:pPr>
            <w:pStyle w:val="E6A79427BE294BB3BD750345AEB6C3F0"/>
          </w:pPr>
          <w:r w:rsidRPr="00711F0E">
            <w:rPr>
              <w:rStyle w:val="placeholder1Char"/>
              <w:rFonts w:hint="eastAsia"/>
              <w:sz w:val="16"/>
              <w:szCs w:val="16"/>
            </w:rPr>
            <w:t>____</w:t>
          </w:r>
        </w:p>
      </w:docPartBody>
    </w:docPart>
    <w:docPart>
      <w:docPartPr>
        <w:name w:val="5BCBBC11412B4C32B95CE793F10A2212"/>
        <w:category>
          <w:name w:val="常规"/>
          <w:gallery w:val="placeholder"/>
        </w:category>
        <w:types>
          <w:type w:val="bbPlcHdr"/>
        </w:types>
        <w:behaviors>
          <w:behavior w:val="content"/>
        </w:behaviors>
        <w:guid w:val="{DE3D4EF1-9BE1-4D87-A45B-8D6132709F5F}"/>
      </w:docPartPr>
      <w:docPartBody>
        <w:p w:rsidR="005701AE" w:rsidRDefault="003C541B" w:rsidP="003C541B">
          <w:pPr>
            <w:pStyle w:val="5BCBBC11412B4C32B95CE793F10A2212"/>
          </w:pPr>
          <w:r w:rsidRPr="00711F0E">
            <w:rPr>
              <w:rStyle w:val="placeholder1Char"/>
              <w:rFonts w:hint="eastAsia"/>
              <w:sz w:val="16"/>
              <w:szCs w:val="16"/>
            </w:rPr>
            <w:t>____</w:t>
          </w:r>
        </w:p>
      </w:docPartBody>
    </w:docPart>
    <w:docPart>
      <w:docPartPr>
        <w:name w:val="6F7D0F7FB1E1458B9A9AD2F6582E78BF"/>
        <w:category>
          <w:name w:val="常规"/>
          <w:gallery w:val="placeholder"/>
        </w:category>
        <w:types>
          <w:type w:val="bbPlcHdr"/>
        </w:types>
        <w:behaviors>
          <w:behavior w:val="content"/>
        </w:behaviors>
        <w:guid w:val="{9F510CA6-BBA2-448D-92B9-FB9FCA5C27D5}"/>
      </w:docPartPr>
      <w:docPartBody>
        <w:p w:rsidR="005701AE" w:rsidRDefault="003C541B" w:rsidP="003C541B">
          <w:pPr>
            <w:pStyle w:val="6F7D0F7FB1E1458B9A9AD2F6582E78BF"/>
          </w:pPr>
          <w:r w:rsidRPr="00711F0E">
            <w:rPr>
              <w:rStyle w:val="placeholder1Char"/>
              <w:rFonts w:hint="eastAsia"/>
              <w:sz w:val="16"/>
              <w:szCs w:val="16"/>
            </w:rPr>
            <w:t>____</w:t>
          </w:r>
        </w:p>
      </w:docPartBody>
    </w:docPart>
    <w:docPart>
      <w:docPartPr>
        <w:name w:val="7E843BB99D5F49F5B4C6B2D52617A58F"/>
        <w:category>
          <w:name w:val="常规"/>
          <w:gallery w:val="placeholder"/>
        </w:category>
        <w:types>
          <w:type w:val="bbPlcHdr"/>
        </w:types>
        <w:behaviors>
          <w:behavior w:val="content"/>
        </w:behaviors>
        <w:guid w:val="{EDA945C1-8FE0-4243-93A4-8955013503DC}"/>
      </w:docPartPr>
      <w:docPartBody>
        <w:p w:rsidR="005701AE" w:rsidRDefault="003C541B" w:rsidP="003C541B">
          <w:pPr>
            <w:pStyle w:val="7E843BB99D5F49F5B4C6B2D52617A58F"/>
          </w:pPr>
          <w:r w:rsidRPr="00711F0E">
            <w:rPr>
              <w:rStyle w:val="placeholder1Char"/>
              <w:rFonts w:hint="eastAsia"/>
              <w:sz w:val="16"/>
              <w:szCs w:val="16"/>
            </w:rPr>
            <w:t>____</w:t>
          </w:r>
        </w:p>
      </w:docPartBody>
    </w:docPart>
    <w:docPart>
      <w:docPartPr>
        <w:name w:val="840677077CE44FB9801DC50E14F22C3D"/>
        <w:category>
          <w:name w:val="常规"/>
          <w:gallery w:val="placeholder"/>
        </w:category>
        <w:types>
          <w:type w:val="bbPlcHdr"/>
        </w:types>
        <w:behaviors>
          <w:behavior w:val="content"/>
        </w:behaviors>
        <w:guid w:val="{D461083C-DB68-4008-9DFA-BC73AE6A8F04}"/>
      </w:docPartPr>
      <w:docPartBody>
        <w:p w:rsidR="005701AE" w:rsidRDefault="003C541B" w:rsidP="003C541B">
          <w:pPr>
            <w:pStyle w:val="840677077CE44FB9801DC50E14F22C3D"/>
          </w:pPr>
          <w:r w:rsidRPr="00711F0E">
            <w:rPr>
              <w:rStyle w:val="placeholder1Char"/>
              <w:rFonts w:hint="eastAsia"/>
              <w:sz w:val="16"/>
              <w:szCs w:val="16"/>
            </w:rPr>
            <w:t>____</w:t>
          </w:r>
        </w:p>
      </w:docPartBody>
    </w:docPart>
    <w:docPart>
      <w:docPartPr>
        <w:name w:val="E57F865A34DF44F79CB12B23CE512E30"/>
        <w:category>
          <w:name w:val="常规"/>
          <w:gallery w:val="placeholder"/>
        </w:category>
        <w:types>
          <w:type w:val="bbPlcHdr"/>
        </w:types>
        <w:behaviors>
          <w:behavior w:val="content"/>
        </w:behaviors>
        <w:guid w:val="{C95FEEC8-B167-4A73-848F-825CEF7D22E1}"/>
      </w:docPartPr>
      <w:docPartBody>
        <w:p w:rsidR="005701AE" w:rsidRDefault="003C541B" w:rsidP="003C541B">
          <w:pPr>
            <w:pStyle w:val="E57F865A34DF44F79CB12B23CE512E30"/>
          </w:pPr>
          <w:r w:rsidRPr="00711F0E">
            <w:rPr>
              <w:rStyle w:val="placeholder1Char"/>
              <w:rFonts w:hint="eastAsia"/>
              <w:sz w:val="16"/>
              <w:szCs w:val="16"/>
            </w:rPr>
            <w:t>____</w:t>
          </w:r>
        </w:p>
      </w:docPartBody>
    </w:docPart>
    <w:docPart>
      <w:docPartPr>
        <w:name w:val="D209D12A6C5944ECB15F01B11803C38E"/>
        <w:category>
          <w:name w:val="常规"/>
          <w:gallery w:val="placeholder"/>
        </w:category>
        <w:types>
          <w:type w:val="bbPlcHdr"/>
        </w:types>
        <w:behaviors>
          <w:behavior w:val="content"/>
        </w:behaviors>
        <w:guid w:val="{C7457A81-20A7-4F04-B22D-C088654B49A2}"/>
      </w:docPartPr>
      <w:docPartBody>
        <w:p w:rsidR="005701AE" w:rsidRDefault="003C541B" w:rsidP="003C541B">
          <w:pPr>
            <w:pStyle w:val="D209D12A6C5944ECB15F01B11803C38E"/>
          </w:pPr>
          <w:r w:rsidRPr="00711F0E">
            <w:rPr>
              <w:rStyle w:val="placeholder1Char"/>
              <w:rFonts w:hint="eastAsia"/>
              <w:sz w:val="16"/>
              <w:szCs w:val="16"/>
            </w:rPr>
            <w:t>____</w:t>
          </w:r>
        </w:p>
      </w:docPartBody>
    </w:docPart>
    <w:docPart>
      <w:docPartPr>
        <w:name w:val="0D65F7A000F8428295F2AC4206F0B2D3"/>
        <w:category>
          <w:name w:val="常规"/>
          <w:gallery w:val="placeholder"/>
        </w:category>
        <w:types>
          <w:type w:val="bbPlcHdr"/>
        </w:types>
        <w:behaviors>
          <w:behavior w:val="content"/>
        </w:behaviors>
        <w:guid w:val="{2BD01FC7-6A16-4279-A309-4BE6129E1379}"/>
      </w:docPartPr>
      <w:docPartBody>
        <w:p w:rsidR="005701AE" w:rsidRDefault="003C541B" w:rsidP="003C541B">
          <w:pPr>
            <w:pStyle w:val="0D65F7A000F8428295F2AC4206F0B2D3"/>
          </w:pPr>
          <w:r w:rsidRPr="00711F0E">
            <w:rPr>
              <w:rStyle w:val="placeholder1Char"/>
              <w:rFonts w:hint="eastAsia"/>
              <w:sz w:val="16"/>
              <w:szCs w:val="16"/>
            </w:rPr>
            <w:t>____</w:t>
          </w:r>
        </w:p>
      </w:docPartBody>
    </w:docPart>
    <w:docPart>
      <w:docPartPr>
        <w:name w:val="9368450A98C74E54917F7BBFB3AF60C3"/>
        <w:category>
          <w:name w:val="常规"/>
          <w:gallery w:val="placeholder"/>
        </w:category>
        <w:types>
          <w:type w:val="bbPlcHdr"/>
        </w:types>
        <w:behaviors>
          <w:behavior w:val="content"/>
        </w:behaviors>
        <w:guid w:val="{B2E17EF8-EFFF-4764-985C-0B9CD80D5C45}"/>
      </w:docPartPr>
      <w:docPartBody>
        <w:p w:rsidR="005701AE" w:rsidRDefault="003C541B" w:rsidP="003C541B">
          <w:pPr>
            <w:pStyle w:val="9368450A98C74E54917F7BBFB3AF60C3"/>
          </w:pPr>
          <w:r w:rsidRPr="00711F0E">
            <w:rPr>
              <w:rStyle w:val="placeholder1Char"/>
              <w:rFonts w:hint="eastAsia"/>
              <w:sz w:val="16"/>
              <w:szCs w:val="16"/>
            </w:rPr>
            <w:t>____</w:t>
          </w:r>
        </w:p>
      </w:docPartBody>
    </w:docPart>
    <w:docPart>
      <w:docPartPr>
        <w:name w:val="0CFF95E714CA4C27BA2A60AEAC951D4A"/>
        <w:category>
          <w:name w:val="常规"/>
          <w:gallery w:val="placeholder"/>
        </w:category>
        <w:types>
          <w:type w:val="bbPlcHdr"/>
        </w:types>
        <w:behaviors>
          <w:behavior w:val="content"/>
        </w:behaviors>
        <w:guid w:val="{773669F3-63B0-4FE1-979B-98F6D826753C}"/>
      </w:docPartPr>
      <w:docPartBody>
        <w:p w:rsidR="005701AE" w:rsidRDefault="003C541B" w:rsidP="003C541B">
          <w:pPr>
            <w:pStyle w:val="0CFF95E714CA4C27BA2A60AEAC951D4A"/>
          </w:pPr>
          <w:r w:rsidRPr="00711F0E">
            <w:rPr>
              <w:rStyle w:val="placeholder1Char"/>
              <w:rFonts w:hint="eastAsia"/>
              <w:sz w:val="16"/>
              <w:szCs w:val="16"/>
            </w:rPr>
            <w:t>____</w:t>
          </w:r>
        </w:p>
      </w:docPartBody>
    </w:docPart>
    <w:docPart>
      <w:docPartPr>
        <w:name w:val="2769A43E924040D9A40F69A536BAEAF4"/>
        <w:category>
          <w:name w:val="常规"/>
          <w:gallery w:val="placeholder"/>
        </w:category>
        <w:types>
          <w:type w:val="bbPlcHdr"/>
        </w:types>
        <w:behaviors>
          <w:behavior w:val="content"/>
        </w:behaviors>
        <w:guid w:val="{FDCEC78D-5EB5-41B6-9C22-3016496979DF}"/>
      </w:docPartPr>
      <w:docPartBody>
        <w:p w:rsidR="005701AE" w:rsidRDefault="003C541B" w:rsidP="003C541B">
          <w:pPr>
            <w:pStyle w:val="2769A43E924040D9A40F69A536BAEAF4"/>
          </w:pPr>
          <w:r w:rsidRPr="00711F0E">
            <w:rPr>
              <w:rStyle w:val="placeholder1Char"/>
              <w:rFonts w:hint="eastAsia"/>
              <w:sz w:val="16"/>
              <w:szCs w:val="16"/>
            </w:rPr>
            <w:t>____</w:t>
          </w:r>
        </w:p>
      </w:docPartBody>
    </w:docPart>
    <w:docPart>
      <w:docPartPr>
        <w:name w:val="4C7949E8E3664D209728A19A70CEF7D5"/>
        <w:category>
          <w:name w:val="常规"/>
          <w:gallery w:val="placeholder"/>
        </w:category>
        <w:types>
          <w:type w:val="bbPlcHdr"/>
        </w:types>
        <w:behaviors>
          <w:behavior w:val="content"/>
        </w:behaviors>
        <w:guid w:val="{A5C3F635-3E3D-4457-B8FD-35869B1F41F4}"/>
      </w:docPartPr>
      <w:docPartBody>
        <w:p w:rsidR="005701AE" w:rsidRDefault="003C541B" w:rsidP="003C541B">
          <w:pPr>
            <w:pStyle w:val="4C7949E8E3664D209728A19A70CEF7D5"/>
          </w:pPr>
          <w:r w:rsidRPr="00711F0E">
            <w:rPr>
              <w:rStyle w:val="placeholder1Char"/>
              <w:rFonts w:hint="eastAsia"/>
              <w:sz w:val="16"/>
              <w:szCs w:val="16"/>
            </w:rPr>
            <w:t>____</w:t>
          </w:r>
        </w:p>
      </w:docPartBody>
    </w:docPart>
    <w:docPart>
      <w:docPartPr>
        <w:name w:val="1DFA2FB9B38C4289943F98159838C39C"/>
        <w:category>
          <w:name w:val="常规"/>
          <w:gallery w:val="placeholder"/>
        </w:category>
        <w:types>
          <w:type w:val="bbPlcHdr"/>
        </w:types>
        <w:behaviors>
          <w:behavior w:val="content"/>
        </w:behaviors>
        <w:guid w:val="{E9916C56-E8AD-42A1-AF10-BD8095D8208C}"/>
      </w:docPartPr>
      <w:docPartBody>
        <w:p w:rsidR="005701AE" w:rsidRDefault="003C541B" w:rsidP="003C541B">
          <w:pPr>
            <w:pStyle w:val="1DFA2FB9B38C4289943F98159838C39C"/>
          </w:pPr>
          <w:r w:rsidRPr="00711F0E">
            <w:rPr>
              <w:rStyle w:val="placeholder1Char"/>
              <w:rFonts w:hint="eastAsia"/>
              <w:sz w:val="16"/>
              <w:szCs w:val="16"/>
            </w:rPr>
            <w:t>____</w:t>
          </w:r>
        </w:p>
      </w:docPartBody>
    </w:docPart>
    <w:docPart>
      <w:docPartPr>
        <w:name w:val="5653C08153834432A18C3CA94D7A117B"/>
        <w:category>
          <w:name w:val="常规"/>
          <w:gallery w:val="placeholder"/>
        </w:category>
        <w:types>
          <w:type w:val="bbPlcHdr"/>
        </w:types>
        <w:behaviors>
          <w:behavior w:val="content"/>
        </w:behaviors>
        <w:guid w:val="{17BC2E40-873C-4FFB-9B2A-1573EB1044A0}"/>
      </w:docPartPr>
      <w:docPartBody>
        <w:p w:rsidR="005701AE" w:rsidRDefault="003C541B" w:rsidP="003C541B">
          <w:pPr>
            <w:pStyle w:val="5653C08153834432A18C3CA94D7A117B"/>
          </w:pPr>
          <w:r w:rsidRPr="00711F0E">
            <w:rPr>
              <w:rStyle w:val="placeholder1Char"/>
              <w:rFonts w:hint="eastAsia"/>
              <w:sz w:val="16"/>
              <w:szCs w:val="16"/>
            </w:rPr>
            <w:t>____</w:t>
          </w:r>
        </w:p>
      </w:docPartBody>
    </w:docPart>
    <w:docPart>
      <w:docPartPr>
        <w:name w:val="9B457ECA51C2498DA9B491772271F96E"/>
        <w:category>
          <w:name w:val="常规"/>
          <w:gallery w:val="placeholder"/>
        </w:category>
        <w:types>
          <w:type w:val="bbPlcHdr"/>
        </w:types>
        <w:behaviors>
          <w:behavior w:val="content"/>
        </w:behaviors>
        <w:guid w:val="{A9AA9D76-5E5A-4661-A066-1DF23229F8B2}"/>
      </w:docPartPr>
      <w:docPartBody>
        <w:p w:rsidR="005701AE" w:rsidRDefault="003C541B" w:rsidP="003C541B">
          <w:pPr>
            <w:pStyle w:val="9B457ECA51C2498DA9B491772271F96E"/>
          </w:pPr>
          <w:r w:rsidRPr="00711F0E">
            <w:rPr>
              <w:rStyle w:val="placeholder1Char"/>
              <w:rFonts w:hint="eastAsia"/>
              <w:sz w:val="16"/>
              <w:szCs w:val="16"/>
            </w:rPr>
            <w:t>____</w:t>
          </w:r>
        </w:p>
      </w:docPartBody>
    </w:docPart>
    <w:docPart>
      <w:docPartPr>
        <w:name w:val="8E7C0BE45B8146BCAC756DB5D9F1EF22"/>
        <w:category>
          <w:name w:val="常规"/>
          <w:gallery w:val="placeholder"/>
        </w:category>
        <w:types>
          <w:type w:val="bbPlcHdr"/>
        </w:types>
        <w:behaviors>
          <w:behavior w:val="content"/>
        </w:behaviors>
        <w:guid w:val="{CEB07896-C7A0-4FEB-A3DB-8D42D5BC4A33}"/>
      </w:docPartPr>
      <w:docPartBody>
        <w:p w:rsidR="005701AE" w:rsidRDefault="003C541B" w:rsidP="003C541B">
          <w:pPr>
            <w:pStyle w:val="8E7C0BE45B8146BCAC756DB5D9F1EF22"/>
          </w:pPr>
          <w:r w:rsidRPr="00711F0E">
            <w:rPr>
              <w:rStyle w:val="placeholder1Char"/>
              <w:rFonts w:hint="eastAsia"/>
              <w:sz w:val="16"/>
              <w:szCs w:val="16"/>
            </w:rPr>
            <w:t>____</w:t>
          </w:r>
        </w:p>
      </w:docPartBody>
    </w:docPart>
    <w:docPart>
      <w:docPartPr>
        <w:name w:val="D0ADE6C7F9244C3FA74B748FE7333CDF"/>
        <w:category>
          <w:name w:val="常规"/>
          <w:gallery w:val="placeholder"/>
        </w:category>
        <w:types>
          <w:type w:val="bbPlcHdr"/>
        </w:types>
        <w:behaviors>
          <w:behavior w:val="content"/>
        </w:behaviors>
        <w:guid w:val="{EF8AD113-2A87-477F-96AC-9C076023F00B}"/>
      </w:docPartPr>
      <w:docPartBody>
        <w:p w:rsidR="005701AE" w:rsidRDefault="003C541B" w:rsidP="003C541B">
          <w:pPr>
            <w:pStyle w:val="D0ADE6C7F9244C3FA74B748FE7333CDF"/>
          </w:pPr>
          <w:r w:rsidRPr="00711F0E">
            <w:rPr>
              <w:rStyle w:val="placeholder1Char"/>
              <w:rFonts w:hint="eastAsia"/>
              <w:sz w:val="16"/>
              <w:szCs w:val="16"/>
            </w:rPr>
            <w:t>____</w:t>
          </w:r>
        </w:p>
      </w:docPartBody>
    </w:docPart>
    <w:docPart>
      <w:docPartPr>
        <w:name w:val="6AADBCC068F5431582F6B5BEBFD5C9A3"/>
        <w:category>
          <w:name w:val="常规"/>
          <w:gallery w:val="placeholder"/>
        </w:category>
        <w:types>
          <w:type w:val="bbPlcHdr"/>
        </w:types>
        <w:behaviors>
          <w:behavior w:val="content"/>
        </w:behaviors>
        <w:guid w:val="{DDF02D5D-5B72-4E67-B9D3-D0F2E354091D}"/>
      </w:docPartPr>
      <w:docPartBody>
        <w:p w:rsidR="005701AE" w:rsidRDefault="003C541B" w:rsidP="003C541B">
          <w:pPr>
            <w:pStyle w:val="6AADBCC068F5431582F6B5BEBFD5C9A3"/>
          </w:pPr>
          <w:r w:rsidRPr="00711F0E">
            <w:rPr>
              <w:rStyle w:val="placeholder1Char"/>
              <w:rFonts w:hint="eastAsia"/>
              <w:sz w:val="16"/>
              <w:szCs w:val="16"/>
            </w:rPr>
            <w:t>____</w:t>
          </w:r>
        </w:p>
      </w:docPartBody>
    </w:docPart>
    <w:docPart>
      <w:docPartPr>
        <w:name w:val="021AFE71A0F445A683AE1F71CEE733A3"/>
        <w:category>
          <w:name w:val="常规"/>
          <w:gallery w:val="placeholder"/>
        </w:category>
        <w:types>
          <w:type w:val="bbPlcHdr"/>
        </w:types>
        <w:behaviors>
          <w:behavior w:val="content"/>
        </w:behaviors>
        <w:guid w:val="{397A5C23-7CC7-43D7-B620-71C990FE8A25}"/>
      </w:docPartPr>
      <w:docPartBody>
        <w:p w:rsidR="005701AE" w:rsidRDefault="003C541B" w:rsidP="003C541B">
          <w:pPr>
            <w:pStyle w:val="021AFE71A0F445A683AE1F71CEE733A3"/>
          </w:pPr>
          <w:r w:rsidRPr="00711F0E">
            <w:rPr>
              <w:rStyle w:val="placeholder1Char"/>
              <w:rFonts w:hint="eastAsia"/>
              <w:sz w:val="16"/>
              <w:szCs w:val="16"/>
            </w:rPr>
            <w:t>____</w:t>
          </w:r>
        </w:p>
      </w:docPartBody>
    </w:docPart>
    <w:docPart>
      <w:docPartPr>
        <w:name w:val="C705E0FB366842BBBF26C59F89A41F17"/>
        <w:category>
          <w:name w:val="常规"/>
          <w:gallery w:val="placeholder"/>
        </w:category>
        <w:types>
          <w:type w:val="bbPlcHdr"/>
        </w:types>
        <w:behaviors>
          <w:behavior w:val="content"/>
        </w:behaviors>
        <w:guid w:val="{8D261DDC-F61B-40A8-8329-AF704B361552}"/>
      </w:docPartPr>
      <w:docPartBody>
        <w:p w:rsidR="005701AE" w:rsidRDefault="003C541B" w:rsidP="003C541B">
          <w:pPr>
            <w:pStyle w:val="C705E0FB366842BBBF26C59F89A41F17"/>
          </w:pPr>
          <w:r w:rsidRPr="00711F0E">
            <w:rPr>
              <w:rStyle w:val="placeholder1Char"/>
              <w:rFonts w:hint="eastAsia"/>
              <w:sz w:val="16"/>
              <w:szCs w:val="16"/>
            </w:rPr>
            <w:t>____</w:t>
          </w:r>
        </w:p>
      </w:docPartBody>
    </w:docPart>
    <w:docPart>
      <w:docPartPr>
        <w:name w:val="8F039BE1510F41E1A2EE0B68399226C1"/>
        <w:category>
          <w:name w:val="常规"/>
          <w:gallery w:val="placeholder"/>
        </w:category>
        <w:types>
          <w:type w:val="bbPlcHdr"/>
        </w:types>
        <w:behaviors>
          <w:behavior w:val="content"/>
        </w:behaviors>
        <w:guid w:val="{165BA430-1F52-46B1-B036-AA851355E3DC}"/>
      </w:docPartPr>
      <w:docPartBody>
        <w:p w:rsidR="005701AE" w:rsidRDefault="003C541B" w:rsidP="003C541B">
          <w:pPr>
            <w:pStyle w:val="8F039BE1510F41E1A2EE0B68399226C1"/>
          </w:pPr>
          <w:r w:rsidRPr="00711F0E">
            <w:rPr>
              <w:rStyle w:val="placeholder1Char"/>
              <w:rFonts w:hint="eastAsia"/>
              <w:sz w:val="16"/>
              <w:szCs w:val="16"/>
            </w:rPr>
            <w:t>____</w:t>
          </w:r>
        </w:p>
      </w:docPartBody>
    </w:docPart>
    <w:docPart>
      <w:docPartPr>
        <w:name w:val="D70F09E3A2884F9B820365F4EFF77FDF"/>
        <w:category>
          <w:name w:val="常规"/>
          <w:gallery w:val="placeholder"/>
        </w:category>
        <w:types>
          <w:type w:val="bbPlcHdr"/>
        </w:types>
        <w:behaviors>
          <w:behavior w:val="content"/>
        </w:behaviors>
        <w:guid w:val="{965E285C-C770-4958-99DB-11273431D47D}"/>
      </w:docPartPr>
      <w:docPartBody>
        <w:p w:rsidR="005701AE" w:rsidRDefault="003C541B" w:rsidP="003C541B">
          <w:pPr>
            <w:pStyle w:val="D70F09E3A2884F9B820365F4EFF77FDF"/>
          </w:pPr>
          <w:r w:rsidRPr="00711F0E">
            <w:rPr>
              <w:rStyle w:val="placeholder1Char"/>
              <w:rFonts w:hint="eastAsia"/>
              <w:sz w:val="16"/>
              <w:szCs w:val="16"/>
            </w:rPr>
            <w:t>____</w:t>
          </w:r>
        </w:p>
      </w:docPartBody>
    </w:docPart>
    <w:docPart>
      <w:docPartPr>
        <w:name w:val="9FCBEEBE1CCE4451B6A414D9FDCBF1C3"/>
        <w:category>
          <w:name w:val="常规"/>
          <w:gallery w:val="placeholder"/>
        </w:category>
        <w:types>
          <w:type w:val="bbPlcHdr"/>
        </w:types>
        <w:behaviors>
          <w:behavior w:val="content"/>
        </w:behaviors>
        <w:guid w:val="{577F1A62-A7B5-4259-949C-7498CD6E2DC9}"/>
      </w:docPartPr>
      <w:docPartBody>
        <w:p w:rsidR="005701AE" w:rsidRDefault="003C541B" w:rsidP="003C541B">
          <w:pPr>
            <w:pStyle w:val="9FCBEEBE1CCE4451B6A414D9FDCBF1C3"/>
          </w:pPr>
          <w:r w:rsidRPr="00711F0E">
            <w:rPr>
              <w:rStyle w:val="placeholder1Char"/>
              <w:rFonts w:hint="eastAsia"/>
              <w:sz w:val="16"/>
              <w:szCs w:val="16"/>
            </w:rPr>
            <w:t>____</w:t>
          </w:r>
        </w:p>
      </w:docPartBody>
    </w:docPart>
    <w:docPart>
      <w:docPartPr>
        <w:name w:val="D654F116B3AB4E95AEFDD475FE2DB94F"/>
        <w:category>
          <w:name w:val="常规"/>
          <w:gallery w:val="placeholder"/>
        </w:category>
        <w:types>
          <w:type w:val="bbPlcHdr"/>
        </w:types>
        <w:behaviors>
          <w:behavior w:val="content"/>
        </w:behaviors>
        <w:guid w:val="{E21D3205-7925-4133-8F33-C1F16722997C}"/>
      </w:docPartPr>
      <w:docPartBody>
        <w:p w:rsidR="005701AE" w:rsidRDefault="003C541B" w:rsidP="003C541B">
          <w:pPr>
            <w:pStyle w:val="D654F116B3AB4E95AEFDD475FE2DB94F"/>
          </w:pPr>
          <w:r w:rsidRPr="00711F0E">
            <w:rPr>
              <w:rStyle w:val="placeholder1Char"/>
              <w:rFonts w:hint="eastAsia"/>
              <w:sz w:val="16"/>
              <w:szCs w:val="16"/>
            </w:rPr>
            <w:t>____</w:t>
          </w:r>
        </w:p>
      </w:docPartBody>
    </w:docPart>
    <w:docPart>
      <w:docPartPr>
        <w:name w:val="3F21700571914A26B595A95BF933D133"/>
        <w:category>
          <w:name w:val="常规"/>
          <w:gallery w:val="placeholder"/>
        </w:category>
        <w:types>
          <w:type w:val="bbPlcHdr"/>
        </w:types>
        <w:behaviors>
          <w:behavior w:val="content"/>
        </w:behaviors>
        <w:guid w:val="{21A60ADD-31CF-43B7-BF5C-340D169A9F0F}"/>
      </w:docPartPr>
      <w:docPartBody>
        <w:p w:rsidR="005701AE" w:rsidRDefault="003C541B" w:rsidP="003C541B">
          <w:pPr>
            <w:pStyle w:val="3F21700571914A26B595A95BF933D133"/>
          </w:pPr>
          <w:r w:rsidRPr="00711F0E">
            <w:rPr>
              <w:rStyle w:val="placeholder1Char"/>
              <w:rFonts w:hint="eastAsia"/>
              <w:sz w:val="16"/>
              <w:szCs w:val="16"/>
            </w:rPr>
            <w:t>____</w:t>
          </w:r>
        </w:p>
      </w:docPartBody>
    </w:docPart>
    <w:docPart>
      <w:docPartPr>
        <w:name w:val="766A37A45DE34A649DE85210834E14F9"/>
        <w:category>
          <w:name w:val="常规"/>
          <w:gallery w:val="placeholder"/>
        </w:category>
        <w:types>
          <w:type w:val="bbPlcHdr"/>
        </w:types>
        <w:behaviors>
          <w:behavior w:val="content"/>
        </w:behaviors>
        <w:guid w:val="{8A192B2C-E771-47CF-82A4-1F05F1460B9F}"/>
      </w:docPartPr>
      <w:docPartBody>
        <w:p w:rsidR="005701AE" w:rsidRDefault="003C541B" w:rsidP="003C541B">
          <w:pPr>
            <w:pStyle w:val="766A37A45DE34A649DE85210834E14F9"/>
          </w:pPr>
          <w:r w:rsidRPr="00711F0E">
            <w:rPr>
              <w:rStyle w:val="placeholder1Char"/>
              <w:rFonts w:hint="eastAsia"/>
              <w:sz w:val="16"/>
              <w:szCs w:val="16"/>
            </w:rPr>
            <w:t>____</w:t>
          </w:r>
        </w:p>
      </w:docPartBody>
    </w:docPart>
    <w:docPart>
      <w:docPartPr>
        <w:name w:val="B137F843500C455CADFB69F652ED88CE"/>
        <w:category>
          <w:name w:val="常规"/>
          <w:gallery w:val="placeholder"/>
        </w:category>
        <w:types>
          <w:type w:val="bbPlcHdr"/>
        </w:types>
        <w:behaviors>
          <w:behavior w:val="content"/>
        </w:behaviors>
        <w:guid w:val="{8C001690-2724-4710-AC62-09F132D624C9}"/>
      </w:docPartPr>
      <w:docPartBody>
        <w:p w:rsidR="005701AE" w:rsidRDefault="003C541B" w:rsidP="003C541B">
          <w:pPr>
            <w:pStyle w:val="B137F843500C455CADFB69F652ED88CE"/>
          </w:pPr>
          <w:r w:rsidRPr="00711F0E">
            <w:rPr>
              <w:rStyle w:val="placeholder1Char"/>
              <w:rFonts w:hint="eastAsia"/>
              <w:sz w:val="16"/>
              <w:szCs w:val="16"/>
            </w:rPr>
            <w:t>____</w:t>
          </w:r>
        </w:p>
      </w:docPartBody>
    </w:docPart>
    <w:docPart>
      <w:docPartPr>
        <w:name w:val="49053AE38CB34400A6C26D882445A477"/>
        <w:category>
          <w:name w:val="常规"/>
          <w:gallery w:val="placeholder"/>
        </w:category>
        <w:types>
          <w:type w:val="bbPlcHdr"/>
        </w:types>
        <w:behaviors>
          <w:behavior w:val="content"/>
        </w:behaviors>
        <w:guid w:val="{C262FB1D-B647-445D-8137-E2C302DB075B}"/>
      </w:docPartPr>
      <w:docPartBody>
        <w:p w:rsidR="005701AE" w:rsidRDefault="003C541B" w:rsidP="003C541B">
          <w:pPr>
            <w:pStyle w:val="49053AE38CB34400A6C26D882445A477"/>
          </w:pPr>
          <w:r w:rsidRPr="00711F0E">
            <w:rPr>
              <w:rStyle w:val="placeholder1Char"/>
              <w:rFonts w:hint="eastAsia"/>
              <w:sz w:val="16"/>
              <w:szCs w:val="16"/>
            </w:rPr>
            <w:t>____</w:t>
          </w:r>
        </w:p>
      </w:docPartBody>
    </w:docPart>
    <w:docPart>
      <w:docPartPr>
        <w:name w:val="8EADE10D6C2249C5B4AF25024DCA0523"/>
        <w:category>
          <w:name w:val="常规"/>
          <w:gallery w:val="placeholder"/>
        </w:category>
        <w:types>
          <w:type w:val="bbPlcHdr"/>
        </w:types>
        <w:behaviors>
          <w:behavior w:val="content"/>
        </w:behaviors>
        <w:guid w:val="{D51A9D54-7F60-415F-BEE9-3382363C3A06}"/>
      </w:docPartPr>
      <w:docPartBody>
        <w:p w:rsidR="005701AE" w:rsidRDefault="003C541B" w:rsidP="003C541B">
          <w:pPr>
            <w:pStyle w:val="8EADE10D6C2249C5B4AF25024DCA0523"/>
          </w:pPr>
          <w:r w:rsidRPr="00711F0E">
            <w:rPr>
              <w:rStyle w:val="placeholder1Char"/>
              <w:rFonts w:hint="eastAsia"/>
              <w:sz w:val="16"/>
              <w:szCs w:val="16"/>
            </w:rPr>
            <w:t>____</w:t>
          </w:r>
        </w:p>
      </w:docPartBody>
    </w:docPart>
    <w:docPart>
      <w:docPartPr>
        <w:name w:val="F21BCBA6603942E3B07CEA1481EDC876"/>
        <w:category>
          <w:name w:val="常规"/>
          <w:gallery w:val="placeholder"/>
        </w:category>
        <w:types>
          <w:type w:val="bbPlcHdr"/>
        </w:types>
        <w:behaviors>
          <w:behavior w:val="content"/>
        </w:behaviors>
        <w:guid w:val="{8FC94C62-CDE1-410E-966A-C5B935E82462}"/>
      </w:docPartPr>
      <w:docPartBody>
        <w:p w:rsidR="005701AE" w:rsidRDefault="003C541B" w:rsidP="003C541B">
          <w:pPr>
            <w:pStyle w:val="F21BCBA6603942E3B07CEA1481EDC876"/>
          </w:pPr>
          <w:r w:rsidRPr="00711F0E">
            <w:rPr>
              <w:rStyle w:val="placeholder1Char"/>
              <w:rFonts w:hint="eastAsia"/>
              <w:sz w:val="16"/>
              <w:szCs w:val="16"/>
            </w:rPr>
            <w:t>____</w:t>
          </w:r>
        </w:p>
      </w:docPartBody>
    </w:docPart>
    <w:docPart>
      <w:docPartPr>
        <w:name w:val="41B1E371B0434AE28C22CD85039A005F"/>
        <w:category>
          <w:name w:val="常规"/>
          <w:gallery w:val="placeholder"/>
        </w:category>
        <w:types>
          <w:type w:val="bbPlcHdr"/>
        </w:types>
        <w:behaviors>
          <w:behavior w:val="content"/>
        </w:behaviors>
        <w:guid w:val="{BA66AC7A-85EF-45C9-85CB-85DE33AEE144}"/>
      </w:docPartPr>
      <w:docPartBody>
        <w:p w:rsidR="005701AE" w:rsidRDefault="003C541B" w:rsidP="003C541B">
          <w:pPr>
            <w:pStyle w:val="41B1E371B0434AE28C22CD85039A005F"/>
          </w:pPr>
          <w:r w:rsidRPr="00711F0E">
            <w:rPr>
              <w:rStyle w:val="placeholder1Char"/>
              <w:rFonts w:hint="eastAsia"/>
              <w:sz w:val="16"/>
              <w:szCs w:val="16"/>
            </w:rPr>
            <w:t>____</w:t>
          </w:r>
        </w:p>
      </w:docPartBody>
    </w:docPart>
    <w:docPart>
      <w:docPartPr>
        <w:name w:val="E97F7EA9D47C4943AD64CFDFECA3B99C"/>
        <w:category>
          <w:name w:val="常规"/>
          <w:gallery w:val="placeholder"/>
        </w:category>
        <w:types>
          <w:type w:val="bbPlcHdr"/>
        </w:types>
        <w:behaviors>
          <w:behavior w:val="content"/>
        </w:behaviors>
        <w:guid w:val="{2623A652-8178-4D94-AA2E-E7250FD95F2C}"/>
      </w:docPartPr>
      <w:docPartBody>
        <w:p w:rsidR="005701AE" w:rsidRDefault="003C541B" w:rsidP="003C541B">
          <w:pPr>
            <w:pStyle w:val="E97F7EA9D47C4943AD64CFDFECA3B99C"/>
          </w:pPr>
          <w:r w:rsidRPr="00711F0E">
            <w:rPr>
              <w:rStyle w:val="placeholder1Char"/>
              <w:rFonts w:hint="eastAsia"/>
              <w:sz w:val="16"/>
              <w:szCs w:val="16"/>
            </w:rPr>
            <w:t>____</w:t>
          </w:r>
        </w:p>
      </w:docPartBody>
    </w:docPart>
    <w:docPart>
      <w:docPartPr>
        <w:name w:val="246AEC1F995243708961E6CBD256E21A"/>
        <w:category>
          <w:name w:val="常规"/>
          <w:gallery w:val="placeholder"/>
        </w:category>
        <w:types>
          <w:type w:val="bbPlcHdr"/>
        </w:types>
        <w:behaviors>
          <w:behavior w:val="content"/>
        </w:behaviors>
        <w:guid w:val="{608D6D00-BCB6-43FB-AE88-BF57C296EBB4}"/>
      </w:docPartPr>
      <w:docPartBody>
        <w:p w:rsidR="005701AE" w:rsidRDefault="003C541B" w:rsidP="003C541B">
          <w:pPr>
            <w:pStyle w:val="246AEC1F995243708961E6CBD256E21A"/>
          </w:pPr>
          <w:r w:rsidRPr="00711F0E">
            <w:rPr>
              <w:rStyle w:val="placeholder1Char"/>
              <w:rFonts w:hint="eastAsia"/>
              <w:sz w:val="16"/>
              <w:szCs w:val="16"/>
            </w:rPr>
            <w:t>____</w:t>
          </w:r>
        </w:p>
      </w:docPartBody>
    </w:docPart>
    <w:docPart>
      <w:docPartPr>
        <w:name w:val="A7D66711057F4B21A734DF75758DAD81"/>
        <w:category>
          <w:name w:val="常规"/>
          <w:gallery w:val="placeholder"/>
        </w:category>
        <w:types>
          <w:type w:val="bbPlcHdr"/>
        </w:types>
        <w:behaviors>
          <w:behavior w:val="content"/>
        </w:behaviors>
        <w:guid w:val="{D4B903A7-5D3F-4692-80BF-36907F1997D4}"/>
      </w:docPartPr>
      <w:docPartBody>
        <w:p w:rsidR="005701AE" w:rsidRDefault="003C541B" w:rsidP="003C541B">
          <w:pPr>
            <w:pStyle w:val="A7D66711057F4B21A734DF75758DAD81"/>
          </w:pPr>
          <w:r w:rsidRPr="00711F0E">
            <w:rPr>
              <w:rStyle w:val="placeholder1Char"/>
              <w:rFonts w:hint="eastAsia"/>
              <w:sz w:val="16"/>
              <w:szCs w:val="16"/>
            </w:rPr>
            <w:t>____</w:t>
          </w:r>
        </w:p>
      </w:docPartBody>
    </w:docPart>
    <w:docPart>
      <w:docPartPr>
        <w:name w:val="7D5A500D2D0E45E9B233DE612421BB7C"/>
        <w:category>
          <w:name w:val="常规"/>
          <w:gallery w:val="placeholder"/>
        </w:category>
        <w:types>
          <w:type w:val="bbPlcHdr"/>
        </w:types>
        <w:behaviors>
          <w:behavior w:val="content"/>
        </w:behaviors>
        <w:guid w:val="{11A5F77C-031F-4B1E-86D4-949EA0E04ADA}"/>
      </w:docPartPr>
      <w:docPartBody>
        <w:p w:rsidR="005701AE" w:rsidRDefault="003C541B" w:rsidP="003C541B">
          <w:pPr>
            <w:pStyle w:val="7D5A500D2D0E45E9B233DE612421BB7C"/>
          </w:pPr>
          <w:r w:rsidRPr="00711F0E">
            <w:rPr>
              <w:rStyle w:val="placeholder1Char"/>
              <w:rFonts w:hint="eastAsia"/>
              <w:sz w:val="16"/>
              <w:szCs w:val="16"/>
            </w:rPr>
            <w:t>____</w:t>
          </w:r>
        </w:p>
      </w:docPartBody>
    </w:docPart>
    <w:docPart>
      <w:docPartPr>
        <w:name w:val="3EB3FE6A28604026977DDB51A09B22E9"/>
        <w:category>
          <w:name w:val="常规"/>
          <w:gallery w:val="placeholder"/>
        </w:category>
        <w:types>
          <w:type w:val="bbPlcHdr"/>
        </w:types>
        <w:behaviors>
          <w:behavior w:val="content"/>
        </w:behaviors>
        <w:guid w:val="{6398B2BB-FF86-49F0-B830-34039059BF83}"/>
      </w:docPartPr>
      <w:docPartBody>
        <w:p w:rsidR="005701AE" w:rsidRDefault="003C541B" w:rsidP="003C541B">
          <w:pPr>
            <w:pStyle w:val="3EB3FE6A28604026977DDB51A09B22E9"/>
          </w:pPr>
          <w:r w:rsidRPr="00711F0E">
            <w:rPr>
              <w:rStyle w:val="placeholder1Char"/>
              <w:rFonts w:hint="eastAsia"/>
              <w:sz w:val="16"/>
              <w:szCs w:val="16"/>
            </w:rPr>
            <w:t>____</w:t>
          </w:r>
        </w:p>
      </w:docPartBody>
    </w:docPart>
    <w:docPart>
      <w:docPartPr>
        <w:name w:val="E7A1E10D98E14361B131E4B2A14F51A0"/>
        <w:category>
          <w:name w:val="常规"/>
          <w:gallery w:val="placeholder"/>
        </w:category>
        <w:types>
          <w:type w:val="bbPlcHdr"/>
        </w:types>
        <w:behaviors>
          <w:behavior w:val="content"/>
        </w:behaviors>
        <w:guid w:val="{18ABB485-1FD7-4DCF-A1C3-C2D705449E5C}"/>
      </w:docPartPr>
      <w:docPartBody>
        <w:p w:rsidR="005701AE" w:rsidRDefault="003C541B" w:rsidP="003C541B">
          <w:pPr>
            <w:pStyle w:val="E7A1E10D98E14361B131E4B2A14F51A0"/>
          </w:pPr>
          <w:r w:rsidRPr="00711F0E">
            <w:rPr>
              <w:rStyle w:val="placeholder1Char"/>
              <w:rFonts w:hint="eastAsia"/>
              <w:sz w:val="16"/>
              <w:szCs w:val="16"/>
            </w:rPr>
            <w:t>____</w:t>
          </w:r>
        </w:p>
      </w:docPartBody>
    </w:docPart>
    <w:docPart>
      <w:docPartPr>
        <w:name w:val="2AF9C2BF77034197821C9094A99132D9"/>
        <w:category>
          <w:name w:val="常规"/>
          <w:gallery w:val="placeholder"/>
        </w:category>
        <w:types>
          <w:type w:val="bbPlcHdr"/>
        </w:types>
        <w:behaviors>
          <w:behavior w:val="content"/>
        </w:behaviors>
        <w:guid w:val="{57679750-96C9-42AB-B369-C3E1175B1802}"/>
      </w:docPartPr>
      <w:docPartBody>
        <w:p w:rsidR="005701AE" w:rsidRDefault="003C541B" w:rsidP="003C541B">
          <w:pPr>
            <w:pStyle w:val="2AF9C2BF77034197821C9094A99132D9"/>
          </w:pPr>
          <w:r w:rsidRPr="00711F0E">
            <w:rPr>
              <w:rStyle w:val="placeholder1Char"/>
              <w:rFonts w:hint="eastAsia"/>
              <w:sz w:val="16"/>
              <w:szCs w:val="16"/>
            </w:rPr>
            <w:t>____</w:t>
          </w:r>
        </w:p>
      </w:docPartBody>
    </w:docPart>
    <w:docPart>
      <w:docPartPr>
        <w:name w:val="525DE2C1C1334492A07E3BC64D649BDE"/>
        <w:category>
          <w:name w:val="常规"/>
          <w:gallery w:val="placeholder"/>
        </w:category>
        <w:types>
          <w:type w:val="bbPlcHdr"/>
        </w:types>
        <w:behaviors>
          <w:behavior w:val="content"/>
        </w:behaviors>
        <w:guid w:val="{C89757BB-0B4D-4A51-8718-5A2C3E052FA5}"/>
      </w:docPartPr>
      <w:docPartBody>
        <w:p w:rsidR="005701AE" w:rsidRDefault="003C541B" w:rsidP="003C541B">
          <w:pPr>
            <w:pStyle w:val="525DE2C1C1334492A07E3BC64D649BDE"/>
          </w:pPr>
          <w:r w:rsidRPr="00711F0E">
            <w:rPr>
              <w:rStyle w:val="placeholder1Char"/>
              <w:rFonts w:hint="eastAsia"/>
              <w:sz w:val="16"/>
              <w:szCs w:val="16"/>
            </w:rPr>
            <w:t>____</w:t>
          </w:r>
        </w:p>
      </w:docPartBody>
    </w:docPart>
    <w:docPart>
      <w:docPartPr>
        <w:name w:val="FD7C63EDAE364EA4BA16F1FEC44735FF"/>
        <w:category>
          <w:name w:val="常规"/>
          <w:gallery w:val="placeholder"/>
        </w:category>
        <w:types>
          <w:type w:val="bbPlcHdr"/>
        </w:types>
        <w:behaviors>
          <w:behavior w:val="content"/>
        </w:behaviors>
        <w:guid w:val="{F44DC0E8-F5BA-481E-9790-C820DC432DCE}"/>
      </w:docPartPr>
      <w:docPartBody>
        <w:p w:rsidR="005701AE" w:rsidRDefault="003C541B" w:rsidP="003C541B">
          <w:pPr>
            <w:pStyle w:val="FD7C63EDAE364EA4BA16F1FEC44735FF"/>
          </w:pPr>
          <w:r w:rsidRPr="00711F0E">
            <w:rPr>
              <w:rStyle w:val="placeholder1Char"/>
              <w:rFonts w:hint="eastAsia"/>
              <w:sz w:val="16"/>
              <w:szCs w:val="16"/>
            </w:rPr>
            <w:t>____</w:t>
          </w:r>
        </w:p>
      </w:docPartBody>
    </w:docPart>
    <w:docPart>
      <w:docPartPr>
        <w:name w:val="6A29E00F6447401BAA49CF5F5B0EF9C7"/>
        <w:category>
          <w:name w:val="常规"/>
          <w:gallery w:val="placeholder"/>
        </w:category>
        <w:types>
          <w:type w:val="bbPlcHdr"/>
        </w:types>
        <w:behaviors>
          <w:behavior w:val="content"/>
        </w:behaviors>
        <w:guid w:val="{7B139F3C-8701-4CAC-AA03-86E8BA8EC79D}"/>
      </w:docPartPr>
      <w:docPartBody>
        <w:p w:rsidR="005701AE" w:rsidRDefault="003C541B" w:rsidP="003C541B">
          <w:pPr>
            <w:pStyle w:val="6A29E00F6447401BAA49CF5F5B0EF9C7"/>
          </w:pPr>
          <w:r w:rsidRPr="00711F0E">
            <w:rPr>
              <w:rStyle w:val="placeholder1Char"/>
              <w:rFonts w:hint="eastAsia"/>
              <w:sz w:val="16"/>
              <w:szCs w:val="16"/>
            </w:rPr>
            <w:t>____</w:t>
          </w:r>
        </w:p>
      </w:docPartBody>
    </w:docPart>
    <w:docPart>
      <w:docPartPr>
        <w:name w:val="9DC8BD8ED5814FAEBDED594EBA248758"/>
        <w:category>
          <w:name w:val="常规"/>
          <w:gallery w:val="placeholder"/>
        </w:category>
        <w:types>
          <w:type w:val="bbPlcHdr"/>
        </w:types>
        <w:behaviors>
          <w:behavior w:val="content"/>
        </w:behaviors>
        <w:guid w:val="{C9D14195-9B46-47A0-A7EC-5C02916E39B8}"/>
      </w:docPartPr>
      <w:docPartBody>
        <w:p w:rsidR="005701AE" w:rsidRDefault="003C541B" w:rsidP="003C541B">
          <w:pPr>
            <w:pStyle w:val="9DC8BD8ED5814FAEBDED594EBA248758"/>
          </w:pPr>
          <w:r w:rsidRPr="00711F0E">
            <w:rPr>
              <w:rStyle w:val="placeholder1Char"/>
              <w:rFonts w:hint="eastAsia"/>
              <w:sz w:val="16"/>
              <w:szCs w:val="16"/>
            </w:rPr>
            <w:t>____</w:t>
          </w:r>
        </w:p>
      </w:docPartBody>
    </w:docPart>
    <w:docPart>
      <w:docPartPr>
        <w:name w:val="AAE2210C0B21487BB103DF8800C14696"/>
        <w:category>
          <w:name w:val="常规"/>
          <w:gallery w:val="placeholder"/>
        </w:category>
        <w:types>
          <w:type w:val="bbPlcHdr"/>
        </w:types>
        <w:behaviors>
          <w:behavior w:val="content"/>
        </w:behaviors>
        <w:guid w:val="{3344250F-6984-47E7-9978-0C8A5D6531AF}"/>
      </w:docPartPr>
      <w:docPartBody>
        <w:p w:rsidR="005701AE" w:rsidRDefault="003C541B" w:rsidP="003C541B">
          <w:pPr>
            <w:pStyle w:val="AAE2210C0B21487BB103DF8800C14696"/>
          </w:pPr>
          <w:r w:rsidRPr="00711F0E">
            <w:rPr>
              <w:rStyle w:val="placeholder1Char"/>
              <w:rFonts w:hint="eastAsia"/>
              <w:sz w:val="16"/>
              <w:szCs w:val="16"/>
            </w:rPr>
            <w:t>____</w:t>
          </w:r>
        </w:p>
      </w:docPartBody>
    </w:docPart>
    <w:docPart>
      <w:docPartPr>
        <w:name w:val="26E14BB422424001BA140772F4DA6FDE"/>
        <w:category>
          <w:name w:val="常规"/>
          <w:gallery w:val="placeholder"/>
        </w:category>
        <w:types>
          <w:type w:val="bbPlcHdr"/>
        </w:types>
        <w:behaviors>
          <w:behavior w:val="content"/>
        </w:behaviors>
        <w:guid w:val="{4289DD4B-FEC8-441A-8D31-FA263A0915FA}"/>
      </w:docPartPr>
      <w:docPartBody>
        <w:p w:rsidR="005701AE" w:rsidRDefault="003C541B" w:rsidP="003C541B">
          <w:pPr>
            <w:pStyle w:val="26E14BB422424001BA140772F4DA6FDE"/>
          </w:pPr>
          <w:r w:rsidRPr="00711F0E">
            <w:rPr>
              <w:rStyle w:val="placeholder1Char"/>
              <w:rFonts w:hint="eastAsia"/>
              <w:sz w:val="16"/>
              <w:szCs w:val="16"/>
            </w:rPr>
            <w:t>____</w:t>
          </w:r>
        </w:p>
      </w:docPartBody>
    </w:docPart>
    <w:docPart>
      <w:docPartPr>
        <w:name w:val="C55596F81D0446E1ACACDCE9C7E04B6D"/>
        <w:category>
          <w:name w:val="常规"/>
          <w:gallery w:val="placeholder"/>
        </w:category>
        <w:types>
          <w:type w:val="bbPlcHdr"/>
        </w:types>
        <w:behaviors>
          <w:behavior w:val="content"/>
        </w:behaviors>
        <w:guid w:val="{00392E16-D75B-4654-8D56-0186B189731B}"/>
      </w:docPartPr>
      <w:docPartBody>
        <w:p w:rsidR="005701AE" w:rsidRDefault="003C541B" w:rsidP="003C541B">
          <w:pPr>
            <w:pStyle w:val="C55596F81D0446E1ACACDCE9C7E04B6D"/>
          </w:pPr>
          <w:r w:rsidRPr="00711F0E">
            <w:rPr>
              <w:rStyle w:val="placeholder1Char"/>
              <w:rFonts w:hint="eastAsia"/>
              <w:sz w:val="16"/>
              <w:szCs w:val="16"/>
            </w:rPr>
            <w:t>____</w:t>
          </w:r>
        </w:p>
      </w:docPartBody>
    </w:docPart>
    <w:docPart>
      <w:docPartPr>
        <w:name w:val="44169139645B463799977B2BCFFE6479"/>
        <w:category>
          <w:name w:val="常规"/>
          <w:gallery w:val="placeholder"/>
        </w:category>
        <w:types>
          <w:type w:val="bbPlcHdr"/>
        </w:types>
        <w:behaviors>
          <w:behavior w:val="content"/>
        </w:behaviors>
        <w:guid w:val="{CA685714-2CE4-4AF6-AB46-CCDED88EEB93}"/>
      </w:docPartPr>
      <w:docPartBody>
        <w:p w:rsidR="005701AE" w:rsidRDefault="003C541B" w:rsidP="003C541B">
          <w:pPr>
            <w:pStyle w:val="44169139645B463799977B2BCFFE6479"/>
          </w:pPr>
          <w:r w:rsidRPr="00711F0E">
            <w:rPr>
              <w:rStyle w:val="placeholder1Char"/>
              <w:rFonts w:hint="eastAsia"/>
              <w:sz w:val="16"/>
              <w:szCs w:val="16"/>
            </w:rPr>
            <w:t>____</w:t>
          </w:r>
        </w:p>
      </w:docPartBody>
    </w:docPart>
    <w:docPart>
      <w:docPartPr>
        <w:name w:val="4C00CB5CD52042B2A32219F30FE26242"/>
        <w:category>
          <w:name w:val="常规"/>
          <w:gallery w:val="placeholder"/>
        </w:category>
        <w:types>
          <w:type w:val="bbPlcHdr"/>
        </w:types>
        <w:behaviors>
          <w:behavior w:val="content"/>
        </w:behaviors>
        <w:guid w:val="{9A7A4D3A-B01E-4E11-9B8C-809141D7BFBC}"/>
      </w:docPartPr>
      <w:docPartBody>
        <w:p w:rsidR="005701AE" w:rsidRDefault="003C541B" w:rsidP="003C541B">
          <w:pPr>
            <w:pStyle w:val="4C00CB5CD52042B2A32219F30FE26242"/>
          </w:pPr>
          <w:r w:rsidRPr="00711F0E">
            <w:rPr>
              <w:rStyle w:val="placeholder1Char"/>
              <w:rFonts w:hint="eastAsia"/>
              <w:sz w:val="16"/>
              <w:szCs w:val="16"/>
            </w:rPr>
            <w:t>____</w:t>
          </w:r>
        </w:p>
      </w:docPartBody>
    </w:docPart>
    <w:docPart>
      <w:docPartPr>
        <w:name w:val="AE4E9A3C98FC4214997E77EAEDC84E0E"/>
        <w:category>
          <w:name w:val="常规"/>
          <w:gallery w:val="placeholder"/>
        </w:category>
        <w:types>
          <w:type w:val="bbPlcHdr"/>
        </w:types>
        <w:behaviors>
          <w:behavior w:val="content"/>
        </w:behaviors>
        <w:guid w:val="{8396A70C-626C-46DC-841A-AE70CA31326A}"/>
      </w:docPartPr>
      <w:docPartBody>
        <w:p w:rsidR="005701AE" w:rsidRDefault="003C541B" w:rsidP="003C541B">
          <w:pPr>
            <w:pStyle w:val="AE4E9A3C98FC4214997E77EAEDC84E0E"/>
          </w:pPr>
          <w:r w:rsidRPr="00711F0E">
            <w:rPr>
              <w:rStyle w:val="placeholder1Char"/>
              <w:rFonts w:hint="eastAsia"/>
              <w:sz w:val="16"/>
              <w:szCs w:val="16"/>
            </w:rPr>
            <w:t>____</w:t>
          </w:r>
        </w:p>
      </w:docPartBody>
    </w:docPart>
    <w:docPart>
      <w:docPartPr>
        <w:name w:val="B468C5C1793E4BBEAB1BF7489960CF40"/>
        <w:category>
          <w:name w:val="常规"/>
          <w:gallery w:val="placeholder"/>
        </w:category>
        <w:types>
          <w:type w:val="bbPlcHdr"/>
        </w:types>
        <w:behaviors>
          <w:behavior w:val="content"/>
        </w:behaviors>
        <w:guid w:val="{1C9F9302-5D9F-4660-9432-6DC27903086D}"/>
      </w:docPartPr>
      <w:docPartBody>
        <w:p w:rsidR="005701AE" w:rsidRDefault="003C541B" w:rsidP="003C541B">
          <w:pPr>
            <w:pStyle w:val="B468C5C1793E4BBEAB1BF7489960CF40"/>
          </w:pPr>
          <w:r w:rsidRPr="00711F0E">
            <w:rPr>
              <w:rStyle w:val="placeholder1Char"/>
              <w:rFonts w:hint="eastAsia"/>
              <w:sz w:val="16"/>
              <w:szCs w:val="16"/>
            </w:rPr>
            <w:t>____</w:t>
          </w:r>
        </w:p>
      </w:docPartBody>
    </w:docPart>
    <w:docPart>
      <w:docPartPr>
        <w:name w:val="D80E403DD7C94F98BA0AACF90BDF4C2F"/>
        <w:category>
          <w:name w:val="常规"/>
          <w:gallery w:val="placeholder"/>
        </w:category>
        <w:types>
          <w:type w:val="bbPlcHdr"/>
        </w:types>
        <w:behaviors>
          <w:behavior w:val="content"/>
        </w:behaviors>
        <w:guid w:val="{A597C71B-3D36-4D07-B890-FFEEEE6C3CF5}"/>
      </w:docPartPr>
      <w:docPartBody>
        <w:p w:rsidR="005701AE" w:rsidRDefault="003C541B" w:rsidP="003C541B">
          <w:pPr>
            <w:pStyle w:val="D80E403DD7C94F98BA0AACF90BDF4C2F"/>
          </w:pPr>
          <w:r w:rsidRPr="00711F0E">
            <w:rPr>
              <w:rStyle w:val="placeholder1Char"/>
              <w:rFonts w:hint="eastAsia"/>
              <w:sz w:val="16"/>
              <w:szCs w:val="16"/>
            </w:rPr>
            <w:t>____</w:t>
          </w:r>
        </w:p>
      </w:docPartBody>
    </w:docPart>
    <w:docPart>
      <w:docPartPr>
        <w:name w:val="727F44D8E61D409584F12F832D9769ED"/>
        <w:category>
          <w:name w:val="常规"/>
          <w:gallery w:val="placeholder"/>
        </w:category>
        <w:types>
          <w:type w:val="bbPlcHdr"/>
        </w:types>
        <w:behaviors>
          <w:behavior w:val="content"/>
        </w:behaviors>
        <w:guid w:val="{24301930-E8B6-4038-9CED-2B368B1B4859}"/>
      </w:docPartPr>
      <w:docPartBody>
        <w:p w:rsidR="005701AE" w:rsidRDefault="003C541B" w:rsidP="003C541B">
          <w:pPr>
            <w:pStyle w:val="727F44D8E61D409584F12F832D9769ED"/>
          </w:pPr>
          <w:r w:rsidRPr="00711F0E">
            <w:rPr>
              <w:rStyle w:val="placeholder1Char"/>
              <w:rFonts w:hint="eastAsia"/>
              <w:sz w:val="16"/>
              <w:szCs w:val="16"/>
            </w:rPr>
            <w:t>____</w:t>
          </w:r>
        </w:p>
      </w:docPartBody>
    </w:docPart>
    <w:docPart>
      <w:docPartPr>
        <w:name w:val="30818B27E71B4CC7B9B1C51E0D1CE815"/>
        <w:category>
          <w:name w:val="常规"/>
          <w:gallery w:val="placeholder"/>
        </w:category>
        <w:types>
          <w:type w:val="bbPlcHdr"/>
        </w:types>
        <w:behaviors>
          <w:behavior w:val="content"/>
        </w:behaviors>
        <w:guid w:val="{9BB84662-3C76-4982-8DD6-7D1F699B33CD}"/>
      </w:docPartPr>
      <w:docPartBody>
        <w:p w:rsidR="005701AE" w:rsidRDefault="003C541B" w:rsidP="003C541B">
          <w:pPr>
            <w:pStyle w:val="30818B27E71B4CC7B9B1C51E0D1CE815"/>
          </w:pPr>
          <w:r w:rsidRPr="00711F0E">
            <w:rPr>
              <w:rStyle w:val="placeholder1Char"/>
              <w:rFonts w:hint="eastAsia"/>
              <w:sz w:val="16"/>
              <w:szCs w:val="16"/>
            </w:rPr>
            <w:t>____</w:t>
          </w:r>
        </w:p>
      </w:docPartBody>
    </w:docPart>
    <w:docPart>
      <w:docPartPr>
        <w:name w:val="4B99E9A273AB4CD391397735A5DB8221"/>
        <w:category>
          <w:name w:val="常规"/>
          <w:gallery w:val="placeholder"/>
        </w:category>
        <w:types>
          <w:type w:val="bbPlcHdr"/>
        </w:types>
        <w:behaviors>
          <w:behavior w:val="content"/>
        </w:behaviors>
        <w:guid w:val="{9DE36DEA-BF1E-40AB-AC03-6733E1546FB6}"/>
      </w:docPartPr>
      <w:docPartBody>
        <w:p w:rsidR="005701AE" w:rsidRDefault="003C541B" w:rsidP="003C541B">
          <w:pPr>
            <w:pStyle w:val="4B99E9A273AB4CD391397735A5DB8221"/>
          </w:pPr>
          <w:r w:rsidRPr="00711F0E">
            <w:rPr>
              <w:rStyle w:val="placeholder1Char"/>
              <w:rFonts w:hint="eastAsia"/>
              <w:sz w:val="16"/>
              <w:szCs w:val="16"/>
            </w:rPr>
            <w:t>____</w:t>
          </w:r>
        </w:p>
      </w:docPartBody>
    </w:docPart>
    <w:docPart>
      <w:docPartPr>
        <w:name w:val="8D6EB60BFDC448F99319ACCBF9404B17"/>
        <w:category>
          <w:name w:val="常规"/>
          <w:gallery w:val="placeholder"/>
        </w:category>
        <w:types>
          <w:type w:val="bbPlcHdr"/>
        </w:types>
        <w:behaviors>
          <w:behavior w:val="content"/>
        </w:behaviors>
        <w:guid w:val="{FC4A3116-FDD5-478A-9F58-56B4479E5DA2}"/>
      </w:docPartPr>
      <w:docPartBody>
        <w:p w:rsidR="005701AE" w:rsidRDefault="003C541B" w:rsidP="003C541B">
          <w:pPr>
            <w:pStyle w:val="8D6EB60BFDC448F99319ACCBF9404B17"/>
          </w:pPr>
          <w:r w:rsidRPr="00711F0E">
            <w:rPr>
              <w:rStyle w:val="placeholder1Char"/>
              <w:rFonts w:hint="eastAsia"/>
              <w:sz w:val="16"/>
              <w:szCs w:val="16"/>
            </w:rPr>
            <w:t>____</w:t>
          </w:r>
        </w:p>
      </w:docPartBody>
    </w:docPart>
    <w:docPart>
      <w:docPartPr>
        <w:name w:val="14B7387618FD43C98047353E65632128"/>
        <w:category>
          <w:name w:val="常规"/>
          <w:gallery w:val="placeholder"/>
        </w:category>
        <w:types>
          <w:type w:val="bbPlcHdr"/>
        </w:types>
        <w:behaviors>
          <w:behavior w:val="content"/>
        </w:behaviors>
        <w:guid w:val="{97FBB1B0-7E5B-4716-888C-C0BEB4BE7D21}"/>
      </w:docPartPr>
      <w:docPartBody>
        <w:p w:rsidR="005701AE" w:rsidRDefault="003C541B" w:rsidP="003C541B">
          <w:pPr>
            <w:pStyle w:val="14B7387618FD43C98047353E65632128"/>
          </w:pPr>
          <w:r w:rsidRPr="00711F0E">
            <w:rPr>
              <w:rStyle w:val="placeholder1Char"/>
              <w:rFonts w:hint="eastAsia"/>
              <w:sz w:val="16"/>
              <w:szCs w:val="16"/>
            </w:rPr>
            <w:t>____</w:t>
          </w:r>
        </w:p>
      </w:docPartBody>
    </w:docPart>
    <w:docPart>
      <w:docPartPr>
        <w:name w:val="A1BEC1FD58134E7DBED71D87BDEE8E5F"/>
        <w:category>
          <w:name w:val="常规"/>
          <w:gallery w:val="placeholder"/>
        </w:category>
        <w:types>
          <w:type w:val="bbPlcHdr"/>
        </w:types>
        <w:behaviors>
          <w:behavior w:val="content"/>
        </w:behaviors>
        <w:guid w:val="{F1DCCF24-DE9E-4C28-89EE-C9A2E174B7F7}"/>
      </w:docPartPr>
      <w:docPartBody>
        <w:p w:rsidR="005701AE" w:rsidRDefault="003C541B" w:rsidP="003C541B">
          <w:pPr>
            <w:pStyle w:val="A1BEC1FD58134E7DBED71D87BDEE8E5F"/>
          </w:pPr>
          <w:r w:rsidRPr="00711F0E">
            <w:rPr>
              <w:rStyle w:val="placeholder1Char"/>
              <w:rFonts w:hint="eastAsia"/>
              <w:sz w:val="16"/>
              <w:szCs w:val="16"/>
            </w:rPr>
            <w:t>____</w:t>
          </w:r>
        </w:p>
      </w:docPartBody>
    </w:docPart>
    <w:docPart>
      <w:docPartPr>
        <w:name w:val="8A399BF2097B40AC9C121B8689F2FD97"/>
        <w:category>
          <w:name w:val="常规"/>
          <w:gallery w:val="placeholder"/>
        </w:category>
        <w:types>
          <w:type w:val="bbPlcHdr"/>
        </w:types>
        <w:behaviors>
          <w:behavior w:val="content"/>
        </w:behaviors>
        <w:guid w:val="{8284FA2E-C96F-4AEC-987B-FB43EFA54707}"/>
      </w:docPartPr>
      <w:docPartBody>
        <w:p w:rsidR="005701AE" w:rsidRDefault="003C541B" w:rsidP="003C541B">
          <w:pPr>
            <w:pStyle w:val="8A399BF2097B40AC9C121B8689F2FD97"/>
          </w:pPr>
          <w:r w:rsidRPr="00711F0E">
            <w:rPr>
              <w:rStyle w:val="placeholder1Char"/>
              <w:rFonts w:hint="eastAsia"/>
              <w:sz w:val="16"/>
              <w:szCs w:val="16"/>
            </w:rPr>
            <w:t>____</w:t>
          </w:r>
        </w:p>
      </w:docPartBody>
    </w:docPart>
    <w:docPart>
      <w:docPartPr>
        <w:name w:val="F9A5FFB3CA1447CEB35C53DD7DC74F76"/>
        <w:category>
          <w:name w:val="常规"/>
          <w:gallery w:val="placeholder"/>
        </w:category>
        <w:types>
          <w:type w:val="bbPlcHdr"/>
        </w:types>
        <w:behaviors>
          <w:behavior w:val="content"/>
        </w:behaviors>
        <w:guid w:val="{71651273-498B-493F-A13B-4FF518F4FC74}"/>
      </w:docPartPr>
      <w:docPartBody>
        <w:p w:rsidR="005701AE" w:rsidRDefault="003C541B" w:rsidP="003C541B">
          <w:pPr>
            <w:pStyle w:val="F9A5FFB3CA1447CEB35C53DD7DC74F76"/>
          </w:pPr>
          <w:r w:rsidRPr="00711F0E">
            <w:rPr>
              <w:rStyle w:val="placeholder1Char"/>
              <w:rFonts w:hint="eastAsia"/>
              <w:sz w:val="16"/>
              <w:szCs w:val="16"/>
            </w:rPr>
            <w:t>____</w:t>
          </w:r>
        </w:p>
      </w:docPartBody>
    </w:docPart>
    <w:docPart>
      <w:docPartPr>
        <w:name w:val="E1B6B5A2242F4BE188001030FFBD2BE5"/>
        <w:category>
          <w:name w:val="常规"/>
          <w:gallery w:val="placeholder"/>
        </w:category>
        <w:types>
          <w:type w:val="bbPlcHdr"/>
        </w:types>
        <w:behaviors>
          <w:behavior w:val="content"/>
        </w:behaviors>
        <w:guid w:val="{D52E5E3D-FB5A-4674-BADB-ED534199C1DF}"/>
      </w:docPartPr>
      <w:docPartBody>
        <w:p w:rsidR="005701AE" w:rsidRDefault="003C541B" w:rsidP="003C541B">
          <w:pPr>
            <w:pStyle w:val="E1B6B5A2242F4BE188001030FFBD2BE5"/>
          </w:pPr>
          <w:r w:rsidRPr="00711F0E">
            <w:rPr>
              <w:rStyle w:val="placeholder1Char"/>
              <w:rFonts w:hint="eastAsia"/>
              <w:sz w:val="16"/>
              <w:szCs w:val="16"/>
            </w:rPr>
            <w:t>____</w:t>
          </w:r>
        </w:p>
      </w:docPartBody>
    </w:docPart>
    <w:docPart>
      <w:docPartPr>
        <w:name w:val="D9EC55F3D71941319757A4F64E918DE5"/>
        <w:category>
          <w:name w:val="常规"/>
          <w:gallery w:val="placeholder"/>
        </w:category>
        <w:types>
          <w:type w:val="bbPlcHdr"/>
        </w:types>
        <w:behaviors>
          <w:behavior w:val="content"/>
        </w:behaviors>
        <w:guid w:val="{963BBB92-6A5F-46CF-B462-88CAF859E5B0}"/>
      </w:docPartPr>
      <w:docPartBody>
        <w:p w:rsidR="005701AE" w:rsidRDefault="003C541B" w:rsidP="003C541B">
          <w:pPr>
            <w:pStyle w:val="D9EC55F3D71941319757A4F64E918DE5"/>
          </w:pPr>
          <w:r w:rsidRPr="00711F0E">
            <w:rPr>
              <w:rStyle w:val="placeholder1Char"/>
              <w:rFonts w:hint="eastAsia"/>
              <w:sz w:val="16"/>
              <w:szCs w:val="16"/>
            </w:rPr>
            <w:t>____</w:t>
          </w:r>
        </w:p>
      </w:docPartBody>
    </w:docPart>
    <w:docPart>
      <w:docPartPr>
        <w:name w:val="8898713B3BF94832B6132C5513CAC4F0"/>
        <w:category>
          <w:name w:val="常规"/>
          <w:gallery w:val="placeholder"/>
        </w:category>
        <w:types>
          <w:type w:val="bbPlcHdr"/>
        </w:types>
        <w:behaviors>
          <w:behavior w:val="content"/>
        </w:behaviors>
        <w:guid w:val="{1494F1FC-6245-4BBA-992D-BB1DD4C7C21F}"/>
      </w:docPartPr>
      <w:docPartBody>
        <w:p w:rsidR="005701AE" w:rsidRDefault="003C541B" w:rsidP="003C541B">
          <w:pPr>
            <w:pStyle w:val="8898713B3BF94832B6132C5513CAC4F0"/>
          </w:pPr>
          <w:r w:rsidRPr="00711F0E">
            <w:rPr>
              <w:rStyle w:val="placeholder1Char"/>
              <w:rFonts w:hint="eastAsia"/>
              <w:sz w:val="16"/>
              <w:szCs w:val="16"/>
            </w:rPr>
            <w:t>____</w:t>
          </w:r>
        </w:p>
      </w:docPartBody>
    </w:docPart>
    <w:docPart>
      <w:docPartPr>
        <w:name w:val="9EB0B7454F5F436EB4FAFFF11CE11836"/>
        <w:category>
          <w:name w:val="常规"/>
          <w:gallery w:val="placeholder"/>
        </w:category>
        <w:types>
          <w:type w:val="bbPlcHdr"/>
        </w:types>
        <w:behaviors>
          <w:behavior w:val="content"/>
        </w:behaviors>
        <w:guid w:val="{BA4883B8-1C03-4205-9793-831EC7C66C90}"/>
      </w:docPartPr>
      <w:docPartBody>
        <w:p w:rsidR="005701AE" w:rsidRDefault="003C541B" w:rsidP="003C541B">
          <w:pPr>
            <w:pStyle w:val="9EB0B7454F5F436EB4FAFFF11CE11836"/>
          </w:pPr>
          <w:r w:rsidRPr="00711F0E">
            <w:rPr>
              <w:rStyle w:val="placeholder1Char"/>
              <w:rFonts w:hint="eastAsia"/>
              <w:sz w:val="16"/>
              <w:szCs w:val="16"/>
            </w:rPr>
            <w:t>____</w:t>
          </w:r>
        </w:p>
      </w:docPartBody>
    </w:docPart>
    <w:docPart>
      <w:docPartPr>
        <w:name w:val="7382DACFBCC946958F36650BE7A5FECE"/>
        <w:category>
          <w:name w:val="常规"/>
          <w:gallery w:val="placeholder"/>
        </w:category>
        <w:types>
          <w:type w:val="bbPlcHdr"/>
        </w:types>
        <w:behaviors>
          <w:behavior w:val="content"/>
        </w:behaviors>
        <w:guid w:val="{CAB2011F-F058-4DC8-9152-EC0730427E2A}"/>
      </w:docPartPr>
      <w:docPartBody>
        <w:p w:rsidR="005701AE" w:rsidRDefault="003C541B" w:rsidP="003C541B">
          <w:pPr>
            <w:pStyle w:val="7382DACFBCC946958F36650BE7A5FECE"/>
          </w:pPr>
          <w:r w:rsidRPr="00711F0E">
            <w:rPr>
              <w:rStyle w:val="placeholder1Char"/>
              <w:rFonts w:hint="eastAsia"/>
              <w:sz w:val="16"/>
              <w:szCs w:val="16"/>
            </w:rPr>
            <w:t>____</w:t>
          </w:r>
        </w:p>
      </w:docPartBody>
    </w:docPart>
    <w:docPart>
      <w:docPartPr>
        <w:name w:val="12B2954055224BA982E8F87DA8D065C2"/>
        <w:category>
          <w:name w:val="常规"/>
          <w:gallery w:val="placeholder"/>
        </w:category>
        <w:types>
          <w:type w:val="bbPlcHdr"/>
        </w:types>
        <w:behaviors>
          <w:behavior w:val="content"/>
        </w:behaviors>
        <w:guid w:val="{341B13BB-238F-4619-9A6B-F29043CB3360}"/>
      </w:docPartPr>
      <w:docPartBody>
        <w:p w:rsidR="005701AE" w:rsidRDefault="003C541B" w:rsidP="003C541B">
          <w:pPr>
            <w:pStyle w:val="12B2954055224BA982E8F87DA8D065C2"/>
          </w:pPr>
          <w:r w:rsidRPr="00711F0E">
            <w:rPr>
              <w:rStyle w:val="placeholder1Char"/>
              <w:rFonts w:hint="eastAsia"/>
              <w:sz w:val="16"/>
              <w:szCs w:val="16"/>
            </w:rPr>
            <w:t>____</w:t>
          </w:r>
        </w:p>
      </w:docPartBody>
    </w:docPart>
    <w:docPart>
      <w:docPartPr>
        <w:name w:val="ED8177FEE52F48829BDA431F49798D60"/>
        <w:category>
          <w:name w:val="常规"/>
          <w:gallery w:val="placeholder"/>
        </w:category>
        <w:types>
          <w:type w:val="bbPlcHdr"/>
        </w:types>
        <w:behaviors>
          <w:behavior w:val="content"/>
        </w:behaviors>
        <w:guid w:val="{CFEBADB1-C8C7-4CE8-A062-9DF56AAE5ADE}"/>
      </w:docPartPr>
      <w:docPartBody>
        <w:p w:rsidR="005701AE" w:rsidRDefault="003C541B" w:rsidP="003C541B">
          <w:pPr>
            <w:pStyle w:val="ED8177FEE52F48829BDA431F49798D60"/>
          </w:pPr>
          <w:r w:rsidRPr="00711F0E">
            <w:rPr>
              <w:rStyle w:val="placeholder1Char"/>
              <w:rFonts w:hint="eastAsia"/>
              <w:sz w:val="16"/>
              <w:szCs w:val="16"/>
            </w:rPr>
            <w:t>____</w:t>
          </w:r>
        </w:p>
      </w:docPartBody>
    </w:docPart>
    <w:docPart>
      <w:docPartPr>
        <w:name w:val="96340BA72A0B40739C0327213EC734DB"/>
        <w:category>
          <w:name w:val="常规"/>
          <w:gallery w:val="placeholder"/>
        </w:category>
        <w:types>
          <w:type w:val="bbPlcHdr"/>
        </w:types>
        <w:behaviors>
          <w:behavior w:val="content"/>
        </w:behaviors>
        <w:guid w:val="{D93BD55F-7136-44C0-8C99-32ADDE1EF93D}"/>
      </w:docPartPr>
      <w:docPartBody>
        <w:p w:rsidR="005701AE" w:rsidRDefault="003C541B" w:rsidP="003C541B">
          <w:pPr>
            <w:pStyle w:val="96340BA72A0B40739C0327213EC734DB"/>
          </w:pPr>
          <w:r w:rsidRPr="00711F0E">
            <w:rPr>
              <w:rStyle w:val="placeholder1Char"/>
              <w:rFonts w:hint="eastAsia"/>
              <w:sz w:val="16"/>
              <w:szCs w:val="16"/>
            </w:rPr>
            <w:t>____</w:t>
          </w:r>
        </w:p>
      </w:docPartBody>
    </w:docPart>
    <w:docPart>
      <w:docPartPr>
        <w:name w:val="32DAA00A6C684C14A16A4667974A16FA"/>
        <w:category>
          <w:name w:val="常规"/>
          <w:gallery w:val="placeholder"/>
        </w:category>
        <w:types>
          <w:type w:val="bbPlcHdr"/>
        </w:types>
        <w:behaviors>
          <w:behavior w:val="content"/>
        </w:behaviors>
        <w:guid w:val="{7A3F5F3B-042C-47BC-A768-E9F3A06C65BE}"/>
      </w:docPartPr>
      <w:docPartBody>
        <w:p w:rsidR="005701AE" w:rsidRDefault="003C541B" w:rsidP="003C541B">
          <w:pPr>
            <w:pStyle w:val="32DAA00A6C684C14A16A4667974A16FA"/>
          </w:pPr>
          <w:r w:rsidRPr="00711F0E">
            <w:rPr>
              <w:rStyle w:val="placeholder1Char"/>
              <w:rFonts w:hint="eastAsia"/>
              <w:sz w:val="16"/>
              <w:szCs w:val="16"/>
            </w:rPr>
            <w:t>____</w:t>
          </w:r>
        </w:p>
      </w:docPartBody>
    </w:docPart>
    <w:docPart>
      <w:docPartPr>
        <w:name w:val="8BE2CB4F02FB45BFBDD7F74A30FD2C5F"/>
        <w:category>
          <w:name w:val="常规"/>
          <w:gallery w:val="placeholder"/>
        </w:category>
        <w:types>
          <w:type w:val="bbPlcHdr"/>
        </w:types>
        <w:behaviors>
          <w:behavior w:val="content"/>
        </w:behaviors>
        <w:guid w:val="{BE38DA93-51B3-4143-8637-BDF0CBC8AF1A}"/>
      </w:docPartPr>
      <w:docPartBody>
        <w:p w:rsidR="005701AE" w:rsidRDefault="003C541B" w:rsidP="003C541B">
          <w:pPr>
            <w:pStyle w:val="8BE2CB4F02FB45BFBDD7F74A30FD2C5F"/>
          </w:pPr>
          <w:r w:rsidRPr="00711F0E">
            <w:rPr>
              <w:rStyle w:val="placeholder1Char"/>
              <w:rFonts w:hint="eastAsia"/>
              <w:sz w:val="16"/>
              <w:szCs w:val="16"/>
            </w:rPr>
            <w:t>____</w:t>
          </w:r>
        </w:p>
      </w:docPartBody>
    </w:docPart>
    <w:docPart>
      <w:docPartPr>
        <w:name w:val="EEC065D0170B48EAAD1A798FA722DBE8"/>
        <w:category>
          <w:name w:val="常规"/>
          <w:gallery w:val="placeholder"/>
        </w:category>
        <w:types>
          <w:type w:val="bbPlcHdr"/>
        </w:types>
        <w:behaviors>
          <w:behavior w:val="content"/>
        </w:behaviors>
        <w:guid w:val="{BD8E16EA-B021-4239-9712-5A214447ED0E}"/>
      </w:docPartPr>
      <w:docPartBody>
        <w:p w:rsidR="005701AE" w:rsidRDefault="003C541B" w:rsidP="003C541B">
          <w:pPr>
            <w:pStyle w:val="EEC065D0170B48EAAD1A798FA722DBE8"/>
          </w:pPr>
          <w:r w:rsidRPr="00711F0E">
            <w:rPr>
              <w:rStyle w:val="placeholder1Char"/>
              <w:rFonts w:hint="eastAsia"/>
              <w:sz w:val="16"/>
              <w:szCs w:val="16"/>
            </w:rPr>
            <w:t>____</w:t>
          </w:r>
        </w:p>
      </w:docPartBody>
    </w:docPart>
    <w:docPart>
      <w:docPartPr>
        <w:name w:val="8B657AA91BF342CCA7314A1F951691D8"/>
        <w:category>
          <w:name w:val="常规"/>
          <w:gallery w:val="placeholder"/>
        </w:category>
        <w:types>
          <w:type w:val="bbPlcHdr"/>
        </w:types>
        <w:behaviors>
          <w:behavior w:val="content"/>
        </w:behaviors>
        <w:guid w:val="{0F814438-0AD6-4C76-80D3-63500F9CDAC8}"/>
      </w:docPartPr>
      <w:docPartBody>
        <w:p w:rsidR="005701AE" w:rsidRDefault="003C541B" w:rsidP="003C541B">
          <w:pPr>
            <w:pStyle w:val="8B657AA91BF342CCA7314A1F951691D8"/>
          </w:pPr>
          <w:r w:rsidRPr="00711F0E">
            <w:rPr>
              <w:rStyle w:val="placeholder1Char"/>
              <w:rFonts w:hint="eastAsia"/>
              <w:sz w:val="16"/>
              <w:szCs w:val="16"/>
            </w:rPr>
            <w:t>____</w:t>
          </w:r>
        </w:p>
      </w:docPartBody>
    </w:docPart>
    <w:docPart>
      <w:docPartPr>
        <w:name w:val="D58BAEBED5A54026AE7EC329CF6740D4"/>
        <w:category>
          <w:name w:val="常规"/>
          <w:gallery w:val="placeholder"/>
        </w:category>
        <w:types>
          <w:type w:val="bbPlcHdr"/>
        </w:types>
        <w:behaviors>
          <w:behavior w:val="content"/>
        </w:behaviors>
        <w:guid w:val="{585DA3FE-2607-4CA2-A3F6-397D64A671EF}"/>
      </w:docPartPr>
      <w:docPartBody>
        <w:p w:rsidR="005701AE" w:rsidRDefault="003C541B" w:rsidP="003C541B">
          <w:pPr>
            <w:pStyle w:val="D58BAEBED5A54026AE7EC329CF6740D4"/>
          </w:pPr>
          <w:r w:rsidRPr="00711F0E">
            <w:rPr>
              <w:rStyle w:val="placeholder1Char"/>
              <w:rFonts w:hint="eastAsia"/>
              <w:sz w:val="16"/>
              <w:szCs w:val="16"/>
            </w:rPr>
            <w:t>____</w:t>
          </w:r>
        </w:p>
      </w:docPartBody>
    </w:docPart>
    <w:docPart>
      <w:docPartPr>
        <w:name w:val="6B11E4642142406EBF82A24924488D64"/>
        <w:category>
          <w:name w:val="常规"/>
          <w:gallery w:val="placeholder"/>
        </w:category>
        <w:types>
          <w:type w:val="bbPlcHdr"/>
        </w:types>
        <w:behaviors>
          <w:behavior w:val="content"/>
        </w:behaviors>
        <w:guid w:val="{44E05EDB-2D85-45FA-9BF8-78573B7ACAA3}"/>
      </w:docPartPr>
      <w:docPartBody>
        <w:p w:rsidR="005701AE" w:rsidRDefault="003C541B" w:rsidP="003C541B">
          <w:pPr>
            <w:pStyle w:val="6B11E4642142406EBF82A24924488D64"/>
          </w:pPr>
          <w:r w:rsidRPr="00711F0E">
            <w:rPr>
              <w:rStyle w:val="placeholder1Char"/>
              <w:rFonts w:hint="eastAsia"/>
              <w:sz w:val="16"/>
              <w:szCs w:val="16"/>
            </w:rPr>
            <w:t>____</w:t>
          </w:r>
        </w:p>
      </w:docPartBody>
    </w:docPart>
    <w:docPart>
      <w:docPartPr>
        <w:name w:val="8D6AFF82283D4A0EA2FDA6C3D005703A"/>
        <w:category>
          <w:name w:val="常规"/>
          <w:gallery w:val="placeholder"/>
        </w:category>
        <w:types>
          <w:type w:val="bbPlcHdr"/>
        </w:types>
        <w:behaviors>
          <w:behavior w:val="content"/>
        </w:behaviors>
        <w:guid w:val="{607AA328-DCAB-48E7-8662-6A89CFDA8788}"/>
      </w:docPartPr>
      <w:docPartBody>
        <w:p w:rsidR="005701AE" w:rsidRDefault="003C541B" w:rsidP="003C541B">
          <w:pPr>
            <w:pStyle w:val="8D6AFF82283D4A0EA2FDA6C3D005703A"/>
          </w:pPr>
          <w:r w:rsidRPr="00711F0E">
            <w:rPr>
              <w:rStyle w:val="placeholder1Char"/>
              <w:rFonts w:hint="eastAsia"/>
              <w:sz w:val="16"/>
              <w:szCs w:val="16"/>
            </w:rPr>
            <w:t>____</w:t>
          </w:r>
        </w:p>
      </w:docPartBody>
    </w:docPart>
    <w:docPart>
      <w:docPartPr>
        <w:name w:val="C83A9F068D8847E4847E6FBF9561AF74"/>
        <w:category>
          <w:name w:val="常规"/>
          <w:gallery w:val="placeholder"/>
        </w:category>
        <w:types>
          <w:type w:val="bbPlcHdr"/>
        </w:types>
        <w:behaviors>
          <w:behavior w:val="content"/>
        </w:behaviors>
        <w:guid w:val="{1A60A880-6754-4C96-B69F-87738A15B7E1}"/>
      </w:docPartPr>
      <w:docPartBody>
        <w:p w:rsidR="005701AE" w:rsidRDefault="003C541B" w:rsidP="003C541B">
          <w:pPr>
            <w:pStyle w:val="C83A9F068D8847E4847E6FBF9561AF74"/>
          </w:pPr>
          <w:r w:rsidRPr="00711F0E">
            <w:rPr>
              <w:rStyle w:val="placeholder1Char"/>
              <w:rFonts w:hint="eastAsia"/>
              <w:sz w:val="16"/>
              <w:szCs w:val="16"/>
            </w:rPr>
            <w:t>____</w:t>
          </w:r>
        </w:p>
      </w:docPartBody>
    </w:docPart>
    <w:docPart>
      <w:docPartPr>
        <w:name w:val="E04A88E2FBB34594AF710C3703754D57"/>
        <w:category>
          <w:name w:val="常规"/>
          <w:gallery w:val="placeholder"/>
        </w:category>
        <w:types>
          <w:type w:val="bbPlcHdr"/>
        </w:types>
        <w:behaviors>
          <w:behavior w:val="content"/>
        </w:behaviors>
        <w:guid w:val="{10C0D277-84DE-475B-8F70-DA1FAA4C09F4}"/>
      </w:docPartPr>
      <w:docPartBody>
        <w:p w:rsidR="005701AE" w:rsidRDefault="003C541B" w:rsidP="003C541B">
          <w:pPr>
            <w:pStyle w:val="E04A88E2FBB34594AF710C3703754D57"/>
          </w:pPr>
          <w:r w:rsidRPr="00711F0E">
            <w:rPr>
              <w:rStyle w:val="placeholder1Char"/>
              <w:rFonts w:hint="eastAsia"/>
              <w:sz w:val="16"/>
              <w:szCs w:val="16"/>
            </w:rPr>
            <w:t>____</w:t>
          </w:r>
        </w:p>
      </w:docPartBody>
    </w:docPart>
    <w:docPart>
      <w:docPartPr>
        <w:name w:val="105E1F9A13A54FF0BACDEFC5541CA4BC"/>
        <w:category>
          <w:name w:val="常规"/>
          <w:gallery w:val="placeholder"/>
        </w:category>
        <w:types>
          <w:type w:val="bbPlcHdr"/>
        </w:types>
        <w:behaviors>
          <w:behavior w:val="content"/>
        </w:behaviors>
        <w:guid w:val="{40E7EE60-27C6-4304-8050-74881E143F57}"/>
      </w:docPartPr>
      <w:docPartBody>
        <w:p w:rsidR="005701AE" w:rsidRDefault="003C541B" w:rsidP="003C541B">
          <w:pPr>
            <w:pStyle w:val="105E1F9A13A54FF0BACDEFC5541CA4BC"/>
          </w:pPr>
          <w:r w:rsidRPr="00711F0E">
            <w:rPr>
              <w:rStyle w:val="placeholder1Char"/>
              <w:rFonts w:hint="eastAsia"/>
              <w:sz w:val="16"/>
              <w:szCs w:val="16"/>
            </w:rPr>
            <w:t>____</w:t>
          </w:r>
        </w:p>
      </w:docPartBody>
    </w:docPart>
    <w:docPart>
      <w:docPartPr>
        <w:name w:val="917774DE7A44459C8E1CB651B404AA76"/>
        <w:category>
          <w:name w:val="常规"/>
          <w:gallery w:val="placeholder"/>
        </w:category>
        <w:types>
          <w:type w:val="bbPlcHdr"/>
        </w:types>
        <w:behaviors>
          <w:behavior w:val="content"/>
        </w:behaviors>
        <w:guid w:val="{7D3029A2-2540-4702-AE9E-91DBA451E072}"/>
      </w:docPartPr>
      <w:docPartBody>
        <w:p w:rsidR="005701AE" w:rsidRDefault="003C541B" w:rsidP="003C541B">
          <w:pPr>
            <w:pStyle w:val="917774DE7A44459C8E1CB651B404AA76"/>
          </w:pPr>
          <w:r w:rsidRPr="00711F0E">
            <w:rPr>
              <w:rStyle w:val="placeholder1Char"/>
              <w:rFonts w:hint="eastAsia"/>
              <w:sz w:val="16"/>
              <w:szCs w:val="16"/>
            </w:rPr>
            <w:t>____</w:t>
          </w:r>
        </w:p>
      </w:docPartBody>
    </w:docPart>
    <w:docPart>
      <w:docPartPr>
        <w:name w:val="5174AB29C02B48709E1DF1FB7B07490B"/>
        <w:category>
          <w:name w:val="常规"/>
          <w:gallery w:val="placeholder"/>
        </w:category>
        <w:types>
          <w:type w:val="bbPlcHdr"/>
        </w:types>
        <w:behaviors>
          <w:behavior w:val="content"/>
        </w:behaviors>
        <w:guid w:val="{62296E91-51BB-4940-95DC-29189AC27510}"/>
      </w:docPartPr>
      <w:docPartBody>
        <w:p w:rsidR="005701AE" w:rsidRDefault="003C541B" w:rsidP="003C541B">
          <w:pPr>
            <w:pStyle w:val="5174AB29C02B48709E1DF1FB7B07490B"/>
          </w:pPr>
          <w:r w:rsidRPr="00711F0E">
            <w:rPr>
              <w:rStyle w:val="placeholder1Char"/>
              <w:rFonts w:hint="eastAsia"/>
              <w:sz w:val="16"/>
              <w:szCs w:val="16"/>
            </w:rPr>
            <w:t>____</w:t>
          </w:r>
        </w:p>
      </w:docPartBody>
    </w:docPart>
    <w:docPart>
      <w:docPartPr>
        <w:name w:val="1C65819FCABF41118D61D79301264C80"/>
        <w:category>
          <w:name w:val="常规"/>
          <w:gallery w:val="placeholder"/>
        </w:category>
        <w:types>
          <w:type w:val="bbPlcHdr"/>
        </w:types>
        <w:behaviors>
          <w:behavior w:val="content"/>
        </w:behaviors>
        <w:guid w:val="{C55BCC5F-6EFA-4ABF-8564-15106F3BF5C5}"/>
      </w:docPartPr>
      <w:docPartBody>
        <w:p w:rsidR="005701AE" w:rsidRDefault="003C541B" w:rsidP="003C541B">
          <w:pPr>
            <w:pStyle w:val="1C65819FCABF41118D61D79301264C80"/>
          </w:pPr>
          <w:r w:rsidRPr="00711F0E">
            <w:rPr>
              <w:rStyle w:val="placeholder1Char"/>
              <w:rFonts w:hint="eastAsia"/>
              <w:sz w:val="16"/>
              <w:szCs w:val="16"/>
            </w:rPr>
            <w:t>____</w:t>
          </w:r>
        </w:p>
      </w:docPartBody>
    </w:docPart>
    <w:docPart>
      <w:docPartPr>
        <w:name w:val="27ECD80DBE2344E2AC034D2635BB1A8F"/>
        <w:category>
          <w:name w:val="常规"/>
          <w:gallery w:val="placeholder"/>
        </w:category>
        <w:types>
          <w:type w:val="bbPlcHdr"/>
        </w:types>
        <w:behaviors>
          <w:behavior w:val="content"/>
        </w:behaviors>
        <w:guid w:val="{63CD1DC5-D7C4-4CF9-A247-04C514B6A86D}"/>
      </w:docPartPr>
      <w:docPartBody>
        <w:p w:rsidR="005701AE" w:rsidRDefault="003C541B" w:rsidP="003C541B">
          <w:pPr>
            <w:pStyle w:val="27ECD80DBE2344E2AC034D2635BB1A8F"/>
          </w:pPr>
          <w:r w:rsidRPr="00711F0E">
            <w:rPr>
              <w:rStyle w:val="placeholder1Char"/>
              <w:rFonts w:hint="eastAsia"/>
              <w:sz w:val="16"/>
              <w:szCs w:val="16"/>
            </w:rPr>
            <w:t>____</w:t>
          </w:r>
        </w:p>
      </w:docPartBody>
    </w:docPart>
    <w:docPart>
      <w:docPartPr>
        <w:name w:val="CE8E6491C4814ACC8A8DFFE471C9DDD5"/>
        <w:category>
          <w:name w:val="常规"/>
          <w:gallery w:val="placeholder"/>
        </w:category>
        <w:types>
          <w:type w:val="bbPlcHdr"/>
        </w:types>
        <w:behaviors>
          <w:behavior w:val="content"/>
        </w:behaviors>
        <w:guid w:val="{AC649316-BAFB-4A24-AAF1-612DB1931AD5}"/>
      </w:docPartPr>
      <w:docPartBody>
        <w:p w:rsidR="005701AE" w:rsidRDefault="003C541B" w:rsidP="003C541B">
          <w:pPr>
            <w:pStyle w:val="CE8E6491C4814ACC8A8DFFE471C9DDD5"/>
          </w:pPr>
          <w:r w:rsidRPr="00711F0E">
            <w:rPr>
              <w:rStyle w:val="placeholder1Char"/>
              <w:rFonts w:hint="eastAsia"/>
              <w:sz w:val="16"/>
              <w:szCs w:val="16"/>
            </w:rPr>
            <w:t>____</w:t>
          </w:r>
        </w:p>
      </w:docPartBody>
    </w:docPart>
    <w:docPart>
      <w:docPartPr>
        <w:name w:val="F943566E7FA640B6AF53395A92CE5012"/>
        <w:category>
          <w:name w:val="常规"/>
          <w:gallery w:val="placeholder"/>
        </w:category>
        <w:types>
          <w:type w:val="bbPlcHdr"/>
        </w:types>
        <w:behaviors>
          <w:behavior w:val="content"/>
        </w:behaviors>
        <w:guid w:val="{1DDBC410-D5E6-4E8D-9BFD-209B007993FC}"/>
      </w:docPartPr>
      <w:docPartBody>
        <w:p w:rsidR="005701AE" w:rsidRDefault="003C541B" w:rsidP="003C541B">
          <w:pPr>
            <w:pStyle w:val="F943566E7FA640B6AF53395A92CE5012"/>
          </w:pPr>
          <w:r w:rsidRPr="00711F0E">
            <w:rPr>
              <w:rStyle w:val="placeholder1Char"/>
              <w:rFonts w:hint="eastAsia"/>
              <w:sz w:val="16"/>
              <w:szCs w:val="16"/>
            </w:rPr>
            <w:t>____</w:t>
          </w:r>
        </w:p>
      </w:docPartBody>
    </w:docPart>
    <w:docPart>
      <w:docPartPr>
        <w:name w:val="2633F34C0CC44CEB862895FF9D76EF1F"/>
        <w:category>
          <w:name w:val="常规"/>
          <w:gallery w:val="placeholder"/>
        </w:category>
        <w:types>
          <w:type w:val="bbPlcHdr"/>
        </w:types>
        <w:behaviors>
          <w:behavior w:val="content"/>
        </w:behaviors>
        <w:guid w:val="{7FCFADB1-0AE7-467F-AD65-C09FBDC1E473}"/>
      </w:docPartPr>
      <w:docPartBody>
        <w:p w:rsidR="005701AE" w:rsidRDefault="003C541B" w:rsidP="003C541B">
          <w:pPr>
            <w:pStyle w:val="2633F34C0CC44CEB862895FF9D76EF1F"/>
          </w:pPr>
          <w:r w:rsidRPr="00711F0E">
            <w:rPr>
              <w:rStyle w:val="placeholder1Char"/>
              <w:rFonts w:hint="eastAsia"/>
              <w:sz w:val="16"/>
              <w:szCs w:val="16"/>
            </w:rPr>
            <w:t>____</w:t>
          </w:r>
        </w:p>
      </w:docPartBody>
    </w:docPart>
    <w:docPart>
      <w:docPartPr>
        <w:name w:val="443742F8B2A344ED9896382BFEEC2896"/>
        <w:category>
          <w:name w:val="常规"/>
          <w:gallery w:val="placeholder"/>
        </w:category>
        <w:types>
          <w:type w:val="bbPlcHdr"/>
        </w:types>
        <w:behaviors>
          <w:behavior w:val="content"/>
        </w:behaviors>
        <w:guid w:val="{BB369F44-C9E2-4943-AA39-45E7890B7862}"/>
      </w:docPartPr>
      <w:docPartBody>
        <w:p w:rsidR="005701AE" w:rsidRDefault="003C541B" w:rsidP="003C541B">
          <w:pPr>
            <w:pStyle w:val="443742F8B2A344ED9896382BFEEC2896"/>
          </w:pPr>
          <w:r w:rsidRPr="00711F0E">
            <w:rPr>
              <w:rStyle w:val="placeholder1Char"/>
              <w:rFonts w:hint="eastAsia"/>
              <w:sz w:val="16"/>
              <w:szCs w:val="16"/>
            </w:rPr>
            <w:t>____</w:t>
          </w:r>
        </w:p>
      </w:docPartBody>
    </w:docPart>
    <w:docPart>
      <w:docPartPr>
        <w:name w:val="5B440C9911664012BFD740A30C02D791"/>
        <w:category>
          <w:name w:val="常规"/>
          <w:gallery w:val="placeholder"/>
        </w:category>
        <w:types>
          <w:type w:val="bbPlcHdr"/>
        </w:types>
        <w:behaviors>
          <w:behavior w:val="content"/>
        </w:behaviors>
        <w:guid w:val="{C2E0993B-5C32-4884-A81A-BF634DA7B767}"/>
      </w:docPartPr>
      <w:docPartBody>
        <w:p w:rsidR="005701AE" w:rsidRDefault="003C541B" w:rsidP="003C541B">
          <w:pPr>
            <w:pStyle w:val="5B440C9911664012BFD740A30C02D791"/>
          </w:pPr>
          <w:r w:rsidRPr="00711F0E">
            <w:rPr>
              <w:rStyle w:val="placeholder1Char"/>
              <w:rFonts w:hint="eastAsia"/>
              <w:sz w:val="16"/>
              <w:szCs w:val="16"/>
            </w:rPr>
            <w:t>____</w:t>
          </w:r>
        </w:p>
      </w:docPartBody>
    </w:docPart>
    <w:docPart>
      <w:docPartPr>
        <w:name w:val="B37D380C58464B2DB103776F0F6B27DB"/>
        <w:category>
          <w:name w:val="常规"/>
          <w:gallery w:val="placeholder"/>
        </w:category>
        <w:types>
          <w:type w:val="bbPlcHdr"/>
        </w:types>
        <w:behaviors>
          <w:behavior w:val="content"/>
        </w:behaviors>
        <w:guid w:val="{6B1DFA9F-5FCC-4A8F-9AA8-2DBD1B9D843B}"/>
      </w:docPartPr>
      <w:docPartBody>
        <w:p w:rsidR="005701AE" w:rsidRDefault="003C541B" w:rsidP="003C541B">
          <w:pPr>
            <w:pStyle w:val="B37D380C58464B2DB103776F0F6B27DB"/>
          </w:pPr>
          <w:r w:rsidRPr="00711F0E">
            <w:rPr>
              <w:rStyle w:val="placeholder1Char"/>
              <w:rFonts w:hint="eastAsia"/>
              <w:sz w:val="16"/>
              <w:szCs w:val="16"/>
            </w:rPr>
            <w:t>____</w:t>
          </w:r>
        </w:p>
      </w:docPartBody>
    </w:docPart>
    <w:docPart>
      <w:docPartPr>
        <w:name w:val="45CE5F2864B4426BABFEA430814F0848"/>
        <w:category>
          <w:name w:val="常规"/>
          <w:gallery w:val="placeholder"/>
        </w:category>
        <w:types>
          <w:type w:val="bbPlcHdr"/>
        </w:types>
        <w:behaviors>
          <w:behavior w:val="content"/>
        </w:behaviors>
        <w:guid w:val="{6DE96E0F-1F93-4146-ABAD-BCB37713D263}"/>
      </w:docPartPr>
      <w:docPartBody>
        <w:p w:rsidR="005701AE" w:rsidRDefault="003C541B" w:rsidP="003C541B">
          <w:pPr>
            <w:pStyle w:val="45CE5F2864B4426BABFEA430814F0848"/>
          </w:pPr>
          <w:r w:rsidRPr="00711F0E">
            <w:rPr>
              <w:rStyle w:val="placeholder1Char"/>
              <w:rFonts w:hint="eastAsia"/>
              <w:sz w:val="16"/>
              <w:szCs w:val="16"/>
            </w:rPr>
            <w:t>____</w:t>
          </w:r>
        </w:p>
      </w:docPartBody>
    </w:docPart>
    <w:docPart>
      <w:docPartPr>
        <w:name w:val="0569E6D1FA1D4CB399918C1D6F4BB8F3"/>
        <w:category>
          <w:name w:val="常规"/>
          <w:gallery w:val="placeholder"/>
        </w:category>
        <w:types>
          <w:type w:val="bbPlcHdr"/>
        </w:types>
        <w:behaviors>
          <w:behavior w:val="content"/>
        </w:behaviors>
        <w:guid w:val="{0E769453-822F-4E3C-ABD7-0E880EC1343A}"/>
      </w:docPartPr>
      <w:docPartBody>
        <w:p w:rsidR="005701AE" w:rsidRDefault="003C541B" w:rsidP="003C541B">
          <w:pPr>
            <w:pStyle w:val="0569E6D1FA1D4CB399918C1D6F4BB8F3"/>
          </w:pPr>
          <w:r w:rsidRPr="00711F0E">
            <w:rPr>
              <w:rStyle w:val="placeholder1Char"/>
              <w:rFonts w:hint="eastAsia"/>
              <w:sz w:val="16"/>
              <w:szCs w:val="16"/>
            </w:rPr>
            <w:t>____</w:t>
          </w:r>
        </w:p>
      </w:docPartBody>
    </w:docPart>
    <w:docPart>
      <w:docPartPr>
        <w:name w:val="AFBEB556313A425695ABEFE15622D7F0"/>
        <w:category>
          <w:name w:val="常规"/>
          <w:gallery w:val="placeholder"/>
        </w:category>
        <w:types>
          <w:type w:val="bbPlcHdr"/>
        </w:types>
        <w:behaviors>
          <w:behavior w:val="content"/>
        </w:behaviors>
        <w:guid w:val="{64EA2C1E-1B41-4B95-8DB3-2EF875410A6F}"/>
      </w:docPartPr>
      <w:docPartBody>
        <w:p w:rsidR="005701AE" w:rsidRDefault="003C541B" w:rsidP="003C541B">
          <w:pPr>
            <w:pStyle w:val="AFBEB556313A425695ABEFE15622D7F0"/>
          </w:pPr>
          <w:r w:rsidRPr="00711F0E">
            <w:rPr>
              <w:rStyle w:val="placeholder1Char"/>
              <w:rFonts w:hint="eastAsia"/>
              <w:sz w:val="16"/>
              <w:szCs w:val="16"/>
            </w:rPr>
            <w:t>____</w:t>
          </w:r>
        </w:p>
      </w:docPartBody>
    </w:docPart>
    <w:docPart>
      <w:docPartPr>
        <w:name w:val="29B124F2A473477F96DF262021702841"/>
        <w:category>
          <w:name w:val="常规"/>
          <w:gallery w:val="placeholder"/>
        </w:category>
        <w:types>
          <w:type w:val="bbPlcHdr"/>
        </w:types>
        <w:behaviors>
          <w:behavior w:val="content"/>
        </w:behaviors>
        <w:guid w:val="{47D74C34-46BF-4934-AAB2-EEA8AC5B0028}"/>
      </w:docPartPr>
      <w:docPartBody>
        <w:p w:rsidR="005701AE" w:rsidRDefault="003C541B" w:rsidP="003C541B">
          <w:pPr>
            <w:pStyle w:val="29B124F2A473477F96DF262021702841"/>
          </w:pPr>
          <w:r w:rsidRPr="00711F0E">
            <w:rPr>
              <w:rStyle w:val="placeholder1Char"/>
              <w:rFonts w:hint="eastAsia"/>
              <w:sz w:val="16"/>
              <w:szCs w:val="16"/>
            </w:rPr>
            <w:t>____</w:t>
          </w:r>
        </w:p>
      </w:docPartBody>
    </w:docPart>
    <w:docPart>
      <w:docPartPr>
        <w:name w:val="E4423F541DBA43BB87064635B32D393E"/>
        <w:category>
          <w:name w:val="常规"/>
          <w:gallery w:val="placeholder"/>
        </w:category>
        <w:types>
          <w:type w:val="bbPlcHdr"/>
        </w:types>
        <w:behaviors>
          <w:behavior w:val="content"/>
        </w:behaviors>
        <w:guid w:val="{878840C4-86FB-4E8D-B3C4-78AFA47CAC52}"/>
      </w:docPartPr>
      <w:docPartBody>
        <w:p w:rsidR="005701AE" w:rsidRDefault="003C541B" w:rsidP="003C541B">
          <w:pPr>
            <w:pStyle w:val="E4423F541DBA43BB87064635B32D393E"/>
          </w:pPr>
          <w:r w:rsidRPr="00711F0E">
            <w:rPr>
              <w:rStyle w:val="placeholder1Char"/>
              <w:rFonts w:hint="eastAsia"/>
              <w:sz w:val="16"/>
              <w:szCs w:val="16"/>
            </w:rPr>
            <w:t>____</w:t>
          </w:r>
        </w:p>
      </w:docPartBody>
    </w:docPart>
    <w:docPart>
      <w:docPartPr>
        <w:name w:val="802B4AD44AE14F1AB4BE6E8BD0A4536C"/>
        <w:category>
          <w:name w:val="常规"/>
          <w:gallery w:val="placeholder"/>
        </w:category>
        <w:types>
          <w:type w:val="bbPlcHdr"/>
        </w:types>
        <w:behaviors>
          <w:behavior w:val="content"/>
        </w:behaviors>
        <w:guid w:val="{5C25BD83-5940-4BC2-8D51-29F64107BAAA}"/>
      </w:docPartPr>
      <w:docPartBody>
        <w:p w:rsidR="005701AE" w:rsidRDefault="003C541B" w:rsidP="003C541B">
          <w:pPr>
            <w:pStyle w:val="802B4AD44AE14F1AB4BE6E8BD0A4536C"/>
          </w:pPr>
          <w:r w:rsidRPr="00711F0E">
            <w:rPr>
              <w:rStyle w:val="placeholder1Char"/>
              <w:rFonts w:hint="eastAsia"/>
              <w:sz w:val="16"/>
              <w:szCs w:val="16"/>
            </w:rPr>
            <w:t>____</w:t>
          </w:r>
        </w:p>
      </w:docPartBody>
    </w:docPart>
    <w:docPart>
      <w:docPartPr>
        <w:name w:val="6D33271F443546C8ABC703E24D1B7478"/>
        <w:category>
          <w:name w:val="常规"/>
          <w:gallery w:val="placeholder"/>
        </w:category>
        <w:types>
          <w:type w:val="bbPlcHdr"/>
        </w:types>
        <w:behaviors>
          <w:behavior w:val="content"/>
        </w:behaviors>
        <w:guid w:val="{53CABE4D-A81B-449E-8583-C9860ABA4E84}"/>
      </w:docPartPr>
      <w:docPartBody>
        <w:p w:rsidR="005701AE" w:rsidRDefault="003C541B" w:rsidP="003C541B">
          <w:pPr>
            <w:pStyle w:val="6D33271F443546C8ABC703E24D1B7478"/>
          </w:pPr>
          <w:r w:rsidRPr="00711F0E">
            <w:rPr>
              <w:rStyle w:val="placeholder1Char"/>
              <w:rFonts w:hint="eastAsia"/>
              <w:sz w:val="16"/>
              <w:szCs w:val="16"/>
            </w:rPr>
            <w:t>____</w:t>
          </w:r>
        </w:p>
      </w:docPartBody>
    </w:docPart>
    <w:docPart>
      <w:docPartPr>
        <w:name w:val="A896EE7F99D74056AA2CD264B4E3B3A6"/>
        <w:category>
          <w:name w:val="常规"/>
          <w:gallery w:val="placeholder"/>
        </w:category>
        <w:types>
          <w:type w:val="bbPlcHdr"/>
        </w:types>
        <w:behaviors>
          <w:behavior w:val="content"/>
        </w:behaviors>
        <w:guid w:val="{9DE838AC-F986-4698-A296-D4272220AB1F}"/>
      </w:docPartPr>
      <w:docPartBody>
        <w:p w:rsidR="005701AE" w:rsidRDefault="003C541B" w:rsidP="003C541B">
          <w:pPr>
            <w:pStyle w:val="A896EE7F99D74056AA2CD264B4E3B3A6"/>
          </w:pPr>
          <w:r w:rsidRPr="00711F0E">
            <w:rPr>
              <w:rStyle w:val="placeholder1Char"/>
              <w:rFonts w:hint="eastAsia"/>
              <w:sz w:val="16"/>
              <w:szCs w:val="16"/>
            </w:rPr>
            <w:t>____</w:t>
          </w:r>
        </w:p>
      </w:docPartBody>
    </w:docPart>
    <w:docPart>
      <w:docPartPr>
        <w:name w:val="2C82A02252EC44C39E0DA514228C50F2"/>
        <w:category>
          <w:name w:val="常规"/>
          <w:gallery w:val="placeholder"/>
        </w:category>
        <w:types>
          <w:type w:val="bbPlcHdr"/>
        </w:types>
        <w:behaviors>
          <w:behavior w:val="content"/>
        </w:behaviors>
        <w:guid w:val="{952AA13E-F04E-4E5A-A7FD-A6CB5D256D4D}"/>
      </w:docPartPr>
      <w:docPartBody>
        <w:p w:rsidR="005701AE" w:rsidRDefault="003C541B" w:rsidP="003C541B">
          <w:pPr>
            <w:pStyle w:val="2C82A02252EC44C39E0DA514228C50F2"/>
          </w:pPr>
          <w:r w:rsidRPr="00711F0E">
            <w:rPr>
              <w:rStyle w:val="placeholder1Char"/>
              <w:rFonts w:hint="eastAsia"/>
              <w:sz w:val="16"/>
              <w:szCs w:val="16"/>
            </w:rPr>
            <w:t>____</w:t>
          </w:r>
        </w:p>
      </w:docPartBody>
    </w:docPart>
    <w:docPart>
      <w:docPartPr>
        <w:name w:val="74DBC5F273CE4218B73102D845891CF6"/>
        <w:category>
          <w:name w:val="常规"/>
          <w:gallery w:val="placeholder"/>
        </w:category>
        <w:types>
          <w:type w:val="bbPlcHdr"/>
        </w:types>
        <w:behaviors>
          <w:behavior w:val="content"/>
        </w:behaviors>
        <w:guid w:val="{3CA969B5-E686-46E3-BF36-E1EDB4CB7EAC}"/>
      </w:docPartPr>
      <w:docPartBody>
        <w:p w:rsidR="005701AE" w:rsidRDefault="003C541B" w:rsidP="003C541B">
          <w:pPr>
            <w:pStyle w:val="74DBC5F273CE4218B73102D845891CF6"/>
          </w:pPr>
          <w:r w:rsidRPr="00711F0E">
            <w:rPr>
              <w:rStyle w:val="placeholder1Char"/>
              <w:rFonts w:hint="eastAsia"/>
              <w:sz w:val="16"/>
              <w:szCs w:val="16"/>
            </w:rPr>
            <w:t>____</w:t>
          </w:r>
        </w:p>
      </w:docPartBody>
    </w:docPart>
    <w:docPart>
      <w:docPartPr>
        <w:name w:val="9C4E4675F6374C2DB21BBBD92A260CAA"/>
        <w:category>
          <w:name w:val="常规"/>
          <w:gallery w:val="placeholder"/>
        </w:category>
        <w:types>
          <w:type w:val="bbPlcHdr"/>
        </w:types>
        <w:behaviors>
          <w:behavior w:val="content"/>
        </w:behaviors>
        <w:guid w:val="{74BBF4D6-2F46-49E6-8107-49F5B4F811EA}"/>
      </w:docPartPr>
      <w:docPartBody>
        <w:p w:rsidR="005701AE" w:rsidRDefault="003C541B" w:rsidP="003C541B">
          <w:pPr>
            <w:pStyle w:val="9C4E4675F6374C2DB21BBBD92A260CAA"/>
          </w:pPr>
          <w:r w:rsidRPr="00711F0E">
            <w:rPr>
              <w:rStyle w:val="placeholder1Char"/>
              <w:rFonts w:hint="eastAsia"/>
              <w:sz w:val="16"/>
              <w:szCs w:val="16"/>
            </w:rPr>
            <w:t>____</w:t>
          </w:r>
        </w:p>
      </w:docPartBody>
    </w:docPart>
    <w:docPart>
      <w:docPartPr>
        <w:name w:val="FDB6A4AA41394DFEA5E4121D82B26CE6"/>
        <w:category>
          <w:name w:val="常规"/>
          <w:gallery w:val="placeholder"/>
        </w:category>
        <w:types>
          <w:type w:val="bbPlcHdr"/>
        </w:types>
        <w:behaviors>
          <w:behavior w:val="content"/>
        </w:behaviors>
        <w:guid w:val="{9495F911-9646-4718-919D-AB4DDD8161E5}"/>
      </w:docPartPr>
      <w:docPartBody>
        <w:p w:rsidR="005701AE" w:rsidRDefault="003C541B" w:rsidP="003C541B">
          <w:pPr>
            <w:pStyle w:val="FDB6A4AA41394DFEA5E4121D82B26CE6"/>
          </w:pPr>
          <w:r w:rsidRPr="00711F0E">
            <w:rPr>
              <w:rStyle w:val="placeholder1Char"/>
              <w:rFonts w:hint="eastAsia"/>
              <w:sz w:val="16"/>
              <w:szCs w:val="16"/>
            </w:rPr>
            <w:t>____</w:t>
          </w:r>
        </w:p>
      </w:docPartBody>
    </w:docPart>
    <w:docPart>
      <w:docPartPr>
        <w:name w:val="CDE3B47DA237482280FE89711ABA3E54"/>
        <w:category>
          <w:name w:val="常规"/>
          <w:gallery w:val="placeholder"/>
        </w:category>
        <w:types>
          <w:type w:val="bbPlcHdr"/>
        </w:types>
        <w:behaviors>
          <w:behavior w:val="content"/>
        </w:behaviors>
        <w:guid w:val="{FEEBB63F-2E22-4FD5-A36F-BCEF736D8879}"/>
      </w:docPartPr>
      <w:docPartBody>
        <w:p w:rsidR="005701AE" w:rsidRDefault="003C541B" w:rsidP="003C541B">
          <w:pPr>
            <w:pStyle w:val="CDE3B47DA237482280FE89711ABA3E54"/>
          </w:pPr>
          <w:r w:rsidRPr="00711F0E">
            <w:rPr>
              <w:rStyle w:val="placeholder1Char"/>
              <w:rFonts w:hint="eastAsia"/>
              <w:sz w:val="16"/>
              <w:szCs w:val="16"/>
            </w:rPr>
            <w:t>____</w:t>
          </w:r>
        </w:p>
      </w:docPartBody>
    </w:docPart>
    <w:docPart>
      <w:docPartPr>
        <w:name w:val="AB2AAA657CAC4929A19F4255924776F5"/>
        <w:category>
          <w:name w:val="常规"/>
          <w:gallery w:val="placeholder"/>
        </w:category>
        <w:types>
          <w:type w:val="bbPlcHdr"/>
        </w:types>
        <w:behaviors>
          <w:behavior w:val="content"/>
        </w:behaviors>
        <w:guid w:val="{B65562E5-1260-4D3E-A7D2-FA85DC7F730E}"/>
      </w:docPartPr>
      <w:docPartBody>
        <w:p w:rsidR="005701AE" w:rsidRDefault="003C541B" w:rsidP="003C541B">
          <w:pPr>
            <w:pStyle w:val="AB2AAA657CAC4929A19F4255924776F5"/>
          </w:pPr>
          <w:r w:rsidRPr="00711F0E">
            <w:rPr>
              <w:rStyle w:val="placeholder1Char"/>
              <w:rFonts w:hint="eastAsia"/>
              <w:sz w:val="16"/>
              <w:szCs w:val="16"/>
            </w:rPr>
            <w:t>____</w:t>
          </w:r>
        </w:p>
      </w:docPartBody>
    </w:docPart>
    <w:docPart>
      <w:docPartPr>
        <w:name w:val="90A8BB19923C4C478CD1CE260F43F8F1"/>
        <w:category>
          <w:name w:val="常规"/>
          <w:gallery w:val="placeholder"/>
        </w:category>
        <w:types>
          <w:type w:val="bbPlcHdr"/>
        </w:types>
        <w:behaviors>
          <w:behavior w:val="content"/>
        </w:behaviors>
        <w:guid w:val="{F1B1A688-D556-4E9F-9FC3-49686C1D428E}"/>
      </w:docPartPr>
      <w:docPartBody>
        <w:p w:rsidR="005701AE" w:rsidRDefault="003C541B" w:rsidP="003C541B">
          <w:pPr>
            <w:pStyle w:val="90A8BB19923C4C478CD1CE260F43F8F1"/>
          </w:pPr>
          <w:r w:rsidRPr="00711F0E">
            <w:rPr>
              <w:rStyle w:val="placeholder1Char"/>
              <w:rFonts w:hint="eastAsia"/>
              <w:sz w:val="16"/>
              <w:szCs w:val="16"/>
            </w:rPr>
            <w:t>____</w:t>
          </w:r>
        </w:p>
      </w:docPartBody>
    </w:docPart>
    <w:docPart>
      <w:docPartPr>
        <w:name w:val="2781A55F030042CC8162D3B123323951"/>
        <w:category>
          <w:name w:val="常规"/>
          <w:gallery w:val="placeholder"/>
        </w:category>
        <w:types>
          <w:type w:val="bbPlcHdr"/>
        </w:types>
        <w:behaviors>
          <w:behavior w:val="content"/>
        </w:behaviors>
        <w:guid w:val="{7C207D93-C26E-4204-80F9-F091275208D9}"/>
      </w:docPartPr>
      <w:docPartBody>
        <w:p w:rsidR="005701AE" w:rsidRDefault="003C541B" w:rsidP="003C541B">
          <w:pPr>
            <w:pStyle w:val="2781A55F030042CC8162D3B123323951"/>
          </w:pPr>
          <w:r w:rsidRPr="00711F0E">
            <w:rPr>
              <w:rStyle w:val="placeholder1Char"/>
              <w:rFonts w:hint="eastAsia"/>
              <w:sz w:val="16"/>
              <w:szCs w:val="16"/>
            </w:rPr>
            <w:t>____</w:t>
          </w:r>
        </w:p>
      </w:docPartBody>
    </w:docPart>
    <w:docPart>
      <w:docPartPr>
        <w:name w:val="A90EB33EE7BD435AA83FC3E7EE885898"/>
        <w:category>
          <w:name w:val="常规"/>
          <w:gallery w:val="placeholder"/>
        </w:category>
        <w:types>
          <w:type w:val="bbPlcHdr"/>
        </w:types>
        <w:behaviors>
          <w:behavior w:val="content"/>
        </w:behaviors>
        <w:guid w:val="{F09DBDCA-1281-429C-AA51-6BFB24A51BE6}"/>
      </w:docPartPr>
      <w:docPartBody>
        <w:p w:rsidR="005701AE" w:rsidRDefault="003C541B" w:rsidP="003C541B">
          <w:pPr>
            <w:pStyle w:val="A90EB33EE7BD435AA83FC3E7EE885898"/>
          </w:pPr>
          <w:r w:rsidRPr="00711F0E">
            <w:rPr>
              <w:rStyle w:val="placeholder1Char"/>
              <w:rFonts w:hint="eastAsia"/>
              <w:sz w:val="16"/>
              <w:szCs w:val="16"/>
            </w:rPr>
            <w:t>____</w:t>
          </w:r>
        </w:p>
      </w:docPartBody>
    </w:docPart>
    <w:docPart>
      <w:docPartPr>
        <w:name w:val="692B44D41437498CA8DE12D6E0978542"/>
        <w:category>
          <w:name w:val="常规"/>
          <w:gallery w:val="placeholder"/>
        </w:category>
        <w:types>
          <w:type w:val="bbPlcHdr"/>
        </w:types>
        <w:behaviors>
          <w:behavior w:val="content"/>
        </w:behaviors>
        <w:guid w:val="{41DF668A-B489-4AFC-B5D7-950EC9B4424A}"/>
      </w:docPartPr>
      <w:docPartBody>
        <w:p w:rsidR="005701AE" w:rsidRDefault="003C541B" w:rsidP="003C541B">
          <w:pPr>
            <w:pStyle w:val="692B44D41437498CA8DE12D6E0978542"/>
          </w:pPr>
          <w:r w:rsidRPr="00711F0E">
            <w:rPr>
              <w:rStyle w:val="placeholder1Char"/>
              <w:rFonts w:hint="eastAsia"/>
              <w:sz w:val="16"/>
              <w:szCs w:val="16"/>
            </w:rPr>
            <w:t>____</w:t>
          </w:r>
        </w:p>
      </w:docPartBody>
    </w:docPart>
    <w:docPart>
      <w:docPartPr>
        <w:name w:val="78A091AFE0C54F9EB16DE6C4A7B7721C"/>
        <w:category>
          <w:name w:val="常规"/>
          <w:gallery w:val="placeholder"/>
        </w:category>
        <w:types>
          <w:type w:val="bbPlcHdr"/>
        </w:types>
        <w:behaviors>
          <w:behavior w:val="content"/>
        </w:behaviors>
        <w:guid w:val="{D46A0278-2E73-40D8-87BE-A3DE7281720B}"/>
      </w:docPartPr>
      <w:docPartBody>
        <w:p w:rsidR="005701AE" w:rsidRDefault="003C541B" w:rsidP="003C541B">
          <w:pPr>
            <w:pStyle w:val="78A091AFE0C54F9EB16DE6C4A7B7721C"/>
          </w:pPr>
          <w:r w:rsidRPr="00711F0E">
            <w:rPr>
              <w:rStyle w:val="placeholder1Char"/>
              <w:rFonts w:hint="eastAsia"/>
              <w:sz w:val="16"/>
              <w:szCs w:val="16"/>
            </w:rPr>
            <w:t>____</w:t>
          </w:r>
        </w:p>
      </w:docPartBody>
    </w:docPart>
    <w:docPart>
      <w:docPartPr>
        <w:name w:val="3979D7141B264A16A1E0316F73D50961"/>
        <w:category>
          <w:name w:val="常规"/>
          <w:gallery w:val="placeholder"/>
        </w:category>
        <w:types>
          <w:type w:val="bbPlcHdr"/>
        </w:types>
        <w:behaviors>
          <w:behavior w:val="content"/>
        </w:behaviors>
        <w:guid w:val="{4AF0C7A3-5321-4A0D-A01B-F71EABE99FD2}"/>
      </w:docPartPr>
      <w:docPartBody>
        <w:p w:rsidR="005701AE" w:rsidRDefault="003C541B" w:rsidP="003C541B">
          <w:pPr>
            <w:pStyle w:val="3979D7141B264A16A1E0316F73D50961"/>
          </w:pPr>
          <w:r w:rsidRPr="00711F0E">
            <w:rPr>
              <w:rStyle w:val="placeholder1Char"/>
              <w:rFonts w:hint="eastAsia"/>
              <w:sz w:val="16"/>
              <w:szCs w:val="16"/>
            </w:rPr>
            <w:t>____</w:t>
          </w:r>
        </w:p>
      </w:docPartBody>
    </w:docPart>
    <w:docPart>
      <w:docPartPr>
        <w:name w:val="7FC4FCE75C7E4EFD80043AD7B9E44A67"/>
        <w:category>
          <w:name w:val="常规"/>
          <w:gallery w:val="placeholder"/>
        </w:category>
        <w:types>
          <w:type w:val="bbPlcHdr"/>
        </w:types>
        <w:behaviors>
          <w:behavior w:val="content"/>
        </w:behaviors>
        <w:guid w:val="{F627D024-56F3-4734-A423-4FF9AAB59D8A}"/>
      </w:docPartPr>
      <w:docPartBody>
        <w:p w:rsidR="005701AE" w:rsidRDefault="003C541B" w:rsidP="003C541B">
          <w:pPr>
            <w:pStyle w:val="7FC4FCE75C7E4EFD80043AD7B9E44A67"/>
          </w:pPr>
          <w:r w:rsidRPr="00711F0E">
            <w:rPr>
              <w:rStyle w:val="placeholder1Char"/>
              <w:rFonts w:hint="eastAsia"/>
              <w:sz w:val="16"/>
              <w:szCs w:val="16"/>
            </w:rPr>
            <w:t>____</w:t>
          </w:r>
        </w:p>
      </w:docPartBody>
    </w:docPart>
    <w:docPart>
      <w:docPartPr>
        <w:name w:val="9F99EB37A2F747199D3453AF97C52CB4"/>
        <w:category>
          <w:name w:val="常规"/>
          <w:gallery w:val="placeholder"/>
        </w:category>
        <w:types>
          <w:type w:val="bbPlcHdr"/>
        </w:types>
        <w:behaviors>
          <w:behavior w:val="content"/>
        </w:behaviors>
        <w:guid w:val="{33146EAA-0FCE-4F93-8AB5-793638063B6F}"/>
      </w:docPartPr>
      <w:docPartBody>
        <w:p w:rsidR="005701AE" w:rsidRDefault="003C541B" w:rsidP="003C541B">
          <w:pPr>
            <w:pStyle w:val="9F99EB37A2F747199D3453AF97C52CB4"/>
          </w:pPr>
          <w:r w:rsidRPr="00711F0E">
            <w:rPr>
              <w:rStyle w:val="placeholder1Char"/>
              <w:rFonts w:hint="eastAsia"/>
              <w:sz w:val="16"/>
              <w:szCs w:val="16"/>
            </w:rPr>
            <w:t>____</w:t>
          </w:r>
        </w:p>
      </w:docPartBody>
    </w:docPart>
    <w:docPart>
      <w:docPartPr>
        <w:name w:val="F117135F634642C9A9F5812422E5EF0A"/>
        <w:category>
          <w:name w:val="常规"/>
          <w:gallery w:val="placeholder"/>
        </w:category>
        <w:types>
          <w:type w:val="bbPlcHdr"/>
        </w:types>
        <w:behaviors>
          <w:behavior w:val="content"/>
        </w:behaviors>
        <w:guid w:val="{3CF6A363-3CBF-40C0-B76C-FA04B0734113}"/>
      </w:docPartPr>
      <w:docPartBody>
        <w:p w:rsidR="005701AE" w:rsidRDefault="003C541B" w:rsidP="003C541B">
          <w:pPr>
            <w:pStyle w:val="F117135F634642C9A9F5812422E5EF0A"/>
          </w:pPr>
          <w:r w:rsidRPr="00711F0E">
            <w:rPr>
              <w:rStyle w:val="placeholder1Char"/>
              <w:rFonts w:hint="eastAsia"/>
              <w:sz w:val="16"/>
              <w:szCs w:val="16"/>
            </w:rPr>
            <w:t>____</w:t>
          </w:r>
        </w:p>
      </w:docPartBody>
    </w:docPart>
    <w:docPart>
      <w:docPartPr>
        <w:name w:val="AB3A328F96C1428F9594A23505221EA7"/>
        <w:category>
          <w:name w:val="常规"/>
          <w:gallery w:val="placeholder"/>
        </w:category>
        <w:types>
          <w:type w:val="bbPlcHdr"/>
        </w:types>
        <w:behaviors>
          <w:behavior w:val="content"/>
        </w:behaviors>
        <w:guid w:val="{FC8B08FA-E3DE-412F-8C7A-41059B478DB8}"/>
      </w:docPartPr>
      <w:docPartBody>
        <w:p w:rsidR="005701AE" w:rsidRDefault="003C541B" w:rsidP="003C541B">
          <w:pPr>
            <w:pStyle w:val="AB3A328F96C1428F9594A23505221EA7"/>
          </w:pPr>
          <w:r w:rsidRPr="00711F0E">
            <w:rPr>
              <w:rStyle w:val="placeholder1Char"/>
              <w:rFonts w:hint="eastAsia"/>
              <w:sz w:val="16"/>
              <w:szCs w:val="16"/>
            </w:rPr>
            <w:t>____</w:t>
          </w:r>
        </w:p>
      </w:docPartBody>
    </w:docPart>
    <w:docPart>
      <w:docPartPr>
        <w:name w:val="8453D21A0EB542F896D0E6EF0F40C863"/>
        <w:category>
          <w:name w:val="常规"/>
          <w:gallery w:val="placeholder"/>
        </w:category>
        <w:types>
          <w:type w:val="bbPlcHdr"/>
        </w:types>
        <w:behaviors>
          <w:behavior w:val="content"/>
        </w:behaviors>
        <w:guid w:val="{1B6A8BC6-21A7-4512-A1AC-A6563BB41564}"/>
      </w:docPartPr>
      <w:docPartBody>
        <w:p w:rsidR="005701AE" w:rsidRDefault="003C541B" w:rsidP="003C541B">
          <w:pPr>
            <w:pStyle w:val="8453D21A0EB542F896D0E6EF0F40C863"/>
          </w:pPr>
          <w:r w:rsidRPr="00711F0E">
            <w:rPr>
              <w:rStyle w:val="placeholder1Char"/>
              <w:rFonts w:hint="eastAsia"/>
              <w:sz w:val="16"/>
              <w:szCs w:val="16"/>
            </w:rPr>
            <w:t>____</w:t>
          </w:r>
        </w:p>
      </w:docPartBody>
    </w:docPart>
    <w:docPart>
      <w:docPartPr>
        <w:name w:val="E72E012F354A4880AA3F93701DF35B37"/>
        <w:category>
          <w:name w:val="常规"/>
          <w:gallery w:val="placeholder"/>
        </w:category>
        <w:types>
          <w:type w:val="bbPlcHdr"/>
        </w:types>
        <w:behaviors>
          <w:behavior w:val="content"/>
        </w:behaviors>
        <w:guid w:val="{F905C7DC-5FC6-47B0-9C19-D285AF1EA8FE}"/>
      </w:docPartPr>
      <w:docPartBody>
        <w:p w:rsidR="005701AE" w:rsidRDefault="003C541B" w:rsidP="003C541B">
          <w:pPr>
            <w:pStyle w:val="E72E012F354A4880AA3F93701DF35B37"/>
          </w:pPr>
          <w:r w:rsidRPr="00711F0E">
            <w:rPr>
              <w:rStyle w:val="placeholder1Char"/>
              <w:rFonts w:hint="eastAsia"/>
              <w:sz w:val="16"/>
              <w:szCs w:val="16"/>
            </w:rPr>
            <w:t>____</w:t>
          </w:r>
        </w:p>
      </w:docPartBody>
    </w:docPart>
    <w:docPart>
      <w:docPartPr>
        <w:name w:val="32FE1CF2E07347568CC9CDA620D6082C"/>
        <w:category>
          <w:name w:val="常规"/>
          <w:gallery w:val="placeholder"/>
        </w:category>
        <w:types>
          <w:type w:val="bbPlcHdr"/>
        </w:types>
        <w:behaviors>
          <w:behavior w:val="content"/>
        </w:behaviors>
        <w:guid w:val="{AC3B5506-0E38-482C-AE08-FA71AE09D773}"/>
      </w:docPartPr>
      <w:docPartBody>
        <w:p w:rsidR="005701AE" w:rsidRDefault="003C541B" w:rsidP="003C541B">
          <w:pPr>
            <w:pStyle w:val="32FE1CF2E07347568CC9CDA620D6082C"/>
          </w:pPr>
          <w:r w:rsidRPr="00711F0E">
            <w:rPr>
              <w:rStyle w:val="placeholder1Char"/>
              <w:rFonts w:hint="eastAsia"/>
              <w:sz w:val="16"/>
              <w:szCs w:val="16"/>
            </w:rPr>
            <w:t>____</w:t>
          </w:r>
        </w:p>
      </w:docPartBody>
    </w:docPart>
    <w:docPart>
      <w:docPartPr>
        <w:name w:val="BF67BF4BF7F44C28A6B8ED0AB829F4D8"/>
        <w:category>
          <w:name w:val="常规"/>
          <w:gallery w:val="placeholder"/>
        </w:category>
        <w:types>
          <w:type w:val="bbPlcHdr"/>
        </w:types>
        <w:behaviors>
          <w:behavior w:val="content"/>
        </w:behaviors>
        <w:guid w:val="{832136F9-1646-4C8D-9E28-3F50B7A0FB19}"/>
      </w:docPartPr>
      <w:docPartBody>
        <w:p w:rsidR="005701AE" w:rsidRDefault="003C541B" w:rsidP="003C541B">
          <w:pPr>
            <w:pStyle w:val="BF67BF4BF7F44C28A6B8ED0AB829F4D8"/>
          </w:pPr>
          <w:r w:rsidRPr="00711F0E">
            <w:rPr>
              <w:rStyle w:val="placeholder1Char"/>
              <w:rFonts w:hint="eastAsia"/>
              <w:sz w:val="16"/>
              <w:szCs w:val="16"/>
            </w:rPr>
            <w:t>____</w:t>
          </w:r>
        </w:p>
      </w:docPartBody>
    </w:docPart>
    <w:docPart>
      <w:docPartPr>
        <w:name w:val="E5C108C763754492A5A6C9B8F8030A90"/>
        <w:category>
          <w:name w:val="常规"/>
          <w:gallery w:val="placeholder"/>
        </w:category>
        <w:types>
          <w:type w:val="bbPlcHdr"/>
        </w:types>
        <w:behaviors>
          <w:behavior w:val="content"/>
        </w:behaviors>
        <w:guid w:val="{4AB6D712-945D-4ADE-AEB1-CCD667B26A3B}"/>
      </w:docPartPr>
      <w:docPartBody>
        <w:p w:rsidR="005701AE" w:rsidRDefault="003C541B" w:rsidP="003C541B">
          <w:pPr>
            <w:pStyle w:val="E5C108C763754492A5A6C9B8F8030A90"/>
          </w:pPr>
          <w:r w:rsidRPr="00711F0E">
            <w:rPr>
              <w:rStyle w:val="placeholder1Char"/>
              <w:rFonts w:hint="eastAsia"/>
              <w:sz w:val="16"/>
              <w:szCs w:val="16"/>
            </w:rPr>
            <w:t>____</w:t>
          </w:r>
        </w:p>
      </w:docPartBody>
    </w:docPart>
    <w:docPart>
      <w:docPartPr>
        <w:name w:val="47311EE44F32494DABB8A1DE9BF77DCF"/>
        <w:category>
          <w:name w:val="常规"/>
          <w:gallery w:val="placeholder"/>
        </w:category>
        <w:types>
          <w:type w:val="bbPlcHdr"/>
        </w:types>
        <w:behaviors>
          <w:behavior w:val="content"/>
        </w:behaviors>
        <w:guid w:val="{32367233-6925-4D6B-B3EE-3E2089F02349}"/>
      </w:docPartPr>
      <w:docPartBody>
        <w:p w:rsidR="005701AE" w:rsidRDefault="003C541B" w:rsidP="003C541B">
          <w:pPr>
            <w:pStyle w:val="47311EE44F32494DABB8A1DE9BF77DCF"/>
          </w:pPr>
          <w:r w:rsidRPr="00711F0E">
            <w:rPr>
              <w:rStyle w:val="placeholder1Char"/>
              <w:rFonts w:hint="eastAsia"/>
              <w:sz w:val="16"/>
              <w:szCs w:val="16"/>
            </w:rPr>
            <w:t>____</w:t>
          </w:r>
        </w:p>
      </w:docPartBody>
    </w:docPart>
    <w:docPart>
      <w:docPartPr>
        <w:name w:val="7F61C9C37B76438DA95EB9BF4489DFF5"/>
        <w:category>
          <w:name w:val="常规"/>
          <w:gallery w:val="placeholder"/>
        </w:category>
        <w:types>
          <w:type w:val="bbPlcHdr"/>
        </w:types>
        <w:behaviors>
          <w:behavior w:val="content"/>
        </w:behaviors>
        <w:guid w:val="{558E12AE-7D0F-460A-91BD-C5281F0724CF}"/>
      </w:docPartPr>
      <w:docPartBody>
        <w:p w:rsidR="005701AE" w:rsidRDefault="003C541B" w:rsidP="003C541B">
          <w:pPr>
            <w:pStyle w:val="7F61C9C37B76438DA95EB9BF4489DFF5"/>
          </w:pPr>
          <w:r w:rsidRPr="00711F0E">
            <w:rPr>
              <w:rStyle w:val="placeholder1Char"/>
              <w:rFonts w:hint="eastAsia"/>
              <w:sz w:val="16"/>
              <w:szCs w:val="16"/>
            </w:rPr>
            <w:t>____</w:t>
          </w:r>
        </w:p>
      </w:docPartBody>
    </w:docPart>
    <w:docPart>
      <w:docPartPr>
        <w:name w:val="F29094214DC145F6AD22CBE3BA57CCFF"/>
        <w:category>
          <w:name w:val="常规"/>
          <w:gallery w:val="placeholder"/>
        </w:category>
        <w:types>
          <w:type w:val="bbPlcHdr"/>
        </w:types>
        <w:behaviors>
          <w:behavior w:val="content"/>
        </w:behaviors>
        <w:guid w:val="{11148F97-C010-4AC8-A1A1-420E6EE7E1CF}"/>
      </w:docPartPr>
      <w:docPartBody>
        <w:p w:rsidR="005701AE" w:rsidRDefault="003C541B" w:rsidP="003C541B">
          <w:pPr>
            <w:pStyle w:val="F29094214DC145F6AD22CBE3BA57CCFF"/>
          </w:pPr>
          <w:r w:rsidRPr="00711F0E">
            <w:rPr>
              <w:rStyle w:val="placeholder1Char"/>
              <w:rFonts w:hint="eastAsia"/>
              <w:sz w:val="16"/>
              <w:szCs w:val="16"/>
            </w:rPr>
            <w:t>____</w:t>
          </w:r>
        </w:p>
      </w:docPartBody>
    </w:docPart>
    <w:docPart>
      <w:docPartPr>
        <w:name w:val="D2EB10F0DB9042BEAC81628FE9C91EF0"/>
        <w:category>
          <w:name w:val="常规"/>
          <w:gallery w:val="placeholder"/>
        </w:category>
        <w:types>
          <w:type w:val="bbPlcHdr"/>
        </w:types>
        <w:behaviors>
          <w:behavior w:val="content"/>
        </w:behaviors>
        <w:guid w:val="{3347D60D-8B7A-4ABE-966E-3D2BABA40AF9}"/>
      </w:docPartPr>
      <w:docPartBody>
        <w:p w:rsidR="005701AE" w:rsidRDefault="003C541B" w:rsidP="003C541B">
          <w:pPr>
            <w:pStyle w:val="D2EB10F0DB9042BEAC81628FE9C91EF0"/>
          </w:pPr>
          <w:r w:rsidRPr="00711F0E">
            <w:rPr>
              <w:rStyle w:val="placeholder1Char"/>
              <w:rFonts w:hint="eastAsia"/>
              <w:sz w:val="16"/>
              <w:szCs w:val="16"/>
            </w:rPr>
            <w:t>____</w:t>
          </w:r>
        </w:p>
      </w:docPartBody>
    </w:docPart>
    <w:docPart>
      <w:docPartPr>
        <w:name w:val="DD6DB9C6B23D462DBDC6641A78D939BF"/>
        <w:category>
          <w:name w:val="常规"/>
          <w:gallery w:val="placeholder"/>
        </w:category>
        <w:types>
          <w:type w:val="bbPlcHdr"/>
        </w:types>
        <w:behaviors>
          <w:behavior w:val="content"/>
        </w:behaviors>
        <w:guid w:val="{CD501923-81AD-42B0-88A2-459DBF7145BC}"/>
      </w:docPartPr>
      <w:docPartBody>
        <w:p w:rsidR="005701AE" w:rsidRDefault="003C541B" w:rsidP="003C541B">
          <w:pPr>
            <w:pStyle w:val="DD6DB9C6B23D462DBDC6641A78D939BF"/>
          </w:pPr>
          <w:r w:rsidRPr="00711F0E">
            <w:rPr>
              <w:rStyle w:val="placeholder1Char"/>
              <w:rFonts w:hint="eastAsia"/>
              <w:sz w:val="16"/>
              <w:szCs w:val="16"/>
            </w:rPr>
            <w:t>____</w:t>
          </w:r>
        </w:p>
      </w:docPartBody>
    </w:docPart>
    <w:docPart>
      <w:docPartPr>
        <w:name w:val="ED59C106371B49FC8F017111F0D87E92"/>
        <w:category>
          <w:name w:val="常规"/>
          <w:gallery w:val="placeholder"/>
        </w:category>
        <w:types>
          <w:type w:val="bbPlcHdr"/>
        </w:types>
        <w:behaviors>
          <w:behavior w:val="content"/>
        </w:behaviors>
        <w:guid w:val="{2E1AA6DD-867A-4096-8AA4-03A1E84C2E4C}"/>
      </w:docPartPr>
      <w:docPartBody>
        <w:p w:rsidR="005701AE" w:rsidRDefault="003C541B" w:rsidP="003C541B">
          <w:pPr>
            <w:pStyle w:val="ED59C106371B49FC8F017111F0D87E92"/>
          </w:pPr>
          <w:r w:rsidRPr="00711F0E">
            <w:rPr>
              <w:rStyle w:val="placeholder1Char"/>
              <w:rFonts w:hint="eastAsia"/>
              <w:sz w:val="16"/>
              <w:szCs w:val="16"/>
            </w:rPr>
            <w:t>____</w:t>
          </w:r>
        </w:p>
      </w:docPartBody>
    </w:docPart>
    <w:docPart>
      <w:docPartPr>
        <w:name w:val="0035A827B98C41AC8C7B6BC76593D9B7"/>
        <w:category>
          <w:name w:val="常规"/>
          <w:gallery w:val="placeholder"/>
        </w:category>
        <w:types>
          <w:type w:val="bbPlcHdr"/>
        </w:types>
        <w:behaviors>
          <w:behavior w:val="content"/>
        </w:behaviors>
        <w:guid w:val="{E20124A4-C8D4-4261-94AD-68AF2F342492}"/>
      </w:docPartPr>
      <w:docPartBody>
        <w:p w:rsidR="005701AE" w:rsidRDefault="003C541B" w:rsidP="003C541B">
          <w:pPr>
            <w:pStyle w:val="0035A827B98C41AC8C7B6BC76593D9B7"/>
          </w:pPr>
          <w:r w:rsidRPr="00711F0E">
            <w:rPr>
              <w:rStyle w:val="placeholder1Char"/>
              <w:rFonts w:hint="eastAsia"/>
              <w:sz w:val="16"/>
              <w:szCs w:val="16"/>
            </w:rPr>
            <w:t>____</w:t>
          </w:r>
        </w:p>
      </w:docPartBody>
    </w:docPart>
    <w:docPart>
      <w:docPartPr>
        <w:name w:val="9EA05C3B6D9D453A8DFE4CAF27C180F6"/>
        <w:category>
          <w:name w:val="常规"/>
          <w:gallery w:val="placeholder"/>
        </w:category>
        <w:types>
          <w:type w:val="bbPlcHdr"/>
        </w:types>
        <w:behaviors>
          <w:behavior w:val="content"/>
        </w:behaviors>
        <w:guid w:val="{73C026A8-924A-4881-B372-3315C59A2F4C}"/>
      </w:docPartPr>
      <w:docPartBody>
        <w:p w:rsidR="005701AE" w:rsidRDefault="003C541B" w:rsidP="003C541B">
          <w:pPr>
            <w:pStyle w:val="9EA05C3B6D9D453A8DFE4CAF27C180F6"/>
          </w:pPr>
          <w:r w:rsidRPr="00711F0E">
            <w:rPr>
              <w:rStyle w:val="placeholder1Char"/>
              <w:rFonts w:hint="eastAsia"/>
              <w:sz w:val="16"/>
              <w:szCs w:val="16"/>
            </w:rPr>
            <w:t>____</w:t>
          </w:r>
        </w:p>
      </w:docPartBody>
    </w:docPart>
    <w:docPart>
      <w:docPartPr>
        <w:name w:val="FDCDB20F45E14F7C8387F26E91E2FB1D"/>
        <w:category>
          <w:name w:val="常规"/>
          <w:gallery w:val="placeholder"/>
        </w:category>
        <w:types>
          <w:type w:val="bbPlcHdr"/>
        </w:types>
        <w:behaviors>
          <w:behavior w:val="content"/>
        </w:behaviors>
        <w:guid w:val="{38C75F1A-AD76-4928-8A17-9DE005435E4E}"/>
      </w:docPartPr>
      <w:docPartBody>
        <w:p w:rsidR="005701AE" w:rsidRDefault="003C541B" w:rsidP="003C541B">
          <w:pPr>
            <w:pStyle w:val="FDCDB20F45E14F7C8387F26E91E2FB1D"/>
          </w:pPr>
          <w:r w:rsidRPr="00711F0E">
            <w:rPr>
              <w:rStyle w:val="placeholder1Char"/>
              <w:rFonts w:hint="eastAsia"/>
              <w:sz w:val="16"/>
              <w:szCs w:val="16"/>
            </w:rPr>
            <w:t>____</w:t>
          </w:r>
        </w:p>
      </w:docPartBody>
    </w:docPart>
    <w:docPart>
      <w:docPartPr>
        <w:name w:val="13DEB3C866D94A79B181E5C3B024C5FC"/>
        <w:category>
          <w:name w:val="常规"/>
          <w:gallery w:val="placeholder"/>
        </w:category>
        <w:types>
          <w:type w:val="bbPlcHdr"/>
        </w:types>
        <w:behaviors>
          <w:behavior w:val="content"/>
        </w:behaviors>
        <w:guid w:val="{777AAEC2-CEAD-49E4-BF8B-B7F5122C37BB}"/>
      </w:docPartPr>
      <w:docPartBody>
        <w:p w:rsidR="005701AE" w:rsidRDefault="003C541B" w:rsidP="003C541B">
          <w:pPr>
            <w:pStyle w:val="13DEB3C866D94A79B181E5C3B024C5FC"/>
          </w:pPr>
          <w:r w:rsidRPr="00711F0E">
            <w:rPr>
              <w:rStyle w:val="placeholder1Char"/>
              <w:rFonts w:hint="eastAsia"/>
              <w:sz w:val="16"/>
              <w:szCs w:val="16"/>
            </w:rPr>
            <w:t>____</w:t>
          </w:r>
        </w:p>
      </w:docPartBody>
    </w:docPart>
    <w:docPart>
      <w:docPartPr>
        <w:name w:val="10ED6950481B4555BAC99E4A70BC0C5D"/>
        <w:category>
          <w:name w:val="常规"/>
          <w:gallery w:val="placeholder"/>
        </w:category>
        <w:types>
          <w:type w:val="bbPlcHdr"/>
        </w:types>
        <w:behaviors>
          <w:behavior w:val="content"/>
        </w:behaviors>
        <w:guid w:val="{E37D79E9-20B5-4AB8-9F05-E639266E8CD4}"/>
      </w:docPartPr>
      <w:docPartBody>
        <w:p w:rsidR="005701AE" w:rsidRDefault="003C541B" w:rsidP="003C541B">
          <w:pPr>
            <w:pStyle w:val="10ED6950481B4555BAC99E4A70BC0C5D"/>
          </w:pPr>
          <w:r w:rsidRPr="00711F0E">
            <w:rPr>
              <w:rStyle w:val="placeholder1Char"/>
              <w:rFonts w:hint="eastAsia"/>
              <w:sz w:val="16"/>
              <w:szCs w:val="16"/>
            </w:rPr>
            <w:t>____</w:t>
          </w:r>
        </w:p>
      </w:docPartBody>
    </w:docPart>
    <w:docPart>
      <w:docPartPr>
        <w:name w:val="A153333F02BE47AA8D0911717C85AF8A"/>
        <w:category>
          <w:name w:val="常规"/>
          <w:gallery w:val="placeholder"/>
        </w:category>
        <w:types>
          <w:type w:val="bbPlcHdr"/>
        </w:types>
        <w:behaviors>
          <w:behavior w:val="content"/>
        </w:behaviors>
        <w:guid w:val="{523C0FE1-06B3-4289-8A23-4A530DFF1557}"/>
      </w:docPartPr>
      <w:docPartBody>
        <w:p w:rsidR="005701AE" w:rsidRDefault="003C541B" w:rsidP="003C541B">
          <w:pPr>
            <w:pStyle w:val="A153333F02BE47AA8D0911717C85AF8A"/>
          </w:pPr>
          <w:r w:rsidRPr="00711F0E">
            <w:rPr>
              <w:rStyle w:val="placeholder1Char"/>
              <w:rFonts w:hint="eastAsia"/>
              <w:sz w:val="16"/>
              <w:szCs w:val="16"/>
            </w:rPr>
            <w:t>____</w:t>
          </w:r>
        </w:p>
      </w:docPartBody>
    </w:docPart>
    <w:docPart>
      <w:docPartPr>
        <w:name w:val="AC87D220EA39413BA38D9E3B7402F544"/>
        <w:category>
          <w:name w:val="常规"/>
          <w:gallery w:val="placeholder"/>
        </w:category>
        <w:types>
          <w:type w:val="bbPlcHdr"/>
        </w:types>
        <w:behaviors>
          <w:behavior w:val="content"/>
        </w:behaviors>
        <w:guid w:val="{F977124D-5FBB-4403-893C-D33570256DDF}"/>
      </w:docPartPr>
      <w:docPartBody>
        <w:p w:rsidR="005701AE" w:rsidRDefault="003C541B" w:rsidP="003C541B">
          <w:pPr>
            <w:pStyle w:val="AC87D220EA39413BA38D9E3B7402F544"/>
          </w:pPr>
          <w:r w:rsidRPr="00711F0E">
            <w:rPr>
              <w:rStyle w:val="placeholder1Char"/>
              <w:rFonts w:hint="eastAsia"/>
              <w:sz w:val="16"/>
              <w:szCs w:val="16"/>
            </w:rPr>
            <w:t>____</w:t>
          </w:r>
        </w:p>
      </w:docPartBody>
    </w:docPart>
    <w:docPart>
      <w:docPartPr>
        <w:name w:val="4872E42752984AE29D2EA9ADB0C3C181"/>
        <w:category>
          <w:name w:val="常规"/>
          <w:gallery w:val="placeholder"/>
        </w:category>
        <w:types>
          <w:type w:val="bbPlcHdr"/>
        </w:types>
        <w:behaviors>
          <w:behavior w:val="content"/>
        </w:behaviors>
        <w:guid w:val="{CFE61E64-9B93-406F-B84F-6F631F5E9A35}"/>
      </w:docPartPr>
      <w:docPartBody>
        <w:p w:rsidR="005701AE" w:rsidRDefault="003C541B" w:rsidP="003C541B">
          <w:pPr>
            <w:pStyle w:val="4872E42752984AE29D2EA9ADB0C3C181"/>
          </w:pPr>
          <w:r w:rsidRPr="00711F0E">
            <w:rPr>
              <w:rStyle w:val="placeholder1Char"/>
              <w:rFonts w:hint="eastAsia"/>
              <w:sz w:val="16"/>
              <w:szCs w:val="16"/>
            </w:rPr>
            <w:t>____</w:t>
          </w:r>
        </w:p>
      </w:docPartBody>
    </w:docPart>
    <w:docPart>
      <w:docPartPr>
        <w:name w:val="62A884B320734194BF1504A18C590C8E"/>
        <w:category>
          <w:name w:val="常规"/>
          <w:gallery w:val="placeholder"/>
        </w:category>
        <w:types>
          <w:type w:val="bbPlcHdr"/>
        </w:types>
        <w:behaviors>
          <w:behavior w:val="content"/>
        </w:behaviors>
        <w:guid w:val="{3AD36A74-4A89-4CD9-BD1B-9A9E46B3D00E}"/>
      </w:docPartPr>
      <w:docPartBody>
        <w:p w:rsidR="005701AE" w:rsidRDefault="003C541B" w:rsidP="003C541B">
          <w:pPr>
            <w:pStyle w:val="62A884B320734194BF1504A18C590C8E"/>
          </w:pPr>
          <w:r>
            <w:rPr>
              <w:rStyle w:val="placeholder1Char"/>
              <w:rFonts w:hint="eastAsia"/>
            </w:rPr>
            <w:t>__________</w:t>
          </w:r>
          <w:r>
            <w:rPr>
              <w:rStyle w:val="placeholder1Char"/>
            </w:rPr>
            <w:t>__</w:t>
          </w:r>
        </w:p>
      </w:docPartBody>
    </w:docPart>
    <w:docPart>
      <w:docPartPr>
        <w:name w:val="D3CD94E599B94D69A17CF905ACD8AAA4"/>
        <w:category>
          <w:name w:val="常规"/>
          <w:gallery w:val="placeholder"/>
        </w:category>
        <w:types>
          <w:type w:val="bbPlcHdr"/>
        </w:types>
        <w:behaviors>
          <w:behavior w:val="content"/>
        </w:behaviors>
        <w:guid w:val="{1E24B907-8039-4DEB-99AE-05BB99E88F02}"/>
      </w:docPartPr>
      <w:docPartBody>
        <w:p w:rsidR="005701AE" w:rsidRDefault="003C541B" w:rsidP="003C541B">
          <w:pPr>
            <w:pStyle w:val="D3CD94E599B94D69A17CF905ACD8AAA4"/>
          </w:pPr>
          <w:r>
            <w:rPr>
              <w:rStyle w:val="placeholder1Char"/>
              <w:rFonts w:hint="eastAsia"/>
            </w:rPr>
            <w:t>__________</w:t>
          </w:r>
          <w:r>
            <w:rPr>
              <w:rStyle w:val="placeholder1Char"/>
            </w:rPr>
            <w:t>__</w:t>
          </w:r>
        </w:p>
      </w:docPartBody>
    </w:docPart>
    <w:docPart>
      <w:docPartPr>
        <w:name w:val="878C68F867AD4358BFDC3F16F2902D03"/>
        <w:category>
          <w:name w:val="常规"/>
          <w:gallery w:val="placeholder"/>
        </w:category>
        <w:types>
          <w:type w:val="bbPlcHdr"/>
        </w:types>
        <w:behaviors>
          <w:behavior w:val="content"/>
        </w:behaviors>
        <w:guid w:val="{FB276046-43CD-4069-8FF6-D8CF81A39CC5}"/>
      </w:docPartPr>
      <w:docPartBody>
        <w:p w:rsidR="005701AE" w:rsidRDefault="003C541B" w:rsidP="003C541B">
          <w:pPr>
            <w:pStyle w:val="878C68F867AD4358BFDC3F16F2902D03"/>
          </w:pPr>
          <w:r>
            <w:rPr>
              <w:rStyle w:val="placeholder1Char"/>
              <w:rFonts w:hint="eastAsia"/>
            </w:rPr>
            <w:t>__________</w:t>
          </w:r>
          <w:r>
            <w:rPr>
              <w:rStyle w:val="placeholder1Char"/>
            </w:rPr>
            <w:t>__</w:t>
          </w:r>
        </w:p>
      </w:docPartBody>
    </w:docPart>
    <w:docPart>
      <w:docPartPr>
        <w:name w:val="7CF35BD5B46E42FBA6C538716726960A"/>
        <w:category>
          <w:name w:val="常规"/>
          <w:gallery w:val="placeholder"/>
        </w:category>
        <w:types>
          <w:type w:val="bbPlcHdr"/>
        </w:types>
        <w:behaviors>
          <w:behavior w:val="content"/>
        </w:behaviors>
        <w:guid w:val="{057957AC-F9D8-41D1-AD79-E4FF741E65FE}"/>
      </w:docPartPr>
      <w:docPartBody>
        <w:p w:rsidR="005701AE" w:rsidRDefault="003C541B" w:rsidP="003C541B">
          <w:pPr>
            <w:pStyle w:val="7CF35BD5B46E42FBA6C538716726960A"/>
          </w:pPr>
          <w:r w:rsidRPr="00480B8B">
            <w:rPr>
              <w:rStyle w:val="placeholder1Char"/>
              <w:rFonts w:hint="eastAsia"/>
              <w:sz w:val="16"/>
              <w:szCs w:val="16"/>
            </w:rPr>
            <w:t>____</w:t>
          </w:r>
        </w:p>
      </w:docPartBody>
    </w:docPart>
    <w:docPart>
      <w:docPartPr>
        <w:name w:val="105D5F320D2942EA83B31A3A34E26F6C"/>
        <w:category>
          <w:name w:val="常规"/>
          <w:gallery w:val="placeholder"/>
        </w:category>
        <w:types>
          <w:type w:val="bbPlcHdr"/>
        </w:types>
        <w:behaviors>
          <w:behavior w:val="content"/>
        </w:behaviors>
        <w:guid w:val="{65C961EB-6944-48B9-BC46-7B95A11AAE2B}"/>
      </w:docPartPr>
      <w:docPartBody>
        <w:p w:rsidR="005701AE" w:rsidRDefault="003C541B" w:rsidP="003C541B">
          <w:pPr>
            <w:pStyle w:val="105D5F320D2942EA83B31A3A34E26F6C"/>
          </w:pPr>
          <w:r w:rsidRPr="00480B8B">
            <w:rPr>
              <w:rStyle w:val="placeholder1Char"/>
              <w:rFonts w:hint="eastAsia"/>
              <w:sz w:val="16"/>
              <w:szCs w:val="16"/>
            </w:rPr>
            <w:t>____</w:t>
          </w:r>
        </w:p>
      </w:docPartBody>
    </w:docPart>
    <w:docPart>
      <w:docPartPr>
        <w:name w:val="6A5D9A29B6894F7A8009ADAB0CCE03AF"/>
        <w:category>
          <w:name w:val="常规"/>
          <w:gallery w:val="placeholder"/>
        </w:category>
        <w:types>
          <w:type w:val="bbPlcHdr"/>
        </w:types>
        <w:behaviors>
          <w:behavior w:val="content"/>
        </w:behaviors>
        <w:guid w:val="{A2BE4F7C-3182-4B20-9ECA-4444ED6958E2}"/>
      </w:docPartPr>
      <w:docPartBody>
        <w:p w:rsidR="005701AE" w:rsidRDefault="003C541B" w:rsidP="003C541B">
          <w:pPr>
            <w:pStyle w:val="6A5D9A29B6894F7A8009ADAB0CCE03AF"/>
          </w:pPr>
          <w:r w:rsidRPr="00480B8B">
            <w:rPr>
              <w:rStyle w:val="placeholder1Char"/>
              <w:rFonts w:hint="eastAsia"/>
              <w:sz w:val="16"/>
              <w:szCs w:val="16"/>
            </w:rPr>
            <w:t>____</w:t>
          </w:r>
        </w:p>
      </w:docPartBody>
    </w:docPart>
    <w:docPart>
      <w:docPartPr>
        <w:name w:val="B67ECBAE31C642158E7016E50CAA6E02"/>
        <w:category>
          <w:name w:val="常规"/>
          <w:gallery w:val="placeholder"/>
        </w:category>
        <w:types>
          <w:type w:val="bbPlcHdr"/>
        </w:types>
        <w:behaviors>
          <w:behavior w:val="content"/>
        </w:behaviors>
        <w:guid w:val="{51BC1D76-66D4-4BD5-B381-6DD5E5373B08}"/>
      </w:docPartPr>
      <w:docPartBody>
        <w:p w:rsidR="005701AE" w:rsidRDefault="003C541B" w:rsidP="003C541B">
          <w:pPr>
            <w:pStyle w:val="B67ECBAE31C642158E7016E50CAA6E02"/>
          </w:pPr>
          <w:r w:rsidRPr="00480B8B">
            <w:rPr>
              <w:rStyle w:val="placeholder1Char"/>
              <w:rFonts w:hint="eastAsia"/>
              <w:sz w:val="16"/>
              <w:szCs w:val="16"/>
            </w:rPr>
            <w:t>____</w:t>
          </w:r>
        </w:p>
      </w:docPartBody>
    </w:docPart>
    <w:docPart>
      <w:docPartPr>
        <w:name w:val="F17B1D7DFBC44CC78073A412C18A4EEC"/>
        <w:category>
          <w:name w:val="常规"/>
          <w:gallery w:val="placeholder"/>
        </w:category>
        <w:types>
          <w:type w:val="bbPlcHdr"/>
        </w:types>
        <w:behaviors>
          <w:behavior w:val="content"/>
        </w:behaviors>
        <w:guid w:val="{64409EFE-91C9-414E-BC62-B75860A0F869}"/>
      </w:docPartPr>
      <w:docPartBody>
        <w:p w:rsidR="005701AE" w:rsidRDefault="003C541B" w:rsidP="003C541B">
          <w:pPr>
            <w:pStyle w:val="F17B1D7DFBC44CC78073A412C18A4EEC"/>
          </w:pPr>
          <w:r w:rsidRPr="00480B8B">
            <w:rPr>
              <w:rStyle w:val="placeholder1Char"/>
              <w:rFonts w:hint="eastAsia"/>
              <w:sz w:val="16"/>
              <w:szCs w:val="16"/>
            </w:rPr>
            <w:t>____</w:t>
          </w:r>
        </w:p>
      </w:docPartBody>
    </w:docPart>
    <w:docPart>
      <w:docPartPr>
        <w:name w:val="7A8FBFD0490B4035A884F5DFE84D7BDA"/>
        <w:category>
          <w:name w:val="常规"/>
          <w:gallery w:val="placeholder"/>
        </w:category>
        <w:types>
          <w:type w:val="bbPlcHdr"/>
        </w:types>
        <w:behaviors>
          <w:behavior w:val="content"/>
        </w:behaviors>
        <w:guid w:val="{99D3164E-ED33-4BE6-A119-04B0BC08C85D}"/>
      </w:docPartPr>
      <w:docPartBody>
        <w:p w:rsidR="005701AE" w:rsidRDefault="003C541B" w:rsidP="003C541B">
          <w:pPr>
            <w:pStyle w:val="7A8FBFD0490B4035A884F5DFE84D7BDA"/>
          </w:pPr>
          <w:r w:rsidRPr="00480B8B">
            <w:rPr>
              <w:rStyle w:val="placeholder1Char"/>
              <w:rFonts w:hint="eastAsia"/>
              <w:sz w:val="16"/>
              <w:szCs w:val="16"/>
            </w:rPr>
            <w:t>____</w:t>
          </w:r>
        </w:p>
      </w:docPartBody>
    </w:docPart>
    <w:docPart>
      <w:docPartPr>
        <w:name w:val="5C77D75505E345B1A2A77E9F43094DDF"/>
        <w:category>
          <w:name w:val="常规"/>
          <w:gallery w:val="placeholder"/>
        </w:category>
        <w:types>
          <w:type w:val="bbPlcHdr"/>
        </w:types>
        <w:behaviors>
          <w:behavior w:val="content"/>
        </w:behaviors>
        <w:guid w:val="{E4354B12-7019-461B-ADDD-8054F73C4656}"/>
      </w:docPartPr>
      <w:docPartBody>
        <w:p w:rsidR="005701AE" w:rsidRDefault="003C541B" w:rsidP="003C541B">
          <w:pPr>
            <w:pStyle w:val="5C77D75505E345B1A2A77E9F43094DDF"/>
          </w:pPr>
          <w:r w:rsidRPr="00480B8B">
            <w:rPr>
              <w:rStyle w:val="placeholder1Char"/>
              <w:rFonts w:hint="eastAsia"/>
              <w:sz w:val="16"/>
              <w:szCs w:val="16"/>
            </w:rPr>
            <w:t>____</w:t>
          </w:r>
        </w:p>
      </w:docPartBody>
    </w:docPart>
    <w:docPart>
      <w:docPartPr>
        <w:name w:val="5DE7BEA0E0D14508BCCC2FAEF3BB95CB"/>
        <w:category>
          <w:name w:val="常规"/>
          <w:gallery w:val="placeholder"/>
        </w:category>
        <w:types>
          <w:type w:val="bbPlcHdr"/>
        </w:types>
        <w:behaviors>
          <w:behavior w:val="content"/>
        </w:behaviors>
        <w:guid w:val="{075B7597-5FCB-4926-948D-CD406BDED125}"/>
      </w:docPartPr>
      <w:docPartBody>
        <w:p w:rsidR="005701AE" w:rsidRDefault="003C541B" w:rsidP="003C541B">
          <w:pPr>
            <w:pStyle w:val="5DE7BEA0E0D14508BCCC2FAEF3BB95CB"/>
          </w:pPr>
          <w:r w:rsidRPr="00480B8B">
            <w:rPr>
              <w:rStyle w:val="placeholder1Char"/>
              <w:rFonts w:hint="eastAsia"/>
              <w:sz w:val="16"/>
              <w:szCs w:val="16"/>
            </w:rPr>
            <w:t>____</w:t>
          </w:r>
        </w:p>
      </w:docPartBody>
    </w:docPart>
    <w:docPart>
      <w:docPartPr>
        <w:name w:val="CCAF275E18DF4EB0890A719099370A12"/>
        <w:category>
          <w:name w:val="常规"/>
          <w:gallery w:val="placeholder"/>
        </w:category>
        <w:types>
          <w:type w:val="bbPlcHdr"/>
        </w:types>
        <w:behaviors>
          <w:behavior w:val="content"/>
        </w:behaviors>
        <w:guid w:val="{D1D2C384-5BDA-429B-A955-092DB9C5F71B}"/>
      </w:docPartPr>
      <w:docPartBody>
        <w:p w:rsidR="005701AE" w:rsidRDefault="003C541B" w:rsidP="003C541B">
          <w:pPr>
            <w:pStyle w:val="CCAF275E18DF4EB0890A719099370A12"/>
          </w:pPr>
          <w:r w:rsidRPr="00480B8B">
            <w:rPr>
              <w:rStyle w:val="placeholder1Char"/>
              <w:rFonts w:hint="eastAsia"/>
              <w:sz w:val="16"/>
              <w:szCs w:val="16"/>
            </w:rPr>
            <w:t>____</w:t>
          </w:r>
        </w:p>
      </w:docPartBody>
    </w:docPart>
    <w:docPart>
      <w:docPartPr>
        <w:name w:val="C51B3E8E10CB4F219A8B0FF29BE6EE95"/>
        <w:category>
          <w:name w:val="常规"/>
          <w:gallery w:val="placeholder"/>
        </w:category>
        <w:types>
          <w:type w:val="bbPlcHdr"/>
        </w:types>
        <w:behaviors>
          <w:behavior w:val="content"/>
        </w:behaviors>
        <w:guid w:val="{10B0033F-C7D0-4EE1-9DC5-1162688045CB}"/>
      </w:docPartPr>
      <w:docPartBody>
        <w:p w:rsidR="005701AE" w:rsidRDefault="003C541B" w:rsidP="003C541B">
          <w:pPr>
            <w:pStyle w:val="C51B3E8E10CB4F219A8B0FF29BE6EE95"/>
          </w:pPr>
          <w:r w:rsidRPr="00480B8B">
            <w:rPr>
              <w:rStyle w:val="placeholder1Char"/>
              <w:rFonts w:hint="eastAsia"/>
              <w:sz w:val="16"/>
              <w:szCs w:val="16"/>
            </w:rPr>
            <w:t>____</w:t>
          </w:r>
        </w:p>
      </w:docPartBody>
    </w:docPart>
    <w:docPart>
      <w:docPartPr>
        <w:name w:val="C80CEADB863743E0BABD76ED3C9C129C"/>
        <w:category>
          <w:name w:val="常规"/>
          <w:gallery w:val="placeholder"/>
        </w:category>
        <w:types>
          <w:type w:val="bbPlcHdr"/>
        </w:types>
        <w:behaviors>
          <w:behavior w:val="content"/>
        </w:behaviors>
        <w:guid w:val="{22110F08-FC05-41D0-B398-F2E1715CA010}"/>
      </w:docPartPr>
      <w:docPartBody>
        <w:p w:rsidR="005701AE" w:rsidRDefault="003C541B" w:rsidP="003C541B">
          <w:pPr>
            <w:pStyle w:val="C80CEADB863743E0BABD76ED3C9C129C"/>
          </w:pPr>
          <w:r w:rsidRPr="00480B8B">
            <w:rPr>
              <w:rStyle w:val="placeholder1Char"/>
              <w:rFonts w:hint="eastAsia"/>
              <w:sz w:val="16"/>
              <w:szCs w:val="16"/>
            </w:rPr>
            <w:t>____</w:t>
          </w:r>
        </w:p>
      </w:docPartBody>
    </w:docPart>
    <w:docPart>
      <w:docPartPr>
        <w:name w:val="D45F3C6A839D4A42BA48B57B19D3F790"/>
        <w:category>
          <w:name w:val="常规"/>
          <w:gallery w:val="placeholder"/>
        </w:category>
        <w:types>
          <w:type w:val="bbPlcHdr"/>
        </w:types>
        <w:behaviors>
          <w:behavior w:val="content"/>
        </w:behaviors>
        <w:guid w:val="{078ABBA9-8E0D-4672-8921-89ECB15771B4}"/>
      </w:docPartPr>
      <w:docPartBody>
        <w:p w:rsidR="005701AE" w:rsidRDefault="003C541B" w:rsidP="003C541B">
          <w:pPr>
            <w:pStyle w:val="D45F3C6A839D4A42BA48B57B19D3F790"/>
          </w:pPr>
          <w:r w:rsidRPr="00480B8B">
            <w:rPr>
              <w:rStyle w:val="placeholder1Char"/>
              <w:rFonts w:hint="eastAsia"/>
              <w:sz w:val="16"/>
              <w:szCs w:val="16"/>
            </w:rPr>
            <w:t>____</w:t>
          </w:r>
        </w:p>
      </w:docPartBody>
    </w:docPart>
    <w:docPart>
      <w:docPartPr>
        <w:name w:val="1904ECE8E0B24E2C860B18DF716F3B6D"/>
        <w:category>
          <w:name w:val="常规"/>
          <w:gallery w:val="placeholder"/>
        </w:category>
        <w:types>
          <w:type w:val="bbPlcHdr"/>
        </w:types>
        <w:behaviors>
          <w:behavior w:val="content"/>
        </w:behaviors>
        <w:guid w:val="{FD8B3220-9CBA-454F-A3AF-EF826AFAA85D}"/>
      </w:docPartPr>
      <w:docPartBody>
        <w:p w:rsidR="005701AE" w:rsidRDefault="003C541B" w:rsidP="003C541B">
          <w:pPr>
            <w:pStyle w:val="1904ECE8E0B24E2C860B18DF716F3B6D"/>
          </w:pPr>
          <w:r w:rsidRPr="00480B8B">
            <w:rPr>
              <w:rStyle w:val="placeholder1Char"/>
              <w:rFonts w:hint="eastAsia"/>
              <w:sz w:val="16"/>
              <w:szCs w:val="16"/>
            </w:rPr>
            <w:t>____</w:t>
          </w:r>
        </w:p>
      </w:docPartBody>
    </w:docPart>
    <w:docPart>
      <w:docPartPr>
        <w:name w:val="CC12F01F47414ACFB993D88206BCBAEC"/>
        <w:category>
          <w:name w:val="常规"/>
          <w:gallery w:val="placeholder"/>
        </w:category>
        <w:types>
          <w:type w:val="bbPlcHdr"/>
        </w:types>
        <w:behaviors>
          <w:behavior w:val="content"/>
        </w:behaviors>
        <w:guid w:val="{92334E6B-0E8C-4A8F-8061-7BD4D423A4DA}"/>
      </w:docPartPr>
      <w:docPartBody>
        <w:p w:rsidR="005701AE" w:rsidRDefault="003C541B" w:rsidP="003C541B">
          <w:pPr>
            <w:pStyle w:val="CC12F01F47414ACFB993D88206BCBAEC"/>
          </w:pPr>
          <w:r w:rsidRPr="00480B8B">
            <w:rPr>
              <w:rStyle w:val="placeholder1Char"/>
              <w:rFonts w:hint="eastAsia"/>
              <w:sz w:val="16"/>
              <w:szCs w:val="16"/>
            </w:rPr>
            <w:t>____</w:t>
          </w:r>
        </w:p>
      </w:docPartBody>
    </w:docPart>
    <w:docPart>
      <w:docPartPr>
        <w:name w:val="05CA695571B34BAF844C8EA72EB6FD20"/>
        <w:category>
          <w:name w:val="常规"/>
          <w:gallery w:val="placeholder"/>
        </w:category>
        <w:types>
          <w:type w:val="bbPlcHdr"/>
        </w:types>
        <w:behaviors>
          <w:behavior w:val="content"/>
        </w:behaviors>
        <w:guid w:val="{94E3D970-A635-464B-B369-E9CAE221CE47}"/>
      </w:docPartPr>
      <w:docPartBody>
        <w:p w:rsidR="005701AE" w:rsidRDefault="003C541B" w:rsidP="003C541B">
          <w:pPr>
            <w:pStyle w:val="05CA695571B34BAF844C8EA72EB6FD20"/>
          </w:pPr>
          <w:r w:rsidRPr="00480B8B">
            <w:rPr>
              <w:rStyle w:val="placeholder1Char"/>
              <w:rFonts w:hint="eastAsia"/>
              <w:sz w:val="16"/>
              <w:szCs w:val="16"/>
            </w:rPr>
            <w:t>____</w:t>
          </w:r>
        </w:p>
      </w:docPartBody>
    </w:docPart>
    <w:docPart>
      <w:docPartPr>
        <w:name w:val="CD0746849BE749D1AAD2818D60297C04"/>
        <w:category>
          <w:name w:val="常规"/>
          <w:gallery w:val="placeholder"/>
        </w:category>
        <w:types>
          <w:type w:val="bbPlcHdr"/>
        </w:types>
        <w:behaviors>
          <w:behavior w:val="content"/>
        </w:behaviors>
        <w:guid w:val="{9B14F7F9-4DA3-414F-83F5-B6CA4E125019}"/>
      </w:docPartPr>
      <w:docPartBody>
        <w:p w:rsidR="005701AE" w:rsidRDefault="003C541B" w:rsidP="003C541B">
          <w:pPr>
            <w:pStyle w:val="CD0746849BE749D1AAD2818D60297C04"/>
          </w:pPr>
          <w:r w:rsidRPr="00480B8B">
            <w:rPr>
              <w:rStyle w:val="placeholder1Char"/>
              <w:rFonts w:hint="eastAsia"/>
              <w:sz w:val="16"/>
              <w:szCs w:val="16"/>
            </w:rPr>
            <w:t>____</w:t>
          </w:r>
        </w:p>
      </w:docPartBody>
    </w:docPart>
    <w:docPart>
      <w:docPartPr>
        <w:name w:val="B085A32095554A8286F2759F61560F8C"/>
        <w:category>
          <w:name w:val="常规"/>
          <w:gallery w:val="placeholder"/>
        </w:category>
        <w:types>
          <w:type w:val="bbPlcHdr"/>
        </w:types>
        <w:behaviors>
          <w:behavior w:val="content"/>
        </w:behaviors>
        <w:guid w:val="{4252CB2A-03FC-405D-9374-DE158A113629}"/>
      </w:docPartPr>
      <w:docPartBody>
        <w:p w:rsidR="005701AE" w:rsidRDefault="003C541B" w:rsidP="003C541B">
          <w:pPr>
            <w:pStyle w:val="B085A32095554A8286F2759F61560F8C"/>
          </w:pPr>
          <w:r w:rsidRPr="00480B8B">
            <w:rPr>
              <w:rStyle w:val="placeholder1Char"/>
              <w:rFonts w:hint="eastAsia"/>
              <w:sz w:val="16"/>
              <w:szCs w:val="16"/>
            </w:rPr>
            <w:t>____</w:t>
          </w:r>
        </w:p>
      </w:docPartBody>
    </w:docPart>
    <w:docPart>
      <w:docPartPr>
        <w:name w:val="9F53F38A916A4FC8BAE6D91BF7599397"/>
        <w:category>
          <w:name w:val="常规"/>
          <w:gallery w:val="placeholder"/>
        </w:category>
        <w:types>
          <w:type w:val="bbPlcHdr"/>
        </w:types>
        <w:behaviors>
          <w:behavior w:val="content"/>
        </w:behaviors>
        <w:guid w:val="{8622DCD0-305B-41EE-9AE7-27451FEF1A3A}"/>
      </w:docPartPr>
      <w:docPartBody>
        <w:p w:rsidR="005701AE" w:rsidRDefault="003C541B" w:rsidP="003C541B">
          <w:pPr>
            <w:pStyle w:val="9F53F38A916A4FC8BAE6D91BF7599397"/>
          </w:pPr>
          <w:r w:rsidRPr="00480B8B">
            <w:rPr>
              <w:rStyle w:val="placeholder1Char"/>
              <w:rFonts w:hint="eastAsia"/>
              <w:sz w:val="16"/>
              <w:szCs w:val="16"/>
            </w:rPr>
            <w:t>____</w:t>
          </w:r>
        </w:p>
      </w:docPartBody>
    </w:docPart>
    <w:docPart>
      <w:docPartPr>
        <w:name w:val="F5FAB506A4FF4C15B159755973ACF365"/>
        <w:category>
          <w:name w:val="常规"/>
          <w:gallery w:val="placeholder"/>
        </w:category>
        <w:types>
          <w:type w:val="bbPlcHdr"/>
        </w:types>
        <w:behaviors>
          <w:behavior w:val="content"/>
        </w:behaviors>
        <w:guid w:val="{CB4554B4-873F-44E8-9382-679EC3511BAB}"/>
      </w:docPartPr>
      <w:docPartBody>
        <w:p w:rsidR="005701AE" w:rsidRDefault="003C541B" w:rsidP="003C541B">
          <w:pPr>
            <w:pStyle w:val="F5FAB506A4FF4C15B159755973ACF365"/>
          </w:pPr>
          <w:r w:rsidRPr="00480B8B">
            <w:rPr>
              <w:rStyle w:val="placeholder1Char"/>
              <w:rFonts w:hint="eastAsia"/>
              <w:sz w:val="16"/>
              <w:szCs w:val="16"/>
            </w:rPr>
            <w:t>____</w:t>
          </w:r>
        </w:p>
      </w:docPartBody>
    </w:docPart>
    <w:docPart>
      <w:docPartPr>
        <w:name w:val="A88CF649798847EBBC30B989B7889B2C"/>
        <w:category>
          <w:name w:val="常规"/>
          <w:gallery w:val="placeholder"/>
        </w:category>
        <w:types>
          <w:type w:val="bbPlcHdr"/>
        </w:types>
        <w:behaviors>
          <w:behavior w:val="content"/>
        </w:behaviors>
        <w:guid w:val="{FB6830F3-C685-4EAF-88EC-57A77770361C}"/>
      </w:docPartPr>
      <w:docPartBody>
        <w:p w:rsidR="005701AE" w:rsidRDefault="003C541B" w:rsidP="003C541B">
          <w:pPr>
            <w:pStyle w:val="A88CF649798847EBBC30B989B7889B2C"/>
          </w:pPr>
          <w:r w:rsidRPr="00480B8B">
            <w:rPr>
              <w:rStyle w:val="placeholder1Char"/>
              <w:rFonts w:hint="eastAsia"/>
              <w:sz w:val="16"/>
              <w:szCs w:val="16"/>
            </w:rPr>
            <w:t>____</w:t>
          </w:r>
        </w:p>
      </w:docPartBody>
    </w:docPart>
    <w:docPart>
      <w:docPartPr>
        <w:name w:val="306522402E59471C91746CB75A576663"/>
        <w:category>
          <w:name w:val="常规"/>
          <w:gallery w:val="placeholder"/>
        </w:category>
        <w:types>
          <w:type w:val="bbPlcHdr"/>
        </w:types>
        <w:behaviors>
          <w:behavior w:val="content"/>
        </w:behaviors>
        <w:guid w:val="{708AFEE4-464F-4A0A-8AFC-A10BFDB3B7F7}"/>
      </w:docPartPr>
      <w:docPartBody>
        <w:p w:rsidR="005701AE" w:rsidRDefault="003C541B" w:rsidP="003C541B">
          <w:pPr>
            <w:pStyle w:val="306522402E59471C91746CB75A576663"/>
          </w:pPr>
          <w:r w:rsidRPr="00480B8B">
            <w:rPr>
              <w:rStyle w:val="placeholder1Char"/>
              <w:rFonts w:hint="eastAsia"/>
              <w:sz w:val="16"/>
              <w:szCs w:val="16"/>
            </w:rPr>
            <w:t>____</w:t>
          </w:r>
        </w:p>
      </w:docPartBody>
    </w:docPart>
    <w:docPart>
      <w:docPartPr>
        <w:name w:val="19D4A9623894458D879D6E9C51E48CB8"/>
        <w:category>
          <w:name w:val="常规"/>
          <w:gallery w:val="placeholder"/>
        </w:category>
        <w:types>
          <w:type w:val="bbPlcHdr"/>
        </w:types>
        <w:behaviors>
          <w:behavior w:val="content"/>
        </w:behaviors>
        <w:guid w:val="{A94730EE-AE23-405B-8295-0DE5899E1302}"/>
      </w:docPartPr>
      <w:docPartBody>
        <w:p w:rsidR="005701AE" w:rsidRDefault="003C541B" w:rsidP="003C541B">
          <w:pPr>
            <w:pStyle w:val="19D4A9623894458D879D6E9C51E48CB8"/>
          </w:pPr>
          <w:r w:rsidRPr="00480B8B">
            <w:rPr>
              <w:rStyle w:val="placeholder1Char"/>
              <w:rFonts w:hint="eastAsia"/>
              <w:sz w:val="16"/>
              <w:szCs w:val="16"/>
            </w:rPr>
            <w:t>____</w:t>
          </w:r>
        </w:p>
      </w:docPartBody>
    </w:docPart>
    <w:docPart>
      <w:docPartPr>
        <w:name w:val="FCB57A02C17E40C0AECE174AE6C08438"/>
        <w:category>
          <w:name w:val="常规"/>
          <w:gallery w:val="placeholder"/>
        </w:category>
        <w:types>
          <w:type w:val="bbPlcHdr"/>
        </w:types>
        <w:behaviors>
          <w:behavior w:val="content"/>
        </w:behaviors>
        <w:guid w:val="{1D4FE2D5-AD73-45F0-A5EA-861494DFE4B9}"/>
      </w:docPartPr>
      <w:docPartBody>
        <w:p w:rsidR="005701AE" w:rsidRDefault="003C541B" w:rsidP="003C541B">
          <w:pPr>
            <w:pStyle w:val="FCB57A02C17E40C0AECE174AE6C08438"/>
          </w:pPr>
          <w:r w:rsidRPr="00480B8B">
            <w:rPr>
              <w:rStyle w:val="placeholder1Char"/>
              <w:rFonts w:hint="eastAsia"/>
              <w:sz w:val="16"/>
              <w:szCs w:val="16"/>
            </w:rPr>
            <w:t>____</w:t>
          </w:r>
        </w:p>
      </w:docPartBody>
    </w:docPart>
    <w:docPart>
      <w:docPartPr>
        <w:name w:val="AC024B7F646A46C28783CF45A1618293"/>
        <w:category>
          <w:name w:val="常规"/>
          <w:gallery w:val="placeholder"/>
        </w:category>
        <w:types>
          <w:type w:val="bbPlcHdr"/>
        </w:types>
        <w:behaviors>
          <w:behavior w:val="content"/>
        </w:behaviors>
        <w:guid w:val="{65F29282-49C1-46FC-B94D-0490FBB76AC7}"/>
      </w:docPartPr>
      <w:docPartBody>
        <w:p w:rsidR="005701AE" w:rsidRDefault="003C541B" w:rsidP="003C541B">
          <w:pPr>
            <w:pStyle w:val="AC024B7F646A46C28783CF45A1618293"/>
          </w:pPr>
          <w:r w:rsidRPr="00480B8B">
            <w:rPr>
              <w:rStyle w:val="placeholder1Char"/>
              <w:rFonts w:hint="eastAsia"/>
              <w:sz w:val="16"/>
              <w:szCs w:val="16"/>
            </w:rPr>
            <w:t>____</w:t>
          </w:r>
        </w:p>
      </w:docPartBody>
    </w:docPart>
    <w:docPart>
      <w:docPartPr>
        <w:name w:val="F56B430297A649DD83CD344B9DE3BBA3"/>
        <w:category>
          <w:name w:val="常规"/>
          <w:gallery w:val="placeholder"/>
        </w:category>
        <w:types>
          <w:type w:val="bbPlcHdr"/>
        </w:types>
        <w:behaviors>
          <w:behavior w:val="content"/>
        </w:behaviors>
        <w:guid w:val="{8C25B439-F776-46A3-803F-496503A35814}"/>
      </w:docPartPr>
      <w:docPartBody>
        <w:p w:rsidR="005701AE" w:rsidRDefault="003C541B" w:rsidP="003C541B">
          <w:pPr>
            <w:pStyle w:val="F56B430297A649DD83CD344B9DE3BBA3"/>
          </w:pPr>
          <w:r w:rsidRPr="00480B8B">
            <w:rPr>
              <w:rStyle w:val="placeholder1Char"/>
              <w:rFonts w:hint="eastAsia"/>
              <w:sz w:val="16"/>
              <w:szCs w:val="16"/>
            </w:rPr>
            <w:t>____</w:t>
          </w:r>
        </w:p>
      </w:docPartBody>
    </w:docPart>
    <w:docPart>
      <w:docPartPr>
        <w:name w:val="6FB0ED5B0BE74CB28387958AE0245B4F"/>
        <w:category>
          <w:name w:val="常规"/>
          <w:gallery w:val="placeholder"/>
        </w:category>
        <w:types>
          <w:type w:val="bbPlcHdr"/>
        </w:types>
        <w:behaviors>
          <w:behavior w:val="content"/>
        </w:behaviors>
        <w:guid w:val="{F4EA4DC5-3C79-4674-AD8F-C0CF7242901D}"/>
      </w:docPartPr>
      <w:docPartBody>
        <w:p w:rsidR="005701AE" w:rsidRDefault="003C541B" w:rsidP="003C541B">
          <w:pPr>
            <w:pStyle w:val="6FB0ED5B0BE74CB28387958AE0245B4F"/>
          </w:pPr>
          <w:r w:rsidRPr="00480B8B">
            <w:rPr>
              <w:rStyle w:val="placeholder1Char"/>
              <w:rFonts w:hint="eastAsia"/>
              <w:sz w:val="16"/>
              <w:szCs w:val="16"/>
            </w:rPr>
            <w:t>____</w:t>
          </w:r>
        </w:p>
      </w:docPartBody>
    </w:docPart>
    <w:docPart>
      <w:docPartPr>
        <w:name w:val="A91008254FCD4D6EB60929226158F7D1"/>
        <w:category>
          <w:name w:val="常规"/>
          <w:gallery w:val="placeholder"/>
        </w:category>
        <w:types>
          <w:type w:val="bbPlcHdr"/>
        </w:types>
        <w:behaviors>
          <w:behavior w:val="content"/>
        </w:behaviors>
        <w:guid w:val="{A62DD41D-F5A8-416C-8564-C0E768B0E3E7}"/>
      </w:docPartPr>
      <w:docPartBody>
        <w:p w:rsidR="005701AE" w:rsidRDefault="003C541B" w:rsidP="003C541B">
          <w:pPr>
            <w:pStyle w:val="A91008254FCD4D6EB60929226158F7D1"/>
          </w:pPr>
          <w:r w:rsidRPr="00480B8B">
            <w:rPr>
              <w:rStyle w:val="placeholder1Char"/>
              <w:rFonts w:hint="eastAsia"/>
              <w:sz w:val="16"/>
              <w:szCs w:val="16"/>
            </w:rPr>
            <w:t>____</w:t>
          </w:r>
        </w:p>
      </w:docPartBody>
    </w:docPart>
    <w:docPart>
      <w:docPartPr>
        <w:name w:val="0D4B7FC1A97040409C24E260E517371B"/>
        <w:category>
          <w:name w:val="常规"/>
          <w:gallery w:val="placeholder"/>
        </w:category>
        <w:types>
          <w:type w:val="bbPlcHdr"/>
        </w:types>
        <w:behaviors>
          <w:behavior w:val="content"/>
        </w:behaviors>
        <w:guid w:val="{471A1EC3-FFEB-4719-935E-05EE07183BCD}"/>
      </w:docPartPr>
      <w:docPartBody>
        <w:p w:rsidR="005701AE" w:rsidRDefault="003C541B" w:rsidP="003C541B">
          <w:pPr>
            <w:pStyle w:val="0D4B7FC1A97040409C24E260E517371B"/>
          </w:pPr>
          <w:r w:rsidRPr="00480B8B">
            <w:rPr>
              <w:rStyle w:val="placeholder1Char"/>
              <w:rFonts w:hint="eastAsia"/>
              <w:sz w:val="16"/>
              <w:szCs w:val="16"/>
            </w:rPr>
            <w:t>____</w:t>
          </w:r>
        </w:p>
      </w:docPartBody>
    </w:docPart>
    <w:docPart>
      <w:docPartPr>
        <w:name w:val="DC25B84697C54EF496E1AA2AB07293B4"/>
        <w:category>
          <w:name w:val="常规"/>
          <w:gallery w:val="placeholder"/>
        </w:category>
        <w:types>
          <w:type w:val="bbPlcHdr"/>
        </w:types>
        <w:behaviors>
          <w:behavior w:val="content"/>
        </w:behaviors>
        <w:guid w:val="{57A4C978-12D0-4FDA-BA1D-34936C5C727F}"/>
      </w:docPartPr>
      <w:docPartBody>
        <w:p w:rsidR="005701AE" w:rsidRDefault="003C541B" w:rsidP="003C541B">
          <w:pPr>
            <w:pStyle w:val="DC25B84697C54EF496E1AA2AB07293B4"/>
          </w:pPr>
          <w:r w:rsidRPr="00480B8B">
            <w:rPr>
              <w:rStyle w:val="placeholder1Char"/>
              <w:rFonts w:hint="eastAsia"/>
              <w:sz w:val="16"/>
              <w:szCs w:val="16"/>
            </w:rPr>
            <w:t>____</w:t>
          </w:r>
        </w:p>
      </w:docPartBody>
    </w:docPart>
    <w:docPart>
      <w:docPartPr>
        <w:name w:val="91A08311AE0443F9AAD40547415903EA"/>
        <w:category>
          <w:name w:val="常规"/>
          <w:gallery w:val="placeholder"/>
        </w:category>
        <w:types>
          <w:type w:val="bbPlcHdr"/>
        </w:types>
        <w:behaviors>
          <w:behavior w:val="content"/>
        </w:behaviors>
        <w:guid w:val="{4D3867CE-2306-4F25-893A-47DE01CFE80E}"/>
      </w:docPartPr>
      <w:docPartBody>
        <w:p w:rsidR="005701AE" w:rsidRDefault="003C541B" w:rsidP="003C541B">
          <w:pPr>
            <w:pStyle w:val="91A08311AE0443F9AAD40547415903EA"/>
          </w:pPr>
          <w:r w:rsidRPr="00480B8B">
            <w:rPr>
              <w:rStyle w:val="placeholder1Char"/>
              <w:rFonts w:hint="eastAsia"/>
              <w:sz w:val="16"/>
              <w:szCs w:val="16"/>
            </w:rPr>
            <w:t>____</w:t>
          </w:r>
        </w:p>
      </w:docPartBody>
    </w:docPart>
    <w:docPart>
      <w:docPartPr>
        <w:name w:val="84B3A0FB951245249F3C91F52122AC50"/>
        <w:category>
          <w:name w:val="常规"/>
          <w:gallery w:val="placeholder"/>
        </w:category>
        <w:types>
          <w:type w:val="bbPlcHdr"/>
        </w:types>
        <w:behaviors>
          <w:behavior w:val="content"/>
        </w:behaviors>
        <w:guid w:val="{A32514B6-AA59-4F5E-B446-057A78A30BC3}"/>
      </w:docPartPr>
      <w:docPartBody>
        <w:p w:rsidR="005701AE" w:rsidRDefault="003C541B" w:rsidP="003C541B">
          <w:pPr>
            <w:pStyle w:val="84B3A0FB951245249F3C91F52122AC50"/>
          </w:pPr>
          <w:r w:rsidRPr="00480B8B">
            <w:rPr>
              <w:rStyle w:val="placeholder1Char"/>
              <w:rFonts w:hint="eastAsia"/>
              <w:sz w:val="16"/>
              <w:szCs w:val="16"/>
            </w:rPr>
            <w:t>____</w:t>
          </w:r>
        </w:p>
      </w:docPartBody>
    </w:docPart>
    <w:docPart>
      <w:docPartPr>
        <w:name w:val="9D7E1192D0AF40F0A092970B4183798E"/>
        <w:category>
          <w:name w:val="常规"/>
          <w:gallery w:val="placeholder"/>
        </w:category>
        <w:types>
          <w:type w:val="bbPlcHdr"/>
        </w:types>
        <w:behaviors>
          <w:behavior w:val="content"/>
        </w:behaviors>
        <w:guid w:val="{B9515FEF-0D5A-4FAF-BA24-BC5EB566820E}"/>
      </w:docPartPr>
      <w:docPartBody>
        <w:p w:rsidR="005701AE" w:rsidRDefault="003C541B" w:rsidP="003C541B">
          <w:pPr>
            <w:pStyle w:val="9D7E1192D0AF40F0A092970B4183798E"/>
          </w:pPr>
          <w:r w:rsidRPr="00480B8B">
            <w:rPr>
              <w:rStyle w:val="placeholder1Char"/>
              <w:rFonts w:hint="eastAsia"/>
              <w:sz w:val="16"/>
              <w:szCs w:val="16"/>
            </w:rPr>
            <w:t>____</w:t>
          </w:r>
        </w:p>
      </w:docPartBody>
    </w:docPart>
    <w:docPart>
      <w:docPartPr>
        <w:name w:val="E548A5FF6AD842B3BE02ACC7DC5D7C81"/>
        <w:category>
          <w:name w:val="常规"/>
          <w:gallery w:val="placeholder"/>
        </w:category>
        <w:types>
          <w:type w:val="bbPlcHdr"/>
        </w:types>
        <w:behaviors>
          <w:behavior w:val="content"/>
        </w:behaviors>
        <w:guid w:val="{59957F10-CDB1-4553-B53D-B6CBAF6EC026}"/>
      </w:docPartPr>
      <w:docPartBody>
        <w:p w:rsidR="005701AE" w:rsidRDefault="003C541B" w:rsidP="003C541B">
          <w:pPr>
            <w:pStyle w:val="E548A5FF6AD842B3BE02ACC7DC5D7C81"/>
          </w:pPr>
          <w:r w:rsidRPr="00480B8B">
            <w:rPr>
              <w:rStyle w:val="placeholder1Char"/>
              <w:rFonts w:hint="eastAsia"/>
              <w:sz w:val="16"/>
              <w:szCs w:val="16"/>
            </w:rPr>
            <w:t>____</w:t>
          </w:r>
        </w:p>
      </w:docPartBody>
    </w:docPart>
    <w:docPart>
      <w:docPartPr>
        <w:name w:val="764B83818F7940D79AEA8964EDE713F9"/>
        <w:category>
          <w:name w:val="常规"/>
          <w:gallery w:val="placeholder"/>
        </w:category>
        <w:types>
          <w:type w:val="bbPlcHdr"/>
        </w:types>
        <w:behaviors>
          <w:behavior w:val="content"/>
        </w:behaviors>
        <w:guid w:val="{37511CEE-FF86-4333-8B2B-7C01DAEF7EEF}"/>
      </w:docPartPr>
      <w:docPartBody>
        <w:p w:rsidR="005701AE" w:rsidRDefault="003C541B" w:rsidP="003C541B">
          <w:pPr>
            <w:pStyle w:val="764B83818F7940D79AEA8964EDE713F9"/>
          </w:pPr>
          <w:r w:rsidRPr="00480B8B">
            <w:rPr>
              <w:rStyle w:val="placeholder1Char"/>
              <w:rFonts w:hint="eastAsia"/>
              <w:sz w:val="16"/>
              <w:szCs w:val="16"/>
            </w:rPr>
            <w:t>____</w:t>
          </w:r>
        </w:p>
      </w:docPartBody>
    </w:docPart>
    <w:docPart>
      <w:docPartPr>
        <w:name w:val="8DB1EAB3B35647F38508EB7CC2337388"/>
        <w:category>
          <w:name w:val="常规"/>
          <w:gallery w:val="placeholder"/>
        </w:category>
        <w:types>
          <w:type w:val="bbPlcHdr"/>
        </w:types>
        <w:behaviors>
          <w:behavior w:val="content"/>
        </w:behaviors>
        <w:guid w:val="{1F7F2AF7-EEE8-4452-A8A3-40287971AF41}"/>
      </w:docPartPr>
      <w:docPartBody>
        <w:p w:rsidR="005701AE" w:rsidRDefault="003C541B" w:rsidP="003C541B">
          <w:pPr>
            <w:pStyle w:val="8DB1EAB3B35647F38508EB7CC2337388"/>
          </w:pPr>
          <w:r w:rsidRPr="00480B8B">
            <w:rPr>
              <w:rStyle w:val="placeholder1Char"/>
              <w:rFonts w:hint="eastAsia"/>
              <w:sz w:val="16"/>
              <w:szCs w:val="16"/>
            </w:rPr>
            <w:t>____</w:t>
          </w:r>
        </w:p>
      </w:docPartBody>
    </w:docPart>
    <w:docPart>
      <w:docPartPr>
        <w:name w:val="861EF0A7D902483A800F8422CF45BA42"/>
        <w:category>
          <w:name w:val="常规"/>
          <w:gallery w:val="placeholder"/>
        </w:category>
        <w:types>
          <w:type w:val="bbPlcHdr"/>
        </w:types>
        <w:behaviors>
          <w:behavior w:val="content"/>
        </w:behaviors>
        <w:guid w:val="{E9C53404-C209-4B3E-8579-023F7208DFC8}"/>
      </w:docPartPr>
      <w:docPartBody>
        <w:p w:rsidR="005701AE" w:rsidRDefault="003C541B" w:rsidP="003C541B">
          <w:pPr>
            <w:pStyle w:val="861EF0A7D902483A800F8422CF45BA42"/>
          </w:pPr>
          <w:r w:rsidRPr="00480B8B">
            <w:rPr>
              <w:rStyle w:val="placeholder1Char"/>
              <w:rFonts w:hint="eastAsia"/>
              <w:sz w:val="16"/>
              <w:szCs w:val="16"/>
            </w:rPr>
            <w:t>____</w:t>
          </w:r>
        </w:p>
      </w:docPartBody>
    </w:docPart>
    <w:docPart>
      <w:docPartPr>
        <w:name w:val="06853A7F37F54D02AC038D6246C7E51D"/>
        <w:category>
          <w:name w:val="常规"/>
          <w:gallery w:val="placeholder"/>
        </w:category>
        <w:types>
          <w:type w:val="bbPlcHdr"/>
        </w:types>
        <w:behaviors>
          <w:behavior w:val="content"/>
        </w:behaviors>
        <w:guid w:val="{B1F31F9A-3F83-4AAB-902D-43FF1AD15CE1}"/>
      </w:docPartPr>
      <w:docPartBody>
        <w:p w:rsidR="005701AE" w:rsidRDefault="003C541B" w:rsidP="003C541B">
          <w:pPr>
            <w:pStyle w:val="06853A7F37F54D02AC038D6246C7E51D"/>
          </w:pPr>
          <w:r w:rsidRPr="00480B8B">
            <w:rPr>
              <w:rStyle w:val="placeholder1Char"/>
              <w:rFonts w:hint="eastAsia"/>
              <w:sz w:val="16"/>
              <w:szCs w:val="16"/>
            </w:rPr>
            <w:t>____</w:t>
          </w:r>
        </w:p>
      </w:docPartBody>
    </w:docPart>
    <w:docPart>
      <w:docPartPr>
        <w:name w:val="40BC867AF38A4E84AEC2C2BF59A92DA6"/>
        <w:category>
          <w:name w:val="常规"/>
          <w:gallery w:val="placeholder"/>
        </w:category>
        <w:types>
          <w:type w:val="bbPlcHdr"/>
        </w:types>
        <w:behaviors>
          <w:behavior w:val="content"/>
        </w:behaviors>
        <w:guid w:val="{7AC1CFF7-7D67-485F-BADF-9121FC742638}"/>
      </w:docPartPr>
      <w:docPartBody>
        <w:p w:rsidR="005701AE" w:rsidRDefault="003C541B" w:rsidP="003C541B">
          <w:pPr>
            <w:pStyle w:val="40BC867AF38A4E84AEC2C2BF59A92DA6"/>
          </w:pPr>
          <w:r w:rsidRPr="00480B8B">
            <w:rPr>
              <w:rStyle w:val="placeholder1Char"/>
              <w:rFonts w:hint="eastAsia"/>
              <w:sz w:val="16"/>
              <w:szCs w:val="16"/>
            </w:rPr>
            <w:t>____</w:t>
          </w:r>
        </w:p>
      </w:docPartBody>
    </w:docPart>
    <w:docPart>
      <w:docPartPr>
        <w:name w:val="5202CD35180C41C5B2549255933CDDD3"/>
        <w:category>
          <w:name w:val="常规"/>
          <w:gallery w:val="placeholder"/>
        </w:category>
        <w:types>
          <w:type w:val="bbPlcHdr"/>
        </w:types>
        <w:behaviors>
          <w:behavior w:val="content"/>
        </w:behaviors>
        <w:guid w:val="{F6E066F2-5BB4-49C1-BB34-5FDBD5E830F5}"/>
      </w:docPartPr>
      <w:docPartBody>
        <w:p w:rsidR="005701AE" w:rsidRDefault="003C541B" w:rsidP="003C541B">
          <w:pPr>
            <w:pStyle w:val="5202CD35180C41C5B2549255933CDDD3"/>
          </w:pPr>
          <w:r w:rsidRPr="00480B8B">
            <w:rPr>
              <w:rStyle w:val="placeholder1Char"/>
              <w:rFonts w:hint="eastAsia"/>
              <w:sz w:val="16"/>
              <w:szCs w:val="16"/>
            </w:rPr>
            <w:t>____</w:t>
          </w:r>
        </w:p>
      </w:docPartBody>
    </w:docPart>
    <w:docPart>
      <w:docPartPr>
        <w:name w:val="FBECFA7575234FD2A998BFDDAB6AEF5A"/>
        <w:category>
          <w:name w:val="常规"/>
          <w:gallery w:val="placeholder"/>
        </w:category>
        <w:types>
          <w:type w:val="bbPlcHdr"/>
        </w:types>
        <w:behaviors>
          <w:behavior w:val="content"/>
        </w:behaviors>
        <w:guid w:val="{2DC23332-01C2-4E31-87D4-6C531662CF61}"/>
      </w:docPartPr>
      <w:docPartBody>
        <w:p w:rsidR="005701AE" w:rsidRDefault="003C541B" w:rsidP="003C541B">
          <w:pPr>
            <w:pStyle w:val="FBECFA7575234FD2A998BFDDAB6AEF5A"/>
          </w:pPr>
          <w:r w:rsidRPr="00480B8B">
            <w:rPr>
              <w:rStyle w:val="placeholder1Char"/>
              <w:rFonts w:hint="eastAsia"/>
              <w:sz w:val="16"/>
              <w:szCs w:val="16"/>
            </w:rPr>
            <w:t>____</w:t>
          </w:r>
        </w:p>
      </w:docPartBody>
    </w:docPart>
    <w:docPart>
      <w:docPartPr>
        <w:name w:val="7DB8B2B0B9FB4C668421AD48B68453C7"/>
        <w:category>
          <w:name w:val="常规"/>
          <w:gallery w:val="placeholder"/>
        </w:category>
        <w:types>
          <w:type w:val="bbPlcHdr"/>
        </w:types>
        <w:behaviors>
          <w:behavior w:val="content"/>
        </w:behaviors>
        <w:guid w:val="{4CB428DA-B0ED-460D-AC60-DD8C5F0B6F8D}"/>
      </w:docPartPr>
      <w:docPartBody>
        <w:p w:rsidR="005701AE" w:rsidRDefault="003C541B" w:rsidP="003C541B">
          <w:pPr>
            <w:pStyle w:val="7DB8B2B0B9FB4C668421AD48B68453C7"/>
          </w:pPr>
          <w:r w:rsidRPr="00480B8B">
            <w:rPr>
              <w:rStyle w:val="placeholder1Char"/>
              <w:rFonts w:hint="eastAsia"/>
              <w:sz w:val="16"/>
              <w:szCs w:val="16"/>
            </w:rPr>
            <w:t>____</w:t>
          </w:r>
        </w:p>
      </w:docPartBody>
    </w:docPart>
    <w:docPart>
      <w:docPartPr>
        <w:name w:val="CB9279D19AE14D28A1B25A29D343D1CF"/>
        <w:category>
          <w:name w:val="常规"/>
          <w:gallery w:val="placeholder"/>
        </w:category>
        <w:types>
          <w:type w:val="bbPlcHdr"/>
        </w:types>
        <w:behaviors>
          <w:behavior w:val="content"/>
        </w:behaviors>
        <w:guid w:val="{26B2384F-AD07-4FAC-8D32-46F86391D917}"/>
      </w:docPartPr>
      <w:docPartBody>
        <w:p w:rsidR="005701AE" w:rsidRDefault="003C541B" w:rsidP="003C541B">
          <w:pPr>
            <w:pStyle w:val="CB9279D19AE14D28A1B25A29D343D1CF"/>
          </w:pPr>
          <w:r w:rsidRPr="00480B8B">
            <w:rPr>
              <w:rStyle w:val="placeholder1Char"/>
              <w:rFonts w:hint="eastAsia"/>
              <w:sz w:val="16"/>
              <w:szCs w:val="16"/>
            </w:rPr>
            <w:t>____</w:t>
          </w:r>
        </w:p>
      </w:docPartBody>
    </w:docPart>
    <w:docPart>
      <w:docPartPr>
        <w:name w:val="9ED18E572D494088B1475950E49D93F8"/>
        <w:category>
          <w:name w:val="常规"/>
          <w:gallery w:val="placeholder"/>
        </w:category>
        <w:types>
          <w:type w:val="bbPlcHdr"/>
        </w:types>
        <w:behaviors>
          <w:behavior w:val="content"/>
        </w:behaviors>
        <w:guid w:val="{B98B4BE1-DB9F-4EA1-B7E7-366E07E049D6}"/>
      </w:docPartPr>
      <w:docPartBody>
        <w:p w:rsidR="005701AE" w:rsidRDefault="003C541B" w:rsidP="003C541B">
          <w:pPr>
            <w:pStyle w:val="9ED18E572D494088B1475950E49D93F8"/>
          </w:pPr>
          <w:r w:rsidRPr="00480B8B">
            <w:rPr>
              <w:rStyle w:val="placeholder1Char"/>
              <w:rFonts w:hint="eastAsia"/>
              <w:sz w:val="16"/>
              <w:szCs w:val="16"/>
            </w:rPr>
            <w:t>____</w:t>
          </w:r>
        </w:p>
      </w:docPartBody>
    </w:docPart>
    <w:docPart>
      <w:docPartPr>
        <w:name w:val="FBCA36A1350645A4832F6ABABA178B74"/>
        <w:category>
          <w:name w:val="常规"/>
          <w:gallery w:val="placeholder"/>
        </w:category>
        <w:types>
          <w:type w:val="bbPlcHdr"/>
        </w:types>
        <w:behaviors>
          <w:behavior w:val="content"/>
        </w:behaviors>
        <w:guid w:val="{3DD12BBC-301D-4686-9A7E-E016041286AD}"/>
      </w:docPartPr>
      <w:docPartBody>
        <w:p w:rsidR="005701AE" w:rsidRDefault="003C541B" w:rsidP="003C541B">
          <w:pPr>
            <w:pStyle w:val="FBCA36A1350645A4832F6ABABA178B74"/>
          </w:pPr>
          <w:r w:rsidRPr="00480B8B">
            <w:rPr>
              <w:rStyle w:val="placeholder1Char"/>
              <w:rFonts w:hint="eastAsia"/>
              <w:sz w:val="16"/>
              <w:szCs w:val="16"/>
            </w:rPr>
            <w:t>____</w:t>
          </w:r>
        </w:p>
      </w:docPartBody>
    </w:docPart>
    <w:docPart>
      <w:docPartPr>
        <w:name w:val="E29B487F9D804224A5558589CED74987"/>
        <w:category>
          <w:name w:val="常规"/>
          <w:gallery w:val="placeholder"/>
        </w:category>
        <w:types>
          <w:type w:val="bbPlcHdr"/>
        </w:types>
        <w:behaviors>
          <w:behavior w:val="content"/>
        </w:behaviors>
        <w:guid w:val="{FFB63948-D5A0-4335-AE83-0F20843CCDD1}"/>
      </w:docPartPr>
      <w:docPartBody>
        <w:p w:rsidR="005701AE" w:rsidRDefault="003C541B" w:rsidP="003C541B">
          <w:pPr>
            <w:pStyle w:val="E29B487F9D804224A5558589CED74987"/>
          </w:pPr>
          <w:r w:rsidRPr="00480B8B">
            <w:rPr>
              <w:rStyle w:val="placeholder1Char"/>
              <w:rFonts w:hint="eastAsia"/>
              <w:sz w:val="16"/>
              <w:szCs w:val="16"/>
            </w:rPr>
            <w:t>____</w:t>
          </w:r>
        </w:p>
      </w:docPartBody>
    </w:docPart>
    <w:docPart>
      <w:docPartPr>
        <w:name w:val="7C725F7C6E074CECB0D06CF7772D340A"/>
        <w:category>
          <w:name w:val="常规"/>
          <w:gallery w:val="placeholder"/>
        </w:category>
        <w:types>
          <w:type w:val="bbPlcHdr"/>
        </w:types>
        <w:behaviors>
          <w:behavior w:val="content"/>
        </w:behaviors>
        <w:guid w:val="{E4847847-6A3E-4A47-B225-C063AE1A47D9}"/>
      </w:docPartPr>
      <w:docPartBody>
        <w:p w:rsidR="005701AE" w:rsidRDefault="003C541B" w:rsidP="003C541B">
          <w:pPr>
            <w:pStyle w:val="7C725F7C6E074CECB0D06CF7772D340A"/>
          </w:pPr>
          <w:r w:rsidRPr="00480B8B">
            <w:rPr>
              <w:rStyle w:val="placeholder1Char"/>
              <w:rFonts w:hint="eastAsia"/>
              <w:sz w:val="16"/>
              <w:szCs w:val="16"/>
            </w:rPr>
            <w:t>____</w:t>
          </w:r>
        </w:p>
      </w:docPartBody>
    </w:docPart>
    <w:docPart>
      <w:docPartPr>
        <w:name w:val="28B3F1E02B024EF68469B84F983EC946"/>
        <w:category>
          <w:name w:val="常规"/>
          <w:gallery w:val="placeholder"/>
        </w:category>
        <w:types>
          <w:type w:val="bbPlcHdr"/>
        </w:types>
        <w:behaviors>
          <w:behavior w:val="content"/>
        </w:behaviors>
        <w:guid w:val="{363DFC86-EF95-445B-8A4D-A194816D342F}"/>
      </w:docPartPr>
      <w:docPartBody>
        <w:p w:rsidR="005701AE" w:rsidRDefault="003C541B" w:rsidP="003C541B">
          <w:pPr>
            <w:pStyle w:val="28B3F1E02B024EF68469B84F983EC946"/>
          </w:pPr>
          <w:r w:rsidRPr="00480B8B">
            <w:rPr>
              <w:rStyle w:val="placeholder1Char"/>
              <w:rFonts w:hint="eastAsia"/>
              <w:sz w:val="16"/>
              <w:szCs w:val="16"/>
            </w:rPr>
            <w:t>____</w:t>
          </w:r>
        </w:p>
      </w:docPartBody>
    </w:docPart>
    <w:docPart>
      <w:docPartPr>
        <w:name w:val="B9D06CB296B343ECA6E9F53F46F13D74"/>
        <w:category>
          <w:name w:val="常规"/>
          <w:gallery w:val="placeholder"/>
        </w:category>
        <w:types>
          <w:type w:val="bbPlcHdr"/>
        </w:types>
        <w:behaviors>
          <w:behavior w:val="content"/>
        </w:behaviors>
        <w:guid w:val="{9F204806-14A7-4372-80AA-CC1459F4AA72}"/>
      </w:docPartPr>
      <w:docPartBody>
        <w:p w:rsidR="005701AE" w:rsidRDefault="003C541B" w:rsidP="003C541B">
          <w:pPr>
            <w:pStyle w:val="B9D06CB296B343ECA6E9F53F46F13D74"/>
          </w:pPr>
          <w:r w:rsidRPr="00480B8B">
            <w:rPr>
              <w:rStyle w:val="placeholder1Char"/>
              <w:rFonts w:hint="eastAsia"/>
              <w:sz w:val="16"/>
              <w:szCs w:val="16"/>
            </w:rPr>
            <w:t>____</w:t>
          </w:r>
        </w:p>
      </w:docPartBody>
    </w:docPart>
    <w:docPart>
      <w:docPartPr>
        <w:name w:val="487E31347413443EBF4D788D54D73060"/>
        <w:category>
          <w:name w:val="常规"/>
          <w:gallery w:val="placeholder"/>
        </w:category>
        <w:types>
          <w:type w:val="bbPlcHdr"/>
        </w:types>
        <w:behaviors>
          <w:behavior w:val="content"/>
        </w:behaviors>
        <w:guid w:val="{A9491738-9140-4010-BD45-0C964FA91C73}"/>
      </w:docPartPr>
      <w:docPartBody>
        <w:p w:rsidR="005701AE" w:rsidRDefault="003C541B" w:rsidP="003C541B">
          <w:pPr>
            <w:pStyle w:val="487E31347413443EBF4D788D54D73060"/>
          </w:pPr>
          <w:r w:rsidRPr="00480B8B">
            <w:rPr>
              <w:rStyle w:val="placeholder1Char"/>
              <w:rFonts w:hint="eastAsia"/>
              <w:sz w:val="16"/>
              <w:szCs w:val="16"/>
            </w:rPr>
            <w:t>____</w:t>
          </w:r>
        </w:p>
      </w:docPartBody>
    </w:docPart>
    <w:docPart>
      <w:docPartPr>
        <w:name w:val="7F484E3BE33E4E31996D601F66D6CD46"/>
        <w:category>
          <w:name w:val="常规"/>
          <w:gallery w:val="placeholder"/>
        </w:category>
        <w:types>
          <w:type w:val="bbPlcHdr"/>
        </w:types>
        <w:behaviors>
          <w:behavior w:val="content"/>
        </w:behaviors>
        <w:guid w:val="{519D7EFE-4BEB-473F-8251-F44565792DC2}"/>
      </w:docPartPr>
      <w:docPartBody>
        <w:p w:rsidR="005701AE" w:rsidRDefault="003C541B" w:rsidP="003C541B">
          <w:pPr>
            <w:pStyle w:val="7F484E3BE33E4E31996D601F66D6CD46"/>
          </w:pPr>
          <w:r w:rsidRPr="00480B8B">
            <w:rPr>
              <w:rStyle w:val="placeholder1Char"/>
              <w:rFonts w:hint="eastAsia"/>
              <w:sz w:val="16"/>
              <w:szCs w:val="16"/>
            </w:rPr>
            <w:t>____</w:t>
          </w:r>
        </w:p>
      </w:docPartBody>
    </w:docPart>
    <w:docPart>
      <w:docPartPr>
        <w:name w:val="3DE3F979B9CE4DEE93EAA03C6DB11916"/>
        <w:category>
          <w:name w:val="常规"/>
          <w:gallery w:val="placeholder"/>
        </w:category>
        <w:types>
          <w:type w:val="bbPlcHdr"/>
        </w:types>
        <w:behaviors>
          <w:behavior w:val="content"/>
        </w:behaviors>
        <w:guid w:val="{1322ACB1-5D9E-4131-B16C-AD925DF872B0}"/>
      </w:docPartPr>
      <w:docPartBody>
        <w:p w:rsidR="005701AE" w:rsidRDefault="003C541B" w:rsidP="003C541B">
          <w:pPr>
            <w:pStyle w:val="3DE3F979B9CE4DEE93EAA03C6DB11916"/>
          </w:pPr>
          <w:r w:rsidRPr="00480B8B">
            <w:rPr>
              <w:rStyle w:val="placeholder1Char"/>
              <w:rFonts w:hint="eastAsia"/>
              <w:sz w:val="16"/>
              <w:szCs w:val="16"/>
            </w:rPr>
            <w:t>____</w:t>
          </w:r>
        </w:p>
      </w:docPartBody>
    </w:docPart>
    <w:docPart>
      <w:docPartPr>
        <w:name w:val="0793A4D0323F4AF69C08F93E654FA7C1"/>
        <w:category>
          <w:name w:val="常规"/>
          <w:gallery w:val="placeholder"/>
        </w:category>
        <w:types>
          <w:type w:val="bbPlcHdr"/>
        </w:types>
        <w:behaviors>
          <w:behavior w:val="content"/>
        </w:behaviors>
        <w:guid w:val="{6167290F-A7A4-4CB4-A485-C2A23C389441}"/>
      </w:docPartPr>
      <w:docPartBody>
        <w:p w:rsidR="005701AE" w:rsidRDefault="003C541B" w:rsidP="003C541B">
          <w:pPr>
            <w:pStyle w:val="0793A4D0323F4AF69C08F93E654FA7C1"/>
          </w:pPr>
          <w:r w:rsidRPr="00480B8B">
            <w:rPr>
              <w:rStyle w:val="placeholder1Char"/>
              <w:rFonts w:hint="eastAsia"/>
              <w:sz w:val="16"/>
              <w:szCs w:val="16"/>
            </w:rPr>
            <w:t>____</w:t>
          </w:r>
        </w:p>
      </w:docPartBody>
    </w:docPart>
    <w:docPart>
      <w:docPartPr>
        <w:name w:val="035D6F4B219B4C57B842791182BFBF1E"/>
        <w:category>
          <w:name w:val="常规"/>
          <w:gallery w:val="placeholder"/>
        </w:category>
        <w:types>
          <w:type w:val="bbPlcHdr"/>
        </w:types>
        <w:behaviors>
          <w:behavior w:val="content"/>
        </w:behaviors>
        <w:guid w:val="{BACDF1B1-959F-456E-BA1A-290A52DE3780}"/>
      </w:docPartPr>
      <w:docPartBody>
        <w:p w:rsidR="005701AE" w:rsidRDefault="003C541B" w:rsidP="003C541B">
          <w:pPr>
            <w:pStyle w:val="035D6F4B219B4C57B842791182BFBF1E"/>
          </w:pPr>
          <w:r w:rsidRPr="00480B8B">
            <w:rPr>
              <w:rStyle w:val="placeholder1Char"/>
              <w:rFonts w:hint="eastAsia"/>
              <w:sz w:val="16"/>
              <w:szCs w:val="16"/>
            </w:rPr>
            <w:t>____</w:t>
          </w:r>
        </w:p>
      </w:docPartBody>
    </w:docPart>
    <w:docPart>
      <w:docPartPr>
        <w:name w:val="B8873CA827FA4ECFA4293EBF12670D5A"/>
        <w:category>
          <w:name w:val="常规"/>
          <w:gallery w:val="placeholder"/>
        </w:category>
        <w:types>
          <w:type w:val="bbPlcHdr"/>
        </w:types>
        <w:behaviors>
          <w:behavior w:val="content"/>
        </w:behaviors>
        <w:guid w:val="{882FD2E5-1D2E-40C1-8D1D-B9DDFA2A50BF}"/>
      </w:docPartPr>
      <w:docPartBody>
        <w:p w:rsidR="005701AE" w:rsidRDefault="003C541B" w:rsidP="003C541B">
          <w:pPr>
            <w:pStyle w:val="B8873CA827FA4ECFA4293EBF12670D5A"/>
          </w:pPr>
          <w:r w:rsidRPr="00480B8B">
            <w:rPr>
              <w:rStyle w:val="placeholder1Char"/>
              <w:rFonts w:hint="eastAsia"/>
              <w:sz w:val="16"/>
              <w:szCs w:val="16"/>
            </w:rPr>
            <w:t>____</w:t>
          </w:r>
        </w:p>
      </w:docPartBody>
    </w:docPart>
    <w:docPart>
      <w:docPartPr>
        <w:name w:val="1012CD05C03E4C8690A91BC698F1D6F4"/>
        <w:category>
          <w:name w:val="常规"/>
          <w:gallery w:val="placeholder"/>
        </w:category>
        <w:types>
          <w:type w:val="bbPlcHdr"/>
        </w:types>
        <w:behaviors>
          <w:behavior w:val="content"/>
        </w:behaviors>
        <w:guid w:val="{C86ABEEE-9B49-447C-AC68-256396669AC8}"/>
      </w:docPartPr>
      <w:docPartBody>
        <w:p w:rsidR="005701AE" w:rsidRDefault="003C541B" w:rsidP="003C541B">
          <w:pPr>
            <w:pStyle w:val="1012CD05C03E4C8690A91BC698F1D6F4"/>
          </w:pPr>
          <w:r w:rsidRPr="00480B8B">
            <w:rPr>
              <w:rStyle w:val="placeholder1Char"/>
              <w:rFonts w:hint="eastAsia"/>
              <w:sz w:val="16"/>
              <w:szCs w:val="16"/>
            </w:rPr>
            <w:t>____</w:t>
          </w:r>
        </w:p>
      </w:docPartBody>
    </w:docPart>
    <w:docPart>
      <w:docPartPr>
        <w:name w:val="2FF8B7733C91406FB3A01CA6CA671F7A"/>
        <w:category>
          <w:name w:val="常规"/>
          <w:gallery w:val="placeholder"/>
        </w:category>
        <w:types>
          <w:type w:val="bbPlcHdr"/>
        </w:types>
        <w:behaviors>
          <w:behavior w:val="content"/>
        </w:behaviors>
        <w:guid w:val="{D102D2A4-E224-482A-B9D6-3B6BE1181884}"/>
      </w:docPartPr>
      <w:docPartBody>
        <w:p w:rsidR="005701AE" w:rsidRDefault="003C541B" w:rsidP="003C541B">
          <w:pPr>
            <w:pStyle w:val="2FF8B7733C91406FB3A01CA6CA671F7A"/>
          </w:pPr>
          <w:r w:rsidRPr="00480B8B">
            <w:rPr>
              <w:rStyle w:val="placeholder1Char"/>
              <w:rFonts w:hint="eastAsia"/>
              <w:sz w:val="16"/>
              <w:szCs w:val="16"/>
            </w:rPr>
            <w:t>____</w:t>
          </w:r>
        </w:p>
      </w:docPartBody>
    </w:docPart>
    <w:docPart>
      <w:docPartPr>
        <w:name w:val="1A3356DAAA094AA2AA08B0CFCDE6E35F"/>
        <w:category>
          <w:name w:val="常规"/>
          <w:gallery w:val="placeholder"/>
        </w:category>
        <w:types>
          <w:type w:val="bbPlcHdr"/>
        </w:types>
        <w:behaviors>
          <w:behavior w:val="content"/>
        </w:behaviors>
        <w:guid w:val="{2EB26A32-6D9B-467F-B442-0522DB2ECDF9}"/>
      </w:docPartPr>
      <w:docPartBody>
        <w:p w:rsidR="005701AE" w:rsidRDefault="003C541B" w:rsidP="003C541B">
          <w:pPr>
            <w:pStyle w:val="1A3356DAAA094AA2AA08B0CFCDE6E35F"/>
          </w:pPr>
          <w:r w:rsidRPr="00480B8B">
            <w:rPr>
              <w:rStyle w:val="placeholder1Char"/>
              <w:rFonts w:hint="eastAsia"/>
              <w:sz w:val="16"/>
              <w:szCs w:val="16"/>
            </w:rPr>
            <w:t>____</w:t>
          </w:r>
        </w:p>
      </w:docPartBody>
    </w:docPart>
    <w:docPart>
      <w:docPartPr>
        <w:name w:val="ED77C26996744DD68482CDA3088CD108"/>
        <w:category>
          <w:name w:val="常规"/>
          <w:gallery w:val="placeholder"/>
        </w:category>
        <w:types>
          <w:type w:val="bbPlcHdr"/>
        </w:types>
        <w:behaviors>
          <w:behavior w:val="content"/>
        </w:behaviors>
        <w:guid w:val="{5DF28284-6259-4A85-BDB8-BCCDF70B8650}"/>
      </w:docPartPr>
      <w:docPartBody>
        <w:p w:rsidR="005701AE" w:rsidRDefault="003C541B" w:rsidP="003C541B">
          <w:pPr>
            <w:pStyle w:val="ED77C26996744DD68482CDA3088CD108"/>
          </w:pPr>
          <w:r w:rsidRPr="00480B8B">
            <w:rPr>
              <w:rStyle w:val="placeholder1Char"/>
              <w:rFonts w:hint="eastAsia"/>
              <w:sz w:val="16"/>
              <w:szCs w:val="16"/>
            </w:rPr>
            <w:t>____</w:t>
          </w:r>
        </w:p>
      </w:docPartBody>
    </w:docPart>
    <w:docPart>
      <w:docPartPr>
        <w:name w:val="0B9243218F2A4559BE94686464475B70"/>
        <w:category>
          <w:name w:val="常规"/>
          <w:gallery w:val="placeholder"/>
        </w:category>
        <w:types>
          <w:type w:val="bbPlcHdr"/>
        </w:types>
        <w:behaviors>
          <w:behavior w:val="content"/>
        </w:behaviors>
        <w:guid w:val="{91FAAA8B-5225-4D2A-9BB7-8394B4D0C776}"/>
      </w:docPartPr>
      <w:docPartBody>
        <w:p w:rsidR="005701AE" w:rsidRDefault="003C541B" w:rsidP="003C541B">
          <w:pPr>
            <w:pStyle w:val="0B9243218F2A4559BE94686464475B70"/>
          </w:pPr>
          <w:r w:rsidRPr="00480B8B">
            <w:rPr>
              <w:rStyle w:val="placeholder1Char"/>
              <w:rFonts w:hint="eastAsia"/>
              <w:sz w:val="16"/>
              <w:szCs w:val="16"/>
            </w:rPr>
            <w:t>____</w:t>
          </w:r>
        </w:p>
      </w:docPartBody>
    </w:docPart>
    <w:docPart>
      <w:docPartPr>
        <w:name w:val="071A9597DA1E4E8B98490F39FDDCB02B"/>
        <w:category>
          <w:name w:val="常规"/>
          <w:gallery w:val="placeholder"/>
        </w:category>
        <w:types>
          <w:type w:val="bbPlcHdr"/>
        </w:types>
        <w:behaviors>
          <w:behavior w:val="content"/>
        </w:behaviors>
        <w:guid w:val="{F0074085-BB87-46A9-BF2C-B9403CFF4CEB}"/>
      </w:docPartPr>
      <w:docPartBody>
        <w:p w:rsidR="005701AE" w:rsidRDefault="003C541B" w:rsidP="003C541B">
          <w:pPr>
            <w:pStyle w:val="071A9597DA1E4E8B98490F39FDDCB02B"/>
          </w:pPr>
          <w:r w:rsidRPr="00480B8B">
            <w:rPr>
              <w:rStyle w:val="placeholder1Char"/>
              <w:rFonts w:hint="eastAsia"/>
              <w:sz w:val="16"/>
              <w:szCs w:val="16"/>
            </w:rPr>
            <w:t>____</w:t>
          </w:r>
        </w:p>
      </w:docPartBody>
    </w:docPart>
    <w:docPart>
      <w:docPartPr>
        <w:name w:val="6431E022A97E43B88B191DF4168D8778"/>
        <w:category>
          <w:name w:val="常规"/>
          <w:gallery w:val="placeholder"/>
        </w:category>
        <w:types>
          <w:type w:val="bbPlcHdr"/>
        </w:types>
        <w:behaviors>
          <w:behavior w:val="content"/>
        </w:behaviors>
        <w:guid w:val="{480174AF-313C-4DC2-B30D-09972FD7251C}"/>
      </w:docPartPr>
      <w:docPartBody>
        <w:p w:rsidR="005701AE" w:rsidRDefault="003C541B" w:rsidP="003C541B">
          <w:pPr>
            <w:pStyle w:val="6431E022A97E43B88B191DF4168D8778"/>
          </w:pPr>
          <w:r w:rsidRPr="00480B8B">
            <w:rPr>
              <w:rStyle w:val="placeholder1Char"/>
              <w:rFonts w:hint="eastAsia"/>
              <w:sz w:val="16"/>
              <w:szCs w:val="16"/>
            </w:rPr>
            <w:t>____</w:t>
          </w:r>
        </w:p>
      </w:docPartBody>
    </w:docPart>
    <w:docPart>
      <w:docPartPr>
        <w:name w:val="CFA90A63ECE244B0A0CD88FD476D142D"/>
        <w:category>
          <w:name w:val="常规"/>
          <w:gallery w:val="placeholder"/>
        </w:category>
        <w:types>
          <w:type w:val="bbPlcHdr"/>
        </w:types>
        <w:behaviors>
          <w:behavior w:val="content"/>
        </w:behaviors>
        <w:guid w:val="{25FC0C9D-6685-4777-99E6-164E5B3A41DB}"/>
      </w:docPartPr>
      <w:docPartBody>
        <w:p w:rsidR="005701AE" w:rsidRDefault="003C541B" w:rsidP="003C541B">
          <w:pPr>
            <w:pStyle w:val="CFA90A63ECE244B0A0CD88FD476D142D"/>
          </w:pPr>
          <w:r w:rsidRPr="00480B8B">
            <w:rPr>
              <w:rStyle w:val="placeholder1Char"/>
              <w:rFonts w:hint="eastAsia"/>
              <w:sz w:val="16"/>
              <w:szCs w:val="16"/>
            </w:rPr>
            <w:t>____</w:t>
          </w:r>
        </w:p>
      </w:docPartBody>
    </w:docPart>
    <w:docPart>
      <w:docPartPr>
        <w:name w:val="501175C5E3194ECF870A82D3C41AACB6"/>
        <w:category>
          <w:name w:val="常规"/>
          <w:gallery w:val="placeholder"/>
        </w:category>
        <w:types>
          <w:type w:val="bbPlcHdr"/>
        </w:types>
        <w:behaviors>
          <w:behavior w:val="content"/>
        </w:behaviors>
        <w:guid w:val="{C394715B-A184-4C63-8A3E-AF901D3FB240}"/>
      </w:docPartPr>
      <w:docPartBody>
        <w:p w:rsidR="005701AE" w:rsidRDefault="003C541B" w:rsidP="003C541B">
          <w:pPr>
            <w:pStyle w:val="501175C5E3194ECF870A82D3C41AACB6"/>
          </w:pPr>
          <w:r w:rsidRPr="00480B8B">
            <w:rPr>
              <w:rStyle w:val="placeholder1Char"/>
              <w:rFonts w:hint="eastAsia"/>
              <w:sz w:val="16"/>
              <w:szCs w:val="16"/>
            </w:rPr>
            <w:t>____</w:t>
          </w:r>
        </w:p>
      </w:docPartBody>
    </w:docPart>
    <w:docPart>
      <w:docPartPr>
        <w:name w:val="C33B02536F1F489393084492774FD457"/>
        <w:category>
          <w:name w:val="常规"/>
          <w:gallery w:val="placeholder"/>
        </w:category>
        <w:types>
          <w:type w:val="bbPlcHdr"/>
        </w:types>
        <w:behaviors>
          <w:behavior w:val="content"/>
        </w:behaviors>
        <w:guid w:val="{13B16BF3-309E-4474-A937-4ACC39CB6B24}"/>
      </w:docPartPr>
      <w:docPartBody>
        <w:p w:rsidR="005701AE" w:rsidRDefault="003C541B" w:rsidP="003C541B">
          <w:pPr>
            <w:pStyle w:val="C33B02536F1F489393084492774FD457"/>
          </w:pPr>
          <w:r w:rsidRPr="00480B8B">
            <w:rPr>
              <w:rStyle w:val="placeholder1Char"/>
              <w:rFonts w:hint="eastAsia"/>
              <w:sz w:val="16"/>
              <w:szCs w:val="16"/>
            </w:rPr>
            <w:t>____</w:t>
          </w:r>
        </w:p>
      </w:docPartBody>
    </w:docPart>
    <w:docPart>
      <w:docPartPr>
        <w:name w:val="1217D0FE43AB4B4993E442ECD655C91E"/>
        <w:category>
          <w:name w:val="常规"/>
          <w:gallery w:val="placeholder"/>
        </w:category>
        <w:types>
          <w:type w:val="bbPlcHdr"/>
        </w:types>
        <w:behaviors>
          <w:behavior w:val="content"/>
        </w:behaviors>
        <w:guid w:val="{46C24361-C91D-40E9-9DC5-1BD6F419836E}"/>
      </w:docPartPr>
      <w:docPartBody>
        <w:p w:rsidR="005701AE" w:rsidRDefault="003C541B" w:rsidP="003C541B">
          <w:pPr>
            <w:pStyle w:val="1217D0FE43AB4B4993E442ECD655C91E"/>
          </w:pPr>
          <w:r w:rsidRPr="00480B8B">
            <w:rPr>
              <w:rStyle w:val="placeholder1Char"/>
              <w:rFonts w:hint="eastAsia"/>
              <w:sz w:val="16"/>
              <w:szCs w:val="16"/>
            </w:rPr>
            <w:t>____</w:t>
          </w:r>
        </w:p>
      </w:docPartBody>
    </w:docPart>
    <w:docPart>
      <w:docPartPr>
        <w:name w:val="4306B75C88054079BED378B8FF72E600"/>
        <w:category>
          <w:name w:val="常规"/>
          <w:gallery w:val="placeholder"/>
        </w:category>
        <w:types>
          <w:type w:val="bbPlcHdr"/>
        </w:types>
        <w:behaviors>
          <w:behavior w:val="content"/>
        </w:behaviors>
        <w:guid w:val="{E455C708-8980-4E71-AAFF-77EA2D01EE26}"/>
      </w:docPartPr>
      <w:docPartBody>
        <w:p w:rsidR="005701AE" w:rsidRDefault="003C541B" w:rsidP="003C541B">
          <w:pPr>
            <w:pStyle w:val="4306B75C88054079BED378B8FF72E600"/>
          </w:pPr>
          <w:r w:rsidRPr="00480B8B">
            <w:rPr>
              <w:rStyle w:val="placeholder1Char"/>
              <w:rFonts w:hint="eastAsia"/>
              <w:sz w:val="16"/>
              <w:szCs w:val="16"/>
            </w:rPr>
            <w:t>____</w:t>
          </w:r>
        </w:p>
      </w:docPartBody>
    </w:docPart>
    <w:docPart>
      <w:docPartPr>
        <w:name w:val="B198E5623B9E446692DF3AB5481B0514"/>
        <w:category>
          <w:name w:val="常规"/>
          <w:gallery w:val="placeholder"/>
        </w:category>
        <w:types>
          <w:type w:val="bbPlcHdr"/>
        </w:types>
        <w:behaviors>
          <w:behavior w:val="content"/>
        </w:behaviors>
        <w:guid w:val="{6120CF9D-BF8B-46C0-8940-9FA7A43CCC6A}"/>
      </w:docPartPr>
      <w:docPartBody>
        <w:p w:rsidR="005701AE" w:rsidRDefault="003C541B" w:rsidP="003C541B">
          <w:pPr>
            <w:pStyle w:val="B198E5623B9E446692DF3AB5481B0514"/>
          </w:pPr>
          <w:r w:rsidRPr="00480B8B">
            <w:rPr>
              <w:rStyle w:val="placeholder1Char"/>
              <w:rFonts w:hint="eastAsia"/>
              <w:sz w:val="16"/>
              <w:szCs w:val="16"/>
            </w:rPr>
            <w:t>____</w:t>
          </w:r>
        </w:p>
      </w:docPartBody>
    </w:docPart>
    <w:docPart>
      <w:docPartPr>
        <w:name w:val="6ECE632DB57A4E0695EEA2CB0C6BC12B"/>
        <w:category>
          <w:name w:val="常规"/>
          <w:gallery w:val="placeholder"/>
        </w:category>
        <w:types>
          <w:type w:val="bbPlcHdr"/>
        </w:types>
        <w:behaviors>
          <w:behavior w:val="content"/>
        </w:behaviors>
        <w:guid w:val="{667B4B64-2CCF-44A4-AEBA-08F86D6B33BB}"/>
      </w:docPartPr>
      <w:docPartBody>
        <w:p w:rsidR="005701AE" w:rsidRDefault="003C541B" w:rsidP="003C541B">
          <w:pPr>
            <w:pStyle w:val="6ECE632DB57A4E0695EEA2CB0C6BC12B"/>
          </w:pPr>
          <w:r w:rsidRPr="00480B8B">
            <w:rPr>
              <w:rStyle w:val="placeholder1Char"/>
              <w:rFonts w:hint="eastAsia"/>
              <w:sz w:val="16"/>
              <w:szCs w:val="16"/>
            </w:rPr>
            <w:t>____</w:t>
          </w:r>
        </w:p>
      </w:docPartBody>
    </w:docPart>
    <w:docPart>
      <w:docPartPr>
        <w:name w:val="E5A56743192744218C4E8A952BEAA9D1"/>
        <w:category>
          <w:name w:val="常规"/>
          <w:gallery w:val="placeholder"/>
        </w:category>
        <w:types>
          <w:type w:val="bbPlcHdr"/>
        </w:types>
        <w:behaviors>
          <w:behavior w:val="content"/>
        </w:behaviors>
        <w:guid w:val="{A60ED5BD-F909-4001-9CC9-5D787FC3E808}"/>
      </w:docPartPr>
      <w:docPartBody>
        <w:p w:rsidR="005701AE" w:rsidRDefault="003C541B" w:rsidP="003C541B">
          <w:pPr>
            <w:pStyle w:val="E5A56743192744218C4E8A952BEAA9D1"/>
          </w:pPr>
          <w:r w:rsidRPr="00480B8B">
            <w:rPr>
              <w:rStyle w:val="placeholder1Char"/>
              <w:rFonts w:hint="eastAsia"/>
              <w:sz w:val="16"/>
              <w:szCs w:val="16"/>
            </w:rPr>
            <w:t>____</w:t>
          </w:r>
        </w:p>
      </w:docPartBody>
    </w:docPart>
    <w:docPart>
      <w:docPartPr>
        <w:name w:val="FAA10CA83E8F41B28572F32589745169"/>
        <w:category>
          <w:name w:val="常规"/>
          <w:gallery w:val="placeholder"/>
        </w:category>
        <w:types>
          <w:type w:val="bbPlcHdr"/>
        </w:types>
        <w:behaviors>
          <w:behavior w:val="content"/>
        </w:behaviors>
        <w:guid w:val="{C4341DE9-A338-4F22-89C7-1E680DCF60B9}"/>
      </w:docPartPr>
      <w:docPartBody>
        <w:p w:rsidR="005701AE" w:rsidRDefault="003C541B" w:rsidP="003C541B">
          <w:pPr>
            <w:pStyle w:val="FAA10CA83E8F41B28572F32589745169"/>
          </w:pPr>
          <w:r w:rsidRPr="00480B8B">
            <w:rPr>
              <w:rStyle w:val="placeholder1Char"/>
              <w:rFonts w:hint="eastAsia"/>
              <w:sz w:val="16"/>
              <w:szCs w:val="16"/>
            </w:rPr>
            <w:t>____</w:t>
          </w:r>
        </w:p>
      </w:docPartBody>
    </w:docPart>
    <w:docPart>
      <w:docPartPr>
        <w:name w:val="F0B60CC8775F409ABA0392DE2C42DC2D"/>
        <w:category>
          <w:name w:val="常规"/>
          <w:gallery w:val="placeholder"/>
        </w:category>
        <w:types>
          <w:type w:val="bbPlcHdr"/>
        </w:types>
        <w:behaviors>
          <w:behavior w:val="content"/>
        </w:behaviors>
        <w:guid w:val="{3CAFDE6B-0815-43E3-8349-9E80C8D3A26C}"/>
      </w:docPartPr>
      <w:docPartBody>
        <w:p w:rsidR="005701AE" w:rsidRDefault="003C541B" w:rsidP="003C541B">
          <w:pPr>
            <w:pStyle w:val="F0B60CC8775F409ABA0392DE2C42DC2D"/>
          </w:pPr>
          <w:r w:rsidRPr="00480B8B">
            <w:rPr>
              <w:rStyle w:val="placeholder1Char"/>
              <w:rFonts w:hint="eastAsia"/>
              <w:sz w:val="16"/>
              <w:szCs w:val="16"/>
            </w:rPr>
            <w:t>____</w:t>
          </w:r>
        </w:p>
      </w:docPartBody>
    </w:docPart>
    <w:docPart>
      <w:docPartPr>
        <w:name w:val="20458D7CE51B4239ACA99F427A15C592"/>
        <w:category>
          <w:name w:val="常规"/>
          <w:gallery w:val="placeholder"/>
        </w:category>
        <w:types>
          <w:type w:val="bbPlcHdr"/>
        </w:types>
        <w:behaviors>
          <w:behavior w:val="content"/>
        </w:behaviors>
        <w:guid w:val="{53643EB5-55F7-4D3F-B96F-2A63B576C3AC}"/>
      </w:docPartPr>
      <w:docPartBody>
        <w:p w:rsidR="005701AE" w:rsidRDefault="003C541B" w:rsidP="003C541B">
          <w:pPr>
            <w:pStyle w:val="20458D7CE51B4239ACA99F427A15C592"/>
          </w:pPr>
          <w:r w:rsidRPr="00480B8B">
            <w:rPr>
              <w:rStyle w:val="placeholder1Char"/>
              <w:rFonts w:hint="eastAsia"/>
              <w:sz w:val="16"/>
              <w:szCs w:val="16"/>
            </w:rPr>
            <w:t>____</w:t>
          </w:r>
        </w:p>
      </w:docPartBody>
    </w:docPart>
    <w:docPart>
      <w:docPartPr>
        <w:name w:val="2C61D5ACB4114025B37211DEBEC6994D"/>
        <w:category>
          <w:name w:val="常规"/>
          <w:gallery w:val="placeholder"/>
        </w:category>
        <w:types>
          <w:type w:val="bbPlcHdr"/>
        </w:types>
        <w:behaviors>
          <w:behavior w:val="content"/>
        </w:behaviors>
        <w:guid w:val="{C00C71C0-D853-4A6D-A56A-3078C3C95634}"/>
      </w:docPartPr>
      <w:docPartBody>
        <w:p w:rsidR="005701AE" w:rsidRDefault="003C541B" w:rsidP="003C541B">
          <w:pPr>
            <w:pStyle w:val="2C61D5ACB4114025B37211DEBEC6994D"/>
          </w:pPr>
          <w:r w:rsidRPr="00480B8B">
            <w:rPr>
              <w:rStyle w:val="placeholder1Char"/>
              <w:rFonts w:hint="eastAsia"/>
              <w:sz w:val="16"/>
              <w:szCs w:val="16"/>
            </w:rPr>
            <w:t>____</w:t>
          </w:r>
        </w:p>
      </w:docPartBody>
    </w:docPart>
    <w:docPart>
      <w:docPartPr>
        <w:name w:val="EE6D14226B354F82A636271AD9F22174"/>
        <w:category>
          <w:name w:val="常规"/>
          <w:gallery w:val="placeholder"/>
        </w:category>
        <w:types>
          <w:type w:val="bbPlcHdr"/>
        </w:types>
        <w:behaviors>
          <w:behavior w:val="content"/>
        </w:behaviors>
        <w:guid w:val="{987C4E3D-88B3-4A5A-B8E0-1FD003AAD73E}"/>
      </w:docPartPr>
      <w:docPartBody>
        <w:p w:rsidR="005701AE" w:rsidRDefault="003C541B" w:rsidP="003C541B">
          <w:pPr>
            <w:pStyle w:val="EE6D14226B354F82A636271AD9F22174"/>
          </w:pPr>
          <w:r w:rsidRPr="00480B8B">
            <w:rPr>
              <w:rStyle w:val="placeholder1Char"/>
              <w:rFonts w:hint="eastAsia"/>
              <w:sz w:val="16"/>
              <w:szCs w:val="16"/>
            </w:rPr>
            <w:t>____</w:t>
          </w:r>
        </w:p>
      </w:docPartBody>
    </w:docPart>
    <w:docPart>
      <w:docPartPr>
        <w:name w:val="F9D81CA31B934878AA8D9A0EF4245D5A"/>
        <w:category>
          <w:name w:val="常规"/>
          <w:gallery w:val="placeholder"/>
        </w:category>
        <w:types>
          <w:type w:val="bbPlcHdr"/>
        </w:types>
        <w:behaviors>
          <w:behavior w:val="content"/>
        </w:behaviors>
        <w:guid w:val="{DDF5DA67-632A-4914-B999-DFDD003F32E9}"/>
      </w:docPartPr>
      <w:docPartBody>
        <w:p w:rsidR="005701AE" w:rsidRDefault="003C541B" w:rsidP="003C541B">
          <w:pPr>
            <w:pStyle w:val="F9D81CA31B934878AA8D9A0EF4245D5A"/>
          </w:pPr>
          <w:r w:rsidRPr="00480B8B">
            <w:rPr>
              <w:rStyle w:val="placeholder1Char"/>
              <w:rFonts w:hint="eastAsia"/>
              <w:sz w:val="16"/>
              <w:szCs w:val="16"/>
            </w:rPr>
            <w:t>____</w:t>
          </w:r>
        </w:p>
      </w:docPartBody>
    </w:docPart>
    <w:docPart>
      <w:docPartPr>
        <w:name w:val="54A52C004F944D20B3BC0838A5F9DB4B"/>
        <w:category>
          <w:name w:val="常规"/>
          <w:gallery w:val="placeholder"/>
        </w:category>
        <w:types>
          <w:type w:val="bbPlcHdr"/>
        </w:types>
        <w:behaviors>
          <w:behavior w:val="content"/>
        </w:behaviors>
        <w:guid w:val="{BB6F25CB-0A50-471A-BCCE-75AE4AAE00FE}"/>
      </w:docPartPr>
      <w:docPartBody>
        <w:p w:rsidR="005701AE" w:rsidRDefault="003C541B" w:rsidP="003C541B">
          <w:pPr>
            <w:pStyle w:val="54A52C004F944D20B3BC0838A5F9DB4B"/>
          </w:pPr>
          <w:r w:rsidRPr="00480B8B">
            <w:rPr>
              <w:rStyle w:val="placeholder1Char"/>
              <w:rFonts w:hint="eastAsia"/>
              <w:sz w:val="16"/>
              <w:szCs w:val="16"/>
            </w:rPr>
            <w:t>____</w:t>
          </w:r>
        </w:p>
      </w:docPartBody>
    </w:docPart>
    <w:docPart>
      <w:docPartPr>
        <w:name w:val="DB7F44CCE50D4715B5848348FE1E39B1"/>
        <w:category>
          <w:name w:val="常规"/>
          <w:gallery w:val="placeholder"/>
        </w:category>
        <w:types>
          <w:type w:val="bbPlcHdr"/>
        </w:types>
        <w:behaviors>
          <w:behavior w:val="content"/>
        </w:behaviors>
        <w:guid w:val="{9E21197F-94CA-4701-88BF-3F5B893D2453}"/>
      </w:docPartPr>
      <w:docPartBody>
        <w:p w:rsidR="005701AE" w:rsidRDefault="003C541B" w:rsidP="003C541B">
          <w:pPr>
            <w:pStyle w:val="DB7F44CCE50D4715B5848348FE1E39B1"/>
          </w:pPr>
          <w:r w:rsidRPr="00480B8B">
            <w:rPr>
              <w:rStyle w:val="placeholder1Char"/>
              <w:rFonts w:hint="eastAsia"/>
              <w:sz w:val="16"/>
              <w:szCs w:val="16"/>
            </w:rPr>
            <w:t>____</w:t>
          </w:r>
        </w:p>
      </w:docPartBody>
    </w:docPart>
    <w:docPart>
      <w:docPartPr>
        <w:name w:val="FE8AD81C6189419F8625C5505810FB7E"/>
        <w:category>
          <w:name w:val="常规"/>
          <w:gallery w:val="placeholder"/>
        </w:category>
        <w:types>
          <w:type w:val="bbPlcHdr"/>
        </w:types>
        <w:behaviors>
          <w:behavior w:val="content"/>
        </w:behaviors>
        <w:guid w:val="{FE40978F-0936-4425-9460-DD925C464A44}"/>
      </w:docPartPr>
      <w:docPartBody>
        <w:p w:rsidR="005701AE" w:rsidRDefault="003C541B" w:rsidP="003C541B">
          <w:pPr>
            <w:pStyle w:val="FE8AD81C6189419F8625C5505810FB7E"/>
          </w:pPr>
          <w:r w:rsidRPr="00480B8B">
            <w:rPr>
              <w:rStyle w:val="placeholder1Char"/>
              <w:rFonts w:hint="eastAsia"/>
              <w:sz w:val="16"/>
              <w:szCs w:val="16"/>
            </w:rPr>
            <w:t>____</w:t>
          </w:r>
        </w:p>
      </w:docPartBody>
    </w:docPart>
    <w:docPart>
      <w:docPartPr>
        <w:name w:val="2EBAD99F69A4479B87895A5DDD056C66"/>
        <w:category>
          <w:name w:val="常规"/>
          <w:gallery w:val="placeholder"/>
        </w:category>
        <w:types>
          <w:type w:val="bbPlcHdr"/>
        </w:types>
        <w:behaviors>
          <w:behavior w:val="content"/>
        </w:behaviors>
        <w:guid w:val="{0D4DBED8-86DE-40ED-8994-36C777CBCF5C}"/>
      </w:docPartPr>
      <w:docPartBody>
        <w:p w:rsidR="005701AE" w:rsidRDefault="003C541B" w:rsidP="003C541B">
          <w:pPr>
            <w:pStyle w:val="2EBAD99F69A4479B87895A5DDD056C66"/>
          </w:pPr>
          <w:r w:rsidRPr="00480B8B">
            <w:rPr>
              <w:rStyle w:val="placeholder1Char"/>
              <w:rFonts w:hint="eastAsia"/>
              <w:sz w:val="16"/>
              <w:szCs w:val="16"/>
            </w:rPr>
            <w:t>____</w:t>
          </w:r>
        </w:p>
      </w:docPartBody>
    </w:docPart>
    <w:docPart>
      <w:docPartPr>
        <w:name w:val="83B66E9967E44BCD93B9CDD065922490"/>
        <w:category>
          <w:name w:val="常规"/>
          <w:gallery w:val="placeholder"/>
        </w:category>
        <w:types>
          <w:type w:val="bbPlcHdr"/>
        </w:types>
        <w:behaviors>
          <w:behavior w:val="content"/>
        </w:behaviors>
        <w:guid w:val="{1107185F-2686-4348-A7A5-0646C2413D35}"/>
      </w:docPartPr>
      <w:docPartBody>
        <w:p w:rsidR="005701AE" w:rsidRDefault="003C541B" w:rsidP="003C541B">
          <w:pPr>
            <w:pStyle w:val="83B66E9967E44BCD93B9CDD065922490"/>
          </w:pPr>
          <w:r w:rsidRPr="00480B8B">
            <w:rPr>
              <w:rStyle w:val="placeholder1Char"/>
              <w:rFonts w:hint="eastAsia"/>
              <w:sz w:val="16"/>
              <w:szCs w:val="16"/>
            </w:rPr>
            <w:t>____</w:t>
          </w:r>
        </w:p>
      </w:docPartBody>
    </w:docPart>
    <w:docPart>
      <w:docPartPr>
        <w:name w:val="96B16B3377644E80B39C329DB2D759F2"/>
        <w:category>
          <w:name w:val="常规"/>
          <w:gallery w:val="placeholder"/>
        </w:category>
        <w:types>
          <w:type w:val="bbPlcHdr"/>
        </w:types>
        <w:behaviors>
          <w:behavior w:val="content"/>
        </w:behaviors>
        <w:guid w:val="{AED0200E-CAE2-4E7B-BBEA-31A7ADC3FA4C}"/>
      </w:docPartPr>
      <w:docPartBody>
        <w:p w:rsidR="005701AE" w:rsidRDefault="003C541B" w:rsidP="003C541B">
          <w:pPr>
            <w:pStyle w:val="96B16B3377644E80B39C329DB2D759F2"/>
          </w:pPr>
          <w:r w:rsidRPr="00480B8B">
            <w:rPr>
              <w:rStyle w:val="placeholder1Char"/>
              <w:rFonts w:hint="eastAsia"/>
              <w:sz w:val="16"/>
              <w:szCs w:val="16"/>
            </w:rPr>
            <w:t>____</w:t>
          </w:r>
        </w:p>
      </w:docPartBody>
    </w:docPart>
    <w:docPart>
      <w:docPartPr>
        <w:name w:val="EB31B7024E364AD3A06599A966386E99"/>
        <w:category>
          <w:name w:val="常规"/>
          <w:gallery w:val="placeholder"/>
        </w:category>
        <w:types>
          <w:type w:val="bbPlcHdr"/>
        </w:types>
        <w:behaviors>
          <w:behavior w:val="content"/>
        </w:behaviors>
        <w:guid w:val="{ED685026-9469-409A-8C36-40238CEF59C7}"/>
      </w:docPartPr>
      <w:docPartBody>
        <w:p w:rsidR="005701AE" w:rsidRDefault="003C541B" w:rsidP="003C541B">
          <w:pPr>
            <w:pStyle w:val="EB31B7024E364AD3A06599A966386E99"/>
          </w:pPr>
          <w:r w:rsidRPr="00480B8B">
            <w:rPr>
              <w:rStyle w:val="placeholder1Char"/>
              <w:rFonts w:hint="eastAsia"/>
              <w:sz w:val="16"/>
              <w:szCs w:val="16"/>
            </w:rPr>
            <w:t>____</w:t>
          </w:r>
        </w:p>
      </w:docPartBody>
    </w:docPart>
    <w:docPart>
      <w:docPartPr>
        <w:name w:val="C1A91D44DC4C4308A3B19E67FAD62886"/>
        <w:category>
          <w:name w:val="常规"/>
          <w:gallery w:val="placeholder"/>
        </w:category>
        <w:types>
          <w:type w:val="bbPlcHdr"/>
        </w:types>
        <w:behaviors>
          <w:behavior w:val="content"/>
        </w:behaviors>
        <w:guid w:val="{28DD3F8D-D6F6-4C4D-A475-4E1D61A1C7E2}"/>
      </w:docPartPr>
      <w:docPartBody>
        <w:p w:rsidR="005701AE" w:rsidRDefault="003C541B" w:rsidP="003C541B">
          <w:pPr>
            <w:pStyle w:val="C1A91D44DC4C4308A3B19E67FAD62886"/>
          </w:pPr>
          <w:r w:rsidRPr="00480B8B">
            <w:rPr>
              <w:rStyle w:val="placeholder1Char"/>
              <w:rFonts w:hint="eastAsia"/>
              <w:sz w:val="16"/>
              <w:szCs w:val="16"/>
            </w:rPr>
            <w:t>____</w:t>
          </w:r>
        </w:p>
      </w:docPartBody>
    </w:docPart>
    <w:docPart>
      <w:docPartPr>
        <w:name w:val="F7E1F58E189245DEB1AF3558C2894039"/>
        <w:category>
          <w:name w:val="常规"/>
          <w:gallery w:val="placeholder"/>
        </w:category>
        <w:types>
          <w:type w:val="bbPlcHdr"/>
        </w:types>
        <w:behaviors>
          <w:behavior w:val="content"/>
        </w:behaviors>
        <w:guid w:val="{4952AE64-8D7A-4FCB-AF60-4DBC3725C219}"/>
      </w:docPartPr>
      <w:docPartBody>
        <w:p w:rsidR="005701AE" w:rsidRDefault="003C541B" w:rsidP="003C541B">
          <w:pPr>
            <w:pStyle w:val="F7E1F58E189245DEB1AF3558C2894039"/>
          </w:pPr>
          <w:r w:rsidRPr="00480B8B">
            <w:rPr>
              <w:rStyle w:val="placeholder1Char"/>
              <w:rFonts w:hint="eastAsia"/>
              <w:sz w:val="16"/>
              <w:szCs w:val="16"/>
            </w:rPr>
            <w:t>____</w:t>
          </w:r>
        </w:p>
      </w:docPartBody>
    </w:docPart>
    <w:docPart>
      <w:docPartPr>
        <w:name w:val="C59D303BC02F42BD8CCA11DD6D7349AC"/>
        <w:category>
          <w:name w:val="常规"/>
          <w:gallery w:val="placeholder"/>
        </w:category>
        <w:types>
          <w:type w:val="bbPlcHdr"/>
        </w:types>
        <w:behaviors>
          <w:behavior w:val="content"/>
        </w:behaviors>
        <w:guid w:val="{9E74EC48-44E4-4A43-8C66-501554B1DC18}"/>
      </w:docPartPr>
      <w:docPartBody>
        <w:p w:rsidR="005701AE" w:rsidRDefault="003C541B" w:rsidP="003C541B">
          <w:pPr>
            <w:pStyle w:val="C59D303BC02F42BD8CCA11DD6D7349AC"/>
          </w:pPr>
          <w:r w:rsidRPr="00480B8B">
            <w:rPr>
              <w:rStyle w:val="placeholder1Char"/>
              <w:rFonts w:hint="eastAsia"/>
              <w:sz w:val="16"/>
              <w:szCs w:val="16"/>
            </w:rPr>
            <w:t>____</w:t>
          </w:r>
        </w:p>
      </w:docPartBody>
    </w:docPart>
    <w:docPart>
      <w:docPartPr>
        <w:name w:val="8EFC347F34BF4258B373ED40FD342CD0"/>
        <w:category>
          <w:name w:val="常规"/>
          <w:gallery w:val="placeholder"/>
        </w:category>
        <w:types>
          <w:type w:val="bbPlcHdr"/>
        </w:types>
        <w:behaviors>
          <w:behavior w:val="content"/>
        </w:behaviors>
        <w:guid w:val="{2872A846-FE45-4FCF-B7DA-AC8397FAB1A8}"/>
      </w:docPartPr>
      <w:docPartBody>
        <w:p w:rsidR="005701AE" w:rsidRDefault="003C541B" w:rsidP="003C541B">
          <w:pPr>
            <w:pStyle w:val="8EFC347F34BF4258B373ED40FD342CD0"/>
          </w:pPr>
          <w:r w:rsidRPr="00480B8B">
            <w:rPr>
              <w:rStyle w:val="placeholder1Char"/>
              <w:rFonts w:hint="eastAsia"/>
              <w:sz w:val="16"/>
              <w:szCs w:val="16"/>
            </w:rPr>
            <w:t>____</w:t>
          </w:r>
        </w:p>
      </w:docPartBody>
    </w:docPart>
    <w:docPart>
      <w:docPartPr>
        <w:name w:val="1453F38C98F846CEBB317DF61DDEC1D8"/>
        <w:category>
          <w:name w:val="常规"/>
          <w:gallery w:val="placeholder"/>
        </w:category>
        <w:types>
          <w:type w:val="bbPlcHdr"/>
        </w:types>
        <w:behaviors>
          <w:behavior w:val="content"/>
        </w:behaviors>
        <w:guid w:val="{C302A4D3-1041-420F-B662-9043F77F34B7}"/>
      </w:docPartPr>
      <w:docPartBody>
        <w:p w:rsidR="005701AE" w:rsidRDefault="003C541B" w:rsidP="003C541B">
          <w:pPr>
            <w:pStyle w:val="1453F38C98F846CEBB317DF61DDEC1D8"/>
          </w:pPr>
          <w:r w:rsidRPr="00480B8B">
            <w:rPr>
              <w:rStyle w:val="placeholder1Char"/>
              <w:rFonts w:hint="eastAsia"/>
              <w:sz w:val="16"/>
              <w:szCs w:val="16"/>
            </w:rPr>
            <w:t>____</w:t>
          </w:r>
        </w:p>
      </w:docPartBody>
    </w:docPart>
    <w:docPart>
      <w:docPartPr>
        <w:name w:val="E662012BA9A84628B4EB931F606BEBB6"/>
        <w:category>
          <w:name w:val="常规"/>
          <w:gallery w:val="placeholder"/>
        </w:category>
        <w:types>
          <w:type w:val="bbPlcHdr"/>
        </w:types>
        <w:behaviors>
          <w:behavior w:val="content"/>
        </w:behaviors>
        <w:guid w:val="{27767C59-0FC9-45C4-9FEC-9AEB9D0AD710}"/>
      </w:docPartPr>
      <w:docPartBody>
        <w:p w:rsidR="005701AE" w:rsidRDefault="003C541B" w:rsidP="003C541B">
          <w:pPr>
            <w:pStyle w:val="E662012BA9A84628B4EB931F606BEBB6"/>
          </w:pPr>
          <w:r w:rsidRPr="00480B8B">
            <w:rPr>
              <w:rStyle w:val="placeholder1Char"/>
              <w:rFonts w:hint="eastAsia"/>
              <w:sz w:val="16"/>
              <w:szCs w:val="16"/>
            </w:rPr>
            <w:t>____</w:t>
          </w:r>
        </w:p>
      </w:docPartBody>
    </w:docPart>
    <w:docPart>
      <w:docPartPr>
        <w:name w:val="69A9AED224E647429D9AE9685CE3DCA6"/>
        <w:category>
          <w:name w:val="常规"/>
          <w:gallery w:val="placeholder"/>
        </w:category>
        <w:types>
          <w:type w:val="bbPlcHdr"/>
        </w:types>
        <w:behaviors>
          <w:behavior w:val="content"/>
        </w:behaviors>
        <w:guid w:val="{2BC05266-2FE8-416A-8AE6-03C69AB75BDD}"/>
      </w:docPartPr>
      <w:docPartBody>
        <w:p w:rsidR="005701AE" w:rsidRDefault="003C541B" w:rsidP="003C541B">
          <w:pPr>
            <w:pStyle w:val="69A9AED224E647429D9AE9685CE3DCA6"/>
          </w:pPr>
          <w:r w:rsidRPr="00480B8B">
            <w:rPr>
              <w:rStyle w:val="placeholder1Char"/>
              <w:rFonts w:hint="eastAsia"/>
              <w:sz w:val="16"/>
              <w:szCs w:val="16"/>
            </w:rPr>
            <w:t>____</w:t>
          </w:r>
        </w:p>
      </w:docPartBody>
    </w:docPart>
    <w:docPart>
      <w:docPartPr>
        <w:name w:val="37FE54FE3C5D4370AE8A27ECF75D5760"/>
        <w:category>
          <w:name w:val="常规"/>
          <w:gallery w:val="placeholder"/>
        </w:category>
        <w:types>
          <w:type w:val="bbPlcHdr"/>
        </w:types>
        <w:behaviors>
          <w:behavior w:val="content"/>
        </w:behaviors>
        <w:guid w:val="{0AA9D1D9-9FA4-4601-9FEF-0C69CD977E1F}"/>
      </w:docPartPr>
      <w:docPartBody>
        <w:p w:rsidR="005701AE" w:rsidRDefault="003C541B" w:rsidP="003C541B">
          <w:pPr>
            <w:pStyle w:val="37FE54FE3C5D4370AE8A27ECF75D5760"/>
          </w:pPr>
          <w:r w:rsidRPr="00480B8B">
            <w:rPr>
              <w:rStyle w:val="placeholder1Char"/>
              <w:rFonts w:hint="eastAsia"/>
              <w:sz w:val="16"/>
              <w:szCs w:val="16"/>
            </w:rPr>
            <w:t>____</w:t>
          </w:r>
        </w:p>
      </w:docPartBody>
    </w:docPart>
    <w:docPart>
      <w:docPartPr>
        <w:name w:val="6FA5B7E3E9ED4DA38F7065FBFAFBBE11"/>
        <w:category>
          <w:name w:val="常规"/>
          <w:gallery w:val="placeholder"/>
        </w:category>
        <w:types>
          <w:type w:val="bbPlcHdr"/>
        </w:types>
        <w:behaviors>
          <w:behavior w:val="content"/>
        </w:behaviors>
        <w:guid w:val="{71B60BAF-8FA2-442E-9F46-A78E9791C4FF}"/>
      </w:docPartPr>
      <w:docPartBody>
        <w:p w:rsidR="005701AE" w:rsidRDefault="003C541B" w:rsidP="003C541B">
          <w:pPr>
            <w:pStyle w:val="6FA5B7E3E9ED4DA38F7065FBFAFBBE11"/>
          </w:pPr>
          <w:r w:rsidRPr="00480B8B">
            <w:rPr>
              <w:rStyle w:val="placeholder1Char"/>
              <w:rFonts w:hint="eastAsia"/>
              <w:sz w:val="16"/>
              <w:szCs w:val="16"/>
            </w:rPr>
            <w:t>____</w:t>
          </w:r>
        </w:p>
      </w:docPartBody>
    </w:docPart>
    <w:docPart>
      <w:docPartPr>
        <w:name w:val="53BB198F23A245B1BD78B9056B45D76F"/>
        <w:category>
          <w:name w:val="常规"/>
          <w:gallery w:val="placeholder"/>
        </w:category>
        <w:types>
          <w:type w:val="bbPlcHdr"/>
        </w:types>
        <w:behaviors>
          <w:behavior w:val="content"/>
        </w:behaviors>
        <w:guid w:val="{39EB2716-147E-4536-8857-69FB78A49CCA}"/>
      </w:docPartPr>
      <w:docPartBody>
        <w:p w:rsidR="005701AE" w:rsidRDefault="003C541B" w:rsidP="003C541B">
          <w:pPr>
            <w:pStyle w:val="53BB198F23A245B1BD78B9056B45D76F"/>
          </w:pPr>
          <w:r w:rsidRPr="00480B8B">
            <w:rPr>
              <w:rStyle w:val="placeholder1Char"/>
              <w:rFonts w:hint="eastAsia"/>
              <w:sz w:val="16"/>
              <w:szCs w:val="16"/>
            </w:rPr>
            <w:t>____</w:t>
          </w:r>
        </w:p>
      </w:docPartBody>
    </w:docPart>
    <w:docPart>
      <w:docPartPr>
        <w:name w:val="9DDEAB92425A40AB85A6B5DCA39C82E8"/>
        <w:category>
          <w:name w:val="常规"/>
          <w:gallery w:val="placeholder"/>
        </w:category>
        <w:types>
          <w:type w:val="bbPlcHdr"/>
        </w:types>
        <w:behaviors>
          <w:behavior w:val="content"/>
        </w:behaviors>
        <w:guid w:val="{321DAB25-CB12-4621-844A-4F4451749A74}"/>
      </w:docPartPr>
      <w:docPartBody>
        <w:p w:rsidR="005701AE" w:rsidRDefault="003C541B" w:rsidP="003C541B">
          <w:pPr>
            <w:pStyle w:val="9DDEAB92425A40AB85A6B5DCA39C82E8"/>
          </w:pPr>
          <w:r w:rsidRPr="00480B8B">
            <w:rPr>
              <w:rStyle w:val="placeholder1Char"/>
              <w:rFonts w:hint="eastAsia"/>
              <w:sz w:val="16"/>
              <w:szCs w:val="16"/>
            </w:rPr>
            <w:t>____</w:t>
          </w:r>
        </w:p>
      </w:docPartBody>
    </w:docPart>
    <w:docPart>
      <w:docPartPr>
        <w:name w:val="94E8AAFF62134FFDB21ADBF6E73E3212"/>
        <w:category>
          <w:name w:val="常规"/>
          <w:gallery w:val="placeholder"/>
        </w:category>
        <w:types>
          <w:type w:val="bbPlcHdr"/>
        </w:types>
        <w:behaviors>
          <w:behavior w:val="content"/>
        </w:behaviors>
        <w:guid w:val="{7D938AC6-15D1-4213-8738-06DEAC48DC4B}"/>
      </w:docPartPr>
      <w:docPartBody>
        <w:p w:rsidR="005701AE" w:rsidRDefault="003C541B" w:rsidP="003C541B">
          <w:pPr>
            <w:pStyle w:val="94E8AAFF62134FFDB21ADBF6E73E3212"/>
          </w:pPr>
          <w:r w:rsidRPr="00480B8B">
            <w:rPr>
              <w:rStyle w:val="placeholder1Char"/>
              <w:rFonts w:hint="eastAsia"/>
              <w:sz w:val="16"/>
              <w:szCs w:val="16"/>
            </w:rPr>
            <w:t>____</w:t>
          </w:r>
        </w:p>
      </w:docPartBody>
    </w:docPart>
    <w:docPart>
      <w:docPartPr>
        <w:name w:val="F5AB03C57B0C411DBE9D3662A079D6D8"/>
        <w:category>
          <w:name w:val="常规"/>
          <w:gallery w:val="placeholder"/>
        </w:category>
        <w:types>
          <w:type w:val="bbPlcHdr"/>
        </w:types>
        <w:behaviors>
          <w:behavior w:val="content"/>
        </w:behaviors>
        <w:guid w:val="{9D2C7572-AFEA-418A-BD17-F4F8B1C3C7A8}"/>
      </w:docPartPr>
      <w:docPartBody>
        <w:p w:rsidR="005701AE" w:rsidRDefault="003C541B" w:rsidP="003C541B">
          <w:pPr>
            <w:pStyle w:val="F5AB03C57B0C411DBE9D3662A079D6D8"/>
          </w:pPr>
          <w:r w:rsidRPr="00480B8B">
            <w:rPr>
              <w:rStyle w:val="placeholder1Char"/>
              <w:rFonts w:hint="eastAsia"/>
              <w:sz w:val="16"/>
              <w:szCs w:val="16"/>
            </w:rPr>
            <w:t>____</w:t>
          </w:r>
        </w:p>
      </w:docPartBody>
    </w:docPart>
    <w:docPart>
      <w:docPartPr>
        <w:name w:val="898A7CA736B84AE4B1DE8A0421A9569B"/>
        <w:category>
          <w:name w:val="常规"/>
          <w:gallery w:val="placeholder"/>
        </w:category>
        <w:types>
          <w:type w:val="bbPlcHdr"/>
        </w:types>
        <w:behaviors>
          <w:behavior w:val="content"/>
        </w:behaviors>
        <w:guid w:val="{3E48E680-4F6F-4EBE-B1B2-CC4F6F0FDB86}"/>
      </w:docPartPr>
      <w:docPartBody>
        <w:p w:rsidR="005701AE" w:rsidRDefault="003C541B" w:rsidP="003C541B">
          <w:pPr>
            <w:pStyle w:val="898A7CA736B84AE4B1DE8A0421A9569B"/>
          </w:pPr>
          <w:r w:rsidRPr="00480B8B">
            <w:rPr>
              <w:rStyle w:val="placeholder1Char"/>
              <w:rFonts w:hint="eastAsia"/>
              <w:sz w:val="16"/>
              <w:szCs w:val="16"/>
            </w:rPr>
            <w:t>____</w:t>
          </w:r>
        </w:p>
      </w:docPartBody>
    </w:docPart>
    <w:docPart>
      <w:docPartPr>
        <w:name w:val="4B2F2104677947C2BCA4FFB5AC2D796A"/>
        <w:category>
          <w:name w:val="常规"/>
          <w:gallery w:val="placeholder"/>
        </w:category>
        <w:types>
          <w:type w:val="bbPlcHdr"/>
        </w:types>
        <w:behaviors>
          <w:behavior w:val="content"/>
        </w:behaviors>
        <w:guid w:val="{34877E2A-33B0-4A7F-BA68-3659D8621578}"/>
      </w:docPartPr>
      <w:docPartBody>
        <w:p w:rsidR="005701AE" w:rsidRDefault="003C541B" w:rsidP="003C541B">
          <w:pPr>
            <w:pStyle w:val="4B2F2104677947C2BCA4FFB5AC2D796A"/>
          </w:pPr>
          <w:r w:rsidRPr="00480B8B">
            <w:rPr>
              <w:rStyle w:val="placeholder1Char"/>
              <w:rFonts w:hint="eastAsia"/>
              <w:sz w:val="16"/>
              <w:szCs w:val="16"/>
            </w:rPr>
            <w:t>____</w:t>
          </w:r>
        </w:p>
      </w:docPartBody>
    </w:docPart>
    <w:docPart>
      <w:docPartPr>
        <w:name w:val="C7B63D5EA6F941CE9DFE669DA9E3CFA7"/>
        <w:category>
          <w:name w:val="常规"/>
          <w:gallery w:val="placeholder"/>
        </w:category>
        <w:types>
          <w:type w:val="bbPlcHdr"/>
        </w:types>
        <w:behaviors>
          <w:behavior w:val="content"/>
        </w:behaviors>
        <w:guid w:val="{FB11BF81-601A-45E3-93E8-D054CC4DD8BA}"/>
      </w:docPartPr>
      <w:docPartBody>
        <w:p w:rsidR="005701AE" w:rsidRDefault="003C541B" w:rsidP="003C541B">
          <w:pPr>
            <w:pStyle w:val="C7B63D5EA6F941CE9DFE669DA9E3CFA7"/>
          </w:pPr>
          <w:r w:rsidRPr="00480B8B">
            <w:rPr>
              <w:rStyle w:val="placeholder1Char"/>
              <w:rFonts w:hint="eastAsia"/>
              <w:sz w:val="16"/>
              <w:szCs w:val="16"/>
            </w:rPr>
            <w:t>____</w:t>
          </w:r>
        </w:p>
      </w:docPartBody>
    </w:docPart>
    <w:docPart>
      <w:docPartPr>
        <w:name w:val="9041A520A8CC4F69A4D0203AF122BE43"/>
        <w:category>
          <w:name w:val="常规"/>
          <w:gallery w:val="placeholder"/>
        </w:category>
        <w:types>
          <w:type w:val="bbPlcHdr"/>
        </w:types>
        <w:behaviors>
          <w:behavior w:val="content"/>
        </w:behaviors>
        <w:guid w:val="{C4BE5FB1-50CC-49A8-87D0-12A412226EB6}"/>
      </w:docPartPr>
      <w:docPartBody>
        <w:p w:rsidR="005701AE" w:rsidRDefault="003C541B" w:rsidP="003C541B">
          <w:pPr>
            <w:pStyle w:val="9041A520A8CC4F69A4D0203AF122BE43"/>
          </w:pPr>
          <w:r w:rsidRPr="00480B8B">
            <w:rPr>
              <w:rStyle w:val="placeholder1Char"/>
              <w:rFonts w:hint="eastAsia"/>
              <w:sz w:val="16"/>
              <w:szCs w:val="16"/>
            </w:rPr>
            <w:t>____</w:t>
          </w:r>
        </w:p>
      </w:docPartBody>
    </w:docPart>
    <w:docPart>
      <w:docPartPr>
        <w:name w:val="58615ABA136641A7818B2112F61E36F4"/>
        <w:category>
          <w:name w:val="常规"/>
          <w:gallery w:val="placeholder"/>
        </w:category>
        <w:types>
          <w:type w:val="bbPlcHdr"/>
        </w:types>
        <w:behaviors>
          <w:behavior w:val="content"/>
        </w:behaviors>
        <w:guid w:val="{3FC155EA-33A1-4909-ACEF-D1BA58F36EA3}"/>
      </w:docPartPr>
      <w:docPartBody>
        <w:p w:rsidR="005701AE" w:rsidRDefault="003C541B" w:rsidP="003C541B">
          <w:pPr>
            <w:pStyle w:val="58615ABA136641A7818B2112F61E36F4"/>
          </w:pPr>
          <w:r w:rsidRPr="00480B8B">
            <w:rPr>
              <w:rStyle w:val="placeholder1Char"/>
              <w:rFonts w:hint="eastAsia"/>
              <w:sz w:val="16"/>
              <w:szCs w:val="16"/>
            </w:rPr>
            <w:t>____</w:t>
          </w:r>
        </w:p>
      </w:docPartBody>
    </w:docPart>
    <w:docPart>
      <w:docPartPr>
        <w:name w:val="2675A8C3DA74475C8A506910B1F6B727"/>
        <w:category>
          <w:name w:val="常规"/>
          <w:gallery w:val="placeholder"/>
        </w:category>
        <w:types>
          <w:type w:val="bbPlcHdr"/>
        </w:types>
        <w:behaviors>
          <w:behavior w:val="content"/>
        </w:behaviors>
        <w:guid w:val="{0703FAE8-8A4E-4917-B68B-F320DF76231C}"/>
      </w:docPartPr>
      <w:docPartBody>
        <w:p w:rsidR="005701AE" w:rsidRDefault="003C541B" w:rsidP="003C541B">
          <w:pPr>
            <w:pStyle w:val="2675A8C3DA74475C8A506910B1F6B727"/>
          </w:pPr>
          <w:r w:rsidRPr="00480B8B">
            <w:rPr>
              <w:rStyle w:val="placeholder1Char"/>
              <w:rFonts w:hint="eastAsia"/>
              <w:sz w:val="16"/>
              <w:szCs w:val="16"/>
            </w:rPr>
            <w:t>____</w:t>
          </w:r>
        </w:p>
      </w:docPartBody>
    </w:docPart>
    <w:docPart>
      <w:docPartPr>
        <w:name w:val="1004067C8A274A40B63436B0E47AF427"/>
        <w:category>
          <w:name w:val="常规"/>
          <w:gallery w:val="placeholder"/>
        </w:category>
        <w:types>
          <w:type w:val="bbPlcHdr"/>
        </w:types>
        <w:behaviors>
          <w:behavior w:val="content"/>
        </w:behaviors>
        <w:guid w:val="{AED071B1-C754-47AB-A782-21BCA25BCDA4}"/>
      </w:docPartPr>
      <w:docPartBody>
        <w:p w:rsidR="005701AE" w:rsidRDefault="003C541B" w:rsidP="003C541B">
          <w:pPr>
            <w:pStyle w:val="1004067C8A274A40B63436B0E47AF427"/>
          </w:pPr>
          <w:r w:rsidRPr="00480B8B">
            <w:rPr>
              <w:rStyle w:val="placeholder1Char"/>
              <w:rFonts w:hint="eastAsia"/>
              <w:sz w:val="16"/>
              <w:szCs w:val="16"/>
            </w:rPr>
            <w:t>____</w:t>
          </w:r>
        </w:p>
      </w:docPartBody>
    </w:docPart>
    <w:docPart>
      <w:docPartPr>
        <w:name w:val="E2708480B93F41C18F4797E33B797389"/>
        <w:category>
          <w:name w:val="常规"/>
          <w:gallery w:val="placeholder"/>
        </w:category>
        <w:types>
          <w:type w:val="bbPlcHdr"/>
        </w:types>
        <w:behaviors>
          <w:behavior w:val="content"/>
        </w:behaviors>
        <w:guid w:val="{62F41CA2-9439-4991-BE26-7497E0FBEC94}"/>
      </w:docPartPr>
      <w:docPartBody>
        <w:p w:rsidR="005701AE" w:rsidRDefault="003C541B" w:rsidP="003C541B">
          <w:pPr>
            <w:pStyle w:val="E2708480B93F41C18F4797E33B797389"/>
          </w:pPr>
          <w:r w:rsidRPr="00480B8B">
            <w:rPr>
              <w:rStyle w:val="placeholder1Char"/>
              <w:rFonts w:hint="eastAsia"/>
              <w:sz w:val="16"/>
              <w:szCs w:val="16"/>
            </w:rPr>
            <w:t>____</w:t>
          </w:r>
        </w:p>
      </w:docPartBody>
    </w:docPart>
    <w:docPart>
      <w:docPartPr>
        <w:name w:val="C809EC4F92CD4E90B0A383D03266654A"/>
        <w:category>
          <w:name w:val="常规"/>
          <w:gallery w:val="placeholder"/>
        </w:category>
        <w:types>
          <w:type w:val="bbPlcHdr"/>
        </w:types>
        <w:behaviors>
          <w:behavior w:val="content"/>
        </w:behaviors>
        <w:guid w:val="{F766EF3C-19F4-4D15-B3B3-9CE5E1299741}"/>
      </w:docPartPr>
      <w:docPartBody>
        <w:p w:rsidR="005701AE" w:rsidRDefault="003C541B" w:rsidP="003C541B">
          <w:pPr>
            <w:pStyle w:val="C809EC4F92CD4E90B0A383D03266654A"/>
          </w:pPr>
          <w:r w:rsidRPr="00480B8B">
            <w:rPr>
              <w:rStyle w:val="placeholder1Char"/>
              <w:rFonts w:hint="eastAsia"/>
              <w:sz w:val="16"/>
              <w:szCs w:val="16"/>
            </w:rPr>
            <w:t>____</w:t>
          </w:r>
        </w:p>
      </w:docPartBody>
    </w:docPart>
    <w:docPart>
      <w:docPartPr>
        <w:name w:val="C0274D42A0804332A81BDD1CC97C6222"/>
        <w:category>
          <w:name w:val="常规"/>
          <w:gallery w:val="placeholder"/>
        </w:category>
        <w:types>
          <w:type w:val="bbPlcHdr"/>
        </w:types>
        <w:behaviors>
          <w:behavior w:val="content"/>
        </w:behaviors>
        <w:guid w:val="{17D5C88E-CB4D-4FB7-A6D2-1D6FEB1BC46C}"/>
      </w:docPartPr>
      <w:docPartBody>
        <w:p w:rsidR="005701AE" w:rsidRDefault="003C541B" w:rsidP="003C541B">
          <w:pPr>
            <w:pStyle w:val="C0274D42A0804332A81BDD1CC97C6222"/>
          </w:pPr>
          <w:r w:rsidRPr="00480B8B">
            <w:rPr>
              <w:rStyle w:val="placeholder1Char"/>
              <w:rFonts w:hint="eastAsia"/>
              <w:sz w:val="16"/>
              <w:szCs w:val="16"/>
            </w:rPr>
            <w:t>____</w:t>
          </w:r>
        </w:p>
      </w:docPartBody>
    </w:docPart>
    <w:docPart>
      <w:docPartPr>
        <w:name w:val="22E392A2D0DB4107B44DDD9D9B6EF4B1"/>
        <w:category>
          <w:name w:val="常规"/>
          <w:gallery w:val="placeholder"/>
        </w:category>
        <w:types>
          <w:type w:val="bbPlcHdr"/>
        </w:types>
        <w:behaviors>
          <w:behavior w:val="content"/>
        </w:behaviors>
        <w:guid w:val="{59A0D1F8-BA5C-43D7-8910-AFDC9113AC44}"/>
      </w:docPartPr>
      <w:docPartBody>
        <w:p w:rsidR="005701AE" w:rsidRDefault="003C541B" w:rsidP="003C541B">
          <w:pPr>
            <w:pStyle w:val="22E392A2D0DB4107B44DDD9D9B6EF4B1"/>
          </w:pPr>
          <w:r w:rsidRPr="00480B8B">
            <w:rPr>
              <w:rStyle w:val="placeholder1Char"/>
              <w:rFonts w:hint="eastAsia"/>
              <w:sz w:val="16"/>
              <w:szCs w:val="16"/>
            </w:rPr>
            <w:t>____</w:t>
          </w:r>
        </w:p>
      </w:docPartBody>
    </w:docPart>
    <w:docPart>
      <w:docPartPr>
        <w:name w:val="7949D3F85D204CFCA7E8D282B4FCAC05"/>
        <w:category>
          <w:name w:val="常规"/>
          <w:gallery w:val="placeholder"/>
        </w:category>
        <w:types>
          <w:type w:val="bbPlcHdr"/>
        </w:types>
        <w:behaviors>
          <w:behavior w:val="content"/>
        </w:behaviors>
        <w:guid w:val="{9DBF52FF-C9C4-49B6-BBC0-A8EB0608C05F}"/>
      </w:docPartPr>
      <w:docPartBody>
        <w:p w:rsidR="005701AE" w:rsidRDefault="003C541B" w:rsidP="003C541B">
          <w:pPr>
            <w:pStyle w:val="7949D3F85D204CFCA7E8D282B4FCAC05"/>
          </w:pPr>
          <w:r w:rsidRPr="00480B8B">
            <w:rPr>
              <w:rStyle w:val="placeholder1Char"/>
              <w:rFonts w:hint="eastAsia"/>
              <w:sz w:val="16"/>
              <w:szCs w:val="16"/>
            </w:rPr>
            <w:t>____</w:t>
          </w:r>
        </w:p>
      </w:docPartBody>
    </w:docPart>
    <w:docPart>
      <w:docPartPr>
        <w:name w:val="EAC91E0437FA4418A1B62CD0F0344698"/>
        <w:category>
          <w:name w:val="常规"/>
          <w:gallery w:val="placeholder"/>
        </w:category>
        <w:types>
          <w:type w:val="bbPlcHdr"/>
        </w:types>
        <w:behaviors>
          <w:behavior w:val="content"/>
        </w:behaviors>
        <w:guid w:val="{5A2FB2C4-8F8C-485A-A09E-6F94810599E3}"/>
      </w:docPartPr>
      <w:docPartBody>
        <w:p w:rsidR="005701AE" w:rsidRDefault="003C541B" w:rsidP="003C541B">
          <w:pPr>
            <w:pStyle w:val="EAC91E0437FA4418A1B62CD0F0344698"/>
          </w:pPr>
          <w:r w:rsidRPr="00480B8B">
            <w:rPr>
              <w:rStyle w:val="placeholder1Char"/>
              <w:rFonts w:hint="eastAsia"/>
              <w:sz w:val="16"/>
              <w:szCs w:val="16"/>
            </w:rPr>
            <w:t>____</w:t>
          </w:r>
        </w:p>
      </w:docPartBody>
    </w:docPart>
    <w:docPart>
      <w:docPartPr>
        <w:name w:val="8EE3E13722C4493CB06ECA1E153088A7"/>
        <w:category>
          <w:name w:val="常规"/>
          <w:gallery w:val="placeholder"/>
        </w:category>
        <w:types>
          <w:type w:val="bbPlcHdr"/>
        </w:types>
        <w:behaviors>
          <w:behavior w:val="content"/>
        </w:behaviors>
        <w:guid w:val="{00B15E7C-2B84-4415-A37A-DE03722F6F90}"/>
      </w:docPartPr>
      <w:docPartBody>
        <w:p w:rsidR="005701AE" w:rsidRDefault="003C541B" w:rsidP="003C541B">
          <w:pPr>
            <w:pStyle w:val="8EE3E13722C4493CB06ECA1E153088A7"/>
          </w:pPr>
          <w:r w:rsidRPr="00480B8B">
            <w:rPr>
              <w:rStyle w:val="placeholder1Char"/>
              <w:rFonts w:hint="eastAsia"/>
              <w:sz w:val="16"/>
              <w:szCs w:val="16"/>
            </w:rPr>
            <w:t>____</w:t>
          </w:r>
        </w:p>
      </w:docPartBody>
    </w:docPart>
    <w:docPart>
      <w:docPartPr>
        <w:name w:val="21300D8BF3FB426EA517792A1B818569"/>
        <w:category>
          <w:name w:val="常规"/>
          <w:gallery w:val="placeholder"/>
        </w:category>
        <w:types>
          <w:type w:val="bbPlcHdr"/>
        </w:types>
        <w:behaviors>
          <w:behavior w:val="content"/>
        </w:behaviors>
        <w:guid w:val="{FD618785-36C0-4E33-8686-E4C091867464}"/>
      </w:docPartPr>
      <w:docPartBody>
        <w:p w:rsidR="005701AE" w:rsidRDefault="003C541B" w:rsidP="003C541B">
          <w:pPr>
            <w:pStyle w:val="21300D8BF3FB426EA517792A1B818569"/>
          </w:pPr>
          <w:r w:rsidRPr="00480B8B">
            <w:rPr>
              <w:rStyle w:val="placeholder1Char"/>
              <w:rFonts w:hint="eastAsia"/>
              <w:sz w:val="16"/>
              <w:szCs w:val="16"/>
            </w:rPr>
            <w:t>____</w:t>
          </w:r>
        </w:p>
      </w:docPartBody>
    </w:docPart>
    <w:docPart>
      <w:docPartPr>
        <w:name w:val="519720EF3A1F4428AAEF3B056C662474"/>
        <w:category>
          <w:name w:val="常规"/>
          <w:gallery w:val="placeholder"/>
        </w:category>
        <w:types>
          <w:type w:val="bbPlcHdr"/>
        </w:types>
        <w:behaviors>
          <w:behavior w:val="content"/>
        </w:behaviors>
        <w:guid w:val="{53E097D7-6854-442D-A55E-D0BE9A30595D}"/>
      </w:docPartPr>
      <w:docPartBody>
        <w:p w:rsidR="005701AE" w:rsidRDefault="003C541B" w:rsidP="003C541B">
          <w:pPr>
            <w:pStyle w:val="519720EF3A1F4428AAEF3B056C662474"/>
          </w:pPr>
          <w:r w:rsidRPr="00480B8B">
            <w:rPr>
              <w:rStyle w:val="placeholder1Char"/>
              <w:rFonts w:hint="eastAsia"/>
              <w:sz w:val="16"/>
              <w:szCs w:val="16"/>
            </w:rPr>
            <w:t>____</w:t>
          </w:r>
        </w:p>
      </w:docPartBody>
    </w:docPart>
    <w:docPart>
      <w:docPartPr>
        <w:name w:val="6980A955BC70499AA01A3623F433B6C3"/>
        <w:category>
          <w:name w:val="常规"/>
          <w:gallery w:val="placeholder"/>
        </w:category>
        <w:types>
          <w:type w:val="bbPlcHdr"/>
        </w:types>
        <w:behaviors>
          <w:behavior w:val="content"/>
        </w:behaviors>
        <w:guid w:val="{25DFF2AD-0386-4D37-A0FF-E956AEF85E3D}"/>
      </w:docPartPr>
      <w:docPartBody>
        <w:p w:rsidR="005701AE" w:rsidRDefault="003C541B" w:rsidP="003C541B">
          <w:pPr>
            <w:pStyle w:val="6980A955BC70499AA01A3623F433B6C3"/>
          </w:pPr>
          <w:r w:rsidRPr="00480B8B">
            <w:rPr>
              <w:rStyle w:val="placeholder1Char"/>
              <w:rFonts w:hint="eastAsia"/>
              <w:sz w:val="16"/>
              <w:szCs w:val="16"/>
            </w:rPr>
            <w:t>____</w:t>
          </w:r>
        </w:p>
      </w:docPartBody>
    </w:docPart>
    <w:docPart>
      <w:docPartPr>
        <w:name w:val="9028DC35B38845878F22C88DB3ADC302"/>
        <w:category>
          <w:name w:val="常规"/>
          <w:gallery w:val="placeholder"/>
        </w:category>
        <w:types>
          <w:type w:val="bbPlcHdr"/>
        </w:types>
        <w:behaviors>
          <w:behavior w:val="content"/>
        </w:behaviors>
        <w:guid w:val="{40978438-6431-4AD2-9399-0462C2E71889}"/>
      </w:docPartPr>
      <w:docPartBody>
        <w:p w:rsidR="005701AE" w:rsidRDefault="003C541B" w:rsidP="003C541B">
          <w:pPr>
            <w:pStyle w:val="9028DC35B38845878F22C88DB3ADC302"/>
          </w:pPr>
          <w:r w:rsidRPr="00480B8B">
            <w:rPr>
              <w:rStyle w:val="placeholder1Char"/>
              <w:rFonts w:hint="eastAsia"/>
              <w:sz w:val="16"/>
              <w:szCs w:val="16"/>
            </w:rPr>
            <w:t>____</w:t>
          </w:r>
        </w:p>
      </w:docPartBody>
    </w:docPart>
    <w:docPart>
      <w:docPartPr>
        <w:name w:val="A01D597D8FB74A2CB54C54E2E7D18DF0"/>
        <w:category>
          <w:name w:val="常规"/>
          <w:gallery w:val="placeholder"/>
        </w:category>
        <w:types>
          <w:type w:val="bbPlcHdr"/>
        </w:types>
        <w:behaviors>
          <w:behavior w:val="content"/>
        </w:behaviors>
        <w:guid w:val="{6166EBA7-EF00-4602-9044-125C847F5F90}"/>
      </w:docPartPr>
      <w:docPartBody>
        <w:p w:rsidR="005701AE" w:rsidRDefault="003C541B" w:rsidP="003C541B">
          <w:pPr>
            <w:pStyle w:val="A01D597D8FB74A2CB54C54E2E7D18DF0"/>
          </w:pPr>
          <w:r w:rsidRPr="00480B8B">
            <w:rPr>
              <w:rStyle w:val="placeholder1Char"/>
              <w:rFonts w:hint="eastAsia"/>
              <w:sz w:val="16"/>
              <w:szCs w:val="16"/>
            </w:rPr>
            <w:t>____</w:t>
          </w:r>
        </w:p>
      </w:docPartBody>
    </w:docPart>
    <w:docPart>
      <w:docPartPr>
        <w:name w:val="164AEC9479E64F8EA6970B031FE36AE1"/>
        <w:category>
          <w:name w:val="常规"/>
          <w:gallery w:val="placeholder"/>
        </w:category>
        <w:types>
          <w:type w:val="bbPlcHdr"/>
        </w:types>
        <w:behaviors>
          <w:behavior w:val="content"/>
        </w:behaviors>
        <w:guid w:val="{408C1977-2AD4-4A9B-9675-F3CDC0AFB33E}"/>
      </w:docPartPr>
      <w:docPartBody>
        <w:p w:rsidR="005701AE" w:rsidRDefault="003C541B" w:rsidP="003C541B">
          <w:pPr>
            <w:pStyle w:val="164AEC9479E64F8EA6970B031FE36AE1"/>
          </w:pPr>
          <w:r w:rsidRPr="00480B8B">
            <w:rPr>
              <w:rStyle w:val="placeholder1Char"/>
              <w:rFonts w:hint="eastAsia"/>
              <w:sz w:val="16"/>
              <w:szCs w:val="16"/>
            </w:rPr>
            <w:t>____</w:t>
          </w:r>
        </w:p>
      </w:docPartBody>
    </w:docPart>
    <w:docPart>
      <w:docPartPr>
        <w:name w:val="E62166F90F224448BD707D921C633334"/>
        <w:category>
          <w:name w:val="常规"/>
          <w:gallery w:val="placeholder"/>
        </w:category>
        <w:types>
          <w:type w:val="bbPlcHdr"/>
        </w:types>
        <w:behaviors>
          <w:behavior w:val="content"/>
        </w:behaviors>
        <w:guid w:val="{F4BAFDC4-5CD1-4E51-BB84-FC254A69A8F9}"/>
      </w:docPartPr>
      <w:docPartBody>
        <w:p w:rsidR="005701AE" w:rsidRDefault="003C541B" w:rsidP="003C541B">
          <w:pPr>
            <w:pStyle w:val="E62166F90F224448BD707D921C633334"/>
          </w:pPr>
          <w:r w:rsidRPr="00480B8B">
            <w:rPr>
              <w:rStyle w:val="placeholder1Char"/>
              <w:rFonts w:hint="eastAsia"/>
              <w:sz w:val="16"/>
              <w:szCs w:val="16"/>
            </w:rPr>
            <w:t>____</w:t>
          </w:r>
        </w:p>
      </w:docPartBody>
    </w:docPart>
    <w:docPart>
      <w:docPartPr>
        <w:name w:val="2B9845C8F07E4173B5DF5920F971A32B"/>
        <w:category>
          <w:name w:val="常规"/>
          <w:gallery w:val="placeholder"/>
        </w:category>
        <w:types>
          <w:type w:val="bbPlcHdr"/>
        </w:types>
        <w:behaviors>
          <w:behavior w:val="content"/>
        </w:behaviors>
        <w:guid w:val="{07B6A497-683B-4C71-8933-654FA4C9F3B0}"/>
      </w:docPartPr>
      <w:docPartBody>
        <w:p w:rsidR="005701AE" w:rsidRDefault="003C541B" w:rsidP="003C541B">
          <w:pPr>
            <w:pStyle w:val="2B9845C8F07E4173B5DF5920F971A32B"/>
          </w:pPr>
          <w:r w:rsidRPr="00480B8B">
            <w:rPr>
              <w:rStyle w:val="placeholder1Char"/>
              <w:rFonts w:hint="eastAsia"/>
              <w:sz w:val="16"/>
              <w:szCs w:val="16"/>
            </w:rPr>
            <w:t>____</w:t>
          </w:r>
        </w:p>
      </w:docPartBody>
    </w:docPart>
    <w:docPart>
      <w:docPartPr>
        <w:name w:val="58DA1551F3BF4E52A861C7FF696CB7EF"/>
        <w:category>
          <w:name w:val="常规"/>
          <w:gallery w:val="placeholder"/>
        </w:category>
        <w:types>
          <w:type w:val="bbPlcHdr"/>
        </w:types>
        <w:behaviors>
          <w:behavior w:val="content"/>
        </w:behaviors>
        <w:guid w:val="{C8138530-426D-49DE-865A-6538CE4EBDF7}"/>
      </w:docPartPr>
      <w:docPartBody>
        <w:p w:rsidR="005701AE" w:rsidRDefault="003C541B" w:rsidP="003C541B">
          <w:pPr>
            <w:pStyle w:val="58DA1551F3BF4E52A861C7FF696CB7EF"/>
          </w:pPr>
          <w:r w:rsidRPr="00480B8B">
            <w:rPr>
              <w:rStyle w:val="placeholder1Char"/>
              <w:rFonts w:hint="eastAsia"/>
              <w:sz w:val="16"/>
              <w:szCs w:val="16"/>
            </w:rPr>
            <w:t>____</w:t>
          </w:r>
        </w:p>
      </w:docPartBody>
    </w:docPart>
    <w:docPart>
      <w:docPartPr>
        <w:name w:val="9705522441614347850675AF78AA9BC2"/>
        <w:category>
          <w:name w:val="常规"/>
          <w:gallery w:val="placeholder"/>
        </w:category>
        <w:types>
          <w:type w:val="bbPlcHdr"/>
        </w:types>
        <w:behaviors>
          <w:behavior w:val="content"/>
        </w:behaviors>
        <w:guid w:val="{B7B8AAFB-B42A-4462-843C-7838417E8A1F}"/>
      </w:docPartPr>
      <w:docPartBody>
        <w:p w:rsidR="005701AE" w:rsidRDefault="003C541B" w:rsidP="003C541B">
          <w:pPr>
            <w:pStyle w:val="9705522441614347850675AF78AA9BC2"/>
          </w:pPr>
          <w:r w:rsidRPr="00480B8B">
            <w:rPr>
              <w:rStyle w:val="placeholder1Char"/>
              <w:rFonts w:hint="eastAsia"/>
              <w:sz w:val="16"/>
              <w:szCs w:val="16"/>
            </w:rPr>
            <w:t>____</w:t>
          </w:r>
        </w:p>
      </w:docPartBody>
    </w:docPart>
    <w:docPart>
      <w:docPartPr>
        <w:name w:val="80F4B1F3507248388E117083139E9FBD"/>
        <w:category>
          <w:name w:val="常规"/>
          <w:gallery w:val="placeholder"/>
        </w:category>
        <w:types>
          <w:type w:val="bbPlcHdr"/>
        </w:types>
        <w:behaviors>
          <w:behavior w:val="content"/>
        </w:behaviors>
        <w:guid w:val="{E2BAB206-7D18-471C-9A17-121B7A49D148}"/>
      </w:docPartPr>
      <w:docPartBody>
        <w:p w:rsidR="005701AE" w:rsidRDefault="003C541B" w:rsidP="003C541B">
          <w:pPr>
            <w:pStyle w:val="80F4B1F3507248388E117083139E9FBD"/>
          </w:pPr>
          <w:r w:rsidRPr="00480B8B">
            <w:rPr>
              <w:rStyle w:val="placeholder1Char"/>
              <w:rFonts w:hint="eastAsia"/>
              <w:sz w:val="16"/>
              <w:szCs w:val="16"/>
            </w:rPr>
            <w:t>____</w:t>
          </w:r>
        </w:p>
      </w:docPartBody>
    </w:docPart>
    <w:docPart>
      <w:docPartPr>
        <w:name w:val="75A77AD4F8804A7188BEE922EE05B429"/>
        <w:category>
          <w:name w:val="常规"/>
          <w:gallery w:val="placeholder"/>
        </w:category>
        <w:types>
          <w:type w:val="bbPlcHdr"/>
        </w:types>
        <w:behaviors>
          <w:behavior w:val="content"/>
        </w:behaviors>
        <w:guid w:val="{692C3ECC-3FE5-40D7-AB49-460080A16DC8}"/>
      </w:docPartPr>
      <w:docPartBody>
        <w:p w:rsidR="005701AE" w:rsidRDefault="003C541B" w:rsidP="003C541B">
          <w:pPr>
            <w:pStyle w:val="75A77AD4F8804A7188BEE922EE05B429"/>
          </w:pPr>
          <w:r w:rsidRPr="00480B8B">
            <w:rPr>
              <w:rStyle w:val="placeholder1Char"/>
              <w:rFonts w:hint="eastAsia"/>
              <w:sz w:val="16"/>
              <w:szCs w:val="16"/>
            </w:rPr>
            <w:t>____</w:t>
          </w:r>
        </w:p>
      </w:docPartBody>
    </w:docPart>
    <w:docPart>
      <w:docPartPr>
        <w:name w:val="4AD782ABA54C4FA8AC94AD2460F6F32A"/>
        <w:category>
          <w:name w:val="常规"/>
          <w:gallery w:val="placeholder"/>
        </w:category>
        <w:types>
          <w:type w:val="bbPlcHdr"/>
        </w:types>
        <w:behaviors>
          <w:behavior w:val="content"/>
        </w:behaviors>
        <w:guid w:val="{64723890-783C-438A-B786-1581CE52A444}"/>
      </w:docPartPr>
      <w:docPartBody>
        <w:p w:rsidR="005701AE" w:rsidRDefault="003C541B" w:rsidP="003C541B">
          <w:pPr>
            <w:pStyle w:val="4AD782ABA54C4FA8AC94AD2460F6F32A"/>
          </w:pPr>
          <w:r w:rsidRPr="00480B8B">
            <w:rPr>
              <w:rStyle w:val="placeholder1Char"/>
              <w:rFonts w:hint="eastAsia"/>
              <w:sz w:val="16"/>
              <w:szCs w:val="16"/>
            </w:rPr>
            <w:t>____</w:t>
          </w:r>
        </w:p>
      </w:docPartBody>
    </w:docPart>
    <w:docPart>
      <w:docPartPr>
        <w:name w:val="EEA6B8C8AD584576950A61BFB8C5288D"/>
        <w:category>
          <w:name w:val="常规"/>
          <w:gallery w:val="placeholder"/>
        </w:category>
        <w:types>
          <w:type w:val="bbPlcHdr"/>
        </w:types>
        <w:behaviors>
          <w:behavior w:val="content"/>
        </w:behaviors>
        <w:guid w:val="{4459DABD-F4CC-4683-9A2A-1002D91CA956}"/>
      </w:docPartPr>
      <w:docPartBody>
        <w:p w:rsidR="005701AE" w:rsidRDefault="003C541B" w:rsidP="003C541B">
          <w:pPr>
            <w:pStyle w:val="EEA6B8C8AD584576950A61BFB8C5288D"/>
          </w:pPr>
          <w:r w:rsidRPr="00480B8B">
            <w:rPr>
              <w:rStyle w:val="placeholder1Char"/>
              <w:rFonts w:hint="eastAsia"/>
              <w:sz w:val="16"/>
              <w:szCs w:val="16"/>
            </w:rPr>
            <w:t>____</w:t>
          </w:r>
        </w:p>
      </w:docPartBody>
    </w:docPart>
    <w:docPart>
      <w:docPartPr>
        <w:name w:val="76021429BC1C40FCBDAD685CCC9283B7"/>
        <w:category>
          <w:name w:val="常规"/>
          <w:gallery w:val="placeholder"/>
        </w:category>
        <w:types>
          <w:type w:val="bbPlcHdr"/>
        </w:types>
        <w:behaviors>
          <w:behavior w:val="content"/>
        </w:behaviors>
        <w:guid w:val="{3B3D43E0-6A89-4C1E-9E0B-C0A8E60B7F62}"/>
      </w:docPartPr>
      <w:docPartBody>
        <w:p w:rsidR="005701AE" w:rsidRDefault="003C541B" w:rsidP="003C541B">
          <w:pPr>
            <w:pStyle w:val="76021429BC1C40FCBDAD685CCC9283B7"/>
          </w:pPr>
          <w:r w:rsidRPr="00480B8B">
            <w:rPr>
              <w:rStyle w:val="placeholder1Char"/>
              <w:rFonts w:hint="eastAsia"/>
              <w:sz w:val="16"/>
              <w:szCs w:val="16"/>
            </w:rPr>
            <w:t>____</w:t>
          </w:r>
        </w:p>
      </w:docPartBody>
    </w:docPart>
    <w:docPart>
      <w:docPartPr>
        <w:name w:val="CECC14F2760B423C89801D6438CC0EBA"/>
        <w:category>
          <w:name w:val="常规"/>
          <w:gallery w:val="placeholder"/>
        </w:category>
        <w:types>
          <w:type w:val="bbPlcHdr"/>
        </w:types>
        <w:behaviors>
          <w:behavior w:val="content"/>
        </w:behaviors>
        <w:guid w:val="{CCF30B2D-FD41-4813-94F8-DF18EE12E02B}"/>
      </w:docPartPr>
      <w:docPartBody>
        <w:p w:rsidR="005701AE" w:rsidRDefault="003C541B" w:rsidP="003C541B">
          <w:pPr>
            <w:pStyle w:val="CECC14F2760B423C89801D6438CC0EBA"/>
          </w:pPr>
          <w:r w:rsidRPr="00480B8B">
            <w:rPr>
              <w:rStyle w:val="placeholder1Char"/>
              <w:rFonts w:hint="eastAsia"/>
              <w:sz w:val="16"/>
              <w:szCs w:val="16"/>
            </w:rPr>
            <w:t>____</w:t>
          </w:r>
        </w:p>
      </w:docPartBody>
    </w:docPart>
    <w:docPart>
      <w:docPartPr>
        <w:name w:val="8914232776C14C33BEE26E4EA63D00A7"/>
        <w:category>
          <w:name w:val="常规"/>
          <w:gallery w:val="placeholder"/>
        </w:category>
        <w:types>
          <w:type w:val="bbPlcHdr"/>
        </w:types>
        <w:behaviors>
          <w:behavior w:val="content"/>
        </w:behaviors>
        <w:guid w:val="{CAAABEE4-CE9F-42E7-96E9-EA0ABD9949DA}"/>
      </w:docPartPr>
      <w:docPartBody>
        <w:p w:rsidR="005701AE" w:rsidRDefault="003C541B" w:rsidP="003C541B">
          <w:pPr>
            <w:pStyle w:val="8914232776C14C33BEE26E4EA63D00A7"/>
          </w:pPr>
          <w:r w:rsidRPr="00480B8B">
            <w:rPr>
              <w:rStyle w:val="placeholder1Char"/>
              <w:rFonts w:hint="eastAsia"/>
              <w:sz w:val="16"/>
              <w:szCs w:val="16"/>
            </w:rPr>
            <w:t>____</w:t>
          </w:r>
        </w:p>
      </w:docPartBody>
    </w:docPart>
    <w:docPart>
      <w:docPartPr>
        <w:name w:val="A6AA637F3EAE4D28B76A69FE59424291"/>
        <w:category>
          <w:name w:val="常规"/>
          <w:gallery w:val="placeholder"/>
        </w:category>
        <w:types>
          <w:type w:val="bbPlcHdr"/>
        </w:types>
        <w:behaviors>
          <w:behavior w:val="content"/>
        </w:behaviors>
        <w:guid w:val="{1B9506A8-0D0E-40EA-9141-132833132CF9}"/>
      </w:docPartPr>
      <w:docPartBody>
        <w:p w:rsidR="005701AE" w:rsidRDefault="003C541B" w:rsidP="003C541B">
          <w:pPr>
            <w:pStyle w:val="A6AA637F3EAE4D28B76A69FE59424291"/>
          </w:pPr>
          <w:r w:rsidRPr="00480B8B">
            <w:rPr>
              <w:rStyle w:val="placeholder1Char"/>
              <w:rFonts w:hint="eastAsia"/>
              <w:sz w:val="16"/>
              <w:szCs w:val="16"/>
            </w:rPr>
            <w:t>____</w:t>
          </w:r>
        </w:p>
      </w:docPartBody>
    </w:docPart>
    <w:docPart>
      <w:docPartPr>
        <w:name w:val="86DB06C3A5AF458F917785C3C770E636"/>
        <w:category>
          <w:name w:val="常规"/>
          <w:gallery w:val="placeholder"/>
        </w:category>
        <w:types>
          <w:type w:val="bbPlcHdr"/>
        </w:types>
        <w:behaviors>
          <w:behavior w:val="content"/>
        </w:behaviors>
        <w:guid w:val="{AF966712-877B-469D-A34E-7FCF9F4A9F0D}"/>
      </w:docPartPr>
      <w:docPartBody>
        <w:p w:rsidR="005701AE" w:rsidRDefault="003C541B" w:rsidP="003C541B">
          <w:pPr>
            <w:pStyle w:val="86DB06C3A5AF458F917785C3C770E636"/>
          </w:pPr>
          <w:r w:rsidRPr="00480B8B">
            <w:rPr>
              <w:rStyle w:val="placeholder1Char"/>
              <w:rFonts w:hint="eastAsia"/>
              <w:sz w:val="16"/>
              <w:szCs w:val="16"/>
            </w:rPr>
            <w:t>____</w:t>
          </w:r>
        </w:p>
      </w:docPartBody>
    </w:docPart>
    <w:docPart>
      <w:docPartPr>
        <w:name w:val="AC3CCCAEC76044A5B80F90E2DBBF6181"/>
        <w:category>
          <w:name w:val="常规"/>
          <w:gallery w:val="placeholder"/>
        </w:category>
        <w:types>
          <w:type w:val="bbPlcHdr"/>
        </w:types>
        <w:behaviors>
          <w:behavior w:val="content"/>
        </w:behaviors>
        <w:guid w:val="{47712281-2147-471B-9121-4F7740A4B7F5}"/>
      </w:docPartPr>
      <w:docPartBody>
        <w:p w:rsidR="005701AE" w:rsidRDefault="003C541B" w:rsidP="003C541B">
          <w:pPr>
            <w:pStyle w:val="AC3CCCAEC76044A5B80F90E2DBBF6181"/>
          </w:pPr>
          <w:r w:rsidRPr="00480B8B">
            <w:rPr>
              <w:rStyle w:val="placeholder1Char"/>
              <w:rFonts w:hint="eastAsia"/>
              <w:sz w:val="16"/>
              <w:szCs w:val="16"/>
            </w:rPr>
            <w:t>____</w:t>
          </w:r>
        </w:p>
      </w:docPartBody>
    </w:docPart>
    <w:docPart>
      <w:docPartPr>
        <w:name w:val="E6C82E46F9C944509E8A8B95E81F3853"/>
        <w:category>
          <w:name w:val="常规"/>
          <w:gallery w:val="placeholder"/>
        </w:category>
        <w:types>
          <w:type w:val="bbPlcHdr"/>
        </w:types>
        <w:behaviors>
          <w:behavior w:val="content"/>
        </w:behaviors>
        <w:guid w:val="{5F8C6B87-91AC-4FA5-A193-028F983A9179}"/>
      </w:docPartPr>
      <w:docPartBody>
        <w:p w:rsidR="005701AE" w:rsidRDefault="003C541B" w:rsidP="003C541B">
          <w:pPr>
            <w:pStyle w:val="E6C82E46F9C944509E8A8B95E81F3853"/>
          </w:pPr>
          <w:r w:rsidRPr="00480B8B">
            <w:rPr>
              <w:rStyle w:val="placeholder1Char"/>
              <w:rFonts w:hint="eastAsia"/>
              <w:sz w:val="16"/>
              <w:szCs w:val="16"/>
            </w:rPr>
            <w:t>____</w:t>
          </w:r>
        </w:p>
      </w:docPartBody>
    </w:docPart>
    <w:docPart>
      <w:docPartPr>
        <w:name w:val="BB204EFA3BB340E191A9EFCE1E777EE7"/>
        <w:category>
          <w:name w:val="常规"/>
          <w:gallery w:val="placeholder"/>
        </w:category>
        <w:types>
          <w:type w:val="bbPlcHdr"/>
        </w:types>
        <w:behaviors>
          <w:behavior w:val="content"/>
        </w:behaviors>
        <w:guid w:val="{CB2FDD18-2340-4E53-8C97-55D9C8704B16}"/>
      </w:docPartPr>
      <w:docPartBody>
        <w:p w:rsidR="005701AE" w:rsidRDefault="003C541B" w:rsidP="003C541B">
          <w:pPr>
            <w:pStyle w:val="BB204EFA3BB340E191A9EFCE1E777EE7"/>
          </w:pPr>
          <w:r w:rsidRPr="00480B8B">
            <w:rPr>
              <w:rStyle w:val="placeholder1Char"/>
              <w:rFonts w:hint="eastAsia"/>
              <w:sz w:val="16"/>
              <w:szCs w:val="16"/>
            </w:rPr>
            <w:t>____</w:t>
          </w:r>
        </w:p>
      </w:docPartBody>
    </w:docPart>
    <w:docPart>
      <w:docPartPr>
        <w:name w:val="CAFCE53359F74413BCBF42D0963A7402"/>
        <w:category>
          <w:name w:val="常规"/>
          <w:gallery w:val="placeholder"/>
        </w:category>
        <w:types>
          <w:type w:val="bbPlcHdr"/>
        </w:types>
        <w:behaviors>
          <w:behavior w:val="content"/>
        </w:behaviors>
        <w:guid w:val="{9AA52EB9-756A-4F03-99F8-534026915902}"/>
      </w:docPartPr>
      <w:docPartBody>
        <w:p w:rsidR="005701AE" w:rsidRDefault="003C541B" w:rsidP="003C541B">
          <w:pPr>
            <w:pStyle w:val="CAFCE53359F74413BCBF42D0963A7402"/>
          </w:pPr>
          <w:r w:rsidRPr="00480B8B">
            <w:rPr>
              <w:rStyle w:val="placeholder1Char"/>
              <w:rFonts w:hint="eastAsia"/>
              <w:sz w:val="16"/>
              <w:szCs w:val="16"/>
            </w:rPr>
            <w:t>____</w:t>
          </w:r>
        </w:p>
      </w:docPartBody>
    </w:docPart>
    <w:docPart>
      <w:docPartPr>
        <w:name w:val="F67407D6771240AAB2289BB9A6707EAA"/>
        <w:category>
          <w:name w:val="常规"/>
          <w:gallery w:val="placeholder"/>
        </w:category>
        <w:types>
          <w:type w:val="bbPlcHdr"/>
        </w:types>
        <w:behaviors>
          <w:behavior w:val="content"/>
        </w:behaviors>
        <w:guid w:val="{A190785A-CADE-4F25-8BFC-DDEEC2AB65BC}"/>
      </w:docPartPr>
      <w:docPartBody>
        <w:p w:rsidR="005701AE" w:rsidRDefault="003C541B" w:rsidP="003C541B">
          <w:pPr>
            <w:pStyle w:val="F67407D6771240AAB2289BB9A6707EAA"/>
          </w:pPr>
          <w:r w:rsidRPr="00480B8B">
            <w:rPr>
              <w:rStyle w:val="placeholder1Char"/>
              <w:rFonts w:hint="eastAsia"/>
              <w:sz w:val="16"/>
              <w:szCs w:val="16"/>
            </w:rPr>
            <w:t>____</w:t>
          </w:r>
        </w:p>
      </w:docPartBody>
    </w:docPart>
    <w:docPart>
      <w:docPartPr>
        <w:name w:val="217BA846A4984635A1F0D4914477D368"/>
        <w:category>
          <w:name w:val="常规"/>
          <w:gallery w:val="placeholder"/>
        </w:category>
        <w:types>
          <w:type w:val="bbPlcHdr"/>
        </w:types>
        <w:behaviors>
          <w:behavior w:val="content"/>
        </w:behaviors>
        <w:guid w:val="{7A0526C2-BA46-4DA5-A9C2-F3E8C5AFC3B3}"/>
      </w:docPartPr>
      <w:docPartBody>
        <w:p w:rsidR="005701AE" w:rsidRDefault="003C541B" w:rsidP="003C541B">
          <w:pPr>
            <w:pStyle w:val="217BA846A4984635A1F0D4914477D368"/>
          </w:pPr>
          <w:r w:rsidRPr="00480B8B">
            <w:rPr>
              <w:rStyle w:val="placeholder1Char"/>
              <w:rFonts w:hint="eastAsia"/>
              <w:sz w:val="16"/>
              <w:szCs w:val="16"/>
            </w:rPr>
            <w:t>____</w:t>
          </w:r>
        </w:p>
      </w:docPartBody>
    </w:docPart>
    <w:docPart>
      <w:docPartPr>
        <w:name w:val="00D12B177BF844C4901E6E32C42F0ADD"/>
        <w:category>
          <w:name w:val="常规"/>
          <w:gallery w:val="placeholder"/>
        </w:category>
        <w:types>
          <w:type w:val="bbPlcHdr"/>
        </w:types>
        <w:behaviors>
          <w:behavior w:val="content"/>
        </w:behaviors>
        <w:guid w:val="{6B0ED87E-1977-4FF5-B0EE-5A51679758CF}"/>
      </w:docPartPr>
      <w:docPartBody>
        <w:p w:rsidR="005701AE" w:rsidRDefault="003C541B" w:rsidP="003C541B">
          <w:pPr>
            <w:pStyle w:val="00D12B177BF844C4901E6E32C42F0ADD"/>
          </w:pPr>
          <w:r w:rsidRPr="00480B8B">
            <w:rPr>
              <w:rStyle w:val="placeholder1Char"/>
              <w:rFonts w:hint="eastAsia"/>
              <w:sz w:val="16"/>
              <w:szCs w:val="16"/>
            </w:rPr>
            <w:t>____</w:t>
          </w:r>
        </w:p>
      </w:docPartBody>
    </w:docPart>
    <w:docPart>
      <w:docPartPr>
        <w:name w:val="9B464B0C1B1140D2BA89EA2889CBF7F3"/>
        <w:category>
          <w:name w:val="常规"/>
          <w:gallery w:val="placeholder"/>
        </w:category>
        <w:types>
          <w:type w:val="bbPlcHdr"/>
        </w:types>
        <w:behaviors>
          <w:behavior w:val="content"/>
        </w:behaviors>
        <w:guid w:val="{09A57328-3F0D-44A6-8290-661116FF8D2C}"/>
      </w:docPartPr>
      <w:docPartBody>
        <w:p w:rsidR="005701AE" w:rsidRDefault="003C541B" w:rsidP="003C541B">
          <w:pPr>
            <w:pStyle w:val="9B464B0C1B1140D2BA89EA2889CBF7F3"/>
          </w:pPr>
          <w:r w:rsidRPr="00480B8B">
            <w:rPr>
              <w:rStyle w:val="placeholder1Char"/>
              <w:rFonts w:hint="eastAsia"/>
              <w:sz w:val="16"/>
              <w:szCs w:val="16"/>
            </w:rPr>
            <w:t>____</w:t>
          </w:r>
        </w:p>
      </w:docPartBody>
    </w:docPart>
    <w:docPart>
      <w:docPartPr>
        <w:name w:val="BFEF7571252A4920A58862669271F14A"/>
        <w:category>
          <w:name w:val="常规"/>
          <w:gallery w:val="placeholder"/>
        </w:category>
        <w:types>
          <w:type w:val="bbPlcHdr"/>
        </w:types>
        <w:behaviors>
          <w:behavior w:val="content"/>
        </w:behaviors>
        <w:guid w:val="{8E4BFADA-197B-4EF3-8ECF-5EF067805F0A}"/>
      </w:docPartPr>
      <w:docPartBody>
        <w:p w:rsidR="005701AE" w:rsidRDefault="003C541B" w:rsidP="003C541B">
          <w:pPr>
            <w:pStyle w:val="BFEF7571252A4920A58862669271F14A"/>
          </w:pPr>
          <w:r w:rsidRPr="00480B8B">
            <w:rPr>
              <w:rStyle w:val="placeholder1Char"/>
              <w:rFonts w:hint="eastAsia"/>
              <w:sz w:val="16"/>
              <w:szCs w:val="16"/>
            </w:rPr>
            <w:t>____</w:t>
          </w:r>
        </w:p>
      </w:docPartBody>
    </w:docPart>
    <w:docPart>
      <w:docPartPr>
        <w:name w:val="1F137609AAD74DCC92DFB746C6305B3F"/>
        <w:category>
          <w:name w:val="常规"/>
          <w:gallery w:val="placeholder"/>
        </w:category>
        <w:types>
          <w:type w:val="bbPlcHdr"/>
        </w:types>
        <w:behaviors>
          <w:behavior w:val="content"/>
        </w:behaviors>
        <w:guid w:val="{5BD6BF0F-3CF6-4666-A3C7-99A30FAE01CA}"/>
      </w:docPartPr>
      <w:docPartBody>
        <w:p w:rsidR="005701AE" w:rsidRDefault="003C541B" w:rsidP="003C541B">
          <w:pPr>
            <w:pStyle w:val="1F137609AAD74DCC92DFB746C6305B3F"/>
          </w:pPr>
          <w:r w:rsidRPr="00480B8B">
            <w:rPr>
              <w:rStyle w:val="placeholder1Char"/>
              <w:rFonts w:hint="eastAsia"/>
              <w:sz w:val="16"/>
              <w:szCs w:val="16"/>
            </w:rPr>
            <w:t>____</w:t>
          </w:r>
        </w:p>
      </w:docPartBody>
    </w:docPart>
    <w:docPart>
      <w:docPartPr>
        <w:name w:val="E253E4E05D0D4F3983F94880E9BDDC70"/>
        <w:category>
          <w:name w:val="常规"/>
          <w:gallery w:val="placeholder"/>
        </w:category>
        <w:types>
          <w:type w:val="bbPlcHdr"/>
        </w:types>
        <w:behaviors>
          <w:behavior w:val="content"/>
        </w:behaviors>
        <w:guid w:val="{0D2C9F9B-4FB1-47E8-8D90-E8DE11C6F974}"/>
      </w:docPartPr>
      <w:docPartBody>
        <w:p w:rsidR="005701AE" w:rsidRDefault="003C541B" w:rsidP="003C541B">
          <w:pPr>
            <w:pStyle w:val="E253E4E05D0D4F3983F94880E9BDDC70"/>
          </w:pPr>
          <w:r w:rsidRPr="00480B8B">
            <w:rPr>
              <w:rStyle w:val="placeholder1Char"/>
              <w:rFonts w:hint="eastAsia"/>
              <w:sz w:val="16"/>
              <w:szCs w:val="16"/>
            </w:rPr>
            <w:t>____</w:t>
          </w:r>
        </w:p>
      </w:docPartBody>
    </w:docPart>
    <w:docPart>
      <w:docPartPr>
        <w:name w:val="312AF7455EFE4530B4DFF1AC8F8AAD90"/>
        <w:category>
          <w:name w:val="常规"/>
          <w:gallery w:val="placeholder"/>
        </w:category>
        <w:types>
          <w:type w:val="bbPlcHdr"/>
        </w:types>
        <w:behaviors>
          <w:behavior w:val="content"/>
        </w:behaviors>
        <w:guid w:val="{BE586DB5-4B58-4114-A212-285E803A40B8}"/>
      </w:docPartPr>
      <w:docPartBody>
        <w:p w:rsidR="005701AE" w:rsidRDefault="003C541B" w:rsidP="003C541B">
          <w:pPr>
            <w:pStyle w:val="312AF7455EFE4530B4DFF1AC8F8AAD90"/>
          </w:pPr>
          <w:r w:rsidRPr="00480B8B">
            <w:rPr>
              <w:rStyle w:val="placeholder1Char"/>
              <w:rFonts w:hint="eastAsia"/>
              <w:sz w:val="16"/>
              <w:szCs w:val="16"/>
            </w:rPr>
            <w:t>____</w:t>
          </w:r>
        </w:p>
      </w:docPartBody>
    </w:docPart>
    <w:docPart>
      <w:docPartPr>
        <w:name w:val="47DE0B05FDB24984ABFEDC59F9355381"/>
        <w:category>
          <w:name w:val="常规"/>
          <w:gallery w:val="placeholder"/>
        </w:category>
        <w:types>
          <w:type w:val="bbPlcHdr"/>
        </w:types>
        <w:behaviors>
          <w:behavior w:val="content"/>
        </w:behaviors>
        <w:guid w:val="{86ED13A7-6679-4C44-9AA1-4B9F9BE7C8D0}"/>
      </w:docPartPr>
      <w:docPartBody>
        <w:p w:rsidR="005701AE" w:rsidRDefault="003C541B" w:rsidP="003C541B">
          <w:pPr>
            <w:pStyle w:val="47DE0B05FDB24984ABFEDC59F9355381"/>
          </w:pPr>
          <w:r w:rsidRPr="00480B8B">
            <w:rPr>
              <w:rStyle w:val="placeholder1Char"/>
              <w:rFonts w:hint="eastAsia"/>
              <w:sz w:val="16"/>
              <w:szCs w:val="16"/>
            </w:rPr>
            <w:t>____</w:t>
          </w:r>
        </w:p>
      </w:docPartBody>
    </w:docPart>
    <w:docPart>
      <w:docPartPr>
        <w:name w:val="F9332AC59D01404A954729C217451878"/>
        <w:category>
          <w:name w:val="常规"/>
          <w:gallery w:val="placeholder"/>
        </w:category>
        <w:types>
          <w:type w:val="bbPlcHdr"/>
        </w:types>
        <w:behaviors>
          <w:behavior w:val="content"/>
        </w:behaviors>
        <w:guid w:val="{01B7AD0C-2953-4CF0-9754-3260CA03CF59}"/>
      </w:docPartPr>
      <w:docPartBody>
        <w:p w:rsidR="005701AE" w:rsidRDefault="003C541B" w:rsidP="003C541B">
          <w:pPr>
            <w:pStyle w:val="F9332AC59D01404A954729C217451878"/>
          </w:pPr>
          <w:r w:rsidRPr="00480B8B">
            <w:rPr>
              <w:rStyle w:val="placeholder1Char"/>
              <w:rFonts w:hint="eastAsia"/>
              <w:sz w:val="16"/>
              <w:szCs w:val="16"/>
            </w:rPr>
            <w:t>____</w:t>
          </w:r>
        </w:p>
      </w:docPartBody>
    </w:docPart>
    <w:docPart>
      <w:docPartPr>
        <w:name w:val="CAF46388EBD8429FB3CEBFC398461E16"/>
        <w:category>
          <w:name w:val="常规"/>
          <w:gallery w:val="placeholder"/>
        </w:category>
        <w:types>
          <w:type w:val="bbPlcHdr"/>
        </w:types>
        <w:behaviors>
          <w:behavior w:val="content"/>
        </w:behaviors>
        <w:guid w:val="{8860177D-DA2E-49F8-A070-844EBCCB57CC}"/>
      </w:docPartPr>
      <w:docPartBody>
        <w:p w:rsidR="005701AE" w:rsidRDefault="003C541B" w:rsidP="003C541B">
          <w:pPr>
            <w:pStyle w:val="CAF46388EBD8429FB3CEBFC398461E16"/>
          </w:pPr>
          <w:r w:rsidRPr="00480B8B">
            <w:rPr>
              <w:rStyle w:val="placeholder1Char"/>
              <w:rFonts w:hint="eastAsia"/>
              <w:sz w:val="16"/>
              <w:szCs w:val="16"/>
            </w:rPr>
            <w:t>____</w:t>
          </w:r>
        </w:p>
      </w:docPartBody>
    </w:docPart>
    <w:docPart>
      <w:docPartPr>
        <w:name w:val="106A18EE334C429486E6C223CD3C85E1"/>
        <w:category>
          <w:name w:val="常规"/>
          <w:gallery w:val="placeholder"/>
        </w:category>
        <w:types>
          <w:type w:val="bbPlcHdr"/>
        </w:types>
        <w:behaviors>
          <w:behavior w:val="content"/>
        </w:behaviors>
        <w:guid w:val="{079CDB49-EF69-489A-98A6-EA4277F6CA96}"/>
      </w:docPartPr>
      <w:docPartBody>
        <w:p w:rsidR="005701AE" w:rsidRDefault="003C541B" w:rsidP="003C541B">
          <w:pPr>
            <w:pStyle w:val="106A18EE334C429486E6C223CD3C85E1"/>
          </w:pPr>
          <w:r w:rsidRPr="00480B8B">
            <w:rPr>
              <w:rStyle w:val="placeholder1Char"/>
              <w:rFonts w:hint="eastAsia"/>
              <w:sz w:val="16"/>
              <w:szCs w:val="16"/>
            </w:rPr>
            <w:t>____</w:t>
          </w:r>
        </w:p>
      </w:docPartBody>
    </w:docPart>
    <w:docPart>
      <w:docPartPr>
        <w:name w:val="1AA962D15376430ABFC84D62F0EA0E50"/>
        <w:category>
          <w:name w:val="常规"/>
          <w:gallery w:val="placeholder"/>
        </w:category>
        <w:types>
          <w:type w:val="bbPlcHdr"/>
        </w:types>
        <w:behaviors>
          <w:behavior w:val="content"/>
        </w:behaviors>
        <w:guid w:val="{CB206D61-4739-4EE8-9709-BC744AE20F11}"/>
      </w:docPartPr>
      <w:docPartBody>
        <w:p w:rsidR="005701AE" w:rsidRDefault="003C541B" w:rsidP="003C541B">
          <w:pPr>
            <w:pStyle w:val="1AA962D15376430ABFC84D62F0EA0E50"/>
          </w:pPr>
          <w:r w:rsidRPr="00480B8B">
            <w:rPr>
              <w:rStyle w:val="placeholder1Char"/>
              <w:rFonts w:hint="eastAsia"/>
              <w:sz w:val="16"/>
              <w:szCs w:val="16"/>
            </w:rPr>
            <w:t>____</w:t>
          </w:r>
        </w:p>
      </w:docPartBody>
    </w:docPart>
    <w:docPart>
      <w:docPartPr>
        <w:name w:val="F0A7AE6D1AF144A986F11A089758F5D8"/>
        <w:category>
          <w:name w:val="常规"/>
          <w:gallery w:val="placeholder"/>
        </w:category>
        <w:types>
          <w:type w:val="bbPlcHdr"/>
        </w:types>
        <w:behaviors>
          <w:behavior w:val="content"/>
        </w:behaviors>
        <w:guid w:val="{87466445-E3EB-4B8C-8D98-ECA7664218F7}"/>
      </w:docPartPr>
      <w:docPartBody>
        <w:p w:rsidR="005701AE" w:rsidRDefault="003C541B" w:rsidP="003C541B">
          <w:pPr>
            <w:pStyle w:val="F0A7AE6D1AF144A986F11A089758F5D8"/>
          </w:pPr>
          <w:r w:rsidRPr="00480B8B">
            <w:rPr>
              <w:rStyle w:val="placeholder1Char"/>
              <w:rFonts w:hint="eastAsia"/>
              <w:sz w:val="16"/>
              <w:szCs w:val="16"/>
            </w:rPr>
            <w:t>____</w:t>
          </w:r>
        </w:p>
      </w:docPartBody>
    </w:docPart>
    <w:docPart>
      <w:docPartPr>
        <w:name w:val="A1EC79EF44C5466CBD93F1D3DF173AEF"/>
        <w:category>
          <w:name w:val="常规"/>
          <w:gallery w:val="placeholder"/>
        </w:category>
        <w:types>
          <w:type w:val="bbPlcHdr"/>
        </w:types>
        <w:behaviors>
          <w:behavior w:val="content"/>
        </w:behaviors>
        <w:guid w:val="{C832D1F7-AD70-45F9-8EBA-87747CB17658}"/>
      </w:docPartPr>
      <w:docPartBody>
        <w:p w:rsidR="005701AE" w:rsidRDefault="003C541B" w:rsidP="003C541B">
          <w:pPr>
            <w:pStyle w:val="A1EC79EF44C5466CBD93F1D3DF173AEF"/>
          </w:pPr>
          <w:r w:rsidRPr="00480B8B">
            <w:rPr>
              <w:rStyle w:val="placeholder1Char"/>
              <w:rFonts w:hint="eastAsia"/>
              <w:sz w:val="16"/>
              <w:szCs w:val="16"/>
            </w:rPr>
            <w:t>____</w:t>
          </w:r>
        </w:p>
      </w:docPartBody>
    </w:docPart>
    <w:docPart>
      <w:docPartPr>
        <w:name w:val="C6D49FD6936E40C2B5A6148FEB680BF9"/>
        <w:category>
          <w:name w:val="常规"/>
          <w:gallery w:val="placeholder"/>
        </w:category>
        <w:types>
          <w:type w:val="bbPlcHdr"/>
        </w:types>
        <w:behaviors>
          <w:behavior w:val="content"/>
        </w:behaviors>
        <w:guid w:val="{EA232A5E-368D-47E8-8039-DDE5B36312D1}"/>
      </w:docPartPr>
      <w:docPartBody>
        <w:p w:rsidR="005701AE" w:rsidRDefault="003C541B" w:rsidP="003C541B">
          <w:pPr>
            <w:pStyle w:val="C6D49FD6936E40C2B5A6148FEB680BF9"/>
          </w:pPr>
          <w:r w:rsidRPr="00480B8B">
            <w:rPr>
              <w:rStyle w:val="placeholder1Char"/>
              <w:rFonts w:hint="eastAsia"/>
              <w:sz w:val="16"/>
              <w:szCs w:val="16"/>
            </w:rPr>
            <w:t>____</w:t>
          </w:r>
        </w:p>
      </w:docPartBody>
    </w:docPart>
    <w:docPart>
      <w:docPartPr>
        <w:name w:val="B212BE5ED9694857924907B274CE3F06"/>
        <w:category>
          <w:name w:val="常规"/>
          <w:gallery w:val="placeholder"/>
        </w:category>
        <w:types>
          <w:type w:val="bbPlcHdr"/>
        </w:types>
        <w:behaviors>
          <w:behavior w:val="content"/>
        </w:behaviors>
        <w:guid w:val="{8DD47717-9CE1-48D1-ACBC-2A18280169DD}"/>
      </w:docPartPr>
      <w:docPartBody>
        <w:p w:rsidR="005701AE" w:rsidRDefault="003C541B" w:rsidP="003C541B">
          <w:pPr>
            <w:pStyle w:val="B212BE5ED9694857924907B274CE3F06"/>
          </w:pPr>
          <w:r w:rsidRPr="00480B8B">
            <w:rPr>
              <w:rStyle w:val="placeholder1Char"/>
              <w:rFonts w:hint="eastAsia"/>
              <w:sz w:val="16"/>
              <w:szCs w:val="16"/>
            </w:rPr>
            <w:t>____</w:t>
          </w:r>
        </w:p>
      </w:docPartBody>
    </w:docPart>
    <w:docPart>
      <w:docPartPr>
        <w:name w:val="8906B72205DB4DB29CCD85A784825B57"/>
        <w:category>
          <w:name w:val="常规"/>
          <w:gallery w:val="placeholder"/>
        </w:category>
        <w:types>
          <w:type w:val="bbPlcHdr"/>
        </w:types>
        <w:behaviors>
          <w:behavior w:val="content"/>
        </w:behaviors>
        <w:guid w:val="{0BD54A93-9BFC-40C2-A10F-7A722FD6200D}"/>
      </w:docPartPr>
      <w:docPartBody>
        <w:p w:rsidR="005701AE" w:rsidRDefault="003C541B" w:rsidP="003C541B">
          <w:pPr>
            <w:pStyle w:val="8906B72205DB4DB29CCD85A784825B57"/>
          </w:pPr>
          <w:r w:rsidRPr="00480B8B">
            <w:rPr>
              <w:rStyle w:val="placeholder1Char"/>
              <w:rFonts w:hint="eastAsia"/>
              <w:sz w:val="16"/>
              <w:szCs w:val="16"/>
            </w:rPr>
            <w:t>____</w:t>
          </w:r>
        </w:p>
      </w:docPartBody>
    </w:docPart>
    <w:docPart>
      <w:docPartPr>
        <w:name w:val="475CA93B6F334B0EA7FF5CD0B956D6DB"/>
        <w:category>
          <w:name w:val="常规"/>
          <w:gallery w:val="placeholder"/>
        </w:category>
        <w:types>
          <w:type w:val="bbPlcHdr"/>
        </w:types>
        <w:behaviors>
          <w:behavior w:val="content"/>
        </w:behaviors>
        <w:guid w:val="{04C93BF5-C0FE-448C-9A0B-7B6FAE5B0465}"/>
      </w:docPartPr>
      <w:docPartBody>
        <w:p w:rsidR="005701AE" w:rsidRDefault="003C541B" w:rsidP="003C541B">
          <w:pPr>
            <w:pStyle w:val="475CA93B6F334B0EA7FF5CD0B956D6DB"/>
          </w:pPr>
          <w:r w:rsidRPr="00480B8B">
            <w:rPr>
              <w:rStyle w:val="placeholder1Char"/>
              <w:rFonts w:hint="eastAsia"/>
              <w:sz w:val="16"/>
              <w:szCs w:val="16"/>
            </w:rPr>
            <w:t>____</w:t>
          </w:r>
        </w:p>
      </w:docPartBody>
    </w:docPart>
    <w:docPart>
      <w:docPartPr>
        <w:name w:val="35D69E345C684D96A57849C875C18094"/>
        <w:category>
          <w:name w:val="常规"/>
          <w:gallery w:val="placeholder"/>
        </w:category>
        <w:types>
          <w:type w:val="bbPlcHdr"/>
        </w:types>
        <w:behaviors>
          <w:behavior w:val="content"/>
        </w:behaviors>
        <w:guid w:val="{E7B8BB0F-D59D-4D5B-9BD9-86228F581CC8}"/>
      </w:docPartPr>
      <w:docPartBody>
        <w:p w:rsidR="005701AE" w:rsidRDefault="003C541B" w:rsidP="003C541B">
          <w:pPr>
            <w:pStyle w:val="35D69E345C684D96A57849C875C18094"/>
          </w:pPr>
          <w:r w:rsidRPr="00480B8B">
            <w:rPr>
              <w:rStyle w:val="placeholder1Char"/>
              <w:rFonts w:hint="eastAsia"/>
              <w:sz w:val="16"/>
              <w:szCs w:val="16"/>
            </w:rPr>
            <w:t>____</w:t>
          </w:r>
        </w:p>
      </w:docPartBody>
    </w:docPart>
    <w:docPart>
      <w:docPartPr>
        <w:name w:val="69F58DC82B444654A4A53D0AAB90D379"/>
        <w:category>
          <w:name w:val="常规"/>
          <w:gallery w:val="placeholder"/>
        </w:category>
        <w:types>
          <w:type w:val="bbPlcHdr"/>
        </w:types>
        <w:behaviors>
          <w:behavior w:val="content"/>
        </w:behaviors>
        <w:guid w:val="{B0D27299-694F-4FF2-BC75-84C72D28267F}"/>
      </w:docPartPr>
      <w:docPartBody>
        <w:p w:rsidR="005701AE" w:rsidRDefault="003C541B" w:rsidP="003C541B">
          <w:pPr>
            <w:pStyle w:val="69F58DC82B444654A4A53D0AAB90D379"/>
          </w:pPr>
          <w:r w:rsidRPr="00480B8B">
            <w:rPr>
              <w:rStyle w:val="placeholder1Char"/>
              <w:rFonts w:hint="eastAsia"/>
              <w:sz w:val="16"/>
              <w:szCs w:val="16"/>
            </w:rPr>
            <w:t>____</w:t>
          </w:r>
        </w:p>
      </w:docPartBody>
    </w:docPart>
    <w:docPart>
      <w:docPartPr>
        <w:name w:val="1F024B8E487341FB8ED79423F2A88B27"/>
        <w:category>
          <w:name w:val="常规"/>
          <w:gallery w:val="placeholder"/>
        </w:category>
        <w:types>
          <w:type w:val="bbPlcHdr"/>
        </w:types>
        <w:behaviors>
          <w:behavior w:val="content"/>
        </w:behaviors>
        <w:guid w:val="{A78A4A51-DD92-4858-80F7-C5A02498DBC8}"/>
      </w:docPartPr>
      <w:docPartBody>
        <w:p w:rsidR="005701AE" w:rsidRDefault="003C541B" w:rsidP="003C541B">
          <w:pPr>
            <w:pStyle w:val="1F024B8E487341FB8ED79423F2A88B27"/>
          </w:pPr>
          <w:r w:rsidRPr="00480B8B">
            <w:rPr>
              <w:rStyle w:val="placeholder1Char"/>
              <w:rFonts w:hint="eastAsia"/>
              <w:sz w:val="16"/>
              <w:szCs w:val="16"/>
            </w:rPr>
            <w:t>____</w:t>
          </w:r>
        </w:p>
      </w:docPartBody>
    </w:docPart>
    <w:docPart>
      <w:docPartPr>
        <w:name w:val="5F782DA7271D46FC8BDE0C091A1BEFA3"/>
        <w:category>
          <w:name w:val="常规"/>
          <w:gallery w:val="placeholder"/>
        </w:category>
        <w:types>
          <w:type w:val="bbPlcHdr"/>
        </w:types>
        <w:behaviors>
          <w:behavior w:val="content"/>
        </w:behaviors>
        <w:guid w:val="{3720A714-EDC9-4FEF-9A39-B74195FCFEBD}"/>
      </w:docPartPr>
      <w:docPartBody>
        <w:p w:rsidR="005701AE" w:rsidRDefault="003C541B" w:rsidP="003C541B">
          <w:pPr>
            <w:pStyle w:val="5F782DA7271D46FC8BDE0C091A1BEFA3"/>
          </w:pPr>
          <w:r w:rsidRPr="00480B8B">
            <w:rPr>
              <w:rStyle w:val="placeholder1Char"/>
              <w:rFonts w:hint="eastAsia"/>
              <w:sz w:val="16"/>
              <w:szCs w:val="16"/>
            </w:rPr>
            <w:t>____</w:t>
          </w:r>
        </w:p>
      </w:docPartBody>
    </w:docPart>
    <w:docPart>
      <w:docPartPr>
        <w:name w:val="4CD262B2FFA4455C89A44B93682EC286"/>
        <w:category>
          <w:name w:val="常规"/>
          <w:gallery w:val="placeholder"/>
        </w:category>
        <w:types>
          <w:type w:val="bbPlcHdr"/>
        </w:types>
        <w:behaviors>
          <w:behavior w:val="content"/>
        </w:behaviors>
        <w:guid w:val="{249FA89B-F04A-4537-B2BD-8F79DB138A59}"/>
      </w:docPartPr>
      <w:docPartBody>
        <w:p w:rsidR="005701AE" w:rsidRDefault="003C541B" w:rsidP="003C541B">
          <w:pPr>
            <w:pStyle w:val="4CD262B2FFA4455C89A44B93682EC286"/>
          </w:pPr>
          <w:r w:rsidRPr="00480B8B">
            <w:rPr>
              <w:rStyle w:val="placeholder1Char"/>
              <w:rFonts w:hint="eastAsia"/>
              <w:sz w:val="16"/>
              <w:szCs w:val="16"/>
            </w:rPr>
            <w:t>____</w:t>
          </w:r>
        </w:p>
      </w:docPartBody>
    </w:docPart>
    <w:docPart>
      <w:docPartPr>
        <w:name w:val="FB974EA5A4CC44209522AF756ED594F3"/>
        <w:category>
          <w:name w:val="常规"/>
          <w:gallery w:val="placeholder"/>
        </w:category>
        <w:types>
          <w:type w:val="bbPlcHdr"/>
        </w:types>
        <w:behaviors>
          <w:behavior w:val="content"/>
        </w:behaviors>
        <w:guid w:val="{629269E9-2A05-4347-84BD-693DD6FCCFD2}"/>
      </w:docPartPr>
      <w:docPartBody>
        <w:p w:rsidR="005701AE" w:rsidRDefault="003C541B" w:rsidP="003C541B">
          <w:pPr>
            <w:pStyle w:val="FB974EA5A4CC44209522AF756ED594F3"/>
          </w:pPr>
          <w:r w:rsidRPr="00480B8B">
            <w:rPr>
              <w:rStyle w:val="placeholder1Char"/>
              <w:rFonts w:hint="eastAsia"/>
              <w:sz w:val="16"/>
              <w:szCs w:val="16"/>
            </w:rPr>
            <w:t>____</w:t>
          </w:r>
        </w:p>
      </w:docPartBody>
    </w:docPart>
    <w:docPart>
      <w:docPartPr>
        <w:name w:val="8CD0320BF3D742F1996FE5E88B1F9A6E"/>
        <w:category>
          <w:name w:val="常规"/>
          <w:gallery w:val="placeholder"/>
        </w:category>
        <w:types>
          <w:type w:val="bbPlcHdr"/>
        </w:types>
        <w:behaviors>
          <w:behavior w:val="content"/>
        </w:behaviors>
        <w:guid w:val="{5CEE7ACE-5EC4-4106-A0AF-27B8B6CE636E}"/>
      </w:docPartPr>
      <w:docPartBody>
        <w:p w:rsidR="005701AE" w:rsidRDefault="003C541B" w:rsidP="003C541B">
          <w:pPr>
            <w:pStyle w:val="8CD0320BF3D742F1996FE5E88B1F9A6E"/>
          </w:pPr>
          <w:r w:rsidRPr="00480B8B">
            <w:rPr>
              <w:rStyle w:val="placeholder1Char"/>
              <w:rFonts w:hint="eastAsia"/>
              <w:sz w:val="16"/>
              <w:szCs w:val="16"/>
            </w:rPr>
            <w:t>____</w:t>
          </w:r>
        </w:p>
      </w:docPartBody>
    </w:docPart>
    <w:docPart>
      <w:docPartPr>
        <w:name w:val="F2E510FD516A42069FA36D6D9269AEA2"/>
        <w:category>
          <w:name w:val="常规"/>
          <w:gallery w:val="placeholder"/>
        </w:category>
        <w:types>
          <w:type w:val="bbPlcHdr"/>
        </w:types>
        <w:behaviors>
          <w:behavior w:val="content"/>
        </w:behaviors>
        <w:guid w:val="{B6E24796-3152-4690-9B8E-00D6150BA5FD}"/>
      </w:docPartPr>
      <w:docPartBody>
        <w:p w:rsidR="005701AE" w:rsidRDefault="003C541B" w:rsidP="003C541B">
          <w:pPr>
            <w:pStyle w:val="F2E510FD516A42069FA36D6D9269AEA2"/>
          </w:pPr>
          <w:r w:rsidRPr="00480B8B">
            <w:rPr>
              <w:rStyle w:val="placeholder1Char"/>
              <w:rFonts w:hint="eastAsia"/>
              <w:sz w:val="16"/>
              <w:szCs w:val="16"/>
            </w:rPr>
            <w:t>____</w:t>
          </w:r>
        </w:p>
      </w:docPartBody>
    </w:docPart>
    <w:docPart>
      <w:docPartPr>
        <w:name w:val="81D9E23F69944BAC9AC1CFA41374D1CF"/>
        <w:category>
          <w:name w:val="常规"/>
          <w:gallery w:val="placeholder"/>
        </w:category>
        <w:types>
          <w:type w:val="bbPlcHdr"/>
        </w:types>
        <w:behaviors>
          <w:behavior w:val="content"/>
        </w:behaviors>
        <w:guid w:val="{40A6B0E0-0859-46AE-AEE7-719F16B6CC67}"/>
      </w:docPartPr>
      <w:docPartBody>
        <w:p w:rsidR="005701AE" w:rsidRDefault="003C541B" w:rsidP="003C541B">
          <w:pPr>
            <w:pStyle w:val="81D9E23F69944BAC9AC1CFA41374D1CF"/>
          </w:pPr>
          <w:r w:rsidRPr="00480B8B">
            <w:rPr>
              <w:rStyle w:val="placeholder1Char"/>
              <w:rFonts w:hint="eastAsia"/>
              <w:sz w:val="16"/>
              <w:szCs w:val="16"/>
            </w:rPr>
            <w:t>____</w:t>
          </w:r>
        </w:p>
      </w:docPartBody>
    </w:docPart>
    <w:docPart>
      <w:docPartPr>
        <w:name w:val="41B220AACA72403FBB075622AD75BD5D"/>
        <w:category>
          <w:name w:val="常规"/>
          <w:gallery w:val="placeholder"/>
        </w:category>
        <w:types>
          <w:type w:val="bbPlcHdr"/>
        </w:types>
        <w:behaviors>
          <w:behavior w:val="content"/>
        </w:behaviors>
        <w:guid w:val="{00695BC9-FF80-4392-A843-52569B875F78}"/>
      </w:docPartPr>
      <w:docPartBody>
        <w:p w:rsidR="005701AE" w:rsidRDefault="003C541B" w:rsidP="003C541B">
          <w:pPr>
            <w:pStyle w:val="41B220AACA72403FBB075622AD75BD5D"/>
          </w:pPr>
          <w:r w:rsidRPr="00480B8B">
            <w:rPr>
              <w:rStyle w:val="placeholder1Char"/>
              <w:rFonts w:hint="eastAsia"/>
              <w:sz w:val="16"/>
              <w:szCs w:val="16"/>
            </w:rPr>
            <w:t>____</w:t>
          </w:r>
        </w:p>
      </w:docPartBody>
    </w:docPart>
    <w:docPart>
      <w:docPartPr>
        <w:name w:val="ABD54F463A3E4AF39B05099D4110312D"/>
        <w:category>
          <w:name w:val="常规"/>
          <w:gallery w:val="placeholder"/>
        </w:category>
        <w:types>
          <w:type w:val="bbPlcHdr"/>
        </w:types>
        <w:behaviors>
          <w:behavior w:val="content"/>
        </w:behaviors>
        <w:guid w:val="{2F38DBB4-024D-4D12-9368-1D728FCE6989}"/>
      </w:docPartPr>
      <w:docPartBody>
        <w:p w:rsidR="005701AE" w:rsidRDefault="003C541B" w:rsidP="003C541B">
          <w:pPr>
            <w:pStyle w:val="ABD54F463A3E4AF39B05099D4110312D"/>
          </w:pPr>
          <w:r w:rsidRPr="00480B8B">
            <w:rPr>
              <w:rStyle w:val="placeholder1Char"/>
              <w:rFonts w:hint="eastAsia"/>
              <w:sz w:val="16"/>
              <w:szCs w:val="16"/>
            </w:rPr>
            <w:t>____</w:t>
          </w:r>
        </w:p>
      </w:docPartBody>
    </w:docPart>
    <w:docPart>
      <w:docPartPr>
        <w:name w:val="CB710D28D83E4881B48984C6962787F5"/>
        <w:category>
          <w:name w:val="常规"/>
          <w:gallery w:val="placeholder"/>
        </w:category>
        <w:types>
          <w:type w:val="bbPlcHdr"/>
        </w:types>
        <w:behaviors>
          <w:behavior w:val="content"/>
        </w:behaviors>
        <w:guid w:val="{D489ED39-6233-4BCC-9AC7-592B07EF5112}"/>
      </w:docPartPr>
      <w:docPartBody>
        <w:p w:rsidR="005701AE" w:rsidRDefault="003C541B" w:rsidP="003C541B">
          <w:pPr>
            <w:pStyle w:val="CB710D28D83E4881B48984C6962787F5"/>
          </w:pPr>
          <w:r w:rsidRPr="00480B8B">
            <w:rPr>
              <w:rStyle w:val="placeholder1Char"/>
              <w:rFonts w:hint="eastAsia"/>
              <w:sz w:val="16"/>
              <w:szCs w:val="16"/>
            </w:rPr>
            <w:t>____</w:t>
          </w:r>
        </w:p>
      </w:docPartBody>
    </w:docPart>
    <w:docPart>
      <w:docPartPr>
        <w:name w:val="55FEA38318E8456AB657C6F101F16DF9"/>
        <w:category>
          <w:name w:val="常规"/>
          <w:gallery w:val="placeholder"/>
        </w:category>
        <w:types>
          <w:type w:val="bbPlcHdr"/>
        </w:types>
        <w:behaviors>
          <w:behavior w:val="content"/>
        </w:behaviors>
        <w:guid w:val="{5DAE67C2-E117-43C9-84B5-D38D047F8892}"/>
      </w:docPartPr>
      <w:docPartBody>
        <w:p w:rsidR="005701AE" w:rsidRDefault="003C541B" w:rsidP="003C541B">
          <w:pPr>
            <w:pStyle w:val="55FEA38318E8456AB657C6F101F16DF9"/>
          </w:pPr>
          <w:r w:rsidRPr="00480B8B">
            <w:rPr>
              <w:rStyle w:val="placeholder1Char"/>
              <w:rFonts w:hint="eastAsia"/>
              <w:sz w:val="16"/>
              <w:szCs w:val="16"/>
            </w:rPr>
            <w:t>____</w:t>
          </w:r>
        </w:p>
      </w:docPartBody>
    </w:docPart>
    <w:docPart>
      <w:docPartPr>
        <w:name w:val="C2E4AA283B634F9B851924D4DFE2E848"/>
        <w:category>
          <w:name w:val="常规"/>
          <w:gallery w:val="placeholder"/>
        </w:category>
        <w:types>
          <w:type w:val="bbPlcHdr"/>
        </w:types>
        <w:behaviors>
          <w:behavior w:val="content"/>
        </w:behaviors>
        <w:guid w:val="{BC97C4D0-CCEE-4E7A-BA8D-D7CF0F4D3D57}"/>
      </w:docPartPr>
      <w:docPartBody>
        <w:p w:rsidR="005701AE" w:rsidRDefault="003C541B" w:rsidP="003C541B">
          <w:pPr>
            <w:pStyle w:val="C2E4AA283B634F9B851924D4DFE2E848"/>
          </w:pPr>
          <w:r w:rsidRPr="00480B8B">
            <w:rPr>
              <w:rStyle w:val="placeholder1Char"/>
              <w:rFonts w:hint="eastAsia"/>
              <w:sz w:val="16"/>
              <w:szCs w:val="16"/>
            </w:rPr>
            <w:t>____</w:t>
          </w:r>
        </w:p>
      </w:docPartBody>
    </w:docPart>
    <w:docPart>
      <w:docPartPr>
        <w:name w:val="3BC098ADA10B453F9AB343E1B6D6568B"/>
        <w:category>
          <w:name w:val="常规"/>
          <w:gallery w:val="placeholder"/>
        </w:category>
        <w:types>
          <w:type w:val="bbPlcHdr"/>
        </w:types>
        <w:behaviors>
          <w:behavior w:val="content"/>
        </w:behaviors>
        <w:guid w:val="{614B41DD-026D-4F39-B8DA-B05D872CB544}"/>
      </w:docPartPr>
      <w:docPartBody>
        <w:p w:rsidR="005701AE" w:rsidRDefault="003C541B" w:rsidP="003C541B">
          <w:pPr>
            <w:pStyle w:val="3BC098ADA10B453F9AB343E1B6D6568B"/>
          </w:pPr>
          <w:r w:rsidRPr="00480B8B">
            <w:rPr>
              <w:rStyle w:val="placeholder1Char"/>
              <w:rFonts w:hint="eastAsia"/>
              <w:sz w:val="16"/>
              <w:szCs w:val="16"/>
            </w:rPr>
            <w:t>____</w:t>
          </w:r>
        </w:p>
      </w:docPartBody>
    </w:docPart>
    <w:docPart>
      <w:docPartPr>
        <w:name w:val="5808D9C154ED47249430FC3AFFA7F017"/>
        <w:category>
          <w:name w:val="常规"/>
          <w:gallery w:val="placeholder"/>
        </w:category>
        <w:types>
          <w:type w:val="bbPlcHdr"/>
        </w:types>
        <w:behaviors>
          <w:behavior w:val="content"/>
        </w:behaviors>
        <w:guid w:val="{83EF4028-577A-4FC6-BCBE-1856342BF9D4}"/>
      </w:docPartPr>
      <w:docPartBody>
        <w:p w:rsidR="005701AE" w:rsidRDefault="003C541B" w:rsidP="003C541B">
          <w:pPr>
            <w:pStyle w:val="5808D9C154ED47249430FC3AFFA7F017"/>
          </w:pPr>
          <w:r w:rsidRPr="00480B8B">
            <w:rPr>
              <w:rStyle w:val="placeholder1Char"/>
              <w:rFonts w:hint="eastAsia"/>
              <w:sz w:val="16"/>
              <w:szCs w:val="16"/>
            </w:rPr>
            <w:t>____</w:t>
          </w:r>
        </w:p>
      </w:docPartBody>
    </w:docPart>
    <w:docPart>
      <w:docPartPr>
        <w:name w:val="35679462F49441A599FBC4F44166BF41"/>
        <w:category>
          <w:name w:val="常规"/>
          <w:gallery w:val="placeholder"/>
        </w:category>
        <w:types>
          <w:type w:val="bbPlcHdr"/>
        </w:types>
        <w:behaviors>
          <w:behavior w:val="content"/>
        </w:behaviors>
        <w:guid w:val="{F420ECAC-2F88-4F65-9A55-7E74C491E92D}"/>
      </w:docPartPr>
      <w:docPartBody>
        <w:p w:rsidR="005701AE" w:rsidRDefault="003C541B" w:rsidP="003C541B">
          <w:pPr>
            <w:pStyle w:val="35679462F49441A599FBC4F44166BF41"/>
          </w:pPr>
          <w:r w:rsidRPr="00480B8B">
            <w:rPr>
              <w:rStyle w:val="placeholder1Char"/>
              <w:rFonts w:hint="eastAsia"/>
              <w:sz w:val="16"/>
              <w:szCs w:val="16"/>
            </w:rPr>
            <w:t>____</w:t>
          </w:r>
        </w:p>
      </w:docPartBody>
    </w:docPart>
    <w:docPart>
      <w:docPartPr>
        <w:name w:val="26D2B0AD374247D8A3A46C1F6460D373"/>
        <w:category>
          <w:name w:val="常规"/>
          <w:gallery w:val="placeholder"/>
        </w:category>
        <w:types>
          <w:type w:val="bbPlcHdr"/>
        </w:types>
        <w:behaviors>
          <w:behavior w:val="content"/>
        </w:behaviors>
        <w:guid w:val="{2FDD029A-C481-4601-A1B2-5FD14C4E89C9}"/>
      </w:docPartPr>
      <w:docPartBody>
        <w:p w:rsidR="005701AE" w:rsidRDefault="003C541B" w:rsidP="003C541B">
          <w:pPr>
            <w:pStyle w:val="26D2B0AD374247D8A3A46C1F6460D373"/>
          </w:pPr>
          <w:r w:rsidRPr="00480B8B">
            <w:rPr>
              <w:rStyle w:val="placeholder1Char"/>
              <w:rFonts w:hint="eastAsia"/>
              <w:sz w:val="16"/>
              <w:szCs w:val="16"/>
            </w:rPr>
            <w:t>____</w:t>
          </w:r>
        </w:p>
      </w:docPartBody>
    </w:docPart>
    <w:docPart>
      <w:docPartPr>
        <w:name w:val="CE417F155B0C43AFB0209581CB5FAFB9"/>
        <w:category>
          <w:name w:val="常规"/>
          <w:gallery w:val="placeholder"/>
        </w:category>
        <w:types>
          <w:type w:val="bbPlcHdr"/>
        </w:types>
        <w:behaviors>
          <w:behavior w:val="content"/>
        </w:behaviors>
        <w:guid w:val="{D5365CCF-9720-44B3-8E78-22922604CB27}"/>
      </w:docPartPr>
      <w:docPartBody>
        <w:p w:rsidR="005701AE" w:rsidRDefault="003C541B" w:rsidP="003C541B">
          <w:pPr>
            <w:pStyle w:val="CE417F155B0C43AFB0209581CB5FAFB9"/>
          </w:pPr>
          <w:r w:rsidRPr="00480B8B">
            <w:rPr>
              <w:rStyle w:val="placeholder1Char"/>
              <w:rFonts w:hint="eastAsia"/>
              <w:sz w:val="16"/>
              <w:szCs w:val="16"/>
            </w:rPr>
            <w:t>____</w:t>
          </w:r>
        </w:p>
      </w:docPartBody>
    </w:docPart>
    <w:docPart>
      <w:docPartPr>
        <w:name w:val="B55CFDE807644D53945A5955EC0D9CE1"/>
        <w:category>
          <w:name w:val="常规"/>
          <w:gallery w:val="placeholder"/>
        </w:category>
        <w:types>
          <w:type w:val="bbPlcHdr"/>
        </w:types>
        <w:behaviors>
          <w:behavior w:val="content"/>
        </w:behaviors>
        <w:guid w:val="{B757E6F9-B4F3-4C44-97D7-6EF230CC559C}"/>
      </w:docPartPr>
      <w:docPartBody>
        <w:p w:rsidR="005701AE" w:rsidRDefault="003C541B" w:rsidP="003C541B">
          <w:pPr>
            <w:pStyle w:val="B55CFDE807644D53945A5955EC0D9CE1"/>
          </w:pPr>
          <w:r w:rsidRPr="00480B8B">
            <w:rPr>
              <w:rStyle w:val="placeholder1Char"/>
              <w:rFonts w:hint="eastAsia"/>
              <w:sz w:val="16"/>
              <w:szCs w:val="16"/>
            </w:rPr>
            <w:t>____</w:t>
          </w:r>
        </w:p>
      </w:docPartBody>
    </w:docPart>
    <w:docPart>
      <w:docPartPr>
        <w:name w:val="8F496C1EC286422D9816DAE88E0DD874"/>
        <w:category>
          <w:name w:val="常规"/>
          <w:gallery w:val="placeholder"/>
        </w:category>
        <w:types>
          <w:type w:val="bbPlcHdr"/>
        </w:types>
        <w:behaviors>
          <w:behavior w:val="content"/>
        </w:behaviors>
        <w:guid w:val="{8C5EEBBF-2B4F-4B20-BD7F-DD0C0009E7D5}"/>
      </w:docPartPr>
      <w:docPartBody>
        <w:p w:rsidR="005701AE" w:rsidRDefault="003C541B" w:rsidP="003C541B">
          <w:pPr>
            <w:pStyle w:val="8F496C1EC286422D9816DAE88E0DD874"/>
          </w:pPr>
          <w:r w:rsidRPr="00480B8B">
            <w:rPr>
              <w:rStyle w:val="placeholder1Char"/>
              <w:rFonts w:hint="eastAsia"/>
              <w:sz w:val="16"/>
              <w:szCs w:val="16"/>
            </w:rPr>
            <w:t>____</w:t>
          </w:r>
        </w:p>
      </w:docPartBody>
    </w:docPart>
    <w:docPart>
      <w:docPartPr>
        <w:name w:val="FE9CB007EF8940B2B2A1DE01C83707B6"/>
        <w:category>
          <w:name w:val="常规"/>
          <w:gallery w:val="placeholder"/>
        </w:category>
        <w:types>
          <w:type w:val="bbPlcHdr"/>
        </w:types>
        <w:behaviors>
          <w:behavior w:val="content"/>
        </w:behaviors>
        <w:guid w:val="{B461677B-54C9-474F-A254-1D893837D033}"/>
      </w:docPartPr>
      <w:docPartBody>
        <w:p w:rsidR="005701AE" w:rsidRDefault="003C541B" w:rsidP="003C541B">
          <w:pPr>
            <w:pStyle w:val="FE9CB007EF8940B2B2A1DE01C83707B6"/>
          </w:pPr>
          <w:r w:rsidRPr="00480B8B">
            <w:rPr>
              <w:rStyle w:val="placeholder1Char"/>
              <w:rFonts w:hint="eastAsia"/>
              <w:sz w:val="16"/>
              <w:szCs w:val="16"/>
            </w:rPr>
            <w:t>____</w:t>
          </w:r>
        </w:p>
      </w:docPartBody>
    </w:docPart>
    <w:docPart>
      <w:docPartPr>
        <w:name w:val="83A19EAD4FCA409A929F5BB8F74FB45D"/>
        <w:category>
          <w:name w:val="常规"/>
          <w:gallery w:val="placeholder"/>
        </w:category>
        <w:types>
          <w:type w:val="bbPlcHdr"/>
        </w:types>
        <w:behaviors>
          <w:behavior w:val="content"/>
        </w:behaviors>
        <w:guid w:val="{343DC532-E20D-417A-A336-8B0DBE866CAB}"/>
      </w:docPartPr>
      <w:docPartBody>
        <w:p w:rsidR="005701AE" w:rsidRDefault="003C541B" w:rsidP="003C541B">
          <w:pPr>
            <w:pStyle w:val="83A19EAD4FCA409A929F5BB8F74FB45D"/>
          </w:pPr>
          <w:r w:rsidRPr="00480B8B">
            <w:rPr>
              <w:rStyle w:val="placeholder1Char"/>
              <w:rFonts w:hint="eastAsia"/>
              <w:sz w:val="16"/>
              <w:szCs w:val="16"/>
            </w:rPr>
            <w:t>____</w:t>
          </w:r>
        </w:p>
      </w:docPartBody>
    </w:docPart>
    <w:docPart>
      <w:docPartPr>
        <w:name w:val="30E48E1B4C8943B0A3B68343C9491555"/>
        <w:category>
          <w:name w:val="常规"/>
          <w:gallery w:val="placeholder"/>
        </w:category>
        <w:types>
          <w:type w:val="bbPlcHdr"/>
        </w:types>
        <w:behaviors>
          <w:behavior w:val="content"/>
        </w:behaviors>
        <w:guid w:val="{4D1109F1-1F08-4841-B6E3-808ADF4E8F71}"/>
      </w:docPartPr>
      <w:docPartBody>
        <w:p w:rsidR="005701AE" w:rsidRDefault="003C541B" w:rsidP="003C541B">
          <w:pPr>
            <w:pStyle w:val="30E48E1B4C8943B0A3B68343C9491555"/>
          </w:pPr>
          <w:r w:rsidRPr="00480B8B">
            <w:rPr>
              <w:rStyle w:val="placeholder1Char"/>
              <w:rFonts w:hint="eastAsia"/>
              <w:sz w:val="16"/>
              <w:szCs w:val="16"/>
            </w:rPr>
            <w:t>____</w:t>
          </w:r>
        </w:p>
      </w:docPartBody>
    </w:docPart>
    <w:docPart>
      <w:docPartPr>
        <w:name w:val="D1D75803C4E04D658421FD31369CE418"/>
        <w:category>
          <w:name w:val="常规"/>
          <w:gallery w:val="placeholder"/>
        </w:category>
        <w:types>
          <w:type w:val="bbPlcHdr"/>
        </w:types>
        <w:behaviors>
          <w:behavior w:val="content"/>
        </w:behaviors>
        <w:guid w:val="{703F1EA4-4A26-4D81-986D-6483EF86A268}"/>
      </w:docPartPr>
      <w:docPartBody>
        <w:p w:rsidR="005701AE" w:rsidRDefault="003C541B" w:rsidP="003C541B">
          <w:pPr>
            <w:pStyle w:val="D1D75803C4E04D658421FD31369CE418"/>
          </w:pPr>
          <w:r w:rsidRPr="00480B8B">
            <w:rPr>
              <w:rStyle w:val="placeholder1Char"/>
              <w:rFonts w:hint="eastAsia"/>
              <w:sz w:val="16"/>
              <w:szCs w:val="16"/>
            </w:rPr>
            <w:t>____</w:t>
          </w:r>
        </w:p>
      </w:docPartBody>
    </w:docPart>
    <w:docPart>
      <w:docPartPr>
        <w:name w:val="6C78EED9FD7F4032A112548F84964680"/>
        <w:category>
          <w:name w:val="常规"/>
          <w:gallery w:val="placeholder"/>
        </w:category>
        <w:types>
          <w:type w:val="bbPlcHdr"/>
        </w:types>
        <w:behaviors>
          <w:behavior w:val="content"/>
        </w:behaviors>
        <w:guid w:val="{AB8AEA97-B1E3-4237-A64A-AFE505954171}"/>
      </w:docPartPr>
      <w:docPartBody>
        <w:p w:rsidR="005701AE" w:rsidRDefault="003C541B" w:rsidP="003C541B">
          <w:pPr>
            <w:pStyle w:val="6C78EED9FD7F4032A112548F84964680"/>
          </w:pPr>
          <w:r w:rsidRPr="00480B8B">
            <w:rPr>
              <w:rStyle w:val="placeholder1Char"/>
              <w:rFonts w:hint="eastAsia"/>
              <w:sz w:val="16"/>
              <w:szCs w:val="16"/>
            </w:rPr>
            <w:t>____</w:t>
          </w:r>
        </w:p>
      </w:docPartBody>
    </w:docPart>
    <w:docPart>
      <w:docPartPr>
        <w:name w:val="D779A1F936D1427CA5E4D1BB183D36FD"/>
        <w:category>
          <w:name w:val="常规"/>
          <w:gallery w:val="placeholder"/>
        </w:category>
        <w:types>
          <w:type w:val="bbPlcHdr"/>
        </w:types>
        <w:behaviors>
          <w:behavior w:val="content"/>
        </w:behaviors>
        <w:guid w:val="{D59B62AF-C499-4C89-9757-75DEFD818BCF}"/>
      </w:docPartPr>
      <w:docPartBody>
        <w:p w:rsidR="005701AE" w:rsidRDefault="003C541B" w:rsidP="003C541B">
          <w:pPr>
            <w:pStyle w:val="D779A1F936D1427CA5E4D1BB183D36FD"/>
          </w:pPr>
          <w:r w:rsidRPr="00480B8B">
            <w:rPr>
              <w:rStyle w:val="placeholder1Char"/>
              <w:rFonts w:hint="eastAsia"/>
              <w:sz w:val="16"/>
              <w:szCs w:val="16"/>
            </w:rPr>
            <w:t>____</w:t>
          </w:r>
        </w:p>
      </w:docPartBody>
    </w:docPart>
    <w:docPart>
      <w:docPartPr>
        <w:name w:val="659066F375C44B39BEEE9EDC81E1CAD9"/>
        <w:category>
          <w:name w:val="常规"/>
          <w:gallery w:val="placeholder"/>
        </w:category>
        <w:types>
          <w:type w:val="bbPlcHdr"/>
        </w:types>
        <w:behaviors>
          <w:behavior w:val="content"/>
        </w:behaviors>
        <w:guid w:val="{E956BB6C-EE9C-4261-AA3E-D9DB8313CCD8}"/>
      </w:docPartPr>
      <w:docPartBody>
        <w:p w:rsidR="005701AE" w:rsidRDefault="003C541B" w:rsidP="003C541B">
          <w:pPr>
            <w:pStyle w:val="659066F375C44B39BEEE9EDC81E1CAD9"/>
          </w:pPr>
          <w:r w:rsidRPr="00480B8B">
            <w:rPr>
              <w:rStyle w:val="placeholder1Char"/>
              <w:rFonts w:hint="eastAsia"/>
              <w:sz w:val="16"/>
              <w:szCs w:val="16"/>
            </w:rPr>
            <w:t>____</w:t>
          </w:r>
        </w:p>
      </w:docPartBody>
    </w:docPart>
    <w:docPart>
      <w:docPartPr>
        <w:name w:val="F15DCA3BF68E47449E42447F54FDAD55"/>
        <w:category>
          <w:name w:val="常规"/>
          <w:gallery w:val="placeholder"/>
        </w:category>
        <w:types>
          <w:type w:val="bbPlcHdr"/>
        </w:types>
        <w:behaviors>
          <w:behavior w:val="content"/>
        </w:behaviors>
        <w:guid w:val="{6AAC60C9-C217-47B1-B2CC-B194E31FE2F6}"/>
      </w:docPartPr>
      <w:docPartBody>
        <w:p w:rsidR="005701AE" w:rsidRDefault="003C541B" w:rsidP="003C541B">
          <w:pPr>
            <w:pStyle w:val="F15DCA3BF68E47449E42447F54FDAD55"/>
          </w:pPr>
          <w:r w:rsidRPr="00480B8B">
            <w:rPr>
              <w:rStyle w:val="placeholder1Char"/>
              <w:rFonts w:hint="eastAsia"/>
              <w:sz w:val="16"/>
              <w:szCs w:val="16"/>
            </w:rPr>
            <w:t>____</w:t>
          </w:r>
        </w:p>
      </w:docPartBody>
    </w:docPart>
    <w:docPart>
      <w:docPartPr>
        <w:name w:val="5348060C994C4C71A34A40EAE3F12273"/>
        <w:category>
          <w:name w:val="常规"/>
          <w:gallery w:val="placeholder"/>
        </w:category>
        <w:types>
          <w:type w:val="bbPlcHdr"/>
        </w:types>
        <w:behaviors>
          <w:behavior w:val="content"/>
        </w:behaviors>
        <w:guid w:val="{FD832C3D-5A1B-492E-B6E4-417FE49CF4EE}"/>
      </w:docPartPr>
      <w:docPartBody>
        <w:p w:rsidR="005701AE" w:rsidRDefault="003C541B" w:rsidP="003C541B">
          <w:pPr>
            <w:pStyle w:val="5348060C994C4C71A34A40EAE3F12273"/>
          </w:pPr>
          <w:r w:rsidRPr="00480B8B">
            <w:rPr>
              <w:rStyle w:val="placeholder1Char"/>
              <w:rFonts w:hint="eastAsia"/>
              <w:sz w:val="16"/>
              <w:szCs w:val="16"/>
            </w:rPr>
            <w:t>____</w:t>
          </w:r>
        </w:p>
      </w:docPartBody>
    </w:docPart>
    <w:docPart>
      <w:docPartPr>
        <w:name w:val="7BC7BBF3702E408DBFFE9655DA75F537"/>
        <w:category>
          <w:name w:val="常规"/>
          <w:gallery w:val="placeholder"/>
        </w:category>
        <w:types>
          <w:type w:val="bbPlcHdr"/>
        </w:types>
        <w:behaviors>
          <w:behavior w:val="content"/>
        </w:behaviors>
        <w:guid w:val="{F3643386-772A-41C1-AE6B-5021743528AF}"/>
      </w:docPartPr>
      <w:docPartBody>
        <w:p w:rsidR="005701AE" w:rsidRDefault="003C541B" w:rsidP="003C541B">
          <w:pPr>
            <w:pStyle w:val="7BC7BBF3702E408DBFFE9655DA75F537"/>
          </w:pPr>
          <w:r w:rsidRPr="00480B8B">
            <w:rPr>
              <w:rStyle w:val="placeholder1Char"/>
              <w:rFonts w:hint="eastAsia"/>
              <w:sz w:val="16"/>
              <w:szCs w:val="16"/>
            </w:rPr>
            <w:t>____</w:t>
          </w:r>
        </w:p>
      </w:docPartBody>
    </w:docPart>
    <w:docPart>
      <w:docPartPr>
        <w:name w:val="9790F499A5394600ABDBE869D7DC0751"/>
        <w:category>
          <w:name w:val="常规"/>
          <w:gallery w:val="placeholder"/>
        </w:category>
        <w:types>
          <w:type w:val="bbPlcHdr"/>
        </w:types>
        <w:behaviors>
          <w:behavior w:val="content"/>
        </w:behaviors>
        <w:guid w:val="{DD2807ED-D97C-4442-AE02-98C6F599C170}"/>
      </w:docPartPr>
      <w:docPartBody>
        <w:p w:rsidR="005701AE" w:rsidRDefault="003C541B" w:rsidP="003C541B">
          <w:pPr>
            <w:pStyle w:val="9790F499A5394600ABDBE869D7DC0751"/>
          </w:pPr>
          <w:r w:rsidRPr="00480B8B">
            <w:rPr>
              <w:rStyle w:val="placeholder1Char"/>
              <w:rFonts w:hint="eastAsia"/>
              <w:sz w:val="16"/>
              <w:szCs w:val="16"/>
            </w:rPr>
            <w:t>____</w:t>
          </w:r>
        </w:p>
      </w:docPartBody>
    </w:docPart>
    <w:docPart>
      <w:docPartPr>
        <w:name w:val="20470C0901054A92869D558C20D65909"/>
        <w:category>
          <w:name w:val="常规"/>
          <w:gallery w:val="placeholder"/>
        </w:category>
        <w:types>
          <w:type w:val="bbPlcHdr"/>
        </w:types>
        <w:behaviors>
          <w:behavior w:val="content"/>
        </w:behaviors>
        <w:guid w:val="{C8997060-E119-4E6E-B5E7-454BE0DF2835}"/>
      </w:docPartPr>
      <w:docPartBody>
        <w:p w:rsidR="005701AE" w:rsidRDefault="003C541B" w:rsidP="003C541B">
          <w:pPr>
            <w:pStyle w:val="20470C0901054A92869D558C20D65909"/>
          </w:pPr>
          <w:r w:rsidRPr="00480B8B">
            <w:rPr>
              <w:rStyle w:val="placeholder1Char"/>
              <w:rFonts w:hint="eastAsia"/>
              <w:sz w:val="16"/>
              <w:szCs w:val="16"/>
            </w:rPr>
            <w:t>____</w:t>
          </w:r>
        </w:p>
      </w:docPartBody>
    </w:docPart>
    <w:docPart>
      <w:docPartPr>
        <w:name w:val="DD70D17A219B4002843935827E417E5C"/>
        <w:category>
          <w:name w:val="常规"/>
          <w:gallery w:val="placeholder"/>
        </w:category>
        <w:types>
          <w:type w:val="bbPlcHdr"/>
        </w:types>
        <w:behaviors>
          <w:behavior w:val="content"/>
        </w:behaviors>
        <w:guid w:val="{D5921B7F-2F62-49AE-9FF6-5AB8A8B37328}"/>
      </w:docPartPr>
      <w:docPartBody>
        <w:p w:rsidR="005701AE" w:rsidRDefault="003C541B" w:rsidP="003C541B">
          <w:pPr>
            <w:pStyle w:val="DD70D17A219B4002843935827E417E5C"/>
          </w:pPr>
          <w:r w:rsidRPr="00480B8B">
            <w:rPr>
              <w:rStyle w:val="placeholder1Char"/>
              <w:rFonts w:hint="eastAsia"/>
              <w:sz w:val="16"/>
              <w:szCs w:val="16"/>
            </w:rPr>
            <w:t>____</w:t>
          </w:r>
        </w:p>
      </w:docPartBody>
    </w:docPart>
    <w:docPart>
      <w:docPartPr>
        <w:name w:val="214F7E7B65ED4AE9924B8880C85D3E29"/>
        <w:category>
          <w:name w:val="常规"/>
          <w:gallery w:val="placeholder"/>
        </w:category>
        <w:types>
          <w:type w:val="bbPlcHdr"/>
        </w:types>
        <w:behaviors>
          <w:behavior w:val="content"/>
        </w:behaviors>
        <w:guid w:val="{2A4668BF-8A2A-414C-83E0-EDA7CE837108}"/>
      </w:docPartPr>
      <w:docPartBody>
        <w:p w:rsidR="005701AE" w:rsidRDefault="003C541B" w:rsidP="003C541B">
          <w:pPr>
            <w:pStyle w:val="214F7E7B65ED4AE9924B8880C85D3E29"/>
          </w:pPr>
          <w:r w:rsidRPr="00480B8B">
            <w:rPr>
              <w:rStyle w:val="placeholder1Char"/>
              <w:rFonts w:hint="eastAsia"/>
              <w:sz w:val="16"/>
              <w:szCs w:val="16"/>
            </w:rPr>
            <w:t>____</w:t>
          </w:r>
        </w:p>
      </w:docPartBody>
    </w:docPart>
    <w:docPart>
      <w:docPartPr>
        <w:name w:val="4FB87596445248FB9E0272B75F78AD35"/>
        <w:category>
          <w:name w:val="常规"/>
          <w:gallery w:val="placeholder"/>
        </w:category>
        <w:types>
          <w:type w:val="bbPlcHdr"/>
        </w:types>
        <w:behaviors>
          <w:behavior w:val="content"/>
        </w:behaviors>
        <w:guid w:val="{A99D1E80-008C-4C41-B35C-027FDEC13E41}"/>
      </w:docPartPr>
      <w:docPartBody>
        <w:p w:rsidR="005701AE" w:rsidRDefault="003C541B" w:rsidP="003C541B">
          <w:pPr>
            <w:pStyle w:val="4FB87596445248FB9E0272B75F78AD35"/>
          </w:pPr>
          <w:r w:rsidRPr="00480B8B">
            <w:rPr>
              <w:rStyle w:val="placeholder1Char"/>
              <w:rFonts w:hint="eastAsia"/>
              <w:sz w:val="16"/>
              <w:szCs w:val="16"/>
            </w:rPr>
            <w:t>____</w:t>
          </w:r>
        </w:p>
      </w:docPartBody>
    </w:docPart>
    <w:docPart>
      <w:docPartPr>
        <w:name w:val="AD4332BB2C9B4AC291CD84A3D9AEEF22"/>
        <w:category>
          <w:name w:val="常规"/>
          <w:gallery w:val="placeholder"/>
        </w:category>
        <w:types>
          <w:type w:val="bbPlcHdr"/>
        </w:types>
        <w:behaviors>
          <w:behavior w:val="content"/>
        </w:behaviors>
        <w:guid w:val="{CACDB2EB-BEA9-4F75-8828-8A141400DEF6}"/>
      </w:docPartPr>
      <w:docPartBody>
        <w:p w:rsidR="005701AE" w:rsidRDefault="003C541B" w:rsidP="003C541B">
          <w:pPr>
            <w:pStyle w:val="AD4332BB2C9B4AC291CD84A3D9AEEF22"/>
          </w:pPr>
          <w:r w:rsidRPr="00480B8B">
            <w:rPr>
              <w:rStyle w:val="placeholder1Char"/>
              <w:rFonts w:hint="eastAsia"/>
              <w:sz w:val="16"/>
              <w:szCs w:val="16"/>
            </w:rPr>
            <w:t>____</w:t>
          </w:r>
        </w:p>
      </w:docPartBody>
    </w:docPart>
    <w:docPart>
      <w:docPartPr>
        <w:name w:val="CA52DFD62FA341D5B6656415DB3B22D2"/>
        <w:category>
          <w:name w:val="常规"/>
          <w:gallery w:val="placeholder"/>
        </w:category>
        <w:types>
          <w:type w:val="bbPlcHdr"/>
        </w:types>
        <w:behaviors>
          <w:behavior w:val="content"/>
        </w:behaviors>
        <w:guid w:val="{EE9F8B3B-6A7D-4170-B7EE-896AC6CF3A98}"/>
      </w:docPartPr>
      <w:docPartBody>
        <w:p w:rsidR="005701AE" w:rsidRDefault="003C541B" w:rsidP="003C541B">
          <w:pPr>
            <w:pStyle w:val="CA52DFD62FA341D5B6656415DB3B22D2"/>
          </w:pPr>
          <w:r w:rsidRPr="00480B8B">
            <w:rPr>
              <w:rStyle w:val="placeholder1Char"/>
              <w:rFonts w:hint="eastAsia"/>
              <w:sz w:val="16"/>
              <w:szCs w:val="16"/>
            </w:rPr>
            <w:t>____</w:t>
          </w:r>
        </w:p>
      </w:docPartBody>
    </w:docPart>
    <w:docPart>
      <w:docPartPr>
        <w:name w:val="EF1583968A1C4C9C8BDED1C10FFBB769"/>
        <w:category>
          <w:name w:val="常规"/>
          <w:gallery w:val="placeholder"/>
        </w:category>
        <w:types>
          <w:type w:val="bbPlcHdr"/>
        </w:types>
        <w:behaviors>
          <w:behavior w:val="content"/>
        </w:behaviors>
        <w:guid w:val="{8E422DA2-9882-4300-B075-CC414CF08B58}"/>
      </w:docPartPr>
      <w:docPartBody>
        <w:p w:rsidR="005701AE" w:rsidRDefault="003C541B" w:rsidP="003C541B">
          <w:pPr>
            <w:pStyle w:val="EF1583968A1C4C9C8BDED1C10FFBB769"/>
          </w:pPr>
          <w:r w:rsidRPr="00480B8B">
            <w:rPr>
              <w:rStyle w:val="placeholder1Char"/>
              <w:rFonts w:hint="eastAsia"/>
              <w:sz w:val="16"/>
              <w:szCs w:val="16"/>
            </w:rPr>
            <w:t>____</w:t>
          </w:r>
        </w:p>
      </w:docPartBody>
    </w:docPart>
    <w:docPart>
      <w:docPartPr>
        <w:name w:val="458934A0886E49A0B4E7D3253734422C"/>
        <w:category>
          <w:name w:val="常规"/>
          <w:gallery w:val="placeholder"/>
        </w:category>
        <w:types>
          <w:type w:val="bbPlcHdr"/>
        </w:types>
        <w:behaviors>
          <w:behavior w:val="content"/>
        </w:behaviors>
        <w:guid w:val="{283DF7B3-952F-49C1-A0D9-59D75CD9C736}"/>
      </w:docPartPr>
      <w:docPartBody>
        <w:p w:rsidR="005701AE" w:rsidRDefault="003C541B" w:rsidP="003C541B">
          <w:pPr>
            <w:pStyle w:val="458934A0886E49A0B4E7D3253734422C"/>
          </w:pPr>
          <w:r w:rsidRPr="00480B8B">
            <w:rPr>
              <w:rStyle w:val="placeholder1Char"/>
              <w:rFonts w:hint="eastAsia"/>
              <w:sz w:val="16"/>
              <w:szCs w:val="16"/>
            </w:rPr>
            <w:t>____</w:t>
          </w:r>
        </w:p>
      </w:docPartBody>
    </w:docPart>
    <w:docPart>
      <w:docPartPr>
        <w:name w:val="0FBCD9DD92984097910764D517C31C34"/>
        <w:category>
          <w:name w:val="常规"/>
          <w:gallery w:val="placeholder"/>
        </w:category>
        <w:types>
          <w:type w:val="bbPlcHdr"/>
        </w:types>
        <w:behaviors>
          <w:behavior w:val="content"/>
        </w:behaviors>
        <w:guid w:val="{294FD6F8-131D-4BCC-BD89-6F3163894678}"/>
      </w:docPartPr>
      <w:docPartBody>
        <w:p w:rsidR="005701AE" w:rsidRDefault="003C541B" w:rsidP="003C541B">
          <w:pPr>
            <w:pStyle w:val="0FBCD9DD92984097910764D517C31C34"/>
          </w:pPr>
          <w:r w:rsidRPr="00480B8B">
            <w:rPr>
              <w:rStyle w:val="placeholder1Char"/>
              <w:rFonts w:hint="eastAsia"/>
              <w:sz w:val="16"/>
              <w:szCs w:val="16"/>
            </w:rPr>
            <w:t>____</w:t>
          </w:r>
        </w:p>
      </w:docPartBody>
    </w:docPart>
    <w:docPart>
      <w:docPartPr>
        <w:name w:val="D0175B0659704C88ACE944EEEEF3ED69"/>
        <w:category>
          <w:name w:val="常规"/>
          <w:gallery w:val="placeholder"/>
        </w:category>
        <w:types>
          <w:type w:val="bbPlcHdr"/>
        </w:types>
        <w:behaviors>
          <w:behavior w:val="content"/>
        </w:behaviors>
        <w:guid w:val="{9D6285FF-3678-4EFA-B8C3-E5D860397312}"/>
      </w:docPartPr>
      <w:docPartBody>
        <w:p w:rsidR="005701AE" w:rsidRDefault="003C541B" w:rsidP="003C541B">
          <w:pPr>
            <w:pStyle w:val="D0175B0659704C88ACE944EEEEF3ED69"/>
          </w:pPr>
          <w:r w:rsidRPr="00480B8B">
            <w:rPr>
              <w:rStyle w:val="placeholder1Char"/>
              <w:rFonts w:hint="eastAsia"/>
              <w:sz w:val="16"/>
              <w:szCs w:val="16"/>
            </w:rPr>
            <w:t>____</w:t>
          </w:r>
        </w:p>
      </w:docPartBody>
    </w:docPart>
    <w:docPart>
      <w:docPartPr>
        <w:name w:val="3B9108D4E16F4FC6B41A2643B9BA7560"/>
        <w:category>
          <w:name w:val="常规"/>
          <w:gallery w:val="placeholder"/>
        </w:category>
        <w:types>
          <w:type w:val="bbPlcHdr"/>
        </w:types>
        <w:behaviors>
          <w:behavior w:val="content"/>
        </w:behaviors>
        <w:guid w:val="{6540DD9F-1051-4903-A470-0A9800136404}"/>
      </w:docPartPr>
      <w:docPartBody>
        <w:p w:rsidR="005701AE" w:rsidRDefault="003C541B" w:rsidP="003C541B">
          <w:pPr>
            <w:pStyle w:val="3B9108D4E16F4FC6B41A2643B9BA7560"/>
          </w:pPr>
          <w:r w:rsidRPr="00480B8B">
            <w:rPr>
              <w:rStyle w:val="placeholder1Char"/>
              <w:rFonts w:hint="eastAsia"/>
              <w:sz w:val="16"/>
              <w:szCs w:val="16"/>
            </w:rPr>
            <w:t>____</w:t>
          </w:r>
        </w:p>
      </w:docPartBody>
    </w:docPart>
    <w:docPart>
      <w:docPartPr>
        <w:name w:val="29075B2F755E488DAC7C5ABD75F76190"/>
        <w:category>
          <w:name w:val="常规"/>
          <w:gallery w:val="placeholder"/>
        </w:category>
        <w:types>
          <w:type w:val="bbPlcHdr"/>
        </w:types>
        <w:behaviors>
          <w:behavior w:val="content"/>
        </w:behaviors>
        <w:guid w:val="{1BC4B8E0-5913-4E20-B65B-6977BEC68A3E}"/>
      </w:docPartPr>
      <w:docPartBody>
        <w:p w:rsidR="005701AE" w:rsidRDefault="003C541B" w:rsidP="003C541B">
          <w:pPr>
            <w:pStyle w:val="29075B2F755E488DAC7C5ABD75F76190"/>
          </w:pPr>
          <w:r w:rsidRPr="00480B8B">
            <w:rPr>
              <w:rStyle w:val="placeholder1Char"/>
              <w:rFonts w:hint="eastAsia"/>
              <w:sz w:val="16"/>
              <w:szCs w:val="16"/>
            </w:rPr>
            <w:t>____</w:t>
          </w:r>
        </w:p>
      </w:docPartBody>
    </w:docPart>
    <w:docPart>
      <w:docPartPr>
        <w:name w:val="DB91B9AE646544B2845F0AD5E26CE755"/>
        <w:category>
          <w:name w:val="常规"/>
          <w:gallery w:val="placeholder"/>
        </w:category>
        <w:types>
          <w:type w:val="bbPlcHdr"/>
        </w:types>
        <w:behaviors>
          <w:behavior w:val="content"/>
        </w:behaviors>
        <w:guid w:val="{20414BCC-8ECA-4F4E-BD3E-E42BF7E0C7E9}"/>
      </w:docPartPr>
      <w:docPartBody>
        <w:p w:rsidR="005701AE" w:rsidRDefault="003C541B" w:rsidP="003C541B">
          <w:pPr>
            <w:pStyle w:val="DB91B9AE646544B2845F0AD5E26CE755"/>
          </w:pPr>
          <w:r w:rsidRPr="00480B8B">
            <w:rPr>
              <w:rStyle w:val="placeholder1Char"/>
              <w:rFonts w:hint="eastAsia"/>
              <w:sz w:val="16"/>
              <w:szCs w:val="16"/>
            </w:rPr>
            <w:t>____</w:t>
          </w:r>
        </w:p>
      </w:docPartBody>
    </w:docPart>
    <w:docPart>
      <w:docPartPr>
        <w:name w:val="4E9C5432EA69456F95AE468234FD84A3"/>
        <w:category>
          <w:name w:val="常规"/>
          <w:gallery w:val="placeholder"/>
        </w:category>
        <w:types>
          <w:type w:val="bbPlcHdr"/>
        </w:types>
        <w:behaviors>
          <w:behavior w:val="content"/>
        </w:behaviors>
        <w:guid w:val="{79315885-0505-49B2-B1E1-21979D2F9DF3}"/>
      </w:docPartPr>
      <w:docPartBody>
        <w:p w:rsidR="005701AE" w:rsidRDefault="003C541B" w:rsidP="003C541B">
          <w:pPr>
            <w:pStyle w:val="4E9C5432EA69456F95AE468234FD84A3"/>
          </w:pPr>
          <w:r w:rsidRPr="00480B8B">
            <w:rPr>
              <w:rStyle w:val="placeholder1Char"/>
              <w:rFonts w:hint="eastAsia"/>
              <w:sz w:val="16"/>
              <w:szCs w:val="16"/>
            </w:rPr>
            <w:t>____</w:t>
          </w:r>
        </w:p>
      </w:docPartBody>
    </w:docPart>
    <w:docPart>
      <w:docPartPr>
        <w:name w:val="0B2A6A8BED0A4DF58BAC4FEB042C6527"/>
        <w:category>
          <w:name w:val="常规"/>
          <w:gallery w:val="placeholder"/>
        </w:category>
        <w:types>
          <w:type w:val="bbPlcHdr"/>
        </w:types>
        <w:behaviors>
          <w:behavior w:val="content"/>
        </w:behaviors>
        <w:guid w:val="{3BEDFA74-609B-4594-BC9F-3DCBB097E35F}"/>
      </w:docPartPr>
      <w:docPartBody>
        <w:p w:rsidR="005701AE" w:rsidRDefault="003C541B" w:rsidP="003C541B">
          <w:pPr>
            <w:pStyle w:val="0B2A6A8BED0A4DF58BAC4FEB042C6527"/>
          </w:pPr>
          <w:r w:rsidRPr="00480B8B">
            <w:rPr>
              <w:rStyle w:val="placeholder1Char"/>
              <w:rFonts w:hint="eastAsia"/>
              <w:sz w:val="16"/>
              <w:szCs w:val="16"/>
            </w:rPr>
            <w:t>____</w:t>
          </w:r>
        </w:p>
      </w:docPartBody>
    </w:docPart>
    <w:docPart>
      <w:docPartPr>
        <w:name w:val="6B466A58466748D6A12FA1A0FA737E14"/>
        <w:category>
          <w:name w:val="常规"/>
          <w:gallery w:val="placeholder"/>
        </w:category>
        <w:types>
          <w:type w:val="bbPlcHdr"/>
        </w:types>
        <w:behaviors>
          <w:behavior w:val="content"/>
        </w:behaviors>
        <w:guid w:val="{4BDF9808-E661-4A7F-A0F6-F93EE66BF4E8}"/>
      </w:docPartPr>
      <w:docPartBody>
        <w:p w:rsidR="005701AE" w:rsidRDefault="003C541B" w:rsidP="003C541B">
          <w:pPr>
            <w:pStyle w:val="6B466A58466748D6A12FA1A0FA737E14"/>
          </w:pPr>
          <w:r w:rsidRPr="00480B8B">
            <w:rPr>
              <w:rStyle w:val="placeholder1Char"/>
              <w:rFonts w:hint="eastAsia"/>
              <w:sz w:val="16"/>
              <w:szCs w:val="16"/>
            </w:rPr>
            <w:t>____</w:t>
          </w:r>
        </w:p>
      </w:docPartBody>
    </w:docPart>
    <w:docPart>
      <w:docPartPr>
        <w:name w:val="4CD597459F5B435585ADFB9E00FD4BDA"/>
        <w:category>
          <w:name w:val="常规"/>
          <w:gallery w:val="placeholder"/>
        </w:category>
        <w:types>
          <w:type w:val="bbPlcHdr"/>
        </w:types>
        <w:behaviors>
          <w:behavior w:val="content"/>
        </w:behaviors>
        <w:guid w:val="{765CAD0D-8CC3-44FA-9CA1-AB2E5F95C0F7}"/>
      </w:docPartPr>
      <w:docPartBody>
        <w:p w:rsidR="005701AE" w:rsidRDefault="003C541B" w:rsidP="003C541B">
          <w:pPr>
            <w:pStyle w:val="4CD597459F5B435585ADFB9E00FD4BDA"/>
          </w:pPr>
          <w:r w:rsidRPr="00480B8B">
            <w:rPr>
              <w:rStyle w:val="placeholder1Char"/>
              <w:rFonts w:hint="eastAsia"/>
              <w:sz w:val="16"/>
              <w:szCs w:val="16"/>
            </w:rPr>
            <w:t>____</w:t>
          </w:r>
        </w:p>
      </w:docPartBody>
    </w:docPart>
    <w:docPart>
      <w:docPartPr>
        <w:name w:val="A59CF07F01F54A5C8A5772851CBFB5BC"/>
        <w:category>
          <w:name w:val="常规"/>
          <w:gallery w:val="placeholder"/>
        </w:category>
        <w:types>
          <w:type w:val="bbPlcHdr"/>
        </w:types>
        <w:behaviors>
          <w:behavior w:val="content"/>
        </w:behaviors>
        <w:guid w:val="{2C125C31-92C7-4057-A628-27300393D94F}"/>
      </w:docPartPr>
      <w:docPartBody>
        <w:p w:rsidR="005701AE" w:rsidRDefault="003C541B" w:rsidP="003C541B">
          <w:pPr>
            <w:pStyle w:val="A59CF07F01F54A5C8A5772851CBFB5BC"/>
          </w:pPr>
          <w:r w:rsidRPr="00480B8B">
            <w:rPr>
              <w:rStyle w:val="placeholder1Char"/>
              <w:rFonts w:hint="eastAsia"/>
              <w:sz w:val="16"/>
              <w:szCs w:val="16"/>
            </w:rPr>
            <w:t>____</w:t>
          </w:r>
        </w:p>
      </w:docPartBody>
    </w:docPart>
    <w:docPart>
      <w:docPartPr>
        <w:name w:val="2B830B7ABBA34D24A8B24460EB4F7190"/>
        <w:category>
          <w:name w:val="常规"/>
          <w:gallery w:val="placeholder"/>
        </w:category>
        <w:types>
          <w:type w:val="bbPlcHdr"/>
        </w:types>
        <w:behaviors>
          <w:behavior w:val="content"/>
        </w:behaviors>
        <w:guid w:val="{03FC716A-5663-4A0F-99E2-A1CE55EEB6B3}"/>
      </w:docPartPr>
      <w:docPartBody>
        <w:p w:rsidR="005701AE" w:rsidRDefault="003C541B" w:rsidP="003C541B">
          <w:pPr>
            <w:pStyle w:val="2B830B7ABBA34D24A8B24460EB4F7190"/>
          </w:pPr>
          <w:r w:rsidRPr="00480B8B">
            <w:rPr>
              <w:rStyle w:val="placeholder1Char"/>
              <w:rFonts w:hint="eastAsia"/>
              <w:sz w:val="16"/>
              <w:szCs w:val="16"/>
            </w:rPr>
            <w:t>____</w:t>
          </w:r>
        </w:p>
      </w:docPartBody>
    </w:docPart>
    <w:docPart>
      <w:docPartPr>
        <w:name w:val="538DDDCFEF0E49389C214AE072EE3A74"/>
        <w:category>
          <w:name w:val="常规"/>
          <w:gallery w:val="placeholder"/>
        </w:category>
        <w:types>
          <w:type w:val="bbPlcHdr"/>
        </w:types>
        <w:behaviors>
          <w:behavior w:val="content"/>
        </w:behaviors>
        <w:guid w:val="{A6A31516-7B14-4033-9B74-96875AB5DA2B}"/>
      </w:docPartPr>
      <w:docPartBody>
        <w:p w:rsidR="005701AE" w:rsidRDefault="003C541B" w:rsidP="003C541B">
          <w:pPr>
            <w:pStyle w:val="538DDDCFEF0E49389C214AE072EE3A74"/>
          </w:pPr>
          <w:r w:rsidRPr="00480B8B">
            <w:rPr>
              <w:rStyle w:val="placeholder1Char"/>
              <w:rFonts w:hint="eastAsia"/>
              <w:sz w:val="16"/>
              <w:szCs w:val="16"/>
            </w:rPr>
            <w:t>____</w:t>
          </w:r>
        </w:p>
      </w:docPartBody>
    </w:docPart>
    <w:docPart>
      <w:docPartPr>
        <w:name w:val="105823C936E443A6B243A2EF7CD9A278"/>
        <w:category>
          <w:name w:val="常规"/>
          <w:gallery w:val="placeholder"/>
        </w:category>
        <w:types>
          <w:type w:val="bbPlcHdr"/>
        </w:types>
        <w:behaviors>
          <w:behavior w:val="content"/>
        </w:behaviors>
        <w:guid w:val="{FAE8C218-CB84-4AE4-A154-7B776CAC8DDA}"/>
      </w:docPartPr>
      <w:docPartBody>
        <w:p w:rsidR="005701AE" w:rsidRDefault="003C541B" w:rsidP="003C541B">
          <w:pPr>
            <w:pStyle w:val="105823C936E443A6B243A2EF7CD9A278"/>
          </w:pPr>
          <w:r w:rsidRPr="00480B8B">
            <w:rPr>
              <w:rStyle w:val="placeholder1Char"/>
              <w:rFonts w:hint="eastAsia"/>
              <w:sz w:val="16"/>
              <w:szCs w:val="16"/>
            </w:rPr>
            <w:t>____</w:t>
          </w:r>
        </w:p>
      </w:docPartBody>
    </w:docPart>
    <w:docPart>
      <w:docPartPr>
        <w:name w:val="D392AEDF57934C6FB1BA1E6B70638073"/>
        <w:category>
          <w:name w:val="常规"/>
          <w:gallery w:val="placeholder"/>
        </w:category>
        <w:types>
          <w:type w:val="bbPlcHdr"/>
        </w:types>
        <w:behaviors>
          <w:behavior w:val="content"/>
        </w:behaviors>
        <w:guid w:val="{72E63DBB-9C5F-4666-AE90-738A8C951581}"/>
      </w:docPartPr>
      <w:docPartBody>
        <w:p w:rsidR="005701AE" w:rsidRDefault="003C541B" w:rsidP="003C541B">
          <w:pPr>
            <w:pStyle w:val="D392AEDF57934C6FB1BA1E6B70638073"/>
          </w:pPr>
          <w:r w:rsidRPr="00480B8B">
            <w:rPr>
              <w:rStyle w:val="placeholder1Char"/>
              <w:rFonts w:hint="eastAsia"/>
              <w:sz w:val="16"/>
              <w:szCs w:val="16"/>
            </w:rPr>
            <w:t>____</w:t>
          </w:r>
        </w:p>
      </w:docPartBody>
    </w:docPart>
    <w:docPart>
      <w:docPartPr>
        <w:name w:val="FCD80EBFF9F04A98A2D300624805AA05"/>
        <w:category>
          <w:name w:val="常规"/>
          <w:gallery w:val="placeholder"/>
        </w:category>
        <w:types>
          <w:type w:val="bbPlcHdr"/>
        </w:types>
        <w:behaviors>
          <w:behavior w:val="content"/>
        </w:behaviors>
        <w:guid w:val="{4B4F97BB-45A2-4A75-97F5-761F36A442CE}"/>
      </w:docPartPr>
      <w:docPartBody>
        <w:p w:rsidR="005701AE" w:rsidRDefault="003C541B" w:rsidP="003C541B">
          <w:pPr>
            <w:pStyle w:val="FCD80EBFF9F04A98A2D300624805AA05"/>
          </w:pPr>
          <w:r w:rsidRPr="00480B8B">
            <w:rPr>
              <w:rStyle w:val="placeholder1Char"/>
              <w:rFonts w:hint="eastAsia"/>
              <w:sz w:val="16"/>
              <w:szCs w:val="16"/>
            </w:rPr>
            <w:t>____</w:t>
          </w:r>
        </w:p>
      </w:docPartBody>
    </w:docPart>
    <w:docPart>
      <w:docPartPr>
        <w:name w:val="87BFF65BC1FD45BB85A1620775CF7AE4"/>
        <w:category>
          <w:name w:val="常规"/>
          <w:gallery w:val="placeholder"/>
        </w:category>
        <w:types>
          <w:type w:val="bbPlcHdr"/>
        </w:types>
        <w:behaviors>
          <w:behavior w:val="content"/>
        </w:behaviors>
        <w:guid w:val="{E1D95799-1314-434E-AB58-658D34F81B4F}"/>
      </w:docPartPr>
      <w:docPartBody>
        <w:p w:rsidR="005701AE" w:rsidRDefault="003C541B" w:rsidP="003C541B">
          <w:pPr>
            <w:pStyle w:val="87BFF65BC1FD45BB85A1620775CF7AE4"/>
          </w:pPr>
          <w:r w:rsidRPr="00480B8B">
            <w:rPr>
              <w:rStyle w:val="placeholder1Char"/>
              <w:rFonts w:hint="eastAsia"/>
              <w:sz w:val="16"/>
              <w:szCs w:val="16"/>
            </w:rPr>
            <w:t>____</w:t>
          </w:r>
        </w:p>
      </w:docPartBody>
    </w:docPart>
    <w:docPart>
      <w:docPartPr>
        <w:name w:val="35EE1F4A6D64423F9BB926355ECB8F45"/>
        <w:category>
          <w:name w:val="常规"/>
          <w:gallery w:val="placeholder"/>
        </w:category>
        <w:types>
          <w:type w:val="bbPlcHdr"/>
        </w:types>
        <w:behaviors>
          <w:behavior w:val="content"/>
        </w:behaviors>
        <w:guid w:val="{1520CDD3-BDB7-4775-8834-DB4F13EC21CD}"/>
      </w:docPartPr>
      <w:docPartBody>
        <w:p w:rsidR="005701AE" w:rsidRDefault="003C541B" w:rsidP="003C541B">
          <w:pPr>
            <w:pStyle w:val="35EE1F4A6D64423F9BB926355ECB8F45"/>
          </w:pPr>
          <w:r w:rsidRPr="00480B8B">
            <w:rPr>
              <w:rStyle w:val="placeholder1Char"/>
              <w:rFonts w:hint="eastAsia"/>
              <w:sz w:val="16"/>
              <w:szCs w:val="16"/>
            </w:rPr>
            <w:t>____</w:t>
          </w:r>
        </w:p>
      </w:docPartBody>
    </w:docPart>
    <w:docPart>
      <w:docPartPr>
        <w:name w:val="2D278D4CBC4A4801A29AC269EFCA3D92"/>
        <w:category>
          <w:name w:val="常规"/>
          <w:gallery w:val="placeholder"/>
        </w:category>
        <w:types>
          <w:type w:val="bbPlcHdr"/>
        </w:types>
        <w:behaviors>
          <w:behavior w:val="content"/>
        </w:behaviors>
        <w:guid w:val="{1EDA6E3F-903F-4BF4-874C-7D0A4B285EA5}"/>
      </w:docPartPr>
      <w:docPartBody>
        <w:p w:rsidR="005701AE" w:rsidRDefault="003C541B" w:rsidP="003C541B">
          <w:pPr>
            <w:pStyle w:val="2D278D4CBC4A4801A29AC269EFCA3D92"/>
          </w:pPr>
          <w:r w:rsidRPr="00A06E1A">
            <w:rPr>
              <w:rStyle w:val="placeholder1Char"/>
              <w:rFonts w:hint="eastAsia"/>
              <w:sz w:val="16"/>
              <w:szCs w:val="16"/>
            </w:rPr>
            <w:t>____</w:t>
          </w:r>
        </w:p>
      </w:docPartBody>
    </w:docPart>
    <w:docPart>
      <w:docPartPr>
        <w:name w:val="6437751EE8E543F896C399495B0A2AA1"/>
        <w:category>
          <w:name w:val="常规"/>
          <w:gallery w:val="placeholder"/>
        </w:category>
        <w:types>
          <w:type w:val="bbPlcHdr"/>
        </w:types>
        <w:behaviors>
          <w:behavior w:val="content"/>
        </w:behaviors>
        <w:guid w:val="{562301A0-1ECF-4C14-A418-F437D9C2F4D2}"/>
      </w:docPartPr>
      <w:docPartBody>
        <w:p w:rsidR="005701AE" w:rsidRDefault="003C541B" w:rsidP="003C541B">
          <w:pPr>
            <w:pStyle w:val="6437751EE8E543F896C399495B0A2AA1"/>
          </w:pPr>
          <w:r w:rsidRPr="00A06E1A">
            <w:rPr>
              <w:rStyle w:val="placeholder1Char"/>
              <w:rFonts w:hint="eastAsia"/>
              <w:sz w:val="16"/>
              <w:szCs w:val="16"/>
            </w:rPr>
            <w:t>____</w:t>
          </w:r>
        </w:p>
      </w:docPartBody>
    </w:docPart>
    <w:docPart>
      <w:docPartPr>
        <w:name w:val="558EE8C9D6A5405590F1D4C33D0CC93E"/>
        <w:category>
          <w:name w:val="常规"/>
          <w:gallery w:val="placeholder"/>
        </w:category>
        <w:types>
          <w:type w:val="bbPlcHdr"/>
        </w:types>
        <w:behaviors>
          <w:behavior w:val="content"/>
        </w:behaviors>
        <w:guid w:val="{78747D0D-6649-4729-9644-B29B50E8AF4C}"/>
      </w:docPartPr>
      <w:docPartBody>
        <w:p w:rsidR="005701AE" w:rsidRDefault="003C541B" w:rsidP="003C541B">
          <w:pPr>
            <w:pStyle w:val="558EE8C9D6A5405590F1D4C33D0CC93E"/>
          </w:pPr>
          <w:r w:rsidRPr="00A06E1A">
            <w:rPr>
              <w:rStyle w:val="placeholder1Char"/>
              <w:rFonts w:hint="eastAsia"/>
              <w:sz w:val="16"/>
              <w:szCs w:val="16"/>
            </w:rPr>
            <w:t>____</w:t>
          </w:r>
        </w:p>
      </w:docPartBody>
    </w:docPart>
    <w:docPart>
      <w:docPartPr>
        <w:name w:val="011125AEFBAE4A33AFEB946B9DFDFE8C"/>
        <w:category>
          <w:name w:val="常规"/>
          <w:gallery w:val="placeholder"/>
        </w:category>
        <w:types>
          <w:type w:val="bbPlcHdr"/>
        </w:types>
        <w:behaviors>
          <w:behavior w:val="content"/>
        </w:behaviors>
        <w:guid w:val="{E8422943-C788-4F38-A3DC-61FF1494ECD4}"/>
      </w:docPartPr>
      <w:docPartBody>
        <w:p w:rsidR="005701AE" w:rsidRDefault="003C541B" w:rsidP="003C541B">
          <w:pPr>
            <w:pStyle w:val="011125AEFBAE4A33AFEB946B9DFDFE8C"/>
          </w:pPr>
          <w:r w:rsidRPr="00A06E1A">
            <w:rPr>
              <w:rStyle w:val="placeholder1Char"/>
              <w:rFonts w:hint="eastAsia"/>
              <w:sz w:val="16"/>
              <w:szCs w:val="16"/>
            </w:rPr>
            <w:t>____</w:t>
          </w:r>
        </w:p>
      </w:docPartBody>
    </w:docPart>
    <w:docPart>
      <w:docPartPr>
        <w:name w:val="159AC6F817614EA8B69105C0F4982C7A"/>
        <w:category>
          <w:name w:val="常规"/>
          <w:gallery w:val="placeholder"/>
        </w:category>
        <w:types>
          <w:type w:val="bbPlcHdr"/>
        </w:types>
        <w:behaviors>
          <w:behavior w:val="content"/>
        </w:behaviors>
        <w:guid w:val="{9F7321CC-043A-4486-A3C5-E618783FC70C}"/>
      </w:docPartPr>
      <w:docPartBody>
        <w:p w:rsidR="005701AE" w:rsidRDefault="003C541B" w:rsidP="003C541B">
          <w:pPr>
            <w:pStyle w:val="159AC6F817614EA8B69105C0F4982C7A"/>
          </w:pPr>
          <w:r w:rsidRPr="00A06E1A">
            <w:rPr>
              <w:rStyle w:val="placeholder1Char"/>
              <w:rFonts w:hint="eastAsia"/>
              <w:sz w:val="16"/>
              <w:szCs w:val="16"/>
            </w:rPr>
            <w:t>____</w:t>
          </w:r>
        </w:p>
      </w:docPartBody>
    </w:docPart>
    <w:docPart>
      <w:docPartPr>
        <w:name w:val="DFCFFF6B08B24F8FA90A03CE99E11108"/>
        <w:category>
          <w:name w:val="常规"/>
          <w:gallery w:val="placeholder"/>
        </w:category>
        <w:types>
          <w:type w:val="bbPlcHdr"/>
        </w:types>
        <w:behaviors>
          <w:behavior w:val="content"/>
        </w:behaviors>
        <w:guid w:val="{147D613E-3ACB-4575-BFE6-CAC3FADF9F6A}"/>
      </w:docPartPr>
      <w:docPartBody>
        <w:p w:rsidR="005701AE" w:rsidRDefault="003C541B" w:rsidP="003C541B">
          <w:pPr>
            <w:pStyle w:val="DFCFFF6B08B24F8FA90A03CE99E11108"/>
          </w:pPr>
          <w:r w:rsidRPr="00A06E1A">
            <w:rPr>
              <w:rStyle w:val="placeholder1Char"/>
              <w:rFonts w:hint="eastAsia"/>
              <w:sz w:val="16"/>
              <w:szCs w:val="16"/>
            </w:rPr>
            <w:t>____</w:t>
          </w:r>
        </w:p>
      </w:docPartBody>
    </w:docPart>
    <w:docPart>
      <w:docPartPr>
        <w:name w:val="F791CF2873954139AB1F0221B8CFD1CF"/>
        <w:category>
          <w:name w:val="常规"/>
          <w:gallery w:val="placeholder"/>
        </w:category>
        <w:types>
          <w:type w:val="bbPlcHdr"/>
        </w:types>
        <w:behaviors>
          <w:behavior w:val="content"/>
        </w:behaviors>
        <w:guid w:val="{4EAF3F50-A76B-464F-AD7E-9AB18ED23D34}"/>
      </w:docPartPr>
      <w:docPartBody>
        <w:p w:rsidR="005701AE" w:rsidRDefault="003C541B" w:rsidP="003C541B">
          <w:pPr>
            <w:pStyle w:val="F791CF2873954139AB1F0221B8CFD1CF"/>
          </w:pPr>
          <w:r w:rsidRPr="00A06E1A">
            <w:rPr>
              <w:rStyle w:val="placeholder1Char"/>
              <w:rFonts w:hint="eastAsia"/>
              <w:sz w:val="16"/>
              <w:szCs w:val="16"/>
            </w:rPr>
            <w:t>____</w:t>
          </w:r>
        </w:p>
      </w:docPartBody>
    </w:docPart>
    <w:docPart>
      <w:docPartPr>
        <w:name w:val="617C755960614F43A9EE7A30AD8E6AEC"/>
        <w:category>
          <w:name w:val="常规"/>
          <w:gallery w:val="placeholder"/>
        </w:category>
        <w:types>
          <w:type w:val="bbPlcHdr"/>
        </w:types>
        <w:behaviors>
          <w:behavior w:val="content"/>
        </w:behaviors>
        <w:guid w:val="{5BED9738-0B47-4BFD-986F-6C7F896037BC}"/>
      </w:docPartPr>
      <w:docPartBody>
        <w:p w:rsidR="005701AE" w:rsidRDefault="003C541B" w:rsidP="003C541B">
          <w:pPr>
            <w:pStyle w:val="617C755960614F43A9EE7A30AD8E6AEC"/>
          </w:pPr>
          <w:r w:rsidRPr="00A06E1A">
            <w:rPr>
              <w:rStyle w:val="placeholder1Char"/>
              <w:rFonts w:hint="eastAsia"/>
              <w:sz w:val="16"/>
              <w:szCs w:val="16"/>
            </w:rPr>
            <w:t>____</w:t>
          </w:r>
        </w:p>
      </w:docPartBody>
    </w:docPart>
    <w:docPart>
      <w:docPartPr>
        <w:name w:val="BA3A84A09AD74CAE9E8C9E85BF7984A3"/>
        <w:category>
          <w:name w:val="常规"/>
          <w:gallery w:val="placeholder"/>
        </w:category>
        <w:types>
          <w:type w:val="bbPlcHdr"/>
        </w:types>
        <w:behaviors>
          <w:behavior w:val="content"/>
        </w:behaviors>
        <w:guid w:val="{7A9D8173-39C9-4017-8D2F-AA763ACEFDC3}"/>
      </w:docPartPr>
      <w:docPartBody>
        <w:p w:rsidR="005701AE" w:rsidRDefault="003C541B" w:rsidP="003C541B">
          <w:pPr>
            <w:pStyle w:val="BA3A84A09AD74CAE9E8C9E85BF7984A3"/>
          </w:pPr>
          <w:r w:rsidRPr="00A06E1A">
            <w:rPr>
              <w:rStyle w:val="placeholder1Char"/>
              <w:rFonts w:hint="eastAsia"/>
              <w:sz w:val="16"/>
              <w:szCs w:val="16"/>
            </w:rPr>
            <w:t>____</w:t>
          </w:r>
        </w:p>
      </w:docPartBody>
    </w:docPart>
    <w:docPart>
      <w:docPartPr>
        <w:name w:val="1F09B05D1B944F0FA3BF68A9048F19C5"/>
        <w:category>
          <w:name w:val="常规"/>
          <w:gallery w:val="placeholder"/>
        </w:category>
        <w:types>
          <w:type w:val="bbPlcHdr"/>
        </w:types>
        <w:behaviors>
          <w:behavior w:val="content"/>
        </w:behaviors>
        <w:guid w:val="{091A2FE4-2728-4724-B7B7-BA6B5C972DA8}"/>
      </w:docPartPr>
      <w:docPartBody>
        <w:p w:rsidR="005701AE" w:rsidRDefault="003C541B" w:rsidP="003C541B">
          <w:pPr>
            <w:pStyle w:val="1F09B05D1B944F0FA3BF68A9048F19C5"/>
          </w:pPr>
          <w:r w:rsidRPr="00A06E1A">
            <w:rPr>
              <w:rStyle w:val="placeholder1Char"/>
              <w:rFonts w:hint="eastAsia"/>
              <w:sz w:val="16"/>
              <w:szCs w:val="16"/>
            </w:rPr>
            <w:t>____</w:t>
          </w:r>
        </w:p>
      </w:docPartBody>
    </w:docPart>
    <w:docPart>
      <w:docPartPr>
        <w:name w:val="BBCDAA02B17A47339CB1D4D6A3F14BC4"/>
        <w:category>
          <w:name w:val="常规"/>
          <w:gallery w:val="placeholder"/>
        </w:category>
        <w:types>
          <w:type w:val="bbPlcHdr"/>
        </w:types>
        <w:behaviors>
          <w:behavior w:val="content"/>
        </w:behaviors>
        <w:guid w:val="{AC0051B6-9FB0-4366-9247-9337447EBA90}"/>
      </w:docPartPr>
      <w:docPartBody>
        <w:p w:rsidR="005701AE" w:rsidRDefault="003C541B" w:rsidP="003C541B">
          <w:pPr>
            <w:pStyle w:val="BBCDAA02B17A47339CB1D4D6A3F14BC4"/>
          </w:pPr>
          <w:r w:rsidRPr="00A06E1A">
            <w:rPr>
              <w:rStyle w:val="placeholder1Char"/>
              <w:rFonts w:hint="eastAsia"/>
              <w:sz w:val="16"/>
              <w:szCs w:val="16"/>
            </w:rPr>
            <w:t>____</w:t>
          </w:r>
        </w:p>
      </w:docPartBody>
    </w:docPart>
    <w:docPart>
      <w:docPartPr>
        <w:name w:val="71DEF7DD32044254B2EBEFD24E526636"/>
        <w:category>
          <w:name w:val="常规"/>
          <w:gallery w:val="placeholder"/>
        </w:category>
        <w:types>
          <w:type w:val="bbPlcHdr"/>
        </w:types>
        <w:behaviors>
          <w:behavior w:val="content"/>
        </w:behaviors>
        <w:guid w:val="{5A216ED2-E046-4A21-B9CD-76627D9830DB}"/>
      </w:docPartPr>
      <w:docPartBody>
        <w:p w:rsidR="005701AE" w:rsidRDefault="003C541B" w:rsidP="003C541B">
          <w:pPr>
            <w:pStyle w:val="71DEF7DD32044254B2EBEFD24E526636"/>
          </w:pPr>
          <w:r w:rsidRPr="00A06E1A">
            <w:rPr>
              <w:rStyle w:val="placeholder1Char"/>
              <w:rFonts w:hint="eastAsia"/>
              <w:sz w:val="16"/>
              <w:szCs w:val="16"/>
            </w:rPr>
            <w:t>____</w:t>
          </w:r>
        </w:p>
      </w:docPartBody>
    </w:docPart>
    <w:docPart>
      <w:docPartPr>
        <w:name w:val="7A8DD3BE73FC4063A8DFCF0480161D4B"/>
        <w:category>
          <w:name w:val="常规"/>
          <w:gallery w:val="placeholder"/>
        </w:category>
        <w:types>
          <w:type w:val="bbPlcHdr"/>
        </w:types>
        <w:behaviors>
          <w:behavior w:val="content"/>
        </w:behaviors>
        <w:guid w:val="{2BFE8113-834B-4391-BFD4-8A670AEB8B0C}"/>
      </w:docPartPr>
      <w:docPartBody>
        <w:p w:rsidR="005701AE" w:rsidRDefault="003C541B" w:rsidP="003C541B">
          <w:pPr>
            <w:pStyle w:val="7A8DD3BE73FC4063A8DFCF0480161D4B"/>
          </w:pPr>
          <w:r w:rsidRPr="00A06E1A">
            <w:rPr>
              <w:rStyle w:val="placeholder1Char"/>
              <w:rFonts w:hint="eastAsia"/>
              <w:sz w:val="16"/>
              <w:szCs w:val="16"/>
            </w:rPr>
            <w:t>____</w:t>
          </w:r>
        </w:p>
      </w:docPartBody>
    </w:docPart>
    <w:docPart>
      <w:docPartPr>
        <w:name w:val="C2A15AF058B1411382757D73BA31D309"/>
        <w:category>
          <w:name w:val="常规"/>
          <w:gallery w:val="placeholder"/>
        </w:category>
        <w:types>
          <w:type w:val="bbPlcHdr"/>
        </w:types>
        <w:behaviors>
          <w:behavior w:val="content"/>
        </w:behaviors>
        <w:guid w:val="{18A5992B-556B-43CE-8445-49DC8102036A}"/>
      </w:docPartPr>
      <w:docPartBody>
        <w:p w:rsidR="005701AE" w:rsidRDefault="003C541B" w:rsidP="003C541B">
          <w:pPr>
            <w:pStyle w:val="C2A15AF058B1411382757D73BA31D309"/>
          </w:pPr>
          <w:r w:rsidRPr="00A06E1A">
            <w:rPr>
              <w:rStyle w:val="placeholder1Char"/>
              <w:rFonts w:hint="eastAsia"/>
              <w:sz w:val="16"/>
              <w:szCs w:val="16"/>
            </w:rPr>
            <w:t>____</w:t>
          </w:r>
        </w:p>
      </w:docPartBody>
    </w:docPart>
    <w:docPart>
      <w:docPartPr>
        <w:name w:val="F61D89C824A94840B54DBFC2CD41082F"/>
        <w:category>
          <w:name w:val="常规"/>
          <w:gallery w:val="placeholder"/>
        </w:category>
        <w:types>
          <w:type w:val="bbPlcHdr"/>
        </w:types>
        <w:behaviors>
          <w:behavior w:val="content"/>
        </w:behaviors>
        <w:guid w:val="{54E6854E-BD12-4514-9066-B09552DABEF8}"/>
      </w:docPartPr>
      <w:docPartBody>
        <w:p w:rsidR="005701AE" w:rsidRDefault="003C541B" w:rsidP="003C541B">
          <w:pPr>
            <w:pStyle w:val="F61D89C824A94840B54DBFC2CD41082F"/>
          </w:pPr>
          <w:r w:rsidRPr="00A06E1A">
            <w:rPr>
              <w:rStyle w:val="placeholder1Char"/>
              <w:rFonts w:hint="eastAsia"/>
              <w:sz w:val="16"/>
              <w:szCs w:val="16"/>
            </w:rPr>
            <w:t>____</w:t>
          </w:r>
        </w:p>
      </w:docPartBody>
    </w:docPart>
    <w:docPart>
      <w:docPartPr>
        <w:name w:val="D7D3C5202B874289B07081C61AF78C2D"/>
        <w:category>
          <w:name w:val="常规"/>
          <w:gallery w:val="placeholder"/>
        </w:category>
        <w:types>
          <w:type w:val="bbPlcHdr"/>
        </w:types>
        <w:behaviors>
          <w:behavior w:val="content"/>
        </w:behaviors>
        <w:guid w:val="{93688A2C-6CEA-449A-B62A-2C3DB278F322}"/>
      </w:docPartPr>
      <w:docPartBody>
        <w:p w:rsidR="005701AE" w:rsidRDefault="003C541B" w:rsidP="003C541B">
          <w:pPr>
            <w:pStyle w:val="D7D3C5202B874289B07081C61AF78C2D"/>
          </w:pPr>
          <w:r w:rsidRPr="00A06E1A">
            <w:rPr>
              <w:rStyle w:val="placeholder1Char"/>
              <w:rFonts w:hint="eastAsia"/>
              <w:sz w:val="16"/>
              <w:szCs w:val="16"/>
            </w:rPr>
            <w:t>____</w:t>
          </w:r>
        </w:p>
      </w:docPartBody>
    </w:docPart>
    <w:docPart>
      <w:docPartPr>
        <w:name w:val="5DDD16E50FD149BDB62453278FB5A469"/>
        <w:category>
          <w:name w:val="常规"/>
          <w:gallery w:val="placeholder"/>
        </w:category>
        <w:types>
          <w:type w:val="bbPlcHdr"/>
        </w:types>
        <w:behaviors>
          <w:behavior w:val="content"/>
        </w:behaviors>
        <w:guid w:val="{2D1883AA-0A24-4A22-9E9A-975521A8A19D}"/>
      </w:docPartPr>
      <w:docPartBody>
        <w:p w:rsidR="005701AE" w:rsidRDefault="003C541B" w:rsidP="003C541B">
          <w:pPr>
            <w:pStyle w:val="5DDD16E50FD149BDB62453278FB5A469"/>
          </w:pPr>
          <w:r w:rsidRPr="00A06E1A">
            <w:rPr>
              <w:rStyle w:val="placeholder1Char"/>
              <w:rFonts w:hint="eastAsia"/>
              <w:sz w:val="16"/>
              <w:szCs w:val="16"/>
            </w:rPr>
            <w:t>____</w:t>
          </w:r>
        </w:p>
      </w:docPartBody>
    </w:docPart>
    <w:docPart>
      <w:docPartPr>
        <w:name w:val="EEFA251BB91E46E5822F03887F4303A9"/>
        <w:category>
          <w:name w:val="常规"/>
          <w:gallery w:val="placeholder"/>
        </w:category>
        <w:types>
          <w:type w:val="bbPlcHdr"/>
        </w:types>
        <w:behaviors>
          <w:behavior w:val="content"/>
        </w:behaviors>
        <w:guid w:val="{C3B177D9-0D1A-4F05-8B62-A90E7B19E4C7}"/>
      </w:docPartPr>
      <w:docPartBody>
        <w:p w:rsidR="005701AE" w:rsidRDefault="003C541B" w:rsidP="003C541B">
          <w:pPr>
            <w:pStyle w:val="EEFA251BB91E46E5822F03887F4303A9"/>
          </w:pPr>
          <w:r w:rsidRPr="00A06E1A">
            <w:rPr>
              <w:rStyle w:val="placeholder1Char"/>
              <w:rFonts w:hint="eastAsia"/>
              <w:sz w:val="16"/>
              <w:szCs w:val="16"/>
            </w:rPr>
            <w:t>____</w:t>
          </w:r>
        </w:p>
      </w:docPartBody>
    </w:docPart>
    <w:docPart>
      <w:docPartPr>
        <w:name w:val="3302E431B8AF49DB9E6ACA099E1C13FA"/>
        <w:category>
          <w:name w:val="常规"/>
          <w:gallery w:val="placeholder"/>
        </w:category>
        <w:types>
          <w:type w:val="bbPlcHdr"/>
        </w:types>
        <w:behaviors>
          <w:behavior w:val="content"/>
        </w:behaviors>
        <w:guid w:val="{363FBD27-4C0C-462C-8194-6DB1FA33B3C4}"/>
      </w:docPartPr>
      <w:docPartBody>
        <w:p w:rsidR="005701AE" w:rsidRDefault="003C541B" w:rsidP="003C541B">
          <w:pPr>
            <w:pStyle w:val="3302E431B8AF49DB9E6ACA099E1C13FA"/>
          </w:pPr>
          <w:r w:rsidRPr="00A06E1A">
            <w:rPr>
              <w:rStyle w:val="placeholder1Char"/>
              <w:rFonts w:hint="eastAsia"/>
              <w:sz w:val="16"/>
              <w:szCs w:val="16"/>
            </w:rPr>
            <w:t>____</w:t>
          </w:r>
        </w:p>
      </w:docPartBody>
    </w:docPart>
    <w:docPart>
      <w:docPartPr>
        <w:name w:val="4BA4847D343646F5BB6497E6E8D20ABE"/>
        <w:category>
          <w:name w:val="常规"/>
          <w:gallery w:val="placeholder"/>
        </w:category>
        <w:types>
          <w:type w:val="bbPlcHdr"/>
        </w:types>
        <w:behaviors>
          <w:behavior w:val="content"/>
        </w:behaviors>
        <w:guid w:val="{2AE02D34-E2B2-4CDA-A3E8-D9F60287E7B8}"/>
      </w:docPartPr>
      <w:docPartBody>
        <w:p w:rsidR="005701AE" w:rsidRDefault="003C541B" w:rsidP="003C541B">
          <w:pPr>
            <w:pStyle w:val="4BA4847D343646F5BB6497E6E8D20ABE"/>
          </w:pPr>
          <w:r w:rsidRPr="00A06E1A">
            <w:rPr>
              <w:rStyle w:val="placeholder1Char"/>
              <w:rFonts w:hint="eastAsia"/>
              <w:sz w:val="16"/>
              <w:szCs w:val="16"/>
            </w:rPr>
            <w:t>____</w:t>
          </w:r>
        </w:p>
      </w:docPartBody>
    </w:docPart>
    <w:docPart>
      <w:docPartPr>
        <w:name w:val="FEFC68710B6A46E2A533019BCF21F724"/>
        <w:category>
          <w:name w:val="常规"/>
          <w:gallery w:val="placeholder"/>
        </w:category>
        <w:types>
          <w:type w:val="bbPlcHdr"/>
        </w:types>
        <w:behaviors>
          <w:behavior w:val="content"/>
        </w:behaviors>
        <w:guid w:val="{EB9A2B63-8CB0-417A-B3A9-F8A185715FDB}"/>
      </w:docPartPr>
      <w:docPartBody>
        <w:p w:rsidR="005701AE" w:rsidRDefault="003C541B" w:rsidP="003C541B">
          <w:pPr>
            <w:pStyle w:val="FEFC68710B6A46E2A533019BCF21F724"/>
          </w:pPr>
          <w:r w:rsidRPr="00A06E1A">
            <w:rPr>
              <w:rStyle w:val="placeholder1Char"/>
              <w:rFonts w:hint="eastAsia"/>
              <w:sz w:val="16"/>
              <w:szCs w:val="16"/>
            </w:rPr>
            <w:t>____</w:t>
          </w:r>
        </w:p>
      </w:docPartBody>
    </w:docPart>
    <w:docPart>
      <w:docPartPr>
        <w:name w:val="5344987B54B042A4A789FA39EF498E4D"/>
        <w:category>
          <w:name w:val="常规"/>
          <w:gallery w:val="placeholder"/>
        </w:category>
        <w:types>
          <w:type w:val="bbPlcHdr"/>
        </w:types>
        <w:behaviors>
          <w:behavior w:val="content"/>
        </w:behaviors>
        <w:guid w:val="{9B716E0C-4B6F-4684-BB9A-D0365C560C49}"/>
      </w:docPartPr>
      <w:docPartBody>
        <w:p w:rsidR="005701AE" w:rsidRDefault="003C541B" w:rsidP="003C541B">
          <w:pPr>
            <w:pStyle w:val="5344987B54B042A4A789FA39EF498E4D"/>
          </w:pPr>
          <w:r w:rsidRPr="00A06E1A">
            <w:rPr>
              <w:rStyle w:val="placeholder1Char"/>
              <w:rFonts w:hint="eastAsia"/>
              <w:sz w:val="16"/>
              <w:szCs w:val="16"/>
            </w:rPr>
            <w:t>____</w:t>
          </w:r>
        </w:p>
      </w:docPartBody>
    </w:docPart>
    <w:docPart>
      <w:docPartPr>
        <w:name w:val="70A23A7634194BA4973D456E6F4D1D7F"/>
        <w:category>
          <w:name w:val="常规"/>
          <w:gallery w:val="placeholder"/>
        </w:category>
        <w:types>
          <w:type w:val="bbPlcHdr"/>
        </w:types>
        <w:behaviors>
          <w:behavior w:val="content"/>
        </w:behaviors>
        <w:guid w:val="{05DD4C8F-249F-4A6B-A8E6-BEF715C9A83B}"/>
      </w:docPartPr>
      <w:docPartBody>
        <w:p w:rsidR="005701AE" w:rsidRDefault="003C541B" w:rsidP="003C541B">
          <w:pPr>
            <w:pStyle w:val="70A23A7634194BA4973D456E6F4D1D7F"/>
          </w:pPr>
          <w:r w:rsidRPr="00A06E1A">
            <w:rPr>
              <w:rStyle w:val="placeholder1Char"/>
              <w:rFonts w:hint="eastAsia"/>
              <w:sz w:val="16"/>
              <w:szCs w:val="16"/>
            </w:rPr>
            <w:t>____</w:t>
          </w:r>
        </w:p>
      </w:docPartBody>
    </w:docPart>
    <w:docPart>
      <w:docPartPr>
        <w:name w:val="B5676702D8C641F6AB84E2525CC2C69F"/>
        <w:category>
          <w:name w:val="常规"/>
          <w:gallery w:val="placeholder"/>
        </w:category>
        <w:types>
          <w:type w:val="bbPlcHdr"/>
        </w:types>
        <w:behaviors>
          <w:behavior w:val="content"/>
        </w:behaviors>
        <w:guid w:val="{9CF4A2E9-AFC4-47E2-886D-B6D75A191C40}"/>
      </w:docPartPr>
      <w:docPartBody>
        <w:p w:rsidR="005701AE" w:rsidRDefault="003C541B" w:rsidP="003C541B">
          <w:pPr>
            <w:pStyle w:val="B5676702D8C641F6AB84E2525CC2C69F"/>
          </w:pPr>
          <w:r w:rsidRPr="00A06E1A">
            <w:rPr>
              <w:rStyle w:val="placeholder1Char"/>
              <w:rFonts w:hint="eastAsia"/>
              <w:sz w:val="16"/>
              <w:szCs w:val="16"/>
            </w:rPr>
            <w:t>____</w:t>
          </w:r>
        </w:p>
      </w:docPartBody>
    </w:docPart>
    <w:docPart>
      <w:docPartPr>
        <w:name w:val="A2CBE7D159764217A54EC98F781161F2"/>
        <w:category>
          <w:name w:val="常规"/>
          <w:gallery w:val="placeholder"/>
        </w:category>
        <w:types>
          <w:type w:val="bbPlcHdr"/>
        </w:types>
        <w:behaviors>
          <w:behavior w:val="content"/>
        </w:behaviors>
        <w:guid w:val="{FA089F37-A74A-4E57-B4F6-20C92E5142E1}"/>
      </w:docPartPr>
      <w:docPartBody>
        <w:p w:rsidR="005701AE" w:rsidRDefault="003C541B" w:rsidP="003C541B">
          <w:pPr>
            <w:pStyle w:val="A2CBE7D159764217A54EC98F781161F2"/>
          </w:pPr>
          <w:r w:rsidRPr="00A06E1A">
            <w:rPr>
              <w:rStyle w:val="placeholder1Char"/>
              <w:rFonts w:hint="eastAsia"/>
              <w:sz w:val="16"/>
              <w:szCs w:val="16"/>
            </w:rPr>
            <w:t>____</w:t>
          </w:r>
        </w:p>
      </w:docPartBody>
    </w:docPart>
    <w:docPart>
      <w:docPartPr>
        <w:name w:val="95590FF36A444A7191C9EBAE06454D68"/>
        <w:category>
          <w:name w:val="常规"/>
          <w:gallery w:val="placeholder"/>
        </w:category>
        <w:types>
          <w:type w:val="bbPlcHdr"/>
        </w:types>
        <w:behaviors>
          <w:behavior w:val="content"/>
        </w:behaviors>
        <w:guid w:val="{0E26BB7A-B26D-455D-8EE3-BACB8DB0BAEC}"/>
      </w:docPartPr>
      <w:docPartBody>
        <w:p w:rsidR="005701AE" w:rsidRDefault="003C541B" w:rsidP="003C541B">
          <w:pPr>
            <w:pStyle w:val="95590FF36A444A7191C9EBAE06454D68"/>
          </w:pPr>
          <w:r w:rsidRPr="00A06E1A">
            <w:rPr>
              <w:rStyle w:val="placeholder1Char"/>
              <w:rFonts w:hint="eastAsia"/>
              <w:sz w:val="16"/>
              <w:szCs w:val="16"/>
            </w:rPr>
            <w:t>____</w:t>
          </w:r>
        </w:p>
      </w:docPartBody>
    </w:docPart>
    <w:docPart>
      <w:docPartPr>
        <w:name w:val="4FB1D74FBC9E418BBC3DAB7EC1FE60A6"/>
        <w:category>
          <w:name w:val="常规"/>
          <w:gallery w:val="placeholder"/>
        </w:category>
        <w:types>
          <w:type w:val="bbPlcHdr"/>
        </w:types>
        <w:behaviors>
          <w:behavior w:val="content"/>
        </w:behaviors>
        <w:guid w:val="{3DCFD739-355A-43B9-B64E-86D24AF85300}"/>
      </w:docPartPr>
      <w:docPartBody>
        <w:p w:rsidR="005701AE" w:rsidRDefault="003C541B" w:rsidP="003C541B">
          <w:pPr>
            <w:pStyle w:val="4FB1D74FBC9E418BBC3DAB7EC1FE60A6"/>
          </w:pPr>
          <w:r w:rsidRPr="00A06E1A">
            <w:rPr>
              <w:rStyle w:val="placeholder1Char"/>
              <w:rFonts w:hint="eastAsia"/>
              <w:sz w:val="16"/>
              <w:szCs w:val="16"/>
            </w:rPr>
            <w:t>____</w:t>
          </w:r>
        </w:p>
      </w:docPartBody>
    </w:docPart>
    <w:docPart>
      <w:docPartPr>
        <w:name w:val="1C911D0E59BC412BA5E15A338937D843"/>
        <w:category>
          <w:name w:val="常规"/>
          <w:gallery w:val="placeholder"/>
        </w:category>
        <w:types>
          <w:type w:val="bbPlcHdr"/>
        </w:types>
        <w:behaviors>
          <w:behavior w:val="content"/>
        </w:behaviors>
        <w:guid w:val="{081A5E7B-8566-4428-B287-09F7503CD96A}"/>
      </w:docPartPr>
      <w:docPartBody>
        <w:p w:rsidR="005701AE" w:rsidRDefault="003C541B" w:rsidP="003C541B">
          <w:pPr>
            <w:pStyle w:val="1C911D0E59BC412BA5E15A338937D843"/>
          </w:pPr>
          <w:r w:rsidRPr="00A06E1A">
            <w:rPr>
              <w:rStyle w:val="placeholder1Char"/>
              <w:rFonts w:hint="eastAsia"/>
              <w:sz w:val="16"/>
              <w:szCs w:val="16"/>
            </w:rPr>
            <w:t>____</w:t>
          </w:r>
        </w:p>
      </w:docPartBody>
    </w:docPart>
    <w:docPart>
      <w:docPartPr>
        <w:name w:val="B90FB0C786844843A70849141B2C7DE9"/>
        <w:category>
          <w:name w:val="常规"/>
          <w:gallery w:val="placeholder"/>
        </w:category>
        <w:types>
          <w:type w:val="bbPlcHdr"/>
        </w:types>
        <w:behaviors>
          <w:behavior w:val="content"/>
        </w:behaviors>
        <w:guid w:val="{5EEFF9E3-E905-4029-BA95-785C8781EC57}"/>
      </w:docPartPr>
      <w:docPartBody>
        <w:p w:rsidR="005701AE" w:rsidRDefault="003C541B" w:rsidP="003C541B">
          <w:pPr>
            <w:pStyle w:val="B90FB0C786844843A70849141B2C7DE9"/>
          </w:pPr>
          <w:r w:rsidRPr="00A06E1A">
            <w:rPr>
              <w:rStyle w:val="placeholder1Char"/>
              <w:rFonts w:hint="eastAsia"/>
              <w:sz w:val="16"/>
              <w:szCs w:val="16"/>
            </w:rPr>
            <w:t>____</w:t>
          </w:r>
        </w:p>
      </w:docPartBody>
    </w:docPart>
    <w:docPart>
      <w:docPartPr>
        <w:name w:val="7EBCB336E0AE43E2859E38036F6E2D9B"/>
        <w:category>
          <w:name w:val="常规"/>
          <w:gallery w:val="placeholder"/>
        </w:category>
        <w:types>
          <w:type w:val="bbPlcHdr"/>
        </w:types>
        <w:behaviors>
          <w:behavior w:val="content"/>
        </w:behaviors>
        <w:guid w:val="{2AD17F59-893D-4760-9F9F-1F961D566FEE}"/>
      </w:docPartPr>
      <w:docPartBody>
        <w:p w:rsidR="005701AE" w:rsidRDefault="003C541B" w:rsidP="003C541B">
          <w:pPr>
            <w:pStyle w:val="7EBCB336E0AE43E2859E38036F6E2D9B"/>
          </w:pPr>
          <w:r w:rsidRPr="00A06E1A">
            <w:rPr>
              <w:rStyle w:val="placeholder1Char"/>
              <w:rFonts w:hint="eastAsia"/>
              <w:sz w:val="16"/>
              <w:szCs w:val="16"/>
            </w:rPr>
            <w:t>____</w:t>
          </w:r>
        </w:p>
      </w:docPartBody>
    </w:docPart>
    <w:docPart>
      <w:docPartPr>
        <w:name w:val="E5F7D5A7C7234962BC3339618F7083AC"/>
        <w:category>
          <w:name w:val="常规"/>
          <w:gallery w:val="placeholder"/>
        </w:category>
        <w:types>
          <w:type w:val="bbPlcHdr"/>
        </w:types>
        <w:behaviors>
          <w:behavior w:val="content"/>
        </w:behaviors>
        <w:guid w:val="{647B4916-2C85-49BB-829B-8AB3274AF9C2}"/>
      </w:docPartPr>
      <w:docPartBody>
        <w:p w:rsidR="005701AE" w:rsidRDefault="003C541B" w:rsidP="003C541B">
          <w:pPr>
            <w:pStyle w:val="E5F7D5A7C7234962BC3339618F7083AC"/>
          </w:pPr>
          <w:r w:rsidRPr="00A06E1A">
            <w:rPr>
              <w:rStyle w:val="placeholder1Char"/>
              <w:rFonts w:hint="eastAsia"/>
              <w:sz w:val="16"/>
              <w:szCs w:val="16"/>
            </w:rPr>
            <w:t>____</w:t>
          </w:r>
        </w:p>
      </w:docPartBody>
    </w:docPart>
    <w:docPart>
      <w:docPartPr>
        <w:name w:val="628222D6C0764A289F3B9D72D0A6B43C"/>
        <w:category>
          <w:name w:val="常规"/>
          <w:gallery w:val="placeholder"/>
        </w:category>
        <w:types>
          <w:type w:val="bbPlcHdr"/>
        </w:types>
        <w:behaviors>
          <w:behavior w:val="content"/>
        </w:behaviors>
        <w:guid w:val="{0CCC8405-F7B1-44A1-94D0-3881063C09C3}"/>
      </w:docPartPr>
      <w:docPartBody>
        <w:p w:rsidR="005701AE" w:rsidRDefault="003C541B" w:rsidP="003C541B">
          <w:pPr>
            <w:pStyle w:val="628222D6C0764A289F3B9D72D0A6B43C"/>
          </w:pPr>
          <w:r w:rsidRPr="00A06E1A">
            <w:rPr>
              <w:rStyle w:val="placeholder1Char"/>
              <w:rFonts w:hint="eastAsia"/>
              <w:sz w:val="16"/>
              <w:szCs w:val="16"/>
            </w:rPr>
            <w:t>____</w:t>
          </w:r>
        </w:p>
      </w:docPartBody>
    </w:docPart>
    <w:docPart>
      <w:docPartPr>
        <w:name w:val="2500741C573645FFBCE8714C14EBAE51"/>
        <w:category>
          <w:name w:val="常规"/>
          <w:gallery w:val="placeholder"/>
        </w:category>
        <w:types>
          <w:type w:val="bbPlcHdr"/>
        </w:types>
        <w:behaviors>
          <w:behavior w:val="content"/>
        </w:behaviors>
        <w:guid w:val="{D8B88F1E-D3EF-4C0E-B6F7-6F462BAF1762}"/>
      </w:docPartPr>
      <w:docPartBody>
        <w:p w:rsidR="005701AE" w:rsidRDefault="003C541B" w:rsidP="003C541B">
          <w:pPr>
            <w:pStyle w:val="2500741C573645FFBCE8714C14EBAE51"/>
          </w:pPr>
          <w:r w:rsidRPr="00A06E1A">
            <w:rPr>
              <w:rStyle w:val="placeholder1Char"/>
              <w:rFonts w:hint="eastAsia"/>
              <w:sz w:val="16"/>
              <w:szCs w:val="16"/>
            </w:rPr>
            <w:t>____</w:t>
          </w:r>
        </w:p>
      </w:docPartBody>
    </w:docPart>
    <w:docPart>
      <w:docPartPr>
        <w:name w:val="F6DAA9C711AD4E35955A26268D7EBC45"/>
        <w:category>
          <w:name w:val="常规"/>
          <w:gallery w:val="placeholder"/>
        </w:category>
        <w:types>
          <w:type w:val="bbPlcHdr"/>
        </w:types>
        <w:behaviors>
          <w:behavior w:val="content"/>
        </w:behaviors>
        <w:guid w:val="{7E6A842C-2B4C-4802-8B4B-FBCD8A3C57F4}"/>
      </w:docPartPr>
      <w:docPartBody>
        <w:p w:rsidR="005701AE" w:rsidRDefault="003C541B" w:rsidP="003C541B">
          <w:pPr>
            <w:pStyle w:val="F6DAA9C711AD4E35955A26268D7EBC45"/>
          </w:pPr>
          <w:r w:rsidRPr="00A06E1A">
            <w:rPr>
              <w:rStyle w:val="placeholder1Char"/>
              <w:rFonts w:hint="eastAsia"/>
              <w:sz w:val="16"/>
              <w:szCs w:val="16"/>
            </w:rPr>
            <w:t>____</w:t>
          </w:r>
        </w:p>
      </w:docPartBody>
    </w:docPart>
    <w:docPart>
      <w:docPartPr>
        <w:name w:val="52FD02C09D6A43CFB3AD8BA8018DBA04"/>
        <w:category>
          <w:name w:val="常规"/>
          <w:gallery w:val="placeholder"/>
        </w:category>
        <w:types>
          <w:type w:val="bbPlcHdr"/>
        </w:types>
        <w:behaviors>
          <w:behavior w:val="content"/>
        </w:behaviors>
        <w:guid w:val="{B32C1410-207D-44F9-BD20-2DAF25F222FE}"/>
      </w:docPartPr>
      <w:docPartBody>
        <w:p w:rsidR="005701AE" w:rsidRDefault="003C541B" w:rsidP="003C541B">
          <w:pPr>
            <w:pStyle w:val="52FD02C09D6A43CFB3AD8BA8018DBA04"/>
          </w:pPr>
          <w:r w:rsidRPr="00A06E1A">
            <w:rPr>
              <w:rStyle w:val="placeholder1Char"/>
              <w:rFonts w:hint="eastAsia"/>
              <w:sz w:val="16"/>
              <w:szCs w:val="16"/>
            </w:rPr>
            <w:t>____</w:t>
          </w:r>
        </w:p>
      </w:docPartBody>
    </w:docPart>
    <w:docPart>
      <w:docPartPr>
        <w:name w:val="6FD8C6B2BCEF4A52B7843C552BEEA1EF"/>
        <w:category>
          <w:name w:val="常规"/>
          <w:gallery w:val="placeholder"/>
        </w:category>
        <w:types>
          <w:type w:val="bbPlcHdr"/>
        </w:types>
        <w:behaviors>
          <w:behavior w:val="content"/>
        </w:behaviors>
        <w:guid w:val="{7C922CA1-A5F2-485A-BE29-EC1E89B8F8DB}"/>
      </w:docPartPr>
      <w:docPartBody>
        <w:p w:rsidR="005701AE" w:rsidRDefault="003C541B" w:rsidP="003C541B">
          <w:pPr>
            <w:pStyle w:val="6FD8C6B2BCEF4A52B7843C552BEEA1EF"/>
          </w:pPr>
          <w:r w:rsidRPr="00A06E1A">
            <w:rPr>
              <w:rStyle w:val="placeholder1Char"/>
              <w:rFonts w:hint="eastAsia"/>
              <w:sz w:val="16"/>
              <w:szCs w:val="16"/>
            </w:rPr>
            <w:t>____</w:t>
          </w:r>
        </w:p>
      </w:docPartBody>
    </w:docPart>
    <w:docPart>
      <w:docPartPr>
        <w:name w:val="4BB060AAB4914BEBA2BA1AF9FD81348A"/>
        <w:category>
          <w:name w:val="常规"/>
          <w:gallery w:val="placeholder"/>
        </w:category>
        <w:types>
          <w:type w:val="bbPlcHdr"/>
        </w:types>
        <w:behaviors>
          <w:behavior w:val="content"/>
        </w:behaviors>
        <w:guid w:val="{D5E17EC2-5D11-4C68-8DA8-1BA00A259006}"/>
      </w:docPartPr>
      <w:docPartBody>
        <w:p w:rsidR="005701AE" w:rsidRDefault="003C541B" w:rsidP="003C541B">
          <w:pPr>
            <w:pStyle w:val="4BB060AAB4914BEBA2BA1AF9FD81348A"/>
          </w:pPr>
          <w:r w:rsidRPr="00A06E1A">
            <w:rPr>
              <w:rStyle w:val="placeholder1Char"/>
              <w:rFonts w:hint="eastAsia"/>
              <w:sz w:val="16"/>
              <w:szCs w:val="16"/>
            </w:rPr>
            <w:t>____</w:t>
          </w:r>
        </w:p>
      </w:docPartBody>
    </w:docPart>
    <w:docPart>
      <w:docPartPr>
        <w:name w:val="FD59AC50DF0B454FAC4F29F32C2DCD0A"/>
        <w:category>
          <w:name w:val="常规"/>
          <w:gallery w:val="placeholder"/>
        </w:category>
        <w:types>
          <w:type w:val="bbPlcHdr"/>
        </w:types>
        <w:behaviors>
          <w:behavior w:val="content"/>
        </w:behaviors>
        <w:guid w:val="{D6FA204B-6D0B-42CE-A59D-0CD1933C0FDD}"/>
      </w:docPartPr>
      <w:docPartBody>
        <w:p w:rsidR="005701AE" w:rsidRDefault="003C541B" w:rsidP="003C541B">
          <w:pPr>
            <w:pStyle w:val="FD59AC50DF0B454FAC4F29F32C2DCD0A"/>
          </w:pPr>
          <w:r w:rsidRPr="00A06E1A">
            <w:rPr>
              <w:rStyle w:val="placeholder1Char"/>
              <w:rFonts w:hint="eastAsia"/>
              <w:sz w:val="16"/>
              <w:szCs w:val="16"/>
            </w:rPr>
            <w:t>____</w:t>
          </w:r>
        </w:p>
      </w:docPartBody>
    </w:docPart>
    <w:docPart>
      <w:docPartPr>
        <w:name w:val="CF3BBE0CA6584D76A174793B5FC164AD"/>
        <w:category>
          <w:name w:val="常规"/>
          <w:gallery w:val="placeholder"/>
        </w:category>
        <w:types>
          <w:type w:val="bbPlcHdr"/>
        </w:types>
        <w:behaviors>
          <w:behavior w:val="content"/>
        </w:behaviors>
        <w:guid w:val="{116E1C2C-130E-40FE-9C25-6545C7103E61}"/>
      </w:docPartPr>
      <w:docPartBody>
        <w:p w:rsidR="005701AE" w:rsidRDefault="003C541B" w:rsidP="003C541B">
          <w:pPr>
            <w:pStyle w:val="CF3BBE0CA6584D76A174793B5FC164AD"/>
          </w:pPr>
          <w:r w:rsidRPr="00A06E1A">
            <w:rPr>
              <w:rStyle w:val="placeholder1Char"/>
              <w:rFonts w:hint="eastAsia"/>
              <w:sz w:val="16"/>
              <w:szCs w:val="16"/>
            </w:rPr>
            <w:t>____</w:t>
          </w:r>
        </w:p>
      </w:docPartBody>
    </w:docPart>
    <w:docPart>
      <w:docPartPr>
        <w:name w:val="37313AEEFADC4CEAAE84EBD38F821394"/>
        <w:category>
          <w:name w:val="常规"/>
          <w:gallery w:val="placeholder"/>
        </w:category>
        <w:types>
          <w:type w:val="bbPlcHdr"/>
        </w:types>
        <w:behaviors>
          <w:behavior w:val="content"/>
        </w:behaviors>
        <w:guid w:val="{16C96F0A-F8F2-489B-9AAA-7E0D3AF5E7BE}"/>
      </w:docPartPr>
      <w:docPartBody>
        <w:p w:rsidR="005701AE" w:rsidRDefault="003C541B" w:rsidP="003C541B">
          <w:pPr>
            <w:pStyle w:val="37313AEEFADC4CEAAE84EBD38F821394"/>
          </w:pPr>
          <w:r w:rsidRPr="00A06E1A">
            <w:rPr>
              <w:rStyle w:val="placeholder1Char"/>
              <w:rFonts w:hint="eastAsia"/>
              <w:sz w:val="16"/>
              <w:szCs w:val="16"/>
            </w:rPr>
            <w:t>____</w:t>
          </w:r>
        </w:p>
      </w:docPartBody>
    </w:docPart>
    <w:docPart>
      <w:docPartPr>
        <w:name w:val="A2DA6A455D8B404CB026282C8FAF124E"/>
        <w:category>
          <w:name w:val="常规"/>
          <w:gallery w:val="placeholder"/>
        </w:category>
        <w:types>
          <w:type w:val="bbPlcHdr"/>
        </w:types>
        <w:behaviors>
          <w:behavior w:val="content"/>
        </w:behaviors>
        <w:guid w:val="{D1FB0503-D86A-4682-8723-11FCAC7ACE35}"/>
      </w:docPartPr>
      <w:docPartBody>
        <w:p w:rsidR="005701AE" w:rsidRDefault="003C541B" w:rsidP="003C541B">
          <w:pPr>
            <w:pStyle w:val="A2DA6A455D8B404CB026282C8FAF124E"/>
          </w:pPr>
          <w:r w:rsidRPr="00A06E1A">
            <w:rPr>
              <w:rStyle w:val="placeholder1Char"/>
              <w:rFonts w:hint="eastAsia"/>
              <w:sz w:val="16"/>
              <w:szCs w:val="16"/>
            </w:rPr>
            <w:t>____</w:t>
          </w:r>
        </w:p>
      </w:docPartBody>
    </w:docPart>
    <w:docPart>
      <w:docPartPr>
        <w:name w:val="01DA7D78C72A4DA9827BE44F16FB539D"/>
        <w:category>
          <w:name w:val="常规"/>
          <w:gallery w:val="placeholder"/>
        </w:category>
        <w:types>
          <w:type w:val="bbPlcHdr"/>
        </w:types>
        <w:behaviors>
          <w:behavior w:val="content"/>
        </w:behaviors>
        <w:guid w:val="{154DCA08-B7C3-4192-854F-ED3F8476592B}"/>
      </w:docPartPr>
      <w:docPartBody>
        <w:p w:rsidR="005701AE" w:rsidRDefault="003C541B" w:rsidP="003C541B">
          <w:pPr>
            <w:pStyle w:val="01DA7D78C72A4DA9827BE44F16FB539D"/>
          </w:pPr>
          <w:r w:rsidRPr="00A06E1A">
            <w:rPr>
              <w:rStyle w:val="placeholder1Char"/>
              <w:rFonts w:hint="eastAsia"/>
              <w:sz w:val="16"/>
              <w:szCs w:val="16"/>
            </w:rPr>
            <w:t>____</w:t>
          </w:r>
        </w:p>
      </w:docPartBody>
    </w:docPart>
    <w:docPart>
      <w:docPartPr>
        <w:name w:val="15A1E08E0E384026BEB3CF00D77A270C"/>
        <w:category>
          <w:name w:val="常规"/>
          <w:gallery w:val="placeholder"/>
        </w:category>
        <w:types>
          <w:type w:val="bbPlcHdr"/>
        </w:types>
        <w:behaviors>
          <w:behavior w:val="content"/>
        </w:behaviors>
        <w:guid w:val="{3569ADC4-3E6C-4C82-8EEE-A7D7A428E6EB}"/>
      </w:docPartPr>
      <w:docPartBody>
        <w:p w:rsidR="005701AE" w:rsidRDefault="003C541B" w:rsidP="003C541B">
          <w:pPr>
            <w:pStyle w:val="15A1E08E0E384026BEB3CF00D77A270C"/>
          </w:pPr>
          <w:r w:rsidRPr="00A06E1A">
            <w:rPr>
              <w:rStyle w:val="placeholder1Char"/>
              <w:rFonts w:hint="eastAsia"/>
              <w:sz w:val="16"/>
              <w:szCs w:val="16"/>
            </w:rPr>
            <w:t>____</w:t>
          </w:r>
        </w:p>
      </w:docPartBody>
    </w:docPart>
    <w:docPart>
      <w:docPartPr>
        <w:name w:val="3DE56DC89CCA4614B18378728F0C9D8D"/>
        <w:category>
          <w:name w:val="常规"/>
          <w:gallery w:val="placeholder"/>
        </w:category>
        <w:types>
          <w:type w:val="bbPlcHdr"/>
        </w:types>
        <w:behaviors>
          <w:behavior w:val="content"/>
        </w:behaviors>
        <w:guid w:val="{E82722B4-C013-4FA1-B6FA-8BFCD8353EFF}"/>
      </w:docPartPr>
      <w:docPartBody>
        <w:p w:rsidR="005701AE" w:rsidRDefault="003C541B" w:rsidP="003C541B">
          <w:pPr>
            <w:pStyle w:val="3DE56DC89CCA4614B18378728F0C9D8D"/>
          </w:pPr>
          <w:r w:rsidRPr="00A06E1A">
            <w:rPr>
              <w:rStyle w:val="placeholder1Char"/>
              <w:rFonts w:hint="eastAsia"/>
              <w:sz w:val="16"/>
              <w:szCs w:val="16"/>
            </w:rPr>
            <w:t>____</w:t>
          </w:r>
        </w:p>
      </w:docPartBody>
    </w:docPart>
    <w:docPart>
      <w:docPartPr>
        <w:name w:val="7A40320A59C741E0A68D870667C9ABEB"/>
        <w:category>
          <w:name w:val="常规"/>
          <w:gallery w:val="placeholder"/>
        </w:category>
        <w:types>
          <w:type w:val="bbPlcHdr"/>
        </w:types>
        <w:behaviors>
          <w:behavior w:val="content"/>
        </w:behaviors>
        <w:guid w:val="{2368F9FC-134F-4487-BD70-E69BA0B90E03}"/>
      </w:docPartPr>
      <w:docPartBody>
        <w:p w:rsidR="005701AE" w:rsidRDefault="003C541B" w:rsidP="003C541B">
          <w:pPr>
            <w:pStyle w:val="7A40320A59C741E0A68D870667C9ABEB"/>
          </w:pPr>
          <w:r w:rsidRPr="00A06E1A">
            <w:rPr>
              <w:rStyle w:val="placeholder1Char"/>
              <w:rFonts w:hint="eastAsia"/>
              <w:sz w:val="16"/>
              <w:szCs w:val="16"/>
            </w:rPr>
            <w:t>____</w:t>
          </w:r>
        </w:p>
      </w:docPartBody>
    </w:docPart>
    <w:docPart>
      <w:docPartPr>
        <w:name w:val="A551021EA0BD415082A8B7524C42808B"/>
        <w:category>
          <w:name w:val="常规"/>
          <w:gallery w:val="placeholder"/>
        </w:category>
        <w:types>
          <w:type w:val="bbPlcHdr"/>
        </w:types>
        <w:behaviors>
          <w:behavior w:val="content"/>
        </w:behaviors>
        <w:guid w:val="{B5164542-FB07-471B-B3E1-D90EE062330F}"/>
      </w:docPartPr>
      <w:docPartBody>
        <w:p w:rsidR="005701AE" w:rsidRDefault="003C541B" w:rsidP="003C541B">
          <w:pPr>
            <w:pStyle w:val="A551021EA0BD415082A8B7524C42808B"/>
          </w:pPr>
          <w:r w:rsidRPr="00A06E1A">
            <w:rPr>
              <w:rStyle w:val="placeholder1Char"/>
              <w:rFonts w:hint="eastAsia"/>
              <w:sz w:val="16"/>
              <w:szCs w:val="16"/>
            </w:rPr>
            <w:t>____</w:t>
          </w:r>
        </w:p>
      </w:docPartBody>
    </w:docPart>
    <w:docPart>
      <w:docPartPr>
        <w:name w:val="160C77AE32B24B5980A7D5DB89BA2F45"/>
        <w:category>
          <w:name w:val="常规"/>
          <w:gallery w:val="placeholder"/>
        </w:category>
        <w:types>
          <w:type w:val="bbPlcHdr"/>
        </w:types>
        <w:behaviors>
          <w:behavior w:val="content"/>
        </w:behaviors>
        <w:guid w:val="{C2CCB3E0-6426-4ADF-BA47-3BAB20637348}"/>
      </w:docPartPr>
      <w:docPartBody>
        <w:p w:rsidR="005701AE" w:rsidRDefault="003C541B" w:rsidP="003C541B">
          <w:pPr>
            <w:pStyle w:val="160C77AE32B24B5980A7D5DB89BA2F45"/>
          </w:pPr>
          <w:r w:rsidRPr="00A06E1A">
            <w:rPr>
              <w:rStyle w:val="placeholder1Char"/>
              <w:rFonts w:hint="eastAsia"/>
              <w:sz w:val="16"/>
              <w:szCs w:val="16"/>
            </w:rPr>
            <w:t>____</w:t>
          </w:r>
        </w:p>
      </w:docPartBody>
    </w:docPart>
    <w:docPart>
      <w:docPartPr>
        <w:name w:val="1F0A1F6E51C34CCAA01C45D9670CC0C8"/>
        <w:category>
          <w:name w:val="常规"/>
          <w:gallery w:val="placeholder"/>
        </w:category>
        <w:types>
          <w:type w:val="bbPlcHdr"/>
        </w:types>
        <w:behaviors>
          <w:behavior w:val="content"/>
        </w:behaviors>
        <w:guid w:val="{7E197847-8591-420E-870F-8D474D47DCD3}"/>
      </w:docPartPr>
      <w:docPartBody>
        <w:p w:rsidR="005701AE" w:rsidRDefault="003C541B" w:rsidP="003C541B">
          <w:pPr>
            <w:pStyle w:val="1F0A1F6E51C34CCAA01C45D9670CC0C8"/>
          </w:pPr>
          <w:r w:rsidRPr="00A06E1A">
            <w:rPr>
              <w:rStyle w:val="placeholder1Char"/>
              <w:rFonts w:hint="eastAsia"/>
              <w:sz w:val="16"/>
              <w:szCs w:val="16"/>
            </w:rPr>
            <w:t>____</w:t>
          </w:r>
        </w:p>
      </w:docPartBody>
    </w:docPart>
    <w:docPart>
      <w:docPartPr>
        <w:name w:val="2840286DAE5E4ECBA6EEBC960D5098BF"/>
        <w:category>
          <w:name w:val="常规"/>
          <w:gallery w:val="placeholder"/>
        </w:category>
        <w:types>
          <w:type w:val="bbPlcHdr"/>
        </w:types>
        <w:behaviors>
          <w:behavior w:val="content"/>
        </w:behaviors>
        <w:guid w:val="{347E2A63-E83A-49BE-AC81-992FFE818DF9}"/>
      </w:docPartPr>
      <w:docPartBody>
        <w:p w:rsidR="005701AE" w:rsidRDefault="003C541B" w:rsidP="003C541B">
          <w:pPr>
            <w:pStyle w:val="2840286DAE5E4ECBA6EEBC960D5098BF"/>
          </w:pPr>
          <w:r w:rsidRPr="00A06E1A">
            <w:rPr>
              <w:rStyle w:val="placeholder1Char"/>
              <w:rFonts w:hint="eastAsia"/>
              <w:sz w:val="16"/>
              <w:szCs w:val="16"/>
            </w:rPr>
            <w:t>____</w:t>
          </w:r>
        </w:p>
      </w:docPartBody>
    </w:docPart>
    <w:docPart>
      <w:docPartPr>
        <w:name w:val="A17EAEC992BE4F6FB8505B0B5D6C4F3C"/>
        <w:category>
          <w:name w:val="常规"/>
          <w:gallery w:val="placeholder"/>
        </w:category>
        <w:types>
          <w:type w:val="bbPlcHdr"/>
        </w:types>
        <w:behaviors>
          <w:behavior w:val="content"/>
        </w:behaviors>
        <w:guid w:val="{D65F58C2-BE90-4B26-A534-893B7A3075C5}"/>
      </w:docPartPr>
      <w:docPartBody>
        <w:p w:rsidR="005701AE" w:rsidRDefault="003C541B" w:rsidP="003C541B">
          <w:pPr>
            <w:pStyle w:val="A17EAEC992BE4F6FB8505B0B5D6C4F3C"/>
          </w:pPr>
          <w:r w:rsidRPr="00A06E1A">
            <w:rPr>
              <w:rStyle w:val="placeholder1Char"/>
              <w:rFonts w:hint="eastAsia"/>
              <w:sz w:val="16"/>
              <w:szCs w:val="16"/>
            </w:rPr>
            <w:t>____</w:t>
          </w:r>
        </w:p>
      </w:docPartBody>
    </w:docPart>
    <w:docPart>
      <w:docPartPr>
        <w:name w:val="D6BB583F18A44324A47987F3CBED2B62"/>
        <w:category>
          <w:name w:val="常规"/>
          <w:gallery w:val="placeholder"/>
        </w:category>
        <w:types>
          <w:type w:val="bbPlcHdr"/>
        </w:types>
        <w:behaviors>
          <w:behavior w:val="content"/>
        </w:behaviors>
        <w:guid w:val="{0C0D4668-4F71-4D39-BD71-A4CC5D9BC0D2}"/>
      </w:docPartPr>
      <w:docPartBody>
        <w:p w:rsidR="005701AE" w:rsidRDefault="003C541B" w:rsidP="003C541B">
          <w:pPr>
            <w:pStyle w:val="D6BB583F18A44324A47987F3CBED2B62"/>
          </w:pPr>
          <w:r w:rsidRPr="00A06E1A">
            <w:rPr>
              <w:rStyle w:val="placeholder1Char"/>
              <w:rFonts w:hint="eastAsia"/>
              <w:sz w:val="16"/>
              <w:szCs w:val="16"/>
            </w:rPr>
            <w:t>____</w:t>
          </w:r>
        </w:p>
      </w:docPartBody>
    </w:docPart>
    <w:docPart>
      <w:docPartPr>
        <w:name w:val="AA8DEC79581047748CB331D2FADDFA24"/>
        <w:category>
          <w:name w:val="常规"/>
          <w:gallery w:val="placeholder"/>
        </w:category>
        <w:types>
          <w:type w:val="bbPlcHdr"/>
        </w:types>
        <w:behaviors>
          <w:behavior w:val="content"/>
        </w:behaviors>
        <w:guid w:val="{DDFE8626-52AF-4081-91F9-EB2EBB625AE5}"/>
      </w:docPartPr>
      <w:docPartBody>
        <w:p w:rsidR="005701AE" w:rsidRDefault="003C541B" w:rsidP="003C541B">
          <w:pPr>
            <w:pStyle w:val="AA8DEC79581047748CB331D2FADDFA24"/>
          </w:pPr>
          <w:r w:rsidRPr="00A06E1A">
            <w:rPr>
              <w:rStyle w:val="placeholder1Char"/>
              <w:rFonts w:hint="eastAsia"/>
              <w:sz w:val="16"/>
              <w:szCs w:val="16"/>
            </w:rPr>
            <w:t>____</w:t>
          </w:r>
        </w:p>
      </w:docPartBody>
    </w:docPart>
    <w:docPart>
      <w:docPartPr>
        <w:name w:val="D1D704288C50408781FB6DECA8514BAF"/>
        <w:category>
          <w:name w:val="常规"/>
          <w:gallery w:val="placeholder"/>
        </w:category>
        <w:types>
          <w:type w:val="bbPlcHdr"/>
        </w:types>
        <w:behaviors>
          <w:behavior w:val="content"/>
        </w:behaviors>
        <w:guid w:val="{93500B06-CFDB-4DBE-9A57-B4431F45D9B7}"/>
      </w:docPartPr>
      <w:docPartBody>
        <w:p w:rsidR="005701AE" w:rsidRDefault="003C541B" w:rsidP="003C541B">
          <w:pPr>
            <w:pStyle w:val="D1D704288C50408781FB6DECA8514BAF"/>
          </w:pPr>
          <w:r w:rsidRPr="00A06E1A">
            <w:rPr>
              <w:rStyle w:val="placeholder1Char"/>
              <w:rFonts w:hint="eastAsia"/>
              <w:sz w:val="16"/>
              <w:szCs w:val="16"/>
            </w:rPr>
            <w:t>____</w:t>
          </w:r>
        </w:p>
      </w:docPartBody>
    </w:docPart>
    <w:docPart>
      <w:docPartPr>
        <w:name w:val="95C66714F72348908B1F150FFA6BBC37"/>
        <w:category>
          <w:name w:val="常规"/>
          <w:gallery w:val="placeholder"/>
        </w:category>
        <w:types>
          <w:type w:val="bbPlcHdr"/>
        </w:types>
        <w:behaviors>
          <w:behavior w:val="content"/>
        </w:behaviors>
        <w:guid w:val="{204B7537-A7DB-4945-AB7D-61244D1513B8}"/>
      </w:docPartPr>
      <w:docPartBody>
        <w:p w:rsidR="005701AE" w:rsidRDefault="003C541B" w:rsidP="003C541B">
          <w:pPr>
            <w:pStyle w:val="95C66714F72348908B1F150FFA6BBC37"/>
          </w:pPr>
          <w:r w:rsidRPr="00A06E1A">
            <w:rPr>
              <w:rStyle w:val="placeholder1Char"/>
              <w:rFonts w:hint="eastAsia"/>
              <w:sz w:val="16"/>
              <w:szCs w:val="16"/>
            </w:rPr>
            <w:t>____</w:t>
          </w:r>
        </w:p>
      </w:docPartBody>
    </w:docPart>
    <w:docPart>
      <w:docPartPr>
        <w:name w:val="0C11C0613BFD4627AF225A23E87202E8"/>
        <w:category>
          <w:name w:val="常规"/>
          <w:gallery w:val="placeholder"/>
        </w:category>
        <w:types>
          <w:type w:val="bbPlcHdr"/>
        </w:types>
        <w:behaviors>
          <w:behavior w:val="content"/>
        </w:behaviors>
        <w:guid w:val="{DD4CFCC6-C710-4053-ABC5-EEEBC09126D9}"/>
      </w:docPartPr>
      <w:docPartBody>
        <w:p w:rsidR="005701AE" w:rsidRDefault="003C541B" w:rsidP="003C541B">
          <w:pPr>
            <w:pStyle w:val="0C11C0613BFD4627AF225A23E87202E8"/>
          </w:pPr>
          <w:r w:rsidRPr="00A06E1A">
            <w:rPr>
              <w:rStyle w:val="placeholder1Char"/>
              <w:rFonts w:hint="eastAsia"/>
              <w:sz w:val="16"/>
              <w:szCs w:val="16"/>
            </w:rPr>
            <w:t>____</w:t>
          </w:r>
        </w:p>
      </w:docPartBody>
    </w:docPart>
    <w:docPart>
      <w:docPartPr>
        <w:name w:val="DBF7A97A92C144BCBF397C48D5E1B2CF"/>
        <w:category>
          <w:name w:val="常规"/>
          <w:gallery w:val="placeholder"/>
        </w:category>
        <w:types>
          <w:type w:val="bbPlcHdr"/>
        </w:types>
        <w:behaviors>
          <w:behavior w:val="content"/>
        </w:behaviors>
        <w:guid w:val="{2B38C4F6-5D0C-4B6F-92D8-8522D6845B60}"/>
      </w:docPartPr>
      <w:docPartBody>
        <w:p w:rsidR="005701AE" w:rsidRDefault="003C541B" w:rsidP="003C541B">
          <w:pPr>
            <w:pStyle w:val="DBF7A97A92C144BCBF397C48D5E1B2CF"/>
          </w:pPr>
          <w:r w:rsidRPr="00A06E1A">
            <w:rPr>
              <w:rStyle w:val="placeholder1Char"/>
              <w:rFonts w:hint="eastAsia"/>
              <w:sz w:val="16"/>
              <w:szCs w:val="16"/>
            </w:rPr>
            <w:t>____</w:t>
          </w:r>
        </w:p>
      </w:docPartBody>
    </w:docPart>
    <w:docPart>
      <w:docPartPr>
        <w:name w:val="E3D2B48B817D442987D53B676B28EB43"/>
        <w:category>
          <w:name w:val="常规"/>
          <w:gallery w:val="placeholder"/>
        </w:category>
        <w:types>
          <w:type w:val="bbPlcHdr"/>
        </w:types>
        <w:behaviors>
          <w:behavior w:val="content"/>
        </w:behaviors>
        <w:guid w:val="{AF850D5D-A84C-4D22-A860-1F1C45F448A0}"/>
      </w:docPartPr>
      <w:docPartBody>
        <w:p w:rsidR="005701AE" w:rsidRDefault="003C541B" w:rsidP="003C541B">
          <w:pPr>
            <w:pStyle w:val="E3D2B48B817D442987D53B676B28EB43"/>
          </w:pPr>
          <w:r w:rsidRPr="00A06E1A">
            <w:rPr>
              <w:rStyle w:val="placeholder1Char"/>
              <w:rFonts w:hint="eastAsia"/>
              <w:sz w:val="16"/>
              <w:szCs w:val="16"/>
            </w:rPr>
            <w:t>____</w:t>
          </w:r>
        </w:p>
      </w:docPartBody>
    </w:docPart>
    <w:docPart>
      <w:docPartPr>
        <w:name w:val="27D6E4028AC2447FA66357C36736C719"/>
        <w:category>
          <w:name w:val="常规"/>
          <w:gallery w:val="placeholder"/>
        </w:category>
        <w:types>
          <w:type w:val="bbPlcHdr"/>
        </w:types>
        <w:behaviors>
          <w:behavior w:val="content"/>
        </w:behaviors>
        <w:guid w:val="{7CD35F38-BB4C-4D07-9776-501EDAB8D285}"/>
      </w:docPartPr>
      <w:docPartBody>
        <w:p w:rsidR="005701AE" w:rsidRDefault="003C541B" w:rsidP="003C541B">
          <w:pPr>
            <w:pStyle w:val="27D6E4028AC2447FA66357C36736C719"/>
          </w:pPr>
          <w:r w:rsidRPr="00A06E1A">
            <w:rPr>
              <w:rStyle w:val="placeholder1Char"/>
              <w:rFonts w:hint="eastAsia"/>
              <w:sz w:val="16"/>
              <w:szCs w:val="16"/>
            </w:rPr>
            <w:t>____</w:t>
          </w:r>
        </w:p>
      </w:docPartBody>
    </w:docPart>
    <w:docPart>
      <w:docPartPr>
        <w:name w:val="BE174A852F6E46B18328047C75D4281A"/>
        <w:category>
          <w:name w:val="常规"/>
          <w:gallery w:val="placeholder"/>
        </w:category>
        <w:types>
          <w:type w:val="bbPlcHdr"/>
        </w:types>
        <w:behaviors>
          <w:behavior w:val="content"/>
        </w:behaviors>
        <w:guid w:val="{A092D993-AAD8-475D-8DEE-AF4E35E35D80}"/>
      </w:docPartPr>
      <w:docPartBody>
        <w:p w:rsidR="005701AE" w:rsidRDefault="003C541B" w:rsidP="003C541B">
          <w:pPr>
            <w:pStyle w:val="BE174A852F6E46B18328047C75D4281A"/>
          </w:pPr>
          <w:r w:rsidRPr="00A06E1A">
            <w:rPr>
              <w:rStyle w:val="placeholder1Char"/>
              <w:rFonts w:hint="eastAsia"/>
              <w:sz w:val="16"/>
              <w:szCs w:val="16"/>
            </w:rPr>
            <w:t>____</w:t>
          </w:r>
        </w:p>
      </w:docPartBody>
    </w:docPart>
    <w:docPart>
      <w:docPartPr>
        <w:name w:val="EA6F29D70F4D4655A748E59A12919C52"/>
        <w:category>
          <w:name w:val="常规"/>
          <w:gallery w:val="placeholder"/>
        </w:category>
        <w:types>
          <w:type w:val="bbPlcHdr"/>
        </w:types>
        <w:behaviors>
          <w:behavior w:val="content"/>
        </w:behaviors>
        <w:guid w:val="{49FBE4E8-F9B3-4294-A8CD-5BE14F62EDF5}"/>
      </w:docPartPr>
      <w:docPartBody>
        <w:p w:rsidR="005701AE" w:rsidRDefault="003C541B" w:rsidP="003C541B">
          <w:pPr>
            <w:pStyle w:val="EA6F29D70F4D4655A748E59A12919C52"/>
          </w:pPr>
          <w:r w:rsidRPr="00A06E1A">
            <w:rPr>
              <w:rStyle w:val="placeholder1Char"/>
              <w:rFonts w:hint="eastAsia"/>
              <w:sz w:val="16"/>
              <w:szCs w:val="16"/>
            </w:rPr>
            <w:t>____</w:t>
          </w:r>
        </w:p>
      </w:docPartBody>
    </w:docPart>
    <w:docPart>
      <w:docPartPr>
        <w:name w:val="B497B3C76D1347FC9AF8282C023BD1A0"/>
        <w:category>
          <w:name w:val="常规"/>
          <w:gallery w:val="placeholder"/>
        </w:category>
        <w:types>
          <w:type w:val="bbPlcHdr"/>
        </w:types>
        <w:behaviors>
          <w:behavior w:val="content"/>
        </w:behaviors>
        <w:guid w:val="{899C3AAA-56DA-433A-9EA4-C6A2D0CA2B15}"/>
      </w:docPartPr>
      <w:docPartBody>
        <w:p w:rsidR="005701AE" w:rsidRDefault="003C541B" w:rsidP="003C541B">
          <w:pPr>
            <w:pStyle w:val="B497B3C76D1347FC9AF8282C023BD1A0"/>
          </w:pPr>
          <w:r w:rsidRPr="00A06E1A">
            <w:rPr>
              <w:rStyle w:val="placeholder1Char"/>
              <w:rFonts w:hint="eastAsia"/>
              <w:sz w:val="16"/>
              <w:szCs w:val="16"/>
            </w:rPr>
            <w:t>____</w:t>
          </w:r>
        </w:p>
      </w:docPartBody>
    </w:docPart>
    <w:docPart>
      <w:docPartPr>
        <w:name w:val="45D993CE8A3041A7AC0A6A6A01446845"/>
        <w:category>
          <w:name w:val="常规"/>
          <w:gallery w:val="placeholder"/>
        </w:category>
        <w:types>
          <w:type w:val="bbPlcHdr"/>
        </w:types>
        <w:behaviors>
          <w:behavior w:val="content"/>
        </w:behaviors>
        <w:guid w:val="{901B2CB7-C87A-4B40-8347-F1E37A80515A}"/>
      </w:docPartPr>
      <w:docPartBody>
        <w:p w:rsidR="005701AE" w:rsidRDefault="003C541B" w:rsidP="003C541B">
          <w:pPr>
            <w:pStyle w:val="45D993CE8A3041A7AC0A6A6A01446845"/>
          </w:pPr>
          <w:r w:rsidRPr="00A06E1A">
            <w:rPr>
              <w:rStyle w:val="placeholder1Char"/>
              <w:rFonts w:hint="eastAsia"/>
              <w:sz w:val="16"/>
              <w:szCs w:val="16"/>
            </w:rPr>
            <w:t>____</w:t>
          </w:r>
        </w:p>
      </w:docPartBody>
    </w:docPart>
    <w:docPart>
      <w:docPartPr>
        <w:name w:val="62E0DC3A5BFA48F39F239F511B6D596F"/>
        <w:category>
          <w:name w:val="常规"/>
          <w:gallery w:val="placeholder"/>
        </w:category>
        <w:types>
          <w:type w:val="bbPlcHdr"/>
        </w:types>
        <w:behaviors>
          <w:behavior w:val="content"/>
        </w:behaviors>
        <w:guid w:val="{FA4CD447-A046-4BF3-85E0-79065949AE19}"/>
      </w:docPartPr>
      <w:docPartBody>
        <w:p w:rsidR="005701AE" w:rsidRDefault="003C541B" w:rsidP="003C541B">
          <w:pPr>
            <w:pStyle w:val="62E0DC3A5BFA48F39F239F511B6D596F"/>
          </w:pPr>
          <w:r w:rsidRPr="00A06E1A">
            <w:rPr>
              <w:rStyle w:val="placeholder1Char"/>
              <w:rFonts w:hint="eastAsia"/>
              <w:sz w:val="16"/>
              <w:szCs w:val="16"/>
            </w:rPr>
            <w:t>____</w:t>
          </w:r>
        </w:p>
      </w:docPartBody>
    </w:docPart>
    <w:docPart>
      <w:docPartPr>
        <w:name w:val="DF5C3872ED024580873CDA8C2120AFD2"/>
        <w:category>
          <w:name w:val="常规"/>
          <w:gallery w:val="placeholder"/>
        </w:category>
        <w:types>
          <w:type w:val="bbPlcHdr"/>
        </w:types>
        <w:behaviors>
          <w:behavior w:val="content"/>
        </w:behaviors>
        <w:guid w:val="{35E86AAD-9685-4839-9BC6-6681CA95FCD0}"/>
      </w:docPartPr>
      <w:docPartBody>
        <w:p w:rsidR="005701AE" w:rsidRDefault="003C541B" w:rsidP="003C541B">
          <w:pPr>
            <w:pStyle w:val="DF5C3872ED024580873CDA8C2120AFD2"/>
          </w:pPr>
          <w:r w:rsidRPr="00A06E1A">
            <w:rPr>
              <w:rStyle w:val="placeholder1Char"/>
              <w:rFonts w:hint="eastAsia"/>
              <w:sz w:val="16"/>
              <w:szCs w:val="16"/>
            </w:rPr>
            <w:t>____</w:t>
          </w:r>
        </w:p>
      </w:docPartBody>
    </w:docPart>
    <w:docPart>
      <w:docPartPr>
        <w:name w:val="FD6268E6BB2D4369A521F31C8C055D7B"/>
        <w:category>
          <w:name w:val="常规"/>
          <w:gallery w:val="placeholder"/>
        </w:category>
        <w:types>
          <w:type w:val="bbPlcHdr"/>
        </w:types>
        <w:behaviors>
          <w:behavior w:val="content"/>
        </w:behaviors>
        <w:guid w:val="{122B57F2-8BBE-4AE4-A46D-8CF9FC66B0FB}"/>
      </w:docPartPr>
      <w:docPartBody>
        <w:p w:rsidR="005701AE" w:rsidRDefault="003C541B" w:rsidP="003C541B">
          <w:pPr>
            <w:pStyle w:val="FD6268E6BB2D4369A521F31C8C055D7B"/>
          </w:pPr>
          <w:r w:rsidRPr="00A06E1A">
            <w:rPr>
              <w:rStyle w:val="placeholder1Char"/>
              <w:rFonts w:hint="eastAsia"/>
              <w:sz w:val="16"/>
              <w:szCs w:val="16"/>
            </w:rPr>
            <w:t>____</w:t>
          </w:r>
        </w:p>
      </w:docPartBody>
    </w:docPart>
    <w:docPart>
      <w:docPartPr>
        <w:name w:val="A7056DBC0B7D410D8CB1B136B959151D"/>
        <w:category>
          <w:name w:val="常规"/>
          <w:gallery w:val="placeholder"/>
        </w:category>
        <w:types>
          <w:type w:val="bbPlcHdr"/>
        </w:types>
        <w:behaviors>
          <w:behavior w:val="content"/>
        </w:behaviors>
        <w:guid w:val="{BC610D47-F4B4-4A9C-B773-6231B3CCAC45}"/>
      </w:docPartPr>
      <w:docPartBody>
        <w:p w:rsidR="005701AE" w:rsidRDefault="003C541B" w:rsidP="003C541B">
          <w:pPr>
            <w:pStyle w:val="A7056DBC0B7D410D8CB1B136B959151D"/>
          </w:pPr>
          <w:r w:rsidRPr="00A06E1A">
            <w:rPr>
              <w:rStyle w:val="placeholder1Char"/>
              <w:rFonts w:hint="eastAsia"/>
              <w:sz w:val="16"/>
              <w:szCs w:val="16"/>
            </w:rPr>
            <w:t>____</w:t>
          </w:r>
        </w:p>
      </w:docPartBody>
    </w:docPart>
    <w:docPart>
      <w:docPartPr>
        <w:name w:val="AF15BC37BC37456FAEEEDD3F448ABBC7"/>
        <w:category>
          <w:name w:val="常规"/>
          <w:gallery w:val="placeholder"/>
        </w:category>
        <w:types>
          <w:type w:val="bbPlcHdr"/>
        </w:types>
        <w:behaviors>
          <w:behavior w:val="content"/>
        </w:behaviors>
        <w:guid w:val="{ECFBBF59-4315-487D-80A9-A5C45DBB277F}"/>
      </w:docPartPr>
      <w:docPartBody>
        <w:p w:rsidR="005701AE" w:rsidRDefault="003C541B" w:rsidP="003C541B">
          <w:pPr>
            <w:pStyle w:val="AF15BC37BC37456FAEEEDD3F448ABBC7"/>
          </w:pPr>
          <w:r w:rsidRPr="00A06E1A">
            <w:rPr>
              <w:rStyle w:val="placeholder1Char"/>
              <w:rFonts w:hint="eastAsia"/>
              <w:sz w:val="16"/>
              <w:szCs w:val="16"/>
            </w:rPr>
            <w:t>____</w:t>
          </w:r>
        </w:p>
      </w:docPartBody>
    </w:docPart>
    <w:docPart>
      <w:docPartPr>
        <w:name w:val="8DE5A759EA72474C98BE370ABA7F2AD4"/>
        <w:category>
          <w:name w:val="常规"/>
          <w:gallery w:val="placeholder"/>
        </w:category>
        <w:types>
          <w:type w:val="bbPlcHdr"/>
        </w:types>
        <w:behaviors>
          <w:behavior w:val="content"/>
        </w:behaviors>
        <w:guid w:val="{91112D31-54EE-4AA8-8068-318F61159E51}"/>
      </w:docPartPr>
      <w:docPartBody>
        <w:p w:rsidR="005701AE" w:rsidRDefault="003C541B" w:rsidP="003C541B">
          <w:pPr>
            <w:pStyle w:val="8DE5A759EA72474C98BE370ABA7F2AD4"/>
          </w:pPr>
          <w:r w:rsidRPr="00A06E1A">
            <w:rPr>
              <w:rStyle w:val="placeholder1Char"/>
              <w:rFonts w:hint="eastAsia"/>
              <w:sz w:val="16"/>
              <w:szCs w:val="16"/>
            </w:rPr>
            <w:t>____</w:t>
          </w:r>
        </w:p>
      </w:docPartBody>
    </w:docPart>
    <w:docPart>
      <w:docPartPr>
        <w:name w:val="60740718D9494F8F91890F8BE0D144FA"/>
        <w:category>
          <w:name w:val="常规"/>
          <w:gallery w:val="placeholder"/>
        </w:category>
        <w:types>
          <w:type w:val="bbPlcHdr"/>
        </w:types>
        <w:behaviors>
          <w:behavior w:val="content"/>
        </w:behaviors>
        <w:guid w:val="{10345D8E-BC94-47A1-83BF-34BB3A9F2AE1}"/>
      </w:docPartPr>
      <w:docPartBody>
        <w:p w:rsidR="005701AE" w:rsidRDefault="003C541B" w:rsidP="003C541B">
          <w:pPr>
            <w:pStyle w:val="60740718D9494F8F91890F8BE0D144FA"/>
          </w:pPr>
          <w:r w:rsidRPr="00A06E1A">
            <w:rPr>
              <w:rStyle w:val="placeholder1Char"/>
              <w:rFonts w:hint="eastAsia"/>
              <w:sz w:val="16"/>
              <w:szCs w:val="16"/>
            </w:rPr>
            <w:t>____</w:t>
          </w:r>
        </w:p>
      </w:docPartBody>
    </w:docPart>
    <w:docPart>
      <w:docPartPr>
        <w:name w:val="8DFC2542000940B2A798C53F7A6DFCCA"/>
        <w:category>
          <w:name w:val="常规"/>
          <w:gallery w:val="placeholder"/>
        </w:category>
        <w:types>
          <w:type w:val="bbPlcHdr"/>
        </w:types>
        <w:behaviors>
          <w:behavior w:val="content"/>
        </w:behaviors>
        <w:guid w:val="{51A974FB-AEDF-401C-8DBD-ADD6A6D214CB}"/>
      </w:docPartPr>
      <w:docPartBody>
        <w:p w:rsidR="005701AE" w:rsidRDefault="003C541B" w:rsidP="003C541B">
          <w:pPr>
            <w:pStyle w:val="8DFC2542000940B2A798C53F7A6DFCCA"/>
          </w:pPr>
          <w:r w:rsidRPr="00A06E1A">
            <w:rPr>
              <w:rStyle w:val="placeholder1Char"/>
              <w:rFonts w:hint="eastAsia"/>
              <w:sz w:val="16"/>
              <w:szCs w:val="16"/>
            </w:rPr>
            <w:t>____</w:t>
          </w:r>
        </w:p>
      </w:docPartBody>
    </w:docPart>
    <w:docPart>
      <w:docPartPr>
        <w:name w:val="1256B8506DE64818B0A10121FDDBE236"/>
        <w:category>
          <w:name w:val="常规"/>
          <w:gallery w:val="placeholder"/>
        </w:category>
        <w:types>
          <w:type w:val="bbPlcHdr"/>
        </w:types>
        <w:behaviors>
          <w:behavior w:val="content"/>
        </w:behaviors>
        <w:guid w:val="{A120E4E2-7DAE-42F9-A341-64B18D6E4C4E}"/>
      </w:docPartPr>
      <w:docPartBody>
        <w:p w:rsidR="005701AE" w:rsidRDefault="003C541B" w:rsidP="003C541B">
          <w:pPr>
            <w:pStyle w:val="1256B8506DE64818B0A10121FDDBE236"/>
          </w:pPr>
          <w:r w:rsidRPr="00A06E1A">
            <w:rPr>
              <w:rStyle w:val="placeholder1Char"/>
              <w:rFonts w:hint="eastAsia"/>
              <w:sz w:val="16"/>
              <w:szCs w:val="16"/>
            </w:rPr>
            <w:t>____</w:t>
          </w:r>
        </w:p>
      </w:docPartBody>
    </w:docPart>
    <w:docPart>
      <w:docPartPr>
        <w:name w:val="A5E3AEF6C3514F68B38C5CB7DD14F1C9"/>
        <w:category>
          <w:name w:val="常规"/>
          <w:gallery w:val="placeholder"/>
        </w:category>
        <w:types>
          <w:type w:val="bbPlcHdr"/>
        </w:types>
        <w:behaviors>
          <w:behavior w:val="content"/>
        </w:behaviors>
        <w:guid w:val="{7BAB6731-C149-4032-B86D-F70027369A96}"/>
      </w:docPartPr>
      <w:docPartBody>
        <w:p w:rsidR="005701AE" w:rsidRDefault="003C541B" w:rsidP="003C541B">
          <w:pPr>
            <w:pStyle w:val="A5E3AEF6C3514F68B38C5CB7DD14F1C9"/>
          </w:pPr>
          <w:r w:rsidRPr="00A06E1A">
            <w:rPr>
              <w:rStyle w:val="placeholder1Char"/>
              <w:rFonts w:hint="eastAsia"/>
              <w:sz w:val="16"/>
              <w:szCs w:val="16"/>
            </w:rPr>
            <w:t>____</w:t>
          </w:r>
        </w:p>
      </w:docPartBody>
    </w:docPart>
    <w:docPart>
      <w:docPartPr>
        <w:name w:val="59AB1467F5BD4573988E4E04C036C838"/>
        <w:category>
          <w:name w:val="常规"/>
          <w:gallery w:val="placeholder"/>
        </w:category>
        <w:types>
          <w:type w:val="bbPlcHdr"/>
        </w:types>
        <w:behaviors>
          <w:behavior w:val="content"/>
        </w:behaviors>
        <w:guid w:val="{4D595ED2-0F99-4228-9285-66C007EA91EF}"/>
      </w:docPartPr>
      <w:docPartBody>
        <w:p w:rsidR="005701AE" w:rsidRDefault="003C541B" w:rsidP="003C541B">
          <w:pPr>
            <w:pStyle w:val="59AB1467F5BD4573988E4E04C036C838"/>
          </w:pPr>
          <w:r w:rsidRPr="00A06E1A">
            <w:rPr>
              <w:rStyle w:val="placeholder1Char"/>
              <w:rFonts w:hint="eastAsia"/>
              <w:sz w:val="16"/>
              <w:szCs w:val="16"/>
            </w:rPr>
            <w:t>____</w:t>
          </w:r>
        </w:p>
      </w:docPartBody>
    </w:docPart>
    <w:docPart>
      <w:docPartPr>
        <w:name w:val="87254AEE357E4F7D96BF3627F6D94654"/>
        <w:category>
          <w:name w:val="常规"/>
          <w:gallery w:val="placeholder"/>
        </w:category>
        <w:types>
          <w:type w:val="bbPlcHdr"/>
        </w:types>
        <w:behaviors>
          <w:behavior w:val="content"/>
        </w:behaviors>
        <w:guid w:val="{10D00233-CC7C-452B-904F-93E46EA41F3F}"/>
      </w:docPartPr>
      <w:docPartBody>
        <w:p w:rsidR="005701AE" w:rsidRDefault="003C541B" w:rsidP="003C541B">
          <w:pPr>
            <w:pStyle w:val="87254AEE357E4F7D96BF3627F6D94654"/>
          </w:pPr>
          <w:r w:rsidRPr="00A06E1A">
            <w:rPr>
              <w:rStyle w:val="placeholder1Char"/>
              <w:rFonts w:hint="eastAsia"/>
              <w:sz w:val="16"/>
              <w:szCs w:val="16"/>
            </w:rPr>
            <w:t>____</w:t>
          </w:r>
        </w:p>
      </w:docPartBody>
    </w:docPart>
    <w:docPart>
      <w:docPartPr>
        <w:name w:val="39AC6D0DEF9F405FA4112D5716C350BD"/>
        <w:category>
          <w:name w:val="常规"/>
          <w:gallery w:val="placeholder"/>
        </w:category>
        <w:types>
          <w:type w:val="bbPlcHdr"/>
        </w:types>
        <w:behaviors>
          <w:behavior w:val="content"/>
        </w:behaviors>
        <w:guid w:val="{21ABB21C-1C58-40CD-B741-457886FDAB06}"/>
      </w:docPartPr>
      <w:docPartBody>
        <w:p w:rsidR="005701AE" w:rsidRDefault="003C541B" w:rsidP="003C541B">
          <w:pPr>
            <w:pStyle w:val="39AC6D0DEF9F405FA4112D5716C350BD"/>
          </w:pPr>
          <w:r w:rsidRPr="00A06E1A">
            <w:rPr>
              <w:rStyle w:val="placeholder1Char"/>
              <w:rFonts w:hint="eastAsia"/>
              <w:sz w:val="16"/>
              <w:szCs w:val="16"/>
            </w:rPr>
            <w:t>____</w:t>
          </w:r>
        </w:p>
      </w:docPartBody>
    </w:docPart>
    <w:docPart>
      <w:docPartPr>
        <w:name w:val="33BFAD1E3B074963AAF4E4FD8D2C4328"/>
        <w:category>
          <w:name w:val="常规"/>
          <w:gallery w:val="placeholder"/>
        </w:category>
        <w:types>
          <w:type w:val="bbPlcHdr"/>
        </w:types>
        <w:behaviors>
          <w:behavior w:val="content"/>
        </w:behaviors>
        <w:guid w:val="{C29039F0-497F-4F0A-99F5-A9C98AD03171}"/>
      </w:docPartPr>
      <w:docPartBody>
        <w:p w:rsidR="005701AE" w:rsidRDefault="003C541B" w:rsidP="003C541B">
          <w:pPr>
            <w:pStyle w:val="33BFAD1E3B074963AAF4E4FD8D2C4328"/>
          </w:pPr>
          <w:r w:rsidRPr="00A06E1A">
            <w:rPr>
              <w:rStyle w:val="placeholder1Char"/>
              <w:rFonts w:hint="eastAsia"/>
              <w:sz w:val="16"/>
              <w:szCs w:val="16"/>
            </w:rPr>
            <w:t>____</w:t>
          </w:r>
        </w:p>
      </w:docPartBody>
    </w:docPart>
    <w:docPart>
      <w:docPartPr>
        <w:name w:val="432F851795FA475B9B53BE2AD6B59995"/>
        <w:category>
          <w:name w:val="常规"/>
          <w:gallery w:val="placeholder"/>
        </w:category>
        <w:types>
          <w:type w:val="bbPlcHdr"/>
        </w:types>
        <w:behaviors>
          <w:behavior w:val="content"/>
        </w:behaviors>
        <w:guid w:val="{019A47CB-6B54-4F84-A2E8-7FD60231A535}"/>
      </w:docPartPr>
      <w:docPartBody>
        <w:p w:rsidR="005701AE" w:rsidRDefault="003C541B" w:rsidP="003C541B">
          <w:pPr>
            <w:pStyle w:val="432F851795FA475B9B53BE2AD6B59995"/>
          </w:pPr>
          <w:r w:rsidRPr="00A06E1A">
            <w:rPr>
              <w:rStyle w:val="placeholder1Char"/>
              <w:rFonts w:hint="eastAsia"/>
              <w:sz w:val="16"/>
              <w:szCs w:val="16"/>
            </w:rPr>
            <w:t>____</w:t>
          </w:r>
        </w:p>
      </w:docPartBody>
    </w:docPart>
    <w:docPart>
      <w:docPartPr>
        <w:name w:val="2F0A366A1B494B7DB250404C8302D017"/>
        <w:category>
          <w:name w:val="常规"/>
          <w:gallery w:val="placeholder"/>
        </w:category>
        <w:types>
          <w:type w:val="bbPlcHdr"/>
        </w:types>
        <w:behaviors>
          <w:behavior w:val="content"/>
        </w:behaviors>
        <w:guid w:val="{DB2F76AC-CDFC-4668-A706-DB9B7914AD55}"/>
      </w:docPartPr>
      <w:docPartBody>
        <w:p w:rsidR="005701AE" w:rsidRDefault="003C541B" w:rsidP="003C541B">
          <w:pPr>
            <w:pStyle w:val="2F0A366A1B494B7DB250404C8302D017"/>
          </w:pPr>
          <w:r w:rsidRPr="00A06E1A">
            <w:rPr>
              <w:rStyle w:val="placeholder1Char"/>
              <w:rFonts w:hint="eastAsia"/>
              <w:sz w:val="16"/>
              <w:szCs w:val="16"/>
            </w:rPr>
            <w:t>____</w:t>
          </w:r>
        </w:p>
      </w:docPartBody>
    </w:docPart>
    <w:docPart>
      <w:docPartPr>
        <w:name w:val="A13F54FDE0A74F45BF9D5EF3B0DD339B"/>
        <w:category>
          <w:name w:val="常规"/>
          <w:gallery w:val="placeholder"/>
        </w:category>
        <w:types>
          <w:type w:val="bbPlcHdr"/>
        </w:types>
        <w:behaviors>
          <w:behavior w:val="content"/>
        </w:behaviors>
        <w:guid w:val="{C684ED19-9425-4A58-8B8E-FE5BFF88A065}"/>
      </w:docPartPr>
      <w:docPartBody>
        <w:p w:rsidR="005701AE" w:rsidRDefault="003C541B" w:rsidP="003C541B">
          <w:pPr>
            <w:pStyle w:val="A13F54FDE0A74F45BF9D5EF3B0DD339B"/>
          </w:pPr>
          <w:r w:rsidRPr="00A06E1A">
            <w:rPr>
              <w:rStyle w:val="placeholder1Char"/>
              <w:rFonts w:hint="eastAsia"/>
              <w:sz w:val="16"/>
              <w:szCs w:val="16"/>
            </w:rPr>
            <w:t>____</w:t>
          </w:r>
        </w:p>
      </w:docPartBody>
    </w:docPart>
    <w:docPart>
      <w:docPartPr>
        <w:name w:val="3578755EA1EA4BE6AF1D536C6FAE3647"/>
        <w:category>
          <w:name w:val="常规"/>
          <w:gallery w:val="placeholder"/>
        </w:category>
        <w:types>
          <w:type w:val="bbPlcHdr"/>
        </w:types>
        <w:behaviors>
          <w:behavior w:val="content"/>
        </w:behaviors>
        <w:guid w:val="{0081CFAC-05C6-45EE-BAD9-50DEF05333AA}"/>
      </w:docPartPr>
      <w:docPartBody>
        <w:p w:rsidR="005701AE" w:rsidRDefault="003C541B" w:rsidP="003C541B">
          <w:pPr>
            <w:pStyle w:val="3578755EA1EA4BE6AF1D536C6FAE3647"/>
          </w:pPr>
          <w:r w:rsidRPr="00A06E1A">
            <w:rPr>
              <w:rStyle w:val="placeholder1Char"/>
              <w:rFonts w:hint="eastAsia"/>
              <w:sz w:val="16"/>
              <w:szCs w:val="16"/>
            </w:rPr>
            <w:t>____</w:t>
          </w:r>
        </w:p>
      </w:docPartBody>
    </w:docPart>
    <w:docPart>
      <w:docPartPr>
        <w:name w:val="BF14F01690F14E8CB26B56549F8FE126"/>
        <w:category>
          <w:name w:val="常规"/>
          <w:gallery w:val="placeholder"/>
        </w:category>
        <w:types>
          <w:type w:val="bbPlcHdr"/>
        </w:types>
        <w:behaviors>
          <w:behavior w:val="content"/>
        </w:behaviors>
        <w:guid w:val="{CAC4B7D7-4BE6-4A60-8B46-8E39F48D94C2}"/>
      </w:docPartPr>
      <w:docPartBody>
        <w:p w:rsidR="005701AE" w:rsidRDefault="003C541B" w:rsidP="003C541B">
          <w:pPr>
            <w:pStyle w:val="BF14F01690F14E8CB26B56549F8FE126"/>
          </w:pPr>
          <w:r w:rsidRPr="00A06E1A">
            <w:rPr>
              <w:rStyle w:val="placeholder1Char"/>
              <w:rFonts w:hint="eastAsia"/>
              <w:sz w:val="16"/>
              <w:szCs w:val="16"/>
            </w:rPr>
            <w:t>____</w:t>
          </w:r>
        </w:p>
      </w:docPartBody>
    </w:docPart>
    <w:docPart>
      <w:docPartPr>
        <w:name w:val="36490484D772430C9A40959710794C29"/>
        <w:category>
          <w:name w:val="常规"/>
          <w:gallery w:val="placeholder"/>
        </w:category>
        <w:types>
          <w:type w:val="bbPlcHdr"/>
        </w:types>
        <w:behaviors>
          <w:behavior w:val="content"/>
        </w:behaviors>
        <w:guid w:val="{4A1F94FF-629C-4E46-BF93-D052D1D53083}"/>
      </w:docPartPr>
      <w:docPartBody>
        <w:p w:rsidR="005701AE" w:rsidRDefault="003C541B" w:rsidP="003C541B">
          <w:pPr>
            <w:pStyle w:val="36490484D772430C9A40959710794C29"/>
          </w:pPr>
          <w:r w:rsidRPr="00A06E1A">
            <w:rPr>
              <w:rStyle w:val="placeholder1Char"/>
              <w:rFonts w:hint="eastAsia"/>
              <w:sz w:val="16"/>
              <w:szCs w:val="16"/>
            </w:rPr>
            <w:t>____</w:t>
          </w:r>
        </w:p>
      </w:docPartBody>
    </w:docPart>
    <w:docPart>
      <w:docPartPr>
        <w:name w:val="692A721D41FB46CDB2452C030F957696"/>
        <w:category>
          <w:name w:val="常规"/>
          <w:gallery w:val="placeholder"/>
        </w:category>
        <w:types>
          <w:type w:val="bbPlcHdr"/>
        </w:types>
        <w:behaviors>
          <w:behavior w:val="content"/>
        </w:behaviors>
        <w:guid w:val="{C2FFB5B2-9815-4076-8C25-0F355FF07CDA}"/>
      </w:docPartPr>
      <w:docPartBody>
        <w:p w:rsidR="005701AE" w:rsidRDefault="003C541B" w:rsidP="003C541B">
          <w:pPr>
            <w:pStyle w:val="692A721D41FB46CDB2452C030F957696"/>
          </w:pPr>
          <w:r w:rsidRPr="00A06E1A">
            <w:rPr>
              <w:rStyle w:val="placeholder1Char"/>
              <w:rFonts w:hint="eastAsia"/>
              <w:sz w:val="16"/>
              <w:szCs w:val="16"/>
            </w:rPr>
            <w:t>____</w:t>
          </w:r>
        </w:p>
      </w:docPartBody>
    </w:docPart>
    <w:docPart>
      <w:docPartPr>
        <w:name w:val="D7895F115E1F46529BDDA6C8A0F25D01"/>
        <w:category>
          <w:name w:val="常规"/>
          <w:gallery w:val="placeholder"/>
        </w:category>
        <w:types>
          <w:type w:val="bbPlcHdr"/>
        </w:types>
        <w:behaviors>
          <w:behavior w:val="content"/>
        </w:behaviors>
        <w:guid w:val="{85CF1C1E-10A0-4895-90FD-B6CD13B5D459}"/>
      </w:docPartPr>
      <w:docPartBody>
        <w:p w:rsidR="005701AE" w:rsidRDefault="003C541B" w:rsidP="003C541B">
          <w:pPr>
            <w:pStyle w:val="D7895F115E1F46529BDDA6C8A0F25D01"/>
          </w:pPr>
          <w:r w:rsidRPr="00A06E1A">
            <w:rPr>
              <w:rStyle w:val="placeholder1Char"/>
              <w:rFonts w:hint="eastAsia"/>
              <w:sz w:val="16"/>
              <w:szCs w:val="16"/>
            </w:rPr>
            <w:t>____</w:t>
          </w:r>
        </w:p>
      </w:docPartBody>
    </w:docPart>
    <w:docPart>
      <w:docPartPr>
        <w:name w:val="917A0582693946B995EBCEC90EB081A2"/>
        <w:category>
          <w:name w:val="常规"/>
          <w:gallery w:val="placeholder"/>
        </w:category>
        <w:types>
          <w:type w:val="bbPlcHdr"/>
        </w:types>
        <w:behaviors>
          <w:behavior w:val="content"/>
        </w:behaviors>
        <w:guid w:val="{51E0065A-A826-4F6D-89A8-8A1E8DE2B4D3}"/>
      </w:docPartPr>
      <w:docPartBody>
        <w:p w:rsidR="005701AE" w:rsidRDefault="003C541B" w:rsidP="003C541B">
          <w:pPr>
            <w:pStyle w:val="917A0582693946B995EBCEC90EB081A2"/>
          </w:pPr>
          <w:r w:rsidRPr="00A06E1A">
            <w:rPr>
              <w:rStyle w:val="placeholder1Char"/>
              <w:rFonts w:hint="eastAsia"/>
              <w:sz w:val="16"/>
              <w:szCs w:val="16"/>
            </w:rPr>
            <w:t>____</w:t>
          </w:r>
        </w:p>
      </w:docPartBody>
    </w:docPart>
    <w:docPart>
      <w:docPartPr>
        <w:name w:val="409BCCD9F352458D82424B2D52A695EB"/>
        <w:category>
          <w:name w:val="常规"/>
          <w:gallery w:val="placeholder"/>
        </w:category>
        <w:types>
          <w:type w:val="bbPlcHdr"/>
        </w:types>
        <w:behaviors>
          <w:behavior w:val="content"/>
        </w:behaviors>
        <w:guid w:val="{4D2EF819-7A6C-469C-BFF8-9A34B4B0CDDC}"/>
      </w:docPartPr>
      <w:docPartBody>
        <w:p w:rsidR="005701AE" w:rsidRDefault="003C541B" w:rsidP="003C541B">
          <w:pPr>
            <w:pStyle w:val="409BCCD9F352458D82424B2D52A695EB"/>
          </w:pPr>
          <w:r w:rsidRPr="00A06E1A">
            <w:rPr>
              <w:rStyle w:val="placeholder1Char"/>
              <w:rFonts w:hint="eastAsia"/>
              <w:sz w:val="16"/>
              <w:szCs w:val="16"/>
            </w:rPr>
            <w:t>____</w:t>
          </w:r>
        </w:p>
      </w:docPartBody>
    </w:docPart>
    <w:docPart>
      <w:docPartPr>
        <w:name w:val="E088E7E490304C6E8923A40191A287D4"/>
        <w:category>
          <w:name w:val="常规"/>
          <w:gallery w:val="placeholder"/>
        </w:category>
        <w:types>
          <w:type w:val="bbPlcHdr"/>
        </w:types>
        <w:behaviors>
          <w:behavior w:val="content"/>
        </w:behaviors>
        <w:guid w:val="{3570F961-045E-447C-9E9F-C5C77AB5BBC6}"/>
      </w:docPartPr>
      <w:docPartBody>
        <w:p w:rsidR="005701AE" w:rsidRDefault="003C541B" w:rsidP="003C541B">
          <w:pPr>
            <w:pStyle w:val="E088E7E490304C6E8923A40191A287D4"/>
          </w:pPr>
          <w:r w:rsidRPr="00A06E1A">
            <w:rPr>
              <w:rStyle w:val="placeholder1Char"/>
              <w:rFonts w:hint="eastAsia"/>
              <w:sz w:val="16"/>
              <w:szCs w:val="16"/>
            </w:rPr>
            <w:t>____</w:t>
          </w:r>
        </w:p>
      </w:docPartBody>
    </w:docPart>
    <w:docPart>
      <w:docPartPr>
        <w:name w:val="22D5040DF4E7453DB189B84CED3F5DF6"/>
        <w:category>
          <w:name w:val="常规"/>
          <w:gallery w:val="placeholder"/>
        </w:category>
        <w:types>
          <w:type w:val="bbPlcHdr"/>
        </w:types>
        <w:behaviors>
          <w:behavior w:val="content"/>
        </w:behaviors>
        <w:guid w:val="{F9DD5BA6-1927-410F-A058-3928D273AB20}"/>
      </w:docPartPr>
      <w:docPartBody>
        <w:p w:rsidR="005701AE" w:rsidRDefault="003C541B" w:rsidP="003C541B">
          <w:pPr>
            <w:pStyle w:val="22D5040DF4E7453DB189B84CED3F5DF6"/>
          </w:pPr>
          <w:r w:rsidRPr="00A06E1A">
            <w:rPr>
              <w:rStyle w:val="placeholder1Char"/>
              <w:rFonts w:hint="eastAsia"/>
              <w:sz w:val="16"/>
              <w:szCs w:val="16"/>
            </w:rPr>
            <w:t>____</w:t>
          </w:r>
        </w:p>
      </w:docPartBody>
    </w:docPart>
    <w:docPart>
      <w:docPartPr>
        <w:name w:val="CD5BD66DC64E40519514809BE7C87B82"/>
        <w:category>
          <w:name w:val="常规"/>
          <w:gallery w:val="placeholder"/>
        </w:category>
        <w:types>
          <w:type w:val="bbPlcHdr"/>
        </w:types>
        <w:behaviors>
          <w:behavior w:val="content"/>
        </w:behaviors>
        <w:guid w:val="{97A5BB93-E59B-4B77-8FB7-8EA6632DF65F}"/>
      </w:docPartPr>
      <w:docPartBody>
        <w:p w:rsidR="005701AE" w:rsidRDefault="003C541B" w:rsidP="003C541B">
          <w:pPr>
            <w:pStyle w:val="CD5BD66DC64E40519514809BE7C87B82"/>
          </w:pPr>
          <w:r w:rsidRPr="00A06E1A">
            <w:rPr>
              <w:rStyle w:val="placeholder1Char"/>
              <w:rFonts w:hint="eastAsia"/>
              <w:sz w:val="16"/>
              <w:szCs w:val="16"/>
            </w:rPr>
            <w:t>____</w:t>
          </w:r>
        </w:p>
      </w:docPartBody>
    </w:docPart>
    <w:docPart>
      <w:docPartPr>
        <w:name w:val="BE6E1627652C4266B5621E67D752F9F1"/>
        <w:category>
          <w:name w:val="常规"/>
          <w:gallery w:val="placeholder"/>
        </w:category>
        <w:types>
          <w:type w:val="bbPlcHdr"/>
        </w:types>
        <w:behaviors>
          <w:behavior w:val="content"/>
        </w:behaviors>
        <w:guid w:val="{270015E8-346C-4EBC-AC7C-382CBB871CA9}"/>
      </w:docPartPr>
      <w:docPartBody>
        <w:p w:rsidR="005701AE" w:rsidRDefault="003C541B" w:rsidP="003C541B">
          <w:pPr>
            <w:pStyle w:val="BE6E1627652C4266B5621E67D752F9F1"/>
          </w:pPr>
          <w:r w:rsidRPr="00A06E1A">
            <w:rPr>
              <w:rStyle w:val="placeholder1Char"/>
              <w:rFonts w:hint="eastAsia"/>
              <w:sz w:val="16"/>
              <w:szCs w:val="16"/>
            </w:rPr>
            <w:t>____</w:t>
          </w:r>
        </w:p>
      </w:docPartBody>
    </w:docPart>
    <w:docPart>
      <w:docPartPr>
        <w:name w:val="08D9D03FC0CD402CB173D820A54C9E34"/>
        <w:category>
          <w:name w:val="常规"/>
          <w:gallery w:val="placeholder"/>
        </w:category>
        <w:types>
          <w:type w:val="bbPlcHdr"/>
        </w:types>
        <w:behaviors>
          <w:behavior w:val="content"/>
        </w:behaviors>
        <w:guid w:val="{76648553-5C1B-42BE-96FF-DEACECF2F82F}"/>
      </w:docPartPr>
      <w:docPartBody>
        <w:p w:rsidR="005701AE" w:rsidRDefault="003C541B" w:rsidP="003C541B">
          <w:pPr>
            <w:pStyle w:val="08D9D03FC0CD402CB173D820A54C9E34"/>
          </w:pPr>
          <w:r w:rsidRPr="00A06E1A">
            <w:rPr>
              <w:rStyle w:val="placeholder1Char"/>
              <w:rFonts w:hint="eastAsia"/>
              <w:sz w:val="16"/>
              <w:szCs w:val="16"/>
            </w:rPr>
            <w:t>____</w:t>
          </w:r>
        </w:p>
      </w:docPartBody>
    </w:docPart>
    <w:docPart>
      <w:docPartPr>
        <w:name w:val="0C240FC6FE644236969D69BA2AC89EB2"/>
        <w:category>
          <w:name w:val="常规"/>
          <w:gallery w:val="placeholder"/>
        </w:category>
        <w:types>
          <w:type w:val="bbPlcHdr"/>
        </w:types>
        <w:behaviors>
          <w:behavior w:val="content"/>
        </w:behaviors>
        <w:guid w:val="{D49C0764-4919-4BBC-8988-C5D9C6538C9C}"/>
      </w:docPartPr>
      <w:docPartBody>
        <w:p w:rsidR="005701AE" w:rsidRDefault="003C541B" w:rsidP="003C541B">
          <w:pPr>
            <w:pStyle w:val="0C240FC6FE644236969D69BA2AC89EB2"/>
          </w:pPr>
          <w:r w:rsidRPr="00A06E1A">
            <w:rPr>
              <w:rStyle w:val="placeholder1Char"/>
              <w:rFonts w:hint="eastAsia"/>
              <w:sz w:val="16"/>
              <w:szCs w:val="16"/>
            </w:rPr>
            <w:t>____</w:t>
          </w:r>
        </w:p>
      </w:docPartBody>
    </w:docPart>
    <w:docPart>
      <w:docPartPr>
        <w:name w:val="EB3934A12D2847BBA6DBBDA773304E67"/>
        <w:category>
          <w:name w:val="常规"/>
          <w:gallery w:val="placeholder"/>
        </w:category>
        <w:types>
          <w:type w:val="bbPlcHdr"/>
        </w:types>
        <w:behaviors>
          <w:behavior w:val="content"/>
        </w:behaviors>
        <w:guid w:val="{A7F93FAF-9D10-423E-8010-DA4BB45CF6D9}"/>
      </w:docPartPr>
      <w:docPartBody>
        <w:p w:rsidR="005701AE" w:rsidRDefault="003C541B" w:rsidP="003C541B">
          <w:pPr>
            <w:pStyle w:val="EB3934A12D2847BBA6DBBDA773304E67"/>
          </w:pPr>
          <w:r w:rsidRPr="00A06E1A">
            <w:rPr>
              <w:rStyle w:val="placeholder1Char"/>
              <w:rFonts w:hint="eastAsia"/>
              <w:sz w:val="16"/>
              <w:szCs w:val="16"/>
            </w:rPr>
            <w:t>____</w:t>
          </w:r>
        </w:p>
      </w:docPartBody>
    </w:docPart>
    <w:docPart>
      <w:docPartPr>
        <w:name w:val="519367B0567A4FCD8A20D0A8E965A317"/>
        <w:category>
          <w:name w:val="常规"/>
          <w:gallery w:val="placeholder"/>
        </w:category>
        <w:types>
          <w:type w:val="bbPlcHdr"/>
        </w:types>
        <w:behaviors>
          <w:behavior w:val="content"/>
        </w:behaviors>
        <w:guid w:val="{97E08811-937D-45D9-9C6B-EBEB361C29A2}"/>
      </w:docPartPr>
      <w:docPartBody>
        <w:p w:rsidR="005701AE" w:rsidRDefault="003C541B" w:rsidP="003C541B">
          <w:pPr>
            <w:pStyle w:val="519367B0567A4FCD8A20D0A8E965A317"/>
          </w:pPr>
          <w:r w:rsidRPr="00A06E1A">
            <w:rPr>
              <w:rStyle w:val="placeholder1Char"/>
              <w:rFonts w:hint="eastAsia"/>
              <w:sz w:val="16"/>
              <w:szCs w:val="16"/>
            </w:rPr>
            <w:t>____</w:t>
          </w:r>
        </w:p>
      </w:docPartBody>
    </w:docPart>
    <w:docPart>
      <w:docPartPr>
        <w:name w:val="D51BF37FAECD42B9B49656D549D3DEF2"/>
        <w:category>
          <w:name w:val="常规"/>
          <w:gallery w:val="placeholder"/>
        </w:category>
        <w:types>
          <w:type w:val="bbPlcHdr"/>
        </w:types>
        <w:behaviors>
          <w:behavior w:val="content"/>
        </w:behaviors>
        <w:guid w:val="{7D2C04A4-B271-456F-912B-A1E139D7FA6A}"/>
      </w:docPartPr>
      <w:docPartBody>
        <w:p w:rsidR="005701AE" w:rsidRDefault="003C541B" w:rsidP="003C541B">
          <w:pPr>
            <w:pStyle w:val="D51BF37FAECD42B9B49656D549D3DEF2"/>
          </w:pPr>
          <w:r w:rsidRPr="00A06E1A">
            <w:rPr>
              <w:rStyle w:val="placeholder1Char"/>
              <w:rFonts w:hint="eastAsia"/>
              <w:sz w:val="16"/>
              <w:szCs w:val="16"/>
            </w:rPr>
            <w:t>____</w:t>
          </w:r>
        </w:p>
      </w:docPartBody>
    </w:docPart>
    <w:docPart>
      <w:docPartPr>
        <w:name w:val="DA79EDEEB09F40C182D666FCE01536E6"/>
        <w:category>
          <w:name w:val="常规"/>
          <w:gallery w:val="placeholder"/>
        </w:category>
        <w:types>
          <w:type w:val="bbPlcHdr"/>
        </w:types>
        <w:behaviors>
          <w:behavior w:val="content"/>
        </w:behaviors>
        <w:guid w:val="{E3DD2E2A-DE1A-4589-A6BF-0C852104207F}"/>
      </w:docPartPr>
      <w:docPartBody>
        <w:p w:rsidR="005701AE" w:rsidRDefault="003C541B" w:rsidP="003C541B">
          <w:pPr>
            <w:pStyle w:val="DA79EDEEB09F40C182D666FCE01536E6"/>
          </w:pPr>
          <w:r w:rsidRPr="00A06E1A">
            <w:rPr>
              <w:rStyle w:val="placeholder1Char"/>
              <w:rFonts w:hint="eastAsia"/>
              <w:sz w:val="16"/>
              <w:szCs w:val="16"/>
            </w:rPr>
            <w:t>____</w:t>
          </w:r>
        </w:p>
      </w:docPartBody>
    </w:docPart>
    <w:docPart>
      <w:docPartPr>
        <w:name w:val="B5D3945C666A43FC9BB071C0427AA89A"/>
        <w:category>
          <w:name w:val="常规"/>
          <w:gallery w:val="placeholder"/>
        </w:category>
        <w:types>
          <w:type w:val="bbPlcHdr"/>
        </w:types>
        <w:behaviors>
          <w:behavior w:val="content"/>
        </w:behaviors>
        <w:guid w:val="{E4282929-92A0-44C7-99C6-A86B60776A5F}"/>
      </w:docPartPr>
      <w:docPartBody>
        <w:p w:rsidR="005701AE" w:rsidRDefault="003C541B" w:rsidP="003C541B">
          <w:pPr>
            <w:pStyle w:val="B5D3945C666A43FC9BB071C0427AA89A"/>
          </w:pPr>
          <w:r w:rsidRPr="00A06E1A">
            <w:rPr>
              <w:rStyle w:val="placeholder1Char"/>
              <w:rFonts w:hint="eastAsia"/>
              <w:sz w:val="16"/>
              <w:szCs w:val="16"/>
            </w:rPr>
            <w:t>____</w:t>
          </w:r>
        </w:p>
      </w:docPartBody>
    </w:docPart>
    <w:docPart>
      <w:docPartPr>
        <w:name w:val="5515A4683E424E1CA2E0C6BFD4874B71"/>
        <w:category>
          <w:name w:val="常规"/>
          <w:gallery w:val="placeholder"/>
        </w:category>
        <w:types>
          <w:type w:val="bbPlcHdr"/>
        </w:types>
        <w:behaviors>
          <w:behavior w:val="content"/>
        </w:behaviors>
        <w:guid w:val="{D818DE6B-0753-48DF-83ED-62D7FE1C0ED3}"/>
      </w:docPartPr>
      <w:docPartBody>
        <w:p w:rsidR="005701AE" w:rsidRDefault="003C541B" w:rsidP="003C541B">
          <w:pPr>
            <w:pStyle w:val="5515A4683E424E1CA2E0C6BFD4874B71"/>
          </w:pPr>
          <w:r w:rsidRPr="00A06E1A">
            <w:rPr>
              <w:rStyle w:val="placeholder1Char"/>
              <w:rFonts w:hint="eastAsia"/>
              <w:sz w:val="16"/>
              <w:szCs w:val="16"/>
            </w:rPr>
            <w:t>____</w:t>
          </w:r>
        </w:p>
      </w:docPartBody>
    </w:docPart>
    <w:docPart>
      <w:docPartPr>
        <w:name w:val="6B0FE266872A431783E91F65573F5725"/>
        <w:category>
          <w:name w:val="常规"/>
          <w:gallery w:val="placeholder"/>
        </w:category>
        <w:types>
          <w:type w:val="bbPlcHdr"/>
        </w:types>
        <w:behaviors>
          <w:behavior w:val="content"/>
        </w:behaviors>
        <w:guid w:val="{E929F162-1E04-40C6-8D70-3A30C9C1A5D6}"/>
      </w:docPartPr>
      <w:docPartBody>
        <w:p w:rsidR="005701AE" w:rsidRDefault="003C541B" w:rsidP="003C541B">
          <w:pPr>
            <w:pStyle w:val="6B0FE266872A431783E91F65573F5725"/>
          </w:pPr>
          <w:r w:rsidRPr="00A06E1A">
            <w:rPr>
              <w:rStyle w:val="placeholder1Char"/>
              <w:rFonts w:hint="eastAsia"/>
              <w:sz w:val="16"/>
              <w:szCs w:val="16"/>
            </w:rPr>
            <w:t>____</w:t>
          </w:r>
        </w:p>
      </w:docPartBody>
    </w:docPart>
    <w:docPart>
      <w:docPartPr>
        <w:name w:val="716151782B50474D9C882DE9D37A7972"/>
        <w:category>
          <w:name w:val="常规"/>
          <w:gallery w:val="placeholder"/>
        </w:category>
        <w:types>
          <w:type w:val="bbPlcHdr"/>
        </w:types>
        <w:behaviors>
          <w:behavior w:val="content"/>
        </w:behaviors>
        <w:guid w:val="{41C33CA0-E042-49B6-868B-AB728E81C98A}"/>
      </w:docPartPr>
      <w:docPartBody>
        <w:p w:rsidR="005701AE" w:rsidRDefault="003C541B" w:rsidP="003C541B">
          <w:pPr>
            <w:pStyle w:val="716151782B50474D9C882DE9D37A7972"/>
          </w:pPr>
          <w:r w:rsidRPr="00A06E1A">
            <w:rPr>
              <w:rStyle w:val="placeholder1Char"/>
              <w:rFonts w:hint="eastAsia"/>
              <w:sz w:val="16"/>
              <w:szCs w:val="16"/>
            </w:rPr>
            <w:t>____</w:t>
          </w:r>
        </w:p>
      </w:docPartBody>
    </w:docPart>
    <w:docPart>
      <w:docPartPr>
        <w:name w:val="8983A590128D4ACEBAB3BD397F03C942"/>
        <w:category>
          <w:name w:val="常规"/>
          <w:gallery w:val="placeholder"/>
        </w:category>
        <w:types>
          <w:type w:val="bbPlcHdr"/>
        </w:types>
        <w:behaviors>
          <w:behavior w:val="content"/>
        </w:behaviors>
        <w:guid w:val="{BB06B951-7FBF-4B35-AD95-D25FE32288AF}"/>
      </w:docPartPr>
      <w:docPartBody>
        <w:p w:rsidR="005701AE" w:rsidRDefault="003C541B" w:rsidP="003C541B">
          <w:pPr>
            <w:pStyle w:val="8983A590128D4ACEBAB3BD397F03C942"/>
          </w:pPr>
          <w:r w:rsidRPr="00A06E1A">
            <w:rPr>
              <w:rStyle w:val="placeholder1Char"/>
              <w:rFonts w:hint="eastAsia"/>
              <w:sz w:val="16"/>
              <w:szCs w:val="16"/>
            </w:rPr>
            <w:t>____</w:t>
          </w:r>
        </w:p>
      </w:docPartBody>
    </w:docPart>
    <w:docPart>
      <w:docPartPr>
        <w:name w:val="4D8F1CA2F4784372BE9E726D88697496"/>
        <w:category>
          <w:name w:val="常规"/>
          <w:gallery w:val="placeholder"/>
        </w:category>
        <w:types>
          <w:type w:val="bbPlcHdr"/>
        </w:types>
        <w:behaviors>
          <w:behavior w:val="content"/>
        </w:behaviors>
        <w:guid w:val="{9D018EDF-3E02-42A7-BAED-D5EA50A709D5}"/>
      </w:docPartPr>
      <w:docPartBody>
        <w:p w:rsidR="005701AE" w:rsidRDefault="003C541B" w:rsidP="003C541B">
          <w:pPr>
            <w:pStyle w:val="4D8F1CA2F4784372BE9E726D88697496"/>
          </w:pPr>
          <w:r w:rsidRPr="00A06E1A">
            <w:rPr>
              <w:rStyle w:val="placeholder1Char"/>
              <w:rFonts w:hint="eastAsia"/>
              <w:sz w:val="16"/>
              <w:szCs w:val="16"/>
            </w:rPr>
            <w:t>____</w:t>
          </w:r>
        </w:p>
      </w:docPartBody>
    </w:docPart>
    <w:docPart>
      <w:docPartPr>
        <w:name w:val="30749085AC6A4AAA85993FDF954F8D90"/>
        <w:category>
          <w:name w:val="常规"/>
          <w:gallery w:val="placeholder"/>
        </w:category>
        <w:types>
          <w:type w:val="bbPlcHdr"/>
        </w:types>
        <w:behaviors>
          <w:behavior w:val="content"/>
        </w:behaviors>
        <w:guid w:val="{FC01CA53-C2F4-4867-80F0-E17BBAD0DEEC}"/>
      </w:docPartPr>
      <w:docPartBody>
        <w:p w:rsidR="005701AE" w:rsidRDefault="003C541B" w:rsidP="003C541B">
          <w:pPr>
            <w:pStyle w:val="30749085AC6A4AAA85993FDF954F8D90"/>
          </w:pPr>
          <w:r w:rsidRPr="00A06E1A">
            <w:rPr>
              <w:rStyle w:val="placeholder1Char"/>
              <w:rFonts w:hint="eastAsia"/>
              <w:sz w:val="16"/>
              <w:szCs w:val="16"/>
            </w:rPr>
            <w:t>____</w:t>
          </w:r>
        </w:p>
      </w:docPartBody>
    </w:docPart>
    <w:docPart>
      <w:docPartPr>
        <w:name w:val="592199C3E5304D658948CBF50E1CD9B0"/>
        <w:category>
          <w:name w:val="常规"/>
          <w:gallery w:val="placeholder"/>
        </w:category>
        <w:types>
          <w:type w:val="bbPlcHdr"/>
        </w:types>
        <w:behaviors>
          <w:behavior w:val="content"/>
        </w:behaviors>
        <w:guid w:val="{D432721E-ABF3-4874-80FE-E0E8FC43E5F4}"/>
      </w:docPartPr>
      <w:docPartBody>
        <w:p w:rsidR="005701AE" w:rsidRDefault="003C541B" w:rsidP="003C541B">
          <w:pPr>
            <w:pStyle w:val="592199C3E5304D658948CBF50E1CD9B0"/>
          </w:pPr>
          <w:r w:rsidRPr="00A06E1A">
            <w:rPr>
              <w:rStyle w:val="placeholder1Char"/>
              <w:rFonts w:hint="eastAsia"/>
              <w:sz w:val="16"/>
              <w:szCs w:val="16"/>
            </w:rPr>
            <w:t>____</w:t>
          </w:r>
        </w:p>
      </w:docPartBody>
    </w:docPart>
    <w:docPart>
      <w:docPartPr>
        <w:name w:val="979555D295B04C49B9BACB7B4EA33148"/>
        <w:category>
          <w:name w:val="常规"/>
          <w:gallery w:val="placeholder"/>
        </w:category>
        <w:types>
          <w:type w:val="bbPlcHdr"/>
        </w:types>
        <w:behaviors>
          <w:behavior w:val="content"/>
        </w:behaviors>
        <w:guid w:val="{06E720A1-AF31-45ED-82D2-9F95D17DF6F9}"/>
      </w:docPartPr>
      <w:docPartBody>
        <w:p w:rsidR="005701AE" w:rsidRDefault="003C541B" w:rsidP="003C541B">
          <w:pPr>
            <w:pStyle w:val="979555D295B04C49B9BACB7B4EA33148"/>
          </w:pPr>
          <w:r w:rsidRPr="00A06E1A">
            <w:rPr>
              <w:rStyle w:val="placeholder1Char"/>
              <w:rFonts w:hint="eastAsia"/>
              <w:sz w:val="16"/>
              <w:szCs w:val="16"/>
            </w:rPr>
            <w:t>____</w:t>
          </w:r>
        </w:p>
      </w:docPartBody>
    </w:docPart>
    <w:docPart>
      <w:docPartPr>
        <w:name w:val="F812D635E908428AB5DECD4D8DF9E633"/>
        <w:category>
          <w:name w:val="常规"/>
          <w:gallery w:val="placeholder"/>
        </w:category>
        <w:types>
          <w:type w:val="bbPlcHdr"/>
        </w:types>
        <w:behaviors>
          <w:behavior w:val="content"/>
        </w:behaviors>
        <w:guid w:val="{0E382E62-E2AA-40A3-A451-EA9516E2E8EF}"/>
      </w:docPartPr>
      <w:docPartBody>
        <w:p w:rsidR="005701AE" w:rsidRDefault="003C541B" w:rsidP="003C541B">
          <w:pPr>
            <w:pStyle w:val="F812D635E908428AB5DECD4D8DF9E633"/>
          </w:pPr>
          <w:r w:rsidRPr="00A06E1A">
            <w:rPr>
              <w:rStyle w:val="placeholder1Char"/>
              <w:rFonts w:hint="eastAsia"/>
              <w:sz w:val="16"/>
              <w:szCs w:val="16"/>
            </w:rPr>
            <w:t>____</w:t>
          </w:r>
        </w:p>
      </w:docPartBody>
    </w:docPart>
    <w:docPart>
      <w:docPartPr>
        <w:name w:val="389C918275AE43719E95F2C149C067C2"/>
        <w:category>
          <w:name w:val="常规"/>
          <w:gallery w:val="placeholder"/>
        </w:category>
        <w:types>
          <w:type w:val="bbPlcHdr"/>
        </w:types>
        <w:behaviors>
          <w:behavior w:val="content"/>
        </w:behaviors>
        <w:guid w:val="{3539B099-A96E-4958-AC07-1457D237AB71}"/>
      </w:docPartPr>
      <w:docPartBody>
        <w:p w:rsidR="005701AE" w:rsidRDefault="003C541B" w:rsidP="003C541B">
          <w:pPr>
            <w:pStyle w:val="389C918275AE43719E95F2C149C067C2"/>
          </w:pPr>
          <w:r w:rsidRPr="00A06E1A">
            <w:rPr>
              <w:rStyle w:val="placeholder1Char"/>
              <w:rFonts w:hint="eastAsia"/>
              <w:sz w:val="16"/>
              <w:szCs w:val="16"/>
            </w:rPr>
            <w:t>____</w:t>
          </w:r>
        </w:p>
      </w:docPartBody>
    </w:docPart>
    <w:docPart>
      <w:docPartPr>
        <w:name w:val="5341C2F54EE9472F966A8D56AD8FE50C"/>
        <w:category>
          <w:name w:val="常规"/>
          <w:gallery w:val="placeholder"/>
        </w:category>
        <w:types>
          <w:type w:val="bbPlcHdr"/>
        </w:types>
        <w:behaviors>
          <w:behavior w:val="content"/>
        </w:behaviors>
        <w:guid w:val="{EC9CB00A-0CB8-4EF7-8ED1-4593D61C023B}"/>
      </w:docPartPr>
      <w:docPartBody>
        <w:p w:rsidR="005701AE" w:rsidRDefault="003C541B" w:rsidP="003C541B">
          <w:pPr>
            <w:pStyle w:val="5341C2F54EE9472F966A8D56AD8FE50C"/>
          </w:pPr>
          <w:r w:rsidRPr="00A06E1A">
            <w:rPr>
              <w:rStyle w:val="placeholder1Char"/>
              <w:rFonts w:hint="eastAsia"/>
              <w:sz w:val="16"/>
              <w:szCs w:val="16"/>
            </w:rPr>
            <w:t>____</w:t>
          </w:r>
        </w:p>
      </w:docPartBody>
    </w:docPart>
    <w:docPart>
      <w:docPartPr>
        <w:name w:val="72A02703867F4E51BEEC0AEB37C88C8E"/>
        <w:category>
          <w:name w:val="常规"/>
          <w:gallery w:val="placeholder"/>
        </w:category>
        <w:types>
          <w:type w:val="bbPlcHdr"/>
        </w:types>
        <w:behaviors>
          <w:behavior w:val="content"/>
        </w:behaviors>
        <w:guid w:val="{99C92888-5E74-4C2D-8179-DB6F61FCF4FE}"/>
      </w:docPartPr>
      <w:docPartBody>
        <w:p w:rsidR="005701AE" w:rsidRDefault="003C541B" w:rsidP="003C541B">
          <w:pPr>
            <w:pStyle w:val="72A02703867F4E51BEEC0AEB37C88C8E"/>
          </w:pPr>
          <w:r w:rsidRPr="00A06E1A">
            <w:rPr>
              <w:rStyle w:val="placeholder1Char"/>
              <w:rFonts w:hint="eastAsia"/>
              <w:sz w:val="16"/>
              <w:szCs w:val="16"/>
            </w:rPr>
            <w:t>____</w:t>
          </w:r>
        </w:p>
      </w:docPartBody>
    </w:docPart>
    <w:docPart>
      <w:docPartPr>
        <w:name w:val="DEB4E1A670624B5897E412D57361A73D"/>
        <w:category>
          <w:name w:val="常规"/>
          <w:gallery w:val="placeholder"/>
        </w:category>
        <w:types>
          <w:type w:val="bbPlcHdr"/>
        </w:types>
        <w:behaviors>
          <w:behavior w:val="content"/>
        </w:behaviors>
        <w:guid w:val="{EFF8BDD9-6B5B-4888-AC65-6A5F376CB363}"/>
      </w:docPartPr>
      <w:docPartBody>
        <w:p w:rsidR="005701AE" w:rsidRDefault="003C541B" w:rsidP="003C541B">
          <w:pPr>
            <w:pStyle w:val="DEB4E1A670624B5897E412D57361A73D"/>
          </w:pPr>
          <w:r w:rsidRPr="00A06E1A">
            <w:rPr>
              <w:rStyle w:val="placeholder1Char"/>
              <w:rFonts w:hint="eastAsia"/>
              <w:sz w:val="16"/>
              <w:szCs w:val="16"/>
            </w:rPr>
            <w:t>____</w:t>
          </w:r>
        </w:p>
      </w:docPartBody>
    </w:docPart>
    <w:docPart>
      <w:docPartPr>
        <w:name w:val="9F563E913C9A4899A937715FF2BFAD82"/>
        <w:category>
          <w:name w:val="常规"/>
          <w:gallery w:val="placeholder"/>
        </w:category>
        <w:types>
          <w:type w:val="bbPlcHdr"/>
        </w:types>
        <w:behaviors>
          <w:behavior w:val="content"/>
        </w:behaviors>
        <w:guid w:val="{704CE1CE-4EA1-469E-94ED-26D10CC51379}"/>
      </w:docPartPr>
      <w:docPartBody>
        <w:p w:rsidR="005701AE" w:rsidRDefault="003C541B" w:rsidP="003C541B">
          <w:pPr>
            <w:pStyle w:val="9F563E913C9A4899A937715FF2BFAD82"/>
          </w:pPr>
          <w:r w:rsidRPr="00A06E1A">
            <w:rPr>
              <w:rStyle w:val="placeholder1Char"/>
              <w:rFonts w:hint="eastAsia"/>
              <w:sz w:val="16"/>
              <w:szCs w:val="16"/>
            </w:rPr>
            <w:t>____</w:t>
          </w:r>
        </w:p>
      </w:docPartBody>
    </w:docPart>
    <w:docPart>
      <w:docPartPr>
        <w:name w:val="8F6DB977A2D5409C874324E49AB8366D"/>
        <w:category>
          <w:name w:val="常规"/>
          <w:gallery w:val="placeholder"/>
        </w:category>
        <w:types>
          <w:type w:val="bbPlcHdr"/>
        </w:types>
        <w:behaviors>
          <w:behavior w:val="content"/>
        </w:behaviors>
        <w:guid w:val="{D3926541-FC8C-46AA-A050-13AB641AB8CC}"/>
      </w:docPartPr>
      <w:docPartBody>
        <w:p w:rsidR="005701AE" w:rsidRDefault="003C541B" w:rsidP="003C541B">
          <w:pPr>
            <w:pStyle w:val="8F6DB977A2D5409C874324E49AB8366D"/>
          </w:pPr>
          <w:r w:rsidRPr="00A06E1A">
            <w:rPr>
              <w:rStyle w:val="placeholder1Char"/>
              <w:rFonts w:hint="eastAsia"/>
              <w:sz w:val="16"/>
              <w:szCs w:val="16"/>
            </w:rPr>
            <w:t>____</w:t>
          </w:r>
        </w:p>
      </w:docPartBody>
    </w:docPart>
    <w:docPart>
      <w:docPartPr>
        <w:name w:val="E7F2A6A45A7B48769FF80543C93ABE09"/>
        <w:category>
          <w:name w:val="常规"/>
          <w:gallery w:val="placeholder"/>
        </w:category>
        <w:types>
          <w:type w:val="bbPlcHdr"/>
        </w:types>
        <w:behaviors>
          <w:behavior w:val="content"/>
        </w:behaviors>
        <w:guid w:val="{734F9BF2-8D98-41E7-882F-A34B0276504D}"/>
      </w:docPartPr>
      <w:docPartBody>
        <w:p w:rsidR="005701AE" w:rsidRDefault="003C541B" w:rsidP="003C541B">
          <w:pPr>
            <w:pStyle w:val="E7F2A6A45A7B48769FF80543C93ABE09"/>
          </w:pPr>
          <w:r w:rsidRPr="00A06E1A">
            <w:rPr>
              <w:rStyle w:val="placeholder1Char"/>
              <w:rFonts w:hint="eastAsia"/>
              <w:sz w:val="16"/>
              <w:szCs w:val="16"/>
            </w:rPr>
            <w:t>____</w:t>
          </w:r>
        </w:p>
      </w:docPartBody>
    </w:docPart>
    <w:docPart>
      <w:docPartPr>
        <w:name w:val="8C42BD5FD4474423BBF11742EB8E9186"/>
        <w:category>
          <w:name w:val="常规"/>
          <w:gallery w:val="placeholder"/>
        </w:category>
        <w:types>
          <w:type w:val="bbPlcHdr"/>
        </w:types>
        <w:behaviors>
          <w:behavior w:val="content"/>
        </w:behaviors>
        <w:guid w:val="{E0307ACA-D695-4943-9A33-3635A38F1B97}"/>
      </w:docPartPr>
      <w:docPartBody>
        <w:p w:rsidR="005701AE" w:rsidRDefault="003C541B" w:rsidP="003C541B">
          <w:pPr>
            <w:pStyle w:val="8C42BD5FD4474423BBF11742EB8E9186"/>
          </w:pPr>
          <w:r w:rsidRPr="00A06E1A">
            <w:rPr>
              <w:rStyle w:val="placeholder1Char"/>
              <w:rFonts w:hint="eastAsia"/>
              <w:sz w:val="16"/>
              <w:szCs w:val="16"/>
            </w:rPr>
            <w:t>____</w:t>
          </w:r>
        </w:p>
      </w:docPartBody>
    </w:docPart>
    <w:docPart>
      <w:docPartPr>
        <w:name w:val="D848A33750C04FCBBA3E48755F0D590F"/>
        <w:category>
          <w:name w:val="常规"/>
          <w:gallery w:val="placeholder"/>
        </w:category>
        <w:types>
          <w:type w:val="bbPlcHdr"/>
        </w:types>
        <w:behaviors>
          <w:behavior w:val="content"/>
        </w:behaviors>
        <w:guid w:val="{28516B02-1B79-4BC1-AB69-1C188FC6CFDB}"/>
      </w:docPartPr>
      <w:docPartBody>
        <w:p w:rsidR="005701AE" w:rsidRDefault="003C541B" w:rsidP="003C541B">
          <w:pPr>
            <w:pStyle w:val="D848A33750C04FCBBA3E48755F0D590F"/>
          </w:pPr>
          <w:r w:rsidRPr="00A06E1A">
            <w:rPr>
              <w:rStyle w:val="placeholder1Char"/>
              <w:rFonts w:hint="eastAsia"/>
              <w:sz w:val="16"/>
              <w:szCs w:val="16"/>
            </w:rPr>
            <w:t>____</w:t>
          </w:r>
        </w:p>
      </w:docPartBody>
    </w:docPart>
    <w:docPart>
      <w:docPartPr>
        <w:name w:val="6C49298B8BB6403A96BEA5CE18B127FF"/>
        <w:category>
          <w:name w:val="常规"/>
          <w:gallery w:val="placeholder"/>
        </w:category>
        <w:types>
          <w:type w:val="bbPlcHdr"/>
        </w:types>
        <w:behaviors>
          <w:behavior w:val="content"/>
        </w:behaviors>
        <w:guid w:val="{30592E79-2A94-411D-90F3-75D6CD4627D8}"/>
      </w:docPartPr>
      <w:docPartBody>
        <w:p w:rsidR="005701AE" w:rsidRDefault="003C541B" w:rsidP="003C541B">
          <w:pPr>
            <w:pStyle w:val="6C49298B8BB6403A96BEA5CE18B127FF"/>
          </w:pPr>
          <w:r w:rsidRPr="00A06E1A">
            <w:rPr>
              <w:rStyle w:val="placeholder1Char"/>
              <w:rFonts w:hint="eastAsia"/>
              <w:sz w:val="16"/>
              <w:szCs w:val="16"/>
            </w:rPr>
            <w:t>____</w:t>
          </w:r>
        </w:p>
      </w:docPartBody>
    </w:docPart>
    <w:docPart>
      <w:docPartPr>
        <w:name w:val="0B1BF0ACE3CE4E8D83D03C4ED8CE6DD4"/>
        <w:category>
          <w:name w:val="常规"/>
          <w:gallery w:val="placeholder"/>
        </w:category>
        <w:types>
          <w:type w:val="bbPlcHdr"/>
        </w:types>
        <w:behaviors>
          <w:behavior w:val="content"/>
        </w:behaviors>
        <w:guid w:val="{26C049FE-E1A9-4B1A-A0E6-B717BDA4888D}"/>
      </w:docPartPr>
      <w:docPartBody>
        <w:p w:rsidR="005701AE" w:rsidRDefault="003C541B" w:rsidP="003C541B">
          <w:pPr>
            <w:pStyle w:val="0B1BF0ACE3CE4E8D83D03C4ED8CE6DD4"/>
          </w:pPr>
          <w:r w:rsidRPr="00A06E1A">
            <w:rPr>
              <w:rStyle w:val="placeholder1Char"/>
              <w:rFonts w:hint="eastAsia"/>
              <w:sz w:val="16"/>
              <w:szCs w:val="16"/>
            </w:rPr>
            <w:t>____</w:t>
          </w:r>
        </w:p>
      </w:docPartBody>
    </w:docPart>
    <w:docPart>
      <w:docPartPr>
        <w:name w:val="970C4E16422E46B8B581188E3C8EB4EF"/>
        <w:category>
          <w:name w:val="常规"/>
          <w:gallery w:val="placeholder"/>
        </w:category>
        <w:types>
          <w:type w:val="bbPlcHdr"/>
        </w:types>
        <w:behaviors>
          <w:behavior w:val="content"/>
        </w:behaviors>
        <w:guid w:val="{203D0144-BBF8-4F3E-B51E-25F3D15AA459}"/>
      </w:docPartPr>
      <w:docPartBody>
        <w:p w:rsidR="005701AE" w:rsidRDefault="003C541B" w:rsidP="003C541B">
          <w:pPr>
            <w:pStyle w:val="970C4E16422E46B8B581188E3C8EB4EF"/>
          </w:pPr>
          <w:r w:rsidRPr="00A06E1A">
            <w:rPr>
              <w:rStyle w:val="placeholder1Char"/>
              <w:rFonts w:hint="eastAsia"/>
              <w:sz w:val="16"/>
              <w:szCs w:val="16"/>
            </w:rPr>
            <w:t>____</w:t>
          </w:r>
        </w:p>
      </w:docPartBody>
    </w:docPart>
    <w:docPart>
      <w:docPartPr>
        <w:name w:val="974B54DB20E74B7E8E15527714B5A8E7"/>
        <w:category>
          <w:name w:val="常规"/>
          <w:gallery w:val="placeholder"/>
        </w:category>
        <w:types>
          <w:type w:val="bbPlcHdr"/>
        </w:types>
        <w:behaviors>
          <w:behavior w:val="content"/>
        </w:behaviors>
        <w:guid w:val="{569526A1-B653-4292-BC1E-C893E45B5B57}"/>
      </w:docPartPr>
      <w:docPartBody>
        <w:p w:rsidR="005701AE" w:rsidRDefault="003C541B" w:rsidP="003C541B">
          <w:pPr>
            <w:pStyle w:val="974B54DB20E74B7E8E15527714B5A8E7"/>
          </w:pPr>
          <w:r w:rsidRPr="00A06E1A">
            <w:rPr>
              <w:rStyle w:val="placeholder1Char"/>
              <w:rFonts w:hint="eastAsia"/>
              <w:sz w:val="16"/>
              <w:szCs w:val="16"/>
            </w:rPr>
            <w:t>____</w:t>
          </w:r>
        </w:p>
      </w:docPartBody>
    </w:docPart>
    <w:docPart>
      <w:docPartPr>
        <w:name w:val="73559490C4C44600B026A7B70BB7DB27"/>
        <w:category>
          <w:name w:val="常规"/>
          <w:gallery w:val="placeholder"/>
        </w:category>
        <w:types>
          <w:type w:val="bbPlcHdr"/>
        </w:types>
        <w:behaviors>
          <w:behavior w:val="content"/>
        </w:behaviors>
        <w:guid w:val="{A0338699-519F-4A92-A91B-6F914CFB98EA}"/>
      </w:docPartPr>
      <w:docPartBody>
        <w:p w:rsidR="005701AE" w:rsidRDefault="003C541B" w:rsidP="003C541B">
          <w:pPr>
            <w:pStyle w:val="73559490C4C44600B026A7B70BB7DB27"/>
          </w:pPr>
          <w:r w:rsidRPr="00A06E1A">
            <w:rPr>
              <w:rStyle w:val="placeholder1Char"/>
              <w:rFonts w:hint="eastAsia"/>
              <w:sz w:val="16"/>
              <w:szCs w:val="16"/>
            </w:rPr>
            <w:t>____</w:t>
          </w:r>
        </w:p>
      </w:docPartBody>
    </w:docPart>
    <w:docPart>
      <w:docPartPr>
        <w:name w:val="9DCF741F74C04EEBB85A8CD76A047979"/>
        <w:category>
          <w:name w:val="常规"/>
          <w:gallery w:val="placeholder"/>
        </w:category>
        <w:types>
          <w:type w:val="bbPlcHdr"/>
        </w:types>
        <w:behaviors>
          <w:behavior w:val="content"/>
        </w:behaviors>
        <w:guid w:val="{F3EB972A-4453-4427-9816-2E9C55F0CE94}"/>
      </w:docPartPr>
      <w:docPartBody>
        <w:p w:rsidR="005701AE" w:rsidRDefault="003C541B" w:rsidP="003C541B">
          <w:pPr>
            <w:pStyle w:val="9DCF741F74C04EEBB85A8CD76A047979"/>
          </w:pPr>
          <w:r w:rsidRPr="00A06E1A">
            <w:rPr>
              <w:rStyle w:val="placeholder1Char"/>
              <w:rFonts w:hint="eastAsia"/>
              <w:sz w:val="16"/>
              <w:szCs w:val="16"/>
            </w:rPr>
            <w:t>____</w:t>
          </w:r>
        </w:p>
      </w:docPartBody>
    </w:docPart>
    <w:docPart>
      <w:docPartPr>
        <w:name w:val="E98232DB8C6A46FCA1789390563C0001"/>
        <w:category>
          <w:name w:val="常规"/>
          <w:gallery w:val="placeholder"/>
        </w:category>
        <w:types>
          <w:type w:val="bbPlcHdr"/>
        </w:types>
        <w:behaviors>
          <w:behavior w:val="content"/>
        </w:behaviors>
        <w:guid w:val="{5A329BEA-A7A2-4049-97D7-E7B5D955AA6A}"/>
      </w:docPartPr>
      <w:docPartBody>
        <w:p w:rsidR="005701AE" w:rsidRDefault="003C541B" w:rsidP="003C541B">
          <w:pPr>
            <w:pStyle w:val="E98232DB8C6A46FCA1789390563C0001"/>
          </w:pPr>
          <w:r w:rsidRPr="00A06E1A">
            <w:rPr>
              <w:rStyle w:val="placeholder1Char"/>
              <w:rFonts w:hint="eastAsia"/>
              <w:sz w:val="16"/>
              <w:szCs w:val="16"/>
            </w:rPr>
            <w:t>____</w:t>
          </w:r>
        </w:p>
      </w:docPartBody>
    </w:docPart>
    <w:docPart>
      <w:docPartPr>
        <w:name w:val="74C1B91F2C6E401B8C6B65C24B3FD78F"/>
        <w:category>
          <w:name w:val="常规"/>
          <w:gallery w:val="placeholder"/>
        </w:category>
        <w:types>
          <w:type w:val="bbPlcHdr"/>
        </w:types>
        <w:behaviors>
          <w:behavior w:val="content"/>
        </w:behaviors>
        <w:guid w:val="{E5151F20-6E89-4571-9C67-4721441A89AA}"/>
      </w:docPartPr>
      <w:docPartBody>
        <w:p w:rsidR="005701AE" w:rsidRDefault="003C541B" w:rsidP="003C541B">
          <w:pPr>
            <w:pStyle w:val="74C1B91F2C6E401B8C6B65C24B3FD78F"/>
          </w:pPr>
          <w:r w:rsidRPr="00A06E1A">
            <w:rPr>
              <w:rStyle w:val="placeholder1Char"/>
              <w:rFonts w:hint="eastAsia"/>
              <w:sz w:val="16"/>
              <w:szCs w:val="16"/>
            </w:rPr>
            <w:t>____</w:t>
          </w:r>
        </w:p>
      </w:docPartBody>
    </w:docPart>
    <w:docPart>
      <w:docPartPr>
        <w:name w:val="1E7637FD49844D49801DBD5A1BE7B79E"/>
        <w:category>
          <w:name w:val="常规"/>
          <w:gallery w:val="placeholder"/>
        </w:category>
        <w:types>
          <w:type w:val="bbPlcHdr"/>
        </w:types>
        <w:behaviors>
          <w:behavior w:val="content"/>
        </w:behaviors>
        <w:guid w:val="{8E0AE819-DBD0-42BE-9BE5-5B3CCEC25BF4}"/>
      </w:docPartPr>
      <w:docPartBody>
        <w:p w:rsidR="005701AE" w:rsidRDefault="003C541B" w:rsidP="003C541B">
          <w:pPr>
            <w:pStyle w:val="1E7637FD49844D49801DBD5A1BE7B79E"/>
          </w:pPr>
          <w:r w:rsidRPr="00A06E1A">
            <w:rPr>
              <w:rStyle w:val="placeholder1Char"/>
              <w:rFonts w:hint="eastAsia"/>
              <w:sz w:val="16"/>
              <w:szCs w:val="16"/>
            </w:rPr>
            <w:t>____</w:t>
          </w:r>
        </w:p>
      </w:docPartBody>
    </w:docPart>
    <w:docPart>
      <w:docPartPr>
        <w:name w:val="FF9B83ADF12A4C509C9525F2351D68ED"/>
        <w:category>
          <w:name w:val="常规"/>
          <w:gallery w:val="placeholder"/>
        </w:category>
        <w:types>
          <w:type w:val="bbPlcHdr"/>
        </w:types>
        <w:behaviors>
          <w:behavior w:val="content"/>
        </w:behaviors>
        <w:guid w:val="{A0A982CD-A57A-4EE3-BA86-3BEA75002683}"/>
      </w:docPartPr>
      <w:docPartBody>
        <w:p w:rsidR="005701AE" w:rsidRDefault="003C541B" w:rsidP="003C541B">
          <w:pPr>
            <w:pStyle w:val="FF9B83ADF12A4C509C9525F2351D68ED"/>
          </w:pPr>
          <w:r w:rsidRPr="00A06E1A">
            <w:rPr>
              <w:rStyle w:val="placeholder1Char"/>
              <w:rFonts w:hint="eastAsia"/>
              <w:sz w:val="16"/>
              <w:szCs w:val="16"/>
            </w:rPr>
            <w:t>____</w:t>
          </w:r>
        </w:p>
      </w:docPartBody>
    </w:docPart>
    <w:docPart>
      <w:docPartPr>
        <w:name w:val="96F9DF1DDE0C4041885C59EEC6CA58CF"/>
        <w:category>
          <w:name w:val="常规"/>
          <w:gallery w:val="placeholder"/>
        </w:category>
        <w:types>
          <w:type w:val="bbPlcHdr"/>
        </w:types>
        <w:behaviors>
          <w:behavior w:val="content"/>
        </w:behaviors>
        <w:guid w:val="{CD6715F3-B6DD-4622-AE71-9BB464F04B41}"/>
      </w:docPartPr>
      <w:docPartBody>
        <w:p w:rsidR="005701AE" w:rsidRDefault="003C541B" w:rsidP="003C541B">
          <w:pPr>
            <w:pStyle w:val="96F9DF1DDE0C4041885C59EEC6CA58CF"/>
          </w:pPr>
          <w:r w:rsidRPr="00A06E1A">
            <w:rPr>
              <w:rStyle w:val="placeholder1Char"/>
              <w:rFonts w:hint="eastAsia"/>
              <w:sz w:val="16"/>
              <w:szCs w:val="16"/>
            </w:rPr>
            <w:t>____</w:t>
          </w:r>
        </w:p>
      </w:docPartBody>
    </w:docPart>
    <w:docPart>
      <w:docPartPr>
        <w:name w:val="671A3341D20544E985EF23A8965C9535"/>
        <w:category>
          <w:name w:val="常规"/>
          <w:gallery w:val="placeholder"/>
        </w:category>
        <w:types>
          <w:type w:val="bbPlcHdr"/>
        </w:types>
        <w:behaviors>
          <w:behavior w:val="content"/>
        </w:behaviors>
        <w:guid w:val="{7329E688-5127-49C0-9A65-340A05D501E0}"/>
      </w:docPartPr>
      <w:docPartBody>
        <w:p w:rsidR="005701AE" w:rsidRDefault="003C541B" w:rsidP="003C541B">
          <w:pPr>
            <w:pStyle w:val="671A3341D20544E985EF23A8965C9535"/>
          </w:pPr>
          <w:r w:rsidRPr="00A06E1A">
            <w:rPr>
              <w:rStyle w:val="placeholder1Char"/>
              <w:rFonts w:hint="eastAsia"/>
              <w:sz w:val="16"/>
              <w:szCs w:val="16"/>
            </w:rPr>
            <w:t>____</w:t>
          </w:r>
        </w:p>
      </w:docPartBody>
    </w:docPart>
    <w:docPart>
      <w:docPartPr>
        <w:name w:val="F4034FBE5261425ABB000B8F3F13E5FD"/>
        <w:category>
          <w:name w:val="常规"/>
          <w:gallery w:val="placeholder"/>
        </w:category>
        <w:types>
          <w:type w:val="bbPlcHdr"/>
        </w:types>
        <w:behaviors>
          <w:behavior w:val="content"/>
        </w:behaviors>
        <w:guid w:val="{820E285D-A063-4718-8F7E-7B46BC875747}"/>
      </w:docPartPr>
      <w:docPartBody>
        <w:p w:rsidR="005701AE" w:rsidRDefault="003C541B" w:rsidP="003C541B">
          <w:pPr>
            <w:pStyle w:val="F4034FBE5261425ABB000B8F3F13E5FD"/>
          </w:pPr>
          <w:r w:rsidRPr="00A06E1A">
            <w:rPr>
              <w:rStyle w:val="placeholder1Char"/>
              <w:rFonts w:hint="eastAsia"/>
              <w:sz w:val="16"/>
              <w:szCs w:val="16"/>
            </w:rPr>
            <w:t>____</w:t>
          </w:r>
        </w:p>
      </w:docPartBody>
    </w:docPart>
    <w:docPart>
      <w:docPartPr>
        <w:name w:val="B3E51AE4A82B445AB7E2156095BEE948"/>
        <w:category>
          <w:name w:val="常规"/>
          <w:gallery w:val="placeholder"/>
        </w:category>
        <w:types>
          <w:type w:val="bbPlcHdr"/>
        </w:types>
        <w:behaviors>
          <w:behavior w:val="content"/>
        </w:behaviors>
        <w:guid w:val="{AA68F636-FA85-4D35-AFCE-5087B50EA594}"/>
      </w:docPartPr>
      <w:docPartBody>
        <w:p w:rsidR="005701AE" w:rsidRDefault="003C541B" w:rsidP="003C541B">
          <w:pPr>
            <w:pStyle w:val="B3E51AE4A82B445AB7E2156095BEE948"/>
          </w:pPr>
          <w:r w:rsidRPr="00A06E1A">
            <w:rPr>
              <w:rStyle w:val="placeholder1Char"/>
              <w:rFonts w:hint="eastAsia"/>
              <w:sz w:val="16"/>
              <w:szCs w:val="16"/>
            </w:rPr>
            <w:t>____</w:t>
          </w:r>
        </w:p>
      </w:docPartBody>
    </w:docPart>
    <w:docPart>
      <w:docPartPr>
        <w:name w:val="2FE5F3AD931A4FB6BF36605B246DF40C"/>
        <w:category>
          <w:name w:val="常规"/>
          <w:gallery w:val="placeholder"/>
        </w:category>
        <w:types>
          <w:type w:val="bbPlcHdr"/>
        </w:types>
        <w:behaviors>
          <w:behavior w:val="content"/>
        </w:behaviors>
        <w:guid w:val="{503C4AE0-1FC2-4506-8E48-87D9416046E0}"/>
      </w:docPartPr>
      <w:docPartBody>
        <w:p w:rsidR="005701AE" w:rsidRDefault="003C541B" w:rsidP="003C541B">
          <w:pPr>
            <w:pStyle w:val="2FE5F3AD931A4FB6BF36605B246DF40C"/>
          </w:pPr>
          <w:r w:rsidRPr="00A06E1A">
            <w:rPr>
              <w:rStyle w:val="placeholder1Char"/>
              <w:rFonts w:hint="eastAsia"/>
              <w:sz w:val="16"/>
              <w:szCs w:val="16"/>
            </w:rPr>
            <w:t>____</w:t>
          </w:r>
        </w:p>
      </w:docPartBody>
    </w:docPart>
    <w:docPart>
      <w:docPartPr>
        <w:name w:val="AE45E94EA0F441D1BC17CFA7985364E0"/>
        <w:category>
          <w:name w:val="常规"/>
          <w:gallery w:val="placeholder"/>
        </w:category>
        <w:types>
          <w:type w:val="bbPlcHdr"/>
        </w:types>
        <w:behaviors>
          <w:behavior w:val="content"/>
        </w:behaviors>
        <w:guid w:val="{95D4A19E-697D-4C2D-9483-7C518870DDD6}"/>
      </w:docPartPr>
      <w:docPartBody>
        <w:p w:rsidR="005701AE" w:rsidRDefault="003C541B" w:rsidP="003C541B">
          <w:pPr>
            <w:pStyle w:val="AE45E94EA0F441D1BC17CFA7985364E0"/>
          </w:pPr>
          <w:r w:rsidRPr="00A06E1A">
            <w:rPr>
              <w:rStyle w:val="placeholder1Char"/>
              <w:rFonts w:hint="eastAsia"/>
              <w:sz w:val="16"/>
              <w:szCs w:val="16"/>
            </w:rPr>
            <w:t>____</w:t>
          </w:r>
        </w:p>
      </w:docPartBody>
    </w:docPart>
    <w:docPart>
      <w:docPartPr>
        <w:name w:val="6169341AA0E0447381A82528D24EC5B7"/>
        <w:category>
          <w:name w:val="常规"/>
          <w:gallery w:val="placeholder"/>
        </w:category>
        <w:types>
          <w:type w:val="bbPlcHdr"/>
        </w:types>
        <w:behaviors>
          <w:behavior w:val="content"/>
        </w:behaviors>
        <w:guid w:val="{90D14FBA-AE0F-44E6-AA7D-54906F35F56A}"/>
      </w:docPartPr>
      <w:docPartBody>
        <w:p w:rsidR="005701AE" w:rsidRDefault="003C541B" w:rsidP="003C541B">
          <w:pPr>
            <w:pStyle w:val="6169341AA0E0447381A82528D24EC5B7"/>
          </w:pPr>
          <w:r w:rsidRPr="00A06E1A">
            <w:rPr>
              <w:rStyle w:val="placeholder1Char"/>
              <w:rFonts w:hint="eastAsia"/>
              <w:sz w:val="16"/>
              <w:szCs w:val="16"/>
            </w:rPr>
            <w:t>____</w:t>
          </w:r>
        </w:p>
      </w:docPartBody>
    </w:docPart>
    <w:docPart>
      <w:docPartPr>
        <w:name w:val="A939E2C973CC4D398E9F451A7626DB79"/>
        <w:category>
          <w:name w:val="常规"/>
          <w:gallery w:val="placeholder"/>
        </w:category>
        <w:types>
          <w:type w:val="bbPlcHdr"/>
        </w:types>
        <w:behaviors>
          <w:behavior w:val="content"/>
        </w:behaviors>
        <w:guid w:val="{70638E8C-50EF-4F37-B3A2-B35553637FDC}"/>
      </w:docPartPr>
      <w:docPartBody>
        <w:p w:rsidR="005701AE" w:rsidRDefault="003C541B" w:rsidP="003C541B">
          <w:pPr>
            <w:pStyle w:val="A939E2C973CC4D398E9F451A7626DB79"/>
          </w:pPr>
          <w:r w:rsidRPr="00A06E1A">
            <w:rPr>
              <w:rStyle w:val="placeholder1Char"/>
              <w:rFonts w:hint="eastAsia"/>
              <w:sz w:val="16"/>
              <w:szCs w:val="16"/>
            </w:rPr>
            <w:t>____</w:t>
          </w:r>
        </w:p>
      </w:docPartBody>
    </w:docPart>
    <w:docPart>
      <w:docPartPr>
        <w:name w:val="3B1C4CDCBC1C481E9EF0A380BDD0B7F4"/>
        <w:category>
          <w:name w:val="常规"/>
          <w:gallery w:val="placeholder"/>
        </w:category>
        <w:types>
          <w:type w:val="bbPlcHdr"/>
        </w:types>
        <w:behaviors>
          <w:behavior w:val="content"/>
        </w:behaviors>
        <w:guid w:val="{2AE377DD-1858-450D-8A48-BAAB13A4DF6A}"/>
      </w:docPartPr>
      <w:docPartBody>
        <w:p w:rsidR="005701AE" w:rsidRDefault="003C541B" w:rsidP="003C541B">
          <w:pPr>
            <w:pStyle w:val="3B1C4CDCBC1C481E9EF0A380BDD0B7F4"/>
          </w:pPr>
          <w:r w:rsidRPr="00A06E1A">
            <w:rPr>
              <w:rStyle w:val="placeholder1Char"/>
              <w:rFonts w:hint="eastAsia"/>
              <w:sz w:val="16"/>
              <w:szCs w:val="16"/>
            </w:rPr>
            <w:t>____</w:t>
          </w:r>
        </w:p>
      </w:docPartBody>
    </w:docPart>
    <w:docPart>
      <w:docPartPr>
        <w:name w:val="2EA87BC0E7F4415EA311D0DD2FA0D156"/>
        <w:category>
          <w:name w:val="常规"/>
          <w:gallery w:val="placeholder"/>
        </w:category>
        <w:types>
          <w:type w:val="bbPlcHdr"/>
        </w:types>
        <w:behaviors>
          <w:behavior w:val="content"/>
        </w:behaviors>
        <w:guid w:val="{060143E1-10DA-4BE8-B45F-2C46B5915D0E}"/>
      </w:docPartPr>
      <w:docPartBody>
        <w:p w:rsidR="005701AE" w:rsidRDefault="003C541B" w:rsidP="003C541B">
          <w:pPr>
            <w:pStyle w:val="2EA87BC0E7F4415EA311D0DD2FA0D156"/>
          </w:pPr>
          <w:r w:rsidRPr="00A06E1A">
            <w:rPr>
              <w:rStyle w:val="placeholder1Char"/>
              <w:rFonts w:hint="eastAsia"/>
              <w:sz w:val="16"/>
              <w:szCs w:val="16"/>
            </w:rPr>
            <w:t>____</w:t>
          </w:r>
        </w:p>
      </w:docPartBody>
    </w:docPart>
    <w:docPart>
      <w:docPartPr>
        <w:name w:val="F396DF9A0B55411283CB1CF930EA4150"/>
        <w:category>
          <w:name w:val="常规"/>
          <w:gallery w:val="placeholder"/>
        </w:category>
        <w:types>
          <w:type w:val="bbPlcHdr"/>
        </w:types>
        <w:behaviors>
          <w:behavior w:val="content"/>
        </w:behaviors>
        <w:guid w:val="{B79B5270-423B-4B99-97FF-F9E0B1BF2DA1}"/>
      </w:docPartPr>
      <w:docPartBody>
        <w:p w:rsidR="005701AE" w:rsidRDefault="003C541B" w:rsidP="003C541B">
          <w:pPr>
            <w:pStyle w:val="F396DF9A0B55411283CB1CF930EA4150"/>
          </w:pPr>
          <w:r w:rsidRPr="00A06E1A">
            <w:rPr>
              <w:rStyle w:val="placeholder1Char"/>
              <w:rFonts w:hint="eastAsia"/>
              <w:sz w:val="16"/>
              <w:szCs w:val="16"/>
            </w:rPr>
            <w:t>____</w:t>
          </w:r>
        </w:p>
      </w:docPartBody>
    </w:docPart>
    <w:docPart>
      <w:docPartPr>
        <w:name w:val="BF9C11EDAA744228B791708C628AFC43"/>
        <w:category>
          <w:name w:val="常规"/>
          <w:gallery w:val="placeholder"/>
        </w:category>
        <w:types>
          <w:type w:val="bbPlcHdr"/>
        </w:types>
        <w:behaviors>
          <w:behavior w:val="content"/>
        </w:behaviors>
        <w:guid w:val="{45EEEE30-CB09-4E89-A1A9-F0178363C516}"/>
      </w:docPartPr>
      <w:docPartBody>
        <w:p w:rsidR="005701AE" w:rsidRDefault="003C541B" w:rsidP="003C541B">
          <w:pPr>
            <w:pStyle w:val="BF9C11EDAA744228B791708C628AFC43"/>
          </w:pPr>
          <w:r w:rsidRPr="00A06E1A">
            <w:rPr>
              <w:rStyle w:val="placeholder1Char"/>
              <w:rFonts w:hint="eastAsia"/>
              <w:sz w:val="16"/>
              <w:szCs w:val="16"/>
            </w:rPr>
            <w:t>____</w:t>
          </w:r>
        </w:p>
      </w:docPartBody>
    </w:docPart>
    <w:docPart>
      <w:docPartPr>
        <w:name w:val="3AD6CA2843084C9C8B94F1E9771D957F"/>
        <w:category>
          <w:name w:val="常规"/>
          <w:gallery w:val="placeholder"/>
        </w:category>
        <w:types>
          <w:type w:val="bbPlcHdr"/>
        </w:types>
        <w:behaviors>
          <w:behavior w:val="content"/>
        </w:behaviors>
        <w:guid w:val="{7CD2EA22-9241-49BA-B641-E9B92F5B81D5}"/>
      </w:docPartPr>
      <w:docPartBody>
        <w:p w:rsidR="005701AE" w:rsidRDefault="003C541B" w:rsidP="003C541B">
          <w:pPr>
            <w:pStyle w:val="3AD6CA2843084C9C8B94F1E9771D957F"/>
          </w:pPr>
          <w:r w:rsidRPr="00A06E1A">
            <w:rPr>
              <w:rStyle w:val="placeholder1Char"/>
              <w:rFonts w:hint="eastAsia"/>
              <w:sz w:val="16"/>
              <w:szCs w:val="16"/>
            </w:rPr>
            <w:t>____</w:t>
          </w:r>
        </w:p>
      </w:docPartBody>
    </w:docPart>
    <w:docPart>
      <w:docPartPr>
        <w:name w:val="9C47A5F4A98748DF9F9DE13C3FAC7648"/>
        <w:category>
          <w:name w:val="常规"/>
          <w:gallery w:val="placeholder"/>
        </w:category>
        <w:types>
          <w:type w:val="bbPlcHdr"/>
        </w:types>
        <w:behaviors>
          <w:behavior w:val="content"/>
        </w:behaviors>
        <w:guid w:val="{B7353799-084D-429A-89E9-F9937382B757}"/>
      </w:docPartPr>
      <w:docPartBody>
        <w:p w:rsidR="005701AE" w:rsidRDefault="003C541B" w:rsidP="003C541B">
          <w:pPr>
            <w:pStyle w:val="9C47A5F4A98748DF9F9DE13C3FAC7648"/>
          </w:pPr>
          <w:r w:rsidRPr="00A06E1A">
            <w:rPr>
              <w:rStyle w:val="placeholder1Char"/>
              <w:rFonts w:hint="eastAsia"/>
              <w:sz w:val="16"/>
              <w:szCs w:val="16"/>
            </w:rPr>
            <w:t>____</w:t>
          </w:r>
        </w:p>
      </w:docPartBody>
    </w:docPart>
    <w:docPart>
      <w:docPartPr>
        <w:name w:val="734917390D354597B6E873DAE3896532"/>
        <w:category>
          <w:name w:val="常规"/>
          <w:gallery w:val="placeholder"/>
        </w:category>
        <w:types>
          <w:type w:val="bbPlcHdr"/>
        </w:types>
        <w:behaviors>
          <w:behavior w:val="content"/>
        </w:behaviors>
        <w:guid w:val="{4A01951A-2643-49A9-9970-59186DDC8B81}"/>
      </w:docPartPr>
      <w:docPartBody>
        <w:p w:rsidR="005701AE" w:rsidRDefault="003C541B" w:rsidP="003C541B">
          <w:pPr>
            <w:pStyle w:val="734917390D354597B6E873DAE3896532"/>
          </w:pPr>
          <w:r w:rsidRPr="00A06E1A">
            <w:rPr>
              <w:rStyle w:val="placeholder1Char"/>
              <w:rFonts w:hint="eastAsia"/>
              <w:sz w:val="16"/>
              <w:szCs w:val="16"/>
            </w:rPr>
            <w:t>____</w:t>
          </w:r>
        </w:p>
      </w:docPartBody>
    </w:docPart>
    <w:docPart>
      <w:docPartPr>
        <w:name w:val="39883AC074AE420599FB329A97D149BF"/>
        <w:category>
          <w:name w:val="常规"/>
          <w:gallery w:val="placeholder"/>
        </w:category>
        <w:types>
          <w:type w:val="bbPlcHdr"/>
        </w:types>
        <w:behaviors>
          <w:behavior w:val="content"/>
        </w:behaviors>
        <w:guid w:val="{5A046BAE-826D-48C6-ADC0-5DB2AB7B250D}"/>
      </w:docPartPr>
      <w:docPartBody>
        <w:p w:rsidR="005701AE" w:rsidRDefault="003C541B" w:rsidP="003C541B">
          <w:pPr>
            <w:pStyle w:val="39883AC074AE420599FB329A97D149BF"/>
          </w:pPr>
          <w:r w:rsidRPr="00A06E1A">
            <w:rPr>
              <w:rStyle w:val="placeholder1Char"/>
              <w:rFonts w:hint="eastAsia"/>
              <w:sz w:val="16"/>
              <w:szCs w:val="16"/>
            </w:rPr>
            <w:t>____</w:t>
          </w:r>
        </w:p>
      </w:docPartBody>
    </w:docPart>
    <w:docPart>
      <w:docPartPr>
        <w:name w:val="B68A89B570FA4388ABC222DC8BD7A453"/>
        <w:category>
          <w:name w:val="常规"/>
          <w:gallery w:val="placeholder"/>
        </w:category>
        <w:types>
          <w:type w:val="bbPlcHdr"/>
        </w:types>
        <w:behaviors>
          <w:behavior w:val="content"/>
        </w:behaviors>
        <w:guid w:val="{7D284466-FB94-44A0-A0D1-40DD2883D5B0}"/>
      </w:docPartPr>
      <w:docPartBody>
        <w:p w:rsidR="005701AE" w:rsidRDefault="003C541B" w:rsidP="003C541B">
          <w:pPr>
            <w:pStyle w:val="B68A89B570FA4388ABC222DC8BD7A453"/>
          </w:pPr>
          <w:r w:rsidRPr="00A06E1A">
            <w:rPr>
              <w:rStyle w:val="placeholder1Char"/>
              <w:rFonts w:hint="eastAsia"/>
              <w:sz w:val="16"/>
              <w:szCs w:val="16"/>
            </w:rPr>
            <w:t>____</w:t>
          </w:r>
        </w:p>
      </w:docPartBody>
    </w:docPart>
    <w:docPart>
      <w:docPartPr>
        <w:name w:val="6C8FAAC095524991AD9E2CB2819C1640"/>
        <w:category>
          <w:name w:val="常规"/>
          <w:gallery w:val="placeholder"/>
        </w:category>
        <w:types>
          <w:type w:val="bbPlcHdr"/>
        </w:types>
        <w:behaviors>
          <w:behavior w:val="content"/>
        </w:behaviors>
        <w:guid w:val="{D0365105-E842-4DE2-95A6-2EBCE1DD9F07}"/>
      </w:docPartPr>
      <w:docPartBody>
        <w:p w:rsidR="005701AE" w:rsidRDefault="003C541B" w:rsidP="003C541B">
          <w:pPr>
            <w:pStyle w:val="6C8FAAC095524991AD9E2CB2819C1640"/>
          </w:pPr>
          <w:r w:rsidRPr="00A06E1A">
            <w:rPr>
              <w:rStyle w:val="placeholder1Char"/>
              <w:rFonts w:hint="eastAsia"/>
              <w:sz w:val="16"/>
              <w:szCs w:val="16"/>
            </w:rPr>
            <w:t>____</w:t>
          </w:r>
        </w:p>
      </w:docPartBody>
    </w:docPart>
    <w:docPart>
      <w:docPartPr>
        <w:name w:val="EA6E503FA13F44829EB7419DE74A0F69"/>
        <w:category>
          <w:name w:val="常规"/>
          <w:gallery w:val="placeholder"/>
        </w:category>
        <w:types>
          <w:type w:val="bbPlcHdr"/>
        </w:types>
        <w:behaviors>
          <w:behavior w:val="content"/>
        </w:behaviors>
        <w:guid w:val="{FEF5A6DE-FE42-4ACF-B2D9-3B69C9C4093D}"/>
      </w:docPartPr>
      <w:docPartBody>
        <w:p w:rsidR="005701AE" w:rsidRDefault="003C541B" w:rsidP="003C541B">
          <w:pPr>
            <w:pStyle w:val="EA6E503FA13F44829EB7419DE74A0F69"/>
          </w:pPr>
          <w:r w:rsidRPr="00A06E1A">
            <w:rPr>
              <w:rStyle w:val="placeholder1Char"/>
              <w:rFonts w:hint="eastAsia"/>
              <w:sz w:val="16"/>
              <w:szCs w:val="16"/>
            </w:rPr>
            <w:t>____</w:t>
          </w:r>
        </w:p>
      </w:docPartBody>
    </w:docPart>
    <w:docPart>
      <w:docPartPr>
        <w:name w:val="1CEECDEED00E43B58D480B9F058D09C3"/>
        <w:category>
          <w:name w:val="常规"/>
          <w:gallery w:val="placeholder"/>
        </w:category>
        <w:types>
          <w:type w:val="bbPlcHdr"/>
        </w:types>
        <w:behaviors>
          <w:behavior w:val="content"/>
        </w:behaviors>
        <w:guid w:val="{0C669E60-E927-4DC0-A6E9-7A552C799F1D}"/>
      </w:docPartPr>
      <w:docPartBody>
        <w:p w:rsidR="005701AE" w:rsidRDefault="003C541B" w:rsidP="003C541B">
          <w:pPr>
            <w:pStyle w:val="1CEECDEED00E43B58D480B9F058D09C3"/>
          </w:pPr>
          <w:r w:rsidRPr="00A06E1A">
            <w:rPr>
              <w:rStyle w:val="placeholder1Char"/>
              <w:rFonts w:hint="eastAsia"/>
              <w:sz w:val="16"/>
              <w:szCs w:val="16"/>
            </w:rPr>
            <w:t>____</w:t>
          </w:r>
        </w:p>
      </w:docPartBody>
    </w:docPart>
    <w:docPart>
      <w:docPartPr>
        <w:name w:val="2D77A74E40D64E099E76E88FB056C87D"/>
        <w:category>
          <w:name w:val="常规"/>
          <w:gallery w:val="placeholder"/>
        </w:category>
        <w:types>
          <w:type w:val="bbPlcHdr"/>
        </w:types>
        <w:behaviors>
          <w:behavior w:val="content"/>
        </w:behaviors>
        <w:guid w:val="{4DA37338-E50B-4744-B373-763B905BD892}"/>
      </w:docPartPr>
      <w:docPartBody>
        <w:p w:rsidR="005701AE" w:rsidRDefault="003C541B" w:rsidP="003C541B">
          <w:pPr>
            <w:pStyle w:val="2D77A74E40D64E099E76E88FB056C87D"/>
          </w:pPr>
          <w:r w:rsidRPr="00A06E1A">
            <w:rPr>
              <w:rStyle w:val="placeholder1Char"/>
              <w:rFonts w:hint="eastAsia"/>
              <w:sz w:val="16"/>
              <w:szCs w:val="16"/>
            </w:rPr>
            <w:t>____</w:t>
          </w:r>
        </w:p>
      </w:docPartBody>
    </w:docPart>
    <w:docPart>
      <w:docPartPr>
        <w:name w:val="9CE0DF29C1864DFE9DC77710C8D5AB1C"/>
        <w:category>
          <w:name w:val="常规"/>
          <w:gallery w:val="placeholder"/>
        </w:category>
        <w:types>
          <w:type w:val="bbPlcHdr"/>
        </w:types>
        <w:behaviors>
          <w:behavior w:val="content"/>
        </w:behaviors>
        <w:guid w:val="{80B618C5-B5CF-427D-AEBA-9CD3850C5B36}"/>
      </w:docPartPr>
      <w:docPartBody>
        <w:p w:rsidR="005701AE" w:rsidRDefault="003C541B" w:rsidP="003C541B">
          <w:pPr>
            <w:pStyle w:val="9CE0DF29C1864DFE9DC77710C8D5AB1C"/>
          </w:pPr>
          <w:r w:rsidRPr="00A06E1A">
            <w:rPr>
              <w:rStyle w:val="placeholder1Char"/>
              <w:rFonts w:hint="eastAsia"/>
              <w:sz w:val="16"/>
              <w:szCs w:val="16"/>
            </w:rPr>
            <w:t>____</w:t>
          </w:r>
        </w:p>
      </w:docPartBody>
    </w:docPart>
    <w:docPart>
      <w:docPartPr>
        <w:name w:val="D60AACCB970442BFBF83A7AEDDA5D7EB"/>
        <w:category>
          <w:name w:val="常规"/>
          <w:gallery w:val="placeholder"/>
        </w:category>
        <w:types>
          <w:type w:val="bbPlcHdr"/>
        </w:types>
        <w:behaviors>
          <w:behavior w:val="content"/>
        </w:behaviors>
        <w:guid w:val="{F6CBD16D-8AE5-49AA-ADD7-D4D21B085502}"/>
      </w:docPartPr>
      <w:docPartBody>
        <w:p w:rsidR="005701AE" w:rsidRDefault="003C541B" w:rsidP="003C541B">
          <w:pPr>
            <w:pStyle w:val="D60AACCB970442BFBF83A7AEDDA5D7EB"/>
          </w:pPr>
          <w:r w:rsidRPr="00A06E1A">
            <w:rPr>
              <w:rStyle w:val="placeholder1Char"/>
              <w:rFonts w:hint="eastAsia"/>
              <w:sz w:val="16"/>
              <w:szCs w:val="16"/>
            </w:rPr>
            <w:t>____</w:t>
          </w:r>
        </w:p>
      </w:docPartBody>
    </w:docPart>
    <w:docPart>
      <w:docPartPr>
        <w:name w:val="65BDA0ED46D04AB88081093EE5C56FB3"/>
        <w:category>
          <w:name w:val="常规"/>
          <w:gallery w:val="placeholder"/>
        </w:category>
        <w:types>
          <w:type w:val="bbPlcHdr"/>
        </w:types>
        <w:behaviors>
          <w:behavior w:val="content"/>
        </w:behaviors>
        <w:guid w:val="{43666D74-0C66-451E-AA2A-E74348406C46}"/>
      </w:docPartPr>
      <w:docPartBody>
        <w:p w:rsidR="005701AE" w:rsidRDefault="003C541B" w:rsidP="003C541B">
          <w:pPr>
            <w:pStyle w:val="65BDA0ED46D04AB88081093EE5C56FB3"/>
          </w:pPr>
          <w:r w:rsidRPr="00A06E1A">
            <w:rPr>
              <w:rStyle w:val="placeholder1Char"/>
              <w:rFonts w:hint="eastAsia"/>
              <w:sz w:val="16"/>
              <w:szCs w:val="16"/>
            </w:rPr>
            <w:t>____</w:t>
          </w:r>
        </w:p>
      </w:docPartBody>
    </w:docPart>
    <w:docPart>
      <w:docPartPr>
        <w:name w:val="1ADC03BFB73D41E79D0E1170F85A201F"/>
        <w:category>
          <w:name w:val="常规"/>
          <w:gallery w:val="placeholder"/>
        </w:category>
        <w:types>
          <w:type w:val="bbPlcHdr"/>
        </w:types>
        <w:behaviors>
          <w:behavior w:val="content"/>
        </w:behaviors>
        <w:guid w:val="{642B59C1-7966-4B80-B7F5-5117499B1DA7}"/>
      </w:docPartPr>
      <w:docPartBody>
        <w:p w:rsidR="005701AE" w:rsidRDefault="003C541B" w:rsidP="003C541B">
          <w:pPr>
            <w:pStyle w:val="1ADC03BFB73D41E79D0E1170F85A201F"/>
          </w:pPr>
          <w:r w:rsidRPr="00A06E1A">
            <w:rPr>
              <w:rStyle w:val="placeholder1Char"/>
              <w:rFonts w:hint="eastAsia"/>
              <w:sz w:val="16"/>
              <w:szCs w:val="16"/>
            </w:rPr>
            <w:t>____</w:t>
          </w:r>
        </w:p>
      </w:docPartBody>
    </w:docPart>
    <w:docPart>
      <w:docPartPr>
        <w:name w:val="27B6B791632C43F39A1707CCD6986DD4"/>
        <w:category>
          <w:name w:val="常规"/>
          <w:gallery w:val="placeholder"/>
        </w:category>
        <w:types>
          <w:type w:val="bbPlcHdr"/>
        </w:types>
        <w:behaviors>
          <w:behavior w:val="content"/>
        </w:behaviors>
        <w:guid w:val="{D7297A27-4F71-402A-8D1D-951BE77AD144}"/>
      </w:docPartPr>
      <w:docPartBody>
        <w:p w:rsidR="005701AE" w:rsidRDefault="003C541B" w:rsidP="003C541B">
          <w:pPr>
            <w:pStyle w:val="27B6B791632C43F39A1707CCD6986DD4"/>
          </w:pPr>
          <w:r w:rsidRPr="00A06E1A">
            <w:rPr>
              <w:rStyle w:val="placeholder1Char"/>
              <w:rFonts w:hint="eastAsia"/>
              <w:sz w:val="16"/>
              <w:szCs w:val="16"/>
            </w:rPr>
            <w:t>____</w:t>
          </w:r>
        </w:p>
      </w:docPartBody>
    </w:docPart>
    <w:docPart>
      <w:docPartPr>
        <w:name w:val="54B6EA781E8D444CB8793D56E0301502"/>
        <w:category>
          <w:name w:val="常规"/>
          <w:gallery w:val="placeholder"/>
        </w:category>
        <w:types>
          <w:type w:val="bbPlcHdr"/>
        </w:types>
        <w:behaviors>
          <w:behavior w:val="content"/>
        </w:behaviors>
        <w:guid w:val="{01B1BDF9-8D6A-441C-809C-D87C59E58F79}"/>
      </w:docPartPr>
      <w:docPartBody>
        <w:p w:rsidR="005701AE" w:rsidRDefault="003C541B" w:rsidP="003C541B">
          <w:pPr>
            <w:pStyle w:val="54B6EA781E8D444CB8793D56E0301502"/>
          </w:pPr>
          <w:r w:rsidRPr="00A06E1A">
            <w:rPr>
              <w:rStyle w:val="placeholder1Char"/>
              <w:rFonts w:hint="eastAsia"/>
              <w:sz w:val="16"/>
              <w:szCs w:val="16"/>
            </w:rPr>
            <w:t>____</w:t>
          </w:r>
        </w:p>
      </w:docPartBody>
    </w:docPart>
    <w:docPart>
      <w:docPartPr>
        <w:name w:val="C76BF898030E4ACDAA5E3FEA7797F52C"/>
        <w:category>
          <w:name w:val="常规"/>
          <w:gallery w:val="placeholder"/>
        </w:category>
        <w:types>
          <w:type w:val="bbPlcHdr"/>
        </w:types>
        <w:behaviors>
          <w:behavior w:val="content"/>
        </w:behaviors>
        <w:guid w:val="{CBC8EDAF-0E0E-4105-8E0E-F0D4E862A099}"/>
      </w:docPartPr>
      <w:docPartBody>
        <w:p w:rsidR="005701AE" w:rsidRDefault="003C541B" w:rsidP="003C541B">
          <w:pPr>
            <w:pStyle w:val="C76BF898030E4ACDAA5E3FEA7797F52C"/>
          </w:pPr>
          <w:r w:rsidRPr="00A06E1A">
            <w:rPr>
              <w:rStyle w:val="placeholder1Char"/>
              <w:rFonts w:hint="eastAsia"/>
              <w:sz w:val="16"/>
              <w:szCs w:val="16"/>
            </w:rPr>
            <w:t>____</w:t>
          </w:r>
        </w:p>
      </w:docPartBody>
    </w:docPart>
    <w:docPart>
      <w:docPartPr>
        <w:name w:val="57E4E0B1F39142C0915F2D0D9824E857"/>
        <w:category>
          <w:name w:val="常规"/>
          <w:gallery w:val="placeholder"/>
        </w:category>
        <w:types>
          <w:type w:val="bbPlcHdr"/>
        </w:types>
        <w:behaviors>
          <w:behavior w:val="content"/>
        </w:behaviors>
        <w:guid w:val="{953B05C9-1A75-4783-B453-C4314F240D0E}"/>
      </w:docPartPr>
      <w:docPartBody>
        <w:p w:rsidR="005701AE" w:rsidRDefault="003C541B" w:rsidP="003C541B">
          <w:pPr>
            <w:pStyle w:val="57E4E0B1F39142C0915F2D0D9824E857"/>
          </w:pPr>
          <w:r w:rsidRPr="00A06E1A">
            <w:rPr>
              <w:rStyle w:val="placeholder1Char"/>
              <w:rFonts w:hint="eastAsia"/>
              <w:sz w:val="16"/>
              <w:szCs w:val="16"/>
            </w:rPr>
            <w:t>____</w:t>
          </w:r>
        </w:p>
      </w:docPartBody>
    </w:docPart>
    <w:docPart>
      <w:docPartPr>
        <w:name w:val="2EDD96ED4C4044D4ACE2B2098A9CBFC7"/>
        <w:category>
          <w:name w:val="常规"/>
          <w:gallery w:val="placeholder"/>
        </w:category>
        <w:types>
          <w:type w:val="bbPlcHdr"/>
        </w:types>
        <w:behaviors>
          <w:behavior w:val="content"/>
        </w:behaviors>
        <w:guid w:val="{6EE12E55-A74E-44FA-93E2-B7CA9DC18B7F}"/>
      </w:docPartPr>
      <w:docPartBody>
        <w:p w:rsidR="005701AE" w:rsidRDefault="003C541B" w:rsidP="003C541B">
          <w:pPr>
            <w:pStyle w:val="2EDD96ED4C4044D4ACE2B2098A9CBFC7"/>
          </w:pPr>
          <w:r w:rsidRPr="00A06E1A">
            <w:rPr>
              <w:rStyle w:val="placeholder1Char"/>
              <w:rFonts w:hint="eastAsia"/>
              <w:sz w:val="16"/>
              <w:szCs w:val="16"/>
            </w:rPr>
            <w:t>____</w:t>
          </w:r>
        </w:p>
      </w:docPartBody>
    </w:docPart>
    <w:docPart>
      <w:docPartPr>
        <w:name w:val="3EA2726DE97B479987332FB033B7E9DF"/>
        <w:category>
          <w:name w:val="常规"/>
          <w:gallery w:val="placeholder"/>
        </w:category>
        <w:types>
          <w:type w:val="bbPlcHdr"/>
        </w:types>
        <w:behaviors>
          <w:behavior w:val="content"/>
        </w:behaviors>
        <w:guid w:val="{1374BBA9-4A7F-4961-B761-BEB10E325723}"/>
      </w:docPartPr>
      <w:docPartBody>
        <w:p w:rsidR="005701AE" w:rsidRDefault="003C541B" w:rsidP="003C541B">
          <w:pPr>
            <w:pStyle w:val="3EA2726DE97B479987332FB033B7E9DF"/>
          </w:pPr>
          <w:r w:rsidRPr="00A06E1A">
            <w:rPr>
              <w:rStyle w:val="placeholder1Char"/>
              <w:rFonts w:hint="eastAsia"/>
              <w:sz w:val="16"/>
              <w:szCs w:val="16"/>
            </w:rPr>
            <w:t>____</w:t>
          </w:r>
        </w:p>
      </w:docPartBody>
    </w:docPart>
    <w:docPart>
      <w:docPartPr>
        <w:name w:val="CB52E0CA6DC14584B058D460DC014D93"/>
        <w:category>
          <w:name w:val="常规"/>
          <w:gallery w:val="placeholder"/>
        </w:category>
        <w:types>
          <w:type w:val="bbPlcHdr"/>
        </w:types>
        <w:behaviors>
          <w:behavior w:val="content"/>
        </w:behaviors>
        <w:guid w:val="{FCC7B760-37C0-470C-B6CF-630D60EF8283}"/>
      </w:docPartPr>
      <w:docPartBody>
        <w:p w:rsidR="005701AE" w:rsidRDefault="003C541B" w:rsidP="003C541B">
          <w:pPr>
            <w:pStyle w:val="CB52E0CA6DC14584B058D460DC014D93"/>
          </w:pPr>
          <w:r w:rsidRPr="00A06E1A">
            <w:rPr>
              <w:rStyle w:val="placeholder1Char"/>
              <w:rFonts w:hint="eastAsia"/>
              <w:sz w:val="16"/>
              <w:szCs w:val="16"/>
            </w:rPr>
            <w:t>____</w:t>
          </w:r>
        </w:p>
      </w:docPartBody>
    </w:docPart>
    <w:docPart>
      <w:docPartPr>
        <w:name w:val="68A9F420324C4FCAB1E4A9F9E84CF492"/>
        <w:category>
          <w:name w:val="常规"/>
          <w:gallery w:val="placeholder"/>
        </w:category>
        <w:types>
          <w:type w:val="bbPlcHdr"/>
        </w:types>
        <w:behaviors>
          <w:behavior w:val="content"/>
        </w:behaviors>
        <w:guid w:val="{996E33BB-E560-4940-8C35-5B50C0889E56}"/>
      </w:docPartPr>
      <w:docPartBody>
        <w:p w:rsidR="005701AE" w:rsidRDefault="003C541B" w:rsidP="003C541B">
          <w:pPr>
            <w:pStyle w:val="68A9F420324C4FCAB1E4A9F9E84CF492"/>
          </w:pPr>
          <w:r w:rsidRPr="00A06E1A">
            <w:rPr>
              <w:rStyle w:val="placeholder1Char"/>
              <w:rFonts w:hint="eastAsia"/>
              <w:sz w:val="16"/>
              <w:szCs w:val="16"/>
            </w:rPr>
            <w:t>____</w:t>
          </w:r>
        </w:p>
      </w:docPartBody>
    </w:docPart>
    <w:docPart>
      <w:docPartPr>
        <w:name w:val="ADC66C1DC079466CAB1A51CD77D7C36C"/>
        <w:category>
          <w:name w:val="常规"/>
          <w:gallery w:val="placeholder"/>
        </w:category>
        <w:types>
          <w:type w:val="bbPlcHdr"/>
        </w:types>
        <w:behaviors>
          <w:behavior w:val="content"/>
        </w:behaviors>
        <w:guid w:val="{32311BB0-C79C-465F-A187-64B4AC9CF4C6}"/>
      </w:docPartPr>
      <w:docPartBody>
        <w:p w:rsidR="005701AE" w:rsidRDefault="003C541B" w:rsidP="003C541B">
          <w:pPr>
            <w:pStyle w:val="ADC66C1DC079466CAB1A51CD77D7C36C"/>
          </w:pPr>
          <w:r w:rsidRPr="00A06E1A">
            <w:rPr>
              <w:rStyle w:val="placeholder1Char"/>
              <w:rFonts w:hint="eastAsia"/>
              <w:sz w:val="16"/>
              <w:szCs w:val="16"/>
            </w:rPr>
            <w:t>____</w:t>
          </w:r>
        </w:p>
      </w:docPartBody>
    </w:docPart>
    <w:docPart>
      <w:docPartPr>
        <w:name w:val="69FDC982220B4F0D8D5BFAE5D7B11C68"/>
        <w:category>
          <w:name w:val="常规"/>
          <w:gallery w:val="placeholder"/>
        </w:category>
        <w:types>
          <w:type w:val="bbPlcHdr"/>
        </w:types>
        <w:behaviors>
          <w:behavior w:val="content"/>
        </w:behaviors>
        <w:guid w:val="{2F5F6E0F-5D6B-4F71-94E8-358F5FE55563}"/>
      </w:docPartPr>
      <w:docPartBody>
        <w:p w:rsidR="005701AE" w:rsidRDefault="003C541B" w:rsidP="003C541B">
          <w:pPr>
            <w:pStyle w:val="69FDC982220B4F0D8D5BFAE5D7B11C68"/>
          </w:pPr>
          <w:r w:rsidRPr="00A06E1A">
            <w:rPr>
              <w:rStyle w:val="placeholder1Char"/>
              <w:rFonts w:hint="eastAsia"/>
              <w:sz w:val="16"/>
              <w:szCs w:val="16"/>
            </w:rPr>
            <w:t>____</w:t>
          </w:r>
        </w:p>
      </w:docPartBody>
    </w:docPart>
    <w:docPart>
      <w:docPartPr>
        <w:name w:val="A559EB53E415412DB2842552229A764D"/>
        <w:category>
          <w:name w:val="常规"/>
          <w:gallery w:val="placeholder"/>
        </w:category>
        <w:types>
          <w:type w:val="bbPlcHdr"/>
        </w:types>
        <w:behaviors>
          <w:behavior w:val="content"/>
        </w:behaviors>
        <w:guid w:val="{380CA45E-B6BC-4DAF-BB92-A8BDF7307E5F}"/>
      </w:docPartPr>
      <w:docPartBody>
        <w:p w:rsidR="005701AE" w:rsidRDefault="003C541B" w:rsidP="003C541B">
          <w:pPr>
            <w:pStyle w:val="A559EB53E415412DB2842552229A764D"/>
          </w:pPr>
          <w:r w:rsidRPr="00A06E1A">
            <w:rPr>
              <w:rStyle w:val="placeholder1Char"/>
              <w:rFonts w:hint="eastAsia"/>
              <w:sz w:val="16"/>
              <w:szCs w:val="16"/>
            </w:rPr>
            <w:t>____</w:t>
          </w:r>
        </w:p>
      </w:docPartBody>
    </w:docPart>
    <w:docPart>
      <w:docPartPr>
        <w:name w:val="79DBF576F40247CB8F1D588AA5A89442"/>
        <w:category>
          <w:name w:val="常规"/>
          <w:gallery w:val="placeholder"/>
        </w:category>
        <w:types>
          <w:type w:val="bbPlcHdr"/>
        </w:types>
        <w:behaviors>
          <w:behavior w:val="content"/>
        </w:behaviors>
        <w:guid w:val="{645DD343-9040-4604-8981-CCF698D9E902}"/>
      </w:docPartPr>
      <w:docPartBody>
        <w:p w:rsidR="005701AE" w:rsidRDefault="003C541B" w:rsidP="003C541B">
          <w:pPr>
            <w:pStyle w:val="79DBF576F40247CB8F1D588AA5A89442"/>
          </w:pPr>
          <w:r w:rsidRPr="00A06E1A">
            <w:rPr>
              <w:rStyle w:val="placeholder1Char"/>
              <w:rFonts w:hint="eastAsia"/>
              <w:sz w:val="16"/>
              <w:szCs w:val="16"/>
            </w:rPr>
            <w:t>____</w:t>
          </w:r>
        </w:p>
      </w:docPartBody>
    </w:docPart>
    <w:docPart>
      <w:docPartPr>
        <w:name w:val="C8A218D485A34EECBFA60C7A24F74816"/>
        <w:category>
          <w:name w:val="常规"/>
          <w:gallery w:val="placeholder"/>
        </w:category>
        <w:types>
          <w:type w:val="bbPlcHdr"/>
        </w:types>
        <w:behaviors>
          <w:behavior w:val="content"/>
        </w:behaviors>
        <w:guid w:val="{E97E55FF-610D-411A-B151-47D08F240788}"/>
      </w:docPartPr>
      <w:docPartBody>
        <w:p w:rsidR="005701AE" w:rsidRDefault="003C541B" w:rsidP="003C541B">
          <w:pPr>
            <w:pStyle w:val="C8A218D485A34EECBFA60C7A24F74816"/>
          </w:pPr>
          <w:r w:rsidRPr="00A06E1A">
            <w:rPr>
              <w:rStyle w:val="placeholder1Char"/>
              <w:rFonts w:hint="eastAsia"/>
              <w:sz w:val="16"/>
              <w:szCs w:val="16"/>
            </w:rPr>
            <w:t>____</w:t>
          </w:r>
        </w:p>
      </w:docPartBody>
    </w:docPart>
    <w:docPart>
      <w:docPartPr>
        <w:name w:val="B7F4882ADEC44AAD9358B14E35B9FB31"/>
        <w:category>
          <w:name w:val="常规"/>
          <w:gallery w:val="placeholder"/>
        </w:category>
        <w:types>
          <w:type w:val="bbPlcHdr"/>
        </w:types>
        <w:behaviors>
          <w:behavior w:val="content"/>
        </w:behaviors>
        <w:guid w:val="{1A52461B-4EA0-4F9F-B21B-5ADEC181995D}"/>
      </w:docPartPr>
      <w:docPartBody>
        <w:p w:rsidR="005701AE" w:rsidRDefault="003C541B" w:rsidP="003C541B">
          <w:pPr>
            <w:pStyle w:val="B7F4882ADEC44AAD9358B14E35B9FB31"/>
          </w:pPr>
          <w:r w:rsidRPr="00A06E1A">
            <w:rPr>
              <w:rStyle w:val="placeholder1Char"/>
              <w:rFonts w:hint="eastAsia"/>
              <w:sz w:val="16"/>
              <w:szCs w:val="16"/>
            </w:rPr>
            <w:t>____</w:t>
          </w:r>
        </w:p>
      </w:docPartBody>
    </w:docPart>
    <w:docPart>
      <w:docPartPr>
        <w:name w:val="98565718756E48088F1E2A3358662876"/>
        <w:category>
          <w:name w:val="常规"/>
          <w:gallery w:val="placeholder"/>
        </w:category>
        <w:types>
          <w:type w:val="bbPlcHdr"/>
        </w:types>
        <w:behaviors>
          <w:behavior w:val="content"/>
        </w:behaviors>
        <w:guid w:val="{B02DDA7E-39B8-439B-ABAB-9C2CD6DFED5B}"/>
      </w:docPartPr>
      <w:docPartBody>
        <w:p w:rsidR="005701AE" w:rsidRDefault="003C541B" w:rsidP="003C541B">
          <w:pPr>
            <w:pStyle w:val="98565718756E48088F1E2A3358662876"/>
          </w:pPr>
          <w:r w:rsidRPr="00A06E1A">
            <w:rPr>
              <w:rStyle w:val="placeholder1Char"/>
              <w:rFonts w:hint="eastAsia"/>
              <w:sz w:val="16"/>
              <w:szCs w:val="16"/>
            </w:rPr>
            <w:t>____</w:t>
          </w:r>
        </w:p>
      </w:docPartBody>
    </w:docPart>
    <w:docPart>
      <w:docPartPr>
        <w:name w:val="3987E473446444F29FF92F0C5524C164"/>
        <w:category>
          <w:name w:val="常规"/>
          <w:gallery w:val="placeholder"/>
        </w:category>
        <w:types>
          <w:type w:val="bbPlcHdr"/>
        </w:types>
        <w:behaviors>
          <w:behavior w:val="content"/>
        </w:behaviors>
        <w:guid w:val="{DB6A750B-58A9-4208-9305-56C1BC206FAF}"/>
      </w:docPartPr>
      <w:docPartBody>
        <w:p w:rsidR="005701AE" w:rsidRDefault="003C541B" w:rsidP="003C541B">
          <w:pPr>
            <w:pStyle w:val="3987E473446444F29FF92F0C5524C164"/>
          </w:pPr>
          <w:r w:rsidRPr="00A06E1A">
            <w:rPr>
              <w:rStyle w:val="placeholder1Char"/>
              <w:rFonts w:hint="eastAsia"/>
              <w:sz w:val="16"/>
              <w:szCs w:val="16"/>
            </w:rPr>
            <w:t>____</w:t>
          </w:r>
        </w:p>
      </w:docPartBody>
    </w:docPart>
    <w:docPart>
      <w:docPartPr>
        <w:name w:val="6F35DAD4D7204D19868A9B6DDCEFC650"/>
        <w:category>
          <w:name w:val="常规"/>
          <w:gallery w:val="placeholder"/>
        </w:category>
        <w:types>
          <w:type w:val="bbPlcHdr"/>
        </w:types>
        <w:behaviors>
          <w:behavior w:val="content"/>
        </w:behaviors>
        <w:guid w:val="{05D0B6CB-340A-437D-8781-F0D67652B9C1}"/>
      </w:docPartPr>
      <w:docPartBody>
        <w:p w:rsidR="005701AE" w:rsidRDefault="003C541B" w:rsidP="003C541B">
          <w:pPr>
            <w:pStyle w:val="6F35DAD4D7204D19868A9B6DDCEFC650"/>
          </w:pPr>
          <w:r w:rsidRPr="00A06E1A">
            <w:rPr>
              <w:rStyle w:val="placeholder1Char"/>
              <w:rFonts w:hint="eastAsia"/>
              <w:sz w:val="16"/>
              <w:szCs w:val="16"/>
            </w:rPr>
            <w:t>____</w:t>
          </w:r>
        </w:p>
      </w:docPartBody>
    </w:docPart>
    <w:docPart>
      <w:docPartPr>
        <w:name w:val="71B42B54482C4AAC946EB78DB149DEC1"/>
        <w:category>
          <w:name w:val="常规"/>
          <w:gallery w:val="placeholder"/>
        </w:category>
        <w:types>
          <w:type w:val="bbPlcHdr"/>
        </w:types>
        <w:behaviors>
          <w:behavior w:val="content"/>
        </w:behaviors>
        <w:guid w:val="{A8D3F704-FCC8-4174-BA63-4BDE480799A9}"/>
      </w:docPartPr>
      <w:docPartBody>
        <w:p w:rsidR="005701AE" w:rsidRDefault="003C541B" w:rsidP="003C541B">
          <w:pPr>
            <w:pStyle w:val="71B42B54482C4AAC946EB78DB149DEC1"/>
          </w:pPr>
          <w:r w:rsidRPr="00A06E1A">
            <w:rPr>
              <w:rStyle w:val="placeholder1Char"/>
              <w:rFonts w:hint="eastAsia"/>
              <w:sz w:val="16"/>
              <w:szCs w:val="16"/>
            </w:rPr>
            <w:t>____</w:t>
          </w:r>
        </w:p>
      </w:docPartBody>
    </w:docPart>
    <w:docPart>
      <w:docPartPr>
        <w:name w:val="1C34700BB3D64D8B93BF48E46C3DC1FD"/>
        <w:category>
          <w:name w:val="常规"/>
          <w:gallery w:val="placeholder"/>
        </w:category>
        <w:types>
          <w:type w:val="bbPlcHdr"/>
        </w:types>
        <w:behaviors>
          <w:behavior w:val="content"/>
        </w:behaviors>
        <w:guid w:val="{1F6FF58D-D7DB-4D62-81D1-1E6A6CEBF7AE}"/>
      </w:docPartPr>
      <w:docPartBody>
        <w:p w:rsidR="005701AE" w:rsidRDefault="003C541B" w:rsidP="003C541B">
          <w:pPr>
            <w:pStyle w:val="1C34700BB3D64D8B93BF48E46C3DC1FD"/>
          </w:pPr>
          <w:r w:rsidRPr="00A06E1A">
            <w:rPr>
              <w:rStyle w:val="placeholder1Char"/>
              <w:rFonts w:hint="eastAsia"/>
              <w:sz w:val="16"/>
              <w:szCs w:val="16"/>
            </w:rPr>
            <w:t>____</w:t>
          </w:r>
        </w:p>
      </w:docPartBody>
    </w:docPart>
    <w:docPart>
      <w:docPartPr>
        <w:name w:val="276EDBB6BFB446C081AEEC20B9AC4717"/>
        <w:category>
          <w:name w:val="常规"/>
          <w:gallery w:val="placeholder"/>
        </w:category>
        <w:types>
          <w:type w:val="bbPlcHdr"/>
        </w:types>
        <w:behaviors>
          <w:behavior w:val="content"/>
        </w:behaviors>
        <w:guid w:val="{28A912FE-1F55-455D-A367-8B1347498B78}"/>
      </w:docPartPr>
      <w:docPartBody>
        <w:p w:rsidR="005701AE" w:rsidRDefault="003C541B" w:rsidP="003C541B">
          <w:pPr>
            <w:pStyle w:val="276EDBB6BFB446C081AEEC20B9AC4717"/>
          </w:pPr>
          <w:r w:rsidRPr="00A06E1A">
            <w:rPr>
              <w:rStyle w:val="placeholder1Char"/>
              <w:rFonts w:hint="eastAsia"/>
              <w:sz w:val="16"/>
              <w:szCs w:val="16"/>
            </w:rPr>
            <w:t>____</w:t>
          </w:r>
        </w:p>
      </w:docPartBody>
    </w:docPart>
    <w:docPart>
      <w:docPartPr>
        <w:name w:val="BDAE81BB5C6744D49A7319E80F799BF9"/>
        <w:category>
          <w:name w:val="常规"/>
          <w:gallery w:val="placeholder"/>
        </w:category>
        <w:types>
          <w:type w:val="bbPlcHdr"/>
        </w:types>
        <w:behaviors>
          <w:behavior w:val="content"/>
        </w:behaviors>
        <w:guid w:val="{004C3000-1657-4FDB-8A07-F14BECB23100}"/>
      </w:docPartPr>
      <w:docPartBody>
        <w:p w:rsidR="005701AE" w:rsidRDefault="003C541B" w:rsidP="003C541B">
          <w:pPr>
            <w:pStyle w:val="BDAE81BB5C6744D49A7319E80F799BF9"/>
          </w:pPr>
          <w:r w:rsidRPr="00A06E1A">
            <w:rPr>
              <w:rStyle w:val="placeholder1Char"/>
              <w:rFonts w:hint="eastAsia"/>
              <w:sz w:val="16"/>
              <w:szCs w:val="16"/>
            </w:rPr>
            <w:t>____</w:t>
          </w:r>
        </w:p>
      </w:docPartBody>
    </w:docPart>
    <w:docPart>
      <w:docPartPr>
        <w:name w:val="0B73B28BFBF445D1BAB8122523DC88E8"/>
        <w:category>
          <w:name w:val="常规"/>
          <w:gallery w:val="placeholder"/>
        </w:category>
        <w:types>
          <w:type w:val="bbPlcHdr"/>
        </w:types>
        <w:behaviors>
          <w:behavior w:val="content"/>
        </w:behaviors>
        <w:guid w:val="{B633778E-70C0-42CA-9E44-AB8976FB8EAB}"/>
      </w:docPartPr>
      <w:docPartBody>
        <w:p w:rsidR="005701AE" w:rsidRDefault="003C541B" w:rsidP="003C541B">
          <w:pPr>
            <w:pStyle w:val="0B73B28BFBF445D1BAB8122523DC88E8"/>
          </w:pPr>
          <w:r w:rsidRPr="00A06E1A">
            <w:rPr>
              <w:rStyle w:val="placeholder1Char"/>
              <w:rFonts w:hint="eastAsia"/>
              <w:sz w:val="16"/>
              <w:szCs w:val="16"/>
            </w:rPr>
            <w:t>____</w:t>
          </w:r>
        </w:p>
      </w:docPartBody>
    </w:docPart>
    <w:docPart>
      <w:docPartPr>
        <w:name w:val="54DBCE01133F4D1694EA1D7A3649B74A"/>
        <w:category>
          <w:name w:val="常规"/>
          <w:gallery w:val="placeholder"/>
        </w:category>
        <w:types>
          <w:type w:val="bbPlcHdr"/>
        </w:types>
        <w:behaviors>
          <w:behavior w:val="content"/>
        </w:behaviors>
        <w:guid w:val="{70BCD7C0-E16D-4120-9EBD-E21F86A7CC05}"/>
      </w:docPartPr>
      <w:docPartBody>
        <w:p w:rsidR="005701AE" w:rsidRDefault="003C541B" w:rsidP="003C541B">
          <w:pPr>
            <w:pStyle w:val="54DBCE01133F4D1694EA1D7A3649B74A"/>
          </w:pPr>
          <w:r w:rsidRPr="00A06E1A">
            <w:rPr>
              <w:rStyle w:val="placeholder1Char"/>
              <w:rFonts w:hint="eastAsia"/>
              <w:sz w:val="16"/>
              <w:szCs w:val="16"/>
            </w:rPr>
            <w:t>____</w:t>
          </w:r>
        </w:p>
      </w:docPartBody>
    </w:docPart>
    <w:docPart>
      <w:docPartPr>
        <w:name w:val="2E26BBB7E8D647E783C9A47F034E6D38"/>
        <w:category>
          <w:name w:val="常规"/>
          <w:gallery w:val="placeholder"/>
        </w:category>
        <w:types>
          <w:type w:val="bbPlcHdr"/>
        </w:types>
        <w:behaviors>
          <w:behavior w:val="content"/>
        </w:behaviors>
        <w:guid w:val="{FF830491-C487-4EEB-B525-8DE705A76D82}"/>
      </w:docPartPr>
      <w:docPartBody>
        <w:p w:rsidR="005701AE" w:rsidRDefault="003C541B" w:rsidP="003C541B">
          <w:pPr>
            <w:pStyle w:val="2E26BBB7E8D647E783C9A47F034E6D38"/>
          </w:pPr>
          <w:r w:rsidRPr="00A06E1A">
            <w:rPr>
              <w:rStyle w:val="placeholder1Char"/>
              <w:rFonts w:hint="eastAsia"/>
              <w:sz w:val="16"/>
              <w:szCs w:val="16"/>
            </w:rPr>
            <w:t>____</w:t>
          </w:r>
        </w:p>
      </w:docPartBody>
    </w:docPart>
    <w:docPart>
      <w:docPartPr>
        <w:name w:val="2D9F20171EDA4BD282C4CFBCA83D5328"/>
        <w:category>
          <w:name w:val="常规"/>
          <w:gallery w:val="placeholder"/>
        </w:category>
        <w:types>
          <w:type w:val="bbPlcHdr"/>
        </w:types>
        <w:behaviors>
          <w:behavior w:val="content"/>
        </w:behaviors>
        <w:guid w:val="{AFAE65BE-0F8D-4896-8516-226C756C9C4C}"/>
      </w:docPartPr>
      <w:docPartBody>
        <w:p w:rsidR="005701AE" w:rsidRDefault="003C541B" w:rsidP="003C541B">
          <w:pPr>
            <w:pStyle w:val="2D9F20171EDA4BD282C4CFBCA83D5328"/>
          </w:pPr>
          <w:r w:rsidRPr="00A06E1A">
            <w:rPr>
              <w:rStyle w:val="placeholder1Char"/>
              <w:rFonts w:hint="eastAsia"/>
              <w:sz w:val="16"/>
              <w:szCs w:val="16"/>
            </w:rPr>
            <w:t>____</w:t>
          </w:r>
        </w:p>
      </w:docPartBody>
    </w:docPart>
    <w:docPart>
      <w:docPartPr>
        <w:name w:val="8AA36E1C7C43443DA1ECA5CB551ED7C4"/>
        <w:category>
          <w:name w:val="常规"/>
          <w:gallery w:val="placeholder"/>
        </w:category>
        <w:types>
          <w:type w:val="bbPlcHdr"/>
        </w:types>
        <w:behaviors>
          <w:behavior w:val="content"/>
        </w:behaviors>
        <w:guid w:val="{4B4141D9-4AEF-4D30-8E25-F3D967F1E2BC}"/>
      </w:docPartPr>
      <w:docPartBody>
        <w:p w:rsidR="005701AE" w:rsidRDefault="003C541B" w:rsidP="003C541B">
          <w:pPr>
            <w:pStyle w:val="8AA36E1C7C43443DA1ECA5CB551ED7C4"/>
          </w:pPr>
          <w:r w:rsidRPr="00A06E1A">
            <w:rPr>
              <w:rStyle w:val="placeholder1Char"/>
              <w:rFonts w:hint="eastAsia"/>
              <w:sz w:val="16"/>
              <w:szCs w:val="16"/>
            </w:rPr>
            <w:t>____</w:t>
          </w:r>
        </w:p>
      </w:docPartBody>
    </w:docPart>
    <w:docPart>
      <w:docPartPr>
        <w:name w:val="2035A850C8C648EB88A368E2B2F9C176"/>
        <w:category>
          <w:name w:val="常规"/>
          <w:gallery w:val="placeholder"/>
        </w:category>
        <w:types>
          <w:type w:val="bbPlcHdr"/>
        </w:types>
        <w:behaviors>
          <w:behavior w:val="content"/>
        </w:behaviors>
        <w:guid w:val="{86BFBC7F-ED99-4622-9A87-90A6D2038BED}"/>
      </w:docPartPr>
      <w:docPartBody>
        <w:p w:rsidR="005701AE" w:rsidRDefault="003C541B" w:rsidP="003C541B">
          <w:pPr>
            <w:pStyle w:val="2035A850C8C648EB88A368E2B2F9C176"/>
          </w:pPr>
          <w:r w:rsidRPr="00A06E1A">
            <w:rPr>
              <w:rStyle w:val="placeholder1Char"/>
              <w:rFonts w:hint="eastAsia"/>
              <w:sz w:val="16"/>
              <w:szCs w:val="16"/>
            </w:rPr>
            <w:t>____</w:t>
          </w:r>
        </w:p>
      </w:docPartBody>
    </w:docPart>
    <w:docPart>
      <w:docPartPr>
        <w:name w:val="FD967151C27848049E5FCAE367DD6FB1"/>
        <w:category>
          <w:name w:val="常规"/>
          <w:gallery w:val="placeholder"/>
        </w:category>
        <w:types>
          <w:type w:val="bbPlcHdr"/>
        </w:types>
        <w:behaviors>
          <w:behavior w:val="content"/>
        </w:behaviors>
        <w:guid w:val="{1DFC9A81-4006-4467-A69D-509FBC1AA658}"/>
      </w:docPartPr>
      <w:docPartBody>
        <w:p w:rsidR="005701AE" w:rsidRDefault="003C541B" w:rsidP="003C541B">
          <w:pPr>
            <w:pStyle w:val="FD967151C27848049E5FCAE367DD6FB1"/>
          </w:pPr>
          <w:r w:rsidRPr="00A06E1A">
            <w:rPr>
              <w:rStyle w:val="placeholder1Char"/>
              <w:rFonts w:hint="eastAsia"/>
              <w:sz w:val="16"/>
              <w:szCs w:val="16"/>
            </w:rPr>
            <w:t>____</w:t>
          </w:r>
        </w:p>
      </w:docPartBody>
    </w:docPart>
    <w:docPart>
      <w:docPartPr>
        <w:name w:val="289B200E24AA4F0BA7C68F44BE631D64"/>
        <w:category>
          <w:name w:val="常规"/>
          <w:gallery w:val="placeholder"/>
        </w:category>
        <w:types>
          <w:type w:val="bbPlcHdr"/>
        </w:types>
        <w:behaviors>
          <w:behavior w:val="content"/>
        </w:behaviors>
        <w:guid w:val="{C1A1739D-A47E-47D9-BE2A-E0E2EFFEED87}"/>
      </w:docPartPr>
      <w:docPartBody>
        <w:p w:rsidR="005701AE" w:rsidRDefault="003C541B" w:rsidP="003C541B">
          <w:pPr>
            <w:pStyle w:val="289B200E24AA4F0BA7C68F44BE631D64"/>
          </w:pPr>
          <w:r w:rsidRPr="00A06E1A">
            <w:rPr>
              <w:rStyle w:val="placeholder1Char"/>
              <w:rFonts w:hint="eastAsia"/>
              <w:sz w:val="16"/>
              <w:szCs w:val="16"/>
            </w:rPr>
            <w:t>____</w:t>
          </w:r>
        </w:p>
      </w:docPartBody>
    </w:docPart>
    <w:docPart>
      <w:docPartPr>
        <w:name w:val="A62DBE8301044BD5A98A5AF9F51EFD45"/>
        <w:category>
          <w:name w:val="常规"/>
          <w:gallery w:val="placeholder"/>
        </w:category>
        <w:types>
          <w:type w:val="bbPlcHdr"/>
        </w:types>
        <w:behaviors>
          <w:behavior w:val="content"/>
        </w:behaviors>
        <w:guid w:val="{C7711E1A-A142-43AA-9FFA-3FDED123853F}"/>
      </w:docPartPr>
      <w:docPartBody>
        <w:p w:rsidR="005701AE" w:rsidRDefault="003C541B" w:rsidP="003C541B">
          <w:pPr>
            <w:pStyle w:val="A62DBE8301044BD5A98A5AF9F51EFD45"/>
          </w:pPr>
          <w:r w:rsidRPr="00A06E1A">
            <w:rPr>
              <w:rStyle w:val="placeholder1Char"/>
              <w:rFonts w:hint="eastAsia"/>
              <w:sz w:val="16"/>
              <w:szCs w:val="16"/>
            </w:rPr>
            <w:t>____</w:t>
          </w:r>
        </w:p>
      </w:docPartBody>
    </w:docPart>
    <w:docPart>
      <w:docPartPr>
        <w:name w:val="A2F5BCE76BCB43F0BEBA38D2DB1C1E78"/>
        <w:category>
          <w:name w:val="常规"/>
          <w:gallery w:val="placeholder"/>
        </w:category>
        <w:types>
          <w:type w:val="bbPlcHdr"/>
        </w:types>
        <w:behaviors>
          <w:behavior w:val="content"/>
        </w:behaviors>
        <w:guid w:val="{BDC2850B-FC37-41C6-A526-68E3C959AC4E}"/>
      </w:docPartPr>
      <w:docPartBody>
        <w:p w:rsidR="005701AE" w:rsidRDefault="003C541B" w:rsidP="003C541B">
          <w:pPr>
            <w:pStyle w:val="A2F5BCE76BCB43F0BEBA38D2DB1C1E78"/>
          </w:pPr>
          <w:r w:rsidRPr="00A06E1A">
            <w:rPr>
              <w:rStyle w:val="placeholder1Char"/>
              <w:rFonts w:hint="eastAsia"/>
              <w:sz w:val="16"/>
              <w:szCs w:val="16"/>
            </w:rPr>
            <w:t>____</w:t>
          </w:r>
        </w:p>
      </w:docPartBody>
    </w:docPart>
    <w:docPart>
      <w:docPartPr>
        <w:name w:val="2E3B751555DE4B44B4002A67867DB124"/>
        <w:category>
          <w:name w:val="常规"/>
          <w:gallery w:val="placeholder"/>
        </w:category>
        <w:types>
          <w:type w:val="bbPlcHdr"/>
        </w:types>
        <w:behaviors>
          <w:behavior w:val="content"/>
        </w:behaviors>
        <w:guid w:val="{EA27083E-B4AC-4698-A509-82A7F990F908}"/>
      </w:docPartPr>
      <w:docPartBody>
        <w:p w:rsidR="005701AE" w:rsidRDefault="003C541B" w:rsidP="003C541B">
          <w:pPr>
            <w:pStyle w:val="2E3B751555DE4B44B4002A67867DB124"/>
          </w:pPr>
          <w:r w:rsidRPr="00A06E1A">
            <w:rPr>
              <w:rStyle w:val="placeholder1Char"/>
              <w:rFonts w:hint="eastAsia"/>
              <w:sz w:val="16"/>
              <w:szCs w:val="16"/>
            </w:rPr>
            <w:t>____</w:t>
          </w:r>
        </w:p>
      </w:docPartBody>
    </w:docPart>
    <w:docPart>
      <w:docPartPr>
        <w:name w:val="976E5C9B7AB94EAFBAA8BDEFC9338B96"/>
        <w:category>
          <w:name w:val="常规"/>
          <w:gallery w:val="placeholder"/>
        </w:category>
        <w:types>
          <w:type w:val="bbPlcHdr"/>
        </w:types>
        <w:behaviors>
          <w:behavior w:val="content"/>
        </w:behaviors>
        <w:guid w:val="{007861FC-5A57-433C-812B-9DAFF6B99BF7}"/>
      </w:docPartPr>
      <w:docPartBody>
        <w:p w:rsidR="005701AE" w:rsidRDefault="003C541B" w:rsidP="003C541B">
          <w:pPr>
            <w:pStyle w:val="976E5C9B7AB94EAFBAA8BDEFC9338B96"/>
          </w:pPr>
          <w:r w:rsidRPr="00A06E1A">
            <w:rPr>
              <w:rStyle w:val="placeholder1Char"/>
              <w:rFonts w:hint="eastAsia"/>
              <w:sz w:val="16"/>
              <w:szCs w:val="16"/>
            </w:rPr>
            <w:t>____</w:t>
          </w:r>
        </w:p>
      </w:docPartBody>
    </w:docPart>
    <w:docPart>
      <w:docPartPr>
        <w:name w:val="B4B88D63CEC2433781812DF062743432"/>
        <w:category>
          <w:name w:val="常规"/>
          <w:gallery w:val="placeholder"/>
        </w:category>
        <w:types>
          <w:type w:val="bbPlcHdr"/>
        </w:types>
        <w:behaviors>
          <w:behavior w:val="content"/>
        </w:behaviors>
        <w:guid w:val="{579B684F-A100-44EE-842A-89894B8284C9}"/>
      </w:docPartPr>
      <w:docPartBody>
        <w:p w:rsidR="005701AE" w:rsidRDefault="003C541B" w:rsidP="003C541B">
          <w:pPr>
            <w:pStyle w:val="B4B88D63CEC2433781812DF062743432"/>
          </w:pPr>
          <w:r w:rsidRPr="00A06E1A">
            <w:rPr>
              <w:rStyle w:val="placeholder1Char"/>
              <w:rFonts w:hint="eastAsia"/>
              <w:sz w:val="16"/>
              <w:szCs w:val="16"/>
            </w:rPr>
            <w:t>____</w:t>
          </w:r>
        </w:p>
      </w:docPartBody>
    </w:docPart>
    <w:docPart>
      <w:docPartPr>
        <w:name w:val="ACD3D84088FB41B8AED343B294F48DF9"/>
        <w:category>
          <w:name w:val="常规"/>
          <w:gallery w:val="placeholder"/>
        </w:category>
        <w:types>
          <w:type w:val="bbPlcHdr"/>
        </w:types>
        <w:behaviors>
          <w:behavior w:val="content"/>
        </w:behaviors>
        <w:guid w:val="{182E35BD-3446-41ED-B97C-76044056D1B7}"/>
      </w:docPartPr>
      <w:docPartBody>
        <w:p w:rsidR="005701AE" w:rsidRDefault="003C541B" w:rsidP="003C541B">
          <w:pPr>
            <w:pStyle w:val="ACD3D84088FB41B8AED343B294F48DF9"/>
          </w:pPr>
          <w:r w:rsidRPr="00A06E1A">
            <w:rPr>
              <w:rStyle w:val="placeholder1Char"/>
              <w:rFonts w:hint="eastAsia"/>
              <w:sz w:val="16"/>
              <w:szCs w:val="16"/>
            </w:rPr>
            <w:t>____</w:t>
          </w:r>
        </w:p>
      </w:docPartBody>
    </w:docPart>
    <w:docPart>
      <w:docPartPr>
        <w:name w:val="C9008E21C1644DCAAD1954AEFE696044"/>
        <w:category>
          <w:name w:val="常规"/>
          <w:gallery w:val="placeholder"/>
        </w:category>
        <w:types>
          <w:type w:val="bbPlcHdr"/>
        </w:types>
        <w:behaviors>
          <w:behavior w:val="content"/>
        </w:behaviors>
        <w:guid w:val="{5DB40691-0057-4C68-914E-438F5C576A4A}"/>
      </w:docPartPr>
      <w:docPartBody>
        <w:p w:rsidR="005701AE" w:rsidRDefault="003C541B" w:rsidP="003C541B">
          <w:pPr>
            <w:pStyle w:val="C9008E21C1644DCAAD1954AEFE696044"/>
          </w:pPr>
          <w:r w:rsidRPr="00A06E1A">
            <w:rPr>
              <w:rStyle w:val="placeholder1Char"/>
              <w:rFonts w:hint="eastAsia"/>
              <w:sz w:val="16"/>
              <w:szCs w:val="16"/>
            </w:rPr>
            <w:t>____</w:t>
          </w:r>
        </w:p>
      </w:docPartBody>
    </w:docPart>
    <w:docPart>
      <w:docPartPr>
        <w:name w:val="17C3152328644C20B1593BEDBD1DCC1F"/>
        <w:category>
          <w:name w:val="常规"/>
          <w:gallery w:val="placeholder"/>
        </w:category>
        <w:types>
          <w:type w:val="bbPlcHdr"/>
        </w:types>
        <w:behaviors>
          <w:behavior w:val="content"/>
        </w:behaviors>
        <w:guid w:val="{F13DEB8D-9058-4AA6-B8C4-DDE4FD0CB969}"/>
      </w:docPartPr>
      <w:docPartBody>
        <w:p w:rsidR="005701AE" w:rsidRDefault="003C541B" w:rsidP="003C541B">
          <w:pPr>
            <w:pStyle w:val="17C3152328644C20B1593BEDBD1DCC1F"/>
          </w:pPr>
          <w:r w:rsidRPr="00A06E1A">
            <w:rPr>
              <w:rStyle w:val="placeholder1Char"/>
              <w:rFonts w:hint="eastAsia"/>
              <w:sz w:val="16"/>
              <w:szCs w:val="16"/>
            </w:rPr>
            <w:t>____</w:t>
          </w:r>
        </w:p>
      </w:docPartBody>
    </w:docPart>
    <w:docPart>
      <w:docPartPr>
        <w:name w:val="EC44F89C9F5341C680A6D0BDB4436F38"/>
        <w:category>
          <w:name w:val="常规"/>
          <w:gallery w:val="placeholder"/>
        </w:category>
        <w:types>
          <w:type w:val="bbPlcHdr"/>
        </w:types>
        <w:behaviors>
          <w:behavior w:val="content"/>
        </w:behaviors>
        <w:guid w:val="{C9916E09-AED3-468B-A510-5DD753A58C13}"/>
      </w:docPartPr>
      <w:docPartBody>
        <w:p w:rsidR="005701AE" w:rsidRDefault="003C541B" w:rsidP="003C541B">
          <w:pPr>
            <w:pStyle w:val="EC44F89C9F5341C680A6D0BDB4436F38"/>
          </w:pPr>
          <w:r w:rsidRPr="00A06E1A">
            <w:rPr>
              <w:rStyle w:val="placeholder1Char"/>
              <w:rFonts w:hint="eastAsia"/>
              <w:sz w:val="16"/>
              <w:szCs w:val="16"/>
            </w:rPr>
            <w:t>____</w:t>
          </w:r>
        </w:p>
      </w:docPartBody>
    </w:docPart>
    <w:docPart>
      <w:docPartPr>
        <w:name w:val="BD91581171A6493E9391814A9A05C55D"/>
        <w:category>
          <w:name w:val="常规"/>
          <w:gallery w:val="placeholder"/>
        </w:category>
        <w:types>
          <w:type w:val="bbPlcHdr"/>
        </w:types>
        <w:behaviors>
          <w:behavior w:val="content"/>
        </w:behaviors>
        <w:guid w:val="{37D4A881-725C-475F-8E16-3491D11A767A}"/>
      </w:docPartPr>
      <w:docPartBody>
        <w:p w:rsidR="005701AE" w:rsidRDefault="003C541B" w:rsidP="003C541B">
          <w:pPr>
            <w:pStyle w:val="BD91581171A6493E9391814A9A05C55D"/>
          </w:pPr>
          <w:r w:rsidRPr="00A06E1A">
            <w:rPr>
              <w:rStyle w:val="placeholder1Char"/>
              <w:rFonts w:hint="eastAsia"/>
              <w:sz w:val="16"/>
              <w:szCs w:val="16"/>
            </w:rPr>
            <w:t>____</w:t>
          </w:r>
        </w:p>
      </w:docPartBody>
    </w:docPart>
    <w:docPart>
      <w:docPartPr>
        <w:name w:val="C6DE5F94866E4513AAEF19B2D7A4240E"/>
        <w:category>
          <w:name w:val="常规"/>
          <w:gallery w:val="placeholder"/>
        </w:category>
        <w:types>
          <w:type w:val="bbPlcHdr"/>
        </w:types>
        <w:behaviors>
          <w:behavior w:val="content"/>
        </w:behaviors>
        <w:guid w:val="{A26C2F00-1FBE-4938-911A-CFCE7DD83009}"/>
      </w:docPartPr>
      <w:docPartBody>
        <w:p w:rsidR="005701AE" w:rsidRDefault="003C541B" w:rsidP="003C541B">
          <w:pPr>
            <w:pStyle w:val="C6DE5F94866E4513AAEF19B2D7A4240E"/>
          </w:pPr>
          <w:r w:rsidRPr="00A06E1A">
            <w:rPr>
              <w:rStyle w:val="placeholder1Char"/>
              <w:rFonts w:hint="eastAsia"/>
              <w:sz w:val="16"/>
              <w:szCs w:val="16"/>
            </w:rPr>
            <w:t>____</w:t>
          </w:r>
        </w:p>
      </w:docPartBody>
    </w:docPart>
    <w:docPart>
      <w:docPartPr>
        <w:name w:val="A12ED42A12994574AAAEF1107AEF2F6F"/>
        <w:category>
          <w:name w:val="常规"/>
          <w:gallery w:val="placeholder"/>
        </w:category>
        <w:types>
          <w:type w:val="bbPlcHdr"/>
        </w:types>
        <w:behaviors>
          <w:behavior w:val="content"/>
        </w:behaviors>
        <w:guid w:val="{3BFAB004-D7B3-4FBB-824C-74F6C93E9313}"/>
      </w:docPartPr>
      <w:docPartBody>
        <w:p w:rsidR="005701AE" w:rsidRDefault="003C541B" w:rsidP="003C541B">
          <w:pPr>
            <w:pStyle w:val="A12ED42A12994574AAAEF1107AEF2F6F"/>
          </w:pPr>
          <w:r w:rsidRPr="00A06E1A">
            <w:rPr>
              <w:rStyle w:val="placeholder1Char"/>
              <w:rFonts w:hint="eastAsia"/>
              <w:sz w:val="16"/>
              <w:szCs w:val="16"/>
            </w:rPr>
            <w:t>____</w:t>
          </w:r>
        </w:p>
      </w:docPartBody>
    </w:docPart>
    <w:docPart>
      <w:docPartPr>
        <w:name w:val="34B58B9DFA7649DC8F700D8135909CF6"/>
        <w:category>
          <w:name w:val="常规"/>
          <w:gallery w:val="placeholder"/>
        </w:category>
        <w:types>
          <w:type w:val="bbPlcHdr"/>
        </w:types>
        <w:behaviors>
          <w:behavior w:val="content"/>
        </w:behaviors>
        <w:guid w:val="{C436CDD4-E680-4F8E-B931-3C2AAFBA5D32}"/>
      </w:docPartPr>
      <w:docPartBody>
        <w:p w:rsidR="005701AE" w:rsidRDefault="003C541B" w:rsidP="003C541B">
          <w:pPr>
            <w:pStyle w:val="34B58B9DFA7649DC8F700D8135909CF6"/>
          </w:pPr>
          <w:r w:rsidRPr="00A06E1A">
            <w:rPr>
              <w:rStyle w:val="placeholder1Char"/>
              <w:rFonts w:hint="eastAsia"/>
              <w:sz w:val="16"/>
              <w:szCs w:val="16"/>
            </w:rPr>
            <w:t>____</w:t>
          </w:r>
        </w:p>
      </w:docPartBody>
    </w:docPart>
    <w:docPart>
      <w:docPartPr>
        <w:name w:val="2F3D928C82AA40A89FACE9EE5B875B82"/>
        <w:category>
          <w:name w:val="常规"/>
          <w:gallery w:val="placeholder"/>
        </w:category>
        <w:types>
          <w:type w:val="bbPlcHdr"/>
        </w:types>
        <w:behaviors>
          <w:behavior w:val="content"/>
        </w:behaviors>
        <w:guid w:val="{8E3CC818-9573-4DF6-9494-C92663FEA9E7}"/>
      </w:docPartPr>
      <w:docPartBody>
        <w:p w:rsidR="005701AE" w:rsidRDefault="003C541B" w:rsidP="003C541B">
          <w:pPr>
            <w:pStyle w:val="2F3D928C82AA40A89FACE9EE5B875B82"/>
          </w:pPr>
          <w:r w:rsidRPr="00A06E1A">
            <w:rPr>
              <w:rStyle w:val="placeholder1Char"/>
              <w:rFonts w:hint="eastAsia"/>
              <w:sz w:val="16"/>
              <w:szCs w:val="16"/>
            </w:rPr>
            <w:t>____</w:t>
          </w:r>
        </w:p>
      </w:docPartBody>
    </w:docPart>
    <w:docPart>
      <w:docPartPr>
        <w:name w:val="21AADB334D6046978EB59284DEFDDD03"/>
        <w:category>
          <w:name w:val="常规"/>
          <w:gallery w:val="placeholder"/>
        </w:category>
        <w:types>
          <w:type w:val="bbPlcHdr"/>
        </w:types>
        <w:behaviors>
          <w:behavior w:val="content"/>
        </w:behaviors>
        <w:guid w:val="{8661AD8C-BE28-49E9-9BB2-3011A06D9B68}"/>
      </w:docPartPr>
      <w:docPartBody>
        <w:p w:rsidR="005701AE" w:rsidRDefault="003C541B" w:rsidP="003C541B">
          <w:pPr>
            <w:pStyle w:val="21AADB334D6046978EB59284DEFDDD03"/>
          </w:pPr>
          <w:r w:rsidRPr="00A06E1A">
            <w:rPr>
              <w:rStyle w:val="placeholder1Char"/>
              <w:rFonts w:hint="eastAsia"/>
              <w:sz w:val="16"/>
              <w:szCs w:val="16"/>
            </w:rPr>
            <w:t>____</w:t>
          </w:r>
        </w:p>
      </w:docPartBody>
    </w:docPart>
    <w:docPart>
      <w:docPartPr>
        <w:name w:val="EE38BC7D8FF34482A0AD75813F9EEB39"/>
        <w:category>
          <w:name w:val="常规"/>
          <w:gallery w:val="placeholder"/>
        </w:category>
        <w:types>
          <w:type w:val="bbPlcHdr"/>
        </w:types>
        <w:behaviors>
          <w:behavior w:val="content"/>
        </w:behaviors>
        <w:guid w:val="{90EE914B-10A3-4140-9E00-DA9807883461}"/>
      </w:docPartPr>
      <w:docPartBody>
        <w:p w:rsidR="005701AE" w:rsidRDefault="003C541B" w:rsidP="003C541B">
          <w:pPr>
            <w:pStyle w:val="EE38BC7D8FF34482A0AD75813F9EEB39"/>
          </w:pPr>
          <w:r w:rsidRPr="00A06E1A">
            <w:rPr>
              <w:rStyle w:val="placeholder1Char"/>
              <w:rFonts w:hint="eastAsia"/>
              <w:sz w:val="16"/>
              <w:szCs w:val="16"/>
            </w:rPr>
            <w:t>____</w:t>
          </w:r>
        </w:p>
      </w:docPartBody>
    </w:docPart>
    <w:docPart>
      <w:docPartPr>
        <w:name w:val="B658B5AED2B143C8A7D5AAC399C7A5A1"/>
        <w:category>
          <w:name w:val="常规"/>
          <w:gallery w:val="placeholder"/>
        </w:category>
        <w:types>
          <w:type w:val="bbPlcHdr"/>
        </w:types>
        <w:behaviors>
          <w:behavior w:val="content"/>
        </w:behaviors>
        <w:guid w:val="{3EF3E37F-FFE6-4FCE-9130-5886CD23E811}"/>
      </w:docPartPr>
      <w:docPartBody>
        <w:p w:rsidR="005701AE" w:rsidRDefault="003C541B" w:rsidP="003C541B">
          <w:pPr>
            <w:pStyle w:val="B658B5AED2B143C8A7D5AAC399C7A5A1"/>
          </w:pPr>
          <w:r w:rsidRPr="00A06E1A">
            <w:rPr>
              <w:rStyle w:val="placeholder1Char"/>
              <w:rFonts w:hint="eastAsia"/>
              <w:sz w:val="16"/>
              <w:szCs w:val="16"/>
            </w:rPr>
            <w:t>____</w:t>
          </w:r>
        </w:p>
      </w:docPartBody>
    </w:docPart>
    <w:docPart>
      <w:docPartPr>
        <w:name w:val="201CBB7C0A74470AAF9715A9F7B07885"/>
        <w:category>
          <w:name w:val="常规"/>
          <w:gallery w:val="placeholder"/>
        </w:category>
        <w:types>
          <w:type w:val="bbPlcHdr"/>
        </w:types>
        <w:behaviors>
          <w:behavior w:val="content"/>
        </w:behaviors>
        <w:guid w:val="{83E167BD-1F46-4C11-98DE-24B62E7BB401}"/>
      </w:docPartPr>
      <w:docPartBody>
        <w:p w:rsidR="005701AE" w:rsidRDefault="003C541B" w:rsidP="003C541B">
          <w:pPr>
            <w:pStyle w:val="201CBB7C0A74470AAF9715A9F7B07885"/>
          </w:pPr>
          <w:r w:rsidRPr="00A06E1A">
            <w:rPr>
              <w:rStyle w:val="placeholder1Char"/>
              <w:rFonts w:hint="eastAsia"/>
              <w:sz w:val="16"/>
              <w:szCs w:val="16"/>
            </w:rPr>
            <w:t>____</w:t>
          </w:r>
        </w:p>
      </w:docPartBody>
    </w:docPart>
    <w:docPart>
      <w:docPartPr>
        <w:name w:val="2C2404F5C3034AD29242E1245D43BF8F"/>
        <w:category>
          <w:name w:val="常规"/>
          <w:gallery w:val="placeholder"/>
        </w:category>
        <w:types>
          <w:type w:val="bbPlcHdr"/>
        </w:types>
        <w:behaviors>
          <w:behavior w:val="content"/>
        </w:behaviors>
        <w:guid w:val="{706BFA94-E322-4649-B916-105CD31C108D}"/>
      </w:docPartPr>
      <w:docPartBody>
        <w:p w:rsidR="005701AE" w:rsidRDefault="003C541B" w:rsidP="003C541B">
          <w:pPr>
            <w:pStyle w:val="2C2404F5C3034AD29242E1245D43BF8F"/>
          </w:pPr>
          <w:r w:rsidRPr="00A06E1A">
            <w:rPr>
              <w:rStyle w:val="placeholder1Char"/>
              <w:rFonts w:hint="eastAsia"/>
              <w:sz w:val="16"/>
              <w:szCs w:val="16"/>
            </w:rPr>
            <w:t>____</w:t>
          </w:r>
        </w:p>
      </w:docPartBody>
    </w:docPart>
    <w:docPart>
      <w:docPartPr>
        <w:name w:val="DCD3A9F4B0F5458AA900CE65D1AE3F62"/>
        <w:category>
          <w:name w:val="常规"/>
          <w:gallery w:val="placeholder"/>
        </w:category>
        <w:types>
          <w:type w:val="bbPlcHdr"/>
        </w:types>
        <w:behaviors>
          <w:behavior w:val="content"/>
        </w:behaviors>
        <w:guid w:val="{871CCB9C-D57B-4AA3-8572-CCD1049F7A07}"/>
      </w:docPartPr>
      <w:docPartBody>
        <w:p w:rsidR="005701AE" w:rsidRDefault="003C541B" w:rsidP="003C541B">
          <w:pPr>
            <w:pStyle w:val="DCD3A9F4B0F5458AA900CE65D1AE3F62"/>
          </w:pPr>
          <w:r w:rsidRPr="00A06E1A">
            <w:rPr>
              <w:rStyle w:val="placeholder1Char"/>
              <w:rFonts w:hint="eastAsia"/>
              <w:sz w:val="16"/>
              <w:szCs w:val="16"/>
            </w:rPr>
            <w:t>____</w:t>
          </w:r>
        </w:p>
      </w:docPartBody>
    </w:docPart>
    <w:docPart>
      <w:docPartPr>
        <w:name w:val="D0A65ECC70554A79AD2BB4FFC5101F03"/>
        <w:category>
          <w:name w:val="常规"/>
          <w:gallery w:val="placeholder"/>
        </w:category>
        <w:types>
          <w:type w:val="bbPlcHdr"/>
        </w:types>
        <w:behaviors>
          <w:behavior w:val="content"/>
        </w:behaviors>
        <w:guid w:val="{202F984C-FE0D-4CBF-B570-A5E34EF07C54}"/>
      </w:docPartPr>
      <w:docPartBody>
        <w:p w:rsidR="005701AE" w:rsidRDefault="003C541B" w:rsidP="003C541B">
          <w:pPr>
            <w:pStyle w:val="D0A65ECC70554A79AD2BB4FFC5101F03"/>
          </w:pPr>
          <w:r w:rsidRPr="00A06E1A">
            <w:rPr>
              <w:rStyle w:val="placeholder1Char"/>
              <w:rFonts w:hint="eastAsia"/>
              <w:sz w:val="16"/>
              <w:szCs w:val="16"/>
            </w:rPr>
            <w:t>____</w:t>
          </w:r>
        </w:p>
      </w:docPartBody>
    </w:docPart>
    <w:docPart>
      <w:docPartPr>
        <w:name w:val="919856A8E18345C9966D631D67B85158"/>
        <w:category>
          <w:name w:val="常规"/>
          <w:gallery w:val="placeholder"/>
        </w:category>
        <w:types>
          <w:type w:val="bbPlcHdr"/>
        </w:types>
        <w:behaviors>
          <w:behavior w:val="content"/>
        </w:behaviors>
        <w:guid w:val="{9B3BDBA9-8FD2-48F8-BA58-40A88588F25C}"/>
      </w:docPartPr>
      <w:docPartBody>
        <w:p w:rsidR="005701AE" w:rsidRDefault="003C541B" w:rsidP="003C541B">
          <w:pPr>
            <w:pStyle w:val="919856A8E18345C9966D631D67B85158"/>
          </w:pPr>
          <w:r w:rsidRPr="00A06E1A">
            <w:rPr>
              <w:rStyle w:val="placeholder1Char"/>
              <w:rFonts w:hint="eastAsia"/>
              <w:sz w:val="16"/>
              <w:szCs w:val="16"/>
            </w:rPr>
            <w:t>____</w:t>
          </w:r>
        </w:p>
      </w:docPartBody>
    </w:docPart>
    <w:docPart>
      <w:docPartPr>
        <w:name w:val="2571F119552546F38C1A356FB2CFF158"/>
        <w:category>
          <w:name w:val="常规"/>
          <w:gallery w:val="placeholder"/>
        </w:category>
        <w:types>
          <w:type w:val="bbPlcHdr"/>
        </w:types>
        <w:behaviors>
          <w:behavior w:val="content"/>
        </w:behaviors>
        <w:guid w:val="{34E5AF79-CC7E-4ED0-AB9D-04431F8341CD}"/>
      </w:docPartPr>
      <w:docPartBody>
        <w:p w:rsidR="005701AE" w:rsidRDefault="003C541B" w:rsidP="003C541B">
          <w:pPr>
            <w:pStyle w:val="2571F119552546F38C1A356FB2CFF158"/>
          </w:pPr>
          <w:r w:rsidRPr="00A06E1A">
            <w:rPr>
              <w:rStyle w:val="placeholder1Char"/>
              <w:rFonts w:hint="eastAsia"/>
              <w:sz w:val="16"/>
              <w:szCs w:val="16"/>
            </w:rPr>
            <w:t>____</w:t>
          </w:r>
        </w:p>
      </w:docPartBody>
    </w:docPart>
    <w:docPart>
      <w:docPartPr>
        <w:name w:val="10DB06F7FFA343099745AD790B059E19"/>
        <w:category>
          <w:name w:val="常规"/>
          <w:gallery w:val="placeholder"/>
        </w:category>
        <w:types>
          <w:type w:val="bbPlcHdr"/>
        </w:types>
        <w:behaviors>
          <w:behavior w:val="content"/>
        </w:behaviors>
        <w:guid w:val="{EF9C57C1-3B05-4EC6-A4A7-DD49A0854888}"/>
      </w:docPartPr>
      <w:docPartBody>
        <w:p w:rsidR="005701AE" w:rsidRDefault="003C541B" w:rsidP="003C541B">
          <w:pPr>
            <w:pStyle w:val="10DB06F7FFA343099745AD790B059E19"/>
          </w:pPr>
          <w:r w:rsidRPr="00A06E1A">
            <w:rPr>
              <w:rStyle w:val="placeholder1Char"/>
              <w:rFonts w:hint="eastAsia"/>
              <w:sz w:val="16"/>
              <w:szCs w:val="16"/>
            </w:rPr>
            <w:t>____</w:t>
          </w:r>
        </w:p>
      </w:docPartBody>
    </w:docPart>
    <w:docPart>
      <w:docPartPr>
        <w:name w:val="C2FAFB4F4BE1499DA18334309E62BB34"/>
        <w:category>
          <w:name w:val="常规"/>
          <w:gallery w:val="placeholder"/>
        </w:category>
        <w:types>
          <w:type w:val="bbPlcHdr"/>
        </w:types>
        <w:behaviors>
          <w:behavior w:val="content"/>
        </w:behaviors>
        <w:guid w:val="{95BD1ED6-628A-4E6C-A25B-72287F2A611B}"/>
      </w:docPartPr>
      <w:docPartBody>
        <w:p w:rsidR="005701AE" w:rsidRDefault="003C541B" w:rsidP="003C541B">
          <w:pPr>
            <w:pStyle w:val="C2FAFB4F4BE1499DA18334309E62BB34"/>
          </w:pPr>
          <w:r w:rsidRPr="00A06E1A">
            <w:rPr>
              <w:rStyle w:val="placeholder1Char"/>
              <w:rFonts w:hint="eastAsia"/>
              <w:sz w:val="16"/>
              <w:szCs w:val="16"/>
            </w:rPr>
            <w:t>____</w:t>
          </w:r>
        </w:p>
      </w:docPartBody>
    </w:docPart>
    <w:docPart>
      <w:docPartPr>
        <w:name w:val="CA5770473134491085C262290897996B"/>
        <w:category>
          <w:name w:val="常规"/>
          <w:gallery w:val="placeholder"/>
        </w:category>
        <w:types>
          <w:type w:val="bbPlcHdr"/>
        </w:types>
        <w:behaviors>
          <w:behavior w:val="content"/>
        </w:behaviors>
        <w:guid w:val="{535FF14C-CAF6-42C1-A836-05810AC8E252}"/>
      </w:docPartPr>
      <w:docPartBody>
        <w:p w:rsidR="005701AE" w:rsidRDefault="003C541B" w:rsidP="003C541B">
          <w:pPr>
            <w:pStyle w:val="CA5770473134491085C262290897996B"/>
          </w:pPr>
          <w:r w:rsidRPr="00A06E1A">
            <w:rPr>
              <w:rStyle w:val="placeholder1Char"/>
              <w:rFonts w:hint="eastAsia"/>
              <w:sz w:val="16"/>
              <w:szCs w:val="16"/>
            </w:rPr>
            <w:t>____</w:t>
          </w:r>
        </w:p>
      </w:docPartBody>
    </w:docPart>
    <w:docPart>
      <w:docPartPr>
        <w:name w:val="7A3FF2B5D4A24B85AF6A370BD94FFFA2"/>
        <w:category>
          <w:name w:val="常规"/>
          <w:gallery w:val="placeholder"/>
        </w:category>
        <w:types>
          <w:type w:val="bbPlcHdr"/>
        </w:types>
        <w:behaviors>
          <w:behavior w:val="content"/>
        </w:behaviors>
        <w:guid w:val="{23F25C37-17C7-4327-982F-A6E4B21292FF}"/>
      </w:docPartPr>
      <w:docPartBody>
        <w:p w:rsidR="005701AE" w:rsidRDefault="003C541B" w:rsidP="003C541B">
          <w:pPr>
            <w:pStyle w:val="7A3FF2B5D4A24B85AF6A370BD94FFFA2"/>
          </w:pPr>
          <w:r w:rsidRPr="00A06E1A">
            <w:rPr>
              <w:rStyle w:val="placeholder1Char"/>
              <w:rFonts w:hint="eastAsia"/>
              <w:sz w:val="16"/>
              <w:szCs w:val="16"/>
            </w:rPr>
            <w:t>____</w:t>
          </w:r>
        </w:p>
      </w:docPartBody>
    </w:docPart>
    <w:docPart>
      <w:docPartPr>
        <w:name w:val="8DCE7CCE1FCF49ECA8AC9969A0D58A82"/>
        <w:category>
          <w:name w:val="常规"/>
          <w:gallery w:val="placeholder"/>
        </w:category>
        <w:types>
          <w:type w:val="bbPlcHdr"/>
        </w:types>
        <w:behaviors>
          <w:behavior w:val="content"/>
        </w:behaviors>
        <w:guid w:val="{E6E62E57-0612-4DE3-8E26-D6DD1201C695}"/>
      </w:docPartPr>
      <w:docPartBody>
        <w:p w:rsidR="005701AE" w:rsidRDefault="003C541B" w:rsidP="003C541B">
          <w:pPr>
            <w:pStyle w:val="8DCE7CCE1FCF49ECA8AC9969A0D58A82"/>
          </w:pPr>
          <w:r w:rsidRPr="00A06E1A">
            <w:rPr>
              <w:rStyle w:val="placeholder1Char"/>
              <w:rFonts w:hint="eastAsia"/>
              <w:sz w:val="16"/>
              <w:szCs w:val="16"/>
            </w:rPr>
            <w:t>____</w:t>
          </w:r>
        </w:p>
      </w:docPartBody>
    </w:docPart>
    <w:docPart>
      <w:docPartPr>
        <w:name w:val="5E480213F12143238E9CECCECEA1604E"/>
        <w:category>
          <w:name w:val="常规"/>
          <w:gallery w:val="placeholder"/>
        </w:category>
        <w:types>
          <w:type w:val="bbPlcHdr"/>
        </w:types>
        <w:behaviors>
          <w:behavior w:val="content"/>
        </w:behaviors>
        <w:guid w:val="{1A575AA1-B41D-4B2F-B346-A1ED0FFDA033}"/>
      </w:docPartPr>
      <w:docPartBody>
        <w:p w:rsidR="005701AE" w:rsidRDefault="003C541B" w:rsidP="003C541B">
          <w:pPr>
            <w:pStyle w:val="5E480213F12143238E9CECCECEA1604E"/>
          </w:pPr>
          <w:r w:rsidRPr="00A06E1A">
            <w:rPr>
              <w:rStyle w:val="placeholder1Char"/>
              <w:rFonts w:hint="eastAsia"/>
              <w:sz w:val="16"/>
              <w:szCs w:val="16"/>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41B"/>
    <w:rsid w:val="003C541B"/>
    <w:rsid w:val="00570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089F1764430248F199AA8C7373F73F03">
    <w:name w:val="089F1764430248F199AA8C7373F73F03"/>
    <w:pPr>
      <w:widowControl w:val="0"/>
      <w:jc w:val="both"/>
    </w:pPr>
  </w:style>
  <w:style w:type="paragraph" w:customStyle="1" w:styleId="placeholder1">
    <w:name w:val="placeholder1"/>
    <w:basedOn w:val="a"/>
    <w:link w:val="placeholder1Char"/>
    <w:uiPriority w:val="99"/>
    <w:qFormat/>
    <w:locked/>
    <w:rsid w:val="003C541B"/>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C541B"/>
    <w:rPr>
      <w:rFonts w:asciiTheme="minorEastAsia" w:hAnsiTheme="minorEastAsia" w:cs="Times New Roman"/>
      <w:color w:val="7F7F7F" w:themeColor="text1" w:themeTint="80"/>
      <w:szCs w:val="24"/>
    </w:rPr>
  </w:style>
  <w:style w:type="paragraph" w:customStyle="1" w:styleId="C1AB0B059487458FA9AD100CB34A341B">
    <w:name w:val="C1AB0B059487458FA9AD100CB34A341B"/>
    <w:pPr>
      <w:widowControl w:val="0"/>
      <w:jc w:val="both"/>
    </w:pPr>
  </w:style>
  <w:style w:type="paragraph" w:customStyle="1" w:styleId="DB1A7F77791E49C0907945C507767C00">
    <w:name w:val="DB1A7F77791E49C0907945C507767C00"/>
    <w:pPr>
      <w:widowControl w:val="0"/>
      <w:jc w:val="both"/>
    </w:pPr>
  </w:style>
  <w:style w:type="paragraph" w:customStyle="1" w:styleId="E6F22B9240444D9C889890A5D04E679D">
    <w:name w:val="E6F22B9240444D9C889890A5D04E679D"/>
    <w:pPr>
      <w:widowControl w:val="0"/>
      <w:jc w:val="both"/>
    </w:pPr>
  </w:style>
  <w:style w:type="paragraph" w:customStyle="1" w:styleId="EF6821B069F84BBA8F4EEB0715CE2A39">
    <w:name w:val="EF6821B069F84BBA8F4EEB0715CE2A39"/>
    <w:pPr>
      <w:widowControl w:val="0"/>
      <w:jc w:val="both"/>
    </w:pPr>
  </w:style>
  <w:style w:type="paragraph" w:customStyle="1" w:styleId="143C269623674F7185249801C829AA20">
    <w:name w:val="143C269623674F7185249801C829AA20"/>
    <w:pPr>
      <w:widowControl w:val="0"/>
      <w:jc w:val="both"/>
    </w:pPr>
  </w:style>
  <w:style w:type="paragraph" w:customStyle="1" w:styleId="3E370238EF4E4A8484F1C6304C85B56C">
    <w:name w:val="3E370238EF4E4A8484F1C6304C85B56C"/>
    <w:pPr>
      <w:widowControl w:val="0"/>
      <w:jc w:val="both"/>
    </w:pPr>
  </w:style>
  <w:style w:type="paragraph" w:customStyle="1" w:styleId="8233DDD086BD417C82FDC4567C7FCB1F">
    <w:name w:val="8233DDD086BD417C82FDC4567C7FCB1F"/>
    <w:pPr>
      <w:widowControl w:val="0"/>
      <w:jc w:val="both"/>
    </w:pPr>
  </w:style>
  <w:style w:type="paragraph" w:customStyle="1" w:styleId="0635657444B348DCA11EC3CA87E606D4">
    <w:name w:val="0635657444B348DCA11EC3CA87E606D4"/>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F43F2F7B45C24C69AB8B242D98204596">
    <w:name w:val="F43F2F7B45C24C69AB8B242D98204596"/>
    <w:pPr>
      <w:widowControl w:val="0"/>
      <w:jc w:val="both"/>
    </w:pPr>
  </w:style>
  <w:style w:type="paragraph" w:customStyle="1" w:styleId="D9F99E4C2A6647FBA9C031B5D79B48E0">
    <w:name w:val="D9F99E4C2A6647FBA9C031B5D79B48E0"/>
    <w:pPr>
      <w:widowControl w:val="0"/>
      <w:jc w:val="both"/>
    </w:pPr>
  </w:style>
  <w:style w:type="paragraph" w:customStyle="1" w:styleId="732802D5329841818B2BAE7894F25886">
    <w:name w:val="732802D5329841818B2BAE7894F25886"/>
    <w:pPr>
      <w:widowControl w:val="0"/>
      <w:jc w:val="both"/>
    </w:pPr>
  </w:style>
  <w:style w:type="paragraph" w:customStyle="1" w:styleId="69A5D35E63D3422AB084DF283809B81C">
    <w:name w:val="69A5D35E63D3422AB084DF283809B81C"/>
    <w:pPr>
      <w:widowControl w:val="0"/>
      <w:jc w:val="both"/>
    </w:pPr>
  </w:style>
  <w:style w:type="paragraph" w:customStyle="1" w:styleId="46F1B033B7FC466FB02CFDD8D114E2CA">
    <w:name w:val="46F1B033B7FC466FB02CFDD8D114E2CA"/>
    <w:pPr>
      <w:widowControl w:val="0"/>
      <w:jc w:val="both"/>
    </w:pPr>
  </w:style>
  <w:style w:type="paragraph" w:customStyle="1" w:styleId="579E2511ECC7408C80C319488FFD89C9">
    <w:name w:val="579E2511ECC7408C80C319488FFD89C9"/>
    <w:pPr>
      <w:widowControl w:val="0"/>
      <w:jc w:val="both"/>
    </w:pPr>
  </w:style>
  <w:style w:type="paragraph" w:customStyle="1" w:styleId="B302FF5F597D467487D9BF974EA2E4B9">
    <w:name w:val="B302FF5F597D467487D9BF974EA2E4B9"/>
    <w:pPr>
      <w:widowControl w:val="0"/>
      <w:jc w:val="both"/>
    </w:pPr>
  </w:style>
  <w:style w:type="paragraph" w:customStyle="1" w:styleId="96CECA70FCBF41B8BBCE00CABB7FF372">
    <w:name w:val="96CECA70FCBF41B8BBCE00CABB7FF372"/>
    <w:pPr>
      <w:widowControl w:val="0"/>
      <w:jc w:val="both"/>
    </w:pPr>
  </w:style>
  <w:style w:type="paragraph" w:customStyle="1" w:styleId="6D2FFD14FBD249628BF17331AE872636">
    <w:name w:val="6D2FFD14FBD249628BF17331AE872636"/>
    <w:pPr>
      <w:widowControl w:val="0"/>
      <w:jc w:val="both"/>
    </w:pPr>
  </w:style>
  <w:style w:type="paragraph" w:customStyle="1" w:styleId="EB31B091736B430D824AF662AD917A30">
    <w:name w:val="EB31B091736B430D824AF662AD917A30"/>
    <w:pPr>
      <w:widowControl w:val="0"/>
      <w:jc w:val="both"/>
    </w:pPr>
  </w:style>
  <w:style w:type="paragraph" w:customStyle="1" w:styleId="A268ED8366E54096842F958BB1EED06A">
    <w:name w:val="A268ED8366E54096842F958BB1EED06A"/>
    <w:pPr>
      <w:widowControl w:val="0"/>
      <w:jc w:val="both"/>
    </w:pPr>
  </w:style>
  <w:style w:type="paragraph" w:customStyle="1" w:styleId="B387D03E7B2E410ABF53F23025EF1B7E">
    <w:name w:val="B387D03E7B2E410ABF53F23025EF1B7E"/>
    <w:pPr>
      <w:widowControl w:val="0"/>
      <w:jc w:val="both"/>
    </w:pPr>
  </w:style>
  <w:style w:type="paragraph" w:customStyle="1" w:styleId="1DDE9DC3828740E5869B0EFC3F488098">
    <w:name w:val="1DDE9DC3828740E5869B0EFC3F488098"/>
    <w:pPr>
      <w:widowControl w:val="0"/>
      <w:jc w:val="both"/>
    </w:pPr>
  </w:style>
  <w:style w:type="paragraph" w:customStyle="1" w:styleId="40DE5C274E4D46CFBC123C70815F95CA">
    <w:name w:val="40DE5C274E4D46CFBC123C70815F95CA"/>
    <w:pPr>
      <w:widowControl w:val="0"/>
      <w:jc w:val="both"/>
    </w:pPr>
  </w:style>
  <w:style w:type="paragraph" w:customStyle="1" w:styleId="11E19CD838A34E208426A6EBCA97E0A1">
    <w:name w:val="11E19CD838A34E208426A6EBCA97E0A1"/>
    <w:pPr>
      <w:widowControl w:val="0"/>
      <w:jc w:val="both"/>
    </w:pPr>
  </w:style>
  <w:style w:type="paragraph" w:customStyle="1" w:styleId="45838AC70F16489492A54F3893287AAB">
    <w:name w:val="45838AC70F16489492A54F3893287AAB"/>
    <w:pPr>
      <w:widowControl w:val="0"/>
      <w:jc w:val="both"/>
    </w:pPr>
  </w:style>
  <w:style w:type="paragraph" w:customStyle="1" w:styleId="09BE189B91404414A46BFC9B7B414CB3">
    <w:name w:val="09BE189B91404414A46BFC9B7B414CB3"/>
    <w:pPr>
      <w:widowControl w:val="0"/>
      <w:jc w:val="both"/>
    </w:pPr>
  </w:style>
  <w:style w:type="paragraph" w:customStyle="1" w:styleId="02E08EAA22E54472AD2D2CCC94973259">
    <w:name w:val="02E08EAA22E54472AD2D2CCC94973259"/>
    <w:pPr>
      <w:widowControl w:val="0"/>
      <w:jc w:val="both"/>
    </w:pPr>
  </w:style>
  <w:style w:type="paragraph" w:customStyle="1" w:styleId="9AD66E63747E42B29312DA582AD37A25">
    <w:name w:val="9AD66E63747E42B29312DA582AD37A25"/>
    <w:pPr>
      <w:widowControl w:val="0"/>
      <w:jc w:val="both"/>
    </w:pPr>
  </w:style>
  <w:style w:type="paragraph" w:customStyle="1" w:styleId="AC6740A2E846493CB74991B1287F055E">
    <w:name w:val="AC6740A2E846493CB74991B1287F055E"/>
    <w:pPr>
      <w:widowControl w:val="0"/>
      <w:jc w:val="both"/>
    </w:pPr>
  </w:style>
  <w:style w:type="paragraph" w:customStyle="1" w:styleId="6D84F0DA58954AD9AC871F900EA9C545">
    <w:name w:val="6D84F0DA58954AD9AC871F900EA9C545"/>
    <w:pPr>
      <w:widowControl w:val="0"/>
      <w:jc w:val="both"/>
    </w:pPr>
  </w:style>
  <w:style w:type="paragraph" w:customStyle="1" w:styleId="F71182FD85344CB28626D55FA8AEB321">
    <w:name w:val="F71182FD85344CB28626D55FA8AEB321"/>
    <w:pPr>
      <w:widowControl w:val="0"/>
      <w:jc w:val="both"/>
    </w:pPr>
  </w:style>
  <w:style w:type="paragraph" w:customStyle="1" w:styleId="2775319039C94A9FB08F54FD7F5D819A">
    <w:name w:val="2775319039C94A9FB08F54FD7F5D819A"/>
    <w:pPr>
      <w:widowControl w:val="0"/>
      <w:jc w:val="both"/>
    </w:pPr>
  </w:style>
  <w:style w:type="paragraph" w:customStyle="1" w:styleId="3561C698B048494FB1E48A31627AA0A3">
    <w:name w:val="3561C698B048494FB1E48A31627AA0A3"/>
    <w:pPr>
      <w:widowControl w:val="0"/>
      <w:jc w:val="both"/>
    </w:pPr>
  </w:style>
  <w:style w:type="paragraph" w:customStyle="1" w:styleId="00FC8D7535D0401A95B8FC4D50A5E375">
    <w:name w:val="00FC8D7535D0401A95B8FC4D50A5E375"/>
    <w:pPr>
      <w:widowControl w:val="0"/>
      <w:jc w:val="both"/>
    </w:pPr>
  </w:style>
  <w:style w:type="paragraph" w:customStyle="1" w:styleId="A55D9BE2F69C4D26A188AAEA232DB3BC">
    <w:name w:val="A55D9BE2F69C4D26A188AAEA232DB3BC"/>
    <w:pPr>
      <w:widowControl w:val="0"/>
      <w:jc w:val="both"/>
    </w:pPr>
  </w:style>
  <w:style w:type="paragraph" w:customStyle="1" w:styleId="98C2A34FED0E4017B05ABC7C86939804">
    <w:name w:val="98C2A34FED0E4017B05ABC7C86939804"/>
    <w:pPr>
      <w:widowControl w:val="0"/>
      <w:jc w:val="both"/>
    </w:pPr>
  </w:style>
  <w:style w:type="paragraph" w:customStyle="1" w:styleId="F2870D0BB1B049148642871B57B079CB">
    <w:name w:val="F2870D0BB1B049148642871B57B079CB"/>
    <w:pPr>
      <w:widowControl w:val="0"/>
      <w:jc w:val="both"/>
    </w:pPr>
  </w:style>
  <w:style w:type="paragraph" w:customStyle="1" w:styleId="ECC7060A141544189EF5FA124CF182FE">
    <w:name w:val="ECC7060A141544189EF5FA124CF182FE"/>
    <w:pPr>
      <w:widowControl w:val="0"/>
      <w:jc w:val="both"/>
    </w:pPr>
  </w:style>
  <w:style w:type="paragraph" w:customStyle="1" w:styleId="44A2A5AD305448EB995F117D1F3ED8B2">
    <w:name w:val="44A2A5AD305448EB995F117D1F3ED8B2"/>
    <w:pPr>
      <w:widowControl w:val="0"/>
      <w:jc w:val="both"/>
    </w:pPr>
  </w:style>
  <w:style w:type="paragraph" w:customStyle="1" w:styleId="9B77E9992591412C9665D518EF976274">
    <w:name w:val="9B77E9992591412C9665D518EF976274"/>
    <w:pPr>
      <w:widowControl w:val="0"/>
      <w:jc w:val="both"/>
    </w:pPr>
  </w:style>
  <w:style w:type="paragraph" w:customStyle="1" w:styleId="4977265BE7A44B10969539448A30829D">
    <w:name w:val="4977265BE7A44B10969539448A30829D"/>
    <w:pPr>
      <w:widowControl w:val="0"/>
      <w:jc w:val="both"/>
    </w:pPr>
  </w:style>
  <w:style w:type="paragraph" w:customStyle="1" w:styleId="D7F5C5954EB34786B47BF385D7AA173C">
    <w:name w:val="D7F5C5954EB34786B47BF385D7AA173C"/>
    <w:pPr>
      <w:widowControl w:val="0"/>
      <w:jc w:val="both"/>
    </w:pPr>
  </w:style>
  <w:style w:type="paragraph" w:customStyle="1" w:styleId="F58E6D93146F4E3DB9CD4661772C7CF8">
    <w:name w:val="F58E6D93146F4E3DB9CD4661772C7CF8"/>
    <w:pPr>
      <w:widowControl w:val="0"/>
      <w:jc w:val="both"/>
    </w:pPr>
  </w:style>
  <w:style w:type="paragraph" w:customStyle="1" w:styleId="A5A768F5B77D47AAAD2A193E87B6BBC8">
    <w:name w:val="A5A768F5B77D47AAAD2A193E87B6BBC8"/>
    <w:pPr>
      <w:widowControl w:val="0"/>
      <w:jc w:val="both"/>
    </w:pPr>
  </w:style>
  <w:style w:type="paragraph" w:customStyle="1" w:styleId="DB471A4F2E1D41169C62C82FA60A80A5">
    <w:name w:val="DB471A4F2E1D41169C62C82FA60A80A5"/>
    <w:pPr>
      <w:widowControl w:val="0"/>
      <w:jc w:val="both"/>
    </w:pPr>
  </w:style>
  <w:style w:type="paragraph" w:customStyle="1" w:styleId="335920C2734F4D748E080660030FA48F">
    <w:name w:val="335920C2734F4D748E080660030FA48F"/>
    <w:pPr>
      <w:widowControl w:val="0"/>
      <w:jc w:val="both"/>
    </w:pPr>
  </w:style>
  <w:style w:type="paragraph" w:customStyle="1" w:styleId="83149E908A1F448B86AEF3415CBA2A48">
    <w:name w:val="83149E908A1F448B86AEF3415CBA2A48"/>
    <w:pPr>
      <w:widowControl w:val="0"/>
      <w:jc w:val="both"/>
    </w:pPr>
  </w:style>
  <w:style w:type="paragraph" w:customStyle="1" w:styleId="0BCAEE89BE0941429FC9223CF79964F8">
    <w:name w:val="0BCAEE89BE0941429FC9223CF79964F8"/>
    <w:pPr>
      <w:widowControl w:val="0"/>
      <w:jc w:val="both"/>
    </w:pPr>
  </w:style>
  <w:style w:type="paragraph" w:customStyle="1" w:styleId="360AC5B8483444EB975B60FFB2FD0182">
    <w:name w:val="360AC5B8483444EB975B60FFB2FD0182"/>
    <w:pPr>
      <w:widowControl w:val="0"/>
      <w:jc w:val="both"/>
    </w:pPr>
  </w:style>
  <w:style w:type="paragraph" w:customStyle="1" w:styleId="9A9D0DCC98D546E0A9E531616BB8C5BA">
    <w:name w:val="9A9D0DCC98D546E0A9E531616BB8C5BA"/>
    <w:pPr>
      <w:widowControl w:val="0"/>
      <w:jc w:val="both"/>
    </w:pPr>
  </w:style>
  <w:style w:type="paragraph" w:customStyle="1" w:styleId="D546B1A0983A4F91821E725FC6A150FA">
    <w:name w:val="D546B1A0983A4F91821E725FC6A150FA"/>
    <w:pPr>
      <w:widowControl w:val="0"/>
      <w:jc w:val="both"/>
    </w:pPr>
  </w:style>
  <w:style w:type="paragraph" w:customStyle="1" w:styleId="7B5CB02B97DC4478B5716858A395CA13">
    <w:name w:val="7B5CB02B97DC4478B5716858A395CA13"/>
    <w:pPr>
      <w:widowControl w:val="0"/>
      <w:jc w:val="both"/>
    </w:pPr>
  </w:style>
  <w:style w:type="paragraph" w:customStyle="1" w:styleId="9D198B536846455E8E1AD7055977D4BB">
    <w:name w:val="9D198B536846455E8E1AD7055977D4BB"/>
    <w:pPr>
      <w:widowControl w:val="0"/>
      <w:jc w:val="both"/>
    </w:pPr>
  </w:style>
  <w:style w:type="paragraph" w:customStyle="1" w:styleId="AF06A53FACB3408A8516FB9064AD7DE8">
    <w:name w:val="AF06A53FACB3408A8516FB9064AD7DE8"/>
    <w:pPr>
      <w:widowControl w:val="0"/>
      <w:jc w:val="both"/>
    </w:pPr>
  </w:style>
  <w:style w:type="paragraph" w:customStyle="1" w:styleId="3CACED9994BA48498A538B8129B92076">
    <w:name w:val="3CACED9994BA48498A538B8129B92076"/>
    <w:pPr>
      <w:widowControl w:val="0"/>
      <w:jc w:val="both"/>
    </w:pPr>
  </w:style>
  <w:style w:type="paragraph" w:customStyle="1" w:styleId="C8B479F4C3AB4F1B841674A6F583EE0E">
    <w:name w:val="C8B479F4C3AB4F1B841674A6F583EE0E"/>
    <w:pPr>
      <w:widowControl w:val="0"/>
      <w:jc w:val="both"/>
    </w:pPr>
  </w:style>
  <w:style w:type="paragraph" w:customStyle="1" w:styleId="0B23215129EB4E3F98F505CABB185E19">
    <w:name w:val="0B23215129EB4E3F98F505CABB185E19"/>
    <w:pPr>
      <w:widowControl w:val="0"/>
      <w:jc w:val="both"/>
    </w:pPr>
  </w:style>
  <w:style w:type="paragraph" w:customStyle="1" w:styleId="D766F7449A8243819A297B12833754B7">
    <w:name w:val="D766F7449A8243819A297B12833754B7"/>
    <w:pPr>
      <w:widowControl w:val="0"/>
      <w:jc w:val="both"/>
    </w:pPr>
  </w:style>
  <w:style w:type="paragraph" w:customStyle="1" w:styleId="F7D0664A7C9D4A3DA92DC0B4E636D954">
    <w:name w:val="F7D0664A7C9D4A3DA92DC0B4E636D954"/>
    <w:pPr>
      <w:widowControl w:val="0"/>
      <w:jc w:val="both"/>
    </w:pPr>
  </w:style>
  <w:style w:type="paragraph" w:customStyle="1" w:styleId="84EE84E7B6C7448D885FD5EDEA11D99A">
    <w:name w:val="84EE84E7B6C7448D885FD5EDEA11D99A"/>
    <w:pPr>
      <w:widowControl w:val="0"/>
      <w:jc w:val="both"/>
    </w:pPr>
  </w:style>
  <w:style w:type="paragraph" w:customStyle="1" w:styleId="46AFB7D2A1194EB29AE81F225D9C3ED1">
    <w:name w:val="46AFB7D2A1194EB29AE81F225D9C3ED1"/>
    <w:pPr>
      <w:widowControl w:val="0"/>
      <w:jc w:val="both"/>
    </w:pPr>
  </w:style>
  <w:style w:type="paragraph" w:customStyle="1" w:styleId="234FD168A85D4C61BC5275C4CDB4A9CA">
    <w:name w:val="234FD168A85D4C61BC5275C4CDB4A9CA"/>
    <w:pPr>
      <w:widowControl w:val="0"/>
      <w:jc w:val="both"/>
    </w:pPr>
  </w:style>
  <w:style w:type="paragraph" w:customStyle="1" w:styleId="4D07BE3ADE3940C0A76B0A818C0B82C8">
    <w:name w:val="4D07BE3ADE3940C0A76B0A818C0B82C8"/>
    <w:pPr>
      <w:widowControl w:val="0"/>
      <w:jc w:val="both"/>
    </w:pPr>
  </w:style>
  <w:style w:type="paragraph" w:customStyle="1" w:styleId="9E38038628D14DA4BCF455EDF5E175ED">
    <w:name w:val="9E38038628D14DA4BCF455EDF5E175ED"/>
    <w:pPr>
      <w:widowControl w:val="0"/>
      <w:jc w:val="both"/>
    </w:pPr>
  </w:style>
  <w:style w:type="paragraph" w:customStyle="1" w:styleId="DE32D51FE0DB4745B0B5998B8595409A">
    <w:name w:val="DE32D51FE0DB4745B0B5998B8595409A"/>
    <w:pPr>
      <w:widowControl w:val="0"/>
      <w:jc w:val="both"/>
    </w:pPr>
  </w:style>
  <w:style w:type="paragraph" w:customStyle="1" w:styleId="3006CF0A9BBF47129DC44A2048A6E086">
    <w:name w:val="3006CF0A9BBF47129DC44A2048A6E086"/>
    <w:pPr>
      <w:widowControl w:val="0"/>
      <w:jc w:val="both"/>
    </w:pPr>
  </w:style>
  <w:style w:type="paragraph" w:customStyle="1" w:styleId="539CC03DA23D4B47A34B245ED8605E59">
    <w:name w:val="539CC03DA23D4B47A34B245ED8605E59"/>
    <w:pPr>
      <w:widowControl w:val="0"/>
      <w:jc w:val="both"/>
    </w:pPr>
  </w:style>
  <w:style w:type="paragraph" w:customStyle="1" w:styleId="600F3D66577D4C76A80B89E64A985FB2">
    <w:name w:val="600F3D66577D4C76A80B89E64A985FB2"/>
    <w:pPr>
      <w:widowControl w:val="0"/>
      <w:jc w:val="both"/>
    </w:pPr>
  </w:style>
  <w:style w:type="paragraph" w:customStyle="1" w:styleId="5E0E7576675E47719BB55492C3FA0EA0">
    <w:name w:val="5E0E7576675E47719BB55492C3FA0EA0"/>
    <w:pPr>
      <w:widowControl w:val="0"/>
      <w:jc w:val="both"/>
    </w:pPr>
  </w:style>
  <w:style w:type="paragraph" w:customStyle="1" w:styleId="DC28B14758C240FE9F437F9B8CBD2FD2">
    <w:name w:val="DC28B14758C240FE9F437F9B8CBD2FD2"/>
    <w:pPr>
      <w:widowControl w:val="0"/>
      <w:jc w:val="both"/>
    </w:pPr>
  </w:style>
  <w:style w:type="paragraph" w:customStyle="1" w:styleId="AD4CA0FC55C44AAF9DC9EE0B9DA61AFF">
    <w:name w:val="AD4CA0FC55C44AAF9DC9EE0B9DA61AFF"/>
    <w:pPr>
      <w:widowControl w:val="0"/>
      <w:jc w:val="both"/>
    </w:pPr>
  </w:style>
  <w:style w:type="paragraph" w:customStyle="1" w:styleId="1BED1DA7A3CD4E048DC0224F552CECCC">
    <w:name w:val="1BED1DA7A3CD4E048DC0224F552CECCC"/>
    <w:pPr>
      <w:widowControl w:val="0"/>
      <w:jc w:val="both"/>
    </w:pPr>
  </w:style>
  <w:style w:type="paragraph" w:customStyle="1" w:styleId="78087D02C9184B85B98AEFD2557D3416">
    <w:name w:val="78087D02C9184B85B98AEFD2557D3416"/>
    <w:pPr>
      <w:widowControl w:val="0"/>
      <w:jc w:val="both"/>
    </w:pPr>
  </w:style>
  <w:style w:type="paragraph" w:customStyle="1" w:styleId="32A7E3B8CAD84D109CE36F8E2267B67F">
    <w:name w:val="32A7E3B8CAD84D109CE36F8E2267B67F"/>
    <w:pPr>
      <w:widowControl w:val="0"/>
      <w:jc w:val="both"/>
    </w:pPr>
  </w:style>
  <w:style w:type="paragraph" w:customStyle="1" w:styleId="06C72ED1D0CA425B96F0E0D83F44D35B">
    <w:name w:val="06C72ED1D0CA425B96F0E0D83F44D35B"/>
    <w:pPr>
      <w:widowControl w:val="0"/>
      <w:jc w:val="both"/>
    </w:pPr>
  </w:style>
  <w:style w:type="paragraph" w:customStyle="1" w:styleId="6825A1E4079644E380F291CBCD732ADC">
    <w:name w:val="6825A1E4079644E380F291CBCD732ADC"/>
    <w:pPr>
      <w:widowControl w:val="0"/>
      <w:jc w:val="both"/>
    </w:pPr>
  </w:style>
  <w:style w:type="paragraph" w:customStyle="1" w:styleId="2D1B8B61635E41A49A8F291C833D5BBB">
    <w:name w:val="2D1B8B61635E41A49A8F291C833D5BBB"/>
    <w:pPr>
      <w:widowControl w:val="0"/>
      <w:jc w:val="both"/>
    </w:pPr>
  </w:style>
  <w:style w:type="paragraph" w:customStyle="1" w:styleId="BEC93799F60D4344B5C661CE401E3313">
    <w:name w:val="BEC93799F60D4344B5C661CE401E3313"/>
    <w:pPr>
      <w:widowControl w:val="0"/>
      <w:jc w:val="both"/>
    </w:pPr>
  </w:style>
  <w:style w:type="paragraph" w:customStyle="1" w:styleId="D240F8D489314333A62D0B3F7B7DF015">
    <w:name w:val="D240F8D489314333A62D0B3F7B7DF015"/>
    <w:pPr>
      <w:widowControl w:val="0"/>
      <w:jc w:val="both"/>
    </w:pPr>
  </w:style>
  <w:style w:type="paragraph" w:customStyle="1" w:styleId="81404822B97F4967B3EBE02CF73F35B7">
    <w:name w:val="81404822B97F4967B3EBE02CF73F35B7"/>
    <w:pPr>
      <w:widowControl w:val="0"/>
      <w:jc w:val="both"/>
    </w:pPr>
  </w:style>
  <w:style w:type="paragraph" w:customStyle="1" w:styleId="51D1B76F65494F33A2AACCD5382A5314">
    <w:name w:val="51D1B76F65494F33A2AACCD5382A5314"/>
    <w:pPr>
      <w:widowControl w:val="0"/>
      <w:jc w:val="both"/>
    </w:pPr>
  </w:style>
  <w:style w:type="paragraph" w:customStyle="1" w:styleId="48FB824767794F5BBB3C54660613C99C">
    <w:name w:val="48FB824767794F5BBB3C54660613C99C"/>
    <w:pPr>
      <w:widowControl w:val="0"/>
      <w:jc w:val="both"/>
    </w:pPr>
  </w:style>
  <w:style w:type="paragraph" w:customStyle="1" w:styleId="B9E501104ADF42D49A05B91289A6D7B6">
    <w:name w:val="B9E501104ADF42D49A05B91289A6D7B6"/>
    <w:pPr>
      <w:widowControl w:val="0"/>
      <w:jc w:val="both"/>
    </w:pPr>
  </w:style>
  <w:style w:type="paragraph" w:customStyle="1" w:styleId="81E37B3C70FE44288C1770EAE4C008B0">
    <w:name w:val="81E37B3C70FE44288C1770EAE4C008B0"/>
    <w:pPr>
      <w:widowControl w:val="0"/>
      <w:jc w:val="both"/>
    </w:pPr>
  </w:style>
  <w:style w:type="paragraph" w:customStyle="1" w:styleId="E88938CA0F5B4B4BA387384136BB6281">
    <w:name w:val="E88938CA0F5B4B4BA387384136BB6281"/>
    <w:pPr>
      <w:widowControl w:val="0"/>
      <w:jc w:val="both"/>
    </w:pPr>
  </w:style>
  <w:style w:type="paragraph" w:customStyle="1" w:styleId="00250CB055974D5CAE4405817B8BBE75">
    <w:name w:val="00250CB055974D5CAE4405817B8BBE75"/>
    <w:pPr>
      <w:widowControl w:val="0"/>
      <w:jc w:val="both"/>
    </w:pPr>
  </w:style>
  <w:style w:type="paragraph" w:customStyle="1" w:styleId="C2873048FA4B497A88B7BB7FDB6CE6CD">
    <w:name w:val="C2873048FA4B497A88B7BB7FDB6CE6CD"/>
    <w:pPr>
      <w:widowControl w:val="0"/>
      <w:jc w:val="both"/>
    </w:pPr>
  </w:style>
  <w:style w:type="paragraph" w:customStyle="1" w:styleId="7D85039CE09A4470A41B4EB951D47645">
    <w:name w:val="7D85039CE09A4470A41B4EB951D47645"/>
    <w:pPr>
      <w:widowControl w:val="0"/>
      <w:jc w:val="both"/>
    </w:pPr>
  </w:style>
  <w:style w:type="paragraph" w:customStyle="1" w:styleId="9DA490E0CC66462C8B57EC990221AF8B">
    <w:name w:val="9DA490E0CC66462C8B57EC990221AF8B"/>
    <w:pPr>
      <w:widowControl w:val="0"/>
      <w:jc w:val="both"/>
    </w:pPr>
  </w:style>
  <w:style w:type="paragraph" w:customStyle="1" w:styleId="64A5CEDA84E34F47B00518CF8A663316">
    <w:name w:val="64A5CEDA84E34F47B00518CF8A663316"/>
    <w:pPr>
      <w:widowControl w:val="0"/>
      <w:jc w:val="both"/>
    </w:pPr>
  </w:style>
  <w:style w:type="paragraph" w:customStyle="1" w:styleId="3A964C54FF204EAEB99142AB7CEDB4F8">
    <w:name w:val="3A964C54FF204EAEB99142AB7CEDB4F8"/>
    <w:pPr>
      <w:widowControl w:val="0"/>
      <w:jc w:val="both"/>
    </w:pPr>
  </w:style>
  <w:style w:type="paragraph" w:customStyle="1" w:styleId="14E1EE70A07049FA8D383FAE8102DB01">
    <w:name w:val="14E1EE70A07049FA8D383FAE8102DB01"/>
    <w:pPr>
      <w:widowControl w:val="0"/>
      <w:jc w:val="both"/>
    </w:pPr>
  </w:style>
  <w:style w:type="paragraph" w:customStyle="1" w:styleId="86B79262296448E784874D644FFF4767">
    <w:name w:val="86B79262296448E784874D644FFF4767"/>
    <w:pPr>
      <w:widowControl w:val="0"/>
      <w:jc w:val="both"/>
    </w:pPr>
  </w:style>
  <w:style w:type="paragraph" w:customStyle="1" w:styleId="A6A68A4DF58249BA9EA63E187E08BA1D">
    <w:name w:val="A6A68A4DF58249BA9EA63E187E08BA1D"/>
    <w:pPr>
      <w:widowControl w:val="0"/>
      <w:jc w:val="both"/>
    </w:pPr>
  </w:style>
  <w:style w:type="paragraph" w:customStyle="1" w:styleId="8472276065584D189DC5281C67C70305">
    <w:name w:val="8472276065584D189DC5281C67C70305"/>
    <w:pPr>
      <w:widowControl w:val="0"/>
      <w:jc w:val="both"/>
    </w:pPr>
  </w:style>
  <w:style w:type="paragraph" w:customStyle="1" w:styleId="C0CC7C0B870B4305868A98AE9B48037A">
    <w:name w:val="C0CC7C0B870B4305868A98AE9B48037A"/>
    <w:pPr>
      <w:widowControl w:val="0"/>
      <w:jc w:val="both"/>
    </w:pPr>
  </w:style>
  <w:style w:type="paragraph" w:customStyle="1" w:styleId="DCE0D2965640423D83A700C958B2F1B8">
    <w:name w:val="DCE0D2965640423D83A700C958B2F1B8"/>
    <w:pPr>
      <w:widowControl w:val="0"/>
      <w:jc w:val="both"/>
    </w:pPr>
  </w:style>
  <w:style w:type="paragraph" w:customStyle="1" w:styleId="A2E3954F1E9141D181CE62C1A2B31620">
    <w:name w:val="A2E3954F1E9141D181CE62C1A2B31620"/>
    <w:pPr>
      <w:widowControl w:val="0"/>
      <w:jc w:val="both"/>
    </w:pPr>
  </w:style>
  <w:style w:type="paragraph" w:customStyle="1" w:styleId="CE2EC91F706E4EB9B16112E9E8F3E7B5">
    <w:name w:val="CE2EC91F706E4EB9B16112E9E8F3E7B5"/>
    <w:pPr>
      <w:widowControl w:val="0"/>
      <w:jc w:val="both"/>
    </w:pPr>
  </w:style>
  <w:style w:type="paragraph" w:customStyle="1" w:styleId="6FFCF262ACBC41CDA8CBF6E58043B829">
    <w:name w:val="6FFCF262ACBC41CDA8CBF6E58043B829"/>
    <w:pPr>
      <w:widowControl w:val="0"/>
      <w:jc w:val="both"/>
    </w:pPr>
  </w:style>
  <w:style w:type="paragraph" w:customStyle="1" w:styleId="DDB72DE8B9554D519D64D9F7FAC6573A">
    <w:name w:val="DDB72DE8B9554D519D64D9F7FAC6573A"/>
    <w:pPr>
      <w:widowControl w:val="0"/>
      <w:jc w:val="both"/>
    </w:pPr>
  </w:style>
  <w:style w:type="paragraph" w:customStyle="1" w:styleId="2374C964E483404EAD4A9D7BE195F2EC">
    <w:name w:val="2374C964E483404EAD4A9D7BE195F2EC"/>
    <w:pPr>
      <w:widowControl w:val="0"/>
      <w:jc w:val="both"/>
    </w:pPr>
  </w:style>
  <w:style w:type="paragraph" w:customStyle="1" w:styleId="3EF634FEA28B4608B389B9F1B251428C">
    <w:name w:val="3EF634FEA28B4608B389B9F1B251428C"/>
    <w:pPr>
      <w:widowControl w:val="0"/>
      <w:jc w:val="both"/>
    </w:pPr>
  </w:style>
  <w:style w:type="paragraph" w:customStyle="1" w:styleId="9A508154D68E4386A4D9375249E56D30">
    <w:name w:val="9A508154D68E4386A4D9375249E56D30"/>
    <w:pPr>
      <w:widowControl w:val="0"/>
      <w:jc w:val="both"/>
    </w:pPr>
  </w:style>
  <w:style w:type="paragraph" w:customStyle="1" w:styleId="66ABBFE264F14674BCF8E22AC8C8D0D8">
    <w:name w:val="66ABBFE264F14674BCF8E22AC8C8D0D8"/>
    <w:pPr>
      <w:widowControl w:val="0"/>
      <w:jc w:val="both"/>
    </w:pPr>
  </w:style>
  <w:style w:type="paragraph" w:customStyle="1" w:styleId="BD697E1BDB8446899DBA3D7B4CBCE7F9">
    <w:name w:val="BD697E1BDB8446899DBA3D7B4CBCE7F9"/>
    <w:pPr>
      <w:widowControl w:val="0"/>
      <w:jc w:val="both"/>
    </w:pPr>
  </w:style>
  <w:style w:type="paragraph" w:customStyle="1" w:styleId="7897B39377F5437AA0EB389C84604CA8">
    <w:name w:val="7897B39377F5437AA0EB389C84604CA8"/>
    <w:pPr>
      <w:widowControl w:val="0"/>
      <w:jc w:val="both"/>
    </w:pPr>
  </w:style>
  <w:style w:type="paragraph" w:customStyle="1" w:styleId="49FD019272804C478A4AB6D5A4A22219">
    <w:name w:val="49FD019272804C478A4AB6D5A4A22219"/>
    <w:pPr>
      <w:widowControl w:val="0"/>
      <w:jc w:val="both"/>
    </w:pPr>
  </w:style>
  <w:style w:type="paragraph" w:customStyle="1" w:styleId="58A94FCC7B6E40F19A2D98829168BE84">
    <w:name w:val="58A94FCC7B6E40F19A2D98829168BE84"/>
    <w:pPr>
      <w:widowControl w:val="0"/>
      <w:jc w:val="both"/>
    </w:pPr>
  </w:style>
  <w:style w:type="paragraph" w:customStyle="1" w:styleId="C88F47DDF8134C35A77A7C90973E6700">
    <w:name w:val="C88F47DDF8134C35A77A7C90973E6700"/>
    <w:pPr>
      <w:widowControl w:val="0"/>
      <w:jc w:val="both"/>
    </w:pPr>
  </w:style>
  <w:style w:type="paragraph" w:customStyle="1" w:styleId="079EC48079214F0581B6B7B5B9AD1DE1">
    <w:name w:val="079EC48079214F0581B6B7B5B9AD1DE1"/>
    <w:pPr>
      <w:widowControl w:val="0"/>
      <w:jc w:val="both"/>
    </w:pPr>
  </w:style>
  <w:style w:type="paragraph" w:customStyle="1" w:styleId="BCE291BE625B4FB5A82C9E8FAB6BF548">
    <w:name w:val="BCE291BE625B4FB5A82C9E8FAB6BF548"/>
    <w:pPr>
      <w:widowControl w:val="0"/>
      <w:jc w:val="both"/>
    </w:pPr>
  </w:style>
  <w:style w:type="paragraph" w:customStyle="1" w:styleId="CE039D54756F425CBCA3093CA98456D1">
    <w:name w:val="CE039D54756F425CBCA3093CA98456D1"/>
    <w:pPr>
      <w:widowControl w:val="0"/>
      <w:jc w:val="both"/>
    </w:pPr>
  </w:style>
  <w:style w:type="paragraph" w:customStyle="1" w:styleId="B175734240774149B977E6E358FFB32C">
    <w:name w:val="B175734240774149B977E6E358FFB32C"/>
    <w:pPr>
      <w:widowControl w:val="0"/>
      <w:jc w:val="both"/>
    </w:pPr>
  </w:style>
  <w:style w:type="paragraph" w:customStyle="1" w:styleId="2DAD056BB64F46288A871AA034B83A60">
    <w:name w:val="2DAD056BB64F46288A871AA034B83A60"/>
    <w:pPr>
      <w:widowControl w:val="0"/>
      <w:jc w:val="both"/>
    </w:pPr>
  </w:style>
  <w:style w:type="paragraph" w:customStyle="1" w:styleId="373F8934A95F41E0B29D6108AE302A92">
    <w:name w:val="373F8934A95F41E0B29D6108AE302A92"/>
    <w:pPr>
      <w:widowControl w:val="0"/>
      <w:jc w:val="both"/>
    </w:pPr>
  </w:style>
  <w:style w:type="paragraph" w:customStyle="1" w:styleId="0DD6A4D142004B9CB257436CDEF6CDB7">
    <w:name w:val="0DD6A4D142004B9CB257436CDEF6CDB7"/>
    <w:pPr>
      <w:widowControl w:val="0"/>
      <w:jc w:val="both"/>
    </w:pPr>
  </w:style>
  <w:style w:type="paragraph" w:customStyle="1" w:styleId="3D2066BD88ED461A8AB4EF2803249191">
    <w:name w:val="3D2066BD88ED461A8AB4EF2803249191"/>
    <w:pPr>
      <w:widowControl w:val="0"/>
      <w:jc w:val="both"/>
    </w:pPr>
  </w:style>
  <w:style w:type="paragraph" w:customStyle="1" w:styleId="0159B1F30B91445386FA72B10AD7609D">
    <w:name w:val="0159B1F30B91445386FA72B10AD7609D"/>
    <w:pPr>
      <w:widowControl w:val="0"/>
      <w:jc w:val="both"/>
    </w:pPr>
  </w:style>
  <w:style w:type="paragraph" w:customStyle="1" w:styleId="A4B199A444D94BA482F40B3E6512861C">
    <w:name w:val="A4B199A444D94BA482F40B3E6512861C"/>
    <w:pPr>
      <w:widowControl w:val="0"/>
      <w:jc w:val="both"/>
    </w:pPr>
  </w:style>
  <w:style w:type="paragraph" w:customStyle="1" w:styleId="D00DC3B8EE8345368D34A690913EBF1C">
    <w:name w:val="D00DC3B8EE8345368D34A690913EBF1C"/>
    <w:pPr>
      <w:widowControl w:val="0"/>
      <w:jc w:val="both"/>
    </w:pPr>
  </w:style>
  <w:style w:type="paragraph" w:customStyle="1" w:styleId="BB3FD9C43FCD455588DCDD78C8DB8D5D">
    <w:name w:val="BB3FD9C43FCD455588DCDD78C8DB8D5D"/>
    <w:pPr>
      <w:widowControl w:val="0"/>
      <w:jc w:val="both"/>
    </w:pPr>
  </w:style>
  <w:style w:type="paragraph" w:customStyle="1" w:styleId="B8513FB86C664293832A97454A63687B">
    <w:name w:val="B8513FB86C664293832A97454A63687B"/>
    <w:pPr>
      <w:widowControl w:val="0"/>
      <w:jc w:val="both"/>
    </w:pPr>
  </w:style>
  <w:style w:type="paragraph" w:customStyle="1" w:styleId="BAB7D868169D4EDD81D87424C4003DF8">
    <w:name w:val="BAB7D868169D4EDD81D87424C4003DF8"/>
    <w:pPr>
      <w:widowControl w:val="0"/>
      <w:jc w:val="both"/>
    </w:pPr>
  </w:style>
  <w:style w:type="paragraph" w:customStyle="1" w:styleId="4A4568C058194A17885BC87BD4892AB7">
    <w:name w:val="4A4568C058194A17885BC87BD4892AB7"/>
    <w:pPr>
      <w:widowControl w:val="0"/>
      <w:jc w:val="both"/>
    </w:pPr>
  </w:style>
  <w:style w:type="paragraph" w:customStyle="1" w:styleId="154ED28A3C3F4E70A7AFCB174BAF4CEA">
    <w:name w:val="154ED28A3C3F4E70A7AFCB174BAF4CEA"/>
    <w:pPr>
      <w:widowControl w:val="0"/>
      <w:jc w:val="both"/>
    </w:pPr>
  </w:style>
  <w:style w:type="paragraph" w:customStyle="1" w:styleId="29C6F87A991D40DBB9FC76EA6DD8C4A3">
    <w:name w:val="29C6F87A991D40DBB9FC76EA6DD8C4A3"/>
    <w:pPr>
      <w:widowControl w:val="0"/>
      <w:jc w:val="both"/>
    </w:pPr>
  </w:style>
  <w:style w:type="paragraph" w:customStyle="1" w:styleId="EA6089B833414FE29800AB30DE2AA714">
    <w:name w:val="EA6089B833414FE29800AB30DE2AA714"/>
    <w:pPr>
      <w:widowControl w:val="0"/>
      <w:jc w:val="both"/>
    </w:pPr>
  </w:style>
  <w:style w:type="paragraph" w:customStyle="1" w:styleId="3E9C60A1FB424D448BA09B1212DC1B94">
    <w:name w:val="3E9C60A1FB424D448BA09B1212DC1B94"/>
    <w:pPr>
      <w:widowControl w:val="0"/>
      <w:jc w:val="both"/>
    </w:pPr>
  </w:style>
  <w:style w:type="paragraph" w:customStyle="1" w:styleId="38D156E9BE004A84BAED168FCFF0469C">
    <w:name w:val="38D156E9BE004A84BAED168FCFF0469C"/>
    <w:pPr>
      <w:widowControl w:val="0"/>
      <w:jc w:val="both"/>
    </w:pPr>
  </w:style>
  <w:style w:type="paragraph" w:customStyle="1" w:styleId="CB6DA9447585465D91ABE77A538C0E6D">
    <w:name w:val="CB6DA9447585465D91ABE77A538C0E6D"/>
    <w:pPr>
      <w:widowControl w:val="0"/>
      <w:jc w:val="both"/>
    </w:pPr>
  </w:style>
  <w:style w:type="paragraph" w:customStyle="1" w:styleId="86CCF506996244869ED24CF08338BA4F">
    <w:name w:val="86CCF506996244869ED24CF08338BA4F"/>
    <w:pPr>
      <w:widowControl w:val="0"/>
      <w:jc w:val="both"/>
    </w:pPr>
  </w:style>
  <w:style w:type="paragraph" w:customStyle="1" w:styleId="22EA95024185415299CC7A84779BE9E5">
    <w:name w:val="22EA95024185415299CC7A84779BE9E5"/>
    <w:pPr>
      <w:widowControl w:val="0"/>
      <w:jc w:val="both"/>
    </w:pPr>
  </w:style>
  <w:style w:type="paragraph" w:customStyle="1" w:styleId="952F44E8F4A4424C80F26DE509BE77E2">
    <w:name w:val="952F44E8F4A4424C80F26DE509BE77E2"/>
    <w:pPr>
      <w:widowControl w:val="0"/>
      <w:jc w:val="both"/>
    </w:pPr>
  </w:style>
  <w:style w:type="paragraph" w:customStyle="1" w:styleId="7EBA3396E75543E48BE6B37C1FA9F157">
    <w:name w:val="7EBA3396E75543E48BE6B37C1FA9F157"/>
    <w:pPr>
      <w:widowControl w:val="0"/>
      <w:jc w:val="both"/>
    </w:pPr>
  </w:style>
  <w:style w:type="paragraph" w:customStyle="1" w:styleId="54F74BC8EAAD4AC0ABAFA62E5876722F">
    <w:name w:val="54F74BC8EAAD4AC0ABAFA62E5876722F"/>
    <w:pPr>
      <w:widowControl w:val="0"/>
      <w:jc w:val="both"/>
    </w:pPr>
  </w:style>
  <w:style w:type="paragraph" w:customStyle="1" w:styleId="33A6BAC6C2AC4D85973EBE69100DE615">
    <w:name w:val="33A6BAC6C2AC4D85973EBE69100DE615"/>
    <w:pPr>
      <w:widowControl w:val="0"/>
      <w:jc w:val="both"/>
    </w:pPr>
  </w:style>
  <w:style w:type="paragraph" w:customStyle="1" w:styleId="D1D8A5897B21466AB44393243AB70984">
    <w:name w:val="D1D8A5897B21466AB44393243AB70984"/>
    <w:pPr>
      <w:widowControl w:val="0"/>
      <w:jc w:val="both"/>
    </w:pPr>
  </w:style>
  <w:style w:type="paragraph" w:customStyle="1" w:styleId="844E51E4D7DD48BD9D4506A0165F8954">
    <w:name w:val="844E51E4D7DD48BD9D4506A0165F8954"/>
    <w:pPr>
      <w:widowControl w:val="0"/>
      <w:jc w:val="both"/>
    </w:pPr>
  </w:style>
  <w:style w:type="paragraph" w:customStyle="1" w:styleId="C127CF941F7E4534B381D2629DB60F47">
    <w:name w:val="C127CF941F7E4534B381D2629DB60F47"/>
    <w:pPr>
      <w:widowControl w:val="0"/>
      <w:jc w:val="both"/>
    </w:pPr>
  </w:style>
  <w:style w:type="paragraph" w:customStyle="1" w:styleId="7409DCBE05D04995833CC9CBB62417EA">
    <w:name w:val="7409DCBE05D04995833CC9CBB62417EA"/>
    <w:pPr>
      <w:widowControl w:val="0"/>
      <w:jc w:val="both"/>
    </w:pPr>
  </w:style>
  <w:style w:type="paragraph" w:customStyle="1" w:styleId="EA5DD75FC4F94A55880E0BC885294CE4">
    <w:name w:val="EA5DD75FC4F94A55880E0BC885294CE4"/>
    <w:pPr>
      <w:widowControl w:val="0"/>
      <w:jc w:val="both"/>
    </w:pPr>
  </w:style>
  <w:style w:type="paragraph" w:customStyle="1" w:styleId="28F90ED3CC264E36B0666B57A6BDC4A2">
    <w:name w:val="28F90ED3CC264E36B0666B57A6BDC4A2"/>
    <w:pPr>
      <w:widowControl w:val="0"/>
      <w:jc w:val="both"/>
    </w:pPr>
  </w:style>
  <w:style w:type="paragraph" w:customStyle="1" w:styleId="6B34D22CE6DF4DA498D2C287EDAFBD18">
    <w:name w:val="6B34D22CE6DF4DA498D2C287EDAFBD18"/>
    <w:pPr>
      <w:widowControl w:val="0"/>
      <w:jc w:val="both"/>
    </w:pPr>
  </w:style>
  <w:style w:type="paragraph" w:customStyle="1" w:styleId="68132AD9D8034C2CB31C69E7A2C35444">
    <w:name w:val="68132AD9D8034C2CB31C69E7A2C35444"/>
    <w:pPr>
      <w:widowControl w:val="0"/>
      <w:jc w:val="both"/>
    </w:pPr>
  </w:style>
  <w:style w:type="paragraph" w:customStyle="1" w:styleId="BE6A74596AF3421B9D4CC4390E61064D">
    <w:name w:val="BE6A74596AF3421B9D4CC4390E61064D"/>
    <w:pPr>
      <w:widowControl w:val="0"/>
      <w:jc w:val="both"/>
    </w:pPr>
  </w:style>
  <w:style w:type="paragraph" w:customStyle="1" w:styleId="2815EDDC221A4B08A64B1AFD416F0065">
    <w:name w:val="2815EDDC221A4B08A64B1AFD416F0065"/>
    <w:pPr>
      <w:widowControl w:val="0"/>
      <w:jc w:val="both"/>
    </w:pPr>
  </w:style>
  <w:style w:type="paragraph" w:customStyle="1" w:styleId="2672DB05681C48A09DD025955E65E718">
    <w:name w:val="2672DB05681C48A09DD025955E65E718"/>
    <w:pPr>
      <w:widowControl w:val="0"/>
      <w:jc w:val="both"/>
    </w:pPr>
  </w:style>
  <w:style w:type="paragraph" w:customStyle="1" w:styleId="DB31843CB95E470D9299E76F3BCD8239">
    <w:name w:val="DB31843CB95E470D9299E76F3BCD8239"/>
    <w:pPr>
      <w:widowControl w:val="0"/>
      <w:jc w:val="both"/>
    </w:pPr>
  </w:style>
  <w:style w:type="paragraph" w:customStyle="1" w:styleId="73B9BADBC5424F5F858A139B5D6D29D2">
    <w:name w:val="73B9BADBC5424F5F858A139B5D6D29D2"/>
    <w:pPr>
      <w:widowControl w:val="0"/>
      <w:jc w:val="both"/>
    </w:pPr>
  </w:style>
  <w:style w:type="paragraph" w:customStyle="1" w:styleId="11F90D2CE7704201A70B3C0CC4D8AB4F">
    <w:name w:val="11F90D2CE7704201A70B3C0CC4D8AB4F"/>
    <w:pPr>
      <w:widowControl w:val="0"/>
      <w:jc w:val="both"/>
    </w:pPr>
  </w:style>
  <w:style w:type="paragraph" w:customStyle="1" w:styleId="9B56C840E4644EF38D3920B19BC99886">
    <w:name w:val="9B56C840E4644EF38D3920B19BC99886"/>
    <w:pPr>
      <w:widowControl w:val="0"/>
      <w:jc w:val="both"/>
    </w:pPr>
  </w:style>
  <w:style w:type="paragraph" w:customStyle="1" w:styleId="DC787C09460042D088E0F19BE8BB71D0">
    <w:name w:val="DC787C09460042D088E0F19BE8BB71D0"/>
    <w:pPr>
      <w:widowControl w:val="0"/>
      <w:jc w:val="both"/>
    </w:pPr>
  </w:style>
  <w:style w:type="paragraph" w:customStyle="1" w:styleId="FD769BCB1E1C431BA6A7868B37C8CBF6">
    <w:name w:val="FD769BCB1E1C431BA6A7868B37C8CBF6"/>
    <w:pPr>
      <w:widowControl w:val="0"/>
      <w:jc w:val="both"/>
    </w:pPr>
  </w:style>
  <w:style w:type="paragraph" w:customStyle="1" w:styleId="0E4F0D048A0442D7B9516AD7994D8793">
    <w:name w:val="0E4F0D048A0442D7B9516AD7994D8793"/>
    <w:pPr>
      <w:widowControl w:val="0"/>
      <w:jc w:val="both"/>
    </w:pPr>
  </w:style>
  <w:style w:type="paragraph" w:customStyle="1" w:styleId="32CAA15111A543BE912159ED175B0520">
    <w:name w:val="32CAA15111A543BE912159ED175B0520"/>
    <w:pPr>
      <w:widowControl w:val="0"/>
      <w:jc w:val="both"/>
    </w:pPr>
  </w:style>
  <w:style w:type="paragraph" w:customStyle="1" w:styleId="15191D0B57FA4E9C9706C48266AACC09">
    <w:name w:val="15191D0B57FA4E9C9706C48266AACC09"/>
    <w:pPr>
      <w:widowControl w:val="0"/>
      <w:jc w:val="both"/>
    </w:pPr>
  </w:style>
  <w:style w:type="paragraph" w:customStyle="1" w:styleId="A0DE6F977AD748EBA20C9617CBE274DA">
    <w:name w:val="A0DE6F977AD748EBA20C9617CBE274DA"/>
    <w:pPr>
      <w:widowControl w:val="0"/>
      <w:jc w:val="both"/>
    </w:pPr>
  </w:style>
  <w:style w:type="paragraph" w:customStyle="1" w:styleId="399E51A3290B42B6AD885F0F29C819AC">
    <w:name w:val="399E51A3290B42B6AD885F0F29C819AC"/>
    <w:pPr>
      <w:widowControl w:val="0"/>
      <w:jc w:val="both"/>
    </w:pPr>
  </w:style>
  <w:style w:type="paragraph" w:customStyle="1" w:styleId="D5EFBF4731FE464CA7BB527FC063E582">
    <w:name w:val="D5EFBF4731FE464CA7BB527FC063E582"/>
    <w:pPr>
      <w:widowControl w:val="0"/>
      <w:jc w:val="both"/>
    </w:pPr>
  </w:style>
  <w:style w:type="paragraph" w:customStyle="1" w:styleId="3DFDFF3D42D34C6C87B4BA9991A88B83">
    <w:name w:val="3DFDFF3D42D34C6C87B4BA9991A88B83"/>
    <w:pPr>
      <w:widowControl w:val="0"/>
      <w:jc w:val="both"/>
    </w:pPr>
  </w:style>
  <w:style w:type="paragraph" w:customStyle="1" w:styleId="89ADC01D206F473D9E89BAB6EE006601">
    <w:name w:val="89ADC01D206F473D9E89BAB6EE006601"/>
    <w:pPr>
      <w:widowControl w:val="0"/>
      <w:jc w:val="both"/>
    </w:pPr>
  </w:style>
  <w:style w:type="paragraph" w:customStyle="1" w:styleId="F56F02327AF04E08848AB49BAF91A023">
    <w:name w:val="F56F02327AF04E08848AB49BAF91A023"/>
    <w:pPr>
      <w:widowControl w:val="0"/>
      <w:jc w:val="both"/>
    </w:pPr>
  </w:style>
  <w:style w:type="paragraph" w:customStyle="1" w:styleId="F55912FA00F743C9A9FAB85C0DE0DCB8">
    <w:name w:val="F55912FA00F743C9A9FAB85C0DE0DCB8"/>
    <w:pPr>
      <w:widowControl w:val="0"/>
      <w:jc w:val="both"/>
    </w:pPr>
  </w:style>
  <w:style w:type="paragraph" w:customStyle="1" w:styleId="EDC25A1E55714C3987786D683F0D28AE">
    <w:name w:val="EDC25A1E55714C3987786D683F0D28AE"/>
    <w:pPr>
      <w:widowControl w:val="0"/>
      <w:jc w:val="both"/>
    </w:pPr>
  </w:style>
  <w:style w:type="paragraph" w:customStyle="1" w:styleId="1924DF05965D4BA59768480320B43448">
    <w:name w:val="1924DF05965D4BA59768480320B43448"/>
    <w:pPr>
      <w:widowControl w:val="0"/>
      <w:jc w:val="both"/>
    </w:pPr>
  </w:style>
  <w:style w:type="paragraph" w:customStyle="1" w:styleId="D4BA3055AB2B449ABF98519566DF50CC">
    <w:name w:val="D4BA3055AB2B449ABF98519566DF50CC"/>
    <w:pPr>
      <w:widowControl w:val="0"/>
      <w:jc w:val="both"/>
    </w:pPr>
  </w:style>
  <w:style w:type="paragraph" w:customStyle="1" w:styleId="CE552A2C4E2D4E0BA7103AEEEDBEC46B">
    <w:name w:val="CE552A2C4E2D4E0BA7103AEEEDBEC46B"/>
    <w:pPr>
      <w:widowControl w:val="0"/>
      <w:jc w:val="both"/>
    </w:pPr>
  </w:style>
  <w:style w:type="paragraph" w:customStyle="1" w:styleId="A2CEC1594C43414EAC5081AAFD227242">
    <w:name w:val="A2CEC1594C43414EAC5081AAFD227242"/>
    <w:pPr>
      <w:widowControl w:val="0"/>
      <w:jc w:val="both"/>
    </w:pPr>
  </w:style>
  <w:style w:type="paragraph" w:customStyle="1" w:styleId="EB866C0679404784A337242BEEBD0CDC">
    <w:name w:val="EB866C0679404784A337242BEEBD0CDC"/>
    <w:pPr>
      <w:widowControl w:val="0"/>
      <w:jc w:val="both"/>
    </w:pPr>
  </w:style>
  <w:style w:type="paragraph" w:customStyle="1" w:styleId="2446E26BEB5D45539754ACC834CBAD76">
    <w:name w:val="2446E26BEB5D45539754ACC834CBAD76"/>
    <w:pPr>
      <w:widowControl w:val="0"/>
      <w:jc w:val="both"/>
    </w:pPr>
  </w:style>
  <w:style w:type="paragraph" w:customStyle="1" w:styleId="C3BA42D2D74043E98FC29F26EAC8A2D7">
    <w:name w:val="C3BA42D2D74043E98FC29F26EAC8A2D7"/>
    <w:pPr>
      <w:widowControl w:val="0"/>
      <w:jc w:val="both"/>
    </w:pPr>
  </w:style>
  <w:style w:type="paragraph" w:customStyle="1" w:styleId="073A7DE97C63493D83C9FE8AFD6D7046">
    <w:name w:val="073A7DE97C63493D83C9FE8AFD6D7046"/>
    <w:pPr>
      <w:widowControl w:val="0"/>
      <w:jc w:val="both"/>
    </w:pPr>
  </w:style>
  <w:style w:type="paragraph" w:customStyle="1" w:styleId="74587288782047B599E3CBB59483F751">
    <w:name w:val="74587288782047B599E3CBB59483F751"/>
    <w:pPr>
      <w:widowControl w:val="0"/>
      <w:jc w:val="both"/>
    </w:pPr>
  </w:style>
  <w:style w:type="paragraph" w:customStyle="1" w:styleId="EF226CA5C0FF44CD84672A569A74A435">
    <w:name w:val="EF226CA5C0FF44CD84672A569A74A435"/>
    <w:pPr>
      <w:widowControl w:val="0"/>
      <w:jc w:val="both"/>
    </w:pPr>
  </w:style>
  <w:style w:type="paragraph" w:customStyle="1" w:styleId="BB6E1165276E49909CD24DFF9DD77A8E">
    <w:name w:val="BB6E1165276E49909CD24DFF9DD77A8E"/>
    <w:pPr>
      <w:widowControl w:val="0"/>
      <w:jc w:val="both"/>
    </w:pPr>
  </w:style>
  <w:style w:type="paragraph" w:customStyle="1" w:styleId="BA9D9674D7ED42BB8FF3F4C81D960969">
    <w:name w:val="BA9D9674D7ED42BB8FF3F4C81D960969"/>
    <w:pPr>
      <w:widowControl w:val="0"/>
      <w:jc w:val="both"/>
    </w:pPr>
  </w:style>
  <w:style w:type="paragraph" w:customStyle="1" w:styleId="3791C439D0534ED68852879D52CDE8EE">
    <w:name w:val="3791C439D0534ED68852879D52CDE8EE"/>
    <w:pPr>
      <w:widowControl w:val="0"/>
      <w:jc w:val="both"/>
    </w:pPr>
  </w:style>
  <w:style w:type="paragraph" w:customStyle="1" w:styleId="26A5C91565084EAEA7DDB30F0B9AD11A">
    <w:name w:val="26A5C91565084EAEA7DDB30F0B9AD11A"/>
    <w:pPr>
      <w:widowControl w:val="0"/>
      <w:jc w:val="both"/>
    </w:pPr>
  </w:style>
  <w:style w:type="paragraph" w:customStyle="1" w:styleId="AFBEF2C9B75D41FC9CFB25F465C7EB7C">
    <w:name w:val="AFBEF2C9B75D41FC9CFB25F465C7EB7C"/>
    <w:pPr>
      <w:widowControl w:val="0"/>
      <w:jc w:val="both"/>
    </w:pPr>
  </w:style>
  <w:style w:type="paragraph" w:customStyle="1" w:styleId="59B72EF9A172461EB687BE5A6BAE3A09">
    <w:name w:val="59B72EF9A172461EB687BE5A6BAE3A09"/>
    <w:pPr>
      <w:widowControl w:val="0"/>
      <w:jc w:val="both"/>
    </w:pPr>
  </w:style>
  <w:style w:type="paragraph" w:customStyle="1" w:styleId="D4F2507A6D82403297D90F8C70E077AA">
    <w:name w:val="D4F2507A6D82403297D90F8C70E077AA"/>
    <w:pPr>
      <w:widowControl w:val="0"/>
      <w:jc w:val="both"/>
    </w:pPr>
  </w:style>
  <w:style w:type="paragraph" w:customStyle="1" w:styleId="0B7B4EAF39A34C9E9676D5CF6EBC6CFB">
    <w:name w:val="0B7B4EAF39A34C9E9676D5CF6EBC6CFB"/>
    <w:pPr>
      <w:widowControl w:val="0"/>
      <w:jc w:val="both"/>
    </w:pPr>
  </w:style>
  <w:style w:type="paragraph" w:customStyle="1" w:styleId="51ECE8EA76FC4A139F807C80E754D2A5">
    <w:name w:val="51ECE8EA76FC4A139F807C80E754D2A5"/>
    <w:pPr>
      <w:widowControl w:val="0"/>
      <w:jc w:val="both"/>
    </w:pPr>
  </w:style>
  <w:style w:type="paragraph" w:customStyle="1" w:styleId="3110347BC02544ED887FB915D836F086">
    <w:name w:val="3110347BC02544ED887FB915D836F086"/>
    <w:pPr>
      <w:widowControl w:val="0"/>
      <w:jc w:val="both"/>
    </w:pPr>
  </w:style>
  <w:style w:type="paragraph" w:customStyle="1" w:styleId="DCAD8DE97BB84D45ADD74D434D6B0296">
    <w:name w:val="DCAD8DE97BB84D45ADD74D434D6B0296"/>
    <w:pPr>
      <w:widowControl w:val="0"/>
      <w:jc w:val="both"/>
    </w:pPr>
  </w:style>
  <w:style w:type="paragraph" w:customStyle="1" w:styleId="0409114E142F43048FA62DEEF3E854BE">
    <w:name w:val="0409114E142F43048FA62DEEF3E854BE"/>
    <w:pPr>
      <w:widowControl w:val="0"/>
      <w:jc w:val="both"/>
    </w:pPr>
  </w:style>
  <w:style w:type="paragraph" w:customStyle="1" w:styleId="8E9F25CBFE9E4C098D05C3345A3E4350">
    <w:name w:val="8E9F25CBFE9E4C098D05C3345A3E4350"/>
    <w:pPr>
      <w:widowControl w:val="0"/>
      <w:jc w:val="both"/>
    </w:pPr>
  </w:style>
  <w:style w:type="paragraph" w:customStyle="1" w:styleId="0780B0E4A6954276AF87ED6D2933DCBA">
    <w:name w:val="0780B0E4A6954276AF87ED6D2933DCBA"/>
    <w:pPr>
      <w:widowControl w:val="0"/>
      <w:jc w:val="both"/>
    </w:pPr>
  </w:style>
  <w:style w:type="paragraph" w:customStyle="1" w:styleId="555D03BDF35E4F3AAFC2BEB6B4B511B4">
    <w:name w:val="555D03BDF35E4F3AAFC2BEB6B4B511B4"/>
    <w:pPr>
      <w:widowControl w:val="0"/>
      <w:jc w:val="both"/>
    </w:pPr>
  </w:style>
  <w:style w:type="paragraph" w:customStyle="1" w:styleId="9E1F8FE116C744CEBF1DA404A43F133C">
    <w:name w:val="9E1F8FE116C744CEBF1DA404A43F133C"/>
    <w:pPr>
      <w:widowControl w:val="0"/>
      <w:jc w:val="both"/>
    </w:pPr>
  </w:style>
  <w:style w:type="paragraph" w:customStyle="1" w:styleId="8E1DE222865D4D4D934BFB0D4DB1B3C1">
    <w:name w:val="8E1DE222865D4D4D934BFB0D4DB1B3C1"/>
    <w:pPr>
      <w:widowControl w:val="0"/>
      <w:jc w:val="both"/>
    </w:pPr>
  </w:style>
  <w:style w:type="paragraph" w:customStyle="1" w:styleId="8242B9C9AD13410B8B803AE440924D3E">
    <w:name w:val="8242B9C9AD13410B8B803AE440924D3E"/>
    <w:pPr>
      <w:widowControl w:val="0"/>
      <w:jc w:val="both"/>
    </w:pPr>
  </w:style>
  <w:style w:type="paragraph" w:customStyle="1" w:styleId="91C1047316F944E08548EE49554529FD">
    <w:name w:val="91C1047316F944E08548EE49554529FD"/>
    <w:pPr>
      <w:widowControl w:val="0"/>
      <w:jc w:val="both"/>
    </w:pPr>
  </w:style>
  <w:style w:type="paragraph" w:customStyle="1" w:styleId="7AEE010A2C134FB692D3063D6B6A01BE">
    <w:name w:val="7AEE010A2C134FB692D3063D6B6A01BE"/>
    <w:pPr>
      <w:widowControl w:val="0"/>
      <w:jc w:val="both"/>
    </w:pPr>
  </w:style>
  <w:style w:type="paragraph" w:customStyle="1" w:styleId="5ECEBA31849F4F469976D0E8B8971296">
    <w:name w:val="5ECEBA31849F4F469976D0E8B8971296"/>
    <w:pPr>
      <w:widowControl w:val="0"/>
      <w:jc w:val="both"/>
    </w:pPr>
  </w:style>
  <w:style w:type="paragraph" w:customStyle="1" w:styleId="A0EA044400604AF9BE37DC16C6059D59">
    <w:name w:val="A0EA044400604AF9BE37DC16C6059D59"/>
    <w:pPr>
      <w:widowControl w:val="0"/>
      <w:jc w:val="both"/>
    </w:pPr>
  </w:style>
  <w:style w:type="paragraph" w:customStyle="1" w:styleId="D1C3518182064A0CB818EC41AE66116D">
    <w:name w:val="D1C3518182064A0CB818EC41AE66116D"/>
    <w:pPr>
      <w:widowControl w:val="0"/>
      <w:jc w:val="both"/>
    </w:pPr>
  </w:style>
  <w:style w:type="paragraph" w:customStyle="1" w:styleId="5D93D27CF786414F8D14E826324B058C">
    <w:name w:val="5D93D27CF786414F8D14E826324B058C"/>
    <w:pPr>
      <w:widowControl w:val="0"/>
      <w:jc w:val="both"/>
    </w:pPr>
  </w:style>
  <w:style w:type="paragraph" w:customStyle="1" w:styleId="BD26BA431BEB4210A50B43DDA3B3787F">
    <w:name w:val="BD26BA431BEB4210A50B43DDA3B3787F"/>
    <w:pPr>
      <w:widowControl w:val="0"/>
      <w:jc w:val="both"/>
    </w:pPr>
  </w:style>
  <w:style w:type="paragraph" w:customStyle="1" w:styleId="0C8C7A6819DE4767BBA5E5241B74F7B6">
    <w:name w:val="0C8C7A6819DE4767BBA5E5241B74F7B6"/>
    <w:pPr>
      <w:widowControl w:val="0"/>
      <w:jc w:val="both"/>
    </w:pPr>
  </w:style>
  <w:style w:type="paragraph" w:customStyle="1" w:styleId="3B1D427A097546868FAE7AF3FA129504">
    <w:name w:val="3B1D427A097546868FAE7AF3FA129504"/>
    <w:pPr>
      <w:widowControl w:val="0"/>
      <w:jc w:val="both"/>
    </w:pPr>
  </w:style>
  <w:style w:type="paragraph" w:customStyle="1" w:styleId="A9776481187D49A58E7B0406C47C8399">
    <w:name w:val="A9776481187D49A58E7B0406C47C8399"/>
    <w:pPr>
      <w:widowControl w:val="0"/>
      <w:jc w:val="both"/>
    </w:pPr>
  </w:style>
  <w:style w:type="paragraph" w:customStyle="1" w:styleId="186C3156B2D3449AA1503ADF20F4F761">
    <w:name w:val="186C3156B2D3449AA1503ADF20F4F761"/>
    <w:pPr>
      <w:widowControl w:val="0"/>
      <w:jc w:val="both"/>
    </w:pPr>
  </w:style>
  <w:style w:type="paragraph" w:customStyle="1" w:styleId="D709742AC5084D5E94369C1EDFAE914B">
    <w:name w:val="D709742AC5084D5E94369C1EDFAE914B"/>
    <w:pPr>
      <w:widowControl w:val="0"/>
      <w:jc w:val="both"/>
    </w:pPr>
  </w:style>
  <w:style w:type="paragraph" w:customStyle="1" w:styleId="2A4CB27B9BF84E96885664B619879CF6">
    <w:name w:val="2A4CB27B9BF84E96885664B619879CF6"/>
    <w:pPr>
      <w:widowControl w:val="0"/>
      <w:jc w:val="both"/>
    </w:pPr>
  </w:style>
  <w:style w:type="paragraph" w:customStyle="1" w:styleId="C0D8BF21B7454BA494BFD1337EA31248">
    <w:name w:val="C0D8BF21B7454BA494BFD1337EA31248"/>
    <w:pPr>
      <w:widowControl w:val="0"/>
      <w:jc w:val="both"/>
    </w:pPr>
  </w:style>
  <w:style w:type="paragraph" w:customStyle="1" w:styleId="78007C3FC54243CE80D1E7BD7F048130">
    <w:name w:val="78007C3FC54243CE80D1E7BD7F048130"/>
    <w:pPr>
      <w:widowControl w:val="0"/>
      <w:jc w:val="both"/>
    </w:pPr>
  </w:style>
  <w:style w:type="paragraph" w:customStyle="1" w:styleId="43B119EE927340B39FF80272B6B585D0">
    <w:name w:val="43B119EE927340B39FF80272B6B585D0"/>
    <w:pPr>
      <w:widowControl w:val="0"/>
      <w:jc w:val="both"/>
    </w:pPr>
  </w:style>
  <w:style w:type="paragraph" w:customStyle="1" w:styleId="A334AC8945714D6886B3099CB18328D2">
    <w:name w:val="A334AC8945714D6886B3099CB18328D2"/>
    <w:pPr>
      <w:widowControl w:val="0"/>
      <w:jc w:val="both"/>
    </w:pPr>
  </w:style>
  <w:style w:type="paragraph" w:customStyle="1" w:styleId="380952F053FE44448EA9C960ED58129D">
    <w:name w:val="380952F053FE44448EA9C960ED58129D"/>
    <w:pPr>
      <w:widowControl w:val="0"/>
      <w:jc w:val="both"/>
    </w:pPr>
  </w:style>
  <w:style w:type="paragraph" w:customStyle="1" w:styleId="42A26C56D2814EC5BD8055E823E8EC21">
    <w:name w:val="42A26C56D2814EC5BD8055E823E8EC21"/>
    <w:pPr>
      <w:widowControl w:val="0"/>
      <w:jc w:val="both"/>
    </w:pPr>
  </w:style>
  <w:style w:type="paragraph" w:customStyle="1" w:styleId="FC7F72CC6BBF47FB94FBC48E87A22B73">
    <w:name w:val="FC7F72CC6BBF47FB94FBC48E87A22B73"/>
    <w:pPr>
      <w:widowControl w:val="0"/>
      <w:jc w:val="both"/>
    </w:pPr>
  </w:style>
  <w:style w:type="paragraph" w:customStyle="1" w:styleId="9186F80487A749FEA40D0635B7E883E9">
    <w:name w:val="9186F80487A749FEA40D0635B7E883E9"/>
    <w:pPr>
      <w:widowControl w:val="0"/>
      <w:jc w:val="both"/>
    </w:pPr>
  </w:style>
  <w:style w:type="paragraph" w:customStyle="1" w:styleId="22AE813620BA42E880CB359BFDDF99F1">
    <w:name w:val="22AE813620BA42E880CB359BFDDF99F1"/>
    <w:pPr>
      <w:widowControl w:val="0"/>
      <w:jc w:val="both"/>
    </w:pPr>
  </w:style>
  <w:style w:type="paragraph" w:customStyle="1" w:styleId="1C8AF0C7D3114BCFA90BF19AE46703DC">
    <w:name w:val="1C8AF0C7D3114BCFA90BF19AE46703DC"/>
    <w:pPr>
      <w:widowControl w:val="0"/>
      <w:jc w:val="both"/>
    </w:pPr>
  </w:style>
  <w:style w:type="paragraph" w:customStyle="1" w:styleId="87794C0E619944B2A917DEFB0264A0AA">
    <w:name w:val="87794C0E619944B2A917DEFB0264A0AA"/>
    <w:pPr>
      <w:widowControl w:val="0"/>
      <w:jc w:val="both"/>
    </w:pPr>
  </w:style>
  <w:style w:type="paragraph" w:customStyle="1" w:styleId="EBBCBD937EF44C6581ACBFD12E34CB79">
    <w:name w:val="EBBCBD937EF44C6581ACBFD12E34CB79"/>
    <w:pPr>
      <w:widowControl w:val="0"/>
      <w:jc w:val="both"/>
    </w:pPr>
  </w:style>
  <w:style w:type="paragraph" w:customStyle="1" w:styleId="EAFF583E2CA5402C9433338C480C95CE">
    <w:name w:val="EAFF583E2CA5402C9433338C480C95CE"/>
    <w:pPr>
      <w:widowControl w:val="0"/>
      <w:jc w:val="both"/>
    </w:pPr>
  </w:style>
  <w:style w:type="paragraph" w:customStyle="1" w:styleId="FAD5A4C68F3141B2B3172397608300BF">
    <w:name w:val="FAD5A4C68F3141B2B3172397608300BF"/>
    <w:pPr>
      <w:widowControl w:val="0"/>
      <w:jc w:val="both"/>
    </w:pPr>
  </w:style>
  <w:style w:type="paragraph" w:customStyle="1" w:styleId="50BA94DF1D5F4305AB3B031393224577">
    <w:name w:val="50BA94DF1D5F4305AB3B031393224577"/>
    <w:pPr>
      <w:widowControl w:val="0"/>
      <w:jc w:val="both"/>
    </w:pPr>
  </w:style>
  <w:style w:type="paragraph" w:customStyle="1" w:styleId="E8A2A2BB559142489EAAD0F41D7066E2">
    <w:name w:val="E8A2A2BB559142489EAAD0F41D7066E2"/>
    <w:pPr>
      <w:widowControl w:val="0"/>
      <w:jc w:val="both"/>
    </w:pPr>
  </w:style>
  <w:style w:type="paragraph" w:customStyle="1" w:styleId="472048E82AC44FB28A946CCD5383D6BE">
    <w:name w:val="472048E82AC44FB28A946CCD5383D6BE"/>
    <w:pPr>
      <w:widowControl w:val="0"/>
      <w:jc w:val="both"/>
    </w:pPr>
  </w:style>
  <w:style w:type="paragraph" w:customStyle="1" w:styleId="A790C637DAF54315A3BE54A400E61771">
    <w:name w:val="A790C637DAF54315A3BE54A400E61771"/>
    <w:pPr>
      <w:widowControl w:val="0"/>
      <w:jc w:val="both"/>
    </w:pPr>
  </w:style>
  <w:style w:type="paragraph" w:customStyle="1" w:styleId="A0DE5044599D4ACB981C27EF77032D75">
    <w:name w:val="A0DE5044599D4ACB981C27EF77032D75"/>
    <w:pPr>
      <w:widowControl w:val="0"/>
      <w:jc w:val="both"/>
    </w:pPr>
  </w:style>
  <w:style w:type="paragraph" w:customStyle="1" w:styleId="C374C908B2FD458387E5D3209C3B8626">
    <w:name w:val="C374C908B2FD458387E5D3209C3B8626"/>
    <w:pPr>
      <w:widowControl w:val="0"/>
      <w:jc w:val="both"/>
    </w:pPr>
  </w:style>
  <w:style w:type="paragraph" w:customStyle="1" w:styleId="5D0C40441D414541860CCFCDDE6B8662">
    <w:name w:val="5D0C40441D414541860CCFCDDE6B8662"/>
    <w:pPr>
      <w:widowControl w:val="0"/>
      <w:jc w:val="both"/>
    </w:pPr>
  </w:style>
  <w:style w:type="paragraph" w:customStyle="1" w:styleId="A6A21CE1985C416D8CDE12880315DC82">
    <w:name w:val="A6A21CE1985C416D8CDE12880315DC82"/>
    <w:pPr>
      <w:widowControl w:val="0"/>
      <w:jc w:val="both"/>
    </w:pPr>
  </w:style>
  <w:style w:type="paragraph" w:customStyle="1" w:styleId="2D826A0C2B13494FB588E242D355A989">
    <w:name w:val="2D826A0C2B13494FB588E242D355A989"/>
    <w:pPr>
      <w:widowControl w:val="0"/>
      <w:jc w:val="both"/>
    </w:pPr>
  </w:style>
  <w:style w:type="paragraph" w:customStyle="1" w:styleId="AD44B452A9DF4D68A30F6AA2CB9ACE5E">
    <w:name w:val="AD44B452A9DF4D68A30F6AA2CB9ACE5E"/>
    <w:pPr>
      <w:widowControl w:val="0"/>
      <w:jc w:val="both"/>
    </w:pPr>
  </w:style>
  <w:style w:type="paragraph" w:customStyle="1" w:styleId="04AC2906463748A0837CD3228645DA59">
    <w:name w:val="04AC2906463748A0837CD3228645DA59"/>
    <w:pPr>
      <w:widowControl w:val="0"/>
      <w:jc w:val="both"/>
    </w:pPr>
  </w:style>
  <w:style w:type="paragraph" w:customStyle="1" w:styleId="DEB0DA61BEAB450C929565F080CC8815">
    <w:name w:val="DEB0DA61BEAB450C929565F080CC8815"/>
    <w:pPr>
      <w:widowControl w:val="0"/>
      <w:jc w:val="both"/>
    </w:pPr>
  </w:style>
  <w:style w:type="paragraph" w:customStyle="1" w:styleId="A958A6873E4740879F7D1CCDA098B9C8">
    <w:name w:val="A958A6873E4740879F7D1CCDA098B9C8"/>
    <w:pPr>
      <w:widowControl w:val="0"/>
      <w:jc w:val="both"/>
    </w:pPr>
  </w:style>
  <w:style w:type="paragraph" w:customStyle="1" w:styleId="68D3ABA834104A8FAEE2CD686CC4FEAC">
    <w:name w:val="68D3ABA834104A8FAEE2CD686CC4FEAC"/>
    <w:pPr>
      <w:widowControl w:val="0"/>
      <w:jc w:val="both"/>
    </w:pPr>
  </w:style>
  <w:style w:type="paragraph" w:customStyle="1" w:styleId="61ED42B726A141118F6B05D3115C9F0E">
    <w:name w:val="61ED42B726A141118F6B05D3115C9F0E"/>
    <w:pPr>
      <w:widowControl w:val="0"/>
      <w:jc w:val="both"/>
    </w:pPr>
  </w:style>
  <w:style w:type="paragraph" w:customStyle="1" w:styleId="C402328D5AE243D78F0692FDE8F8464A">
    <w:name w:val="C402328D5AE243D78F0692FDE8F8464A"/>
    <w:pPr>
      <w:widowControl w:val="0"/>
      <w:jc w:val="both"/>
    </w:pPr>
  </w:style>
  <w:style w:type="paragraph" w:customStyle="1" w:styleId="CF85A5999883427B9532C6086D3EB341">
    <w:name w:val="CF85A5999883427B9532C6086D3EB341"/>
    <w:pPr>
      <w:widowControl w:val="0"/>
      <w:jc w:val="both"/>
    </w:pPr>
  </w:style>
  <w:style w:type="paragraph" w:customStyle="1" w:styleId="7693C5F8E9754D36A2EECC46B6E5F118">
    <w:name w:val="7693C5F8E9754D36A2EECC46B6E5F118"/>
    <w:pPr>
      <w:widowControl w:val="0"/>
      <w:jc w:val="both"/>
    </w:pPr>
  </w:style>
  <w:style w:type="paragraph" w:customStyle="1" w:styleId="3B572CA1FE744FDF899CCE987263EB31">
    <w:name w:val="3B572CA1FE744FDF899CCE987263EB31"/>
    <w:pPr>
      <w:widowControl w:val="0"/>
      <w:jc w:val="both"/>
    </w:pPr>
  </w:style>
  <w:style w:type="paragraph" w:customStyle="1" w:styleId="9AB5FEAA22E64E69A0B02337B5F88286">
    <w:name w:val="9AB5FEAA22E64E69A0B02337B5F88286"/>
    <w:pPr>
      <w:widowControl w:val="0"/>
      <w:jc w:val="both"/>
    </w:pPr>
  </w:style>
  <w:style w:type="paragraph" w:customStyle="1" w:styleId="E766EE332C1C400C8F7C51F73C6B198C">
    <w:name w:val="E766EE332C1C400C8F7C51F73C6B198C"/>
    <w:pPr>
      <w:widowControl w:val="0"/>
      <w:jc w:val="both"/>
    </w:pPr>
  </w:style>
  <w:style w:type="paragraph" w:customStyle="1" w:styleId="50CDF71E97664EF9A0886D276561A7A4">
    <w:name w:val="50CDF71E97664EF9A0886D276561A7A4"/>
    <w:pPr>
      <w:widowControl w:val="0"/>
      <w:jc w:val="both"/>
    </w:pPr>
  </w:style>
  <w:style w:type="paragraph" w:customStyle="1" w:styleId="1304A849C71C4929999860127A441117">
    <w:name w:val="1304A849C71C4929999860127A441117"/>
    <w:pPr>
      <w:widowControl w:val="0"/>
      <w:jc w:val="both"/>
    </w:pPr>
  </w:style>
  <w:style w:type="paragraph" w:customStyle="1" w:styleId="DE2911C102A0443E82EF45ECA0110084">
    <w:name w:val="DE2911C102A0443E82EF45ECA0110084"/>
    <w:pPr>
      <w:widowControl w:val="0"/>
      <w:jc w:val="both"/>
    </w:pPr>
  </w:style>
  <w:style w:type="paragraph" w:customStyle="1" w:styleId="CB96810EE9344572B230CF0BDC8DC5C0">
    <w:name w:val="CB96810EE9344572B230CF0BDC8DC5C0"/>
    <w:pPr>
      <w:widowControl w:val="0"/>
      <w:jc w:val="both"/>
    </w:pPr>
  </w:style>
  <w:style w:type="paragraph" w:customStyle="1" w:styleId="8980B952672F4D11AABA5CA00A7A029F">
    <w:name w:val="8980B952672F4D11AABA5CA00A7A029F"/>
    <w:pPr>
      <w:widowControl w:val="0"/>
      <w:jc w:val="both"/>
    </w:pPr>
  </w:style>
  <w:style w:type="paragraph" w:customStyle="1" w:styleId="666801590EA14861B5AD7235796888EE">
    <w:name w:val="666801590EA14861B5AD7235796888EE"/>
    <w:pPr>
      <w:widowControl w:val="0"/>
      <w:jc w:val="both"/>
    </w:pPr>
  </w:style>
  <w:style w:type="paragraph" w:customStyle="1" w:styleId="90FB260074E54815A041350C1B51B5AB">
    <w:name w:val="90FB260074E54815A041350C1B51B5AB"/>
    <w:pPr>
      <w:widowControl w:val="0"/>
      <w:jc w:val="both"/>
    </w:pPr>
  </w:style>
  <w:style w:type="paragraph" w:customStyle="1" w:styleId="1121C6A1043C4233A746D711CBAEC354">
    <w:name w:val="1121C6A1043C4233A746D711CBAEC354"/>
    <w:pPr>
      <w:widowControl w:val="0"/>
      <w:jc w:val="both"/>
    </w:pPr>
  </w:style>
  <w:style w:type="paragraph" w:customStyle="1" w:styleId="DCF00EE2B8C04F8C811AD9C715CEDDDD">
    <w:name w:val="DCF00EE2B8C04F8C811AD9C715CEDDDD"/>
    <w:pPr>
      <w:widowControl w:val="0"/>
      <w:jc w:val="both"/>
    </w:pPr>
  </w:style>
  <w:style w:type="paragraph" w:customStyle="1" w:styleId="7A927E89139D465FB8BDA0CC78CDE9FE">
    <w:name w:val="7A927E89139D465FB8BDA0CC78CDE9FE"/>
    <w:pPr>
      <w:widowControl w:val="0"/>
      <w:jc w:val="both"/>
    </w:pPr>
  </w:style>
  <w:style w:type="paragraph" w:customStyle="1" w:styleId="BF17133B2C2848C4B0614907072FFD97">
    <w:name w:val="BF17133B2C2848C4B0614907072FFD97"/>
    <w:pPr>
      <w:widowControl w:val="0"/>
      <w:jc w:val="both"/>
    </w:pPr>
  </w:style>
  <w:style w:type="paragraph" w:customStyle="1" w:styleId="198FA988833D407BA4BF0DED33081C9D">
    <w:name w:val="198FA988833D407BA4BF0DED33081C9D"/>
    <w:pPr>
      <w:widowControl w:val="0"/>
      <w:jc w:val="both"/>
    </w:pPr>
  </w:style>
  <w:style w:type="paragraph" w:customStyle="1" w:styleId="0D9BA6BC650545AD89A6D4BD5A99641A">
    <w:name w:val="0D9BA6BC650545AD89A6D4BD5A99641A"/>
    <w:pPr>
      <w:widowControl w:val="0"/>
      <w:jc w:val="both"/>
    </w:pPr>
  </w:style>
  <w:style w:type="paragraph" w:customStyle="1" w:styleId="ECC328AFD1394A71A4182A1E7D357EAB">
    <w:name w:val="ECC328AFD1394A71A4182A1E7D357EAB"/>
    <w:pPr>
      <w:widowControl w:val="0"/>
      <w:jc w:val="both"/>
    </w:pPr>
  </w:style>
  <w:style w:type="paragraph" w:customStyle="1" w:styleId="956A9DFFDD074AA7B339C2E1043F2822">
    <w:name w:val="956A9DFFDD074AA7B339C2E1043F2822"/>
    <w:pPr>
      <w:widowControl w:val="0"/>
      <w:jc w:val="both"/>
    </w:pPr>
  </w:style>
  <w:style w:type="paragraph" w:customStyle="1" w:styleId="50B7832F90C74A969D0AFBCA30B0AF60">
    <w:name w:val="50B7832F90C74A969D0AFBCA30B0AF60"/>
    <w:pPr>
      <w:widowControl w:val="0"/>
      <w:jc w:val="both"/>
    </w:pPr>
  </w:style>
  <w:style w:type="paragraph" w:customStyle="1" w:styleId="866648BA313048DFB0FFFE1946D4D03A">
    <w:name w:val="866648BA313048DFB0FFFE1946D4D03A"/>
    <w:pPr>
      <w:widowControl w:val="0"/>
      <w:jc w:val="both"/>
    </w:pPr>
  </w:style>
  <w:style w:type="paragraph" w:customStyle="1" w:styleId="F33FAE5702F04E16AD3261BF41310115">
    <w:name w:val="F33FAE5702F04E16AD3261BF41310115"/>
    <w:pPr>
      <w:widowControl w:val="0"/>
      <w:jc w:val="both"/>
    </w:pPr>
  </w:style>
  <w:style w:type="paragraph" w:customStyle="1" w:styleId="2C3815B2AABE422FA1E0A08FC6FCF9E2">
    <w:name w:val="2C3815B2AABE422FA1E0A08FC6FCF9E2"/>
    <w:pPr>
      <w:widowControl w:val="0"/>
      <w:jc w:val="both"/>
    </w:pPr>
  </w:style>
  <w:style w:type="paragraph" w:customStyle="1" w:styleId="8F134CC52BBE4F5386431DC5E0C00885">
    <w:name w:val="8F134CC52BBE4F5386431DC5E0C00885"/>
    <w:pPr>
      <w:widowControl w:val="0"/>
      <w:jc w:val="both"/>
    </w:pPr>
  </w:style>
  <w:style w:type="paragraph" w:customStyle="1" w:styleId="CB93811F9E1241338628249538749A64">
    <w:name w:val="CB93811F9E1241338628249538749A64"/>
    <w:pPr>
      <w:widowControl w:val="0"/>
      <w:jc w:val="both"/>
    </w:pPr>
  </w:style>
  <w:style w:type="paragraph" w:customStyle="1" w:styleId="CD26F290D0D1421A9640B25AD3A5D094">
    <w:name w:val="CD26F290D0D1421A9640B25AD3A5D094"/>
    <w:pPr>
      <w:widowControl w:val="0"/>
      <w:jc w:val="both"/>
    </w:pPr>
  </w:style>
  <w:style w:type="paragraph" w:customStyle="1" w:styleId="E1EE9ED754D740D399023E5B0C888CAB">
    <w:name w:val="E1EE9ED754D740D399023E5B0C888CAB"/>
    <w:pPr>
      <w:widowControl w:val="0"/>
      <w:jc w:val="both"/>
    </w:pPr>
  </w:style>
  <w:style w:type="paragraph" w:customStyle="1" w:styleId="4D874170AA39463F8BBB64ECB9673637">
    <w:name w:val="4D874170AA39463F8BBB64ECB9673637"/>
    <w:pPr>
      <w:widowControl w:val="0"/>
      <w:jc w:val="both"/>
    </w:pPr>
  </w:style>
  <w:style w:type="paragraph" w:customStyle="1" w:styleId="E31A212ADA2348099C3C76221EC9E16B">
    <w:name w:val="E31A212ADA2348099C3C76221EC9E16B"/>
    <w:pPr>
      <w:widowControl w:val="0"/>
      <w:jc w:val="both"/>
    </w:pPr>
  </w:style>
  <w:style w:type="paragraph" w:customStyle="1" w:styleId="42A61408D1AB44EDBC0E2D35ECAD9DCF">
    <w:name w:val="42A61408D1AB44EDBC0E2D35ECAD9DCF"/>
    <w:pPr>
      <w:widowControl w:val="0"/>
      <w:jc w:val="both"/>
    </w:pPr>
  </w:style>
  <w:style w:type="paragraph" w:customStyle="1" w:styleId="E113C9E5727849EDB615865E84D2354F">
    <w:name w:val="E113C9E5727849EDB615865E84D2354F"/>
    <w:pPr>
      <w:widowControl w:val="0"/>
      <w:jc w:val="both"/>
    </w:pPr>
  </w:style>
  <w:style w:type="paragraph" w:customStyle="1" w:styleId="A61163672035465BBCBC4FDC26F6AD33">
    <w:name w:val="A61163672035465BBCBC4FDC26F6AD33"/>
    <w:pPr>
      <w:widowControl w:val="0"/>
      <w:jc w:val="both"/>
    </w:pPr>
  </w:style>
  <w:style w:type="paragraph" w:customStyle="1" w:styleId="079CD9FD839C4B77B8771CDD91DF82D6">
    <w:name w:val="079CD9FD839C4B77B8771CDD91DF82D6"/>
    <w:pPr>
      <w:widowControl w:val="0"/>
      <w:jc w:val="both"/>
    </w:pPr>
  </w:style>
  <w:style w:type="paragraph" w:customStyle="1" w:styleId="D775D3C49AA74C2898FD0461DAD0E2EC">
    <w:name w:val="D775D3C49AA74C2898FD0461DAD0E2EC"/>
    <w:pPr>
      <w:widowControl w:val="0"/>
      <w:jc w:val="both"/>
    </w:pPr>
  </w:style>
  <w:style w:type="paragraph" w:customStyle="1" w:styleId="220963456FF846D284D3538462EBE4C3">
    <w:name w:val="220963456FF846D284D3538462EBE4C3"/>
    <w:pPr>
      <w:widowControl w:val="0"/>
      <w:jc w:val="both"/>
    </w:pPr>
  </w:style>
  <w:style w:type="paragraph" w:customStyle="1" w:styleId="01BA7B58A9634CCB9239FAEC7DA03957">
    <w:name w:val="01BA7B58A9634CCB9239FAEC7DA03957"/>
    <w:pPr>
      <w:widowControl w:val="0"/>
      <w:jc w:val="both"/>
    </w:pPr>
  </w:style>
  <w:style w:type="paragraph" w:customStyle="1" w:styleId="177FF1F8E4CF4F178904056BA84A4026">
    <w:name w:val="177FF1F8E4CF4F178904056BA84A4026"/>
    <w:pPr>
      <w:widowControl w:val="0"/>
      <w:jc w:val="both"/>
    </w:pPr>
  </w:style>
  <w:style w:type="paragraph" w:customStyle="1" w:styleId="0D7586A2023A45E6806C7554479ECAA1">
    <w:name w:val="0D7586A2023A45E6806C7554479ECAA1"/>
    <w:pPr>
      <w:widowControl w:val="0"/>
      <w:jc w:val="both"/>
    </w:pPr>
  </w:style>
  <w:style w:type="paragraph" w:customStyle="1" w:styleId="E4E286C728B24A38ABB475EF40DFC6EA">
    <w:name w:val="E4E286C728B24A38ABB475EF40DFC6EA"/>
    <w:pPr>
      <w:widowControl w:val="0"/>
      <w:jc w:val="both"/>
    </w:pPr>
  </w:style>
  <w:style w:type="paragraph" w:customStyle="1" w:styleId="4B00A33836B84C2BA746A150FA883D14">
    <w:name w:val="4B00A33836B84C2BA746A150FA883D14"/>
    <w:pPr>
      <w:widowControl w:val="0"/>
      <w:jc w:val="both"/>
    </w:pPr>
  </w:style>
  <w:style w:type="paragraph" w:customStyle="1" w:styleId="B614C67109204C3D8C0227E00CD0E62D">
    <w:name w:val="B614C67109204C3D8C0227E00CD0E62D"/>
    <w:pPr>
      <w:widowControl w:val="0"/>
      <w:jc w:val="both"/>
    </w:pPr>
  </w:style>
  <w:style w:type="paragraph" w:customStyle="1" w:styleId="C54E816581CF4EA6A0CDCC91D58523B3">
    <w:name w:val="C54E816581CF4EA6A0CDCC91D58523B3"/>
    <w:pPr>
      <w:widowControl w:val="0"/>
      <w:jc w:val="both"/>
    </w:pPr>
  </w:style>
  <w:style w:type="paragraph" w:customStyle="1" w:styleId="F3DEF1A912DE45288C5AC95139F968E5">
    <w:name w:val="F3DEF1A912DE45288C5AC95139F968E5"/>
    <w:pPr>
      <w:widowControl w:val="0"/>
      <w:jc w:val="both"/>
    </w:pPr>
  </w:style>
  <w:style w:type="paragraph" w:customStyle="1" w:styleId="7B0763D7714944DE90D3B834E28FC810">
    <w:name w:val="7B0763D7714944DE90D3B834E28FC810"/>
    <w:pPr>
      <w:widowControl w:val="0"/>
      <w:jc w:val="both"/>
    </w:pPr>
  </w:style>
  <w:style w:type="paragraph" w:customStyle="1" w:styleId="BB7AE6E5A254431EB1B607F73525303D">
    <w:name w:val="BB7AE6E5A254431EB1B607F73525303D"/>
    <w:pPr>
      <w:widowControl w:val="0"/>
      <w:jc w:val="both"/>
    </w:pPr>
  </w:style>
  <w:style w:type="paragraph" w:customStyle="1" w:styleId="6D612E725CA241CA8575D9F938C46A13">
    <w:name w:val="6D612E725CA241CA8575D9F938C46A13"/>
    <w:pPr>
      <w:widowControl w:val="0"/>
      <w:jc w:val="both"/>
    </w:pPr>
  </w:style>
  <w:style w:type="paragraph" w:customStyle="1" w:styleId="3FEE4B1D19DC4455ABECCD44530B7BFD">
    <w:name w:val="3FEE4B1D19DC4455ABECCD44530B7BFD"/>
    <w:pPr>
      <w:widowControl w:val="0"/>
      <w:jc w:val="both"/>
    </w:pPr>
  </w:style>
  <w:style w:type="paragraph" w:customStyle="1" w:styleId="F68F5DA5413640B4A3B622C9BACC6074">
    <w:name w:val="F68F5DA5413640B4A3B622C9BACC6074"/>
    <w:pPr>
      <w:widowControl w:val="0"/>
      <w:jc w:val="both"/>
    </w:pPr>
  </w:style>
  <w:style w:type="paragraph" w:customStyle="1" w:styleId="2EF3CA6A29014554B16582111AD10EB9">
    <w:name w:val="2EF3CA6A29014554B16582111AD10EB9"/>
    <w:pPr>
      <w:widowControl w:val="0"/>
      <w:jc w:val="both"/>
    </w:pPr>
  </w:style>
  <w:style w:type="paragraph" w:customStyle="1" w:styleId="C0762D8DD7C24644B65EB40EFD307E0C">
    <w:name w:val="C0762D8DD7C24644B65EB40EFD307E0C"/>
    <w:pPr>
      <w:widowControl w:val="0"/>
      <w:jc w:val="both"/>
    </w:pPr>
  </w:style>
  <w:style w:type="paragraph" w:customStyle="1" w:styleId="9A5673A4EF0A486492EB58CEF6A0C4D4">
    <w:name w:val="9A5673A4EF0A486492EB58CEF6A0C4D4"/>
    <w:pPr>
      <w:widowControl w:val="0"/>
      <w:jc w:val="both"/>
    </w:pPr>
  </w:style>
  <w:style w:type="paragraph" w:customStyle="1" w:styleId="8060F663C2794548B7267059B027B4EA">
    <w:name w:val="8060F663C2794548B7267059B027B4EA"/>
    <w:pPr>
      <w:widowControl w:val="0"/>
      <w:jc w:val="both"/>
    </w:pPr>
  </w:style>
  <w:style w:type="paragraph" w:customStyle="1" w:styleId="898C3173431249BC8D3B0E3AB22FB6F1">
    <w:name w:val="898C3173431249BC8D3B0E3AB22FB6F1"/>
    <w:pPr>
      <w:widowControl w:val="0"/>
      <w:jc w:val="both"/>
    </w:pPr>
  </w:style>
  <w:style w:type="paragraph" w:customStyle="1" w:styleId="96B9BD33C28340EA96D254CA05877694">
    <w:name w:val="96B9BD33C28340EA96D254CA05877694"/>
    <w:pPr>
      <w:widowControl w:val="0"/>
      <w:jc w:val="both"/>
    </w:pPr>
  </w:style>
  <w:style w:type="paragraph" w:customStyle="1" w:styleId="5CB0195A53534255BAC15073698DD36A">
    <w:name w:val="5CB0195A53534255BAC15073698DD36A"/>
    <w:pPr>
      <w:widowControl w:val="0"/>
      <w:jc w:val="both"/>
    </w:pPr>
  </w:style>
  <w:style w:type="paragraph" w:customStyle="1" w:styleId="D9A7B3BD50EE496488B3400635242947">
    <w:name w:val="D9A7B3BD50EE496488B3400635242947"/>
    <w:pPr>
      <w:widowControl w:val="0"/>
      <w:jc w:val="both"/>
    </w:pPr>
  </w:style>
  <w:style w:type="paragraph" w:customStyle="1" w:styleId="1B509753775C4213B05FE985775AD545">
    <w:name w:val="1B509753775C4213B05FE985775AD545"/>
    <w:pPr>
      <w:widowControl w:val="0"/>
      <w:jc w:val="both"/>
    </w:pPr>
  </w:style>
  <w:style w:type="paragraph" w:customStyle="1" w:styleId="67B3E1960DF4419684C62180D23380B5">
    <w:name w:val="67B3E1960DF4419684C62180D23380B5"/>
    <w:pPr>
      <w:widowControl w:val="0"/>
      <w:jc w:val="both"/>
    </w:pPr>
  </w:style>
  <w:style w:type="paragraph" w:customStyle="1" w:styleId="8DF5C61B845D46108D304D893F17D869">
    <w:name w:val="8DF5C61B845D46108D304D893F17D869"/>
    <w:pPr>
      <w:widowControl w:val="0"/>
      <w:jc w:val="both"/>
    </w:pPr>
  </w:style>
  <w:style w:type="paragraph" w:customStyle="1" w:styleId="F6183759D62A4FC989AFB8B90A4F2D97">
    <w:name w:val="F6183759D62A4FC989AFB8B90A4F2D97"/>
    <w:pPr>
      <w:widowControl w:val="0"/>
      <w:jc w:val="both"/>
    </w:pPr>
  </w:style>
  <w:style w:type="paragraph" w:customStyle="1" w:styleId="2904ACB46DE14DCC9F96B24A46D8F39F">
    <w:name w:val="2904ACB46DE14DCC9F96B24A46D8F39F"/>
    <w:pPr>
      <w:widowControl w:val="0"/>
      <w:jc w:val="both"/>
    </w:pPr>
  </w:style>
  <w:style w:type="paragraph" w:customStyle="1" w:styleId="F8027317962D4323877C2DF09B784DCE">
    <w:name w:val="F8027317962D4323877C2DF09B784DCE"/>
    <w:pPr>
      <w:widowControl w:val="0"/>
      <w:jc w:val="both"/>
    </w:pPr>
  </w:style>
  <w:style w:type="paragraph" w:customStyle="1" w:styleId="27E2EB95BDB8466BA49B0EA480FC1B4F">
    <w:name w:val="27E2EB95BDB8466BA49B0EA480FC1B4F"/>
    <w:pPr>
      <w:widowControl w:val="0"/>
      <w:jc w:val="both"/>
    </w:pPr>
  </w:style>
  <w:style w:type="paragraph" w:customStyle="1" w:styleId="F19A9FFA77234889A969B7598798129B">
    <w:name w:val="F19A9FFA77234889A969B7598798129B"/>
    <w:pPr>
      <w:widowControl w:val="0"/>
      <w:jc w:val="both"/>
    </w:pPr>
  </w:style>
  <w:style w:type="paragraph" w:customStyle="1" w:styleId="259E380E30304B1090EF5FF748D5FA36">
    <w:name w:val="259E380E30304B1090EF5FF748D5FA36"/>
    <w:pPr>
      <w:widowControl w:val="0"/>
      <w:jc w:val="both"/>
    </w:pPr>
  </w:style>
  <w:style w:type="paragraph" w:customStyle="1" w:styleId="9F03EF2885814D7CB101A5671F34F349">
    <w:name w:val="9F03EF2885814D7CB101A5671F34F349"/>
    <w:pPr>
      <w:widowControl w:val="0"/>
      <w:jc w:val="both"/>
    </w:pPr>
  </w:style>
  <w:style w:type="paragraph" w:customStyle="1" w:styleId="790B84079F534CCB91E6F3A21E375019">
    <w:name w:val="790B84079F534CCB91E6F3A21E375019"/>
    <w:pPr>
      <w:widowControl w:val="0"/>
      <w:jc w:val="both"/>
    </w:pPr>
  </w:style>
  <w:style w:type="paragraph" w:customStyle="1" w:styleId="793AE9E7CBA3450695D29FF3E1985943">
    <w:name w:val="793AE9E7CBA3450695D29FF3E1985943"/>
    <w:pPr>
      <w:widowControl w:val="0"/>
      <w:jc w:val="both"/>
    </w:pPr>
  </w:style>
  <w:style w:type="paragraph" w:customStyle="1" w:styleId="0F7AD59CD38C4DA293256B8F44E2C904">
    <w:name w:val="0F7AD59CD38C4DA293256B8F44E2C904"/>
    <w:pPr>
      <w:widowControl w:val="0"/>
      <w:jc w:val="both"/>
    </w:pPr>
  </w:style>
  <w:style w:type="paragraph" w:customStyle="1" w:styleId="E55E9B7438E441898FB73BEAE988B272">
    <w:name w:val="E55E9B7438E441898FB73BEAE988B272"/>
    <w:pPr>
      <w:widowControl w:val="0"/>
      <w:jc w:val="both"/>
    </w:pPr>
  </w:style>
  <w:style w:type="paragraph" w:customStyle="1" w:styleId="5D267379380B4897895AB44ED731EFF8">
    <w:name w:val="5D267379380B4897895AB44ED731EFF8"/>
    <w:pPr>
      <w:widowControl w:val="0"/>
      <w:jc w:val="both"/>
    </w:pPr>
  </w:style>
  <w:style w:type="paragraph" w:customStyle="1" w:styleId="8E73ECBC2A18405E800E2E98A279867A">
    <w:name w:val="8E73ECBC2A18405E800E2E98A279867A"/>
    <w:pPr>
      <w:widowControl w:val="0"/>
      <w:jc w:val="both"/>
    </w:pPr>
  </w:style>
  <w:style w:type="paragraph" w:customStyle="1" w:styleId="10E3CE3F4B9C426DB4572D057EC126CB">
    <w:name w:val="10E3CE3F4B9C426DB4572D057EC126CB"/>
    <w:pPr>
      <w:widowControl w:val="0"/>
      <w:jc w:val="both"/>
    </w:pPr>
  </w:style>
  <w:style w:type="paragraph" w:customStyle="1" w:styleId="2E95854CA96E4F1D9D0EFD49C8C6417B">
    <w:name w:val="2E95854CA96E4F1D9D0EFD49C8C6417B"/>
    <w:pPr>
      <w:widowControl w:val="0"/>
      <w:jc w:val="both"/>
    </w:pPr>
  </w:style>
  <w:style w:type="paragraph" w:customStyle="1" w:styleId="513B3D3C6B1344FFB3C5C6E08F1A3369">
    <w:name w:val="513B3D3C6B1344FFB3C5C6E08F1A3369"/>
    <w:pPr>
      <w:widowControl w:val="0"/>
      <w:jc w:val="both"/>
    </w:pPr>
  </w:style>
  <w:style w:type="paragraph" w:customStyle="1" w:styleId="4505D7D60B894D56A4D0C5863907ACBD">
    <w:name w:val="4505D7D60B894D56A4D0C5863907ACBD"/>
    <w:pPr>
      <w:widowControl w:val="0"/>
      <w:jc w:val="both"/>
    </w:pPr>
  </w:style>
  <w:style w:type="paragraph" w:customStyle="1" w:styleId="585C94E7961D4589AAEE2B9FADCFB00D">
    <w:name w:val="585C94E7961D4589AAEE2B9FADCFB00D"/>
    <w:pPr>
      <w:widowControl w:val="0"/>
      <w:jc w:val="both"/>
    </w:pPr>
  </w:style>
  <w:style w:type="paragraph" w:customStyle="1" w:styleId="78C6DE97DD90487F8B0B06FF8B7EB0B8">
    <w:name w:val="78C6DE97DD90487F8B0B06FF8B7EB0B8"/>
    <w:pPr>
      <w:widowControl w:val="0"/>
      <w:jc w:val="both"/>
    </w:pPr>
  </w:style>
  <w:style w:type="paragraph" w:customStyle="1" w:styleId="E9DC6E28C22046FEB10C89E34BB90AF9">
    <w:name w:val="E9DC6E28C22046FEB10C89E34BB90AF9"/>
    <w:pPr>
      <w:widowControl w:val="0"/>
      <w:jc w:val="both"/>
    </w:pPr>
  </w:style>
  <w:style w:type="paragraph" w:customStyle="1" w:styleId="BF4F2A2A1134472DB2A78102B772D1F4">
    <w:name w:val="BF4F2A2A1134472DB2A78102B772D1F4"/>
    <w:pPr>
      <w:widowControl w:val="0"/>
      <w:jc w:val="both"/>
    </w:pPr>
  </w:style>
  <w:style w:type="paragraph" w:customStyle="1" w:styleId="B2F03EA378F64301BEBD6581A8B65748">
    <w:name w:val="B2F03EA378F64301BEBD6581A8B65748"/>
    <w:pPr>
      <w:widowControl w:val="0"/>
      <w:jc w:val="both"/>
    </w:pPr>
  </w:style>
  <w:style w:type="paragraph" w:customStyle="1" w:styleId="532FE53D10614C38935B87BE3A08D16C">
    <w:name w:val="532FE53D10614C38935B87BE3A08D16C"/>
    <w:pPr>
      <w:widowControl w:val="0"/>
      <w:jc w:val="both"/>
    </w:pPr>
  </w:style>
  <w:style w:type="paragraph" w:customStyle="1" w:styleId="79817E74E65043B7AA2019372B857A44">
    <w:name w:val="79817E74E65043B7AA2019372B857A44"/>
    <w:pPr>
      <w:widowControl w:val="0"/>
      <w:jc w:val="both"/>
    </w:pPr>
  </w:style>
  <w:style w:type="paragraph" w:customStyle="1" w:styleId="591056A3E5C546BBA022D91653BEF52B">
    <w:name w:val="591056A3E5C546BBA022D91653BEF52B"/>
    <w:pPr>
      <w:widowControl w:val="0"/>
      <w:jc w:val="both"/>
    </w:pPr>
  </w:style>
  <w:style w:type="paragraph" w:customStyle="1" w:styleId="3DCCDB1C9B6645CBA57164251D4C85F6">
    <w:name w:val="3DCCDB1C9B6645CBA57164251D4C85F6"/>
    <w:pPr>
      <w:widowControl w:val="0"/>
      <w:jc w:val="both"/>
    </w:pPr>
  </w:style>
  <w:style w:type="paragraph" w:customStyle="1" w:styleId="588120894593432387BBB46E991C6161">
    <w:name w:val="588120894593432387BBB46E991C6161"/>
    <w:pPr>
      <w:widowControl w:val="0"/>
      <w:jc w:val="both"/>
    </w:pPr>
  </w:style>
  <w:style w:type="paragraph" w:customStyle="1" w:styleId="4F29218260D64C34AEA2C2E1B3118D51">
    <w:name w:val="4F29218260D64C34AEA2C2E1B3118D51"/>
    <w:pPr>
      <w:widowControl w:val="0"/>
      <w:jc w:val="both"/>
    </w:pPr>
  </w:style>
  <w:style w:type="paragraph" w:customStyle="1" w:styleId="94EB31D5826249FE864913752E5175B1">
    <w:name w:val="94EB31D5826249FE864913752E5175B1"/>
    <w:pPr>
      <w:widowControl w:val="0"/>
      <w:jc w:val="both"/>
    </w:pPr>
  </w:style>
  <w:style w:type="paragraph" w:customStyle="1" w:styleId="2980B01AE83740C4B68430FF834572BF">
    <w:name w:val="2980B01AE83740C4B68430FF834572BF"/>
    <w:pPr>
      <w:widowControl w:val="0"/>
      <w:jc w:val="both"/>
    </w:pPr>
  </w:style>
  <w:style w:type="paragraph" w:customStyle="1" w:styleId="C229B1F9FB984877900DB7BE549BC669">
    <w:name w:val="C229B1F9FB984877900DB7BE549BC669"/>
    <w:pPr>
      <w:widowControl w:val="0"/>
      <w:jc w:val="both"/>
    </w:pPr>
  </w:style>
  <w:style w:type="paragraph" w:customStyle="1" w:styleId="5D4CC837C9F44032A684A2C5DC9F1C35">
    <w:name w:val="5D4CC837C9F44032A684A2C5DC9F1C35"/>
    <w:pPr>
      <w:widowControl w:val="0"/>
      <w:jc w:val="both"/>
    </w:pPr>
  </w:style>
  <w:style w:type="paragraph" w:customStyle="1" w:styleId="3D9B91D295F940ECA8F5A732DA612868">
    <w:name w:val="3D9B91D295F940ECA8F5A732DA612868"/>
    <w:pPr>
      <w:widowControl w:val="0"/>
      <w:jc w:val="both"/>
    </w:pPr>
  </w:style>
  <w:style w:type="paragraph" w:customStyle="1" w:styleId="663C49E844A64134AA2FE6D93158F5B0">
    <w:name w:val="663C49E844A64134AA2FE6D93158F5B0"/>
    <w:pPr>
      <w:widowControl w:val="0"/>
      <w:jc w:val="both"/>
    </w:pPr>
  </w:style>
  <w:style w:type="paragraph" w:customStyle="1" w:styleId="15DCA8B1693D4C08BDE7E55222A419AA">
    <w:name w:val="15DCA8B1693D4C08BDE7E55222A419AA"/>
    <w:pPr>
      <w:widowControl w:val="0"/>
      <w:jc w:val="both"/>
    </w:pPr>
  </w:style>
  <w:style w:type="paragraph" w:customStyle="1" w:styleId="E299F42E8A9F43F6ABF0F81A4B185603">
    <w:name w:val="E299F42E8A9F43F6ABF0F81A4B185603"/>
    <w:pPr>
      <w:widowControl w:val="0"/>
      <w:jc w:val="both"/>
    </w:pPr>
  </w:style>
  <w:style w:type="paragraph" w:customStyle="1" w:styleId="89A3ECF529054E83804D1B93BF2ED034">
    <w:name w:val="89A3ECF529054E83804D1B93BF2ED034"/>
    <w:pPr>
      <w:widowControl w:val="0"/>
      <w:jc w:val="both"/>
    </w:pPr>
  </w:style>
  <w:style w:type="paragraph" w:customStyle="1" w:styleId="2CCA005CA1A548449E851D5407B09E5A">
    <w:name w:val="2CCA005CA1A548449E851D5407B09E5A"/>
    <w:pPr>
      <w:widowControl w:val="0"/>
      <w:jc w:val="both"/>
    </w:pPr>
  </w:style>
  <w:style w:type="paragraph" w:customStyle="1" w:styleId="A80B58BBE7FB4B708A1C4083AA5F4DF7">
    <w:name w:val="A80B58BBE7FB4B708A1C4083AA5F4DF7"/>
    <w:pPr>
      <w:widowControl w:val="0"/>
      <w:jc w:val="both"/>
    </w:pPr>
  </w:style>
  <w:style w:type="paragraph" w:customStyle="1" w:styleId="91DB2A423990487296B18754DE76D867">
    <w:name w:val="91DB2A423990487296B18754DE76D867"/>
    <w:pPr>
      <w:widowControl w:val="0"/>
      <w:jc w:val="both"/>
    </w:pPr>
  </w:style>
  <w:style w:type="paragraph" w:customStyle="1" w:styleId="F205233199284AA08600832394FF5D05">
    <w:name w:val="F205233199284AA08600832394FF5D05"/>
    <w:pPr>
      <w:widowControl w:val="0"/>
      <w:jc w:val="both"/>
    </w:pPr>
  </w:style>
  <w:style w:type="paragraph" w:customStyle="1" w:styleId="0B72150ED0AF4510B9A102D4CCDA6F85">
    <w:name w:val="0B72150ED0AF4510B9A102D4CCDA6F85"/>
    <w:pPr>
      <w:widowControl w:val="0"/>
      <w:jc w:val="both"/>
    </w:pPr>
  </w:style>
  <w:style w:type="paragraph" w:customStyle="1" w:styleId="A8D024D858DA4109846181315FE5E0E2">
    <w:name w:val="A8D024D858DA4109846181315FE5E0E2"/>
    <w:pPr>
      <w:widowControl w:val="0"/>
      <w:jc w:val="both"/>
    </w:pPr>
  </w:style>
  <w:style w:type="paragraph" w:customStyle="1" w:styleId="58526C5FDD0E4320A3CDAC44FAC8F249">
    <w:name w:val="58526C5FDD0E4320A3CDAC44FAC8F249"/>
    <w:pPr>
      <w:widowControl w:val="0"/>
      <w:jc w:val="both"/>
    </w:pPr>
  </w:style>
  <w:style w:type="paragraph" w:customStyle="1" w:styleId="FDA59B619D3B435E96F88856BD33A7CC">
    <w:name w:val="FDA59B619D3B435E96F88856BD33A7CC"/>
    <w:pPr>
      <w:widowControl w:val="0"/>
      <w:jc w:val="both"/>
    </w:pPr>
  </w:style>
  <w:style w:type="paragraph" w:customStyle="1" w:styleId="A9107AC8A53B441FB7267D2A4BA98EA7">
    <w:name w:val="A9107AC8A53B441FB7267D2A4BA98EA7"/>
    <w:pPr>
      <w:widowControl w:val="0"/>
      <w:jc w:val="both"/>
    </w:pPr>
  </w:style>
  <w:style w:type="paragraph" w:customStyle="1" w:styleId="6084F99B535D46C4B3178BC4DAD9C620">
    <w:name w:val="6084F99B535D46C4B3178BC4DAD9C620"/>
    <w:pPr>
      <w:widowControl w:val="0"/>
      <w:jc w:val="both"/>
    </w:pPr>
  </w:style>
  <w:style w:type="paragraph" w:customStyle="1" w:styleId="1ECFB9FD683D4869A4A83D59DB92645D">
    <w:name w:val="1ECFB9FD683D4869A4A83D59DB92645D"/>
    <w:pPr>
      <w:widowControl w:val="0"/>
      <w:jc w:val="both"/>
    </w:pPr>
  </w:style>
  <w:style w:type="paragraph" w:customStyle="1" w:styleId="E5A9CFAA4EED4E03A4D8D3E27D4A24B4">
    <w:name w:val="E5A9CFAA4EED4E03A4D8D3E27D4A24B4"/>
    <w:pPr>
      <w:widowControl w:val="0"/>
      <w:jc w:val="both"/>
    </w:pPr>
  </w:style>
  <w:style w:type="paragraph" w:customStyle="1" w:styleId="0D3B5D0CE34F4BE48C8F732847DF88A1">
    <w:name w:val="0D3B5D0CE34F4BE48C8F732847DF88A1"/>
    <w:pPr>
      <w:widowControl w:val="0"/>
      <w:jc w:val="both"/>
    </w:pPr>
  </w:style>
  <w:style w:type="paragraph" w:customStyle="1" w:styleId="E0E514A985DB401B9DD51892640B1080">
    <w:name w:val="E0E514A985DB401B9DD51892640B1080"/>
    <w:pPr>
      <w:widowControl w:val="0"/>
      <w:jc w:val="both"/>
    </w:pPr>
  </w:style>
  <w:style w:type="paragraph" w:customStyle="1" w:styleId="CE5259681C9E444A84B4787CC26AB0DD">
    <w:name w:val="CE5259681C9E444A84B4787CC26AB0DD"/>
    <w:pPr>
      <w:widowControl w:val="0"/>
      <w:jc w:val="both"/>
    </w:pPr>
  </w:style>
  <w:style w:type="paragraph" w:customStyle="1" w:styleId="DD2C0C33111F476B9AAEAA14BA54D125">
    <w:name w:val="DD2C0C33111F476B9AAEAA14BA54D125"/>
    <w:pPr>
      <w:widowControl w:val="0"/>
      <w:jc w:val="both"/>
    </w:pPr>
  </w:style>
  <w:style w:type="paragraph" w:customStyle="1" w:styleId="58D6F3EC23854DE0914EA7668F71B98E">
    <w:name w:val="58D6F3EC23854DE0914EA7668F71B98E"/>
    <w:pPr>
      <w:widowControl w:val="0"/>
      <w:jc w:val="both"/>
    </w:pPr>
  </w:style>
  <w:style w:type="paragraph" w:customStyle="1" w:styleId="ABA4C1F128144FCC851507369208F182">
    <w:name w:val="ABA4C1F128144FCC851507369208F182"/>
    <w:pPr>
      <w:widowControl w:val="0"/>
      <w:jc w:val="both"/>
    </w:pPr>
  </w:style>
  <w:style w:type="paragraph" w:customStyle="1" w:styleId="D92E3C8A8CD946208011D250B6B01E69">
    <w:name w:val="D92E3C8A8CD946208011D250B6B01E69"/>
    <w:pPr>
      <w:widowControl w:val="0"/>
      <w:jc w:val="both"/>
    </w:pPr>
  </w:style>
  <w:style w:type="paragraph" w:customStyle="1" w:styleId="83FD688E362343AFA02DE5229FD7E73B">
    <w:name w:val="83FD688E362343AFA02DE5229FD7E73B"/>
    <w:pPr>
      <w:widowControl w:val="0"/>
      <w:jc w:val="both"/>
    </w:pPr>
  </w:style>
  <w:style w:type="paragraph" w:customStyle="1" w:styleId="92A60377B90F4014A84EA47909DCAD70">
    <w:name w:val="92A60377B90F4014A84EA47909DCAD70"/>
    <w:pPr>
      <w:widowControl w:val="0"/>
      <w:jc w:val="both"/>
    </w:pPr>
  </w:style>
  <w:style w:type="paragraph" w:customStyle="1" w:styleId="30BA2778007045F3AD31DC55710BA618">
    <w:name w:val="30BA2778007045F3AD31DC55710BA618"/>
    <w:pPr>
      <w:widowControl w:val="0"/>
      <w:jc w:val="both"/>
    </w:pPr>
  </w:style>
  <w:style w:type="paragraph" w:customStyle="1" w:styleId="3FF8AA3592AD46AE939AF1B421E29CC9">
    <w:name w:val="3FF8AA3592AD46AE939AF1B421E29CC9"/>
    <w:pPr>
      <w:widowControl w:val="0"/>
      <w:jc w:val="both"/>
    </w:pPr>
  </w:style>
  <w:style w:type="paragraph" w:customStyle="1" w:styleId="5924C3AB8B604B7A9CB303BFD855A1CD">
    <w:name w:val="5924C3AB8B604B7A9CB303BFD855A1CD"/>
    <w:pPr>
      <w:widowControl w:val="0"/>
      <w:jc w:val="both"/>
    </w:pPr>
  </w:style>
  <w:style w:type="paragraph" w:customStyle="1" w:styleId="23EF3654603C49579BD8FC757FA98D2A">
    <w:name w:val="23EF3654603C49579BD8FC757FA98D2A"/>
    <w:pPr>
      <w:widowControl w:val="0"/>
      <w:jc w:val="both"/>
    </w:pPr>
  </w:style>
  <w:style w:type="paragraph" w:customStyle="1" w:styleId="B54ED13E59D04F33ACC0FDBB1DF5D44E">
    <w:name w:val="B54ED13E59D04F33ACC0FDBB1DF5D44E"/>
    <w:pPr>
      <w:widowControl w:val="0"/>
      <w:jc w:val="both"/>
    </w:pPr>
  </w:style>
  <w:style w:type="paragraph" w:customStyle="1" w:styleId="F9EAEF2AE7F848AFBAFF2F45CFA577CE">
    <w:name w:val="F9EAEF2AE7F848AFBAFF2F45CFA577CE"/>
    <w:pPr>
      <w:widowControl w:val="0"/>
      <w:jc w:val="both"/>
    </w:pPr>
  </w:style>
  <w:style w:type="paragraph" w:customStyle="1" w:styleId="4BB4A8DE429543C4B34AAC71DD770578">
    <w:name w:val="4BB4A8DE429543C4B34AAC71DD770578"/>
    <w:pPr>
      <w:widowControl w:val="0"/>
      <w:jc w:val="both"/>
    </w:pPr>
  </w:style>
  <w:style w:type="paragraph" w:customStyle="1" w:styleId="32082D1C9C2944B7B167C7D5C193ACF8">
    <w:name w:val="32082D1C9C2944B7B167C7D5C193ACF8"/>
    <w:pPr>
      <w:widowControl w:val="0"/>
      <w:jc w:val="both"/>
    </w:pPr>
  </w:style>
  <w:style w:type="paragraph" w:customStyle="1" w:styleId="7D6A09F38BF44953ADB0147AD2C163E2">
    <w:name w:val="7D6A09F38BF44953ADB0147AD2C163E2"/>
    <w:pPr>
      <w:widowControl w:val="0"/>
      <w:jc w:val="both"/>
    </w:pPr>
  </w:style>
  <w:style w:type="paragraph" w:customStyle="1" w:styleId="014ED38618C94AA3A00408CC0F403B90">
    <w:name w:val="014ED38618C94AA3A00408CC0F403B90"/>
    <w:pPr>
      <w:widowControl w:val="0"/>
      <w:jc w:val="both"/>
    </w:pPr>
  </w:style>
  <w:style w:type="paragraph" w:customStyle="1" w:styleId="1A095A0BC9134FBD9CE4472E6A497F1F">
    <w:name w:val="1A095A0BC9134FBD9CE4472E6A497F1F"/>
    <w:pPr>
      <w:widowControl w:val="0"/>
      <w:jc w:val="both"/>
    </w:pPr>
  </w:style>
  <w:style w:type="paragraph" w:customStyle="1" w:styleId="293E4AA2CE1641F3A0DE9A02E1FDB2AC">
    <w:name w:val="293E4AA2CE1641F3A0DE9A02E1FDB2AC"/>
    <w:pPr>
      <w:widowControl w:val="0"/>
      <w:jc w:val="both"/>
    </w:pPr>
  </w:style>
  <w:style w:type="paragraph" w:customStyle="1" w:styleId="1C2B4080A7184EADA8767C50E88EEC07">
    <w:name w:val="1C2B4080A7184EADA8767C50E88EEC07"/>
    <w:pPr>
      <w:widowControl w:val="0"/>
      <w:jc w:val="both"/>
    </w:pPr>
  </w:style>
  <w:style w:type="paragraph" w:customStyle="1" w:styleId="075E2B1B9D0D459C9D2214947C92C708">
    <w:name w:val="075E2B1B9D0D459C9D2214947C92C708"/>
    <w:pPr>
      <w:widowControl w:val="0"/>
      <w:jc w:val="both"/>
    </w:pPr>
  </w:style>
  <w:style w:type="paragraph" w:customStyle="1" w:styleId="633E719824AD41F0B154CBB0CCF2F1DB">
    <w:name w:val="633E719824AD41F0B154CBB0CCF2F1DB"/>
    <w:pPr>
      <w:widowControl w:val="0"/>
      <w:jc w:val="both"/>
    </w:pPr>
  </w:style>
  <w:style w:type="paragraph" w:customStyle="1" w:styleId="0E1A8886F4E042D59AA56A3B9016EBA9">
    <w:name w:val="0E1A8886F4E042D59AA56A3B9016EBA9"/>
    <w:pPr>
      <w:widowControl w:val="0"/>
      <w:jc w:val="both"/>
    </w:pPr>
  </w:style>
  <w:style w:type="paragraph" w:customStyle="1" w:styleId="C649C9A8E0774D299BD2BC6476B39A9E">
    <w:name w:val="C649C9A8E0774D299BD2BC6476B39A9E"/>
    <w:pPr>
      <w:widowControl w:val="0"/>
      <w:jc w:val="both"/>
    </w:pPr>
  </w:style>
  <w:style w:type="paragraph" w:customStyle="1" w:styleId="315C4FA402974D0F98CA877CFFCC3F56">
    <w:name w:val="315C4FA402974D0F98CA877CFFCC3F56"/>
    <w:pPr>
      <w:widowControl w:val="0"/>
      <w:jc w:val="both"/>
    </w:pPr>
  </w:style>
  <w:style w:type="paragraph" w:customStyle="1" w:styleId="B4289FD8839C47CFBCC31945E7B9AF47">
    <w:name w:val="B4289FD8839C47CFBCC31945E7B9AF47"/>
    <w:pPr>
      <w:widowControl w:val="0"/>
      <w:jc w:val="both"/>
    </w:pPr>
  </w:style>
  <w:style w:type="paragraph" w:customStyle="1" w:styleId="D8BE2111283F4B0992113FC92B446816">
    <w:name w:val="D8BE2111283F4B0992113FC92B446816"/>
    <w:pPr>
      <w:widowControl w:val="0"/>
      <w:jc w:val="both"/>
    </w:pPr>
  </w:style>
  <w:style w:type="paragraph" w:customStyle="1" w:styleId="96FEC943220240C4A1F668FBD5B58941">
    <w:name w:val="96FEC943220240C4A1F668FBD5B58941"/>
    <w:pPr>
      <w:widowControl w:val="0"/>
      <w:jc w:val="both"/>
    </w:pPr>
  </w:style>
  <w:style w:type="paragraph" w:customStyle="1" w:styleId="E4BF13E12121441C8465FBE0E91A7ADE">
    <w:name w:val="E4BF13E12121441C8465FBE0E91A7ADE"/>
    <w:pPr>
      <w:widowControl w:val="0"/>
      <w:jc w:val="both"/>
    </w:pPr>
  </w:style>
  <w:style w:type="paragraph" w:customStyle="1" w:styleId="2EF14014B378444692AAABFB0A3A3955">
    <w:name w:val="2EF14014B378444692AAABFB0A3A3955"/>
    <w:pPr>
      <w:widowControl w:val="0"/>
      <w:jc w:val="both"/>
    </w:pPr>
  </w:style>
  <w:style w:type="paragraph" w:customStyle="1" w:styleId="F96C1C75C6B54787A0D410250DA5160F">
    <w:name w:val="F96C1C75C6B54787A0D410250DA5160F"/>
    <w:pPr>
      <w:widowControl w:val="0"/>
      <w:jc w:val="both"/>
    </w:pPr>
  </w:style>
  <w:style w:type="paragraph" w:customStyle="1" w:styleId="7B541CFF1CFD415A861D279DAA425BA6">
    <w:name w:val="7B541CFF1CFD415A861D279DAA425BA6"/>
    <w:pPr>
      <w:widowControl w:val="0"/>
      <w:jc w:val="both"/>
    </w:pPr>
  </w:style>
  <w:style w:type="paragraph" w:customStyle="1" w:styleId="D5AB203E82854FA097C25320AAF85F63">
    <w:name w:val="D5AB203E82854FA097C25320AAF85F63"/>
    <w:pPr>
      <w:widowControl w:val="0"/>
      <w:jc w:val="both"/>
    </w:pPr>
  </w:style>
  <w:style w:type="paragraph" w:customStyle="1" w:styleId="14ACB6EE90D44EEFA3B0A2F100230F84">
    <w:name w:val="14ACB6EE90D44EEFA3B0A2F100230F84"/>
    <w:pPr>
      <w:widowControl w:val="0"/>
      <w:jc w:val="both"/>
    </w:pPr>
  </w:style>
  <w:style w:type="paragraph" w:customStyle="1" w:styleId="B9B79A31B97D47C7A08296EC548165F5">
    <w:name w:val="B9B79A31B97D47C7A08296EC548165F5"/>
    <w:pPr>
      <w:widowControl w:val="0"/>
      <w:jc w:val="both"/>
    </w:pPr>
  </w:style>
  <w:style w:type="paragraph" w:customStyle="1" w:styleId="3E1CD663767B4FE3979EC905BF02B35E">
    <w:name w:val="3E1CD663767B4FE3979EC905BF02B35E"/>
    <w:pPr>
      <w:widowControl w:val="0"/>
      <w:jc w:val="both"/>
    </w:pPr>
  </w:style>
  <w:style w:type="paragraph" w:customStyle="1" w:styleId="1247462544E54B05AF58A005ED117675">
    <w:name w:val="1247462544E54B05AF58A005ED117675"/>
    <w:pPr>
      <w:widowControl w:val="0"/>
      <w:jc w:val="both"/>
    </w:pPr>
  </w:style>
  <w:style w:type="paragraph" w:customStyle="1" w:styleId="C8B56EC60867458B8208781D96C7330D">
    <w:name w:val="C8B56EC60867458B8208781D96C7330D"/>
    <w:pPr>
      <w:widowControl w:val="0"/>
      <w:jc w:val="both"/>
    </w:pPr>
  </w:style>
  <w:style w:type="paragraph" w:customStyle="1" w:styleId="68AFD7BF2D7640F292187EA1112CF96E">
    <w:name w:val="68AFD7BF2D7640F292187EA1112CF96E"/>
    <w:pPr>
      <w:widowControl w:val="0"/>
      <w:jc w:val="both"/>
    </w:pPr>
  </w:style>
  <w:style w:type="paragraph" w:customStyle="1" w:styleId="501A68469DC44379B0F18B8760FAB50F">
    <w:name w:val="501A68469DC44379B0F18B8760FAB50F"/>
    <w:pPr>
      <w:widowControl w:val="0"/>
      <w:jc w:val="both"/>
    </w:pPr>
  </w:style>
  <w:style w:type="paragraph" w:customStyle="1" w:styleId="1346BD48C32F41ABB5D938104413FF04">
    <w:name w:val="1346BD48C32F41ABB5D938104413FF04"/>
    <w:pPr>
      <w:widowControl w:val="0"/>
      <w:jc w:val="both"/>
    </w:pPr>
  </w:style>
  <w:style w:type="paragraph" w:customStyle="1" w:styleId="4F956E0A3E1D422CB7152E175AB2AB74">
    <w:name w:val="4F956E0A3E1D422CB7152E175AB2AB74"/>
    <w:pPr>
      <w:widowControl w:val="0"/>
      <w:jc w:val="both"/>
    </w:pPr>
  </w:style>
  <w:style w:type="paragraph" w:customStyle="1" w:styleId="4F506F32EC6B4B0F9D71A3F5F45461A6">
    <w:name w:val="4F506F32EC6B4B0F9D71A3F5F45461A6"/>
    <w:pPr>
      <w:widowControl w:val="0"/>
      <w:jc w:val="both"/>
    </w:pPr>
  </w:style>
  <w:style w:type="paragraph" w:customStyle="1" w:styleId="83981D9180B34C2E941B19AF90D50DAA">
    <w:name w:val="83981D9180B34C2E941B19AF90D50DAA"/>
    <w:pPr>
      <w:widowControl w:val="0"/>
      <w:jc w:val="both"/>
    </w:pPr>
  </w:style>
  <w:style w:type="paragraph" w:customStyle="1" w:styleId="5C9B5074DC594012910517296F1C1DEE">
    <w:name w:val="5C9B5074DC594012910517296F1C1DEE"/>
    <w:pPr>
      <w:widowControl w:val="0"/>
      <w:jc w:val="both"/>
    </w:pPr>
  </w:style>
  <w:style w:type="paragraph" w:customStyle="1" w:styleId="3C5708E7937640CAB79F39FC6BB07647">
    <w:name w:val="3C5708E7937640CAB79F39FC6BB07647"/>
    <w:pPr>
      <w:widowControl w:val="0"/>
      <w:jc w:val="both"/>
    </w:pPr>
  </w:style>
  <w:style w:type="paragraph" w:customStyle="1" w:styleId="DCF3B2D81F084B2FAA9B06853193F3BB">
    <w:name w:val="DCF3B2D81F084B2FAA9B06853193F3BB"/>
    <w:pPr>
      <w:widowControl w:val="0"/>
      <w:jc w:val="both"/>
    </w:pPr>
  </w:style>
  <w:style w:type="paragraph" w:customStyle="1" w:styleId="C09B285F90E54E37BDD45768C65B0F2E">
    <w:name w:val="C09B285F90E54E37BDD45768C65B0F2E"/>
    <w:pPr>
      <w:widowControl w:val="0"/>
      <w:jc w:val="both"/>
    </w:pPr>
  </w:style>
  <w:style w:type="paragraph" w:customStyle="1" w:styleId="8465A5D652304698BA5A2DCC9BA718E7">
    <w:name w:val="8465A5D652304698BA5A2DCC9BA718E7"/>
    <w:pPr>
      <w:widowControl w:val="0"/>
      <w:jc w:val="both"/>
    </w:pPr>
  </w:style>
  <w:style w:type="paragraph" w:customStyle="1" w:styleId="31FD1FCD8AC646AA95FF6A0C48020648">
    <w:name w:val="31FD1FCD8AC646AA95FF6A0C48020648"/>
    <w:pPr>
      <w:widowControl w:val="0"/>
      <w:jc w:val="both"/>
    </w:pPr>
  </w:style>
  <w:style w:type="paragraph" w:customStyle="1" w:styleId="0E20196190CE48EFAE3FBEABD345F6D8">
    <w:name w:val="0E20196190CE48EFAE3FBEABD345F6D8"/>
    <w:pPr>
      <w:widowControl w:val="0"/>
      <w:jc w:val="both"/>
    </w:pPr>
  </w:style>
  <w:style w:type="paragraph" w:customStyle="1" w:styleId="F82639EE9EEF4264AB20CB2CE097A44B">
    <w:name w:val="F82639EE9EEF4264AB20CB2CE097A44B"/>
    <w:pPr>
      <w:widowControl w:val="0"/>
      <w:jc w:val="both"/>
    </w:pPr>
  </w:style>
  <w:style w:type="paragraph" w:customStyle="1" w:styleId="5EEF85F2C06A4F3C9967A0DEE7BEEDEC">
    <w:name w:val="5EEF85F2C06A4F3C9967A0DEE7BEEDEC"/>
    <w:pPr>
      <w:widowControl w:val="0"/>
      <w:jc w:val="both"/>
    </w:pPr>
  </w:style>
  <w:style w:type="paragraph" w:customStyle="1" w:styleId="8715692C778A459B909E9C17B75D7139">
    <w:name w:val="8715692C778A459B909E9C17B75D7139"/>
    <w:pPr>
      <w:widowControl w:val="0"/>
      <w:jc w:val="both"/>
    </w:pPr>
  </w:style>
  <w:style w:type="paragraph" w:customStyle="1" w:styleId="EBF4E28E47544A2797F39901A5BEB2D6">
    <w:name w:val="EBF4E28E47544A2797F39901A5BEB2D6"/>
    <w:pPr>
      <w:widowControl w:val="0"/>
      <w:jc w:val="both"/>
    </w:pPr>
  </w:style>
  <w:style w:type="paragraph" w:customStyle="1" w:styleId="0090BCADC8094F8982233E29FBBFA55E">
    <w:name w:val="0090BCADC8094F8982233E29FBBFA55E"/>
    <w:pPr>
      <w:widowControl w:val="0"/>
      <w:jc w:val="both"/>
    </w:pPr>
  </w:style>
  <w:style w:type="paragraph" w:customStyle="1" w:styleId="61B345550D8C42A5869D41812A4BA946">
    <w:name w:val="61B345550D8C42A5869D41812A4BA946"/>
    <w:pPr>
      <w:widowControl w:val="0"/>
      <w:jc w:val="both"/>
    </w:pPr>
  </w:style>
  <w:style w:type="paragraph" w:customStyle="1" w:styleId="9BA45D97CD914737BA0C5BBD670A7998">
    <w:name w:val="9BA45D97CD914737BA0C5BBD670A7998"/>
    <w:pPr>
      <w:widowControl w:val="0"/>
      <w:jc w:val="both"/>
    </w:pPr>
  </w:style>
  <w:style w:type="paragraph" w:customStyle="1" w:styleId="A759792AE02E49B4A2D46B0C00A6AAFE">
    <w:name w:val="A759792AE02E49B4A2D46B0C00A6AAFE"/>
    <w:pPr>
      <w:widowControl w:val="0"/>
      <w:jc w:val="both"/>
    </w:pPr>
  </w:style>
  <w:style w:type="paragraph" w:customStyle="1" w:styleId="CF1D3B2842614724A5182EDA7E39DBFD">
    <w:name w:val="CF1D3B2842614724A5182EDA7E39DBFD"/>
    <w:pPr>
      <w:widowControl w:val="0"/>
      <w:jc w:val="both"/>
    </w:pPr>
  </w:style>
  <w:style w:type="paragraph" w:customStyle="1" w:styleId="BD560607AD824BC9B1C1D0E12A1C2B66">
    <w:name w:val="BD560607AD824BC9B1C1D0E12A1C2B66"/>
    <w:pPr>
      <w:widowControl w:val="0"/>
      <w:jc w:val="both"/>
    </w:pPr>
  </w:style>
  <w:style w:type="paragraph" w:customStyle="1" w:styleId="64C621A981894208995CFFAF27DA2EBF">
    <w:name w:val="64C621A981894208995CFFAF27DA2EBF"/>
    <w:pPr>
      <w:widowControl w:val="0"/>
      <w:jc w:val="both"/>
    </w:pPr>
  </w:style>
  <w:style w:type="paragraph" w:customStyle="1" w:styleId="C54E697391B04002A0AB48A703BEFA16">
    <w:name w:val="C54E697391B04002A0AB48A703BEFA16"/>
    <w:pPr>
      <w:widowControl w:val="0"/>
      <w:jc w:val="both"/>
    </w:pPr>
  </w:style>
  <w:style w:type="paragraph" w:customStyle="1" w:styleId="43817075DB174BC58C26A71FF4C5B9DB">
    <w:name w:val="43817075DB174BC58C26A71FF4C5B9DB"/>
    <w:pPr>
      <w:widowControl w:val="0"/>
      <w:jc w:val="both"/>
    </w:pPr>
  </w:style>
  <w:style w:type="paragraph" w:customStyle="1" w:styleId="C01BB3895072405D93EC6859F7AC3493">
    <w:name w:val="C01BB3895072405D93EC6859F7AC3493"/>
    <w:pPr>
      <w:widowControl w:val="0"/>
      <w:jc w:val="both"/>
    </w:pPr>
  </w:style>
  <w:style w:type="paragraph" w:customStyle="1" w:styleId="F2BD400BB1C7450E9ADD938E2D4CE123">
    <w:name w:val="F2BD400BB1C7450E9ADD938E2D4CE123"/>
    <w:pPr>
      <w:widowControl w:val="0"/>
      <w:jc w:val="both"/>
    </w:pPr>
  </w:style>
  <w:style w:type="paragraph" w:customStyle="1" w:styleId="691E91C93F1B4B6197476298B038A0BA">
    <w:name w:val="691E91C93F1B4B6197476298B038A0BA"/>
    <w:pPr>
      <w:widowControl w:val="0"/>
      <w:jc w:val="both"/>
    </w:pPr>
  </w:style>
  <w:style w:type="paragraph" w:customStyle="1" w:styleId="6BA29B368EE3425C945F1A8439A70CFB">
    <w:name w:val="6BA29B368EE3425C945F1A8439A70CFB"/>
    <w:pPr>
      <w:widowControl w:val="0"/>
      <w:jc w:val="both"/>
    </w:pPr>
  </w:style>
  <w:style w:type="paragraph" w:customStyle="1" w:styleId="1E8DA96A843E4CB88C200B911FF02307">
    <w:name w:val="1E8DA96A843E4CB88C200B911FF02307"/>
    <w:pPr>
      <w:widowControl w:val="0"/>
      <w:jc w:val="both"/>
    </w:pPr>
  </w:style>
  <w:style w:type="paragraph" w:customStyle="1" w:styleId="08DCFD6727E64E77BBC3EB798A4A2536">
    <w:name w:val="08DCFD6727E64E77BBC3EB798A4A2536"/>
    <w:pPr>
      <w:widowControl w:val="0"/>
      <w:jc w:val="both"/>
    </w:pPr>
  </w:style>
  <w:style w:type="paragraph" w:customStyle="1" w:styleId="25F08ACB3CCB44DD9C6BE3A727A34D7F">
    <w:name w:val="25F08ACB3CCB44DD9C6BE3A727A34D7F"/>
    <w:pPr>
      <w:widowControl w:val="0"/>
      <w:jc w:val="both"/>
    </w:pPr>
  </w:style>
  <w:style w:type="paragraph" w:customStyle="1" w:styleId="8A7EB7D89D0647F49FE36D2DE9F2E020">
    <w:name w:val="8A7EB7D89D0647F49FE36D2DE9F2E020"/>
    <w:pPr>
      <w:widowControl w:val="0"/>
      <w:jc w:val="both"/>
    </w:pPr>
  </w:style>
  <w:style w:type="paragraph" w:customStyle="1" w:styleId="D95067D5211E4C68AD9AEE01DE23AEBB">
    <w:name w:val="D95067D5211E4C68AD9AEE01DE23AEBB"/>
    <w:pPr>
      <w:widowControl w:val="0"/>
      <w:jc w:val="both"/>
    </w:pPr>
  </w:style>
  <w:style w:type="paragraph" w:customStyle="1" w:styleId="C74C7B131E32405B84C7596F493B7743">
    <w:name w:val="C74C7B131E32405B84C7596F493B7743"/>
    <w:pPr>
      <w:widowControl w:val="0"/>
      <w:jc w:val="both"/>
    </w:pPr>
  </w:style>
  <w:style w:type="paragraph" w:customStyle="1" w:styleId="D91B5EA3A9B946F396A1492D41C0A5D8">
    <w:name w:val="D91B5EA3A9B946F396A1492D41C0A5D8"/>
    <w:pPr>
      <w:widowControl w:val="0"/>
      <w:jc w:val="both"/>
    </w:pPr>
  </w:style>
  <w:style w:type="paragraph" w:customStyle="1" w:styleId="75EB02FD58094B9FAC0981241358B939">
    <w:name w:val="75EB02FD58094B9FAC0981241358B939"/>
    <w:pPr>
      <w:widowControl w:val="0"/>
      <w:jc w:val="both"/>
    </w:pPr>
  </w:style>
  <w:style w:type="paragraph" w:customStyle="1" w:styleId="2354238C69EE4991A8A6739C3A17373B">
    <w:name w:val="2354238C69EE4991A8A6739C3A17373B"/>
    <w:pPr>
      <w:widowControl w:val="0"/>
      <w:jc w:val="both"/>
    </w:pPr>
  </w:style>
  <w:style w:type="paragraph" w:customStyle="1" w:styleId="C1272DA89C314C52B5BCCE5456692B0E">
    <w:name w:val="C1272DA89C314C52B5BCCE5456692B0E"/>
    <w:pPr>
      <w:widowControl w:val="0"/>
      <w:jc w:val="both"/>
    </w:pPr>
  </w:style>
  <w:style w:type="paragraph" w:customStyle="1" w:styleId="449C923ADD724CB29B530361C511229E">
    <w:name w:val="449C923ADD724CB29B530361C511229E"/>
    <w:pPr>
      <w:widowControl w:val="0"/>
      <w:jc w:val="both"/>
    </w:pPr>
  </w:style>
  <w:style w:type="paragraph" w:customStyle="1" w:styleId="B5A4B33CD4FD49B5ACBD5AED70F7B3CB">
    <w:name w:val="B5A4B33CD4FD49B5ACBD5AED70F7B3CB"/>
    <w:pPr>
      <w:widowControl w:val="0"/>
      <w:jc w:val="both"/>
    </w:pPr>
  </w:style>
  <w:style w:type="paragraph" w:customStyle="1" w:styleId="2467A7EE54774FB09A814EBB3D1793A8">
    <w:name w:val="2467A7EE54774FB09A814EBB3D1793A8"/>
    <w:pPr>
      <w:widowControl w:val="0"/>
      <w:jc w:val="both"/>
    </w:pPr>
  </w:style>
  <w:style w:type="paragraph" w:customStyle="1" w:styleId="5E9866973E744DD59F5872C1A5788EFB">
    <w:name w:val="5E9866973E744DD59F5872C1A5788EFB"/>
    <w:pPr>
      <w:widowControl w:val="0"/>
      <w:jc w:val="both"/>
    </w:pPr>
  </w:style>
  <w:style w:type="paragraph" w:customStyle="1" w:styleId="7D75B728D18842F6B479D308B71C4E0C">
    <w:name w:val="7D75B728D18842F6B479D308B71C4E0C"/>
    <w:pPr>
      <w:widowControl w:val="0"/>
      <w:jc w:val="both"/>
    </w:pPr>
  </w:style>
  <w:style w:type="paragraph" w:customStyle="1" w:styleId="A24400389CE74E74800097DF25081B19">
    <w:name w:val="A24400389CE74E74800097DF25081B19"/>
    <w:pPr>
      <w:widowControl w:val="0"/>
      <w:jc w:val="both"/>
    </w:pPr>
  </w:style>
  <w:style w:type="paragraph" w:customStyle="1" w:styleId="EF97FDD5337F4D158952822046877EA4">
    <w:name w:val="EF97FDD5337F4D158952822046877EA4"/>
    <w:pPr>
      <w:widowControl w:val="0"/>
      <w:jc w:val="both"/>
    </w:pPr>
  </w:style>
  <w:style w:type="paragraph" w:customStyle="1" w:styleId="395C83A2D5A54390B9D489333DFD67BF">
    <w:name w:val="395C83A2D5A54390B9D489333DFD67BF"/>
    <w:pPr>
      <w:widowControl w:val="0"/>
      <w:jc w:val="both"/>
    </w:pPr>
  </w:style>
  <w:style w:type="paragraph" w:customStyle="1" w:styleId="57CC0AFEE09E4AE78E6734D9FF5ACD42">
    <w:name w:val="57CC0AFEE09E4AE78E6734D9FF5ACD42"/>
    <w:pPr>
      <w:widowControl w:val="0"/>
      <w:jc w:val="both"/>
    </w:pPr>
  </w:style>
  <w:style w:type="paragraph" w:customStyle="1" w:styleId="0A8A49642A0542CAB35BA092B59FBDBF">
    <w:name w:val="0A8A49642A0542CAB35BA092B59FBDBF"/>
    <w:pPr>
      <w:widowControl w:val="0"/>
      <w:jc w:val="both"/>
    </w:pPr>
  </w:style>
  <w:style w:type="paragraph" w:customStyle="1" w:styleId="88D466C97C0A4478BF0D8D83E95083AA">
    <w:name w:val="88D466C97C0A4478BF0D8D83E95083AA"/>
    <w:pPr>
      <w:widowControl w:val="0"/>
      <w:jc w:val="both"/>
    </w:pPr>
  </w:style>
  <w:style w:type="paragraph" w:customStyle="1" w:styleId="451E57A6FB254C6A9C3636588DB3733D">
    <w:name w:val="451E57A6FB254C6A9C3636588DB3733D"/>
    <w:pPr>
      <w:widowControl w:val="0"/>
      <w:jc w:val="both"/>
    </w:pPr>
  </w:style>
  <w:style w:type="paragraph" w:customStyle="1" w:styleId="7DE832E8BF604AD9983F7A98CA6CC9B7">
    <w:name w:val="7DE832E8BF604AD9983F7A98CA6CC9B7"/>
    <w:pPr>
      <w:widowControl w:val="0"/>
      <w:jc w:val="both"/>
    </w:pPr>
  </w:style>
  <w:style w:type="paragraph" w:customStyle="1" w:styleId="5DC5FD028C6D40B1A5D94767525953C8">
    <w:name w:val="5DC5FD028C6D40B1A5D94767525953C8"/>
    <w:pPr>
      <w:widowControl w:val="0"/>
      <w:jc w:val="both"/>
    </w:pPr>
  </w:style>
  <w:style w:type="paragraph" w:customStyle="1" w:styleId="02DC1182242E4B7CBFC2BD5C9441F34F">
    <w:name w:val="02DC1182242E4B7CBFC2BD5C9441F34F"/>
    <w:pPr>
      <w:widowControl w:val="0"/>
      <w:jc w:val="both"/>
    </w:pPr>
  </w:style>
  <w:style w:type="paragraph" w:customStyle="1" w:styleId="857B09B035854CF3A28300330195C065">
    <w:name w:val="857B09B035854CF3A28300330195C065"/>
    <w:pPr>
      <w:widowControl w:val="0"/>
      <w:jc w:val="both"/>
    </w:pPr>
  </w:style>
  <w:style w:type="paragraph" w:customStyle="1" w:styleId="03F00894D69E4D5BBA2BC0BB13696836">
    <w:name w:val="03F00894D69E4D5BBA2BC0BB13696836"/>
    <w:pPr>
      <w:widowControl w:val="0"/>
      <w:jc w:val="both"/>
    </w:pPr>
  </w:style>
  <w:style w:type="paragraph" w:customStyle="1" w:styleId="37E1BA32B43D471880A7883653B35BF1">
    <w:name w:val="37E1BA32B43D471880A7883653B35BF1"/>
    <w:pPr>
      <w:widowControl w:val="0"/>
      <w:jc w:val="both"/>
    </w:pPr>
  </w:style>
  <w:style w:type="paragraph" w:customStyle="1" w:styleId="5F63A71BF7644186AE118829307A84FE">
    <w:name w:val="5F63A71BF7644186AE118829307A84FE"/>
    <w:pPr>
      <w:widowControl w:val="0"/>
      <w:jc w:val="both"/>
    </w:pPr>
  </w:style>
  <w:style w:type="paragraph" w:customStyle="1" w:styleId="E79DABC78478422F85196F8B467F9EA1">
    <w:name w:val="E79DABC78478422F85196F8B467F9EA1"/>
    <w:pPr>
      <w:widowControl w:val="0"/>
      <w:jc w:val="both"/>
    </w:pPr>
  </w:style>
  <w:style w:type="paragraph" w:customStyle="1" w:styleId="1236E1D4123A4E71B11F4C91E8B7BEF8">
    <w:name w:val="1236E1D4123A4E71B11F4C91E8B7BEF8"/>
    <w:pPr>
      <w:widowControl w:val="0"/>
      <w:jc w:val="both"/>
    </w:pPr>
  </w:style>
  <w:style w:type="paragraph" w:customStyle="1" w:styleId="0EB57D8E8C3D4B2488C2F20A560FA59C">
    <w:name w:val="0EB57D8E8C3D4B2488C2F20A560FA59C"/>
    <w:pPr>
      <w:widowControl w:val="0"/>
      <w:jc w:val="both"/>
    </w:pPr>
  </w:style>
  <w:style w:type="paragraph" w:customStyle="1" w:styleId="CDC702DAFCF949709EA227ABEBDE8FBB">
    <w:name w:val="CDC702DAFCF949709EA227ABEBDE8FBB"/>
    <w:pPr>
      <w:widowControl w:val="0"/>
      <w:jc w:val="both"/>
    </w:pPr>
  </w:style>
  <w:style w:type="paragraph" w:customStyle="1" w:styleId="EB7F9220136A42EEAA645F24BF4A26D2">
    <w:name w:val="EB7F9220136A42EEAA645F24BF4A26D2"/>
    <w:pPr>
      <w:widowControl w:val="0"/>
      <w:jc w:val="both"/>
    </w:pPr>
  </w:style>
  <w:style w:type="paragraph" w:customStyle="1" w:styleId="C95E005F89F848C4B1B25DC74214C8BD">
    <w:name w:val="C95E005F89F848C4B1B25DC74214C8BD"/>
    <w:pPr>
      <w:widowControl w:val="0"/>
      <w:jc w:val="both"/>
    </w:pPr>
  </w:style>
  <w:style w:type="paragraph" w:customStyle="1" w:styleId="7C3116F953A84712A11165367BA0B6F5">
    <w:name w:val="7C3116F953A84712A11165367BA0B6F5"/>
    <w:pPr>
      <w:widowControl w:val="0"/>
      <w:jc w:val="both"/>
    </w:pPr>
  </w:style>
  <w:style w:type="paragraph" w:customStyle="1" w:styleId="AE5D180E13E042F988FE4AC023177170">
    <w:name w:val="AE5D180E13E042F988FE4AC023177170"/>
    <w:pPr>
      <w:widowControl w:val="0"/>
      <w:jc w:val="both"/>
    </w:pPr>
  </w:style>
  <w:style w:type="paragraph" w:customStyle="1" w:styleId="85BE0B9560D642AFB63F71D0FBDD6215">
    <w:name w:val="85BE0B9560D642AFB63F71D0FBDD6215"/>
    <w:pPr>
      <w:widowControl w:val="0"/>
      <w:jc w:val="both"/>
    </w:pPr>
  </w:style>
  <w:style w:type="paragraph" w:customStyle="1" w:styleId="ED1ADBED11194834B1BFB1FBA1C7E8DE">
    <w:name w:val="ED1ADBED11194834B1BFB1FBA1C7E8DE"/>
    <w:pPr>
      <w:widowControl w:val="0"/>
      <w:jc w:val="both"/>
    </w:pPr>
  </w:style>
  <w:style w:type="paragraph" w:customStyle="1" w:styleId="4A2EC299A33A43059B6EAE71B7513E99">
    <w:name w:val="4A2EC299A33A43059B6EAE71B7513E99"/>
    <w:pPr>
      <w:widowControl w:val="0"/>
      <w:jc w:val="both"/>
    </w:pPr>
  </w:style>
  <w:style w:type="paragraph" w:customStyle="1" w:styleId="210526EA3A7D4D0498E3B46E5D30F125">
    <w:name w:val="210526EA3A7D4D0498E3B46E5D30F125"/>
    <w:pPr>
      <w:widowControl w:val="0"/>
      <w:jc w:val="both"/>
    </w:pPr>
  </w:style>
  <w:style w:type="paragraph" w:customStyle="1" w:styleId="7015B7BCE3804F86A601119179A80BAA">
    <w:name w:val="7015B7BCE3804F86A601119179A80BAA"/>
    <w:pPr>
      <w:widowControl w:val="0"/>
      <w:jc w:val="both"/>
    </w:pPr>
  </w:style>
  <w:style w:type="paragraph" w:customStyle="1" w:styleId="F58C184C235343CFBC4871F734DDCF35">
    <w:name w:val="F58C184C235343CFBC4871F734DDCF35"/>
    <w:pPr>
      <w:widowControl w:val="0"/>
      <w:jc w:val="both"/>
    </w:pPr>
  </w:style>
  <w:style w:type="paragraph" w:customStyle="1" w:styleId="7A28F0757AE34DC8A7EA080453A67D0C">
    <w:name w:val="7A28F0757AE34DC8A7EA080453A67D0C"/>
    <w:pPr>
      <w:widowControl w:val="0"/>
      <w:jc w:val="both"/>
    </w:pPr>
  </w:style>
  <w:style w:type="paragraph" w:customStyle="1" w:styleId="65D1163ECB274CA89EFC82FF33D7822D">
    <w:name w:val="65D1163ECB274CA89EFC82FF33D7822D"/>
    <w:pPr>
      <w:widowControl w:val="0"/>
      <w:jc w:val="both"/>
    </w:pPr>
  </w:style>
  <w:style w:type="paragraph" w:customStyle="1" w:styleId="8BAE314C3184472BA309E5BE02F3E899">
    <w:name w:val="8BAE314C3184472BA309E5BE02F3E899"/>
    <w:pPr>
      <w:widowControl w:val="0"/>
      <w:jc w:val="both"/>
    </w:pPr>
  </w:style>
  <w:style w:type="paragraph" w:customStyle="1" w:styleId="3AC4513068414DDE9D63095B535F2941">
    <w:name w:val="3AC4513068414DDE9D63095B535F2941"/>
    <w:pPr>
      <w:widowControl w:val="0"/>
      <w:jc w:val="both"/>
    </w:pPr>
  </w:style>
  <w:style w:type="paragraph" w:customStyle="1" w:styleId="F65635A38DFA417F97F17C00959339C3">
    <w:name w:val="F65635A38DFA417F97F17C00959339C3"/>
    <w:pPr>
      <w:widowControl w:val="0"/>
      <w:jc w:val="both"/>
    </w:pPr>
  </w:style>
  <w:style w:type="paragraph" w:customStyle="1" w:styleId="5E751E4B02B649B883BCC4287FCCCDBF">
    <w:name w:val="5E751E4B02B649B883BCC4287FCCCDBF"/>
    <w:pPr>
      <w:widowControl w:val="0"/>
      <w:jc w:val="both"/>
    </w:pPr>
  </w:style>
  <w:style w:type="paragraph" w:customStyle="1" w:styleId="40AA654DC52A4E8AA93519D9BF999067">
    <w:name w:val="40AA654DC52A4E8AA93519D9BF999067"/>
    <w:pPr>
      <w:widowControl w:val="0"/>
      <w:jc w:val="both"/>
    </w:pPr>
  </w:style>
  <w:style w:type="paragraph" w:customStyle="1" w:styleId="303013AB1ED143BA95CABE3A32CFA440">
    <w:name w:val="303013AB1ED143BA95CABE3A32CFA440"/>
    <w:pPr>
      <w:widowControl w:val="0"/>
      <w:jc w:val="both"/>
    </w:pPr>
  </w:style>
  <w:style w:type="paragraph" w:customStyle="1" w:styleId="2D8AABD20601419FB2B8E680211A6ADC">
    <w:name w:val="2D8AABD20601419FB2B8E680211A6ADC"/>
    <w:pPr>
      <w:widowControl w:val="0"/>
      <w:jc w:val="both"/>
    </w:pPr>
  </w:style>
  <w:style w:type="paragraph" w:customStyle="1" w:styleId="6AC15130ED9A462FBBA15F300E4B878C">
    <w:name w:val="6AC15130ED9A462FBBA15F300E4B878C"/>
    <w:pPr>
      <w:widowControl w:val="0"/>
      <w:jc w:val="both"/>
    </w:pPr>
  </w:style>
  <w:style w:type="paragraph" w:customStyle="1" w:styleId="F3623198946C4A1E828171DC2D5CC584">
    <w:name w:val="F3623198946C4A1E828171DC2D5CC584"/>
    <w:pPr>
      <w:widowControl w:val="0"/>
      <w:jc w:val="both"/>
    </w:pPr>
  </w:style>
  <w:style w:type="paragraph" w:customStyle="1" w:styleId="3E6582CCCC5A4B1880A03683A127B119">
    <w:name w:val="3E6582CCCC5A4B1880A03683A127B119"/>
    <w:pPr>
      <w:widowControl w:val="0"/>
      <w:jc w:val="both"/>
    </w:pPr>
  </w:style>
  <w:style w:type="paragraph" w:customStyle="1" w:styleId="0BE5FE8B4E534F699E3FF6464B1D97D3">
    <w:name w:val="0BE5FE8B4E534F699E3FF6464B1D97D3"/>
    <w:pPr>
      <w:widowControl w:val="0"/>
      <w:jc w:val="both"/>
    </w:pPr>
  </w:style>
  <w:style w:type="paragraph" w:customStyle="1" w:styleId="D9AA6FAE060446FB98688659CBCF43E1">
    <w:name w:val="D9AA6FAE060446FB98688659CBCF43E1"/>
    <w:pPr>
      <w:widowControl w:val="0"/>
      <w:jc w:val="both"/>
    </w:pPr>
  </w:style>
  <w:style w:type="paragraph" w:customStyle="1" w:styleId="D5F855C6B7FB48FD82BEEC05AEF2ABF4">
    <w:name w:val="D5F855C6B7FB48FD82BEEC05AEF2ABF4"/>
    <w:pPr>
      <w:widowControl w:val="0"/>
      <w:jc w:val="both"/>
    </w:pPr>
  </w:style>
  <w:style w:type="paragraph" w:customStyle="1" w:styleId="A64BDC2E0E7545BE97A26FF801AC9672">
    <w:name w:val="A64BDC2E0E7545BE97A26FF801AC9672"/>
    <w:pPr>
      <w:widowControl w:val="0"/>
      <w:jc w:val="both"/>
    </w:pPr>
  </w:style>
  <w:style w:type="paragraph" w:customStyle="1" w:styleId="91AB3A7AF1D24C7EB58A41183E977833">
    <w:name w:val="91AB3A7AF1D24C7EB58A41183E977833"/>
    <w:pPr>
      <w:widowControl w:val="0"/>
      <w:jc w:val="both"/>
    </w:pPr>
  </w:style>
  <w:style w:type="paragraph" w:customStyle="1" w:styleId="EFEE83AA7DDC4D11B3EB58E309E6F4A7">
    <w:name w:val="EFEE83AA7DDC4D11B3EB58E309E6F4A7"/>
    <w:pPr>
      <w:widowControl w:val="0"/>
      <w:jc w:val="both"/>
    </w:pPr>
  </w:style>
  <w:style w:type="paragraph" w:customStyle="1" w:styleId="F1AC3F9EE1EA4B12B044D406193DB7B2">
    <w:name w:val="F1AC3F9EE1EA4B12B044D406193DB7B2"/>
    <w:pPr>
      <w:widowControl w:val="0"/>
      <w:jc w:val="both"/>
    </w:pPr>
  </w:style>
  <w:style w:type="paragraph" w:customStyle="1" w:styleId="BBC04F7F9C4A4FC586A167AE68D3A322">
    <w:name w:val="BBC04F7F9C4A4FC586A167AE68D3A322"/>
    <w:pPr>
      <w:widowControl w:val="0"/>
      <w:jc w:val="both"/>
    </w:pPr>
  </w:style>
  <w:style w:type="paragraph" w:customStyle="1" w:styleId="6FE7B453E0464FF882BD16F19950575B">
    <w:name w:val="6FE7B453E0464FF882BD16F19950575B"/>
    <w:pPr>
      <w:widowControl w:val="0"/>
      <w:jc w:val="both"/>
    </w:pPr>
  </w:style>
  <w:style w:type="paragraph" w:customStyle="1" w:styleId="F6C6215758434BA4A938E27AC635990C">
    <w:name w:val="F6C6215758434BA4A938E27AC635990C"/>
    <w:pPr>
      <w:widowControl w:val="0"/>
      <w:jc w:val="both"/>
    </w:pPr>
  </w:style>
  <w:style w:type="paragraph" w:customStyle="1" w:styleId="FDDC1C2A610B4367BF4BD3825779CDCD">
    <w:name w:val="FDDC1C2A610B4367BF4BD3825779CDCD"/>
    <w:pPr>
      <w:widowControl w:val="0"/>
      <w:jc w:val="both"/>
    </w:pPr>
  </w:style>
  <w:style w:type="paragraph" w:customStyle="1" w:styleId="8615287544794BD3A15FBCEF96EB3ACA">
    <w:name w:val="8615287544794BD3A15FBCEF96EB3ACA"/>
    <w:pPr>
      <w:widowControl w:val="0"/>
      <w:jc w:val="both"/>
    </w:pPr>
  </w:style>
  <w:style w:type="paragraph" w:customStyle="1" w:styleId="FAC43AC8BFA948168523F81A8D82A0FA">
    <w:name w:val="FAC43AC8BFA948168523F81A8D82A0FA"/>
    <w:pPr>
      <w:widowControl w:val="0"/>
      <w:jc w:val="both"/>
    </w:pPr>
  </w:style>
  <w:style w:type="paragraph" w:customStyle="1" w:styleId="E03EF40777DB4703A13A3F96132C8ABA">
    <w:name w:val="E03EF40777DB4703A13A3F96132C8ABA"/>
    <w:pPr>
      <w:widowControl w:val="0"/>
      <w:jc w:val="both"/>
    </w:pPr>
  </w:style>
  <w:style w:type="paragraph" w:customStyle="1" w:styleId="9D6D97A3E99C486683397614DBF76994">
    <w:name w:val="9D6D97A3E99C486683397614DBF76994"/>
    <w:pPr>
      <w:widowControl w:val="0"/>
      <w:jc w:val="both"/>
    </w:pPr>
  </w:style>
  <w:style w:type="paragraph" w:customStyle="1" w:styleId="7D378D9A32A54E19B72BB7352A869488">
    <w:name w:val="7D378D9A32A54E19B72BB7352A869488"/>
    <w:pPr>
      <w:widowControl w:val="0"/>
      <w:jc w:val="both"/>
    </w:pPr>
  </w:style>
  <w:style w:type="paragraph" w:customStyle="1" w:styleId="9072BBE32F0C40B49C2792E6FCAE64A8">
    <w:name w:val="9072BBE32F0C40B49C2792E6FCAE64A8"/>
    <w:pPr>
      <w:widowControl w:val="0"/>
      <w:jc w:val="both"/>
    </w:pPr>
  </w:style>
  <w:style w:type="paragraph" w:customStyle="1" w:styleId="D7448767E8F3454C906B6185FEE4A52E">
    <w:name w:val="D7448767E8F3454C906B6185FEE4A52E"/>
    <w:pPr>
      <w:widowControl w:val="0"/>
      <w:jc w:val="both"/>
    </w:pPr>
  </w:style>
  <w:style w:type="paragraph" w:customStyle="1" w:styleId="54FA9F0C519F4ABBB8F4DD54657FBD02">
    <w:name w:val="54FA9F0C519F4ABBB8F4DD54657FBD02"/>
    <w:pPr>
      <w:widowControl w:val="0"/>
      <w:jc w:val="both"/>
    </w:pPr>
  </w:style>
  <w:style w:type="paragraph" w:customStyle="1" w:styleId="974B98A290A14A1CAD20CFE845485F3D">
    <w:name w:val="974B98A290A14A1CAD20CFE845485F3D"/>
    <w:pPr>
      <w:widowControl w:val="0"/>
      <w:jc w:val="both"/>
    </w:pPr>
  </w:style>
  <w:style w:type="paragraph" w:customStyle="1" w:styleId="45249833625B45D9A81355B4A65275AD">
    <w:name w:val="45249833625B45D9A81355B4A65275AD"/>
    <w:pPr>
      <w:widowControl w:val="0"/>
      <w:jc w:val="both"/>
    </w:pPr>
  </w:style>
  <w:style w:type="paragraph" w:customStyle="1" w:styleId="2BFF18F833F04D9B9CF4D1FE5B5C80F0">
    <w:name w:val="2BFF18F833F04D9B9CF4D1FE5B5C80F0"/>
    <w:pPr>
      <w:widowControl w:val="0"/>
      <w:jc w:val="both"/>
    </w:pPr>
  </w:style>
  <w:style w:type="paragraph" w:customStyle="1" w:styleId="AAE1165450A44E81864627F294AA81E9">
    <w:name w:val="AAE1165450A44E81864627F294AA81E9"/>
    <w:pPr>
      <w:widowControl w:val="0"/>
      <w:jc w:val="both"/>
    </w:pPr>
  </w:style>
  <w:style w:type="paragraph" w:customStyle="1" w:styleId="918660B8759645DEB2927921DF7835AA">
    <w:name w:val="918660B8759645DEB2927921DF7835AA"/>
    <w:pPr>
      <w:widowControl w:val="0"/>
      <w:jc w:val="both"/>
    </w:pPr>
  </w:style>
  <w:style w:type="paragraph" w:customStyle="1" w:styleId="5B5EC1E5221D4723B96615D3711D7CCC">
    <w:name w:val="5B5EC1E5221D4723B96615D3711D7CCC"/>
    <w:pPr>
      <w:widowControl w:val="0"/>
      <w:jc w:val="both"/>
    </w:pPr>
  </w:style>
  <w:style w:type="paragraph" w:customStyle="1" w:styleId="48DF1BA9F6734A65959D7F7FF6B6D3DF">
    <w:name w:val="48DF1BA9F6734A65959D7F7FF6B6D3DF"/>
    <w:pPr>
      <w:widowControl w:val="0"/>
      <w:jc w:val="both"/>
    </w:pPr>
  </w:style>
  <w:style w:type="paragraph" w:customStyle="1" w:styleId="D115BB0060754FB29A57976704603B52">
    <w:name w:val="D115BB0060754FB29A57976704603B52"/>
    <w:pPr>
      <w:widowControl w:val="0"/>
      <w:jc w:val="both"/>
    </w:pPr>
  </w:style>
  <w:style w:type="paragraph" w:customStyle="1" w:styleId="D25D29DD41C6418BB6BA2A73775769DC">
    <w:name w:val="D25D29DD41C6418BB6BA2A73775769DC"/>
    <w:pPr>
      <w:widowControl w:val="0"/>
      <w:jc w:val="both"/>
    </w:pPr>
  </w:style>
  <w:style w:type="paragraph" w:customStyle="1" w:styleId="9A00BC52297E4ED7BE16C516010B93D6">
    <w:name w:val="9A00BC52297E4ED7BE16C516010B93D6"/>
    <w:pPr>
      <w:widowControl w:val="0"/>
      <w:jc w:val="both"/>
    </w:pPr>
  </w:style>
  <w:style w:type="paragraph" w:customStyle="1" w:styleId="165E0F382BA64407A4E18E7BBE7265C7">
    <w:name w:val="165E0F382BA64407A4E18E7BBE7265C7"/>
    <w:pPr>
      <w:widowControl w:val="0"/>
      <w:jc w:val="both"/>
    </w:pPr>
  </w:style>
  <w:style w:type="paragraph" w:customStyle="1" w:styleId="323438D598A74B8DA0285F496B8CF24F">
    <w:name w:val="323438D598A74B8DA0285F496B8CF24F"/>
    <w:pPr>
      <w:widowControl w:val="0"/>
      <w:jc w:val="both"/>
    </w:pPr>
  </w:style>
  <w:style w:type="paragraph" w:customStyle="1" w:styleId="81F45248BC2741EEB18BD129C699F662">
    <w:name w:val="81F45248BC2741EEB18BD129C699F662"/>
    <w:pPr>
      <w:widowControl w:val="0"/>
      <w:jc w:val="both"/>
    </w:pPr>
  </w:style>
  <w:style w:type="paragraph" w:customStyle="1" w:styleId="8B5EA011272A436EB5B38C3A2051E211">
    <w:name w:val="8B5EA011272A436EB5B38C3A2051E211"/>
    <w:pPr>
      <w:widowControl w:val="0"/>
      <w:jc w:val="both"/>
    </w:pPr>
  </w:style>
  <w:style w:type="paragraph" w:customStyle="1" w:styleId="EE6103899E0544EE963FD9EDF70FD7F2">
    <w:name w:val="EE6103899E0544EE963FD9EDF70FD7F2"/>
    <w:pPr>
      <w:widowControl w:val="0"/>
      <w:jc w:val="both"/>
    </w:pPr>
  </w:style>
  <w:style w:type="paragraph" w:customStyle="1" w:styleId="89301D754F30428286F16FB0750C4E2E">
    <w:name w:val="89301D754F30428286F16FB0750C4E2E"/>
    <w:pPr>
      <w:widowControl w:val="0"/>
      <w:jc w:val="both"/>
    </w:pPr>
  </w:style>
  <w:style w:type="paragraph" w:customStyle="1" w:styleId="0F873501A926457E95E16F357E3470FD">
    <w:name w:val="0F873501A926457E95E16F357E3470FD"/>
    <w:pPr>
      <w:widowControl w:val="0"/>
      <w:jc w:val="both"/>
    </w:pPr>
  </w:style>
  <w:style w:type="paragraph" w:customStyle="1" w:styleId="E1C632B4C7184C288BA1BF63BDD3C65E">
    <w:name w:val="E1C632B4C7184C288BA1BF63BDD3C65E"/>
    <w:pPr>
      <w:widowControl w:val="0"/>
      <w:jc w:val="both"/>
    </w:pPr>
  </w:style>
  <w:style w:type="paragraph" w:customStyle="1" w:styleId="8F420CE5C1B94B4591124F9936CFB60A">
    <w:name w:val="8F420CE5C1B94B4591124F9936CFB60A"/>
    <w:pPr>
      <w:widowControl w:val="0"/>
      <w:jc w:val="both"/>
    </w:pPr>
  </w:style>
  <w:style w:type="paragraph" w:customStyle="1" w:styleId="35E24AB6656E4DCD9446B7562E3B1C11">
    <w:name w:val="35E24AB6656E4DCD9446B7562E3B1C11"/>
    <w:pPr>
      <w:widowControl w:val="0"/>
      <w:jc w:val="both"/>
    </w:pPr>
  </w:style>
  <w:style w:type="paragraph" w:customStyle="1" w:styleId="A3775A3A90EA459B96C5627370D8CD79">
    <w:name w:val="A3775A3A90EA459B96C5627370D8CD79"/>
    <w:pPr>
      <w:widowControl w:val="0"/>
      <w:jc w:val="both"/>
    </w:pPr>
  </w:style>
  <w:style w:type="paragraph" w:customStyle="1" w:styleId="1A18B69CAEE348D28DA171521B480DB5">
    <w:name w:val="1A18B69CAEE348D28DA171521B480DB5"/>
    <w:pPr>
      <w:widowControl w:val="0"/>
      <w:jc w:val="both"/>
    </w:pPr>
  </w:style>
  <w:style w:type="paragraph" w:customStyle="1" w:styleId="FBDD9C32208946FB9362173A90BD1A8F">
    <w:name w:val="FBDD9C32208946FB9362173A90BD1A8F"/>
    <w:pPr>
      <w:widowControl w:val="0"/>
      <w:jc w:val="both"/>
    </w:pPr>
  </w:style>
  <w:style w:type="paragraph" w:customStyle="1" w:styleId="20B5A7A485BF4441A8F821A08DDCF24F">
    <w:name w:val="20B5A7A485BF4441A8F821A08DDCF24F"/>
    <w:pPr>
      <w:widowControl w:val="0"/>
      <w:jc w:val="both"/>
    </w:pPr>
  </w:style>
  <w:style w:type="paragraph" w:customStyle="1" w:styleId="8982DAEC072B4AF4A046D874224A1462">
    <w:name w:val="8982DAEC072B4AF4A046D874224A1462"/>
    <w:pPr>
      <w:widowControl w:val="0"/>
      <w:jc w:val="both"/>
    </w:pPr>
  </w:style>
  <w:style w:type="paragraph" w:customStyle="1" w:styleId="4B07B15F24864681BD12C18F5AEA7765">
    <w:name w:val="4B07B15F24864681BD12C18F5AEA7765"/>
    <w:pPr>
      <w:widowControl w:val="0"/>
      <w:jc w:val="both"/>
    </w:pPr>
  </w:style>
  <w:style w:type="paragraph" w:customStyle="1" w:styleId="1E9E425A872F4E30A182D62DE208F094">
    <w:name w:val="1E9E425A872F4E30A182D62DE208F094"/>
    <w:pPr>
      <w:widowControl w:val="0"/>
      <w:jc w:val="both"/>
    </w:pPr>
  </w:style>
  <w:style w:type="paragraph" w:customStyle="1" w:styleId="CAA93B96F94148228BD79A429D73AB44">
    <w:name w:val="CAA93B96F94148228BD79A429D73AB44"/>
    <w:pPr>
      <w:widowControl w:val="0"/>
      <w:jc w:val="both"/>
    </w:pPr>
  </w:style>
  <w:style w:type="paragraph" w:customStyle="1" w:styleId="429A2B16DE144991B1FCD2E220AEA3B5">
    <w:name w:val="429A2B16DE144991B1FCD2E220AEA3B5"/>
    <w:pPr>
      <w:widowControl w:val="0"/>
      <w:jc w:val="both"/>
    </w:pPr>
  </w:style>
  <w:style w:type="paragraph" w:customStyle="1" w:styleId="F8EA04A7C5D74E3493FF572B7F57CD01">
    <w:name w:val="F8EA04A7C5D74E3493FF572B7F57CD01"/>
    <w:pPr>
      <w:widowControl w:val="0"/>
      <w:jc w:val="both"/>
    </w:pPr>
  </w:style>
  <w:style w:type="paragraph" w:customStyle="1" w:styleId="D8D8754396384044BEE90D08C12A63B1">
    <w:name w:val="D8D8754396384044BEE90D08C12A63B1"/>
    <w:pPr>
      <w:widowControl w:val="0"/>
      <w:jc w:val="both"/>
    </w:pPr>
  </w:style>
  <w:style w:type="paragraph" w:customStyle="1" w:styleId="11BB106D889F48FDBDA5711C45E897CA">
    <w:name w:val="11BB106D889F48FDBDA5711C45E897CA"/>
    <w:pPr>
      <w:widowControl w:val="0"/>
      <w:jc w:val="both"/>
    </w:pPr>
  </w:style>
  <w:style w:type="paragraph" w:customStyle="1" w:styleId="427362F9D7B34795BD941890343AE62E">
    <w:name w:val="427362F9D7B34795BD941890343AE62E"/>
    <w:pPr>
      <w:widowControl w:val="0"/>
      <w:jc w:val="both"/>
    </w:pPr>
  </w:style>
  <w:style w:type="paragraph" w:customStyle="1" w:styleId="2AAE185C22AB4573944A0E7FF26687D7">
    <w:name w:val="2AAE185C22AB4573944A0E7FF26687D7"/>
    <w:pPr>
      <w:widowControl w:val="0"/>
      <w:jc w:val="both"/>
    </w:pPr>
  </w:style>
  <w:style w:type="paragraph" w:customStyle="1" w:styleId="1985639BD8B14E16AD63387C83A5D60E">
    <w:name w:val="1985639BD8B14E16AD63387C83A5D60E"/>
    <w:pPr>
      <w:widowControl w:val="0"/>
      <w:jc w:val="both"/>
    </w:pPr>
  </w:style>
  <w:style w:type="paragraph" w:customStyle="1" w:styleId="70E4FB4ACF7241E39DEA313C733DE8FD">
    <w:name w:val="70E4FB4ACF7241E39DEA313C733DE8FD"/>
    <w:pPr>
      <w:widowControl w:val="0"/>
      <w:jc w:val="both"/>
    </w:pPr>
  </w:style>
  <w:style w:type="paragraph" w:customStyle="1" w:styleId="0F813674A4F84912868F3E5BF9F77B80">
    <w:name w:val="0F813674A4F84912868F3E5BF9F77B80"/>
    <w:pPr>
      <w:widowControl w:val="0"/>
      <w:jc w:val="both"/>
    </w:pPr>
  </w:style>
  <w:style w:type="paragraph" w:customStyle="1" w:styleId="A08635D354A34285BEA5E26B9F83B42E">
    <w:name w:val="A08635D354A34285BEA5E26B9F83B42E"/>
    <w:pPr>
      <w:widowControl w:val="0"/>
      <w:jc w:val="both"/>
    </w:pPr>
  </w:style>
  <w:style w:type="paragraph" w:customStyle="1" w:styleId="4418861E49064641B160FE735E1BD2CC">
    <w:name w:val="4418861E49064641B160FE735E1BD2CC"/>
    <w:pPr>
      <w:widowControl w:val="0"/>
      <w:jc w:val="both"/>
    </w:pPr>
  </w:style>
  <w:style w:type="paragraph" w:customStyle="1" w:styleId="407911B252034F4A8B0AFB35B2E8A2CD">
    <w:name w:val="407911B252034F4A8B0AFB35B2E8A2CD"/>
    <w:pPr>
      <w:widowControl w:val="0"/>
      <w:jc w:val="both"/>
    </w:pPr>
  </w:style>
  <w:style w:type="paragraph" w:customStyle="1" w:styleId="F2267A166EE24AB7AE3BE8B0E7F94CB2">
    <w:name w:val="F2267A166EE24AB7AE3BE8B0E7F94CB2"/>
    <w:pPr>
      <w:widowControl w:val="0"/>
      <w:jc w:val="both"/>
    </w:pPr>
  </w:style>
  <w:style w:type="paragraph" w:customStyle="1" w:styleId="982C8763AD6040E78BCC2B978E5558FD">
    <w:name w:val="982C8763AD6040E78BCC2B978E5558FD"/>
    <w:pPr>
      <w:widowControl w:val="0"/>
      <w:jc w:val="both"/>
    </w:pPr>
  </w:style>
  <w:style w:type="paragraph" w:customStyle="1" w:styleId="AC028BC033C74912ABF2F0727EA00CCF">
    <w:name w:val="AC028BC033C74912ABF2F0727EA00CCF"/>
    <w:pPr>
      <w:widowControl w:val="0"/>
      <w:jc w:val="both"/>
    </w:pPr>
  </w:style>
  <w:style w:type="paragraph" w:customStyle="1" w:styleId="2DB53C5F556C4D03B7BD3D9CAA9E5328">
    <w:name w:val="2DB53C5F556C4D03B7BD3D9CAA9E5328"/>
    <w:pPr>
      <w:widowControl w:val="0"/>
      <w:jc w:val="both"/>
    </w:pPr>
  </w:style>
  <w:style w:type="paragraph" w:customStyle="1" w:styleId="511767281E094A66865B6388A3B1CC4D">
    <w:name w:val="511767281E094A66865B6388A3B1CC4D"/>
    <w:pPr>
      <w:widowControl w:val="0"/>
      <w:jc w:val="both"/>
    </w:pPr>
  </w:style>
  <w:style w:type="paragraph" w:customStyle="1" w:styleId="06251FB9DC2146E88615C04EE462CC95">
    <w:name w:val="06251FB9DC2146E88615C04EE462CC95"/>
    <w:pPr>
      <w:widowControl w:val="0"/>
      <w:jc w:val="both"/>
    </w:pPr>
  </w:style>
  <w:style w:type="paragraph" w:customStyle="1" w:styleId="2748ACA43DFE4078A4ED7DC1881404C2">
    <w:name w:val="2748ACA43DFE4078A4ED7DC1881404C2"/>
    <w:pPr>
      <w:widowControl w:val="0"/>
      <w:jc w:val="both"/>
    </w:pPr>
  </w:style>
  <w:style w:type="paragraph" w:customStyle="1" w:styleId="62F325DC405A4B2B9864CAF60ACFE4E3">
    <w:name w:val="62F325DC405A4B2B9864CAF60ACFE4E3"/>
    <w:pPr>
      <w:widowControl w:val="0"/>
      <w:jc w:val="both"/>
    </w:pPr>
  </w:style>
  <w:style w:type="paragraph" w:customStyle="1" w:styleId="975FC110770F49C784979B775C71D61D">
    <w:name w:val="975FC110770F49C784979B775C71D61D"/>
    <w:pPr>
      <w:widowControl w:val="0"/>
      <w:jc w:val="both"/>
    </w:pPr>
  </w:style>
  <w:style w:type="paragraph" w:customStyle="1" w:styleId="12BF5D2333F24844AE6E5C5CBA771DC3">
    <w:name w:val="12BF5D2333F24844AE6E5C5CBA771DC3"/>
    <w:pPr>
      <w:widowControl w:val="0"/>
      <w:jc w:val="both"/>
    </w:pPr>
  </w:style>
  <w:style w:type="paragraph" w:customStyle="1" w:styleId="9673BB6199BA4BDEA937367A7C5860FC">
    <w:name w:val="9673BB6199BA4BDEA937367A7C5860FC"/>
    <w:pPr>
      <w:widowControl w:val="0"/>
      <w:jc w:val="both"/>
    </w:pPr>
  </w:style>
  <w:style w:type="paragraph" w:customStyle="1" w:styleId="FD55988CB6A249E5A347586FAF8B2DB8">
    <w:name w:val="FD55988CB6A249E5A347586FAF8B2DB8"/>
    <w:pPr>
      <w:widowControl w:val="0"/>
      <w:jc w:val="both"/>
    </w:pPr>
  </w:style>
  <w:style w:type="paragraph" w:customStyle="1" w:styleId="BABA65E12B244EA8AFC099C604B5FF7F">
    <w:name w:val="BABA65E12B244EA8AFC099C604B5FF7F"/>
    <w:pPr>
      <w:widowControl w:val="0"/>
      <w:jc w:val="both"/>
    </w:pPr>
  </w:style>
  <w:style w:type="paragraph" w:customStyle="1" w:styleId="7B0AE30305274F508FA506C552B49FEE">
    <w:name w:val="7B0AE30305274F508FA506C552B49FEE"/>
    <w:pPr>
      <w:widowControl w:val="0"/>
      <w:jc w:val="both"/>
    </w:pPr>
  </w:style>
  <w:style w:type="paragraph" w:customStyle="1" w:styleId="0909DEEF0DA041A6A4749EA0A1FC0D3A">
    <w:name w:val="0909DEEF0DA041A6A4749EA0A1FC0D3A"/>
    <w:pPr>
      <w:widowControl w:val="0"/>
      <w:jc w:val="both"/>
    </w:pPr>
  </w:style>
  <w:style w:type="paragraph" w:customStyle="1" w:styleId="27AC5AA04C16489AB54593441D6B101D">
    <w:name w:val="27AC5AA04C16489AB54593441D6B101D"/>
    <w:pPr>
      <w:widowControl w:val="0"/>
      <w:jc w:val="both"/>
    </w:pPr>
  </w:style>
  <w:style w:type="paragraph" w:customStyle="1" w:styleId="F96AAD5A0D8D43F2B9E7EF8E3E796556">
    <w:name w:val="F96AAD5A0D8D43F2B9E7EF8E3E796556"/>
    <w:pPr>
      <w:widowControl w:val="0"/>
      <w:jc w:val="both"/>
    </w:pPr>
  </w:style>
  <w:style w:type="paragraph" w:customStyle="1" w:styleId="BADBBDB273784B12856BC8756F4C3465">
    <w:name w:val="BADBBDB273784B12856BC8756F4C3465"/>
    <w:pPr>
      <w:widowControl w:val="0"/>
      <w:jc w:val="both"/>
    </w:pPr>
  </w:style>
  <w:style w:type="paragraph" w:customStyle="1" w:styleId="2EA2DFB73BEB426D85C17576A69FE0C1">
    <w:name w:val="2EA2DFB73BEB426D85C17576A69FE0C1"/>
    <w:pPr>
      <w:widowControl w:val="0"/>
      <w:jc w:val="both"/>
    </w:pPr>
  </w:style>
  <w:style w:type="paragraph" w:customStyle="1" w:styleId="AF6C43DC525647D993CBD18AC3BE7364">
    <w:name w:val="AF6C43DC525647D993CBD18AC3BE7364"/>
    <w:pPr>
      <w:widowControl w:val="0"/>
      <w:jc w:val="both"/>
    </w:pPr>
  </w:style>
  <w:style w:type="paragraph" w:customStyle="1" w:styleId="D09C0A34305940FEAE5E3ED23F12DEE6">
    <w:name w:val="D09C0A34305940FEAE5E3ED23F12DEE6"/>
    <w:pPr>
      <w:widowControl w:val="0"/>
      <w:jc w:val="both"/>
    </w:pPr>
  </w:style>
  <w:style w:type="paragraph" w:customStyle="1" w:styleId="9A6E445AC58140FA9D6160FB763F71B6">
    <w:name w:val="9A6E445AC58140FA9D6160FB763F71B6"/>
    <w:pPr>
      <w:widowControl w:val="0"/>
      <w:jc w:val="both"/>
    </w:pPr>
  </w:style>
  <w:style w:type="paragraph" w:customStyle="1" w:styleId="1825E13AEA21464E9928CAACDC8E126F">
    <w:name w:val="1825E13AEA21464E9928CAACDC8E126F"/>
    <w:pPr>
      <w:widowControl w:val="0"/>
      <w:jc w:val="both"/>
    </w:pPr>
  </w:style>
  <w:style w:type="paragraph" w:customStyle="1" w:styleId="C9665F954F6D4D7984E7759D8AC1DBE5">
    <w:name w:val="C9665F954F6D4D7984E7759D8AC1DBE5"/>
    <w:pPr>
      <w:widowControl w:val="0"/>
      <w:jc w:val="both"/>
    </w:pPr>
  </w:style>
  <w:style w:type="paragraph" w:customStyle="1" w:styleId="04F20F0DCBB546D3B13E86D4EFCDC56D">
    <w:name w:val="04F20F0DCBB546D3B13E86D4EFCDC56D"/>
    <w:pPr>
      <w:widowControl w:val="0"/>
      <w:jc w:val="both"/>
    </w:pPr>
  </w:style>
  <w:style w:type="paragraph" w:customStyle="1" w:styleId="B639C091DEAC4C38AFBE1F3DD0F09D86">
    <w:name w:val="B639C091DEAC4C38AFBE1F3DD0F09D86"/>
    <w:pPr>
      <w:widowControl w:val="0"/>
      <w:jc w:val="both"/>
    </w:pPr>
  </w:style>
  <w:style w:type="paragraph" w:customStyle="1" w:styleId="E1E801E94C5D4308B1F1245356D76524">
    <w:name w:val="E1E801E94C5D4308B1F1245356D76524"/>
    <w:pPr>
      <w:widowControl w:val="0"/>
      <w:jc w:val="both"/>
    </w:pPr>
  </w:style>
  <w:style w:type="paragraph" w:customStyle="1" w:styleId="DA79D30359CD4B679F7AB930CF761B07">
    <w:name w:val="DA79D30359CD4B679F7AB930CF761B07"/>
    <w:pPr>
      <w:widowControl w:val="0"/>
      <w:jc w:val="both"/>
    </w:pPr>
  </w:style>
  <w:style w:type="paragraph" w:customStyle="1" w:styleId="4A29EFA6D22B49D5B7DD01D0661171BF">
    <w:name w:val="4A29EFA6D22B49D5B7DD01D0661171BF"/>
    <w:pPr>
      <w:widowControl w:val="0"/>
      <w:jc w:val="both"/>
    </w:pPr>
  </w:style>
  <w:style w:type="paragraph" w:customStyle="1" w:styleId="EACF3884750E4C90B6904B095577ED2F">
    <w:name w:val="EACF3884750E4C90B6904B095577ED2F"/>
    <w:pPr>
      <w:widowControl w:val="0"/>
      <w:jc w:val="both"/>
    </w:pPr>
  </w:style>
  <w:style w:type="paragraph" w:customStyle="1" w:styleId="A2B68BAABE9044F2B9011EDCC2427972">
    <w:name w:val="A2B68BAABE9044F2B9011EDCC2427972"/>
    <w:pPr>
      <w:widowControl w:val="0"/>
      <w:jc w:val="both"/>
    </w:pPr>
  </w:style>
  <w:style w:type="paragraph" w:customStyle="1" w:styleId="579D2E3198B74B3BB0FF1CCE4BC9D411">
    <w:name w:val="579D2E3198B74B3BB0FF1CCE4BC9D411"/>
    <w:pPr>
      <w:widowControl w:val="0"/>
      <w:jc w:val="both"/>
    </w:pPr>
  </w:style>
  <w:style w:type="paragraph" w:customStyle="1" w:styleId="EEC7EB431F1D40C8963A6865529DA0E0">
    <w:name w:val="EEC7EB431F1D40C8963A6865529DA0E0"/>
    <w:pPr>
      <w:widowControl w:val="0"/>
      <w:jc w:val="both"/>
    </w:pPr>
  </w:style>
  <w:style w:type="paragraph" w:customStyle="1" w:styleId="BB4A206A53044BAEA6FC38574F628BA3">
    <w:name w:val="BB4A206A53044BAEA6FC38574F628BA3"/>
    <w:pPr>
      <w:widowControl w:val="0"/>
      <w:jc w:val="both"/>
    </w:pPr>
  </w:style>
  <w:style w:type="paragraph" w:customStyle="1" w:styleId="21FC7B440095435F9C98BD5DB85AD4AD">
    <w:name w:val="21FC7B440095435F9C98BD5DB85AD4AD"/>
    <w:pPr>
      <w:widowControl w:val="0"/>
      <w:jc w:val="both"/>
    </w:pPr>
  </w:style>
  <w:style w:type="paragraph" w:customStyle="1" w:styleId="E9919AC27A7E4725A90C7B1B587A59F8">
    <w:name w:val="E9919AC27A7E4725A90C7B1B587A59F8"/>
    <w:pPr>
      <w:widowControl w:val="0"/>
      <w:jc w:val="both"/>
    </w:pPr>
  </w:style>
  <w:style w:type="paragraph" w:customStyle="1" w:styleId="8BB4CF5C261D47B2A4D92F4C3FC8398D">
    <w:name w:val="8BB4CF5C261D47B2A4D92F4C3FC8398D"/>
    <w:pPr>
      <w:widowControl w:val="0"/>
      <w:jc w:val="both"/>
    </w:pPr>
  </w:style>
  <w:style w:type="paragraph" w:customStyle="1" w:styleId="DBCCD93BCBC948F591D53C300B9F97F5">
    <w:name w:val="DBCCD93BCBC948F591D53C300B9F97F5"/>
    <w:pPr>
      <w:widowControl w:val="0"/>
      <w:jc w:val="both"/>
    </w:pPr>
  </w:style>
  <w:style w:type="paragraph" w:customStyle="1" w:styleId="4605E73BA921424C9749A78F5183F7F9">
    <w:name w:val="4605E73BA921424C9749A78F5183F7F9"/>
    <w:pPr>
      <w:widowControl w:val="0"/>
      <w:jc w:val="both"/>
    </w:pPr>
  </w:style>
  <w:style w:type="paragraph" w:customStyle="1" w:styleId="6E7195A01DD94F0A8F53A58B58EDD024">
    <w:name w:val="6E7195A01DD94F0A8F53A58B58EDD024"/>
    <w:pPr>
      <w:widowControl w:val="0"/>
      <w:jc w:val="both"/>
    </w:pPr>
  </w:style>
  <w:style w:type="paragraph" w:customStyle="1" w:styleId="6FD01C662B9D472B8558B25CC49998BA">
    <w:name w:val="6FD01C662B9D472B8558B25CC49998BA"/>
    <w:pPr>
      <w:widowControl w:val="0"/>
      <w:jc w:val="both"/>
    </w:pPr>
  </w:style>
  <w:style w:type="paragraph" w:customStyle="1" w:styleId="5EDD2BDE918B42BC883E961495F5F55F">
    <w:name w:val="5EDD2BDE918B42BC883E961495F5F55F"/>
    <w:pPr>
      <w:widowControl w:val="0"/>
      <w:jc w:val="both"/>
    </w:pPr>
  </w:style>
  <w:style w:type="paragraph" w:customStyle="1" w:styleId="3963D1BF6EB74943A2E302FE65C428C5">
    <w:name w:val="3963D1BF6EB74943A2E302FE65C428C5"/>
    <w:pPr>
      <w:widowControl w:val="0"/>
      <w:jc w:val="both"/>
    </w:pPr>
  </w:style>
  <w:style w:type="paragraph" w:customStyle="1" w:styleId="035F5426FD9E4D19B68E50670128ADEE">
    <w:name w:val="035F5426FD9E4D19B68E50670128ADEE"/>
    <w:pPr>
      <w:widowControl w:val="0"/>
      <w:jc w:val="both"/>
    </w:pPr>
  </w:style>
  <w:style w:type="paragraph" w:customStyle="1" w:styleId="DCC4229DA40140858FC0E2825DA36B2A">
    <w:name w:val="DCC4229DA40140858FC0E2825DA36B2A"/>
    <w:pPr>
      <w:widowControl w:val="0"/>
      <w:jc w:val="both"/>
    </w:pPr>
  </w:style>
  <w:style w:type="paragraph" w:customStyle="1" w:styleId="CA8563777F7A4D119F3BAD07F7DC0946">
    <w:name w:val="CA8563777F7A4D119F3BAD07F7DC0946"/>
    <w:pPr>
      <w:widowControl w:val="0"/>
      <w:jc w:val="both"/>
    </w:pPr>
  </w:style>
  <w:style w:type="paragraph" w:customStyle="1" w:styleId="7F332BF96746456FB846081B15F1AB2E">
    <w:name w:val="7F332BF96746456FB846081B15F1AB2E"/>
    <w:pPr>
      <w:widowControl w:val="0"/>
      <w:jc w:val="both"/>
    </w:pPr>
  </w:style>
  <w:style w:type="paragraph" w:customStyle="1" w:styleId="67E82B1DBF564A12ABD5BB67435409EA">
    <w:name w:val="67E82B1DBF564A12ABD5BB67435409EA"/>
    <w:pPr>
      <w:widowControl w:val="0"/>
      <w:jc w:val="both"/>
    </w:pPr>
  </w:style>
  <w:style w:type="paragraph" w:customStyle="1" w:styleId="5214ECD7A09A44C39CD5B22235E66695">
    <w:name w:val="5214ECD7A09A44C39CD5B22235E66695"/>
    <w:pPr>
      <w:widowControl w:val="0"/>
      <w:jc w:val="both"/>
    </w:pPr>
  </w:style>
  <w:style w:type="paragraph" w:customStyle="1" w:styleId="42DC5937FC314E4E95E0746C3B209E23">
    <w:name w:val="42DC5937FC314E4E95E0746C3B209E23"/>
    <w:pPr>
      <w:widowControl w:val="0"/>
      <w:jc w:val="both"/>
    </w:pPr>
  </w:style>
  <w:style w:type="paragraph" w:customStyle="1" w:styleId="C50E6F918FA844ACAD718539B6091C1E">
    <w:name w:val="C50E6F918FA844ACAD718539B6091C1E"/>
    <w:pPr>
      <w:widowControl w:val="0"/>
      <w:jc w:val="both"/>
    </w:pPr>
  </w:style>
  <w:style w:type="paragraph" w:customStyle="1" w:styleId="114C4F82FC9F45AC8599C96B325B4FD9">
    <w:name w:val="114C4F82FC9F45AC8599C96B325B4FD9"/>
    <w:pPr>
      <w:widowControl w:val="0"/>
      <w:jc w:val="both"/>
    </w:pPr>
  </w:style>
  <w:style w:type="paragraph" w:customStyle="1" w:styleId="1FDE6362BF224890987A85CC8B22514D">
    <w:name w:val="1FDE6362BF224890987A85CC8B22514D"/>
    <w:pPr>
      <w:widowControl w:val="0"/>
      <w:jc w:val="both"/>
    </w:pPr>
  </w:style>
  <w:style w:type="paragraph" w:customStyle="1" w:styleId="19B66F3C05CC44DAB85805F87B395921">
    <w:name w:val="19B66F3C05CC44DAB85805F87B395921"/>
    <w:pPr>
      <w:widowControl w:val="0"/>
      <w:jc w:val="both"/>
    </w:pPr>
  </w:style>
  <w:style w:type="paragraph" w:customStyle="1" w:styleId="91E4278EEF304289A4B5D1750DCC8BF3">
    <w:name w:val="91E4278EEF304289A4B5D1750DCC8BF3"/>
    <w:pPr>
      <w:widowControl w:val="0"/>
      <w:jc w:val="both"/>
    </w:pPr>
  </w:style>
  <w:style w:type="paragraph" w:customStyle="1" w:styleId="F4480F50C57146A8A16D83CA0CF9F109">
    <w:name w:val="F4480F50C57146A8A16D83CA0CF9F109"/>
    <w:pPr>
      <w:widowControl w:val="0"/>
      <w:jc w:val="both"/>
    </w:pPr>
  </w:style>
  <w:style w:type="paragraph" w:customStyle="1" w:styleId="6A8DA4CBE6CA478182BCD8F56DD628D3">
    <w:name w:val="6A8DA4CBE6CA478182BCD8F56DD628D3"/>
    <w:pPr>
      <w:widowControl w:val="0"/>
      <w:jc w:val="both"/>
    </w:pPr>
  </w:style>
  <w:style w:type="paragraph" w:customStyle="1" w:styleId="77BFD02FAF6646A4B34B84C5FE94FA8F">
    <w:name w:val="77BFD02FAF6646A4B34B84C5FE94FA8F"/>
    <w:pPr>
      <w:widowControl w:val="0"/>
      <w:jc w:val="both"/>
    </w:pPr>
  </w:style>
  <w:style w:type="paragraph" w:customStyle="1" w:styleId="1F79BD5918AA4D45BDD36A502043B853">
    <w:name w:val="1F79BD5918AA4D45BDD36A502043B853"/>
    <w:pPr>
      <w:widowControl w:val="0"/>
      <w:jc w:val="both"/>
    </w:pPr>
  </w:style>
  <w:style w:type="paragraph" w:customStyle="1" w:styleId="9E993078EB9A47E99F321069BADC66D2">
    <w:name w:val="9E993078EB9A47E99F321069BADC66D2"/>
    <w:pPr>
      <w:widowControl w:val="0"/>
      <w:jc w:val="both"/>
    </w:pPr>
  </w:style>
  <w:style w:type="paragraph" w:customStyle="1" w:styleId="A5AF711159604F5F993D07F04F65EBDD">
    <w:name w:val="A5AF711159604F5F993D07F04F65EBDD"/>
    <w:pPr>
      <w:widowControl w:val="0"/>
      <w:jc w:val="both"/>
    </w:pPr>
  </w:style>
  <w:style w:type="paragraph" w:customStyle="1" w:styleId="FD5CE9C89E994C07867D99B8D3659E6A">
    <w:name w:val="FD5CE9C89E994C07867D99B8D3659E6A"/>
    <w:pPr>
      <w:widowControl w:val="0"/>
      <w:jc w:val="both"/>
    </w:pPr>
  </w:style>
  <w:style w:type="paragraph" w:customStyle="1" w:styleId="51E952137EEB484CBE596E8C6C2D82E8">
    <w:name w:val="51E952137EEB484CBE596E8C6C2D82E8"/>
    <w:pPr>
      <w:widowControl w:val="0"/>
      <w:jc w:val="both"/>
    </w:pPr>
  </w:style>
  <w:style w:type="paragraph" w:customStyle="1" w:styleId="DDFB864D7CF948AD95A84E1884ED5502">
    <w:name w:val="DDFB864D7CF948AD95A84E1884ED5502"/>
    <w:pPr>
      <w:widowControl w:val="0"/>
      <w:jc w:val="both"/>
    </w:pPr>
  </w:style>
  <w:style w:type="paragraph" w:customStyle="1" w:styleId="1104E14C25A24721BAEF8E5E3F7659CE">
    <w:name w:val="1104E14C25A24721BAEF8E5E3F7659CE"/>
    <w:pPr>
      <w:widowControl w:val="0"/>
      <w:jc w:val="both"/>
    </w:pPr>
  </w:style>
  <w:style w:type="paragraph" w:customStyle="1" w:styleId="82EB9E1278D64628BF79B8DD5ACBC2CC">
    <w:name w:val="82EB9E1278D64628BF79B8DD5ACBC2CC"/>
    <w:pPr>
      <w:widowControl w:val="0"/>
      <w:jc w:val="both"/>
    </w:pPr>
  </w:style>
  <w:style w:type="paragraph" w:customStyle="1" w:styleId="6A9D5BEEA46F44C3ABA7F50BA7752B0C">
    <w:name w:val="6A9D5BEEA46F44C3ABA7F50BA7752B0C"/>
    <w:pPr>
      <w:widowControl w:val="0"/>
      <w:jc w:val="both"/>
    </w:pPr>
  </w:style>
  <w:style w:type="paragraph" w:customStyle="1" w:styleId="A3A5A486B73841348CAB06AC2829AEE1">
    <w:name w:val="A3A5A486B73841348CAB06AC2829AEE1"/>
    <w:pPr>
      <w:widowControl w:val="0"/>
      <w:jc w:val="both"/>
    </w:pPr>
  </w:style>
  <w:style w:type="paragraph" w:customStyle="1" w:styleId="01F2C04B48104193B8F249A9FDF9A3C6">
    <w:name w:val="01F2C04B48104193B8F249A9FDF9A3C6"/>
    <w:pPr>
      <w:widowControl w:val="0"/>
      <w:jc w:val="both"/>
    </w:pPr>
  </w:style>
  <w:style w:type="paragraph" w:customStyle="1" w:styleId="143AAE2F9D524556ADD2CB4E86AD98C5">
    <w:name w:val="143AAE2F9D524556ADD2CB4E86AD98C5"/>
    <w:pPr>
      <w:widowControl w:val="0"/>
      <w:jc w:val="both"/>
    </w:pPr>
  </w:style>
  <w:style w:type="paragraph" w:customStyle="1" w:styleId="3105324675EF4939B1F27621ABB510DF">
    <w:name w:val="3105324675EF4939B1F27621ABB510DF"/>
    <w:pPr>
      <w:widowControl w:val="0"/>
      <w:jc w:val="both"/>
    </w:pPr>
  </w:style>
  <w:style w:type="paragraph" w:customStyle="1" w:styleId="4D49E4D1ADB048AC9D1BBDB5C6FC2177">
    <w:name w:val="4D49E4D1ADB048AC9D1BBDB5C6FC2177"/>
    <w:pPr>
      <w:widowControl w:val="0"/>
      <w:jc w:val="both"/>
    </w:pPr>
  </w:style>
  <w:style w:type="paragraph" w:customStyle="1" w:styleId="A23CE1E05F9A44DB96A4F98DE2B77749">
    <w:name w:val="A23CE1E05F9A44DB96A4F98DE2B77749"/>
    <w:pPr>
      <w:widowControl w:val="0"/>
      <w:jc w:val="both"/>
    </w:pPr>
  </w:style>
  <w:style w:type="paragraph" w:customStyle="1" w:styleId="04AB194892064FBF982A055C446BD1E2">
    <w:name w:val="04AB194892064FBF982A055C446BD1E2"/>
    <w:pPr>
      <w:widowControl w:val="0"/>
      <w:jc w:val="both"/>
    </w:pPr>
  </w:style>
  <w:style w:type="paragraph" w:customStyle="1" w:styleId="775650E04DA54AB2817FCCEC03FC6D47">
    <w:name w:val="775650E04DA54AB2817FCCEC03FC6D47"/>
    <w:pPr>
      <w:widowControl w:val="0"/>
      <w:jc w:val="both"/>
    </w:pPr>
  </w:style>
  <w:style w:type="paragraph" w:customStyle="1" w:styleId="70FD0A06528E4AC1BB7A845E53BE41B1">
    <w:name w:val="70FD0A06528E4AC1BB7A845E53BE41B1"/>
    <w:pPr>
      <w:widowControl w:val="0"/>
      <w:jc w:val="both"/>
    </w:pPr>
  </w:style>
  <w:style w:type="paragraph" w:customStyle="1" w:styleId="8C4180BB46A24B76A2A644379BE4C782">
    <w:name w:val="8C4180BB46A24B76A2A644379BE4C782"/>
    <w:pPr>
      <w:widowControl w:val="0"/>
      <w:jc w:val="both"/>
    </w:pPr>
  </w:style>
  <w:style w:type="paragraph" w:customStyle="1" w:styleId="93802BF9C1874F7C993B96406CC51372">
    <w:name w:val="93802BF9C1874F7C993B96406CC51372"/>
    <w:pPr>
      <w:widowControl w:val="0"/>
      <w:jc w:val="both"/>
    </w:pPr>
  </w:style>
  <w:style w:type="paragraph" w:customStyle="1" w:styleId="4861D65D01BA4D8A8F202358E3958276">
    <w:name w:val="4861D65D01BA4D8A8F202358E3958276"/>
    <w:pPr>
      <w:widowControl w:val="0"/>
      <w:jc w:val="both"/>
    </w:pPr>
  </w:style>
  <w:style w:type="paragraph" w:customStyle="1" w:styleId="3441011556094A2CA807482574A3F522">
    <w:name w:val="3441011556094A2CA807482574A3F522"/>
    <w:pPr>
      <w:widowControl w:val="0"/>
      <w:jc w:val="both"/>
    </w:pPr>
  </w:style>
  <w:style w:type="paragraph" w:customStyle="1" w:styleId="C90FDE3D18B04B258E2C687B89371054">
    <w:name w:val="C90FDE3D18B04B258E2C687B89371054"/>
    <w:pPr>
      <w:widowControl w:val="0"/>
      <w:jc w:val="both"/>
    </w:pPr>
  </w:style>
  <w:style w:type="paragraph" w:customStyle="1" w:styleId="0968D7B06AFB43B5BD1D7A29D926895A">
    <w:name w:val="0968D7B06AFB43B5BD1D7A29D926895A"/>
    <w:pPr>
      <w:widowControl w:val="0"/>
      <w:jc w:val="both"/>
    </w:pPr>
  </w:style>
  <w:style w:type="paragraph" w:customStyle="1" w:styleId="3440472842554BF488DD8C014D17B0AA">
    <w:name w:val="3440472842554BF488DD8C014D17B0AA"/>
    <w:pPr>
      <w:widowControl w:val="0"/>
      <w:jc w:val="both"/>
    </w:pPr>
  </w:style>
  <w:style w:type="paragraph" w:customStyle="1" w:styleId="A4A080C0FF52480DAF677E6676D3D522">
    <w:name w:val="A4A080C0FF52480DAF677E6676D3D522"/>
    <w:pPr>
      <w:widowControl w:val="0"/>
      <w:jc w:val="both"/>
    </w:pPr>
  </w:style>
  <w:style w:type="paragraph" w:customStyle="1" w:styleId="D175C21FC760461388F996C78406C89E">
    <w:name w:val="D175C21FC760461388F996C78406C89E"/>
    <w:pPr>
      <w:widowControl w:val="0"/>
      <w:jc w:val="both"/>
    </w:pPr>
  </w:style>
  <w:style w:type="paragraph" w:customStyle="1" w:styleId="F0BC111948FA4D6B81CDA6E9BF3DFB2F">
    <w:name w:val="F0BC111948FA4D6B81CDA6E9BF3DFB2F"/>
    <w:pPr>
      <w:widowControl w:val="0"/>
      <w:jc w:val="both"/>
    </w:pPr>
  </w:style>
  <w:style w:type="paragraph" w:customStyle="1" w:styleId="62875860AEE84327B3AD174762258A35">
    <w:name w:val="62875860AEE84327B3AD174762258A35"/>
    <w:pPr>
      <w:widowControl w:val="0"/>
      <w:jc w:val="both"/>
    </w:pPr>
  </w:style>
  <w:style w:type="paragraph" w:customStyle="1" w:styleId="CD9A42596D8747AD886060320C7ACBD0">
    <w:name w:val="CD9A42596D8747AD886060320C7ACBD0"/>
    <w:pPr>
      <w:widowControl w:val="0"/>
      <w:jc w:val="both"/>
    </w:pPr>
  </w:style>
  <w:style w:type="paragraph" w:customStyle="1" w:styleId="24002C174D7E46B9A8EE9303FDBD1140">
    <w:name w:val="24002C174D7E46B9A8EE9303FDBD1140"/>
    <w:pPr>
      <w:widowControl w:val="0"/>
      <w:jc w:val="both"/>
    </w:pPr>
  </w:style>
  <w:style w:type="paragraph" w:customStyle="1" w:styleId="2567C8B1A3494B54A678C31C5AD86A3B">
    <w:name w:val="2567C8B1A3494B54A678C31C5AD86A3B"/>
    <w:pPr>
      <w:widowControl w:val="0"/>
      <w:jc w:val="both"/>
    </w:pPr>
  </w:style>
  <w:style w:type="paragraph" w:customStyle="1" w:styleId="952A8B0622714B8384BBFAE082B4B908">
    <w:name w:val="952A8B0622714B8384BBFAE082B4B908"/>
    <w:pPr>
      <w:widowControl w:val="0"/>
      <w:jc w:val="both"/>
    </w:pPr>
  </w:style>
  <w:style w:type="paragraph" w:customStyle="1" w:styleId="0D815293AC5E4565B2EA48EB20832E53">
    <w:name w:val="0D815293AC5E4565B2EA48EB20832E53"/>
    <w:pPr>
      <w:widowControl w:val="0"/>
      <w:jc w:val="both"/>
    </w:pPr>
  </w:style>
  <w:style w:type="paragraph" w:customStyle="1" w:styleId="751D898126494076BF8695789C696514">
    <w:name w:val="751D898126494076BF8695789C696514"/>
    <w:pPr>
      <w:widowControl w:val="0"/>
      <w:jc w:val="both"/>
    </w:pPr>
  </w:style>
  <w:style w:type="paragraph" w:customStyle="1" w:styleId="C507CD8299D8403F92F159013A2D522E">
    <w:name w:val="C507CD8299D8403F92F159013A2D522E"/>
    <w:pPr>
      <w:widowControl w:val="0"/>
      <w:jc w:val="both"/>
    </w:pPr>
  </w:style>
  <w:style w:type="paragraph" w:customStyle="1" w:styleId="42632D78552E4038A0FEF08138608A52">
    <w:name w:val="42632D78552E4038A0FEF08138608A52"/>
    <w:pPr>
      <w:widowControl w:val="0"/>
      <w:jc w:val="both"/>
    </w:pPr>
  </w:style>
  <w:style w:type="paragraph" w:customStyle="1" w:styleId="BF7FD9292B064C30A282AD82D795110A">
    <w:name w:val="BF7FD9292B064C30A282AD82D795110A"/>
    <w:pPr>
      <w:widowControl w:val="0"/>
      <w:jc w:val="both"/>
    </w:pPr>
  </w:style>
  <w:style w:type="paragraph" w:customStyle="1" w:styleId="D85A7ADBF7584B41B777A9C41574B07F">
    <w:name w:val="D85A7ADBF7584B41B777A9C41574B07F"/>
    <w:pPr>
      <w:widowControl w:val="0"/>
      <w:jc w:val="both"/>
    </w:pPr>
  </w:style>
  <w:style w:type="paragraph" w:customStyle="1" w:styleId="3BAA01344DDE45EB96CB8ACE62B28A27">
    <w:name w:val="3BAA01344DDE45EB96CB8ACE62B28A27"/>
    <w:pPr>
      <w:widowControl w:val="0"/>
      <w:jc w:val="both"/>
    </w:pPr>
  </w:style>
  <w:style w:type="paragraph" w:customStyle="1" w:styleId="D7B78B0064684A20B56B2D6FDBAB606F">
    <w:name w:val="D7B78B0064684A20B56B2D6FDBAB606F"/>
    <w:pPr>
      <w:widowControl w:val="0"/>
      <w:jc w:val="both"/>
    </w:pPr>
  </w:style>
  <w:style w:type="paragraph" w:customStyle="1" w:styleId="EEECBBB39C214F939DA70BDDCC2325C0">
    <w:name w:val="EEECBBB39C214F939DA70BDDCC2325C0"/>
    <w:pPr>
      <w:widowControl w:val="0"/>
      <w:jc w:val="both"/>
    </w:pPr>
  </w:style>
  <w:style w:type="paragraph" w:customStyle="1" w:styleId="49E713B0AD8F4CFEB111A90AEDA985C6">
    <w:name w:val="49E713B0AD8F4CFEB111A90AEDA985C6"/>
    <w:pPr>
      <w:widowControl w:val="0"/>
      <w:jc w:val="both"/>
    </w:pPr>
  </w:style>
  <w:style w:type="paragraph" w:customStyle="1" w:styleId="D09E31C11B404FE89F92AB75E661B5E5">
    <w:name w:val="D09E31C11B404FE89F92AB75E661B5E5"/>
    <w:pPr>
      <w:widowControl w:val="0"/>
      <w:jc w:val="both"/>
    </w:pPr>
  </w:style>
  <w:style w:type="paragraph" w:customStyle="1" w:styleId="6DD041FE711D41EA882E315B56DEEAE3">
    <w:name w:val="6DD041FE711D41EA882E315B56DEEAE3"/>
    <w:pPr>
      <w:widowControl w:val="0"/>
      <w:jc w:val="both"/>
    </w:pPr>
  </w:style>
  <w:style w:type="paragraph" w:customStyle="1" w:styleId="4F61EB1B66F64F70A40528B8A801CF59">
    <w:name w:val="4F61EB1B66F64F70A40528B8A801CF59"/>
    <w:pPr>
      <w:widowControl w:val="0"/>
      <w:jc w:val="both"/>
    </w:pPr>
  </w:style>
  <w:style w:type="paragraph" w:customStyle="1" w:styleId="178B16818F5B43F7A939E18E4E38DB1C">
    <w:name w:val="178B16818F5B43F7A939E18E4E38DB1C"/>
    <w:pPr>
      <w:widowControl w:val="0"/>
      <w:jc w:val="both"/>
    </w:pPr>
  </w:style>
  <w:style w:type="paragraph" w:customStyle="1" w:styleId="823522CD9DB448AC9D69AE7FB7DCED9C">
    <w:name w:val="823522CD9DB448AC9D69AE7FB7DCED9C"/>
    <w:pPr>
      <w:widowControl w:val="0"/>
      <w:jc w:val="both"/>
    </w:pPr>
  </w:style>
  <w:style w:type="paragraph" w:customStyle="1" w:styleId="6ABA9491C0004FCF860D1ACDA7BE288F">
    <w:name w:val="6ABA9491C0004FCF860D1ACDA7BE288F"/>
    <w:pPr>
      <w:widowControl w:val="0"/>
      <w:jc w:val="both"/>
    </w:pPr>
  </w:style>
  <w:style w:type="paragraph" w:customStyle="1" w:styleId="369E3AF0824841AB905E11B5CA12E6FB">
    <w:name w:val="369E3AF0824841AB905E11B5CA12E6FB"/>
    <w:rsid w:val="003C541B"/>
    <w:pPr>
      <w:widowControl w:val="0"/>
      <w:jc w:val="both"/>
    </w:pPr>
  </w:style>
  <w:style w:type="paragraph" w:customStyle="1" w:styleId="8AEB4236C55B46038ABD640544C2B54B">
    <w:name w:val="8AEB4236C55B46038ABD640544C2B54B"/>
    <w:rsid w:val="003C541B"/>
    <w:pPr>
      <w:widowControl w:val="0"/>
      <w:jc w:val="both"/>
    </w:pPr>
  </w:style>
  <w:style w:type="paragraph" w:customStyle="1" w:styleId="9A22034900844027A034E9A49A2A1705">
    <w:name w:val="9A22034900844027A034E9A49A2A1705"/>
    <w:rsid w:val="003C541B"/>
    <w:pPr>
      <w:widowControl w:val="0"/>
      <w:jc w:val="both"/>
    </w:pPr>
  </w:style>
  <w:style w:type="paragraph" w:customStyle="1" w:styleId="1AB317B9C6E446E5A9C659356321EFF0">
    <w:name w:val="1AB317B9C6E446E5A9C659356321EFF0"/>
    <w:rsid w:val="003C541B"/>
    <w:pPr>
      <w:widowControl w:val="0"/>
      <w:jc w:val="both"/>
    </w:pPr>
  </w:style>
  <w:style w:type="paragraph" w:customStyle="1" w:styleId="FC21AD011A024096AF5610D6A09F7C5B">
    <w:name w:val="FC21AD011A024096AF5610D6A09F7C5B"/>
    <w:rsid w:val="003C541B"/>
    <w:pPr>
      <w:widowControl w:val="0"/>
      <w:jc w:val="both"/>
    </w:pPr>
  </w:style>
  <w:style w:type="paragraph" w:customStyle="1" w:styleId="8A7F2DC48EC247DE83AC7F940CA5CBF7">
    <w:name w:val="8A7F2DC48EC247DE83AC7F940CA5CBF7"/>
    <w:rsid w:val="003C541B"/>
    <w:pPr>
      <w:widowControl w:val="0"/>
      <w:jc w:val="both"/>
    </w:pPr>
  </w:style>
  <w:style w:type="paragraph" w:customStyle="1" w:styleId="557AC7D29E184BC383FDB8E6DC453469">
    <w:name w:val="557AC7D29E184BC383FDB8E6DC453469"/>
    <w:rsid w:val="003C541B"/>
    <w:pPr>
      <w:widowControl w:val="0"/>
      <w:jc w:val="both"/>
    </w:pPr>
  </w:style>
  <w:style w:type="paragraph" w:customStyle="1" w:styleId="0C05384E8B324F16910E42A2A18BB11D">
    <w:name w:val="0C05384E8B324F16910E42A2A18BB11D"/>
    <w:rsid w:val="003C541B"/>
    <w:pPr>
      <w:widowControl w:val="0"/>
      <w:jc w:val="both"/>
    </w:pPr>
  </w:style>
  <w:style w:type="paragraph" w:customStyle="1" w:styleId="A757AC7402A748659EF5F7782DCD6BF6">
    <w:name w:val="A757AC7402A748659EF5F7782DCD6BF6"/>
    <w:rsid w:val="003C541B"/>
    <w:pPr>
      <w:widowControl w:val="0"/>
      <w:jc w:val="both"/>
    </w:pPr>
  </w:style>
  <w:style w:type="paragraph" w:customStyle="1" w:styleId="0A49AA19E2AC4C8DA829F5A9AFC1B8AD">
    <w:name w:val="0A49AA19E2AC4C8DA829F5A9AFC1B8AD"/>
    <w:rsid w:val="003C541B"/>
    <w:pPr>
      <w:widowControl w:val="0"/>
      <w:jc w:val="both"/>
    </w:pPr>
  </w:style>
  <w:style w:type="paragraph" w:customStyle="1" w:styleId="A7391C725BF34A27A3D6A4268D795978">
    <w:name w:val="A7391C725BF34A27A3D6A4268D795978"/>
    <w:rsid w:val="003C541B"/>
    <w:pPr>
      <w:widowControl w:val="0"/>
      <w:jc w:val="both"/>
    </w:pPr>
  </w:style>
  <w:style w:type="paragraph" w:customStyle="1" w:styleId="2F6B228C077D4C8EB4A426728C64FFCA">
    <w:name w:val="2F6B228C077D4C8EB4A426728C64FFCA"/>
    <w:rsid w:val="003C541B"/>
    <w:pPr>
      <w:widowControl w:val="0"/>
      <w:jc w:val="both"/>
    </w:pPr>
  </w:style>
  <w:style w:type="paragraph" w:customStyle="1" w:styleId="D92878DDC79D4369BD63A48ACB66C30B">
    <w:name w:val="D92878DDC79D4369BD63A48ACB66C30B"/>
    <w:rsid w:val="003C541B"/>
    <w:pPr>
      <w:widowControl w:val="0"/>
      <w:jc w:val="both"/>
    </w:pPr>
  </w:style>
  <w:style w:type="paragraph" w:customStyle="1" w:styleId="74674EB167534502872D69C488568099">
    <w:name w:val="74674EB167534502872D69C488568099"/>
    <w:rsid w:val="003C541B"/>
    <w:pPr>
      <w:widowControl w:val="0"/>
      <w:jc w:val="both"/>
    </w:pPr>
  </w:style>
  <w:style w:type="paragraph" w:customStyle="1" w:styleId="1424EB8BA3DF451C97A114C887E3FF60">
    <w:name w:val="1424EB8BA3DF451C97A114C887E3FF60"/>
    <w:rsid w:val="003C541B"/>
    <w:pPr>
      <w:widowControl w:val="0"/>
      <w:jc w:val="both"/>
    </w:pPr>
  </w:style>
  <w:style w:type="paragraph" w:customStyle="1" w:styleId="C5A686068DD143F08FE3B84B27CA0580">
    <w:name w:val="C5A686068DD143F08FE3B84B27CA0580"/>
    <w:rsid w:val="003C541B"/>
    <w:pPr>
      <w:widowControl w:val="0"/>
      <w:jc w:val="both"/>
    </w:pPr>
  </w:style>
  <w:style w:type="paragraph" w:customStyle="1" w:styleId="EF3EB410867B4F8682A96F9F7E205B62">
    <w:name w:val="EF3EB410867B4F8682A96F9F7E205B62"/>
    <w:rsid w:val="003C541B"/>
    <w:pPr>
      <w:widowControl w:val="0"/>
      <w:jc w:val="both"/>
    </w:pPr>
  </w:style>
  <w:style w:type="paragraph" w:customStyle="1" w:styleId="204297D8CE1B4F43A5B38FD767E90D61">
    <w:name w:val="204297D8CE1B4F43A5B38FD767E90D61"/>
    <w:rsid w:val="003C541B"/>
    <w:pPr>
      <w:widowControl w:val="0"/>
      <w:jc w:val="both"/>
    </w:pPr>
  </w:style>
  <w:style w:type="paragraph" w:customStyle="1" w:styleId="BC844072575742A58FA9FA3BBEF86C32">
    <w:name w:val="BC844072575742A58FA9FA3BBEF86C32"/>
    <w:rsid w:val="003C541B"/>
    <w:pPr>
      <w:widowControl w:val="0"/>
      <w:jc w:val="both"/>
    </w:pPr>
  </w:style>
  <w:style w:type="paragraph" w:customStyle="1" w:styleId="F3DA7A6E1283472ABCF762D2E8F24249">
    <w:name w:val="F3DA7A6E1283472ABCF762D2E8F24249"/>
    <w:rsid w:val="003C541B"/>
    <w:pPr>
      <w:widowControl w:val="0"/>
      <w:jc w:val="both"/>
    </w:pPr>
  </w:style>
  <w:style w:type="paragraph" w:customStyle="1" w:styleId="BF0CAE2A05EC4333ABB4223808B49A7D">
    <w:name w:val="BF0CAE2A05EC4333ABB4223808B49A7D"/>
    <w:rsid w:val="003C541B"/>
    <w:pPr>
      <w:widowControl w:val="0"/>
      <w:jc w:val="both"/>
    </w:pPr>
  </w:style>
  <w:style w:type="paragraph" w:customStyle="1" w:styleId="282854D6AD584C099C26DF0018689939">
    <w:name w:val="282854D6AD584C099C26DF0018689939"/>
    <w:rsid w:val="003C541B"/>
    <w:pPr>
      <w:widowControl w:val="0"/>
      <w:jc w:val="both"/>
    </w:pPr>
  </w:style>
  <w:style w:type="paragraph" w:customStyle="1" w:styleId="BBC7CA32ED164E488D7007990C46788B">
    <w:name w:val="BBC7CA32ED164E488D7007990C46788B"/>
    <w:rsid w:val="003C541B"/>
    <w:pPr>
      <w:widowControl w:val="0"/>
      <w:jc w:val="both"/>
    </w:pPr>
  </w:style>
  <w:style w:type="paragraph" w:customStyle="1" w:styleId="59D9D16502CF45BA95776934394672B9">
    <w:name w:val="59D9D16502CF45BA95776934394672B9"/>
    <w:rsid w:val="003C541B"/>
    <w:pPr>
      <w:widowControl w:val="0"/>
      <w:jc w:val="both"/>
    </w:pPr>
  </w:style>
  <w:style w:type="paragraph" w:customStyle="1" w:styleId="F2284F2CE2A5456C8A5EE47BB2FD5EB1">
    <w:name w:val="F2284F2CE2A5456C8A5EE47BB2FD5EB1"/>
    <w:rsid w:val="003C541B"/>
    <w:pPr>
      <w:widowControl w:val="0"/>
      <w:jc w:val="both"/>
    </w:pPr>
  </w:style>
  <w:style w:type="paragraph" w:customStyle="1" w:styleId="F349A8D8638E47DB9D9529FC5D16907C">
    <w:name w:val="F349A8D8638E47DB9D9529FC5D16907C"/>
    <w:rsid w:val="003C541B"/>
    <w:pPr>
      <w:widowControl w:val="0"/>
      <w:jc w:val="both"/>
    </w:pPr>
  </w:style>
  <w:style w:type="paragraph" w:customStyle="1" w:styleId="E0B04DE65D72419DB59ABC056E515BB7">
    <w:name w:val="E0B04DE65D72419DB59ABC056E515BB7"/>
    <w:rsid w:val="003C541B"/>
    <w:pPr>
      <w:widowControl w:val="0"/>
      <w:jc w:val="both"/>
    </w:pPr>
  </w:style>
  <w:style w:type="paragraph" w:customStyle="1" w:styleId="575A63C8ADA24E04952BFFEA0FE7B106">
    <w:name w:val="575A63C8ADA24E04952BFFEA0FE7B106"/>
    <w:rsid w:val="003C541B"/>
    <w:pPr>
      <w:widowControl w:val="0"/>
      <w:jc w:val="both"/>
    </w:pPr>
  </w:style>
  <w:style w:type="paragraph" w:customStyle="1" w:styleId="07A9BA1EF01B480E8F7F45B3978948C4">
    <w:name w:val="07A9BA1EF01B480E8F7F45B3978948C4"/>
    <w:rsid w:val="003C541B"/>
    <w:pPr>
      <w:widowControl w:val="0"/>
      <w:jc w:val="both"/>
    </w:pPr>
  </w:style>
  <w:style w:type="paragraph" w:customStyle="1" w:styleId="14BB847AFA9A4E7DB42291B5572CCD57">
    <w:name w:val="14BB847AFA9A4E7DB42291B5572CCD57"/>
    <w:rsid w:val="003C541B"/>
    <w:pPr>
      <w:widowControl w:val="0"/>
      <w:jc w:val="both"/>
    </w:pPr>
  </w:style>
  <w:style w:type="paragraph" w:customStyle="1" w:styleId="1E59389AAF814588BF1916118CA8CF70">
    <w:name w:val="1E59389AAF814588BF1916118CA8CF70"/>
    <w:rsid w:val="003C541B"/>
    <w:pPr>
      <w:widowControl w:val="0"/>
      <w:jc w:val="both"/>
    </w:pPr>
  </w:style>
  <w:style w:type="paragraph" w:customStyle="1" w:styleId="72D513E7457E4ACEB316B780AB716310">
    <w:name w:val="72D513E7457E4ACEB316B780AB716310"/>
    <w:rsid w:val="003C541B"/>
    <w:pPr>
      <w:widowControl w:val="0"/>
      <w:jc w:val="both"/>
    </w:pPr>
  </w:style>
  <w:style w:type="paragraph" w:customStyle="1" w:styleId="F9B44A366DA944458DDE68EA7A29DC64">
    <w:name w:val="F9B44A366DA944458DDE68EA7A29DC64"/>
    <w:rsid w:val="003C541B"/>
    <w:pPr>
      <w:widowControl w:val="0"/>
      <w:jc w:val="both"/>
    </w:pPr>
  </w:style>
  <w:style w:type="paragraph" w:customStyle="1" w:styleId="27467AB29407430AA3D49AC7CB608BFA">
    <w:name w:val="27467AB29407430AA3D49AC7CB608BFA"/>
    <w:rsid w:val="003C541B"/>
    <w:pPr>
      <w:widowControl w:val="0"/>
      <w:jc w:val="both"/>
    </w:pPr>
  </w:style>
  <w:style w:type="paragraph" w:customStyle="1" w:styleId="4442E8846C244B90ABAB2504D041CBA7">
    <w:name w:val="4442E8846C244B90ABAB2504D041CBA7"/>
    <w:rsid w:val="003C541B"/>
    <w:pPr>
      <w:widowControl w:val="0"/>
      <w:jc w:val="both"/>
    </w:pPr>
  </w:style>
  <w:style w:type="paragraph" w:customStyle="1" w:styleId="DDDFAFA759F8462786779692908DF6DC">
    <w:name w:val="DDDFAFA759F8462786779692908DF6DC"/>
    <w:rsid w:val="003C541B"/>
    <w:pPr>
      <w:widowControl w:val="0"/>
      <w:jc w:val="both"/>
    </w:pPr>
  </w:style>
  <w:style w:type="paragraph" w:customStyle="1" w:styleId="86266F9DDFBC46E4A76B2FE54EF895D9">
    <w:name w:val="86266F9DDFBC46E4A76B2FE54EF895D9"/>
    <w:rsid w:val="003C541B"/>
    <w:pPr>
      <w:widowControl w:val="0"/>
      <w:jc w:val="both"/>
    </w:pPr>
  </w:style>
  <w:style w:type="paragraph" w:customStyle="1" w:styleId="021924D286FA46419A46BFA7D1E22E7B">
    <w:name w:val="021924D286FA46419A46BFA7D1E22E7B"/>
    <w:rsid w:val="003C541B"/>
    <w:pPr>
      <w:widowControl w:val="0"/>
      <w:jc w:val="both"/>
    </w:pPr>
  </w:style>
  <w:style w:type="paragraph" w:customStyle="1" w:styleId="F30B8A95133D4054968FF1BC9940AF4F">
    <w:name w:val="F30B8A95133D4054968FF1BC9940AF4F"/>
    <w:rsid w:val="003C541B"/>
    <w:pPr>
      <w:widowControl w:val="0"/>
      <w:jc w:val="both"/>
    </w:pPr>
  </w:style>
  <w:style w:type="paragraph" w:customStyle="1" w:styleId="697DA6AFEA114D9E84F8042B2547BEF7">
    <w:name w:val="697DA6AFEA114D9E84F8042B2547BEF7"/>
    <w:rsid w:val="003C541B"/>
    <w:pPr>
      <w:widowControl w:val="0"/>
      <w:jc w:val="both"/>
    </w:pPr>
  </w:style>
  <w:style w:type="paragraph" w:customStyle="1" w:styleId="BF9073B8D1014590A00CDC91F21C79B0">
    <w:name w:val="BF9073B8D1014590A00CDC91F21C79B0"/>
    <w:rsid w:val="003C541B"/>
    <w:pPr>
      <w:widowControl w:val="0"/>
      <w:jc w:val="both"/>
    </w:pPr>
  </w:style>
  <w:style w:type="paragraph" w:customStyle="1" w:styleId="0F5158D7D5CB449BACF00A0ABA15B07A">
    <w:name w:val="0F5158D7D5CB449BACF00A0ABA15B07A"/>
    <w:rsid w:val="003C541B"/>
    <w:pPr>
      <w:widowControl w:val="0"/>
      <w:jc w:val="both"/>
    </w:pPr>
  </w:style>
  <w:style w:type="paragraph" w:customStyle="1" w:styleId="76E1A2EA03FF47429A911CCCE6553F78">
    <w:name w:val="76E1A2EA03FF47429A911CCCE6553F78"/>
    <w:rsid w:val="003C541B"/>
    <w:pPr>
      <w:widowControl w:val="0"/>
      <w:jc w:val="both"/>
    </w:pPr>
  </w:style>
  <w:style w:type="paragraph" w:customStyle="1" w:styleId="9D9A15918319462490CB753AFF1708F9">
    <w:name w:val="9D9A15918319462490CB753AFF1708F9"/>
    <w:rsid w:val="003C541B"/>
    <w:pPr>
      <w:widowControl w:val="0"/>
      <w:jc w:val="both"/>
    </w:pPr>
  </w:style>
  <w:style w:type="paragraph" w:customStyle="1" w:styleId="232B7FA6EA334F4DAF50BFDE502296FF">
    <w:name w:val="232B7FA6EA334F4DAF50BFDE502296FF"/>
    <w:rsid w:val="003C541B"/>
    <w:pPr>
      <w:widowControl w:val="0"/>
      <w:jc w:val="both"/>
    </w:pPr>
  </w:style>
  <w:style w:type="paragraph" w:customStyle="1" w:styleId="D1479F53858A461EBAEDD25CE446B420">
    <w:name w:val="D1479F53858A461EBAEDD25CE446B420"/>
    <w:rsid w:val="003C541B"/>
    <w:pPr>
      <w:widowControl w:val="0"/>
      <w:jc w:val="both"/>
    </w:pPr>
  </w:style>
  <w:style w:type="paragraph" w:customStyle="1" w:styleId="6E6D5213B2D8400D9BA82BB4609AA014">
    <w:name w:val="6E6D5213B2D8400D9BA82BB4609AA014"/>
    <w:rsid w:val="003C541B"/>
    <w:pPr>
      <w:widowControl w:val="0"/>
      <w:jc w:val="both"/>
    </w:pPr>
  </w:style>
  <w:style w:type="paragraph" w:customStyle="1" w:styleId="B686B2C8B24244D998BB01BD19B4C0DC">
    <w:name w:val="B686B2C8B24244D998BB01BD19B4C0DC"/>
    <w:rsid w:val="003C541B"/>
    <w:pPr>
      <w:widowControl w:val="0"/>
      <w:jc w:val="both"/>
    </w:pPr>
  </w:style>
  <w:style w:type="paragraph" w:customStyle="1" w:styleId="06295862592040F789BC0BE5037AF8E0">
    <w:name w:val="06295862592040F789BC0BE5037AF8E0"/>
    <w:rsid w:val="003C541B"/>
    <w:pPr>
      <w:widowControl w:val="0"/>
      <w:jc w:val="both"/>
    </w:pPr>
  </w:style>
  <w:style w:type="paragraph" w:customStyle="1" w:styleId="14D1F226900B4BA59BED497C0217D00F">
    <w:name w:val="14D1F226900B4BA59BED497C0217D00F"/>
    <w:rsid w:val="003C541B"/>
    <w:pPr>
      <w:widowControl w:val="0"/>
      <w:jc w:val="both"/>
    </w:pPr>
  </w:style>
  <w:style w:type="paragraph" w:customStyle="1" w:styleId="559D5C4C8D444AC7812BB06B0366F532">
    <w:name w:val="559D5C4C8D444AC7812BB06B0366F532"/>
    <w:rsid w:val="003C541B"/>
    <w:pPr>
      <w:widowControl w:val="0"/>
      <w:jc w:val="both"/>
    </w:pPr>
  </w:style>
  <w:style w:type="paragraph" w:customStyle="1" w:styleId="57C16F3F5CA74A8F8C483CA7EFC99263">
    <w:name w:val="57C16F3F5CA74A8F8C483CA7EFC99263"/>
    <w:rsid w:val="003C541B"/>
    <w:pPr>
      <w:widowControl w:val="0"/>
      <w:jc w:val="both"/>
    </w:pPr>
  </w:style>
  <w:style w:type="paragraph" w:customStyle="1" w:styleId="717C2AB64023433DB36DB0CFC2706FC9">
    <w:name w:val="717C2AB64023433DB36DB0CFC2706FC9"/>
    <w:rsid w:val="003C541B"/>
    <w:pPr>
      <w:widowControl w:val="0"/>
      <w:jc w:val="both"/>
    </w:pPr>
  </w:style>
  <w:style w:type="paragraph" w:customStyle="1" w:styleId="5D3B6A64178B4868A6ECB07DD0423948">
    <w:name w:val="5D3B6A64178B4868A6ECB07DD0423948"/>
    <w:rsid w:val="003C541B"/>
    <w:pPr>
      <w:widowControl w:val="0"/>
      <w:jc w:val="both"/>
    </w:pPr>
  </w:style>
  <w:style w:type="paragraph" w:customStyle="1" w:styleId="5FE6623861C54BC98BD3F708EA73F447">
    <w:name w:val="5FE6623861C54BC98BD3F708EA73F447"/>
    <w:rsid w:val="003C541B"/>
    <w:pPr>
      <w:widowControl w:val="0"/>
      <w:jc w:val="both"/>
    </w:pPr>
  </w:style>
  <w:style w:type="paragraph" w:customStyle="1" w:styleId="EBF34AE2F5104586BBAEF2404EB74E02">
    <w:name w:val="EBF34AE2F5104586BBAEF2404EB74E02"/>
    <w:rsid w:val="003C541B"/>
    <w:pPr>
      <w:widowControl w:val="0"/>
      <w:jc w:val="both"/>
    </w:pPr>
  </w:style>
  <w:style w:type="paragraph" w:customStyle="1" w:styleId="470316AF47E74B86A77F689F75611DCD">
    <w:name w:val="470316AF47E74B86A77F689F75611DCD"/>
    <w:rsid w:val="003C541B"/>
    <w:pPr>
      <w:widowControl w:val="0"/>
      <w:jc w:val="both"/>
    </w:pPr>
  </w:style>
  <w:style w:type="paragraph" w:customStyle="1" w:styleId="F4BFC97EF0F247A2ACF3AEB1066C5C90">
    <w:name w:val="F4BFC97EF0F247A2ACF3AEB1066C5C90"/>
    <w:rsid w:val="003C541B"/>
    <w:pPr>
      <w:widowControl w:val="0"/>
      <w:jc w:val="both"/>
    </w:pPr>
  </w:style>
  <w:style w:type="paragraph" w:customStyle="1" w:styleId="E162E0ED52E64D1C81B0D2947E75D7D9">
    <w:name w:val="E162E0ED52E64D1C81B0D2947E75D7D9"/>
    <w:rsid w:val="003C541B"/>
    <w:pPr>
      <w:widowControl w:val="0"/>
      <w:jc w:val="both"/>
    </w:pPr>
  </w:style>
  <w:style w:type="paragraph" w:customStyle="1" w:styleId="E18365E3BA3F4B16A9475B43062F5FBF">
    <w:name w:val="E18365E3BA3F4B16A9475B43062F5FBF"/>
    <w:rsid w:val="003C541B"/>
    <w:pPr>
      <w:widowControl w:val="0"/>
      <w:jc w:val="both"/>
    </w:pPr>
  </w:style>
  <w:style w:type="paragraph" w:customStyle="1" w:styleId="EF9258A6CBC84B909F90B59AA64068D7">
    <w:name w:val="EF9258A6CBC84B909F90B59AA64068D7"/>
    <w:rsid w:val="003C541B"/>
    <w:pPr>
      <w:widowControl w:val="0"/>
      <w:jc w:val="both"/>
    </w:pPr>
  </w:style>
  <w:style w:type="paragraph" w:customStyle="1" w:styleId="D5717E6E87F447049541533B96A59CEF">
    <w:name w:val="D5717E6E87F447049541533B96A59CEF"/>
    <w:rsid w:val="003C541B"/>
    <w:pPr>
      <w:widowControl w:val="0"/>
      <w:jc w:val="both"/>
    </w:pPr>
  </w:style>
  <w:style w:type="paragraph" w:customStyle="1" w:styleId="CC5B8AD703B5495AB80B92756A2B9630">
    <w:name w:val="CC5B8AD703B5495AB80B92756A2B9630"/>
    <w:rsid w:val="003C541B"/>
    <w:pPr>
      <w:widowControl w:val="0"/>
      <w:jc w:val="both"/>
    </w:pPr>
  </w:style>
  <w:style w:type="paragraph" w:customStyle="1" w:styleId="D80417F230D64C9F944CE67014C6D7CE">
    <w:name w:val="D80417F230D64C9F944CE67014C6D7CE"/>
    <w:rsid w:val="003C541B"/>
    <w:pPr>
      <w:widowControl w:val="0"/>
      <w:jc w:val="both"/>
    </w:pPr>
  </w:style>
  <w:style w:type="paragraph" w:customStyle="1" w:styleId="EFE8EE4CFA3D41B2B3BE4DB96F174425">
    <w:name w:val="EFE8EE4CFA3D41B2B3BE4DB96F174425"/>
    <w:rsid w:val="003C541B"/>
    <w:pPr>
      <w:widowControl w:val="0"/>
      <w:jc w:val="both"/>
    </w:pPr>
  </w:style>
  <w:style w:type="paragraph" w:customStyle="1" w:styleId="00715DEEAE654135B303E64FB4D18678">
    <w:name w:val="00715DEEAE654135B303E64FB4D18678"/>
    <w:rsid w:val="003C541B"/>
    <w:pPr>
      <w:widowControl w:val="0"/>
      <w:jc w:val="both"/>
    </w:pPr>
  </w:style>
  <w:style w:type="paragraph" w:customStyle="1" w:styleId="60E37A601B2F4D40ADAB844A422A657A">
    <w:name w:val="60E37A601B2F4D40ADAB844A422A657A"/>
    <w:rsid w:val="003C541B"/>
    <w:pPr>
      <w:widowControl w:val="0"/>
      <w:jc w:val="both"/>
    </w:pPr>
  </w:style>
  <w:style w:type="paragraph" w:customStyle="1" w:styleId="49259F7C600244C8A2822590A01D0265">
    <w:name w:val="49259F7C600244C8A2822590A01D0265"/>
    <w:rsid w:val="003C541B"/>
    <w:pPr>
      <w:widowControl w:val="0"/>
      <w:jc w:val="both"/>
    </w:pPr>
  </w:style>
  <w:style w:type="paragraph" w:customStyle="1" w:styleId="1947C980ACE14F37A5D268F2A322DC0A">
    <w:name w:val="1947C980ACE14F37A5D268F2A322DC0A"/>
    <w:rsid w:val="003C541B"/>
    <w:pPr>
      <w:widowControl w:val="0"/>
      <w:jc w:val="both"/>
    </w:pPr>
  </w:style>
  <w:style w:type="paragraph" w:customStyle="1" w:styleId="87E96DAB9B8346C8991C7D400BDE0D1E">
    <w:name w:val="87E96DAB9B8346C8991C7D400BDE0D1E"/>
    <w:rsid w:val="003C541B"/>
    <w:pPr>
      <w:widowControl w:val="0"/>
      <w:jc w:val="both"/>
    </w:pPr>
  </w:style>
  <w:style w:type="paragraph" w:customStyle="1" w:styleId="0F0F8C87D4AF407481FFAF453F5E1A9A">
    <w:name w:val="0F0F8C87D4AF407481FFAF453F5E1A9A"/>
    <w:rsid w:val="003C541B"/>
    <w:pPr>
      <w:widowControl w:val="0"/>
      <w:jc w:val="both"/>
    </w:pPr>
  </w:style>
  <w:style w:type="paragraph" w:customStyle="1" w:styleId="A0B4654734DC4BE1ACBDAC9D75343988">
    <w:name w:val="A0B4654734DC4BE1ACBDAC9D75343988"/>
    <w:rsid w:val="003C541B"/>
    <w:pPr>
      <w:widowControl w:val="0"/>
      <w:jc w:val="both"/>
    </w:pPr>
  </w:style>
  <w:style w:type="paragraph" w:customStyle="1" w:styleId="A331A37121CB48B283EBC851D1534A26">
    <w:name w:val="A331A37121CB48B283EBC851D1534A26"/>
    <w:rsid w:val="003C541B"/>
    <w:pPr>
      <w:widowControl w:val="0"/>
      <w:jc w:val="both"/>
    </w:pPr>
  </w:style>
  <w:style w:type="paragraph" w:customStyle="1" w:styleId="CEE47A9022574EDF93E8CF090DCF928D">
    <w:name w:val="CEE47A9022574EDF93E8CF090DCF928D"/>
    <w:rsid w:val="003C541B"/>
    <w:pPr>
      <w:widowControl w:val="0"/>
      <w:jc w:val="both"/>
    </w:pPr>
  </w:style>
  <w:style w:type="paragraph" w:customStyle="1" w:styleId="96AF6DB5E62144B48492C6F0CF37477E">
    <w:name w:val="96AF6DB5E62144B48492C6F0CF37477E"/>
    <w:rsid w:val="003C541B"/>
    <w:pPr>
      <w:widowControl w:val="0"/>
      <w:jc w:val="both"/>
    </w:pPr>
  </w:style>
  <w:style w:type="paragraph" w:customStyle="1" w:styleId="D32C99401BFF45048E66643CCFCCAFAE">
    <w:name w:val="D32C99401BFF45048E66643CCFCCAFAE"/>
    <w:rsid w:val="003C541B"/>
    <w:pPr>
      <w:widowControl w:val="0"/>
      <w:jc w:val="both"/>
    </w:pPr>
  </w:style>
  <w:style w:type="paragraph" w:customStyle="1" w:styleId="629EC040252543D9AF8553AF6472216C">
    <w:name w:val="629EC040252543D9AF8553AF6472216C"/>
    <w:rsid w:val="003C541B"/>
    <w:pPr>
      <w:widowControl w:val="0"/>
      <w:jc w:val="both"/>
    </w:pPr>
  </w:style>
  <w:style w:type="paragraph" w:customStyle="1" w:styleId="91C1A6FB0C114FCA9A013CD720C45F25">
    <w:name w:val="91C1A6FB0C114FCA9A013CD720C45F25"/>
    <w:rsid w:val="003C541B"/>
    <w:pPr>
      <w:widowControl w:val="0"/>
      <w:jc w:val="both"/>
    </w:pPr>
  </w:style>
  <w:style w:type="paragraph" w:customStyle="1" w:styleId="BBBF48B00D034443BE476A765101812F">
    <w:name w:val="BBBF48B00D034443BE476A765101812F"/>
    <w:rsid w:val="003C541B"/>
    <w:pPr>
      <w:widowControl w:val="0"/>
      <w:jc w:val="both"/>
    </w:pPr>
  </w:style>
  <w:style w:type="paragraph" w:customStyle="1" w:styleId="7110888100FB435DA15BDE0A54A635FD">
    <w:name w:val="7110888100FB435DA15BDE0A54A635FD"/>
    <w:rsid w:val="003C541B"/>
    <w:pPr>
      <w:widowControl w:val="0"/>
      <w:jc w:val="both"/>
    </w:pPr>
  </w:style>
  <w:style w:type="paragraph" w:customStyle="1" w:styleId="985191EDC0274EB19542D54557D99008">
    <w:name w:val="985191EDC0274EB19542D54557D99008"/>
    <w:rsid w:val="003C541B"/>
    <w:pPr>
      <w:widowControl w:val="0"/>
      <w:jc w:val="both"/>
    </w:pPr>
  </w:style>
  <w:style w:type="paragraph" w:customStyle="1" w:styleId="C1EC9AC98EFC46B390917C4468F96661">
    <w:name w:val="C1EC9AC98EFC46B390917C4468F96661"/>
    <w:rsid w:val="003C541B"/>
    <w:pPr>
      <w:widowControl w:val="0"/>
      <w:jc w:val="both"/>
    </w:pPr>
  </w:style>
  <w:style w:type="paragraph" w:customStyle="1" w:styleId="72DD94DA3EFB4694803F004C3D2153AE">
    <w:name w:val="72DD94DA3EFB4694803F004C3D2153AE"/>
    <w:rsid w:val="003C541B"/>
    <w:pPr>
      <w:widowControl w:val="0"/>
      <w:jc w:val="both"/>
    </w:pPr>
  </w:style>
  <w:style w:type="paragraph" w:customStyle="1" w:styleId="D501A8DCC5764E01A6C5C6241A0485D8">
    <w:name w:val="D501A8DCC5764E01A6C5C6241A0485D8"/>
    <w:rsid w:val="003C541B"/>
    <w:pPr>
      <w:widowControl w:val="0"/>
      <w:jc w:val="both"/>
    </w:pPr>
  </w:style>
  <w:style w:type="paragraph" w:customStyle="1" w:styleId="FF5C5DD8C83A419B8354755AD28BAA1F">
    <w:name w:val="FF5C5DD8C83A419B8354755AD28BAA1F"/>
    <w:rsid w:val="003C541B"/>
    <w:pPr>
      <w:widowControl w:val="0"/>
      <w:jc w:val="both"/>
    </w:pPr>
  </w:style>
  <w:style w:type="paragraph" w:customStyle="1" w:styleId="1CEC4AA1A8124E8F9AF2481EC5A047AC">
    <w:name w:val="1CEC4AA1A8124E8F9AF2481EC5A047AC"/>
    <w:rsid w:val="003C541B"/>
    <w:pPr>
      <w:widowControl w:val="0"/>
      <w:jc w:val="both"/>
    </w:pPr>
  </w:style>
  <w:style w:type="paragraph" w:customStyle="1" w:styleId="E5E13CE0E5FC473880F0CAC6703A3498">
    <w:name w:val="E5E13CE0E5FC473880F0CAC6703A3498"/>
    <w:rsid w:val="003C541B"/>
    <w:pPr>
      <w:widowControl w:val="0"/>
      <w:jc w:val="both"/>
    </w:pPr>
  </w:style>
  <w:style w:type="paragraph" w:customStyle="1" w:styleId="F75C03BBF93D447EB5A3BF11C3054555">
    <w:name w:val="F75C03BBF93D447EB5A3BF11C3054555"/>
    <w:rsid w:val="003C541B"/>
    <w:pPr>
      <w:widowControl w:val="0"/>
      <w:jc w:val="both"/>
    </w:pPr>
  </w:style>
  <w:style w:type="paragraph" w:customStyle="1" w:styleId="7C7D51F95A5243CBA566E2CB4BA41BC0">
    <w:name w:val="7C7D51F95A5243CBA566E2CB4BA41BC0"/>
    <w:rsid w:val="003C541B"/>
    <w:pPr>
      <w:widowControl w:val="0"/>
      <w:jc w:val="both"/>
    </w:pPr>
  </w:style>
  <w:style w:type="paragraph" w:customStyle="1" w:styleId="7E9752FBFA6D4C21B2030169EEF330A4">
    <w:name w:val="7E9752FBFA6D4C21B2030169EEF330A4"/>
    <w:rsid w:val="003C541B"/>
    <w:pPr>
      <w:widowControl w:val="0"/>
      <w:jc w:val="both"/>
    </w:pPr>
  </w:style>
  <w:style w:type="paragraph" w:customStyle="1" w:styleId="A6916D36BC1F427998C349F0271EFAE7">
    <w:name w:val="A6916D36BC1F427998C349F0271EFAE7"/>
    <w:rsid w:val="003C541B"/>
    <w:pPr>
      <w:widowControl w:val="0"/>
      <w:jc w:val="both"/>
    </w:pPr>
  </w:style>
  <w:style w:type="paragraph" w:customStyle="1" w:styleId="4F4118A06C994E87922F4D02E0377454">
    <w:name w:val="4F4118A06C994E87922F4D02E0377454"/>
    <w:rsid w:val="003C541B"/>
    <w:pPr>
      <w:widowControl w:val="0"/>
      <w:jc w:val="both"/>
    </w:pPr>
  </w:style>
  <w:style w:type="paragraph" w:customStyle="1" w:styleId="FAA907FD94DD4E788244D7301FE5A730">
    <w:name w:val="FAA907FD94DD4E788244D7301FE5A730"/>
    <w:rsid w:val="003C541B"/>
    <w:pPr>
      <w:widowControl w:val="0"/>
      <w:jc w:val="both"/>
    </w:pPr>
  </w:style>
  <w:style w:type="paragraph" w:customStyle="1" w:styleId="5FD7C249BD8D4B469198F069EB86CA61">
    <w:name w:val="5FD7C249BD8D4B469198F069EB86CA61"/>
    <w:rsid w:val="003C541B"/>
    <w:pPr>
      <w:widowControl w:val="0"/>
      <w:jc w:val="both"/>
    </w:pPr>
  </w:style>
  <w:style w:type="paragraph" w:customStyle="1" w:styleId="7BAFC88BE2B644E294DB80C262633B0B">
    <w:name w:val="7BAFC88BE2B644E294DB80C262633B0B"/>
    <w:rsid w:val="003C541B"/>
    <w:pPr>
      <w:widowControl w:val="0"/>
      <w:jc w:val="both"/>
    </w:pPr>
  </w:style>
  <w:style w:type="paragraph" w:customStyle="1" w:styleId="033A9BD80A1D4FECA2AE8801658C5D06">
    <w:name w:val="033A9BD80A1D4FECA2AE8801658C5D06"/>
    <w:rsid w:val="003C541B"/>
    <w:pPr>
      <w:widowControl w:val="0"/>
      <w:jc w:val="both"/>
    </w:pPr>
  </w:style>
  <w:style w:type="paragraph" w:customStyle="1" w:styleId="8BF2306E3BE24769A73376E21A58C85B">
    <w:name w:val="8BF2306E3BE24769A73376E21A58C85B"/>
    <w:rsid w:val="003C541B"/>
    <w:pPr>
      <w:widowControl w:val="0"/>
      <w:jc w:val="both"/>
    </w:pPr>
  </w:style>
  <w:style w:type="paragraph" w:customStyle="1" w:styleId="DEEB44F42E364620949B2204303272BF">
    <w:name w:val="DEEB44F42E364620949B2204303272BF"/>
    <w:rsid w:val="003C541B"/>
    <w:pPr>
      <w:widowControl w:val="0"/>
      <w:jc w:val="both"/>
    </w:pPr>
  </w:style>
  <w:style w:type="paragraph" w:customStyle="1" w:styleId="C64C8AACFFD44994A050CDFF8E2F4E08">
    <w:name w:val="C64C8AACFFD44994A050CDFF8E2F4E08"/>
    <w:rsid w:val="003C541B"/>
    <w:pPr>
      <w:widowControl w:val="0"/>
      <w:jc w:val="both"/>
    </w:pPr>
  </w:style>
  <w:style w:type="paragraph" w:customStyle="1" w:styleId="5D9C9E5FD74C49CF9DF82DA342BDDDF9">
    <w:name w:val="5D9C9E5FD74C49CF9DF82DA342BDDDF9"/>
    <w:rsid w:val="003C541B"/>
    <w:pPr>
      <w:widowControl w:val="0"/>
      <w:jc w:val="both"/>
    </w:pPr>
  </w:style>
  <w:style w:type="paragraph" w:customStyle="1" w:styleId="23557C7D2E0F435CB3FCF6EFD98769DF">
    <w:name w:val="23557C7D2E0F435CB3FCF6EFD98769DF"/>
    <w:rsid w:val="003C541B"/>
    <w:pPr>
      <w:widowControl w:val="0"/>
      <w:jc w:val="both"/>
    </w:pPr>
  </w:style>
  <w:style w:type="paragraph" w:customStyle="1" w:styleId="94B810B4440444468A4085511C75BC33">
    <w:name w:val="94B810B4440444468A4085511C75BC33"/>
    <w:rsid w:val="003C541B"/>
    <w:pPr>
      <w:widowControl w:val="0"/>
      <w:jc w:val="both"/>
    </w:pPr>
  </w:style>
  <w:style w:type="paragraph" w:customStyle="1" w:styleId="C4890F8D69C14F75A9BED41EF7E02A1C">
    <w:name w:val="C4890F8D69C14F75A9BED41EF7E02A1C"/>
    <w:rsid w:val="003C541B"/>
    <w:pPr>
      <w:widowControl w:val="0"/>
      <w:jc w:val="both"/>
    </w:pPr>
  </w:style>
  <w:style w:type="paragraph" w:customStyle="1" w:styleId="DB6F241BB94B4921A964BD88A6DA09A2">
    <w:name w:val="DB6F241BB94B4921A964BD88A6DA09A2"/>
    <w:rsid w:val="003C541B"/>
    <w:pPr>
      <w:widowControl w:val="0"/>
      <w:jc w:val="both"/>
    </w:pPr>
  </w:style>
  <w:style w:type="paragraph" w:customStyle="1" w:styleId="E87AA4F3D625444495C736275C896B5F">
    <w:name w:val="E87AA4F3D625444495C736275C896B5F"/>
    <w:rsid w:val="003C541B"/>
    <w:pPr>
      <w:widowControl w:val="0"/>
      <w:jc w:val="both"/>
    </w:pPr>
  </w:style>
  <w:style w:type="paragraph" w:customStyle="1" w:styleId="7F89B1EDE5F34D83875D84251177C441">
    <w:name w:val="7F89B1EDE5F34D83875D84251177C441"/>
    <w:rsid w:val="003C541B"/>
    <w:pPr>
      <w:widowControl w:val="0"/>
      <w:jc w:val="both"/>
    </w:pPr>
  </w:style>
  <w:style w:type="paragraph" w:customStyle="1" w:styleId="E84D200BAB7D4737886CFFDAD3D57ACE">
    <w:name w:val="E84D200BAB7D4737886CFFDAD3D57ACE"/>
    <w:rsid w:val="003C541B"/>
    <w:pPr>
      <w:widowControl w:val="0"/>
      <w:jc w:val="both"/>
    </w:pPr>
  </w:style>
  <w:style w:type="paragraph" w:customStyle="1" w:styleId="E313F18FBACF4BABABCF31C8F35D36F2">
    <w:name w:val="E313F18FBACF4BABABCF31C8F35D36F2"/>
    <w:rsid w:val="003C541B"/>
    <w:pPr>
      <w:widowControl w:val="0"/>
      <w:jc w:val="both"/>
    </w:pPr>
  </w:style>
  <w:style w:type="paragraph" w:customStyle="1" w:styleId="2915E4EB8C2C4E15BFD0D786C6C569F6">
    <w:name w:val="2915E4EB8C2C4E15BFD0D786C6C569F6"/>
    <w:rsid w:val="003C541B"/>
    <w:pPr>
      <w:widowControl w:val="0"/>
      <w:jc w:val="both"/>
    </w:pPr>
  </w:style>
  <w:style w:type="paragraph" w:customStyle="1" w:styleId="2CBBB7AB56334DD5B804A8B7F0FFA6B2">
    <w:name w:val="2CBBB7AB56334DD5B804A8B7F0FFA6B2"/>
    <w:rsid w:val="003C541B"/>
    <w:pPr>
      <w:widowControl w:val="0"/>
      <w:jc w:val="both"/>
    </w:pPr>
  </w:style>
  <w:style w:type="paragraph" w:customStyle="1" w:styleId="9B93471E06E9497791DB41A9804D2ED2">
    <w:name w:val="9B93471E06E9497791DB41A9804D2ED2"/>
    <w:rsid w:val="003C541B"/>
    <w:pPr>
      <w:widowControl w:val="0"/>
      <w:jc w:val="both"/>
    </w:pPr>
  </w:style>
  <w:style w:type="paragraph" w:customStyle="1" w:styleId="712A534868B849D085987E7E7B36208C">
    <w:name w:val="712A534868B849D085987E7E7B36208C"/>
    <w:rsid w:val="003C541B"/>
    <w:pPr>
      <w:widowControl w:val="0"/>
      <w:jc w:val="both"/>
    </w:pPr>
  </w:style>
  <w:style w:type="paragraph" w:customStyle="1" w:styleId="DE6129AA8DBB431880F075B6EA6CD8B6">
    <w:name w:val="DE6129AA8DBB431880F075B6EA6CD8B6"/>
    <w:rsid w:val="003C541B"/>
    <w:pPr>
      <w:widowControl w:val="0"/>
      <w:jc w:val="both"/>
    </w:pPr>
  </w:style>
  <w:style w:type="paragraph" w:customStyle="1" w:styleId="E8A2505F25BB45D58B4F4F55F9C0DDE5">
    <w:name w:val="E8A2505F25BB45D58B4F4F55F9C0DDE5"/>
    <w:rsid w:val="003C541B"/>
    <w:pPr>
      <w:widowControl w:val="0"/>
      <w:jc w:val="both"/>
    </w:pPr>
  </w:style>
  <w:style w:type="paragraph" w:customStyle="1" w:styleId="34643BA56A74498EA2DB9A7E115FA851">
    <w:name w:val="34643BA56A74498EA2DB9A7E115FA851"/>
    <w:rsid w:val="003C541B"/>
    <w:pPr>
      <w:widowControl w:val="0"/>
      <w:jc w:val="both"/>
    </w:pPr>
  </w:style>
  <w:style w:type="paragraph" w:customStyle="1" w:styleId="C422AE82436C422EA8328BB93F5CB1DA">
    <w:name w:val="C422AE82436C422EA8328BB93F5CB1DA"/>
    <w:rsid w:val="003C541B"/>
    <w:pPr>
      <w:widowControl w:val="0"/>
      <w:jc w:val="both"/>
    </w:pPr>
  </w:style>
  <w:style w:type="paragraph" w:customStyle="1" w:styleId="241A4569BB73402F986B740E4C3C29E9">
    <w:name w:val="241A4569BB73402F986B740E4C3C29E9"/>
    <w:rsid w:val="003C541B"/>
    <w:pPr>
      <w:widowControl w:val="0"/>
      <w:jc w:val="both"/>
    </w:pPr>
  </w:style>
  <w:style w:type="paragraph" w:customStyle="1" w:styleId="25281C1B27544B4BB8B5754E6382903C">
    <w:name w:val="25281C1B27544B4BB8B5754E6382903C"/>
    <w:rsid w:val="003C541B"/>
    <w:pPr>
      <w:widowControl w:val="0"/>
      <w:jc w:val="both"/>
    </w:pPr>
  </w:style>
  <w:style w:type="paragraph" w:customStyle="1" w:styleId="46024F25FB0B4B7F951435D98BD3175F">
    <w:name w:val="46024F25FB0B4B7F951435D98BD3175F"/>
    <w:rsid w:val="003C541B"/>
    <w:pPr>
      <w:widowControl w:val="0"/>
      <w:jc w:val="both"/>
    </w:pPr>
  </w:style>
  <w:style w:type="paragraph" w:customStyle="1" w:styleId="FFC91502CE08413380FA9400E3744C34">
    <w:name w:val="FFC91502CE08413380FA9400E3744C34"/>
    <w:rsid w:val="003C541B"/>
    <w:pPr>
      <w:widowControl w:val="0"/>
      <w:jc w:val="both"/>
    </w:pPr>
  </w:style>
  <w:style w:type="paragraph" w:customStyle="1" w:styleId="112DC0F4EA0546A98C18F7212CE7EB60">
    <w:name w:val="112DC0F4EA0546A98C18F7212CE7EB60"/>
    <w:rsid w:val="003C541B"/>
    <w:pPr>
      <w:widowControl w:val="0"/>
      <w:jc w:val="both"/>
    </w:pPr>
  </w:style>
  <w:style w:type="paragraph" w:customStyle="1" w:styleId="2C4A6A9705A44333861A5A6ADFC9E0AA">
    <w:name w:val="2C4A6A9705A44333861A5A6ADFC9E0AA"/>
    <w:rsid w:val="003C541B"/>
    <w:pPr>
      <w:widowControl w:val="0"/>
      <w:jc w:val="both"/>
    </w:pPr>
  </w:style>
  <w:style w:type="paragraph" w:customStyle="1" w:styleId="8881481541FC410489AEB0913EB4DAD2">
    <w:name w:val="8881481541FC410489AEB0913EB4DAD2"/>
    <w:rsid w:val="003C541B"/>
    <w:pPr>
      <w:widowControl w:val="0"/>
      <w:jc w:val="both"/>
    </w:pPr>
  </w:style>
  <w:style w:type="paragraph" w:customStyle="1" w:styleId="28FFFF4B98494702B17FEBB28C649E29">
    <w:name w:val="28FFFF4B98494702B17FEBB28C649E29"/>
    <w:rsid w:val="003C541B"/>
    <w:pPr>
      <w:widowControl w:val="0"/>
      <w:jc w:val="both"/>
    </w:pPr>
  </w:style>
  <w:style w:type="paragraph" w:customStyle="1" w:styleId="9E5B72EDD4A44081990718B1ECFD1B27">
    <w:name w:val="9E5B72EDD4A44081990718B1ECFD1B27"/>
    <w:rsid w:val="003C541B"/>
    <w:pPr>
      <w:widowControl w:val="0"/>
      <w:jc w:val="both"/>
    </w:pPr>
  </w:style>
  <w:style w:type="paragraph" w:customStyle="1" w:styleId="340E107A996747C8A15EBED28FE6C162">
    <w:name w:val="340E107A996747C8A15EBED28FE6C162"/>
    <w:rsid w:val="003C541B"/>
    <w:pPr>
      <w:widowControl w:val="0"/>
      <w:jc w:val="both"/>
    </w:pPr>
  </w:style>
  <w:style w:type="paragraph" w:customStyle="1" w:styleId="A0B68879EA87487987015B7AD64BD317">
    <w:name w:val="A0B68879EA87487987015B7AD64BD317"/>
    <w:rsid w:val="003C541B"/>
    <w:pPr>
      <w:widowControl w:val="0"/>
      <w:jc w:val="both"/>
    </w:pPr>
  </w:style>
  <w:style w:type="paragraph" w:customStyle="1" w:styleId="814D7C6742E943799E99FE10477909AF">
    <w:name w:val="814D7C6742E943799E99FE10477909AF"/>
    <w:rsid w:val="003C541B"/>
    <w:pPr>
      <w:widowControl w:val="0"/>
      <w:jc w:val="both"/>
    </w:pPr>
  </w:style>
  <w:style w:type="paragraph" w:customStyle="1" w:styleId="C610DC8C59BB4E7FA7A8324771068A25">
    <w:name w:val="C610DC8C59BB4E7FA7A8324771068A25"/>
    <w:rsid w:val="003C541B"/>
    <w:pPr>
      <w:widowControl w:val="0"/>
      <w:jc w:val="both"/>
    </w:pPr>
  </w:style>
  <w:style w:type="paragraph" w:customStyle="1" w:styleId="4A6027A4AA4C42D7B58894D312F87783">
    <w:name w:val="4A6027A4AA4C42D7B58894D312F87783"/>
    <w:rsid w:val="003C541B"/>
    <w:pPr>
      <w:widowControl w:val="0"/>
      <w:jc w:val="both"/>
    </w:pPr>
  </w:style>
  <w:style w:type="paragraph" w:customStyle="1" w:styleId="2750612A893144ED910EEAA3629DA87B">
    <w:name w:val="2750612A893144ED910EEAA3629DA87B"/>
    <w:rsid w:val="003C541B"/>
    <w:pPr>
      <w:widowControl w:val="0"/>
      <w:jc w:val="both"/>
    </w:pPr>
  </w:style>
  <w:style w:type="paragraph" w:customStyle="1" w:styleId="76879BCBBBD24D12B301A4260C07F3EB">
    <w:name w:val="76879BCBBBD24D12B301A4260C07F3EB"/>
    <w:rsid w:val="003C541B"/>
    <w:pPr>
      <w:widowControl w:val="0"/>
      <w:jc w:val="both"/>
    </w:pPr>
  </w:style>
  <w:style w:type="paragraph" w:customStyle="1" w:styleId="20BEA7D752A54DBC90C84999E1D6DCB9">
    <w:name w:val="20BEA7D752A54DBC90C84999E1D6DCB9"/>
    <w:rsid w:val="003C541B"/>
    <w:pPr>
      <w:widowControl w:val="0"/>
      <w:jc w:val="both"/>
    </w:pPr>
  </w:style>
  <w:style w:type="paragraph" w:customStyle="1" w:styleId="DAA3D76868B44944A1C73DD3568F731B">
    <w:name w:val="DAA3D76868B44944A1C73DD3568F731B"/>
    <w:rsid w:val="003C541B"/>
    <w:pPr>
      <w:widowControl w:val="0"/>
      <w:jc w:val="both"/>
    </w:pPr>
  </w:style>
  <w:style w:type="paragraph" w:customStyle="1" w:styleId="7BD0C1A099484B8BBE899E6E9E5E8AEB">
    <w:name w:val="7BD0C1A099484B8BBE899E6E9E5E8AEB"/>
    <w:rsid w:val="003C541B"/>
    <w:pPr>
      <w:widowControl w:val="0"/>
      <w:jc w:val="both"/>
    </w:pPr>
  </w:style>
  <w:style w:type="paragraph" w:customStyle="1" w:styleId="603F78B6DC104D85AF835DD4033D0EB3">
    <w:name w:val="603F78B6DC104D85AF835DD4033D0EB3"/>
    <w:rsid w:val="003C541B"/>
    <w:pPr>
      <w:widowControl w:val="0"/>
      <w:jc w:val="both"/>
    </w:pPr>
  </w:style>
  <w:style w:type="paragraph" w:customStyle="1" w:styleId="94EEBDD9A93346B9AEEF0E2C9962433D">
    <w:name w:val="94EEBDD9A93346B9AEEF0E2C9962433D"/>
    <w:rsid w:val="003C541B"/>
    <w:pPr>
      <w:widowControl w:val="0"/>
      <w:jc w:val="both"/>
    </w:pPr>
  </w:style>
  <w:style w:type="paragraph" w:customStyle="1" w:styleId="F194B0C28EC24CE28A7AF9531C797242">
    <w:name w:val="F194B0C28EC24CE28A7AF9531C797242"/>
    <w:rsid w:val="003C541B"/>
    <w:pPr>
      <w:widowControl w:val="0"/>
      <w:jc w:val="both"/>
    </w:pPr>
  </w:style>
  <w:style w:type="paragraph" w:customStyle="1" w:styleId="FDFBB921F81F4424B4C2D785AC92F4A8">
    <w:name w:val="FDFBB921F81F4424B4C2D785AC92F4A8"/>
    <w:rsid w:val="003C541B"/>
    <w:pPr>
      <w:widowControl w:val="0"/>
      <w:jc w:val="both"/>
    </w:pPr>
  </w:style>
  <w:style w:type="paragraph" w:customStyle="1" w:styleId="A9913F3EBD7D4BB0AF75599952DCD11C">
    <w:name w:val="A9913F3EBD7D4BB0AF75599952DCD11C"/>
    <w:rsid w:val="003C541B"/>
    <w:pPr>
      <w:widowControl w:val="0"/>
      <w:jc w:val="both"/>
    </w:pPr>
  </w:style>
  <w:style w:type="paragraph" w:customStyle="1" w:styleId="0248077CB8E5487AB220361A39EA12E9">
    <w:name w:val="0248077CB8E5487AB220361A39EA12E9"/>
    <w:rsid w:val="003C541B"/>
    <w:pPr>
      <w:widowControl w:val="0"/>
      <w:jc w:val="both"/>
    </w:pPr>
  </w:style>
  <w:style w:type="paragraph" w:customStyle="1" w:styleId="8B22FB7A3EC14CB3B47703074C1AF05C">
    <w:name w:val="8B22FB7A3EC14CB3B47703074C1AF05C"/>
    <w:rsid w:val="003C541B"/>
    <w:pPr>
      <w:widowControl w:val="0"/>
      <w:jc w:val="both"/>
    </w:pPr>
  </w:style>
  <w:style w:type="paragraph" w:customStyle="1" w:styleId="F0A00DF19FAD452D9C16795DB1F9601D">
    <w:name w:val="F0A00DF19FAD452D9C16795DB1F9601D"/>
    <w:rsid w:val="003C541B"/>
    <w:pPr>
      <w:widowControl w:val="0"/>
      <w:jc w:val="both"/>
    </w:pPr>
  </w:style>
  <w:style w:type="paragraph" w:customStyle="1" w:styleId="0E7B354162164599B5A5BE0FD0EB7F94">
    <w:name w:val="0E7B354162164599B5A5BE0FD0EB7F94"/>
    <w:rsid w:val="003C541B"/>
    <w:pPr>
      <w:widowControl w:val="0"/>
      <w:jc w:val="both"/>
    </w:pPr>
  </w:style>
  <w:style w:type="paragraph" w:customStyle="1" w:styleId="05F3FFA536FD41519155AE979CE33C5E">
    <w:name w:val="05F3FFA536FD41519155AE979CE33C5E"/>
    <w:rsid w:val="003C541B"/>
    <w:pPr>
      <w:widowControl w:val="0"/>
      <w:jc w:val="both"/>
    </w:pPr>
  </w:style>
  <w:style w:type="paragraph" w:customStyle="1" w:styleId="3D78796D0A89414D9777F4AF0D04AB6C">
    <w:name w:val="3D78796D0A89414D9777F4AF0D04AB6C"/>
    <w:rsid w:val="003C541B"/>
    <w:pPr>
      <w:widowControl w:val="0"/>
      <w:jc w:val="both"/>
    </w:pPr>
  </w:style>
  <w:style w:type="paragraph" w:customStyle="1" w:styleId="09C17D9CE49341C8B785EE5FB4E4448C">
    <w:name w:val="09C17D9CE49341C8B785EE5FB4E4448C"/>
    <w:rsid w:val="003C541B"/>
    <w:pPr>
      <w:widowControl w:val="0"/>
      <w:jc w:val="both"/>
    </w:pPr>
  </w:style>
  <w:style w:type="paragraph" w:customStyle="1" w:styleId="C24B7E4B6D044247B149913F681B6347">
    <w:name w:val="C24B7E4B6D044247B149913F681B6347"/>
    <w:rsid w:val="003C541B"/>
    <w:pPr>
      <w:widowControl w:val="0"/>
      <w:jc w:val="both"/>
    </w:pPr>
  </w:style>
  <w:style w:type="paragraph" w:customStyle="1" w:styleId="A6FCBC0BE0FB43CC84A39CD11BD5E2ED">
    <w:name w:val="A6FCBC0BE0FB43CC84A39CD11BD5E2ED"/>
    <w:rsid w:val="003C541B"/>
    <w:pPr>
      <w:widowControl w:val="0"/>
      <w:jc w:val="both"/>
    </w:pPr>
  </w:style>
  <w:style w:type="paragraph" w:customStyle="1" w:styleId="F30423DDC01A484D81B3123B48878CB9">
    <w:name w:val="F30423DDC01A484D81B3123B48878CB9"/>
    <w:rsid w:val="003C541B"/>
    <w:pPr>
      <w:widowControl w:val="0"/>
      <w:jc w:val="both"/>
    </w:pPr>
  </w:style>
  <w:style w:type="paragraph" w:customStyle="1" w:styleId="4B30605D567241F687716C23983F8B99">
    <w:name w:val="4B30605D567241F687716C23983F8B99"/>
    <w:rsid w:val="003C541B"/>
    <w:pPr>
      <w:widowControl w:val="0"/>
      <w:jc w:val="both"/>
    </w:pPr>
  </w:style>
  <w:style w:type="paragraph" w:customStyle="1" w:styleId="6C6097FEBDC84BCAB40F43B4C6D18EA3">
    <w:name w:val="6C6097FEBDC84BCAB40F43B4C6D18EA3"/>
    <w:rsid w:val="003C541B"/>
    <w:pPr>
      <w:widowControl w:val="0"/>
      <w:jc w:val="both"/>
    </w:pPr>
  </w:style>
  <w:style w:type="paragraph" w:customStyle="1" w:styleId="5664DE3F67BC4112A2BE28E37A22FCFC">
    <w:name w:val="5664DE3F67BC4112A2BE28E37A22FCFC"/>
    <w:rsid w:val="003C541B"/>
    <w:pPr>
      <w:widowControl w:val="0"/>
      <w:jc w:val="both"/>
    </w:pPr>
  </w:style>
  <w:style w:type="paragraph" w:customStyle="1" w:styleId="EC77F78533B44D6380750CA292804136">
    <w:name w:val="EC77F78533B44D6380750CA292804136"/>
    <w:rsid w:val="003C541B"/>
    <w:pPr>
      <w:widowControl w:val="0"/>
      <w:jc w:val="both"/>
    </w:pPr>
  </w:style>
  <w:style w:type="paragraph" w:customStyle="1" w:styleId="91FE0834B6C947F8A96E07ECFC7B6C16">
    <w:name w:val="91FE0834B6C947F8A96E07ECFC7B6C16"/>
    <w:rsid w:val="003C541B"/>
    <w:pPr>
      <w:widowControl w:val="0"/>
      <w:jc w:val="both"/>
    </w:pPr>
  </w:style>
  <w:style w:type="paragraph" w:customStyle="1" w:styleId="D20364D2B3AA45089FC541BD57A419B8">
    <w:name w:val="D20364D2B3AA45089FC541BD57A419B8"/>
    <w:rsid w:val="003C541B"/>
    <w:pPr>
      <w:widowControl w:val="0"/>
      <w:jc w:val="both"/>
    </w:pPr>
  </w:style>
  <w:style w:type="paragraph" w:customStyle="1" w:styleId="C1153EB30D874F468893FEA1AB5C8D22">
    <w:name w:val="C1153EB30D874F468893FEA1AB5C8D22"/>
    <w:rsid w:val="003C541B"/>
    <w:pPr>
      <w:widowControl w:val="0"/>
      <w:jc w:val="both"/>
    </w:pPr>
  </w:style>
  <w:style w:type="paragraph" w:customStyle="1" w:styleId="809C023FBEDF4FC0B52304FF6D64955E">
    <w:name w:val="809C023FBEDF4FC0B52304FF6D64955E"/>
    <w:rsid w:val="003C541B"/>
    <w:pPr>
      <w:widowControl w:val="0"/>
      <w:jc w:val="both"/>
    </w:pPr>
  </w:style>
  <w:style w:type="paragraph" w:customStyle="1" w:styleId="3C2A9F82B83E4AA3AC11175D0811C0C5">
    <w:name w:val="3C2A9F82B83E4AA3AC11175D0811C0C5"/>
    <w:rsid w:val="003C541B"/>
    <w:pPr>
      <w:widowControl w:val="0"/>
      <w:jc w:val="both"/>
    </w:pPr>
  </w:style>
  <w:style w:type="paragraph" w:customStyle="1" w:styleId="F260FDECEB9C458BA2FF3C6FB89DCD48">
    <w:name w:val="F260FDECEB9C458BA2FF3C6FB89DCD48"/>
    <w:rsid w:val="003C541B"/>
    <w:pPr>
      <w:widowControl w:val="0"/>
      <w:jc w:val="both"/>
    </w:pPr>
  </w:style>
  <w:style w:type="paragraph" w:customStyle="1" w:styleId="A3A3765F5FD64A729E8F9E652F9796FF">
    <w:name w:val="A3A3765F5FD64A729E8F9E652F9796FF"/>
    <w:rsid w:val="003C541B"/>
    <w:pPr>
      <w:widowControl w:val="0"/>
      <w:jc w:val="both"/>
    </w:pPr>
  </w:style>
  <w:style w:type="paragraph" w:customStyle="1" w:styleId="4BB6496BA0714681AF6055613A14B674">
    <w:name w:val="4BB6496BA0714681AF6055613A14B674"/>
    <w:rsid w:val="003C541B"/>
    <w:pPr>
      <w:widowControl w:val="0"/>
      <w:jc w:val="both"/>
    </w:pPr>
  </w:style>
  <w:style w:type="paragraph" w:customStyle="1" w:styleId="FEC1992FC9CE4FAD9E79D98EECBF0111">
    <w:name w:val="FEC1992FC9CE4FAD9E79D98EECBF0111"/>
    <w:rsid w:val="003C541B"/>
    <w:pPr>
      <w:widowControl w:val="0"/>
      <w:jc w:val="both"/>
    </w:pPr>
  </w:style>
  <w:style w:type="paragraph" w:customStyle="1" w:styleId="66B8A3197C574302A0E8C6D0EBA51586">
    <w:name w:val="66B8A3197C574302A0E8C6D0EBA51586"/>
    <w:rsid w:val="003C541B"/>
    <w:pPr>
      <w:widowControl w:val="0"/>
      <w:jc w:val="both"/>
    </w:pPr>
  </w:style>
  <w:style w:type="paragraph" w:customStyle="1" w:styleId="0EF9F02477904B0B80AD183E55F909E5">
    <w:name w:val="0EF9F02477904B0B80AD183E55F909E5"/>
    <w:rsid w:val="003C541B"/>
    <w:pPr>
      <w:widowControl w:val="0"/>
      <w:jc w:val="both"/>
    </w:pPr>
  </w:style>
  <w:style w:type="paragraph" w:customStyle="1" w:styleId="8867D30AF1FB4249BBB9FE63CF066CD7">
    <w:name w:val="8867D30AF1FB4249BBB9FE63CF066CD7"/>
    <w:rsid w:val="003C541B"/>
    <w:pPr>
      <w:widowControl w:val="0"/>
      <w:jc w:val="both"/>
    </w:pPr>
  </w:style>
  <w:style w:type="paragraph" w:customStyle="1" w:styleId="13C78F07ED914E7B9F6939E886159A98">
    <w:name w:val="13C78F07ED914E7B9F6939E886159A98"/>
    <w:rsid w:val="003C541B"/>
    <w:pPr>
      <w:widowControl w:val="0"/>
      <w:jc w:val="both"/>
    </w:pPr>
  </w:style>
  <w:style w:type="paragraph" w:customStyle="1" w:styleId="9299CA75E2234058AEBF2A4D4DDC61E0">
    <w:name w:val="9299CA75E2234058AEBF2A4D4DDC61E0"/>
    <w:rsid w:val="003C541B"/>
    <w:pPr>
      <w:widowControl w:val="0"/>
      <w:jc w:val="both"/>
    </w:pPr>
  </w:style>
  <w:style w:type="paragraph" w:customStyle="1" w:styleId="0CE4398B0EAC4AC7AEF7AE696FFA5802">
    <w:name w:val="0CE4398B0EAC4AC7AEF7AE696FFA5802"/>
    <w:rsid w:val="003C541B"/>
    <w:pPr>
      <w:widowControl w:val="0"/>
      <w:jc w:val="both"/>
    </w:pPr>
  </w:style>
  <w:style w:type="paragraph" w:customStyle="1" w:styleId="356089292E4C470CAFE2D5781A72AF8F">
    <w:name w:val="356089292E4C470CAFE2D5781A72AF8F"/>
    <w:rsid w:val="003C541B"/>
    <w:pPr>
      <w:widowControl w:val="0"/>
      <w:jc w:val="both"/>
    </w:pPr>
  </w:style>
  <w:style w:type="paragraph" w:customStyle="1" w:styleId="1FC14689827D4C9E8EE7FF07B456E7AF">
    <w:name w:val="1FC14689827D4C9E8EE7FF07B456E7AF"/>
    <w:rsid w:val="003C541B"/>
    <w:pPr>
      <w:widowControl w:val="0"/>
      <w:jc w:val="both"/>
    </w:pPr>
  </w:style>
  <w:style w:type="paragraph" w:customStyle="1" w:styleId="FBA03E3F451D4082906415EADF289951">
    <w:name w:val="FBA03E3F451D4082906415EADF289951"/>
    <w:rsid w:val="003C541B"/>
    <w:pPr>
      <w:widowControl w:val="0"/>
      <w:jc w:val="both"/>
    </w:pPr>
  </w:style>
  <w:style w:type="paragraph" w:customStyle="1" w:styleId="D124D36669A04DF2ABD8907B388ACD22">
    <w:name w:val="D124D36669A04DF2ABD8907B388ACD22"/>
    <w:rsid w:val="003C541B"/>
    <w:pPr>
      <w:widowControl w:val="0"/>
      <w:jc w:val="both"/>
    </w:pPr>
  </w:style>
  <w:style w:type="paragraph" w:customStyle="1" w:styleId="DD40949A99EE44EB8CC0D48987131A74">
    <w:name w:val="DD40949A99EE44EB8CC0D48987131A74"/>
    <w:rsid w:val="003C541B"/>
    <w:pPr>
      <w:widowControl w:val="0"/>
      <w:jc w:val="both"/>
    </w:pPr>
  </w:style>
  <w:style w:type="paragraph" w:customStyle="1" w:styleId="423DF5E7ADE149C4B38B013FA36706D4">
    <w:name w:val="423DF5E7ADE149C4B38B013FA36706D4"/>
    <w:rsid w:val="003C541B"/>
    <w:pPr>
      <w:widowControl w:val="0"/>
      <w:jc w:val="both"/>
    </w:pPr>
  </w:style>
  <w:style w:type="paragraph" w:customStyle="1" w:styleId="0C4403052B874CA6956D79227A9BFA87">
    <w:name w:val="0C4403052B874CA6956D79227A9BFA87"/>
    <w:rsid w:val="003C541B"/>
    <w:pPr>
      <w:widowControl w:val="0"/>
      <w:jc w:val="both"/>
    </w:pPr>
  </w:style>
  <w:style w:type="paragraph" w:customStyle="1" w:styleId="A54242CBE9CB4FB09EFEAA2DB0625B99">
    <w:name w:val="A54242CBE9CB4FB09EFEAA2DB0625B99"/>
    <w:rsid w:val="003C541B"/>
    <w:pPr>
      <w:widowControl w:val="0"/>
      <w:jc w:val="both"/>
    </w:pPr>
  </w:style>
  <w:style w:type="paragraph" w:customStyle="1" w:styleId="75A0A2DF4B4B4091B766E0ED98F946E4">
    <w:name w:val="75A0A2DF4B4B4091B766E0ED98F946E4"/>
    <w:rsid w:val="003C541B"/>
    <w:pPr>
      <w:widowControl w:val="0"/>
      <w:jc w:val="both"/>
    </w:pPr>
  </w:style>
  <w:style w:type="paragraph" w:customStyle="1" w:styleId="566A41AF170642FD82C1A507221E4150">
    <w:name w:val="566A41AF170642FD82C1A507221E4150"/>
    <w:rsid w:val="003C541B"/>
    <w:pPr>
      <w:widowControl w:val="0"/>
      <w:jc w:val="both"/>
    </w:pPr>
  </w:style>
  <w:style w:type="paragraph" w:customStyle="1" w:styleId="AECB291C1A614E82B6522237A1570005">
    <w:name w:val="AECB291C1A614E82B6522237A1570005"/>
    <w:rsid w:val="003C541B"/>
    <w:pPr>
      <w:widowControl w:val="0"/>
      <w:jc w:val="both"/>
    </w:pPr>
  </w:style>
  <w:style w:type="paragraph" w:customStyle="1" w:styleId="5124A9725C1447F6A2FD6F26C98399ED">
    <w:name w:val="5124A9725C1447F6A2FD6F26C98399ED"/>
    <w:rsid w:val="003C541B"/>
    <w:pPr>
      <w:widowControl w:val="0"/>
      <w:jc w:val="both"/>
    </w:pPr>
  </w:style>
  <w:style w:type="paragraph" w:customStyle="1" w:styleId="49566E439D4A4F4BB8B06F72FBBC392D">
    <w:name w:val="49566E439D4A4F4BB8B06F72FBBC392D"/>
    <w:rsid w:val="003C541B"/>
    <w:pPr>
      <w:widowControl w:val="0"/>
      <w:jc w:val="both"/>
    </w:pPr>
  </w:style>
  <w:style w:type="paragraph" w:customStyle="1" w:styleId="A64A2D2767B74AF3A9AE69FDE4C58942">
    <w:name w:val="A64A2D2767B74AF3A9AE69FDE4C58942"/>
    <w:rsid w:val="003C541B"/>
    <w:pPr>
      <w:widowControl w:val="0"/>
      <w:jc w:val="both"/>
    </w:pPr>
  </w:style>
  <w:style w:type="paragraph" w:customStyle="1" w:styleId="EB3EC67134224BABA978727577FFDEF3">
    <w:name w:val="EB3EC67134224BABA978727577FFDEF3"/>
    <w:rsid w:val="003C541B"/>
    <w:pPr>
      <w:widowControl w:val="0"/>
      <w:jc w:val="both"/>
    </w:pPr>
  </w:style>
  <w:style w:type="paragraph" w:customStyle="1" w:styleId="59043B79E4754D14B47F28E3361DC2A4">
    <w:name w:val="59043B79E4754D14B47F28E3361DC2A4"/>
    <w:rsid w:val="003C541B"/>
    <w:pPr>
      <w:widowControl w:val="0"/>
      <w:jc w:val="both"/>
    </w:pPr>
  </w:style>
  <w:style w:type="paragraph" w:customStyle="1" w:styleId="FC40325D96B0462C869F607BF0D86E92">
    <w:name w:val="FC40325D96B0462C869F607BF0D86E92"/>
    <w:rsid w:val="003C541B"/>
    <w:pPr>
      <w:widowControl w:val="0"/>
      <w:jc w:val="both"/>
    </w:pPr>
  </w:style>
  <w:style w:type="paragraph" w:customStyle="1" w:styleId="F6992A72F21643FA81F1039B63CBBFD5">
    <w:name w:val="F6992A72F21643FA81F1039B63CBBFD5"/>
    <w:rsid w:val="003C541B"/>
    <w:pPr>
      <w:widowControl w:val="0"/>
      <w:jc w:val="both"/>
    </w:pPr>
  </w:style>
  <w:style w:type="paragraph" w:customStyle="1" w:styleId="CCB700048FD5448FA4B00A730B13F764">
    <w:name w:val="CCB700048FD5448FA4B00A730B13F764"/>
    <w:rsid w:val="003C541B"/>
    <w:pPr>
      <w:widowControl w:val="0"/>
      <w:jc w:val="both"/>
    </w:pPr>
  </w:style>
  <w:style w:type="paragraph" w:customStyle="1" w:styleId="768D0D1C70A24D09820D00F12BCF1A81">
    <w:name w:val="768D0D1C70A24D09820D00F12BCF1A81"/>
    <w:rsid w:val="003C541B"/>
    <w:pPr>
      <w:widowControl w:val="0"/>
      <w:jc w:val="both"/>
    </w:pPr>
  </w:style>
  <w:style w:type="paragraph" w:customStyle="1" w:styleId="5C3DB07992C146D3ADD4469885022B2A">
    <w:name w:val="5C3DB07992C146D3ADD4469885022B2A"/>
    <w:rsid w:val="003C541B"/>
    <w:pPr>
      <w:widowControl w:val="0"/>
      <w:jc w:val="both"/>
    </w:pPr>
  </w:style>
  <w:style w:type="paragraph" w:customStyle="1" w:styleId="429CBE325D77467D8C7C728B4BAB0CF8">
    <w:name w:val="429CBE325D77467D8C7C728B4BAB0CF8"/>
    <w:rsid w:val="003C541B"/>
    <w:pPr>
      <w:widowControl w:val="0"/>
      <w:jc w:val="both"/>
    </w:pPr>
  </w:style>
  <w:style w:type="paragraph" w:customStyle="1" w:styleId="F7A539905A374F85AA4B515694E802B4">
    <w:name w:val="F7A539905A374F85AA4B515694E802B4"/>
    <w:rsid w:val="003C541B"/>
    <w:pPr>
      <w:widowControl w:val="0"/>
      <w:jc w:val="both"/>
    </w:pPr>
  </w:style>
  <w:style w:type="paragraph" w:customStyle="1" w:styleId="8006DC6296244B7799851DAD0C2CFC7E">
    <w:name w:val="8006DC6296244B7799851DAD0C2CFC7E"/>
    <w:rsid w:val="003C541B"/>
    <w:pPr>
      <w:widowControl w:val="0"/>
      <w:jc w:val="both"/>
    </w:pPr>
  </w:style>
  <w:style w:type="paragraph" w:customStyle="1" w:styleId="CA9F3B76ADA740589F8F4CA3B16FF9C3">
    <w:name w:val="CA9F3B76ADA740589F8F4CA3B16FF9C3"/>
    <w:rsid w:val="003C541B"/>
    <w:pPr>
      <w:widowControl w:val="0"/>
      <w:jc w:val="both"/>
    </w:pPr>
  </w:style>
  <w:style w:type="paragraph" w:customStyle="1" w:styleId="01DDC296ECC04412BDEAB85AEF97B868">
    <w:name w:val="01DDC296ECC04412BDEAB85AEF97B868"/>
    <w:rsid w:val="003C541B"/>
    <w:pPr>
      <w:widowControl w:val="0"/>
      <w:jc w:val="both"/>
    </w:pPr>
  </w:style>
  <w:style w:type="paragraph" w:customStyle="1" w:styleId="A82E492B153046A282E1E9E4826DD129">
    <w:name w:val="A82E492B153046A282E1E9E4826DD129"/>
    <w:rsid w:val="003C541B"/>
    <w:pPr>
      <w:widowControl w:val="0"/>
      <w:jc w:val="both"/>
    </w:pPr>
  </w:style>
  <w:style w:type="paragraph" w:customStyle="1" w:styleId="1B7700CBE7E04B16B3A944585A81BEAD">
    <w:name w:val="1B7700CBE7E04B16B3A944585A81BEAD"/>
    <w:rsid w:val="003C541B"/>
    <w:pPr>
      <w:widowControl w:val="0"/>
      <w:jc w:val="both"/>
    </w:pPr>
  </w:style>
  <w:style w:type="paragraph" w:customStyle="1" w:styleId="B8017D7D7AB14B76B13484CD797AAA9E">
    <w:name w:val="B8017D7D7AB14B76B13484CD797AAA9E"/>
    <w:rsid w:val="003C541B"/>
    <w:pPr>
      <w:widowControl w:val="0"/>
      <w:jc w:val="both"/>
    </w:pPr>
  </w:style>
  <w:style w:type="paragraph" w:customStyle="1" w:styleId="EAA606B4AF0042A280DB3D8B9BAD25E9">
    <w:name w:val="EAA606B4AF0042A280DB3D8B9BAD25E9"/>
    <w:rsid w:val="003C541B"/>
    <w:pPr>
      <w:widowControl w:val="0"/>
      <w:jc w:val="both"/>
    </w:pPr>
  </w:style>
  <w:style w:type="paragraph" w:customStyle="1" w:styleId="718422F2F3F146148595600395BCBCDB">
    <w:name w:val="718422F2F3F146148595600395BCBCDB"/>
    <w:rsid w:val="003C541B"/>
    <w:pPr>
      <w:widowControl w:val="0"/>
      <w:jc w:val="both"/>
    </w:pPr>
  </w:style>
  <w:style w:type="paragraph" w:customStyle="1" w:styleId="1FC92ABE5EB941269392A3AB4016AA13">
    <w:name w:val="1FC92ABE5EB941269392A3AB4016AA13"/>
    <w:rsid w:val="003C541B"/>
    <w:pPr>
      <w:widowControl w:val="0"/>
      <w:jc w:val="both"/>
    </w:pPr>
  </w:style>
  <w:style w:type="paragraph" w:customStyle="1" w:styleId="9B7645C557BF4107995CF6B79C238E10">
    <w:name w:val="9B7645C557BF4107995CF6B79C238E10"/>
    <w:rsid w:val="003C541B"/>
    <w:pPr>
      <w:widowControl w:val="0"/>
      <w:jc w:val="both"/>
    </w:pPr>
  </w:style>
  <w:style w:type="paragraph" w:customStyle="1" w:styleId="4A65BF18B03143E08DC66602DDFE9DE5">
    <w:name w:val="4A65BF18B03143E08DC66602DDFE9DE5"/>
    <w:rsid w:val="003C541B"/>
    <w:pPr>
      <w:widowControl w:val="0"/>
      <w:jc w:val="both"/>
    </w:pPr>
  </w:style>
  <w:style w:type="paragraph" w:customStyle="1" w:styleId="9AC04FA7B273431FB510E65731BE745F">
    <w:name w:val="9AC04FA7B273431FB510E65731BE745F"/>
    <w:rsid w:val="003C541B"/>
    <w:pPr>
      <w:widowControl w:val="0"/>
      <w:jc w:val="both"/>
    </w:pPr>
  </w:style>
  <w:style w:type="paragraph" w:customStyle="1" w:styleId="EE006AC9B61D416096EA355FE4B8F474">
    <w:name w:val="EE006AC9B61D416096EA355FE4B8F474"/>
    <w:rsid w:val="003C541B"/>
    <w:pPr>
      <w:widowControl w:val="0"/>
      <w:jc w:val="both"/>
    </w:pPr>
  </w:style>
  <w:style w:type="paragraph" w:customStyle="1" w:styleId="1D8CFE77F5834AE3BE7FAB206A4D34CB">
    <w:name w:val="1D8CFE77F5834AE3BE7FAB206A4D34CB"/>
    <w:rsid w:val="003C541B"/>
    <w:pPr>
      <w:widowControl w:val="0"/>
      <w:jc w:val="both"/>
    </w:pPr>
  </w:style>
  <w:style w:type="paragraph" w:customStyle="1" w:styleId="1D38C63113A9482CA6C644C59449EE85">
    <w:name w:val="1D38C63113A9482CA6C644C59449EE85"/>
    <w:rsid w:val="003C541B"/>
    <w:pPr>
      <w:widowControl w:val="0"/>
      <w:jc w:val="both"/>
    </w:pPr>
  </w:style>
  <w:style w:type="paragraph" w:customStyle="1" w:styleId="7A93F264FF3344C68E0D29DEA5311107">
    <w:name w:val="7A93F264FF3344C68E0D29DEA5311107"/>
    <w:rsid w:val="003C541B"/>
    <w:pPr>
      <w:widowControl w:val="0"/>
      <w:jc w:val="both"/>
    </w:pPr>
  </w:style>
  <w:style w:type="paragraph" w:customStyle="1" w:styleId="7A2C4E1164BD40679B37D7294E4CA0AE">
    <w:name w:val="7A2C4E1164BD40679B37D7294E4CA0AE"/>
    <w:rsid w:val="003C541B"/>
    <w:pPr>
      <w:widowControl w:val="0"/>
      <w:jc w:val="both"/>
    </w:pPr>
  </w:style>
  <w:style w:type="paragraph" w:customStyle="1" w:styleId="D4DE72897ED640B7A88DD5F6D17E175B">
    <w:name w:val="D4DE72897ED640B7A88DD5F6D17E175B"/>
    <w:rsid w:val="003C541B"/>
    <w:pPr>
      <w:widowControl w:val="0"/>
      <w:jc w:val="both"/>
    </w:pPr>
  </w:style>
  <w:style w:type="paragraph" w:customStyle="1" w:styleId="31D9FF6D187E456C91112B83C91AED29">
    <w:name w:val="31D9FF6D187E456C91112B83C91AED29"/>
    <w:rsid w:val="003C541B"/>
    <w:pPr>
      <w:widowControl w:val="0"/>
      <w:jc w:val="both"/>
    </w:pPr>
  </w:style>
  <w:style w:type="paragraph" w:customStyle="1" w:styleId="67C101E0065F4B8CBB37C1C2DA51EC9A">
    <w:name w:val="67C101E0065F4B8CBB37C1C2DA51EC9A"/>
    <w:rsid w:val="003C541B"/>
    <w:pPr>
      <w:widowControl w:val="0"/>
      <w:jc w:val="both"/>
    </w:pPr>
  </w:style>
  <w:style w:type="paragraph" w:customStyle="1" w:styleId="670DCCAF503F4EB1925E62A1D54E6864">
    <w:name w:val="670DCCAF503F4EB1925E62A1D54E6864"/>
    <w:rsid w:val="003C541B"/>
    <w:pPr>
      <w:widowControl w:val="0"/>
      <w:jc w:val="both"/>
    </w:pPr>
  </w:style>
  <w:style w:type="paragraph" w:customStyle="1" w:styleId="69B4CDA752D84C9F998F02CF08C36544">
    <w:name w:val="69B4CDA752D84C9F998F02CF08C36544"/>
    <w:rsid w:val="003C541B"/>
    <w:pPr>
      <w:widowControl w:val="0"/>
      <w:jc w:val="both"/>
    </w:pPr>
  </w:style>
  <w:style w:type="paragraph" w:customStyle="1" w:styleId="A7940AF56450407F9E46BA622769BF6C">
    <w:name w:val="A7940AF56450407F9E46BA622769BF6C"/>
    <w:rsid w:val="003C541B"/>
    <w:pPr>
      <w:widowControl w:val="0"/>
      <w:jc w:val="both"/>
    </w:pPr>
  </w:style>
  <w:style w:type="paragraph" w:customStyle="1" w:styleId="BF330DB0D0E34D958046EAD2F0165ECA">
    <w:name w:val="BF330DB0D0E34D958046EAD2F0165ECA"/>
    <w:rsid w:val="003C541B"/>
    <w:pPr>
      <w:widowControl w:val="0"/>
      <w:jc w:val="both"/>
    </w:pPr>
  </w:style>
  <w:style w:type="paragraph" w:customStyle="1" w:styleId="73FA23E344744B3EBCDD9D5DCA8962C0">
    <w:name w:val="73FA23E344744B3EBCDD9D5DCA8962C0"/>
    <w:rsid w:val="003C541B"/>
    <w:pPr>
      <w:widowControl w:val="0"/>
      <w:jc w:val="both"/>
    </w:pPr>
  </w:style>
  <w:style w:type="paragraph" w:customStyle="1" w:styleId="7304953DE2E04ED1A20F2BA4DDC4E0CD">
    <w:name w:val="7304953DE2E04ED1A20F2BA4DDC4E0CD"/>
    <w:rsid w:val="003C541B"/>
    <w:pPr>
      <w:widowControl w:val="0"/>
      <w:jc w:val="both"/>
    </w:pPr>
  </w:style>
  <w:style w:type="paragraph" w:customStyle="1" w:styleId="CA7C62040BD341A393DE5DABAFFB1A9B">
    <w:name w:val="CA7C62040BD341A393DE5DABAFFB1A9B"/>
    <w:rsid w:val="003C541B"/>
    <w:pPr>
      <w:widowControl w:val="0"/>
      <w:jc w:val="both"/>
    </w:pPr>
  </w:style>
  <w:style w:type="paragraph" w:customStyle="1" w:styleId="2818099003C54EE1A8FA0429100E7892">
    <w:name w:val="2818099003C54EE1A8FA0429100E7892"/>
    <w:rsid w:val="003C541B"/>
    <w:pPr>
      <w:widowControl w:val="0"/>
      <w:jc w:val="both"/>
    </w:pPr>
  </w:style>
  <w:style w:type="paragraph" w:customStyle="1" w:styleId="A5C7805E31F94D758E05B8FC8F90E7C3">
    <w:name w:val="A5C7805E31F94D758E05B8FC8F90E7C3"/>
    <w:rsid w:val="003C541B"/>
    <w:pPr>
      <w:widowControl w:val="0"/>
      <w:jc w:val="both"/>
    </w:pPr>
  </w:style>
  <w:style w:type="paragraph" w:customStyle="1" w:styleId="5567F56356F34D25ABF9A1CB178CC2CB">
    <w:name w:val="5567F56356F34D25ABF9A1CB178CC2CB"/>
    <w:rsid w:val="003C541B"/>
    <w:pPr>
      <w:widowControl w:val="0"/>
      <w:jc w:val="both"/>
    </w:pPr>
  </w:style>
  <w:style w:type="paragraph" w:customStyle="1" w:styleId="9FBA5B012B91459D93278E5A57970659">
    <w:name w:val="9FBA5B012B91459D93278E5A57970659"/>
    <w:rsid w:val="003C541B"/>
    <w:pPr>
      <w:widowControl w:val="0"/>
      <w:jc w:val="both"/>
    </w:pPr>
  </w:style>
  <w:style w:type="paragraph" w:customStyle="1" w:styleId="D7D86029295A4EE3A2218F336527E26A">
    <w:name w:val="D7D86029295A4EE3A2218F336527E26A"/>
    <w:rsid w:val="003C541B"/>
    <w:pPr>
      <w:widowControl w:val="0"/>
      <w:jc w:val="both"/>
    </w:pPr>
  </w:style>
  <w:style w:type="paragraph" w:customStyle="1" w:styleId="C5249D8822BB45C48C9271884626417E">
    <w:name w:val="C5249D8822BB45C48C9271884626417E"/>
    <w:rsid w:val="003C541B"/>
    <w:pPr>
      <w:widowControl w:val="0"/>
      <w:jc w:val="both"/>
    </w:pPr>
  </w:style>
  <w:style w:type="paragraph" w:customStyle="1" w:styleId="6F4D8C268FD147178968848995CF5B5C">
    <w:name w:val="6F4D8C268FD147178968848995CF5B5C"/>
    <w:rsid w:val="003C541B"/>
    <w:pPr>
      <w:widowControl w:val="0"/>
      <w:jc w:val="both"/>
    </w:pPr>
  </w:style>
  <w:style w:type="paragraph" w:customStyle="1" w:styleId="0CE6055240E142F4B45A19A4B70AA7E4">
    <w:name w:val="0CE6055240E142F4B45A19A4B70AA7E4"/>
    <w:rsid w:val="003C541B"/>
    <w:pPr>
      <w:widowControl w:val="0"/>
      <w:jc w:val="both"/>
    </w:pPr>
  </w:style>
  <w:style w:type="paragraph" w:customStyle="1" w:styleId="189F4BB4524E4471A89C08FD362105E9">
    <w:name w:val="189F4BB4524E4471A89C08FD362105E9"/>
    <w:rsid w:val="003C541B"/>
    <w:pPr>
      <w:widowControl w:val="0"/>
      <w:jc w:val="both"/>
    </w:pPr>
  </w:style>
  <w:style w:type="paragraph" w:customStyle="1" w:styleId="EB68CB8CFE434C0F9FA8DA0678D4F383">
    <w:name w:val="EB68CB8CFE434C0F9FA8DA0678D4F383"/>
    <w:rsid w:val="003C541B"/>
    <w:pPr>
      <w:widowControl w:val="0"/>
      <w:jc w:val="both"/>
    </w:pPr>
  </w:style>
  <w:style w:type="paragraph" w:customStyle="1" w:styleId="4381B417A7A7456F9777AC0D0AF44BAE">
    <w:name w:val="4381B417A7A7456F9777AC0D0AF44BAE"/>
    <w:rsid w:val="003C541B"/>
    <w:pPr>
      <w:widowControl w:val="0"/>
      <w:jc w:val="both"/>
    </w:pPr>
  </w:style>
  <w:style w:type="paragraph" w:customStyle="1" w:styleId="8FC33A92C01A4C49A77A67BFCE3E2D63">
    <w:name w:val="8FC33A92C01A4C49A77A67BFCE3E2D63"/>
    <w:rsid w:val="003C541B"/>
    <w:pPr>
      <w:widowControl w:val="0"/>
      <w:jc w:val="both"/>
    </w:pPr>
  </w:style>
  <w:style w:type="paragraph" w:customStyle="1" w:styleId="29AF857BF05049A4AEB13853F473201F">
    <w:name w:val="29AF857BF05049A4AEB13853F473201F"/>
    <w:rsid w:val="003C541B"/>
    <w:pPr>
      <w:widowControl w:val="0"/>
      <w:jc w:val="both"/>
    </w:pPr>
  </w:style>
  <w:style w:type="paragraph" w:customStyle="1" w:styleId="3E45AD649CA940C2ADB15AEA2BF77833">
    <w:name w:val="3E45AD649CA940C2ADB15AEA2BF77833"/>
    <w:rsid w:val="003C541B"/>
    <w:pPr>
      <w:widowControl w:val="0"/>
      <w:jc w:val="both"/>
    </w:pPr>
  </w:style>
  <w:style w:type="paragraph" w:customStyle="1" w:styleId="005A58A0B9D545D2B98D02CE21277965">
    <w:name w:val="005A58A0B9D545D2B98D02CE21277965"/>
    <w:rsid w:val="003C541B"/>
    <w:pPr>
      <w:widowControl w:val="0"/>
      <w:jc w:val="both"/>
    </w:pPr>
  </w:style>
  <w:style w:type="paragraph" w:customStyle="1" w:styleId="54872CCA339344B0840043406F60E5C1">
    <w:name w:val="54872CCA339344B0840043406F60E5C1"/>
    <w:rsid w:val="003C541B"/>
    <w:pPr>
      <w:widowControl w:val="0"/>
      <w:jc w:val="both"/>
    </w:pPr>
  </w:style>
  <w:style w:type="paragraph" w:customStyle="1" w:styleId="521C544D124B46C98FD1E46462FBF8F9">
    <w:name w:val="521C544D124B46C98FD1E46462FBF8F9"/>
    <w:rsid w:val="003C541B"/>
    <w:pPr>
      <w:widowControl w:val="0"/>
      <w:jc w:val="both"/>
    </w:pPr>
  </w:style>
  <w:style w:type="paragraph" w:customStyle="1" w:styleId="8D82387B26484A1AAA21DCD4BA37493F">
    <w:name w:val="8D82387B26484A1AAA21DCD4BA37493F"/>
    <w:rsid w:val="003C541B"/>
    <w:pPr>
      <w:widowControl w:val="0"/>
      <w:jc w:val="both"/>
    </w:pPr>
  </w:style>
  <w:style w:type="paragraph" w:customStyle="1" w:styleId="204714C72E514608BF4D3F8A1899E63F">
    <w:name w:val="204714C72E514608BF4D3F8A1899E63F"/>
    <w:rsid w:val="003C541B"/>
    <w:pPr>
      <w:widowControl w:val="0"/>
      <w:jc w:val="both"/>
    </w:pPr>
  </w:style>
  <w:style w:type="paragraph" w:customStyle="1" w:styleId="41C77238F0184613AFD92F19C423963D">
    <w:name w:val="41C77238F0184613AFD92F19C423963D"/>
    <w:rsid w:val="003C541B"/>
    <w:pPr>
      <w:widowControl w:val="0"/>
      <w:jc w:val="both"/>
    </w:pPr>
  </w:style>
  <w:style w:type="paragraph" w:customStyle="1" w:styleId="F80D40AEC4EC426EA3A3551CB425EEAE">
    <w:name w:val="F80D40AEC4EC426EA3A3551CB425EEAE"/>
    <w:rsid w:val="003C541B"/>
    <w:pPr>
      <w:widowControl w:val="0"/>
      <w:jc w:val="both"/>
    </w:pPr>
  </w:style>
  <w:style w:type="paragraph" w:customStyle="1" w:styleId="DE387A1415CB46C79007EAD8F832B44B">
    <w:name w:val="DE387A1415CB46C79007EAD8F832B44B"/>
    <w:rsid w:val="003C541B"/>
    <w:pPr>
      <w:widowControl w:val="0"/>
      <w:jc w:val="both"/>
    </w:pPr>
  </w:style>
  <w:style w:type="paragraph" w:customStyle="1" w:styleId="9FC4C0BE62114231A9783BEDDAD0A4FC">
    <w:name w:val="9FC4C0BE62114231A9783BEDDAD0A4FC"/>
    <w:rsid w:val="003C541B"/>
    <w:pPr>
      <w:widowControl w:val="0"/>
      <w:jc w:val="both"/>
    </w:pPr>
  </w:style>
  <w:style w:type="paragraph" w:customStyle="1" w:styleId="5DEDEF6FED344B37A6BA430BF602DBA2">
    <w:name w:val="5DEDEF6FED344B37A6BA430BF602DBA2"/>
    <w:rsid w:val="003C541B"/>
    <w:pPr>
      <w:widowControl w:val="0"/>
      <w:jc w:val="both"/>
    </w:pPr>
  </w:style>
  <w:style w:type="paragraph" w:customStyle="1" w:styleId="5B29867FFD9D4E408FBFACACBDA53467">
    <w:name w:val="5B29867FFD9D4E408FBFACACBDA53467"/>
    <w:rsid w:val="003C541B"/>
    <w:pPr>
      <w:widowControl w:val="0"/>
      <w:jc w:val="both"/>
    </w:pPr>
  </w:style>
  <w:style w:type="paragraph" w:customStyle="1" w:styleId="1666D2C4D6254233A1960E5650B310FF">
    <w:name w:val="1666D2C4D6254233A1960E5650B310FF"/>
    <w:rsid w:val="003C541B"/>
    <w:pPr>
      <w:widowControl w:val="0"/>
      <w:jc w:val="both"/>
    </w:pPr>
  </w:style>
  <w:style w:type="paragraph" w:customStyle="1" w:styleId="33984101FAC145759051D2BA70DF06F5">
    <w:name w:val="33984101FAC145759051D2BA70DF06F5"/>
    <w:rsid w:val="003C541B"/>
    <w:pPr>
      <w:widowControl w:val="0"/>
      <w:jc w:val="both"/>
    </w:pPr>
  </w:style>
  <w:style w:type="paragraph" w:customStyle="1" w:styleId="DC294E7D301B41A08E3576EC38C8313D">
    <w:name w:val="DC294E7D301B41A08E3576EC38C8313D"/>
    <w:rsid w:val="003C541B"/>
    <w:pPr>
      <w:widowControl w:val="0"/>
      <w:jc w:val="both"/>
    </w:pPr>
  </w:style>
  <w:style w:type="paragraph" w:customStyle="1" w:styleId="D1D35366B75642A6B967843D134712FC">
    <w:name w:val="D1D35366B75642A6B967843D134712FC"/>
    <w:rsid w:val="003C541B"/>
    <w:pPr>
      <w:widowControl w:val="0"/>
      <w:jc w:val="both"/>
    </w:pPr>
  </w:style>
  <w:style w:type="paragraph" w:customStyle="1" w:styleId="8A9A7430263A4B229FF43E668415D8CC">
    <w:name w:val="8A9A7430263A4B229FF43E668415D8CC"/>
    <w:rsid w:val="003C541B"/>
    <w:pPr>
      <w:widowControl w:val="0"/>
      <w:jc w:val="both"/>
    </w:pPr>
  </w:style>
  <w:style w:type="paragraph" w:customStyle="1" w:styleId="43C8E9C207424A63968DA4E5C8347D8C">
    <w:name w:val="43C8E9C207424A63968DA4E5C8347D8C"/>
    <w:rsid w:val="003C541B"/>
    <w:pPr>
      <w:widowControl w:val="0"/>
      <w:jc w:val="both"/>
    </w:pPr>
  </w:style>
  <w:style w:type="paragraph" w:customStyle="1" w:styleId="1D3A5796870C45EA92D32BDFFB018523">
    <w:name w:val="1D3A5796870C45EA92D32BDFFB018523"/>
    <w:rsid w:val="003C541B"/>
    <w:pPr>
      <w:widowControl w:val="0"/>
      <w:jc w:val="both"/>
    </w:pPr>
  </w:style>
  <w:style w:type="paragraph" w:customStyle="1" w:styleId="60A14CC5EC3640F6970B70D6996F7F65">
    <w:name w:val="60A14CC5EC3640F6970B70D6996F7F65"/>
    <w:rsid w:val="003C541B"/>
    <w:pPr>
      <w:widowControl w:val="0"/>
      <w:jc w:val="both"/>
    </w:pPr>
  </w:style>
  <w:style w:type="paragraph" w:customStyle="1" w:styleId="2F8B81DFDD694974A3C148C4701369E7">
    <w:name w:val="2F8B81DFDD694974A3C148C4701369E7"/>
    <w:rsid w:val="003C541B"/>
    <w:pPr>
      <w:widowControl w:val="0"/>
      <w:jc w:val="both"/>
    </w:pPr>
  </w:style>
  <w:style w:type="paragraph" w:customStyle="1" w:styleId="7EE98356266644CD8E73A73C95AD9494">
    <w:name w:val="7EE98356266644CD8E73A73C95AD9494"/>
    <w:rsid w:val="003C541B"/>
    <w:pPr>
      <w:widowControl w:val="0"/>
      <w:jc w:val="both"/>
    </w:pPr>
  </w:style>
  <w:style w:type="paragraph" w:customStyle="1" w:styleId="2674726357744FE4B85297FFF994108E">
    <w:name w:val="2674726357744FE4B85297FFF994108E"/>
    <w:rsid w:val="003C541B"/>
    <w:pPr>
      <w:widowControl w:val="0"/>
      <w:jc w:val="both"/>
    </w:pPr>
  </w:style>
  <w:style w:type="paragraph" w:customStyle="1" w:styleId="46500EB3E69C486AA24C564F6D92D8D7">
    <w:name w:val="46500EB3E69C486AA24C564F6D92D8D7"/>
    <w:rsid w:val="003C541B"/>
    <w:pPr>
      <w:widowControl w:val="0"/>
      <w:jc w:val="both"/>
    </w:pPr>
  </w:style>
  <w:style w:type="paragraph" w:customStyle="1" w:styleId="427E689E2A6D43F4A42E46AA555B4AD1">
    <w:name w:val="427E689E2A6D43F4A42E46AA555B4AD1"/>
    <w:rsid w:val="003C541B"/>
    <w:pPr>
      <w:widowControl w:val="0"/>
      <w:jc w:val="both"/>
    </w:pPr>
  </w:style>
  <w:style w:type="paragraph" w:customStyle="1" w:styleId="2429D5EC125D4BBDA59D5A7CE7EF9B68">
    <w:name w:val="2429D5EC125D4BBDA59D5A7CE7EF9B68"/>
    <w:rsid w:val="003C541B"/>
    <w:pPr>
      <w:widowControl w:val="0"/>
      <w:jc w:val="both"/>
    </w:pPr>
  </w:style>
  <w:style w:type="paragraph" w:customStyle="1" w:styleId="9C13E4B77D894769A82054198AA27862">
    <w:name w:val="9C13E4B77D894769A82054198AA27862"/>
    <w:rsid w:val="003C541B"/>
    <w:pPr>
      <w:widowControl w:val="0"/>
      <w:jc w:val="both"/>
    </w:pPr>
  </w:style>
  <w:style w:type="paragraph" w:customStyle="1" w:styleId="AF6C1A19159F45BD97D07D410BF0E24F">
    <w:name w:val="AF6C1A19159F45BD97D07D410BF0E24F"/>
    <w:rsid w:val="003C541B"/>
    <w:pPr>
      <w:widowControl w:val="0"/>
      <w:jc w:val="both"/>
    </w:pPr>
  </w:style>
  <w:style w:type="paragraph" w:customStyle="1" w:styleId="623FB9C0F15B42788B400ECE9DD21220">
    <w:name w:val="623FB9C0F15B42788B400ECE9DD21220"/>
    <w:rsid w:val="003C541B"/>
    <w:pPr>
      <w:widowControl w:val="0"/>
      <w:jc w:val="both"/>
    </w:pPr>
  </w:style>
  <w:style w:type="paragraph" w:customStyle="1" w:styleId="D529BE1BBF6E46928A3E9DC2E96EF27E">
    <w:name w:val="D529BE1BBF6E46928A3E9DC2E96EF27E"/>
    <w:rsid w:val="003C541B"/>
    <w:pPr>
      <w:widowControl w:val="0"/>
      <w:jc w:val="both"/>
    </w:pPr>
  </w:style>
  <w:style w:type="paragraph" w:customStyle="1" w:styleId="F678840E0E9748AF8D639895368013C1">
    <w:name w:val="F678840E0E9748AF8D639895368013C1"/>
    <w:rsid w:val="003C541B"/>
    <w:pPr>
      <w:widowControl w:val="0"/>
      <w:jc w:val="both"/>
    </w:pPr>
  </w:style>
  <w:style w:type="paragraph" w:customStyle="1" w:styleId="36ABD6F53F354B238A2E29B72F63ABE0">
    <w:name w:val="36ABD6F53F354B238A2E29B72F63ABE0"/>
    <w:rsid w:val="003C541B"/>
    <w:pPr>
      <w:widowControl w:val="0"/>
      <w:jc w:val="both"/>
    </w:pPr>
  </w:style>
  <w:style w:type="paragraph" w:customStyle="1" w:styleId="05B37EBA7DD44BFCA4A55585DBBA8A87">
    <w:name w:val="05B37EBA7DD44BFCA4A55585DBBA8A87"/>
    <w:rsid w:val="003C541B"/>
    <w:pPr>
      <w:widowControl w:val="0"/>
      <w:jc w:val="both"/>
    </w:pPr>
  </w:style>
  <w:style w:type="paragraph" w:customStyle="1" w:styleId="1E9BE3AD58704F3FAF827C92BB2D1A62">
    <w:name w:val="1E9BE3AD58704F3FAF827C92BB2D1A62"/>
    <w:rsid w:val="003C541B"/>
    <w:pPr>
      <w:widowControl w:val="0"/>
      <w:jc w:val="both"/>
    </w:pPr>
  </w:style>
  <w:style w:type="paragraph" w:customStyle="1" w:styleId="250113FCCF844EC8A05B7BC32D55A2BB">
    <w:name w:val="250113FCCF844EC8A05B7BC32D55A2BB"/>
    <w:rsid w:val="003C541B"/>
    <w:pPr>
      <w:widowControl w:val="0"/>
      <w:jc w:val="both"/>
    </w:pPr>
  </w:style>
  <w:style w:type="paragraph" w:customStyle="1" w:styleId="FCF7F249D9734D608DC802921BFDCA58">
    <w:name w:val="FCF7F249D9734D608DC802921BFDCA58"/>
    <w:rsid w:val="003C541B"/>
    <w:pPr>
      <w:widowControl w:val="0"/>
      <w:jc w:val="both"/>
    </w:pPr>
  </w:style>
  <w:style w:type="paragraph" w:customStyle="1" w:styleId="11BF33A756554C139519CED40E12C82B">
    <w:name w:val="11BF33A756554C139519CED40E12C82B"/>
    <w:rsid w:val="003C541B"/>
    <w:pPr>
      <w:widowControl w:val="0"/>
      <w:jc w:val="both"/>
    </w:pPr>
  </w:style>
  <w:style w:type="paragraph" w:customStyle="1" w:styleId="285F50857C1D461B8C953A8D8822518A">
    <w:name w:val="285F50857C1D461B8C953A8D8822518A"/>
    <w:rsid w:val="003C541B"/>
    <w:pPr>
      <w:widowControl w:val="0"/>
      <w:jc w:val="both"/>
    </w:pPr>
  </w:style>
  <w:style w:type="paragraph" w:customStyle="1" w:styleId="7A063CDA911D4CA69C8DA61971400297">
    <w:name w:val="7A063CDA911D4CA69C8DA61971400297"/>
    <w:rsid w:val="003C541B"/>
    <w:pPr>
      <w:widowControl w:val="0"/>
      <w:jc w:val="both"/>
    </w:pPr>
  </w:style>
  <w:style w:type="paragraph" w:customStyle="1" w:styleId="1A0A9DC6FF084DFEB66263F2EA86036F">
    <w:name w:val="1A0A9DC6FF084DFEB66263F2EA86036F"/>
    <w:rsid w:val="003C541B"/>
    <w:pPr>
      <w:widowControl w:val="0"/>
      <w:jc w:val="both"/>
    </w:pPr>
  </w:style>
  <w:style w:type="paragraph" w:customStyle="1" w:styleId="0668869C4A4E464AB861E6A650BC4B8A">
    <w:name w:val="0668869C4A4E464AB861E6A650BC4B8A"/>
    <w:rsid w:val="003C541B"/>
    <w:pPr>
      <w:widowControl w:val="0"/>
      <w:jc w:val="both"/>
    </w:pPr>
  </w:style>
  <w:style w:type="paragraph" w:customStyle="1" w:styleId="A8376EB4B58D4C73BC9B7E2EC20F70E0">
    <w:name w:val="A8376EB4B58D4C73BC9B7E2EC20F70E0"/>
    <w:rsid w:val="003C541B"/>
    <w:pPr>
      <w:widowControl w:val="0"/>
      <w:jc w:val="both"/>
    </w:pPr>
  </w:style>
  <w:style w:type="paragraph" w:customStyle="1" w:styleId="7871E9AA73AA400796BA0C44DF3678D9">
    <w:name w:val="7871E9AA73AA400796BA0C44DF3678D9"/>
    <w:rsid w:val="003C541B"/>
    <w:pPr>
      <w:widowControl w:val="0"/>
      <w:jc w:val="both"/>
    </w:pPr>
  </w:style>
  <w:style w:type="paragraph" w:customStyle="1" w:styleId="C6E0D6EDC3EF4A2293E7B910D1E668FA">
    <w:name w:val="C6E0D6EDC3EF4A2293E7B910D1E668FA"/>
    <w:rsid w:val="003C541B"/>
    <w:pPr>
      <w:widowControl w:val="0"/>
      <w:jc w:val="both"/>
    </w:pPr>
  </w:style>
  <w:style w:type="paragraph" w:customStyle="1" w:styleId="321DFBCDBBCE438CA762263D4FF99A93">
    <w:name w:val="321DFBCDBBCE438CA762263D4FF99A93"/>
    <w:rsid w:val="003C541B"/>
    <w:pPr>
      <w:widowControl w:val="0"/>
      <w:jc w:val="both"/>
    </w:pPr>
  </w:style>
  <w:style w:type="paragraph" w:customStyle="1" w:styleId="9A804F93483544DB83CE165D49DC98CA">
    <w:name w:val="9A804F93483544DB83CE165D49DC98CA"/>
    <w:rsid w:val="003C541B"/>
    <w:pPr>
      <w:widowControl w:val="0"/>
      <w:jc w:val="both"/>
    </w:pPr>
  </w:style>
  <w:style w:type="paragraph" w:customStyle="1" w:styleId="ED6615F245904CA980659E3FA938D94D">
    <w:name w:val="ED6615F245904CA980659E3FA938D94D"/>
    <w:rsid w:val="003C541B"/>
    <w:pPr>
      <w:widowControl w:val="0"/>
      <w:jc w:val="both"/>
    </w:pPr>
  </w:style>
  <w:style w:type="paragraph" w:customStyle="1" w:styleId="B01DF5FE5FB340DD9ADC047C3DC0D0B2">
    <w:name w:val="B01DF5FE5FB340DD9ADC047C3DC0D0B2"/>
    <w:rsid w:val="003C541B"/>
    <w:pPr>
      <w:widowControl w:val="0"/>
      <w:jc w:val="both"/>
    </w:pPr>
  </w:style>
  <w:style w:type="paragraph" w:customStyle="1" w:styleId="A5B2D69B7A04410A9485DA51F07D9B5E">
    <w:name w:val="A5B2D69B7A04410A9485DA51F07D9B5E"/>
    <w:rsid w:val="003C541B"/>
    <w:pPr>
      <w:widowControl w:val="0"/>
      <w:jc w:val="both"/>
    </w:pPr>
  </w:style>
  <w:style w:type="paragraph" w:customStyle="1" w:styleId="71BC76E29D8D4B71B2791C0AF47E286B">
    <w:name w:val="71BC76E29D8D4B71B2791C0AF47E286B"/>
    <w:rsid w:val="003C541B"/>
    <w:pPr>
      <w:widowControl w:val="0"/>
      <w:jc w:val="both"/>
    </w:pPr>
  </w:style>
  <w:style w:type="paragraph" w:customStyle="1" w:styleId="2C9ED9D7A52F41ED8682EB970BE0DCE0">
    <w:name w:val="2C9ED9D7A52F41ED8682EB970BE0DCE0"/>
    <w:rsid w:val="003C541B"/>
    <w:pPr>
      <w:widowControl w:val="0"/>
      <w:jc w:val="both"/>
    </w:pPr>
  </w:style>
  <w:style w:type="paragraph" w:customStyle="1" w:styleId="9730D8CAC3D94C2EBB22CD4A8153B677">
    <w:name w:val="9730D8CAC3D94C2EBB22CD4A8153B677"/>
    <w:rsid w:val="003C541B"/>
    <w:pPr>
      <w:widowControl w:val="0"/>
      <w:jc w:val="both"/>
    </w:pPr>
  </w:style>
  <w:style w:type="paragraph" w:customStyle="1" w:styleId="E5E57CF22CE44A418787C2CD252A80F6">
    <w:name w:val="E5E57CF22CE44A418787C2CD252A80F6"/>
    <w:rsid w:val="003C541B"/>
    <w:pPr>
      <w:widowControl w:val="0"/>
      <w:jc w:val="both"/>
    </w:pPr>
  </w:style>
  <w:style w:type="paragraph" w:customStyle="1" w:styleId="880CF400312C4E35BE5F4D67A86CCFB9">
    <w:name w:val="880CF400312C4E35BE5F4D67A86CCFB9"/>
    <w:rsid w:val="003C541B"/>
    <w:pPr>
      <w:widowControl w:val="0"/>
      <w:jc w:val="both"/>
    </w:pPr>
  </w:style>
  <w:style w:type="paragraph" w:customStyle="1" w:styleId="AD292407CA474431B53C7AB103B92120">
    <w:name w:val="AD292407CA474431B53C7AB103B92120"/>
    <w:rsid w:val="003C541B"/>
    <w:pPr>
      <w:widowControl w:val="0"/>
      <w:jc w:val="both"/>
    </w:pPr>
  </w:style>
  <w:style w:type="paragraph" w:customStyle="1" w:styleId="42F2DFA9EB0440308AC1B30C31079657">
    <w:name w:val="42F2DFA9EB0440308AC1B30C31079657"/>
    <w:rsid w:val="003C541B"/>
    <w:pPr>
      <w:widowControl w:val="0"/>
      <w:jc w:val="both"/>
    </w:pPr>
  </w:style>
  <w:style w:type="paragraph" w:customStyle="1" w:styleId="A8CD6EC39AA24524BBC9E090B1FD8A95">
    <w:name w:val="A8CD6EC39AA24524BBC9E090B1FD8A95"/>
    <w:rsid w:val="003C541B"/>
    <w:pPr>
      <w:widowControl w:val="0"/>
      <w:jc w:val="both"/>
    </w:pPr>
  </w:style>
  <w:style w:type="paragraph" w:customStyle="1" w:styleId="D6E8E7F94A9844FA85E8D9550D835164">
    <w:name w:val="D6E8E7F94A9844FA85E8D9550D835164"/>
    <w:rsid w:val="003C541B"/>
    <w:pPr>
      <w:widowControl w:val="0"/>
      <w:jc w:val="both"/>
    </w:pPr>
  </w:style>
  <w:style w:type="paragraph" w:customStyle="1" w:styleId="45B032F0F9A846B2A1EB237DA000C8FD">
    <w:name w:val="45B032F0F9A846B2A1EB237DA000C8FD"/>
    <w:rsid w:val="003C541B"/>
    <w:pPr>
      <w:widowControl w:val="0"/>
      <w:jc w:val="both"/>
    </w:pPr>
  </w:style>
  <w:style w:type="paragraph" w:customStyle="1" w:styleId="6BC98ADF0CB6415F930F135D6CBA57B2">
    <w:name w:val="6BC98ADF0CB6415F930F135D6CBA57B2"/>
    <w:rsid w:val="003C541B"/>
    <w:pPr>
      <w:widowControl w:val="0"/>
      <w:jc w:val="both"/>
    </w:pPr>
  </w:style>
  <w:style w:type="paragraph" w:customStyle="1" w:styleId="8E596C4E756245D384645843306D4CF1">
    <w:name w:val="8E596C4E756245D384645843306D4CF1"/>
    <w:rsid w:val="003C541B"/>
    <w:pPr>
      <w:widowControl w:val="0"/>
      <w:jc w:val="both"/>
    </w:pPr>
  </w:style>
  <w:style w:type="paragraph" w:customStyle="1" w:styleId="099EF1FEBB3B47C58C6251FA4E525F62">
    <w:name w:val="099EF1FEBB3B47C58C6251FA4E525F62"/>
    <w:rsid w:val="003C541B"/>
    <w:pPr>
      <w:widowControl w:val="0"/>
      <w:jc w:val="both"/>
    </w:pPr>
  </w:style>
  <w:style w:type="paragraph" w:customStyle="1" w:styleId="29CCDC325AB04CF4BEC9464D53F5D34D">
    <w:name w:val="29CCDC325AB04CF4BEC9464D53F5D34D"/>
    <w:rsid w:val="003C541B"/>
    <w:pPr>
      <w:widowControl w:val="0"/>
      <w:jc w:val="both"/>
    </w:pPr>
  </w:style>
  <w:style w:type="paragraph" w:customStyle="1" w:styleId="4464E50230E34D6AA8D37E1D7CAAB699">
    <w:name w:val="4464E50230E34D6AA8D37E1D7CAAB699"/>
    <w:rsid w:val="003C541B"/>
    <w:pPr>
      <w:widowControl w:val="0"/>
      <w:jc w:val="both"/>
    </w:pPr>
  </w:style>
  <w:style w:type="paragraph" w:customStyle="1" w:styleId="06D92866969249C38CA11D1D89429AFF">
    <w:name w:val="06D92866969249C38CA11D1D89429AFF"/>
    <w:rsid w:val="003C541B"/>
    <w:pPr>
      <w:widowControl w:val="0"/>
      <w:jc w:val="both"/>
    </w:pPr>
  </w:style>
  <w:style w:type="paragraph" w:customStyle="1" w:styleId="DD7E7C2E1BFD41A9A8EA85E36DBE40BB">
    <w:name w:val="DD7E7C2E1BFD41A9A8EA85E36DBE40BB"/>
    <w:rsid w:val="003C541B"/>
    <w:pPr>
      <w:widowControl w:val="0"/>
      <w:jc w:val="both"/>
    </w:pPr>
  </w:style>
  <w:style w:type="paragraph" w:customStyle="1" w:styleId="DDE27BBF71F74527A1A9A179D3C06837">
    <w:name w:val="DDE27BBF71F74527A1A9A179D3C06837"/>
    <w:rsid w:val="003C541B"/>
    <w:pPr>
      <w:widowControl w:val="0"/>
      <w:jc w:val="both"/>
    </w:pPr>
  </w:style>
  <w:style w:type="paragraph" w:customStyle="1" w:styleId="EF19D323B97F430DB57FB2391960E566">
    <w:name w:val="EF19D323B97F430DB57FB2391960E566"/>
    <w:rsid w:val="003C541B"/>
    <w:pPr>
      <w:widowControl w:val="0"/>
      <w:jc w:val="both"/>
    </w:pPr>
  </w:style>
  <w:style w:type="paragraph" w:customStyle="1" w:styleId="151B064A4AFB4107B381A86E4D09C80F">
    <w:name w:val="151B064A4AFB4107B381A86E4D09C80F"/>
    <w:rsid w:val="003C541B"/>
    <w:pPr>
      <w:widowControl w:val="0"/>
      <w:jc w:val="both"/>
    </w:pPr>
  </w:style>
  <w:style w:type="paragraph" w:customStyle="1" w:styleId="F3DBA090D38F4187B6FFCAF306B690B7">
    <w:name w:val="F3DBA090D38F4187B6FFCAF306B690B7"/>
    <w:rsid w:val="003C541B"/>
    <w:pPr>
      <w:widowControl w:val="0"/>
      <w:jc w:val="both"/>
    </w:pPr>
  </w:style>
  <w:style w:type="paragraph" w:customStyle="1" w:styleId="4BEBB64F972947DBAA065E7C35962868">
    <w:name w:val="4BEBB64F972947DBAA065E7C35962868"/>
    <w:rsid w:val="003C541B"/>
    <w:pPr>
      <w:widowControl w:val="0"/>
      <w:jc w:val="both"/>
    </w:pPr>
  </w:style>
  <w:style w:type="paragraph" w:customStyle="1" w:styleId="172E43BC1D714394A852A5BBA799E935">
    <w:name w:val="172E43BC1D714394A852A5BBA799E935"/>
    <w:rsid w:val="003C541B"/>
    <w:pPr>
      <w:widowControl w:val="0"/>
      <w:jc w:val="both"/>
    </w:pPr>
  </w:style>
  <w:style w:type="paragraph" w:customStyle="1" w:styleId="80CFA75624784318BA5BB9B631FC16E9">
    <w:name w:val="80CFA75624784318BA5BB9B631FC16E9"/>
    <w:rsid w:val="003C541B"/>
    <w:pPr>
      <w:widowControl w:val="0"/>
      <w:jc w:val="both"/>
    </w:pPr>
  </w:style>
  <w:style w:type="paragraph" w:customStyle="1" w:styleId="459E5E6FB9644090A67B7E7966FA371D">
    <w:name w:val="459E5E6FB9644090A67B7E7966FA371D"/>
    <w:rsid w:val="003C541B"/>
    <w:pPr>
      <w:widowControl w:val="0"/>
      <w:jc w:val="both"/>
    </w:pPr>
  </w:style>
  <w:style w:type="paragraph" w:customStyle="1" w:styleId="51D6E5AB53B943C3A8ECF3D3D2419AD9">
    <w:name w:val="51D6E5AB53B943C3A8ECF3D3D2419AD9"/>
    <w:rsid w:val="003C541B"/>
    <w:pPr>
      <w:widowControl w:val="0"/>
      <w:jc w:val="both"/>
    </w:pPr>
  </w:style>
  <w:style w:type="paragraph" w:customStyle="1" w:styleId="AA5D3168471D4207A6D386C4223D9D06">
    <w:name w:val="AA5D3168471D4207A6D386C4223D9D06"/>
    <w:rsid w:val="003C541B"/>
    <w:pPr>
      <w:widowControl w:val="0"/>
      <w:jc w:val="both"/>
    </w:pPr>
  </w:style>
  <w:style w:type="paragraph" w:customStyle="1" w:styleId="8EED3D05A76648BA930B8B4BEE524CE0">
    <w:name w:val="8EED3D05A76648BA930B8B4BEE524CE0"/>
    <w:rsid w:val="003C541B"/>
    <w:pPr>
      <w:widowControl w:val="0"/>
      <w:jc w:val="both"/>
    </w:pPr>
  </w:style>
  <w:style w:type="paragraph" w:customStyle="1" w:styleId="4CADDA6136664C56B470CC0AD8D94208">
    <w:name w:val="4CADDA6136664C56B470CC0AD8D94208"/>
    <w:rsid w:val="003C541B"/>
    <w:pPr>
      <w:widowControl w:val="0"/>
      <w:jc w:val="both"/>
    </w:pPr>
  </w:style>
  <w:style w:type="paragraph" w:customStyle="1" w:styleId="82C6E3E26887466DBC5A55B387BD0C99">
    <w:name w:val="82C6E3E26887466DBC5A55B387BD0C99"/>
    <w:rsid w:val="003C541B"/>
    <w:pPr>
      <w:widowControl w:val="0"/>
      <w:jc w:val="both"/>
    </w:pPr>
  </w:style>
  <w:style w:type="paragraph" w:customStyle="1" w:styleId="36A3ACBA061248E89ADAD035CF0C6235">
    <w:name w:val="36A3ACBA061248E89ADAD035CF0C6235"/>
    <w:rsid w:val="003C541B"/>
    <w:pPr>
      <w:widowControl w:val="0"/>
      <w:jc w:val="both"/>
    </w:pPr>
  </w:style>
  <w:style w:type="paragraph" w:customStyle="1" w:styleId="283E35B7BCC14184B18672E19C508AC2">
    <w:name w:val="283E35B7BCC14184B18672E19C508AC2"/>
    <w:rsid w:val="003C541B"/>
    <w:pPr>
      <w:widowControl w:val="0"/>
      <w:jc w:val="both"/>
    </w:pPr>
  </w:style>
  <w:style w:type="paragraph" w:customStyle="1" w:styleId="A0E337605A62452B81E4967EA59E5603">
    <w:name w:val="A0E337605A62452B81E4967EA59E5603"/>
    <w:rsid w:val="003C541B"/>
    <w:pPr>
      <w:widowControl w:val="0"/>
      <w:jc w:val="both"/>
    </w:pPr>
  </w:style>
  <w:style w:type="paragraph" w:customStyle="1" w:styleId="55AC3A2D1C4343C5A3951E43E76D26C7">
    <w:name w:val="55AC3A2D1C4343C5A3951E43E76D26C7"/>
    <w:rsid w:val="003C541B"/>
    <w:pPr>
      <w:widowControl w:val="0"/>
      <w:jc w:val="both"/>
    </w:pPr>
  </w:style>
  <w:style w:type="paragraph" w:customStyle="1" w:styleId="E3D3D2A024874A4DAC063D2C804313BF">
    <w:name w:val="E3D3D2A024874A4DAC063D2C804313BF"/>
    <w:rsid w:val="003C541B"/>
    <w:pPr>
      <w:widowControl w:val="0"/>
      <w:jc w:val="both"/>
    </w:pPr>
  </w:style>
  <w:style w:type="paragraph" w:customStyle="1" w:styleId="FB6963C5B6094899970E14247F21CAAB">
    <w:name w:val="FB6963C5B6094899970E14247F21CAAB"/>
    <w:rsid w:val="003C541B"/>
    <w:pPr>
      <w:widowControl w:val="0"/>
      <w:jc w:val="both"/>
    </w:pPr>
  </w:style>
  <w:style w:type="paragraph" w:customStyle="1" w:styleId="6374F78AAE6C486185D48F361263656D">
    <w:name w:val="6374F78AAE6C486185D48F361263656D"/>
    <w:rsid w:val="003C541B"/>
    <w:pPr>
      <w:widowControl w:val="0"/>
      <w:jc w:val="both"/>
    </w:pPr>
  </w:style>
  <w:style w:type="paragraph" w:customStyle="1" w:styleId="9D141E1E0B77443AA83E6860CF2D8736">
    <w:name w:val="9D141E1E0B77443AA83E6860CF2D8736"/>
    <w:rsid w:val="003C541B"/>
    <w:pPr>
      <w:widowControl w:val="0"/>
      <w:jc w:val="both"/>
    </w:pPr>
  </w:style>
  <w:style w:type="paragraph" w:customStyle="1" w:styleId="9228CD96A9D547B8843D81CBE309B5D0">
    <w:name w:val="9228CD96A9D547B8843D81CBE309B5D0"/>
    <w:rsid w:val="003C541B"/>
    <w:pPr>
      <w:widowControl w:val="0"/>
      <w:jc w:val="both"/>
    </w:pPr>
  </w:style>
  <w:style w:type="paragraph" w:customStyle="1" w:styleId="FFABDDA8EE7A457DBDAFC2089D6E1DC4">
    <w:name w:val="FFABDDA8EE7A457DBDAFC2089D6E1DC4"/>
    <w:rsid w:val="003C541B"/>
    <w:pPr>
      <w:widowControl w:val="0"/>
      <w:jc w:val="both"/>
    </w:pPr>
  </w:style>
  <w:style w:type="paragraph" w:customStyle="1" w:styleId="8A1C765D4B3E45E199AFA04A8168F970">
    <w:name w:val="8A1C765D4B3E45E199AFA04A8168F970"/>
    <w:rsid w:val="003C541B"/>
    <w:pPr>
      <w:widowControl w:val="0"/>
      <w:jc w:val="both"/>
    </w:pPr>
  </w:style>
  <w:style w:type="paragraph" w:customStyle="1" w:styleId="262636105AF44DC693D5E5F53D03FD16">
    <w:name w:val="262636105AF44DC693D5E5F53D03FD16"/>
    <w:rsid w:val="003C541B"/>
    <w:pPr>
      <w:widowControl w:val="0"/>
      <w:jc w:val="both"/>
    </w:pPr>
  </w:style>
  <w:style w:type="paragraph" w:customStyle="1" w:styleId="592F191230844DA5BCC2D08CD3473F6F">
    <w:name w:val="592F191230844DA5BCC2D08CD3473F6F"/>
    <w:rsid w:val="003C541B"/>
    <w:pPr>
      <w:widowControl w:val="0"/>
      <w:jc w:val="both"/>
    </w:pPr>
  </w:style>
  <w:style w:type="paragraph" w:customStyle="1" w:styleId="469E5FB45EED4752BC99EA96AAD18D95">
    <w:name w:val="469E5FB45EED4752BC99EA96AAD18D95"/>
    <w:rsid w:val="003C541B"/>
    <w:pPr>
      <w:widowControl w:val="0"/>
      <w:jc w:val="both"/>
    </w:pPr>
  </w:style>
  <w:style w:type="paragraph" w:customStyle="1" w:styleId="9468C4DF648447E6BD3BEFB4B435D4D1">
    <w:name w:val="9468C4DF648447E6BD3BEFB4B435D4D1"/>
    <w:rsid w:val="003C541B"/>
    <w:pPr>
      <w:widowControl w:val="0"/>
      <w:jc w:val="both"/>
    </w:pPr>
  </w:style>
  <w:style w:type="paragraph" w:customStyle="1" w:styleId="B89E1D01587A41F78481BA008354D087">
    <w:name w:val="B89E1D01587A41F78481BA008354D087"/>
    <w:rsid w:val="003C541B"/>
    <w:pPr>
      <w:widowControl w:val="0"/>
      <w:jc w:val="both"/>
    </w:pPr>
  </w:style>
  <w:style w:type="paragraph" w:customStyle="1" w:styleId="96B409779FB4454C8DEFF64F36102958">
    <w:name w:val="96B409779FB4454C8DEFF64F36102958"/>
    <w:rsid w:val="003C541B"/>
    <w:pPr>
      <w:widowControl w:val="0"/>
      <w:jc w:val="both"/>
    </w:pPr>
  </w:style>
  <w:style w:type="paragraph" w:customStyle="1" w:styleId="ED9D05451BD24C98BFD7C32B98AAEA51">
    <w:name w:val="ED9D05451BD24C98BFD7C32B98AAEA51"/>
    <w:rsid w:val="003C541B"/>
    <w:pPr>
      <w:widowControl w:val="0"/>
      <w:jc w:val="both"/>
    </w:pPr>
  </w:style>
  <w:style w:type="paragraph" w:customStyle="1" w:styleId="236E5606318745D2A5234C5DEE5563C0">
    <w:name w:val="236E5606318745D2A5234C5DEE5563C0"/>
    <w:rsid w:val="003C541B"/>
    <w:pPr>
      <w:widowControl w:val="0"/>
      <w:jc w:val="both"/>
    </w:pPr>
  </w:style>
  <w:style w:type="paragraph" w:customStyle="1" w:styleId="770F3AC304BD4544B83111A057E77B5D">
    <w:name w:val="770F3AC304BD4544B83111A057E77B5D"/>
    <w:rsid w:val="003C541B"/>
    <w:pPr>
      <w:widowControl w:val="0"/>
      <w:jc w:val="both"/>
    </w:pPr>
  </w:style>
  <w:style w:type="paragraph" w:customStyle="1" w:styleId="9249077C0EA0409891DC2625CA88EAEE">
    <w:name w:val="9249077C0EA0409891DC2625CA88EAEE"/>
    <w:rsid w:val="003C541B"/>
    <w:pPr>
      <w:widowControl w:val="0"/>
      <w:jc w:val="both"/>
    </w:pPr>
  </w:style>
  <w:style w:type="paragraph" w:customStyle="1" w:styleId="83141DBCDAB64E33A7C5B231F10A0465">
    <w:name w:val="83141DBCDAB64E33A7C5B231F10A0465"/>
    <w:rsid w:val="003C541B"/>
    <w:pPr>
      <w:widowControl w:val="0"/>
      <w:jc w:val="both"/>
    </w:pPr>
  </w:style>
  <w:style w:type="paragraph" w:customStyle="1" w:styleId="00AC122584274743BA6D5657CFD404A5">
    <w:name w:val="00AC122584274743BA6D5657CFD404A5"/>
    <w:rsid w:val="003C541B"/>
    <w:pPr>
      <w:widowControl w:val="0"/>
      <w:jc w:val="both"/>
    </w:pPr>
  </w:style>
  <w:style w:type="paragraph" w:customStyle="1" w:styleId="A617143659204BD2894135A3899ADF8E">
    <w:name w:val="A617143659204BD2894135A3899ADF8E"/>
    <w:rsid w:val="003C541B"/>
    <w:pPr>
      <w:widowControl w:val="0"/>
      <w:jc w:val="both"/>
    </w:pPr>
  </w:style>
  <w:style w:type="paragraph" w:customStyle="1" w:styleId="7ECC438D4659488DB426CB1CDCB959E3">
    <w:name w:val="7ECC438D4659488DB426CB1CDCB959E3"/>
    <w:rsid w:val="003C541B"/>
    <w:pPr>
      <w:widowControl w:val="0"/>
      <w:jc w:val="both"/>
    </w:pPr>
  </w:style>
  <w:style w:type="paragraph" w:customStyle="1" w:styleId="D4259F796F8545E889DCB40C2A49EDAA">
    <w:name w:val="D4259F796F8545E889DCB40C2A49EDAA"/>
    <w:rsid w:val="003C541B"/>
    <w:pPr>
      <w:widowControl w:val="0"/>
      <w:jc w:val="both"/>
    </w:pPr>
  </w:style>
  <w:style w:type="paragraph" w:customStyle="1" w:styleId="60F3C139C25446BAB0C13F5CFFDD969B">
    <w:name w:val="60F3C139C25446BAB0C13F5CFFDD969B"/>
    <w:rsid w:val="003C541B"/>
    <w:pPr>
      <w:widowControl w:val="0"/>
      <w:jc w:val="both"/>
    </w:pPr>
  </w:style>
  <w:style w:type="paragraph" w:customStyle="1" w:styleId="E906B9108513404E98C38F425C0F502C">
    <w:name w:val="E906B9108513404E98C38F425C0F502C"/>
    <w:rsid w:val="003C541B"/>
    <w:pPr>
      <w:widowControl w:val="0"/>
      <w:jc w:val="both"/>
    </w:pPr>
  </w:style>
  <w:style w:type="paragraph" w:customStyle="1" w:styleId="417E821B925A478C9035F5C852604C0B">
    <w:name w:val="417E821B925A478C9035F5C852604C0B"/>
    <w:rsid w:val="003C541B"/>
    <w:pPr>
      <w:widowControl w:val="0"/>
      <w:jc w:val="both"/>
    </w:pPr>
  </w:style>
  <w:style w:type="paragraph" w:customStyle="1" w:styleId="CEA0DA831F8F4AD68B507E85A5E983A4">
    <w:name w:val="CEA0DA831F8F4AD68B507E85A5E983A4"/>
    <w:rsid w:val="003C541B"/>
    <w:pPr>
      <w:widowControl w:val="0"/>
      <w:jc w:val="both"/>
    </w:pPr>
  </w:style>
  <w:style w:type="paragraph" w:customStyle="1" w:styleId="6C44FDB834984A488236B6611698CD7D">
    <w:name w:val="6C44FDB834984A488236B6611698CD7D"/>
    <w:rsid w:val="003C541B"/>
    <w:pPr>
      <w:widowControl w:val="0"/>
      <w:jc w:val="both"/>
    </w:pPr>
  </w:style>
  <w:style w:type="paragraph" w:customStyle="1" w:styleId="4E592AA0426946F4A5F1CE65BFEE8B01">
    <w:name w:val="4E592AA0426946F4A5F1CE65BFEE8B01"/>
    <w:rsid w:val="003C541B"/>
    <w:pPr>
      <w:widowControl w:val="0"/>
      <w:jc w:val="both"/>
    </w:pPr>
  </w:style>
  <w:style w:type="paragraph" w:customStyle="1" w:styleId="5057DE127E824E68A04A8432A5FF939D">
    <w:name w:val="5057DE127E824E68A04A8432A5FF939D"/>
    <w:rsid w:val="003C541B"/>
    <w:pPr>
      <w:widowControl w:val="0"/>
      <w:jc w:val="both"/>
    </w:pPr>
  </w:style>
  <w:style w:type="paragraph" w:customStyle="1" w:styleId="6B8F1E064E484BCCB7DC765DBF6A1F7D">
    <w:name w:val="6B8F1E064E484BCCB7DC765DBF6A1F7D"/>
    <w:rsid w:val="003C541B"/>
    <w:pPr>
      <w:widowControl w:val="0"/>
      <w:jc w:val="both"/>
    </w:pPr>
  </w:style>
  <w:style w:type="paragraph" w:customStyle="1" w:styleId="0AD5D2CE39F044ACAFE6F80E47CB9A39">
    <w:name w:val="0AD5D2CE39F044ACAFE6F80E47CB9A39"/>
    <w:rsid w:val="003C541B"/>
    <w:pPr>
      <w:widowControl w:val="0"/>
      <w:jc w:val="both"/>
    </w:pPr>
  </w:style>
  <w:style w:type="paragraph" w:customStyle="1" w:styleId="9C823C0B89C74A6CB3A8203424BF0405">
    <w:name w:val="9C823C0B89C74A6CB3A8203424BF0405"/>
    <w:rsid w:val="003C541B"/>
    <w:pPr>
      <w:widowControl w:val="0"/>
      <w:jc w:val="both"/>
    </w:pPr>
  </w:style>
  <w:style w:type="paragraph" w:customStyle="1" w:styleId="E8C19C96F3344300BEA4DE0E4417252F">
    <w:name w:val="E8C19C96F3344300BEA4DE0E4417252F"/>
    <w:rsid w:val="003C541B"/>
    <w:pPr>
      <w:widowControl w:val="0"/>
      <w:jc w:val="both"/>
    </w:pPr>
  </w:style>
  <w:style w:type="paragraph" w:customStyle="1" w:styleId="7DEFAC08CA8A498494E9B7FD52667FE3">
    <w:name w:val="7DEFAC08CA8A498494E9B7FD52667FE3"/>
    <w:rsid w:val="003C541B"/>
    <w:pPr>
      <w:widowControl w:val="0"/>
      <w:jc w:val="both"/>
    </w:pPr>
  </w:style>
  <w:style w:type="paragraph" w:customStyle="1" w:styleId="91127D3918254C10BB024FEF554CFB32">
    <w:name w:val="91127D3918254C10BB024FEF554CFB32"/>
    <w:rsid w:val="003C541B"/>
    <w:pPr>
      <w:widowControl w:val="0"/>
      <w:jc w:val="both"/>
    </w:pPr>
  </w:style>
  <w:style w:type="paragraph" w:customStyle="1" w:styleId="AA83A3A45DE144E4B21C617718EE9A65">
    <w:name w:val="AA83A3A45DE144E4B21C617718EE9A65"/>
    <w:rsid w:val="003C541B"/>
    <w:pPr>
      <w:widowControl w:val="0"/>
      <w:jc w:val="both"/>
    </w:pPr>
  </w:style>
  <w:style w:type="paragraph" w:customStyle="1" w:styleId="E77A15AA4CC043E49FBB302C59FC04C3">
    <w:name w:val="E77A15AA4CC043E49FBB302C59FC04C3"/>
    <w:rsid w:val="003C541B"/>
    <w:pPr>
      <w:widowControl w:val="0"/>
      <w:jc w:val="both"/>
    </w:pPr>
  </w:style>
  <w:style w:type="paragraph" w:customStyle="1" w:styleId="68BE41238375442793C6940764052AAB">
    <w:name w:val="68BE41238375442793C6940764052AAB"/>
    <w:rsid w:val="003C541B"/>
    <w:pPr>
      <w:widowControl w:val="0"/>
      <w:jc w:val="both"/>
    </w:pPr>
  </w:style>
  <w:style w:type="paragraph" w:customStyle="1" w:styleId="90D31752FF0646688456EF29B71B6F1E">
    <w:name w:val="90D31752FF0646688456EF29B71B6F1E"/>
    <w:rsid w:val="003C541B"/>
    <w:pPr>
      <w:widowControl w:val="0"/>
      <w:jc w:val="both"/>
    </w:pPr>
  </w:style>
  <w:style w:type="paragraph" w:customStyle="1" w:styleId="C2A12CE00A474EB7B76FE4602116A7F1">
    <w:name w:val="C2A12CE00A474EB7B76FE4602116A7F1"/>
    <w:rsid w:val="003C541B"/>
    <w:pPr>
      <w:widowControl w:val="0"/>
      <w:jc w:val="both"/>
    </w:pPr>
  </w:style>
  <w:style w:type="paragraph" w:customStyle="1" w:styleId="866CA8ADF0E54DAA82F5A6206882A8B6">
    <w:name w:val="866CA8ADF0E54DAA82F5A6206882A8B6"/>
    <w:rsid w:val="003C541B"/>
    <w:pPr>
      <w:widowControl w:val="0"/>
      <w:jc w:val="both"/>
    </w:pPr>
  </w:style>
  <w:style w:type="paragraph" w:customStyle="1" w:styleId="7EC15923295C4044BD5F6C529A00B5F5">
    <w:name w:val="7EC15923295C4044BD5F6C529A00B5F5"/>
    <w:rsid w:val="003C541B"/>
    <w:pPr>
      <w:widowControl w:val="0"/>
      <w:jc w:val="both"/>
    </w:pPr>
  </w:style>
  <w:style w:type="paragraph" w:customStyle="1" w:styleId="346DC0ECDEA34C40B9A1CD0E0D81530F">
    <w:name w:val="346DC0ECDEA34C40B9A1CD0E0D81530F"/>
    <w:rsid w:val="003C541B"/>
    <w:pPr>
      <w:widowControl w:val="0"/>
      <w:jc w:val="both"/>
    </w:pPr>
  </w:style>
  <w:style w:type="paragraph" w:customStyle="1" w:styleId="020DE67C97C0490A9227D46E6602C583">
    <w:name w:val="020DE67C97C0490A9227D46E6602C583"/>
    <w:rsid w:val="003C541B"/>
    <w:pPr>
      <w:widowControl w:val="0"/>
      <w:jc w:val="both"/>
    </w:pPr>
  </w:style>
  <w:style w:type="paragraph" w:customStyle="1" w:styleId="8211FECC2B274A79A2691A0A5CE31C69">
    <w:name w:val="8211FECC2B274A79A2691A0A5CE31C69"/>
    <w:rsid w:val="003C541B"/>
    <w:pPr>
      <w:widowControl w:val="0"/>
      <w:jc w:val="both"/>
    </w:pPr>
  </w:style>
  <w:style w:type="paragraph" w:customStyle="1" w:styleId="EF5BC8EC15374694A25BB3D276865EC3">
    <w:name w:val="EF5BC8EC15374694A25BB3D276865EC3"/>
    <w:rsid w:val="003C541B"/>
    <w:pPr>
      <w:widowControl w:val="0"/>
      <w:jc w:val="both"/>
    </w:pPr>
  </w:style>
  <w:style w:type="paragraph" w:customStyle="1" w:styleId="F66A72EE8EEC44B68EAC4292687ABB3A">
    <w:name w:val="F66A72EE8EEC44B68EAC4292687ABB3A"/>
    <w:rsid w:val="003C541B"/>
    <w:pPr>
      <w:widowControl w:val="0"/>
      <w:jc w:val="both"/>
    </w:pPr>
  </w:style>
  <w:style w:type="paragraph" w:customStyle="1" w:styleId="0FE9C0D8C9E34E64BBCD5AEAA7EE5E4D">
    <w:name w:val="0FE9C0D8C9E34E64BBCD5AEAA7EE5E4D"/>
    <w:rsid w:val="003C541B"/>
    <w:pPr>
      <w:widowControl w:val="0"/>
      <w:jc w:val="both"/>
    </w:pPr>
  </w:style>
  <w:style w:type="paragraph" w:customStyle="1" w:styleId="748C26C7BCB44EB0983EB520D208A9F1">
    <w:name w:val="748C26C7BCB44EB0983EB520D208A9F1"/>
    <w:rsid w:val="003C541B"/>
    <w:pPr>
      <w:widowControl w:val="0"/>
      <w:jc w:val="both"/>
    </w:pPr>
  </w:style>
  <w:style w:type="paragraph" w:customStyle="1" w:styleId="2CD4A547B3AB4D52B4A8052A9E5D606B">
    <w:name w:val="2CD4A547B3AB4D52B4A8052A9E5D606B"/>
    <w:rsid w:val="003C541B"/>
    <w:pPr>
      <w:widowControl w:val="0"/>
      <w:jc w:val="both"/>
    </w:pPr>
  </w:style>
  <w:style w:type="paragraph" w:customStyle="1" w:styleId="7D76ED903423424EAE2D1341587996ED">
    <w:name w:val="7D76ED903423424EAE2D1341587996ED"/>
    <w:rsid w:val="003C541B"/>
    <w:pPr>
      <w:widowControl w:val="0"/>
      <w:jc w:val="both"/>
    </w:pPr>
  </w:style>
  <w:style w:type="paragraph" w:customStyle="1" w:styleId="FCACA2F1F8374D22A3E989EA922C765F">
    <w:name w:val="FCACA2F1F8374D22A3E989EA922C765F"/>
    <w:rsid w:val="003C541B"/>
    <w:pPr>
      <w:widowControl w:val="0"/>
      <w:jc w:val="both"/>
    </w:pPr>
  </w:style>
  <w:style w:type="paragraph" w:customStyle="1" w:styleId="DDCD71BCDCEF4E29BD69F361785D86E0">
    <w:name w:val="DDCD71BCDCEF4E29BD69F361785D86E0"/>
    <w:rsid w:val="003C541B"/>
    <w:pPr>
      <w:widowControl w:val="0"/>
      <w:jc w:val="both"/>
    </w:pPr>
  </w:style>
  <w:style w:type="paragraph" w:customStyle="1" w:styleId="DA105BDA3D62477B856ECBB375E51F22">
    <w:name w:val="DA105BDA3D62477B856ECBB375E51F22"/>
    <w:rsid w:val="003C541B"/>
    <w:pPr>
      <w:widowControl w:val="0"/>
      <w:jc w:val="both"/>
    </w:pPr>
  </w:style>
  <w:style w:type="paragraph" w:customStyle="1" w:styleId="A795A227FE0A492FBB11C7D319EB8A90">
    <w:name w:val="A795A227FE0A492FBB11C7D319EB8A90"/>
    <w:rsid w:val="003C541B"/>
    <w:pPr>
      <w:widowControl w:val="0"/>
      <w:jc w:val="both"/>
    </w:pPr>
  </w:style>
  <w:style w:type="paragraph" w:customStyle="1" w:styleId="5DF83F2A2C634623B1152E0FF03208B4">
    <w:name w:val="5DF83F2A2C634623B1152E0FF03208B4"/>
    <w:rsid w:val="003C541B"/>
    <w:pPr>
      <w:widowControl w:val="0"/>
      <w:jc w:val="both"/>
    </w:pPr>
  </w:style>
  <w:style w:type="paragraph" w:customStyle="1" w:styleId="8796FBF8B78449DB984B8CC8DD017B1F">
    <w:name w:val="8796FBF8B78449DB984B8CC8DD017B1F"/>
    <w:rsid w:val="003C541B"/>
    <w:pPr>
      <w:widowControl w:val="0"/>
      <w:jc w:val="both"/>
    </w:pPr>
  </w:style>
  <w:style w:type="paragraph" w:customStyle="1" w:styleId="75F16752988A4F8980F6F5D3A126FA5F">
    <w:name w:val="75F16752988A4F8980F6F5D3A126FA5F"/>
    <w:rsid w:val="003C541B"/>
    <w:pPr>
      <w:widowControl w:val="0"/>
      <w:jc w:val="both"/>
    </w:pPr>
  </w:style>
  <w:style w:type="paragraph" w:customStyle="1" w:styleId="04069DAD183E4EC3A8F1913CFF2DADA6">
    <w:name w:val="04069DAD183E4EC3A8F1913CFF2DADA6"/>
    <w:rsid w:val="003C541B"/>
    <w:pPr>
      <w:widowControl w:val="0"/>
      <w:jc w:val="both"/>
    </w:pPr>
  </w:style>
  <w:style w:type="paragraph" w:customStyle="1" w:styleId="920CD5B4B81D4EBFAF1DC373EACA704E">
    <w:name w:val="920CD5B4B81D4EBFAF1DC373EACA704E"/>
    <w:rsid w:val="003C541B"/>
    <w:pPr>
      <w:widowControl w:val="0"/>
      <w:jc w:val="both"/>
    </w:pPr>
  </w:style>
  <w:style w:type="paragraph" w:customStyle="1" w:styleId="18B93774186342D9975B329B8F41E62A">
    <w:name w:val="18B93774186342D9975B329B8F41E62A"/>
    <w:rsid w:val="003C541B"/>
    <w:pPr>
      <w:widowControl w:val="0"/>
      <w:jc w:val="both"/>
    </w:pPr>
  </w:style>
  <w:style w:type="paragraph" w:customStyle="1" w:styleId="B11E2EC95E404C85BA87DD8EB4B059F3">
    <w:name w:val="B11E2EC95E404C85BA87DD8EB4B059F3"/>
    <w:rsid w:val="003C541B"/>
    <w:pPr>
      <w:widowControl w:val="0"/>
      <w:jc w:val="both"/>
    </w:pPr>
  </w:style>
  <w:style w:type="paragraph" w:customStyle="1" w:styleId="6E8101D2EE394765B9B22AF9FBA07A28">
    <w:name w:val="6E8101D2EE394765B9B22AF9FBA07A28"/>
    <w:rsid w:val="003C541B"/>
    <w:pPr>
      <w:widowControl w:val="0"/>
      <w:jc w:val="both"/>
    </w:pPr>
  </w:style>
  <w:style w:type="paragraph" w:customStyle="1" w:styleId="BFA60D28F3FE4BBCB656B0BE01F876F9">
    <w:name w:val="BFA60D28F3FE4BBCB656B0BE01F876F9"/>
    <w:rsid w:val="003C541B"/>
    <w:pPr>
      <w:widowControl w:val="0"/>
      <w:jc w:val="both"/>
    </w:pPr>
  </w:style>
  <w:style w:type="paragraph" w:customStyle="1" w:styleId="CF001647B8C34F0B80B2547F3410F4E5">
    <w:name w:val="CF001647B8C34F0B80B2547F3410F4E5"/>
    <w:rsid w:val="003C541B"/>
    <w:pPr>
      <w:widowControl w:val="0"/>
      <w:jc w:val="both"/>
    </w:pPr>
  </w:style>
  <w:style w:type="paragraph" w:customStyle="1" w:styleId="98BB140CA36B463AB23E09582DBEA814">
    <w:name w:val="98BB140CA36B463AB23E09582DBEA814"/>
    <w:rsid w:val="003C541B"/>
    <w:pPr>
      <w:widowControl w:val="0"/>
      <w:jc w:val="both"/>
    </w:pPr>
  </w:style>
  <w:style w:type="paragraph" w:customStyle="1" w:styleId="C3B4F654E010428C9954BA29627F5748">
    <w:name w:val="C3B4F654E010428C9954BA29627F5748"/>
    <w:rsid w:val="003C541B"/>
    <w:pPr>
      <w:widowControl w:val="0"/>
      <w:jc w:val="both"/>
    </w:pPr>
  </w:style>
  <w:style w:type="paragraph" w:customStyle="1" w:styleId="5AE55314E03C4EF1A364EC4D25D61C17">
    <w:name w:val="5AE55314E03C4EF1A364EC4D25D61C17"/>
    <w:rsid w:val="003C541B"/>
    <w:pPr>
      <w:widowControl w:val="0"/>
      <w:jc w:val="both"/>
    </w:pPr>
  </w:style>
  <w:style w:type="paragraph" w:customStyle="1" w:styleId="65FB0676203248E7B2A19E4DC2D2AA84">
    <w:name w:val="65FB0676203248E7B2A19E4DC2D2AA84"/>
    <w:rsid w:val="003C541B"/>
    <w:pPr>
      <w:widowControl w:val="0"/>
      <w:jc w:val="both"/>
    </w:pPr>
  </w:style>
  <w:style w:type="paragraph" w:customStyle="1" w:styleId="52FD23D3499A4B2791A8649C0DE7F6E1">
    <w:name w:val="52FD23D3499A4B2791A8649C0DE7F6E1"/>
    <w:rsid w:val="003C541B"/>
    <w:pPr>
      <w:widowControl w:val="0"/>
      <w:jc w:val="both"/>
    </w:pPr>
  </w:style>
  <w:style w:type="paragraph" w:customStyle="1" w:styleId="C995BCEBE88F45EEAE5D74CC49786138">
    <w:name w:val="C995BCEBE88F45EEAE5D74CC49786138"/>
    <w:rsid w:val="003C541B"/>
    <w:pPr>
      <w:widowControl w:val="0"/>
      <w:jc w:val="both"/>
    </w:pPr>
  </w:style>
  <w:style w:type="paragraph" w:customStyle="1" w:styleId="A59999D1004D41B6A556FF72449A0190">
    <w:name w:val="A59999D1004D41B6A556FF72449A0190"/>
    <w:rsid w:val="003C541B"/>
    <w:pPr>
      <w:widowControl w:val="0"/>
      <w:jc w:val="both"/>
    </w:pPr>
  </w:style>
  <w:style w:type="paragraph" w:customStyle="1" w:styleId="F9B651D147A3458EAD9D1291F7276C13">
    <w:name w:val="F9B651D147A3458EAD9D1291F7276C13"/>
    <w:rsid w:val="003C541B"/>
    <w:pPr>
      <w:widowControl w:val="0"/>
      <w:jc w:val="both"/>
    </w:pPr>
  </w:style>
  <w:style w:type="paragraph" w:customStyle="1" w:styleId="3049CDB824C942DFA46E16399A8ECB7C">
    <w:name w:val="3049CDB824C942DFA46E16399A8ECB7C"/>
    <w:rsid w:val="003C541B"/>
    <w:pPr>
      <w:widowControl w:val="0"/>
      <w:jc w:val="both"/>
    </w:pPr>
  </w:style>
  <w:style w:type="paragraph" w:customStyle="1" w:styleId="E9418437217646D18DCDC7C3369260FA">
    <w:name w:val="E9418437217646D18DCDC7C3369260FA"/>
    <w:rsid w:val="003C541B"/>
    <w:pPr>
      <w:widowControl w:val="0"/>
      <w:jc w:val="both"/>
    </w:pPr>
  </w:style>
  <w:style w:type="paragraph" w:customStyle="1" w:styleId="FE6B7B0C8981449B8E2DDD1049AC1B47">
    <w:name w:val="FE6B7B0C8981449B8E2DDD1049AC1B47"/>
    <w:rsid w:val="003C541B"/>
    <w:pPr>
      <w:widowControl w:val="0"/>
      <w:jc w:val="both"/>
    </w:pPr>
  </w:style>
  <w:style w:type="paragraph" w:customStyle="1" w:styleId="F54591AAC69146C98803D83631F6A866">
    <w:name w:val="F54591AAC69146C98803D83631F6A866"/>
    <w:rsid w:val="003C541B"/>
    <w:pPr>
      <w:widowControl w:val="0"/>
      <w:jc w:val="both"/>
    </w:pPr>
  </w:style>
  <w:style w:type="paragraph" w:customStyle="1" w:styleId="F46B4B3695F24492ABB2E398B98BFBAA">
    <w:name w:val="F46B4B3695F24492ABB2E398B98BFBAA"/>
    <w:rsid w:val="003C541B"/>
    <w:pPr>
      <w:widowControl w:val="0"/>
      <w:jc w:val="both"/>
    </w:pPr>
  </w:style>
  <w:style w:type="paragraph" w:customStyle="1" w:styleId="4FCA139E2B4F430D958034AB13062D5F">
    <w:name w:val="4FCA139E2B4F430D958034AB13062D5F"/>
    <w:rsid w:val="003C541B"/>
    <w:pPr>
      <w:widowControl w:val="0"/>
      <w:jc w:val="both"/>
    </w:pPr>
  </w:style>
  <w:style w:type="paragraph" w:customStyle="1" w:styleId="56418976F6FD4E188FF38BB3EA01DF7D">
    <w:name w:val="56418976F6FD4E188FF38BB3EA01DF7D"/>
    <w:rsid w:val="003C541B"/>
    <w:pPr>
      <w:widowControl w:val="0"/>
      <w:jc w:val="both"/>
    </w:pPr>
  </w:style>
  <w:style w:type="paragraph" w:customStyle="1" w:styleId="35E9683FC45A40FA9FF6C77556450582">
    <w:name w:val="35E9683FC45A40FA9FF6C77556450582"/>
    <w:rsid w:val="003C541B"/>
    <w:pPr>
      <w:widowControl w:val="0"/>
      <w:jc w:val="both"/>
    </w:pPr>
  </w:style>
  <w:style w:type="paragraph" w:customStyle="1" w:styleId="C31246162B254B538866CA0FD994586B">
    <w:name w:val="C31246162B254B538866CA0FD994586B"/>
    <w:rsid w:val="003C541B"/>
    <w:pPr>
      <w:widowControl w:val="0"/>
      <w:jc w:val="both"/>
    </w:pPr>
  </w:style>
  <w:style w:type="paragraph" w:customStyle="1" w:styleId="1F7A094B91194C5FAF25814F8B2F7737">
    <w:name w:val="1F7A094B91194C5FAF25814F8B2F7737"/>
    <w:rsid w:val="003C541B"/>
    <w:pPr>
      <w:widowControl w:val="0"/>
      <w:jc w:val="both"/>
    </w:pPr>
  </w:style>
  <w:style w:type="paragraph" w:customStyle="1" w:styleId="31AED4A8F4F54480A7690C4F359B57C5">
    <w:name w:val="31AED4A8F4F54480A7690C4F359B57C5"/>
    <w:rsid w:val="003C541B"/>
    <w:pPr>
      <w:widowControl w:val="0"/>
      <w:jc w:val="both"/>
    </w:pPr>
  </w:style>
  <w:style w:type="paragraph" w:customStyle="1" w:styleId="8EA4342DDE194A68B6884424E0487E93">
    <w:name w:val="8EA4342DDE194A68B6884424E0487E93"/>
    <w:rsid w:val="003C541B"/>
    <w:pPr>
      <w:widowControl w:val="0"/>
      <w:jc w:val="both"/>
    </w:pPr>
  </w:style>
  <w:style w:type="paragraph" w:customStyle="1" w:styleId="BB2C1996A1CD4A46A5F32089FFE63E7B">
    <w:name w:val="BB2C1996A1CD4A46A5F32089FFE63E7B"/>
    <w:rsid w:val="003C541B"/>
    <w:pPr>
      <w:widowControl w:val="0"/>
      <w:jc w:val="both"/>
    </w:pPr>
  </w:style>
  <w:style w:type="paragraph" w:customStyle="1" w:styleId="5E5432DE398E47FAB92654B2FE45CBE7">
    <w:name w:val="5E5432DE398E47FAB92654B2FE45CBE7"/>
    <w:rsid w:val="003C541B"/>
    <w:pPr>
      <w:widowControl w:val="0"/>
      <w:jc w:val="both"/>
    </w:pPr>
  </w:style>
  <w:style w:type="paragraph" w:customStyle="1" w:styleId="1A5DAB46325540B7939F8977A7E74304">
    <w:name w:val="1A5DAB46325540B7939F8977A7E74304"/>
    <w:rsid w:val="003C541B"/>
    <w:pPr>
      <w:widowControl w:val="0"/>
      <w:jc w:val="both"/>
    </w:pPr>
  </w:style>
  <w:style w:type="paragraph" w:customStyle="1" w:styleId="4706530B74B04DEDA0B71B7238A14474">
    <w:name w:val="4706530B74B04DEDA0B71B7238A14474"/>
    <w:rsid w:val="003C541B"/>
    <w:pPr>
      <w:widowControl w:val="0"/>
      <w:jc w:val="both"/>
    </w:pPr>
  </w:style>
  <w:style w:type="paragraph" w:customStyle="1" w:styleId="E4ACCA287B3C49CFB96F43835AC33CF5">
    <w:name w:val="E4ACCA287B3C49CFB96F43835AC33CF5"/>
    <w:rsid w:val="003C541B"/>
    <w:pPr>
      <w:widowControl w:val="0"/>
      <w:jc w:val="both"/>
    </w:pPr>
  </w:style>
  <w:style w:type="paragraph" w:customStyle="1" w:styleId="C66CAEB4030B46BFB150C22BACFF0D70">
    <w:name w:val="C66CAEB4030B46BFB150C22BACFF0D70"/>
    <w:rsid w:val="003C541B"/>
    <w:pPr>
      <w:widowControl w:val="0"/>
      <w:jc w:val="both"/>
    </w:pPr>
  </w:style>
  <w:style w:type="paragraph" w:customStyle="1" w:styleId="FB29569A4A6B47FEB0D40D83F00FDDCB">
    <w:name w:val="FB29569A4A6B47FEB0D40D83F00FDDCB"/>
    <w:rsid w:val="003C541B"/>
    <w:pPr>
      <w:widowControl w:val="0"/>
      <w:jc w:val="both"/>
    </w:pPr>
  </w:style>
  <w:style w:type="paragraph" w:customStyle="1" w:styleId="6F737B69140E415C8F68F1B29C3254FA">
    <w:name w:val="6F737B69140E415C8F68F1B29C3254FA"/>
    <w:rsid w:val="003C541B"/>
    <w:pPr>
      <w:widowControl w:val="0"/>
      <w:jc w:val="both"/>
    </w:pPr>
  </w:style>
  <w:style w:type="paragraph" w:customStyle="1" w:styleId="C48A732F02A74C6C801BFA1E4EAFD226">
    <w:name w:val="C48A732F02A74C6C801BFA1E4EAFD226"/>
    <w:rsid w:val="003C541B"/>
    <w:pPr>
      <w:widowControl w:val="0"/>
      <w:jc w:val="both"/>
    </w:pPr>
  </w:style>
  <w:style w:type="paragraph" w:customStyle="1" w:styleId="376290F2E5D147EBAFAF91D3906F1E20">
    <w:name w:val="376290F2E5D147EBAFAF91D3906F1E20"/>
    <w:rsid w:val="003C541B"/>
    <w:pPr>
      <w:widowControl w:val="0"/>
      <w:jc w:val="both"/>
    </w:pPr>
  </w:style>
  <w:style w:type="paragraph" w:customStyle="1" w:styleId="2400F7A8C18E448C94B5BA417FAF0AA6">
    <w:name w:val="2400F7A8C18E448C94B5BA417FAF0AA6"/>
    <w:rsid w:val="003C541B"/>
    <w:pPr>
      <w:widowControl w:val="0"/>
      <w:jc w:val="both"/>
    </w:pPr>
  </w:style>
  <w:style w:type="paragraph" w:customStyle="1" w:styleId="D8B9C3032E3142369C1EF86A1F66D8F6">
    <w:name w:val="D8B9C3032E3142369C1EF86A1F66D8F6"/>
    <w:rsid w:val="003C541B"/>
    <w:pPr>
      <w:widowControl w:val="0"/>
      <w:jc w:val="both"/>
    </w:pPr>
  </w:style>
  <w:style w:type="paragraph" w:customStyle="1" w:styleId="10A0C2DD91EF4879A9CE290960B8CB28">
    <w:name w:val="10A0C2DD91EF4879A9CE290960B8CB28"/>
    <w:rsid w:val="003C541B"/>
    <w:pPr>
      <w:widowControl w:val="0"/>
      <w:jc w:val="both"/>
    </w:pPr>
  </w:style>
  <w:style w:type="paragraph" w:customStyle="1" w:styleId="0AC0CFFBA0A643EDBD60263084A622B0">
    <w:name w:val="0AC0CFFBA0A643EDBD60263084A622B0"/>
    <w:rsid w:val="003C541B"/>
    <w:pPr>
      <w:widowControl w:val="0"/>
      <w:jc w:val="both"/>
    </w:pPr>
  </w:style>
  <w:style w:type="paragraph" w:customStyle="1" w:styleId="0D6FCCB8D6D74722996667AAE1079E01">
    <w:name w:val="0D6FCCB8D6D74722996667AAE1079E01"/>
    <w:rsid w:val="003C541B"/>
    <w:pPr>
      <w:widowControl w:val="0"/>
      <w:jc w:val="both"/>
    </w:pPr>
  </w:style>
  <w:style w:type="paragraph" w:customStyle="1" w:styleId="2D483D14A1844AA2A9F14909842E25EB">
    <w:name w:val="2D483D14A1844AA2A9F14909842E25EB"/>
    <w:rsid w:val="003C541B"/>
    <w:pPr>
      <w:widowControl w:val="0"/>
      <w:jc w:val="both"/>
    </w:pPr>
  </w:style>
  <w:style w:type="paragraph" w:customStyle="1" w:styleId="6A4CDD027C28427DAF96F044EFBD04D9">
    <w:name w:val="6A4CDD027C28427DAF96F044EFBD04D9"/>
    <w:rsid w:val="003C541B"/>
    <w:pPr>
      <w:widowControl w:val="0"/>
      <w:jc w:val="both"/>
    </w:pPr>
  </w:style>
  <w:style w:type="paragraph" w:customStyle="1" w:styleId="F98C0AFC987E4851888DCEF06827B969">
    <w:name w:val="F98C0AFC987E4851888DCEF06827B969"/>
    <w:rsid w:val="003C541B"/>
    <w:pPr>
      <w:widowControl w:val="0"/>
      <w:jc w:val="both"/>
    </w:pPr>
  </w:style>
  <w:style w:type="paragraph" w:customStyle="1" w:styleId="270045DAE3BB4C37ADE24D005DF179C2">
    <w:name w:val="270045DAE3BB4C37ADE24D005DF179C2"/>
    <w:rsid w:val="003C541B"/>
    <w:pPr>
      <w:widowControl w:val="0"/>
      <w:jc w:val="both"/>
    </w:pPr>
  </w:style>
  <w:style w:type="paragraph" w:customStyle="1" w:styleId="6A37FFB586284BE6834C3AE93D6CED8F">
    <w:name w:val="6A37FFB586284BE6834C3AE93D6CED8F"/>
    <w:rsid w:val="003C541B"/>
    <w:pPr>
      <w:widowControl w:val="0"/>
      <w:jc w:val="both"/>
    </w:pPr>
  </w:style>
  <w:style w:type="paragraph" w:customStyle="1" w:styleId="452BFDECA6D94CAC8E54E9CE74356A23">
    <w:name w:val="452BFDECA6D94CAC8E54E9CE74356A23"/>
    <w:rsid w:val="003C541B"/>
    <w:pPr>
      <w:widowControl w:val="0"/>
      <w:jc w:val="both"/>
    </w:pPr>
  </w:style>
  <w:style w:type="paragraph" w:customStyle="1" w:styleId="642A9643FA084C219381501D3AC934E5">
    <w:name w:val="642A9643FA084C219381501D3AC934E5"/>
    <w:rsid w:val="003C541B"/>
    <w:pPr>
      <w:widowControl w:val="0"/>
      <w:jc w:val="both"/>
    </w:pPr>
  </w:style>
  <w:style w:type="paragraph" w:customStyle="1" w:styleId="780C0F80A864430C90D64E7B8434FFA9">
    <w:name w:val="780C0F80A864430C90D64E7B8434FFA9"/>
    <w:rsid w:val="003C541B"/>
    <w:pPr>
      <w:widowControl w:val="0"/>
      <w:jc w:val="both"/>
    </w:pPr>
  </w:style>
  <w:style w:type="paragraph" w:customStyle="1" w:styleId="95D3DB83B7514AAE8E12947DBD815B7B">
    <w:name w:val="95D3DB83B7514AAE8E12947DBD815B7B"/>
    <w:rsid w:val="003C541B"/>
    <w:pPr>
      <w:widowControl w:val="0"/>
      <w:jc w:val="both"/>
    </w:pPr>
  </w:style>
  <w:style w:type="paragraph" w:customStyle="1" w:styleId="EF8D9E595F8C47F1AC975041CD99AF61">
    <w:name w:val="EF8D9E595F8C47F1AC975041CD99AF61"/>
    <w:rsid w:val="003C541B"/>
    <w:pPr>
      <w:widowControl w:val="0"/>
      <w:jc w:val="both"/>
    </w:pPr>
  </w:style>
  <w:style w:type="paragraph" w:customStyle="1" w:styleId="34C03F5C8A4A46F5897943C67113E270">
    <w:name w:val="34C03F5C8A4A46F5897943C67113E270"/>
    <w:rsid w:val="003C541B"/>
    <w:pPr>
      <w:widowControl w:val="0"/>
      <w:jc w:val="both"/>
    </w:pPr>
  </w:style>
  <w:style w:type="paragraph" w:customStyle="1" w:styleId="EDE4D7A0E8484FC28AEEA655AF38F79C">
    <w:name w:val="EDE4D7A0E8484FC28AEEA655AF38F79C"/>
    <w:rsid w:val="003C541B"/>
    <w:pPr>
      <w:widowControl w:val="0"/>
      <w:jc w:val="both"/>
    </w:pPr>
  </w:style>
  <w:style w:type="paragraph" w:customStyle="1" w:styleId="2E2B42A5D4324CEE9CC14C61C2C4AC3E">
    <w:name w:val="2E2B42A5D4324CEE9CC14C61C2C4AC3E"/>
    <w:rsid w:val="003C541B"/>
    <w:pPr>
      <w:widowControl w:val="0"/>
      <w:jc w:val="both"/>
    </w:pPr>
  </w:style>
  <w:style w:type="paragraph" w:customStyle="1" w:styleId="7DAB84D51F5A4442BD9D0DFF4D564989">
    <w:name w:val="7DAB84D51F5A4442BD9D0DFF4D564989"/>
    <w:rsid w:val="003C541B"/>
    <w:pPr>
      <w:widowControl w:val="0"/>
      <w:jc w:val="both"/>
    </w:pPr>
  </w:style>
  <w:style w:type="paragraph" w:customStyle="1" w:styleId="76E2CFF6ADEB4483814040C50E7E19E2">
    <w:name w:val="76E2CFF6ADEB4483814040C50E7E19E2"/>
    <w:rsid w:val="003C541B"/>
    <w:pPr>
      <w:widowControl w:val="0"/>
      <w:jc w:val="both"/>
    </w:pPr>
  </w:style>
  <w:style w:type="paragraph" w:customStyle="1" w:styleId="1C8D1D87C33C4386B7AB580719BB9E60">
    <w:name w:val="1C8D1D87C33C4386B7AB580719BB9E60"/>
    <w:rsid w:val="003C541B"/>
    <w:pPr>
      <w:widowControl w:val="0"/>
      <w:jc w:val="both"/>
    </w:pPr>
  </w:style>
  <w:style w:type="paragraph" w:customStyle="1" w:styleId="9932982B13C746BFAC1CD981456A0F92">
    <w:name w:val="9932982B13C746BFAC1CD981456A0F92"/>
    <w:rsid w:val="003C541B"/>
    <w:pPr>
      <w:widowControl w:val="0"/>
      <w:jc w:val="both"/>
    </w:pPr>
  </w:style>
  <w:style w:type="paragraph" w:customStyle="1" w:styleId="84FD55011BEB41ED96AE876F03206A49">
    <w:name w:val="84FD55011BEB41ED96AE876F03206A49"/>
    <w:rsid w:val="003C541B"/>
    <w:pPr>
      <w:widowControl w:val="0"/>
      <w:jc w:val="both"/>
    </w:pPr>
  </w:style>
  <w:style w:type="paragraph" w:customStyle="1" w:styleId="8952A25DE057490081FA9AD60CC35D21">
    <w:name w:val="8952A25DE057490081FA9AD60CC35D21"/>
    <w:rsid w:val="003C541B"/>
    <w:pPr>
      <w:widowControl w:val="0"/>
      <w:jc w:val="both"/>
    </w:pPr>
  </w:style>
  <w:style w:type="paragraph" w:customStyle="1" w:styleId="81AA6430AB2D4BA7B249C9EDB542568F">
    <w:name w:val="81AA6430AB2D4BA7B249C9EDB542568F"/>
    <w:rsid w:val="003C541B"/>
    <w:pPr>
      <w:widowControl w:val="0"/>
      <w:jc w:val="both"/>
    </w:pPr>
  </w:style>
  <w:style w:type="paragraph" w:customStyle="1" w:styleId="4A84C3D1335E47A3B04087F12AB51980">
    <w:name w:val="4A84C3D1335E47A3B04087F12AB51980"/>
    <w:rsid w:val="003C541B"/>
    <w:pPr>
      <w:widowControl w:val="0"/>
      <w:jc w:val="both"/>
    </w:pPr>
  </w:style>
  <w:style w:type="paragraph" w:customStyle="1" w:styleId="9284EDD114F1462891AC5A3146C50D10">
    <w:name w:val="9284EDD114F1462891AC5A3146C50D10"/>
    <w:rsid w:val="003C541B"/>
    <w:pPr>
      <w:widowControl w:val="0"/>
      <w:jc w:val="both"/>
    </w:pPr>
  </w:style>
  <w:style w:type="paragraph" w:customStyle="1" w:styleId="3FD11E86729441108A7744BA1B26FCDD">
    <w:name w:val="3FD11E86729441108A7744BA1B26FCDD"/>
    <w:rsid w:val="003C541B"/>
    <w:pPr>
      <w:widowControl w:val="0"/>
      <w:jc w:val="both"/>
    </w:pPr>
  </w:style>
  <w:style w:type="paragraph" w:customStyle="1" w:styleId="29CDA01AF6474ACB862B92828424019C">
    <w:name w:val="29CDA01AF6474ACB862B92828424019C"/>
    <w:rsid w:val="003C541B"/>
    <w:pPr>
      <w:widowControl w:val="0"/>
      <w:jc w:val="both"/>
    </w:pPr>
  </w:style>
  <w:style w:type="paragraph" w:customStyle="1" w:styleId="24CD27DB51F643F7BEA584ED62157CC7">
    <w:name w:val="24CD27DB51F643F7BEA584ED62157CC7"/>
    <w:rsid w:val="003C541B"/>
    <w:pPr>
      <w:widowControl w:val="0"/>
      <w:jc w:val="both"/>
    </w:pPr>
  </w:style>
  <w:style w:type="paragraph" w:customStyle="1" w:styleId="D47BED2C020742DC8AE110729331E4ED">
    <w:name w:val="D47BED2C020742DC8AE110729331E4ED"/>
    <w:rsid w:val="003C541B"/>
    <w:pPr>
      <w:widowControl w:val="0"/>
      <w:jc w:val="both"/>
    </w:pPr>
  </w:style>
  <w:style w:type="paragraph" w:customStyle="1" w:styleId="6B872D03F6084C2E98318382BA07D090">
    <w:name w:val="6B872D03F6084C2E98318382BA07D090"/>
    <w:rsid w:val="003C541B"/>
    <w:pPr>
      <w:widowControl w:val="0"/>
      <w:jc w:val="both"/>
    </w:pPr>
  </w:style>
  <w:style w:type="paragraph" w:customStyle="1" w:styleId="7C531A04CB0B4A2792291F7F8B98C189">
    <w:name w:val="7C531A04CB0B4A2792291F7F8B98C189"/>
    <w:rsid w:val="003C541B"/>
    <w:pPr>
      <w:widowControl w:val="0"/>
      <w:jc w:val="both"/>
    </w:pPr>
  </w:style>
  <w:style w:type="paragraph" w:customStyle="1" w:styleId="521E8617F40146AF808B319E9BB0DB45">
    <w:name w:val="521E8617F40146AF808B319E9BB0DB45"/>
    <w:rsid w:val="003C541B"/>
    <w:pPr>
      <w:widowControl w:val="0"/>
      <w:jc w:val="both"/>
    </w:pPr>
  </w:style>
  <w:style w:type="paragraph" w:customStyle="1" w:styleId="2FF2B54C00C0486CBB70D48F45C9D570">
    <w:name w:val="2FF2B54C00C0486CBB70D48F45C9D570"/>
    <w:rsid w:val="003C541B"/>
    <w:pPr>
      <w:widowControl w:val="0"/>
      <w:jc w:val="both"/>
    </w:pPr>
  </w:style>
  <w:style w:type="paragraph" w:customStyle="1" w:styleId="0568D704E1664DE6A640189A9DEE3655">
    <w:name w:val="0568D704E1664DE6A640189A9DEE3655"/>
    <w:rsid w:val="003C541B"/>
    <w:pPr>
      <w:widowControl w:val="0"/>
      <w:jc w:val="both"/>
    </w:pPr>
  </w:style>
  <w:style w:type="paragraph" w:customStyle="1" w:styleId="630B556F3A934E3FA240ADF90E522864">
    <w:name w:val="630B556F3A934E3FA240ADF90E522864"/>
    <w:rsid w:val="003C541B"/>
    <w:pPr>
      <w:widowControl w:val="0"/>
      <w:jc w:val="both"/>
    </w:pPr>
  </w:style>
  <w:style w:type="paragraph" w:customStyle="1" w:styleId="50EA9D6190CE45C8999919FB6584A2F4">
    <w:name w:val="50EA9D6190CE45C8999919FB6584A2F4"/>
    <w:rsid w:val="003C541B"/>
    <w:pPr>
      <w:widowControl w:val="0"/>
      <w:jc w:val="both"/>
    </w:pPr>
  </w:style>
  <w:style w:type="paragraph" w:customStyle="1" w:styleId="E0FE2FBC827849E08720EEF8B57A2B38">
    <w:name w:val="E0FE2FBC827849E08720EEF8B57A2B38"/>
    <w:rsid w:val="003C541B"/>
    <w:pPr>
      <w:widowControl w:val="0"/>
      <w:jc w:val="both"/>
    </w:pPr>
  </w:style>
  <w:style w:type="paragraph" w:customStyle="1" w:styleId="3EC08936ECED4BC1915D22E29FFAD1F4">
    <w:name w:val="3EC08936ECED4BC1915D22E29FFAD1F4"/>
    <w:rsid w:val="003C541B"/>
    <w:pPr>
      <w:widowControl w:val="0"/>
      <w:jc w:val="both"/>
    </w:pPr>
  </w:style>
  <w:style w:type="paragraph" w:customStyle="1" w:styleId="90BC2ADE44D64D36B2C2D944CF2D8B74">
    <w:name w:val="90BC2ADE44D64D36B2C2D944CF2D8B74"/>
    <w:rsid w:val="003C541B"/>
    <w:pPr>
      <w:widowControl w:val="0"/>
      <w:jc w:val="both"/>
    </w:pPr>
  </w:style>
  <w:style w:type="paragraph" w:customStyle="1" w:styleId="13251416C9284239800AF1C150B861D8">
    <w:name w:val="13251416C9284239800AF1C150B861D8"/>
    <w:rsid w:val="003C541B"/>
    <w:pPr>
      <w:widowControl w:val="0"/>
      <w:jc w:val="both"/>
    </w:pPr>
  </w:style>
  <w:style w:type="paragraph" w:customStyle="1" w:styleId="80FB297660BF42B29B01B896316FEF05">
    <w:name w:val="80FB297660BF42B29B01B896316FEF05"/>
    <w:rsid w:val="003C541B"/>
    <w:pPr>
      <w:widowControl w:val="0"/>
      <w:jc w:val="both"/>
    </w:pPr>
  </w:style>
  <w:style w:type="paragraph" w:customStyle="1" w:styleId="4A3EBFAE16D846E59B40BB6DA15F0083">
    <w:name w:val="4A3EBFAE16D846E59B40BB6DA15F0083"/>
    <w:rsid w:val="003C541B"/>
    <w:pPr>
      <w:widowControl w:val="0"/>
      <w:jc w:val="both"/>
    </w:pPr>
  </w:style>
  <w:style w:type="paragraph" w:customStyle="1" w:styleId="702DD57BC02A44E2B95E91C43C6817C5">
    <w:name w:val="702DD57BC02A44E2B95E91C43C6817C5"/>
    <w:rsid w:val="003C541B"/>
    <w:pPr>
      <w:widowControl w:val="0"/>
      <w:jc w:val="both"/>
    </w:pPr>
  </w:style>
  <w:style w:type="paragraph" w:customStyle="1" w:styleId="939248A126D2421E948853AD1A1124C1">
    <w:name w:val="939248A126D2421E948853AD1A1124C1"/>
    <w:rsid w:val="003C541B"/>
    <w:pPr>
      <w:widowControl w:val="0"/>
      <w:jc w:val="both"/>
    </w:pPr>
  </w:style>
  <w:style w:type="paragraph" w:customStyle="1" w:styleId="F99E296CAD174395AB3643A75B35CD1F">
    <w:name w:val="F99E296CAD174395AB3643A75B35CD1F"/>
    <w:rsid w:val="003C541B"/>
    <w:pPr>
      <w:widowControl w:val="0"/>
      <w:jc w:val="both"/>
    </w:pPr>
  </w:style>
  <w:style w:type="paragraph" w:customStyle="1" w:styleId="149B2FB4E4E9446FAF9DE71CCAED67CB">
    <w:name w:val="149B2FB4E4E9446FAF9DE71CCAED67CB"/>
    <w:rsid w:val="003C541B"/>
    <w:pPr>
      <w:widowControl w:val="0"/>
      <w:jc w:val="both"/>
    </w:pPr>
  </w:style>
  <w:style w:type="paragraph" w:customStyle="1" w:styleId="FB047497A68044FD93C3145414EE4506">
    <w:name w:val="FB047497A68044FD93C3145414EE4506"/>
    <w:rsid w:val="003C541B"/>
    <w:pPr>
      <w:widowControl w:val="0"/>
      <w:jc w:val="both"/>
    </w:pPr>
  </w:style>
  <w:style w:type="paragraph" w:customStyle="1" w:styleId="321854700E864A5B819BAE488390AF30">
    <w:name w:val="321854700E864A5B819BAE488390AF30"/>
    <w:rsid w:val="003C541B"/>
    <w:pPr>
      <w:widowControl w:val="0"/>
      <w:jc w:val="both"/>
    </w:pPr>
  </w:style>
  <w:style w:type="paragraph" w:customStyle="1" w:styleId="16DC20D864754A838B84940DCDC5F974">
    <w:name w:val="16DC20D864754A838B84940DCDC5F974"/>
    <w:rsid w:val="003C541B"/>
    <w:pPr>
      <w:widowControl w:val="0"/>
      <w:jc w:val="both"/>
    </w:pPr>
  </w:style>
  <w:style w:type="paragraph" w:customStyle="1" w:styleId="59DF395C0C4C410FB7B7CA74D0D38FF5">
    <w:name w:val="59DF395C0C4C410FB7B7CA74D0D38FF5"/>
    <w:rsid w:val="003C541B"/>
    <w:pPr>
      <w:widowControl w:val="0"/>
      <w:jc w:val="both"/>
    </w:pPr>
  </w:style>
  <w:style w:type="paragraph" w:customStyle="1" w:styleId="1C0695CFDCC64207BC6C855C5DA2352B">
    <w:name w:val="1C0695CFDCC64207BC6C855C5DA2352B"/>
    <w:rsid w:val="003C541B"/>
    <w:pPr>
      <w:widowControl w:val="0"/>
      <w:jc w:val="both"/>
    </w:pPr>
  </w:style>
  <w:style w:type="paragraph" w:customStyle="1" w:styleId="1AC2A63F80114960B4A8D2BA56FB8FBA">
    <w:name w:val="1AC2A63F80114960B4A8D2BA56FB8FBA"/>
    <w:rsid w:val="003C541B"/>
    <w:pPr>
      <w:widowControl w:val="0"/>
      <w:jc w:val="both"/>
    </w:pPr>
  </w:style>
  <w:style w:type="paragraph" w:customStyle="1" w:styleId="E58720A44E844E8EA052967D539F04EC">
    <w:name w:val="E58720A44E844E8EA052967D539F04EC"/>
    <w:rsid w:val="003C541B"/>
    <w:pPr>
      <w:widowControl w:val="0"/>
      <w:jc w:val="both"/>
    </w:pPr>
  </w:style>
  <w:style w:type="paragraph" w:customStyle="1" w:styleId="95DC3171F28542C880B4C2E8E2DC9947">
    <w:name w:val="95DC3171F28542C880B4C2E8E2DC9947"/>
    <w:rsid w:val="003C541B"/>
    <w:pPr>
      <w:widowControl w:val="0"/>
      <w:jc w:val="both"/>
    </w:pPr>
  </w:style>
  <w:style w:type="paragraph" w:customStyle="1" w:styleId="0377E566DC3F4A1CBCBCC5B0F6A79C2A">
    <w:name w:val="0377E566DC3F4A1CBCBCC5B0F6A79C2A"/>
    <w:rsid w:val="003C541B"/>
    <w:pPr>
      <w:widowControl w:val="0"/>
      <w:jc w:val="both"/>
    </w:pPr>
  </w:style>
  <w:style w:type="paragraph" w:customStyle="1" w:styleId="2E8B47E85C7C48C080D7ACC7A4303807">
    <w:name w:val="2E8B47E85C7C48C080D7ACC7A4303807"/>
    <w:rsid w:val="003C541B"/>
    <w:pPr>
      <w:widowControl w:val="0"/>
      <w:jc w:val="both"/>
    </w:pPr>
  </w:style>
  <w:style w:type="paragraph" w:customStyle="1" w:styleId="7E84BC119DC746CEB549B8F0F423654D">
    <w:name w:val="7E84BC119DC746CEB549B8F0F423654D"/>
    <w:rsid w:val="003C541B"/>
    <w:pPr>
      <w:widowControl w:val="0"/>
      <w:jc w:val="both"/>
    </w:pPr>
  </w:style>
  <w:style w:type="paragraph" w:customStyle="1" w:styleId="D69576952EE249E0967FD081CDD0618C">
    <w:name w:val="D69576952EE249E0967FD081CDD0618C"/>
    <w:rsid w:val="003C541B"/>
    <w:pPr>
      <w:widowControl w:val="0"/>
      <w:jc w:val="both"/>
    </w:pPr>
  </w:style>
  <w:style w:type="paragraph" w:customStyle="1" w:styleId="8CB4E57CE8EB4A47B3C82F8FA3CCFE11">
    <w:name w:val="8CB4E57CE8EB4A47B3C82F8FA3CCFE11"/>
    <w:rsid w:val="003C541B"/>
    <w:pPr>
      <w:widowControl w:val="0"/>
      <w:jc w:val="both"/>
    </w:pPr>
  </w:style>
  <w:style w:type="paragraph" w:customStyle="1" w:styleId="09D53551FCBB4499914BEE03F8539D16">
    <w:name w:val="09D53551FCBB4499914BEE03F8539D16"/>
    <w:rsid w:val="003C541B"/>
    <w:pPr>
      <w:widowControl w:val="0"/>
      <w:jc w:val="both"/>
    </w:pPr>
  </w:style>
  <w:style w:type="paragraph" w:customStyle="1" w:styleId="319FEE47061E485FA2555EEA801AAD1F">
    <w:name w:val="319FEE47061E485FA2555EEA801AAD1F"/>
    <w:rsid w:val="003C541B"/>
    <w:pPr>
      <w:widowControl w:val="0"/>
      <w:jc w:val="both"/>
    </w:pPr>
  </w:style>
  <w:style w:type="paragraph" w:customStyle="1" w:styleId="E59BAA3DC14A46A3A859F69B60984BD3">
    <w:name w:val="E59BAA3DC14A46A3A859F69B60984BD3"/>
    <w:rsid w:val="003C541B"/>
    <w:pPr>
      <w:widowControl w:val="0"/>
      <w:jc w:val="both"/>
    </w:pPr>
  </w:style>
  <w:style w:type="paragraph" w:customStyle="1" w:styleId="9506C9EE701A4365A4FC4D919B1BF727">
    <w:name w:val="9506C9EE701A4365A4FC4D919B1BF727"/>
    <w:rsid w:val="003C541B"/>
    <w:pPr>
      <w:widowControl w:val="0"/>
      <w:jc w:val="both"/>
    </w:pPr>
  </w:style>
  <w:style w:type="paragraph" w:customStyle="1" w:styleId="314A28D6102A453AA672E99D31C34653">
    <w:name w:val="314A28D6102A453AA672E99D31C34653"/>
    <w:rsid w:val="003C541B"/>
    <w:pPr>
      <w:widowControl w:val="0"/>
      <w:jc w:val="both"/>
    </w:pPr>
  </w:style>
  <w:style w:type="paragraph" w:customStyle="1" w:styleId="3CF3124C5C854AF0AE9A79BBDB6FB0B5">
    <w:name w:val="3CF3124C5C854AF0AE9A79BBDB6FB0B5"/>
    <w:rsid w:val="003C541B"/>
    <w:pPr>
      <w:widowControl w:val="0"/>
      <w:jc w:val="both"/>
    </w:pPr>
  </w:style>
  <w:style w:type="paragraph" w:customStyle="1" w:styleId="F4C36D8B8F3C40BF9D7D17E2EFBE26B0">
    <w:name w:val="F4C36D8B8F3C40BF9D7D17E2EFBE26B0"/>
    <w:rsid w:val="003C541B"/>
    <w:pPr>
      <w:widowControl w:val="0"/>
      <w:jc w:val="both"/>
    </w:pPr>
  </w:style>
  <w:style w:type="paragraph" w:customStyle="1" w:styleId="05A98933B7D34B5F873CD9E18EEE3FE9">
    <w:name w:val="05A98933B7D34B5F873CD9E18EEE3FE9"/>
    <w:rsid w:val="003C541B"/>
    <w:pPr>
      <w:widowControl w:val="0"/>
      <w:jc w:val="both"/>
    </w:pPr>
  </w:style>
  <w:style w:type="paragraph" w:customStyle="1" w:styleId="2CF2A4D6736949ABBAFD5B1E54DA5508">
    <w:name w:val="2CF2A4D6736949ABBAFD5B1E54DA5508"/>
    <w:rsid w:val="003C541B"/>
    <w:pPr>
      <w:widowControl w:val="0"/>
      <w:jc w:val="both"/>
    </w:pPr>
  </w:style>
  <w:style w:type="paragraph" w:customStyle="1" w:styleId="6A2E5F7E3FEC41358029CF3CC6DDDD19">
    <w:name w:val="6A2E5F7E3FEC41358029CF3CC6DDDD19"/>
    <w:rsid w:val="003C541B"/>
    <w:pPr>
      <w:widowControl w:val="0"/>
      <w:jc w:val="both"/>
    </w:pPr>
  </w:style>
  <w:style w:type="paragraph" w:customStyle="1" w:styleId="CE7C2FD531D644B9ABA6F0994A392F5F">
    <w:name w:val="CE7C2FD531D644B9ABA6F0994A392F5F"/>
    <w:rsid w:val="003C541B"/>
    <w:pPr>
      <w:widowControl w:val="0"/>
      <w:jc w:val="both"/>
    </w:pPr>
  </w:style>
  <w:style w:type="paragraph" w:customStyle="1" w:styleId="F280F405A58B4D2D97CA81AA955E7292">
    <w:name w:val="F280F405A58B4D2D97CA81AA955E7292"/>
    <w:rsid w:val="003C541B"/>
    <w:pPr>
      <w:widowControl w:val="0"/>
      <w:jc w:val="both"/>
    </w:pPr>
  </w:style>
  <w:style w:type="paragraph" w:customStyle="1" w:styleId="2023264DD0E4434FA697E6856B544F31">
    <w:name w:val="2023264DD0E4434FA697E6856B544F31"/>
    <w:rsid w:val="003C541B"/>
    <w:pPr>
      <w:widowControl w:val="0"/>
      <w:jc w:val="both"/>
    </w:pPr>
  </w:style>
  <w:style w:type="paragraph" w:customStyle="1" w:styleId="D8D9F9EA5F774107A0FE33B84984F934">
    <w:name w:val="D8D9F9EA5F774107A0FE33B84984F934"/>
    <w:rsid w:val="003C541B"/>
    <w:pPr>
      <w:widowControl w:val="0"/>
      <w:jc w:val="both"/>
    </w:pPr>
  </w:style>
  <w:style w:type="paragraph" w:customStyle="1" w:styleId="5D40568A400E4BA4A4FE81BFBB3BABA3">
    <w:name w:val="5D40568A400E4BA4A4FE81BFBB3BABA3"/>
    <w:rsid w:val="003C541B"/>
    <w:pPr>
      <w:widowControl w:val="0"/>
      <w:jc w:val="both"/>
    </w:pPr>
  </w:style>
  <w:style w:type="paragraph" w:customStyle="1" w:styleId="9843E7114D9B49B8A03E4C79B64EA896">
    <w:name w:val="9843E7114D9B49B8A03E4C79B64EA896"/>
    <w:rsid w:val="003C541B"/>
    <w:pPr>
      <w:widowControl w:val="0"/>
      <w:jc w:val="both"/>
    </w:pPr>
  </w:style>
  <w:style w:type="paragraph" w:customStyle="1" w:styleId="586A5E1C3D9C4D02B8E941C0DFE56398">
    <w:name w:val="586A5E1C3D9C4D02B8E941C0DFE56398"/>
    <w:rsid w:val="003C541B"/>
    <w:pPr>
      <w:widowControl w:val="0"/>
      <w:jc w:val="both"/>
    </w:pPr>
  </w:style>
  <w:style w:type="paragraph" w:customStyle="1" w:styleId="BFC9F674FBFE498F986846EE0ED29C5E">
    <w:name w:val="BFC9F674FBFE498F986846EE0ED29C5E"/>
    <w:rsid w:val="003C541B"/>
    <w:pPr>
      <w:widowControl w:val="0"/>
      <w:jc w:val="both"/>
    </w:pPr>
  </w:style>
  <w:style w:type="paragraph" w:customStyle="1" w:styleId="477F8023E08F449BABEFB9C242FBE39F">
    <w:name w:val="477F8023E08F449BABEFB9C242FBE39F"/>
    <w:rsid w:val="003C541B"/>
    <w:pPr>
      <w:widowControl w:val="0"/>
      <w:jc w:val="both"/>
    </w:pPr>
  </w:style>
  <w:style w:type="paragraph" w:customStyle="1" w:styleId="25E26C1005714771AD5E80AAA54E5A67">
    <w:name w:val="25E26C1005714771AD5E80AAA54E5A67"/>
    <w:rsid w:val="003C541B"/>
    <w:pPr>
      <w:widowControl w:val="0"/>
      <w:jc w:val="both"/>
    </w:pPr>
  </w:style>
  <w:style w:type="paragraph" w:customStyle="1" w:styleId="DFA50E73D4F54EE6ACE24710B491D681">
    <w:name w:val="DFA50E73D4F54EE6ACE24710B491D681"/>
    <w:rsid w:val="003C541B"/>
    <w:pPr>
      <w:widowControl w:val="0"/>
      <w:jc w:val="both"/>
    </w:pPr>
  </w:style>
  <w:style w:type="paragraph" w:customStyle="1" w:styleId="C67E93646C49430987825CBF417DD372">
    <w:name w:val="C67E93646C49430987825CBF417DD372"/>
    <w:rsid w:val="003C541B"/>
    <w:pPr>
      <w:widowControl w:val="0"/>
      <w:jc w:val="both"/>
    </w:pPr>
  </w:style>
  <w:style w:type="paragraph" w:customStyle="1" w:styleId="B26909D5F2D341EAA7C89B566DF99BF3">
    <w:name w:val="B26909D5F2D341EAA7C89B566DF99BF3"/>
    <w:rsid w:val="003C541B"/>
    <w:pPr>
      <w:widowControl w:val="0"/>
      <w:jc w:val="both"/>
    </w:pPr>
  </w:style>
  <w:style w:type="paragraph" w:customStyle="1" w:styleId="2ACDC60631AF4E2884AE18E989B03B5A">
    <w:name w:val="2ACDC60631AF4E2884AE18E989B03B5A"/>
    <w:rsid w:val="003C541B"/>
    <w:pPr>
      <w:widowControl w:val="0"/>
      <w:jc w:val="both"/>
    </w:pPr>
  </w:style>
  <w:style w:type="paragraph" w:customStyle="1" w:styleId="26FD80747CA34187BB21F6D7A95C0BBC">
    <w:name w:val="26FD80747CA34187BB21F6D7A95C0BBC"/>
    <w:rsid w:val="003C541B"/>
    <w:pPr>
      <w:widowControl w:val="0"/>
      <w:jc w:val="both"/>
    </w:pPr>
  </w:style>
  <w:style w:type="paragraph" w:customStyle="1" w:styleId="0D1EF0114FA24A8EB97294F55DC51D30">
    <w:name w:val="0D1EF0114FA24A8EB97294F55DC51D30"/>
    <w:rsid w:val="003C541B"/>
    <w:pPr>
      <w:widowControl w:val="0"/>
      <w:jc w:val="both"/>
    </w:pPr>
  </w:style>
  <w:style w:type="paragraph" w:customStyle="1" w:styleId="88EF620A75104853989B32DAC1E7DF08">
    <w:name w:val="88EF620A75104853989B32DAC1E7DF08"/>
    <w:rsid w:val="003C541B"/>
    <w:pPr>
      <w:widowControl w:val="0"/>
      <w:jc w:val="both"/>
    </w:pPr>
  </w:style>
  <w:style w:type="paragraph" w:customStyle="1" w:styleId="B1F94FC4CDF64BE38EEEFC42954CF2F9">
    <w:name w:val="B1F94FC4CDF64BE38EEEFC42954CF2F9"/>
    <w:rsid w:val="003C541B"/>
    <w:pPr>
      <w:widowControl w:val="0"/>
      <w:jc w:val="both"/>
    </w:pPr>
  </w:style>
  <w:style w:type="paragraph" w:customStyle="1" w:styleId="12370C6373E846A0BFC1E94EF8E3C377">
    <w:name w:val="12370C6373E846A0BFC1E94EF8E3C377"/>
    <w:rsid w:val="003C541B"/>
    <w:pPr>
      <w:widowControl w:val="0"/>
      <w:jc w:val="both"/>
    </w:pPr>
  </w:style>
  <w:style w:type="paragraph" w:customStyle="1" w:styleId="E1BB96B239FF456FB7DB4827C80A7A69">
    <w:name w:val="E1BB96B239FF456FB7DB4827C80A7A69"/>
    <w:rsid w:val="003C541B"/>
    <w:pPr>
      <w:widowControl w:val="0"/>
      <w:jc w:val="both"/>
    </w:pPr>
  </w:style>
  <w:style w:type="paragraph" w:customStyle="1" w:styleId="3DA5F3EB8A964BCF9C505C41D1A0EF74">
    <w:name w:val="3DA5F3EB8A964BCF9C505C41D1A0EF74"/>
    <w:rsid w:val="003C541B"/>
    <w:pPr>
      <w:widowControl w:val="0"/>
      <w:jc w:val="both"/>
    </w:pPr>
  </w:style>
  <w:style w:type="paragraph" w:customStyle="1" w:styleId="86D7112BD8C441779969DC8AA58863E5">
    <w:name w:val="86D7112BD8C441779969DC8AA58863E5"/>
    <w:rsid w:val="003C541B"/>
    <w:pPr>
      <w:widowControl w:val="0"/>
      <w:jc w:val="both"/>
    </w:pPr>
  </w:style>
  <w:style w:type="paragraph" w:customStyle="1" w:styleId="455C0FFCA268411FA4E215E0A605B468">
    <w:name w:val="455C0FFCA268411FA4E215E0A605B468"/>
    <w:rsid w:val="003C541B"/>
    <w:pPr>
      <w:widowControl w:val="0"/>
      <w:jc w:val="both"/>
    </w:pPr>
  </w:style>
  <w:style w:type="paragraph" w:customStyle="1" w:styleId="4A72034AF3EE486590F81553AF949A0E">
    <w:name w:val="4A72034AF3EE486590F81553AF949A0E"/>
    <w:rsid w:val="003C541B"/>
    <w:pPr>
      <w:widowControl w:val="0"/>
      <w:jc w:val="both"/>
    </w:pPr>
  </w:style>
  <w:style w:type="paragraph" w:customStyle="1" w:styleId="03F531C7136E400D842A9FE95AD4D5DB">
    <w:name w:val="03F531C7136E400D842A9FE95AD4D5DB"/>
    <w:rsid w:val="003C541B"/>
    <w:pPr>
      <w:widowControl w:val="0"/>
      <w:jc w:val="both"/>
    </w:pPr>
  </w:style>
  <w:style w:type="paragraph" w:customStyle="1" w:styleId="5C492424A755406B82742377EB80C17E">
    <w:name w:val="5C492424A755406B82742377EB80C17E"/>
    <w:rsid w:val="003C541B"/>
    <w:pPr>
      <w:widowControl w:val="0"/>
      <w:jc w:val="both"/>
    </w:pPr>
  </w:style>
  <w:style w:type="paragraph" w:customStyle="1" w:styleId="0006D8E3DC624207A5AFD09CF62F11C1">
    <w:name w:val="0006D8E3DC624207A5AFD09CF62F11C1"/>
    <w:rsid w:val="003C541B"/>
    <w:pPr>
      <w:widowControl w:val="0"/>
      <w:jc w:val="both"/>
    </w:pPr>
  </w:style>
  <w:style w:type="paragraph" w:customStyle="1" w:styleId="3453E5CF4196464A8AA9CE837F1A18EC">
    <w:name w:val="3453E5CF4196464A8AA9CE837F1A18EC"/>
    <w:rsid w:val="003C541B"/>
    <w:pPr>
      <w:widowControl w:val="0"/>
      <w:jc w:val="both"/>
    </w:pPr>
  </w:style>
  <w:style w:type="paragraph" w:customStyle="1" w:styleId="8EF8A5CB4CF84EF8A331A06C70DEDD4A">
    <w:name w:val="8EF8A5CB4CF84EF8A331A06C70DEDD4A"/>
    <w:rsid w:val="003C541B"/>
    <w:pPr>
      <w:widowControl w:val="0"/>
      <w:jc w:val="both"/>
    </w:pPr>
  </w:style>
  <w:style w:type="paragraph" w:customStyle="1" w:styleId="F8C00B2524C74711848AB22483291898">
    <w:name w:val="F8C00B2524C74711848AB22483291898"/>
    <w:rsid w:val="003C541B"/>
    <w:pPr>
      <w:widowControl w:val="0"/>
      <w:jc w:val="both"/>
    </w:pPr>
  </w:style>
  <w:style w:type="paragraph" w:customStyle="1" w:styleId="2388083388F14731B14FA6900E806D9F">
    <w:name w:val="2388083388F14731B14FA6900E806D9F"/>
    <w:rsid w:val="003C541B"/>
    <w:pPr>
      <w:widowControl w:val="0"/>
      <w:jc w:val="both"/>
    </w:pPr>
  </w:style>
  <w:style w:type="paragraph" w:customStyle="1" w:styleId="81B34565FD2A4063BF41D816083BE634">
    <w:name w:val="81B34565FD2A4063BF41D816083BE634"/>
    <w:rsid w:val="003C541B"/>
    <w:pPr>
      <w:widowControl w:val="0"/>
      <w:jc w:val="both"/>
    </w:pPr>
  </w:style>
  <w:style w:type="paragraph" w:customStyle="1" w:styleId="AFB8E17F58BA4210B848A5BBD90BF5BD">
    <w:name w:val="AFB8E17F58BA4210B848A5BBD90BF5BD"/>
    <w:rsid w:val="003C541B"/>
    <w:pPr>
      <w:widowControl w:val="0"/>
      <w:jc w:val="both"/>
    </w:pPr>
  </w:style>
  <w:style w:type="paragraph" w:customStyle="1" w:styleId="0F40065CF8794DFABD4FBCDE8B069283">
    <w:name w:val="0F40065CF8794DFABD4FBCDE8B069283"/>
    <w:rsid w:val="003C541B"/>
    <w:pPr>
      <w:widowControl w:val="0"/>
      <w:jc w:val="both"/>
    </w:pPr>
  </w:style>
  <w:style w:type="paragraph" w:customStyle="1" w:styleId="3CA1D5BF5E4F41859BF271DC8C0203CE">
    <w:name w:val="3CA1D5BF5E4F41859BF271DC8C0203CE"/>
    <w:rsid w:val="003C541B"/>
    <w:pPr>
      <w:widowControl w:val="0"/>
      <w:jc w:val="both"/>
    </w:pPr>
  </w:style>
  <w:style w:type="paragraph" w:customStyle="1" w:styleId="97FA369E4A844FC5945542C93FD63BAC">
    <w:name w:val="97FA369E4A844FC5945542C93FD63BAC"/>
    <w:rsid w:val="003C541B"/>
    <w:pPr>
      <w:widowControl w:val="0"/>
      <w:jc w:val="both"/>
    </w:pPr>
  </w:style>
  <w:style w:type="paragraph" w:customStyle="1" w:styleId="D78FB214E7E84321A10904A3A4B59D6D">
    <w:name w:val="D78FB214E7E84321A10904A3A4B59D6D"/>
    <w:rsid w:val="003C541B"/>
    <w:pPr>
      <w:widowControl w:val="0"/>
      <w:jc w:val="both"/>
    </w:pPr>
  </w:style>
  <w:style w:type="paragraph" w:customStyle="1" w:styleId="99BA6E4822DA4F228B0C05CFED321D0B">
    <w:name w:val="99BA6E4822DA4F228B0C05CFED321D0B"/>
    <w:rsid w:val="003C541B"/>
    <w:pPr>
      <w:widowControl w:val="0"/>
      <w:jc w:val="both"/>
    </w:pPr>
  </w:style>
  <w:style w:type="paragraph" w:customStyle="1" w:styleId="33C6879A21F7421CA0726A1A8CF0FDA8">
    <w:name w:val="33C6879A21F7421CA0726A1A8CF0FDA8"/>
    <w:rsid w:val="003C541B"/>
    <w:pPr>
      <w:widowControl w:val="0"/>
      <w:jc w:val="both"/>
    </w:pPr>
  </w:style>
  <w:style w:type="paragraph" w:customStyle="1" w:styleId="2FDF92364D30457B8DF3250942194738">
    <w:name w:val="2FDF92364D30457B8DF3250942194738"/>
    <w:rsid w:val="003C541B"/>
    <w:pPr>
      <w:widowControl w:val="0"/>
      <w:jc w:val="both"/>
    </w:pPr>
  </w:style>
  <w:style w:type="paragraph" w:customStyle="1" w:styleId="D2784491C07F4D6EBEC368D420E573B9">
    <w:name w:val="D2784491C07F4D6EBEC368D420E573B9"/>
    <w:rsid w:val="003C541B"/>
    <w:pPr>
      <w:widowControl w:val="0"/>
      <w:jc w:val="both"/>
    </w:pPr>
  </w:style>
  <w:style w:type="paragraph" w:customStyle="1" w:styleId="F5416BE501C6406FA8CFF2B1E2DAF6F5">
    <w:name w:val="F5416BE501C6406FA8CFF2B1E2DAF6F5"/>
    <w:rsid w:val="003C541B"/>
    <w:pPr>
      <w:widowControl w:val="0"/>
      <w:jc w:val="both"/>
    </w:pPr>
  </w:style>
  <w:style w:type="paragraph" w:customStyle="1" w:styleId="5E1B185B8A99494E81BA997E163ADCC9">
    <w:name w:val="5E1B185B8A99494E81BA997E163ADCC9"/>
    <w:rsid w:val="003C541B"/>
    <w:pPr>
      <w:widowControl w:val="0"/>
      <w:jc w:val="both"/>
    </w:pPr>
  </w:style>
  <w:style w:type="paragraph" w:customStyle="1" w:styleId="7A076161572B49838B5FF34CC9F8D0C3">
    <w:name w:val="7A076161572B49838B5FF34CC9F8D0C3"/>
    <w:rsid w:val="003C541B"/>
    <w:pPr>
      <w:widowControl w:val="0"/>
      <w:jc w:val="both"/>
    </w:pPr>
  </w:style>
  <w:style w:type="paragraph" w:customStyle="1" w:styleId="39D9AC91B99F43D18921002696159175">
    <w:name w:val="39D9AC91B99F43D18921002696159175"/>
    <w:rsid w:val="003C541B"/>
    <w:pPr>
      <w:widowControl w:val="0"/>
      <w:jc w:val="both"/>
    </w:pPr>
  </w:style>
  <w:style w:type="paragraph" w:customStyle="1" w:styleId="A5E03C0285D6442AA5073D021F749E70">
    <w:name w:val="A5E03C0285D6442AA5073D021F749E70"/>
    <w:rsid w:val="003C541B"/>
    <w:pPr>
      <w:widowControl w:val="0"/>
      <w:jc w:val="both"/>
    </w:pPr>
  </w:style>
  <w:style w:type="paragraph" w:customStyle="1" w:styleId="94E6C0275D7B4156A5B68860C18FFE4B">
    <w:name w:val="94E6C0275D7B4156A5B68860C18FFE4B"/>
    <w:rsid w:val="003C541B"/>
    <w:pPr>
      <w:widowControl w:val="0"/>
      <w:jc w:val="both"/>
    </w:pPr>
  </w:style>
  <w:style w:type="paragraph" w:customStyle="1" w:styleId="80B487D904454FB5B4E3AC02A75D4C59">
    <w:name w:val="80B487D904454FB5B4E3AC02A75D4C59"/>
    <w:rsid w:val="003C541B"/>
    <w:pPr>
      <w:widowControl w:val="0"/>
      <w:jc w:val="both"/>
    </w:pPr>
  </w:style>
  <w:style w:type="paragraph" w:customStyle="1" w:styleId="348BFF0E55C64CB098FF05EA38B86DE7">
    <w:name w:val="348BFF0E55C64CB098FF05EA38B86DE7"/>
    <w:rsid w:val="003C541B"/>
    <w:pPr>
      <w:widowControl w:val="0"/>
      <w:jc w:val="both"/>
    </w:pPr>
  </w:style>
  <w:style w:type="paragraph" w:customStyle="1" w:styleId="BA831D72151C4671955DDE4A9D8235EB">
    <w:name w:val="BA831D72151C4671955DDE4A9D8235EB"/>
    <w:rsid w:val="003C541B"/>
    <w:pPr>
      <w:widowControl w:val="0"/>
      <w:jc w:val="both"/>
    </w:pPr>
  </w:style>
  <w:style w:type="paragraph" w:customStyle="1" w:styleId="61C8409FFC814C0796757289647CA44A">
    <w:name w:val="61C8409FFC814C0796757289647CA44A"/>
    <w:rsid w:val="003C541B"/>
    <w:pPr>
      <w:widowControl w:val="0"/>
      <w:jc w:val="both"/>
    </w:pPr>
  </w:style>
  <w:style w:type="paragraph" w:customStyle="1" w:styleId="546FF69B83044DAEBF9B9629264A1EFB">
    <w:name w:val="546FF69B83044DAEBF9B9629264A1EFB"/>
    <w:rsid w:val="003C541B"/>
    <w:pPr>
      <w:widowControl w:val="0"/>
      <w:jc w:val="both"/>
    </w:pPr>
  </w:style>
  <w:style w:type="paragraph" w:customStyle="1" w:styleId="5A6D276A377949B6A4B4D12C39AEE72D">
    <w:name w:val="5A6D276A377949B6A4B4D12C39AEE72D"/>
    <w:rsid w:val="003C541B"/>
    <w:pPr>
      <w:widowControl w:val="0"/>
      <w:jc w:val="both"/>
    </w:pPr>
  </w:style>
  <w:style w:type="paragraph" w:customStyle="1" w:styleId="B5D425B02DF74998AC0B7D3E5FAAFC94">
    <w:name w:val="B5D425B02DF74998AC0B7D3E5FAAFC94"/>
    <w:rsid w:val="003C541B"/>
    <w:pPr>
      <w:widowControl w:val="0"/>
      <w:jc w:val="both"/>
    </w:pPr>
  </w:style>
  <w:style w:type="paragraph" w:customStyle="1" w:styleId="A34F2519C5684502BD124AA710AEF97D">
    <w:name w:val="A34F2519C5684502BD124AA710AEF97D"/>
    <w:rsid w:val="003C541B"/>
    <w:pPr>
      <w:widowControl w:val="0"/>
      <w:jc w:val="both"/>
    </w:pPr>
  </w:style>
  <w:style w:type="paragraph" w:customStyle="1" w:styleId="EF6B0A53CC68403A82000DA3D1153926">
    <w:name w:val="EF6B0A53CC68403A82000DA3D1153926"/>
    <w:rsid w:val="003C541B"/>
    <w:pPr>
      <w:widowControl w:val="0"/>
      <w:jc w:val="both"/>
    </w:pPr>
  </w:style>
  <w:style w:type="paragraph" w:customStyle="1" w:styleId="68642C28F7AB4FEBBCC070B91CA4A837">
    <w:name w:val="68642C28F7AB4FEBBCC070B91CA4A837"/>
    <w:rsid w:val="003C541B"/>
    <w:pPr>
      <w:widowControl w:val="0"/>
      <w:jc w:val="both"/>
    </w:pPr>
  </w:style>
  <w:style w:type="paragraph" w:customStyle="1" w:styleId="A8B82805841D4A5489BADF8CA48C76BD">
    <w:name w:val="A8B82805841D4A5489BADF8CA48C76BD"/>
    <w:rsid w:val="003C541B"/>
    <w:pPr>
      <w:widowControl w:val="0"/>
      <w:jc w:val="both"/>
    </w:pPr>
  </w:style>
  <w:style w:type="paragraph" w:customStyle="1" w:styleId="19D8B7F456324E0F8201080726868799">
    <w:name w:val="19D8B7F456324E0F8201080726868799"/>
    <w:rsid w:val="003C541B"/>
    <w:pPr>
      <w:widowControl w:val="0"/>
      <w:jc w:val="both"/>
    </w:pPr>
  </w:style>
  <w:style w:type="paragraph" w:customStyle="1" w:styleId="853E5A2BF2634FD39BA85BB21EA70AB8">
    <w:name w:val="853E5A2BF2634FD39BA85BB21EA70AB8"/>
    <w:rsid w:val="003C541B"/>
    <w:pPr>
      <w:widowControl w:val="0"/>
      <w:jc w:val="both"/>
    </w:pPr>
  </w:style>
  <w:style w:type="paragraph" w:customStyle="1" w:styleId="7F2EBE1219B04837BD11CBAC971640FA">
    <w:name w:val="7F2EBE1219B04837BD11CBAC971640FA"/>
    <w:rsid w:val="003C541B"/>
    <w:pPr>
      <w:widowControl w:val="0"/>
      <w:jc w:val="both"/>
    </w:pPr>
  </w:style>
  <w:style w:type="paragraph" w:customStyle="1" w:styleId="42177E9343FA40BE8A74B22B5D53F0FA">
    <w:name w:val="42177E9343FA40BE8A74B22B5D53F0FA"/>
    <w:rsid w:val="003C541B"/>
    <w:pPr>
      <w:widowControl w:val="0"/>
      <w:jc w:val="both"/>
    </w:pPr>
  </w:style>
  <w:style w:type="paragraph" w:customStyle="1" w:styleId="6B93210BB1AD47E7B1454F2BD4DDE899">
    <w:name w:val="6B93210BB1AD47E7B1454F2BD4DDE899"/>
    <w:rsid w:val="003C541B"/>
    <w:pPr>
      <w:widowControl w:val="0"/>
      <w:jc w:val="both"/>
    </w:pPr>
  </w:style>
  <w:style w:type="paragraph" w:customStyle="1" w:styleId="1FA51BFFE44E42D284E76584189D1B74">
    <w:name w:val="1FA51BFFE44E42D284E76584189D1B74"/>
    <w:rsid w:val="003C541B"/>
    <w:pPr>
      <w:widowControl w:val="0"/>
      <w:jc w:val="both"/>
    </w:pPr>
  </w:style>
  <w:style w:type="paragraph" w:customStyle="1" w:styleId="1431FA9DDA8C4CA48EBDF2C50CB245E2">
    <w:name w:val="1431FA9DDA8C4CA48EBDF2C50CB245E2"/>
    <w:rsid w:val="003C541B"/>
    <w:pPr>
      <w:widowControl w:val="0"/>
      <w:jc w:val="both"/>
    </w:pPr>
  </w:style>
  <w:style w:type="paragraph" w:customStyle="1" w:styleId="B4EC45625D024DC8AE60795D18DE4F92">
    <w:name w:val="B4EC45625D024DC8AE60795D18DE4F92"/>
    <w:rsid w:val="003C541B"/>
    <w:pPr>
      <w:widowControl w:val="0"/>
      <w:jc w:val="both"/>
    </w:pPr>
  </w:style>
  <w:style w:type="paragraph" w:customStyle="1" w:styleId="04F355B3CCD040B6BF84F76A5E6FC530">
    <w:name w:val="04F355B3CCD040B6BF84F76A5E6FC530"/>
    <w:rsid w:val="003C541B"/>
    <w:pPr>
      <w:widowControl w:val="0"/>
      <w:jc w:val="both"/>
    </w:pPr>
  </w:style>
  <w:style w:type="paragraph" w:customStyle="1" w:styleId="44136983F3674B6F9073E891547F9734">
    <w:name w:val="44136983F3674B6F9073E891547F9734"/>
    <w:rsid w:val="003C541B"/>
    <w:pPr>
      <w:widowControl w:val="0"/>
      <w:jc w:val="both"/>
    </w:pPr>
  </w:style>
  <w:style w:type="paragraph" w:customStyle="1" w:styleId="2EB039E0B6FA45D4912605CF11BD8793">
    <w:name w:val="2EB039E0B6FA45D4912605CF11BD8793"/>
    <w:rsid w:val="003C541B"/>
    <w:pPr>
      <w:widowControl w:val="0"/>
      <w:jc w:val="both"/>
    </w:pPr>
  </w:style>
  <w:style w:type="paragraph" w:customStyle="1" w:styleId="F0719EBDF5D24D36BDA0B4D5C8C0C3AF">
    <w:name w:val="F0719EBDF5D24D36BDA0B4D5C8C0C3AF"/>
    <w:rsid w:val="003C541B"/>
    <w:pPr>
      <w:widowControl w:val="0"/>
      <w:jc w:val="both"/>
    </w:pPr>
  </w:style>
  <w:style w:type="paragraph" w:customStyle="1" w:styleId="C352D6DF770248CDB5E2DEA6033567D6">
    <w:name w:val="C352D6DF770248CDB5E2DEA6033567D6"/>
    <w:rsid w:val="003C541B"/>
    <w:pPr>
      <w:widowControl w:val="0"/>
      <w:jc w:val="both"/>
    </w:pPr>
  </w:style>
  <w:style w:type="paragraph" w:customStyle="1" w:styleId="11AA3F5C3CDA4722B5F0856B963D544A">
    <w:name w:val="11AA3F5C3CDA4722B5F0856B963D544A"/>
    <w:rsid w:val="003C541B"/>
    <w:pPr>
      <w:widowControl w:val="0"/>
      <w:jc w:val="both"/>
    </w:pPr>
  </w:style>
  <w:style w:type="paragraph" w:customStyle="1" w:styleId="515EAE738A044D9C8CD32AFA02C6AEFF">
    <w:name w:val="515EAE738A044D9C8CD32AFA02C6AEFF"/>
    <w:rsid w:val="003C541B"/>
    <w:pPr>
      <w:widowControl w:val="0"/>
      <w:jc w:val="both"/>
    </w:pPr>
  </w:style>
  <w:style w:type="paragraph" w:customStyle="1" w:styleId="494C2F194C504C00A1A25D45E90EA266">
    <w:name w:val="494C2F194C504C00A1A25D45E90EA266"/>
    <w:rsid w:val="003C541B"/>
    <w:pPr>
      <w:widowControl w:val="0"/>
      <w:jc w:val="both"/>
    </w:pPr>
  </w:style>
  <w:style w:type="paragraph" w:customStyle="1" w:styleId="2F8D16C306774ABF82270D2E992DB9B7">
    <w:name w:val="2F8D16C306774ABF82270D2E992DB9B7"/>
    <w:rsid w:val="003C541B"/>
    <w:pPr>
      <w:widowControl w:val="0"/>
      <w:jc w:val="both"/>
    </w:pPr>
  </w:style>
  <w:style w:type="paragraph" w:customStyle="1" w:styleId="A6D246C8303E411EBEF18DEEF7B7F1EE">
    <w:name w:val="A6D246C8303E411EBEF18DEEF7B7F1EE"/>
    <w:rsid w:val="003C541B"/>
    <w:pPr>
      <w:widowControl w:val="0"/>
      <w:jc w:val="both"/>
    </w:pPr>
  </w:style>
  <w:style w:type="paragraph" w:customStyle="1" w:styleId="67B6A1B2384545EF9D1C545F54AA5B1D">
    <w:name w:val="67B6A1B2384545EF9D1C545F54AA5B1D"/>
    <w:rsid w:val="003C541B"/>
    <w:pPr>
      <w:widowControl w:val="0"/>
      <w:jc w:val="both"/>
    </w:pPr>
  </w:style>
  <w:style w:type="paragraph" w:customStyle="1" w:styleId="B5760789059D46C180E284C9237E31E1">
    <w:name w:val="B5760789059D46C180E284C9237E31E1"/>
    <w:rsid w:val="003C541B"/>
    <w:pPr>
      <w:widowControl w:val="0"/>
      <w:jc w:val="both"/>
    </w:pPr>
  </w:style>
  <w:style w:type="paragraph" w:customStyle="1" w:styleId="BF24C1F4A9444BD68E5E3AF08B2A83AA">
    <w:name w:val="BF24C1F4A9444BD68E5E3AF08B2A83AA"/>
    <w:rsid w:val="003C541B"/>
    <w:pPr>
      <w:widowControl w:val="0"/>
      <w:jc w:val="both"/>
    </w:pPr>
  </w:style>
  <w:style w:type="paragraph" w:customStyle="1" w:styleId="D99D5C15BF9243AB9FC46AD9F49F78B5">
    <w:name w:val="D99D5C15BF9243AB9FC46AD9F49F78B5"/>
    <w:rsid w:val="003C541B"/>
    <w:pPr>
      <w:widowControl w:val="0"/>
      <w:jc w:val="both"/>
    </w:pPr>
  </w:style>
  <w:style w:type="paragraph" w:customStyle="1" w:styleId="36FDA72DF27D4B6ABE03F54F446D88D9">
    <w:name w:val="36FDA72DF27D4B6ABE03F54F446D88D9"/>
    <w:rsid w:val="003C541B"/>
    <w:pPr>
      <w:widowControl w:val="0"/>
      <w:jc w:val="both"/>
    </w:pPr>
  </w:style>
  <w:style w:type="paragraph" w:customStyle="1" w:styleId="C5318F1358AE47EC9C12BB9D9C53DFD3">
    <w:name w:val="C5318F1358AE47EC9C12BB9D9C53DFD3"/>
    <w:rsid w:val="003C541B"/>
    <w:pPr>
      <w:widowControl w:val="0"/>
      <w:jc w:val="both"/>
    </w:pPr>
  </w:style>
  <w:style w:type="paragraph" w:customStyle="1" w:styleId="FEAD34E2F52540EEAC7B03D0B0C771A5">
    <w:name w:val="FEAD34E2F52540EEAC7B03D0B0C771A5"/>
    <w:rsid w:val="003C541B"/>
    <w:pPr>
      <w:widowControl w:val="0"/>
      <w:jc w:val="both"/>
    </w:pPr>
  </w:style>
  <w:style w:type="paragraph" w:customStyle="1" w:styleId="0B81D5ED6A504BF0BC0EA3D55D85C9DF">
    <w:name w:val="0B81D5ED6A504BF0BC0EA3D55D85C9DF"/>
    <w:rsid w:val="003C541B"/>
    <w:pPr>
      <w:widowControl w:val="0"/>
      <w:jc w:val="both"/>
    </w:pPr>
  </w:style>
  <w:style w:type="paragraph" w:customStyle="1" w:styleId="E72DFC7858094AD1B9EB0F2214D43075">
    <w:name w:val="E72DFC7858094AD1B9EB0F2214D43075"/>
    <w:rsid w:val="003C541B"/>
    <w:pPr>
      <w:widowControl w:val="0"/>
      <w:jc w:val="both"/>
    </w:pPr>
  </w:style>
  <w:style w:type="paragraph" w:customStyle="1" w:styleId="776EAB4F5D434FE091DFC050E3B249A6">
    <w:name w:val="776EAB4F5D434FE091DFC050E3B249A6"/>
    <w:rsid w:val="003C541B"/>
    <w:pPr>
      <w:widowControl w:val="0"/>
      <w:jc w:val="both"/>
    </w:pPr>
  </w:style>
  <w:style w:type="paragraph" w:customStyle="1" w:styleId="42F623379A3742AD91709958FAF6CE56">
    <w:name w:val="42F623379A3742AD91709958FAF6CE56"/>
    <w:rsid w:val="003C541B"/>
    <w:pPr>
      <w:widowControl w:val="0"/>
      <w:jc w:val="both"/>
    </w:pPr>
  </w:style>
  <w:style w:type="paragraph" w:customStyle="1" w:styleId="4A09E46F49104B3F882D6207BD69A190">
    <w:name w:val="4A09E46F49104B3F882D6207BD69A190"/>
    <w:rsid w:val="003C541B"/>
    <w:pPr>
      <w:widowControl w:val="0"/>
      <w:jc w:val="both"/>
    </w:pPr>
  </w:style>
  <w:style w:type="paragraph" w:customStyle="1" w:styleId="7CF636137B184BF4AEFA7FAF997E9CDF">
    <w:name w:val="7CF636137B184BF4AEFA7FAF997E9CDF"/>
    <w:rsid w:val="003C541B"/>
    <w:pPr>
      <w:widowControl w:val="0"/>
      <w:jc w:val="both"/>
    </w:pPr>
  </w:style>
  <w:style w:type="paragraph" w:customStyle="1" w:styleId="093BFDC030D04837A858E737675CAE55">
    <w:name w:val="093BFDC030D04837A858E737675CAE55"/>
    <w:rsid w:val="003C541B"/>
    <w:pPr>
      <w:widowControl w:val="0"/>
      <w:jc w:val="both"/>
    </w:pPr>
  </w:style>
  <w:style w:type="paragraph" w:customStyle="1" w:styleId="72761510FFA54F679237612F87C0438A">
    <w:name w:val="72761510FFA54F679237612F87C0438A"/>
    <w:rsid w:val="003C541B"/>
    <w:pPr>
      <w:widowControl w:val="0"/>
      <w:jc w:val="both"/>
    </w:pPr>
  </w:style>
  <w:style w:type="paragraph" w:customStyle="1" w:styleId="C24DD3A97C5E4FC2965CCB28061D131C">
    <w:name w:val="C24DD3A97C5E4FC2965CCB28061D131C"/>
    <w:rsid w:val="003C541B"/>
    <w:pPr>
      <w:widowControl w:val="0"/>
      <w:jc w:val="both"/>
    </w:pPr>
  </w:style>
  <w:style w:type="paragraph" w:customStyle="1" w:styleId="CFCD40B80F42418D85BD875C12CD37C2">
    <w:name w:val="CFCD40B80F42418D85BD875C12CD37C2"/>
    <w:rsid w:val="003C541B"/>
    <w:pPr>
      <w:widowControl w:val="0"/>
      <w:jc w:val="both"/>
    </w:pPr>
  </w:style>
  <w:style w:type="paragraph" w:customStyle="1" w:styleId="65AAEC61B4AC437F8DEF0F1FB434CA1B">
    <w:name w:val="65AAEC61B4AC437F8DEF0F1FB434CA1B"/>
    <w:rsid w:val="003C541B"/>
    <w:pPr>
      <w:widowControl w:val="0"/>
      <w:jc w:val="both"/>
    </w:pPr>
  </w:style>
  <w:style w:type="paragraph" w:customStyle="1" w:styleId="EC2499DBE7AA4E7192DF878848582DB8">
    <w:name w:val="EC2499DBE7AA4E7192DF878848582DB8"/>
    <w:rsid w:val="003C541B"/>
    <w:pPr>
      <w:widowControl w:val="0"/>
      <w:jc w:val="both"/>
    </w:pPr>
  </w:style>
  <w:style w:type="paragraph" w:customStyle="1" w:styleId="E0C7D6BDCA7944FA8E6501F3EA4AC798">
    <w:name w:val="E0C7D6BDCA7944FA8E6501F3EA4AC798"/>
    <w:rsid w:val="003C541B"/>
    <w:pPr>
      <w:widowControl w:val="0"/>
      <w:jc w:val="both"/>
    </w:pPr>
  </w:style>
  <w:style w:type="paragraph" w:customStyle="1" w:styleId="8C4B589CEF584CE298800A4C0D55B6B8">
    <w:name w:val="8C4B589CEF584CE298800A4C0D55B6B8"/>
    <w:rsid w:val="003C541B"/>
    <w:pPr>
      <w:widowControl w:val="0"/>
      <w:jc w:val="both"/>
    </w:pPr>
  </w:style>
  <w:style w:type="paragraph" w:customStyle="1" w:styleId="29818C8E19FD4B4B8958A74657544DC6">
    <w:name w:val="29818C8E19FD4B4B8958A74657544DC6"/>
    <w:rsid w:val="003C541B"/>
    <w:pPr>
      <w:widowControl w:val="0"/>
      <w:jc w:val="both"/>
    </w:pPr>
  </w:style>
  <w:style w:type="paragraph" w:customStyle="1" w:styleId="E57CACCA2F2A48B69219B52BABDED88B">
    <w:name w:val="E57CACCA2F2A48B69219B52BABDED88B"/>
    <w:rsid w:val="003C541B"/>
    <w:pPr>
      <w:widowControl w:val="0"/>
      <w:jc w:val="both"/>
    </w:pPr>
  </w:style>
  <w:style w:type="paragraph" w:customStyle="1" w:styleId="658557FF3E5040A5BCFE23FC6D27AA8A">
    <w:name w:val="658557FF3E5040A5BCFE23FC6D27AA8A"/>
    <w:rsid w:val="003C541B"/>
    <w:pPr>
      <w:widowControl w:val="0"/>
      <w:jc w:val="both"/>
    </w:pPr>
  </w:style>
  <w:style w:type="paragraph" w:customStyle="1" w:styleId="24F334D2DD424D9A8B9021426BCC48BD">
    <w:name w:val="24F334D2DD424D9A8B9021426BCC48BD"/>
    <w:rsid w:val="003C541B"/>
    <w:pPr>
      <w:widowControl w:val="0"/>
      <w:jc w:val="both"/>
    </w:pPr>
  </w:style>
  <w:style w:type="paragraph" w:customStyle="1" w:styleId="64B7F5BE65F6409B9CFEBF4E08E12D2D">
    <w:name w:val="64B7F5BE65F6409B9CFEBF4E08E12D2D"/>
    <w:rsid w:val="003C541B"/>
    <w:pPr>
      <w:widowControl w:val="0"/>
      <w:jc w:val="both"/>
    </w:pPr>
  </w:style>
  <w:style w:type="paragraph" w:customStyle="1" w:styleId="6E78658BADD8465094D160770587D0E1">
    <w:name w:val="6E78658BADD8465094D160770587D0E1"/>
    <w:rsid w:val="003C541B"/>
    <w:pPr>
      <w:widowControl w:val="0"/>
      <w:jc w:val="both"/>
    </w:pPr>
  </w:style>
  <w:style w:type="paragraph" w:customStyle="1" w:styleId="F4F8AE9AE7BB4E2E80153F7910B45FA0">
    <w:name w:val="F4F8AE9AE7BB4E2E80153F7910B45FA0"/>
    <w:rsid w:val="003C541B"/>
    <w:pPr>
      <w:widowControl w:val="0"/>
      <w:jc w:val="both"/>
    </w:pPr>
  </w:style>
  <w:style w:type="paragraph" w:customStyle="1" w:styleId="0032C696E45745F2A76AF63D40306759">
    <w:name w:val="0032C696E45745F2A76AF63D40306759"/>
    <w:rsid w:val="003C541B"/>
    <w:pPr>
      <w:widowControl w:val="0"/>
      <w:jc w:val="both"/>
    </w:pPr>
  </w:style>
  <w:style w:type="paragraph" w:customStyle="1" w:styleId="875D5E878B27427EB1520E91D0227D6F">
    <w:name w:val="875D5E878B27427EB1520E91D0227D6F"/>
    <w:rsid w:val="003C541B"/>
    <w:pPr>
      <w:widowControl w:val="0"/>
      <w:jc w:val="both"/>
    </w:pPr>
  </w:style>
  <w:style w:type="paragraph" w:customStyle="1" w:styleId="74AC4B19B7BF472BACEFE20546FBD557">
    <w:name w:val="74AC4B19B7BF472BACEFE20546FBD557"/>
    <w:rsid w:val="003C541B"/>
    <w:pPr>
      <w:widowControl w:val="0"/>
      <w:jc w:val="both"/>
    </w:pPr>
  </w:style>
  <w:style w:type="paragraph" w:customStyle="1" w:styleId="A2DD3452B0FA43BA85A0D9F9C27797C3">
    <w:name w:val="A2DD3452B0FA43BA85A0D9F9C27797C3"/>
    <w:rsid w:val="003C541B"/>
    <w:pPr>
      <w:widowControl w:val="0"/>
      <w:jc w:val="both"/>
    </w:pPr>
  </w:style>
  <w:style w:type="paragraph" w:customStyle="1" w:styleId="5833EEC729444201A789B37EB03FDA15">
    <w:name w:val="5833EEC729444201A789B37EB03FDA15"/>
    <w:rsid w:val="003C541B"/>
    <w:pPr>
      <w:widowControl w:val="0"/>
      <w:jc w:val="both"/>
    </w:pPr>
  </w:style>
  <w:style w:type="paragraph" w:customStyle="1" w:styleId="AAD02A275BD84D3F8020ABFB2D657F27">
    <w:name w:val="AAD02A275BD84D3F8020ABFB2D657F27"/>
    <w:rsid w:val="003C541B"/>
    <w:pPr>
      <w:widowControl w:val="0"/>
      <w:jc w:val="both"/>
    </w:pPr>
  </w:style>
  <w:style w:type="paragraph" w:customStyle="1" w:styleId="8B37C2FA71824747A5FC609353556ECA">
    <w:name w:val="8B37C2FA71824747A5FC609353556ECA"/>
    <w:rsid w:val="003C541B"/>
    <w:pPr>
      <w:widowControl w:val="0"/>
      <w:jc w:val="both"/>
    </w:pPr>
  </w:style>
  <w:style w:type="paragraph" w:customStyle="1" w:styleId="80A01A06A7594F56A35AA09C58CF9D21">
    <w:name w:val="80A01A06A7594F56A35AA09C58CF9D21"/>
    <w:rsid w:val="003C541B"/>
    <w:pPr>
      <w:widowControl w:val="0"/>
      <w:jc w:val="both"/>
    </w:pPr>
  </w:style>
  <w:style w:type="paragraph" w:customStyle="1" w:styleId="D1AB547E07B64A2DA45482CEB92659E4">
    <w:name w:val="D1AB547E07B64A2DA45482CEB92659E4"/>
    <w:rsid w:val="003C541B"/>
    <w:pPr>
      <w:widowControl w:val="0"/>
      <w:jc w:val="both"/>
    </w:pPr>
  </w:style>
  <w:style w:type="paragraph" w:customStyle="1" w:styleId="CA161A72729A4D819445B0F40B26C007">
    <w:name w:val="CA161A72729A4D819445B0F40B26C007"/>
    <w:rsid w:val="003C541B"/>
    <w:pPr>
      <w:widowControl w:val="0"/>
      <w:jc w:val="both"/>
    </w:pPr>
  </w:style>
  <w:style w:type="paragraph" w:customStyle="1" w:styleId="0B4FA3BBED76471CB17537CD21453AE8">
    <w:name w:val="0B4FA3BBED76471CB17537CD21453AE8"/>
    <w:rsid w:val="003C541B"/>
    <w:pPr>
      <w:widowControl w:val="0"/>
      <w:jc w:val="both"/>
    </w:pPr>
  </w:style>
  <w:style w:type="paragraph" w:customStyle="1" w:styleId="14C7D020AE394C2BAA8EBB6807DCACC8">
    <w:name w:val="14C7D020AE394C2BAA8EBB6807DCACC8"/>
    <w:rsid w:val="003C541B"/>
    <w:pPr>
      <w:widowControl w:val="0"/>
      <w:jc w:val="both"/>
    </w:pPr>
  </w:style>
  <w:style w:type="paragraph" w:customStyle="1" w:styleId="4E3FF7385026408091BC0CFDE15AA85A">
    <w:name w:val="4E3FF7385026408091BC0CFDE15AA85A"/>
    <w:rsid w:val="003C541B"/>
    <w:pPr>
      <w:widowControl w:val="0"/>
      <w:jc w:val="both"/>
    </w:pPr>
  </w:style>
  <w:style w:type="paragraph" w:customStyle="1" w:styleId="8CCF942B3D1C44668034C97BB74048A9">
    <w:name w:val="8CCF942B3D1C44668034C97BB74048A9"/>
    <w:rsid w:val="003C541B"/>
    <w:pPr>
      <w:widowControl w:val="0"/>
      <w:jc w:val="both"/>
    </w:pPr>
  </w:style>
  <w:style w:type="paragraph" w:customStyle="1" w:styleId="E1C298CFDECE48C78600AD52E35F03AC">
    <w:name w:val="E1C298CFDECE48C78600AD52E35F03AC"/>
    <w:rsid w:val="003C541B"/>
    <w:pPr>
      <w:widowControl w:val="0"/>
      <w:jc w:val="both"/>
    </w:pPr>
  </w:style>
  <w:style w:type="paragraph" w:customStyle="1" w:styleId="7FD7B23261DB46F6A4AE46EA7DEF98EC">
    <w:name w:val="7FD7B23261DB46F6A4AE46EA7DEF98EC"/>
    <w:rsid w:val="003C541B"/>
    <w:pPr>
      <w:widowControl w:val="0"/>
      <w:jc w:val="both"/>
    </w:pPr>
  </w:style>
  <w:style w:type="paragraph" w:customStyle="1" w:styleId="44D98F100E2B45AA92E81AE3DCDA04DF">
    <w:name w:val="44D98F100E2B45AA92E81AE3DCDA04DF"/>
    <w:rsid w:val="003C541B"/>
    <w:pPr>
      <w:widowControl w:val="0"/>
      <w:jc w:val="both"/>
    </w:pPr>
  </w:style>
  <w:style w:type="paragraph" w:customStyle="1" w:styleId="BC8D7EF7CD9A4C46881CC19DFFDBD1A6">
    <w:name w:val="BC8D7EF7CD9A4C46881CC19DFFDBD1A6"/>
    <w:rsid w:val="003C541B"/>
    <w:pPr>
      <w:widowControl w:val="0"/>
      <w:jc w:val="both"/>
    </w:pPr>
  </w:style>
  <w:style w:type="paragraph" w:customStyle="1" w:styleId="D776208DB00E463DAC37A2CA6F55EBF6">
    <w:name w:val="D776208DB00E463DAC37A2CA6F55EBF6"/>
    <w:rsid w:val="003C541B"/>
    <w:pPr>
      <w:widowControl w:val="0"/>
      <w:jc w:val="both"/>
    </w:pPr>
  </w:style>
  <w:style w:type="paragraph" w:customStyle="1" w:styleId="D65EC1DBC2C045EC9BB05392A6726839">
    <w:name w:val="D65EC1DBC2C045EC9BB05392A6726839"/>
    <w:rsid w:val="003C541B"/>
    <w:pPr>
      <w:widowControl w:val="0"/>
      <w:jc w:val="both"/>
    </w:pPr>
  </w:style>
  <w:style w:type="paragraph" w:customStyle="1" w:styleId="034F70C7B2AE4D74BD562D1C2B1452D2">
    <w:name w:val="034F70C7B2AE4D74BD562D1C2B1452D2"/>
    <w:rsid w:val="003C541B"/>
    <w:pPr>
      <w:widowControl w:val="0"/>
      <w:jc w:val="both"/>
    </w:pPr>
  </w:style>
  <w:style w:type="paragraph" w:customStyle="1" w:styleId="7AE5EF57A87544E7A1891397492FB20D">
    <w:name w:val="7AE5EF57A87544E7A1891397492FB20D"/>
    <w:rsid w:val="003C541B"/>
    <w:pPr>
      <w:widowControl w:val="0"/>
      <w:jc w:val="both"/>
    </w:pPr>
  </w:style>
  <w:style w:type="paragraph" w:customStyle="1" w:styleId="2AAC077E33BF4C4197A9A42186522D03">
    <w:name w:val="2AAC077E33BF4C4197A9A42186522D03"/>
    <w:rsid w:val="003C541B"/>
    <w:pPr>
      <w:widowControl w:val="0"/>
      <w:jc w:val="both"/>
    </w:pPr>
  </w:style>
  <w:style w:type="paragraph" w:customStyle="1" w:styleId="CFF6B7952CD7429BA2D060BFAC1D0612">
    <w:name w:val="CFF6B7952CD7429BA2D060BFAC1D0612"/>
    <w:rsid w:val="003C541B"/>
    <w:pPr>
      <w:widowControl w:val="0"/>
      <w:jc w:val="both"/>
    </w:pPr>
  </w:style>
  <w:style w:type="paragraph" w:customStyle="1" w:styleId="743BB16475134557B36B104DC42C2F3C">
    <w:name w:val="743BB16475134557B36B104DC42C2F3C"/>
    <w:rsid w:val="003C541B"/>
    <w:pPr>
      <w:widowControl w:val="0"/>
      <w:jc w:val="both"/>
    </w:pPr>
  </w:style>
  <w:style w:type="paragraph" w:customStyle="1" w:styleId="72AD28B1B37F41D2A561FCD758C025FB">
    <w:name w:val="72AD28B1B37F41D2A561FCD758C025FB"/>
    <w:rsid w:val="003C541B"/>
    <w:pPr>
      <w:widowControl w:val="0"/>
      <w:jc w:val="both"/>
    </w:pPr>
  </w:style>
  <w:style w:type="paragraph" w:customStyle="1" w:styleId="60C35FF699F34F34AC2EDEB5219EC8A0">
    <w:name w:val="60C35FF699F34F34AC2EDEB5219EC8A0"/>
    <w:rsid w:val="003C541B"/>
    <w:pPr>
      <w:widowControl w:val="0"/>
      <w:jc w:val="both"/>
    </w:pPr>
  </w:style>
  <w:style w:type="paragraph" w:customStyle="1" w:styleId="A0AEEAA426C84D32899E7A0A55A87D21">
    <w:name w:val="A0AEEAA426C84D32899E7A0A55A87D21"/>
    <w:rsid w:val="003C541B"/>
    <w:pPr>
      <w:widowControl w:val="0"/>
      <w:jc w:val="both"/>
    </w:pPr>
  </w:style>
  <w:style w:type="paragraph" w:customStyle="1" w:styleId="3B1A060AF46E4AA8961F9E1B9C34A298">
    <w:name w:val="3B1A060AF46E4AA8961F9E1B9C34A298"/>
    <w:rsid w:val="003C541B"/>
    <w:pPr>
      <w:widowControl w:val="0"/>
      <w:jc w:val="both"/>
    </w:pPr>
  </w:style>
  <w:style w:type="paragraph" w:customStyle="1" w:styleId="4116C3C7094340A6B51C8E3A32942149">
    <w:name w:val="4116C3C7094340A6B51C8E3A32942149"/>
    <w:rsid w:val="003C541B"/>
    <w:pPr>
      <w:widowControl w:val="0"/>
      <w:jc w:val="both"/>
    </w:pPr>
  </w:style>
  <w:style w:type="paragraph" w:customStyle="1" w:styleId="29100ABF5288473BAFCE477FA26D216F">
    <w:name w:val="29100ABF5288473BAFCE477FA26D216F"/>
    <w:rsid w:val="003C541B"/>
    <w:pPr>
      <w:widowControl w:val="0"/>
      <w:jc w:val="both"/>
    </w:pPr>
  </w:style>
  <w:style w:type="paragraph" w:customStyle="1" w:styleId="3F37604FB52F4977B1A0B0A61A0C22E7">
    <w:name w:val="3F37604FB52F4977B1A0B0A61A0C22E7"/>
    <w:rsid w:val="003C541B"/>
    <w:pPr>
      <w:widowControl w:val="0"/>
      <w:jc w:val="both"/>
    </w:pPr>
  </w:style>
  <w:style w:type="paragraph" w:customStyle="1" w:styleId="BDE2EBE2D0E942A3A25AA05CDB7A28D3">
    <w:name w:val="BDE2EBE2D0E942A3A25AA05CDB7A28D3"/>
    <w:rsid w:val="003C541B"/>
    <w:pPr>
      <w:widowControl w:val="0"/>
      <w:jc w:val="both"/>
    </w:pPr>
  </w:style>
  <w:style w:type="paragraph" w:customStyle="1" w:styleId="A89CF63CD3E046A798F6BCFC6240D2FD">
    <w:name w:val="A89CF63CD3E046A798F6BCFC6240D2FD"/>
    <w:rsid w:val="003C541B"/>
    <w:pPr>
      <w:widowControl w:val="0"/>
      <w:jc w:val="both"/>
    </w:pPr>
  </w:style>
  <w:style w:type="paragraph" w:customStyle="1" w:styleId="070A1A2C5BD346929E787F6C4911933A">
    <w:name w:val="070A1A2C5BD346929E787F6C4911933A"/>
    <w:rsid w:val="003C541B"/>
    <w:pPr>
      <w:widowControl w:val="0"/>
      <w:jc w:val="both"/>
    </w:pPr>
  </w:style>
  <w:style w:type="paragraph" w:customStyle="1" w:styleId="CB9D1DE52A92429C8D62D9198C9563CF">
    <w:name w:val="CB9D1DE52A92429C8D62D9198C9563CF"/>
    <w:rsid w:val="003C541B"/>
    <w:pPr>
      <w:widowControl w:val="0"/>
      <w:jc w:val="both"/>
    </w:pPr>
  </w:style>
  <w:style w:type="paragraph" w:customStyle="1" w:styleId="5FCD5E7562654C8B9D06C46B9C2274F8">
    <w:name w:val="5FCD5E7562654C8B9D06C46B9C2274F8"/>
    <w:rsid w:val="003C541B"/>
    <w:pPr>
      <w:widowControl w:val="0"/>
      <w:jc w:val="both"/>
    </w:pPr>
  </w:style>
  <w:style w:type="paragraph" w:customStyle="1" w:styleId="DAF8BCE7ECB0454792BDE521A63CEBCA">
    <w:name w:val="DAF8BCE7ECB0454792BDE521A63CEBCA"/>
    <w:rsid w:val="003C541B"/>
    <w:pPr>
      <w:widowControl w:val="0"/>
      <w:jc w:val="both"/>
    </w:pPr>
  </w:style>
  <w:style w:type="paragraph" w:customStyle="1" w:styleId="698570B2A9B54D7481A386F179FCD782">
    <w:name w:val="698570B2A9B54D7481A386F179FCD782"/>
    <w:rsid w:val="003C541B"/>
    <w:pPr>
      <w:widowControl w:val="0"/>
      <w:jc w:val="both"/>
    </w:pPr>
  </w:style>
  <w:style w:type="paragraph" w:customStyle="1" w:styleId="7C856864A844429AA2F228376027873E">
    <w:name w:val="7C856864A844429AA2F228376027873E"/>
    <w:rsid w:val="003C541B"/>
    <w:pPr>
      <w:widowControl w:val="0"/>
      <w:jc w:val="both"/>
    </w:pPr>
  </w:style>
  <w:style w:type="paragraph" w:customStyle="1" w:styleId="70EFF14BC04B4013A97C409296014779">
    <w:name w:val="70EFF14BC04B4013A97C409296014779"/>
    <w:rsid w:val="003C541B"/>
    <w:pPr>
      <w:widowControl w:val="0"/>
      <w:jc w:val="both"/>
    </w:pPr>
  </w:style>
  <w:style w:type="paragraph" w:customStyle="1" w:styleId="92B9F80E4B2A4FE2A4E942695C67DC4C">
    <w:name w:val="92B9F80E4B2A4FE2A4E942695C67DC4C"/>
    <w:rsid w:val="003C541B"/>
    <w:pPr>
      <w:widowControl w:val="0"/>
      <w:jc w:val="both"/>
    </w:pPr>
  </w:style>
  <w:style w:type="paragraph" w:customStyle="1" w:styleId="CB8FE7A7EB034C9EA3191E537DA06434">
    <w:name w:val="CB8FE7A7EB034C9EA3191E537DA06434"/>
    <w:rsid w:val="003C541B"/>
    <w:pPr>
      <w:widowControl w:val="0"/>
      <w:jc w:val="both"/>
    </w:pPr>
  </w:style>
  <w:style w:type="paragraph" w:customStyle="1" w:styleId="4D56950FEA4F48449CCAD694C0BCEDD9">
    <w:name w:val="4D56950FEA4F48449CCAD694C0BCEDD9"/>
    <w:rsid w:val="003C541B"/>
    <w:pPr>
      <w:widowControl w:val="0"/>
      <w:jc w:val="both"/>
    </w:pPr>
  </w:style>
  <w:style w:type="paragraph" w:customStyle="1" w:styleId="BF4EFF139F4544F3B02454CA47E6A3BA">
    <w:name w:val="BF4EFF139F4544F3B02454CA47E6A3BA"/>
    <w:rsid w:val="003C541B"/>
    <w:pPr>
      <w:widowControl w:val="0"/>
      <w:jc w:val="both"/>
    </w:pPr>
  </w:style>
  <w:style w:type="paragraph" w:customStyle="1" w:styleId="214C7CB9ED70443397A777D05ABFDE94">
    <w:name w:val="214C7CB9ED70443397A777D05ABFDE94"/>
    <w:rsid w:val="003C541B"/>
    <w:pPr>
      <w:widowControl w:val="0"/>
      <w:jc w:val="both"/>
    </w:pPr>
  </w:style>
  <w:style w:type="paragraph" w:customStyle="1" w:styleId="0ABE2D2465D04DF88E5832D6CEDFA36C">
    <w:name w:val="0ABE2D2465D04DF88E5832D6CEDFA36C"/>
    <w:rsid w:val="003C541B"/>
    <w:pPr>
      <w:widowControl w:val="0"/>
      <w:jc w:val="both"/>
    </w:pPr>
  </w:style>
  <w:style w:type="paragraph" w:customStyle="1" w:styleId="E94B0DCE01E0462B86771A4DA31C98B9">
    <w:name w:val="E94B0DCE01E0462B86771A4DA31C98B9"/>
    <w:rsid w:val="003C541B"/>
    <w:pPr>
      <w:widowControl w:val="0"/>
      <w:jc w:val="both"/>
    </w:pPr>
  </w:style>
  <w:style w:type="paragraph" w:customStyle="1" w:styleId="3A159E2373764FB58B474B2550E7A01D">
    <w:name w:val="3A159E2373764FB58B474B2550E7A01D"/>
    <w:rsid w:val="003C541B"/>
    <w:pPr>
      <w:widowControl w:val="0"/>
      <w:jc w:val="both"/>
    </w:pPr>
  </w:style>
  <w:style w:type="paragraph" w:customStyle="1" w:styleId="23119C20CAD5454BA4F9ABD26D3B5ADD">
    <w:name w:val="23119C20CAD5454BA4F9ABD26D3B5ADD"/>
    <w:rsid w:val="003C541B"/>
    <w:pPr>
      <w:widowControl w:val="0"/>
      <w:jc w:val="both"/>
    </w:pPr>
  </w:style>
  <w:style w:type="paragraph" w:customStyle="1" w:styleId="5D8D8DA2CB524AE8AEEEBCA04A517D71">
    <w:name w:val="5D8D8DA2CB524AE8AEEEBCA04A517D71"/>
    <w:rsid w:val="003C541B"/>
    <w:pPr>
      <w:widowControl w:val="0"/>
      <w:jc w:val="both"/>
    </w:pPr>
  </w:style>
  <w:style w:type="paragraph" w:customStyle="1" w:styleId="4680D7C2D7B94669A180B7B30463306B">
    <w:name w:val="4680D7C2D7B94669A180B7B30463306B"/>
    <w:rsid w:val="003C541B"/>
    <w:pPr>
      <w:widowControl w:val="0"/>
      <w:jc w:val="both"/>
    </w:pPr>
  </w:style>
  <w:style w:type="paragraph" w:customStyle="1" w:styleId="1BDFC0CFCFE44F34940540095403A00D">
    <w:name w:val="1BDFC0CFCFE44F34940540095403A00D"/>
    <w:rsid w:val="003C541B"/>
    <w:pPr>
      <w:widowControl w:val="0"/>
      <w:jc w:val="both"/>
    </w:pPr>
  </w:style>
  <w:style w:type="paragraph" w:customStyle="1" w:styleId="748BF3817354459F866191B1C1260B31">
    <w:name w:val="748BF3817354459F866191B1C1260B31"/>
    <w:rsid w:val="003C541B"/>
    <w:pPr>
      <w:widowControl w:val="0"/>
      <w:jc w:val="both"/>
    </w:pPr>
  </w:style>
  <w:style w:type="paragraph" w:customStyle="1" w:styleId="C585F3786274448CB2BE68C4AC4EC6F2">
    <w:name w:val="C585F3786274448CB2BE68C4AC4EC6F2"/>
    <w:rsid w:val="003C541B"/>
    <w:pPr>
      <w:widowControl w:val="0"/>
      <w:jc w:val="both"/>
    </w:pPr>
  </w:style>
  <w:style w:type="paragraph" w:customStyle="1" w:styleId="8529FC41B04D404D816E44315929CFBF">
    <w:name w:val="8529FC41B04D404D816E44315929CFBF"/>
    <w:rsid w:val="003C541B"/>
    <w:pPr>
      <w:widowControl w:val="0"/>
      <w:jc w:val="both"/>
    </w:pPr>
  </w:style>
  <w:style w:type="paragraph" w:customStyle="1" w:styleId="B86777A7385143F4A1E160B90F3340E6">
    <w:name w:val="B86777A7385143F4A1E160B90F3340E6"/>
    <w:rsid w:val="003C541B"/>
    <w:pPr>
      <w:widowControl w:val="0"/>
      <w:jc w:val="both"/>
    </w:pPr>
  </w:style>
  <w:style w:type="paragraph" w:customStyle="1" w:styleId="175DE730DE99404B8874A0A1DE2ABCC5">
    <w:name w:val="175DE730DE99404B8874A0A1DE2ABCC5"/>
    <w:rsid w:val="003C541B"/>
    <w:pPr>
      <w:widowControl w:val="0"/>
      <w:jc w:val="both"/>
    </w:pPr>
  </w:style>
  <w:style w:type="paragraph" w:customStyle="1" w:styleId="DBAE8E32348D46A1B5B7697E309EB1CF">
    <w:name w:val="DBAE8E32348D46A1B5B7697E309EB1CF"/>
    <w:rsid w:val="003C541B"/>
    <w:pPr>
      <w:widowControl w:val="0"/>
      <w:jc w:val="both"/>
    </w:pPr>
  </w:style>
  <w:style w:type="paragraph" w:customStyle="1" w:styleId="22D9FE74B84146E8A83A9C7A43FBD315">
    <w:name w:val="22D9FE74B84146E8A83A9C7A43FBD315"/>
    <w:rsid w:val="003C541B"/>
    <w:pPr>
      <w:widowControl w:val="0"/>
      <w:jc w:val="both"/>
    </w:pPr>
  </w:style>
  <w:style w:type="paragraph" w:customStyle="1" w:styleId="F4BC85546F1F490EA37F7621AB8D7751">
    <w:name w:val="F4BC85546F1F490EA37F7621AB8D7751"/>
    <w:rsid w:val="003C541B"/>
    <w:pPr>
      <w:widowControl w:val="0"/>
      <w:jc w:val="both"/>
    </w:pPr>
  </w:style>
  <w:style w:type="paragraph" w:customStyle="1" w:styleId="0C4F5F1B027C4765A0D5DBA83DC8DA65">
    <w:name w:val="0C4F5F1B027C4765A0D5DBA83DC8DA65"/>
    <w:rsid w:val="003C541B"/>
    <w:pPr>
      <w:widowControl w:val="0"/>
      <w:jc w:val="both"/>
    </w:pPr>
  </w:style>
  <w:style w:type="paragraph" w:customStyle="1" w:styleId="0776826DE704476890EC2BFE08884BDB">
    <w:name w:val="0776826DE704476890EC2BFE08884BDB"/>
    <w:rsid w:val="003C541B"/>
    <w:pPr>
      <w:widowControl w:val="0"/>
      <w:jc w:val="both"/>
    </w:pPr>
  </w:style>
  <w:style w:type="paragraph" w:customStyle="1" w:styleId="04983399FA3C4D968B4FBB27E74639BC">
    <w:name w:val="04983399FA3C4D968B4FBB27E74639BC"/>
    <w:rsid w:val="003C541B"/>
    <w:pPr>
      <w:widowControl w:val="0"/>
      <w:jc w:val="both"/>
    </w:pPr>
  </w:style>
  <w:style w:type="paragraph" w:customStyle="1" w:styleId="ADC4AF4485C6497980779BEFA8C0F2D1">
    <w:name w:val="ADC4AF4485C6497980779BEFA8C0F2D1"/>
    <w:rsid w:val="003C541B"/>
    <w:pPr>
      <w:widowControl w:val="0"/>
      <w:jc w:val="both"/>
    </w:pPr>
  </w:style>
  <w:style w:type="paragraph" w:customStyle="1" w:styleId="12D9F52A4C3440BD80CC27F880B41F11">
    <w:name w:val="12D9F52A4C3440BD80CC27F880B41F11"/>
    <w:rsid w:val="003C541B"/>
    <w:pPr>
      <w:widowControl w:val="0"/>
      <w:jc w:val="both"/>
    </w:pPr>
  </w:style>
  <w:style w:type="paragraph" w:customStyle="1" w:styleId="3D33ACADF59C4A9185426F3D0218EBCE">
    <w:name w:val="3D33ACADF59C4A9185426F3D0218EBCE"/>
    <w:rsid w:val="003C541B"/>
    <w:pPr>
      <w:widowControl w:val="0"/>
      <w:jc w:val="both"/>
    </w:pPr>
  </w:style>
  <w:style w:type="paragraph" w:customStyle="1" w:styleId="288A07D671C04D078F459E3030C7E31A">
    <w:name w:val="288A07D671C04D078F459E3030C7E31A"/>
    <w:rsid w:val="003C541B"/>
    <w:pPr>
      <w:widowControl w:val="0"/>
      <w:jc w:val="both"/>
    </w:pPr>
  </w:style>
  <w:style w:type="paragraph" w:customStyle="1" w:styleId="C88C437596044B9ABAFE87BE6666D09E">
    <w:name w:val="C88C437596044B9ABAFE87BE6666D09E"/>
    <w:rsid w:val="003C541B"/>
    <w:pPr>
      <w:widowControl w:val="0"/>
      <w:jc w:val="both"/>
    </w:pPr>
  </w:style>
  <w:style w:type="paragraph" w:customStyle="1" w:styleId="9ABC8ACBAE69437880A4B5F3FEA6A4C0">
    <w:name w:val="9ABC8ACBAE69437880A4B5F3FEA6A4C0"/>
    <w:rsid w:val="003C541B"/>
    <w:pPr>
      <w:widowControl w:val="0"/>
      <w:jc w:val="both"/>
    </w:pPr>
  </w:style>
  <w:style w:type="paragraph" w:customStyle="1" w:styleId="7986F34CA0A740E8A5E827ECAEEC10A1">
    <w:name w:val="7986F34CA0A740E8A5E827ECAEEC10A1"/>
    <w:rsid w:val="003C541B"/>
    <w:pPr>
      <w:widowControl w:val="0"/>
      <w:jc w:val="both"/>
    </w:pPr>
  </w:style>
  <w:style w:type="paragraph" w:customStyle="1" w:styleId="9A9EDC8CCB95441A932A9FE583866EFE">
    <w:name w:val="9A9EDC8CCB95441A932A9FE583866EFE"/>
    <w:rsid w:val="003C541B"/>
    <w:pPr>
      <w:widowControl w:val="0"/>
      <w:jc w:val="both"/>
    </w:pPr>
  </w:style>
  <w:style w:type="paragraph" w:customStyle="1" w:styleId="8B832ABBAF1E45BF9C24253613A57BBB">
    <w:name w:val="8B832ABBAF1E45BF9C24253613A57BBB"/>
    <w:rsid w:val="003C541B"/>
    <w:pPr>
      <w:widowControl w:val="0"/>
      <w:jc w:val="both"/>
    </w:pPr>
  </w:style>
  <w:style w:type="paragraph" w:customStyle="1" w:styleId="632916C869DF45A6BA5F3DF1A2F2E6DA">
    <w:name w:val="632916C869DF45A6BA5F3DF1A2F2E6DA"/>
    <w:rsid w:val="003C541B"/>
    <w:pPr>
      <w:widowControl w:val="0"/>
      <w:jc w:val="both"/>
    </w:pPr>
  </w:style>
  <w:style w:type="paragraph" w:customStyle="1" w:styleId="D000288DDF7547CC8E359B6602B61F90">
    <w:name w:val="D000288DDF7547CC8E359B6602B61F90"/>
    <w:rsid w:val="003C541B"/>
    <w:pPr>
      <w:widowControl w:val="0"/>
      <w:jc w:val="both"/>
    </w:pPr>
  </w:style>
  <w:style w:type="paragraph" w:customStyle="1" w:styleId="414F94836B244FDABE4C408F53F35BAE">
    <w:name w:val="414F94836B244FDABE4C408F53F35BAE"/>
    <w:rsid w:val="003C541B"/>
    <w:pPr>
      <w:widowControl w:val="0"/>
      <w:jc w:val="both"/>
    </w:pPr>
  </w:style>
  <w:style w:type="paragraph" w:customStyle="1" w:styleId="DF4D63173FF24C6498A2032B9B4728CF">
    <w:name w:val="DF4D63173FF24C6498A2032B9B4728CF"/>
    <w:rsid w:val="003C541B"/>
    <w:pPr>
      <w:widowControl w:val="0"/>
      <w:jc w:val="both"/>
    </w:pPr>
  </w:style>
  <w:style w:type="paragraph" w:customStyle="1" w:styleId="0C22AFF7275C453E8BBCBB299F49203C">
    <w:name w:val="0C22AFF7275C453E8BBCBB299F49203C"/>
    <w:rsid w:val="003C541B"/>
    <w:pPr>
      <w:widowControl w:val="0"/>
      <w:jc w:val="both"/>
    </w:pPr>
  </w:style>
  <w:style w:type="paragraph" w:customStyle="1" w:styleId="B0BAA276A9B643C98CD8DC9EC5B8B8D5">
    <w:name w:val="B0BAA276A9B643C98CD8DC9EC5B8B8D5"/>
    <w:rsid w:val="003C541B"/>
    <w:pPr>
      <w:widowControl w:val="0"/>
      <w:jc w:val="both"/>
    </w:pPr>
  </w:style>
  <w:style w:type="paragraph" w:customStyle="1" w:styleId="BC559A305E76468FB5FF1705A5BB7E0C">
    <w:name w:val="BC559A305E76468FB5FF1705A5BB7E0C"/>
    <w:rsid w:val="003C541B"/>
    <w:pPr>
      <w:widowControl w:val="0"/>
      <w:jc w:val="both"/>
    </w:pPr>
  </w:style>
  <w:style w:type="paragraph" w:customStyle="1" w:styleId="8DFA9009E7AE4C219F6E528EA0808505">
    <w:name w:val="8DFA9009E7AE4C219F6E528EA0808505"/>
    <w:rsid w:val="003C541B"/>
    <w:pPr>
      <w:widowControl w:val="0"/>
      <w:jc w:val="both"/>
    </w:pPr>
  </w:style>
  <w:style w:type="paragraph" w:customStyle="1" w:styleId="7C1F4E0B1C09452BB40FFF39BA1A8B68">
    <w:name w:val="7C1F4E0B1C09452BB40FFF39BA1A8B68"/>
    <w:rsid w:val="003C541B"/>
    <w:pPr>
      <w:widowControl w:val="0"/>
      <w:jc w:val="both"/>
    </w:pPr>
  </w:style>
  <w:style w:type="paragraph" w:customStyle="1" w:styleId="F95390069A934EB1966BF5BAE54E8157">
    <w:name w:val="F95390069A934EB1966BF5BAE54E8157"/>
    <w:rsid w:val="003C541B"/>
    <w:pPr>
      <w:widowControl w:val="0"/>
      <w:jc w:val="both"/>
    </w:pPr>
  </w:style>
  <w:style w:type="paragraph" w:customStyle="1" w:styleId="A916325D7C28456DA375754612E2BE7E">
    <w:name w:val="A916325D7C28456DA375754612E2BE7E"/>
    <w:rsid w:val="003C541B"/>
    <w:pPr>
      <w:widowControl w:val="0"/>
      <w:jc w:val="both"/>
    </w:pPr>
  </w:style>
  <w:style w:type="paragraph" w:customStyle="1" w:styleId="B108381D0E344A5889763B728DEF4AED">
    <w:name w:val="B108381D0E344A5889763B728DEF4AED"/>
    <w:rsid w:val="003C541B"/>
    <w:pPr>
      <w:widowControl w:val="0"/>
      <w:jc w:val="both"/>
    </w:pPr>
  </w:style>
  <w:style w:type="paragraph" w:customStyle="1" w:styleId="23BFF863A68B421890B74B2ABFA136D0">
    <w:name w:val="23BFF863A68B421890B74B2ABFA136D0"/>
    <w:rsid w:val="003C541B"/>
    <w:pPr>
      <w:widowControl w:val="0"/>
      <w:jc w:val="both"/>
    </w:pPr>
  </w:style>
  <w:style w:type="paragraph" w:customStyle="1" w:styleId="AAD738DDF6C147A183DAF3BC341FC06D">
    <w:name w:val="AAD738DDF6C147A183DAF3BC341FC06D"/>
    <w:rsid w:val="003C541B"/>
    <w:pPr>
      <w:widowControl w:val="0"/>
      <w:jc w:val="both"/>
    </w:pPr>
  </w:style>
  <w:style w:type="paragraph" w:customStyle="1" w:styleId="DE2A60F8F15941FFB2EC552F79E31CC3">
    <w:name w:val="DE2A60F8F15941FFB2EC552F79E31CC3"/>
    <w:rsid w:val="003C541B"/>
    <w:pPr>
      <w:widowControl w:val="0"/>
      <w:jc w:val="both"/>
    </w:pPr>
  </w:style>
  <w:style w:type="paragraph" w:customStyle="1" w:styleId="92D6BCD0D862448998B556F88EA96603">
    <w:name w:val="92D6BCD0D862448998B556F88EA96603"/>
    <w:rsid w:val="003C541B"/>
    <w:pPr>
      <w:widowControl w:val="0"/>
      <w:jc w:val="both"/>
    </w:pPr>
  </w:style>
  <w:style w:type="paragraph" w:customStyle="1" w:styleId="34D0998C762649D4BEC916C8E39EAF06">
    <w:name w:val="34D0998C762649D4BEC916C8E39EAF06"/>
    <w:rsid w:val="003C541B"/>
    <w:pPr>
      <w:widowControl w:val="0"/>
      <w:jc w:val="both"/>
    </w:pPr>
  </w:style>
  <w:style w:type="paragraph" w:customStyle="1" w:styleId="9B1CBEB2687E45CB8DACF8CEA96950EB">
    <w:name w:val="9B1CBEB2687E45CB8DACF8CEA96950EB"/>
    <w:rsid w:val="003C541B"/>
    <w:pPr>
      <w:widowControl w:val="0"/>
      <w:jc w:val="both"/>
    </w:pPr>
  </w:style>
  <w:style w:type="paragraph" w:customStyle="1" w:styleId="26490B03605C42458603F3F91C9A26FB">
    <w:name w:val="26490B03605C42458603F3F91C9A26FB"/>
    <w:rsid w:val="003C541B"/>
    <w:pPr>
      <w:widowControl w:val="0"/>
      <w:jc w:val="both"/>
    </w:pPr>
  </w:style>
  <w:style w:type="paragraph" w:customStyle="1" w:styleId="D3D31D62CB8D43BB93178E9F7FD70A41">
    <w:name w:val="D3D31D62CB8D43BB93178E9F7FD70A41"/>
    <w:rsid w:val="003C541B"/>
    <w:pPr>
      <w:widowControl w:val="0"/>
      <w:jc w:val="both"/>
    </w:pPr>
  </w:style>
  <w:style w:type="paragraph" w:customStyle="1" w:styleId="7A3FB5ED4BD84FA28B02445D2C4B8824">
    <w:name w:val="7A3FB5ED4BD84FA28B02445D2C4B8824"/>
    <w:rsid w:val="003C541B"/>
    <w:pPr>
      <w:widowControl w:val="0"/>
      <w:jc w:val="both"/>
    </w:pPr>
  </w:style>
  <w:style w:type="paragraph" w:customStyle="1" w:styleId="AD6D318B0CD24EA499761848B6D78D6E">
    <w:name w:val="AD6D318B0CD24EA499761848B6D78D6E"/>
    <w:rsid w:val="003C541B"/>
    <w:pPr>
      <w:widowControl w:val="0"/>
      <w:jc w:val="both"/>
    </w:pPr>
  </w:style>
  <w:style w:type="paragraph" w:customStyle="1" w:styleId="7C25DF286C204E478B404412E65C7D7F">
    <w:name w:val="7C25DF286C204E478B404412E65C7D7F"/>
    <w:rsid w:val="003C541B"/>
    <w:pPr>
      <w:widowControl w:val="0"/>
      <w:jc w:val="both"/>
    </w:pPr>
  </w:style>
  <w:style w:type="paragraph" w:customStyle="1" w:styleId="754BB3EE6AF74EDCA79BE91274A5B9C8">
    <w:name w:val="754BB3EE6AF74EDCA79BE91274A5B9C8"/>
    <w:rsid w:val="003C541B"/>
    <w:pPr>
      <w:widowControl w:val="0"/>
      <w:jc w:val="both"/>
    </w:pPr>
  </w:style>
  <w:style w:type="paragraph" w:customStyle="1" w:styleId="277333ABBA7648C28905D2F77A9FCDF7">
    <w:name w:val="277333ABBA7648C28905D2F77A9FCDF7"/>
    <w:rsid w:val="003C541B"/>
    <w:pPr>
      <w:widowControl w:val="0"/>
      <w:jc w:val="both"/>
    </w:pPr>
  </w:style>
  <w:style w:type="paragraph" w:customStyle="1" w:styleId="8922500E19C74D8BAF104F8B73D4AF23">
    <w:name w:val="8922500E19C74D8BAF104F8B73D4AF23"/>
    <w:rsid w:val="003C541B"/>
    <w:pPr>
      <w:widowControl w:val="0"/>
      <w:jc w:val="both"/>
    </w:pPr>
  </w:style>
  <w:style w:type="paragraph" w:customStyle="1" w:styleId="AEE7A0BEC9A84330BFFBDBD28B905477">
    <w:name w:val="AEE7A0BEC9A84330BFFBDBD28B905477"/>
    <w:rsid w:val="003C541B"/>
    <w:pPr>
      <w:widowControl w:val="0"/>
      <w:jc w:val="both"/>
    </w:pPr>
  </w:style>
  <w:style w:type="paragraph" w:customStyle="1" w:styleId="93A2BCBC4D804200BC79F74754073C40">
    <w:name w:val="93A2BCBC4D804200BC79F74754073C40"/>
    <w:rsid w:val="003C541B"/>
    <w:pPr>
      <w:widowControl w:val="0"/>
      <w:jc w:val="both"/>
    </w:pPr>
  </w:style>
  <w:style w:type="paragraph" w:customStyle="1" w:styleId="74312D6C5E9E4E78B65E2582FFCF5AA4">
    <w:name w:val="74312D6C5E9E4E78B65E2582FFCF5AA4"/>
    <w:rsid w:val="003C541B"/>
    <w:pPr>
      <w:widowControl w:val="0"/>
      <w:jc w:val="both"/>
    </w:pPr>
  </w:style>
  <w:style w:type="paragraph" w:customStyle="1" w:styleId="B3B372F50C164C5EB21710106CFA1910">
    <w:name w:val="B3B372F50C164C5EB21710106CFA1910"/>
    <w:rsid w:val="003C541B"/>
    <w:pPr>
      <w:widowControl w:val="0"/>
      <w:jc w:val="both"/>
    </w:pPr>
  </w:style>
  <w:style w:type="paragraph" w:customStyle="1" w:styleId="8CDF4A04F2A24088825C6769F50DD95E">
    <w:name w:val="8CDF4A04F2A24088825C6769F50DD95E"/>
    <w:rsid w:val="003C541B"/>
    <w:pPr>
      <w:widowControl w:val="0"/>
      <w:jc w:val="both"/>
    </w:pPr>
  </w:style>
  <w:style w:type="paragraph" w:customStyle="1" w:styleId="E6C409A9B6A246FE96E219E4B962B331">
    <w:name w:val="E6C409A9B6A246FE96E219E4B962B331"/>
    <w:rsid w:val="003C541B"/>
    <w:pPr>
      <w:widowControl w:val="0"/>
      <w:jc w:val="both"/>
    </w:pPr>
  </w:style>
  <w:style w:type="paragraph" w:customStyle="1" w:styleId="7BD9C4DECE574B19A09012143ABA3D98">
    <w:name w:val="7BD9C4DECE574B19A09012143ABA3D98"/>
    <w:rsid w:val="003C541B"/>
    <w:pPr>
      <w:widowControl w:val="0"/>
      <w:jc w:val="both"/>
    </w:pPr>
  </w:style>
  <w:style w:type="paragraph" w:customStyle="1" w:styleId="DB5D2F6105444D8DB36AD4F822324943">
    <w:name w:val="DB5D2F6105444D8DB36AD4F822324943"/>
    <w:rsid w:val="003C541B"/>
    <w:pPr>
      <w:widowControl w:val="0"/>
      <w:jc w:val="both"/>
    </w:pPr>
  </w:style>
  <w:style w:type="paragraph" w:customStyle="1" w:styleId="BBA79817004B42AFA069DC9AFA94216A">
    <w:name w:val="BBA79817004B42AFA069DC9AFA94216A"/>
    <w:rsid w:val="003C541B"/>
    <w:pPr>
      <w:widowControl w:val="0"/>
      <w:jc w:val="both"/>
    </w:pPr>
  </w:style>
  <w:style w:type="paragraph" w:customStyle="1" w:styleId="DF5CC6B46A1A44C3BECE50FF28493398">
    <w:name w:val="DF5CC6B46A1A44C3BECE50FF28493398"/>
    <w:rsid w:val="003C541B"/>
    <w:pPr>
      <w:widowControl w:val="0"/>
      <w:jc w:val="both"/>
    </w:pPr>
  </w:style>
  <w:style w:type="paragraph" w:customStyle="1" w:styleId="25C33CA5E8414364905D70BCE4E6FE01">
    <w:name w:val="25C33CA5E8414364905D70BCE4E6FE01"/>
    <w:rsid w:val="003C541B"/>
    <w:pPr>
      <w:widowControl w:val="0"/>
      <w:jc w:val="both"/>
    </w:pPr>
  </w:style>
  <w:style w:type="paragraph" w:customStyle="1" w:styleId="649F898E13714A73ACC9FB4B17E026AB">
    <w:name w:val="649F898E13714A73ACC9FB4B17E026AB"/>
    <w:rsid w:val="003C541B"/>
    <w:pPr>
      <w:widowControl w:val="0"/>
      <w:jc w:val="both"/>
    </w:pPr>
  </w:style>
  <w:style w:type="paragraph" w:customStyle="1" w:styleId="7D7C7AA1BB51473FB29D685003370407">
    <w:name w:val="7D7C7AA1BB51473FB29D685003370407"/>
    <w:rsid w:val="003C541B"/>
    <w:pPr>
      <w:widowControl w:val="0"/>
      <w:jc w:val="both"/>
    </w:pPr>
  </w:style>
  <w:style w:type="paragraph" w:customStyle="1" w:styleId="1CBF2C823F184F2F87B1F023105A4EA6">
    <w:name w:val="1CBF2C823F184F2F87B1F023105A4EA6"/>
    <w:rsid w:val="003C541B"/>
    <w:pPr>
      <w:widowControl w:val="0"/>
      <w:jc w:val="both"/>
    </w:pPr>
  </w:style>
  <w:style w:type="paragraph" w:customStyle="1" w:styleId="488B3BAF1B5148A894646910FE8B7FD9">
    <w:name w:val="488B3BAF1B5148A894646910FE8B7FD9"/>
    <w:rsid w:val="003C541B"/>
    <w:pPr>
      <w:widowControl w:val="0"/>
      <w:jc w:val="both"/>
    </w:pPr>
  </w:style>
  <w:style w:type="paragraph" w:customStyle="1" w:styleId="5AFB49408DDC47DF80BAB43DFB507579">
    <w:name w:val="5AFB49408DDC47DF80BAB43DFB507579"/>
    <w:rsid w:val="003C541B"/>
    <w:pPr>
      <w:widowControl w:val="0"/>
      <w:jc w:val="both"/>
    </w:pPr>
  </w:style>
  <w:style w:type="paragraph" w:customStyle="1" w:styleId="B3019F94DF7D4FD6AB9F0D8C51BDA2A0">
    <w:name w:val="B3019F94DF7D4FD6AB9F0D8C51BDA2A0"/>
    <w:rsid w:val="003C541B"/>
    <w:pPr>
      <w:widowControl w:val="0"/>
      <w:jc w:val="both"/>
    </w:pPr>
  </w:style>
  <w:style w:type="paragraph" w:customStyle="1" w:styleId="C0631000362D4F3B979ED46270506A50">
    <w:name w:val="C0631000362D4F3B979ED46270506A50"/>
    <w:rsid w:val="003C541B"/>
    <w:pPr>
      <w:widowControl w:val="0"/>
      <w:jc w:val="both"/>
    </w:pPr>
  </w:style>
  <w:style w:type="paragraph" w:customStyle="1" w:styleId="3EBA34EFFF3E4E69A65949D7FC00AF3C">
    <w:name w:val="3EBA34EFFF3E4E69A65949D7FC00AF3C"/>
    <w:rsid w:val="003C541B"/>
    <w:pPr>
      <w:widowControl w:val="0"/>
      <w:jc w:val="both"/>
    </w:pPr>
  </w:style>
  <w:style w:type="paragraph" w:customStyle="1" w:styleId="3A1137FC2E9949629D41250BF6B7A0F5">
    <w:name w:val="3A1137FC2E9949629D41250BF6B7A0F5"/>
    <w:rsid w:val="003C541B"/>
    <w:pPr>
      <w:widowControl w:val="0"/>
      <w:jc w:val="both"/>
    </w:pPr>
  </w:style>
  <w:style w:type="paragraph" w:customStyle="1" w:styleId="087A33A0EDE444E490C3922C49105804">
    <w:name w:val="087A33A0EDE444E490C3922C49105804"/>
    <w:rsid w:val="003C541B"/>
    <w:pPr>
      <w:widowControl w:val="0"/>
      <w:jc w:val="both"/>
    </w:pPr>
  </w:style>
  <w:style w:type="paragraph" w:customStyle="1" w:styleId="C5D7BA6A56524F5EB3F6DF821D0BF027">
    <w:name w:val="C5D7BA6A56524F5EB3F6DF821D0BF027"/>
    <w:rsid w:val="003C541B"/>
    <w:pPr>
      <w:widowControl w:val="0"/>
      <w:jc w:val="both"/>
    </w:pPr>
  </w:style>
  <w:style w:type="paragraph" w:customStyle="1" w:styleId="C6D798174D5048EC9E73E04FF8EBC96C">
    <w:name w:val="C6D798174D5048EC9E73E04FF8EBC96C"/>
    <w:rsid w:val="003C541B"/>
    <w:pPr>
      <w:widowControl w:val="0"/>
      <w:jc w:val="both"/>
    </w:pPr>
  </w:style>
  <w:style w:type="paragraph" w:customStyle="1" w:styleId="281FB32C1AE84B9DBA00AC7FD8EC2B3B">
    <w:name w:val="281FB32C1AE84B9DBA00AC7FD8EC2B3B"/>
    <w:rsid w:val="003C541B"/>
    <w:pPr>
      <w:widowControl w:val="0"/>
      <w:jc w:val="both"/>
    </w:pPr>
  </w:style>
  <w:style w:type="paragraph" w:customStyle="1" w:styleId="EB23A8DA0A7A4E1D85E37F11362EE843">
    <w:name w:val="EB23A8DA0A7A4E1D85E37F11362EE843"/>
    <w:rsid w:val="003C541B"/>
    <w:pPr>
      <w:widowControl w:val="0"/>
      <w:jc w:val="both"/>
    </w:pPr>
  </w:style>
  <w:style w:type="paragraph" w:customStyle="1" w:styleId="150F6461E23B44CEB53C77C09390ACC2">
    <w:name w:val="150F6461E23B44CEB53C77C09390ACC2"/>
    <w:rsid w:val="003C541B"/>
    <w:pPr>
      <w:widowControl w:val="0"/>
      <w:jc w:val="both"/>
    </w:pPr>
  </w:style>
  <w:style w:type="paragraph" w:customStyle="1" w:styleId="D1002828B088406FB6A583803B9157B2">
    <w:name w:val="D1002828B088406FB6A583803B9157B2"/>
    <w:rsid w:val="003C541B"/>
    <w:pPr>
      <w:widowControl w:val="0"/>
      <w:jc w:val="both"/>
    </w:pPr>
  </w:style>
  <w:style w:type="paragraph" w:customStyle="1" w:styleId="BAEC545CE0924F4194DB085FB00EFD89">
    <w:name w:val="BAEC545CE0924F4194DB085FB00EFD89"/>
    <w:rsid w:val="003C541B"/>
    <w:pPr>
      <w:widowControl w:val="0"/>
      <w:jc w:val="both"/>
    </w:pPr>
  </w:style>
  <w:style w:type="paragraph" w:customStyle="1" w:styleId="9D83DDCD24A3435299A3045AC1373540">
    <w:name w:val="9D83DDCD24A3435299A3045AC1373540"/>
    <w:rsid w:val="003C541B"/>
    <w:pPr>
      <w:widowControl w:val="0"/>
      <w:jc w:val="both"/>
    </w:pPr>
  </w:style>
  <w:style w:type="paragraph" w:customStyle="1" w:styleId="9F287C76F9FE44659EC569B7C36C2DAF">
    <w:name w:val="9F287C76F9FE44659EC569B7C36C2DAF"/>
    <w:rsid w:val="003C541B"/>
    <w:pPr>
      <w:widowControl w:val="0"/>
      <w:jc w:val="both"/>
    </w:pPr>
  </w:style>
  <w:style w:type="paragraph" w:customStyle="1" w:styleId="A29A161C404D4E388BFC3970214821CE">
    <w:name w:val="A29A161C404D4E388BFC3970214821CE"/>
    <w:rsid w:val="003C541B"/>
    <w:pPr>
      <w:widowControl w:val="0"/>
      <w:jc w:val="both"/>
    </w:pPr>
  </w:style>
  <w:style w:type="paragraph" w:customStyle="1" w:styleId="76CAFBC3D454435CA0117BFEFB9FC32D">
    <w:name w:val="76CAFBC3D454435CA0117BFEFB9FC32D"/>
    <w:rsid w:val="003C541B"/>
    <w:pPr>
      <w:widowControl w:val="0"/>
      <w:jc w:val="both"/>
    </w:pPr>
  </w:style>
  <w:style w:type="paragraph" w:customStyle="1" w:styleId="EB23E0647E7B4CBD8C3257D095BF3D39">
    <w:name w:val="EB23E0647E7B4CBD8C3257D095BF3D39"/>
    <w:rsid w:val="003C541B"/>
    <w:pPr>
      <w:widowControl w:val="0"/>
      <w:jc w:val="both"/>
    </w:pPr>
  </w:style>
  <w:style w:type="paragraph" w:customStyle="1" w:styleId="7D52CFF3CCAB474396CAE364C1E4D335">
    <w:name w:val="7D52CFF3CCAB474396CAE364C1E4D335"/>
    <w:rsid w:val="003C541B"/>
    <w:pPr>
      <w:widowControl w:val="0"/>
      <w:jc w:val="both"/>
    </w:pPr>
  </w:style>
  <w:style w:type="paragraph" w:customStyle="1" w:styleId="7A083773CD5E403792D8D64BCF870460">
    <w:name w:val="7A083773CD5E403792D8D64BCF870460"/>
    <w:rsid w:val="003C541B"/>
    <w:pPr>
      <w:widowControl w:val="0"/>
      <w:jc w:val="both"/>
    </w:pPr>
  </w:style>
  <w:style w:type="paragraph" w:customStyle="1" w:styleId="0986FBC274C7456986B7CCAC19EFCC9A">
    <w:name w:val="0986FBC274C7456986B7CCAC19EFCC9A"/>
    <w:rsid w:val="003C541B"/>
    <w:pPr>
      <w:widowControl w:val="0"/>
      <w:jc w:val="both"/>
    </w:pPr>
  </w:style>
  <w:style w:type="paragraph" w:customStyle="1" w:styleId="3B84D9FC7F5F4061843C680D805A4579">
    <w:name w:val="3B84D9FC7F5F4061843C680D805A4579"/>
    <w:rsid w:val="003C541B"/>
    <w:pPr>
      <w:widowControl w:val="0"/>
      <w:jc w:val="both"/>
    </w:pPr>
  </w:style>
  <w:style w:type="paragraph" w:customStyle="1" w:styleId="2DE1FE0E53E547E9BD59DA79CE9D52C3">
    <w:name w:val="2DE1FE0E53E547E9BD59DA79CE9D52C3"/>
    <w:rsid w:val="003C541B"/>
    <w:pPr>
      <w:widowControl w:val="0"/>
      <w:jc w:val="both"/>
    </w:pPr>
  </w:style>
  <w:style w:type="paragraph" w:customStyle="1" w:styleId="A6110B716D87421181423254028423EC">
    <w:name w:val="A6110B716D87421181423254028423EC"/>
    <w:rsid w:val="003C541B"/>
    <w:pPr>
      <w:widowControl w:val="0"/>
      <w:jc w:val="both"/>
    </w:pPr>
  </w:style>
  <w:style w:type="paragraph" w:customStyle="1" w:styleId="C4AB120736AD4A96BB1665E0023F73E0">
    <w:name w:val="C4AB120736AD4A96BB1665E0023F73E0"/>
    <w:rsid w:val="003C541B"/>
    <w:pPr>
      <w:widowControl w:val="0"/>
      <w:jc w:val="both"/>
    </w:pPr>
  </w:style>
  <w:style w:type="paragraph" w:customStyle="1" w:styleId="F638F7FDB8A448E9B548CBB135A1F4B8">
    <w:name w:val="F638F7FDB8A448E9B548CBB135A1F4B8"/>
    <w:rsid w:val="003C541B"/>
    <w:pPr>
      <w:widowControl w:val="0"/>
      <w:jc w:val="both"/>
    </w:pPr>
  </w:style>
  <w:style w:type="paragraph" w:customStyle="1" w:styleId="E3088531949F4E3EB080C4369C2F0AFF">
    <w:name w:val="E3088531949F4E3EB080C4369C2F0AFF"/>
    <w:rsid w:val="003C541B"/>
    <w:pPr>
      <w:widowControl w:val="0"/>
      <w:jc w:val="both"/>
    </w:pPr>
  </w:style>
  <w:style w:type="paragraph" w:customStyle="1" w:styleId="DD7AC26C5B684650BB00725B5CD03B03">
    <w:name w:val="DD7AC26C5B684650BB00725B5CD03B03"/>
    <w:rsid w:val="003C541B"/>
    <w:pPr>
      <w:widowControl w:val="0"/>
      <w:jc w:val="both"/>
    </w:pPr>
  </w:style>
  <w:style w:type="paragraph" w:customStyle="1" w:styleId="F7733AF9A1C547DF908B31DEF9C813A5">
    <w:name w:val="F7733AF9A1C547DF908B31DEF9C813A5"/>
    <w:rsid w:val="003C541B"/>
    <w:pPr>
      <w:widowControl w:val="0"/>
      <w:jc w:val="both"/>
    </w:pPr>
  </w:style>
  <w:style w:type="paragraph" w:customStyle="1" w:styleId="BB477FD7902E4AECB8C59DE546798CD8">
    <w:name w:val="BB477FD7902E4AECB8C59DE546798CD8"/>
    <w:rsid w:val="003C541B"/>
    <w:pPr>
      <w:widowControl w:val="0"/>
      <w:jc w:val="both"/>
    </w:pPr>
  </w:style>
  <w:style w:type="paragraph" w:customStyle="1" w:styleId="A38257E388814100B66BFC874929292D">
    <w:name w:val="A38257E388814100B66BFC874929292D"/>
    <w:rsid w:val="003C541B"/>
    <w:pPr>
      <w:widowControl w:val="0"/>
      <w:jc w:val="both"/>
    </w:pPr>
  </w:style>
  <w:style w:type="paragraph" w:customStyle="1" w:styleId="4B7CD38DF3AA44D7B5EDB3C188784BD0">
    <w:name w:val="4B7CD38DF3AA44D7B5EDB3C188784BD0"/>
    <w:rsid w:val="003C541B"/>
    <w:pPr>
      <w:widowControl w:val="0"/>
      <w:jc w:val="both"/>
    </w:pPr>
  </w:style>
  <w:style w:type="paragraph" w:customStyle="1" w:styleId="A9FACEC5857543279673ECB92E74BE8A">
    <w:name w:val="A9FACEC5857543279673ECB92E74BE8A"/>
    <w:rsid w:val="003C541B"/>
    <w:pPr>
      <w:widowControl w:val="0"/>
      <w:jc w:val="both"/>
    </w:pPr>
  </w:style>
  <w:style w:type="paragraph" w:customStyle="1" w:styleId="6CD18D531CFB4B80AF88B4A79D7AC128">
    <w:name w:val="6CD18D531CFB4B80AF88B4A79D7AC128"/>
    <w:rsid w:val="003C541B"/>
    <w:pPr>
      <w:widowControl w:val="0"/>
      <w:jc w:val="both"/>
    </w:pPr>
  </w:style>
  <w:style w:type="paragraph" w:customStyle="1" w:styleId="4852019E66824B5786143F4760DA8244">
    <w:name w:val="4852019E66824B5786143F4760DA8244"/>
    <w:rsid w:val="003C541B"/>
    <w:pPr>
      <w:widowControl w:val="0"/>
      <w:jc w:val="both"/>
    </w:pPr>
  </w:style>
  <w:style w:type="paragraph" w:customStyle="1" w:styleId="9D250D24AD76419195EAC8F1446B45DB">
    <w:name w:val="9D250D24AD76419195EAC8F1446B45DB"/>
    <w:rsid w:val="003C541B"/>
    <w:pPr>
      <w:widowControl w:val="0"/>
      <w:jc w:val="both"/>
    </w:pPr>
  </w:style>
  <w:style w:type="paragraph" w:customStyle="1" w:styleId="5976479D626D494FADA076758AD8F572">
    <w:name w:val="5976479D626D494FADA076758AD8F572"/>
    <w:rsid w:val="003C541B"/>
    <w:pPr>
      <w:widowControl w:val="0"/>
      <w:jc w:val="both"/>
    </w:pPr>
  </w:style>
  <w:style w:type="paragraph" w:customStyle="1" w:styleId="1B3515487CEE45EA86E65BDA1E2C05E2">
    <w:name w:val="1B3515487CEE45EA86E65BDA1E2C05E2"/>
    <w:rsid w:val="003C541B"/>
    <w:pPr>
      <w:widowControl w:val="0"/>
      <w:jc w:val="both"/>
    </w:pPr>
  </w:style>
  <w:style w:type="paragraph" w:customStyle="1" w:styleId="A58DCA6F6A9649AE97A1C415D0F98B44">
    <w:name w:val="A58DCA6F6A9649AE97A1C415D0F98B44"/>
    <w:rsid w:val="003C541B"/>
    <w:pPr>
      <w:widowControl w:val="0"/>
      <w:jc w:val="both"/>
    </w:pPr>
  </w:style>
  <w:style w:type="paragraph" w:customStyle="1" w:styleId="D3D7209975E04829BC1B6C8D48C9DD61">
    <w:name w:val="D3D7209975E04829BC1B6C8D48C9DD61"/>
    <w:rsid w:val="003C541B"/>
    <w:pPr>
      <w:widowControl w:val="0"/>
      <w:jc w:val="both"/>
    </w:pPr>
  </w:style>
  <w:style w:type="paragraph" w:customStyle="1" w:styleId="EB7BE8A116D74CB28A89DE788A44B947">
    <w:name w:val="EB7BE8A116D74CB28A89DE788A44B947"/>
    <w:rsid w:val="003C541B"/>
    <w:pPr>
      <w:widowControl w:val="0"/>
      <w:jc w:val="both"/>
    </w:pPr>
  </w:style>
  <w:style w:type="paragraph" w:customStyle="1" w:styleId="702EE8DECFE84C378F8C93C66FFCE396">
    <w:name w:val="702EE8DECFE84C378F8C93C66FFCE396"/>
    <w:rsid w:val="003C541B"/>
    <w:pPr>
      <w:widowControl w:val="0"/>
      <w:jc w:val="both"/>
    </w:pPr>
  </w:style>
  <w:style w:type="paragraph" w:customStyle="1" w:styleId="1D5C539FD5BC4513BBCBC1DEBCF7E059">
    <w:name w:val="1D5C539FD5BC4513BBCBC1DEBCF7E059"/>
    <w:rsid w:val="003C541B"/>
    <w:pPr>
      <w:widowControl w:val="0"/>
      <w:jc w:val="both"/>
    </w:pPr>
  </w:style>
  <w:style w:type="paragraph" w:customStyle="1" w:styleId="D74E17AAC817451D937967F56BFC3D71">
    <w:name w:val="D74E17AAC817451D937967F56BFC3D71"/>
    <w:rsid w:val="003C541B"/>
    <w:pPr>
      <w:widowControl w:val="0"/>
      <w:jc w:val="both"/>
    </w:pPr>
  </w:style>
  <w:style w:type="paragraph" w:customStyle="1" w:styleId="32F947A9FE7046B2B2E5577353AA333B">
    <w:name w:val="32F947A9FE7046B2B2E5577353AA333B"/>
    <w:rsid w:val="003C541B"/>
    <w:pPr>
      <w:widowControl w:val="0"/>
      <w:jc w:val="both"/>
    </w:pPr>
  </w:style>
  <w:style w:type="paragraph" w:customStyle="1" w:styleId="828622D657E34CDC9028F34B5C2C484D">
    <w:name w:val="828622D657E34CDC9028F34B5C2C484D"/>
    <w:rsid w:val="003C541B"/>
    <w:pPr>
      <w:widowControl w:val="0"/>
      <w:jc w:val="both"/>
    </w:pPr>
  </w:style>
  <w:style w:type="paragraph" w:customStyle="1" w:styleId="CCF02844595D465C9ABB5563847C58A5">
    <w:name w:val="CCF02844595D465C9ABB5563847C58A5"/>
    <w:rsid w:val="003C541B"/>
    <w:pPr>
      <w:widowControl w:val="0"/>
      <w:jc w:val="both"/>
    </w:pPr>
  </w:style>
  <w:style w:type="paragraph" w:customStyle="1" w:styleId="10DE358DB435478FA30D585186C940C3">
    <w:name w:val="10DE358DB435478FA30D585186C940C3"/>
    <w:rsid w:val="003C541B"/>
    <w:pPr>
      <w:widowControl w:val="0"/>
      <w:jc w:val="both"/>
    </w:pPr>
  </w:style>
  <w:style w:type="paragraph" w:customStyle="1" w:styleId="6BEBCE11831942AF9C0835727C27DF77">
    <w:name w:val="6BEBCE11831942AF9C0835727C27DF77"/>
    <w:rsid w:val="003C541B"/>
    <w:pPr>
      <w:widowControl w:val="0"/>
      <w:jc w:val="both"/>
    </w:pPr>
  </w:style>
  <w:style w:type="paragraph" w:customStyle="1" w:styleId="1CC0BBA6569B4D48B5F98F75B96EB9A8">
    <w:name w:val="1CC0BBA6569B4D48B5F98F75B96EB9A8"/>
    <w:rsid w:val="003C541B"/>
    <w:pPr>
      <w:widowControl w:val="0"/>
      <w:jc w:val="both"/>
    </w:pPr>
  </w:style>
  <w:style w:type="paragraph" w:customStyle="1" w:styleId="E6431AAAE5D846BCBD57551BE836387C">
    <w:name w:val="E6431AAAE5D846BCBD57551BE836387C"/>
    <w:rsid w:val="003C541B"/>
    <w:pPr>
      <w:widowControl w:val="0"/>
      <w:jc w:val="both"/>
    </w:pPr>
  </w:style>
  <w:style w:type="paragraph" w:customStyle="1" w:styleId="29F2F2B68E2048599940DE48E30E372F">
    <w:name w:val="29F2F2B68E2048599940DE48E30E372F"/>
    <w:rsid w:val="003C541B"/>
    <w:pPr>
      <w:widowControl w:val="0"/>
      <w:jc w:val="both"/>
    </w:pPr>
  </w:style>
  <w:style w:type="paragraph" w:customStyle="1" w:styleId="3CBCB49788C44B68BADC1EB717C55047">
    <w:name w:val="3CBCB49788C44B68BADC1EB717C55047"/>
    <w:rsid w:val="003C541B"/>
    <w:pPr>
      <w:widowControl w:val="0"/>
      <w:jc w:val="both"/>
    </w:pPr>
  </w:style>
  <w:style w:type="paragraph" w:customStyle="1" w:styleId="0809B9FE8E4546D1B6B5F00CC9C39F48">
    <w:name w:val="0809B9FE8E4546D1B6B5F00CC9C39F48"/>
    <w:rsid w:val="003C541B"/>
    <w:pPr>
      <w:widowControl w:val="0"/>
      <w:jc w:val="both"/>
    </w:pPr>
  </w:style>
  <w:style w:type="paragraph" w:customStyle="1" w:styleId="4748CF025E7646DF932A5EE2F4B4938C">
    <w:name w:val="4748CF025E7646DF932A5EE2F4B4938C"/>
    <w:rsid w:val="003C541B"/>
    <w:pPr>
      <w:widowControl w:val="0"/>
      <w:jc w:val="both"/>
    </w:pPr>
  </w:style>
  <w:style w:type="paragraph" w:customStyle="1" w:styleId="3BAFCFBB17344E42948E07528B4C74E0">
    <w:name w:val="3BAFCFBB17344E42948E07528B4C74E0"/>
    <w:rsid w:val="003C541B"/>
    <w:pPr>
      <w:widowControl w:val="0"/>
      <w:jc w:val="both"/>
    </w:pPr>
  </w:style>
  <w:style w:type="paragraph" w:customStyle="1" w:styleId="849911855C2242B79C8FB4D76D589CB7">
    <w:name w:val="849911855C2242B79C8FB4D76D589CB7"/>
    <w:rsid w:val="003C541B"/>
    <w:pPr>
      <w:widowControl w:val="0"/>
      <w:jc w:val="both"/>
    </w:pPr>
  </w:style>
  <w:style w:type="paragraph" w:customStyle="1" w:styleId="22FA0A69D8484662A731212D20759ECE">
    <w:name w:val="22FA0A69D8484662A731212D20759ECE"/>
    <w:rsid w:val="003C541B"/>
    <w:pPr>
      <w:widowControl w:val="0"/>
      <w:jc w:val="both"/>
    </w:pPr>
  </w:style>
  <w:style w:type="paragraph" w:customStyle="1" w:styleId="A5B619347C4340FE8437BEAC390D49FB">
    <w:name w:val="A5B619347C4340FE8437BEAC390D49FB"/>
    <w:rsid w:val="003C541B"/>
    <w:pPr>
      <w:widowControl w:val="0"/>
      <w:jc w:val="both"/>
    </w:pPr>
  </w:style>
  <w:style w:type="paragraph" w:customStyle="1" w:styleId="938540BC73904B07B8D647167FCC2FB2">
    <w:name w:val="938540BC73904B07B8D647167FCC2FB2"/>
    <w:rsid w:val="003C541B"/>
    <w:pPr>
      <w:widowControl w:val="0"/>
      <w:jc w:val="both"/>
    </w:pPr>
  </w:style>
  <w:style w:type="paragraph" w:customStyle="1" w:styleId="67C11563ABC041DC80DD72A2EC2C20BF">
    <w:name w:val="67C11563ABC041DC80DD72A2EC2C20BF"/>
    <w:rsid w:val="003C541B"/>
    <w:pPr>
      <w:widowControl w:val="0"/>
      <w:jc w:val="both"/>
    </w:pPr>
  </w:style>
  <w:style w:type="paragraph" w:customStyle="1" w:styleId="1B1EAC8DD9E646D0BE8749577DDB5BC2">
    <w:name w:val="1B1EAC8DD9E646D0BE8749577DDB5BC2"/>
    <w:rsid w:val="003C541B"/>
    <w:pPr>
      <w:widowControl w:val="0"/>
      <w:jc w:val="both"/>
    </w:pPr>
  </w:style>
  <w:style w:type="paragraph" w:customStyle="1" w:styleId="3424320FFEF24E6F9A8C5B8E463E0E24">
    <w:name w:val="3424320FFEF24E6F9A8C5B8E463E0E24"/>
    <w:rsid w:val="003C541B"/>
    <w:pPr>
      <w:widowControl w:val="0"/>
      <w:jc w:val="both"/>
    </w:pPr>
  </w:style>
  <w:style w:type="paragraph" w:customStyle="1" w:styleId="19675938B5EB45B9BF790BD512C5B978">
    <w:name w:val="19675938B5EB45B9BF790BD512C5B978"/>
    <w:rsid w:val="003C541B"/>
    <w:pPr>
      <w:widowControl w:val="0"/>
      <w:jc w:val="both"/>
    </w:pPr>
  </w:style>
  <w:style w:type="paragraph" w:customStyle="1" w:styleId="01A8759E42D649A986825BD352B1D538">
    <w:name w:val="01A8759E42D649A986825BD352B1D538"/>
    <w:rsid w:val="003C541B"/>
    <w:pPr>
      <w:widowControl w:val="0"/>
      <w:jc w:val="both"/>
    </w:pPr>
  </w:style>
  <w:style w:type="paragraph" w:customStyle="1" w:styleId="934A1CE20927444DA6D72858BF06A413">
    <w:name w:val="934A1CE20927444DA6D72858BF06A413"/>
    <w:rsid w:val="003C541B"/>
    <w:pPr>
      <w:widowControl w:val="0"/>
      <w:jc w:val="both"/>
    </w:pPr>
  </w:style>
  <w:style w:type="paragraph" w:customStyle="1" w:styleId="13C457251476445CBAFEA1D9C3458E62">
    <w:name w:val="13C457251476445CBAFEA1D9C3458E62"/>
    <w:rsid w:val="003C541B"/>
    <w:pPr>
      <w:widowControl w:val="0"/>
      <w:jc w:val="both"/>
    </w:pPr>
  </w:style>
  <w:style w:type="paragraph" w:customStyle="1" w:styleId="92C89DFAD7934B90A6D832FBA98CEAEE">
    <w:name w:val="92C89DFAD7934B90A6D832FBA98CEAEE"/>
    <w:rsid w:val="003C541B"/>
    <w:pPr>
      <w:widowControl w:val="0"/>
      <w:jc w:val="both"/>
    </w:pPr>
  </w:style>
  <w:style w:type="paragraph" w:customStyle="1" w:styleId="3015459996494B3FBE724B6F4EDB9C1B">
    <w:name w:val="3015459996494B3FBE724B6F4EDB9C1B"/>
    <w:rsid w:val="003C541B"/>
    <w:pPr>
      <w:widowControl w:val="0"/>
      <w:jc w:val="both"/>
    </w:pPr>
  </w:style>
  <w:style w:type="paragraph" w:customStyle="1" w:styleId="982099614C5D4A14A9B170A10FE7E676">
    <w:name w:val="982099614C5D4A14A9B170A10FE7E676"/>
    <w:rsid w:val="003C541B"/>
    <w:pPr>
      <w:widowControl w:val="0"/>
      <w:jc w:val="both"/>
    </w:pPr>
  </w:style>
  <w:style w:type="paragraph" w:customStyle="1" w:styleId="AB494FCEDDA3421EA51F2BF384396D7C">
    <w:name w:val="AB494FCEDDA3421EA51F2BF384396D7C"/>
    <w:rsid w:val="003C541B"/>
    <w:pPr>
      <w:widowControl w:val="0"/>
      <w:jc w:val="both"/>
    </w:pPr>
  </w:style>
  <w:style w:type="paragraph" w:customStyle="1" w:styleId="5B1B0206738349F7A648A25A5461DFB8">
    <w:name w:val="5B1B0206738349F7A648A25A5461DFB8"/>
    <w:rsid w:val="003C541B"/>
    <w:pPr>
      <w:widowControl w:val="0"/>
      <w:jc w:val="both"/>
    </w:pPr>
  </w:style>
  <w:style w:type="paragraph" w:customStyle="1" w:styleId="A6733C6FA0CB4CD5ACBF04F6233B6E0C">
    <w:name w:val="A6733C6FA0CB4CD5ACBF04F6233B6E0C"/>
    <w:rsid w:val="003C541B"/>
    <w:pPr>
      <w:widowControl w:val="0"/>
      <w:jc w:val="both"/>
    </w:pPr>
  </w:style>
  <w:style w:type="paragraph" w:customStyle="1" w:styleId="413475430FB1468DAA4F775AA0479FA6">
    <w:name w:val="413475430FB1468DAA4F775AA0479FA6"/>
    <w:rsid w:val="003C541B"/>
    <w:pPr>
      <w:widowControl w:val="0"/>
      <w:jc w:val="both"/>
    </w:pPr>
  </w:style>
  <w:style w:type="paragraph" w:customStyle="1" w:styleId="33913A3152E4449BAA17DB7B38D41B62">
    <w:name w:val="33913A3152E4449BAA17DB7B38D41B62"/>
    <w:rsid w:val="003C541B"/>
    <w:pPr>
      <w:widowControl w:val="0"/>
      <w:jc w:val="both"/>
    </w:pPr>
  </w:style>
  <w:style w:type="paragraph" w:customStyle="1" w:styleId="45A07D4954CF487D891E6B6E332FBA1A">
    <w:name w:val="45A07D4954CF487D891E6B6E332FBA1A"/>
    <w:rsid w:val="003C541B"/>
    <w:pPr>
      <w:widowControl w:val="0"/>
      <w:jc w:val="both"/>
    </w:pPr>
  </w:style>
  <w:style w:type="paragraph" w:customStyle="1" w:styleId="30DA141885B846F0814EACE1D6DF4AB7">
    <w:name w:val="30DA141885B846F0814EACE1D6DF4AB7"/>
    <w:rsid w:val="003C541B"/>
    <w:pPr>
      <w:widowControl w:val="0"/>
      <w:jc w:val="both"/>
    </w:pPr>
  </w:style>
  <w:style w:type="paragraph" w:customStyle="1" w:styleId="05776B970BD54A8E865B961B4BD1D923">
    <w:name w:val="05776B970BD54A8E865B961B4BD1D923"/>
    <w:rsid w:val="003C541B"/>
    <w:pPr>
      <w:widowControl w:val="0"/>
      <w:jc w:val="both"/>
    </w:pPr>
  </w:style>
  <w:style w:type="paragraph" w:customStyle="1" w:styleId="EC84E476B7944FC2BF95E374B82F8CC3">
    <w:name w:val="EC84E476B7944FC2BF95E374B82F8CC3"/>
    <w:rsid w:val="003C541B"/>
    <w:pPr>
      <w:widowControl w:val="0"/>
      <w:jc w:val="both"/>
    </w:pPr>
  </w:style>
  <w:style w:type="paragraph" w:customStyle="1" w:styleId="7D23130DB23A4AD0BFA9DFFFA0E33809">
    <w:name w:val="7D23130DB23A4AD0BFA9DFFFA0E33809"/>
    <w:rsid w:val="003C541B"/>
    <w:pPr>
      <w:widowControl w:val="0"/>
      <w:jc w:val="both"/>
    </w:pPr>
  </w:style>
  <w:style w:type="paragraph" w:customStyle="1" w:styleId="6E34504348344C57BA5947BAC91ACE7C">
    <w:name w:val="6E34504348344C57BA5947BAC91ACE7C"/>
    <w:rsid w:val="003C541B"/>
    <w:pPr>
      <w:widowControl w:val="0"/>
      <w:jc w:val="both"/>
    </w:pPr>
  </w:style>
  <w:style w:type="paragraph" w:customStyle="1" w:styleId="7EBDEDB3AA45439EBDD0C36C19CB38D3">
    <w:name w:val="7EBDEDB3AA45439EBDD0C36C19CB38D3"/>
    <w:rsid w:val="003C541B"/>
    <w:pPr>
      <w:widowControl w:val="0"/>
      <w:jc w:val="both"/>
    </w:pPr>
  </w:style>
  <w:style w:type="paragraph" w:customStyle="1" w:styleId="8AAA7F1EE34F457B98B1C3F6831D6607">
    <w:name w:val="8AAA7F1EE34F457B98B1C3F6831D6607"/>
    <w:rsid w:val="003C541B"/>
    <w:pPr>
      <w:widowControl w:val="0"/>
      <w:jc w:val="both"/>
    </w:pPr>
  </w:style>
  <w:style w:type="paragraph" w:customStyle="1" w:styleId="78A4E65CD839404CA8BD7D2738CB967A">
    <w:name w:val="78A4E65CD839404CA8BD7D2738CB967A"/>
    <w:rsid w:val="003C541B"/>
    <w:pPr>
      <w:widowControl w:val="0"/>
      <w:jc w:val="both"/>
    </w:pPr>
  </w:style>
  <w:style w:type="paragraph" w:customStyle="1" w:styleId="78C6C1EB1C484DB1AFCE0B60AFBF175B">
    <w:name w:val="78C6C1EB1C484DB1AFCE0B60AFBF175B"/>
    <w:rsid w:val="003C541B"/>
    <w:pPr>
      <w:widowControl w:val="0"/>
      <w:jc w:val="both"/>
    </w:pPr>
  </w:style>
  <w:style w:type="paragraph" w:customStyle="1" w:styleId="AA54F17C8E4A4724BF170FE4D3434386">
    <w:name w:val="AA54F17C8E4A4724BF170FE4D3434386"/>
    <w:rsid w:val="003C541B"/>
    <w:pPr>
      <w:widowControl w:val="0"/>
      <w:jc w:val="both"/>
    </w:pPr>
  </w:style>
  <w:style w:type="paragraph" w:customStyle="1" w:styleId="1A520F57A78A4768958C22B760DEE297">
    <w:name w:val="1A520F57A78A4768958C22B760DEE297"/>
    <w:rsid w:val="003C541B"/>
    <w:pPr>
      <w:widowControl w:val="0"/>
      <w:jc w:val="both"/>
    </w:pPr>
  </w:style>
  <w:style w:type="paragraph" w:customStyle="1" w:styleId="D5ADA9F02A334C7E92260E50ECE1A1C2">
    <w:name w:val="D5ADA9F02A334C7E92260E50ECE1A1C2"/>
    <w:rsid w:val="003C541B"/>
    <w:pPr>
      <w:widowControl w:val="0"/>
      <w:jc w:val="both"/>
    </w:pPr>
  </w:style>
  <w:style w:type="paragraph" w:customStyle="1" w:styleId="022EBB7CA81F49EE840BFCC3311B6AE4">
    <w:name w:val="022EBB7CA81F49EE840BFCC3311B6AE4"/>
    <w:rsid w:val="003C541B"/>
    <w:pPr>
      <w:widowControl w:val="0"/>
      <w:jc w:val="both"/>
    </w:pPr>
  </w:style>
  <w:style w:type="paragraph" w:customStyle="1" w:styleId="110727FEFED74BDC9AF75FBE67DAE086">
    <w:name w:val="110727FEFED74BDC9AF75FBE67DAE086"/>
    <w:rsid w:val="003C541B"/>
    <w:pPr>
      <w:widowControl w:val="0"/>
      <w:jc w:val="both"/>
    </w:pPr>
  </w:style>
  <w:style w:type="paragraph" w:customStyle="1" w:styleId="AED8C6CD9E04474F92AE52707F858CB0">
    <w:name w:val="AED8C6CD9E04474F92AE52707F858CB0"/>
    <w:rsid w:val="003C541B"/>
    <w:pPr>
      <w:widowControl w:val="0"/>
      <w:jc w:val="both"/>
    </w:pPr>
  </w:style>
  <w:style w:type="paragraph" w:customStyle="1" w:styleId="BE69E3E1409A4FF6B24FCA73A4A7E1B6">
    <w:name w:val="BE69E3E1409A4FF6B24FCA73A4A7E1B6"/>
    <w:rsid w:val="003C541B"/>
    <w:pPr>
      <w:widowControl w:val="0"/>
      <w:jc w:val="both"/>
    </w:pPr>
  </w:style>
  <w:style w:type="paragraph" w:customStyle="1" w:styleId="ECF457FE6C924546AC9750527764DCA2">
    <w:name w:val="ECF457FE6C924546AC9750527764DCA2"/>
    <w:rsid w:val="003C541B"/>
    <w:pPr>
      <w:widowControl w:val="0"/>
      <w:jc w:val="both"/>
    </w:pPr>
  </w:style>
  <w:style w:type="paragraph" w:customStyle="1" w:styleId="3B91A3E9338E43F28D5BD4319C51C0A2">
    <w:name w:val="3B91A3E9338E43F28D5BD4319C51C0A2"/>
    <w:rsid w:val="003C541B"/>
    <w:pPr>
      <w:widowControl w:val="0"/>
      <w:jc w:val="both"/>
    </w:pPr>
  </w:style>
  <w:style w:type="paragraph" w:customStyle="1" w:styleId="7071A7A9804B4EE39BBDE48937952AC7">
    <w:name w:val="7071A7A9804B4EE39BBDE48937952AC7"/>
    <w:rsid w:val="003C541B"/>
    <w:pPr>
      <w:widowControl w:val="0"/>
      <w:jc w:val="both"/>
    </w:pPr>
  </w:style>
  <w:style w:type="paragraph" w:customStyle="1" w:styleId="98CC3782073040AAB3FE5ED267396C38">
    <w:name w:val="98CC3782073040AAB3FE5ED267396C38"/>
    <w:rsid w:val="003C541B"/>
    <w:pPr>
      <w:widowControl w:val="0"/>
      <w:jc w:val="both"/>
    </w:pPr>
  </w:style>
  <w:style w:type="paragraph" w:customStyle="1" w:styleId="F0803B9F22DD4F0F8601A08969D85DB3">
    <w:name w:val="F0803B9F22DD4F0F8601A08969D85DB3"/>
    <w:rsid w:val="003C541B"/>
    <w:pPr>
      <w:widowControl w:val="0"/>
      <w:jc w:val="both"/>
    </w:pPr>
  </w:style>
  <w:style w:type="paragraph" w:customStyle="1" w:styleId="CF3D467943C24B8DB61240881B777623">
    <w:name w:val="CF3D467943C24B8DB61240881B777623"/>
    <w:rsid w:val="003C541B"/>
    <w:pPr>
      <w:widowControl w:val="0"/>
      <w:jc w:val="both"/>
    </w:pPr>
  </w:style>
  <w:style w:type="paragraph" w:customStyle="1" w:styleId="738FD14998F24B9F88FC098DC380B8DB">
    <w:name w:val="738FD14998F24B9F88FC098DC380B8DB"/>
    <w:rsid w:val="003C541B"/>
    <w:pPr>
      <w:widowControl w:val="0"/>
      <w:jc w:val="both"/>
    </w:pPr>
  </w:style>
  <w:style w:type="paragraph" w:customStyle="1" w:styleId="9A755C99114B4032821F59540351C7D1">
    <w:name w:val="9A755C99114B4032821F59540351C7D1"/>
    <w:rsid w:val="003C541B"/>
    <w:pPr>
      <w:widowControl w:val="0"/>
      <w:jc w:val="both"/>
    </w:pPr>
  </w:style>
  <w:style w:type="paragraph" w:customStyle="1" w:styleId="B70C335B5714400DB9EE8D6A534799F6">
    <w:name w:val="B70C335B5714400DB9EE8D6A534799F6"/>
    <w:rsid w:val="003C541B"/>
    <w:pPr>
      <w:widowControl w:val="0"/>
      <w:jc w:val="both"/>
    </w:pPr>
  </w:style>
  <w:style w:type="paragraph" w:customStyle="1" w:styleId="795650184EAA4629A1A370A79205B79C">
    <w:name w:val="795650184EAA4629A1A370A79205B79C"/>
    <w:rsid w:val="003C541B"/>
    <w:pPr>
      <w:widowControl w:val="0"/>
      <w:jc w:val="both"/>
    </w:pPr>
  </w:style>
  <w:style w:type="paragraph" w:customStyle="1" w:styleId="F45671966CF84354BA675F163EA853A4">
    <w:name w:val="F45671966CF84354BA675F163EA853A4"/>
    <w:rsid w:val="003C541B"/>
    <w:pPr>
      <w:widowControl w:val="0"/>
      <w:jc w:val="both"/>
    </w:pPr>
  </w:style>
  <w:style w:type="paragraph" w:customStyle="1" w:styleId="95F996D9F78044CAA75998DA17B1A0F0">
    <w:name w:val="95F996D9F78044CAA75998DA17B1A0F0"/>
    <w:rsid w:val="003C541B"/>
    <w:pPr>
      <w:widowControl w:val="0"/>
      <w:jc w:val="both"/>
    </w:pPr>
  </w:style>
  <w:style w:type="paragraph" w:customStyle="1" w:styleId="04F9899A1FAE4065B08356792E04D8CC">
    <w:name w:val="04F9899A1FAE4065B08356792E04D8CC"/>
    <w:rsid w:val="003C541B"/>
    <w:pPr>
      <w:widowControl w:val="0"/>
      <w:jc w:val="both"/>
    </w:pPr>
  </w:style>
  <w:style w:type="paragraph" w:customStyle="1" w:styleId="5FAADF321C23486CAD14DDEF62757348">
    <w:name w:val="5FAADF321C23486CAD14DDEF62757348"/>
    <w:rsid w:val="003C541B"/>
    <w:pPr>
      <w:widowControl w:val="0"/>
      <w:jc w:val="both"/>
    </w:pPr>
  </w:style>
  <w:style w:type="paragraph" w:customStyle="1" w:styleId="F8DE4F6D88084E99A963C6409DFC0100">
    <w:name w:val="F8DE4F6D88084E99A963C6409DFC0100"/>
    <w:rsid w:val="003C541B"/>
    <w:pPr>
      <w:widowControl w:val="0"/>
      <w:jc w:val="both"/>
    </w:pPr>
  </w:style>
  <w:style w:type="paragraph" w:customStyle="1" w:styleId="3BE50CA951EC492B9698CA7AA7532D38">
    <w:name w:val="3BE50CA951EC492B9698CA7AA7532D38"/>
    <w:rsid w:val="003C541B"/>
    <w:pPr>
      <w:widowControl w:val="0"/>
      <w:jc w:val="both"/>
    </w:pPr>
  </w:style>
  <w:style w:type="paragraph" w:customStyle="1" w:styleId="04421EB170E7472EBCED693CDF111E83">
    <w:name w:val="04421EB170E7472EBCED693CDF111E83"/>
    <w:rsid w:val="003C541B"/>
    <w:pPr>
      <w:widowControl w:val="0"/>
      <w:jc w:val="both"/>
    </w:pPr>
  </w:style>
  <w:style w:type="paragraph" w:customStyle="1" w:styleId="6C8D109193794E22BFEB0675D500A965">
    <w:name w:val="6C8D109193794E22BFEB0675D500A965"/>
    <w:rsid w:val="003C541B"/>
    <w:pPr>
      <w:widowControl w:val="0"/>
      <w:jc w:val="both"/>
    </w:pPr>
  </w:style>
  <w:style w:type="paragraph" w:customStyle="1" w:styleId="FECB1A8EA55543FEA6701143E0A32E13">
    <w:name w:val="FECB1A8EA55543FEA6701143E0A32E13"/>
    <w:rsid w:val="003C541B"/>
    <w:pPr>
      <w:widowControl w:val="0"/>
      <w:jc w:val="both"/>
    </w:pPr>
  </w:style>
  <w:style w:type="paragraph" w:customStyle="1" w:styleId="638E9AD12F6147B6817A03721A844B62">
    <w:name w:val="638E9AD12F6147B6817A03721A844B62"/>
    <w:rsid w:val="003C541B"/>
    <w:pPr>
      <w:widowControl w:val="0"/>
      <w:jc w:val="both"/>
    </w:pPr>
  </w:style>
  <w:style w:type="paragraph" w:customStyle="1" w:styleId="8145D9FA603C468E8B3B145E265B3DEE">
    <w:name w:val="8145D9FA603C468E8B3B145E265B3DEE"/>
    <w:rsid w:val="003C541B"/>
    <w:pPr>
      <w:widowControl w:val="0"/>
      <w:jc w:val="both"/>
    </w:pPr>
  </w:style>
  <w:style w:type="paragraph" w:customStyle="1" w:styleId="F5EDB457DB4B4C6599F155337CB06732">
    <w:name w:val="F5EDB457DB4B4C6599F155337CB06732"/>
    <w:rsid w:val="003C541B"/>
    <w:pPr>
      <w:widowControl w:val="0"/>
      <w:jc w:val="both"/>
    </w:pPr>
  </w:style>
  <w:style w:type="paragraph" w:customStyle="1" w:styleId="4E58EB603B3143D880389FD12C9EC162">
    <w:name w:val="4E58EB603B3143D880389FD12C9EC162"/>
    <w:rsid w:val="003C541B"/>
    <w:pPr>
      <w:widowControl w:val="0"/>
      <w:jc w:val="both"/>
    </w:pPr>
  </w:style>
  <w:style w:type="paragraph" w:customStyle="1" w:styleId="94265BE1B30949C9A5E38BDA13CCB482">
    <w:name w:val="94265BE1B30949C9A5E38BDA13CCB482"/>
    <w:rsid w:val="003C541B"/>
    <w:pPr>
      <w:widowControl w:val="0"/>
      <w:jc w:val="both"/>
    </w:pPr>
  </w:style>
  <w:style w:type="paragraph" w:customStyle="1" w:styleId="86ADF4A4D5D84704866184B3C92A1733">
    <w:name w:val="86ADF4A4D5D84704866184B3C92A1733"/>
    <w:rsid w:val="003C541B"/>
    <w:pPr>
      <w:widowControl w:val="0"/>
      <w:jc w:val="both"/>
    </w:pPr>
  </w:style>
  <w:style w:type="paragraph" w:customStyle="1" w:styleId="18C49FFFEE0640688D0047B4CF91D351">
    <w:name w:val="18C49FFFEE0640688D0047B4CF91D351"/>
    <w:rsid w:val="003C541B"/>
    <w:pPr>
      <w:widowControl w:val="0"/>
      <w:jc w:val="both"/>
    </w:pPr>
  </w:style>
  <w:style w:type="paragraph" w:customStyle="1" w:styleId="722D08DA24A145FC9EC10948CD61E7D6">
    <w:name w:val="722D08DA24A145FC9EC10948CD61E7D6"/>
    <w:rsid w:val="003C541B"/>
    <w:pPr>
      <w:widowControl w:val="0"/>
      <w:jc w:val="both"/>
    </w:pPr>
  </w:style>
  <w:style w:type="paragraph" w:customStyle="1" w:styleId="E7395CE381064F04B7D18E9FC8CDFC8E">
    <w:name w:val="E7395CE381064F04B7D18E9FC8CDFC8E"/>
    <w:rsid w:val="003C541B"/>
    <w:pPr>
      <w:widowControl w:val="0"/>
      <w:jc w:val="both"/>
    </w:pPr>
  </w:style>
  <w:style w:type="paragraph" w:customStyle="1" w:styleId="E6ED2DAF714A4BD1927C28E4CE329D19">
    <w:name w:val="E6ED2DAF714A4BD1927C28E4CE329D19"/>
    <w:rsid w:val="003C541B"/>
    <w:pPr>
      <w:widowControl w:val="0"/>
      <w:jc w:val="both"/>
    </w:pPr>
  </w:style>
  <w:style w:type="paragraph" w:customStyle="1" w:styleId="946FD60548514474A7A8F2C395337432">
    <w:name w:val="946FD60548514474A7A8F2C395337432"/>
    <w:rsid w:val="003C541B"/>
    <w:pPr>
      <w:widowControl w:val="0"/>
      <w:jc w:val="both"/>
    </w:pPr>
  </w:style>
  <w:style w:type="paragraph" w:customStyle="1" w:styleId="D425F314FDD54FBFAAADE399B6B86612">
    <w:name w:val="D425F314FDD54FBFAAADE399B6B86612"/>
    <w:rsid w:val="003C541B"/>
    <w:pPr>
      <w:widowControl w:val="0"/>
      <w:jc w:val="both"/>
    </w:pPr>
  </w:style>
  <w:style w:type="paragraph" w:customStyle="1" w:styleId="8A7F2CD348B14707BCD62DC1496ADAC0">
    <w:name w:val="8A7F2CD348B14707BCD62DC1496ADAC0"/>
    <w:rsid w:val="003C541B"/>
    <w:pPr>
      <w:widowControl w:val="0"/>
      <w:jc w:val="both"/>
    </w:pPr>
  </w:style>
  <w:style w:type="paragraph" w:customStyle="1" w:styleId="EC41E4C492094C8CA72050FF8DF39346">
    <w:name w:val="EC41E4C492094C8CA72050FF8DF39346"/>
    <w:rsid w:val="003C541B"/>
    <w:pPr>
      <w:widowControl w:val="0"/>
      <w:jc w:val="both"/>
    </w:pPr>
  </w:style>
  <w:style w:type="paragraph" w:customStyle="1" w:styleId="CB400C2477F64E4DB4B791F29486A943">
    <w:name w:val="CB400C2477F64E4DB4B791F29486A943"/>
    <w:rsid w:val="003C541B"/>
    <w:pPr>
      <w:widowControl w:val="0"/>
      <w:jc w:val="both"/>
    </w:pPr>
  </w:style>
  <w:style w:type="paragraph" w:customStyle="1" w:styleId="AA30B377DA5A4CADBBF53BDB3F7E1D90">
    <w:name w:val="AA30B377DA5A4CADBBF53BDB3F7E1D90"/>
    <w:rsid w:val="003C541B"/>
    <w:pPr>
      <w:widowControl w:val="0"/>
      <w:jc w:val="both"/>
    </w:pPr>
  </w:style>
  <w:style w:type="paragraph" w:customStyle="1" w:styleId="86613B8E73E84A0AB88C3A415640BF18">
    <w:name w:val="86613B8E73E84A0AB88C3A415640BF18"/>
    <w:rsid w:val="003C541B"/>
    <w:pPr>
      <w:widowControl w:val="0"/>
      <w:jc w:val="both"/>
    </w:pPr>
  </w:style>
  <w:style w:type="paragraph" w:customStyle="1" w:styleId="0D1D1C8E09F0475F8758E307021F9EEB">
    <w:name w:val="0D1D1C8E09F0475F8758E307021F9EEB"/>
    <w:rsid w:val="003C541B"/>
    <w:pPr>
      <w:widowControl w:val="0"/>
      <w:jc w:val="both"/>
    </w:pPr>
  </w:style>
  <w:style w:type="paragraph" w:customStyle="1" w:styleId="7BDDEA399D6440ECA25DAE4E23E4D1FB">
    <w:name w:val="7BDDEA399D6440ECA25DAE4E23E4D1FB"/>
    <w:rsid w:val="003C541B"/>
    <w:pPr>
      <w:widowControl w:val="0"/>
      <w:jc w:val="both"/>
    </w:pPr>
  </w:style>
  <w:style w:type="paragraph" w:customStyle="1" w:styleId="5B264E210F2E4B8592D389FC985561FD">
    <w:name w:val="5B264E210F2E4B8592D389FC985561FD"/>
    <w:rsid w:val="003C541B"/>
    <w:pPr>
      <w:widowControl w:val="0"/>
      <w:jc w:val="both"/>
    </w:pPr>
  </w:style>
  <w:style w:type="paragraph" w:customStyle="1" w:styleId="25A432F696EE4632991B6E1A00EF1962">
    <w:name w:val="25A432F696EE4632991B6E1A00EF1962"/>
    <w:rsid w:val="003C541B"/>
    <w:pPr>
      <w:widowControl w:val="0"/>
      <w:jc w:val="both"/>
    </w:pPr>
  </w:style>
  <w:style w:type="paragraph" w:customStyle="1" w:styleId="05EB93702C7B479297811EFC16D9AD13">
    <w:name w:val="05EB93702C7B479297811EFC16D9AD13"/>
    <w:rsid w:val="003C541B"/>
    <w:pPr>
      <w:widowControl w:val="0"/>
      <w:jc w:val="both"/>
    </w:pPr>
  </w:style>
  <w:style w:type="paragraph" w:customStyle="1" w:styleId="C1E8B52459564067B985281C09B185E5">
    <w:name w:val="C1E8B52459564067B985281C09B185E5"/>
    <w:rsid w:val="003C541B"/>
    <w:pPr>
      <w:widowControl w:val="0"/>
      <w:jc w:val="both"/>
    </w:pPr>
  </w:style>
  <w:style w:type="paragraph" w:customStyle="1" w:styleId="B6C2B7548F56489589781E2A6E95660C">
    <w:name w:val="B6C2B7548F56489589781E2A6E95660C"/>
    <w:rsid w:val="003C541B"/>
    <w:pPr>
      <w:widowControl w:val="0"/>
      <w:jc w:val="both"/>
    </w:pPr>
  </w:style>
  <w:style w:type="paragraph" w:customStyle="1" w:styleId="374A4CA376E34453B42D8786E431EE47">
    <w:name w:val="374A4CA376E34453B42D8786E431EE47"/>
    <w:rsid w:val="003C541B"/>
    <w:pPr>
      <w:widowControl w:val="0"/>
      <w:jc w:val="both"/>
    </w:pPr>
  </w:style>
  <w:style w:type="paragraph" w:customStyle="1" w:styleId="1EC77C3548E540E4BEFED8757DC714AE">
    <w:name w:val="1EC77C3548E540E4BEFED8757DC714AE"/>
    <w:rsid w:val="003C541B"/>
    <w:pPr>
      <w:widowControl w:val="0"/>
      <w:jc w:val="both"/>
    </w:pPr>
  </w:style>
  <w:style w:type="paragraph" w:customStyle="1" w:styleId="10F813071F764BBA9A15B0207BDBBF1F">
    <w:name w:val="10F813071F764BBA9A15B0207BDBBF1F"/>
    <w:rsid w:val="003C541B"/>
    <w:pPr>
      <w:widowControl w:val="0"/>
      <w:jc w:val="both"/>
    </w:pPr>
  </w:style>
  <w:style w:type="paragraph" w:customStyle="1" w:styleId="FF1C7711330E47749B1B8F5A35868051">
    <w:name w:val="FF1C7711330E47749B1B8F5A35868051"/>
    <w:rsid w:val="003C541B"/>
    <w:pPr>
      <w:widowControl w:val="0"/>
      <w:jc w:val="both"/>
    </w:pPr>
  </w:style>
  <w:style w:type="paragraph" w:customStyle="1" w:styleId="1BEE042E801E403A8B3846A63AC382A0">
    <w:name w:val="1BEE042E801E403A8B3846A63AC382A0"/>
    <w:rsid w:val="003C541B"/>
    <w:pPr>
      <w:widowControl w:val="0"/>
      <w:jc w:val="both"/>
    </w:pPr>
  </w:style>
  <w:style w:type="paragraph" w:customStyle="1" w:styleId="4266DB55361E4C709F1A9C38A40544DB">
    <w:name w:val="4266DB55361E4C709F1A9C38A40544DB"/>
    <w:rsid w:val="003C541B"/>
    <w:pPr>
      <w:widowControl w:val="0"/>
      <w:jc w:val="both"/>
    </w:pPr>
  </w:style>
  <w:style w:type="paragraph" w:customStyle="1" w:styleId="43C8B57345F54CB6BE23879B045F773D">
    <w:name w:val="43C8B57345F54CB6BE23879B045F773D"/>
    <w:rsid w:val="003C541B"/>
    <w:pPr>
      <w:widowControl w:val="0"/>
      <w:jc w:val="both"/>
    </w:pPr>
  </w:style>
  <w:style w:type="paragraph" w:customStyle="1" w:styleId="82C1E00D9A12432B96807A4EE928C7B2">
    <w:name w:val="82C1E00D9A12432B96807A4EE928C7B2"/>
    <w:rsid w:val="003C541B"/>
    <w:pPr>
      <w:widowControl w:val="0"/>
      <w:jc w:val="both"/>
    </w:pPr>
  </w:style>
  <w:style w:type="paragraph" w:customStyle="1" w:styleId="8E7CE3C9CD4B4D39BA7FCE93A1427945">
    <w:name w:val="8E7CE3C9CD4B4D39BA7FCE93A1427945"/>
    <w:rsid w:val="003C541B"/>
    <w:pPr>
      <w:widowControl w:val="0"/>
      <w:jc w:val="both"/>
    </w:pPr>
  </w:style>
  <w:style w:type="paragraph" w:customStyle="1" w:styleId="B63F2E04D703418DBBE0ED8DB4261D0A">
    <w:name w:val="B63F2E04D703418DBBE0ED8DB4261D0A"/>
    <w:rsid w:val="003C541B"/>
    <w:pPr>
      <w:widowControl w:val="0"/>
      <w:jc w:val="both"/>
    </w:pPr>
  </w:style>
  <w:style w:type="paragraph" w:customStyle="1" w:styleId="B5379A4CDDB64B63805A4568301A3F4E">
    <w:name w:val="B5379A4CDDB64B63805A4568301A3F4E"/>
    <w:rsid w:val="003C541B"/>
    <w:pPr>
      <w:widowControl w:val="0"/>
      <w:jc w:val="both"/>
    </w:pPr>
  </w:style>
  <w:style w:type="paragraph" w:customStyle="1" w:styleId="36B7942B78534239A97B40C5E478ACB0">
    <w:name w:val="36B7942B78534239A97B40C5E478ACB0"/>
    <w:rsid w:val="003C541B"/>
    <w:pPr>
      <w:widowControl w:val="0"/>
      <w:jc w:val="both"/>
    </w:pPr>
  </w:style>
  <w:style w:type="paragraph" w:customStyle="1" w:styleId="35A6D1CCA18E4095A1AA9EC351F2FE1D">
    <w:name w:val="35A6D1CCA18E4095A1AA9EC351F2FE1D"/>
    <w:rsid w:val="003C541B"/>
    <w:pPr>
      <w:widowControl w:val="0"/>
      <w:jc w:val="both"/>
    </w:pPr>
  </w:style>
  <w:style w:type="paragraph" w:customStyle="1" w:styleId="0823216747094579AF688F637A3B6341">
    <w:name w:val="0823216747094579AF688F637A3B6341"/>
    <w:rsid w:val="003C541B"/>
    <w:pPr>
      <w:widowControl w:val="0"/>
      <w:jc w:val="both"/>
    </w:pPr>
  </w:style>
  <w:style w:type="paragraph" w:customStyle="1" w:styleId="DACA23897BBE41929D274FF96C66E630">
    <w:name w:val="DACA23897BBE41929D274FF96C66E630"/>
    <w:rsid w:val="003C541B"/>
    <w:pPr>
      <w:widowControl w:val="0"/>
      <w:jc w:val="both"/>
    </w:pPr>
  </w:style>
  <w:style w:type="paragraph" w:customStyle="1" w:styleId="14B99B03FEDD4FC38DB44D0FB8F4660F">
    <w:name w:val="14B99B03FEDD4FC38DB44D0FB8F4660F"/>
    <w:rsid w:val="003C541B"/>
    <w:pPr>
      <w:widowControl w:val="0"/>
      <w:jc w:val="both"/>
    </w:pPr>
  </w:style>
  <w:style w:type="paragraph" w:customStyle="1" w:styleId="2C3F3E5F9186438CBD3393302CA88E27">
    <w:name w:val="2C3F3E5F9186438CBD3393302CA88E27"/>
    <w:rsid w:val="003C541B"/>
    <w:pPr>
      <w:widowControl w:val="0"/>
      <w:jc w:val="both"/>
    </w:pPr>
  </w:style>
  <w:style w:type="paragraph" w:customStyle="1" w:styleId="9865677C4ED8417883A2A289B9E09D42">
    <w:name w:val="9865677C4ED8417883A2A289B9E09D42"/>
    <w:rsid w:val="003C541B"/>
    <w:pPr>
      <w:widowControl w:val="0"/>
      <w:jc w:val="both"/>
    </w:pPr>
  </w:style>
  <w:style w:type="paragraph" w:customStyle="1" w:styleId="03D42681C0DF41AB8AF96145335B4BE8">
    <w:name w:val="03D42681C0DF41AB8AF96145335B4BE8"/>
    <w:rsid w:val="003C541B"/>
    <w:pPr>
      <w:widowControl w:val="0"/>
      <w:jc w:val="both"/>
    </w:pPr>
  </w:style>
  <w:style w:type="paragraph" w:customStyle="1" w:styleId="C17BEFA4F73644DDA0CE54F882D353EB">
    <w:name w:val="C17BEFA4F73644DDA0CE54F882D353EB"/>
    <w:rsid w:val="003C541B"/>
    <w:pPr>
      <w:widowControl w:val="0"/>
      <w:jc w:val="both"/>
    </w:pPr>
  </w:style>
  <w:style w:type="paragraph" w:customStyle="1" w:styleId="1A175A2AA451486DB18309F1900563A5">
    <w:name w:val="1A175A2AA451486DB18309F1900563A5"/>
    <w:rsid w:val="003C541B"/>
    <w:pPr>
      <w:widowControl w:val="0"/>
      <w:jc w:val="both"/>
    </w:pPr>
  </w:style>
  <w:style w:type="paragraph" w:customStyle="1" w:styleId="AD1C1C416744432181025CB40D7C2932">
    <w:name w:val="AD1C1C416744432181025CB40D7C2932"/>
    <w:rsid w:val="003C541B"/>
    <w:pPr>
      <w:widowControl w:val="0"/>
      <w:jc w:val="both"/>
    </w:pPr>
  </w:style>
  <w:style w:type="paragraph" w:customStyle="1" w:styleId="22A26A77D3E94504AA51E9D6C9C4ECDC">
    <w:name w:val="22A26A77D3E94504AA51E9D6C9C4ECDC"/>
    <w:rsid w:val="003C541B"/>
    <w:pPr>
      <w:widowControl w:val="0"/>
      <w:jc w:val="both"/>
    </w:pPr>
  </w:style>
  <w:style w:type="paragraph" w:customStyle="1" w:styleId="29C793EC99484E03901F480C4398E44E">
    <w:name w:val="29C793EC99484E03901F480C4398E44E"/>
    <w:rsid w:val="003C541B"/>
    <w:pPr>
      <w:widowControl w:val="0"/>
      <w:jc w:val="both"/>
    </w:pPr>
  </w:style>
  <w:style w:type="paragraph" w:customStyle="1" w:styleId="BBDA48895A744CECA1232879D7B71E9E">
    <w:name w:val="BBDA48895A744CECA1232879D7B71E9E"/>
    <w:rsid w:val="003C541B"/>
    <w:pPr>
      <w:widowControl w:val="0"/>
      <w:jc w:val="both"/>
    </w:pPr>
  </w:style>
  <w:style w:type="paragraph" w:customStyle="1" w:styleId="4FBB103780E24E2CBF3A14BCC9556D67">
    <w:name w:val="4FBB103780E24E2CBF3A14BCC9556D67"/>
    <w:rsid w:val="003C541B"/>
    <w:pPr>
      <w:widowControl w:val="0"/>
      <w:jc w:val="both"/>
    </w:pPr>
  </w:style>
  <w:style w:type="paragraph" w:customStyle="1" w:styleId="14EC7DAC92F443A8A474120EF553F340">
    <w:name w:val="14EC7DAC92F443A8A474120EF553F340"/>
    <w:rsid w:val="003C541B"/>
    <w:pPr>
      <w:widowControl w:val="0"/>
      <w:jc w:val="both"/>
    </w:pPr>
  </w:style>
  <w:style w:type="paragraph" w:customStyle="1" w:styleId="17DBCBC5D52A419FBA272084135CE59F">
    <w:name w:val="17DBCBC5D52A419FBA272084135CE59F"/>
    <w:rsid w:val="003C541B"/>
    <w:pPr>
      <w:widowControl w:val="0"/>
      <w:jc w:val="both"/>
    </w:pPr>
  </w:style>
  <w:style w:type="paragraph" w:customStyle="1" w:styleId="43326B570DCC464DA3F07B1B516069DE">
    <w:name w:val="43326B570DCC464DA3F07B1B516069DE"/>
    <w:rsid w:val="003C541B"/>
    <w:pPr>
      <w:widowControl w:val="0"/>
      <w:jc w:val="both"/>
    </w:pPr>
  </w:style>
  <w:style w:type="paragraph" w:customStyle="1" w:styleId="D1F4BEE080234D47BD220783AB0B3BE8">
    <w:name w:val="D1F4BEE080234D47BD220783AB0B3BE8"/>
    <w:rsid w:val="003C541B"/>
    <w:pPr>
      <w:widowControl w:val="0"/>
      <w:jc w:val="both"/>
    </w:pPr>
  </w:style>
  <w:style w:type="paragraph" w:customStyle="1" w:styleId="C952F2901E4B4D90A0C91FC3AD7F129B">
    <w:name w:val="C952F2901E4B4D90A0C91FC3AD7F129B"/>
    <w:rsid w:val="003C541B"/>
    <w:pPr>
      <w:widowControl w:val="0"/>
      <w:jc w:val="both"/>
    </w:pPr>
  </w:style>
  <w:style w:type="paragraph" w:customStyle="1" w:styleId="CA8316EBCDC84CCE8C9DC62C24D5A417">
    <w:name w:val="CA8316EBCDC84CCE8C9DC62C24D5A417"/>
    <w:rsid w:val="003C541B"/>
    <w:pPr>
      <w:widowControl w:val="0"/>
      <w:jc w:val="both"/>
    </w:pPr>
  </w:style>
  <w:style w:type="paragraph" w:customStyle="1" w:styleId="3B7F9188F504456992A36CA92A78AA2E">
    <w:name w:val="3B7F9188F504456992A36CA92A78AA2E"/>
    <w:rsid w:val="003C541B"/>
    <w:pPr>
      <w:widowControl w:val="0"/>
      <w:jc w:val="both"/>
    </w:pPr>
  </w:style>
  <w:style w:type="paragraph" w:customStyle="1" w:styleId="11482B8B1A9C46FFB733CD4CA5D9A3FD">
    <w:name w:val="11482B8B1A9C46FFB733CD4CA5D9A3FD"/>
    <w:rsid w:val="003C541B"/>
    <w:pPr>
      <w:widowControl w:val="0"/>
      <w:jc w:val="both"/>
    </w:pPr>
  </w:style>
  <w:style w:type="paragraph" w:customStyle="1" w:styleId="C57155D0A4664282ADDA94D69FAD8A84">
    <w:name w:val="C57155D0A4664282ADDA94D69FAD8A84"/>
    <w:rsid w:val="003C541B"/>
    <w:pPr>
      <w:widowControl w:val="0"/>
      <w:jc w:val="both"/>
    </w:pPr>
  </w:style>
  <w:style w:type="paragraph" w:customStyle="1" w:styleId="6036CD71A9E24CD1AA07A256196D48B9">
    <w:name w:val="6036CD71A9E24CD1AA07A256196D48B9"/>
    <w:rsid w:val="003C541B"/>
    <w:pPr>
      <w:widowControl w:val="0"/>
      <w:jc w:val="both"/>
    </w:pPr>
  </w:style>
  <w:style w:type="paragraph" w:customStyle="1" w:styleId="67F5A132815A4C2CB6A43415D17EDC58">
    <w:name w:val="67F5A132815A4C2CB6A43415D17EDC58"/>
    <w:rsid w:val="003C541B"/>
    <w:pPr>
      <w:widowControl w:val="0"/>
      <w:jc w:val="both"/>
    </w:pPr>
  </w:style>
  <w:style w:type="paragraph" w:customStyle="1" w:styleId="62320266A18A437CAAD31EF27A164CC8">
    <w:name w:val="62320266A18A437CAAD31EF27A164CC8"/>
    <w:rsid w:val="003C541B"/>
    <w:pPr>
      <w:widowControl w:val="0"/>
      <w:jc w:val="both"/>
    </w:pPr>
  </w:style>
  <w:style w:type="paragraph" w:customStyle="1" w:styleId="4F7CD75D1E644457A881EFD60C763322">
    <w:name w:val="4F7CD75D1E644457A881EFD60C763322"/>
    <w:rsid w:val="003C541B"/>
    <w:pPr>
      <w:widowControl w:val="0"/>
      <w:jc w:val="both"/>
    </w:pPr>
  </w:style>
  <w:style w:type="paragraph" w:customStyle="1" w:styleId="2F227E2E0CB04AF88DD6C33105314CCB">
    <w:name w:val="2F227E2E0CB04AF88DD6C33105314CCB"/>
    <w:rsid w:val="003C541B"/>
    <w:pPr>
      <w:widowControl w:val="0"/>
      <w:jc w:val="both"/>
    </w:pPr>
  </w:style>
  <w:style w:type="paragraph" w:customStyle="1" w:styleId="D4B9F4E69118473595F0444CC57C1C72">
    <w:name w:val="D4B9F4E69118473595F0444CC57C1C72"/>
    <w:rsid w:val="003C541B"/>
    <w:pPr>
      <w:widowControl w:val="0"/>
      <w:jc w:val="both"/>
    </w:pPr>
  </w:style>
  <w:style w:type="paragraph" w:customStyle="1" w:styleId="1AF5E1F347964BD1A1A789D9888EBFAA">
    <w:name w:val="1AF5E1F347964BD1A1A789D9888EBFAA"/>
    <w:rsid w:val="003C541B"/>
    <w:pPr>
      <w:widowControl w:val="0"/>
      <w:jc w:val="both"/>
    </w:pPr>
  </w:style>
  <w:style w:type="paragraph" w:customStyle="1" w:styleId="40923E18C6D04EBB90EEAA7BFF5E40DE">
    <w:name w:val="40923E18C6D04EBB90EEAA7BFF5E40DE"/>
    <w:rsid w:val="003C541B"/>
    <w:pPr>
      <w:widowControl w:val="0"/>
      <w:jc w:val="both"/>
    </w:pPr>
  </w:style>
  <w:style w:type="paragraph" w:customStyle="1" w:styleId="7161E0CC5D304D0B81BDD6F911B79AF5">
    <w:name w:val="7161E0CC5D304D0B81BDD6F911B79AF5"/>
    <w:rsid w:val="003C541B"/>
    <w:pPr>
      <w:widowControl w:val="0"/>
      <w:jc w:val="both"/>
    </w:pPr>
  </w:style>
  <w:style w:type="paragraph" w:customStyle="1" w:styleId="E30D129E298C466481ACA729D7F0EE69">
    <w:name w:val="E30D129E298C466481ACA729D7F0EE69"/>
    <w:rsid w:val="003C541B"/>
    <w:pPr>
      <w:widowControl w:val="0"/>
      <w:jc w:val="both"/>
    </w:pPr>
  </w:style>
  <w:style w:type="paragraph" w:customStyle="1" w:styleId="9DB2C8339C6B4D5485037436CBFA1CEF">
    <w:name w:val="9DB2C8339C6B4D5485037436CBFA1CEF"/>
    <w:rsid w:val="003C541B"/>
    <w:pPr>
      <w:widowControl w:val="0"/>
      <w:jc w:val="both"/>
    </w:pPr>
  </w:style>
  <w:style w:type="paragraph" w:customStyle="1" w:styleId="13BCE5ED8EE648B792670AFBD838362D">
    <w:name w:val="13BCE5ED8EE648B792670AFBD838362D"/>
    <w:rsid w:val="003C541B"/>
    <w:pPr>
      <w:widowControl w:val="0"/>
      <w:jc w:val="both"/>
    </w:pPr>
  </w:style>
  <w:style w:type="paragraph" w:customStyle="1" w:styleId="0030A78CA338442BB93705A56CA732F0">
    <w:name w:val="0030A78CA338442BB93705A56CA732F0"/>
    <w:rsid w:val="003C541B"/>
    <w:pPr>
      <w:widowControl w:val="0"/>
      <w:jc w:val="both"/>
    </w:pPr>
  </w:style>
  <w:style w:type="paragraph" w:customStyle="1" w:styleId="91B7D78A7BAF49D3876968C17A10E2F8">
    <w:name w:val="91B7D78A7BAF49D3876968C17A10E2F8"/>
    <w:rsid w:val="003C541B"/>
    <w:pPr>
      <w:widowControl w:val="0"/>
      <w:jc w:val="both"/>
    </w:pPr>
  </w:style>
  <w:style w:type="paragraph" w:customStyle="1" w:styleId="65C03C664379417CB8A13D6B4146D28D">
    <w:name w:val="65C03C664379417CB8A13D6B4146D28D"/>
    <w:rsid w:val="003C541B"/>
    <w:pPr>
      <w:widowControl w:val="0"/>
      <w:jc w:val="both"/>
    </w:pPr>
  </w:style>
  <w:style w:type="paragraph" w:customStyle="1" w:styleId="CC9B5A1947944DDF81650476ACB30AB7">
    <w:name w:val="CC9B5A1947944DDF81650476ACB30AB7"/>
    <w:rsid w:val="003C541B"/>
    <w:pPr>
      <w:widowControl w:val="0"/>
      <w:jc w:val="both"/>
    </w:pPr>
  </w:style>
  <w:style w:type="paragraph" w:customStyle="1" w:styleId="C7E1C958C40248699F5284987D613B53">
    <w:name w:val="C7E1C958C40248699F5284987D613B53"/>
    <w:rsid w:val="003C541B"/>
    <w:pPr>
      <w:widowControl w:val="0"/>
      <w:jc w:val="both"/>
    </w:pPr>
  </w:style>
  <w:style w:type="paragraph" w:customStyle="1" w:styleId="E7F2C4B49849456BAD589E1D0FEC8ADD">
    <w:name w:val="E7F2C4B49849456BAD589E1D0FEC8ADD"/>
    <w:rsid w:val="003C541B"/>
    <w:pPr>
      <w:widowControl w:val="0"/>
      <w:jc w:val="both"/>
    </w:pPr>
  </w:style>
  <w:style w:type="paragraph" w:customStyle="1" w:styleId="CBAFC69DEB6A4EFEB8B80D03D84DBFA1">
    <w:name w:val="CBAFC69DEB6A4EFEB8B80D03D84DBFA1"/>
    <w:rsid w:val="003C541B"/>
    <w:pPr>
      <w:widowControl w:val="0"/>
      <w:jc w:val="both"/>
    </w:pPr>
  </w:style>
  <w:style w:type="paragraph" w:customStyle="1" w:styleId="C87B11AFD3B04265B1FB66789A764881">
    <w:name w:val="C87B11AFD3B04265B1FB66789A764881"/>
    <w:rsid w:val="003C541B"/>
    <w:pPr>
      <w:widowControl w:val="0"/>
      <w:jc w:val="both"/>
    </w:pPr>
  </w:style>
  <w:style w:type="paragraph" w:customStyle="1" w:styleId="3CB3EB96DCF14BC2807F0F62D7548FB4">
    <w:name w:val="3CB3EB96DCF14BC2807F0F62D7548FB4"/>
    <w:rsid w:val="003C541B"/>
    <w:pPr>
      <w:widowControl w:val="0"/>
      <w:jc w:val="both"/>
    </w:pPr>
  </w:style>
  <w:style w:type="paragraph" w:customStyle="1" w:styleId="B073C768A962461F8BA073E36093F29C">
    <w:name w:val="B073C768A962461F8BA073E36093F29C"/>
    <w:rsid w:val="003C541B"/>
    <w:pPr>
      <w:widowControl w:val="0"/>
      <w:jc w:val="both"/>
    </w:pPr>
  </w:style>
  <w:style w:type="paragraph" w:customStyle="1" w:styleId="5FD52662D7A348A08D83217DF957391B">
    <w:name w:val="5FD52662D7A348A08D83217DF957391B"/>
    <w:rsid w:val="003C541B"/>
    <w:pPr>
      <w:widowControl w:val="0"/>
      <w:jc w:val="both"/>
    </w:pPr>
  </w:style>
  <w:style w:type="paragraph" w:customStyle="1" w:styleId="18693573A926447C8C9C4B803C975E50">
    <w:name w:val="18693573A926447C8C9C4B803C975E50"/>
    <w:rsid w:val="003C541B"/>
    <w:pPr>
      <w:widowControl w:val="0"/>
      <w:jc w:val="both"/>
    </w:pPr>
  </w:style>
  <w:style w:type="paragraph" w:customStyle="1" w:styleId="E1300BCEDA3C407883BF778013CC6C59">
    <w:name w:val="E1300BCEDA3C407883BF778013CC6C59"/>
    <w:rsid w:val="003C541B"/>
    <w:pPr>
      <w:widowControl w:val="0"/>
      <w:jc w:val="both"/>
    </w:pPr>
  </w:style>
  <w:style w:type="paragraph" w:customStyle="1" w:styleId="14FA67172CEF4B79B5EB5721CD42A069">
    <w:name w:val="14FA67172CEF4B79B5EB5721CD42A069"/>
    <w:rsid w:val="003C541B"/>
    <w:pPr>
      <w:widowControl w:val="0"/>
      <w:jc w:val="both"/>
    </w:pPr>
  </w:style>
  <w:style w:type="paragraph" w:customStyle="1" w:styleId="05B19B2DF03A4EDEAF06B284B23F8BA6">
    <w:name w:val="05B19B2DF03A4EDEAF06B284B23F8BA6"/>
    <w:rsid w:val="003C541B"/>
    <w:pPr>
      <w:widowControl w:val="0"/>
      <w:jc w:val="both"/>
    </w:pPr>
  </w:style>
  <w:style w:type="paragraph" w:customStyle="1" w:styleId="D3E3E641A7FF41C1BEB8387A1A72FCD9">
    <w:name w:val="D3E3E641A7FF41C1BEB8387A1A72FCD9"/>
    <w:rsid w:val="003C541B"/>
    <w:pPr>
      <w:widowControl w:val="0"/>
      <w:jc w:val="both"/>
    </w:pPr>
  </w:style>
  <w:style w:type="paragraph" w:customStyle="1" w:styleId="3D0AC8CF2B874E76B931DF939BFB7556">
    <w:name w:val="3D0AC8CF2B874E76B931DF939BFB7556"/>
    <w:rsid w:val="003C541B"/>
    <w:pPr>
      <w:widowControl w:val="0"/>
      <w:jc w:val="both"/>
    </w:pPr>
  </w:style>
  <w:style w:type="paragraph" w:customStyle="1" w:styleId="47F8D846AA85450893A3D7C4CDCBF864">
    <w:name w:val="47F8D846AA85450893A3D7C4CDCBF864"/>
    <w:rsid w:val="003C541B"/>
    <w:pPr>
      <w:widowControl w:val="0"/>
      <w:jc w:val="both"/>
    </w:pPr>
  </w:style>
  <w:style w:type="paragraph" w:customStyle="1" w:styleId="2878738EC54C4C07B39D22E39EC986C6">
    <w:name w:val="2878738EC54C4C07B39D22E39EC986C6"/>
    <w:rsid w:val="003C541B"/>
    <w:pPr>
      <w:widowControl w:val="0"/>
      <w:jc w:val="both"/>
    </w:pPr>
  </w:style>
  <w:style w:type="paragraph" w:customStyle="1" w:styleId="375AF0F6FD0743CA935E187D27A1011B">
    <w:name w:val="375AF0F6FD0743CA935E187D27A1011B"/>
    <w:rsid w:val="003C541B"/>
    <w:pPr>
      <w:widowControl w:val="0"/>
      <w:jc w:val="both"/>
    </w:pPr>
  </w:style>
  <w:style w:type="paragraph" w:customStyle="1" w:styleId="5490CB18E7F84A91950132333D1C2468">
    <w:name w:val="5490CB18E7F84A91950132333D1C2468"/>
    <w:rsid w:val="003C541B"/>
    <w:pPr>
      <w:widowControl w:val="0"/>
      <w:jc w:val="both"/>
    </w:pPr>
  </w:style>
  <w:style w:type="paragraph" w:customStyle="1" w:styleId="F297FE23E44B49129D9954EC0A88767C">
    <w:name w:val="F297FE23E44B49129D9954EC0A88767C"/>
    <w:rsid w:val="003C541B"/>
    <w:pPr>
      <w:widowControl w:val="0"/>
      <w:jc w:val="both"/>
    </w:pPr>
  </w:style>
  <w:style w:type="paragraph" w:customStyle="1" w:styleId="834F7C8615F44D5EBCA16911949D9350">
    <w:name w:val="834F7C8615F44D5EBCA16911949D9350"/>
    <w:rsid w:val="003C541B"/>
    <w:pPr>
      <w:widowControl w:val="0"/>
      <w:jc w:val="both"/>
    </w:pPr>
  </w:style>
  <w:style w:type="paragraph" w:customStyle="1" w:styleId="11558C91528045E4BDF32E0EE24BC684">
    <w:name w:val="11558C91528045E4BDF32E0EE24BC684"/>
    <w:rsid w:val="003C541B"/>
    <w:pPr>
      <w:widowControl w:val="0"/>
      <w:jc w:val="both"/>
    </w:pPr>
  </w:style>
  <w:style w:type="paragraph" w:customStyle="1" w:styleId="9B1B982298CA47F18B4F816D58D27BB4">
    <w:name w:val="9B1B982298CA47F18B4F816D58D27BB4"/>
    <w:rsid w:val="003C541B"/>
    <w:pPr>
      <w:widowControl w:val="0"/>
      <w:jc w:val="both"/>
    </w:pPr>
  </w:style>
  <w:style w:type="paragraph" w:customStyle="1" w:styleId="7E908F2E749948A1AC89A445AE6EDECE">
    <w:name w:val="7E908F2E749948A1AC89A445AE6EDECE"/>
    <w:rsid w:val="003C541B"/>
    <w:pPr>
      <w:widowControl w:val="0"/>
      <w:jc w:val="both"/>
    </w:pPr>
  </w:style>
  <w:style w:type="paragraph" w:customStyle="1" w:styleId="0BBD9A54E06D4710BEC95AACE717E6E2">
    <w:name w:val="0BBD9A54E06D4710BEC95AACE717E6E2"/>
    <w:rsid w:val="003C541B"/>
    <w:pPr>
      <w:widowControl w:val="0"/>
      <w:jc w:val="both"/>
    </w:pPr>
  </w:style>
  <w:style w:type="paragraph" w:customStyle="1" w:styleId="B3726267E3984DD29F7BE8CBC609E7F6">
    <w:name w:val="B3726267E3984DD29F7BE8CBC609E7F6"/>
    <w:rsid w:val="003C541B"/>
    <w:pPr>
      <w:widowControl w:val="0"/>
      <w:jc w:val="both"/>
    </w:pPr>
  </w:style>
  <w:style w:type="paragraph" w:customStyle="1" w:styleId="CD24FFBA221A45AE8128643227DF4587">
    <w:name w:val="CD24FFBA221A45AE8128643227DF4587"/>
    <w:rsid w:val="003C541B"/>
    <w:pPr>
      <w:widowControl w:val="0"/>
      <w:jc w:val="both"/>
    </w:pPr>
  </w:style>
  <w:style w:type="paragraph" w:customStyle="1" w:styleId="FA312E2879B94436884C0FCCE4B46565">
    <w:name w:val="FA312E2879B94436884C0FCCE4B46565"/>
    <w:rsid w:val="003C541B"/>
    <w:pPr>
      <w:widowControl w:val="0"/>
      <w:jc w:val="both"/>
    </w:pPr>
  </w:style>
  <w:style w:type="paragraph" w:customStyle="1" w:styleId="59EFF8F23E6D46EDAE65A8B1302FCD9D">
    <w:name w:val="59EFF8F23E6D46EDAE65A8B1302FCD9D"/>
    <w:rsid w:val="003C541B"/>
    <w:pPr>
      <w:widowControl w:val="0"/>
      <w:jc w:val="both"/>
    </w:pPr>
  </w:style>
  <w:style w:type="paragraph" w:customStyle="1" w:styleId="295318C1E83F428DB0702BC99D4DE72B">
    <w:name w:val="295318C1E83F428DB0702BC99D4DE72B"/>
    <w:rsid w:val="003C541B"/>
    <w:pPr>
      <w:widowControl w:val="0"/>
      <w:jc w:val="both"/>
    </w:pPr>
  </w:style>
  <w:style w:type="paragraph" w:customStyle="1" w:styleId="FDB229BD0F994C1FA520FE5B08980449">
    <w:name w:val="FDB229BD0F994C1FA520FE5B08980449"/>
    <w:rsid w:val="003C541B"/>
    <w:pPr>
      <w:widowControl w:val="0"/>
      <w:jc w:val="both"/>
    </w:pPr>
  </w:style>
  <w:style w:type="paragraph" w:customStyle="1" w:styleId="86D06B187FAE41C093A0080A48066FAF">
    <w:name w:val="86D06B187FAE41C093A0080A48066FAF"/>
    <w:rsid w:val="003C541B"/>
    <w:pPr>
      <w:widowControl w:val="0"/>
      <w:jc w:val="both"/>
    </w:pPr>
  </w:style>
  <w:style w:type="paragraph" w:customStyle="1" w:styleId="93582C7E3705411B83DB22B0983E96F5">
    <w:name w:val="93582C7E3705411B83DB22B0983E96F5"/>
    <w:rsid w:val="003C541B"/>
    <w:pPr>
      <w:widowControl w:val="0"/>
      <w:jc w:val="both"/>
    </w:pPr>
  </w:style>
  <w:style w:type="paragraph" w:customStyle="1" w:styleId="A772175F4913416382FCECD0F386A727">
    <w:name w:val="A772175F4913416382FCECD0F386A727"/>
    <w:rsid w:val="003C541B"/>
    <w:pPr>
      <w:widowControl w:val="0"/>
      <w:jc w:val="both"/>
    </w:pPr>
  </w:style>
  <w:style w:type="paragraph" w:customStyle="1" w:styleId="D4166B97C4BE4576B8F311ED3F700D73">
    <w:name w:val="D4166B97C4BE4576B8F311ED3F700D73"/>
    <w:rsid w:val="003C541B"/>
    <w:pPr>
      <w:widowControl w:val="0"/>
      <w:jc w:val="both"/>
    </w:pPr>
  </w:style>
  <w:style w:type="paragraph" w:customStyle="1" w:styleId="4DAA895578BC40AEA89FF92752854F74">
    <w:name w:val="4DAA895578BC40AEA89FF92752854F74"/>
    <w:rsid w:val="003C541B"/>
    <w:pPr>
      <w:widowControl w:val="0"/>
      <w:jc w:val="both"/>
    </w:pPr>
  </w:style>
  <w:style w:type="paragraph" w:customStyle="1" w:styleId="D057AF24AC9643DC9B2C022ADCBDE7BE">
    <w:name w:val="D057AF24AC9643DC9B2C022ADCBDE7BE"/>
    <w:rsid w:val="003C541B"/>
    <w:pPr>
      <w:widowControl w:val="0"/>
      <w:jc w:val="both"/>
    </w:pPr>
  </w:style>
  <w:style w:type="paragraph" w:customStyle="1" w:styleId="26C755CA85D9422CA1E33F9E42BAE4E4">
    <w:name w:val="26C755CA85D9422CA1E33F9E42BAE4E4"/>
    <w:rsid w:val="003C541B"/>
    <w:pPr>
      <w:widowControl w:val="0"/>
      <w:jc w:val="both"/>
    </w:pPr>
  </w:style>
  <w:style w:type="paragraph" w:customStyle="1" w:styleId="8FC647F6C75F4BB3B7B1BAFB343B4998">
    <w:name w:val="8FC647F6C75F4BB3B7B1BAFB343B4998"/>
    <w:rsid w:val="003C541B"/>
    <w:pPr>
      <w:widowControl w:val="0"/>
      <w:jc w:val="both"/>
    </w:pPr>
  </w:style>
  <w:style w:type="paragraph" w:customStyle="1" w:styleId="928F192BB3CD4333891D914919EED6EE">
    <w:name w:val="928F192BB3CD4333891D914919EED6EE"/>
    <w:rsid w:val="003C541B"/>
    <w:pPr>
      <w:widowControl w:val="0"/>
      <w:jc w:val="both"/>
    </w:pPr>
  </w:style>
  <w:style w:type="paragraph" w:customStyle="1" w:styleId="C42D33635A1E492CBFB1D3FCA8DF6515">
    <w:name w:val="C42D33635A1E492CBFB1D3FCA8DF6515"/>
    <w:rsid w:val="003C541B"/>
    <w:pPr>
      <w:widowControl w:val="0"/>
      <w:jc w:val="both"/>
    </w:pPr>
  </w:style>
  <w:style w:type="paragraph" w:customStyle="1" w:styleId="173C4BFFD17E431BBC705D7098B9EA29">
    <w:name w:val="173C4BFFD17E431BBC705D7098B9EA29"/>
    <w:rsid w:val="003C541B"/>
    <w:pPr>
      <w:widowControl w:val="0"/>
      <w:jc w:val="both"/>
    </w:pPr>
  </w:style>
  <w:style w:type="paragraph" w:customStyle="1" w:styleId="46406A6E935E47F998988417A21F6FE8">
    <w:name w:val="46406A6E935E47F998988417A21F6FE8"/>
    <w:rsid w:val="003C541B"/>
    <w:pPr>
      <w:widowControl w:val="0"/>
      <w:jc w:val="both"/>
    </w:pPr>
  </w:style>
  <w:style w:type="paragraph" w:customStyle="1" w:styleId="3961EC3C09AB4BDBA45C05C840FAA796">
    <w:name w:val="3961EC3C09AB4BDBA45C05C840FAA796"/>
    <w:rsid w:val="003C541B"/>
    <w:pPr>
      <w:widowControl w:val="0"/>
      <w:jc w:val="both"/>
    </w:pPr>
  </w:style>
  <w:style w:type="paragraph" w:customStyle="1" w:styleId="98295794E3BF40CDBCE3B7489567B5B1">
    <w:name w:val="98295794E3BF40CDBCE3B7489567B5B1"/>
    <w:rsid w:val="003C541B"/>
    <w:pPr>
      <w:widowControl w:val="0"/>
      <w:jc w:val="both"/>
    </w:pPr>
  </w:style>
  <w:style w:type="paragraph" w:customStyle="1" w:styleId="3A80F6E7EB164CCD804A06E7228B08D1">
    <w:name w:val="3A80F6E7EB164CCD804A06E7228B08D1"/>
    <w:rsid w:val="003C541B"/>
    <w:pPr>
      <w:widowControl w:val="0"/>
      <w:jc w:val="both"/>
    </w:pPr>
  </w:style>
  <w:style w:type="paragraph" w:customStyle="1" w:styleId="F56AD52A02494248BDD9CA72C0BA0E89">
    <w:name w:val="F56AD52A02494248BDD9CA72C0BA0E89"/>
    <w:rsid w:val="003C541B"/>
    <w:pPr>
      <w:widowControl w:val="0"/>
      <w:jc w:val="both"/>
    </w:pPr>
  </w:style>
  <w:style w:type="paragraph" w:customStyle="1" w:styleId="6678C522599244298BA90CB68B435759">
    <w:name w:val="6678C522599244298BA90CB68B435759"/>
    <w:rsid w:val="003C541B"/>
    <w:pPr>
      <w:widowControl w:val="0"/>
      <w:jc w:val="both"/>
    </w:pPr>
  </w:style>
  <w:style w:type="paragraph" w:customStyle="1" w:styleId="58A5A8159B204AB19C238192BE33EF19">
    <w:name w:val="58A5A8159B204AB19C238192BE33EF19"/>
    <w:rsid w:val="003C541B"/>
    <w:pPr>
      <w:widowControl w:val="0"/>
      <w:jc w:val="both"/>
    </w:pPr>
  </w:style>
  <w:style w:type="paragraph" w:customStyle="1" w:styleId="061987325CAD45A493AC2F3160BBF2A5">
    <w:name w:val="061987325CAD45A493AC2F3160BBF2A5"/>
    <w:rsid w:val="003C541B"/>
    <w:pPr>
      <w:widowControl w:val="0"/>
      <w:jc w:val="both"/>
    </w:pPr>
  </w:style>
  <w:style w:type="paragraph" w:customStyle="1" w:styleId="0ECEC61B829147579589180A57533D1D">
    <w:name w:val="0ECEC61B829147579589180A57533D1D"/>
    <w:rsid w:val="003C541B"/>
    <w:pPr>
      <w:widowControl w:val="0"/>
      <w:jc w:val="both"/>
    </w:pPr>
  </w:style>
  <w:style w:type="paragraph" w:customStyle="1" w:styleId="D1952D873E984C50A2E4265D530DB44F">
    <w:name w:val="D1952D873E984C50A2E4265D530DB44F"/>
    <w:rsid w:val="003C541B"/>
    <w:pPr>
      <w:widowControl w:val="0"/>
      <w:jc w:val="both"/>
    </w:pPr>
  </w:style>
  <w:style w:type="paragraph" w:customStyle="1" w:styleId="FC21AF50DE1B4E22A7415C328CAF6433">
    <w:name w:val="FC21AF50DE1B4E22A7415C328CAF6433"/>
    <w:rsid w:val="003C541B"/>
    <w:pPr>
      <w:widowControl w:val="0"/>
      <w:jc w:val="both"/>
    </w:pPr>
  </w:style>
  <w:style w:type="paragraph" w:customStyle="1" w:styleId="16E5E979AE464BE6B7E627D13357F55D">
    <w:name w:val="16E5E979AE464BE6B7E627D13357F55D"/>
    <w:rsid w:val="003C541B"/>
    <w:pPr>
      <w:widowControl w:val="0"/>
      <w:jc w:val="both"/>
    </w:pPr>
  </w:style>
  <w:style w:type="paragraph" w:customStyle="1" w:styleId="BF32F45D777D44A7914480F01CD0625A">
    <w:name w:val="BF32F45D777D44A7914480F01CD0625A"/>
    <w:rsid w:val="003C541B"/>
    <w:pPr>
      <w:widowControl w:val="0"/>
      <w:jc w:val="both"/>
    </w:pPr>
  </w:style>
  <w:style w:type="paragraph" w:customStyle="1" w:styleId="8EFFC70517EC4CD6BDC9A95CC97B076A">
    <w:name w:val="8EFFC70517EC4CD6BDC9A95CC97B076A"/>
    <w:rsid w:val="003C541B"/>
    <w:pPr>
      <w:widowControl w:val="0"/>
      <w:jc w:val="both"/>
    </w:pPr>
  </w:style>
  <w:style w:type="paragraph" w:customStyle="1" w:styleId="D7F3DF8266BC424DA8748FD316FD260E">
    <w:name w:val="D7F3DF8266BC424DA8748FD316FD260E"/>
    <w:rsid w:val="003C541B"/>
    <w:pPr>
      <w:widowControl w:val="0"/>
      <w:jc w:val="both"/>
    </w:pPr>
  </w:style>
  <w:style w:type="paragraph" w:customStyle="1" w:styleId="DC897DB001A74ED2AD7F841AA0C51B65">
    <w:name w:val="DC897DB001A74ED2AD7F841AA0C51B65"/>
    <w:rsid w:val="003C541B"/>
    <w:pPr>
      <w:widowControl w:val="0"/>
      <w:jc w:val="both"/>
    </w:pPr>
  </w:style>
  <w:style w:type="paragraph" w:customStyle="1" w:styleId="E0B2276F979F4D89B4F2FCB68D5F9C9E">
    <w:name w:val="E0B2276F979F4D89B4F2FCB68D5F9C9E"/>
    <w:rsid w:val="003C541B"/>
    <w:pPr>
      <w:widowControl w:val="0"/>
      <w:jc w:val="both"/>
    </w:pPr>
  </w:style>
  <w:style w:type="paragraph" w:customStyle="1" w:styleId="BE9714A44D964FD5974534E9ED88414E">
    <w:name w:val="BE9714A44D964FD5974534E9ED88414E"/>
    <w:rsid w:val="003C541B"/>
    <w:pPr>
      <w:widowControl w:val="0"/>
      <w:jc w:val="both"/>
    </w:pPr>
  </w:style>
  <w:style w:type="paragraph" w:customStyle="1" w:styleId="AC2F439596D445A7AD5DA9ED51D145CE">
    <w:name w:val="AC2F439596D445A7AD5DA9ED51D145CE"/>
    <w:rsid w:val="003C541B"/>
    <w:pPr>
      <w:widowControl w:val="0"/>
      <w:jc w:val="both"/>
    </w:pPr>
  </w:style>
  <w:style w:type="paragraph" w:customStyle="1" w:styleId="0E01D62369AC49A2A3DAE83535EBF901">
    <w:name w:val="0E01D62369AC49A2A3DAE83535EBF901"/>
    <w:rsid w:val="003C541B"/>
    <w:pPr>
      <w:widowControl w:val="0"/>
      <w:jc w:val="both"/>
    </w:pPr>
  </w:style>
  <w:style w:type="paragraph" w:customStyle="1" w:styleId="8534DF8667C14A969E64A4ED3F63048D">
    <w:name w:val="8534DF8667C14A969E64A4ED3F63048D"/>
    <w:rsid w:val="003C541B"/>
    <w:pPr>
      <w:widowControl w:val="0"/>
      <w:jc w:val="both"/>
    </w:pPr>
  </w:style>
  <w:style w:type="paragraph" w:customStyle="1" w:styleId="B95BA0F326CA405FB773BA431F9DA42A">
    <w:name w:val="B95BA0F326CA405FB773BA431F9DA42A"/>
    <w:rsid w:val="003C541B"/>
    <w:pPr>
      <w:widowControl w:val="0"/>
      <w:jc w:val="both"/>
    </w:pPr>
  </w:style>
  <w:style w:type="paragraph" w:customStyle="1" w:styleId="6092C305BF284F9BA740A3EE82B2A934">
    <w:name w:val="6092C305BF284F9BA740A3EE82B2A934"/>
    <w:rsid w:val="003C541B"/>
    <w:pPr>
      <w:widowControl w:val="0"/>
      <w:jc w:val="both"/>
    </w:pPr>
  </w:style>
  <w:style w:type="paragraph" w:customStyle="1" w:styleId="4A6A854E8D68460E9C4C67A4028EED2C">
    <w:name w:val="4A6A854E8D68460E9C4C67A4028EED2C"/>
    <w:rsid w:val="003C541B"/>
    <w:pPr>
      <w:widowControl w:val="0"/>
      <w:jc w:val="both"/>
    </w:pPr>
  </w:style>
  <w:style w:type="paragraph" w:customStyle="1" w:styleId="31474ABCF8B44E2FA6B394B29D216B9B">
    <w:name w:val="31474ABCF8B44E2FA6B394B29D216B9B"/>
    <w:rsid w:val="003C541B"/>
    <w:pPr>
      <w:widowControl w:val="0"/>
      <w:jc w:val="both"/>
    </w:pPr>
  </w:style>
  <w:style w:type="paragraph" w:customStyle="1" w:styleId="D926620A62194B72A3A502F2AAD64A63">
    <w:name w:val="D926620A62194B72A3A502F2AAD64A63"/>
    <w:rsid w:val="003C541B"/>
    <w:pPr>
      <w:widowControl w:val="0"/>
      <w:jc w:val="both"/>
    </w:pPr>
  </w:style>
  <w:style w:type="paragraph" w:customStyle="1" w:styleId="8E0354FE30D7481FBDE34F09C6E041D9">
    <w:name w:val="8E0354FE30D7481FBDE34F09C6E041D9"/>
    <w:rsid w:val="003C541B"/>
    <w:pPr>
      <w:widowControl w:val="0"/>
      <w:jc w:val="both"/>
    </w:pPr>
  </w:style>
  <w:style w:type="paragraph" w:customStyle="1" w:styleId="E2249D1539B14A43A357FD83386907AB">
    <w:name w:val="E2249D1539B14A43A357FD83386907AB"/>
    <w:rsid w:val="003C541B"/>
    <w:pPr>
      <w:widowControl w:val="0"/>
      <w:jc w:val="both"/>
    </w:pPr>
  </w:style>
  <w:style w:type="paragraph" w:customStyle="1" w:styleId="3BD245755EE3471E8DFA7069EFD1CECC">
    <w:name w:val="3BD245755EE3471E8DFA7069EFD1CECC"/>
    <w:rsid w:val="003C541B"/>
    <w:pPr>
      <w:widowControl w:val="0"/>
      <w:jc w:val="both"/>
    </w:pPr>
  </w:style>
  <w:style w:type="paragraph" w:customStyle="1" w:styleId="DB91F51966084468B1EAF261D958098C">
    <w:name w:val="DB91F51966084468B1EAF261D958098C"/>
    <w:rsid w:val="003C541B"/>
    <w:pPr>
      <w:widowControl w:val="0"/>
      <w:jc w:val="both"/>
    </w:pPr>
  </w:style>
  <w:style w:type="paragraph" w:customStyle="1" w:styleId="88C92A592BAD4C59AE8998F5D4666DE9">
    <w:name w:val="88C92A592BAD4C59AE8998F5D4666DE9"/>
    <w:rsid w:val="003C541B"/>
    <w:pPr>
      <w:widowControl w:val="0"/>
      <w:jc w:val="both"/>
    </w:pPr>
  </w:style>
  <w:style w:type="paragraph" w:customStyle="1" w:styleId="72DCA9E7FDED412B8CF7CE211DF51A37">
    <w:name w:val="72DCA9E7FDED412B8CF7CE211DF51A37"/>
    <w:rsid w:val="003C541B"/>
    <w:pPr>
      <w:widowControl w:val="0"/>
      <w:jc w:val="both"/>
    </w:pPr>
  </w:style>
  <w:style w:type="paragraph" w:customStyle="1" w:styleId="CC9B33431DBC49AEA32DE38B542222E8">
    <w:name w:val="CC9B33431DBC49AEA32DE38B542222E8"/>
    <w:rsid w:val="003C541B"/>
    <w:pPr>
      <w:widowControl w:val="0"/>
      <w:jc w:val="both"/>
    </w:pPr>
  </w:style>
  <w:style w:type="paragraph" w:customStyle="1" w:styleId="C4DF93D9582E4C2CB3E053878AE52D07">
    <w:name w:val="C4DF93D9582E4C2CB3E053878AE52D07"/>
    <w:rsid w:val="003C541B"/>
    <w:pPr>
      <w:widowControl w:val="0"/>
      <w:jc w:val="both"/>
    </w:pPr>
  </w:style>
  <w:style w:type="paragraph" w:customStyle="1" w:styleId="A85189E87C1D466E8A7BC0805CB0C5A0">
    <w:name w:val="A85189E87C1D466E8A7BC0805CB0C5A0"/>
    <w:rsid w:val="003C541B"/>
    <w:pPr>
      <w:widowControl w:val="0"/>
      <w:jc w:val="both"/>
    </w:pPr>
  </w:style>
  <w:style w:type="paragraph" w:customStyle="1" w:styleId="B5CEC64BAD40423CA513B6A281267B57">
    <w:name w:val="B5CEC64BAD40423CA513B6A281267B57"/>
    <w:rsid w:val="003C541B"/>
    <w:pPr>
      <w:widowControl w:val="0"/>
      <w:jc w:val="both"/>
    </w:pPr>
  </w:style>
  <w:style w:type="paragraph" w:customStyle="1" w:styleId="ADA3F01D9D4B42109E4A3980AF28E162">
    <w:name w:val="ADA3F01D9D4B42109E4A3980AF28E162"/>
    <w:rsid w:val="003C541B"/>
    <w:pPr>
      <w:widowControl w:val="0"/>
      <w:jc w:val="both"/>
    </w:pPr>
  </w:style>
  <w:style w:type="paragraph" w:customStyle="1" w:styleId="C00539E96FEF49D8A9029D39746A5299">
    <w:name w:val="C00539E96FEF49D8A9029D39746A5299"/>
    <w:rsid w:val="003C541B"/>
    <w:pPr>
      <w:widowControl w:val="0"/>
      <w:jc w:val="both"/>
    </w:pPr>
  </w:style>
  <w:style w:type="paragraph" w:customStyle="1" w:styleId="5A1AFD9771F5475A93CEBF4A258EC78A">
    <w:name w:val="5A1AFD9771F5475A93CEBF4A258EC78A"/>
    <w:rsid w:val="003C541B"/>
    <w:pPr>
      <w:widowControl w:val="0"/>
      <w:jc w:val="both"/>
    </w:pPr>
  </w:style>
  <w:style w:type="paragraph" w:customStyle="1" w:styleId="12A99ACC57A943E19DE00571E84721E8">
    <w:name w:val="12A99ACC57A943E19DE00571E84721E8"/>
    <w:rsid w:val="003C541B"/>
    <w:pPr>
      <w:widowControl w:val="0"/>
      <w:jc w:val="both"/>
    </w:pPr>
  </w:style>
  <w:style w:type="paragraph" w:customStyle="1" w:styleId="2A1E22E2F950415AACD13E3AD32C6E36">
    <w:name w:val="2A1E22E2F950415AACD13E3AD32C6E36"/>
    <w:rsid w:val="003C541B"/>
    <w:pPr>
      <w:widowControl w:val="0"/>
      <w:jc w:val="both"/>
    </w:pPr>
  </w:style>
  <w:style w:type="paragraph" w:customStyle="1" w:styleId="F7DEF11BE1964FC4B6326CF4EA86C95A">
    <w:name w:val="F7DEF11BE1964FC4B6326CF4EA86C95A"/>
    <w:rsid w:val="003C541B"/>
    <w:pPr>
      <w:widowControl w:val="0"/>
      <w:jc w:val="both"/>
    </w:pPr>
  </w:style>
  <w:style w:type="paragraph" w:customStyle="1" w:styleId="F7A0F4035942474697DC58D6C451E632">
    <w:name w:val="F7A0F4035942474697DC58D6C451E632"/>
    <w:rsid w:val="003C541B"/>
    <w:pPr>
      <w:widowControl w:val="0"/>
      <w:jc w:val="both"/>
    </w:pPr>
  </w:style>
  <w:style w:type="paragraph" w:customStyle="1" w:styleId="FBED52D98B314556A4FEAE9DD5091E25">
    <w:name w:val="FBED52D98B314556A4FEAE9DD5091E25"/>
    <w:rsid w:val="003C541B"/>
    <w:pPr>
      <w:widowControl w:val="0"/>
      <w:jc w:val="both"/>
    </w:pPr>
  </w:style>
  <w:style w:type="paragraph" w:customStyle="1" w:styleId="455EE4421ABB4B99ACFB4520BFF72E89">
    <w:name w:val="455EE4421ABB4B99ACFB4520BFF72E89"/>
    <w:rsid w:val="003C541B"/>
    <w:pPr>
      <w:widowControl w:val="0"/>
      <w:jc w:val="both"/>
    </w:pPr>
  </w:style>
  <w:style w:type="paragraph" w:customStyle="1" w:styleId="AD4448ADA0C849828C68496A125D4DEC">
    <w:name w:val="AD4448ADA0C849828C68496A125D4DEC"/>
    <w:rsid w:val="003C541B"/>
    <w:pPr>
      <w:widowControl w:val="0"/>
      <w:jc w:val="both"/>
    </w:pPr>
  </w:style>
  <w:style w:type="paragraph" w:customStyle="1" w:styleId="FBD57C4F5EDD46ACBBC62646E524AC10">
    <w:name w:val="FBD57C4F5EDD46ACBBC62646E524AC10"/>
    <w:rsid w:val="003C541B"/>
    <w:pPr>
      <w:widowControl w:val="0"/>
      <w:jc w:val="both"/>
    </w:pPr>
  </w:style>
  <w:style w:type="paragraph" w:customStyle="1" w:styleId="322F756B420041598030E71F82786AAD">
    <w:name w:val="322F756B420041598030E71F82786AAD"/>
    <w:rsid w:val="003C541B"/>
    <w:pPr>
      <w:widowControl w:val="0"/>
      <w:jc w:val="both"/>
    </w:pPr>
  </w:style>
  <w:style w:type="paragraph" w:customStyle="1" w:styleId="EACDBF91F8F649E6ACB120CD88E55B3B">
    <w:name w:val="EACDBF91F8F649E6ACB120CD88E55B3B"/>
    <w:rsid w:val="003C541B"/>
    <w:pPr>
      <w:widowControl w:val="0"/>
      <w:jc w:val="both"/>
    </w:pPr>
  </w:style>
  <w:style w:type="paragraph" w:customStyle="1" w:styleId="8323285899E94CF18B1C0D96A21B22BA">
    <w:name w:val="8323285899E94CF18B1C0D96A21B22BA"/>
    <w:rsid w:val="003C541B"/>
    <w:pPr>
      <w:widowControl w:val="0"/>
      <w:jc w:val="both"/>
    </w:pPr>
  </w:style>
  <w:style w:type="paragraph" w:customStyle="1" w:styleId="4F6E0C5F0B5E406CB37FD5AB438A8CCD">
    <w:name w:val="4F6E0C5F0B5E406CB37FD5AB438A8CCD"/>
    <w:rsid w:val="003C541B"/>
    <w:pPr>
      <w:widowControl w:val="0"/>
      <w:jc w:val="both"/>
    </w:pPr>
  </w:style>
  <w:style w:type="paragraph" w:customStyle="1" w:styleId="2EE14E6112624C26958326E9957F5053">
    <w:name w:val="2EE14E6112624C26958326E9957F5053"/>
    <w:rsid w:val="003C541B"/>
    <w:pPr>
      <w:widowControl w:val="0"/>
      <w:jc w:val="both"/>
    </w:pPr>
  </w:style>
  <w:style w:type="paragraph" w:customStyle="1" w:styleId="909F401E71EA4E3798A2A0529A113C3C">
    <w:name w:val="909F401E71EA4E3798A2A0529A113C3C"/>
    <w:rsid w:val="003C541B"/>
    <w:pPr>
      <w:widowControl w:val="0"/>
      <w:jc w:val="both"/>
    </w:pPr>
  </w:style>
  <w:style w:type="paragraph" w:customStyle="1" w:styleId="5C79F6471C7A43DF83A797303FBC6348">
    <w:name w:val="5C79F6471C7A43DF83A797303FBC6348"/>
    <w:rsid w:val="003C541B"/>
    <w:pPr>
      <w:widowControl w:val="0"/>
      <w:jc w:val="both"/>
    </w:pPr>
  </w:style>
  <w:style w:type="paragraph" w:customStyle="1" w:styleId="0908237195DD432F9B68FBA1705E82A7">
    <w:name w:val="0908237195DD432F9B68FBA1705E82A7"/>
    <w:rsid w:val="003C541B"/>
    <w:pPr>
      <w:widowControl w:val="0"/>
      <w:jc w:val="both"/>
    </w:pPr>
  </w:style>
  <w:style w:type="paragraph" w:customStyle="1" w:styleId="77F170B44DF14CDEB09FCA8992F8761D">
    <w:name w:val="77F170B44DF14CDEB09FCA8992F8761D"/>
    <w:rsid w:val="003C541B"/>
    <w:pPr>
      <w:widowControl w:val="0"/>
      <w:jc w:val="both"/>
    </w:pPr>
  </w:style>
  <w:style w:type="paragraph" w:customStyle="1" w:styleId="E0F56CDFEF074A40BE0A43CA5C01F3A1">
    <w:name w:val="E0F56CDFEF074A40BE0A43CA5C01F3A1"/>
    <w:rsid w:val="003C541B"/>
    <w:pPr>
      <w:widowControl w:val="0"/>
      <w:jc w:val="both"/>
    </w:pPr>
  </w:style>
  <w:style w:type="paragraph" w:customStyle="1" w:styleId="8C0A582866574B7C8C590960A4314D11">
    <w:name w:val="8C0A582866574B7C8C590960A4314D11"/>
    <w:rsid w:val="003C541B"/>
    <w:pPr>
      <w:widowControl w:val="0"/>
      <w:jc w:val="both"/>
    </w:pPr>
  </w:style>
  <w:style w:type="paragraph" w:customStyle="1" w:styleId="BCB7C507C4B04313A056CD676A2F383E">
    <w:name w:val="BCB7C507C4B04313A056CD676A2F383E"/>
    <w:rsid w:val="003C541B"/>
    <w:pPr>
      <w:widowControl w:val="0"/>
      <w:jc w:val="both"/>
    </w:pPr>
  </w:style>
  <w:style w:type="paragraph" w:customStyle="1" w:styleId="81A5ABD7122944EE9E0223F6F1C6FC18">
    <w:name w:val="81A5ABD7122944EE9E0223F6F1C6FC18"/>
    <w:rsid w:val="003C541B"/>
    <w:pPr>
      <w:widowControl w:val="0"/>
      <w:jc w:val="both"/>
    </w:pPr>
  </w:style>
  <w:style w:type="paragraph" w:customStyle="1" w:styleId="63D429B067604AA58D370B5F4E319355">
    <w:name w:val="63D429B067604AA58D370B5F4E319355"/>
    <w:rsid w:val="003C541B"/>
    <w:pPr>
      <w:widowControl w:val="0"/>
      <w:jc w:val="both"/>
    </w:pPr>
  </w:style>
  <w:style w:type="paragraph" w:customStyle="1" w:styleId="4D78E71C056148C9BDB27E5EB3F4ED2C">
    <w:name w:val="4D78E71C056148C9BDB27E5EB3F4ED2C"/>
    <w:rsid w:val="003C541B"/>
    <w:pPr>
      <w:widowControl w:val="0"/>
      <w:jc w:val="both"/>
    </w:pPr>
  </w:style>
  <w:style w:type="paragraph" w:customStyle="1" w:styleId="ED7445F080EA4AFEABD3D91AD0329544">
    <w:name w:val="ED7445F080EA4AFEABD3D91AD0329544"/>
    <w:rsid w:val="003C541B"/>
    <w:pPr>
      <w:widowControl w:val="0"/>
      <w:jc w:val="both"/>
    </w:pPr>
  </w:style>
  <w:style w:type="paragraph" w:customStyle="1" w:styleId="CA9D6883323747A0BFF1F6D2551A5820">
    <w:name w:val="CA9D6883323747A0BFF1F6D2551A5820"/>
    <w:rsid w:val="003C541B"/>
    <w:pPr>
      <w:widowControl w:val="0"/>
      <w:jc w:val="both"/>
    </w:pPr>
  </w:style>
  <w:style w:type="paragraph" w:customStyle="1" w:styleId="3BBD7AB8602544F3B8D97AFA30E69CB0">
    <w:name w:val="3BBD7AB8602544F3B8D97AFA30E69CB0"/>
    <w:rsid w:val="003C541B"/>
    <w:pPr>
      <w:widowControl w:val="0"/>
      <w:jc w:val="both"/>
    </w:pPr>
  </w:style>
  <w:style w:type="paragraph" w:customStyle="1" w:styleId="6DB9B4FE4E8D43B395C42783A7193129">
    <w:name w:val="6DB9B4FE4E8D43B395C42783A7193129"/>
    <w:rsid w:val="003C541B"/>
    <w:pPr>
      <w:widowControl w:val="0"/>
      <w:jc w:val="both"/>
    </w:pPr>
  </w:style>
  <w:style w:type="paragraph" w:customStyle="1" w:styleId="7EEA7D680A31496699AF338E3C107C91">
    <w:name w:val="7EEA7D680A31496699AF338E3C107C91"/>
    <w:rsid w:val="003C541B"/>
    <w:pPr>
      <w:widowControl w:val="0"/>
      <w:jc w:val="both"/>
    </w:pPr>
  </w:style>
  <w:style w:type="paragraph" w:customStyle="1" w:styleId="A24E1B7ACD9E4BFAAA283DFCC98DBADD">
    <w:name w:val="A24E1B7ACD9E4BFAAA283DFCC98DBADD"/>
    <w:rsid w:val="003C541B"/>
    <w:pPr>
      <w:widowControl w:val="0"/>
      <w:jc w:val="both"/>
    </w:pPr>
  </w:style>
  <w:style w:type="paragraph" w:customStyle="1" w:styleId="BE518466EBF544F794F31787CA22E2A4">
    <w:name w:val="BE518466EBF544F794F31787CA22E2A4"/>
    <w:rsid w:val="003C541B"/>
    <w:pPr>
      <w:widowControl w:val="0"/>
      <w:jc w:val="both"/>
    </w:pPr>
  </w:style>
  <w:style w:type="paragraph" w:customStyle="1" w:styleId="A596976C9A14406D826E095CC71171A2">
    <w:name w:val="A596976C9A14406D826E095CC71171A2"/>
    <w:rsid w:val="003C541B"/>
    <w:pPr>
      <w:widowControl w:val="0"/>
      <w:jc w:val="both"/>
    </w:pPr>
  </w:style>
  <w:style w:type="paragraph" w:customStyle="1" w:styleId="7B34A8304B9845A8B8BD6C39E7831A86">
    <w:name w:val="7B34A8304B9845A8B8BD6C39E7831A86"/>
    <w:rsid w:val="003C541B"/>
    <w:pPr>
      <w:widowControl w:val="0"/>
      <w:jc w:val="both"/>
    </w:pPr>
  </w:style>
  <w:style w:type="paragraph" w:customStyle="1" w:styleId="B61DE88BC2394E54A21E3296E9A53078">
    <w:name w:val="B61DE88BC2394E54A21E3296E9A53078"/>
    <w:rsid w:val="003C541B"/>
    <w:pPr>
      <w:widowControl w:val="0"/>
      <w:jc w:val="both"/>
    </w:pPr>
  </w:style>
  <w:style w:type="paragraph" w:customStyle="1" w:styleId="8DF0C9B6786D4D7BAE8D0A9EE5CC1D7D">
    <w:name w:val="8DF0C9B6786D4D7BAE8D0A9EE5CC1D7D"/>
    <w:rsid w:val="003C541B"/>
    <w:pPr>
      <w:widowControl w:val="0"/>
      <w:jc w:val="both"/>
    </w:pPr>
  </w:style>
  <w:style w:type="paragraph" w:customStyle="1" w:styleId="184504BBF20D4A729259CB6DA8CC98B3">
    <w:name w:val="184504BBF20D4A729259CB6DA8CC98B3"/>
    <w:rsid w:val="003C541B"/>
    <w:pPr>
      <w:widowControl w:val="0"/>
      <w:jc w:val="both"/>
    </w:pPr>
  </w:style>
  <w:style w:type="paragraph" w:customStyle="1" w:styleId="B5C1525834654C759E7F59A23E9F4337">
    <w:name w:val="B5C1525834654C759E7F59A23E9F4337"/>
    <w:rsid w:val="003C541B"/>
    <w:pPr>
      <w:widowControl w:val="0"/>
      <w:jc w:val="both"/>
    </w:pPr>
  </w:style>
  <w:style w:type="paragraph" w:customStyle="1" w:styleId="63772CA3C7DB4D519AA3F38077F38022">
    <w:name w:val="63772CA3C7DB4D519AA3F38077F38022"/>
    <w:rsid w:val="003C541B"/>
    <w:pPr>
      <w:widowControl w:val="0"/>
      <w:jc w:val="both"/>
    </w:pPr>
  </w:style>
  <w:style w:type="paragraph" w:customStyle="1" w:styleId="2F016DBBAA174ACA917F0EC83CEA1BCC">
    <w:name w:val="2F016DBBAA174ACA917F0EC83CEA1BCC"/>
    <w:rsid w:val="003C541B"/>
    <w:pPr>
      <w:widowControl w:val="0"/>
      <w:jc w:val="both"/>
    </w:pPr>
  </w:style>
  <w:style w:type="paragraph" w:customStyle="1" w:styleId="D0A61836DE5946CAA34F4E613B2C4028">
    <w:name w:val="D0A61836DE5946CAA34F4E613B2C4028"/>
    <w:rsid w:val="003C541B"/>
    <w:pPr>
      <w:widowControl w:val="0"/>
      <w:jc w:val="both"/>
    </w:pPr>
  </w:style>
  <w:style w:type="paragraph" w:customStyle="1" w:styleId="AF94173BD58C4E0D85216B7AA2B980F0">
    <w:name w:val="AF94173BD58C4E0D85216B7AA2B980F0"/>
    <w:rsid w:val="003C541B"/>
    <w:pPr>
      <w:widowControl w:val="0"/>
      <w:jc w:val="both"/>
    </w:pPr>
  </w:style>
  <w:style w:type="paragraph" w:customStyle="1" w:styleId="C5D9124154D2496CA66B1DC7264D1CF8">
    <w:name w:val="C5D9124154D2496CA66B1DC7264D1CF8"/>
    <w:rsid w:val="003C541B"/>
    <w:pPr>
      <w:widowControl w:val="0"/>
      <w:jc w:val="both"/>
    </w:pPr>
  </w:style>
  <w:style w:type="paragraph" w:customStyle="1" w:styleId="2E9434CBAD0947979B848DAA12C9D612">
    <w:name w:val="2E9434CBAD0947979B848DAA12C9D612"/>
    <w:rsid w:val="003C541B"/>
    <w:pPr>
      <w:widowControl w:val="0"/>
      <w:jc w:val="both"/>
    </w:pPr>
  </w:style>
  <w:style w:type="paragraph" w:customStyle="1" w:styleId="0305CFD837874140974E34FD93A54D6E">
    <w:name w:val="0305CFD837874140974E34FD93A54D6E"/>
    <w:rsid w:val="003C541B"/>
    <w:pPr>
      <w:widowControl w:val="0"/>
      <w:jc w:val="both"/>
    </w:pPr>
  </w:style>
  <w:style w:type="paragraph" w:customStyle="1" w:styleId="0EF6CC8A9EE74037BB63C183DA7B265B">
    <w:name w:val="0EF6CC8A9EE74037BB63C183DA7B265B"/>
    <w:rsid w:val="003C541B"/>
    <w:pPr>
      <w:widowControl w:val="0"/>
      <w:jc w:val="both"/>
    </w:pPr>
  </w:style>
  <w:style w:type="paragraph" w:customStyle="1" w:styleId="A8A5C5E54E5644C9919BE0F27AF666B3">
    <w:name w:val="A8A5C5E54E5644C9919BE0F27AF666B3"/>
    <w:rsid w:val="003C541B"/>
    <w:pPr>
      <w:widowControl w:val="0"/>
      <w:jc w:val="both"/>
    </w:pPr>
  </w:style>
  <w:style w:type="paragraph" w:customStyle="1" w:styleId="889613E6CBDB417886709800A79F76C1">
    <w:name w:val="889613E6CBDB417886709800A79F76C1"/>
    <w:rsid w:val="003C541B"/>
    <w:pPr>
      <w:widowControl w:val="0"/>
      <w:jc w:val="both"/>
    </w:pPr>
  </w:style>
  <w:style w:type="paragraph" w:customStyle="1" w:styleId="9F2FDDB0B4214185BB96AD49608AD34D">
    <w:name w:val="9F2FDDB0B4214185BB96AD49608AD34D"/>
    <w:rsid w:val="003C541B"/>
    <w:pPr>
      <w:widowControl w:val="0"/>
      <w:jc w:val="both"/>
    </w:pPr>
  </w:style>
  <w:style w:type="paragraph" w:customStyle="1" w:styleId="8AF832E118B046379FEC11BC67D6AE79">
    <w:name w:val="8AF832E118B046379FEC11BC67D6AE79"/>
    <w:rsid w:val="003C541B"/>
    <w:pPr>
      <w:widowControl w:val="0"/>
      <w:jc w:val="both"/>
    </w:pPr>
  </w:style>
  <w:style w:type="paragraph" w:customStyle="1" w:styleId="1E6BEA9BC9A94E0AA73372F986D417A2">
    <w:name w:val="1E6BEA9BC9A94E0AA73372F986D417A2"/>
    <w:rsid w:val="003C541B"/>
    <w:pPr>
      <w:widowControl w:val="0"/>
      <w:jc w:val="both"/>
    </w:pPr>
  </w:style>
  <w:style w:type="paragraph" w:customStyle="1" w:styleId="8C97A7E21CD143F88532B07D59E40C1C">
    <w:name w:val="8C97A7E21CD143F88532B07D59E40C1C"/>
    <w:rsid w:val="003C541B"/>
    <w:pPr>
      <w:widowControl w:val="0"/>
      <w:jc w:val="both"/>
    </w:pPr>
  </w:style>
  <w:style w:type="paragraph" w:customStyle="1" w:styleId="42D3489BCE484D92B94330FC1444081B">
    <w:name w:val="42D3489BCE484D92B94330FC1444081B"/>
    <w:rsid w:val="003C541B"/>
    <w:pPr>
      <w:widowControl w:val="0"/>
      <w:jc w:val="both"/>
    </w:pPr>
  </w:style>
  <w:style w:type="paragraph" w:customStyle="1" w:styleId="19780FB42CDB4EC2AF0E94453E96B526">
    <w:name w:val="19780FB42CDB4EC2AF0E94453E96B526"/>
    <w:rsid w:val="003C541B"/>
    <w:pPr>
      <w:widowControl w:val="0"/>
      <w:jc w:val="both"/>
    </w:pPr>
  </w:style>
  <w:style w:type="paragraph" w:customStyle="1" w:styleId="5C604708164941E8BC1D642119B4FD5D">
    <w:name w:val="5C604708164941E8BC1D642119B4FD5D"/>
    <w:rsid w:val="003C541B"/>
    <w:pPr>
      <w:widowControl w:val="0"/>
      <w:jc w:val="both"/>
    </w:pPr>
  </w:style>
  <w:style w:type="paragraph" w:customStyle="1" w:styleId="CE49018AABB54D36A9AB260495DC3490">
    <w:name w:val="CE49018AABB54D36A9AB260495DC3490"/>
    <w:rsid w:val="003C541B"/>
    <w:pPr>
      <w:widowControl w:val="0"/>
      <w:jc w:val="both"/>
    </w:pPr>
  </w:style>
  <w:style w:type="paragraph" w:customStyle="1" w:styleId="7EB929D0D5874FD2962AD01CF3AC3D9A">
    <w:name w:val="7EB929D0D5874FD2962AD01CF3AC3D9A"/>
    <w:rsid w:val="003C541B"/>
    <w:pPr>
      <w:widowControl w:val="0"/>
      <w:jc w:val="both"/>
    </w:pPr>
  </w:style>
  <w:style w:type="paragraph" w:customStyle="1" w:styleId="5B2909359D3F452A93027CB76C887E65">
    <w:name w:val="5B2909359D3F452A93027CB76C887E65"/>
    <w:rsid w:val="003C541B"/>
    <w:pPr>
      <w:widowControl w:val="0"/>
      <w:jc w:val="both"/>
    </w:pPr>
  </w:style>
  <w:style w:type="paragraph" w:customStyle="1" w:styleId="73A186950DE54C5BAD4EF06DC16E2E8B">
    <w:name w:val="73A186950DE54C5BAD4EF06DC16E2E8B"/>
    <w:rsid w:val="003C541B"/>
    <w:pPr>
      <w:widowControl w:val="0"/>
      <w:jc w:val="both"/>
    </w:pPr>
  </w:style>
  <w:style w:type="paragraph" w:customStyle="1" w:styleId="44664B267496448784E84C4256513A8C">
    <w:name w:val="44664B267496448784E84C4256513A8C"/>
    <w:rsid w:val="003C541B"/>
    <w:pPr>
      <w:widowControl w:val="0"/>
      <w:jc w:val="both"/>
    </w:pPr>
  </w:style>
  <w:style w:type="paragraph" w:customStyle="1" w:styleId="ACE7042B8B9149F1BBA503E4546F7CA0">
    <w:name w:val="ACE7042B8B9149F1BBA503E4546F7CA0"/>
    <w:rsid w:val="003C541B"/>
    <w:pPr>
      <w:widowControl w:val="0"/>
      <w:jc w:val="both"/>
    </w:pPr>
  </w:style>
  <w:style w:type="paragraph" w:customStyle="1" w:styleId="E615401443A94A0B80D17B5B88BC29B8">
    <w:name w:val="E615401443A94A0B80D17B5B88BC29B8"/>
    <w:rsid w:val="003C541B"/>
    <w:pPr>
      <w:widowControl w:val="0"/>
      <w:jc w:val="both"/>
    </w:pPr>
  </w:style>
  <w:style w:type="paragraph" w:customStyle="1" w:styleId="B5135F1C61284534A139A06A960C12B1">
    <w:name w:val="B5135F1C61284534A139A06A960C12B1"/>
    <w:rsid w:val="003C541B"/>
    <w:pPr>
      <w:widowControl w:val="0"/>
      <w:jc w:val="both"/>
    </w:pPr>
  </w:style>
  <w:style w:type="paragraph" w:customStyle="1" w:styleId="48E65AAD194B43ABB00CD1244E821BED">
    <w:name w:val="48E65AAD194B43ABB00CD1244E821BED"/>
    <w:rsid w:val="003C541B"/>
    <w:pPr>
      <w:widowControl w:val="0"/>
      <w:jc w:val="both"/>
    </w:pPr>
  </w:style>
  <w:style w:type="paragraph" w:customStyle="1" w:styleId="5A18919EBDB5423CA6E14943C9385A99">
    <w:name w:val="5A18919EBDB5423CA6E14943C9385A99"/>
    <w:rsid w:val="003C541B"/>
    <w:pPr>
      <w:widowControl w:val="0"/>
      <w:jc w:val="both"/>
    </w:pPr>
  </w:style>
  <w:style w:type="paragraph" w:customStyle="1" w:styleId="8E5B06BDC65643578F2CE3A9F20FA5C5">
    <w:name w:val="8E5B06BDC65643578F2CE3A9F20FA5C5"/>
    <w:rsid w:val="003C541B"/>
    <w:pPr>
      <w:widowControl w:val="0"/>
      <w:jc w:val="both"/>
    </w:pPr>
  </w:style>
  <w:style w:type="paragraph" w:customStyle="1" w:styleId="F550A900CFBD45698CCA73648BA98B10">
    <w:name w:val="F550A900CFBD45698CCA73648BA98B10"/>
    <w:rsid w:val="003C541B"/>
    <w:pPr>
      <w:widowControl w:val="0"/>
      <w:jc w:val="both"/>
    </w:pPr>
  </w:style>
  <w:style w:type="paragraph" w:customStyle="1" w:styleId="FB39BD5DCD274642966F1A1F5F3BADB4">
    <w:name w:val="FB39BD5DCD274642966F1A1F5F3BADB4"/>
    <w:rsid w:val="003C541B"/>
    <w:pPr>
      <w:widowControl w:val="0"/>
      <w:jc w:val="both"/>
    </w:pPr>
  </w:style>
  <w:style w:type="paragraph" w:customStyle="1" w:styleId="C8D5B7B2BAC24A35873DCF597768E6B1">
    <w:name w:val="C8D5B7B2BAC24A35873DCF597768E6B1"/>
    <w:rsid w:val="003C541B"/>
    <w:pPr>
      <w:widowControl w:val="0"/>
      <w:jc w:val="both"/>
    </w:pPr>
  </w:style>
  <w:style w:type="paragraph" w:customStyle="1" w:styleId="D3E874C24C204488807CC96D3CB6B44E">
    <w:name w:val="D3E874C24C204488807CC96D3CB6B44E"/>
    <w:rsid w:val="003C541B"/>
    <w:pPr>
      <w:widowControl w:val="0"/>
      <w:jc w:val="both"/>
    </w:pPr>
  </w:style>
  <w:style w:type="paragraph" w:customStyle="1" w:styleId="3515F90D8397477589E1E0C5DB56E0A8">
    <w:name w:val="3515F90D8397477589E1E0C5DB56E0A8"/>
    <w:rsid w:val="003C541B"/>
    <w:pPr>
      <w:widowControl w:val="0"/>
      <w:jc w:val="both"/>
    </w:pPr>
  </w:style>
  <w:style w:type="paragraph" w:customStyle="1" w:styleId="30DAE12EAE8E4AAF8CBC64DD0BF3DD96">
    <w:name w:val="30DAE12EAE8E4AAF8CBC64DD0BF3DD96"/>
    <w:rsid w:val="003C541B"/>
    <w:pPr>
      <w:widowControl w:val="0"/>
      <w:jc w:val="both"/>
    </w:pPr>
  </w:style>
  <w:style w:type="paragraph" w:customStyle="1" w:styleId="1A7FD2675C3A4F5AAC9346C6E70E224C">
    <w:name w:val="1A7FD2675C3A4F5AAC9346C6E70E224C"/>
    <w:rsid w:val="003C541B"/>
    <w:pPr>
      <w:widowControl w:val="0"/>
      <w:jc w:val="both"/>
    </w:pPr>
  </w:style>
  <w:style w:type="paragraph" w:customStyle="1" w:styleId="17C196094DFB4126B786F18D2967F272">
    <w:name w:val="17C196094DFB4126B786F18D2967F272"/>
    <w:rsid w:val="003C541B"/>
    <w:pPr>
      <w:widowControl w:val="0"/>
      <w:jc w:val="both"/>
    </w:pPr>
  </w:style>
  <w:style w:type="paragraph" w:customStyle="1" w:styleId="498D284FC37B475B965548F47069E774">
    <w:name w:val="498D284FC37B475B965548F47069E774"/>
    <w:rsid w:val="003C541B"/>
    <w:pPr>
      <w:widowControl w:val="0"/>
      <w:jc w:val="both"/>
    </w:pPr>
  </w:style>
  <w:style w:type="paragraph" w:customStyle="1" w:styleId="FE82EA79267F43D68FF2CF0BA7C1A213">
    <w:name w:val="FE82EA79267F43D68FF2CF0BA7C1A213"/>
    <w:rsid w:val="003C541B"/>
    <w:pPr>
      <w:widowControl w:val="0"/>
      <w:jc w:val="both"/>
    </w:pPr>
  </w:style>
  <w:style w:type="paragraph" w:customStyle="1" w:styleId="EC075EEBD1FF45419F64C63CACAD95F9">
    <w:name w:val="EC075EEBD1FF45419F64C63CACAD95F9"/>
    <w:rsid w:val="003C541B"/>
    <w:pPr>
      <w:widowControl w:val="0"/>
      <w:jc w:val="both"/>
    </w:pPr>
  </w:style>
  <w:style w:type="paragraph" w:customStyle="1" w:styleId="5D66EC71EC6F4E09AE742E25CA5B8C64">
    <w:name w:val="5D66EC71EC6F4E09AE742E25CA5B8C64"/>
    <w:rsid w:val="003C541B"/>
    <w:pPr>
      <w:widowControl w:val="0"/>
      <w:jc w:val="both"/>
    </w:pPr>
  </w:style>
  <w:style w:type="paragraph" w:customStyle="1" w:styleId="A67D1544BF514BAD88D33A1ABC735487">
    <w:name w:val="A67D1544BF514BAD88D33A1ABC735487"/>
    <w:rsid w:val="003C541B"/>
    <w:pPr>
      <w:widowControl w:val="0"/>
      <w:jc w:val="both"/>
    </w:pPr>
  </w:style>
  <w:style w:type="paragraph" w:customStyle="1" w:styleId="1C779B9E9AA649F8BE7DEDEA1B9B47A6">
    <w:name w:val="1C779B9E9AA649F8BE7DEDEA1B9B47A6"/>
    <w:rsid w:val="003C541B"/>
    <w:pPr>
      <w:widowControl w:val="0"/>
      <w:jc w:val="both"/>
    </w:pPr>
  </w:style>
  <w:style w:type="paragraph" w:customStyle="1" w:styleId="44A14CBE1C164ED7B61D2D7B9562B355">
    <w:name w:val="44A14CBE1C164ED7B61D2D7B9562B355"/>
    <w:rsid w:val="003C541B"/>
    <w:pPr>
      <w:widowControl w:val="0"/>
      <w:jc w:val="both"/>
    </w:pPr>
  </w:style>
  <w:style w:type="paragraph" w:customStyle="1" w:styleId="12DF5A278587406EBF576649074B6EEF">
    <w:name w:val="12DF5A278587406EBF576649074B6EEF"/>
    <w:rsid w:val="003C541B"/>
    <w:pPr>
      <w:widowControl w:val="0"/>
      <w:jc w:val="both"/>
    </w:pPr>
  </w:style>
  <w:style w:type="paragraph" w:customStyle="1" w:styleId="B092D02BD5A2452783982028DF85BD94">
    <w:name w:val="B092D02BD5A2452783982028DF85BD94"/>
    <w:rsid w:val="003C541B"/>
    <w:pPr>
      <w:widowControl w:val="0"/>
      <w:jc w:val="both"/>
    </w:pPr>
  </w:style>
  <w:style w:type="paragraph" w:customStyle="1" w:styleId="75D81294FAD44CA38DF4D9DF50285EA0">
    <w:name w:val="75D81294FAD44CA38DF4D9DF50285EA0"/>
    <w:rsid w:val="003C541B"/>
    <w:pPr>
      <w:widowControl w:val="0"/>
      <w:jc w:val="both"/>
    </w:pPr>
  </w:style>
  <w:style w:type="paragraph" w:customStyle="1" w:styleId="6E4D5E4C65B54DE2B37D400EEF606F7B">
    <w:name w:val="6E4D5E4C65B54DE2B37D400EEF606F7B"/>
    <w:rsid w:val="003C541B"/>
    <w:pPr>
      <w:widowControl w:val="0"/>
      <w:jc w:val="both"/>
    </w:pPr>
  </w:style>
  <w:style w:type="paragraph" w:customStyle="1" w:styleId="7A422565DEED43129B0AB7E7F8CFECE2">
    <w:name w:val="7A422565DEED43129B0AB7E7F8CFECE2"/>
    <w:rsid w:val="003C541B"/>
    <w:pPr>
      <w:widowControl w:val="0"/>
      <w:jc w:val="both"/>
    </w:pPr>
  </w:style>
  <w:style w:type="paragraph" w:customStyle="1" w:styleId="06CF66EF92114737802835C3180926F6">
    <w:name w:val="06CF66EF92114737802835C3180926F6"/>
    <w:rsid w:val="003C541B"/>
    <w:pPr>
      <w:widowControl w:val="0"/>
      <w:jc w:val="both"/>
    </w:pPr>
  </w:style>
  <w:style w:type="paragraph" w:customStyle="1" w:styleId="818A8D2A54BD43879C398D51B233DE44">
    <w:name w:val="818A8D2A54BD43879C398D51B233DE44"/>
    <w:rsid w:val="003C541B"/>
    <w:pPr>
      <w:widowControl w:val="0"/>
      <w:jc w:val="both"/>
    </w:pPr>
  </w:style>
  <w:style w:type="paragraph" w:customStyle="1" w:styleId="8BA2B55567BB4749B2B01767771449DF">
    <w:name w:val="8BA2B55567BB4749B2B01767771449DF"/>
    <w:rsid w:val="003C541B"/>
    <w:pPr>
      <w:widowControl w:val="0"/>
      <w:jc w:val="both"/>
    </w:pPr>
  </w:style>
  <w:style w:type="paragraph" w:customStyle="1" w:styleId="C758156811F648B99323E15799BA4089">
    <w:name w:val="C758156811F648B99323E15799BA4089"/>
    <w:rsid w:val="003C541B"/>
    <w:pPr>
      <w:widowControl w:val="0"/>
      <w:jc w:val="both"/>
    </w:pPr>
  </w:style>
  <w:style w:type="paragraph" w:customStyle="1" w:styleId="5594D5CB84FA4761A6D1E940CD794F36">
    <w:name w:val="5594D5CB84FA4761A6D1E940CD794F36"/>
    <w:rsid w:val="003C541B"/>
    <w:pPr>
      <w:widowControl w:val="0"/>
      <w:jc w:val="both"/>
    </w:pPr>
  </w:style>
  <w:style w:type="paragraph" w:customStyle="1" w:styleId="DC6D4083F2FD47A980FF162203E1905D">
    <w:name w:val="DC6D4083F2FD47A980FF162203E1905D"/>
    <w:rsid w:val="003C541B"/>
    <w:pPr>
      <w:widowControl w:val="0"/>
      <w:jc w:val="both"/>
    </w:pPr>
  </w:style>
  <w:style w:type="paragraph" w:customStyle="1" w:styleId="5428D7F7493E4CAE97E824ED3BF439EF">
    <w:name w:val="5428D7F7493E4CAE97E824ED3BF439EF"/>
    <w:rsid w:val="003C541B"/>
    <w:pPr>
      <w:widowControl w:val="0"/>
      <w:jc w:val="both"/>
    </w:pPr>
  </w:style>
  <w:style w:type="paragraph" w:customStyle="1" w:styleId="1E30053C7CF349DCB45B0367364A234D">
    <w:name w:val="1E30053C7CF349DCB45B0367364A234D"/>
    <w:rsid w:val="003C541B"/>
    <w:pPr>
      <w:widowControl w:val="0"/>
      <w:jc w:val="both"/>
    </w:pPr>
  </w:style>
  <w:style w:type="paragraph" w:customStyle="1" w:styleId="908F6C314729448D8FB2CE0F732BA935">
    <w:name w:val="908F6C314729448D8FB2CE0F732BA935"/>
    <w:rsid w:val="003C541B"/>
    <w:pPr>
      <w:widowControl w:val="0"/>
      <w:jc w:val="both"/>
    </w:pPr>
  </w:style>
  <w:style w:type="paragraph" w:customStyle="1" w:styleId="B938AB5C9ED94FE895F2B941AB5B1D59">
    <w:name w:val="B938AB5C9ED94FE895F2B941AB5B1D59"/>
    <w:rsid w:val="003C541B"/>
    <w:pPr>
      <w:widowControl w:val="0"/>
      <w:jc w:val="both"/>
    </w:pPr>
  </w:style>
  <w:style w:type="paragraph" w:customStyle="1" w:styleId="95A416A8004D4792BBCF665F5B6C77E7">
    <w:name w:val="95A416A8004D4792BBCF665F5B6C77E7"/>
    <w:rsid w:val="003C541B"/>
    <w:pPr>
      <w:widowControl w:val="0"/>
      <w:jc w:val="both"/>
    </w:pPr>
  </w:style>
  <w:style w:type="paragraph" w:customStyle="1" w:styleId="4F57A7A3823D48428EB9846922DC3DED">
    <w:name w:val="4F57A7A3823D48428EB9846922DC3DED"/>
    <w:rsid w:val="003C541B"/>
    <w:pPr>
      <w:widowControl w:val="0"/>
      <w:jc w:val="both"/>
    </w:pPr>
  </w:style>
  <w:style w:type="paragraph" w:customStyle="1" w:styleId="2BFA44FFB1B34447BD85EB392D7033DA">
    <w:name w:val="2BFA44FFB1B34447BD85EB392D7033DA"/>
    <w:rsid w:val="003C541B"/>
    <w:pPr>
      <w:widowControl w:val="0"/>
      <w:jc w:val="both"/>
    </w:pPr>
  </w:style>
  <w:style w:type="paragraph" w:customStyle="1" w:styleId="89D8949CC80747B4BCCECDA537869B1F">
    <w:name w:val="89D8949CC80747B4BCCECDA537869B1F"/>
    <w:rsid w:val="003C541B"/>
    <w:pPr>
      <w:widowControl w:val="0"/>
      <w:jc w:val="both"/>
    </w:pPr>
  </w:style>
  <w:style w:type="paragraph" w:customStyle="1" w:styleId="543B0C637D534BE1BB03EB54AAD104C8">
    <w:name w:val="543B0C637D534BE1BB03EB54AAD104C8"/>
    <w:rsid w:val="003C541B"/>
    <w:pPr>
      <w:widowControl w:val="0"/>
      <w:jc w:val="both"/>
    </w:pPr>
  </w:style>
  <w:style w:type="paragraph" w:customStyle="1" w:styleId="1FE9B784C6814ACFB5A8A8D4C6F1C74A">
    <w:name w:val="1FE9B784C6814ACFB5A8A8D4C6F1C74A"/>
    <w:rsid w:val="003C541B"/>
    <w:pPr>
      <w:widowControl w:val="0"/>
      <w:jc w:val="both"/>
    </w:pPr>
  </w:style>
  <w:style w:type="paragraph" w:customStyle="1" w:styleId="91B1C1C5FFEE4E0891F6176E77F66A48">
    <w:name w:val="91B1C1C5FFEE4E0891F6176E77F66A48"/>
    <w:rsid w:val="003C541B"/>
    <w:pPr>
      <w:widowControl w:val="0"/>
      <w:jc w:val="both"/>
    </w:pPr>
  </w:style>
  <w:style w:type="paragraph" w:customStyle="1" w:styleId="C916459D7B6D4001B76956C1167F9BFF">
    <w:name w:val="C916459D7B6D4001B76956C1167F9BFF"/>
    <w:rsid w:val="003C541B"/>
    <w:pPr>
      <w:widowControl w:val="0"/>
      <w:jc w:val="both"/>
    </w:pPr>
  </w:style>
  <w:style w:type="paragraph" w:customStyle="1" w:styleId="8FD77C7FFEEF42A7875F662731A5ECF6">
    <w:name w:val="8FD77C7FFEEF42A7875F662731A5ECF6"/>
    <w:rsid w:val="003C541B"/>
    <w:pPr>
      <w:widowControl w:val="0"/>
      <w:jc w:val="both"/>
    </w:pPr>
  </w:style>
  <w:style w:type="paragraph" w:customStyle="1" w:styleId="6AF86DA6400D4E9BAF568DF703509C3D">
    <w:name w:val="6AF86DA6400D4E9BAF568DF703509C3D"/>
    <w:rsid w:val="003C541B"/>
    <w:pPr>
      <w:widowControl w:val="0"/>
      <w:jc w:val="both"/>
    </w:pPr>
  </w:style>
  <w:style w:type="paragraph" w:customStyle="1" w:styleId="16C9822C40B6477EB5452702FC4D7309">
    <w:name w:val="16C9822C40B6477EB5452702FC4D7309"/>
    <w:rsid w:val="003C541B"/>
    <w:pPr>
      <w:widowControl w:val="0"/>
      <w:jc w:val="both"/>
    </w:pPr>
  </w:style>
  <w:style w:type="paragraph" w:customStyle="1" w:styleId="86FFD02AE976413BA34BF3987ADA0676">
    <w:name w:val="86FFD02AE976413BA34BF3987ADA0676"/>
    <w:rsid w:val="003C541B"/>
    <w:pPr>
      <w:widowControl w:val="0"/>
      <w:jc w:val="both"/>
    </w:pPr>
  </w:style>
  <w:style w:type="paragraph" w:customStyle="1" w:styleId="AF4A3170CA544C6D9ECE19955B52C1AD">
    <w:name w:val="AF4A3170CA544C6D9ECE19955B52C1AD"/>
    <w:rsid w:val="003C541B"/>
    <w:pPr>
      <w:widowControl w:val="0"/>
      <w:jc w:val="both"/>
    </w:pPr>
  </w:style>
  <w:style w:type="paragraph" w:customStyle="1" w:styleId="BFDDDBE446C345EEBD7AA89FBC4B59BA">
    <w:name w:val="BFDDDBE446C345EEBD7AA89FBC4B59BA"/>
    <w:rsid w:val="003C541B"/>
    <w:pPr>
      <w:widowControl w:val="0"/>
      <w:jc w:val="both"/>
    </w:pPr>
  </w:style>
  <w:style w:type="paragraph" w:customStyle="1" w:styleId="47B876DC98314DE79422A5E5BC8C9822">
    <w:name w:val="47B876DC98314DE79422A5E5BC8C9822"/>
    <w:rsid w:val="003C541B"/>
    <w:pPr>
      <w:widowControl w:val="0"/>
      <w:jc w:val="both"/>
    </w:pPr>
  </w:style>
  <w:style w:type="paragraph" w:customStyle="1" w:styleId="E2ED6566F8AA4434A0A3A74E4291602A">
    <w:name w:val="E2ED6566F8AA4434A0A3A74E4291602A"/>
    <w:rsid w:val="003C541B"/>
    <w:pPr>
      <w:widowControl w:val="0"/>
      <w:jc w:val="both"/>
    </w:pPr>
  </w:style>
  <w:style w:type="paragraph" w:customStyle="1" w:styleId="E1E28562D6984746B77EE77B13314426">
    <w:name w:val="E1E28562D6984746B77EE77B13314426"/>
    <w:rsid w:val="003C541B"/>
    <w:pPr>
      <w:widowControl w:val="0"/>
      <w:jc w:val="both"/>
    </w:pPr>
  </w:style>
  <w:style w:type="paragraph" w:customStyle="1" w:styleId="9BF1041629E943FBB2E74D4AFE9A4E6B">
    <w:name w:val="9BF1041629E943FBB2E74D4AFE9A4E6B"/>
    <w:rsid w:val="003C541B"/>
    <w:pPr>
      <w:widowControl w:val="0"/>
      <w:jc w:val="both"/>
    </w:pPr>
  </w:style>
  <w:style w:type="paragraph" w:customStyle="1" w:styleId="A83FB25ED0ED4E68975A4456815B8080">
    <w:name w:val="A83FB25ED0ED4E68975A4456815B8080"/>
    <w:rsid w:val="003C541B"/>
    <w:pPr>
      <w:widowControl w:val="0"/>
      <w:jc w:val="both"/>
    </w:pPr>
  </w:style>
  <w:style w:type="paragraph" w:customStyle="1" w:styleId="0DC0E1F717D64A5BB5598C500EA8757C">
    <w:name w:val="0DC0E1F717D64A5BB5598C500EA8757C"/>
    <w:rsid w:val="003C541B"/>
    <w:pPr>
      <w:widowControl w:val="0"/>
      <w:jc w:val="both"/>
    </w:pPr>
  </w:style>
  <w:style w:type="paragraph" w:customStyle="1" w:styleId="CB6FA7D9E15A46AFAD1AC2E017E44F09">
    <w:name w:val="CB6FA7D9E15A46AFAD1AC2E017E44F09"/>
    <w:rsid w:val="003C541B"/>
    <w:pPr>
      <w:widowControl w:val="0"/>
      <w:jc w:val="both"/>
    </w:pPr>
  </w:style>
  <w:style w:type="paragraph" w:customStyle="1" w:styleId="77BDEB4AF2774671857C71EDE3B2D1B5">
    <w:name w:val="77BDEB4AF2774671857C71EDE3B2D1B5"/>
    <w:rsid w:val="003C541B"/>
    <w:pPr>
      <w:widowControl w:val="0"/>
      <w:jc w:val="both"/>
    </w:pPr>
  </w:style>
  <w:style w:type="paragraph" w:customStyle="1" w:styleId="3C5A71A07AD04D2C944074D811127F51">
    <w:name w:val="3C5A71A07AD04D2C944074D811127F51"/>
    <w:rsid w:val="003C541B"/>
    <w:pPr>
      <w:widowControl w:val="0"/>
      <w:jc w:val="both"/>
    </w:pPr>
  </w:style>
  <w:style w:type="paragraph" w:customStyle="1" w:styleId="6BB1F418543B4388B17FE327A52EEFF6">
    <w:name w:val="6BB1F418543B4388B17FE327A52EEFF6"/>
    <w:rsid w:val="003C541B"/>
    <w:pPr>
      <w:widowControl w:val="0"/>
      <w:jc w:val="both"/>
    </w:pPr>
  </w:style>
  <w:style w:type="paragraph" w:customStyle="1" w:styleId="A5F2B52B8BCF45B999846B1978E730AB">
    <w:name w:val="A5F2B52B8BCF45B999846B1978E730AB"/>
    <w:rsid w:val="003C541B"/>
    <w:pPr>
      <w:widowControl w:val="0"/>
      <w:jc w:val="both"/>
    </w:pPr>
  </w:style>
  <w:style w:type="paragraph" w:customStyle="1" w:styleId="681D779FE1DB4F46B77A1F29475100F9">
    <w:name w:val="681D779FE1DB4F46B77A1F29475100F9"/>
    <w:rsid w:val="003C541B"/>
    <w:pPr>
      <w:widowControl w:val="0"/>
      <w:jc w:val="both"/>
    </w:pPr>
  </w:style>
  <w:style w:type="paragraph" w:customStyle="1" w:styleId="D64E1CA51C7B4F0AA2BBA3367EA590D4">
    <w:name w:val="D64E1CA51C7B4F0AA2BBA3367EA590D4"/>
    <w:rsid w:val="003C541B"/>
    <w:pPr>
      <w:widowControl w:val="0"/>
      <w:jc w:val="both"/>
    </w:pPr>
  </w:style>
  <w:style w:type="paragraph" w:customStyle="1" w:styleId="C3EAC40E6550405485A64BD5ECF10856">
    <w:name w:val="C3EAC40E6550405485A64BD5ECF10856"/>
    <w:rsid w:val="003C541B"/>
    <w:pPr>
      <w:widowControl w:val="0"/>
      <w:jc w:val="both"/>
    </w:pPr>
  </w:style>
  <w:style w:type="paragraph" w:customStyle="1" w:styleId="C45646AD038946DA81AB1EA63918BB14">
    <w:name w:val="C45646AD038946DA81AB1EA63918BB14"/>
    <w:rsid w:val="003C541B"/>
    <w:pPr>
      <w:widowControl w:val="0"/>
      <w:jc w:val="both"/>
    </w:pPr>
  </w:style>
  <w:style w:type="paragraph" w:customStyle="1" w:styleId="474513EBBCA4486585BB59F9F80725BF">
    <w:name w:val="474513EBBCA4486585BB59F9F80725BF"/>
    <w:rsid w:val="003C541B"/>
    <w:pPr>
      <w:widowControl w:val="0"/>
      <w:jc w:val="both"/>
    </w:pPr>
  </w:style>
  <w:style w:type="paragraph" w:customStyle="1" w:styleId="8289D832592C4C769DDF1B511AD13AF0">
    <w:name w:val="8289D832592C4C769DDF1B511AD13AF0"/>
    <w:rsid w:val="003C541B"/>
    <w:pPr>
      <w:widowControl w:val="0"/>
      <w:jc w:val="both"/>
    </w:pPr>
  </w:style>
  <w:style w:type="paragraph" w:customStyle="1" w:styleId="9F7AEF936B144044B0918A46BBF45FEC">
    <w:name w:val="9F7AEF936B144044B0918A46BBF45FEC"/>
    <w:rsid w:val="003C541B"/>
    <w:pPr>
      <w:widowControl w:val="0"/>
      <w:jc w:val="both"/>
    </w:pPr>
  </w:style>
  <w:style w:type="paragraph" w:customStyle="1" w:styleId="3A6F8EB2A57A4518801E84CA20540C3F">
    <w:name w:val="3A6F8EB2A57A4518801E84CA20540C3F"/>
    <w:rsid w:val="003C541B"/>
    <w:pPr>
      <w:widowControl w:val="0"/>
      <w:jc w:val="both"/>
    </w:pPr>
  </w:style>
  <w:style w:type="paragraph" w:customStyle="1" w:styleId="36766DBD236B443780141602C1D8113D">
    <w:name w:val="36766DBD236B443780141602C1D8113D"/>
    <w:rsid w:val="003C541B"/>
    <w:pPr>
      <w:widowControl w:val="0"/>
      <w:jc w:val="both"/>
    </w:pPr>
  </w:style>
  <w:style w:type="paragraph" w:customStyle="1" w:styleId="377C1DE319E947AF8BEF71A1D6E54BDF">
    <w:name w:val="377C1DE319E947AF8BEF71A1D6E54BDF"/>
    <w:rsid w:val="003C541B"/>
    <w:pPr>
      <w:widowControl w:val="0"/>
      <w:jc w:val="both"/>
    </w:pPr>
  </w:style>
  <w:style w:type="paragraph" w:customStyle="1" w:styleId="062A68C23FEA4676B850B7038BA9F44C">
    <w:name w:val="062A68C23FEA4676B850B7038BA9F44C"/>
    <w:rsid w:val="003C541B"/>
    <w:pPr>
      <w:widowControl w:val="0"/>
      <w:jc w:val="both"/>
    </w:pPr>
  </w:style>
  <w:style w:type="paragraph" w:customStyle="1" w:styleId="8052411A191341A78C848E6650C15AA7">
    <w:name w:val="8052411A191341A78C848E6650C15AA7"/>
    <w:rsid w:val="003C541B"/>
    <w:pPr>
      <w:widowControl w:val="0"/>
      <w:jc w:val="both"/>
    </w:pPr>
  </w:style>
  <w:style w:type="paragraph" w:customStyle="1" w:styleId="70D4AD6C726B4502B24467CA498EC012">
    <w:name w:val="70D4AD6C726B4502B24467CA498EC012"/>
    <w:rsid w:val="003C541B"/>
    <w:pPr>
      <w:widowControl w:val="0"/>
      <w:jc w:val="both"/>
    </w:pPr>
  </w:style>
  <w:style w:type="paragraph" w:customStyle="1" w:styleId="86328989F77740AA9845CF6BF070706D">
    <w:name w:val="86328989F77740AA9845CF6BF070706D"/>
    <w:rsid w:val="003C541B"/>
    <w:pPr>
      <w:widowControl w:val="0"/>
      <w:jc w:val="both"/>
    </w:pPr>
  </w:style>
  <w:style w:type="paragraph" w:customStyle="1" w:styleId="39AA657B60354E3BBCAC66C22E98DAE8">
    <w:name w:val="39AA657B60354E3BBCAC66C22E98DAE8"/>
    <w:rsid w:val="003C541B"/>
    <w:pPr>
      <w:widowControl w:val="0"/>
      <w:jc w:val="both"/>
    </w:pPr>
  </w:style>
  <w:style w:type="paragraph" w:customStyle="1" w:styleId="F57C911AE35D431B911F59FA84A6A347">
    <w:name w:val="F57C911AE35D431B911F59FA84A6A347"/>
    <w:rsid w:val="003C541B"/>
    <w:pPr>
      <w:widowControl w:val="0"/>
      <w:jc w:val="both"/>
    </w:pPr>
  </w:style>
  <w:style w:type="paragraph" w:customStyle="1" w:styleId="F75B2A6587FB4F8D8CA31C32CCC84AD6">
    <w:name w:val="F75B2A6587FB4F8D8CA31C32CCC84AD6"/>
    <w:rsid w:val="003C541B"/>
    <w:pPr>
      <w:widowControl w:val="0"/>
      <w:jc w:val="both"/>
    </w:pPr>
  </w:style>
  <w:style w:type="paragraph" w:customStyle="1" w:styleId="7FCDF6BA231D47938A825C390A6023BE">
    <w:name w:val="7FCDF6BA231D47938A825C390A6023BE"/>
    <w:rsid w:val="003C541B"/>
    <w:pPr>
      <w:widowControl w:val="0"/>
      <w:jc w:val="both"/>
    </w:pPr>
  </w:style>
  <w:style w:type="paragraph" w:customStyle="1" w:styleId="CFD3CE901A9B49CCB263CD2A5A2C4388">
    <w:name w:val="CFD3CE901A9B49CCB263CD2A5A2C4388"/>
    <w:rsid w:val="003C541B"/>
    <w:pPr>
      <w:widowControl w:val="0"/>
      <w:jc w:val="both"/>
    </w:pPr>
  </w:style>
  <w:style w:type="paragraph" w:customStyle="1" w:styleId="701D1258D7E642FEAEC7CBFA585278CB">
    <w:name w:val="701D1258D7E642FEAEC7CBFA585278CB"/>
    <w:rsid w:val="003C541B"/>
    <w:pPr>
      <w:widowControl w:val="0"/>
      <w:jc w:val="both"/>
    </w:pPr>
  </w:style>
  <w:style w:type="paragraph" w:customStyle="1" w:styleId="F1D57623C847438880D54F29CB3F7CB1">
    <w:name w:val="F1D57623C847438880D54F29CB3F7CB1"/>
    <w:rsid w:val="003C541B"/>
    <w:pPr>
      <w:widowControl w:val="0"/>
      <w:jc w:val="both"/>
    </w:pPr>
  </w:style>
  <w:style w:type="paragraph" w:customStyle="1" w:styleId="5C30CC1349D844FB8DA6BB6A2A4E7869">
    <w:name w:val="5C30CC1349D844FB8DA6BB6A2A4E7869"/>
    <w:rsid w:val="003C541B"/>
    <w:pPr>
      <w:widowControl w:val="0"/>
      <w:jc w:val="both"/>
    </w:pPr>
  </w:style>
  <w:style w:type="paragraph" w:customStyle="1" w:styleId="B3E79B3B99984D3CAA30F26D729493C1">
    <w:name w:val="B3E79B3B99984D3CAA30F26D729493C1"/>
    <w:rsid w:val="003C541B"/>
    <w:pPr>
      <w:widowControl w:val="0"/>
      <w:jc w:val="both"/>
    </w:pPr>
  </w:style>
  <w:style w:type="paragraph" w:customStyle="1" w:styleId="C34E1298F60C4CC2AB3EC6DF161D0C9A">
    <w:name w:val="C34E1298F60C4CC2AB3EC6DF161D0C9A"/>
    <w:rsid w:val="003C541B"/>
    <w:pPr>
      <w:widowControl w:val="0"/>
      <w:jc w:val="both"/>
    </w:pPr>
  </w:style>
  <w:style w:type="paragraph" w:customStyle="1" w:styleId="B362CF49D0104877B52E31E0EB7715FA">
    <w:name w:val="B362CF49D0104877B52E31E0EB7715FA"/>
    <w:rsid w:val="003C541B"/>
    <w:pPr>
      <w:widowControl w:val="0"/>
      <w:jc w:val="both"/>
    </w:pPr>
  </w:style>
  <w:style w:type="paragraph" w:customStyle="1" w:styleId="8AE0F3223BD64F1699195453CB79A356">
    <w:name w:val="8AE0F3223BD64F1699195453CB79A356"/>
    <w:rsid w:val="003C541B"/>
    <w:pPr>
      <w:widowControl w:val="0"/>
      <w:jc w:val="both"/>
    </w:pPr>
  </w:style>
  <w:style w:type="paragraph" w:customStyle="1" w:styleId="8CD1C3ED4D344E439FA10BBB7F63EC01">
    <w:name w:val="8CD1C3ED4D344E439FA10BBB7F63EC01"/>
    <w:rsid w:val="003C541B"/>
    <w:pPr>
      <w:widowControl w:val="0"/>
      <w:jc w:val="both"/>
    </w:pPr>
  </w:style>
  <w:style w:type="paragraph" w:customStyle="1" w:styleId="16F45380587E4C37ACE33FC97212A8E0">
    <w:name w:val="16F45380587E4C37ACE33FC97212A8E0"/>
    <w:rsid w:val="003C541B"/>
    <w:pPr>
      <w:widowControl w:val="0"/>
      <w:jc w:val="both"/>
    </w:pPr>
  </w:style>
  <w:style w:type="paragraph" w:customStyle="1" w:styleId="8E8FB9EF76704C3787ED1F7F823D95ED">
    <w:name w:val="8E8FB9EF76704C3787ED1F7F823D95ED"/>
    <w:rsid w:val="003C541B"/>
    <w:pPr>
      <w:widowControl w:val="0"/>
      <w:jc w:val="both"/>
    </w:pPr>
  </w:style>
  <w:style w:type="paragraph" w:customStyle="1" w:styleId="E6A79427BE294BB3BD750345AEB6C3F0">
    <w:name w:val="E6A79427BE294BB3BD750345AEB6C3F0"/>
    <w:rsid w:val="003C541B"/>
    <w:pPr>
      <w:widowControl w:val="0"/>
      <w:jc w:val="both"/>
    </w:pPr>
  </w:style>
  <w:style w:type="paragraph" w:customStyle="1" w:styleId="5BCBBC11412B4C32B95CE793F10A2212">
    <w:name w:val="5BCBBC11412B4C32B95CE793F10A2212"/>
    <w:rsid w:val="003C541B"/>
    <w:pPr>
      <w:widowControl w:val="0"/>
      <w:jc w:val="both"/>
    </w:pPr>
  </w:style>
  <w:style w:type="paragraph" w:customStyle="1" w:styleId="6F7D0F7FB1E1458B9A9AD2F6582E78BF">
    <w:name w:val="6F7D0F7FB1E1458B9A9AD2F6582E78BF"/>
    <w:rsid w:val="003C541B"/>
    <w:pPr>
      <w:widowControl w:val="0"/>
      <w:jc w:val="both"/>
    </w:pPr>
  </w:style>
  <w:style w:type="paragraph" w:customStyle="1" w:styleId="7E843BB99D5F49F5B4C6B2D52617A58F">
    <w:name w:val="7E843BB99D5F49F5B4C6B2D52617A58F"/>
    <w:rsid w:val="003C541B"/>
    <w:pPr>
      <w:widowControl w:val="0"/>
      <w:jc w:val="both"/>
    </w:pPr>
  </w:style>
  <w:style w:type="paragraph" w:customStyle="1" w:styleId="840677077CE44FB9801DC50E14F22C3D">
    <w:name w:val="840677077CE44FB9801DC50E14F22C3D"/>
    <w:rsid w:val="003C541B"/>
    <w:pPr>
      <w:widowControl w:val="0"/>
      <w:jc w:val="both"/>
    </w:pPr>
  </w:style>
  <w:style w:type="paragraph" w:customStyle="1" w:styleId="E57F865A34DF44F79CB12B23CE512E30">
    <w:name w:val="E57F865A34DF44F79CB12B23CE512E30"/>
    <w:rsid w:val="003C541B"/>
    <w:pPr>
      <w:widowControl w:val="0"/>
      <w:jc w:val="both"/>
    </w:pPr>
  </w:style>
  <w:style w:type="paragraph" w:customStyle="1" w:styleId="D209D12A6C5944ECB15F01B11803C38E">
    <w:name w:val="D209D12A6C5944ECB15F01B11803C38E"/>
    <w:rsid w:val="003C541B"/>
    <w:pPr>
      <w:widowControl w:val="0"/>
      <w:jc w:val="both"/>
    </w:pPr>
  </w:style>
  <w:style w:type="paragraph" w:customStyle="1" w:styleId="0D65F7A000F8428295F2AC4206F0B2D3">
    <w:name w:val="0D65F7A000F8428295F2AC4206F0B2D3"/>
    <w:rsid w:val="003C541B"/>
    <w:pPr>
      <w:widowControl w:val="0"/>
      <w:jc w:val="both"/>
    </w:pPr>
  </w:style>
  <w:style w:type="paragraph" w:customStyle="1" w:styleId="9368450A98C74E54917F7BBFB3AF60C3">
    <w:name w:val="9368450A98C74E54917F7BBFB3AF60C3"/>
    <w:rsid w:val="003C541B"/>
    <w:pPr>
      <w:widowControl w:val="0"/>
      <w:jc w:val="both"/>
    </w:pPr>
  </w:style>
  <w:style w:type="paragraph" w:customStyle="1" w:styleId="0CFF95E714CA4C27BA2A60AEAC951D4A">
    <w:name w:val="0CFF95E714CA4C27BA2A60AEAC951D4A"/>
    <w:rsid w:val="003C541B"/>
    <w:pPr>
      <w:widowControl w:val="0"/>
      <w:jc w:val="both"/>
    </w:pPr>
  </w:style>
  <w:style w:type="paragraph" w:customStyle="1" w:styleId="2769A43E924040D9A40F69A536BAEAF4">
    <w:name w:val="2769A43E924040D9A40F69A536BAEAF4"/>
    <w:rsid w:val="003C541B"/>
    <w:pPr>
      <w:widowControl w:val="0"/>
      <w:jc w:val="both"/>
    </w:pPr>
  </w:style>
  <w:style w:type="paragraph" w:customStyle="1" w:styleId="4C7949E8E3664D209728A19A70CEF7D5">
    <w:name w:val="4C7949E8E3664D209728A19A70CEF7D5"/>
    <w:rsid w:val="003C541B"/>
    <w:pPr>
      <w:widowControl w:val="0"/>
      <w:jc w:val="both"/>
    </w:pPr>
  </w:style>
  <w:style w:type="paragraph" w:customStyle="1" w:styleId="1DFA2FB9B38C4289943F98159838C39C">
    <w:name w:val="1DFA2FB9B38C4289943F98159838C39C"/>
    <w:rsid w:val="003C541B"/>
    <w:pPr>
      <w:widowControl w:val="0"/>
      <w:jc w:val="both"/>
    </w:pPr>
  </w:style>
  <w:style w:type="paragraph" w:customStyle="1" w:styleId="5653C08153834432A18C3CA94D7A117B">
    <w:name w:val="5653C08153834432A18C3CA94D7A117B"/>
    <w:rsid w:val="003C541B"/>
    <w:pPr>
      <w:widowControl w:val="0"/>
      <w:jc w:val="both"/>
    </w:pPr>
  </w:style>
  <w:style w:type="paragraph" w:customStyle="1" w:styleId="9B457ECA51C2498DA9B491772271F96E">
    <w:name w:val="9B457ECA51C2498DA9B491772271F96E"/>
    <w:rsid w:val="003C541B"/>
    <w:pPr>
      <w:widowControl w:val="0"/>
      <w:jc w:val="both"/>
    </w:pPr>
  </w:style>
  <w:style w:type="paragraph" w:customStyle="1" w:styleId="8E7C0BE45B8146BCAC756DB5D9F1EF22">
    <w:name w:val="8E7C0BE45B8146BCAC756DB5D9F1EF22"/>
    <w:rsid w:val="003C541B"/>
    <w:pPr>
      <w:widowControl w:val="0"/>
      <w:jc w:val="both"/>
    </w:pPr>
  </w:style>
  <w:style w:type="paragraph" w:customStyle="1" w:styleId="D0ADE6C7F9244C3FA74B748FE7333CDF">
    <w:name w:val="D0ADE6C7F9244C3FA74B748FE7333CDF"/>
    <w:rsid w:val="003C541B"/>
    <w:pPr>
      <w:widowControl w:val="0"/>
      <w:jc w:val="both"/>
    </w:pPr>
  </w:style>
  <w:style w:type="paragraph" w:customStyle="1" w:styleId="6AADBCC068F5431582F6B5BEBFD5C9A3">
    <w:name w:val="6AADBCC068F5431582F6B5BEBFD5C9A3"/>
    <w:rsid w:val="003C541B"/>
    <w:pPr>
      <w:widowControl w:val="0"/>
      <w:jc w:val="both"/>
    </w:pPr>
  </w:style>
  <w:style w:type="paragraph" w:customStyle="1" w:styleId="021AFE71A0F445A683AE1F71CEE733A3">
    <w:name w:val="021AFE71A0F445A683AE1F71CEE733A3"/>
    <w:rsid w:val="003C541B"/>
    <w:pPr>
      <w:widowControl w:val="0"/>
      <w:jc w:val="both"/>
    </w:pPr>
  </w:style>
  <w:style w:type="paragraph" w:customStyle="1" w:styleId="C705E0FB366842BBBF26C59F89A41F17">
    <w:name w:val="C705E0FB366842BBBF26C59F89A41F17"/>
    <w:rsid w:val="003C541B"/>
    <w:pPr>
      <w:widowControl w:val="0"/>
      <w:jc w:val="both"/>
    </w:pPr>
  </w:style>
  <w:style w:type="paragraph" w:customStyle="1" w:styleId="8F039BE1510F41E1A2EE0B68399226C1">
    <w:name w:val="8F039BE1510F41E1A2EE0B68399226C1"/>
    <w:rsid w:val="003C541B"/>
    <w:pPr>
      <w:widowControl w:val="0"/>
      <w:jc w:val="both"/>
    </w:pPr>
  </w:style>
  <w:style w:type="paragraph" w:customStyle="1" w:styleId="D70F09E3A2884F9B820365F4EFF77FDF">
    <w:name w:val="D70F09E3A2884F9B820365F4EFF77FDF"/>
    <w:rsid w:val="003C541B"/>
    <w:pPr>
      <w:widowControl w:val="0"/>
      <w:jc w:val="both"/>
    </w:pPr>
  </w:style>
  <w:style w:type="paragraph" w:customStyle="1" w:styleId="9FCBEEBE1CCE4451B6A414D9FDCBF1C3">
    <w:name w:val="9FCBEEBE1CCE4451B6A414D9FDCBF1C3"/>
    <w:rsid w:val="003C541B"/>
    <w:pPr>
      <w:widowControl w:val="0"/>
      <w:jc w:val="both"/>
    </w:pPr>
  </w:style>
  <w:style w:type="paragraph" w:customStyle="1" w:styleId="D654F116B3AB4E95AEFDD475FE2DB94F">
    <w:name w:val="D654F116B3AB4E95AEFDD475FE2DB94F"/>
    <w:rsid w:val="003C541B"/>
    <w:pPr>
      <w:widowControl w:val="0"/>
      <w:jc w:val="both"/>
    </w:pPr>
  </w:style>
  <w:style w:type="paragraph" w:customStyle="1" w:styleId="3F21700571914A26B595A95BF933D133">
    <w:name w:val="3F21700571914A26B595A95BF933D133"/>
    <w:rsid w:val="003C541B"/>
    <w:pPr>
      <w:widowControl w:val="0"/>
      <w:jc w:val="both"/>
    </w:pPr>
  </w:style>
  <w:style w:type="paragraph" w:customStyle="1" w:styleId="766A37A45DE34A649DE85210834E14F9">
    <w:name w:val="766A37A45DE34A649DE85210834E14F9"/>
    <w:rsid w:val="003C541B"/>
    <w:pPr>
      <w:widowControl w:val="0"/>
      <w:jc w:val="both"/>
    </w:pPr>
  </w:style>
  <w:style w:type="paragraph" w:customStyle="1" w:styleId="B137F843500C455CADFB69F652ED88CE">
    <w:name w:val="B137F843500C455CADFB69F652ED88CE"/>
    <w:rsid w:val="003C541B"/>
    <w:pPr>
      <w:widowControl w:val="0"/>
      <w:jc w:val="both"/>
    </w:pPr>
  </w:style>
  <w:style w:type="paragraph" w:customStyle="1" w:styleId="49053AE38CB34400A6C26D882445A477">
    <w:name w:val="49053AE38CB34400A6C26D882445A477"/>
    <w:rsid w:val="003C541B"/>
    <w:pPr>
      <w:widowControl w:val="0"/>
      <w:jc w:val="both"/>
    </w:pPr>
  </w:style>
  <w:style w:type="paragraph" w:customStyle="1" w:styleId="8EADE10D6C2249C5B4AF25024DCA0523">
    <w:name w:val="8EADE10D6C2249C5B4AF25024DCA0523"/>
    <w:rsid w:val="003C541B"/>
    <w:pPr>
      <w:widowControl w:val="0"/>
      <w:jc w:val="both"/>
    </w:pPr>
  </w:style>
  <w:style w:type="paragraph" w:customStyle="1" w:styleId="F21BCBA6603942E3B07CEA1481EDC876">
    <w:name w:val="F21BCBA6603942E3B07CEA1481EDC876"/>
    <w:rsid w:val="003C541B"/>
    <w:pPr>
      <w:widowControl w:val="0"/>
      <w:jc w:val="both"/>
    </w:pPr>
  </w:style>
  <w:style w:type="paragraph" w:customStyle="1" w:styleId="41B1E371B0434AE28C22CD85039A005F">
    <w:name w:val="41B1E371B0434AE28C22CD85039A005F"/>
    <w:rsid w:val="003C541B"/>
    <w:pPr>
      <w:widowControl w:val="0"/>
      <w:jc w:val="both"/>
    </w:pPr>
  </w:style>
  <w:style w:type="paragraph" w:customStyle="1" w:styleId="E97F7EA9D47C4943AD64CFDFECA3B99C">
    <w:name w:val="E97F7EA9D47C4943AD64CFDFECA3B99C"/>
    <w:rsid w:val="003C541B"/>
    <w:pPr>
      <w:widowControl w:val="0"/>
      <w:jc w:val="both"/>
    </w:pPr>
  </w:style>
  <w:style w:type="paragraph" w:customStyle="1" w:styleId="246AEC1F995243708961E6CBD256E21A">
    <w:name w:val="246AEC1F995243708961E6CBD256E21A"/>
    <w:rsid w:val="003C541B"/>
    <w:pPr>
      <w:widowControl w:val="0"/>
      <w:jc w:val="both"/>
    </w:pPr>
  </w:style>
  <w:style w:type="paragraph" w:customStyle="1" w:styleId="A7D66711057F4B21A734DF75758DAD81">
    <w:name w:val="A7D66711057F4B21A734DF75758DAD81"/>
    <w:rsid w:val="003C541B"/>
    <w:pPr>
      <w:widowControl w:val="0"/>
      <w:jc w:val="both"/>
    </w:pPr>
  </w:style>
  <w:style w:type="paragraph" w:customStyle="1" w:styleId="7D5A500D2D0E45E9B233DE612421BB7C">
    <w:name w:val="7D5A500D2D0E45E9B233DE612421BB7C"/>
    <w:rsid w:val="003C541B"/>
    <w:pPr>
      <w:widowControl w:val="0"/>
      <w:jc w:val="both"/>
    </w:pPr>
  </w:style>
  <w:style w:type="paragraph" w:customStyle="1" w:styleId="3EB3FE6A28604026977DDB51A09B22E9">
    <w:name w:val="3EB3FE6A28604026977DDB51A09B22E9"/>
    <w:rsid w:val="003C541B"/>
    <w:pPr>
      <w:widowControl w:val="0"/>
      <w:jc w:val="both"/>
    </w:pPr>
  </w:style>
  <w:style w:type="paragraph" w:customStyle="1" w:styleId="E7A1E10D98E14361B131E4B2A14F51A0">
    <w:name w:val="E7A1E10D98E14361B131E4B2A14F51A0"/>
    <w:rsid w:val="003C541B"/>
    <w:pPr>
      <w:widowControl w:val="0"/>
      <w:jc w:val="both"/>
    </w:pPr>
  </w:style>
  <w:style w:type="paragraph" w:customStyle="1" w:styleId="2AF9C2BF77034197821C9094A99132D9">
    <w:name w:val="2AF9C2BF77034197821C9094A99132D9"/>
    <w:rsid w:val="003C541B"/>
    <w:pPr>
      <w:widowControl w:val="0"/>
      <w:jc w:val="both"/>
    </w:pPr>
  </w:style>
  <w:style w:type="paragraph" w:customStyle="1" w:styleId="525DE2C1C1334492A07E3BC64D649BDE">
    <w:name w:val="525DE2C1C1334492A07E3BC64D649BDE"/>
    <w:rsid w:val="003C541B"/>
    <w:pPr>
      <w:widowControl w:val="0"/>
      <w:jc w:val="both"/>
    </w:pPr>
  </w:style>
  <w:style w:type="paragraph" w:customStyle="1" w:styleId="FD7C63EDAE364EA4BA16F1FEC44735FF">
    <w:name w:val="FD7C63EDAE364EA4BA16F1FEC44735FF"/>
    <w:rsid w:val="003C541B"/>
    <w:pPr>
      <w:widowControl w:val="0"/>
      <w:jc w:val="both"/>
    </w:pPr>
  </w:style>
  <w:style w:type="paragraph" w:customStyle="1" w:styleId="6A29E00F6447401BAA49CF5F5B0EF9C7">
    <w:name w:val="6A29E00F6447401BAA49CF5F5B0EF9C7"/>
    <w:rsid w:val="003C541B"/>
    <w:pPr>
      <w:widowControl w:val="0"/>
      <w:jc w:val="both"/>
    </w:pPr>
  </w:style>
  <w:style w:type="paragraph" w:customStyle="1" w:styleId="9DC8BD8ED5814FAEBDED594EBA248758">
    <w:name w:val="9DC8BD8ED5814FAEBDED594EBA248758"/>
    <w:rsid w:val="003C541B"/>
    <w:pPr>
      <w:widowControl w:val="0"/>
      <w:jc w:val="both"/>
    </w:pPr>
  </w:style>
  <w:style w:type="paragraph" w:customStyle="1" w:styleId="AAE2210C0B21487BB103DF8800C14696">
    <w:name w:val="AAE2210C0B21487BB103DF8800C14696"/>
    <w:rsid w:val="003C541B"/>
    <w:pPr>
      <w:widowControl w:val="0"/>
      <w:jc w:val="both"/>
    </w:pPr>
  </w:style>
  <w:style w:type="paragraph" w:customStyle="1" w:styleId="26E14BB422424001BA140772F4DA6FDE">
    <w:name w:val="26E14BB422424001BA140772F4DA6FDE"/>
    <w:rsid w:val="003C541B"/>
    <w:pPr>
      <w:widowControl w:val="0"/>
      <w:jc w:val="both"/>
    </w:pPr>
  </w:style>
  <w:style w:type="paragraph" w:customStyle="1" w:styleId="C55596F81D0446E1ACACDCE9C7E04B6D">
    <w:name w:val="C55596F81D0446E1ACACDCE9C7E04B6D"/>
    <w:rsid w:val="003C541B"/>
    <w:pPr>
      <w:widowControl w:val="0"/>
      <w:jc w:val="both"/>
    </w:pPr>
  </w:style>
  <w:style w:type="paragraph" w:customStyle="1" w:styleId="44169139645B463799977B2BCFFE6479">
    <w:name w:val="44169139645B463799977B2BCFFE6479"/>
    <w:rsid w:val="003C541B"/>
    <w:pPr>
      <w:widowControl w:val="0"/>
      <w:jc w:val="both"/>
    </w:pPr>
  </w:style>
  <w:style w:type="paragraph" w:customStyle="1" w:styleId="4C00CB5CD52042B2A32219F30FE26242">
    <w:name w:val="4C00CB5CD52042B2A32219F30FE26242"/>
    <w:rsid w:val="003C541B"/>
    <w:pPr>
      <w:widowControl w:val="0"/>
      <w:jc w:val="both"/>
    </w:pPr>
  </w:style>
  <w:style w:type="paragraph" w:customStyle="1" w:styleId="AE4E9A3C98FC4214997E77EAEDC84E0E">
    <w:name w:val="AE4E9A3C98FC4214997E77EAEDC84E0E"/>
    <w:rsid w:val="003C541B"/>
    <w:pPr>
      <w:widowControl w:val="0"/>
      <w:jc w:val="both"/>
    </w:pPr>
  </w:style>
  <w:style w:type="paragraph" w:customStyle="1" w:styleId="B468C5C1793E4BBEAB1BF7489960CF40">
    <w:name w:val="B468C5C1793E4BBEAB1BF7489960CF40"/>
    <w:rsid w:val="003C541B"/>
    <w:pPr>
      <w:widowControl w:val="0"/>
      <w:jc w:val="both"/>
    </w:pPr>
  </w:style>
  <w:style w:type="paragraph" w:customStyle="1" w:styleId="D80E403DD7C94F98BA0AACF90BDF4C2F">
    <w:name w:val="D80E403DD7C94F98BA0AACF90BDF4C2F"/>
    <w:rsid w:val="003C541B"/>
    <w:pPr>
      <w:widowControl w:val="0"/>
      <w:jc w:val="both"/>
    </w:pPr>
  </w:style>
  <w:style w:type="paragraph" w:customStyle="1" w:styleId="727F44D8E61D409584F12F832D9769ED">
    <w:name w:val="727F44D8E61D409584F12F832D9769ED"/>
    <w:rsid w:val="003C541B"/>
    <w:pPr>
      <w:widowControl w:val="0"/>
      <w:jc w:val="both"/>
    </w:pPr>
  </w:style>
  <w:style w:type="paragraph" w:customStyle="1" w:styleId="30818B27E71B4CC7B9B1C51E0D1CE815">
    <w:name w:val="30818B27E71B4CC7B9B1C51E0D1CE815"/>
    <w:rsid w:val="003C541B"/>
    <w:pPr>
      <w:widowControl w:val="0"/>
      <w:jc w:val="both"/>
    </w:pPr>
  </w:style>
  <w:style w:type="paragraph" w:customStyle="1" w:styleId="4B99E9A273AB4CD391397735A5DB8221">
    <w:name w:val="4B99E9A273AB4CD391397735A5DB8221"/>
    <w:rsid w:val="003C541B"/>
    <w:pPr>
      <w:widowControl w:val="0"/>
      <w:jc w:val="both"/>
    </w:pPr>
  </w:style>
  <w:style w:type="paragraph" w:customStyle="1" w:styleId="8D6EB60BFDC448F99319ACCBF9404B17">
    <w:name w:val="8D6EB60BFDC448F99319ACCBF9404B17"/>
    <w:rsid w:val="003C541B"/>
    <w:pPr>
      <w:widowControl w:val="0"/>
      <w:jc w:val="both"/>
    </w:pPr>
  </w:style>
  <w:style w:type="paragraph" w:customStyle="1" w:styleId="14B7387618FD43C98047353E65632128">
    <w:name w:val="14B7387618FD43C98047353E65632128"/>
    <w:rsid w:val="003C541B"/>
    <w:pPr>
      <w:widowControl w:val="0"/>
      <w:jc w:val="both"/>
    </w:pPr>
  </w:style>
  <w:style w:type="paragraph" w:customStyle="1" w:styleId="A1BEC1FD58134E7DBED71D87BDEE8E5F">
    <w:name w:val="A1BEC1FD58134E7DBED71D87BDEE8E5F"/>
    <w:rsid w:val="003C541B"/>
    <w:pPr>
      <w:widowControl w:val="0"/>
      <w:jc w:val="both"/>
    </w:pPr>
  </w:style>
  <w:style w:type="paragraph" w:customStyle="1" w:styleId="8A399BF2097B40AC9C121B8689F2FD97">
    <w:name w:val="8A399BF2097B40AC9C121B8689F2FD97"/>
    <w:rsid w:val="003C541B"/>
    <w:pPr>
      <w:widowControl w:val="0"/>
      <w:jc w:val="both"/>
    </w:pPr>
  </w:style>
  <w:style w:type="paragraph" w:customStyle="1" w:styleId="F9A5FFB3CA1447CEB35C53DD7DC74F76">
    <w:name w:val="F9A5FFB3CA1447CEB35C53DD7DC74F76"/>
    <w:rsid w:val="003C541B"/>
    <w:pPr>
      <w:widowControl w:val="0"/>
      <w:jc w:val="both"/>
    </w:pPr>
  </w:style>
  <w:style w:type="paragraph" w:customStyle="1" w:styleId="E1B6B5A2242F4BE188001030FFBD2BE5">
    <w:name w:val="E1B6B5A2242F4BE188001030FFBD2BE5"/>
    <w:rsid w:val="003C541B"/>
    <w:pPr>
      <w:widowControl w:val="0"/>
      <w:jc w:val="both"/>
    </w:pPr>
  </w:style>
  <w:style w:type="paragraph" w:customStyle="1" w:styleId="D9EC55F3D71941319757A4F64E918DE5">
    <w:name w:val="D9EC55F3D71941319757A4F64E918DE5"/>
    <w:rsid w:val="003C541B"/>
    <w:pPr>
      <w:widowControl w:val="0"/>
      <w:jc w:val="both"/>
    </w:pPr>
  </w:style>
  <w:style w:type="paragraph" w:customStyle="1" w:styleId="8898713B3BF94832B6132C5513CAC4F0">
    <w:name w:val="8898713B3BF94832B6132C5513CAC4F0"/>
    <w:rsid w:val="003C541B"/>
    <w:pPr>
      <w:widowControl w:val="0"/>
      <w:jc w:val="both"/>
    </w:pPr>
  </w:style>
  <w:style w:type="paragraph" w:customStyle="1" w:styleId="9EB0B7454F5F436EB4FAFFF11CE11836">
    <w:name w:val="9EB0B7454F5F436EB4FAFFF11CE11836"/>
    <w:rsid w:val="003C541B"/>
    <w:pPr>
      <w:widowControl w:val="0"/>
      <w:jc w:val="both"/>
    </w:pPr>
  </w:style>
  <w:style w:type="paragraph" w:customStyle="1" w:styleId="7382DACFBCC946958F36650BE7A5FECE">
    <w:name w:val="7382DACFBCC946958F36650BE7A5FECE"/>
    <w:rsid w:val="003C541B"/>
    <w:pPr>
      <w:widowControl w:val="0"/>
      <w:jc w:val="both"/>
    </w:pPr>
  </w:style>
  <w:style w:type="paragraph" w:customStyle="1" w:styleId="12B2954055224BA982E8F87DA8D065C2">
    <w:name w:val="12B2954055224BA982E8F87DA8D065C2"/>
    <w:rsid w:val="003C541B"/>
    <w:pPr>
      <w:widowControl w:val="0"/>
      <w:jc w:val="both"/>
    </w:pPr>
  </w:style>
  <w:style w:type="paragraph" w:customStyle="1" w:styleId="ED8177FEE52F48829BDA431F49798D60">
    <w:name w:val="ED8177FEE52F48829BDA431F49798D60"/>
    <w:rsid w:val="003C541B"/>
    <w:pPr>
      <w:widowControl w:val="0"/>
      <w:jc w:val="both"/>
    </w:pPr>
  </w:style>
  <w:style w:type="paragraph" w:customStyle="1" w:styleId="96340BA72A0B40739C0327213EC734DB">
    <w:name w:val="96340BA72A0B40739C0327213EC734DB"/>
    <w:rsid w:val="003C541B"/>
    <w:pPr>
      <w:widowControl w:val="0"/>
      <w:jc w:val="both"/>
    </w:pPr>
  </w:style>
  <w:style w:type="paragraph" w:customStyle="1" w:styleId="32DAA00A6C684C14A16A4667974A16FA">
    <w:name w:val="32DAA00A6C684C14A16A4667974A16FA"/>
    <w:rsid w:val="003C541B"/>
    <w:pPr>
      <w:widowControl w:val="0"/>
      <w:jc w:val="both"/>
    </w:pPr>
  </w:style>
  <w:style w:type="paragraph" w:customStyle="1" w:styleId="8BE2CB4F02FB45BFBDD7F74A30FD2C5F">
    <w:name w:val="8BE2CB4F02FB45BFBDD7F74A30FD2C5F"/>
    <w:rsid w:val="003C541B"/>
    <w:pPr>
      <w:widowControl w:val="0"/>
      <w:jc w:val="both"/>
    </w:pPr>
  </w:style>
  <w:style w:type="paragraph" w:customStyle="1" w:styleId="EEC065D0170B48EAAD1A798FA722DBE8">
    <w:name w:val="EEC065D0170B48EAAD1A798FA722DBE8"/>
    <w:rsid w:val="003C541B"/>
    <w:pPr>
      <w:widowControl w:val="0"/>
      <w:jc w:val="both"/>
    </w:pPr>
  </w:style>
  <w:style w:type="paragraph" w:customStyle="1" w:styleId="8B657AA91BF342CCA7314A1F951691D8">
    <w:name w:val="8B657AA91BF342CCA7314A1F951691D8"/>
    <w:rsid w:val="003C541B"/>
    <w:pPr>
      <w:widowControl w:val="0"/>
      <w:jc w:val="both"/>
    </w:pPr>
  </w:style>
  <w:style w:type="paragraph" w:customStyle="1" w:styleId="D58BAEBED5A54026AE7EC329CF6740D4">
    <w:name w:val="D58BAEBED5A54026AE7EC329CF6740D4"/>
    <w:rsid w:val="003C541B"/>
    <w:pPr>
      <w:widowControl w:val="0"/>
      <w:jc w:val="both"/>
    </w:pPr>
  </w:style>
  <w:style w:type="paragraph" w:customStyle="1" w:styleId="6B11E4642142406EBF82A24924488D64">
    <w:name w:val="6B11E4642142406EBF82A24924488D64"/>
    <w:rsid w:val="003C541B"/>
    <w:pPr>
      <w:widowControl w:val="0"/>
      <w:jc w:val="both"/>
    </w:pPr>
  </w:style>
  <w:style w:type="paragraph" w:customStyle="1" w:styleId="8D6AFF82283D4A0EA2FDA6C3D005703A">
    <w:name w:val="8D6AFF82283D4A0EA2FDA6C3D005703A"/>
    <w:rsid w:val="003C541B"/>
    <w:pPr>
      <w:widowControl w:val="0"/>
      <w:jc w:val="both"/>
    </w:pPr>
  </w:style>
  <w:style w:type="paragraph" w:customStyle="1" w:styleId="C83A9F068D8847E4847E6FBF9561AF74">
    <w:name w:val="C83A9F068D8847E4847E6FBF9561AF74"/>
    <w:rsid w:val="003C541B"/>
    <w:pPr>
      <w:widowControl w:val="0"/>
      <w:jc w:val="both"/>
    </w:pPr>
  </w:style>
  <w:style w:type="paragraph" w:customStyle="1" w:styleId="E04A88E2FBB34594AF710C3703754D57">
    <w:name w:val="E04A88E2FBB34594AF710C3703754D57"/>
    <w:rsid w:val="003C541B"/>
    <w:pPr>
      <w:widowControl w:val="0"/>
      <w:jc w:val="both"/>
    </w:pPr>
  </w:style>
  <w:style w:type="paragraph" w:customStyle="1" w:styleId="105E1F9A13A54FF0BACDEFC5541CA4BC">
    <w:name w:val="105E1F9A13A54FF0BACDEFC5541CA4BC"/>
    <w:rsid w:val="003C541B"/>
    <w:pPr>
      <w:widowControl w:val="0"/>
      <w:jc w:val="both"/>
    </w:pPr>
  </w:style>
  <w:style w:type="paragraph" w:customStyle="1" w:styleId="917774DE7A44459C8E1CB651B404AA76">
    <w:name w:val="917774DE7A44459C8E1CB651B404AA76"/>
    <w:rsid w:val="003C541B"/>
    <w:pPr>
      <w:widowControl w:val="0"/>
      <w:jc w:val="both"/>
    </w:pPr>
  </w:style>
  <w:style w:type="paragraph" w:customStyle="1" w:styleId="5174AB29C02B48709E1DF1FB7B07490B">
    <w:name w:val="5174AB29C02B48709E1DF1FB7B07490B"/>
    <w:rsid w:val="003C541B"/>
    <w:pPr>
      <w:widowControl w:val="0"/>
      <w:jc w:val="both"/>
    </w:pPr>
  </w:style>
  <w:style w:type="paragraph" w:customStyle="1" w:styleId="1C65819FCABF41118D61D79301264C80">
    <w:name w:val="1C65819FCABF41118D61D79301264C80"/>
    <w:rsid w:val="003C541B"/>
    <w:pPr>
      <w:widowControl w:val="0"/>
      <w:jc w:val="both"/>
    </w:pPr>
  </w:style>
  <w:style w:type="paragraph" w:customStyle="1" w:styleId="27ECD80DBE2344E2AC034D2635BB1A8F">
    <w:name w:val="27ECD80DBE2344E2AC034D2635BB1A8F"/>
    <w:rsid w:val="003C541B"/>
    <w:pPr>
      <w:widowControl w:val="0"/>
      <w:jc w:val="both"/>
    </w:pPr>
  </w:style>
  <w:style w:type="paragraph" w:customStyle="1" w:styleId="CE8E6491C4814ACC8A8DFFE471C9DDD5">
    <w:name w:val="CE8E6491C4814ACC8A8DFFE471C9DDD5"/>
    <w:rsid w:val="003C541B"/>
    <w:pPr>
      <w:widowControl w:val="0"/>
      <w:jc w:val="both"/>
    </w:pPr>
  </w:style>
  <w:style w:type="paragraph" w:customStyle="1" w:styleId="F943566E7FA640B6AF53395A92CE5012">
    <w:name w:val="F943566E7FA640B6AF53395A92CE5012"/>
    <w:rsid w:val="003C541B"/>
    <w:pPr>
      <w:widowControl w:val="0"/>
      <w:jc w:val="both"/>
    </w:pPr>
  </w:style>
  <w:style w:type="paragraph" w:customStyle="1" w:styleId="2633F34C0CC44CEB862895FF9D76EF1F">
    <w:name w:val="2633F34C0CC44CEB862895FF9D76EF1F"/>
    <w:rsid w:val="003C541B"/>
    <w:pPr>
      <w:widowControl w:val="0"/>
      <w:jc w:val="both"/>
    </w:pPr>
  </w:style>
  <w:style w:type="paragraph" w:customStyle="1" w:styleId="443742F8B2A344ED9896382BFEEC2896">
    <w:name w:val="443742F8B2A344ED9896382BFEEC2896"/>
    <w:rsid w:val="003C541B"/>
    <w:pPr>
      <w:widowControl w:val="0"/>
      <w:jc w:val="both"/>
    </w:pPr>
  </w:style>
  <w:style w:type="paragraph" w:customStyle="1" w:styleId="5B440C9911664012BFD740A30C02D791">
    <w:name w:val="5B440C9911664012BFD740A30C02D791"/>
    <w:rsid w:val="003C541B"/>
    <w:pPr>
      <w:widowControl w:val="0"/>
      <w:jc w:val="both"/>
    </w:pPr>
  </w:style>
  <w:style w:type="paragraph" w:customStyle="1" w:styleId="B37D380C58464B2DB103776F0F6B27DB">
    <w:name w:val="B37D380C58464B2DB103776F0F6B27DB"/>
    <w:rsid w:val="003C541B"/>
    <w:pPr>
      <w:widowControl w:val="0"/>
      <w:jc w:val="both"/>
    </w:pPr>
  </w:style>
  <w:style w:type="paragraph" w:customStyle="1" w:styleId="45CE5F2864B4426BABFEA430814F0848">
    <w:name w:val="45CE5F2864B4426BABFEA430814F0848"/>
    <w:rsid w:val="003C541B"/>
    <w:pPr>
      <w:widowControl w:val="0"/>
      <w:jc w:val="both"/>
    </w:pPr>
  </w:style>
  <w:style w:type="paragraph" w:customStyle="1" w:styleId="0569E6D1FA1D4CB399918C1D6F4BB8F3">
    <w:name w:val="0569E6D1FA1D4CB399918C1D6F4BB8F3"/>
    <w:rsid w:val="003C541B"/>
    <w:pPr>
      <w:widowControl w:val="0"/>
      <w:jc w:val="both"/>
    </w:pPr>
  </w:style>
  <w:style w:type="paragraph" w:customStyle="1" w:styleId="AFBEB556313A425695ABEFE15622D7F0">
    <w:name w:val="AFBEB556313A425695ABEFE15622D7F0"/>
    <w:rsid w:val="003C541B"/>
    <w:pPr>
      <w:widowControl w:val="0"/>
      <w:jc w:val="both"/>
    </w:pPr>
  </w:style>
  <w:style w:type="paragraph" w:customStyle="1" w:styleId="29B124F2A473477F96DF262021702841">
    <w:name w:val="29B124F2A473477F96DF262021702841"/>
    <w:rsid w:val="003C541B"/>
    <w:pPr>
      <w:widowControl w:val="0"/>
      <w:jc w:val="both"/>
    </w:pPr>
  </w:style>
  <w:style w:type="paragraph" w:customStyle="1" w:styleId="E4423F541DBA43BB87064635B32D393E">
    <w:name w:val="E4423F541DBA43BB87064635B32D393E"/>
    <w:rsid w:val="003C541B"/>
    <w:pPr>
      <w:widowControl w:val="0"/>
      <w:jc w:val="both"/>
    </w:pPr>
  </w:style>
  <w:style w:type="paragraph" w:customStyle="1" w:styleId="802B4AD44AE14F1AB4BE6E8BD0A4536C">
    <w:name w:val="802B4AD44AE14F1AB4BE6E8BD0A4536C"/>
    <w:rsid w:val="003C541B"/>
    <w:pPr>
      <w:widowControl w:val="0"/>
      <w:jc w:val="both"/>
    </w:pPr>
  </w:style>
  <w:style w:type="paragraph" w:customStyle="1" w:styleId="6D33271F443546C8ABC703E24D1B7478">
    <w:name w:val="6D33271F443546C8ABC703E24D1B7478"/>
    <w:rsid w:val="003C541B"/>
    <w:pPr>
      <w:widowControl w:val="0"/>
      <w:jc w:val="both"/>
    </w:pPr>
  </w:style>
  <w:style w:type="paragraph" w:customStyle="1" w:styleId="A896EE7F99D74056AA2CD264B4E3B3A6">
    <w:name w:val="A896EE7F99D74056AA2CD264B4E3B3A6"/>
    <w:rsid w:val="003C541B"/>
    <w:pPr>
      <w:widowControl w:val="0"/>
      <w:jc w:val="both"/>
    </w:pPr>
  </w:style>
  <w:style w:type="paragraph" w:customStyle="1" w:styleId="2C82A02252EC44C39E0DA514228C50F2">
    <w:name w:val="2C82A02252EC44C39E0DA514228C50F2"/>
    <w:rsid w:val="003C541B"/>
    <w:pPr>
      <w:widowControl w:val="0"/>
      <w:jc w:val="both"/>
    </w:pPr>
  </w:style>
  <w:style w:type="paragraph" w:customStyle="1" w:styleId="74DBC5F273CE4218B73102D845891CF6">
    <w:name w:val="74DBC5F273CE4218B73102D845891CF6"/>
    <w:rsid w:val="003C541B"/>
    <w:pPr>
      <w:widowControl w:val="0"/>
      <w:jc w:val="both"/>
    </w:pPr>
  </w:style>
  <w:style w:type="paragraph" w:customStyle="1" w:styleId="9C4E4675F6374C2DB21BBBD92A260CAA">
    <w:name w:val="9C4E4675F6374C2DB21BBBD92A260CAA"/>
    <w:rsid w:val="003C541B"/>
    <w:pPr>
      <w:widowControl w:val="0"/>
      <w:jc w:val="both"/>
    </w:pPr>
  </w:style>
  <w:style w:type="paragraph" w:customStyle="1" w:styleId="FDB6A4AA41394DFEA5E4121D82B26CE6">
    <w:name w:val="FDB6A4AA41394DFEA5E4121D82B26CE6"/>
    <w:rsid w:val="003C541B"/>
    <w:pPr>
      <w:widowControl w:val="0"/>
      <w:jc w:val="both"/>
    </w:pPr>
  </w:style>
  <w:style w:type="paragraph" w:customStyle="1" w:styleId="CDE3B47DA237482280FE89711ABA3E54">
    <w:name w:val="CDE3B47DA237482280FE89711ABA3E54"/>
    <w:rsid w:val="003C541B"/>
    <w:pPr>
      <w:widowControl w:val="0"/>
      <w:jc w:val="both"/>
    </w:pPr>
  </w:style>
  <w:style w:type="paragraph" w:customStyle="1" w:styleId="AB2AAA657CAC4929A19F4255924776F5">
    <w:name w:val="AB2AAA657CAC4929A19F4255924776F5"/>
    <w:rsid w:val="003C541B"/>
    <w:pPr>
      <w:widowControl w:val="0"/>
      <w:jc w:val="both"/>
    </w:pPr>
  </w:style>
  <w:style w:type="paragraph" w:customStyle="1" w:styleId="90A8BB19923C4C478CD1CE260F43F8F1">
    <w:name w:val="90A8BB19923C4C478CD1CE260F43F8F1"/>
    <w:rsid w:val="003C541B"/>
    <w:pPr>
      <w:widowControl w:val="0"/>
      <w:jc w:val="both"/>
    </w:pPr>
  </w:style>
  <w:style w:type="paragraph" w:customStyle="1" w:styleId="2781A55F030042CC8162D3B123323951">
    <w:name w:val="2781A55F030042CC8162D3B123323951"/>
    <w:rsid w:val="003C541B"/>
    <w:pPr>
      <w:widowControl w:val="0"/>
      <w:jc w:val="both"/>
    </w:pPr>
  </w:style>
  <w:style w:type="paragraph" w:customStyle="1" w:styleId="A90EB33EE7BD435AA83FC3E7EE885898">
    <w:name w:val="A90EB33EE7BD435AA83FC3E7EE885898"/>
    <w:rsid w:val="003C541B"/>
    <w:pPr>
      <w:widowControl w:val="0"/>
      <w:jc w:val="both"/>
    </w:pPr>
  </w:style>
  <w:style w:type="paragraph" w:customStyle="1" w:styleId="692B44D41437498CA8DE12D6E0978542">
    <w:name w:val="692B44D41437498CA8DE12D6E0978542"/>
    <w:rsid w:val="003C541B"/>
    <w:pPr>
      <w:widowControl w:val="0"/>
      <w:jc w:val="both"/>
    </w:pPr>
  </w:style>
  <w:style w:type="paragraph" w:customStyle="1" w:styleId="78A091AFE0C54F9EB16DE6C4A7B7721C">
    <w:name w:val="78A091AFE0C54F9EB16DE6C4A7B7721C"/>
    <w:rsid w:val="003C541B"/>
    <w:pPr>
      <w:widowControl w:val="0"/>
      <w:jc w:val="both"/>
    </w:pPr>
  </w:style>
  <w:style w:type="paragraph" w:customStyle="1" w:styleId="3979D7141B264A16A1E0316F73D50961">
    <w:name w:val="3979D7141B264A16A1E0316F73D50961"/>
    <w:rsid w:val="003C541B"/>
    <w:pPr>
      <w:widowControl w:val="0"/>
      <w:jc w:val="both"/>
    </w:pPr>
  </w:style>
  <w:style w:type="paragraph" w:customStyle="1" w:styleId="7FC4FCE75C7E4EFD80043AD7B9E44A67">
    <w:name w:val="7FC4FCE75C7E4EFD80043AD7B9E44A67"/>
    <w:rsid w:val="003C541B"/>
    <w:pPr>
      <w:widowControl w:val="0"/>
      <w:jc w:val="both"/>
    </w:pPr>
  </w:style>
  <w:style w:type="paragraph" w:customStyle="1" w:styleId="9F99EB37A2F747199D3453AF97C52CB4">
    <w:name w:val="9F99EB37A2F747199D3453AF97C52CB4"/>
    <w:rsid w:val="003C541B"/>
    <w:pPr>
      <w:widowControl w:val="0"/>
      <w:jc w:val="both"/>
    </w:pPr>
  </w:style>
  <w:style w:type="paragraph" w:customStyle="1" w:styleId="F117135F634642C9A9F5812422E5EF0A">
    <w:name w:val="F117135F634642C9A9F5812422E5EF0A"/>
    <w:rsid w:val="003C541B"/>
    <w:pPr>
      <w:widowControl w:val="0"/>
      <w:jc w:val="both"/>
    </w:pPr>
  </w:style>
  <w:style w:type="paragraph" w:customStyle="1" w:styleId="AB3A328F96C1428F9594A23505221EA7">
    <w:name w:val="AB3A328F96C1428F9594A23505221EA7"/>
    <w:rsid w:val="003C541B"/>
    <w:pPr>
      <w:widowControl w:val="0"/>
      <w:jc w:val="both"/>
    </w:pPr>
  </w:style>
  <w:style w:type="paragraph" w:customStyle="1" w:styleId="8453D21A0EB542F896D0E6EF0F40C863">
    <w:name w:val="8453D21A0EB542F896D0E6EF0F40C863"/>
    <w:rsid w:val="003C541B"/>
    <w:pPr>
      <w:widowControl w:val="0"/>
      <w:jc w:val="both"/>
    </w:pPr>
  </w:style>
  <w:style w:type="paragraph" w:customStyle="1" w:styleId="E72E012F354A4880AA3F93701DF35B37">
    <w:name w:val="E72E012F354A4880AA3F93701DF35B37"/>
    <w:rsid w:val="003C541B"/>
    <w:pPr>
      <w:widowControl w:val="0"/>
      <w:jc w:val="both"/>
    </w:pPr>
  </w:style>
  <w:style w:type="paragraph" w:customStyle="1" w:styleId="32FE1CF2E07347568CC9CDA620D6082C">
    <w:name w:val="32FE1CF2E07347568CC9CDA620D6082C"/>
    <w:rsid w:val="003C541B"/>
    <w:pPr>
      <w:widowControl w:val="0"/>
      <w:jc w:val="both"/>
    </w:pPr>
  </w:style>
  <w:style w:type="paragraph" w:customStyle="1" w:styleId="BF67BF4BF7F44C28A6B8ED0AB829F4D8">
    <w:name w:val="BF67BF4BF7F44C28A6B8ED0AB829F4D8"/>
    <w:rsid w:val="003C541B"/>
    <w:pPr>
      <w:widowControl w:val="0"/>
      <w:jc w:val="both"/>
    </w:pPr>
  </w:style>
  <w:style w:type="paragraph" w:customStyle="1" w:styleId="E5C108C763754492A5A6C9B8F8030A90">
    <w:name w:val="E5C108C763754492A5A6C9B8F8030A90"/>
    <w:rsid w:val="003C541B"/>
    <w:pPr>
      <w:widowControl w:val="0"/>
      <w:jc w:val="both"/>
    </w:pPr>
  </w:style>
  <w:style w:type="paragraph" w:customStyle="1" w:styleId="47311EE44F32494DABB8A1DE9BF77DCF">
    <w:name w:val="47311EE44F32494DABB8A1DE9BF77DCF"/>
    <w:rsid w:val="003C541B"/>
    <w:pPr>
      <w:widowControl w:val="0"/>
      <w:jc w:val="both"/>
    </w:pPr>
  </w:style>
  <w:style w:type="paragraph" w:customStyle="1" w:styleId="7F61C9C37B76438DA95EB9BF4489DFF5">
    <w:name w:val="7F61C9C37B76438DA95EB9BF4489DFF5"/>
    <w:rsid w:val="003C541B"/>
    <w:pPr>
      <w:widowControl w:val="0"/>
      <w:jc w:val="both"/>
    </w:pPr>
  </w:style>
  <w:style w:type="paragraph" w:customStyle="1" w:styleId="F29094214DC145F6AD22CBE3BA57CCFF">
    <w:name w:val="F29094214DC145F6AD22CBE3BA57CCFF"/>
    <w:rsid w:val="003C541B"/>
    <w:pPr>
      <w:widowControl w:val="0"/>
      <w:jc w:val="both"/>
    </w:pPr>
  </w:style>
  <w:style w:type="paragraph" w:customStyle="1" w:styleId="D2EB10F0DB9042BEAC81628FE9C91EF0">
    <w:name w:val="D2EB10F0DB9042BEAC81628FE9C91EF0"/>
    <w:rsid w:val="003C541B"/>
    <w:pPr>
      <w:widowControl w:val="0"/>
      <w:jc w:val="both"/>
    </w:pPr>
  </w:style>
  <w:style w:type="paragraph" w:customStyle="1" w:styleId="DD6DB9C6B23D462DBDC6641A78D939BF">
    <w:name w:val="DD6DB9C6B23D462DBDC6641A78D939BF"/>
    <w:rsid w:val="003C541B"/>
    <w:pPr>
      <w:widowControl w:val="0"/>
      <w:jc w:val="both"/>
    </w:pPr>
  </w:style>
  <w:style w:type="paragraph" w:customStyle="1" w:styleId="ED59C106371B49FC8F017111F0D87E92">
    <w:name w:val="ED59C106371B49FC8F017111F0D87E92"/>
    <w:rsid w:val="003C541B"/>
    <w:pPr>
      <w:widowControl w:val="0"/>
      <w:jc w:val="both"/>
    </w:pPr>
  </w:style>
  <w:style w:type="paragraph" w:customStyle="1" w:styleId="0035A827B98C41AC8C7B6BC76593D9B7">
    <w:name w:val="0035A827B98C41AC8C7B6BC76593D9B7"/>
    <w:rsid w:val="003C541B"/>
    <w:pPr>
      <w:widowControl w:val="0"/>
      <w:jc w:val="both"/>
    </w:pPr>
  </w:style>
  <w:style w:type="paragraph" w:customStyle="1" w:styleId="9EA05C3B6D9D453A8DFE4CAF27C180F6">
    <w:name w:val="9EA05C3B6D9D453A8DFE4CAF27C180F6"/>
    <w:rsid w:val="003C541B"/>
    <w:pPr>
      <w:widowControl w:val="0"/>
      <w:jc w:val="both"/>
    </w:pPr>
  </w:style>
  <w:style w:type="paragraph" w:customStyle="1" w:styleId="FDCDB20F45E14F7C8387F26E91E2FB1D">
    <w:name w:val="FDCDB20F45E14F7C8387F26E91E2FB1D"/>
    <w:rsid w:val="003C541B"/>
    <w:pPr>
      <w:widowControl w:val="0"/>
      <w:jc w:val="both"/>
    </w:pPr>
  </w:style>
  <w:style w:type="paragraph" w:customStyle="1" w:styleId="13DEB3C866D94A79B181E5C3B024C5FC">
    <w:name w:val="13DEB3C866D94A79B181E5C3B024C5FC"/>
    <w:rsid w:val="003C541B"/>
    <w:pPr>
      <w:widowControl w:val="0"/>
      <w:jc w:val="both"/>
    </w:pPr>
  </w:style>
  <w:style w:type="paragraph" w:customStyle="1" w:styleId="10ED6950481B4555BAC99E4A70BC0C5D">
    <w:name w:val="10ED6950481B4555BAC99E4A70BC0C5D"/>
    <w:rsid w:val="003C541B"/>
    <w:pPr>
      <w:widowControl w:val="0"/>
      <w:jc w:val="both"/>
    </w:pPr>
  </w:style>
  <w:style w:type="paragraph" w:customStyle="1" w:styleId="A153333F02BE47AA8D0911717C85AF8A">
    <w:name w:val="A153333F02BE47AA8D0911717C85AF8A"/>
    <w:rsid w:val="003C541B"/>
    <w:pPr>
      <w:widowControl w:val="0"/>
      <w:jc w:val="both"/>
    </w:pPr>
  </w:style>
  <w:style w:type="paragraph" w:customStyle="1" w:styleId="AC87D220EA39413BA38D9E3B7402F544">
    <w:name w:val="AC87D220EA39413BA38D9E3B7402F544"/>
    <w:rsid w:val="003C541B"/>
    <w:pPr>
      <w:widowControl w:val="0"/>
      <w:jc w:val="both"/>
    </w:pPr>
  </w:style>
  <w:style w:type="paragraph" w:customStyle="1" w:styleId="4872E42752984AE29D2EA9ADB0C3C181">
    <w:name w:val="4872E42752984AE29D2EA9ADB0C3C181"/>
    <w:rsid w:val="003C541B"/>
    <w:pPr>
      <w:widowControl w:val="0"/>
      <w:jc w:val="both"/>
    </w:pPr>
  </w:style>
  <w:style w:type="paragraph" w:customStyle="1" w:styleId="62A884B320734194BF1504A18C590C8E">
    <w:name w:val="62A884B320734194BF1504A18C590C8E"/>
    <w:rsid w:val="003C541B"/>
    <w:pPr>
      <w:widowControl w:val="0"/>
      <w:jc w:val="both"/>
    </w:pPr>
  </w:style>
  <w:style w:type="paragraph" w:customStyle="1" w:styleId="D3CD94E599B94D69A17CF905ACD8AAA4">
    <w:name w:val="D3CD94E599B94D69A17CF905ACD8AAA4"/>
    <w:rsid w:val="003C541B"/>
    <w:pPr>
      <w:widowControl w:val="0"/>
      <w:jc w:val="both"/>
    </w:pPr>
  </w:style>
  <w:style w:type="paragraph" w:customStyle="1" w:styleId="878C68F867AD4358BFDC3F16F2902D03">
    <w:name w:val="878C68F867AD4358BFDC3F16F2902D03"/>
    <w:rsid w:val="003C541B"/>
    <w:pPr>
      <w:widowControl w:val="0"/>
      <w:jc w:val="both"/>
    </w:pPr>
  </w:style>
  <w:style w:type="paragraph" w:customStyle="1" w:styleId="7CF35BD5B46E42FBA6C538716726960A">
    <w:name w:val="7CF35BD5B46E42FBA6C538716726960A"/>
    <w:rsid w:val="003C541B"/>
    <w:pPr>
      <w:widowControl w:val="0"/>
      <w:jc w:val="both"/>
    </w:pPr>
  </w:style>
  <w:style w:type="paragraph" w:customStyle="1" w:styleId="105D5F320D2942EA83B31A3A34E26F6C">
    <w:name w:val="105D5F320D2942EA83B31A3A34E26F6C"/>
    <w:rsid w:val="003C541B"/>
    <w:pPr>
      <w:widowControl w:val="0"/>
      <w:jc w:val="both"/>
    </w:pPr>
  </w:style>
  <w:style w:type="paragraph" w:customStyle="1" w:styleId="6A5D9A29B6894F7A8009ADAB0CCE03AF">
    <w:name w:val="6A5D9A29B6894F7A8009ADAB0CCE03AF"/>
    <w:rsid w:val="003C541B"/>
    <w:pPr>
      <w:widowControl w:val="0"/>
      <w:jc w:val="both"/>
    </w:pPr>
  </w:style>
  <w:style w:type="paragraph" w:customStyle="1" w:styleId="B67ECBAE31C642158E7016E50CAA6E02">
    <w:name w:val="B67ECBAE31C642158E7016E50CAA6E02"/>
    <w:rsid w:val="003C541B"/>
    <w:pPr>
      <w:widowControl w:val="0"/>
      <w:jc w:val="both"/>
    </w:pPr>
  </w:style>
  <w:style w:type="paragraph" w:customStyle="1" w:styleId="F17B1D7DFBC44CC78073A412C18A4EEC">
    <w:name w:val="F17B1D7DFBC44CC78073A412C18A4EEC"/>
    <w:rsid w:val="003C541B"/>
    <w:pPr>
      <w:widowControl w:val="0"/>
      <w:jc w:val="both"/>
    </w:pPr>
  </w:style>
  <w:style w:type="paragraph" w:customStyle="1" w:styleId="7A8FBFD0490B4035A884F5DFE84D7BDA">
    <w:name w:val="7A8FBFD0490B4035A884F5DFE84D7BDA"/>
    <w:rsid w:val="003C541B"/>
    <w:pPr>
      <w:widowControl w:val="0"/>
      <w:jc w:val="both"/>
    </w:pPr>
  </w:style>
  <w:style w:type="paragraph" w:customStyle="1" w:styleId="5C77D75505E345B1A2A77E9F43094DDF">
    <w:name w:val="5C77D75505E345B1A2A77E9F43094DDF"/>
    <w:rsid w:val="003C541B"/>
    <w:pPr>
      <w:widowControl w:val="0"/>
      <w:jc w:val="both"/>
    </w:pPr>
  </w:style>
  <w:style w:type="paragraph" w:customStyle="1" w:styleId="5DE7BEA0E0D14508BCCC2FAEF3BB95CB">
    <w:name w:val="5DE7BEA0E0D14508BCCC2FAEF3BB95CB"/>
    <w:rsid w:val="003C541B"/>
    <w:pPr>
      <w:widowControl w:val="0"/>
      <w:jc w:val="both"/>
    </w:pPr>
  </w:style>
  <w:style w:type="paragraph" w:customStyle="1" w:styleId="CCAF275E18DF4EB0890A719099370A12">
    <w:name w:val="CCAF275E18DF4EB0890A719099370A12"/>
    <w:rsid w:val="003C541B"/>
    <w:pPr>
      <w:widowControl w:val="0"/>
      <w:jc w:val="both"/>
    </w:pPr>
  </w:style>
  <w:style w:type="paragraph" w:customStyle="1" w:styleId="C51B3E8E10CB4F219A8B0FF29BE6EE95">
    <w:name w:val="C51B3E8E10CB4F219A8B0FF29BE6EE95"/>
    <w:rsid w:val="003C541B"/>
    <w:pPr>
      <w:widowControl w:val="0"/>
      <w:jc w:val="both"/>
    </w:pPr>
  </w:style>
  <w:style w:type="paragraph" w:customStyle="1" w:styleId="C80CEADB863743E0BABD76ED3C9C129C">
    <w:name w:val="C80CEADB863743E0BABD76ED3C9C129C"/>
    <w:rsid w:val="003C541B"/>
    <w:pPr>
      <w:widowControl w:val="0"/>
      <w:jc w:val="both"/>
    </w:pPr>
  </w:style>
  <w:style w:type="paragraph" w:customStyle="1" w:styleId="D45F3C6A839D4A42BA48B57B19D3F790">
    <w:name w:val="D45F3C6A839D4A42BA48B57B19D3F790"/>
    <w:rsid w:val="003C541B"/>
    <w:pPr>
      <w:widowControl w:val="0"/>
      <w:jc w:val="both"/>
    </w:pPr>
  </w:style>
  <w:style w:type="paragraph" w:customStyle="1" w:styleId="1904ECE8E0B24E2C860B18DF716F3B6D">
    <w:name w:val="1904ECE8E0B24E2C860B18DF716F3B6D"/>
    <w:rsid w:val="003C541B"/>
    <w:pPr>
      <w:widowControl w:val="0"/>
      <w:jc w:val="both"/>
    </w:pPr>
  </w:style>
  <w:style w:type="paragraph" w:customStyle="1" w:styleId="CC12F01F47414ACFB993D88206BCBAEC">
    <w:name w:val="CC12F01F47414ACFB993D88206BCBAEC"/>
    <w:rsid w:val="003C541B"/>
    <w:pPr>
      <w:widowControl w:val="0"/>
      <w:jc w:val="both"/>
    </w:pPr>
  </w:style>
  <w:style w:type="paragraph" w:customStyle="1" w:styleId="05CA695571B34BAF844C8EA72EB6FD20">
    <w:name w:val="05CA695571B34BAF844C8EA72EB6FD20"/>
    <w:rsid w:val="003C541B"/>
    <w:pPr>
      <w:widowControl w:val="0"/>
      <w:jc w:val="both"/>
    </w:pPr>
  </w:style>
  <w:style w:type="paragraph" w:customStyle="1" w:styleId="CD0746849BE749D1AAD2818D60297C04">
    <w:name w:val="CD0746849BE749D1AAD2818D60297C04"/>
    <w:rsid w:val="003C541B"/>
    <w:pPr>
      <w:widowControl w:val="0"/>
      <w:jc w:val="both"/>
    </w:pPr>
  </w:style>
  <w:style w:type="paragraph" w:customStyle="1" w:styleId="B085A32095554A8286F2759F61560F8C">
    <w:name w:val="B085A32095554A8286F2759F61560F8C"/>
    <w:rsid w:val="003C541B"/>
    <w:pPr>
      <w:widowControl w:val="0"/>
      <w:jc w:val="both"/>
    </w:pPr>
  </w:style>
  <w:style w:type="paragraph" w:customStyle="1" w:styleId="9F53F38A916A4FC8BAE6D91BF7599397">
    <w:name w:val="9F53F38A916A4FC8BAE6D91BF7599397"/>
    <w:rsid w:val="003C541B"/>
    <w:pPr>
      <w:widowControl w:val="0"/>
      <w:jc w:val="both"/>
    </w:pPr>
  </w:style>
  <w:style w:type="paragraph" w:customStyle="1" w:styleId="F5FAB506A4FF4C15B159755973ACF365">
    <w:name w:val="F5FAB506A4FF4C15B159755973ACF365"/>
    <w:rsid w:val="003C541B"/>
    <w:pPr>
      <w:widowControl w:val="0"/>
      <w:jc w:val="both"/>
    </w:pPr>
  </w:style>
  <w:style w:type="paragraph" w:customStyle="1" w:styleId="A88CF649798847EBBC30B989B7889B2C">
    <w:name w:val="A88CF649798847EBBC30B989B7889B2C"/>
    <w:rsid w:val="003C541B"/>
    <w:pPr>
      <w:widowControl w:val="0"/>
      <w:jc w:val="both"/>
    </w:pPr>
  </w:style>
  <w:style w:type="paragraph" w:customStyle="1" w:styleId="306522402E59471C91746CB75A576663">
    <w:name w:val="306522402E59471C91746CB75A576663"/>
    <w:rsid w:val="003C541B"/>
    <w:pPr>
      <w:widowControl w:val="0"/>
      <w:jc w:val="both"/>
    </w:pPr>
  </w:style>
  <w:style w:type="paragraph" w:customStyle="1" w:styleId="19D4A9623894458D879D6E9C51E48CB8">
    <w:name w:val="19D4A9623894458D879D6E9C51E48CB8"/>
    <w:rsid w:val="003C541B"/>
    <w:pPr>
      <w:widowControl w:val="0"/>
      <w:jc w:val="both"/>
    </w:pPr>
  </w:style>
  <w:style w:type="paragraph" w:customStyle="1" w:styleId="FCB57A02C17E40C0AECE174AE6C08438">
    <w:name w:val="FCB57A02C17E40C0AECE174AE6C08438"/>
    <w:rsid w:val="003C541B"/>
    <w:pPr>
      <w:widowControl w:val="0"/>
      <w:jc w:val="both"/>
    </w:pPr>
  </w:style>
  <w:style w:type="paragraph" w:customStyle="1" w:styleId="AC024B7F646A46C28783CF45A1618293">
    <w:name w:val="AC024B7F646A46C28783CF45A1618293"/>
    <w:rsid w:val="003C541B"/>
    <w:pPr>
      <w:widowControl w:val="0"/>
      <w:jc w:val="both"/>
    </w:pPr>
  </w:style>
  <w:style w:type="paragraph" w:customStyle="1" w:styleId="F56B430297A649DD83CD344B9DE3BBA3">
    <w:name w:val="F56B430297A649DD83CD344B9DE3BBA3"/>
    <w:rsid w:val="003C541B"/>
    <w:pPr>
      <w:widowControl w:val="0"/>
      <w:jc w:val="both"/>
    </w:pPr>
  </w:style>
  <w:style w:type="paragraph" w:customStyle="1" w:styleId="6FB0ED5B0BE74CB28387958AE0245B4F">
    <w:name w:val="6FB0ED5B0BE74CB28387958AE0245B4F"/>
    <w:rsid w:val="003C541B"/>
    <w:pPr>
      <w:widowControl w:val="0"/>
      <w:jc w:val="both"/>
    </w:pPr>
  </w:style>
  <w:style w:type="paragraph" w:customStyle="1" w:styleId="A91008254FCD4D6EB60929226158F7D1">
    <w:name w:val="A91008254FCD4D6EB60929226158F7D1"/>
    <w:rsid w:val="003C541B"/>
    <w:pPr>
      <w:widowControl w:val="0"/>
      <w:jc w:val="both"/>
    </w:pPr>
  </w:style>
  <w:style w:type="paragraph" w:customStyle="1" w:styleId="0D4B7FC1A97040409C24E260E517371B">
    <w:name w:val="0D4B7FC1A97040409C24E260E517371B"/>
    <w:rsid w:val="003C541B"/>
    <w:pPr>
      <w:widowControl w:val="0"/>
      <w:jc w:val="both"/>
    </w:pPr>
  </w:style>
  <w:style w:type="paragraph" w:customStyle="1" w:styleId="DC25B84697C54EF496E1AA2AB07293B4">
    <w:name w:val="DC25B84697C54EF496E1AA2AB07293B4"/>
    <w:rsid w:val="003C541B"/>
    <w:pPr>
      <w:widowControl w:val="0"/>
      <w:jc w:val="both"/>
    </w:pPr>
  </w:style>
  <w:style w:type="paragraph" w:customStyle="1" w:styleId="91A08311AE0443F9AAD40547415903EA">
    <w:name w:val="91A08311AE0443F9AAD40547415903EA"/>
    <w:rsid w:val="003C541B"/>
    <w:pPr>
      <w:widowControl w:val="0"/>
      <w:jc w:val="both"/>
    </w:pPr>
  </w:style>
  <w:style w:type="paragraph" w:customStyle="1" w:styleId="84B3A0FB951245249F3C91F52122AC50">
    <w:name w:val="84B3A0FB951245249F3C91F52122AC50"/>
    <w:rsid w:val="003C541B"/>
    <w:pPr>
      <w:widowControl w:val="0"/>
      <w:jc w:val="both"/>
    </w:pPr>
  </w:style>
  <w:style w:type="paragraph" w:customStyle="1" w:styleId="9D7E1192D0AF40F0A092970B4183798E">
    <w:name w:val="9D7E1192D0AF40F0A092970B4183798E"/>
    <w:rsid w:val="003C541B"/>
    <w:pPr>
      <w:widowControl w:val="0"/>
      <w:jc w:val="both"/>
    </w:pPr>
  </w:style>
  <w:style w:type="paragraph" w:customStyle="1" w:styleId="E548A5FF6AD842B3BE02ACC7DC5D7C81">
    <w:name w:val="E548A5FF6AD842B3BE02ACC7DC5D7C81"/>
    <w:rsid w:val="003C541B"/>
    <w:pPr>
      <w:widowControl w:val="0"/>
      <w:jc w:val="both"/>
    </w:pPr>
  </w:style>
  <w:style w:type="paragraph" w:customStyle="1" w:styleId="764B83818F7940D79AEA8964EDE713F9">
    <w:name w:val="764B83818F7940D79AEA8964EDE713F9"/>
    <w:rsid w:val="003C541B"/>
    <w:pPr>
      <w:widowControl w:val="0"/>
      <w:jc w:val="both"/>
    </w:pPr>
  </w:style>
  <w:style w:type="paragraph" w:customStyle="1" w:styleId="8DB1EAB3B35647F38508EB7CC2337388">
    <w:name w:val="8DB1EAB3B35647F38508EB7CC2337388"/>
    <w:rsid w:val="003C541B"/>
    <w:pPr>
      <w:widowControl w:val="0"/>
      <w:jc w:val="both"/>
    </w:pPr>
  </w:style>
  <w:style w:type="paragraph" w:customStyle="1" w:styleId="861EF0A7D902483A800F8422CF45BA42">
    <w:name w:val="861EF0A7D902483A800F8422CF45BA42"/>
    <w:rsid w:val="003C541B"/>
    <w:pPr>
      <w:widowControl w:val="0"/>
      <w:jc w:val="both"/>
    </w:pPr>
  </w:style>
  <w:style w:type="paragraph" w:customStyle="1" w:styleId="06853A7F37F54D02AC038D6246C7E51D">
    <w:name w:val="06853A7F37F54D02AC038D6246C7E51D"/>
    <w:rsid w:val="003C541B"/>
    <w:pPr>
      <w:widowControl w:val="0"/>
      <w:jc w:val="both"/>
    </w:pPr>
  </w:style>
  <w:style w:type="paragraph" w:customStyle="1" w:styleId="40BC867AF38A4E84AEC2C2BF59A92DA6">
    <w:name w:val="40BC867AF38A4E84AEC2C2BF59A92DA6"/>
    <w:rsid w:val="003C541B"/>
    <w:pPr>
      <w:widowControl w:val="0"/>
      <w:jc w:val="both"/>
    </w:pPr>
  </w:style>
  <w:style w:type="paragraph" w:customStyle="1" w:styleId="5202CD35180C41C5B2549255933CDDD3">
    <w:name w:val="5202CD35180C41C5B2549255933CDDD3"/>
    <w:rsid w:val="003C541B"/>
    <w:pPr>
      <w:widowControl w:val="0"/>
      <w:jc w:val="both"/>
    </w:pPr>
  </w:style>
  <w:style w:type="paragraph" w:customStyle="1" w:styleId="FBECFA7575234FD2A998BFDDAB6AEF5A">
    <w:name w:val="FBECFA7575234FD2A998BFDDAB6AEF5A"/>
    <w:rsid w:val="003C541B"/>
    <w:pPr>
      <w:widowControl w:val="0"/>
      <w:jc w:val="both"/>
    </w:pPr>
  </w:style>
  <w:style w:type="paragraph" w:customStyle="1" w:styleId="7DB8B2B0B9FB4C668421AD48B68453C7">
    <w:name w:val="7DB8B2B0B9FB4C668421AD48B68453C7"/>
    <w:rsid w:val="003C541B"/>
    <w:pPr>
      <w:widowControl w:val="0"/>
      <w:jc w:val="both"/>
    </w:pPr>
  </w:style>
  <w:style w:type="paragraph" w:customStyle="1" w:styleId="CB9279D19AE14D28A1B25A29D343D1CF">
    <w:name w:val="CB9279D19AE14D28A1B25A29D343D1CF"/>
    <w:rsid w:val="003C541B"/>
    <w:pPr>
      <w:widowControl w:val="0"/>
      <w:jc w:val="both"/>
    </w:pPr>
  </w:style>
  <w:style w:type="paragraph" w:customStyle="1" w:styleId="9ED18E572D494088B1475950E49D93F8">
    <w:name w:val="9ED18E572D494088B1475950E49D93F8"/>
    <w:rsid w:val="003C541B"/>
    <w:pPr>
      <w:widowControl w:val="0"/>
      <w:jc w:val="both"/>
    </w:pPr>
  </w:style>
  <w:style w:type="paragraph" w:customStyle="1" w:styleId="FBCA36A1350645A4832F6ABABA178B74">
    <w:name w:val="FBCA36A1350645A4832F6ABABA178B74"/>
    <w:rsid w:val="003C541B"/>
    <w:pPr>
      <w:widowControl w:val="0"/>
      <w:jc w:val="both"/>
    </w:pPr>
  </w:style>
  <w:style w:type="paragraph" w:customStyle="1" w:styleId="E29B487F9D804224A5558589CED74987">
    <w:name w:val="E29B487F9D804224A5558589CED74987"/>
    <w:rsid w:val="003C541B"/>
    <w:pPr>
      <w:widowControl w:val="0"/>
      <w:jc w:val="both"/>
    </w:pPr>
  </w:style>
  <w:style w:type="paragraph" w:customStyle="1" w:styleId="7C725F7C6E074CECB0D06CF7772D340A">
    <w:name w:val="7C725F7C6E074CECB0D06CF7772D340A"/>
    <w:rsid w:val="003C541B"/>
    <w:pPr>
      <w:widowControl w:val="0"/>
      <w:jc w:val="both"/>
    </w:pPr>
  </w:style>
  <w:style w:type="paragraph" w:customStyle="1" w:styleId="28B3F1E02B024EF68469B84F983EC946">
    <w:name w:val="28B3F1E02B024EF68469B84F983EC946"/>
    <w:rsid w:val="003C541B"/>
    <w:pPr>
      <w:widowControl w:val="0"/>
      <w:jc w:val="both"/>
    </w:pPr>
  </w:style>
  <w:style w:type="paragraph" w:customStyle="1" w:styleId="B9D06CB296B343ECA6E9F53F46F13D74">
    <w:name w:val="B9D06CB296B343ECA6E9F53F46F13D74"/>
    <w:rsid w:val="003C541B"/>
    <w:pPr>
      <w:widowControl w:val="0"/>
      <w:jc w:val="both"/>
    </w:pPr>
  </w:style>
  <w:style w:type="paragraph" w:customStyle="1" w:styleId="487E31347413443EBF4D788D54D73060">
    <w:name w:val="487E31347413443EBF4D788D54D73060"/>
    <w:rsid w:val="003C541B"/>
    <w:pPr>
      <w:widowControl w:val="0"/>
      <w:jc w:val="both"/>
    </w:pPr>
  </w:style>
  <w:style w:type="paragraph" w:customStyle="1" w:styleId="7F484E3BE33E4E31996D601F66D6CD46">
    <w:name w:val="7F484E3BE33E4E31996D601F66D6CD46"/>
    <w:rsid w:val="003C541B"/>
    <w:pPr>
      <w:widowControl w:val="0"/>
      <w:jc w:val="both"/>
    </w:pPr>
  </w:style>
  <w:style w:type="paragraph" w:customStyle="1" w:styleId="3DE3F979B9CE4DEE93EAA03C6DB11916">
    <w:name w:val="3DE3F979B9CE4DEE93EAA03C6DB11916"/>
    <w:rsid w:val="003C541B"/>
    <w:pPr>
      <w:widowControl w:val="0"/>
      <w:jc w:val="both"/>
    </w:pPr>
  </w:style>
  <w:style w:type="paragraph" w:customStyle="1" w:styleId="0793A4D0323F4AF69C08F93E654FA7C1">
    <w:name w:val="0793A4D0323F4AF69C08F93E654FA7C1"/>
    <w:rsid w:val="003C541B"/>
    <w:pPr>
      <w:widowControl w:val="0"/>
      <w:jc w:val="both"/>
    </w:pPr>
  </w:style>
  <w:style w:type="paragraph" w:customStyle="1" w:styleId="035D6F4B219B4C57B842791182BFBF1E">
    <w:name w:val="035D6F4B219B4C57B842791182BFBF1E"/>
    <w:rsid w:val="003C541B"/>
    <w:pPr>
      <w:widowControl w:val="0"/>
      <w:jc w:val="both"/>
    </w:pPr>
  </w:style>
  <w:style w:type="paragraph" w:customStyle="1" w:styleId="B8873CA827FA4ECFA4293EBF12670D5A">
    <w:name w:val="B8873CA827FA4ECFA4293EBF12670D5A"/>
    <w:rsid w:val="003C541B"/>
    <w:pPr>
      <w:widowControl w:val="0"/>
      <w:jc w:val="both"/>
    </w:pPr>
  </w:style>
  <w:style w:type="paragraph" w:customStyle="1" w:styleId="1012CD05C03E4C8690A91BC698F1D6F4">
    <w:name w:val="1012CD05C03E4C8690A91BC698F1D6F4"/>
    <w:rsid w:val="003C541B"/>
    <w:pPr>
      <w:widowControl w:val="0"/>
      <w:jc w:val="both"/>
    </w:pPr>
  </w:style>
  <w:style w:type="paragraph" w:customStyle="1" w:styleId="2FF8B7733C91406FB3A01CA6CA671F7A">
    <w:name w:val="2FF8B7733C91406FB3A01CA6CA671F7A"/>
    <w:rsid w:val="003C541B"/>
    <w:pPr>
      <w:widowControl w:val="0"/>
      <w:jc w:val="both"/>
    </w:pPr>
  </w:style>
  <w:style w:type="paragraph" w:customStyle="1" w:styleId="1A3356DAAA094AA2AA08B0CFCDE6E35F">
    <w:name w:val="1A3356DAAA094AA2AA08B0CFCDE6E35F"/>
    <w:rsid w:val="003C541B"/>
    <w:pPr>
      <w:widowControl w:val="0"/>
      <w:jc w:val="both"/>
    </w:pPr>
  </w:style>
  <w:style w:type="paragraph" w:customStyle="1" w:styleId="ED77C26996744DD68482CDA3088CD108">
    <w:name w:val="ED77C26996744DD68482CDA3088CD108"/>
    <w:rsid w:val="003C541B"/>
    <w:pPr>
      <w:widowControl w:val="0"/>
      <w:jc w:val="both"/>
    </w:pPr>
  </w:style>
  <w:style w:type="paragraph" w:customStyle="1" w:styleId="0B9243218F2A4559BE94686464475B70">
    <w:name w:val="0B9243218F2A4559BE94686464475B70"/>
    <w:rsid w:val="003C541B"/>
    <w:pPr>
      <w:widowControl w:val="0"/>
      <w:jc w:val="both"/>
    </w:pPr>
  </w:style>
  <w:style w:type="paragraph" w:customStyle="1" w:styleId="071A9597DA1E4E8B98490F39FDDCB02B">
    <w:name w:val="071A9597DA1E4E8B98490F39FDDCB02B"/>
    <w:rsid w:val="003C541B"/>
    <w:pPr>
      <w:widowControl w:val="0"/>
      <w:jc w:val="both"/>
    </w:pPr>
  </w:style>
  <w:style w:type="paragraph" w:customStyle="1" w:styleId="6431E022A97E43B88B191DF4168D8778">
    <w:name w:val="6431E022A97E43B88B191DF4168D8778"/>
    <w:rsid w:val="003C541B"/>
    <w:pPr>
      <w:widowControl w:val="0"/>
      <w:jc w:val="both"/>
    </w:pPr>
  </w:style>
  <w:style w:type="paragraph" w:customStyle="1" w:styleId="CFA90A63ECE244B0A0CD88FD476D142D">
    <w:name w:val="CFA90A63ECE244B0A0CD88FD476D142D"/>
    <w:rsid w:val="003C541B"/>
    <w:pPr>
      <w:widowControl w:val="0"/>
      <w:jc w:val="both"/>
    </w:pPr>
  </w:style>
  <w:style w:type="paragraph" w:customStyle="1" w:styleId="501175C5E3194ECF870A82D3C41AACB6">
    <w:name w:val="501175C5E3194ECF870A82D3C41AACB6"/>
    <w:rsid w:val="003C541B"/>
    <w:pPr>
      <w:widowControl w:val="0"/>
      <w:jc w:val="both"/>
    </w:pPr>
  </w:style>
  <w:style w:type="paragraph" w:customStyle="1" w:styleId="C33B02536F1F489393084492774FD457">
    <w:name w:val="C33B02536F1F489393084492774FD457"/>
    <w:rsid w:val="003C541B"/>
    <w:pPr>
      <w:widowControl w:val="0"/>
      <w:jc w:val="both"/>
    </w:pPr>
  </w:style>
  <w:style w:type="paragraph" w:customStyle="1" w:styleId="1217D0FE43AB4B4993E442ECD655C91E">
    <w:name w:val="1217D0FE43AB4B4993E442ECD655C91E"/>
    <w:rsid w:val="003C541B"/>
    <w:pPr>
      <w:widowControl w:val="0"/>
      <w:jc w:val="both"/>
    </w:pPr>
  </w:style>
  <w:style w:type="paragraph" w:customStyle="1" w:styleId="4306B75C88054079BED378B8FF72E600">
    <w:name w:val="4306B75C88054079BED378B8FF72E600"/>
    <w:rsid w:val="003C541B"/>
    <w:pPr>
      <w:widowControl w:val="0"/>
      <w:jc w:val="both"/>
    </w:pPr>
  </w:style>
  <w:style w:type="paragraph" w:customStyle="1" w:styleId="B198E5623B9E446692DF3AB5481B0514">
    <w:name w:val="B198E5623B9E446692DF3AB5481B0514"/>
    <w:rsid w:val="003C541B"/>
    <w:pPr>
      <w:widowControl w:val="0"/>
      <w:jc w:val="both"/>
    </w:pPr>
  </w:style>
  <w:style w:type="paragraph" w:customStyle="1" w:styleId="6ECE632DB57A4E0695EEA2CB0C6BC12B">
    <w:name w:val="6ECE632DB57A4E0695EEA2CB0C6BC12B"/>
    <w:rsid w:val="003C541B"/>
    <w:pPr>
      <w:widowControl w:val="0"/>
      <w:jc w:val="both"/>
    </w:pPr>
  </w:style>
  <w:style w:type="paragraph" w:customStyle="1" w:styleId="E5A56743192744218C4E8A952BEAA9D1">
    <w:name w:val="E5A56743192744218C4E8A952BEAA9D1"/>
    <w:rsid w:val="003C541B"/>
    <w:pPr>
      <w:widowControl w:val="0"/>
      <w:jc w:val="both"/>
    </w:pPr>
  </w:style>
  <w:style w:type="paragraph" w:customStyle="1" w:styleId="FAA10CA83E8F41B28572F32589745169">
    <w:name w:val="FAA10CA83E8F41B28572F32589745169"/>
    <w:rsid w:val="003C541B"/>
    <w:pPr>
      <w:widowControl w:val="0"/>
      <w:jc w:val="both"/>
    </w:pPr>
  </w:style>
  <w:style w:type="paragraph" w:customStyle="1" w:styleId="F0B60CC8775F409ABA0392DE2C42DC2D">
    <w:name w:val="F0B60CC8775F409ABA0392DE2C42DC2D"/>
    <w:rsid w:val="003C541B"/>
    <w:pPr>
      <w:widowControl w:val="0"/>
      <w:jc w:val="both"/>
    </w:pPr>
  </w:style>
  <w:style w:type="paragraph" w:customStyle="1" w:styleId="20458D7CE51B4239ACA99F427A15C592">
    <w:name w:val="20458D7CE51B4239ACA99F427A15C592"/>
    <w:rsid w:val="003C541B"/>
    <w:pPr>
      <w:widowControl w:val="0"/>
      <w:jc w:val="both"/>
    </w:pPr>
  </w:style>
  <w:style w:type="paragraph" w:customStyle="1" w:styleId="2C61D5ACB4114025B37211DEBEC6994D">
    <w:name w:val="2C61D5ACB4114025B37211DEBEC6994D"/>
    <w:rsid w:val="003C541B"/>
    <w:pPr>
      <w:widowControl w:val="0"/>
      <w:jc w:val="both"/>
    </w:pPr>
  </w:style>
  <w:style w:type="paragraph" w:customStyle="1" w:styleId="EE6D14226B354F82A636271AD9F22174">
    <w:name w:val="EE6D14226B354F82A636271AD9F22174"/>
    <w:rsid w:val="003C541B"/>
    <w:pPr>
      <w:widowControl w:val="0"/>
      <w:jc w:val="both"/>
    </w:pPr>
  </w:style>
  <w:style w:type="paragraph" w:customStyle="1" w:styleId="F9D81CA31B934878AA8D9A0EF4245D5A">
    <w:name w:val="F9D81CA31B934878AA8D9A0EF4245D5A"/>
    <w:rsid w:val="003C541B"/>
    <w:pPr>
      <w:widowControl w:val="0"/>
      <w:jc w:val="both"/>
    </w:pPr>
  </w:style>
  <w:style w:type="paragraph" w:customStyle="1" w:styleId="54A52C004F944D20B3BC0838A5F9DB4B">
    <w:name w:val="54A52C004F944D20B3BC0838A5F9DB4B"/>
    <w:rsid w:val="003C541B"/>
    <w:pPr>
      <w:widowControl w:val="0"/>
      <w:jc w:val="both"/>
    </w:pPr>
  </w:style>
  <w:style w:type="paragraph" w:customStyle="1" w:styleId="DB7F44CCE50D4715B5848348FE1E39B1">
    <w:name w:val="DB7F44CCE50D4715B5848348FE1E39B1"/>
    <w:rsid w:val="003C541B"/>
    <w:pPr>
      <w:widowControl w:val="0"/>
      <w:jc w:val="both"/>
    </w:pPr>
  </w:style>
  <w:style w:type="paragraph" w:customStyle="1" w:styleId="FE8AD81C6189419F8625C5505810FB7E">
    <w:name w:val="FE8AD81C6189419F8625C5505810FB7E"/>
    <w:rsid w:val="003C541B"/>
    <w:pPr>
      <w:widowControl w:val="0"/>
      <w:jc w:val="both"/>
    </w:pPr>
  </w:style>
  <w:style w:type="paragraph" w:customStyle="1" w:styleId="2EBAD99F69A4479B87895A5DDD056C66">
    <w:name w:val="2EBAD99F69A4479B87895A5DDD056C66"/>
    <w:rsid w:val="003C541B"/>
    <w:pPr>
      <w:widowControl w:val="0"/>
      <w:jc w:val="both"/>
    </w:pPr>
  </w:style>
  <w:style w:type="paragraph" w:customStyle="1" w:styleId="83B66E9967E44BCD93B9CDD065922490">
    <w:name w:val="83B66E9967E44BCD93B9CDD065922490"/>
    <w:rsid w:val="003C541B"/>
    <w:pPr>
      <w:widowControl w:val="0"/>
      <w:jc w:val="both"/>
    </w:pPr>
  </w:style>
  <w:style w:type="paragraph" w:customStyle="1" w:styleId="96B16B3377644E80B39C329DB2D759F2">
    <w:name w:val="96B16B3377644E80B39C329DB2D759F2"/>
    <w:rsid w:val="003C541B"/>
    <w:pPr>
      <w:widowControl w:val="0"/>
      <w:jc w:val="both"/>
    </w:pPr>
  </w:style>
  <w:style w:type="paragraph" w:customStyle="1" w:styleId="EB31B7024E364AD3A06599A966386E99">
    <w:name w:val="EB31B7024E364AD3A06599A966386E99"/>
    <w:rsid w:val="003C541B"/>
    <w:pPr>
      <w:widowControl w:val="0"/>
      <w:jc w:val="both"/>
    </w:pPr>
  </w:style>
  <w:style w:type="paragraph" w:customStyle="1" w:styleId="C1A91D44DC4C4308A3B19E67FAD62886">
    <w:name w:val="C1A91D44DC4C4308A3B19E67FAD62886"/>
    <w:rsid w:val="003C541B"/>
    <w:pPr>
      <w:widowControl w:val="0"/>
      <w:jc w:val="both"/>
    </w:pPr>
  </w:style>
  <w:style w:type="paragraph" w:customStyle="1" w:styleId="F7E1F58E189245DEB1AF3558C2894039">
    <w:name w:val="F7E1F58E189245DEB1AF3558C2894039"/>
    <w:rsid w:val="003C541B"/>
    <w:pPr>
      <w:widowControl w:val="0"/>
      <w:jc w:val="both"/>
    </w:pPr>
  </w:style>
  <w:style w:type="paragraph" w:customStyle="1" w:styleId="C59D303BC02F42BD8CCA11DD6D7349AC">
    <w:name w:val="C59D303BC02F42BD8CCA11DD6D7349AC"/>
    <w:rsid w:val="003C541B"/>
    <w:pPr>
      <w:widowControl w:val="0"/>
      <w:jc w:val="both"/>
    </w:pPr>
  </w:style>
  <w:style w:type="paragraph" w:customStyle="1" w:styleId="8EFC347F34BF4258B373ED40FD342CD0">
    <w:name w:val="8EFC347F34BF4258B373ED40FD342CD0"/>
    <w:rsid w:val="003C541B"/>
    <w:pPr>
      <w:widowControl w:val="0"/>
      <w:jc w:val="both"/>
    </w:pPr>
  </w:style>
  <w:style w:type="paragraph" w:customStyle="1" w:styleId="1453F38C98F846CEBB317DF61DDEC1D8">
    <w:name w:val="1453F38C98F846CEBB317DF61DDEC1D8"/>
    <w:rsid w:val="003C541B"/>
    <w:pPr>
      <w:widowControl w:val="0"/>
      <w:jc w:val="both"/>
    </w:pPr>
  </w:style>
  <w:style w:type="paragraph" w:customStyle="1" w:styleId="E662012BA9A84628B4EB931F606BEBB6">
    <w:name w:val="E662012BA9A84628B4EB931F606BEBB6"/>
    <w:rsid w:val="003C541B"/>
    <w:pPr>
      <w:widowControl w:val="0"/>
      <w:jc w:val="both"/>
    </w:pPr>
  </w:style>
  <w:style w:type="paragraph" w:customStyle="1" w:styleId="69A9AED224E647429D9AE9685CE3DCA6">
    <w:name w:val="69A9AED224E647429D9AE9685CE3DCA6"/>
    <w:rsid w:val="003C541B"/>
    <w:pPr>
      <w:widowControl w:val="0"/>
      <w:jc w:val="both"/>
    </w:pPr>
  </w:style>
  <w:style w:type="paragraph" w:customStyle="1" w:styleId="37FE54FE3C5D4370AE8A27ECF75D5760">
    <w:name w:val="37FE54FE3C5D4370AE8A27ECF75D5760"/>
    <w:rsid w:val="003C541B"/>
    <w:pPr>
      <w:widowControl w:val="0"/>
      <w:jc w:val="both"/>
    </w:pPr>
  </w:style>
  <w:style w:type="paragraph" w:customStyle="1" w:styleId="6FA5B7E3E9ED4DA38F7065FBFAFBBE11">
    <w:name w:val="6FA5B7E3E9ED4DA38F7065FBFAFBBE11"/>
    <w:rsid w:val="003C541B"/>
    <w:pPr>
      <w:widowControl w:val="0"/>
      <w:jc w:val="both"/>
    </w:pPr>
  </w:style>
  <w:style w:type="paragraph" w:customStyle="1" w:styleId="53BB198F23A245B1BD78B9056B45D76F">
    <w:name w:val="53BB198F23A245B1BD78B9056B45D76F"/>
    <w:rsid w:val="003C541B"/>
    <w:pPr>
      <w:widowControl w:val="0"/>
      <w:jc w:val="both"/>
    </w:pPr>
  </w:style>
  <w:style w:type="paragraph" w:customStyle="1" w:styleId="9DDEAB92425A40AB85A6B5DCA39C82E8">
    <w:name w:val="9DDEAB92425A40AB85A6B5DCA39C82E8"/>
    <w:rsid w:val="003C541B"/>
    <w:pPr>
      <w:widowControl w:val="0"/>
      <w:jc w:val="both"/>
    </w:pPr>
  </w:style>
  <w:style w:type="paragraph" w:customStyle="1" w:styleId="94E8AAFF62134FFDB21ADBF6E73E3212">
    <w:name w:val="94E8AAFF62134FFDB21ADBF6E73E3212"/>
    <w:rsid w:val="003C541B"/>
    <w:pPr>
      <w:widowControl w:val="0"/>
      <w:jc w:val="both"/>
    </w:pPr>
  </w:style>
  <w:style w:type="paragraph" w:customStyle="1" w:styleId="F5AB03C57B0C411DBE9D3662A079D6D8">
    <w:name w:val="F5AB03C57B0C411DBE9D3662A079D6D8"/>
    <w:rsid w:val="003C541B"/>
    <w:pPr>
      <w:widowControl w:val="0"/>
      <w:jc w:val="both"/>
    </w:pPr>
  </w:style>
  <w:style w:type="paragraph" w:customStyle="1" w:styleId="898A7CA736B84AE4B1DE8A0421A9569B">
    <w:name w:val="898A7CA736B84AE4B1DE8A0421A9569B"/>
    <w:rsid w:val="003C541B"/>
    <w:pPr>
      <w:widowControl w:val="0"/>
      <w:jc w:val="both"/>
    </w:pPr>
  </w:style>
  <w:style w:type="paragraph" w:customStyle="1" w:styleId="4B2F2104677947C2BCA4FFB5AC2D796A">
    <w:name w:val="4B2F2104677947C2BCA4FFB5AC2D796A"/>
    <w:rsid w:val="003C541B"/>
    <w:pPr>
      <w:widowControl w:val="0"/>
      <w:jc w:val="both"/>
    </w:pPr>
  </w:style>
  <w:style w:type="paragraph" w:customStyle="1" w:styleId="C7B63D5EA6F941CE9DFE669DA9E3CFA7">
    <w:name w:val="C7B63D5EA6F941CE9DFE669DA9E3CFA7"/>
    <w:rsid w:val="003C541B"/>
    <w:pPr>
      <w:widowControl w:val="0"/>
      <w:jc w:val="both"/>
    </w:pPr>
  </w:style>
  <w:style w:type="paragraph" w:customStyle="1" w:styleId="9041A520A8CC4F69A4D0203AF122BE43">
    <w:name w:val="9041A520A8CC4F69A4D0203AF122BE43"/>
    <w:rsid w:val="003C541B"/>
    <w:pPr>
      <w:widowControl w:val="0"/>
      <w:jc w:val="both"/>
    </w:pPr>
  </w:style>
  <w:style w:type="paragraph" w:customStyle="1" w:styleId="58615ABA136641A7818B2112F61E36F4">
    <w:name w:val="58615ABA136641A7818B2112F61E36F4"/>
    <w:rsid w:val="003C541B"/>
    <w:pPr>
      <w:widowControl w:val="0"/>
      <w:jc w:val="both"/>
    </w:pPr>
  </w:style>
  <w:style w:type="paragraph" w:customStyle="1" w:styleId="2675A8C3DA74475C8A506910B1F6B727">
    <w:name w:val="2675A8C3DA74475C8A506910B1F6B727"/>
    <w:rsid w:val="003C541B"/>
    <w:pPr>
      <w:widowControl w:val="0"/>
      <w:jc w:val="both"/>
    </w:pPr>
  </w:style>
  <w:style w:type="paragraph" w:customStyle="1" w:styleId="1004067C8A274A40B63436B0E47AF427">
    <w:name w:val="1004067C8A274A40B63436B0E47AF427"/>
    <w:rsid w:val="003C541B"/>
    <w:pPr>
      <w:widowControl w:val="0"/>
      <w:jc w:val="both"/>
    </w:pPr>
  </w:style>
  <w:style w:type="paragraph" w:customStyle="1" w:styleId="E2708480B93F41C18F4797E33B797389">
    <w:name w:val="E2708480B93F41C18F4797E33B797389"/>
    <w:rsid w:val="003C541B"/>
    <w:pPr>
      <w:widowControl w:val="0"/>
      <w:jc w:val="both"/>
    </w:pPr>
  </w:style>
  <w:style w:type="paragraph" w:customStyle="1" w:styleId="C809EC4F92CD4E90B0A383D03266654A">
    <w:name w:val="C809EC4F92CD4E90B0A383D03266654A"/>
    <w:rsid w:val="003C541B"/>
    <w:pPr>
      <w:widowControl w:val="0"/>
      <w:jc w:val="both"/>
    </w:pPr>
  </w:style>
  <w:style w:type="paragraph" w:customStyle="1" w:styleId="C0274D42A0804332A81BDD1CC97C6222">
    <w:name w:val="C0274D42A0804332A81BDD1CC97C6222"/>
    <w:rsid w:val="003C541B"/>
    <w:pPr>
      <w:widowControl w:val="0"/>
      <w:jc w:val="both"/>
    </w:pPr>
  </w:style>
  <w:style w:type="paragraph" w:customStyle="1" w:styleId="22E392A2D0DB4107B44DDD9D9B6EF4B1">
    <w:name w:val="22E392A2D0DB4107B44DDD9D9B6EF4B1"/>
    <w:rsid w:val="003C541B"/>
    <w:pPr>
      <w:widowControl w:val="0"/>
      <w:jc w:val="both"/>
    </w:pPr>
  </w:style>
  <w:style w:type="paragraph" w:customStyle="1" w:styleId="7949D3F85D204CFCA7E8D282B4FCAC05">
    <w:name w:val="7949D3F85D204CFCA7E8D282B4FCAC05"/>
    <w:rsid w:val="003C541B"/>
    <w:pPr>
      <w:widowControl w:val="0"/>
      <w:jc w:val="both"/>
    </w:pPr>
  </w:style>
  <w:style w:type="paragraph" w:customStyle="1" w:styleId="EAC91E0437FA4418A1B62CD0F0344698">
    <w:name w:val="EAC91E0437FA4418A1B62CD0F0344698"/>
    <w:rsid w:val="003C541B"/>
    <w:pPr>
      <w:widowControl w:val="0"/>
      <w:jc w:val="both"/>
    </w:pPr>
  </w:style>
  <w:style w:type="paragraph" w:customStyle="1" w:styleId="8EE3E13722C4493CB06ECA1E153088A7">
    <w:name w:val="8EE3E13722C4493CB06ECA1E153088A7"/>
    <w:rsid w:val="003C541B"/>
    <w:pPr>
      <w:widowControl w:val="0"/>
      <w:jc w:val="both"/>
    </w:pPr>
  </w:style>
  <w:style w:type="paragraph" w:customStyle="1" w:styleId="21300D8BF3FB426EA517792A1B818569">
    <w:name w:val="21300D8BF3FB426EA517792A1B818569"/>
    <w:rsid w:val="003C541B"/>
    <w:pPr>
      <w:widowControl w:val="0"/>
      <w:jc w:val="both"/>
    </w:pPr>
  </w:style>
  <w:style w:type="paragraph" w:customStyle="1" w:styleId="519720EF3A1F4428AAEF3B056C662474">
    <w:name w:val="519720EF3A1F4428AAEF3B056C662474"/>
    <w:rsid w:val="003C541B"/>
    <w:pPr>
      <w:widowControl w:val="0"/>
      <w:jc w:val="both"/>
    </w:pPr>
  </w:style>
  <w:style w:type="paragraph" w:customStyle="1" w:styleId="6980A955BC70499AA01A3623F433B6C3">
    <w:name w:val="6980A955BC70499AA01A3623F433B6C3"/>
    <w:rsid w:val="003C541B"/>
    <w:pPr>
      <w:widowControl w:val="0"/>
      <w:jc w:val="both"/>
    </w:pPr>
  </w:style>
  <w:style w:type="paragraph" w:customStyle="1" w:styleId="9028DC35B38845878F22C88DB3ADC302">
    <w:name w:val="9028DC35B38845878F22C88DB3ADC302"/>
    <w:rsid w:val="003C541B"/>
    <w:pPr>
      <w:widowControl w:val="0"/>
      <w:jc w:val="both"/>
    </w:pPr>
  </w:style>
  <w:style w:type="paragraph" w:customStyle="1" w:styleId="A01D597D8FB74A2CB54C54E2E7D18DF0">
    <w:name w:val="A01D597D8FB74A2CB54C54E2E7D18DF0"/>
    <w:rsid w:val="003C541B"/>
    <w:pPr>
      <w:widowControl w:val="0"/>
      <w:jc w:val="both"/>
    </w:pPr>
  </w:style>
  <w:style w:type="paragraph" w:customStyle="1" w:styleId="164AEC9479E64F8EA6970B031FE36AE1">
    <w:name w:val="164AEC9479E64F8EA6970B031FE36AE1"/>
    <w:rsid w:val="003C541B"/>
    <w:pPr>
      <w:widowControl w:val="0"/>
      <w:jc w:val="both"/>
    </w:pPr>
  </w:style>
  <w:style w:type="paragraph" w:customStyle="1" w:styleId="E62166F90F224448BD707D921C633334">
    <w:name w:val="E62166F90F224448BD707D921C633334"/>
    <w:rsid w:val="003C541B"/>
    <w:pPr>
      <w:widowControl w:val="0"/>
      <w:jc w:val="both"/>
    </w:pPr>
  </w:style>
  <w:style w:type="paragraph" w:customStyle="1" w:styleId="2B9845C8F07E4173B5DF5920F971A32B">
    <w:name w:val="2B9845C8F07E4173B5DF5920F971A32B"/>
    <w:rsid w:val="003C541B"/>
    <w:pPr>
      <w:widowControl w:val="0"/>
      <w:jc w:val="both"/>
    </w:pPr>
  </w:style>
  <w:style w:type="paragraph" w:customStyle="1" w:styleId="58DA1551F3BF4E52A861C7FF696CB7EF">
    <w:name w:val="58DA1551F3BF4E52A861C7FF696CB7EF"/>
    <w:rsid w:val="003C541B"/>
    <w:pPr>
      <w:widowControl w:val="0"/>
      <w:jc w:val="both"/>
    </w:pPr>
  </w:style>
  <w:style w:type="paragraph" w:customStyle="1" w:styleId="9705522441614347850675AF78AA9BC2">
    <w:name w:val="9705522441614347850675AF78AA9BC2"/>
    <w:rsid w:val="003C541B"/>
    <w:pPr>
      <w:widowControl w:val="0"/>
      <w:jc w:val="both"/>
    </w:pPr>
  </w:style>
  <w:style w:type="paragraph" w:customStyle="1" w:styleId="80F4B1F3507248388E117083139E9FBD">
    <w:name w:val="80F4B1F3507248388E117083139E9FBD"/>
    <w:rsid w:val="003C541B"/>
    <w:pPr>
      <w:widowControl w:val="0"/>
      <w:jc w:val="both"/>
    </w:pPr>
  </w:style>
  <w:style w:type="paragraph" w:customStyle="1" w:styleId="75A77AD4F8804A7188BEE922EE05B429">
    <w:name w:val="75A77AD4F8804A7188BEE922EE05B429"/>
    <w:rsid w:val="003C541B"/>
    <w:pPr>
      <w:widowControl w:val="0"/>
      <w:jc w:val="both"/>
    </w:pPr>
  </w:style>
  <w:style w:type="paragraph" w:customStyle="1" w:styleId="4AD782ABA54C4FA8AC94AD2460F6F32A">
    <w:name w:val="4AD782ABA54C4FA8AC94AD2460F6F32A"/>
    <w:rsid w:val="003C541B"/>
    <w:pPr>
      <w:widowControl w:val="0"/>
      <w:jc w:val="both"/>
    </w:pPr>
  </w:style>
  <w:style w:type="paragraph" w:customStyle="1" w:styleId="EEA6B8C8AD584576950A61BFB8C5288D">
    <w:name w:val="EEA6B8C8AD584576950A61BFB8C5288D"/>
    <w:rsid w:val="003C541B"/>
    <w:pPr>
      <w:widowControl w:val="0"/>
      <w:jc w:val="both"/>
    </w:pPr>
  </w:style>
  <w:style w:type="paragraph" w:customStyle="1" w:styleId="76021429BC1C40FCBDAD685CCC9283B7">
    <w:name w:val="76021429BC1C40FCBDAD685CCC9283B7"/>
    <w:rsid w:val="003C541B"/>
    <w:pPr>
      <w:widowControl w:val="0"/>
      <w:jc w:val="both"/>
    </w:pPr>
  </w:style>
  <w:style w:type="paragraph" w:customStyle="1" w:styleId="CECC14F2760B423C89801D6438CC0EBA">
    <w:name w:val="CECC14F2760B423C89801D6438CC0EBA"/>
    <w:rsid w:val="003C541B"/>
    <w:pPr>
      <w:widowControl w:val="0"/>
      <w:jc w:val="both"/>
    </w:pPr>
  </w:style>
  <w:style w:type="paragraph" w:customStyle="1" w:styleId="8914232776C14C33BEE26E4EA63D00A7">
    <w:name w:val="8914232776C14C33BEE26E4EA63D00A7"/>
    <w:rsid w:val="003C541B"/>
    <w:pPr>
      <w:widowControl w:val="0"/>
      <w:jc w:val="both"/>
    </w:pPr>
  </w:style>
  <w:style w:type="paragraph" w:customStyle="1" w:styleId="A6AA637F3EAE4D28B76A69FE59424291">
    <w:name w:val="A6AA637F3EAE4D28B76A69FE59424291"/>
    <w:rsid w:val="003C541B"/>
    <w:pPr>
      <w:widowControl w:val="0"/>
      <w:jc w:val="both"/>
    </w:pPr>
  </w:style>
  <w:style w:type="paragraph" w:customStyle="1" w:styleId="86DB06C3A5AF458F917785C3C770E636">
    <w:name w:val="86DB06C3A5AF458F917785C3C770E636"/>
    <w:rsid w:val="003C541B"/>
    <w:pPr>
      <w:widowControl w:val="0"/>
      <w:jc w:val="both"/>
    </w:pPr>
  </w:style>
  <w:style w:type="paragraph" w:customStyle="1" w:styleId="AC3CCCAEC76044A5B80F90E2DBBF6181">
    <w:name w:val="AC3CCCAEC76044A5B80F90E2DBBF6181"/>
    <w:rsid w:val="003C541B"/>
    <w:pPr>
      <w:widowControl w:val="0"/>
      <w:jc w:val="both"/>
    </w:pPr>
  </w:style>
  <w:style w:type="paragraph" w:customStyle="1" w:styleId="E6C82E46F9C944509E8A8B95E81F3853">
    <w:name w:val="E6C82E46F9C944509E8A8B95E81F3853"/>
    <w:rsid w:val="003C541B"/>
    <w:pPr>
      <w:widowControl w:val="0"/>
      <w:jc w:val="both"/>
    </w:pPr>
  </w:style>
  <w:style w:type="paragraph" w:customStyle="1" w:styleId="BB204EFA3BB340E191A9EFCE1E777EE7">
    <w:name w:val="BB204EFA3BB340E191A9EFCE1E777EE7"/>
    <w:rsid w:val="003C541B"/>
    <w:pPr>
      <w:widowControl w:val="0"/>
      <w:jc w:val="both"/>
    </w:pPr>
  </w:style>
  <w:style w:type="paragraph" w:customStyle="1" w:styleId="CAFCE53359F74413BCBF42D0963A7402">
    <w:name w:val="CAFCE53359F74413BCBF42D0963A7402"/>
    <w:rsid w:val="003C541B"/>
    <w:pPr>
      <w:widowControl w:val="0"/>
      <w:jc w:val="both"/>
    </w:pPr>
  </w:style>
  <w:style w:type="paragraph" w:customStyle="1" w:styleId="F67407D6771240AAB2289BB9A6707EAA">
    <w:name w:val="F67407D6771240AAB2289BB9A6707EAA"/>
    <w:rsid w:val="003C541B"/>
    <w:pPr>
      <w:widowControl w:val="0"/>
      <w:jc w:val="both"/>
    </w:pPr>
  </w:style>
  <w:style w:type="paragraph" w:customStyle="1" w:styleId="217BA846A4984635A1F0D4914477D368">
    <w:name w:val="217BA846A4984635A1F0D4914477D368"/>
    <w:rsid w:val="003C541B"/>
    <w:pPr>
      <w:widowControl w:val="0"/>
      <w:jc w:val="both"/>
    </w:pPr>
  </w:style>
  <w:style w:type="paragraph" w:customStyle="1" w:styleId="00D12B177BF844C4901E6E32C42F0ADD">
    <w:name w:val="00D12B177BF844C4901E6E32C42F0ADD"/>
    <w:rsid w:val="003C541B"/>
    <w:pPr>
      <w:widowControl w:val="0"/>
      <w:jc w:val="both"/>
    </w:pPr>
  </w:style>
  <w:style w:type="paragraph" w:customStyle="1" w:styleId="9B464B0C1B1140D2BA89EA2889CBF7F3">
    <w:name w:val="9B464B0C1B1140D2BA89EA2889CBF7F3"/>
    <w:rsid w:val="003C541B"/>
    <w:pPr>
      <w:widowControl w:val="0"/>
      <w:jc w:val="both"/>
    </w:pPr>
  </w:style>
  <w:style w:type="paragraph" w:customStyle="1" w:styleId="BFEF7571252A4920A58862669271F14A">
    <w:name w:val="BFEF7571252A4920A58862669271F14A"/>
    <w:rsid w:val="003C541B"/>
    <w:pPr>
      <w:widowControl w:val="0"/>
      <w:jc w:val="both"/>
    </w:pPr>
  </w:style>
  <w:style w:type="paragraph" w:customStyle="1" w:styleId="1F137609AAD74DCC92DFB746C6305B3F">
    <w:name w:val="1F137609AAD74DCC92DFB746C6305B3F"/>
    <w:rsid w:val="003C541B"/>
    <w:pPr>
      <w:widowControl w:val="0"/>
      <w:jc w:val="both"/>
    </w:pPr>
  </w:style>
  <w:style w:type="paragraph" w:customStyle="1" w:styleId="E253E4E05D0D4F3983F94880E9BDDC70">
    <w:name w:val="E253E4E05D0D4F3983F94880E9BDDC70"/>
    <w:rsid w:val="003C541B"/>
    <w:pPr>
      <w:widowControl w:val="0"/>
      <w:jc w:val="both"/>
    </w:pPr>
  </w:style>
  <w:style w:type="paragraph" w:customStyle="1" w:styleId="312AF7455EFE4530B4DFF1AC8F8AAD90">
    <w:name w:val="312AF7455EFE4530B4DFF1AC8F8AAD90"/>
    <w:rsid w:val="003C541B"/>
    <w:pPr>
      <w:widowControl w:val="0"/>
      <w:jc w:val="both"/>
    </w:pPr>
  </w:style>
  <w:style w:type="paragraph" w:customStyle="1" w:styleId="47DE0B05FDB24984ABFEDC59F9355381">
    <w:name w:val="47DE0B05FDB24984ABFEDC59F9355381"/>
    <w:rsid w:val="003C541B"/>
    <w:pPr>
      <w:widowControl w:val="0"/>
      <w:jc w:val="both"/>
    </w:pPr>
  </w:style>
  <w:style w:type="paragraph" w:customStyle="1" w:styleId="F9332AC59D01404A954729C217451878">
    <w:name w:val="F9332AC59D01404A954729C217451878"/>
    <w:rsid w:val="003C541B"/>
    <w:pPr>
      <w:widowControl w:val="0"/>
      <w:jc w:val="both"/>
    </w:pPr>
  </w:style>
  <w:style w:type="paragraph" w:customStyle="1" w:styleId="CAF46388EBD8429FB3CEBFC398461E16">
    <w:name w:val="CAF46388EBD8429FB3CEBFC398461E16"/>
    <w:rsid w:val="003C541B"/>
    <w:pPr>
      <w:widowControl w:val="0"/>
      <w:jc w:val="both"/>
    </w:pPr>
  </w:style>
  <w:style w:type="paragraph" w:customStyle="1" w:styleId="106A18EE334C429486E6C223CD3C85E1">
    <w:name w:val="106A18EE334C429486E6C223CD3C85E1"/>
    <w:rsid w:val="003C541B"/>
    <w:pPr>
      <w:widowControl w:val="0"/>
      <w:jc w:val="both"/>
    </w:pPr>
  </w:style>
  <w:style w:type="paragraph" w:customStyle="1" w:styleId="1AA962D15376430ABFC84D62F0EA0E50">
    <w:name w:val="1AA962D15376430ABFC84D62F0EA0E50"/>
    <w:rsid w:val="003C541B"/>
    <w:pPr>
      <w:widowControl w:val="0"/>
      <w:jc w:val="both"/>
    </w:pPr>
  </w:style>
  <w:style w:type="paragraph" w:customStyle="1" w:styleId="F0A7AE6D1AF144A986F11A089758F5D8">
    <w:name w:val="F0A7AE6D1AF144A986F11A089758F5D8"/>
    <w:rsid w:val="003C541B"/>
    <w:pPr>
      <w:widowControl w:val="0"/>
      <w:jc w:val="both"/>
    </w:pPr>
  </w:style>
  <w:style w:type="paragraph" w:customStyle="1" w:styleId="A1EC79EF44C5466CBD93F1D3DF173AEF">
    <w:name w:val="A1EC79EF44C5466CBD93F1D3DF173AEF"/>
    <w:rsid w:val="003C541B"/>
    <w:pPr>
      <w:widowControl w:val="0"/>
      <w:jc w:val="both"/>
    </w:pPr>
  </w:style>
  <w:style w:type="paragraph" w:customStyle="1" w:styleId="C6D49FD6936E40C2B5A6148FEB680BF9">
    <w:name w:val="C6D49FD6936E40C2B5A6148FEB680BF9"/>
    <w:rsid w:val="003C541B"/>
    <w:pPr>
      <w:widowControl w:val="0"/>
      <w:jc w:val="both"/>
    </w:pPr>
  </w:style>
  <w:style w:type="paragraph" w:customStyle="1" w:styleId="B212BE5ED9694857924907B274CE3F06">
    <w:name w:val="B212BE5ED9694857924907B274CE3F06"/>
    <w:rsid w:val="003C541B"/>
    <w:pPr>
      <w:widowControl w:val="0"/>
      <w:jc w:val="both"/>
    </w:pPr>
  </w:style>
  <w:style w:type="paragraph" w:customStyle="1" w:styleId="8906B72205DB4DB29CCD85A784825B57">
    <w:name w:val="8906B72205DB4DB29CCD85A784825B57"/>
    <w:rsid w:val="003C541B"/>
    <w:pPr>
      <w:widowControl w:val="0"/>
      <w:jc w:val="both"/>
    </w:pPr>
  </w:style>
  <w:style w:type="paragraph" w:customStyle="1" w:styleId="475CA93B6F334B0EA7FF5CD0B956D6DB">
    <w:name w:val="475CA93B6F334B0EA7FF5CD0B956D6DB"/>
    <w:rsid w:val="003C541B"/>
    <w:pPr>
      <w:widowControl w:val="0"/>
      <w:jc w:val="both"/>
    </w:pPr>
  </w:style>
  <w:style w:type="paragraph" w:customStyle="1" w:styleId="35D69E345C684D96A57849C875C18094">
    <w:name w:val="35D69E345C684D96A57849C875C18094"/>
    <w:rsid w:val="003C541B"/>
    <w:pPr>
      <w:widowControl w:val="0"/>
      <w:jc w:val="both"/>
    </w:pPr>
  </w:style>
  <w:style w:type="paragraph" w:customStyle="1" w:styleId="69F58DC82B444654A4A53D0AAB90D379">
    <w:name w:val="69F58DC82B444654A4A53D0AAB90D379"/>
    <w:rsid w:val="003C541B"/>
    <w:pPr>
      <w:widowControl w:val="0"/>
      <w:jc w:val="both"/>
    </w:pPr>
  </w:style>
  <w:style w:type="paragraph" w:customStyle="1" w:styleId="1F024B8E487341FB8ED79423F2A88B27">
    <w:name w:val="1F024B8E487341FB8ED79423F2A88B27"/>
    <w:rsid w:val="003C541B"/>
    <w:pPr>
      <w:widowControl w:val="0"/>
      <w:jc w:val="both"/>
    </w:pPr>
  </w:style>
  <w:style w:type="paragraph" w:customStyle="1" w:styleId="5F782DA7271D46FC8BDE0C091A1BEFA3">
    <w:name w:val="5F782DA7271D46FC8BDE0C091A1BEFA3"/>
    <w:rsid w:val="003C541B"/>
    <w:pPr>
      <w:widowControl w:val="0"/>
      <w:jc w:val="both"/>
    </w:pPr>
  </w:style>
  <w:style w:type="paragraph" w:customStyle="1" w:styleId="4CD262B2FFA4455C89A44B93682EC286">
    <w:name w:val="4CD262B2FFA4455C89A44B93682EC286"/>
    <w:rsid w:val="003C541B"/>
    <w:pPr>
      <w:widowControl w:val="0"/>
      <w:jc w:val="both"/>
    </w:pPr>
  </w:style>
  <w:style w:type="paragraph" w:customStyle="1" w:styleId="FB974EA5A4CC44209522AF756ED594F3">
    <w:name w:val="FB974EA5A4CC44209522AF756ED594F3"/>
    <w:rsid w:val="003C541B"/>
    <w:pPr>
      <w:widowControl w:val="0"/>
      <w:jc w:val="both"/>
    </w:pPr>
  </w:style>
  <w:style w:type="paragraph" w:customStyle="1" w:styleId="8CD0320BF3D742F1996FE5E88B1F9A6E">
    <w:name w:val="8CD0320BF3D742F1996FE5E88B1F9A6E"/>
    <w:rsid w:val="003C541B"/>
    <w:pPr>
      <w:widowControl w:val="0"/>
      <w:jc w:val="both"/>
    </w:pPr>
  </w:style>
  <w:style w:type="paragraph" w:customStyle="1" w:styleId="F2E510FD516A42069FA36D6D9269AEA2">
    <w:name w:val="F2E510FD516A42069FA36D6D9269AEA2"/>
    <w:rsid w:val="003C541B"/>
    <w:pPr>
      <w:widowControl w:val="0"/>
      <w:jc w:val="both"/>
    </w:pPr>
  </w:style>
  <w:style w:type="paragraph" w:customStyle="1" w:styleId="81D9E23F69944BAC9AC1CFA41374D1CF">
    <w:name w:val="81D9E23F69944BAC9AC1CFA41374D1CF"/>
    <w:rsid w:val="003C541B"/>
    <w:pPr>
      <w:widowControl w:val="0"/>
      <w:jc w:val="both"/>
    </w:pPr>
  </w:style>
  <w:style w:type="paragraph" w:customStyle="1" w:styleId="41B220AACA72403FBB075622AD75BD5D">
    <w:name w:val="41B220AACA72403FBB075622AD75BD5D"/>
    <w:rsid w:val="003C541B"/>
    <w:pPr>
      <w:widowControl w:val="0"/>
      <w:jc w:val="both"/>
    </w:pPr>
  </w:style>
  <w:style w:type="paragraph" w:customStyle="1" w:styleId="ABD54F463A3E4AF39B05099D4110312D">
    <w:name w:val="ABD54F463A3E4AF39B05099D4110312D"/>
    <w:rsid w:val="003C541B"/>
    <w:pPr>
      <w:widowControl w:val="0"/>
      <w:jc w:val="both"/>
    </w:pPr>
  </w:style>
  <w:style w:type="paragraph" w:customStyle="1" w:styleId="CB710D28D83E4881B48984C6962787F5">
    <w:name w:val="CB710D28D83E4881B48984C6962787F5"/>
    <w:rsid w:val="003C541B"/>
    <w:pPr>
      <w:widowControl w:val="0"/>
      <w:jc w:val="both"/>
    </w:pPr>
  </w:style>
  <w:style w:type="paragraph" w:customStyle="1" w:styleId="55FEA38318E8456AB657C6F101F16DF9">
    <w:name w:val="55FEA38318E8456AB657C6F101F16DF9"/>
    <w:rsid w:val="003C541B"/>
    <w:pPr>
      <w:widowControl w:val="0"/>
      <w:jc w:val="both"/>
    </w:pPr>
  </w:style>
  <w:style w:type="paragraph" w:customStyle="1" w:styleId="C2E4AA283B634F9B851924D4DFE2E848">
    <w:name w:val="C2E4AA283B634F9B851924D4DFE2E848"/>
    <w:rsid w:val="003C541B"/>
    <w:pPr>
      <w:widowControl w:val="0"/>
      <w:jc w:val="both"/>
    </w:pPr>
  </w:style>
  <w:style w:type="paragraph" w:customStyle="1" w:styleId="3BC098ADA10B453F9AB343E1B6D6568B">
    <w:name w:val="3BC098ADA10B453F9AB343E1B6D6568B"/>
    <w:rsid w:val="003C541B"/>
    <w:pPr>
      <w:widowControl w:val="0"/>
      <w:jc w:val="both"/>
    </w:pPr>
  </w:style>
  <w:style w:type="paragraph" w:customStyle="1" w:styleId="5808D9C154ED47249430FC3AFFA7F017">
    <w:name w:val="5808D9C154ED47249430FC3AFFA7F017"/>
    <w:rsid w:val="003C541B"/>
    <w:pPr>
      <w:widowControl w:val="0"/>
      <w:jc w:val="both"/>
    </w:pPr>
  </w:style>
  <w:style w:type="paragraph" w:customStyle="1" w:styleId="35679462F49441A599FBC4F44166BF41">
    <w:name w:val="35679462F49441A599FBC4F44166BF41"/>
    <w:rsid w:val="003C541B"/>
    <w:pPr>
      <w:widowControl w:val="0"/>
      <w:jc w:val="both"/>
    </w:pPr>
  </w:style>
  <w:style w:type="paragraph" w:customStyle="1" w:styleId="26D2B0AD374247D8A3A46C1F6460D373">
    <w:name w:val="26D2B0AD374247D8A3A46C1F6460D373"/>
    <w:rsid w:val="003C541B"/>
    <w:pPr>
      <w:widowControl w:val="0"/>
      <w:jc w:val="both"/>
    </w:pPr>
  </w:style>
  <w:style w:type="paragraph" w:customStyle="1" w:styleId="CE417F155B0C43AFB0209581CB5FAFB9">
    <w:name w:val="CE417F155B0C43AFB0209581CB5FAFB9"/>
    <w:rsid w:val="003C541B"/>
    <w:pPr>
      <w:widowControl w:val="0"/>
      <w:jc w:val="both"/>
    </w:pPr>
  </w:style>
  <w:style w:type="paragraph" w:customStyle="1" w:styleId="B55CFDE807644D53945A5955EC0D9CE1">
    <w:name w:val="B55CFDE807644D53945A5955EC0D9CE1"/>
    <w:rsid w:val="003C541B"/>
    <w:pPr>
      <w:widowControl w:val="0"/>
      <w:jc w:val="both"/>
    </w:pPr>
  </w:style>
  <w:style w:type="paragraph" w:customStyle="1" w:styleId="8F496C1EC286422D9816DAE88E0DD874">
    <w:name w:val="8F496C1EC286422D9816DAE88E0DD874"/>
    <w:rsid w:val="003C541B"/>
    <w:pPr>
      <w:widowControl w:val="0"/>
      <w:jc w:val="both"/>
    </w:pPr>
  </w:style>
  <w:style w:type="paragraph" w:customStyle="1" w:styleId="FE9CB007EF8940B2B2A1DE01C83707B6">
    <w:name w:val="FE9CB007EF8940B2B2A1DE01C83707B6"/>
    <w:rsid w:val="003C541B"/>
    <w:pPr>
      <w:widowControl w:val="0"/>
      <w:jc w:val="both"/>
    </w:pPr>
  </w:style>
  <w:style w:type="paragraph" w:customStyle="1" w:styleId="83A19EAD4FCA409A929F5BB8F74FB45D">
    <w:name w:val="83A19EAD4FCA409A929F5BB8F74FB45D"/>
    <w:rsid w:val="003C541B"/>
    <w:pPr>
      <w:widowControl w:val="0"/>
      <w:jc w:val="both"/>
    </w:pPr>
  </w:style>
  <w:style w:type="paragraph" w:customStyle="1" w:styleId="30E48E1B4C8943B0A3B68343C9491555">
    <w:name w:val="30E48E1B4C8943B0A3B68343C9491555"/>
    <w:rsid w:val="003C541B"/>
    <w:pPr>
      <w:widowControl w:val="0"/>
      <w:jc w:val="both"/>
    </w:pPr>
  </w:style>
  <w:style w:type="paragraph" w:customStyle="1" w:styleId="D1D75803C4E04D658421FD31369CE418">
    <w:name w:val="D1D75803C4E04D658421FD31369CE418"/>
    <w:rsid w:val="003C541B"/>
    <w:pPr>
      <w:widowControl w:val="0"/>
      <w:jc w:val="both"/>
    </w:pPr>
  </w:style>
  <w:style w:type="paragraph" w:customStyle="1" w:styleId="6C78EED9FD7F4032A112548F84964680">
    <w:name w:val="6C78EED9FD7F4032A112548F84964680"/>
    <w:rsid w:val="003C541B"/>
    <w:pPr>
      <w:widowControl w:val="0"/>
      <w:jc w:val="both"/>
    </w:pPr>
  </w:style>
  <w:style w:type="paragraph" w:customStyle="1" w:styleId="D779A1F936D1427CA5E4D1BB183D36FD">
    <w:name w:val="D779A1F936D1427CA5E4D1BB183D36FD"/>
    <w:rsid w:val="003C541B"/>
    <w:pPr>
      <w:widowControl w:val="0"/>
      <w:jc w:val="both"/>
    </w:pPr>
  </w:style>
  <w:style w:type="paragraph" w:customStyle="1" w:styleId="659066F375C44B39BEEE9EDC81E1CAD9">
    <w:name w:val="659066F375C44B39BEEE9EDC81E1CAD9"/>
    <w:rsid w:val="003C541B"/>
    <w:pPr>
      <w:widowControl w:val="0"/>
      <w:jc w:val="both"/>
    </w:pPr>
  </w:style>
  <w:style w:type="paragraph" w:customStyle="1" w:styleId="F15DCA3BF68E47449E42447F54FDAD55">
    <w:name w:val="F15DCA3BF68E47449E42447F54FDAD55"/>
    <w:rsid w:val="003C541B"/>
    <w:pPr>
      <w:widowControl w:val="0"/>
      <w:jc w:val="both"/>
    </w:pPr>
  </w:style>
  <w:style w:type="paragraph" w:customStyle="1" w:styleId="5348060C994C4C71A34A40EAE3F12273">
    <w:name w:val="5348060C994C4C71A34A40EAE3F12273"/>
    <w:rsid w:val="003C541B"/>
    <w:pPr>
      <w:widowControl w:val="0"/>
      <w:jc w:val="both"/>
    </w:pPr>
  </w:style>
  <w:style w:type="paragraph" w:customStyle="1" w:styleId="7BC7BBF3702E408DBFFE9655DA75F537">
    <w:name w:val="7BC7BBF3702E408DBFFE9655DA75F537"/>
    <w:rsid w:val="003C541B"/>
    <w:pPr>
      <w:widowControl w:val="0"/>
      <w:jc w:val="both"/>
    </w:pPr>
  </w:style>
  <w:style w:type="paragraph" w:customStyle="1" w:styleId="9790F499A5394600ABDBE869D7DC0751">
    <w:name w:val="9790F499A5394600ABDBE869D7DC0751"/>
    <w:rsid w:val="003C541B"/>
    <w:pPr>
      <w:widowControl w:val="0"/>
      <w:jc w:val="both"/>
    </w:pPr>
  </w:style>
  <w:style w:type="paragraph" w:customStyle="1" w:styleId="20470C0901054A92869D558C20D65909">
    <w:name w:val="20470C0901054A92869D558C20D65909"/>
    <w:rsid w:val="003C541B"/>
    <w:pPr>
      <w:widowControl w:val="0"/>
      <w:jc w:val="both"/>
    </w:pPr>
  </w:style>
  <w:style w:type="paragraph" w:customStyle="1" w:styleId="DD70D17A219B4002843935827E417E5C">
    <w:name w:val="DD70D17A219B4002843935827E417E5C"/>
    <w:rsid w:val="003C541B"/>
    <w:pPr>
      <w:widowControl w:val="0"/>
      <w:jc w:val="both"/>
    </w:pPr>
  </w:style>
  <w:style w:type="paragraph" w:customStyle="1" w:styleId="214F7E7B65ED4AE9924B8880C85D3E29">
    <w:name w:val="214F7E7B65ED4AE9924B8880C85D3E29"/>
    <w:rsid w:val="003C541B"/>
    <w:pPr>
      <w:widowControl w:val="0"/>
      <w:jc w:val="both"/>
    </w:pPr>
  </w:style>
  <w:style w:type="paragraph" w:customStyle="1" w:styleId="4FB87596445248FB9E0272B75F78AD35">
    <w:name w:val="4FB87596445248FB9E0272B75F78AD35"/>
    <w:rsid w:val="003C541B"/>
    <w:pPr>
      <w:widowControl w:val="0"/>
      <w:jc w:val="both"/>
    </w:pPr>
  </w:style>
  <w:style w:type="paragraph" w:customStyle="1" w:styleId="AD4332BB2C9B4AC291CD84A3D9AEEF22">
    <w:name w:val="AD4332BB2C9B4AC291CD84A3D9AEEF22"/>
    <w:rsid w:val="003C541B"/>
    <w:pPr>
      <w:widowControl w:val="0"/>
      <w:jc w:val="both"/>
    </w:pPr>
  </w:style>
  <w:style w:type="paragraph" w:customStyle="1" w:styleId="CA52DFD62FA341D5B6656415DB3B22D2">
    <w:name w:val="CA52DFD62FA341D5B6656415DB3B22D2"/>
    <w:rsid w:val="003C541B"/>
    <w:pPr>
      <w:widowControl w:val="0"/>
      <w:jc w:val="both"/>
    </w:pPr>
  </w:style>
  <w:style w:type="paragraph" w:customStyle="1" w:styleId="EF1583968A1C4C9C8BDED1C10FFBB769">
    <w:name w:val="EF1583968A1C4C9C8BDED1C10FFBB769"/>
    <w:rsid w:val="003C541B"/>
    <w:pPr>
      <w:widowControl w:val="0"/>
      <w:jc w:val="both"/>
    </w:pPr>
  </w:style>
  <w:style w:type="paragraph" w:customStyle="1" w:styleId="458934A0886E49A0B4E7D3253734422C">
    <w:name w:val="458934A0886E49A0B4E7D3253734422C"/>
    <w:rsid w:val="003C541B"/>
    <w:pPr>
      <w:widowControl w:val="0"/>
      <w:jc w:val="both"/>
    </w:pPr>
  </w:style>
  <w:style w:type="paragraph" w:customStyle="1" w:styleId="0FBCD9DD92984097910764D517C31C34">
    <w:name w:val="0FBCD9DD92984097910764D517C31C34"/>
    <w:rsid w:val="003C541B"/>
    <w:pPr>
      <w:widowControl w:val="0"/>
      <w:jc w:val="both"/>
    </w:pPr>
  </w:style>
  <w:style w:type="paragraph" w:customStyle="1" w:styleId="D0175B0659704C88ACE944EEEEF3ED69">
    <w:name w:val="D0175B0659704C88ACE944EEEEF3ED69"/>
    <w:rsid w:val="003C541B"/>
    <w:pPr>
      <w:widowControl w:val="0"/>
      <w:jc w:val="both"/>
    </w:pPr>
  </w:style>
  <w:style w:type="paragraph" w:customStyle="1" w:styleId="3B9108D4E16F4FC6B41A2643B9BA7560">
    <w:name w:val="3B9108D4E16F4FC6B41A2643B9BA7560"/>
    <w:rsid w:val="003C541B"/>
    <w:pPr>
      <w:widowControl w:val="0"/>
      <w:jc w:val="both"/>
    </w:pPr>
  </w:style>
  <w:style w:type="paragraph" w:customStyle="1" w:styleId="29075B2F755E488DAC7C5ABD75F76190">
    <w:name w:val="29075B2F755E488DAC7C5ABD75F76190"/>
    <w:rsid w:val="003C541B"/>
    <w:pPr>
      <w:widowControl w:val="0"/>
      <w:jc w:val="both"/>
    </w:pPr>
  </w:style>
  <w:style w:type="paragraph" w:customStyle="1" w:styleId="DB91B9AE646544B2845F0AD5E26CE755">
    <w:name w:val="DB91B9AE646544B2845F0AD5E26CE755"/>
    <w:rsid w:val="003C541B"/>
    <w:pPr>
      <w:widowControl w:val="0"/>
      <w:jc w:val="both"/>
    </w:pPr>
  </w:style>
  <w:style w:type="paragraph" w:customStyle="1" w:styleId="4E9C5432EA69456F95AE468234FD84A3">
    <w:name w:val="4E9C5432EA69456F95AE468234FD84A3"/>
    <w:rsid w:val="003C541B"/>
    <w:pPr>
      <w:widowControl w:val="0"/>
      <w:jc w:val="both"/>
    </w:pPr>
  </w:style>
  <w:style w:type="paragraph" w:customStyle="1" w:styleId="0B2A6A8BED0A4DF58BAC4FEB042C6527">
    <w:name w:val="0B2A6A8BED0A4DF58BAC4FEB042C6527"/>
    <w:rsid w:val="003C541B"/>
    <w:pPr>
      <w:widowControl w:val="0"/>
      <w:jc w:val="both"/>
    </w:pPr>
  </w:style>
  <w:style w:type="paragraph" w:customStyle="1" w:styleId="6B466A58466748D6A12FA1A0FA737E14">
    <w:name w:val="6B466A58466748D6A12FA1A0FA737E14"/>
    <w:rsid w:val="003C541B"/>
    <w:pPr>
      <w:widowControl w:val="0"/>
      <w:jc w:val="both"/>
    </w:pPr>
  </w:style>
  <w:style w:type="paragraph" w:customStyle="1" w:styleId="4CD597459F5B435585ADFB9E00FD4BDA">
    <w:name w:val="4CD597459F5B435585ADFB9E00FD4BDA"/>
    <w:rsid w:val="003C541B"/>
    <w:pPr>
      <w:widowControl w:val="0"/>
      <w:jc w:val="both"/>
    </w:pPr>
  </w:style>
  <w:style w:type="paragraph" w:customStyle="1" w:styleId="A59CF07F01F54A5C8A5772851CBFB5BC">
    <w:name w:val="A59CF07F01F54A5C8A5772851CBFB5BC"/>
    <w:rsid w:val="003C541B"/>
    <w:pPr>
      <w:widowControl w:val="0"/>
      <w:jc w:val="both"/>
    </w:pPr>
  </w:style>
  <w:style w:type="paragraph" w:customStyle="1" w:styleId="2B830B7ABBA34D24A8B24460EB4F7190">
    <w:name w:val="2B830B7ABBA34D24A8B24460EB4F7190"/>
    <w:rsid w:val="003C541B"/>
    <w:pPr>
      <w:widowControl w:val="0"/>
      <w:jc w:val="both"/>
    </w:pPr>
  </w:style>
  <w:style w:type="paragraph" w:customStyle="1" w:styleId="538DDDCFEF0E49389C214AE072EE3A74">
    <w:name w:val="538DDDCFEF0E49389C214AE072EE3A74"/>
    <w:rsid w:val="003C541B"/>
    <w:pPr>
      <w:widowControl w:val="0"/>
      <w:jc w:val="both"/>
    </w:pPr>
  </w:style>
  <w:style w:type="paragraph" w:customStyle="1" w:styleId="105823C936E443A6B243A2EF7CD9A278">
    <w:name w:val="105823C936E443A6B243A2EF7CD9A278"/>
    <w:rsid w:val="003C541B"/>
    <w:pPr>
      <w:widowControl w:val="0"/>
      <w:jc w:val="both"/>
    </w:pPr>
  </w:style>
  <w:style w:type="paragraph" w:customStyle="1" w:styleId="D392AEDF57934C6FB1BA1E6B70638073">
    <w:name w:val="D392AEDF57934C6FB1BA1E6B70638073"/>
    <w:rsid w:val="003C541B"/>
    <w:pPr>
      <w:widowControl w:val="0"/>
      <w:jc w:val="both"/>
    </w:pPr>
  </w:style>
  <w:style w:type="paragraph" w:customStyle="1" w:styleId="FCD80EBFF9F04A98A2D300624805AA05">
    <w:name w:val="FCD80EBFF9F04A98A2D300624805AA05"/>
    <w:rsid w:val="003C541B"/>
    <w:pPr>
      <w:widowControl w:val="0"/>
      <w:jc w:val="both"/>
    </w:pPr>
  </w:style>
  <w:style w:type="paragraph" w:customStyle="1" w:styleId="87BFF65BC1FD45BB85A1620775CF7AE4">
    <w:name w:val="87BFF65BC1FD45BB85A1620775CF7AE4"/>
    <w:rsid w:val="003C541B"/>
    <w:pPr>
      <w:widowControl w:val="0"/>
      <w:jc w:val="both"/>
    </w:pPr>
  </w:style>
  <w:style w:type="paragraph" w:customStyle="1" w:styleId="35EE1F4A6D64423F9BB926355ECB8F45">
    <w:name w:val="35EE1F4A6D64423F9BB926355ECB8F45"/>
    <w:rsid w:val="003C541B"/>
    <w:pPr>
      <w:widowControl w:val="0"/>
      <w:jc w:val="both"/>
    </w:pPr>
  </w:style>
  <w:style w:type="paragraph" w:customStyle="1" w:styleId="2D278D4CBC4A4801A29AC269EFCA3D92">
    <w:name w:val="2D278D4CBC4A4801A29AC269EFCA3D92"/>
    <w:rsid w:val="003C541B"/>
    <w:pPr>
      <w:widowControl w:val="0"/>
      <w:jc w:val="both"/>
    </w:pPr>
  </w:style>
  <w:style w:type="paragraph" w:customStyle="1" w:styleId="6437751EE8E543F896C399495B0A2AA1">
    <w:name w:val="6437751EE8E543F896C399495B0A2AA1"/>
    <w:rsid w:val="003C541B"/>
    <w:pPr>
      <w:widowControl w:val="0"/>
      <w:jc w:val="both"/>
    </w:pPr>
  </w:style>
  <w:style w:type="paragraph" w:customStyle="1" w:styleId="558EE8C9D6A5405590F1D4C33D0CC93E">
    <w:name w:val="558EE8C9D6A5405590F1D4C33D0CC93E"/>
    <w:rsid w:val="003C541B"/>
    <w:pPr>
      <w:widowControl w:val="0"/>
      <w:jc w:val="both"/>
    </w:pPr>
  </w:style>
  <w:style w:type="paragraph" w:customStyle="1" w:styleId="011125AEFBAE4A33AFEB946B9DFDFE8C">
    <w:name w:val="011125AEFBAE4A33AFEB946B9DFDFE8C"/>
    <w:rsid w:val="003C541B"/>
    <w:pPr>
      <w:widowControl w:val="0"/>
      <w:jc w:val="both"/>
    </w:pPr>
  </w:style>
  <w:style w:type="paragraph" w:customStyle="1" w:styleId="159AC6F817614EA8B69105C0F4982C7A">
    <w:name w:val="159AC6F817614EA8B69105C0F4982C7A"/>
    <w:rsid w:val="003C541B"/>
    <w:pPr>
      <w:widowControl w:val="0"/>
      <w:jc w:val="both"/>
    </w:pPr>
  </w:style>
  <w:style w:type="paragraph" w:customStyle="1" w:styleId="DFCFFF6B08B24F8FA90A03CE99E11108">
    <w:name w:val="DFCFFF6B08B24F8FA90A03CE99E11108"/>
    <w:rsid w:val="003C541B"/>
    <w:pPr>
      <w:widowControl w:val="0"/>
      <w:jc w:val="both"/>
    </w:pPr>
  </w:style>
  <w:style w:type="paragraph" w:customStyle="1" w:styleId="F791CF2873954139AB1F0221B8CFD1CF">
    <w:name w:val="F791CF2873954139AB1F0221B8CFD1CF"/>
    <w:rsid w:val="003C541B"/>
    <w:pPr>
      <w:widowControl w:val="0"/>
      <w:jc w:val="both"/>
    </w:pPr>
  </w:style>
  <w:style w:type="paragraph" w:customStyle="1" w:styleId="617C755960614F43A9EE7A30AD8E6AEC">
    <w:name w:val="617C755960614F43A9EE7A30AD8E6AEC"/>
    <w:rsid w:val="003C541B"/>
    <w:pPr>
      <w:widowControl w:val="0"/>
      <w:jc w:val="both"/>
    </w:pPr>
  </w:style>
  <w:style w:type="paragraph" w:customStyle="1" w:styleId="BA3A84A09AD74CAE9E8C9E85BF7984A3">
    <w:name w:val="BA3A84A09AD74CAE9E8C9E85BF7984A3"/>
    <w:rsid w:val="003C541B"/>
    <w:pPr>
      <w:widowControl w:val="0"/>
      <w:jc w:val="both"/>
    </w:pPr>
  </w:style>
  <w:style w:type="paragraph" w:customStyle="1" w:styleId="1F09B05D1B944F0FA3BF68A9048F19C5">
    <w:name w:val="1F09B05D1B944F0FA3BF68A9048F19C5"/>
    <w:rsid w:val="003C541B"/>
    <w:pPr>
      <w:widowControl w:val="0"/>
      <w:jc w:val="both"/>
    </w:pPr>
  </w:style>
  <w:style w:type="paragraph" w:customStyle="1" w:styleId="BBCDAA02B17A47339CB1D4D6A3F14BC4">
    <w:name w:val="BBCDAA02B17A47339CB1D4D6A3F14BC4"/>
    <w:rsid w:val="003C541B"/>
    <w:pPr>
      <w:widowControl w:val="0"/>
      <w:jc w:val="both"/>
    </w:pPr>
  </w:style>
  <w:style w:type="paragraph" w:customStyle="1" w:styleId="71DEF7DD32044254B2EBEFD24E526636">
    <w:name w:val="71DEF7DD32044254B2EBEFD24E526636"/>
    <w:rsid w:val="003C541B"/>
    <w:pPr>
      <w:widowControl w:val="0"/>
      <w:jc w:val="both"/>
    </w:pPr>
  </w:style>
  <w:style w:type="paragraph" w:customStyle="1" w:styleId="7A8DD3BE73FC4063A8DFCF0480161D4B">
    <w:name w:val="7A8DD3BE73FC4063A8DFCF0480161D4B"/>
    <w:rsid w:val="003C541B"/>
    <w:pPr>
      <w:widowControl w:val="0"/>
      <w:jc w:val="both"/>
    </w:pPr>
  </w:style>
  <w:style w:type="paragraph" w:customStyle="1" w:styleId="C2A15AF058B1411382757D73BA31D309">
    <w:name w:val="C2A15AF058B1411382757D73BA31D309"/>
    <w:rsid w:val="003C541B"/>
    <w:pPr>
      <w:widowControl w:val="0"/>
      <w:jc w:val="both"/>
    </w:pPr>
  </w:style>
  <w:style w:type="paragraph" w:customStyle="1" w:styleId="F61D89C824A94840B54DBFC2CD41082F">
    <w:name w:val="F61D89C824A94840B54DBFC2CD41082F"/>
    <w:rsid w:val="003C541B"/>
    <w:pPr>
      <w:widowControl w:val="0"/>
      <w:jc w:val="both"/>
    </w:pPr>
  </w:style>
  <w:style w:type="paragraph" w:customStyle="1" w:styleId="D7D3C5202B874289B07081C61AF78C2D">
    <w:name w:val="D7D3C5202B874289B07081C61AF78C2D"/>
    <w:rsid w:val="003C541B"/>
    <w:pPr>
      <w:widowControl w:val="0"/>
      <w:jc w:val="both"/>
    </w:pPr>
  </w:style>
  <w:style w:type="paragraph" w:customStyle="1" w:styleId="5DDD16E50FD149BDB62453278FB5A469">
    <w:name w:val="5DDD16E50FD149BDB62453278FB5A469"/>
    <w:rsid w:val="003C541B"/>
    <w:pPr>
      <w:widowControl w:val="0"/>
      <w:jc w:val="both"/>
    </w:pPr>
  </w:style>
  <w:style w:type="paragraph" w:customStyle="1" w:styleId="EEFA251BB91E46E5822F03887F4303A9">
    <w:name w:val="EEFA251BB91E46E5822F03887F4303A9"/>
    <w:rsid w:val="003C541B"/>
    <w:pPr>
      <w:widowControl w:val="0"/>
      <w:jc w:val="both"/>
    </w:pPr>
  </w:style>
  <w:style w:type="paragraph" w:customStyle="1" w:styleId="3302E431B8AF49DB9E6ACA099E1C13FA">
    <w:name w:val="3302E431B8AF49DB9E6ACA099E1C13FA"/>
    <w:rsid w:val="003C541B"/>
    <w:pPr>
      <w:widowControl w:val="0"/>
      <w:jc w:val="both"/>
    </w:pPr>
  </w:style>
  <w:style w:type="paragraph" w:customStyle="1" w:styleId="4BA4847D343646F5BB6497E6E8D20ABE">
    <w:name w:val="4BA4847D343646F5BB6497E6E8D20ABE"/>
    <w:rsid w:val="003C541B"/>
    <w:pPr>
      <w:widowControl w:val="0"/>
      <w:jc w:val="both"/>
    </w:pPr>
  </w:style>
  <w:style w:type="paragraph" w:customStyle="1" w:styleId="FEFC68710B6A46E2A533019BCF21F724">
    <w:name w:val="FEFC68710B6A46E2A533019BCF21F724"/>
    <w:rsid w:val="003C541B"/>
    <w:pPr>
      <w:widowControl w:val="0"/>
      <w:jc w:val="both"/>
    </w:pPr>
  </w:style>
  <w:style w:type="paragraph" w:customStyle="1" w:styleId="5344987B54B042A4A789FA39EF498E4D">
    <w:name w:val="5344987B54B042A4A789FA39EF498E4D"/>
    <w:rsid w:val="003C541B"/>
    <w:pPr>
      <w:widowControl w:val="0"/>
      <w:jc w:val="both"/>
    </w:pPr>
  </w:style>
  <w:style w:type="paragraph" w:customStyle="1" w:styleId="70A23A7634194BA4973D456E6F4D1D7F">
    <w:name w:val="70A23A7634194BA4973D456E6F4D1D7F"/>
    <w:rsid w:val="003C541B"/>
    <w:pPr>
      <w:widowControl w:val="0"/>
      <w:jc w:val="both"/>
    </w:pPr>
  </w:style>
  <w:style w:type="paragraph" w:customStyle="1" w:styleId="B5676702D8C641F6AB84E2525CC2C69F">
    <w:name w:val="B5676702D8C641F6AB84E2525CC2C69F"/>
    <w:rsid w:val="003C541B"/>
    <w:pPr>
      <w:widowControl w:val="0"/>
      <w:jc w:val="both"/>
    </w:pPr>
  </w:style>
  <w:style w:type="paragraph" w:customStyle="1" w:styleId="A2CBE7D159764217A54EC98F781161F2">
    <w:name w:val="A2CBE7D159764217A54EC98F781161F2"/>
    <w:rsid w:val="003C541B"/>
    <w:pPr>
      <w:widowControl w:val="0"/>
      <w:jc w:val="both"/>
    </w:pPr>
  </w:style>
  <w:style w:type="paragraph" w:customStyle="1" w:styleId="95590FF36A444A7191C9EBAE06454D68">
    <w:name w:val="95590FF36A444A7191C9EBAE06454D68"/>
    <w:rsid w:val="003C541B"/>
    <w:pPr>
      <w:widowControl w:val="0"/>
      <w:jc w:val="both"/>
    </w:pPr>
  </w:style>
  <w:style w:type="paragraph" w:customStyle="1" w:styleId="4FB1D74FBC9E418BBC3DAB7EC1FE60A6">
    <w:name w:val="4FB1D74FBC9E418BBC3DAB7EC1FE60A6"/>
    <w:rsid w:val="003C541B"/>
    <w:pPr>
      <w:widowControl w:val="0"/>
      <w:jc w:val="both"/>
    </w:pPr>
  </w:style>
  <w:style w:type="paragraph" w:customStyle="1" w:styleId="1C911D0E59BC412BA5E15A338937D843">
    <w:name w:val="1C911D0E59BC412BA5E15A338937D843"/>
    <w:rsid w:val="003C541B"/>
    <w:pPr>
      <w:widowControl w:val="0"/>
      <w:jc w:val="both"/>
    </w:pPr>
  </w:style>
  <w:style w:type="paragraph" w:customStyle="1" w:styleId="B90FB0C786844843A70849141B2C7DE9">
    <w:name w:val="B90FB0C786844843A70849141B2C7DE9"/>
    <w:rsid w:val="003C541B"/>
    <w:pPr>
      <w:widowControl w:val="0"/>
      <w:jc w:val="both"/>
    </w:pPr>
  </w:style>
  <w:style w:type="paragraph" w:customStyle="1" w:styleId="7EBCB336E0AE43E2859E38036F6E2D9B">
    <w:name w:val="7EBCB336E0AE43E2859E38036F6E2D9B"/>
    <w:rsid w:val="003C541B"/>
    <w:pPr>
      <w:widowControl w:val="0"/>
      <w:jc w:val="both"/>
    </w:pPr>
  </w:style>
  <w:style w:type="paragraph" w:customStyle="1" w:styleId="E5F7D5A7C7234962BC3339618F7083AC">
    <w:name w:val="E5F7D5A7C7234962BC3339618F7083AC"/>
    <w:rsid w:val="003C541B"/>
    <w:pPr>
      <w:widowControl w:val="0"/>
      <w:jc w:val="both"/>
    </w:pPr>
  </w:style>
  <w:style w:type="paragraph" w:customStyle="1" w:styleId="628222D6C0764A289F3B9D72D0A6B43C">
    <w:name w:val="628222D6C0764A289F3B9D72D0A6B43C"/>
    <w:rsid w:val="003C541B"/>
    <w:pPr>
      <w:widowControl w:val="0"/>
      <w:jc w:val="both"/>
    </w:pPr>
  </w:style>
  <w:style w:type="paragraph" w:customStyle="1" w:styleId="2500741C573645FFBCE8714C14EBAE51">
    <w:name w:val="2500741C573645FFBCE8714C14EBAE51"/>
    <w:rsid w:val="003C541B"/>
    <w:pPr>
      <w:widowControl w:val="0"/>
      <w:jc w:val="both"/>
    </w:pPr>
  </w:style>
  <w:style w:type="paragraph" w:customStyle="1" w:styleId="F6DAA9C711AD4E35955A26268D7EBC45">
    <w:name w:val="F6DAA9C711AD4E35955A26268D7EBC45"/>
    <w:rsid w:val="003C541B"/>
    <w:pPr>
      <w:widowControl w:val="0"/>
      <w:jc w:val="both"/>
    </w:pPr>
  </w:style>
  <w:style w:type="paragraph" w:customStyle="1" w:styleId="52FD02C09D6A43CFB3AD8BA8018DBA04">
    <w:name w:val="52FD02C09D6A43CFB3AD8BA8018DBA04"/>
    <w:rsid w:val="003C541B"/>
    <w:pPr>
      <w:widowControl w:val="0"/>
      <w:jc w:val="both"/>
    </w:pPr>
  </w:style>
  <w:style w:type="paragraph" w:customStyle="1" w:styleId="6FD8C6B2BCEF4A52B7843C552BEEA1EF">
    <w:name w:val="6FD8C6B2BCEF4A52B7843C552BEEA1EF"/>
    <w:rsid w:val="003C541B"/>
    <w:pPr>
      <w:widowControl w:val="0"/>
      <w:jc w:val="both"/>
    </w:pPr>
  </w:style>
  <w:style w:type="paragraph" w:customStyle="1" w:styleId="4BB060AAB4914BEBA2BA1AF9FD81348A">
    <w:name w:val="4BB060AAB4914BEBA2BA1AF9FD81348A"/>
    <w:rsid w:val="003C541B"/>
    <w:pPr>
      <w:widowControl w:val="0"/>
      <w:jc w:val="both"/>
    </w:pPr>
  </w:style>
  <w:style w:type="paragraph" w:customStyle="1" w:styleId="FD59AC50DF0B454FAC4F29F32C2DCD0A">
    <w:name w:val="FD59AC50DF0B454FAC4F29F32C2DCD0A"/>
    <w:rsid w:val="003C541B"/>
    <w:pPr>
      <w:widowControl w:val="0"/>
      <w:jc w:val="both"/>
    </w:pPr>
  </w:style>
  <w:style w:type="paragraph" w:customStyle="1" w:styleId="CF3BBE0CA6584D76A174793B5FC164AD">
    <w:name w:val="CF3BBE0CA6584D76A174793B5FC164AD"/>
    <w:rsid w:val="003C541B"/>
    <w:pPr>
      <w:widowControl w:val="0"/>
      <w:jc w:val="both"/>
    </w:pPr>
  </w:style>
  <w:style w:type="paragraph" w:customStyle="1" w:styleId="37313AEEFADC4CEAAE84EBD38F821394">
    <w:name w:val="37313AEEFADC4CEAAE84EBD38F821394"/>
    <w:rsid w:val="003C541B"/>
    <w:pPr>
      <w:widowControl w:val="0"/>
      <w:jc w:val="both"/>
    </w:pPr>
  </w:style>
  <w:style w:type="paragraph" w:customStyle="1" w:styleId="A2DA6A455D8B404CB026282C8FAF124E">
    <w:name w:val="A2DA6A455D8B404CB026282C8FAF124E"/>
    <w:rsid w:val="003C541B"/>
    <w:pPr>
      <w:widowControl w:val="0"/>
      <w:jc w:val="both"/>
    </w:pPr>
  </w:style>
  <w:style w:type="paragraph" w:customStyle="1" w:styleId="01DA7D78C72A4DA9827BE44F16FB539D">
    <w:name w:val="01DA7D78C72A4DA9827BE44F16FB539D"/>
    <w:rsid w:val="003C541B"/>
    <w:pPr>
      <w:widowControl w:val="0"/>
      <w:jc w:val="both"/>
    </w:pPr>
  </w:style>
  <w:style w:type="paragraph" w:customStyle="1" w:styleId="15A1E08E0E384026BEB3CF00D77A270C">
    <w:name w:val="15A1E08E0E384026BEB3CF00D77A270C"/>
    <w:rsid w:val="003C541B"/>
    <w:pPr>
      <w:widowControl w:val="0"/>
      <w:jc w:val="both"/>
    </w:pPr>
  </w:style>
  <w:style w:type="paragraph" w:customStyle="1" w:styleId="3DE56DC89CCA4614B18378728F0C9D8D">
    <w:name w:val="3DE56DC89CCA4614B18378728F0C9D8D"/>
    <w:rsid w:val="003C541B"/>
    <w:pPr>
      <w:widowControl w:val="0"/>
      <w:jc w:val="both"/>
    </w:pPr>
  </w:style>
  <w:style w:type="paragraph" w:customStyle="1" w:styleId="7A40320A59C741E0A68D870667C9ABEB">
    <w:name w:val="7A40320A59C741E0A68D870667C9ABEB"/>
    <w:rsid w:val="003C541B"/>
    <w:pPr>
      <w:widowControl w:val="0"/>
      <w:jc w:val="both"/>
    </w:pPr>
  </w:style>
  <w:style w:type="paragraph" w:customStyle="1" w:styleId="A551021EA0BD415082A8B7524C42808B">
    <w:name w:val="A551021EA0BD415082A8B7524C42808B"/>
    <w:rsid w:val="003C541B"/>
    <w:pPr>
      <w:widowControl w:val="0"/>
      <w:jc w:val="both"/>
    </w:pPr>
  </w:style>
  <w:style w:type="paragraph" w:customStyle="1" w:styleId="160C77AE32B24B5980A7D5DB89BA2F45">
    <w:name w:val="160C77AE32B24B5980A7D5DB89BA2F45"/>
    <w:rsid w:val="003C541B"/>
    <w:pPr>
      <w:widowControl w:val="0"/>
      <w:jc w:val="both"/>
    </w:pPr>
  </w:style>
  <w:style w:type="paragraph" w:customStyle="1" w:styleId="1F0A1F6E51C34CCAA01C45D9670CC0C8">
    <w:name w:val="1F0A1F6E51C34CCAA01C45D9670CC0C8"/>
    <w:rsid w:val="003C541B"/>
    <w:pPr>
      <w:widowControl w:val="0"/>
      <w:jc w:val="both"/>
    </w:pPr>
  </w:style>
  <w:style w:type="paragraph" w:customStyle="1" w:styleId="2840286DAE5E4ECBA6EEBC960D5098BF">
    <w:name w:val="2840286DAE5E4ECBA6EEBC960D5098BF"/>
    <w:rsid w:val="003C541B"/>
    <w:pPr>
      <w:widowControl w:val="0"/>
      <w:jc w:val="both"/>
    </w:pPr>
  </w:style>
  <w:style w:type="paragraph" w:customStyle="1" w:styleId="A17EAEC992BE4F6FB8505B0B5D6C4F3C">
    <w:name w:val="A17EAEC992BE4F6FB8505B0B5D6C4F3C"/>
    <w:rsid w:val="003C541B"/>
    <w:pPr>
      <w:widowControl w:val="0"/>
      <w:jc w:val="both"/>
    </w:pPr>
  </w:style>
  <w:style w:type="paragraph" w:customStyle="1" w:styleId="D6BB583F18A44324A47987F3CBED2B62">
    <w:name w:val="D6BB583F18A44324A47987F3CBED2B62"/>
    <w:rsid w:val="003C541B"/>
    <w:pPr>
      <w:widowControl w:val="0"/>
      <w:jc w:val="both"/>
    </w:pPr>
  </w:style>
  <w:style w:type="paragraph" w:customStyle="1" w:styleId="AA8DEC79581047748CB331D2FADDFA24">
    <w:name w:val="AA8DEC79581047748CB331D2FADDFA24"/>
    <w:rsid w:val="003C541B"/>
    <w:pPr>
      <w:widowControl w:val="0"/>
      <w:jc w:val="both"/>
    </w:pPr>
  </w:style>
  <w:style w:type="paragraph" w:customStyle="1" w:styleId="D1D704288C50408781FB6DECA8514BAF">
    <w:name w:val="D1D704288C50408781FB6DECA8514BAF"/>
    <w:rsid w:val="003C541B"/>
    <w:pPr>
      <w:widowControl w:val="0"/>
      <w:jc w:val="both"/>
    </w:pPr>
  </w:style>
  <w:style w:type="paragraph" w:customStyle="1" w:styleId="95C66714F72348908B1F150FFA6BBC37">
    <w:name w:val="95C66714F72348908B1F150FFA6BBC37"/>
    <w:rsid w:val="003C541B"/>
    <w:pPr>
      <w:widowControl w:val="0"/>
      <w:jc w:val="both"/>
    </w:pPr>
  </w:style>
  <w:style w:type="paragraph" w:customStyle="1" w:styleId="0C11C0613BFD4627AF225A23E87202E8">
    <w:name w:val="0C11C0613BFD4627AF225A23E87202E8"/>
    <w:rsid w:val="003C541B"/>
    <w:pPr>
      <w:widowControl w:val="0"/>
      <w:jc w:val="both"/>
    </w:pPr>
  </w:style>
  <w:style w:type="paragraph" w:customStyle="1" w:styleId="DBF7A97A92C144BCBF397C48D5E1B2CF">
    <w:name w:val="DBF7A97A92C144BCBF397C48D5E1B2CF"/>
    <w:rsid w:val="003C541B"/>
    <w:pPr>
      <w:widowControl w:val="0"/>
      <w:jc w:val="both"/>
    </w:pPr>
  </w:style>
  <w:style w:type="paragraph" w:customStyle="1" w:styleId="E3D2B48B817D442987D53B676B28EB43">
    <w:name w:val="E3D2B48B817D442987D53B676B28EB43"/>
    <w:rsid w:val="003C541B"/>
    <w:pPr>
      <w:widowControl w:val="0"/>
      <w:jc w:val="both"/>
    </w:pPr>
  </w:style>
  <w:style w:type="paragraph" w:customStyle="1" w:styleId="27D6E4028AC2447FA66357C36736C719">
    <w:name w:val="27D6E4028AC2447FA66357C36736C719"/>
    <w:rsid w:val="003C541B"/>
    <w:pPr>
      <w:widowControl w:val="0"/>
      <w:jc w:val="both"/>
    </w:pPr>
  </w:style>
  <w:style w:type="paragraph" w:customStyle="1" w:styleId="BE174A852F6E46B18328047C75D4281A">
    <w:name w:val="BE174A852F6E46B18328047C75D4281A"/>
    <w:rsid w:val="003C541B"/>
    <w:pPr>
      <w:widowControl w:val="0"/>
      <w:jc w:val="both"/>
    </w:pPr>
  </w:style>
  <w:style w:type="paragraph" w:customStyle="1" w:styleId="EA6F29D70F4D4655A748E59A12919C52">
    <w:name w:val="EA6F29D70F4D4655A748E59A12919C52"/>
    <w:rsid w:val="003C541B"/>
    <w:pPr>
      <w:widowControl w:val="0"/>
      <w:jc w:val="both"/>
    </w:pPr>
  </w:style>
  <w:style w:type="paragraph" w:customStyle="1" w:styleId="B497B3C76D1347FC9AF8282C023BD1A0">
    <w:name w:val="B497B3C76D1347FC9AF8282C023BD1A0"/>
    <w:rsid w:val="003C541B"/>
    <w:pPr>
      <w:widowControl w:val="0"/>
      <w:jc w:val="both"/>
    </w:pPr>
  </w:style>
  <w:style w:type="paragraph" w:customStyle="1" w:styleId="45D993CE8A3041A7AC0A6A6A01446845">
    <w:name w:val="45D993CE8A3041A7AC0A6A6A01446845"/>
    <w:rsid w:val="003C541B"/>
    <w:pPr>
      <w:widowControl w:val="0"/>
      <w:jc w:val="both"/>
    </w:pPr>
  </w:style>
  <w:style w:type="paragraph" w:customStyle="1" w:styleId="62E0DC3A5BFA48F39F239F511B6D596F">
    <w:name w:val="62E0DC3A5BFA48F39F239F511B6D596F"/>
    <w:rsid w:val="003C541B"/>
    <w:pPr>
      <w:widowControl w:val="0"/>
      <w:jc w:val="both"/>
    </w:pPr>
  </w:style>
  <w:style w:type="paragraph" w:customStyle="1" w:styleId="DF5C3872ED024580873CDA8C2120AFD2">
    <w:name w:val="DF5C3872ED024580873CDA8C2120AFD2"/>
    <w:rsid w:val="003C541B"/>
    <w:pPr>
      <w:widowControl w:val="0"/>
      <w:jc w:val="both"/>
    </w:pPr>
  </w:style>
  <w:style w:type="paragraph" w:customStyle="1" w:styleId="FD6268E6BB2D4369A521F31C8C055D7B">
    <w:name w:val="FD6268E6BB2D4369A521F31C8C055D7B"/>
    <w:rsid w:val="003C541B"/>
    <w:pPr>
      <w:widowControl w:val="0"/>
      <w:jc w:val="both"/>
    </w:pPr>
  </w:style>
  <w:style w:type="paragraph" w:customStyle="1" w:styleId="A7056DBC0B7D410D8CB1B136B959151D">
    <w:name w:val="A7056DBC0B7D410D8CB1B136B959151D"/>
    <w:rsid w:val="003C541B"/>
    <w:pPr>
      <w:widowControl w:val="0"/>
      <w:jc w:val="both"/>
    </w:pPr>
  </w:style>
  <w:style w:type="paragraph" w:customStyle="1" w:styleId="AF15BC37BC37456FAEEEDD3F448ABBC7">
    <w:name w:val="AF15BC37BC37456FAEEEDD3F448ABBC7"/>
    <w:rsid w:val="003C541B"/>
    <w:pPr>
      <w:widowControl w:val="0"/>
      <w:jc w:val="both"/>
    </w:pPr>
  </w:style>
  <w:style w:type="paragraph" w:customStyle="1" w:styleId="8DE5A759EA72474C98BE370ABA7F2AD4">
    <w:name w:val="8DE5A759EA72474C98BE370ABA7F2AD4"/>
    <w:rsid w:val="003C541B"/>
    <w:pPr>
      <w:widowControl w:val="0"/>
      <w:jc w:val="both"/>
    </w:pPr>
  </w:style>
  <w:style w:type="paragraph" w:customStyle="1" w:styleId="60740718D9494F8F91890F8BE0D144FA">
    <w:name w:val="60740718D9494F8F91890F8BE0D144FA"/>
    <w:rsid w:val="003C541B"/>
    <w:pPr>
      <w:widowControl w:val="0"/>
      <w:jc w:val="both"/>
    </w:pPr>
  </w:style>
  <w:style w:type="paragraph" w:customStyle="1" w:styleId="8DFC2542000940B2A798C53F7A6DFCCA">
    <w:name w:val="8DFC2542000940B2A798C53F7A6DFCCA"/>
    <w:rsid w:val="003C541B"/>
    <w:pPr>
      <w:widowControl w:val="0"/>
      <w:jc w:val="both"/>
    </w:pPr>
  </w:style>
  <w:style w:type="paragraph" w:customStyle="1" w:styleId="1256B8506DE64818B0A10121FDDBE236">
    <w:name w:val="1256B8506DE64818B0A10121FDDBE236"/>
    <w:rsid w:val="003C541B"/>
    <w:pPr>
      <w:widowControl w:val="0"/>
      <w:jc w:val="both"/>
    </w:pPr>
  </w:style>
  <w:style w:type="paragraph" w:customStyle="1" w:styleId="A5E3AEF6C3514F68B38C5CB7DD14F1C9">
    <w:name w:val="A5E3AEF6C3514F68B38C5CB7DD14F1C9"/>
    <w:rsid w:val="003C541B"/>
    <w:pPr>
      <w:widowControl w:val="0"/>
      <w:jc w:val="both"/>
    </w:pPr>
  </w:style>
  <w:style w:type="paragraph" w:customStyle="1" w:styleId="59AB1467F5BD4573988E4E04C036C838">
    <w:name w:val="59AB1467F5BD4573988E4E04C036C838"/>
    <w:rsid w:val="003C541B"/>
    <w:pPr>
      <w:widowControl w:val="0"/>
      <w:jc w:val="both"/>
    </w:pPr>
  </w:style>
  <w:style w:type="paragraph" w:customStyle="1" w:styleId="87254AEE357E4F7D96BF3627F6D94654">
    <w:name w:val="87254AEE357E4F7D96BF3627F6D94654"/>
    <w:rsid w:val="003C541B"/>
    <w:pPr>
      <w:widowControl w:val="0"/>
      <w:jc w:val="both"/>
    </w:pPr>
  </w:style>
  <w:style w:type="paragraph" w:customStyle="1" w:styleId="39AC6D0DEF9F405FA4112D5716C350BD">
    <w:name w:val="39AC6D0DEF9F405FA4112D5716C350BD"/>
    <w:rsid w:val="003C541B"/>
    <w:pPr>
      <w:widowControl w:val="0"/>
      <w:jc w:val="both"/>
    </w:pPr>
  </w:style>
  <w:style w:type="paragraph" w:customStyle="1" w:styleId="33BFAD1E3B074963AAF4E4FD8D2C4328">
    <w:name w:val="33BFAD1E3B074963AAF4E4FD8D2C4328"/>
    <w:rsid w:val="003C541B"/>
    <w:pPr>
      <w:widowControl w:val="0"/>
      <w:jc w:val="both"/>
    </w:pPr>
  </w:style>
  <w:style w:type="paragraph" w:customStyle="1" w:styleId="432F851795FA475B9B53BE2AD6B59995">
    <w:name w:val="432F851795FA475B9B53BE2AD6B59995"/>
    <w:rsid w:val="003C541B"/>
    <w:pPr>
      <w:widowControl w:val="0"/>
      <w:jc w:val="both"/>
    </w:pPr>
  </w:style>
  <w:style w:type="paragraph" w:customStyle="1" w:styleId="2F0A366A1B494B7DB250404C8302D017">
    <w:name w:val="2F0A366A1B494B7DB250404C8302D017"/>
    <w:rsid w:val="003C541B"/>
    <w:pPr>
      <w:widowControl w:val="0"/>
      <w:jc w:val="both"/>
    </w:pPr>
  </w:style>
  <w:style w:type="paragraph" w:customStyle="1" w:styleId="A13F54FDE0A74F45BF9D5EF3B0DD339B">
    <w:name w:val="A13F54FDE0A74F45BF9D5EF3B0DD339B"/>
    <w:rsid w:val="003C541B"/>
    <w:pPr>
      <w:widowControl w:val="0"/>
      <w:jc w:val="both"/>
    </w:pPr>
  </w:style>
  <w:style w:type="paragraph" w:customStyle="1" w:styleId="3578755EA1EA4BE6AF1D536C6FAE3647">
    <w:name w:val="3578755EA1EA4BE6AF1D536C6FAE3647"/>
    <w:rsid w:val="003C541B"/>
    <w:pPr>
      <w:widowControl w:val="0"/>
      <w:jc w:val="both"/>
    </w:pPr>
  </w:style>
  <w:style w:type="paragraph" w:customStyle="1" w:styleId="BF14F01690F14E8CB26B56549F8FE126">
    <w:name w:val="BF14F01690F14E8CB26B56549F8FE126"/>
    <w:rsid w:val="003C541B"/>
    <w:pPr>
      <w:widowControl w:val="0"/>
      <w:jc w:val="both"/>
    </w:pPr>
  </w:style>
  <w:style w:type="paragraph" w:customStyle="1" w:styleId="36490484D772430C9A40959710794C29">
    <w:name w:val="36490484D772430C9A40959710794C29"/>
    <w:rsid w:val="003C541B"/>
    <w:pPr>
      <w:widowControl w:val="0"/>
      <w:jc w:val="both"/>
    </w:pPr>
  </w:style>
  <w:style w:type="paragraph" w:customStyle="1" w:styleId="692A721D41FB46CDB2452C030F957696">
    <w:name w:val="692A721D41FB46CDB2452C030F957696"/>
    <w:rsid w:val="003C541B"/>
    <w:pPr>
      <w:widowControl w:val="0"/>
      <w:jc w:val="both"/>
    </w:pPr>
  </w:style>
  <w:style w:type="paragraph" w:customStyle="1" w:styleId="D7895F115E1F46529BDDA6C8A0F25D01">
    <w:name w:val="D7895F115E1F46529BDDA6C8A0F25D01"/>
    <w:rsid w:val="003C541B"/>
    <w:pPr>
      <w:widowControl w:val="0"/>
      <w:jc w:val="both"/>
    </w:pPr>
  </w:style>
  <w:style w:type="paragraph" w:customStyle="1" w:styleId="917A0582693946B995EBCEC90EB081A2">
    <w:name w:val="917A0582693946B995EBCEC90EB081A2"/>
    <w:rsid w:val="003C541B"/>
    <w:pPr>
      <w:widowControl w:val="0"/>
      <w:jc w:val="both"/>
    </w:pPr>
  </w:style>
  <w:style w:type="paragraph" w:customStyle="1" w:styleId="409BCCD9F352458D82424B2D52A695EB">
    <w:name w:val="409BCCD9F352458D82424B2D52A695EB"/>
    <w:rsid w:val="003C541B"/>
    <w:pPr>
      <w:widowControl w:val="0"/>
      <w:jc w:val="both"/>
    </w:pPr>
  </w:style>
  <w:style w:type="paragraph" w:customStyle="1" w:styleId="E088E7E490304C6E8923A40191A287D4">
    <w:name w:val="E088E7E490304C6E8923A40191A287D4"/>
    <w:rsid w:val="003C541B"/>
    <w:pPr>
      <w:widowControl w:val="0"/>
      <w:jc w:val="both"/>
    </w:pPr>
  </w:style>
  <w:style w:type="paragraph" w:customStyle="1" w:styleId="22D5040DF4E7453DB189B84CED3F5DF6">
    <w:name w:val="22D5040DF4E7453DB189B84CED3F5DF6"/>
    <w:rsid w:val="003C541B"/>
    <w:pPr>
      <w:widowControl w:val="0"/>
      <w:jc w:val="both"/>
    </w:pPr>
  </w:style>
  <w:style w:type="paragraph" w:customStyle="1" w:styleId="CD5BD66DC64E40519514809BE7C87B82">
    <w:name w:val="CD5BD66DC64E40519514809BE7C87B82"/>
    <w:rsid w:val="003C541B"/>
    <w:pPr>
      <w:widowControl w:val="0"/>
      <w:jc w:val="both"/>
    </w:pPr>
  </w:style>
  <w:style w:type="paragraph" w:customStyle="1" w:styleId="BE6E1627652C4266B5621E67D752F9F1">
    <w:name w:val="BE6E1627652C4266B5621E67D752F9F1"/>
    <w:rsid w:val="003C541B"/>
    <w:pPr>
      <w:widowControl w:val="0"/>
      <w:jc w:val="both"/>
    </w:pPr>
  </w:style>
  <w:style w:type="paragraph" w:customStyle="1" w:styleId="08D9D03FC0CD402CB173D820A54C9E34">
    <w:name w:val="08D9D03FC0CD402CB173D820A54C9E34"/>
    <w:rsid w:val="003C541B"/>
    <w:pPr>
      <w:widowControl w:val="0"/>
      <w:jc w:val="both"/>
    </w:pPr>
  </w:style>
  <w:style w:type="paragraph" w:customStyle="1" w:styleId="0C240FC6FE644236969D69BA2AC89EB2">
    <w:name w:val="0C240FC6FE644236969D69BA2AC89EB2"/>
    <w:rsid w:val="003C541B"/>
    <w:pPr>
      <w:widowControl w:val="0"/>
      <w:jc w:val="both"/>
    </w:pPr>
  </w:style>
  <w:style w:type="paragraph" w:customStyle="1" w:styleId="EB3934A12D2847BBA6DBBDA773304E67">
    <w:name w:val="EB3934A12D2847BBA6DBBDA773304E67"/>
    <w:rsid w:val="003C541B"/>
    <w:pPr>
      <w:widowControl w:val="0"/>
      <w:jc w:val="both"/>
    </w:pPr>
  </w:style>
  <w:style w:type="paragraph" w:customStyle="1" w:styleId="519367B0567A4FCD8A20D0A8E965A317">
    <w:name w:val="519367B0567A4FCD8A20D0A8E965A317"/>
    <w:rsid w:val="003C541B"/>
    <w:pPr>
      <w:widowControl w:val="0"/>
      <w:jc w:val="both"/>
    </w:pPr>
  </w:style>
  <w:style w:type="paragraph" w:customStyle="1" w:styleId="D51BF37FAECD42B9B49656D549D3DEF2">
    <w:name w:val="D51BF37FAECD42B9B49656D549D3DEF2"/>
    <w:rsid w:val="003C541B"/>
    <w:pPr>
      <w:widowControl w:val="0"/>
      <w:jc w:val="both"/>
    </w:pPr>
  </w:style>
  <w:style w:type="paragraph" w:customStyle="1" w:styleId="DA79EDEEB09F40C182D666FCE01536E6">
    <w:name w:val="DA79EDEEB09F40C182D666FCE01536E6"/>
    <w:rsid w:val="003C541B"/>
    <w:pPr>
      <w:widowControl w:val="0"/>
      <w:jc w:val="both"/>
    </w:pPr>
  </w:style>
  <w:style w:type="paragraph" w:customStyle="1" w:styleId="B5D3945C666A43FC9BB071C0427AA89A">
    <w:name w:val="B5D3945C666A43FC9BB071C0427AA89A"/>
    <w:rsid w:val="003C541B"/>
    <w:pPr>
      <w:widowControl w:val="0"/>
      <w:jc w:val="both"/>
    </w:pPr>
  </w:style>
  <w:style w:type="paragraph" w:customStyle="1" w:styleId="5515A4683E424E1CA2E0C6BFD4874B71">
    <w:name w:val="5515A4683E424E1CA2E0C6BFD4874B71"/>
    <w:rsid w:val="003C541B"/>
    <w:pPr>
      <w:widowControl w:val="0"/>
      <w:jc w:val="both"/>
    </w:pPr>
  </w:style>
  <w:style w:type="paragraph" w:customStyle="1" w:styleId="6B0FE266872A431783E91F65573F5725">
    <w:name w:val="6B0FE266872A431783E91F65573F5725"/>
    <w:rsid w:val="003C541B"/>
    <w:pPr>
      <w:widowControl w:val="0"/>
      <w:jc w:val="both"/>
    </w:pPr>
  </w:style>
  <w:style w:type="paragraph" w:customStyle="1" w:styleId="716151782B50474D9C882DE9D37A7972">
    <w:name w:val="716151782B50474D9C882DE9D37A7972"/>
    <w:rsid w:val="003C541B"/>
    <w:pPr>
      <w:widowControl w:val="0"/>
      <w:jc w:val="both"/>
    </w:pPr>
  </w:style>
  <w:style w:type="paragraph" w:customStyle="1" w:styleId="8983A590128D4ACEBAB3BD397F03C942">
    <w:name w:val="8983A590128D4ACEBAB3BD397F03C942"/>
    <w:rsid w:val="003C541B"/>
    <w:pPr>
      <w:widowControl w:val="0"/>
      <w:jc w:val="both"/>
    </w:pPr>
  </w:style>
  <w:style w:type="paragraph" w:customStyle="1" w:styleId="4D8F1CA2F4784372BE9E726D88697496">
    <w:name w:val="4D8F1CA2F4784372BE9E726D88697496"/>
    <w:rsid w:val="003C541B"/>
    <w:pPr>
      <w:widowControl w:val="0"/>
      <w:jc w:val="both"/>
    </w:pPr>
  </w:style>
  <w:style w:type="paragraph" w:customStyle="1" w:styleId="30749085AC6A4AAA85993FDF954F8D90">
    <w:name w:val="30749085AC6A4AAA85993FDF954F8D90"/>
    <w:rsid w:val="003C541B"/>
    <w:pPr>
      <w:widowControl w:val="0"/>
      <w:jc w:val="both"/>
    </w:pPr>
  </w:style>
  <w:style w:type="paragraph" w:customStyle="1" w:styleId="592199C3E5304D658948CBF50E1CD9B0">
    <w:name w:val="592199C3E5304D658948CBF50E1CD9B0"/>
    <w:rsid w:val="003C541B"/>
    <w:pPr>
      <w:widowControl w:val="0"/>
      <w:jc w:val="both"/>
    </w:pPr>
  </w:style>
  <w:style w:type="paragraph" w:customStyle="1" w:styleId="979555D295B04C49B9BACB7B4EA33148">
    <w:name w:val="979555D295B04C49B9BACB7B4EA33148"/>
    <w:rsid w:val="003C541B"/>
    <w:pPr>
      <w:widowControl w:val="0"/>
      <w:jc w:val="both"/>
    </w:pPr>
  </w:style>
  <w:style w:type="paragraph" w:customStyle="1" w:styleId="F812D635E908428AB5DECD4D8DF9E633">
    <w:name w:val="F812D635E908428AB5DECD4D8DF9E633"/>
    <w:rsid w:val="003C541B"/>
    <w:pPr>
      <w:widowControl w:val="0"/>
      <w:jc w:val="both"/>
    </w:pPr>
  </w:style>
  <w:style w:type="paragraph" w:customStyle="1" w:styleId="389C918275AE43719E95F2C149C067C2">
    <w:name w:val="389C918275AE43719E95F2C149C067C2"/>
    <w:rsid w:val="003C541B"/>
    <w:pPr>
      <w:widowControl w:val="0"/>
      <w:jc w:val="both"/>
    </w:pPr>
  </w:style>
  <w:style w:type="paragraph" w:customStyle="1" w:styleId="5341C2F54EE9472F966A8D56AD8FE50C">
    <w:name w:val="5341C2F54EE9472F966A8D56AD8FE50C"/>
    <w:rsid w:val="003C541B"/>
    <w:pPr>
      <w:widowControl w:val="0"/>
      <w:jc w:val="both"/>
    </w:pPr>
  </w:style>
  <w:style w:type="paragraph" w:customStyle="1" w:styleId="72A02703867F4E51BEEC0AEB37C88C8E">
    <w:name w:val="72A02703867F4E51BEEC0AEB37C88C8E"/>
    <w:rsid w:val="003C541B"/>
    <w:pPr>
      <w:widowControl w:val="0"/>
      <w:jc w:val="both"/>
    </w:pPr>
  </w:style>
  <w:style w:type="paragraph" w:customStyle="1" w:styleId="DEB4E1A670624B5897E412D57361A73D">
    <w:name w:val="DEB4E1A670624B5897E412D57361A73D"/>
    <w:rsid w:val="003C541B"/>
    <w:pPr>
      <w:widowControl w:val="0"/>
      <w:jc w:val="both"/>
    </w:pPr>
  </w:style>
  <w:style w:type="paragraph" w:customStyle="1" w:styleId="9F563E913C9A4899A937715FF2BFAD82">
    <w:name w:val="9F563E913C9A4899A937715FF2BFAD82"/>
    <w:rsid w:val="003C541B"/>
    <w:pPr>
      <w:widowControl w:val="0"/>
      <w:jc w:val="both"/>
    </w:pPr>
  </w:style>
  <w:style w:type="paragraph" w:customStyle="1" w:styleId="8F6DB977A2D5409C874324E49AB8366D">
    <w:name w:val="8F6DB977A2D5409C874324E49AB8366D"/>
    <w:rsid w:val="003C541B"/>
    <w:pPr>
      <w:widowControl w:val="0"/>
      <w:jc w:val="both"/>
    </w:pPr>
  </w:style>
  <w:style w:type="paragraph" w:customStyle="1" w:styleId="E7F2A6A45A7B48769FF80543C93ABE09">
    <w:name w:val="E7F2A6A45A7B48769FF80543C93ABE09"/>
    <w:rsid w:val="003C541B"/>
    <w:pPr>
      <w:widowControl w:val="0"/>
      <w:jc w:val="both"/>
    </w:pPr>
  </w:style>
  <w:style w:type="paragraph" w:customStyle="1" w:styleId="8C42BD5FD4474423BBF11742EB8E9186">
    <w:name w:val="8C42BD5FD4474423BBF11742EB8E9186"/>
    <w:rsid w:val="003C541B"/>
    <w:pPr>
      <w:widowControl w:val="0"/>
      <w:jc w:val="both"/>
    </w:pPr>
  </w:style>
  <w:style w:type="paragraph" w:customStyle="1" w:styleId="D848A33750C04FCBBA3E48755F0D590F">
    <w:name w:val="D848A33750C04FCBBA3E48755F0D590F"/>
    <w:rsid w:val="003C541B"/>
    <w:pPr>
      <w:widowControl w:val="0"/>
      <w:jc w:val="both"/>
    </w:pPr>
  </w:style>
  <w:style w:type="paragraph" w:customStyle="1" w:styleId="6C49298B8BB6403A96BEA5CE18B127FF">
    <w:name w:val="6C49298B8BB6403A96BEA5CE18B127FF"/>
    <w:rsid w:val="003C541B"/>
    <w:pPr>
      <w:widowControl w:val="0"/>
      <w:jc w:val="both"/>
    </w:pPr>
  </w:style>
  <w:style w:type="paragraph" w:customStyle="1" w:styleId="0B1BF0ACE3CE4E8D83D03C4ED8CE6DD4">
    <w:name w:val="0B1BF0ACE3CE4E8D83D03C4ED8CE6DD4"/>
    <w:rsid w:val="003C541B"/>
    <w:pPr>
      <w:widowControl w:val="0"/>
      <w:jc w:val="both"/>
    </w:pPr>
  </w:style>
  <w:style w:type="paragraph" w:customStyle="1" w:styleId="970C4E16422E46B8B581188E3C8EB4EF">
    <w:name w:val="970C4E16422E46B8B581188E3C8EB4EF"/>
    <w:rsid w:val="003C541B"/>
    <w:pPr>
      <w:widowControl w:val="0"/>
      <w:jc w:val="both"/>
    </w:pPr>
  </w:style>
  <w:style w:type="paragraph" w:customStyle="1" w:styleId="974B54DB20E74B7E8E15527714B5A8E7">
    <w:name w:val="974B54DB20E74B7E8E15527714B5A8E7"/>
    <w:rsid w:val="003C541B"/>
    <w:pPr>
      <w:widowControl w:val="0"/>
      <w:jc w:val="both"/>
    </w:pPr>
  </w:style>
  <w:style w:type="paragraph" w:customStyle="1" w:styleId="73559490C4C44600B026A7B70BB7DB27">
    <w:name w:val="73559490C4C44600B026A7B70BB7DB27"/>
    <w:rsid w:val="003C541B"/>
    <w:pPr>
      <w:widowControl w:val="0"/>
      <w:jc w:val="both"/>
    </w:pPr>
  </w:style>
  <w:style w:type="paragraph" w:customStyle="1" w:styleId="9DCF741F74C04EEBB85A8CD76A047979">
    <w:name w:val="9DCF741F74C04EEBB85A8CD76A047979"/>
    <w:rsid w:val="003C541B"/>
    <w:pPr>
      <w:widowControl w:val="0"/>
      <w:jc w:val="both"/>
    </w:pPr>
  </w:style>
  <w:style w:type="paragraph" w:customStyle="1" w:styleId="E98232DB8C6A46FCA1789390563C0001">
    <w:name w:val="E98232DB8C6A46FCA1789390563C0001"/>
    <w:rsid w:val="003C541B"/>
    <w:pPr>
      <w:widowControl w:val="0"/>
      <w:jc w:val="both"/>
    </w:pPr>
  </w:style>
  <w:style w:type="paragraph" w:customStyle="1" w:styleId="74C1B91F2C6E401B8C6B65C24B3FD78F">
    <w:name w:val="74C1B91F2C6E401B8C6B65C24B3FD78F"/>
    <w:rsid w:val="003C541B"/>
    <w:pPr>
      <w:widowControl w:val="0"/>
      <w:jc w:val="both"/>
    </w:pPr>
  </w:style>
  <w:style w:type="paragraph" w:customStyle="1" w:styleId="1E7637FD49844D49801DBD5A1BE7B79E">
    <w:name w:val="1E7637FD49844D49801DBD5A1BE7B79E"/>
    <w:rsid w:val="003C541B"/>
    <w:pPr>
      <w:widowControl w:val="0"/>
      <w:jc w:val="both"/>
    </w:pPr>
  </w:style>
  <w:style w:type="paragraph" w:customStyle="1" w:styleId="FF9B83ADF12A4C509C9525F2351D68ED">
    <w:name w:val="FF9B83ADF12A4C509C9525F2351D68ED"/>
    <w:rsid w:val="003C541B"/>
    <w:pPr>
      <w:widowControl w:val="0"/>
      <w:jc w:val="both"/>
    </w:pPr>
  </w:style>
  <w:style w:type="paragraph" w:customStyle="1" w:styleId="96F9DF1DDE0C4041885C59EEC6CA58CF">
    <w:name w:val="96F9DF1DDE0C4041885C59EEC6CA58CF"/>
    <w:rsid w:val="003C541B"/>
    <w:pPr>
      <w:widowControl w:val="0"/>
      <w:jc w:val="both"/>
    </w:pPr>
  </w:style>
  <w:style w:type="paragraph" w:customStyle="1" w:styleId="671A3341D20544E985EF23A8965C9535">
    <w:name w:val="671A3341D20544E985EF23A8965C9535"/>
    <w:rsid w:val="003C541B"/>
    <w:pPr>
      <w:widowControl w:val="0"/>
      <w:jc w:val="both"/>
    </w:pPr>
  </w:style>
  <w:style w:type="paragraph" w:customStyle="1" w:styleId="F4034FBE5261425ABB000B8F3F13E5FD">
    <w:name w:val="F4034FBE5261425ABB000B8F3F13E5FD"/>
    <w:rsid w:val="003C541B"/>
    <w:pPr>
      <w:widowControl w:val="0"/>
      <w:jc w:val="both"/>
    </w:pPr>
  </w:style>
  <w:style w:type="paragraph" w:customStyle="1" w:styleId="B3E51AE4A82B445AB7E2156095BEE948">
    <w:name w:val="B3E51AE4A82B445AB7E2156095BEE948"/>
    <w:rsid w:val="003C541B"/>
    <w:pPr>
      <w:widowControl w:val="0"/>
      <w:jc w:val="both"/>
    </w:pPr>
  </w:style>
  <w:style w:type="paragraph" w:customStyle="1" w:styleId="2FE5F3AD931A4FB6BF36605B246DF40C">
    <w:name w:val="2FE5F3AD931A4FB6BF36605B246DF40C"/>
    <w:rsid w:val="003C541B"/>
    <w:pPr>
      <w:widowControl w:val="0"/>
      <w:jc w:val="both"/>
    </w:pPr>
  </w:style>
  <w:style w:type="paragraph" w:customStyle="1" w:styleId="AE45E94EA0F441D1BC17CFA7985364E0">
    <w:name w:val="AE45E94EA0F441D1BC17CFA7985364E0"/>
    <w:rsid w:val="003C541B"/>
    <w:pPr>
      <w:widowControl w:val="0"/>
      <w:jc w:val="both"/>
    </w:pPr>
  </w:style>
  <w:style w:type="paragraph" w:customStyle="1" w:styleId="6169341AA0E0447381A82528D24EC5B7">
    <w:name w:val="6169341AA0E0447381A82528D24EC5B7"/>
    <w:rsid w:val="003C541B"/>
    <w:pPr>
      <w:widowControl w:val="0"/>
      <w:jc w:val="both"/>
    </w:pPr>
  </w:style>
  <w:style w:type="paragraph" w:customStyle="1" w:styleId="A939E2C973CC4D398E9F451A7626DB79">
    <w:name w:val="A939E2C973CC4D398E9F451A7626DB79"/>
    <w:rsid w:val="003C541B"/>
    <w:pPr>
      <w:widowControl w:val="0"/>
      <w:jc w:val="both"/>
    </w:pPr>
  </w:style>
  <w:style w:type="paragraph" w:customStyle="1" w:styleId="3B1C4CDCBC1C481E9EF0A380BDD0B7F4">
    <w:name w:val="3B1C4CDCBC1C481E9EF0A380BDD0B7F4"/>
    <w:rsid w:val="003C541B"/>
    <w:pPr>
      <w:widowControl w:val="0"/>
      <w:jc w:val="both"/>
    </w:pPr>
  </w:style>
  <w:style w:type="paragraph" w:customStyle="1" w:styleId="2EA87BC0E7F4415EA311D0DD2FA0D156">
    <w:name w:val="2EA87BC0E7F4415EA311D0DD2FA0D156"/>
    <w:rsid w:val="003C541B"/>
    <w:pPr>
      <w:widowControl w:val="0"/>
      <w:jc w:val="both"/>
    </w:pPr>
  </w:style>
  <w:style w:type="paragraph" w:customStyle="1" w:styleId="F396DF9A0B55411283CB1CF930EA4150">
    <w:name w:val="F396DF9A0B55411283CB1CF930EA4150"/>
    <w:rsid w:val="003C541B"/>
    <w:pPr>
      <w:widowControl w:val="0"/>
      <w:jc w:val="both"/>
    </w:pPr>
  </w:style>
  <w:style w:type="paragraph" w:customStyle="1" w:styleId="BF9C11EDAA744228B791708C628AFC43">
    <w:name w:val="BF9C11EDAA744228B791708C628AFC43"/>
    <w:rsid w:val="003C541B"/>
    <w:pPr>
      <w:widowControl w:val="0"/>
      <w:jc w:val="both"/>
    </w:pPr>
  </w:style>
  <w:style w:type="paragraph" w:customStyle="1" w:styleId="3AD6CA2843084C9C8B94F1E9771D957F">
    <w:name w:val="3AD6CA2843084C9C8B94F1E9771D957F"/>
    <w:rsid w:val="003C541B"/>
    <w:pPr>
      <w:widowControl w:val="0"/>
      <w:jc w:val="both"/>
    </w:pPr>
  </w:style>
  <w:style w:type="paragraph" w:customStyle="1" w:styleId="9C47A5F4A98748DF9F9DE13C3FAC7648">
    <w:name w:val="9C47A5F4A98748DF9F9DE13C3FAC7648"/>
    <w:rsid w:val="003C541B"/>
    <w:pPr>
      <w:widowControl w:val="0"/>
      <w:jc w:val="both"/>
    </w:pPr>
  </w:style>
  <w:style w:type="paragraph" w:customStyle="1" w:styleId="734917390D354597B6E873DAE3896532">
    <w:name w:val="734917390D354597B6E873DAE3896532"/>
    <w:rsid w:val="003C541B"/>
    <w:pPr>
      <w:widowControl w:val="0"/>
      <w:jc w:val="both"/>
    </w:pPr>
  </w:style>
  <w:style w:type="paragraph" w:customStyle="1" w:styleId="39883AC074AE420599FB329A97D149BF">
    <w:name w:val="39883AC074AE420599FB329A97D149BF"/>
    <w:rsid w:val="003C541B"/>
    <w:pPr>
      <w:widowControl w:val="0"/>
      <w:jc w:val="both"/>
    </w:pPr>
  </w:style>
  <w:style w:type="paragraph" w:customStyle="1" w:styleId="B68A89B570FA4388ABC222DC8BD7A453">
    <w:name w:val="B68A89B570FA4388ABC222DC8BD7A453"/>
    <w:rsid w:val="003C541B"/>
    <w:pPr>
      <w:widowControl w:val="0"/>
      <w:jc w:val="both"/>
    </w:pPr>
  </w:style>
  <w:style w:type="paragraph" w:customStyle="1" w:styleId="6C8FAAC095524991AD9E2CB2819C1640">
    <w:name w:val="6C8FAAC095524991AD9E2CB2819C1640"/>
    <w:rsid w:val="003C541B"/>
    <w:pPr>
      <w:widowControl w:val="0"/>
      <w:jc w:val="both"/>
    </w:pPr>
  </w:style>
  <w:style w:type="paragraph" w:customStyle="1" w:styleId="EA6E503FA13F44829EB7419DE74A0F69">
    <w:name w:val="EA6E503FA13F44829EB7419DE74A0F69"/>
    <w:rsid w:val="003C541B"/>
    <w:pPr>
      <w:widowControl w:val="0"/>
      <w:jc w:val="both"/>
    </w:pPr>
  </w:style>
  <w:style w:type="paragraph" w:customStyle="1" w:styleId="1CEECDEED00E43B58D480B9F058D09C3">
    <w:name w:val="1CEECDEED00E43B58D480B9F058D09C3"/>
    <w:rsid w:val="003C541B"/>
    <w:pPr>
      <w:widowControl w:val="0"/>
      <w:jc w:val="both"/>
    </w:pPr>
  </w:style>
  <w:style w:type="paragraph" w:customStyle="1" w:styleId="2D77A74E40D64E099E76E88FB056C87D">
    <w:name w:val="2D77A74E40D64E099E76E88FB056C87D"/>
    <w:rsid w:val="003C541B"/>
    <w:pPr>
      <w:widowControl w:val="0"/>
      <w:jc w:val="both"/>
    </w:pPr>
  </w:style>
  <w:style w:type="paragraph" w:customStyle="1" w:styleId="9CE0DF29C1864DFE9DC77710C8D5AB1C">
    <w:name w:val="9CE0DF29C1864DFE9DC77710C8D5AB1C"/>
    <w:rsid w:val="003C541B"/>
    <w:pPr>
      <w:widowControl w:val="0"/>
      <w:jc w:val="both"/>
    </w:pPr>
  </w:style>
  <w:style w:type="paragraph" w:customStyle="1" w:styleId="D60AACCB970442BFBF83A7AEDDA5D7EB">
    <w:name w:val="D60AACCB970442BFBF83A7AEDDA5D7EB"/>
    <w:rsid w:val="003C541B"/>
    <w:pPr>
      <w:widowControl w:val="0"/>
      <w:jc w:val="both"/>
    </w:pPr>
  </w:style>
  <w:style w:type="paragraph" w:customStyle="1" w:styleId="65BDA0ED46D04AB88081093EE5C56FB3">
    <w:name w:val="65BDA0ED46D04AB88081093EE5C56FB3"/>
    <w:rsid w:val="003C541B"/>
    <w:pPr>
      <w:widowControl w:val="0"/>
      <w:jc w:val="both"/>
    </w:pPr>
  </w:style>
  <w:style w:type="paragraph" w:customStyle="1" w:styleId="1ADC03BFB73D41E79D0E1170F85A201F">
    <w:name w:val="1ADC03BFB73D41E79D0E1170F85A201F"/>
    <w:rsid w:val="003C541B"/>
    <w:pPr>
      <w:widowControl w:val="0"/>
      <w:jc w:val="both"/>
    </w:pPr>
  </w:style>
  <w:style w:type="paragraph" w:customStyle="1" w:styleId="27B6B791632C43F39A1707CCD6986DD4">
    <w:name w:val="27B6B791632C43F39A1707CCD6986DD4"/>
    <w:rsid w:val="003C541B"/>
    <w:pPr>
      <w:widowControl w:val="0"/>
      <w:jc w:val="both"/>
    </w:pPr>
  </w:style>
  <w:style w:type="paragraph" w:customStyle="1" w:styleId="54B6EA781E8D444CB8793D56E0301502">
    <w:name w:val="54B6EA781E8D444CB8793D56E0301502"/>
    <w:rsid w:val="003C541B"/>
    <w:pPr>
      <w:widowControl w:val="0"/>
      <w:jc w:val="both"/>
    </w:pPr>
  </w:style>
  <w:style w:type="paragraph" w:customStyle="1" w:styleId="C76BF898030E4ACDAA5E3FEA7797F52C">
    <w:name w:val="C76BF898030E4ACDAA5E3FEA7797F52C"/>
    <w:rsid w:val="003C541B"/>
    <w:pPr>
      <w:widowControl w:val="0"/>
      <w:jc w:val="both"/>
    </w:pPr>
  </w:style>
  <w:style w:type="paragraph" w:customStyle="1" w:styleId="57E4E0B1F39142C0915F2D0D9824E857">
    <w:name w:val="57E4E0B1F39142C0915F2D0D9824E857"/>
    <w:rsid w:val="003C541B"/>
    <w:pPr>
      <w:widowControl w:val="0"/>
      <w:jc w:val="both"/>
    </w:pPr>
  </w:style>
  <w:style w:type="paragraph" w:customStyle="1" w:styleId="2EDD96ED4C4044D4ACE2B2098A9CBFC7">
    <w:name w:val="2EDD96ED4C4044D4ACE2B2098A9CBFC7"/>
    <w:rsid w:val="003C541B"/>
    <w:pPr>
      <w:widowControl w:val="0"/>
      <w:jc w:val="both"/>
    </w:pPr>
  </w:style>
  <w:style w:type="paragraph" w:customStyle="1" w:styleId="3EA2726DE97B479987332FB033B7E9DF">
    <w:name w:val="3EA2726DE97B479987332FB033B7E9DF"/>
    <w:rsid w:val="003C541B"/>
    <w:pPr>
      <w:widowControl w:val="0"/>
      <w:jc w:val="both"/>
    </w:pPr>
  </w:style>
  <w:style w:type="paragraph" w:customStyle="1" w:styleId="CB52E0CA6DC14584B058D460DC014D93">
    <w:name w:val="CB52E0CA6DC14584B058D460DC014D93"/>
    <w:rsid w:val="003C541B"/>
    <w:pPr>
      <w:widowControl w:val="0"/>
      <w:jc w:val="both"/>
    </w:pPr>
  </w:style>
  <w:style w:type="paragraph" w:customStyle="1" w:styleId="68A9F420324C4FCAB1E4A9F9E84CF492">
    <w:name w:val="68A9F420324C4FCAB1E4A9F9E84CF492"/>
    <w:rsid w:val="003C541B"/>
    <w:pPr>
      <w:widowControl w:val="0"/>
      <w:jc w:val="both"/>
    </w:pPr>
  </w:style>
  <w:style w:type="paragraph" w:customStyle="1" w:styleId="ADC66C1DC079466CAB1A51CD77D7C36C">
    <w:name w:val="ADC66C1DC079466CAB1A51CD77D7C36C"/>
    <w:rsid w:val="003C541B"/>
    <w:pPr>
      <w:widowControl w:val="0"/>
      <w:jc w:val="both"/>
    </w:pPr>
  </w:style>
  <w:style w:type="paragraph" w:customStyle="1" w:styleId="69FDC982220B4F0D8D5BFAE5D7B11C68">
    <w:name w:val="69FDC982220B4F0D8D5BFAE5D7B11C68"/>
    <w:rsid w:val="003C541B"/>
    <w:pPr>
      <w:widowControl w:val="0"/>
      <w:jc w:val="both"/>
    </w:pPr>
  </w:style>
  <w:style w:type="paragraph" w:customStyle="1" w:styleId="A559EB53E415412DB2842552229A764D">
    <w:name w:val="A559EB53E415412DB2842552229A764D"/>
    <w:rsid w:val="003C541B"/>
    <w:pPr>
      <w:widowControl w:val="0"/>
      <w:jc w:val="both"/>
    </w:pPr>
  </w:style>
  <w:style w:type="paragraph" w:customStyle="1" w:styleId="79DBF576F40247CB8F1D588AA5A89442">
    <w:name w:val="79DBF576F40247CB8F1D588AA5A89442"/>
    <w:rsid w:val="003C541B"/>
    <w:pPr>
      <w:widowControl w:val="0"/>
      <w:jc w:val="both"/>
    </w:pPr>
  </w:style>
  <w:style w:type="paragraph" w:customStyle="1" w:styleId="C8A218D485A34EECBFA60C7A24F74816">
    <w:name w:val="C8A218D485A34EECBFA60C7A24F74816"/>
    <w:rsid w:val="003C541B"/>
    <w:pPr>
      <w:widowControl w:val="0"/>
      <w:jc w:val="both"/>
    </w:pPr>
  </w:style>
  <w:style w:type="paragraph" w:customStyle="1" w:styleId="B7F4882ADEC44AAD9358B14E35B9FB31">
    <w:name w:val="B7F4882ADEC44AAD9358B14E35B9FB31"/>
    <w:rsid w:val="003C541B"/>
    <w:pPr>
      <w:widowControl w:val="0"/>
      <w:jc w:val="both"/>
    </w:pPr>
  </w:style>
  <w:style w:type="paragraph" w:customStyle="1" w:styleId="98565718756E48088F1E2A3358662876">
    <w:name w:val="98565718756E48088F1E2A3358662876"/>
    <w:rsid w:val="003C541B"/>
    <w:pPr>
      <w:widowControl w:val="0"/>
      <w:jc w:val="both"/>
    </w:pPr>
  </w:style>
  <w:style w:type="paragraph" w:customStyle="1" w:styleId="3987E473446444F29FF92F0C5524C164">
    <w:name w:val="3987E473446444F29FF92F0C5524C164"/>
    <w:rsid w:val="003C541B"/>
    <w:pPr>
      <w:widowControl w:val="0"/>
      <w:jc w:val="both"/>
    </w:pPr>
  </w:style>
  <w:style w:type="paragraph" w:customStyle="1" w:styleId="6F35DAD4D7204D19868A9B6DDCEFC650">
    <w:name w:val="6F35DAD4D7204D19868A9B6DDCEFC650"/>
    <w:rsid w:val="003C541B"/>
    <w:pPr>
      <w:widowControl w:val="0"/>
      <w:jc w:val="both"/>
    </w:pPr>
  </w:style>
  <w:style w:type="paragraph" w:customStyle="1" w:styleId="71B42B54482C4AAC946EB78DB149DEC1">
    <w:name w:val="71B42B54482C4AAC946EB78DB149DEC1"/>
    <w:rsid w:val="003C541B"/>
    <w:pPr>
      <w:widowControl w:val="0"/>
      <w:jc w:val="both"/>
    </w:pPr>
  </w:style>
  <w:style w:type="paragraph" w:customStyle="1" w:styleId="1C34700BB3D64D8B93BF48E46C3DC1FD">
    <w:name w:val="1C34700BB3D64D8B93BF48E46C3DC1FD"/>
    <w:rsid w:val="003C541B"/>
    <w:pPr>
      <w:widowControl w:val="0"/>
      <w:jc w:val="both"/>
    </w:pPr>
  </w:style>
  <w:style w:type="paragraph" w:customStyle="1" w:styleId="276EDBB6BFB446C081AEEC20B9AC4717">
    <w:name w:val="276EDBB6BFB446C081AEEC20B9AC4717"/>
    <w:rsid w:val="003C541B"/>
    <w:pPr>
      <w:widowControl w:val="0"/>
      <w:jc w:val="both"/>
    </w:pPr>
  </w:style>
  <w:style w:type="paragraph" w:customStyle="1" w:styleId="BDAE81BB5C6744D49A7319E80F799BF9">
    <w:name w:val="BDAE81BB5C6744D49A7319E80F799BF9"/>
    <w:rsid w:val="003C541B"/>
    <w:pPr>
      <w:widowControl w:val="0"/>
      <w:jc w:val="both"/>
    </w:pPr>
  </w:style>
  <w:style w:type="paragraph" w:customStyle="1" w:styleId="0B73B28BFBF445D1BAB8122523DC88E8">
    <w:name w:val="0B73B28BFBF445D1BAB8122523DC88E8"/>
    <w:rsid w:val="003C541B"/>
    <w:pPr>
      <w:widowControl w:val="0"/>
      <w:jc w:val="both"/>
    </w:pPr>
  </w:style>
  <w:style w:type="paragraph" w:customStyle="1" w:styleId="54DBCE01133F4D1694EA1D7A3649B74A">
    <w:name w:val="54DBCE01133F4D1694EA1D7A3649B74A"/>
    <w:rsid w:val="003C541B"/>
    <w:pPr>
      <w:widowControl w:val="0"/>
      <w:jc w:val="both"/>
    </w:pPr>
  </w:style>
  <w:style w:type="paragraph" w:customStyle="1" w:styleId="2E26BBB7E8D647E783C9A47F034E6D38">
    <w:name w:val="2E26BBB7E8D647E783C9A47F034E6D38"/>
    <w:rsid w:val="003C541B"/>
    <w:pPr>
      <w:widowControl w:val="0"/>
      <w:jc w:val="both"/>
    </w:pPr>
  </w:style>
  <w:style w:type="paragraph" w:customStyle="1" w:styleId="2D9F20171EDA4BD282C4CFBCA83D5328">
    <w:name w:val="2D9F20171EDA4BD282C4CFBCA83D5328"/>
    <w:rsid w:val="003C541B"/>
    <w:pPr>
      <w:widowControl w:val="0"/>
      <w:jc w:val="both"/>
    </w:pPr>
  </w:style>
  <w:style w:type="paragraph" w:customStyle="1" w:styleId="8AA36E1C7C43443DA1ECA5CB551ED7C4">
    <w:name w:val="8AA36E1C7C43443DA1ECA5CB551ED7C4"/>
    <w:rsid w:val="003C541B"/>
    <w:pPr>
      <w:widowControl w:val="0"/>
      <w:jc w:val="both"/>
    </w:pPr>
  </w:style>
  <w:style w:type="paragraph" w:customStyle="1" w:styleId="2035A850C8C648EB88A368E2B2F9C176">
    <w:name w:val="2035A850C8C648EB88A368E2B2F9C176"/>
    <w:rsid w:val="003C541B"/>
    <w:pPr>
      <w:widowControl w:val="0"/>
      <w:jc w:val="both"/>
    </w:pPr>
  </w:style>
  <w:style w:type="paragraph" w:customStyle="1" w:styleId="FD967151C27848049E5FCAE367DD6FB1">
    <w:name w:val="FD967151C27848049E5FCAE367DD6FB1"/>
    <w:rsid w:val="003C541B"/>
    <w:pPr>
      <w:widowControl w:val="0"/>
      <w:jc w:val="both"/>
    </w:pPr>
  </w:style>
  <w:style w:type="paragraph" w:customStyle="1" w:styleId="289B200E24AA4F0BA7C68F44BE631D64">
    <w:name w:val="289B200E24AA4F0BA7C68F44BE631D64"/>
    <w:rsid w:val="003C541B"/>
    <w:pPr>
      <w:widowControl w:val="0"/>
      <w:jc w:val="both"/>
    </w:pPr>
  </w:style>
  <w:style w:type="paragraph" w:customStyle="1" w:styleId="A62DBE8301044BD5A98A5AF9F51EFD45">
    <w:name w:val="A62DBE8301044BD5A98A5AF9F51EFD45"/>
    <w:rsid w:val="003C541B"/>
    <w:pPr>
      <w:widowControl w:val="0"/>
      <w:jc w:val="both"/>
    </w:pPr>
  </w:style>
  <w:style w:type="paragraph" w:customStyle="1" w:styleId="A2F5BCE76BCB43F0BEBA38D2DB1C1E78">
    <w:name w:val="A2F5BCE76BCB43F0BEBA38D2DB1C1E78"/>
    <w:rsid w:val="003C541B"/>
    <w:pPr>
      <w:widowControl w:val="0"/>
      <w:jc w:val="both"/>
    </w:pPr>
  </w:style>
  <w:style w:type="paragraph" w:customStyle="1" w:styleId="2E3B751555DE4B44B4002A67867DB124">
    <w:name w:val="2E3B751555DE4B44B4002A67867DB124"/>
    <w:rsid w:val="003C541B"/>
    <w:pPr>
      <w:widowControl w:val="0"/>
      <w:jc w:val="both"/>
    </w:pPr>
  </w:style>
  <w:style w:type="paragraph" w:customStyle="1" w:styleId="976E5C9B7AB94EAFBAA8BDEFC9338B96">
    <w:name w:val="976E5C9B7AB94EAFBAA8BDEFC9338B96"/>
    <w:rsid w:val="003C541B"/>
    <w:pPr>
      <w:widowControl w:val="0"/>
      <w:jc w:val="both"/>
    </w:pPr>
  </w:style>
  <w:style w:type="paragraph" w:customStyle="1" w:styleId="B4B88D63CEC2433781812DF062743432">
    <w:name w:val="B4B88D63CEC2433781812DF062743432"/>
    <w:rsid w:val="003C541B"/>
    <w:pPr>
      <w:widowControl w:val="0"/>
      <w:jc w:val="both"/>
    </w:pPr>
  </w:style>
  <w:style w:type="paragraph" w:customStyle="1" w:styleId="ACD3D84088FB41B8AED343B294F48DF9">
    <w:name w:val="ACD3D84088FB41B8AED343B294F48DF9"/>
    <w:rsid w:val="003C541B"/>
    <w:pPr>
      <w:widowControl w:val="0"/>
      <w:jc w:val="both"/>
    </w:pPr>
  </w:style>
  <w:style w:type="paragraph" w:customStyle="1" w:styleId="C9008E21C1644DCAAD1954AEFE696044">
    <w:name w:val="C9008E21C1644DCAAD1954AEFE696044"/>
    <w:rsid w:val="003C541B"/>
    <w:pPr>
      <w:widowControl w:val="0"/>
      <w:jc w:val="both"/>
    </w:pPr>
  </w:style>
  <w:style w:type="paragraph" w:customStyle="1" w:styleId="17C3152328644C20B1593BEDBD1DCC1F">
    <w:name w:val="17C3152328644C20B1593BEDBD1DCC1F"/>
    <w:rsid w:val="003C541B"/>
    <w:pPr>
      <w:widowControl w:val="0"/>
      <w:jc w:val="both"/>
    </w:pPr>
  </w:style>
  <w:style w:type="paragraph" w:customStyle="1" w:styleId="EC44F89C9F5341C680A6D0BDB4436F38">
    <w:name w:val="EC44F89C9F5341C680A6D0BDB4436F38"/>
    <w:rsid w:val="003C541B"/>
    <w:pPr>
      <w:widowControl w:val="0"/>
      <w:jc w:val="both"/>
    </w:pPr>
  </w:style>
  <w:style w:type="paragraph" w:customStyle="1" w:styleId="BD91581171A6493E9391814A9A05C55D">
    <w:name w:val="BD91581171A6493E9391814A9A05C55D"/>
    <w:rsid w:val="003C541B"/>
    <w:pPr>
      <w:widowControl w:val="0"/>
      <w:jc w:val="both"/>
    </w:pPr>
  </w:style>
  <w:style w:type="paragraph" w:customStyle="1" w:styleId="C6DE5F94866E4513AAEF19B2D7A4240E">
    <w:name w:val="C6DE5F94866E4513AAEF19B2D7A4240E"/>
    <w:rsid w:val="003C541B"/>
    <w:pPr>
      <w:widowControl w:val="0"/>
      <w:jc w:val="both"/>
    </w:pPr>
  </w:style>
  <w:style w:type="paragraph" w:customStyle="1" w:styleId="A12ED42A12994574AAAEF1107AEF2F6F">
    <w:name w:val="A12ED42A12994574AAAEF1107AEF2F6F"/>
    <w:rsid w:val="003C541B"/>
    <w:pPr>
      <w:widowControl w:val="0"/>
      <w:jc w:val="both"/>
    </w:pPr>
  </w:style>
  <w:style w:type="paragraph" w:customStyle="1" w:styleId="34B58B9DFA7649DC8F700D8135909CF6">
    <w:name w:val="34B58B9DFA7649DC8F700D8135909CF6"/>
    <w:rsid w:val="003C541B"/>
    <w:pPr>
      <w:widowControl w:val="0"/>
      <w:jc w:val="both"/>
    </w:pPr>
  </w:style>
  <w:style w:type="paragraph" w:customStyle="1" w:styleId="2F3D928C82AA40A89FACE9EE5B875B82">
    <w:name w:val="2F3D928C82AA40A89FACE9EE5B875B82"/>
    <w:rsid w:val="003C541B"/>
    <w:pPr>
      <w:widowControl w:val="0"/>
      <w:jc w:val="both"/>
    </w:pPr>
  </w:style>
  <w:style w:type="paragraph" w:customStyle="1" w:styleId="21AADB334D6046978EB59284DEFDDD03">
    <w:name w:val="21AADB334D6046978EB59284DEFDDD03"/>
    <w:rsid w:val="003C541B"/>
    <w:pPr>
      <w:widowControl w:val="0"/>
      <w:jc w:val="both"/>
    </w:pPr>
  </w:style>
  <w:style w:type="paragraph" w:customStyle="1" w:styleId="EE38BC7D8FF34482A0AD75813F9EEB39">
    <w:name w:val="EE38BC7D8FF34482A0AD75813F9EEB39"/>
    <w:rsid w:val="003C541B"/>
    <w:pPr>
      <w:widowControl w:val="0"/>
      <w:jc w:val="both"/>
    </w:pPr>
  </w:style>
  <w:style w:type="paragraph" w:customStyle="1" w:styleId="B658B5AED2B143C8A7D5AAC399C7A5A1">
    <w:name w:val="B658B5AED2B143C8A7D5AAC399C7A5A1"/>
    <w:rsid w:val="003C541B"/>
    <w:pPr>
      <w:widowControl w:val="0"/>
      <w:jc w:val="both"/>
    </w:pPr>
  </w:style>
  <w:style w:type="paragraph" w:customStyle="1" w:styleId="201CBB7C0A74470AAF9715A9F7B07885">
    <w:name w:val="201CBB7C0A74470AAF9715A9F7B07885"/>
    <w:rsid w:val="003C541B"/>
    <w:pPr>
      <w:widowControl w:val="0"/>
      <w:jc w:val="both"/>
    </w:pPr>
  </w:style>
  <w:style w:type="paragraph" w:customStyle="1" w:styleId="2C2404F5C3034AD29242E1245D43BF8F">
    <w:name w:val="2C2404F5C3034AD29242E1245D43BF8F"/>
    <w:rsid w:val="003C541B"/>
    <w:pPr>
      <w:widowControl w:val="0"/>
      <w:jc w:val="both"/>
    </w:pPr>
  </w:style>
  <w:style w:type="paragraph" w:customStyle="1" w:styleId="DCD3A9F4B0F5458AA900CE65D1AE3F62">
    <w:name w:val="DCD3A9F4B0F5458AA900CE65D1AE3F62"/>
    <w:rsid w:val="003C541B"/>
    <w:pPr>
      <w:widowControl w:val="0"/>
      <w:jc w:val="both"/>
    </w:pPr>
  </w:style>
  <w:style w:type="paragraph" w:customStyle="1" w:styleId="D0A65ECC70554A79AD2BB4FFC5101F03">
    <w:name w:val="D0A65ECC70554A79AD2BB4FFC5101F03"/>
    <w:rsid w:val="003C541B"/>
    <w:pPr>
      <w:widowControl w:val="0"/>
      <w:jc w:val="both"/>
    </w:pPr>
  </w:style>
  <w:style w:type="paragraph" w:customStyle="1" w:styleId="919856A8E18345C9966D631D67B85158">
    <w:name w:val="919856A8E18345C9966D631D67B85158"/>
    <w:rsid w:val="003C541B"/>
    <w:pPr>
      <w:widowControl w:val="0"/>
      <w:jc w:val="both"/>
    </w:pPr>
  </w:style>
  <w:style w:type="paragraph" w:customStyle="1" w:styleId="2571F119552546F38C1A356FB2CFF158">
    <w:name w:val="2571F119552546F38C1A356FB2CFF158"/>
    <w:rsid w:val="003C541B"/>
    <w:pPr>
      <w:widowControl w:val="0"/>
      <w:jc w:val="both"/>
    </w:pPr>
  </w:style>
  <w:style w:type="paragraph" w:customStyle="1" w:styleId="10DB06F7FFA343099745AD790B059E19">
    <w:name w:val="10DB06F7FFA343099745AD790B059E19"/>
    <w:rsid w:val="003C541B"/>
    <w:pPr>
      <w:widowControl w:val="0"/>
      <w:jc w:val="both"/>
    </w:pPr>
  </w:style>
  <w:style w:type="paragraph" w:customStyle="1" w:styleId="C2FAFB4F4BE1499DA18334309E62BB34">
    <w:name w:val="C2FAFB4F4BE1499DA18334309E62BB34"/>
    <w:rsid w:val="003C541B"/>
    <w:pPr>
      <w:widowControl w:val="0"/>
      <w:jc w:val="both"/>
    </w:pPr>
  </w:style>
  <w:style w:type="paragraph" w:customStyle="1" w:styleId="CA5770473134491085C262290897996B">
    <w:name w:val="CA5770473134491085C262290897996B"/>
    <w:rsid w:val="003C541B"/>
    <w:pPr>
      <w:widowControl w:val="0"/>
      <w:jc w:val="both"/>
    </w:pPr>
  </w:style>
  <w:style w:type="paragraph" w:customStyle="1" w:styleId="7A3FF2B5D4A24B85AF6A370BD94FFFA2">
    <w:name w:val="7A3FF2B5D4A24B85AF6A370BD94FFFA2"/>
    <w:rsid w:val="003C541B"/>
    <w:pPr>
      <w:widowControl w:val="0"/>
      <w:jc w:val="both"/>
    </w:pPr>
  </w:style>
  <w:style w:type="paragraph" w:customStyle="1" w:styleId="8DCE7CCE1FCF49ECA8AC9969A0D58A82">
    <w:name w:val="8DCE7CCE1FCF49ECA8AC9969A0D58A82"/>
    <w:rsid w:val="003C541B"/>
    <w:pPr>
      <w:widowControl w:val="0"/>
      <w:jc w:val="both"/>
    </w:pPr>
  </w:style>
  <w:style w:type="paragraph" w:customStyle="1" w:styleId="5E480213F12143238E9CECCECEA1604E">
    <w:name w:val="5E480213F12143238E9CECCECEA1604E"/>
    <w:rsid w:val="003C541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heck:root xmlns:check="http://wwww.hallomagic.com/xbrl/check">
  <Existence element="NameOfReportingEntityOrOtherMeansOfIdentification"/>
  <Existence element="ZhengQuanDaiMa"/>
  <Existence element="ZhengQuanJianChen"/>
  <Existence element="GongGaoBianHao"/>
  <Existence element="GongGaoRiQi"/>
  <Existence element="ZongGuBenShuLiang"/>
  <Existence element="ZongGuBenBenQiBianDong"/>
  <Existence element="ChiGuDeShuLiang"/>
  <Existence element="ChiGuBianDongShuLiang"/>
  <Existence element="ChiGuDeBiLi"/>
  <Existence element="ChiYouXianShouGuFenShuLiang"/>
  <Existence element="ChiYouWuXianShouGuFenShuLiang"/>
  <Existence element="BenNianChiGuShuLiang"/>
  <Existence element="XianRenDongShiJianShiGaoJiGuanLiRenYuanChiGuQingKuangChiGuShuLiangBianDong"/>
  <Existence element="XianRenDongShiJianShiGaoJiGuanLiRenYuanChiGuQingKuangDeChiGuBiLi"/>
  <Existence element="XianRenDongShiJianShiGaoJiGuanLiRenYuanChiGuQingKuangChiGuGuPiaoQiQuanShuLiang"/>
  <Existence element="GongSiFaShengDeDuiWaiDaoBaoShiXiangDanBaoJinE">
    <Condition element="ShiFouCunZaiDuiWaiDanBaoShiXiang" value="true"/>
  </Existence>
  <Existence element="GuDongJiGuanLianFangZhanYongHuoZhuanYiGongSiDeZiJinZiChanJiQiTaZiYuanDeQingKuangZhanYongJinE">
    <Condition element="BenNianDuNeiYouWuShiFouFaShengGuDongJiQiGuanLianFangYiGeZhongXingShiZhanYongHuoZheZhuanYiGongSiDeZiJinZiChanJiQiTaZiYuanDeQingXing" value="true"/>
  </Existence>
  <Existence element="OuFaXingGuanLianJiaoYiShiXiangFaShengDeJinE">
    <Condition element="YouWuRiChangXingJiOuFaXingGuanLianFangJiaoYi" value="true"/>
  </Existence>
  <Existence element="BenNianMoChaFengKouYaDongJieZiChanLeiJiZhi">
    <Condition element="YouWuZiChanBeiChaFengKouYaDongJieHuoZheBeiDiYaZhiYaDeQingKuang" value="true"/>
  </Existence>
  <Existence element="BenNianMoChaFengKouYaDongJieZiChanLeiJiZhanZongZiChanBiLi">
    <Condition element="YouWuZiChanBeiChaFengKouYaDongJieHuoZheBeiDiYaZhiYaDeQingKuang" value="true"/>
  </Existence>
</check:root>
</file>

<file path=customXml/item2.xml><?xml version="1.0" encoding="utf-8"?>
<template:root xmlns:template="http://wwww.hallomagic.com/xbrl/template"><![CDATA[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]]></template:root>
</file>

<file path=customXml/item3.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4.xml><?xml version="1.0" encoding="utf-8"?>
<rule:xbrlRule xmlns:rule="http://wwww.hallomagic.com/xbrl/rule">
  <rule:link fromCC="1012264207" toCC="3618158386" value="true"/>
  <rule:link fromCC="2547333299" toCC="1686788124" value="true"/>
  <rule:link fromCC="3143378907" toCC="287249722" value="true"/>
  <rule:link fromCC="3428530614" toCC="3637501984" value="true"/>
  <rule:link fromCC="3593417139" toCC="1045570499" value="true"/>
  <rule:link fromCC="2660019969" toCC="1953353695" value="true"/>
  <rule:link fromCC="769278357" toCC="1770506342" value="true"/>
  <rule:link fromCC="2590650854" toCC="1288162538" value="true"/>
  <rule:link fromCC="1362168855" toCC="1344900150" value="true"/>
  <rule:link fromCC="219101824" toCC="3356818508" value="true"/>
  <rule:link fromCC="3785757333" toCC="971334211" value="true"/>
  <rule:link fromCC="2471546421" toCC="2631819170" value="true"/>
  <rule:link fromCC="3343184855" toCC="1047496220" value="true"/>
  <rule:link fromCC="3127637898" toCC="1621184083" value="true"/>
  <rule:link fromCC="2413039432" toCC="3122941976" value="true"/>
  <rule:link fromCC="1408419428" toCC="3337324207" value="true"/>
  <rule:link fromCC="3579767354" toCC="1088821645" value="true"/>
  <rule:option cc="3453261753" visible="1"/>
  <rule:option cc="1052199223" visible="1"/>
  <rule:option cc="3483480545" visible="1"/>
  <rule:option cc="1894612289" visible="1"/>
  <rule:option cc="2091884698" visible="1"/>
  <rule:option cc="2465523912" visible="1"/>
  <rule:option cc="119114465" visible="1"/>
  <rule:option cc="186193332" visible="1"/>
  <rule:option cc="3545930997" visible="1"/>
  <rule:option cc="2723001399" visible="1"/>
  <rule:option cc="4022173633" visible="1"/>
  <rule:option cc="1996448838" visible="1"/>
  <rule:option cc="158897522" visible="1"/>
  <rule:option cc="2794384450" visible="1"/>
  <rule:option cc="1268205408" visible="1"/>
</rule:xbrlRule>
</file>

<file path=customXml/item5.xml><?xml version="1.0" encoding="utf-8"?>
<map:XbrlMapping xmlns:map="http://wwww.hallomagic.com/xbrl/mapping">
  <Items>
    <Item id="00000001" ccId="2368251994" eleName="JianChengHuoShuYu" context="neeq_duration_T" tupleId="00002744"/>
    <Item id="00000002" ccId="395013414" eleName="HanYi" context="neeq_duration_T" tupleId="00002744"/>
    <Item id="00000008" ccId="1012264207" eleName="ShiFouCunZaiDongJianGaoDuiBaoGaoNeiRongCunZaiYiYiHuoWuFaBaoZhengQiZhenShiZhunQueWanZhengDeQingKuang" context="neeq_duration_T"/>
    <Item id="00000011" ccId="3207285471" eleName="DongJianGaoDuiNianDuBaoGaoNeiRongCunZaiZhengYiHuoWuFaBaoZhengDeLiYou" context="neeq_duration_T"/>
    <Item id="00000012" ccId="3523794170" eleName="LieXiWeiChuXiDongShiHuiDeDongShiXingMingJiWeiChuXiDeLiYou" context="neeq_duration_T"/>
    <Item id="00000013" ccId="279225336" eleName="HuoMianPiLouShiXiangJiLiYou" context="neeq_duration_T"/>
    <Item id="00000014" ccId="2600282746" eleName="FengXianShiXiangBiaoTi" context="neeq_duration_T" tupleId="00000016"/>
    <Item id="00000015" ccId="6037557" eleName="FengXianShiXiangNeiRongJiBianHuaQingKuang" context="neeq_duration_T" tupleId="00000016"/>
    <Item id="00000017" ccId="2978401336" eleName="YuShangQiXiangBiBenQiZhongDaFengXianShiFouFaShengZhongDaBianHua" context="neeq_duration_T"/>
    <Item id="00000018" ccId="3803404298" eleName="NameOfReportingEntityOrOtherMeansOfIdentification" context="neeq_duration_T"/>
    <Item id="00000019" ccId="4039065609" eleName="GongSiYingWenMingChengJiSuoXie" context="neeq_duration_T"/>
    <Item id="00000020" ccId="1551731563" eleName="ZhengQuanJianChen" context="neeq_duration_T"/>
    <Item id="00000021" ccId="3797391952" eleName="ZhengQuanDaiMa" context="neeq_duration_T"/>
    <Item id="00000022" ccId="2118942239" eleName="GongSiFaDingDaiBiaoRen" context="neeq_duration_T"/>
    <Item id="00000023" ccId="1004553161" eleName="ZhuCeDiZhi" context="neeq_duration_T"/>
    <Item id="00000024" ccId="3956648460" eleName="BanGongDiZhi" context="neeq_duration_T"/>
    <Item id="00000025" ccId="1393151257" eleName="ZhuBanQuanShangMingCheng" context="neeq_duration_T"/>
    <Item id="00000026" ccId="772202839" eleName="ZhuBanQuanShangDiZhi" context="neeq_duration_T"/>
    <Item id="00000027" ccId="901414637" eleName="kuaiJiShiShiWuSuoMingCheng" context="neeq_duration_T"/>
    <Item id="00000028" ccId="1242674976" eleName="QianZiZhuCekuaiJiShiXingMing" context="neeq_duration_T"/>
    <Item id="00000029" ccId="3979089283" eleName="kuaiJiShiShiWuSuoDiZhi" context="neeq_duration_T"/>
    <Item id="00000030" ccId="2079552545" eleName="DongShiHuiMiShuHuoXinXiPiLuShiWuFuZeRenXingMing" context="neeq_duration_T"/>
    <Item id="00000031" ccId="3877167472" eleName="DongShiHuiMiShuHuoXinXiPiLuShiWuFuZeRenLianXiDianHua" context="neeq_duration_T"/>
    <Item id="00000032" ccId="1077873124" eleName="DongShiHuiMiShuHuoXinXiPiLuShiWuFuZeRenChuanZhen" context="neeq_duration_T"/>
    <Item id="00000033" ccId="160282447" eleName="DongShiHuiMiShuHuoXinXiPiLuShiWuFuZeRenDianZiYouXiang" context="neeq_duration_T"/>
    <Item id="00000034" ccId="3475698291" eleName="GongSiWangZhi" context="neeq_duration_T"/>
    <Item id="00000035" ccId="2159334742" eleName="DongShiHuiMiShuHuoXinXiPiLuShiWuFuZeRenLianXiDiZhi" context="neeq_duration_T"/>
    <Item id="00000037" ccId="459230439" eleName="DengZaiNianDuBaoGaoDeZhiDingWangZhan" context="neeq_duration_T"/>
    <Item id="00000038" ccId="2817748812" eleName="NianDuBaoGaoBeiZhiDiDian" context="neeq_duration_T"/>
    <Item id="00000039" ccId="1752388322" eleName="GuaPaiShiJian" context="neeq_duration_T"/>
    <Item id="00000040" ccId="3993498117" eleName="SuoShuZhengJianHuiHangYeDaLei" context="neeq_duration_T"/>
    <Item id="00000041" ccId="1066299190" eleName="ZhuYaoChanPinYuFuWuXiangMu" context="neeq_duration_T"/>
    <Item id="00000042" ccId="1576169144" eleName="PuTongGuGuPiaoZhuanRangFangShi" context="neeq_duration_T"/>
    <Item id="00000044" ccId="132839485" eleName="GongSiJiBenXinXiKongGuGuDongXingMing" context="neeq_duration_T"/>
    <Item id="00000045" ccId="1055965952" eleName="GongSiJiBenXinXiShiJiKongZhiRenKongGuGuDongXingMing" context="neeq_duration_T"/>
    <Item id="00000046" ccId="2112242201" eleName="QiYeFaRenYingYeZhiZhaoZhuCeHao" context="neeq_duration_T"/>
    <Item id="00000047" ccId="3099897173" eleName="ShuiWuDengJiHao" context="neeq_duration_T"/>
    <Item id="00000048" ccId="2094276316" eleName="ZuZhiJiGouDaiMa" context="neeq_duration_T"/>
    <Item id="00000049" ccId="1914961742" eleName="QiYeFaRenYingYeZhiZhaoZhuCeHaoBaoGaoQiNeiShiFouBianGeng" context="neeq_duration_T"/>
    <Item id="00000050" ccId="1850835092" eleName="ShuiWuDengJiHaoBaoGaoQiNeiShiFouBianGeng" context="neeq_duration_T"/>
    <Item id="00000051" ccId="3921650832" eleName="ZuZhiJiGouDaiMaBaoGaoQiNeiShiFouBianGeng" context="neeq_duration_T"/>
    <Item id="00000052" ccId="2814046671" eleName="MaoLiLv" context="neeq_duration_T"/>
    <Item id="00000053" ccId="3484404226" eleName="ProfitLossAttributableToOwnersOfParent" context="neeq_duration_T"/>
    <Item id="00000054" ccId="2567603930" eleName="GuiShuYuGuaPaiGongSiGuDongDeKouChuFeiJingChangXingSunYiHouDeJingLiRun" context="neeq_duration_T"/>
    <Item id="00000056" ccId="1761948829" eleName="BasicEarningsLossPerShare" context="neeq_duration_T"/>
    <Item id="00000057" ccId="2027748383" eleName="MaoLiLv" context="neeq_duration_T-1"/>
    <Item id="00000058" ccId="2571609920" eleName="ProfitLossAttributableToOwnersOfParent" context="neeq_duration_T-1"/>
    <Item id="00000059" ccId="1239441797" eleName="GuiShuYuGuaPaiGongSiGuDongDeKouChuFeiJingChangXingSunYiHouDeJingLiRun" context="neeq_duration_T-1"/>
    <Item id="00000061" ccId="423536230" eleName="BasicEarningsLossPerShare" context="neeq_duration_T-1"/>
    <Item id="00000062" ccId="2701422677" eleName="YingYeShouRuBianDongBiLi" context="neeq_duration_T"/>
    <Item id="00000063" ccId="3680137491" eleName="GuiShuYuGuaPaiGongSiGuDongDeJingLiRunBianDongBiLi" context="neeq_duration_T"/>
    <Item id="00000064" ccId="2639444959" eleName="GuiShuYuGuaPaiGongSiGuDongDeKouChuFeiJingChangXingSunYiHouDeJingLiRunBianDongBiLi" context="neeq_duration_T"/>
    <Item id="00000065" ccId="264128757" eleName="JiBenMeiGuShouYiBianDongBiLi" context="neeq_duration_T"/>
    <Item id="00000066" ccId="1327405573" eleName="Assets" context="neeq_instant_T"/>
    <Item id="00000067" ccId="3240115937" eleName="Assets" context="neeq_instant_T-1"/>
    <Item id="00000068" ccId="2074770553" eleName="Liabilities" context="neeq_instant_T"/>
    <Item id="00000069" ccId="2395921857" eleName="Liabilities" context="neeq_instant_T-1"/>
    <Item id="00000072" ccId="3060264744" eleName="GuiShuYuGuaPaiGongSiGuDongDeMeiGuJingZi" context="neeq_instant_T"/>
    <Item id="00000073" ccId="3404313990" eleName="GuiShuYuGuaPaiGongSiGuDongDeMeiGuJingZi" context="neeq_instant_T-1"/>
    <Item id="00000074" ccId="4253290253" eleName="ZiChanFuZhaiLv" context="neeq_instant_T"/>
    <Item id="00000075" ccId="2976786169" eleName="ZiChanFuZhaiLv" context="neeq_instant_T-1"/>
    <Item id="00000076" ccId="2785688228" eleName="LiuDongBiLv" context="neeq_instant_T"/>
    <Item id="00000077" ccId="2514253308" eleName="LiuDongBiLv" context="neeq_instant_T-1"/>
    <Item id="00000078" ccId="174161326" eleName="LiXiBaoZhangBeiShu" context="neeq_duration_T"/>
    <Item id="00000079" ccId="237908813" eleName="LiXiBaoZhangBeiShu" context="neeq_duration_T-1"/>
    <Item id="00000080" ccId="1326791351" eleName="ZongZiChanBianDongBiLi" context="neeq_instant_T"/>
    <Item id="00000081" ccId="2021198118" eleName="ZongFuZhaiBianDongBiLi" context="neeq_instant_T"/>
    <Item id="00000082" ccId="3124562939" eleName="GuiShuYuGuaPaiGongSiGuDongDeJingZiChanBianDongBiLi" context="neeq_duration_T"/>
    <Item id="00000083" ccId="3430064187" eleName="GuiShuYuGuaPaiGongSiGuDongDeMeiGuJingZiBianDongBiLi" context="neeq_instant_T"/>
    <Item id="00000084" ccId="4123626100" eleName="CashFlowsFromUsedInOperatingActivities" context="neeq_duration_T"/>
    <Item id="00000085" ccId="1398480206" eleName="CashFlowsFromUsedInOperatingActivities" context="neeq_duration_T-1"/>
    <Item id="00000086" ccId="3262007825" eleName="YingShouZhangKuanZhouZhuanLv" context="neeq_duration_T"/>
    <Item id="00000087" ccId="4139206915" eleName="YingShouZhangKuanZhouZhuanLv" context="neeq_duration_T-1"/>
    <Item id="00000088" ccId="955367023" eleName="CunHuoZhouZhuanLv" context="neeq_duration_T"/>
    <Item id="00000089" ccId="293032885" eleName="CunHuoZhouZhuanLv" context="neeq_duration_T-1"/>
    <Item id="00000090" ccId="34243420" eleName="ZongZiChanZengChangLv" context="neeq_instant_T"/>
    <Item id="00000091" ccId="611406558" eleName="ZongZiChanZengChangLv" context="neeq_instant_T-1"/>
    <Item id="00000092" ccId="4006452775" eleName="YingYeShouRuZengChangLv" context="neeq_duration_T"/>
    <Item id="00000093" ccId="4116390187" eleName="YingYeShouRuZengChangLv" context="neeq_duration_T-1"/>
    <Item id="00000094" ccId="3440310137" eleName="JingLiRunZengChangLv" context="neeq_duration_T"/>
    <Item id="00000095" ccId="2698417494" eleName="JingLiRunZengChangLv" context="neeq_duration_T-1"/>
    <Item id="00000096" ccId="1284230979" eleName="ZongGuBenShuLiang" context="neeq_duration_T"/>
    <Item id="00000097" ccId="2316677001" eleName="ZongGuBenShuLiang" context="neeq_duration_T-1"/>
    <Item id="00000098" ccId="1655869546" eleName="JiRuQuanYiDeYouXianGuShuLiang" context="neeq_duration_T"/>
    <Item id="00000099" ccId="2041622107" eleName="JiRuQuanYiDeYouXianGuShuLiang" context="neeq_duration_T-1"/>
    <Item id="00000100" ccId="4230778255" eleName="JiRuFuZhaiDeYouXianGuShuLiang" context="neeq_duration_T"/>
    <Item id="00000101" ccId="1495609470" eleName="JiRuFuZhaiDeYouXianGuShuLiang" context="neeq_duration_T-1"/>
    <Item id="00000102" ccId="2036844310" eleName="DaiYouZhuanGuTiaoJianDeZhaiQuan" context="neeq_duration_T"/>
    <Item id="00000103" ccId="1418438234" eleName="DaiYouZhuanGuTiaoJianDeZhaiQuan" context="neeq_duration_T-1"/>
    <Item id="00000104" ccId="3259239813" eleName="QiQuanShuLiang" context="neeq_duration_T"/>
    <Item id="00000105" ccId="524831210" eleName="QiQuanShuLiang" context="neeq_duration_T-1"/>
    <Item id="00000106" ccId="1778291479" eleName="FeiJingChangXingSunYiXiangMu" context="neeq_duration_T" tupleId="00000118"/>
    <Item id="00000107" ccId="1851445196" eleName="FeiJingChangXingSunYiXiangMuJinE" context="neeq_duration_T" tupleId="00000118"/>
    <Item id="00000108" ccId="2079390230" eleName="FeiJingChangXingSunYi" context="neeq_duration_T"/>
    <Item id="00000109" ccId="640541228" eleName="SuoDeShuiYingXiangE" context="neeq_duration_T"/>
    <Item id="00000110" ccId="3620464065" eleName="ShaoShuGuDongQuanYiYingXiangE" context="neeq_duration_T"/>
    <Item id="00000111" ccId="3239662012" eleName="FeiJingChangXingSunYiJingE" context="neeq_duration_T"/>
    <Item id="00000112" ccId="1784994507" eleName="kuaiJiShuJuHuoCaiWuZhiBiao" context="neeq_duration_T" tupleId="00000117"/>
    <Item id="00000113" ccId="1264036817" eleName="DiaoZhengQian" context="neeq_duration_T" tupleId="00000117"/>
    <Item id="00000114" ccId="1397007181" eleName="DiaoZhengHou" context="neeq_duration_T" tupleId="00000117"/>
    <Item id="00000115" ccId="188578638" eleName="DiaoZhengQian" context="neeq_duration_T-1" tupleId="00000117"/>
    <Item id="00000116" ccId="2956815726" eleName="DiaoZhengHou" context="neeq_duration_T-1" tupleId="00000117"/>
    <Item id="00000120" ccId="1401563663" eleName="ShangYeMoShiNeiRong" context="neeq_duration_T"/>
    <Item id="00000121" ccId="2639901694" eleName="SuoChuHangYeShiFouFaShengBianHua" context="neeq_duration_T"/>
    <Item id="00000122" ccId="3265324565" eleName="ZhuYingYeWuShiFouFaShengBianHua" context="neeq_duration_T"/>
    <Item id="00000123" ccId="471639521" eleName="ChanPinHuoFuWuShiFouFaShengBianHua" context="neeq_duration_T"/>
    <Item id="00000124" ccId="1013571234" eleName="KeHuLeiXingShiFouFaShengBianHua" context="neeq_duration_T"/>
    <Item id="00000125" ccId="3593105018" eleName="GuanJianZiYuanShiFouFaShengBianHua" context="neeq_duration_T"/>
    <Item id="00000126" ccId="1273908442" eleName="XiaoShouQuDaoShiFouFaShengBianHua" context="neeq_duration_T"/>
    <Item id="00000127" ccId="1744377095" eleName="ShouRuLaiYuanShiFouFaShengBianHua" context="neeq_duration_T"/>
    <Item id="00000128" ccId="3131570300" eleName="BenNianDuShangYeMoShiShiFouFaShengZhongDaBianHua" context="neeq_duration_T"/>
    <Item id="00000129" ccId="1594973246" eleName="BaoGaoQiNeiJingYingQingKuangHuiGu" context="neeq_duration_T"/>
    <Item id="00000134" ccId="750400789" eleName="AdministrativeExpense" context="neeq_duration_T"/>
    <Item id="00000135" ccId="3796080169" eleName="AdministrativeExpense" context="neeq_duration_T-1"/>
    <Item id="00000136" ccId="3516793725" eleName="DistributionCosts" context="neeq_duration_T"/>
    <Item id="00000138" ccId="427318787" eleName="FinanceCosts" context="neeq_duration_T"/>
    <Item id="00000139" ccId="2867475951" eleName="FinanceCosts" context="neeq_duration_T-1"/>
    <Item id="00000140" ccId="3532131105" eleName="OperatingProfits" context="neeq_duration_T"/>
    <Item id="00000141" ccId="591599716" eleName="OperatingProfits" context="neeq_duration_T-1"/>
    <Item id="00000142" ccId="2628805617" eleName="NonOperatingIncome" context="neeq_duration_T"/>
    <Item id="00000143" ccId="2991576190" eleName="NonOperatingIncome" context="neeq_duration_T-1"/>
    <Item id="00000144" ccId="3694241689" eleName="NonOperatingExpenses" context="neeq_duration_T"/>
    <Item id="00000145" ccId="1590424292" eleName="NonOperatingExpenses" context="neeq_duration_T-1"/>
    <Item id="00000146" ccId="2530826223" eleName="ProfitLoss" context="neeq_duration_T"/>
    <Item id="00000148" ccId="3855207476" eleName="YingYeShouRuBianDongBiLi" context="neeq_duration_T"/>
    <Item id="00000149" ccId="1508715111" eleName="YingYeShouRuBianDongBiLi" context="neeq_duration_T-1"/>
    <Item id="00000150" ccId="4018871300" eleName="YingYeChengBenBianDongBiLi" context="neeq_duration_T"/>
    <Item id="00000151" ccId="776148086" eleName="YingYeChengBenBianDongBiLi" context="neeq_duration_T-1"/>
    <Item id="00000152" ccId="2571384495" eleName="GuanLiFeiYongBianDongBiLi" context="neeq_duration_T"/>
    <Item id="00000153" ccId="2447345005" eleName="GuanLiFeiYongBianDongBiLi" context="neeq_duration_T-1"/>
    <Item id="00000154" ccId="800202678" eleName="XiaoShouFeiYongBianDongBiLi" context="neeq_duration_T"/>
    <Item id="00000156" ccId="896484334" eleName="CaiWuFeiYongBianDongBiLi" context="neeq_duration_T"/>
    <Item id="00000157" ccId="2396839785" eleName="CaiWuFeiYongBianDongBiLi" context="neeq_duration_T-1"/>
    <Item id="00000158" ccId="1917118243" eleName="YingYeLiRunBianDongBiLi" context="neeq_duration_T"/>
    <Item id="00000159" ccId="4141204327" eleName="YingYeLiRunBianDongBiLi" context="neeq_duration_T-1"/>
    <Item id="00000160" ccId="3629107149" eleName="YingYeWaiShouRuBianDongBiLi" context="neeq_duration_T"/>
    <Item id="00000161" ccId="2342344086" eleName="YingYeWaiShouRuBianDongBiLi" context="neeq_duration_T-1"/>
    <Item id="00000162" ccId="2679299459" eleName="YingYeWaiZhiChuBianDongBiLi" context="neeq_duration_T"/>
    <Item id="00000163" ccId="1202439989" eleName="YingYeWaiZhiChuBianDongBiLi" context="neeq_duration_T-1"/>
    <Item id="00000164" ccId="3883729347" eleName="JingLiRunBianDongBiLi" context="neeq_duration_T"/>
    <Item id="00000165" ccId="316849136" eleName="JingLiRunBianDongBiLi" context="neeq_duration_T-1"/>
    <Item id="00000166" ccId="782998161" eleName="YingYeChenBenZhanYingYeShouRuDeBiZhong" context="neeq_duration_T"/>
    <Item id="00000167" ccId="1524361703" eleName="YingYeChenBenZhanYingYeShouRuDeBiZhong" context="neeq_duration_T-1"/>
    <Item id="00000168" ccId="719092645" eleName="GuanLiFeiYongZhanYingYeShouRuDeBiZhong" context="neeq_duration_T"/>
    <Item id="00000169" ccId="2591413607" eleName="GuanLiFeiYongZhanYingYeShouRuDeBiZhong" context="neeq_duration_T-1"/>
    <Item id="00000170" ccId="2997518842" eleName="XiaoShouFeiYongZhanYingYeShouRuDeBiZhong" context="neeq_duration_T"/>
    <Item id="00000171" ccId="3833774870" eleName="XiaoShouFeiYongZhanYingYeShouRuDeBiZhong" context="neeq_duration_T-1"/>
    <Item id="00000172" ccId="281085770" eleName="CaiWuFeiYongZhanYingYeShouRuDeBiZhong" context="neeq_duration_T"/>
    <Item id="00000173" ccId="2253467811" eleName="CaiWuFeiYongZhanYingYeShouRuDeBiZhong" context="neeq_duration_T-1"/>
    <Item id="00000174" ccId="2778671600" eleName="YingYeLiRunZhanYingYeShouRuDeBiZhong" context="neeq_duration_T"/>
    <Item id="00000175" ccId="917527479" eleName="YingYeLiRunZhanYingYeShouRuDeBiZhong" context="neeq_duration_T-1"/>
    <Item id="00000176" ccId="2283453659" eleName="YingYeWaiShouRuZhanYingYeShouRuDeBiZhong" context="neeq_duration_T"/>
    <Item id="00000177" ccId="1581484354" eleName="YingYeWaiShouRuZhanYingYeShouRuDeBiZhong" context="neeq_duration_T-1"/>
    <Item id="00000178" ccId="3283832147" eleName="YingYeWaiZhiChuZhanYingYeShouRuDeBiZhong" context="neeq_duration_T"/>
    <Item id="00000179" ccId="2465839911" eleName="YingYeWaiZhiChuZhanYingYeShouRuDeBiZhong" context="neeq_duration_T-1"/>
    <Item id="00000180" ccId="101855046" eleName="JingLiRunZhanYingYeShouRuDeBiZhong" context="neeq_duration_T"/>
    <Item id="00000181" ccId="1500232693" eleName="JingLiRunZhanYingYeShouRuDeBiZhong" context="neeq_duration_T-1"/>
    <Item id="00000182" ccId="953668245" eleName="XiaoShouFeiYongBianDongBiLi" context="neeq_duration_T-1"/>
    <Item id="00000184" ccId="693121172" eleName="ShouRuGouChengFenXiShouRuLeiBie" context="neeq_duration_T" tupleId="00000183"/>
    <Item id="00000185" ccId="3966834023" eleName="ShouRuGouChengFenXiShouRuJinE" context="neeq_duration_T" tupleId="00000183"/>
    <Item id="00000186" ccId="3499670013" eleName="ShouRuGouChengFenXiShouRuJinE" context="neeq_duration_T-1" tupleId="00000183"/>
    <Item id="00000187" ccId="4068042829" eleName="ZhanYingYeShouRuBiLi" context="neeq_duration_T" tupleId="00000183"/>
    <Item id="00000188" ccId="3762395878" eleName="ZhanYingYeShouRuBiLi" context="neeq_duration_T-1" tupleId="00000183"/>
    <Item id="00000189" ccId="1876033071" eleName="ShouRuGouChengHeLiRunLaiYuanFenXi" context="neeq_duration_T"/>
    <Item id="00000190" ccId="1863784058" eleName="XiangMuBianDongJiZhongDaChaYiChanShengDeYuanYin" context="neeq_duration_T"/>
    <Item id="00000193" ccId="3873707741" eleName="AccountsReceivable" context="neeq_instant_T"/>
    <Item id="00000194" ccId="718099199" eleName="AccountsReceivable" context="neeq_instant_T-1"/>
    <Item id="00000195" ccId="175315378" eleName="Inventories" context="neeq_instant_T"/>
    <Item id="00000196" ccId="3371864675" eleName="Inventories" context="neeq_instant_T-1"/>
    <Item id="00000197" ccId="595829412" eleName="LongTermEquityInvestments" context="neeq_instant_T"/>
    <Item id="00000198" ccId="2655633137" eleName="LongTermEquityInvestments" context="neeq_instant_T-1"/>
    <Item id="00000199" ccId="2878797285" eleName="PropertyPlantAndEquipment" context="neeq_instant_T"/>
    <Item id="00000200" ccId="263129346" eleName="PropertyPlantAndEquipment" context="neeq_instant_T-1"/>
    <Item id="00000201" ccId="2272503197" eleName="ConstructionInProgress" context="neeq_instant_T"/>
    <Item id="00000202" ccId="1237045600" eleName="ConstructionInProgress" context="neeq_instant_T-1"/>
    <Item id="00000203" ccId="793022295" eleName="ShortTermBorrowings" context="neeq_instant_T"/>
    <Item id="00000204" ccId="1357546524" eleName="ShortTermBorrowings" context="neeq_instant_T-1"/>
    <Item id="00000205" ccId="3487501612" eleName="LongtermBorrowings" context="neeq_instant_T"/>
    <Item id="00000206" ccId="2900235606" eleName="LongtermBorrowings" context="neeq_instant_T-1"/>
    <Item id="00000207" ccId="778771716" eleName="Assets" context="neeq_instant_T"/>
    <Item id="00000208" ccId="1055592466" eleName="Assets" context="neeq_instant_T-1"/>
    <Item id="00000209" ccId="1864790209" eleName="HuoBiZiJinBianDongBiLi" context="neeq_duration_T"/>
    <Item id="00000210" ccId="1611313176" eleName="HuoBiZiJinBianDongBiLi" context="neeq_duration_T-1"/>
    <Item id="00000211" ccId="2296787935" eleName="YingShouZhangKuanBianDongBiLi" context="neeq_duration_T"/>
    <Item id="00000212" ccId="1520422524" eleName="YingShouZhangKuanBianDongBiLi" context="neeq_duration_T-1"/>
    <Item id="00000213" ccId="265812852" eleName="CunHuoBianDongBiLi" context="neeq_duration_T"/>
    <Item id="00000214" ccId="3576842981" eleName="CunHuoBianDongBiLi" context="neeq_duration_T-1"/>
    <Item id="00000215" ccId="2750380297" eleName="ChangQiGuQuanTouZiBianDongBiLi" context="neeq_duration_T"/>
    <Item id="00000216" ccId="3857753214" eleName="ChangQiGuQuanTouZiBianDongBiLi" context="neeq_duration_T-1"/>
    <Item id="00000217" ccId="514430037" eleName="GuDingZiChanBianDongBiLi" context="neeq_duration_T"/>
    <Item id="00000218" ccId="2376719350" eleName="GuDingZiChanBianDongBiLi" context="neeq_duration_T-1"/>
    <Item id="00000219" ccId="423387956" eleName="ZaiJianGongChengBianDongBiLi" context="neeq_duration_T"/>
    <Item id="00000220" ccId="4151614532" eleName="ZaiJianGongChengBianDongBiLi" context="neeq_duration_T-1"/>
    <Item id="00000221" ccId="1812367274" eleName="DuanQiJieKuanBianDongBiLi" context="neeq_duration_T"/>
    <Item id="00000222" ccId="701669585" eleName="DuanQiJieKuanBianDongBiLi" context="neeq_duration_T-1"/>
    <Item id="00000223" ccId="3555559034" eleName="ChangQiJieKuanBianDongBiLi" context="neeq_duration_T"/>
    <Item id="00000224" ccId="1276825088" eleName="ChangQiJieKuanBianDongBiLi" context="neeq_duration_T-1"/>
    <Item id="00000225" ccId="1995600421" eleName="ZongZiChanBianDongBiLi" context="neeq_instant_T-1"/>
    <Item id="00000226" ccId="1383826686" eleName="ZongZiChanBianDongBiLi" context="neeq_instant_T"/>
    <Item id="00000227" ccId="1524129343" eleName="HuoBiZiJinZhanZongZiChanBiZhong" context="neeq_duration_T"/>
    <Item id="00000228" ccId="4121238612" eleName="HuoBiZiJinZhanZongZiChanBiZhong" context="neeq_duration_T-1"/>
    <Item id="00000229" ccId="212087634" eleName="YingShouKuanXiangZhanZongZiChanBiZhong" context="neeq_duration_T"/>
    <Item id="00000230" ccId="4149152877" eleName="YingShouKuanXiangZhanZongZiChanBiZhong" context="neeq_duration_T-1"/>
    <Item id="00000231" ccId="2183084550" eleName="CunHuoZhanZongZiChanBiZhong" context="neeq_duration_T"/>
    <Item id="00000232" ccId="2452197624" eleName="CunHuoZhanZongZiChanBiZhong" context="neeq_duration_T-1"/>
    <Item id="00000233" ccId="631453722" eleName="ChangQiGuQuanTouZiZhanZongZiChanBiZhong" context="neeq_duration_T"/>
    <Item id="00000234" ccId="1371256417" eleName="ChangQiGuQuanTouZiZhanZongZiChanBiZhong" context="neeq_duration_T-1"/>
    <Item id="00000235" ccId="4254592074" eleName="GuDingZiChanZhanZongZiChanBiZhong" context="neeq_duration_T"/>
    <Item id="00000236" ccId="2544622536" eleName="GuDingZiChanZhanZongZiChanBiZhong" context="neeq_duration_T-1"/>
    <Item id="00000237" ccId="2238131519" eleName="ZaiJianGongChengZhanZongZiChanBiZhong" context="neeq_duration_T"/>
    <Item id="00000238" ccId="3333157281" eleName="ZaiJianGongChengZhanZongZiChanBiZhong" context="neeq_duration_T-1"/>
    <Item id="00000239" ccId="2243132316" eleName="DuanQiJieKuanZhanZongZiChanBiZhong" context="neeq_duration_T"/>
    <Item id="00000240" ccId="3844107803" eleName="DuanQiJieKuanZhanZongZiChanBiZhong" context="neeq_duration_T-1"/>
    <Item id="00000241" ccId="1527527137" eleName="ChangQiJieKuanZhanZongZiChanBiZhong" context="neeq_duration_T"/>
    <Item id="00000242" ccId="3533134132" eleName="ChangQiJieKuanZhanZongZiChanBiZhong" context="neeq_duration_T-1"/>
    <Item id="00000243" ccId="3513478509" eleName="HuoBiZiJinZhanZongZiChanBiZhongDeZengJian" context="neeq_duration_T"/>
    <Item id="00000244" ccId="2308121697" eleName="YingShouKuanXiangZhanZongZiChanBiZhongDeZengJian" context="neeq_duration_T"/>
    <Item id="00000245" ccId="1924756957" eleName="CunHuoZhanZongZiChanBiZhongDeZengJian" context="neeq_duration_T"/>
    <Item id="00000246" ccId="1262571547" eleName="ChangQiGuQuanTouZiZhanZongZiChanBiZhongDeZengJian" context="neeq_duration_T"/>
    <Item id="00000247" ccId="1923137254" eleName="GuDingZiChanZhanZongZiChanBiZhongDeZengJian" context="neeq_duration_T"/>
    <Item id="00000248" ccId="2569139584" eleName="ZaiJianGongChengZhanZongZiChanBiZhongDeZengJian" context="neeq_duration_T"/>
    <Item id="00000249" ccId="73945246" eleName="DuanQiJieKuanZhanZongZiChanBiZhongDeZengJian" context="neeq_duration_T"/>
    <Item id="00000250" ccId="3472385201" eleName="ChangQiJieKuanZhanZongZiChanBiZhongDeZengJian" context="neeq_duration_T"/>
    <Item id="00000251" ccId="1173306608" eleName="ShangShuCaiWuShuJuHuoZhiBiaoBianDongYuanYin" context="neeq_duration_T"/>
    <Item id="00000252" ccId="305214462" eleName="ZhuYaoKongGuZiGongSiCanGuGongSiFenXi" context="neeq_duration_T"/>
    <Item id="00000253" ccId="2638221911" eleName="WaiBuHuanJingDeFenXi" context="neeq_duration_T"/>
    <Item id="00000254" ccId="3243352335" eleName="JingZhengYouShiFenXi" context="neeq_duration_T"/>
    <Item id="00000255" ccId="1120879111" eleName="ChiXuJingYingPingJia" context="neeq_duration_T"/>
    <Item id="00000257" ccId="1180860214" eleName="HongGuanJingJiCengMianHuoXingYeHuanJingCengMianDeFaZhanQuShi" context="neeq_duration_T"/>
    <Item id="00000258" ccId="1353456772" eleName="GongSiFaZhanZhanlie" context="neeq_duration_T"/>
    <Item id="00000259" ccId="544178853" eleName="JingYingJiHuaHuoMuBiao" context="neeq_duration_T"/>
    <Item id="00000260" ccId="2116083598" eleName="YingXiangFaZhanZhanLueJiJingYingJiHuaHeMuBiaoShiXianDeZhongYaoYinSu" context="neeq_duration_T"/>
    <Item id="00000261" ccId="3293154917" eleName="ChiXuDaoBenNianDuDeFengXianYinSu" context="neeq_duration_T"/>
    <Item id="00000262" ccId="162673390" eleName="BaoGaoQiNeiXinZengDeFengXianYinSu" context="neeq_duration_T"/>
    <Item id="00000263" ccId="1901406693" eleName="BenBaoGaoQiBeiChuJuFeiBiaoZhunShenJiYiJianShenJiBaoGaoDeShuoMing" context="neeq_duration_T"/>
    <Item id="00000264" ccId="2262175642" eleName="FeiBiaoZhunShenJiYiJianLeiXing" context="neeq_duration_T"/>
    <Item id="00000265" ccId="4229320651" eleName="FeiBiaoZhunShenJiYiJianShuoMing" context="neeq_duration_T"/>
    <Item id="00000266" ccId="3428530614" eleName="BenNianDuGongSiShiFouCunZaiZhongDaSuSongZhongCaiShiXiang" context="neeq_duration_T"/>
    <Item id="00000267" ccId="3593417139" eleName="ShiFouCunZaiDuiWaiDanBaoShiXiang" context="neeq_duration_T"/>
    <Item id="00000268" ccId="2660019969" eleName="BenNianDuNeiYouWuShiFouFaShengGuDongJiQiGuanLianFangYiGeZhongXingShiZhanYongHuoZheZhuanYiGongSiDeZiJinZiChanJiQiTaZiYuanDeQingXing" context="neeq_duration_T"/>
    <Item id="00000269" ccId="769278357" eleName="YouWuRiChangXingJiOuFaXingGuanLianFangJiaoYi" context="neeq_duration_T"/>
    <Item id="00000270" ccId="2590650854" eleName="ShiFouCunZaiJingGuDongDaHuiShenYiGuoDeShouGouChuShouZiChanShiXiang" context="neeq_duration_T"/>
    <Item id="00000271" ccId="1362168855" eleName="ShiFouCunZaiJingGuDongDaHuiShenYiGuoDeDuiWaiTouZiShiXiang" context="neeq_duration_T"/>
    <Item id="00000272" ccId="219101824" eleName="ShiFouCunZaiQiYeHeBingShiXiang" context="neeq_duration_T"/>
    <Item id="00000273" ccId="3785757333" eleName="BenNianDuYouWuZhongYaoShiXiangSuoYinBiaoGuQuanJiLiJiHua" context="neeq_duration_T"/>
    <Item id="00000274" ccId="2471546421" eleName="YouWuYiPiLuDeChengNuoShiXiang" context="neeq_duration_T"/>
    <Item id="00000275" ccId="3343184855" eleName="YouWuZiChanBeiChaFengKouYaDongJieHuoZheBeiDiYaZhiYaDeQingKuang" context="neeq_duration_T"/>
    <Item id="00000276" ccId="3127637898" eleName="ShiFouCunZaiBeiDiaoChaChuFaDeShiXiang" context="neeq_duration_T"/>
    <Item id="00000277" ccId="2413039432" eleName="ShiFouCunZaiZhongDaZiChanChongZuDeShiXiang" context="neeq_duration_T"/>
    <Item id="00000278" ccId="1510638259" eleName="ShiFouCunZaiZhongDaSuSongZhongCaiShiXiangSuoYin" context="neeq_duration_T"/>
    <Item id="00000279" ccId="3703954001" eleName="ShiFouCunZaiDuiWaiDanBaoShiXiangSuoYin" context="neeq_duration_T"/>
    <Item id="00000280" ccId="3444171485" eleName="ShiFouCunZaiGuDongJiQiGuanLianFangZhanYongHuoZhuanYiGongSiZiJinZiChanJiQiTaZiYuanDeQingKuangSuoYin" context="neeq_duration_T"/>
    <Item id="00000281" ccId="3328317158" eleName="ShiFouCunZaiRiChangXingGuanLianJiaoYiHuoOuFaXingGuanLianJiaoYiShiXiangSuoYin" context="neeq_duration_T"/>
    <Item id="00000282" ccId="1590419170" eleName="ShiFouCunZaiJingGuDongDaHuiShenYiGuoDeShouGouChuShouZiChanShiXiangSuoYin" context="neeq_duration_T"/>
    <Item id="00000283" ccId="1812587650" eleName="ShiFouCunZaiJingGuDongDaHuiShenYiGuoDeDuiWaiTouZiShiXiangSuoYin" context="neeq_duration_T"/>
    <Item id="00000284" ccId="2285843799" eleName="ShiFouCunZaiQiYeHeBingShiXiangSuoYin" context="neeq_duration_T"/>
    <Item id="00000285" ccId="2515104417" eleName="ShiFouCunZaiGuQuanJiLiJiHuaQingKuangSuoYin" context="neeq_duration_T"/>
    <Item id="00000286" ccId="2006315469" eleName="ShiFouCunZaiYiPiLuDeChengNuoShiXiangSuoYin" context="neeq_duration_T"/>
    <Item id="00000287" ccId="558372132" eleName="ShiFouCunZaiZiChanBeiChaFengKouYaDongJieHuoZheBeiDiYaZhiYaDeQingKuangSuoYin" context="neeq_duration_T"/>
    <Item id="00000288" ccId="3380578109" eleName="ShiFouCunZaiBeiDiaoChaChuFaDeShiXiangSuoYin" context="neeq_duration_T"/>
    <Item id="00000289" ccId="2328241255" eleName="ShiFouCunZaiZhongDaZiChanChongZuDeShiXiangSuoYin" context="neeq_duration_T"/>
    <Item id="00000291" ccId="886532941" eleName="ZhongDaSuSongZhongCaiShiXiangXiangMu" context="neeq_duration_T" tupleId="00000290"/>
    <Item id="00000292" ccId="757786297" eleName="ZhongDaSuSongZhongCaiShiXiangSheJiJinE" context="neeq_duration_T" tupleId="00000290"/>
    <Item id="00000293" ccId="830257238" eleName="ZhongDaSuSongZhongCaiShiXiangZhanQiMoJingZiChanBiLi" context="neeq_duration_T" tupleId="00000290"/>
    <Item id="00000294" ccId="1709292042" eleName="ZhongDaSuSongZhongCaiShiXiangShiFouJieAn" context="neeq_duration_T" tupleId="00000290"/>
    <Item id="00000295" ccId="2840027024" eleName="ZhongDaSuSongZhongCaiShiXiangDeLinShiGongGaoPiLuShiJian" context="neeq_duration_T" tupleId="00000290"/>
    <Item id="00000296" ccId="2220858912" eleName="ZhongDaSuSongZhongCaiShiXiangSheJiDeJinE" context="neeq_duration_T"/>
    <Item id="00000297" ccId="3296476846" eleName="ZhongDaSuSongZhongCaiShiXiangZhanQiMoJingZiChanDeBiLi" context="neeq_duration_T"/>
    <Item id="00000298" ccId="523448238" eleName="AnJianJinZhanQingKuangSheJiJinEShiFouXingChengYuJiFuZhaiYiJiDuiGongSiWeiLaiDeYingXiang" context="neeq_duration_T"/>
    <Item id="00000299" ccId="2780672839" eleName="BeiDanBaoRen" context="neeq_duration_T" tupleId="00000306"/>
    <Item id="00000300" ccId="4087481319" eleName="DanBaoJinE" context="neeq_duration_T" tupleId="00000306"/>
    <Item id="00000301" ccId="2032609934" eleName="DanBaoQiXian" context="neeq_duration_T" tupleId="00000306"/>
    <Item id="00000302" ccId="3007926592" eleName="BaoZhengLeiXingBaoZhengDiYaZhiYa" context="neeq_duration_T" tupleId="00000306"/>
    <Item id="00000303" ccId="3819815366" eleName="ZeRenLeiXingYiBanHuoLianDai" context="neeq_duration_T" tupleId="00000306"/>
    <Item id="00000304" ccId="2724939145" eleName="ShiFouLvXingBiYaoJueCeChengXu" context="neeq_duration_T" tupleId="00000306"/>
    <Item id="00000305" ccId="522750361" eleName="ShiFouWeiGuanLianDanBao" context="neeq_duration_T" tupleId="00000306"/>
    <Item id="00000307" ccId="843893924" eleName="GongSiFaShengDeDuiWaiDaoBaoShiXiangDanBaoJinE" context="neeq_duration_T"/>
    <Item id="00000308" ccId="2356302979" eleName="GongSiDuiWaiTiGongDanBaoQiMoDanBaoYuE" context="neeq_duration_T"/>
    <Item id="00000309" ccId="1804264932" eleName="WeiGuDongShiJiKongZhiRenJiQiGuanLianFangTiGongDanBaoDeQiMoDanBaoYuE" context="neeq_duration_T"/>
    <Item id="00000310" ccId="17905979" eleName="ZhiJieHuoJianJieWeiZiChanFuZhaiLvChaoGuoDeBeiDanBaoDuiXiangTiGongDeZhaiWuDanBaoJinE" context="neeq_instant_T"/>
    <Item id="00000311" ccId="1319701210" eleName="GongSiDanBaoZongEChaoGuoJingZiChanBuHanBenShuBuFenDeJinE" context="neeq_instant_T"/>
    <Item id="00000312" ccId="684251494" eleName="ZhanYongZheMingCheng" context="neeq_duration_T" tupleId="00000318"/>
    <Item id="00000313" ccId="968933607" eleName="ZhanYongXingShiZiJinZiChanZiYuan" context="neeq_duration_T" tupleId="00000318"/>
    <Item id="00000314" ccId="892620224" eleName="ZhanYongYuE" context="neeq_duration_T-1" tupleId="00000318"/>
    <Item id="00000315" ccId="2476783129" eleName="ZhanYongYuE" context="neeq_duration_T" tupleId="00000318"/>
    <Item id="00000316" ccId="2293786540" eleName="GuDongJiGuanLianFangZhanYongHuoZhuanYiGongSiDeZiJinZiChanJiQiTaZiYuanDeQingKuangShiFouWuChangZhanYou" context="neeq_duration_T" tupleId="00000318"/>
    <Item id="00000317" ccId="1470170381" eleName="GuDongJiGuanLianFangZhanYongHuoZhuanYiGongSiDeZiJinZiChanJiQiTaZiYuanDeQingKuangShiFouLvXingBiYaoJueCeChengXu" context="neeq_duration_T" tupleId="00000318"/>
    <Item id="00000319" ccId="2724388856" eleName="GuDongJiGuanLianFangZhanYongHuoZhuanYiGongSiDeZiJinZiChanJiQiTaZiYuanDeQingKuangZhanYongJinE" context="neeq_duration_T-1"/>
    <Item id="00000320" ccId="3899151750" eleName="GuDongJiGuanLianFangZhanYongHuoZhuanYiGongSiDeZiJinZiChanJiQiTaZiYuanDeQingKuangZhanYongJinE" context="neeq_duration_T"/>
    <Item id="00000321" ccId="3935073260" eleName="ZhengGaiQingKuang" context="neeq_duration_T"/>
    <Item id="00000322" ccId="3929976807" eleName="GouMaiYuanCaiLiaoRanLiaoDongLiYuJiJinE" context="neeq_duration_T"/>
    <Item id="00000323" ccId="3505077933" eleName="XiaoShouChanPinShangPinTiGongHuoZheJieShouLaoWuWeiTuoWeiTuoHuoZheShouTuoXiaoShouYuJiJinE" context="neeq_duration_T"/>
    <Item id="00000324" ccId="1775054794" eleName="TouZiHanGongTongTouZiWeiTuoLiCaiWeiTuoDaiKuanYuJiJinE" context="neeq_duration_T"/>
    <Item id="00000325" ccId="3239581271" eleName="CaiWuZiZhuGuaPaiGongSiJieShouDeYuJiJinE" context="neeq_duration_T"/>
    <Item id="00000326" ccId="3821367473" eleName="GongSiZhangChengZhongYueDingShiYongYuBenGongSiDeRiChangGuanLianJiaoYiLeiXingYuJiJinE" context="neeq_duration_T"/>
    <Item id="00000327" ccId="3229561825" eleName="GouMaiYuanCaiLiaoRanLiaoDongLi" context="neeq_duration_T"/>
    <Item id="00000328" ccId="1257484904" eleName="XiaoShouChanPinShangPinTiGongHuoZheJieShouLaoWuWeiTuoWeiTuoHuoZheShouTuoXiaoShou" context="neeq_duration_T"/>
    <Item id="00000329" ccId="4066039971" eleName="TouZiHanGongTongTouZiWeiTuoLiCaiWeiTuoDaiKuan" context="neeq_duration_T"/>
    <Item id="00000330" ccId="393480903" eleName="CaiWuZiZhuGuaPaiGongSiJieShouDe" context="neeq_duration_T"/>
    <Item id="00000331" ccId="3510075666" eleName="GongSiZhangChengZhongYueDingShiYongYuBenGongSiDeRiChangGuanLianJiaoYiLeiXing" context="neeq_duration_T"/>
    <Item id="00000332" ccId="727031927" eleName="RiChangXingGuanLianJiaoYiShiXiangYuJiJinE" context="neeq_duration_T"/>
    <Item id="00000333" ccId="129840580" eleName="RiChangXingGuanLianJiaoYiShiXiangFaShengJinE" context="neeq_duration_T"/>
    <Item id="00000334" ccId="2196955942" eleName="OuFaXingGuanLianJiaoYiShiXiangGuanLianFang" context="neeq_duration_T" tupleId="00000339"/>
    <Item id="00000335" ccId="3910557328" eleName="OuFaXingGuanLianJiaoYiShiXiangJuTiShiXiang" context="neeq_duration_T" tupleId="00000339"/>
    <Item id="00000336" ccId="2538233474" eleName="OuFaXingGuanLianJiaoYiShiXiangFaShengJinE" context="neeq_duration_T" tupleId="00000339"/>
    <Item id="00000337" ccId="2919512402" eleName="OuFaXingGuanLianJiaoYiShiXiangLvXingDeChengXu" context="neeq_duration_T" tupleId="00000339"/>
    <Item id="00000340" ccId="2594729587" eleName="GuDongDaHuiShenYiTongGuoDeShouGouChuShouZiChanShiXiang" context="neeq_duration_T"/>
    <Item id="00000341" ccId="1102227509" eleName="GuDongDaHuiShenYiTongGuoDeDuiWaiTouZiShiXiang" context="neeq_duration_T"/>
    <Item id="00000342" ccId="4128793820" eleName="QiYeHeBingShiXiang" context="neeq_duration_T"/>
    <Item id="00000343" ccId="1597365240" eleName="BaoGaoQiNeiGuQuanJiLiJiHuaDeShiShiQingKuang" context="neeq_duration_T"/>
    <Item id="00000344" ccId="1376666231" eleName="GongSiJiQiDongShiJianShiGaoJiGuanLiRenYuanHuoGuDongShiJiKongZhiRenJiQiTaXinXiPiLuYiWuRenGongKaiChengNuoShiXiangChengNuoShiXiang" context="neeq_duration_T"/>
    <Item id="00000345" ccId="2084256673" eleName="ChaFengKouYaDongJieZiChanLeiBie" context="neeq_duration_T" tupleId="00000350"/>
    <Item id="00000346" ccId="1310670763" eleName="ChaFengKouYaDongJieZiChanQuanLiShouXianLeiXing" context="neeq_duration_T" tupleId="00000350"/>
    <Item id="00000347" ccId="3176752046" eleName="ChaFengKouYaDongJieZiChanZhanZongZiChanDeBiLi" context="neeq_duration_T" tupleId="00000350"/>
    <Item id="00000348" ccId="3868916458" eleName="ChaFengKouYaDongJieFaShengYuanYin" context="neeq_duration_T" tupleId="00000350"/>
    <Item id="00000349" ccId="1031617609" eleName="ChaFengKouYaDongJieZiChanZhangMianJiaZhi" context="neeq_duration_T" tupleId="00000350"/>
    <Item id="00000352" ccId="696896880" eleName="DiaoChaChuFaShiXiang" context="neeq_duration_T"/>
    <Item id="00000353" ccId="3152546677" eleName="ZhongDaZiChanChongZuXiangGuanQingKuang" context="neeq_duration_T"/>
    <Item id="00000356" ccId="1107999287" eleName="WuXianShouTiaoJianGuFenDongShiJianShiJiGaoJiGuanLiRenYuanShuLiang" context="neeq_duration_T-1"/>
    <Item id="00000357" ccId="3807642708" eleName="WuXianShouTiaoJianGuFenDongShiJianShiJiGaoJiGuanLiRenYuanShuLiang" context="neeq_duration_T"/>
    <Item id="00000358" ccId="2912648761" eleName="WuXianShouTiaoJianGuFenHeXinYuanGongShuLiang" context="neeq_duration_T-1"/>
    <Item id="00000359" ccId="1000391753" eleName="WuXianShouTiaoJianGuFenHeXinYuanGongShuLiang" context="neeq_duration_T"/>
    <Item id="00000360" ccId="480817317" eleName="WuXianShouGuFenShuLiang" context="neeq_duration_T"/>
    <Item id="00000361" ccId="1247311834" eleName="WuXianShouGuFenShuLiang" context="neeq_duration_T-1"/>
    <Item id="00000362" ccId="1068149003" eleName="WuXianShouTiaoJianGuFenKongGuGuDongShiJiKongZhiRenShuLiang" context="neeq_duration_T-1"/>
    <Item id="00000363" ccId="3063354662" eleName="WuXianShouTiaoJianGuFenKongGuGuDongShiJiKongZhiRenShuLiang" context="neeq_duration_T"/>
    <Item id="00000364" ccId="2069452140" eleName="WuXianShouTiaoJianGuFenKongGuGuDongShiJiKongZhiRenBiLi" context="neeq_duration_T-1"/>
    <Item id="00000365" ccId="935557401" eleName="WuXianShouTiaoJianGuFenDongShiJianShiJiGaoJiGuanLiRenYuanShuLiangBiLi" context="neeq_duration_T-1"/>
    <Item id="00000366" ccId="2742900644" eleName="WuXianShouTiaoJianGuFenHeXinYuanGongShuLiangBiLi" context="neeq_duration_T-1"/>
    <Item id="00000367" ccId="3835930666" eleName="WuXianShouGuFenShuLiangBiLi" context="neeq_duration_T-1"/>
    <Item id="00000368" ccId="1758792709" eleName="WuXianShouGuFenShuLiangBiLi" context="neeq_duration_T"/>
    <Item id="00000369" ccId="2564742190" eleName="WuXianShouTiaoJianGuFenKongGuGuDongShiJiKongZhiRenBiLi" context="neeq_duration_T"/>
    <Item id="00000370" ccId="1408497870" eleName="WuXianShouTiaoJianGuFenDongShiJianShiJiGaoJiGuanLiRenYuanShuLiangBiLi" context="neeq_duration_T"/>
    <Item id="00000371" ccId="2651386495" eleName="WuXianShouTiaoJianGuFenHeXinYuanGongShuLiangBiLi" context="neeq_duration_T"/>
    <Item id="00000372" ccId="1993675403" eleName="WuXianShouTiaoJianGuFenKongGuGuDongShiJiKongZhiRenBenQiBianDong" context="neeq_duration_T"/>
    <Item id="00000373" ccId="171614965" eleName="WuXianShouTiaoJianGuFenDongShiJianShiJiGaoJiGuanLiRenYuanBenQiBianDong" context="neeq_duration_T"/>
    <Item id="00000374" ccId="2234656510" eleName="WuXianShouTiaoJianGuFenHeXinYuanGongBenQiBianDong" context="neeq_duration_T"/>
    <Item id="00000375" ccId="99622419" eleName="WuXianShouGuFenShuLiangBenQiBianDong" context="neeq_duration_T"/>
    <Item id="00000376" ccId="1373652173" eleName="YouXianShouGuFenShuLiang" context="neeq_duration_T-1"/>
    <Item id="00000377" ccId="1451738549" eleName="YouXianShouGuFenShuLiang" context="neeq_duration_T"/>
    <Item id="00000378" ccId="3523722114" eleName="YouXianShouTiaoJianGuFenKongGuGuDongShiJiKongZhiRenShuLiang" context="neeq_duration_T-1"/>
    <Item id="00000379" ccId="554054274" eleName="YouXianShouTiaoJianGuFenKongGuGuDongShiJiKongZhiRenShuLiang" context="neeq_duration_T"/>
    <Item id="00000380" ccId="620808472" eleName="YouXianShouTiaoJianGuFenDongShiJianShiJiGaoJiGuanLiRenYuanShuLiang" context="neeq_duration_T-1"/>
    <Item id="00000381" ccId="3665037826" eleName="YouXianShouTiaoJianGuFenDongShiJianShiJiGaoJiGuanLiRenYuanShuLiang" context="neeq_duration_T"/>
    <Item id="00000382" ccId="2088189432" eleName="YouXianShouTiaoJianGuFenHeXinYuanGongShuLiang" context="neeq_duration_T-1"/>
    <Item id="00000383" ccId="4255364288" eleName="YouXianShouTiaoJianGuFenHeXinYuanGongShuLiang" context="neeq_duration_T"/>
    <Item id="00000384" ccId="1482734055" eleName="ZongGuBenShuLiang" context="neeq_duration_T-1"/>
    <Item id="00000385" ccId="3476707840" eleName="ZongGuBenShuLiang" context="neeq_duration_T"/>
    <Item id="00000386" ccId="3052718022" eleName="YouXianShouGuFenShuLiangBiLi" context="neeq_duration_T-1"/>
    <Item id="00000387" ccId="691037486" eleName="YouXianShouGuFenShuLiangBiLi" context="neeq_duration_T"/>
    <Item id="00000393" ccId="3483096712" eleName="YouXianShouTiaoJianGuFenKongGuGuDongShiJiKongZhiRenShuLiangBiLi" context="neeq_duration_T-1"/>
    <Item id="00000394" ccId="4160472638" eleName="YouXianShouTiaoJianGuFenKongGuGuDongShiJiKongZhiRenShuLiangBiLi" context="neeq_duration_T"/>
    <Item id="00000395" ccId="58904762" eleName="YouXianShouTiaoJianGuFenDongShiJianShiJiGaoJiGuanLiRenYuanShuLiangBiLi" context="neeq_duration_T-1"/>
    <Item id="00000396" ccId="1216395475" eleName="YouXianShouTiaoJianGuFenDongShiJianShiJiGaoJiGuanLiRenYuanShuLiangBiLi" context="neeq_duration_T"/>
    <Item id="00000397" ccId="2694560437" eleName="YouXianShouTiaoJianGuFenHeXinYuanGongShuLiangBiLi" context="neeq_duration_T-1"/>
    <Item id="00000398" ccId="2674588624" eleName="YouXianShouTiaoJianGuFenHeXinYuanGongShuLiangBiLi" context="neeq_duration_T"/>
    <Item id="00000399" ccId="1516264218" eleName="YouXianShouGuFenShuLiangBenQiBianDong" context="neeq_duration_T"/>
    <Item id="00000400" ccId="2370557727" eleName="YouXianShouTiaoJianGuFenKongGuGuDongShiJiKongZhiRenBenQiBianDong" context="neeq_duration_T"/>
    <Item id="00000401" ccId="3356755245" eleName="YouXianShouTiaoJianGuFenDongShiJianShiJiGaoJiGuanLiRenYuanBenQiBianDong" context="neeq_duration_T"/>
    <Item id="00000402" ccId="516975405" eleName="YouXianShouTiaoJianGuFenHeXinYuanGongBenQiBianDong" context="neeq_duration_T"/>
    <Item id="00000403" ccId="3377251611" eleName="ZongGuBenBenQiBianDong" context="neeq_duration_T"/>
    <Item id="00000407" ccId="2226561105" eleName="NianBaoQianShiMingGuDongChiGuQingKuangXuHao" context="neeq_duration_T" tupleId="00000415"/>
    <Item id="00000408" ccId="2881880029" eleName="GuDongMingCheng" context="neeq_duration_T" tupleId="00000415"/>
    <Item id="00000409" ccId="4133650405" eleName="ChiGuBianDong" context="neeq_duration_T" tupleId="00000415"/>
    <Item id="00000410" ccId="270202629" eleName="ChiGuShu" context="neeq_duration_T" tupleId="00000415"/>
    <Item id="00000411" ccId="2293244958" eleName="ChiGuShu" context="neeq_duration_T-1" tupleId="00000415"/>
    <Item id="00000412" ccId="2743053567" eleName="QianShiMingGuDongChiGuQingKuangChiGuBiLi" context="neeq_duration_T" tupleId="00000415"/>
    <Item id="00000413" ccId="1795404067" eleName="ChiYouXianShouGuFenShu" context="neeq_duration_T" tupleId="00000415"/>
    <Item id="00000414" ccId="2480251881" eleName="ChiYouWuXianShouGuFenShu" context="neeq_duration_T" tupleId="00000415"/>
    <Item id="00000416" ccId="775673958" eleName="ChiGuDeShuLiang" context="neeq_duration_T-1"/>
    <Item id="00000417" ccId="503242791" eleName="ChiGuBianDongShuLiang" context="neeq_duration_T"/>
    <Item id="00000418" ccId="2735182996" eleName="ChiGuDeShuLiang" context="neeq_duration_T"/>
    <Item id="00000419" ccId="1294637421" eleName="ChiGuDeBiLi" context="neeq_duration_T"/>
    <Item id="00000420" ccId="1368949913" eleName="ChiYouXianShouGuFenShuLiang" context="neeq_duration_T"/>
    <Item id="00000421" ccId="1369177595" eleName="ChiYouWuXianShouGuFenShuLiang" context="neeq_duration_T"/>
    <Item id="00000424" ccId="3294687233" eleName="JiRuQuanYiDeYouXianGuShuLiangBianDong" context="neeq_duration_T"/>
    <Item id="00000426" ccId="282008965" eleName="JiRuFuZhaiDeYouXianGuShuLiangBianDong" context="neeq_duration_T"/>
    <Item id="00000429" ccId="2615166463" eleName="YouXianGuGuFenShuLiang" context="neeq_duration_T-1"/>
    <Item id="00000430" ccId="2692399637" eleName="YouXianGuShuLiangBianDong" context="neeq_duration_T"/>
    <Item id="00000431" ccId="317307041" eleName="YouXianGuGuFenShuLiang" context="neeq_duration_T"/>
    <Item id="00000432" ccId="394863555" eleName="QianShiMingGuDongJianXiangHuGuanXiShuoMing" context="neeq_duration_T"/>
    <Item id="00000433" ccId="3010853048" eleName="KongGuGuDongQingKuang" context="neeq_duration_T"/>
    <Item id="00000434" ccId="1657331612" eleName="ShiJiKongZhiRenQingKuang" context="neeq_duration_T"/>
    <Item id="00000435" ccId="1682083945" eleName="BaoGaoQiNeiPuTongGuGuPiaoFaXingQingKuangFaXingFangAnGongGaoShiJian" context="neeq_duration_T" tupleId="00000441"/>
    <Item id="00000436" ccId="3621093426" eleName="BaoGaoQiNeiPuTongGuGuPiaoFaXingQingKuangGuPiaoDengJiShiJian" context="neeq_duration_T" tupleId="00000441"/>
    <Item id="00000437" ccId="1195807389" eleName="BaoGaoQiNeiPuTongGuGuPiaoFaXingQingKuangFaXingJiaGe" context="neeq_duration_T" tupleId="00000441"/>
    <Item id="00000438" ccId="555830882" eleName="BaoGaoQiNeiPuTongGuGuPiaoFaXingQingKuangFaXingShuLiang" context="neeq_duration_T" tupleId="00000441"/>
    <Item id="00000439" ccId="3584085199" eleName="BaoGaoQiNeiPuTongGuGuPiaoFaXingQingKuangMuJiJinE" context="neeq_duration_T" tupleId="00000441"/>
    <Item id="00000440" ccId="3054568026" eleName="BaoGaoQiNeiPuTongGuGuPiaoFaXingQingKuangMuJiZiJinYongTu" context="neeq_duration_T" tupleId="00000441"/>
    <Item id="00000444" ccId="2683302829" eleName="CunXuZhiBenNianDuDeYouXianGuGuPiaoJiBenQingKuangFaXingJiaGe" context="neeq_duration_T" tupleId="00000450"/>
    <Item id="00000445" ccId="1633438856" eleName="CunXuZhiBenNianDuDeYouXianGuGuPiaoJiBenQingKuangFaXingShuLiang" context="neeq_duration_T" tupleId="00000450"/>
    <Item id="00000446" ccId="173002272" eleName="CunXuZhiBenNianDuDeYouXianGuGuPiaoJiBenQingKuangMuJiJinE" context="neeq_duration_T" tupleId="00000450"/>
    <Item id="00000447" ccId="3620864100" eleName="CunXuZhiBenNianDuDeYouXianGuGuPiaoJiBenQingKuangPiaoMianGuXiLv" context="neeq_duration_T" tupleId="00000450"/>
    <Item id="00000448" ccId="429019361" eleName="CunXuZhiBenNianDuDeYouXianGuGuPiaoJiBenQingKuangZhuanRangQiShiRi" context="neeq_duration_T" tupleId="00000450"/>
    <Item id="00000449" ccId="4048313378" eleName="CunXuZhiBenNianDuDeYouXianGuGuPiaoJiBenQingKuangZhuanRangZhongZhiRi" context="neeq_duration_T" tupleId="00000450"/>
    <Item id="00000451" ccId="2692640291" eleName="CunXuZhiBenNianDuDeYouXianGuGuPiaoJiBenQingKuangZhengQuanDaiMa" context="neeq_duration_T" tupleId="00000450"/>
    <Item id="00000452" ccId="801889994" eleName="CunXuZhiBenNianDuDeYouXianGuGuPiaoJiBenQingKuangZhengQuanJianCheng" context="neeq_duration_T" tupleId="00000450"/>
    <Item id="00000453" ccId="3151691605" eleName="CunXuZhiBenNianDuDeYouXianGuGuPiaoGuDongQingKuangZhengQuanDaiMa" context="neeq_duration_T"/>
    <Item id="00000454" ccId="3147765453" eleName="CunXuZhiBenNianDuDeYouXianGuGuPiaoGuDongQingKuangZhengQuanJianCheng" context="neeq_duration_T"/>
    <Item id="00000455" ccId="1825319653" eleName="CunXuZhiBenNianDuDeYouXianGuGuPiaoGuDongQingKuangGuDongRenShu" context="neeq_duration_T"/>
    <Item id="00000456" ccId="2105451890" eleName="CunXuZhiBenNianDuDeYouXianGuGuPiaoGuDongMingXiQingKuangXuHao" context="neeq_duration_T" tupleId="00000461"/>
    <Item id="00000457" ccId="3070986322" eleName="CunXuZhiBenNianDuDeYouXianGuGuPiaoGuDongMingXiQingKuangGuDongMingCheng" context="neeq_duration_T" tupleId="00000461"/>
    <Item id="00000458" ccId="208690435" eleName="CunXuZhiBenNianDuDeYouXianGuGuPiaoGuDongMingXiQingKuangChiGuShuLiang" context="neeq_duration_T-1" tupleId="00000461"/>
    <Item id="00000459" ccId="1046876076" eleName="CunXuZhiBenNianDuDeYouXianGuGuPiaoGuDongMingXiQingKuangChiGuShuLiang" context="neeq_duration_T" tupleId="00000461"/>
    <Item id="00000460" ccId="4098875187" eleName="CunXuZhiBenNianDuDeYouXianGuGuPiaoGuDongMingXiQingKuangChiGuBiLi" context="neeq_duration_T" tupleId="00000461"/>
    <Item id="00000463" ccId="2357296288" eleName="CunXuZhiBenNianDuDeYouXianGuGuPiaoLiRunFenPeiQingKuangZhengQuanDaiMa" context="neeq_duration_T" tupleId="00000471"/>
    <Item id="00000464" ccId="316001413" eleName="CunXuZhiBenNianDuDeYouXianGuGuPiaoLiRunFenPeiQingKuangZhengQuanJianCheng" context="neeq_duration_T" tupleId="00000471"/>
    <Item id="00000465" ccId="4119004554" eleName="CunXuZhiBenNianDuDeYouXianGuGuPiaoLiRunFenPeiQingKuangBenQiGuXiLv" context="neeq_duration_T" tupleId="00000471"/>
    <Item id="00000466" ccId="846366810" eleName="CunXuZhiBenNianDuDeYouXianGuGuPiaoLiRunFenPeiQingKuangFenPeiJinE" context="neeq_duration_T" tupleId="00000471"/>
    <Item id="00000467" ccId="2592960782" eleName="CunXuZhiBenNianDuDeYouXianGuGuPiaoLiRunFenPeiQingKuangGuXiShiFouLeiJi" context="neeq_duration_T" tupleId="00000471"/>
    <Item id="00000468" ccId="2884128159" eleName="CunXuZhiBenNianDuDeYouXianGuGuPiaoLiRunFenPeiQingKuangLeiJiE" context="neeq_duration_T" tupleId="00000471"/>
    <Item id="00000469" ccId="256173935" eleName="CunXuZhiBenNianDuDeYouXianGuGuPiaoLiRunFenPeiQingKuangShiFouCanYuShengYuLiRunFenPei" context="neeq_duration_T" tupleId="00000471"/>
    <Item id="00000470" ccId="538402270" eleName="CunXuZhiBenNianDuDeYouXianGuGuPiaoLiRunFenPeiQingKuangCanYuShengYuFenPeiJinE" context="neeq_duration_T" tupleId="00000471"/>
    <Item id="00000472" ccId="1860390841" eleName="CunXuZhiBenNianDuDeYouXianGuGuPiaoHuiGouQingKuangZhengQuanDaiMa" context="neeq_duration_T" tupleId="00000479"/>
    <Item id="00000473" ccId="2280127050" eleName="CunXuZhiBenNianDuDeYouXianGuGuPiaoHuiGouQingKuangZhengQuanJianCheng" context="neeq_duration_T" tupleId="00000479"/>
    <Item id="00000474" ccId="586729768" eleName="CunXuZhiBenNianDuDeYouXianGuGuPiaoHuiGouQingKuangHuiGouXuanZeQuanDeXingShiZhuTi" context="neeq_duration_T" tupleId="00000479"/>
    <Item id="00000475" ccId="1528290504" eleName="CunXuZhiBenNianDuDeYouXianGuGuPiaoHuiGouQingKuangHuiGouQiJian" context="neeq_duration_T" tupleId="00000479"/>
    <Item id="00000476" ccId="2014021473" eleName="CunXuZhiBenNianDuDeYouXianGuGuPiaoHuiGouQingKuangHuiGouShuLiang" context="neeq_duration_T" tupleId="00000479"/>
    <Item id="00000477" ccId="1923283147" eleName="CunXuZhiBenNianDuDeYouXianGuGuPiaoHuiGouQingKuangHuiGouBiLi" context="neeq_duration_T" tupleId="00000479"/>
    <Item id="00000478" ccId="1356917472" eleName="CunXuZhiBenNianDuDeYouXianGuGuPiaoHuiGouQingKuangHuiGouZiJinZongE" context="neeq_duration_T" tupleId="00000479"/>
    <Item id="00000480" ccId="2502922051" eleName="CunXuZhiBenNianDuDeYouXianGuGuPiaoZhuanHuanQingKuangZhengQuanDaiMa" context="neeq_duration_T" tupleId="00000486"/>
    <Item id="00000481" ccId="1946416303" eleName="CunXuZhiBenNianDuDeYouXianGuGuPiaoZhuanHuanQingKuangZhengQuanJianCheng" context="neeq_duration_T" tupleId="00000486"/>
    <Item id="00000482" ccId="3942772027" eleName="CunXuZhiBenNianDuDeYouXianGuGuPiaoZhuanHuanQingKuangZhuanGuTiaoJian" context="neeq_duration_T" tupleId="00000486"/>
    <Item id="00000483" ccId="422075242" eleName="CunXuZhiBenNianDuDeYouXianGuGuPiaoZhuanHuanQingKuangZhuanGuJiaGe" context="neeq_duration_T" tupleId="00000486"/>
    <Item id="00000484" ccId="4072907691" eleName="CunXuZhiBenNianDuDeYouXianGuGuPiaoZhuanHuanQingKuangZhuanHuanXuanZeQuanDeXingShiZhuTi" context="neeq_duration_T" tupleId="00000486"/>
    <Item id="00000485" ccId="1846899521" eleName="CunXuZhiBenNianDuDeYouXianGuGuPiaoZhuanHuanQingKuangZhuanHuanXingChengDePuTongGuShuLiang" context="neeq_duration_T" tupleId="00000486"/>
    <Item id="00000487" ccId="1637295512" eleName="CunXuZhiBenNianDuDeYouXianGuGuPiaoBiaoJueQuanHuiFuQingKuangZhengQuanDaiMa" context="neeq_duration_T" tupleId="00000492"/>
    <Item id="00000488" ccId="633840035" eleName="CunXuZhiBenNianDuDeYouXianGuGuPiaoBiaoJueQuanHuiFuQingKuangZhengQuanJianCheng" context="neeq_duration_T" tupleId="00000492"/>
    <Item id="00000489" ccId="537793476" eleName="CunXuZhiBenNianDuDeYouXianGuGuPiaoBiaoJueQuanHuiFuQingKuangHuiFuBiaoJueQuanDeYouXianGuShuLiang" context="neeq_duration_T" tupleId="00000492"/>
    <Item id="00000490" ccId="141172660" eleName="CunXuZhiBenNianDuDeYouXianGuGuPiaoBiaoJueQuanHuiFuQingKuangHuiFuBiaoJueQuanDeYouXianGuBiLi" context="neeq_duration_T" tupleId="00000492"/>
    <Item id="00000491" ccId="1800340177" eleName="CunXuZhiBenNianDuDeYouXianGuGuPiaoBiaoJueQuanHuiFuQingKuangYouXiaoQiJian" context="neeq_duration_T" tupleId="00000492"/>
    <Item id="00000493" ccId="1699434789" eleName="BaoGaoQiNeiRongZiZhaiQuanRongZiQingKuangDaiMa" context="neeq_duration_T" tupleId="00000499"/>
    <Item id="00000494" ccId="4093020785" eleName="BaoGaoQiNeiRongZiZhaiQuanRongZiQingKuangJianCheng" context="neeq_duration_T" tupleId="00000499"/>
    <Item id="00000495" ccId="1342132290" eleName="BaoGaoQiNeiRongZiZhaiQuanRongZiQingKuangZhengQuanLeiXing" context="neeq_duration_T" tupleId="00000499"/>
    <Item id="00000496" ccId="3991497830" eleName="BaoGaoQiNeiZhaiQuanRongZiQingKuangRongZiJinE" context="neeq_duration_T" tupleId="00000499"/>
    <Item id="00000497" ccId="4256376280" eleName="BaoGaoQiNeiZhaiQuanRongZiQingKuangCunXuShiJian" context="neeq_duration_T" tupleId="00000499"/>
    <Item id="00000498" ccId="3480708192" eleName="BaoGaoQiNeiZhaiQuanRongZiQingKuangShiFouAnQiHuanBenFuXi" context="neeq_duration_T" tupleId="00000499"/>
    <Item id="00000500" ccId="4010918901" eleName="ZhaiQuanRongZiJinE" context="neeq_duration_T"/>
    <Item id="00000510" ccId="4176742433" eleName="XianRenDongShiJianShiGaoJiGuanLiRenYuanChiGuQingKuangXingMing" context="neeq_duration_T" tupleId="00000517"/>
    <Item id="00000511" ccId="1326788081" eleName="XianRenDongShiJianShiGaoJiGuanLiRenYuanChiGuQingKuangZhiWu" context="neeq_duration_T" tupleId="00000517"/>
    <Item id="00000512" ccId="4253760417" eleName="XianRenDongShiJianShiGaoJiGuanLiRenYuanChiGuQingKuangXingBie" context="neeq_duration_T" tupleId="00000517"/>
    <Item id="00000513" ccId="1177850120" eleName="XianRenDongShiJianShiGaoJiGuanLiRenYuanChiGuQingKuangNianLing" context="neeq_instant_T" tupleId="00000517"/>
    <Item id="00000514" ccId="897870590" eleName="XianRenDongShiJianShiGaoJiGuanLiRenYuanChiGuQingKuangXueLi" context="neeq_duration_T" tupleId="00000517"/>
    <Item id="00000515" ccId="1885978139" eleName="XianRenDongShiJianShiGaoJiGuanLiRenYuanChiGuQingKuangRenQi" context="neeq_duration_T" tupleId="00000517"/>
    <Item id="00000516" ccId="1619639044" eleName="XianRenDongShiJianShiGaoJiGuanLiRenYuanChiGuQingKuangShiFouZaiGongSiLingQuXinChou" context="neeq_duration_T" tupleId="00000517"/>
    <Item id="00000518" ccId="2002388754" eleName="DongShiHuiRenShu" context="neeq_duration_T"/>
    <Item id="00000519" ccId="2524200542" eleName="JianShiHuiRenShu" context="neeq_duration_T"/>
    <Item id="00000520" ccId="3864305670" eleName="GaoJiGuanLiRenYuanRenShu" context="neeq_duration_T"/>
    <Item id="00000521" ccId="4280267036" eleName="DongShiJianShiGaoJiGuanLiRenYuanXiangHuJianGuanXiJiYuKongGuGuDongShiJiKongZhiRenJianGuanXi" context="neeq_duration_T"/>
    <Item id="00000522" ccId="3685307991" eleName="DongJianGaoRenYuanMingCheng" context="neeq_duration_T" tupleId="00000529"/>
    <Item id="00000523" ccId="3788524979" eleName="DongJianGaoRenYuanZhiWu" context="neeq_duration_T" tupleId="00000529"/>
    <Item id="00000524" ccId="3461825974" eleName="DongJianGaoChiPuTongGuGuShu" context="neeq_duration_T-1" tupleId="00000529"/>
    <Item id="00000525" ccId="3560192690" eleName="DongJianGaoChiPuTongGuGuShuDeBianDong" context="neeq_duration_T" tupleId="00000529"/>
    <Item id="00000526" ccId="1299803699" eleName="DongJianGaoChiPuTongGuGuShu" context="neeq_duration_T" tupleId="00000529"/>
    <Item id="00000527" ccId="4002599488" eleName="DongJianGaoPuTongGuChiGuBiLi" context="neeq_duration_T" tupleId="00000529"/>
    <Item id="00000528" ccId="1724336801" eleName="DongJianGaoChiYouGuPiaoQiQuanGuShu" context="neeq_duration_T" tupleId="00000529"/>
    <Item id="00000530" ccId="40561497" eleName="BenNianChiGuShuLiang" context="neeq_duration_T-1"/>
    <Item id="00000531" ccId="1461920695" eleName="BenNianChiGuShuLiang" context="neeq_duration_T"/>
    <Item id="00000536" ccId="2225176975" eleName="ZongJingLiShiFouFaShengBianDong" context="neeq_duration_T"/>
    <Item id="00000537" ccId="1714775524" eleName="DongShiHuiMiShuShiFouFaShengBianDong" context="neeq_duration_T"/>
    <Item id="00000538" ccId="2202665116" eleName="CaiWuZongJianShiFouFaShengBianDong" context="neeq_duration_T"/>
    <Item id="00000539" ccId="494066392" eleName="DongJianGaoBianDongQingKuangXingMing" context="neeq_duration_T" tupleId="00000545"/>
    <Item id="00000540" ccId="2711833945" eleName="DongJianGaoBianDongQingKuangZhiWu" context="neeq_duration_T-1" tupleId="00000545"/>
    <Item id="00000541" ccId="812761729" eleName="DongJianGaoBianDongQingKuangBianDongLeiXing" context="neeq_duration_T" tupleId="00000545"/>
    <Item id="00000542" ccId="4107359660" eleName="DongJianGaoBianDongQingKuangZhiWu" context="neeq_duration_T" tupleId="00000545"/>
    <Item id="00000543" ccId="563841058" eleName="DongJianGaoBianDongQingKuangBianDongYuanYin" context="neeq_duration_T" tupleId="00000545"/>
    <Item id="00000544" ccId="707617160" eleName="BenNianXinRenDongJianGaoJianYaoZhiYeJingLi" context="neeq_duration_T"/>
    <Item id="00000556" ccId="422761944" eleName="AnJiaoYuChengDuBoShi" context="neeq_duration_T-1"/>
    <Item id="00000557" ccId="1724335219" eleName="AnJiaoYuChengDuBoShi" context="neeq_duration_T"/>
    <Item id="00000558" ccId="1093823168" eleName="AnJiaoYuChengDuYanJiuSheng" context="neeq_duration_T-1"/>
    <Item id="00000559" ccId="581108801" eleName="AnJiaoYuChengDuYanJiuSheng" context="neeq_duration_T"/>
    <Item id="00000560" ccId="826489155" eleName="AnJiaoYuChengDuBenKe" context="neeq_duration_T-1"/>
    <Item id="00000561" ccId="4273644934" eleName="AnJiaoYuChengDuBenKe" context="neeq_duration_T"/>
    <Item id="00000562" ccId="1117722448" eleName="AnJiaoYuChengDuZhuanKe" context="neeq_duration_T-1"/>
    <Item id="00000563" ccId="1759939451" eleName="AnJiaoYuChengDuZhuanKe" context="neeq_duration_T"/>
    <Item id="00000564" ccId="547879370" eleName="AnJiaoYuChengDuZhuanKeYiXia" context="neeq_duration_T-1"/>
    <Item id="00000565" ccId="3230564463" eleName="AnJiaoYuChengDuZhuanKeYiXia" context="neeq_duration_T"/>
    <Item id="00000569" ccId="1089579146" eleName="RenYuanBianDongRenCaiYinJinPinXunZhaoPinXinChouZhengCeDengQingKuang" context="neeq_duration_T"/>
    <Item id="00000570" ccId="2490276865" eleName="HeXinYuanGongShuLiang" context="neeq_duration_T-1"/>
    <Item id="00000571" ccId="1345899380" eleName="HeXinYuanGongShuLiang" context="neeq_duration_T"/>
    <Item id="00000572" ccId="3185300457" eleName="HeXinYuanGongPuTongGuChiGuShuLiang" context="neeq_duration_T"/>
    <Item id="00000573" ccId="2284459700" eleName="HeXinYuanGongGuPiaoQiQuanShuLiang" context="neeq_duration_T"/>
    <Item id="00000574" ccId="1683780596" eleName="ZiYuanPiLuHeXinJiShuTuanDuiHuoGuanJianJiShuRenYuanDeJiBenQingKuang" context="neeq_duration_T"/>
    <Item id="00000575" ccId="489060429" eleName="NianDuNeiShiFouJianLiXinDeGongSiZhiLiZhiDu" context="neeq_duration_T"/>
    <Item id="00000576" ccId="2012936705" eleName="DongShiHuiShiFouSheZhiZhuanYeWeiYuanHui" context="neeq_duration_T"/>
    <Item id="00000577" ccId="2673058966" eleName="DongShiHuiShiFouSheZhiDuLiDongShi" context="neeq_duration_T"/>
    <Item id="00000578" ccId="584659484" eleName="TouZiJiGouShiFouPaiZhuDongShi" context="neeq_duration_T"/>
    <Item id="00000579" ccId="1198208895" eleName="JianShiHuiDuiBenNianJianDuShiXiangShiFouCunZaiYiYi" context="neeq_duration_T"/>
    <Item id="00000580" ccId="1967386896" eleName="GuanLiCengShiFouYinRuZhiYeJingLiRen" context="neeq_duration_T"/>
    <Item id="00000581" ccId="2788695831" eleName="HuiJiHeSuanTiXiCaiWuGuanLiFengXianKongZhiJiQiTaZhongDaNeiBuGuanLiZhiDuBenNianShiFouFaXianZhongDaQueXian" context="neeq_duration_T"/>
    <Item id="00000582" ccId="499548254" eleName="ShiFouJianLiNianDuBaoGaoZhongDaChaCuoZeRenZhuiJiuZhiDu" context="neeq_duration_T"/>
    <Item id="00000583" ccId="3311581764" eleName="GongSiZhiLiZhiGu" context="neeq_duration_T"/>
    <Item id="00000584" ccId="4250510377" eleName="DongShiHuiDuiGongSiZhiLiJiZhiGeiSuoYouGuDongTiGongHeShiDeBaoHuHePingDengQuanLiDengQingKuangDePingGuYiJian" context="neeq_duration_T"/>
    <Item id="00000585" ccId="959919052" eleName="GongSiZhongDaJueCeShiFouLvXingGuiDingChengXuDePingGuYiJian" context="neeq_duration_T"/>
    <Item id="00000586" ccId="327878166" eleName="GongSiZhangChengDeXiuGaiQingKuang" context="neeq_duration_T"/>
    <Item id="00000587" ccId="2791231038" eleName="SanHuiYunZuoQingKuangHuiYiLeiXing" context="neeq_duration_T" tupleId="00000590"/>
    <Item id="00000588" ccId="3705811617" eleName="SanHuiYunZuoQingKuangHuiYiCiShu" context="neeq_duration_T" tupleId="00000590"/>
    <Item id="00000589" ccId="1713385754" eleName="SanHuiYunZuoQingKuangJianYaoNeiRong" context="neeq_duration_T" tupleId="00000590"/>
    <Item id="00000591" ccId="1804497476" eleName="SanHuiDeZhaoJiZhaoKaiBiaoJueChengXuShiFouFuHeFaLvFaGuiYaoQiuDePingGuYiJian" context="neeq_duration_T"/>
    <Item id="00000592" ccId="839580513" eleName="GongSiZhiLiJiBenQingKuang" context="neeq_duration_T"/>
    <Item id="00000595" ccId="3304339838" eleName="JianShikuaiJiuNianDuNeiJianDuShiXiangDeYiJian" context="neeq_duration_T"/>
    <Item id="00000596" ccId="1724789428" eleName="GongSiBaoChiDuLiXingZiZhuJingYingNengLiDeShuoMing" context="neeq_duration_T"/>
    <Item id="00000597" ccId="773600818" eleName="ZhongDaNeiBuGuanLiZhiDuJinXingPingJia" context="neeq_duration_T"/>
    <Item id="00000598" ccId="3346651178" eleName="NianDuBaoGaoChaCuoZeRenZhuiJiuZhiDuXiangGuanQingKuang" context="neeq_duration_T"/>
    <Item id="00000599" ccId="2166352620" eleName="ShiFouJingGuoShenJi" context="neeq_duration_T"/>
    <Item id="00000600" ccId="3605746362" eleName="ShenJiYiJian" context="neeq_duration_T"/>
    <Item id="00000601" ccId="587048266" eleName="ShenJiBaoGaoBianHao" context="neeq_duration_T"/>
    <Item id="00000602" ccId="3510849353" eleName="ShenJiJiGouMingCheng" context="neeq_duration_T"/>
    <Item id="00000603" ccId="3993436704" eleName="ShenJiJiGouDiZhi" context="neeq_duration_T"/>
    <Item id="00000604" ccId="4101888043" eleName="ShenJiBaoGaoRiQi" context="neeq_duration_T"/>
    <Item id="00000605" ccId="2102680602" eleName="QianZiZhuCekuaiJiShiXingMing" context="neeq_duration_T"/>
    <Item id="00000606" ccId="689963236" eleName="ShenJiBaoGaoQuanWen" context="neeq_duration_T"/>
    <Item id="00001994" ccId="744767344" eleName="CashFlowsFromUsedInOperatingActivities" context="neeq_duration_T"/>
    <Item id="00001995" ccId="2147318599" eleName="CashFlowsFromUsedInOperatingActivities" context="neeq_duration_T-1"/>
    <Item id="00001996" ccId="332884927" eleName="CashFlowsFromUsedInInvestingActivities" context="neeq_duration_T"/>
    <Item id="00001997" ccId="1828781657" eleName="CashFlowsFromUsedInInvestingActivities" context="neeq_duration_T-1"/>
    <Item id="00001998" ccId="320166198" eleName="CashFlowsFromUsedInFinancingActivities" context="neeq_duration_T"/>
    <Item id="00001999" ccId="2143847647" eleName="CashFlowsFromUsedInFinancingActivities" context="neeq_duration_T-1"/>
    <Item id="00002000" ccId="1825083707" eleName="XianJinLiuLiangFenXi" context="neeq_duration_T"/>
    <Item id="00002009" ccId="3412414055" eleName="BaoGaoQiNeiQianWuMingGongYingShangQingKuangXuHao" context="neeq_duration_T" tupleId="00002013"/>
    <Item id="00002010" ccId="2930998801" eleName="BaoGaoQiNeiQianWuMingGongYingShangQingKuangGongYingShangMingCheng" context="neeq_duration_T" tupleId="00002013"/>
    <Item id="00002011" ccId="4161947943" eleName="BaoGaoQiNeiQianWuMingGongYingShangQingKuangCaiGouE" context="neeq_duration_T" tupleId="00002013"/>
    <Item id="00002012" ccId="1903405034" eleName="BaoGaoQiNeiQianWuMingGongYingShangQingKuangZhanCaiGouZongJinEBiLi" context="neeq_duration_T" tupleId="00002013"/>
    <Item id="00002014" ccId="4274267076" eleName="BaoGaoQiNeiQianWuMingGongYingShangQingKuangShiFouGuanLianFang" context="neeq_duration_T" tupleId="00002013"/>
    <Item id="00002016" ccId="1988973141" eleName="BaoGaoQiNeiQianWuMingGongYingShangQingKuangCaiGouZhanBiHeJi" context="neeq_duration_T"/>
    <Item id="00002017" ccId="2834322534" eleName="YanFaFeiYong" context="neeq_duration_T"/>
    <Item id="00002018" ccId="1355308032" eleName="YanFaFeiYong" context="neeq_duration_T-1"/>
    <Item id="00002019" ccId="3667955711" eleName="YanFaFeiYongZhanYingYeShouRuDeBiZhong" context="neeq_duration_T"/>
    <Item id="00002020" ccId="1762714635" eleName="YanFaFeiYongZhanYingYeShouRuDeBiZhong" context="neeq_duration_T-1"/>
    <Item id="00002021" ccId="2159801650" eleName="BankBalancesAndCash" context="neeq_instant_T"/>
    <Item id="00002022" ccId="2550339239" eleName="BankBalancesAndCash" context="neeq_instant_T-1"/>
    <Item id="00002023" ccId="3457821584" eleName="WeiTuoLiCaiJiYanShengPinTouZiQingKuang" context="neeq_duration_T"/>
    <Item id="00002024" ccId="1408419428" eleName="ShiFouCunZaiMeiTiPuBianZhiYiDeShiXiang" context="neeq_duration_T"/>
    <Item id="00002025" ccId="3579767354" eleName="ShiFouCunZaiZiYuanPiLuDeZhongYaoShiXiang" context="neeq_duration_T"/>
    <Item id="00002026" ccId="1481278" eleName="ShiFouCunZaiMeiTiPuBianZhiYiDeShiXiangSuoYin" context="neeq_duration_T"/>
    <Item id="00002027" ccId="316474581" eleName="ShiFouCunZaiZiYuanPiLuDeZhongYaoShiXiangSuoYin" context="neeq_duration_T"/>
    <Item id="00002028" ccId="348999853" eleName="MeiTiPuBianZhiYiYiJiChengQingDeQingKuang" context="neeq_duration_T"/>
    <Item id="00002029" ccId="3369016035" eleName="ZiYuanPiLuZhongYaoShiXiang" context="neeq_duration_T"/>
    <Item id="00002030" ccId="2878881666" eleName="BaoGaoQiNeiPuTongGuGuPiaoFaXingQingKuangFaXingDuiXiangZhongDongJianGaoYuHeXinYuanGongRenShu" context="neeq_instant_T" tupleId="00000441"/>
    <Item id="00002031" ccId="672999730" eleName="BaoGaoQiNeiPuTongGuGuPiaoFaXingQingKuangFaXingDuiXiangZhongZuoShiShangJiaShu" context="neeq_instant_T" tupleId="00000441"/>
    <Item id="00002032" ccId="1283544838" eleName="BaoGaoQiNeiPuTongGuGuPiaoFaXingQingKuangFaXingDuiXiangZhongWaiBuZiRanRenRenShu" context="neeq_instant_T" tupleId="00000441"/>
    <Item id="00002033" ccId="3798850363" eleName="BaoGaoQiNeiPuTongGuGuPiaoFaXingQingKuangFaXingDuiXiangZhongSiMuTouZiJiJinJiaShu" context="neeq_instant_T" tupleId="00000441"/>
    <Item id="00002034" ccId="3571136522" eleName="BaoGaoQiNeiPuTongGuGuPiaoFaXingQingKuangFaXingDuiXiangZhongXinTuoJiZiGuanChanPinJiaShu" context="neeq_instant_T" tupleId="00000441"/>
    <Item id="00002035" ccId="2783287205" eleName="BaoGaoQiNeiPuTongGuGuPiaoFaXingQingKuangMuJiZiJinYongTuShiFouBianGeng" context="neeq_duration_T" tupleId="00000441"/>
    <Item id="00002042" ccId="3553163413" eleName="BaoGaoQiNeiQiTaZhongYaoRongZiQingKuangRongZiFangShi" context="neeq_duration_T" tupleId="00002048"/>
    <Item id="00002043" ccId="3664491245" eleName="BaoGaoQiNeiQiTaZhongYaoRongZiQingKuangRongZiFang" context="neeq_duration_T" tupleId="00002048"/>
    <Item id="00002044" ccId="1529912044" eleName="BaoGaoQiNeiQiTaZhongYaoRongZiQingKuangRongZiJinE" context="neeq_duration_T" tupleId="00002048"/>
    <Item id="00002045" ccId="19217657" eleName="BaoGaoQiNeiQiTaZhongYaoRongZiQingKuangLiXiLv" context="neeq_instant_T" tupleId="00002048"/>
    <Item id="00002046" ccId="3424281900" eleName="BaoGaoQiNeiQiTaZhongYaoRongZiQingKuangCunXuShiJian" context="neeq_duration_T" tupleId="00002048"/>
    <Item id="00002047" ccId="1973561125" eleName="BaoGaoQiNeiQiTaZhongYaoRongZiQingKuangShiFouCunZaiChangFuFengXian" context="neeq_duration_T" tupleId="00002048"/>
    <Item id="00002049" ccId="670296771" eleName="BaoGaoQiNeiQiTaZhongYaoRongZiJinE" context="neeq_duration_T"/>
    <Item id="00002050" ccId="627910315" eleName="kuaiJiShiShiWuSuoShiFouBianGeng" context="neeq_duration_T"/>
    <Item id="00002051" ccId="3186778333" eleName="KuaiJiShiShiWuSuoLianXuFuWuNianXian" context="neeq_instant_T"/>
    <Item id="00002693" ccId="3214832720" eleName="DistributionCosts" context="neeq_duration_T-1"/>
    <Item id="00002694" ccId="668829301" eleName="ProfitLoss" context="neeq_duration_T-1"/>
    <Item id="00002695" ccId="657275916" eleName="BaoGaoQiNeiZhaiQuanRongZiQingKuangPiaoMianLiLv" context="neeq_instant_T" tupleId="00000499"/>
    <Item id="00002697" ccId="3091949623" eleName="JiRuQuanYiDeYouXianGuShuLiang" context="neeq_duration_T-1"/>
    <Item id="00002698" ccId="1058199179" eleName="JiRuQuanYiDeYouXianGuShuLiang" context="neeq_duration_T"/>
    <Item id="00002699" ccId="536245632" eleName="JiRuFuZhaiDeYouXianGuShuLiang" context="neeq_duration_T-1"/>
    <Item id="00002700" ccId="3502681889" eleName="JiRuFuZhaiDeYouXianGuShuLiang" context="neeq_duration_T"/>
    <Item id="00002705" ccId="545183163" eleName="ZaiZhiYuanGongAnGongZuoXingZhiFenLeiYuanGongLeiBie" context="neeq_duration_T" tupleId="00002708"/>
    <Item id="00002706" ccId="1512574061" eleName="ZaiZhiYuanGongAnGongZuoXingZhiFenLeiYuanGongRenShu" context="neeq_duration_T-1" tupleId="00002708"/>
    <Item id="00002707" ccId="3548315476" eleName="ZaiZhiYuanGongAnGongZuoXingZhiFenLeiYuanGongRenShu" context="neeq_duration_T" tupleId="00002708"/>
    <Item id="00002709" ccId="1910966430" eleName="WeiKouChuFeiJingChangXingSunYiDeJiaQuanPingJunJingZiChanShouYiLv" context="neeq_duration_T"/>
    <Item id="00002710" ccId="3834549220" eleName="WeiKouChuFeiJingChangXingSunYiDeJiaQuanPingJunJingZiChanShouYiLv" context="neeq_duration_T-1"/>
    <Item id="00002711" ccId="2052338269" eleName="JiaQuanPingJunJingZiChanShouYiLv" context="neeq_duration_T"/>
    <Item id="00002712" ccId="1355697185" eleName="JiaQuanPingJunJingZiChanShouYiLv" context="neeq_duration_T-1"/>
    <Item id="00002713" ccId="2543469926" eleName="GongKaiFaXingZhaiQuanDePiLuTeShuYaoQiuShuoMing" context="neeq_duration_T"/>
    <Item id="00002714" ccId="2113940927" eleName="PuTongGuLiRunFenPeiYuAnGuLiFenPeiRiQi" context="neeq_duration_T"/>
    <Item id="00002715" ccId="3998750835" eleName="PuTongGuLiRunFenPeiYuAnMei10guPaiXianShu" context="neeq_duration_T"/>
    <Item id="00002716" ccId="2882501186" eleName="PuTongGuLiRunFenPeiYuAnMei10guSongGuShu" context="neeq_duration_T"/>
    <Item id="00002717" ccId="590589460" eleName="PuTongGuLiRunFenPeiYuAnMei10guZhuanZengShu" context="neeq_duration_T"/>
    <Item id="00002718" ccId="768733064" eleName="MuJiZiJinYongTuBianGengDeJuTiQingKuangJiBianDongYuanYin" context="neeq_duration_T"/>
    <Item id="00002723" ccId="1778748660" eleName="kuaiJiShiShiWuSuoMingCheng" context="neeq_duration_T"/>
    <Item id="00002724" ccId="3127493769" eleName="ShenJiYiJianLeiXing" context="neeq_duration_T"/>
    <Item id="00002725" ccId="3855130499" eleName="JingYingFenXiZiYuanPiLu" context="neeq_duration_T"/>
    <Item id="00002731" ccId="1754237637" eleName="GongGaoBianHao" context="neeq_duration_T"/>
    <Item id="00002732" ccId="4031818788" eleName="OperatingCost" context="neeq_duration_T"/>
    <Item id="00002733" ccId="2308112062" eleName="OperatingCost" context="neeq_duration_T-1"/>
    <Item id="00002734" ccId="1667282300" eleName="MaoLiLv" context="neeq_duration_T"/>
    <Item id="00002735" ccId="1811202692" eleName="MaoLiLv" context="neeq_duration_T-1"/>
    <Item id="00002745" ccId="3770174459" eleName="BenNianMoChaFengKouYaDongJieZiChanLeiJiZhi" context="neeq_duration_T"/>
    <Item id="00002746" ccId="3321210318" eleName="BenNianMoChaFengKouYaDongJieZiChanLeiJiZhanZongZiChanBiLi" context="neeq_duration_T"/>
    <Item id="00002748" ccId="1941111687" eleName="BaoGaoQiNeiQianWuMingKeHuQingKuangXuHao" context="neeq_duration_T" tupleId="00002747"/>
    <Item id="00002749" ccId="2796858289" eleName="BaoGaoQiNeiQianWuMingKeHuQingKuangKeHuMingCheng" context="neeq_duration_T" tupleId="00002747"/>
    <Item id="00002750" ccId="4283130091" eleName="BaoGaoQiNeiQianWuMingKeHuQingKuangXiaoShouJinE" context="neeq_duration_T" tupleId="00002747"/>
    <Item id="00002751" ccId="1573843146" eleName="BaoGaoQiNeiQianWuMingKeHuQingKuangZhanYingYeShouRuBiLi" context="neeq_duration_T" tupleId="00002747"/>
    <Item id="00002752" ccId="3514858560" eleName="BaoGaoQiNeiQianWuMingKeHuQingKuangShiFouGuanLianFang" context="neeq_duration_T" tupleId="00002747"/>
    <Item id="00002753" ccId="869105235" eleName="AnRenYuanGangWeiGouChengYuanGongDeRenShu" context="neeq_duration_T-1"/>
    <Item id="00002754" ccId="1179853762" eleName="AnRenYuanGangWeiGouChengYuanGongDeRenShu" context="neeq_duration_T"/>
    <Item id="00002757" ccId="3010400897" eleName="AnRenYuanGangWeiGouChengYuanGongDeRenShu" context="neeq_duration_T-1"/>
    <Item id="00002758" ccId="3215678373" eleName="AnRenYuanGangWeiGouChengYuanGongDeRenShu" context="neeq_duration_T"/>
    <Item id="00002759" ccId="3516779382" eleName="BeiChaWenJianZhiBeiDiDian" context="neeq_duration_T"/>
    <Item id="00002761" ccId="1677765750" eleName="OperatingRevenue" context="neeq_duration_T"/>
    <Item id="00002762" ccId="2501002037" eleName="OperatingRevenue" context="neeq_duration_T-1"/>
    <Item id="00002763" ccId="2478175549" eleName="EquityAttributableToOwnersOfParent" context="neeq_instant_T"/>
    <Item id="00002764" ccId="4135113352" eleName="EquityAttributableToOwnersOfParent" context="neeq_instant_T-1"/>
    <Item id="00002765" ccId="33549837" eleName="OperatingRevenue" context="neeq_duration_T"/>
    <Item id="00002766" ccId="211703820" eleName="OperatingRevenue" context="neeq_duration_T-1"/>
    <Item id="00002767" ccId="1620874632" eleName="ZhuYingYeWuShouRu" context="neeq_duration_T"/>
    <Item id="00002768" ccId="2428386004" eleName="ZhuYingYeWuShouRu" context="neeq_duration_T-1"/>
    <Item id="00002769" ccId="3798861579" eleName="QiTaYeWuShouRu" context="neeq_duration_T"/>
    <Item id="00002770" ccId="122820717" eleName="QiTaYeWuShouRu" context="neeq_duration_T-1"/>
    <Item id="00002771" ccId="2351364803" eleName="ShouRuJinE" context="neeq_duration_T"/>
    <Item id="00002772" ccId="361333867" eleName="ShouRuJinE" context="neeq_duration_T-1"/>
    <Item id="00002773" ccId="2174212701" eleName="ZhuYingYeWuChengBen" context="neeq_duration_T"/>
    <Item id="00002774" ccId="2513184032" eleName="ZhuYingYeWuChengBen" context="neeq_duration_T-1"/>
    <Item id="00002775" ccId="3156561597" eleName="QiTaYeWuChengBen" context="neeq_duration_T"/>
    <Item id="00002776" ccId="1891992082" eleName="QiTaYeWuChengBen" context="neeq_duration_T-1"/>
    <Item id="00002777" ccId="3289146830" eleName="ChengBenJinE" context="neeq_duration_T"/>
    <Item id="00002778" ccId="3187163505" eleName="ChengBenJinE" context="neeq_duration_T-1"/>
    <Item id="00002779" ccId="2051723459" eleName="OuFaXingGuanLianJiaoYiShiXiangFaShengDeJinE" context="neeq_duration_T"/>
    <Item id="00002780" ccId="510423015" eleName="XianRenDongShiJianShiGaoJiGuanLiRenYuanChiGuQingKuangChiGuShuLiangBianDong" context="neeq_duration_T"/>
    <Item id="00002781" ccId="1676838323" eleName="XianRenDongShiJianShiGaoJiGuanLiRenYuanChiGuQingKuangDeChiGuBiLi" context="neeq_duration_T"/>
    <Item id="00002782" ccId="2464227134" eleName="XianRenDongShiJianShiGaoJiGuanLiRenYuanChiGuQingKuangChiGuGuPiaoQiQuanShuLiang" context="neeq_duration_T"/>
    <Item id="00002783" ccId="2174283729" eleName="DongShiZhangShiFouFaShengBianDong" context="neeq_duration_T"/>
    <Item id="00002784" ccId="2547333299" eleName="ShiFouCunZaiWeiChuXiDongShiHuiShenYiNianDuBaoGaoDeDongShi" context="neeq_duration_T"/>
    <Item id="00002785" ccId="3143378907" eleName="ShiFouCunZaiHuoMianPiLuShiXiang" context="neeq_duration_T"/>
    <Item id="00002786" ccId="4064962422" eleName="ZongGuBenShuLiang" context="neeq_duration_T"/>
    <Item id="00002788" ccId="1512259204" eleName="BaoGaoQiNeiQianWuMingKeHuQingKuangXiaoShouJinEHeJi" context="neeq_duration_T"/>
    <Item id="00002789" ccId="1055583182" eleName="BaoGaoQiNeiQianWuMingKeHuQingKuangXiaoShouZhanBiHeJi" context="neeq_duration_T"/>
    <Item id="00002790" ccId="2350895870" eleName="BaoGaoQiNeiQianWuMingGongYingShangQingKuangCaiGouJinEHeJi" context="neeq_duration_T"/>
    <Item id="00002791" ccId="222647682" eleName="GuDongZongShu" context="neeq_duration_T"/>
    <Item id="00002792" ccId="3793695627" eleName="ZhuanMenWeiYuanHuiZaiBenNianDuNeiLvXingZhiZeShiSuoTiChuDeZhongYaoYiJianHeJianYi" context="neeq_duration_T"/>
    <Item id="00002793" ccId="1105847873" eleName="TouZiZheGuanXiGuanLiQingKuang" context="neeq_duration_T"/>
    <Item id="00002795" ccId="103552854" eleName="BaoGaoQiNeiPuTongGuLiRunFenPeiQingKuangGuLiFenPeiRiQi" context="neeq_duration_T" tupleId="00002799"/>
    <Item id="00002796" ccId="2386905635" eleName="BaoGaoQiNeiPuTongGuLiRunFenPeiQingKuangMei10guPaiXianShu" context="neeq_duration_T" tupleId="00002799"/>
    <Item id="00002797" ccId="2081556938" eleName="BaoGaoQiNeiPuTongGuLiRunFenPeiQingKuangMei10guSongGuShu" context="neeq_duration_T" tupleId="00002799"/>
    <Item id="00002798" ccId="3845109421" eleName="BaoGaoQiNeiPuTongGuLiRunFenPeiQingKuangMei10guZhuanZengShu" context="neeq_duration_T" tupleId="00002799"/>
    <Item id="00002800" ccId="754169807" eleName="GuFenDaiChiQingKuang" context="neeq_duration_T"/>
    <Item id="00003407" ccId="2599825109" eleName="YiGongYunJiaZhiJiLiangQieQiBianDongJiRuDangQiSunYiDeJinRongZiChan" context="neeq_instant_T"/>
    <Item id="00003408" ccId="2261795119" eleName="YiGongYunJiaZhiJiLiangQieQiBianDongJiRuDangQiSunYiDeJinRongZiChan" context="neeq_instant_T-1"/>
    <Item id="00003409" ccId="221798045" eleName="NotesReceivable" context="neeq_instant_T"/>
    <Item id="00003410" ccId="259567467" eleName="NotesReceivable" context="neeq_instant_T-1"/>
    <Item id="00003411" ccId="3648148967" eleName="AccountsReceivable" context="neeq_instant_T"/>
    <Item id="00003412" ccId="598840778" eleName="AccountsReceivable" context="neeq_instant_T-1"/>
    <Item id="00003413" ccId="819237614" eleName="AdvancesToSuppliers" context="neeq_instant_T"/>
    <Item id="00003414" ccId="2798475403" eleName="AdvancesToSuppliers" context="neeq_instant_T-1"/>
    <Item id="00003415" ccId="3683455355" eleName="InterestReceivable" context="neeq_instant_T"/>
    <Item id="00003416" ccId="3845955723" eleName="InterestReceivable" context="neeq_instant_T-1"/>
    <Item id="00003417" ccId="2248616448" eleName="DividendsReceivable" context="neeq_instant_T"/>
    <Item id="00003418" ccId="2503305726" eleName="DividendsReceivable" context="neeq_instant_T-1"/>
    <Item id="00003419" ccId="2680141025" eleName="OtherReceivables" context="neeq_instant_T"/>
    <Item id="00003420" ccId="2137064599" eleName="OtherReceivables" context="neeq_instant_T-1"/>
    <Item id="00003421" ccId="1600288747" eleName="Inventories" context="neeq_instant_T"/>
    <Item id="00003422" ccId="3300243462" eleName="Inventories" context="neeq_instant_T-1"/>
    <Item id="00003423" ccId="1363474571" eleName="CurrentPortionOfNonCurrentAssets" context="neeq_instant_T"/>
    <Item id="00003424" ccId="1697349344" eleName="CurrentPortionOfNonCurrentAssets" context="neeq_instant_T-1"/>
    <Item id="00003425" ccId="3822903495" eleName="OtherCurrentAssets" context="neeq_instant_T"/>
    <Item id="00003426" ccId="2921974772" eleName="OtherCurrentAssets" context="neeq_instant_T-1"/>
    <Item id="00003427" ccId="2689552560" eleName="CurrentAssets" context="neeq_instant_T"/>
    <Item id="00003428" ccId="3446413131" eleName="CurrentAssets" context="neeq_instant_T-1"/>
    <Item id="00003429" ccId="3983859368" eleName="FinancialAssetsAvailableforsale" context="neeq_instant_T"/>
    <Item id="00003430" ccId="900322830" eleName="FinancialAssetsAvailableforsale" context="neeq_instant_T-1"/>
    <Item id="00003431" ccId="1334579983" eleName="HeldtomaturityInvestments" context="neeq_instant_T"/>
    <Item id="00003432" ccId="2211903260" eleName="HeldtomaturityInvestments" context="neeq_instant_T-1"/>
    <Item id="00003433" ccId="369427757" eleName="NoncurrentReceivables" context="neeq_instant_T"/>
    <Item id="00003434" ccId="3734721937" eleName="NoncurrentReceivables" context="neeq_instant_T-1"/>
    <Item id="00003435" ccId="1364018440" eleName="LongTermEquityInvestments" context="neeq_instant_T"/>
    <Item id="00003436" ccId="2489506310" eleName="LongTermEquityInvestments" context="neeq_instant_T-1"/>
    <Item id="00003439" ccId="759574924" eleName="PropertyPlantAndEquipment" context="neeq_instant_T"/>
    <Item id="00003440" ccId="106398581" eleName="PropertyPlantAndEquipment" context="neeq_instant_T-1"/>
    <Item id="00003441" ccId="238059824" eleName="ConstructionInProgress" context="neeq_instant_T"/>
    <Item id="00003442" ccId="2012789533" eleName="ConstructionInProgress" context="neeq_instant_T-1"/>
    <Item id="00003443" ccId="2008484060" eleName="ConstructionMaterials" context="neeq_instant_T"/>
    <Item id="00003444" ccId="828021355" eleName="ConstructionMaterials" context="neeq_instant_T-1"/>
    <Item id="00003445" ccId="1013955438" eleName="FixedAssetsPendingForDisposal" context="neeq_instant_T"/>
    <Item id="00003446" ccId="3544925120" eleName="FixedAssetsPendingForDisposal" context="neeq_instant_T-1"/>
    <Item id="00003447" ccId="107944890" eleName="NoncurrentBiologicalAssets" context="neeq_instant_T"/>
    <Item id="00003448" ccId="107325345" eleName="NoncurrentBiologicalAssets" context="neeq_instant_T-1"/>
    <Item id="00003449" ccId="3703186322" eleName="OilAndGasAssets" context="neeq_instant_T"/>
    <Item id="00003450" ccId="3936771014" eleName="OilAndGasAssets" context="neeq_instant_T-1"/>
    <Item id="00003451" ccId="811994830" eleName="IntangibleAssetsOtherThanGoodwill" context="neeq_instant_T"/>
    <Item id="00003452" ccId="1054044288" eleName="IntangibleAssetsOtherThanGoodwill" context="neeq_instant_T-1"/>
    <Item id="00003453" ccId="2578693656" eleName="DevelopmentDisbursements" context="neeq_instant_T"/>
    <Item id="00003454" ccId="321238539" eleName="DevelopmentDisbursements" context="neeq_instant_T-1"/>
    <Item id="00003455" ccId="2347039451" eleName="Goodwill" context="neeq_instant_T"/>
    <Item id="00003456" ccId="565616024" eleName="Goodwill" context="neeq_instant_T-1"/>
    <Item id="00003457" ccId="2157718369" eleName="LongTermDeferredExpenses" context="neeq_instant_T"/>
    <Item id="00003458" ccId="2148384566" eleName="LongTermDeferredExpenses" context="neeq_instant_T-1"/>
    <Item id="00003459" ccId="2519344718" eleName="DeferredTaxAssets" context="neeq_instant_T"/>
    <Item id="00003460" ccId="3697473602" eleName="DeferredTaxAssets" context="neeq_instant_T-1"/>
    <Item id="00003461" ccId="3755764932" eleName="OtherNonCurrentAssets" context="neeq_instant_T"/>
    <Item id="00003462" ccId="3818123075" eleName="OtherNonCurrentAssets" context="neeq_instant_T-1"/>
    <Item id="00003463" ccId="1878355340" eleName="NoncurrentAssets" context="neeq_instant_T"/>
    <Item id="00003464" ccId="4012468581" eleName="NoncurrentAssets" context="neeq_instant_T-1"/>
    <Item id="00003465" ccId="2189566369" eleName="Assets" context="neeq_instant_T"/>
    <Item id="00003466" ccId="1791550812" eleName="Assets" context="neeq_instant_T-1"/>
    <Item id="00003467" ccId="1233276995" eleName="InvestmentProperty" context="neeq_instant_T-1"/>
    <Item id="00003469" ccId="3739965028" eleName="ShortTermBorrowings" context="neeq_instant_T"/>
    <Item id="00003470" ccId="2737881525" eleName="ShortTermBorrowings" context="neeq_instant_T-1"/>
    <Item id="00003471" ccId="3023339941" eleName="YiGongYunJiaZhiJiLiangQieQiBianDongJiRuDangQiSunYiDeJinRongFuZhai" context="neeq_instant_T"/>
    <Item id="00003472" ccId="4120388542" eleName="YiGongYunJiaZhiJiLiangQieQiBianDongJiRuDangQiSunYiDeJinRongFuZhai" context="neeq_instant_T-1"/>
    <Item id="00003473" ccId="1498845265" eleName="AccountsPayable" context="neeq_instant_T"/>
    <Item id="00003474" ccId="3769869090" eleName="AccountsPayable" context="neeq_instant_T-1"/>
    <Item id="00003475" ccId="2022810639" eleName="AdvancesFromCustomers" context="neeq_instant_T"/>
    <Item id="00003476" ccId="1068308173" eleName="AdvancesFromCustomers" context="neeq_instant_T-1"/>
    <Item id="00003477" ccId="197597845" eleName="EmployeeBenefitsPayable" context="neeq_instant_T"/>
    <Item id="00003478" ccId="90523028" eleName="EmployeeBenefitsPayable" context="neeq_instant_T-1"/>
    <Item id="00003483" ccId="3450341028" eleName="DividendsPayable" context="neeq_instant_T"/>
    <Item id="00003484" ccId="424148865" eleName="DividendsPayable" context="neeq_instant_T-1"/>
    <Item id="00003485" ccId="2968996790" eleName="OtherPayables" context="neeq_instant_T"/>
    <Item id="00003486" ccId="3851270348" eleName="OtherPayables" context="neeq_instant_T-1"/>
    <Item id="00003487" ccId="3827529927" eleName="CurrentPortionOfLongTermLiabilities" context="neeq_instant_T"/>
    <Item id="00003488" ccId="3291216943" eleName="CurrentPortionOfLongTermLiabilities" context="neeq_instant_T-1"/>
    <Item id="00003489" ccId="2441330473" eleName="OtherCurrentLiabilities" context="neeq_instant_T"/>
    <Item id="00003490" ccId="3960194652" eleName="OtherCurrentLiabilities" context="neeq_instant_T-1"/>
    <Item id="00003491" ccId="935795025" eleName="CurrentLiabilities" context="neeq_instant_T"/>
    <Item id="00003492" ccId="2401012282" eleName="CurrentLiabilities" context="neeq_instant_T-1"/>
    <Item id="00003493" ccId="2073924861" eleName="LongtermBorrowings" context="neeq_instant_T"/>
    <Item id="00003494" ccId="442351867" eleName="LongtermBorrowings" context="neeq_instant_T-1"/>
    <Item id="00003495" ccId="3772947697" eleName="BondsPayable" context="neeq_instant_T"/>
    <Item id="00003496" ccId="723192767" eleName="BondsPayable" context="neeq_instant_T-1"/>
    <Item id="00003497" ccId="905877441" eleName="LongTermPayables" context="neeq_instant_T"/>
    <Item id="00003498" ccId="753868530" eleName="LongTermPayables" context="neeq_instant_T-1"/>
    <Item id="00003499" ccId="815148001" eleName="ChangQiYingFuZhiGongXinChou" context="neeq_instant_T"/>
    <Item id="00003500" ccId="3078150422" eleName="ChangQiYingFuZhiGongXinChou" context="neeq_instant_T-1"/>
    <Item id="00003501" ccId="4003140871" eleName="GrantsPayables" context="neeq_instant_T"/>
    <Item id="00003502" ccId="4205881284" eleName="GrantsPayables" context="neeq_instant_T-1"/>
    <Item id="00003503" ccId="484449618" eleName="Provisions" context="neeq_instant_T"/>
    <Item id="00003504" ccId="1886369834" eleName="Provisions" context="neeq_instant_T-1"/>
    <Item id="00003505" ccId="2025741820" eleName="DeferredIncome" context="neeq_instant_T"/>
    <Item id="00003506" ccId="3543304588" eleName="DeferredIncome" context="neeq_instant_T-1"/>
    <Item id="00003507" ccId="2057507659" eleName="DeferredTaxLiabilities" context="neeq_instant_T"/>
    <Item id="00003508" ccId="1707147332" eleName="DeferredTaxLiabilities" context="neeq_instant_T-1"/>
    <Item id="00003509" ccId="3658010903" eleName="OtherNonCurrentLiabilities" context="neeq_instant_T"/>
    <Item id="00003510" ccId="3599194888" eleName="OtherNonCurrentLiabilities" context="neeq_instant_T-1"/>
    <Item id="00003511" ccId="4233790101" eleName="NoncurrentLiabilities" context="neeq_instant_T"/>
    <Item id="00003512" ccId="3732482107" eleName="NoncurrentLiabilities" context="neeq_instant_T-1"/>
    <Item id="00003513" ccId="4333914" eleName="Liabilities" context="neeq_instant_T"/>
    <Item id="00003514" ccId="3121403417" eleName="Liabilities" context="neeq_instant_T-1"/>
    <Item id="00003515" ccId="1268271811" eleName="IssuedCapital" context="neeq_instant_T"/>
    <Item id="00003516" ccId="2065449079" eleName="IssuedCapital" context="neeq_instant_T-1"/>
    <Item id="00003519" ccId="10116441" eleName="KuCunGu" context="neeq_instant_T"/>
    <Item id="00003520" ccId="2200965799" eleName="KuCunGu" context="neeq_instant_T-1"/>
    <Item id="00003521" ccId="890701450" eleName="QiTaZongHeShouYi" context="neeq_instant_T"/>
    <Item id="00003522" ccId="456922994" eleName="QiTaZongHeShouYi" context="neeq_instant_T-1"/>
    <Item id="00003523" ccId="3719526602" eleName="SpecializedReserve" context="neeq_instant_T"/>
    <Item id="00003524" ccId="1010260897" eleName="SpecializedReserve" context="neeq_instant_T-1"/>
    <Item id="00003525" ccId="4271717410" eleName="SurplusReserves" context="neeq_instant_T"/>
    <Item id="00003526" ccId="1073699538" eleName="SurplusReserves" context="neeq_instant_T-1"/>
    <Item id="00003527" ccId="4261380931" eleName="RetainedEarnings" context="neeq_instant_T"/>
    <Item id="00003528" ccId="4001205137" eleName="RetainedEarnings" context="neeq_instant_T-1"/>
    <Item id="00003529" ccId="3676434984" eleName="EquityAttributableToOwnersOfParent" context="neeq_instant_T"/>
    <Item id="00003530" ccId="1674993401" eleName="EquityAttributableToOwnersOfParent" context="neeq_instant_T-1"/>
    <Item id="00003531" ccId="2542311178" eleName="NoncontrollingInterests" context="neeq_instant_T"/>
    <Item id="00003532" ccId="3033059318" eleName="NoncontrollingInterests" context="neeq_instant_T-1"/>
    <Item id="00003533" ccId="4265553659" eleName="Equity" context="neeq_instant_T"/>
    <Item id="00003534" ccId="2780818461" eleName="Equity" context="neeq_instant_T-1"/>
    <Item id="00003535" ccId="2444567927" eleName="EquityAndLiabilities" context="neeq_instant_T"/>
    <Item id="00003536" ccId="2572374624" eleName="EquityAndLiabilities" context="neeq_instant_T-1"/>
    <Item id="00003537" ccId="848295137" eleName="BankBalancesAndCash" context="neeq_instant_T"/>
    <Item id="00003538" ccId="1646399682" eleName="BankBalancesAndCash" context="neeq_instant_T-1"/>
    <Item id="00003631" ccId="857928137" eleName="InterestPayables" context="neeq_instant_T"/>
    <Item id="00003632" ccId="731278688" eleName="InterestPayables" context="neeq_instant_T-1"/>
    <Item id="00003633" ccId="542559346" eleName="CurrentTaxLiabilities" context="neeq_instant_T"/>
    <Item id="00003634" ccId="2804019129" eleName="CurrentTaxLiabilities" context="neeq_instant_T-1"/>
    <Item id="00003675" ccId="1929081336" eleName="CapitalSurplus" context="neeq_instant_T"/>
    <Item id="00003676" ccId="2613463359" eleName="CapitalSurplus" context="neeq_instant_T-1"/>
    <Item id="00003677" ccId="3071688122" eleName="Revenue" context="neeq_duration_T"/>
    <Item id="00003678" ccId="1674989940" eleName="Revenue" context="neeq_duration_T-1"/>
    <Item id="00003679" ccId="1680086172" eleName="OperatingRevenue" context="neeq_duration_T"/>
    <Item id="00003680" ccId="23224199" eleName="OperatingRevenue" context="neeq_duration_T-1"/>
    <Item id="00003681" ccId="4224765122" eleName="CostOfSales" context="neeq_duration_T"/>
    <Item id="00003682" ccId="2489431974" eleName="CostOfSales" context="neeq_duration_T-1"/>
    <Item id="00003683" ccId="3026664896" eleName="OperatingCost" context="neeq_duration_T"/>
    <Item id="00003684" ccId="782539909" eleName="OperatingCost" context="neeq_duration_T-1"/>
    <Item id="00003685" ccId="1778213774" eleName="BusinessTaxAndSurcharge" context="neeq_duration_T"/>
    <Item id="00003686" ccId="2830084774" eleName="BusinessTaxAndSurcharge" context="neeq_duration_T-1"/>
    <Item id="00003687" ccId="4099649641" eleName="DistributionCosts" context="neeq_duration_T"/>
    <Item id="00003688" ccId="450371176" eleName="DistributionCosts" context="neeq_duration_T-1"/>
    <Item id="00003689" ccId="1188566668" eleName="AdministrativeExpense" context="neeq_duration_T"/>
    <Item id="00003690" ccId="1251537461" eleName="AdministrativeExpense" context="neeq_duration_T-1"/>
    <Item id="00003691" ccId="1453826204" eleName="FinanceCosts" context="neeq_duration_T"/>
    <Item id="00003692" ccId="3972456835" eleName="FinanceCosts" context="neeq_duration_T-1"/>
    <Item id="00003693" ccId="2699882049" eleName="ProfitOrLossArisingFromChangesInFairValue" context="neeq_duration_T"/>
    <Item id="00003694" ccId="2709988849" eleName="ProfitOrLossArisingFromChangesInFairValue" context="neeq_duration_T-1"/>
    <Item id="00003695" ccId="441420176" eleName="InvestmentIncome" context="neeq_duration_T"/>
    <Item id="00003696" ccId="3009089481" eleName="InvestmentIncome" context="neeq_duration_T-1"/>
    <Item id="00003697" ccId="569235835" eleName="IncomeFromInvestmentInAssociatesAndJointVentures" context="neeq_duration_T"/>
    <Item id="00003698" ccId="2807030198" eleName="IncomeFromInvestmentInAssociatesAndJointVentures" context="neeq_duration_T-1"/>
    <Item id="00003699" ccId="853618368" eleName="ForeignExchangeGain" context="neeq_duration_T"/>
    <Item id="00003700" ccId="3671111414" eleName="ForeignExchangeGain" context="neeq_duration_T-1"/>
    <Item id="00003701" ccId="2201815678" eleName="OperatingProfits" context="neeq_duration_T"/>
    <Item id="00003702" ccId="3517329799" eleName="OperatingProfits" context="neeq_duration_T-1"/>
    <Item id="00003703" ccId="2105541419" eleName="NonOperatingIncome" context="neeq_duration_T"/>
    <Item id="00003704" ccId="3814354195" eleName="NonOperatingIncome" context="neeq_duration_T-1"/>
    <Item id="00003705" ccId="3439306653" eleName="GainFromDisposalOfNonCurrentAssets" context="neeq_duration_T"/>
    <Item id="00003706" ccId="2730868413" eleName="GainFromDisposalOfNonCurrentAssets" context="neeq_duration_T-1"/>
    <Item id="00003707" ccId="2730553174" eleName="NonOperatingExpenses" context="neeq_duration_T"/>
    <Item id="00003708" ccId="667671675" eleName="NonOperatingExpenses" context="neeq_duration_T-1"/>
    <Item id="00003709" ccId="3293306305" eleName="LossFromDisposalOfNonCurrentAssets" context="neeq_duration_T"/>
    <Item id="00003710" ccId="2793315179" eleName="LossFromDisposalOfNonCurrentAssets" context="neeq_duration_T-1"/>
    <Item id="00003711" ccId="630516464" eleName="ProfitLossBeforeTax" context="neeq_duration_T"/>
    <Item id="00003712" ccId="1406257718" eleName="ProfitLossBeforeTax" context="neeq_duration_T-1"/>
    <Item id="00003713" ccId="4159782354" eleName="IncomeTaxExpense" context="neeq_duration_T"/>
    <Item id="00003714" ccId="3988493565" eleName="IncomeTaxExpense" context="neeq_duration_T-1"/>
    <Item id="00003715" ccId="1557967617" eleName="ProfitLoss" context="neeq_duration_T"/>
    <Item id="00003716" ccId="2551486533" eleName="ProfitLoss" context="neeq_duration_T-1"/>
    <Item id="00003717" ccId="2203058409" eleName="ProfitLossAttributableToNoncontrollingInterests" context="neeq_duration_T"/>
    <Item id="00003718" ccId="703370538" eleName="ProfitLossAttributableToNoncontrollingInterests" context="neeq_duration_T-1"/>
    <Item id="00003719" ccId="2369169104" eleName="ProfitLossAttributableToOwnersOfParent" context="neeq_duration_T"/>
    <Item id="00003720" ccId="3472847913" eleName="ProfitLossAttributableToOwnersOfParent" context="neeq_duration_T-1"/>
    <Item id="00003721" ccId="1353297215" eleName="ImpairmentLoss" context="neeq_duration_T"/>
    <Item id="00003722" ccId="2902628344" eleName="ImpairmentLoss" context="neeq_duration_T-1"/>
    <Item id="00003723" ccId="3854586415" eleName="OtherComprehensiveIncome" context="neeq_duration_T"/>
    <Item id="00003724" ccId="635385373" eleName="OtherComprehensiveIncome" context="neeq_duration_T-1"/>
    <Item id="00003725" ccId="945817452" eleName="YiHouBuNengChongFenLeiJinSunYiDeQiTaZongHeShouYi" context="neeq_duration_T"/>
    <Item id="00003726" ccId="337669597" eleName="YiHouBuNengChongFenLeiJinSunYiDeQiTaZongHeShouYi" context="neeq_duration_T-1"/>
    <Item id="00003727" ccId="4064648932" eleName="YiHouBuNengChongFenLeiJinSunYiDeQiTaZongHeShouYiChongXinJiLiangSheDingShouYiJiHuaJingFuZhaiHuoJingZiChanDeBianDong" context="neeq_duration_T"/>
    <Item id="00003728" ccId="4188930874" eleName="YiHouBuNengChongFenLeiJinSunYiDeQiTaZongHeShouYiChongXinJiLiangSheDingShouYiJiHuaJingFuZhaiHuoJingZiChanDeBianDong" context="neeq_duration_T-1"/>
    <Item id="00003729" ccId="474572152" eleName="YiHouBuNengChongFenLeiJinSunYiDeQiTaZongHeShouYiQuanYiFaXiaZaiBeiTouZiDanWeiBuNengChongFenLeiJinSunYiDeQiTaZongHeShouYiZhongXiangYouDeFenE" context="neeq_duration_T"/>
    <Item id="00003730" ccId="4245822936" eleName="YiHouBuNengChongFenLeiJinSunYiDeQiTaZongHeShouYiQuanYiFaXiaZaiBeiTouZiDanWeiBuNengChongFenLeiJinSunYiDeQiTaZongHeShouYiZhongXiangYouDeFenE" context="neeq_duration_T-1"/>
    <Item id="00003731" ccId="851537124" eleName="YiHouJiangChongFenLeiJinSunYiDeQiTaZongHeShouYi" context="neeq_duration_T"/>
    <Item id="00003732" ccId="3084019052" eleName="YiHouJiangChongFenLeiJinSunYiDeQiTaZongHeShouYi" context="neeq_duration_T-1"/>
    <Item id="00003733" ccId="161049663" eleName="YiHouJiangChongFenLeiJinSunYiDeQiTaZongHeShouYiQuanYiFaXiaZaiBeiTouZiDanWeiBuNengChongFenLeiJinSunYiDeQiTaZongHeShouYiZhongXiangYouDeFenE" context="neeq_duration_T"/>
    <Item id="00003734" ccId="4225994710" eleName="YiHouJiangChongFenLeiJinSunYiDeQiTaZongHeShouYiQuanYiFaXiaZaiBeiTouZiDanWeiBuNengChongFenLeiJinSunYiDeQiTaZongHeShouYiZhongXiangYouDeFenE" context="neeq_duration_T-1"/>
    <Item id="00003735" ccId="2018492896" eleName="YiHouJiangChongFenLeiJinSunYiDeQiTaZongHeShouYiKeGongChuShouJinRongZiChanGongYunJiaZhiBianDongSunYi" context="neeq_duration_T"/>
    <Item id="00003736" ccId="543254250" eleName="YiHouJiangChongFenLeiJinSunYiDeQiTaZongHeShouYiKeGongChuShouJinRongZiChanGongYunJiaZhiBianDongSunYi" context="neeq_duration_T-1"/>
    <Item id="00003737" ccId="4203187435" eleName="YiHouJiangChongFenLeiJinSunYiDeQiTaZongHeShouYiChiYouZhiDaoQiTouZiChongFenLeiWeiKeGongChuShouJinRongZiChanSunYi" context="neeq_duration_T"/>
    <Item id="00003738" ccId="2077934240" eleName="YiHouJiangChongFenLeiJinSunYiDeQiTaZongHeShouYiChiYouZhiDaoQiTouZiChongFenLeiWeiKeGongChuShouJinRongZiChanSunYi" context="neeq_duration_T-1"/>
    <Item id="00003739" ccId="3853354146" eleName="YiHouJiangChongFenLeiJinSunYiDeQiTaZongHeShouYiXianJinLiuLiangTaoQiSunYiDeYouXiaoBuFen" context="neeq_duration_T"/>
    <Item id="00003740" ccId="2481488132" eleName="YiHouJiangChongFenLeiJinSunYiDeQiTaZongHeShouYiXianJinLiuLiangTaoQiSunYiDeYouXiaoBuFen" context="neeq_duration_T-1"/>
    <Item id="00003741" ccId="407042447" eleName="YiHouJiangChongFenLeiJinSunYiDeQiTaZongHeShouYiWaiBiCaiWuBaoBiaoZheSuanChaE" context="neeq_duration_T"/>
    <Item id="00003742" ccId="1218936729" eleName="YiHouJiangChongFenLeiJinSunYiDeQiTaZongHeShouYiWaiBiCaiWuBaoBiaoZheSuanChaE" context="neeq_duration_T-1"/>
    <Item id="00003743" ccId="1916120121" eleName="YiHouJiangChongFenLeiJinSunYiDeQiTaZongHeShouYiQiTa" context="neeq_duration_T"/>
    <Item id="00003744" ccId="1600443166" eleName="YiHouJiangChongFenLeiJinSunYiDeQiTaZongHeShouYiQiTa" context="neeq_duration_T-1"/>
    <Item id="00003745" ccId="682713126" eleName="ComprehensiveIncome" context="neeq_duration_T"/>
    <Item id="00003746" ccId="3654629045" eleName="ComprehensiveIncome" context="neeq_duration_T-1"/>
    <Item id="00003747" ccId="3361155557" eleName="ComprehensiveIncomeAttributableToOwnersOfParent" context="neeq_duration_T"/>
    <Item id="00003748" ccId="2056270398" eleName="ComprehensiveIncomeAttributableToOwnersOfParent" context="neeq_duration_T-1"/>
    <Item id="00003749" ccId="1775205185" eleName="ComprehensiveIncomeAttributableToNoncontrollingInterests" context="neeq_duration_T"/>
    <Item id="00003750" ccId="3113993516" eleName="ComprehensiveIncomeAttributableToNoncontrollingInterests" context="neeq_duration_T-1"/>
    <Item id="00003751" ccId="1335958850" eleName="BasicEarningsLossPerShare" context="neeq_duration_T"/>
    <Item id="00003752" ccId="2871709533" eleName="BasicEarningsLossPerShare" context="neeq_duration_T-1"/>
    <Item id="00003753" ccId="1319079658" eleName="DilutedEarningsLossPerShare" context="neeq_duration_T"/>
    <Item id="00003754" ccId="4096109458" eleName="DilutedEarningsLossPerShare" context="neeq_duration_T-1"/>
    <Item id="00003821" ccId="3798545788" eleName="ReceiptsFromSalesOfGoodsAndRenderingOfServices" context="neeq_duration_T"/>
    <Item id="00003822" ccId="971558761" eleName="ReceiptsFromSalesOfGoodsAndRenderingOfServices" context="neeq_duration_T-1"/>
    <Item id="00003823" ccId="614788732" eleName="TaxRefunds" context="neeq_duration_T"/>
    <Item id="00003824" ccId="2249762975" eleName="TaxRefunds" context="neeq_duration_T-1"/>
    <Item id="00003825" ccId="1387134567" eleName="OtherCashReceiptsFromOperatingActivities" context="neeq_duration_T"/>
    <Item id="00003826" ccId="703600851" eleName="OtherCashReceiptsFromOperatingActivities" context="neeq_duration_T-1"/>
    <Item id="00003827" ccId="498466227" eleName="CashInflowsFromOperatingActivities" context="neeq_duration_T"/>
    <Item id="00003828" ccId="594830398" eleName="CashInflowsFromOperatingActivities" context="neeq_duration_T-1"/>
    <Item id="00003829" ccId="796262879" eleName="PaymentsToSuppliersForGoodsAndServices" context="neeq_duration_T"/>
    <Item id="00003830" ccId="388312540" eleName="PaymentsToSuppliersForGoodsAndServices" context="neeq_duration_T-1"/>
    <Item id="00003831" ccId="18288015" eleName="PaymentsToAndOnBehalfOfEmployees" context="neeq_duration_T"/>
    <Item id="00003832" ccId="1623272502" eleName="PaymentsToAndOnBehalfOfEmployees" context="neeq_duration_T-1"/>
    <Item id="00003833" ccId="1463770682" eleName="PaymentsOfAllTypesOfTaxes" context="neeq_duration_T"/>
    <Item id="00003834" ccId="810744669" eleName="PaymentsOfAllTypesOfTaxes" context="neeq_duration_T-1"/>
    <Item id="00003835" ccId="3328302766" eleName="OtherCashPaymentsFromOperatingActivities" context="neeq_duration_T"/>
    <Item id="00003836" ccId="578720636" eleName="OtherCashPaymentsFromOperatingActivities" context="neeq_duration_T-1"/>
    <Item id="00003837" ccId="857866996" eleName="CashOutflowsFromOperatingActivities" context="neeq_duration_T"/>
    <Item id="00003838" ccId="2714603374" eleName="CashOutflowsFromOperatingActivities" context="neeq_duration_T-1"/>
    <Item id="00003839" ccId="1282768722" eleName="CashFlowsFromUsedInOperatingActivities" context="neeq_duration_T"/>
    <Item id="00003840" ccId="3356831924" eleName="CashFlowsFromUsedInOperatingActivities" context="neeq_duration_T-1"/>
    <Item id="00003841" ccId="286708170" eleName="CashReceiptsFromReturnsOfInvestments" context="neeq_duration_T"/>
    <Item id="00003842" ccId="2479940836" eleName="CashReceiptsFromReturnsOfInvestments" context="neeq_duration_T-1"/>
    <Item id="00003843" ccId="81806116" eleName="CashReceivedFromReturnsOnInvestments" context="neeq_duration_T"/>
    <Item id="00003844" ccId="156050201" eleName="CashReceivedFromReturnsOnInvestments" context="neeq_duration_T-1"/>
    <Item id="00003845" ccId="2226328714" eleName="NetCashReceivedFromDisposalOfFixedAssetsIntangibleAssetsAndOtherLongTermAssets" context="neeq_duration_T"/>
    <Item id="00003846" ccId="1226874360" eleName="NetCashReceivedFromDisposalOfFixedAssetsIntangibleAssetsAndOtherLongTermAssets" context="neeq_duration_T-1"/>
    <Item id="00003847" ccId="2386901972" eleName="CashFlowsFromLosingControlOfSubsidiariesOrOtherBusinessesClassifiedAsInvestingActivities" context="neeq_duration_T"/>
    <Item id="00003848" ccId="2316361152" eleName="CashFlowsFromLosingControlOfSubsidiariesOrOtherBusinessesClassifiedAsInvestingActivities" context="neeq_duration_T-1"/>
    <Item id="00003849" ccId="1487665455" eleName="CashReceiptsRelatedToOtherInvestingActivities" context="neeq_duration_T"/>
    <Item id="00003850" ccId="3865382770" eleName="CashReceiptsRelatedToOtherInvestingActivities" context="neeq_duration_T-1"/>
    <Item id="00003851" ccId="1142312130" eleName="CashInflowsFromInvestingActivities" context="neeq_duration_T"/>
    <Item id="00003852" ccId="238454115" eleName="CashInflowsFromInvestingActivities" context="neeq_duration_T-1"/>
    <Item id="00003853" ccId="3666647071" eleName="CashPaidToAcquireFixedAssetsIntangibleAssetsAndOtherLongtermAssets" context="neeq_duration_T"/>
    <Item id="00003854" ccId="1109475540" eleName="CashPaidToAcquireFixedAssetsIntangibleAssetsAndOtherLongtermAssets" context="neeq_duration_T-1"/>
    <Item id="00003855" ccId="751707450" eleName="CashPaymentsForInvestments" context="neeq_duration_T"/>
    <Item id="00003856" ccId="1603767469" eleName="CashPaymentsForInvestments" context="neeq_duration_T-1"/>
    <Item id="00003857" ccId="1390847811" eleName="NetCashPaidForAcquiringTheSubsidiariesAndOtherBusinessUnits" context="neeq_duration_T"/>
    <Item id="00003858" ccId="655890925" eleName="NetCashPaidForAcquiringTheSubsidiariesAndOtherBusinessUnits" context="neeq_duration_T-1"/>
    <Item id="00003859" ccId="218638759" eleName="CashPaymentsRelatedToOtherInvestingActivities" context="neeq_duration_T"/>
    <Item id="00003860" ccId="1097901684" eleName="CashPaymentsRelatedToOtherInvestingActivities" context="neeq_duration_T-1"/>
    <Item id="00003861" ccId="3751596298" eleName="CashOutflowsFromInvestingActivities" context="neeq_duration_T"/>
    <Item id="00003862" ccId="3348419272" eleName="CashOutflowsFromInvestingActivities" context="neeq_duration_T-1"/>
    <Item id="00003863" ccId="2417350225" eleName="CashFlowsFromUsedInInvestingActivities" context="neeq_duration_T"/>
    <Item id="00003864" ccId="1524353237" eleName="CashFlowsFromUsedInInvestingActivities" context="neeq_duration_T-1"/>
    <Item id="00003865" ccId="1537701084" eleName="CashProceedsFromInvestmentsByOthers" context="neeq_duration_T"/>
    <Item id="00003866" ccId="2280050182" eleName="CashProceedsFromInvestmentsByOthers" context="neeq_duration_T-1"/>
    <Item id="00003867" ccId="2294094692" eleName="CashReceivedFromCapitalContributionsFromMinoritiesOfSubsidiaries" context="neeq_duration_T"/>
    <Item id="00003868" ccId="722800742" eleName="CashReceivedFromCapitalContributionsFromMinoritiesOfSubsidiaries" context="neeq_duration_T-1"/>
    <Item id="00003869" ccId="142485085" eleName="CashReceivedFromBorrowings" context="neeq_duration_T"/>
    <Item id="00003870" ccId="367575124" eleName="CashReceivedFromBorrowings" context="neeq_duration_T-1"/>
    <Item id="00003871" ccId="230349109" eleName="CashReceivedFromIssuanceOfBonds" context="neeq_duration_T"/>
    <Item id="00003872" ccId="835961049" eleName="CashReceivedFromIssuanceOfBonds" context="neeq_duration_T-1"/>
    <Item id="00003873" ccId="3460207307" eleName="CashReceiptsRelatedToOtherFinancingActivities" context="neeq_duration_T"/>
    <Item id="00003874" ccId="3805024785" eleName="CashReceiptsRelatedToOtherFinancingActivities" context="neeq_duration_T-1"/>
    <Item id="00003875" ccId="968710661" eleName="CashInflowsFromFinancingActivities" context="neeq_duration_T"/>
    <Item id="00003876" ccId="3402699395" eleName="CashInflowsFromFinancingActivities" context="neeq_duration_T-1"/>
    <Item id="00003877" ccId="1271969819" eleName="CashRepaymentsForDebts" context="neeq_duration_T"/>
    <Item id="00003878" ccId="1166511678" eleName="CashRepaymentsForDebts" context="neeq_duration_T-1"/>
    <Item id="00003879" ccId="3019634981" eleName="CashPaymentsForDistributionOfDividendsOrProfitAndInterestExpenses" context="neeq_duration_T"/>
    <Item id="00003880" ccId="2138138650" eleName="CashPaymentsForDistributionOfDividendsOrProfitAndInterestExpenses" context="neeq_duration_T-1"/>
    <Item id="00003881" ccId="1078321787" eleName="ProfitAndDividendsPaidToMinoritiesOfSubsidiaries" context="neeq_duration_T"/>
    <Item id="00003882" ccId="92129242" eleName="ProfitAndDividendsPaidToMinoritiesOfSubsidiaries" context="neeq_duration_T-1"/>
    <Item id="00003883" ccId="381834174" eleName="CashPaymentsRelatedToOtherFinancingActivities" context="neeq_duration_T"/>
    <Item id="00003884" ccId="3886271247" eleName="CashPaymentsRelatedToOtherFinancingActivities" context="neeq_duration_T-1"/>
    <Item id="00003885" ccId="2195108565" eleName="CashOutflowsFromFinancingActivities" context="neeq_duration_T"/>
    <Item id="00003886" ccId="4044920903" eleName="CashOutflowsFromFinancingActivities" context="neeq_duration_T-1"/>
    <Item id="00003887" ccId="4096805127" eleName="CashFlowsFromUsedInFinancingActivities" context="neeq_duration_T"/>
    <Item id="00003888" ccId="3594568207" eleName="CashFlowsFromUsedInFinancingActivities" context="neeq_duration_T-1"/>
    <Item id="00003889" ccId="3533894603" eleName="EffectOfExchangeRateChangesOnCashAndCashEquivalents" context="neeq_duration_T"/>
    <Item id="00003890" ccId="655573675" eleName="EffectOfExchangeRateChangesOnCashAndCashEquivalents" context="neeq_duration_T-1"/>
    <Item id="00003891" ccId="46040436" eleName="IncreaseDecreaseInCashAndCashEquivalents" context="neeq_duration_T"/>
    <Item id="00003892" ccId="579254070" eleName="IncreaseDecreaseInCashAndCashEquivalents" context="neeq_duration_T-1"/>
    <Item id="00003893" ccId="3941081094" eleName="CashAndCashEquivalents" context="neeq_instant_T"/>
    <Item id="00003894" ccId="3340717318" eleName="CashAndCashEquivalents" context="neeq_instant_T-1"/>
    <Item id="00004852" ccId="3604285628" eleName="DerivativeFinancialAssets" context="neeq_instant_T"/>
    <Item id="00004853" ccId="3818980851" eleName="DerivativeFinancialAssets" context="neeq_instant_T-1"/>
    <Item id="00004854" ccId="2799254652" eleName="FinancialAssetsPurchasedUnderAgreementsToResell" context="neeq_instant_T"/>
    <Item id="00004855" ccId="1299958135" eleName="FinancialAssetsPurchasedUnderAgreementsToResell" context="neeq_instant_T-1"/>
    <Item id="00004856" ccId="1122505335" eleName="NoncurrentAssetsOrDisposalGroupsClassifiedAsHeldForSale" context="neeq_instant_T"/>
    <Item id="00004857" ccId="2677526187" eleName="NoncurrentAssetsOrDisposalGroupsClassifiedAsHeldForSale" context="neeq_instant_T-1"/>
    <Item id="00004858" ccId="13426811" eleName="LoansAndAdvances" context="neeq_instant_T"/>
    <Item id="00004859" ccId="715327583" eleName="LoansAndAdvances" context="neeq_instant_T-1"/>
    <Item id="00004860" ccId="450750117" eleName="DueToCentralBanks" context="neeq_instant_T"/>
    <Item id="00004861" ccId="3194713913" eleName="DueToCentralBanks" context="neeq_instant_T-1"/>
    <Item id="00004862" ccId="3488115675" eleName="CustomerDepositsAndPlacementsFromOtherFinancialInstitution" context="neeq_instant_T"/>
    <Item id="00004863" ccId="396177978" eleName="CustomerDepositsAndPlacementsFromOtherFinancialInstitution" context="neeq_instant_T-1"/>
    <Item id="00004864" ccId="458848099" eleName="YingFuDuanQiRongZiKuan" context="neeq_instant_T"/>
    <Item id="00004865" ccId="1955825194" eleName="YingFuDuanQiRongZiKuan" context="neeq_instant_T-1"/>
    <Item id="00004866" ccId="3353202484" eleName="PlacementFromBanksAndOtherFinancialInstitutions" context="neeq_instant_T"/>
    <Item id="00004867" ccId="1784847424" eleName="PlacementFromBanksAndOtherFinancialInstitutions" context="neeq_instant_T-1"/>
    <Item id="00004868" ccId="1197431233" eleName="DerivativeFinancialLiabilities" context="neeq_instant_T"/>
    <Item id="00004869" ccId="2576162948" eleName="DerivativeFinancialLiabilities" context="neeq_instant_T-1"/>
    <Item id="00004870" ccId="1560056170" eleName="FinancialAssetsSoldUnderAgreementToRepurchase" context="neeq_instant_T"/>
    <Item id="00004871" ccId="4003445870" eleName="FinancialAssetsSoldUnderAgreementToRepurchase" context="neeq_instant_T-1"/>
    <Item id="00004872" ccId="2916045654" eleName="FeeAndCommissionsIncomePayable" context="neeq_instant_T"/>
    <Item id="00004873" ccId="1864620641" eleName="FeeAndCommissionsIncomePayable" context="neeq_instant_T-1"/>
    <Item id="00004874" ccId="32784411" eleName="AmountsDueToReinsurer" context="neeq_instant_T"/>
    <Item id="00004875" ccId="2833624273" eleName="AmountsDueToReinsurer" context="neeq_instant_T-1"/>
    <Item id="00004876" ccId="839977999" eleName="ReserveOfInsuranceContract" context="neeq_instant_T"/>
    <Item id="00004877" ccId="4143509954" eleName="ReserveOfInsuranceContract" context="neeq_instant_T-1"/>
    <Item id="00004878" ccId="2996599243" eleName="SecuritiesBrokering" context="neeq_instant_T"/>
    <Item id="00004879" ccId="2922208557" eleName="SecuritiesBrokering" context="neeq_instant_T-1"/>
    <Item id="00004880" ccId="283706274" eleName="SecuritiesUnderwriting" context="neeq_instant_T"/>
    <Item id="00004881" ccId="3026353329" eleName="SecuritiesUnderwriting" context="neeq_instant_T-1"/>
    <Item id="00004882" ccId="2174370825" eleName="LiabilitiesIncludedInDisposalGroupsClassifiedAsHeldForSale" context="neeq_instant_T"/>
    <Item id="00004883" ccId="1657347377" eleName="LiabilitiesIncludedInDisposalGroupsClassifiedAsHeldForSale" context="neeq_instant_T-1"/>
    <Item id="00004884" ccId="814141000" eleName="YingFuZhaiQuanYouXianGu" context="neeq_instant_T"/>
    <Item id="00004885" ccId="4117229471" eleName="YingFuZhaiQuanYouXianGu" context="neeq_instant_T-1"/>
    <Item id="00004886" ccId="2641140903" eleName="YingFuZhaiQuanYongXuZhai" context="neeq_instant_T"/>
    <Item id="00004887" ccId="438187402" eleName="YingFuZhaiQuanYongXuZhai" context="neeq_instant_T-1"/>
    <Item id="00004888" ccId="2675750258" eleName="OtherEquityInterest" context="neeq_instant_T"/>
    <Item id="00004889" ccId="1084799692" eleName="OtherEquityInterest" context="neeq_instant_T-1"/>
    <Item id="00004890" ccId="1352684885" eleName="QiTaQuanYiGongJuYouXianGu" context="neeq_instant_T"/>
    <Item id="00004891" ccId="3927820129" eleName="QiTaQuanYiGongJuYouXianGu" context="neeq_instant_T-1"/>
    <Item id="00004892" ccId="1492600450" eleName="QiTaQuanYiGongJuYongXuZhai" context="neeq_instant_T"/>
    <Item id="00004893" ccId="707463222" eleName="QiTaQuanYiGongJuYongXuZhai" context="neeq_instant_T-1"/>
    <Item id="00004894" ccId="3117556132" eleName="GeneralProvisions" context="neeq_instant_T"/>
    <Item id="00004895" ccId="3971528428" eleName="GeneralProvisions" context="neeq_instant_T-1"/>
    <Item id="00004916" ccId="3047081672" eleName="InterestIncome" context="neeq_duration_T"/>
    <Item id="00004917" ccId="1439723683" eleName="InterestIncome" context="neeq_duration_T-1"/>
    <Item id="00004918" ccId="3559807452" eleName="PremiumEarned" context="neeq_duration_T"/>
    <Item id="00004919" ccId="4273340958" eleName="PremiumEarned" context="neeq_duration_T-1"/>
    <Item id="00004920" ccId="3261625940" eleName="FeesAndCommissionIncome" context="neeq_duration_T"/>
    <Item id="00004921" ccId="3541305088" eleName="FeesAndCommissionIncome" context="neeq_duration_T-1"/>
    <Item id="00004922" ccId="2344895154" eleName="InterestExpenses" context="neeq_duration_T"/>
    <Item id="00004923" ccId="111865338" eleName="InterestExpenses" context="neeq_duration_T-1"/>
    <Item id="00004924" ccId="140234472" eleName="FeesAndCommissionExpenses" context="neeq_duration_T"/>
    <Item id="00004925" ccId="4028119342" eleName="FeesAndCommissionExpenses" context="neeq_duration_T-1"/>
    <Item id="00004926" ccId="2190327903" eleName="CashSurrenderValue" context="neeq_duration_T"/>
    <Item id="00004927" ccId="1809979905" eleName="CashSurrenderValue" context="neeq_duration_T-1"/>
    <Item id="00004928" ccId="3632185502" eleName="ClaimSettlementExpensesNet" context="neeq_duration_T"/>
    <Item id="00004929" ccId="3527818473" eleName="ClaimSettlementExpensesNet" context="neeq_duration_T-1"/>
    <Item id="00004930" ccId="501472345" eleName="NetInsuranceContractReserves" context="neeq_duration_T"/>
    <Item id="00004931" ccId="3162572019" eleName="NetInsuranceContractReserves" context="neeq_duration_T-1"/>
    <Item id="00004932" ccId="1868483754" eleName="PolicyDividendExpense" context="neeq_duration_T"/>
    <Item id="00004933" ccId="3997279106" eleName="PolicyDividendExpense" context="neeq_duration_T-1"/>
    <Item id="00004934" ccId="4080838678" eleName="ReinsuranceExpenses" context="neeq_duration_T"/>
    <Item id="00004935" ccId="2930995116" eleName="ReinsuranceExpenses" context="neeq_duration_T-1"/>
    <Item id="00004936" ccId="2712224240" eleName="NetProfitOfAcquireeBeforeBusinessCombinationsInvolvingEnterprisesUnderCommonControl" context="neeq_duration_T"/>
    <Item id="00004937" ccId="3950187649" eleName="NetProfitOfAcquireeBeforeBusinessCombinationsInvolvingEnterprisesUnderCommonControl" context="neeq_duration_T-1"/>
    <Item id="00004938" ccId="3847883328" eleName="GuiShuYuMuGongSiSuoYouZheDeQiTaZongHeShouYiDeShuiHouJingE" context="neeq_duration_T"/>
    <Item id="00004939" ccId="2538766343" eleName="GuiShuYuMuGongSiSuoYouZheDeQiTaZongHeShouYiDeShuiHouJingE" context="neeq_duration_T-1"/>
    <Item id="00004940" ccId="1259789103" eleName="GuiShuYuShaoShuGuDongDeQiTaZongHeShouYiDeShuiHouJingE" context="neeq_duration_T"/>
    <Item id="00004941" ccId="331646555" eleName="GuiShuYuShaoShuGuDongDeQiTaZongHeShouYiDeShuiHouJingE" context="neeq_duration_T-1"/>
    <Item id="00004942" ccId="8195442" eleName="NetIncreaseInCustomerDepositsAndPlacementsFromOtherBanks" context="neeq_duration_T"/>
    <Item id="00004943" ccId="572777454" eleName="NetIncreaseInCustomerDepositsAndPlacementsFromOtherBanks" context="neeq_duration_T-1"/>
    <Item id="00004944" ccId="1902713578" eleName="NetIncreaseInDueToCentralBanks" context="neeq_duration_T"/>
    <Item id="00004945" ccId="3281741127" eleName="NetIncreaseInDueToCentralBanks" context="neeq_duration_T-1"/>
    <Item id="00004946" ccId="338826031" eleName="NetIncreaseInBorrowingsFromOtherFinancialInstitutions" context="neeq_duration_T"/>
    <Item id="00004947" ccId="1030847389" eleName="NetIncreaseInBorrowingsFromOtherFinancialInstitutions" context="neeq_duration_T-1"/>
    <Item id="00004948" ccId="3498900913" eleName="CashFromPremiumsOnOriginalInsuranceContracts" context="neeq_duration_T"/>
    <Item id="00004949" ccId="3906313959" eleName="CashFromPremiumsOnOriginalInsuranceContracts" context="neeq_duration_T-1"/>
    <Item id="00004950" ccId="2180855237" eleName="ReinsuranceBusinessNetAmount" context="neeq_duration_T"/>
    <Item id="00004951" ccId="543567549" eleName="ReinsuranceBusinessNetAmount" context="neeq_duration_T-1"/>
    <Item id="00004952" ccId="2844734496" eleName="NetIncreaseInInsuredsDepositsAndInvestments" context="neeq_duration_T"/>
    <Item id="00004953" ccId="4271793450" eleName="NetIncreaseInInsuredsDepositsAndInvestments" context="neeq_duration_T-1"/>
    <Item id="00004954" ccId="661284434" eleName="ChuZhiYiGongYunJiaZhiJiLiangQieQiBianDongJiRuDangQiSunYiDeJinRongZiChanJingZengJiaE" context="neeq_duration_T"/>
    <Item id="00004955" ccId="2774664619" eleName="ChuZhiYiGongYunJiaZhiJiLiangQieQiBianDongJiRuDangQiSunYiDeJinRongZiChanJingZengJiaE" context="neeq_duration_T-1"/>
    <Item id="00004956" ccId="1527210890" eleName="ReceiptsFromRoyaltiesFeesCommissionsAndOtherRevenue" context="neeq_duration_T"/>
    <Item id="00004957" ccId="3941307718" eleName="ReceiptsFromRoyaltiesFeesCommissionsAndOtherRevenue" context="neeq_duration_T-1"/>
    <Item id="00004958" ccId="1296113128" eleName="PlacementFromBanksAndOtherFinancialInstitutionsNetIncrease" context="neeq_duration_T"/>
    <Item id="00004959" ccId="2413502288" eleName="PlacementFromBanksAndOtherFinancialInstitutionsNetIncrease" context="neeq_duration_T-1"/>
    <Item id="00004960" ccId="2854299382" eleName="NetIncreaseInRepurchases" context="neeq_duration_T"/>
    <Item id="00004961" ccId="111716562" eleName="NetIncreaseInRepurchases" context="neeq_duration_T-1"/>
    <Item id="00004962" ccId="1060140469" eleName="NetIncreaseInLoansAndAdvances" context="neeq_duration_T"/>
    <Item id="00004963" ccId="209933264" eleName="NetIncreaseInLoansAndAdvances" context="neeq_duration_T-1"/>
    <Item id="00004964" ccId="701139741" eleName="NetIncreaseInDepositsWithCentralBanksAndOtherBanks" context="neeq_duration_T"/>
    <Item id="00004965" ccId="876360406" eleName="NetIncreaseInDepositsWithCentralBanksAndOtherBanks" context="neeq_duration_T-1"/>
    <Item id="00004966" ccId="1713150306" eleName="CashPaidForClaimSettlementsOnOriginalInsuranceContracts" context="neeq_duration_T"/>
    <Item id="00004967" ccId="2523740410" eleName="CashPaidForClaimSettlementsOnOriginalInsuranceContracts" context="neeq_duration_T-1"/>
    <Item id="00004968" ccId="3003919112" eleName="CashPaidForInterestFeesAndCommissions" context="neeq_duration_T"/>
    <Item id="00004969" ccId="742833792" eleName="CashPaidForInterestFeesAndCommissions" context="neeq_duration_T-1"/>
    <Item id="00004970" ccId="3340796465" eleName="CashPaidForPolicyDividends" context="neeq_duration_T"/>
    <Item id="00004971" ccId="4134427203" eleName="CashPaidForPolicyDividends" context="neeq_duration_T-1"/>
    <Item id="00004972" ccId="2613853312" eleName="NetIncreaseInPledgedLoans" context="neeq_duration_T"/>
    <Item id="00004973" ccId="1077323648" eleName="NetIncreaseInPledgedLoans" context="neeq_duration_T-1"/>
    <Item id="00005496" ccId="2709526143" eleName="InvestmentProperty" context="neeq_instant_T"/>
    <Item id="00005497" ccId="2633515049" eleName="NotesPayable" context="neeq_instant_T"/>
    <Item id="00005498" ccId="2770807189" eleName="NotesPayable" context="neeq_instant_T-1"/>
    <Item id="00005499" ccId="444584861" eleName="BankBalancesAndCash" context="neeq_instant_T_M"/>
    <Item id="00005500" ccId="2330012425" eleName="BankBalancesAndCash" context="neeq_instant_T-1_M"/>
    <Item id="00005649" ccId="1823537530" eleName="OperatingRevenue" context="neeq_duration_T_M"/>
    <Item id="00005650" ccId="477030134" eleName="OperatingRevenue" context="neeq_duration_T-1_M"/>
    <Item id="00005651" ccId="722641700" eleName="OperatingCost" context="neeq_duration_T_M"/>
    <Item id="00005652" ccId="3566437423" eleName="BusinessTaxAndSurcharge" context="neeq_duration_T_M"/>
    <Item id="00005653" ccId="1148173193" eleName="DistributionCosts" context="neeq_duration_T_M"/>
    <Item id="00005654" ccId="3087483811" eleName="AdministrativeExpense" context="neeq_duration_T_M"/>
    <Item id="00005655" ccId="1579559134" eleName="FinanceCosts" context="neeq_duration_T_M"/>
    <Item id="00005656" ccId="3978934989" eleName="ImpairmentLoss" context="neeq_duration_T_M"/>
    <Item id="00005657" ccId="1626741812" eleName="ProfitOrLossArisingFromChangesInFairValue" context="neeq_duration_T_M"/>
    <Item id="00005658" ccId="885452619" eleName="InvestmentIncome" context="neeq_duration_T_M"/>
    <Item id="00005659" ccId="2055187952" eleName="IncomeFromInvestmentInAssociatesAndJointVentures" context="neeq_duration_T_M"/>
    <Item id="00005660" ccId="923231868" eleName="OperatingProfits" context="neeq_duration_T_M"/>
    <Item id="00005661" ccId="777460425" eleName="NonOperatingIncome" context="neeq_duration_T_M"/>
    <Item id="00005662" ccId="2661424890" eleName="GainFromDisposalOfNonCurrentAssets" context="neeq_duration_T_M"/>
    <Item id="00005663" ccId="3266015653" eleName="NonOperatingExpenses" context="neeq_duration_T_M"/>
    <Item id="00005664" ccId="188186495" eleName="LossFromDisposalOfNonCurrentAssets" context="neeq_duration_T_M"/>
    <Item id="00005665" ccId="3679916565" eleName="ProfitLossBeforeTax" context="neeq_duration_T_M"/>
    <Item id="00005666" ccId="2155106560" eleName="IncomeTaxExpense" context="neeq_duration_T_M"/>
    <Item id="00005667" ccId="2283764042" eleName="ProfitLoss" context="neeq_duration_T_M"/>
    <Item id="00005668" ccId="1310827127" eleName="OtherComprehensiveIncome" context="neeq_duration_T_M"/>
    <Item id="00005669" ccId="530763532" eleName="YiHouBuNengChongFenLeiJinSunYiDeQiTaZongHeShouYi" context="neeq_duration_T_M"/>
    <Item id="00005670" ccId="3003384245" eleName="YiHouBuNengChongFenLeiJinSunYiDeQiTaZongHeShouYiChongXinJiLiangSheDingShouYiJiHuaJingFuZhaiHuoJingZiChanDeBianDong" context="neeq_duration_T_M"/>
    <Item id="00005671" ccId="1115404769" eleName="YiHouBuNengChongFenLeiJinSunYiDeQiTaZongHeShouYiQuanYiFaXiaZaiBeiTouZiDanWeiBuNengChongFenLeiJinSunYiDeQiTaZongHeShouYiZhongXiangYouDeFenE" context="neeq_duration_T_M"/>
    <Item id="00005672" ccId="734137059" eleName="YiHouJiangChongFenLeiJinSunYiDeQiTaZongHeShouYi" context="neeq_duration_T_M"/>
    <Item id="00005673" ccId="3043696481" eleName="YiHouJiangChongFenLeiJinSunYiDeQiTaZongHeShouYiQuanYiFaXiaZaiBeiTouZiDanWeiBuNengChongFenLeiJinSunYiDeQiTaZongHeShouYiZhongXiangYouDeFenE" context="neeq_duration_T_M"/>
    <Item id="00005674" ccId="3719694720" eleName="YiHouJiangChongFenLeiJinSunYiDeQiTaZongHeShouYiKeGongChuShouJinRongZiChanGongYunJiaZhiBianDongSunYi" context="neeq_duration_T_M"/>
    <Item id="00005675" ccId="659194820" eleName="YiHouJiangChongFenLeiJinSunYiDeQiTaZongHeShouYiChiYouZhiDaoQiTouZiChongFenLeiWeiKeGongChuShouJinRongZiChanSunYi" context="neeq_duration_T_M"/>
    <Item id="00005676" ccId="3993045461" eleName="YiHouJiangChongFenLeiJinSunYiDeQiTaZongHeShouYiXianJinLiuLiangTaoQiSunYiDeYouXiaoBuFen" context="neeq_duration_T_M"/>
    <Item id="00005677" ccId="2196967455" eleName="YiHouJiangChongFenLeiJinSunYiDeQiTaZongHeShouYiWaiBiCaiWuBaoBiaoZheSuanChaE" context="neeq_duration_T_M"/>
    <Item id="00005678" ccId="2274898837" eleName="YiHouJiangChongFenLeiJinSunYiDeQiTaZongHeShouYiQiTa" context="neeq_duration_T_M"/>
    <Item id="00005679" ccId="3136361451" eleName="ComprehensiveIncome" context="neeq_duration_T_M"/>
    <Item id="00005680" ccId="2935624164" eleName="BasicEarningsLossPerShare" context="neeq_duration_T_M"/>
    <Item id="00005681" ccId="1514573107" eleName="DilutedEarningsLossPerShare" context="neeq_duration_T_M"/>
    <Item id="00005682" ccId="96841497" eleName="OperatingCost" context="neeq_duration_T-1_M"/>
    <Item id="00005683" ccId="1274757295" eleName="BusinessTaxAndSurcharge" context="neeq_duration_T-1_M"/>
    <Item id="00005684" ccId="3806948419" eleName="DistributionCosts" context="neeq_duration_T-1_M"/>
    <Item id="00005685" ccId="293335540" eleName="AdministrativeExpense" context="neeq_duration_T-1_M"/>
    <Item id="00005686" ccId="364417618" eleName="FinanceCosts" context="neeq_duration_T-1_M"/>
    <Item id="00005687" ccId="3055883828" eleName="ImpairmentLoss" context="neeq_duration_T-1_M"/>
    <Item id="00005688" ccId="1288474368" eleName="ProfitOrLossArisingFromChangesInFairValue" context="neeq_duration_T-1_M"/>
    <Item id="00005689" ccId="2196655326" eleName="InvestmentIncome" context="neeq_duration_T-1_M"/>
    <Item id="00005690" ccId="1015892811" eleName="IncomeFromInvestmentInAssociatesAndJointVentures" context="neeq_duration_T-1_M"/>
    <Item id="00005691" ccId="206607524" eleName="OperatingProfits" context="neeq_duration_T-1_M"/>
    <Item id="00005692" ccId="3519021021" eleName="NonOperatingIncome" context="neeq_duration_T-1_M"/>
    <Item id="00005693" ccId="3091177882" eleName="GainFromDisposalOfNonCurrentAssets" context="neeq_duration_T-1_M"/>
    <Item id="00005694" ccId="473873950" eleName="NonOperatingExpenses" context="neeq_duration_T-1_M"/>
    <Item id="00005695" ccId="2555422216" eleName="LossFromDisposalOfNonCurrentAssets" context="neeq_duration_T-1_M"/>
    <Item id="00005696" ccId="4134960319" eleName="ProfitLossBeforeTax" context="neeq_duration_T-1_M"/>
    <Item id="00005697" ccId="3564507386" eleName="IncomeTaxExpense" context="neeq_duration_T-1_M"/>
    <Item id="00005698" ccId="1674368462" eleName="ProfitLoss" context="neeq_duration_T-1_M"/>
    <Item id="00005699" ccId="427171059" eleName="OtherComprehensiveIncome" context="neeq_duration_T-1_M"/>
    <Item id="00005700" ccId="1475494454" eleName="YiHouBuNengChongFenLeiJinSunYiDeQiTaZongHeShouYi" context="neeq_duration_T-1_M"/>
    <Item id="00005701" ccId="3129345397" eleName="YiHouBuNengChongFenLeiJinSunYiDeQiTaZongHeShouYiChongXinJiLiangSheDingShouYiJiHuaJingFuZhaiHuoJingZiChanDeBianDong" context="neeq_duration_T-1_M"/>
    <Item id="00005702" ccId="1611848337" eleName="YiHouBuNengChongFenLeiJinSunYiDeQiTaZongHeShouYiQuanYiFaXiaZaiBeiTouZiDanWeiBuNengChongFenLeiJinSunYiDeQiTaZongHeShouYiZhongXiangYouDeFenE" context="neeq_duration_T-1_M"/>
    <Item id="00005703" ccId="3963905495" eleName="YiHouJiangChongFenLeiJinSunYiDeQiTaZongHeShouYi" context="neeq_duration_T-1_M"/>
    <Item id="00005704" ccId="719723447" eleName="YiHouJiangChongFenLeiJinSunYiDeQiTaZongHeShouYiQuanYiFaXiaZaiBeiTouZiDanWeiBuNengChongFenLeiJinSunYiDeQiTaZongHeShouYiZhongXiangYouDeFenE" context="neeq_duration_T-1_M"/>
    <Item id="00005705" ccId="3443169481" eleName="YiHouJiangChongFenLeiJinSunYiDeQiTaZongHeShouYiKeGongChuShouJinRongZiChanGongYunJiaZhiBianDongSunYi" context="neeq_duration_T-1_M"/>
    <Item id="00005706" ccId="1590419187" eleName="YiHouJiangChongFenLeiJinSunYiDeQiTaZongHeShouYiChiYouZhiDaoQiTouZiChongFenLeiWeiKeGongChuShouJinRongZiChanSunYi" context="neeq_duration_T-1_M"/>
    <Item id="00005707" ccId="2247527637" eleName="YiHouJiangChongFenLeiJinSunYiDeQiTaZongHeShouYiXianJinLiuLiangTaoQiSunYiDeYouXiaoBuFen" context="neeq_duration_T-1_M"/>
    <Item id="00005708" ccId="176171222" eleName="YiHouJiangChongFenLeiJinSunYiDeQiTaZongHeShouYiWaiBiCaiWuBaoBiaoZheSuanChaE" context="neeq_duration_T-1_M"/>
    <Item id="00005709" ccId="561148578" eleName="YiHouJiangChongFenLeiJinSunYiDeQiTaZongHeShouYiQiTa" context="neeq_duration_T-1_M"/>
    <Item id="00005710" ccId="1717622328" eleName="ComprehensiveIncome" context="neeq_duration_T-1_M"/>
    <Item id="00005711" ccId="2519954652" eleName="BasicEarningsLossPerShare" context="neeq_duration_T-1_M"/>
    <Item id="00005712" ccId="848993851" eleName="DilutedEarningsLossPerShare" context="neeq_duration_T-1_M"/>
    <Item id="00005713" ccId="3028969173" eleName="YiGongYunJiaZhiJiLiangQieQiBianDongJiRuDangQiSunYiDeJinRongZiChan" context="neeq_instant_T_M"/>
    <Item id="00005714" ccId="1153406419" eleName="DerivativeFinancialAssets" context="neeq_instant_T_M"/>
    <Item id="00005715" ccId="2172290763" eleName="FinancialAssetsPurchasedUnderAgreementsToResell" context="neeq_instant_T_M"/>
    <Item id="00005716" ccId="2742739397" eleName="NotesReceivable" context="neeq_instant_T_M"/>
    <Item id="00005717" ccId="2487892084" eleName="AccountsReceivable" context="neeq_instant_T_M"/>
    <Item id="00005718" ccId="1458372114" eleName="AdvancesToSuppliers" context="neeq_instant_T_M"/>
    <Item id="00005719" ccId="60146661" eleName="InterestReceivable" context="neeq_instant_T_M"/>
    <Item id="00005720" ccId="121125075" eleName="DividendsReceivable" context="neeq_instant_T_M"/>
    <Item id="00005721" ccId="1505317678" eleName="OtherReceivables" context="neeq_instant_T_M"/>
    <Item id="00005722" ccId="3565897659" eleName="Inventories" context="neeq_instant_T_M"/>
    <Item id="00005723" ccId="1034150102" eleName="NoncurrentAssetsOrDisposalGroupsClassifiedAsHeldForSale" context="neeq_instant_T_M"/>
    <Item id="00005724" ccId="530692253" eleName="CurrentPortionOfNonCurrentAssets" context="neeq_instant_T_M"/>
    <Item id="00005725" ccId="2929995926" eleName="OtherCurrentAssets" context="neeq_instant_T_M"/>
    <Item id="00005726" ccId="699978229" eleName="CurrentAssets" context="neeq_instant_T_M"/>
    <Item id="00005727" ccId="1409270371" eleName="FinancialAssetsAvailableforsale" context="neeq_instant_T_M"/>
    <Item id="00005728" ccId="2770723412" eleName="HeldtomaturityInvestments" context="neeq_instant_T_M"/>
    <Item id="00005729" ccId="2548178318" eleName="NoncurrentReceivables" context="neeq_instant_T_M"/>
    <Item id="00005730" ccId="2440562501" eleName="LongTermEquityInvestments" context="neeq_instant_T_M"/>
    <Item id="00005731" ccId="2169446763" eleName="InvestmentProperty" context="neeq_instant_T_M"/>
    <Item id="00005732" ccId="912117038" eleName="PropertyPlantAndEquipment" context="neeq_instant_T_M"/>
    <Item id="00005733" ccId="3044077903" eleName="ConstructionInProgress" context="neeq_instant_T_M"/>
    <Item id="00005734" ccId="3817210953" eleName="ConstructionMaterials" context="neeq_instant_T_M"/>
    <Item id="00005735" ccId="23680288" eleName="FixedAssetsPendingForDisposal" context="neeq_instant_T_M"/>
    <Item id="00005736" ccId="147172575" eleName="NoncurrentBiologicalAssets" context="neeq_instant_T_M"/>
    <Item id="00005737" ccId="3610146268" eleName="OilAndGasAssets" context="neeq_instant_T_M"/>
    <Item id="00005738" ccId="557822368" eleName="IntangibleAssetsOtherThanGoodwill" context="neeq_instant_T_M"/>
    <Item id="00005739" ccId="2942474821" eleName="DevelopmentDisbursements" context="neeq_instant_T_M"/>
    <Item id="00005740" ccId="3833459447" eleName="Goodwill" context="neeq_instant_T_M"/>
    <Item id="00005741" ccId="1371737394" eleName="LongTermDeferredExpenses" context="neeq_instant_T_M"/>
    <Item id="00005742" ccId="1891991987" eleName="DeferredTaxAssets" context="neeq_instant_T_M"/>
    <Item id="00005743" ccId="1287235432" eleName="OtherNonCurrentAssets" context="neeq_instant_T_M"/>
    <Item id="00005744" ccId="3102675161" eleName="NoncurrentAssets" context="neeq_instant_T_M"/>
    <Item id="00005745" ccId="4117234093" eleName="Assets" context="neeq_instant_T_M"/>
    <Item id="00005746" ccId="3268486301" eleName="ShortTermBorrowings" context="neeq_instant_T_M"/>
    <Item id="00005747" ccId="2374410773" eleName="YiGongYunJiaZhiJiLiangQieQiBianDongJiRuDangQiSunYiDeJinRongFuZhai" context="neeq_instant_T_M"/>
    <Item id="00005748" ccId="3550248612" eleName="DerivativeFinancialLiabilities" context="neeq_instant_T_M"/>
    <Item id="00005749" ccId="1418587667" eleName="NotesPayable" context="neeq_instant_T_M"/>
    <Item id="00005750" ccId="3795375748" eleName="AccountsPayable" context="neeq_instant_T_M"/>
    <Item id="00005751" ccId="363718326" eleName="AdvancesFromCustomers" context="neeq_instant_T_M"/>
    <Item id="00005752" ccId="619657095" eleName="EmployeeBenefitsPayable" context="neeq_instant_T_M"/>
    <Item id="00005753" ccId="430624730" eleName="CurrentTaxLiabilities" context="neeq_instant_T_M"/>
    <Item id="00005754" ccId="1961690345" eleName="InterestPayables" context="neeq_instant_T_M"/>
    <Item id="00005755" ccId="1559520430" eleName="DividendsPayable" context="neeq_instant_T_M"/>
    <Item id="00005756" ccId="1693265886" eleName="OtherPayables" context="neeq_instant_T_M"/>
    <Item id="00005757" ccId="2044091618" eleName="LiabilitiesIncludedInDisposalGroupsClassifiedAsHeldForSale" context="neeq_instant_T_M"/>
    <Item id="00005758" ccId="2831004314" eleName="CurrentPortionOfLongTermLiabilities" context="neeq_instant_T_M"/>
    <Item id="00005759" ccId="1144859184" eleName="OtherCurrentLiabilities" context="neeq_instant_T_M"/>
    <Item id="00005760" ccId="3943624616" eleName="CurrentLiabilities" context="neeq_instant_T_M"/>
    <Item id="00005761" ccId="2975162446" eleName="LongtermBorrowings" context="neeq_instant_T_M"/>
    <Item id="00005762" ccId="929396282" eleName="BondsPayable" context="neeq_instant_T_M"/>
    <Item id="00005763" ccId="3938852891" eleName="YingFuZhaiQuanYouXianGu" context="neeq_instant_T_M"/>
    <Item id="00005764" ccId="1789234830" eleName="YingFuZhaiQuanYongXuZhai" context="neeq_instant_T_M"/>
    <Item id="00005765" ccId="438414968" eleName="LongTermPayables" context="neeq_instant_T_M"/>
    <Item id="00005766" ccId="4074137061" eleName="ChangQiYingFuZhiGongXinChou" context="neeq_instant_T_M"/>
    <Item id="00005767" ccId="388079480" eleName="GrantsPayables" context="neeq_instant_T_M"/>
    <Item id="00005768" ccId="1140079516" eleName="Provisions" context="neeq_instant_T_M"/>
    <Item id="00005769" ccId="2288543423" eleName="DeferredIncome" context="neeq_instant_T_M"/>
    <Item id="00005770" ccId="3075375453" eleName="DeferredTaxLiabilities" context="neeq_instant_T_M"/>
    <Item id="00005771" ccId="1472018939" eleName="OtherNonCurrentLiabilities" context="neeq_instant_T_M"/>
    <Item id="00005772" ccId="4159624113" eleName="NoncurrentLiabilities" context="neeq_instant_T_M"/>
    <Item id="00005773" ccId="1692880165" eleName="Liabilities" context="neeq_instant_T_M"/>
    <Item id="00005774" ccId="1092512831" eleName="IssuedCapital" context="neeq_instant_T_M"/>
    <Item id="00005775" ccId="3853581729" eleName="OtherEquityInterest" context="neeq_instant_T_M"/>
    <Item id="00005776" ccId="316380567" eleName="QiTaQuanYiGongJuYouXianGu" context="neeq_instant_T_M"/>
    <Item id="00005777" ccId="622281739" eleName="QiTaQuanYiGongJuYongXuZhai" context="neeq_instant_T_M"/>
    <Item id="00005778" ccId="4279953397" eleName="CapitalSurplus" context="neeq_instant_T_M"/>
    <Item id="00005779" ccId="453528403" eleName="KuCunGu" context="neeq_instant_T_M"/>
    <Item id="00005780" ccId="416669157" eleName="QiTaZongHeShouYi" context="neeq_instant_T_M"/>
    <Item id="00005781" ccId="2574231939" eleName="SpecializedReserve" context="neeq_instant_T_M"/>
    <Item id="00005782" ccId="1518667345" eleName="SurplusReserves" context="neeq_instant_T_M"/>
    <Item id="00005783" ccId="3638896972" eleName="GeneralProvisions" context="neeq_instant_T_M"/>
    <Item id="00005784" ccId="1506707260" eleName="RetainedEarnings" context="neeq_instant_T_M"/>
    <Item id="00005785" ccId="2797094058" eleName="Equity" context="neeq_instant_T_M"/>
    <Item id="00005786" ccId="1028830332" eleName="EquityAndLiabilities" context="neeq_instant_T_M"/>
    <Item id="00005787" ccId="1626349975" eleName="YiGongYunJiaZhiJiLiangQieQiBianDongJiRuDangQiSunYiDeJinRongZiChan" context="neeq_instant_T-1_M"/>
    <Item id="00005788" ccId="597302440" eleName="DerivativeFinancialAssets" context="neeq_instant_T-1_M"/>
    <Item id="00005789" ccId="2281060936" eleName="FinancialAssetsPurchasedUnderAgreementsToResell" context="neeq_instant_T-1_M"/>
    <Item id="00005790" ccId="3202113010" eleName="NotesReceivable" context="neeq_instant_T-1_M"/>
    <Item id="00005791" ccId="193277596" eleName="AccountsReceivable" context="neeq_instant_T-1_M"/>
    <Item id="00005792" ccId="2032759939" eleName="AdvancesToSuppliers" context="neeq_instant_T-1_M"/>
    <Item id="00005793" ccId="2271803688" eleName="InterestReceivable" context="neeq_instant_T-1_M"/>
    <Item id="00005794" ccId="1421226176" eleName="DividendsReceivable" context="neeq_instant_T-1_M"/>
    <Item id="00005795" ccId="1328635402" eleName="OtherReceivables" context="neeq_instant_T-1_M"/>
    <Item id="00005796" ccId="910052463" eleName="Inventories" context="neeq_instant_T-1_M"/>
    <Item id="00005797" ccId="3562579532" eleName="NoncurrentAssetsOrDisposalGroupsClassifiedAsHeldForSale" context="neeq_instant_T-1_M"/>
    <Item id="00005798" ccId="3072754471" eleName="CurrentPortionOfNonCurrentAssets" context="neeq_instant_T-1_M"/>
    <Item id="00005799" ccId="1228956427" eleName="OtherCurrentAssets" context="neeq_instant_T-1_M"/>
    <Item id="00005800" ccId="169146522" eleName="CurrentAssets" context="neeq_instant_T-1_M"/>
    <Item id="00005801" ccId="2926604579" eleName="FinancialAssetsAvailableforsale" context="neeq_instant_T-1_M"/>
    <Item id="00005802" ccId="217169670" eleName="HeldtomaturityInvestments" context="neeq_instant_T-1_M"/>
    <Item id="00005803" ccId="189346655" eleName="NoncurrentReceivables" context="neeq_instant_T-1_M"/>
    <Item id="00005804" ccId="669455925" eleName="LongTermEquityInvestments" context="neeq_instant_T-1_M"/>
    <Item id="00005805" ccId="1134529886" eleName="InvestmentProperty" context="neeq_instant_T-1_M"/>
    <Item id="00005806" ccId="3361617449" eleName="PropertyPlantAndEquipment" context="neeq_instant_T-1_M"/>
    <Item id="00005807" ccId="3541536993" eleName="ConstructionInProgress" context="neeq_instant_T-1_M"/>
    <Item id="00005808" ccId="2616777014" eleName="ConstructionMaterials" context="neeq_instant_T-1_M"/>
    <Item id="00005809" ccId="72862299" eleName="FixedAssetsPendingForDisposal" context="neeq_instant_T-1_M"/>
    <Item id="00005810" ccId="1547646735" eleName="NoncurrentBiologicalAssets" context="neeq_instant_T-1_M"/>
    <Item id="00005811" ccId="3428440035" eleName="OilAndGasAssets" context="neeq_instant_T-1_M"/>
    <Item id="00005812" ccId="2875098651" eleName="IntangibleAssetsOtherThanGoodwill" context="neeq_instant_T-1_M"/>
    <Item id="00005813" ccId="3050248855" eleName="DevelopmentDisbursements" context="neeq_instant_T-1_M"/>
    <Item id="00005814" ccId="1334262362" eleName="Goodwill" context="neeq_instant_T-1_M"/>
    <Item id="00005815" ccId="2215076316" eleName="LongTermDeferredExpenses" context="neeq_instant_T-1_M"/>
    <Item id="00005816" ccId="289246690" eleName="DeferredTaxAssets" context="neeq_instant_T-1_M"/>
    <Item id="00005817" ccId="2771956730" eleName="OtherNonCurrentAssets" context="neeq_instant_T-1_M"/>
    <Item id="00005818" ccId="2641840862" eleName="NoncurrentAssets" context="neeq_instant_T-1_M"/>
    <Item id="00005819" ccId="2646529827" eleName="Assets" context="neeq_instant_T-1_M"/>
    <Item id="00005820" ccId="3678975946" eleName="ShortTermBorrowings" context="neeq_instant_T-1_M"/>
    <Item id="00005821" ccId="1720941255" eleName="YiGongYunJiaZhiJiLiangQieQiBianDongJiRuDangQiSunYiDeJinRongFuZhai" context="neeq_instant_T-1_M"/>
    <Item id="00005822" ccId="3052870757" eleName="DerivativeFinancialLiabilities" context="neeq_instant_T-1_M"/>
    <Item id="00005823" ccId="3358217853" eleName="NotesPayable" context="neeq_instant_T-1_M"/>
    <Item id="00005824" ccId="3868005046" eleName="AccountsPayable" context="neeq_instant_T-1_M"/>
    <Item id="00005825" ccId="968790619" eleName="AdvancesFromCustomers" context="neeq_instant_T-1_M"/>
    <Item id="00005826" ccId="2120881389" eleName="EmployeeBenefitsPayable" context="neeq_instant_T-1_M"/>
    <Item id="00005827" ccId="1400327303" eleName="CurrentTaxLiabilities" context="neeq_instant_T-1_M"/>
    <Item id="00005828" ccId="2670667369" eleName="InterestPayables" context="neeq_instant_T-1_M"/>
    <Item id="00005829" ccId="3225614328" eleName="DividendsPayable" context="neeq_instant_T-1_M"/>
    <Item id="00005830" ccId="2848892034" eleName="OtherPayables" context="neeq_instant_T-1_M"/>
    <Item id="00005831" ccId="2992043872" eleName="LiabilitiesIncludedInDisposalGroupsClassifiedAsHeldForSale" context="neeq_instant_T-1_M"/>
    <Item id="00005832" ccId="372203880" eleName="CurrentPortionOfLongTermLiabilities" context="neeq_instant_T-1_M"/>
    <Item id="00005833" ccId="3060117654" eleName="OtherCurrentLiabilities" context="neeq_instant_T-1_M"/>
    <Item id="00005834" ccId="1540633674" eleName="CurrentLiabilities" context="neeq_instant_T-1_M"/>
    <Item id="00005835" ccId="3637274635" eleName="LongtermBorrowings" context="neeq_instant_T-1_M"/>
    <Item id="00005836" ccId="4057561715" eleName="BondsPayable" context="neeq_instant_T-1_M"/>
    <Item id="00005837" ccId="4102508769" eleName="YingFuZhaiQuanYouXianGu" context="neeq_instant_T-1_M"/>
    <Item id="00005838" ccId="752548895" eleName="YingFuZhaiQuanYongXuZhai" context="neeq_instant_T-1_M"/>
    <Item id="00005839" ccId="2805415859" eleName="LongTermPayables" context="neeq_instant_T-1_M"/>
    <Item id="00005840" ccId="1216392599" eleName="ChangQiYingFuZhiGongXinChou" context="neeq_instant_T-1_M"/>
    <Item id="00005841" ccId="556604506" eleName="GrantsPayables" context="neeq_instant_T-1_M"/>
    <Item id="00005842" ccId="526535121" eleName="Provisions" context="neeq_instant_T-1_M"/>
    <Item id="00005843" ccId="4240806059" eleName="DeferredIncome" context="neeq_instant_T-1_M"/>
    <Item id="00005844" ccId="732810225" eleName="DeferredTaxLiabilities" context="neeq_instant_T-1_M"/>
    <Item id="00005845" ccId="2658409386" eleName="OtherNonCurrentLiabilities" context="neeq_instant_T-1_M"/>
    <Item id="00005846" ccId="2330553801" eleName="NoncurrentLiabilities" context="neeq_instant_T-1_M"/>
    <Item id="00005847" ccId="3605050058" eleName="Liabilities" context="neeq_instant_T-1_M"/>
    <Item id="00005848" ccId="38788600" eleName="IssuedCapital" context="neeq_instant_T-1_M"/>
    <Item id="00005849" ccId="2065139704" eleName="OtherEquityInterest" context="neeq_instant_T-1_M"/>
    <Item id="00005850" ccId="622201313" eleName="QiTaQuanYiGongJuYouXianGu" context="neeq_instant_T-1_M"/>
    <Item id="00005851" ccId="2606303298" eleName="QiTaQuanYiGongJuYongXuZhai" context="neeq_instant_T-1_M"/>
    <Item id="00005852" ccId="24460233" eleName="CapitalSurplus" context="neeq_instant_T-1_M"/>
    <Item id="00005853" ccId="4172577153" eleName="KuCunGu" context="neeq_instant_T-1_M"/>
    <Item id="00005854" ccId="171075914" eleName="QiTaZongHeShouYi" context="neeq_instant_T-1_M"/>
    <Item id="00005855" ccId="1839276051" eleName="SpecializedReserve" context="neeq_instant_T-1_M"/>
    <Item id="00005856" ccId="2705504798" eleName="SurplusReserves" context="neeq_instant_T-1_M"/>
    <Item id="00005857" ccId="2267420686" eleName="GeneralProvisions" context="neeq_instant_T-1_M"/>
    <Item id="00005858" ccId="1421600636" eleName="RetainedEarnings" context="neeq_instant_T-1_M"/>
    <Item id="00005859" ccId="1896242293" eleName="Equity" context="neeq_instant_T-1_M"/>
    <Item id="00005860" ccId="1706761624" eleName="EquityAndLiabilities" context="neeq_instant_T-1_M"/>
    <Item id="00005861" ccId="492531562" eleName="ReceiptsFromSalesOfGoodsAndRenderingOfServices" context="neeq_duration_T_M"/>
    <Item id="00005862" ccId="2719843407" eleName="ReceiptsFromSalesOfGoodsAndRenderingOfServices" context="neeq_duration_T-1_M"/>
    <Item id="00005863" ccId="843132639" eleName="TaxRefunds" context="neeq_duration_T_M"/>
    <Item id="00005864" ccId="2975314846" eleName="OtherCashReceiptsFromOperatingActivities" context="neeq_duration_T_M"/>
    <Item id="00005865" ccId="4126168669" eleName="CashInflowsFromOperatingActivities" context="neeq_duration_T_M"/>
    <Item id="00005866" ccId="3988652130" eleName="PaymentsToSuppliersForGoodsAndServices" context="neeq_duration_T_M"/>
    <Item id="00005867" ccId="1052811825" eleName="PaymentsToAndOnBehalfOfEmployees" context="neeq_duration_T_M"/>
    <Item id="00005868" ccId="3095110825" eleName="PaymentsOfAllTypesOfTaxes" context="neeq_duration_T_M"/>
    <Item id="00005869" ccId="1659962811" eleName="OtherCashPaymentsFromOperatingActivities" context="neeq_duration_T_M"/>
    <Item id="00005870" ccId="182172453" eleName="CashOutflowsFromOperatingActivities" context="neeq_duration_T_M"/>
    <Item id="00005871" ccId="3018177878" eleName="CashFlowsFromUsedInOperatingActivities" context="neeq_duration_T_M"/>
    <Item id="00005872" ccId="1581635856" eleName="CashReceiptsFromReturnsOfInvestments" context="neeq_duration_T_M"/>
    <Item id="00005873" ccId="2593646817" eleName="CashReceivedFromReturnsOnInvestments" context="neeq_duration_T_M"/>
    <Item id="00005874" ccId="663203286" eleName="NetCashReceivedFromDisposalOfFixedAssetsIntangibleAssetsAndOtherLongTermAssets" context="neeq_duration_T_M"/>
    <Item id="00005875" ccId="385916430" eleName="CashFlowsFromLosingControlOfSubsidiariesOrOtherBusinessesClassifiedAsInvestingActivities" context="neeq_duration_T_M"/>
    <Item id="00005876" ccId="430323319" eleName="CashReceiptsRelatedToOtherInvestingActivities" context="neeq_duration_T_M"/>
    <Item id="00005877" ccId="2988811952" eleName="CashInflowsFromInvestingActivities" context="neeq_duration_T_M"/>
    <Item id="00005878" ccId="3489500626" eleName="CashPaidToAcquireFixedAssetsIntangibleAssetsAndOtherLongtermAssets" context="neeq_duration_T_M"/>
    <Item id="00005879" ccId="504564047" eleName="CashPaymentsForInvestments" context="neeq_duration_T_M"/>
    <Item id="00005880" ccId="3861681026" eleName="NetCashPaidForAcquiringTheSubsidiariesAndOtherBusinessUnits" context="neeq_duration_T_M"/>
    <Item id="00005881" ccId="2721691788" eleName="CashPaymentsRelatedToOtherInvestingActivities" context="neeq_duration_T_M"/>
    <Item id="00005882" ccId="1240296620" eleName="CashOutflowsFromInvestingActivities" context="neeq_duration_T_M"/>
    <Item id="00005883" ccId="2450191740" eleName="CashFlowsFromUsedInInvestingActivities" context="neeq_duration_T_M"/>
    <Item id="00005884" ccId="917986481" eleName="CashProceedsFromInvestmentsByOthers" context="neeq_duration_T_M"/>
    <Item id="00005885" ccId="1552351985" eleName="CashReceivedFromBorrowings" context="neeq_duration_T_M"/>
    <Item id="00005886" ccId="2103529692" eleName="CashReceiptsRelatedToOtherFinancingActivities" context="neeq_duration_T_M"/>
    <Item id="00005887" ccId="2486269852" eleName="CashInflowsFromFinancingActivities" context="neeq_duration_T_M"/>
    <Item id="00005888" ccId="684871103" eleName="CashRepaymentsForDebts" context="neeq_duration_T_M"/>
    <Item id="00005889" ccId="2836324134" eleName="CashPaymentsForDistributionOfDividendsOrProfitAndInterestExpenses" context="neeq_duration_T_M"/>
    <Item id="00005890" ccId="1174543173" eleName="CashPaymentsRelatedToOtherFinancingActivities" context="neeq_duration_T_M"/>
    <Item id="00005891" ccId="3846651040" eleName="CashOutflowsFromFinancingActivities" context="neeq_duration_T_M"/>
    <Item id="00005892" ccId="4280807776" eleName="CashFlowsFromUsedInFinancingActivities" context="neeq_duration_T_M"/>
    <Item id="00005893" ccId="1803186842" eleName="EffectOfExchangeRateChangesOnCashAndCashEquivalents" context="neeq_duration_T_M"/>
    <Item id="00005894" ccId="2642213995" eleName="IncreaseDecreaseInCashAndCashEquivalents" context="neeq_duration_T_M"/>
    <Item id="00005895" ccId="3063121177" eleName="CashAndCashEquivalents" context="neeq_instant_T-1_M"/>
    <Item id="00005896" ccId="1365556073" eleName="CashAndCashEquivalents" context="neeq_instant_T_M"/>
    <Item id="00005897" ccId="1691030555" eleName="TaxRefunds" context="neeq_duration_T-1_M"/>
    <Item id="00005898" ccId="605160982" eleName="OtherCashReceiptsFromOperatingActivities" context="neeq_duration_T-1_M"/>
    <Item id="00005899" ccId="2145692041" eleName="CashInflowsFromOperatingActivities" context="neeq_duration_T-1_M"/>
    <Item id="00005900" ccId="4189232264" eleName="PaymentsToSuppliersForGoodsAndServices" context="neeq_duration_T-1_M"/>
    <Item id="00005901" ccId="2254301828" eleName="PaymentsToAndOnBehalfOfEmployees" context="neeq_duration_T-1_M"/>
    <Item id="00005902" ccId="1066156871" eleName="PaymentsOfAllTypesOfTaxes" context="neeq_duration_T-1_M"/>
    <Item id="00005903" ccId="342372564" eleName="OtherCashPaymentsFromOperatingActivities" context="neeq_duration_T-1_M"/>
    <Item id="00005904" ccId="3748137678" eleName="CashOutflowsFromOperatingActivities" context="neeq_duration_T-1_M"/>
    <Item id="00005905" ccId="4269710221" eleName="CashFlowsFromUsedInOperatingActivities" context="neeq_duration_T-1_M"/>
    <Item id="00005906" ccId="2474789315" eleName="CashReceiptsFromReturnsOfInvestments" context="neeq_duration_T-1_M"/>
    <Item id="00005907" ccId="1663813892" eleName="CashReceivedFromReturnsOnInvestments" context="neeq_duration_T-1_M"/>
    <Item id="00005908" ccId="1015266936" eleName="NetCashReceivedFromDisposalOfFixedAssetsIntangibleAssetsAndOtherLongTermAssets" context="neeq_duration_T-1_M"/>
    <Item id="00005909" ccId="3467140296" eleName="CashFlowsFromLosingControlOfSubsidiariesOrOtherBusinessesClassifiedAsInvestingActivities" context="neeq_duration_T-1_M"/>
    <Item id="00005910" ccId="3529128368" eleName="CashReceiptsRelatedToOtherInvestingActivities" context="neeq_duration_T-1_M"/>
    <Item id="00005911" ccId="577412540" eleName="CashInflowsFromInvestingActivities" context="neeq_duration_T-1_M"/>
    <Item id="00005912" ccId="4266162564" eleName="CashPaidToAcquireFixedAssetsIntangibleAssetsAndOtherLongtermAssets" context="neeq_duration_T-1_M"/>
    <Item id="00005913" ccId="1900324624" eleName="CashPaymentsForInvestments" context="neeq_duration_T-1_M"/>
    <Item id="00005914" ccId="1015806481" eleName="NetCashPaidForAcquiringTheSubsidiariesAndOtherBusinessUnits" context="neeq_duration_T-1_M"/>
    <Item id="00005915" ccId="699439064" eleName="CashPaymentsRelatedToOtherInvestingActivities" context="neeq_duration_T-1_M"/>
    <Item id="00005916" ccId="1458069673" eleName="CashOutflowsFromInvestingActivities" context="neeq_duration_T-1_M"/>
    <Item id="00005917" ccId="4053484589" eleName="CashFlowsFromUsedInInvestingActivities" context="neeq_duration_T-1_M"/>
    <Item id="00005918" ccId="1128600651" eleName="CashProceedsFromInvestmentsByOthers" context="neeq_duration_T-1_M"/>
    <Item id="00005919" ccId="790480792" eleName="CashReceivedFromBorrowings" context="neeq_duration_T-1_M"/>
    <Item id="00005920" ccId="1853604585" eleName="CashReceiptsRelatedToOtherFinancingActivities" context="neeq_duration_T-1_M"/>
    <Item id="00005921" ccId="3903693089" eleName="CashInflowsFromFinancingActivities" context="neeq_duration_T-1_M"/>
    <Item id="00005922" ccId="4119005289" eleName="CashRepaymentsForDebts" context="neeq_duration_T-1_M"/>
    <Item id="00005923" ccId="243068842" eleName="CashPaymentsForDistributionOfDividendsOrProfitAndInterestExpenses" context="neeq_duration_T-1_M"/>
    <Item id="00005924" ccId="2165426812" eleName="CashPaymentsRelatedToOtherFinancingActivities" context="neeq_duration_T-1_M"/>
    <Item id="00005925" ccId="377205268" eleName="CashOutflowsFromFinancingActivities" context="neeq_duration_T-1_M"/>
    <Item id="00005926" ccId="1413049985" eleName="CashFlowsFromUsedInFinancingActivities" context="neeq_duration_T-1_M"/>
    <Item id="00005927" ccId="3621625859" eleName="EffectOfExchangeRateChangesOnCashAndCashEquivalents" context="neeq_duration_T-1_M"/>
    <Item id="00005928" ccId="4086542132" eleName="IncreaseDecreaseInCashAndCashEquivalents" context="neeq_duration_T-1_M"/>
    <Item id="00005929" ccId="1651945737" eleName="CashAndCashEquivalents" context="neeq_instant_T-2_M"/>
    <Item id="00005930" ccId="383535396" eleName="CashAndCashEquivalents" context="neeq_instant_T-1_M"/>
    <Item id="00005931" ccId="1547951673" eleName="GongSiFaDingDaiBiaoRen" context="neeq_duration_T"/>
    <Item id="00005932" ccId="3846954222" eleName="ZhuGuanKuaiJiGongZuoFuZeRen" context="neeq_duration_T"/>
    <Item id="00005933" ccId="1589731525" eleName="KuaiJiJiGouFuZeRen" context="neeq_duration_T"/>
    <Item id="00005934" ccId="1182407438" eleName="GongSiFaDingDaiBiaoRen" context="neeq_duration_T"/>
    <Item id="00005935" ccId="3784598008" eleName="ZhuGuanKuaiJiGongZuoFuZeRen" context="neeq_duration_T"/>
    <Item id="00005936" ccId="4125092428" eleName="KuaiJiJiGouFuZeRen" context="neeq_duration_T"/>
    <Item id="00005937" ccId="826100632" eleName="GongSiFaDingDaiBiaoRen" context="neeq_duration_T"/>
    <Item id="00005938" ccId="916441318" eleName="ZhuGuanKuaiJiGongZuoFuZeRen" context="neeq_duration_T"/>
    <Item id="00005939" ccId="2576071384" eleName="KuaiJiJiGouFuZeRen" context="neeq_duration_T"/>
    <Item id="00005943" ccId="3767170795" eleName="CashAndCashEquivalents" context="neeq_instant_T-1"/>
    <Item id="00005944" ccId="1889077524" eleName="CashAndCashEquivalents" context="neeq_instant_T-2"/>
    <Item id="00005945" ccId="4264240025" eleName="IssuedCapital" context="neeq_instant_T-1_M"/>
    <Item id="00005946" ccId="641701654" eleName="CapitalSurplus" context="neeq_instant_T-1_M"/>
    <Item id="00005947" ccId="3538374745" eleName="QiTaZongHeShouYi" context="neeq_instant_T-1_M"/>
    <Item id="00005948" ccId="1551802643" eleName="SpecializedReserve" context="neeq_instant_T-1_M"/>
    <Item id="00005949" ccId="2040861048" eleName="SurplusReserves" context="neeq_instant_T-1_M"/>
    <Item id="00005950" ccId="2288390580" eleName="RetainedEarnings" context="neeq_instant_T-1_M"/>
    <Item id="00005951" ccId="1218234803" eleName="Equity" context="neeq_instant_T-1_M"/>
    <Item id="00005952" ccId="18981671" eleName="kuaiJiZhengCeBianGengDaoZhiDeBianGengShiShouZiBenHuoGuBen" context="neeq_duration_T_M"/>
    <Item id="00005953" ccId="2396853222" eleName="QianQiChaCuoGengZhengDaoZhiDeBianGengShiShouZiBenHuoGuBen" context="neeq_duration_T_M"/>
    <Item id="00005954" ccId="103089125" eleName="QiTaDaoZhiDeBianGengShiShouZiBenHuoGuBen" context="neeq_duration_T_M"/>
    <Item id="00005955" ccId="3922811760" eleName="BenNianNianChuYuEShiShouZiBenHuoGuBen" context="neeq_duration_T_M"/>
    <Item id="00005956" ccId="137001823" eleName="BenQiZengJianBianDongJinEShiShouZiBenHuoGuBen" context="neeq_duration_T_M"/>
    <Item id="00005957" ccId="1535928703" eleName="JingLiRunHeQiTaZongHeShouYiBianDongDaoZhiDeBianDongJinEShiShouZiBenHuoGuBen" context="neeq_duration_T_M"/>
    <Item id="00005958" ccId="4172349932" eleName="SuoYouZheTouRuHeJianShaoZiBenDaoZhiDeBianDongShiShouZiBenHuoGuBen" context="neeq_duration_T_M"/>
    <Item id="00005959" ccId="3030283518" eleName="GuFenZhiFuJiRuSuoYouZheQuanYiDeJinEDaoZhiDeBianDongShiShouZiBenHuoGuBen" context="neeq_duration_T_M"/>
    <Item id="00005960" ccId="1303889949" eleName="QiTaSuoYouZheTouRuHeJianShaoZiBenDaoZhiDeBianDongShiShouZiBenHuoGuBen" context="neeq_duration_T_M"/>
    <Item id="00005961" ccId="1250924740" eleName="LiRunFenPeiDaoZhiDeBianDongShiShouZiBenHuoGuBen" context="neeq_duration_T_M"/>
    <Item id="00005962" ccId="51047767" eleName="TiQuYingYuGongJiDaoZhiDeBianDongShiShouZiBenHuoGuBen" context="neeq_duration_T_M"/>
    <Item id="00005963" ccId="3218062646" eleName="DuiSuoYouZheHuoGuDongDeFenPeiDaoZhiDeBianDongShiShouZiBenHuoGuBen" context="neeq_duration_T_M"/>
    <Item id="00005964" ccId="2424360674" eleName="QiTaLiRunFenPeiDaoZhiDeBianDongShiShouZiBenHuoGuBen" context="neeq_duration_T_M"/>
    <Item id="00005965" ccId="4057564302" eleName="SuoYouZheQuanYiNeiBuJieZhuanBianDongDaoZhiDeBianDongShiShouZiBenHuoGuBen" context="neeq_duration_T_M"/>
    <Item id="00005966" ccId="1687487770" eleName="ZiBenGongJiZhuanZengZiBenHuoGuBenDaoZhiDeBianDongShiShouZiBenHuoGuBen" context="neeq_duration_T_M"/>
    <Item id="00005967" ccId="1009249150" eleName="YingYuGongJiZhuanZengZiBenHuoGuBenDaoZhiDeBianDongShiShouZiBenHuoGuBen" context="neeq_duration_T_M"/>
    <Item id="00005968" ccId="784543439" eleName="YingYuGongJiMiBuKuiSunDaoZhiDeBianDongShiShouZiBenHuoGuBen" context="neeq_duration_T_M"/>
    <Item id="00005969" ccId="10732648" eleName="QiTaSuoYouZheQuanYiNeiBuJieZhuanDaoZhiDeBianDongShiShouZiBenHuoGuBen" context="neeq_duration_T_M"/>
    <Item id="00005970" ccId="1621874829" eleName="ZhuanXiangChuBeiDeBianDongShiShouZiBenHuoGuBen" context="neeq_duration_T_M"/>
    <Item id="00005971" ccId="3035910151" eleName="BenQiTiQuDaoZhiDeBianDongShiShouZiBenHuoGuBen" context="neeq_duration_T_M"/>
    <Item id="00005972" ccId="1178549216" eleName="BenQiShiYongDaoZhiDeBianDongShiShouZiBenHuoGuBen" context="neeq_duration_T_M"/>
    <Item id="00005973" ccId="3878108376" eleName="IssuedCapital" context="neeq_instant_T_M"/>
    <Item id="00005974" ccId="4051175016" eleName="KuCunGu" context="neeq_instant_T_M"/>
    <Item id="00005975" ccId="3480546775" eleName="QiTaZongHeShouYi" context="neeq_instant_T_M"/>
    <Item id="00005976" ccId="2641213909" eleName="SpecializedReserve" context="neeq_instant_T_M"/>
    <Item id="00005977" ccId="1352222656" eleName="SurplusReserves" context="neeq_instant_T_M"/>
    <Item id="00005978" ccId="3782581871" eleName="RetainedEarnings" context="neeq_instant_T_M"/>
    <Item id="00005979" ccId="4272254705" eleName="Equity" context="neeq_instant_T_M"/>
    <Item id="00005980" ccId="2637830961" eleName="kuaiJiZhengCeBianGengDaoZhiDeBianGengZiBenGongJi" context="neeq_duration_T_M"/>
    <Item id="00005981" ccId="90596224" eleName="QianQiChaCuoGengZhengDaoZhiDeBianGengZiBenGongJi" context="neeq_duration_T_M"/>
    <Item id="00005982" ccId="4191386614" eleName="QiTaDaoZhiDeBianGengZiBenGongJi" context="neeq_duration_T_M"/>
    <Item id="00005983" ccId="3541147464" eleName="BenNianNianChuYuEZiBenGongJi" context="neeq_duration_T_M"/>
    <Item id="00005984" ccId="525297661" eleName="BenQiZengJianBianDongJinEZiBenGongJi" context="neeq_duration_T_M"/>
    <Item id="00005985" ccId="962232420" eleName="JingLiRunHeQiTaZongHeShouYiBianDongDaoZhiDeBianDongJinEZiBenGongJi" context="neeq_duration_T_M"/>
    <Item id="00005986" ccId="3787445985" eleName="SuoYouZheTouRuHeJianShaoZiBenDaoZhiDeBianDongZiBenGongJi" context="neeq_duration_T_M"/>
    <Item id="00005987" ccId="806904117" eleName="GuFenZhiFuJiRuSuoYouZheQuanYiDeJinEDaoZhiDeBianDongZiBenGongJi" context="neeq_duration_T_M"/>
    <Item id="00005988" ccId="573935630" eleName="QiTaSuoYouZheTouRuHeJianShaoZiBenDaoZhiDeBianDongZiBenGongJi" context="neeq_duration_T_M"/>
    <Item id="00005989" ccId="614796101" eleName="LiRunFenPeiDaoZhiDeBianDongZiBenGongJi" context="neeq_duration_T_M"/>
    <Item id="00005990" ccId="1154184161" eleName="TiQuYingYuGongJiDaoZhiDeBianDongZiBenGongJi" context="neeq_duration_T_M"/>
    <Item id="00005991" ccId="1130592249" eleName="DuiSuoYouZheHuoGuDongDeFenPeiDaoZhiDeBianDongZiBenGongJi" context="neeq_duration_T_M"/>
    <Item id="00005992" ccId="3636508723" eleName="QiTaLiRunFenPeiDaoZhiDeBianDongZiBenGongJi" context="neeq_duration_T_M"/>
    <Item id="00005993" ccId="3470609120" eleName="SuoYouZheQuanYiNeiBuJieZhuanBianDongDaoZhiDeBianDongZiBenGongJi" context="neeq_duration_T_M"/>
    <Item id="00005994" ccId="265123717" eleName="ZiBenGongJiZhuanZengZiBenHuoGuBenDaoZhiDeBianDongZiBenGongJi" context="neeq_duration_T_M"/>
    <Item id="00005995" ccId="2907554078" eleName="YingYuGongJiZhuanZengZiBenHuoGuBenDaoZhiDeBianDongZiBenGongJi" context="neeq_duration_T_M"/>
    <Item id="00005996" ccId="3895444949" eleName="YingYuGongJiMiBuKuiSunDaoZhiDeBianDongZiBenGongJi" context="neeq_duration_T_M"/>
    <Item id="00005997" ccId="2050875409" eleName="QiTaSuoYouZheQuanYiNeiBuJieZhuanDaoZhiDeBianDongZiBenGongJi" context="neeq_duration_T_M"/>
    <Item id="00005998" ccId="3625248990" eleName="ZhuanXiangChuBeiDeBianDongZiBenGongJi" context="neeq_duration_T_M"/>
    <Item id="00005999" ccId="3338094875" eleName="BenQiTiQuDaoZhiDeBianDongZiBenGongJi" context="neeq_duration_T_M"/>
    <Item id="00006000" ccId="1750529228" eleName="BenQiShiYongDaoZhiDeBianDongZiBenGongJi" context="neeq_duration_T_M"/>
    <Item id="00006001" ccId="3407099668" eleName="KuCunGu" context="neeq_instant_T-1_M"/>
    <Item id="00006002" ccId="1900322139" eleName="kuaiJiZhengCeBianGengDaoZhiDeBianGengKuCunGu" context="neeq_duration_T_M"/>
    <Item id="00006003" ccId="680474640" eleName="QianQiChaCuoGengZhengDaoZhiDeBianGengKuCunGu" context="neeq_duration_T_M"/>
    <Item id="00006004" ccId="3281969178" eleName="QiTaDaoZhiDeBianGengKuCunGu" context="neeq_duration_T_M"/>
    <Item id="00006005" ccId="2821831157" eleName="BenNianNianChuYuEKuCunGu" context="neeq_duration_T_M"/>
    <Item id="00006006" ccId="1911421732" eleName="BenQiZengJianBianDongJinEKuCunGu" context="neeq_duration_T_M"/>
    <Item id="00006007" ccId="1129059607" eleName="JingLiRunHeQiTaZongHeShouYiBianDongDaoZhiDeBianDongJinEKuCunGu" context="neeq_duration_T_M"/>
    <Item id="00006008" ccId="1788548518" eleName="SuoYouZheTouRuHeJianShaoZiBenDaoZhiDeBianDongKuCunGu" context="neeq_duration_T_M"/>
    <Item id="00006009" ccId="2895755727" eleName="GuFenZhiFuJiRuSuoYouZheQuanYiDeJinEDaoZhiDeBianDongKuCunGu" context="neeq_duration_T_M"/>
    <Item id="00006010" ccId="125518659" eleName="QiTaSuoYouZheTouRuHeJianShaoZiBenDaoZhiDeBianDong" context="neeq_duration_T_M"/>
    <Item id="00006011" ccId="3654091483" eleName="LiRunFenPeiDaoZhiDeBianDongKuCunGu" context="neeq_duration_T_M"/>
    <Item id="00006012" ccId="679171526" eleName="TiQuYingYuGongJiDaoZhiDeBianDongKuCunGu" context="neeq_duration_T_M"/>
    <Item id="00006013" ccId="3026977578" eleName="DuiSuoYouZheHuoGuDongDeFenPeiDaoZhiDeBianDongKuCunGu" context="neeq_duration_T_M"/>
    <Item id="00006014" ccId="2684002024" eleName="QiTaLiRunFenPeiDaoZhiDeBianDongKuCunGu" context="neeq_duration_T_M"/>
    <Item id="00006015" ccId="3396373176" eleName="SuoYouZheQuanYiNeiBuJieZhuanBianDongDaoZhiDeBianDongKuCunGu" context="neeq_duration_T_M"/>
    <Item id="00006016" ccId="3989872477" eleName="ZiBenGongJiZhuanZengZiBenHuoGuBenDaoZhiDeBianDongKuCunGu" context="neeq_duration_T_M"/>
    <Item id="00006017" ccId="1258250567" eleName="YingYuGongJiZhuanZengZiBenHuoGuBenDaoZhiDeBianDongKuCunGu" context="neeq_duration_T_M"/>
    <Item id="00006018" ccId="3698331246" eleName="YingYuGongJiMiBuKuiSunDaoZhiDeBianDongKuCunGu" context="neeq_duration_T_M"/>
    <Item id="00006019" ccId="3590252152" eleName="QiTaSuoYouZheQuanYiNeiBuJieZhuanDaoZhiDeBianDongKuCunGu" context="neeq_duration_T_M"/>
    <Item id="00006020" ccId="1526677512" eleName="ZhuanXiangChuBeiDeBianDongKuCunGu" context="neeq_duration_T_M"/>
    <Item id="00006021" ccId="861860935" eleName="BenQiTiQuDaoZhiDeBianDongKuCunGu" context="neeq_duration_T_M"/>
    <Item id="00006022" ccId="790087596" eleName="BenQiShiYongDaoZhiDeBianDongKuCunGu" context="neeq_duration_T_M"/>
    <Item id="00006023" ccId="3435455112" eleName="kuaiJiZhengCeBianGengDaoZhiDeBianGengQiTaZongHeShouYi" context="neeq_duration_T_M"/>
    <Item id="00006024" ccId="1532144155" eleName="QianQiChaCuoGengZhengDaoZhiDeBianGengQiTaZongHeShouYi" context="neeq_duration_T_M"/>
    <Item id="00006025" ccId="391319848" eleName="QiTaDaoZhiDeBianGengQiTaZongHeShouYi" context="neeq_duration_T_M"/>
    <Item id="00006026" ccId="1063754258" eleName="BenNianNianChuYuEQiTaZongHeShouYi" context="neeq_duration_T_M"/>
    <Item id="00006027" ccId="4112290625" eleName="BenQiZengJianBianDongJinEQiTaZongHeShouYi" context="neeq_duration_T_M"/>
    <Item id="00006028" ccId="2810586293" eleName="JingLiRunHeQiTaZongHeShouYiBianDongDaoZhiDeBianDongJinEQiTaZongHeShouYi" context="neeq_duration_T_M"/>
    <Item id="00006029" ccId="1600920568" eleName="SuoYouZheTouRuHeJianShaoZiBenDaoZhiDeBianDongQiTaZongHeShouYi" context="neeq_duration_T_M"/>
    <Item id="00006030" ccId="36640687" eleName="GuFenZhiFuJiRuSuoYouZheQuanYiDeJinEDaoZhiDeBianDongQiTaZongHeShouYi" context="neeq_duration_T_M"/>
    <Item id="00006031" ccId="3771718082" eleName="QiTaSuoYouZheTouRuHeJianShaoZiBenDaoZhiDeBianDongQiTaZongHeShouYi" context="neeq_duration_T_M"/>
    <Item id="00006032" ccId="3694783617" eleName="LiRunFenPeiDaoZhiDeBianDongQiTaZongHeShouYi" context="neeq_duration_T_M"/>
    <Item id="00006033" ccId="1957211401" eleName="TiQuYingYuGongJiDaoZhiDeBianDongQiTaZongHeShouYi" context="neeq_duration_T_M"/>
    <Item id="00006034" ccId="1651014988" eleName="DuiSuoYouZheHuoGuDongDeFenPeiDaoZhiDeBianDongQiTaZongHeShouYi" context="neeq_duration_T_M"/>
    <Item id="00006035" ccId="1007951696" eleName="QiTaLiRunFenPeiDaoZhiDeBianDongQiTaZongHeShouYi" context="neeq_duration_T_M"/>
    <Item id="00006036" ccId="2105912753" eleName="SuoYouZheQuanYiNeiBuJieZhuanBianDongDaoZhiDeBianDongQiTaZongHeShouYi" context="neeq_duration_T_M"/>
    <Item id="00006037" ccId="1115491898" eleName="ZiBenGongJiZhuanZengZiBenHuoGuBenDaoZhiDeBianDongQiTaZongHeShouYi" context="neeq_duration_T_M"/>
    <Item id="00006038" ccId="2382898003" eleName="YingYuGongJiZhuanZengZiBenHuoGuBenDaoZhiDeBianDongQiTaZongHeShouYi" context="neeq_duration_T_M"/>
    <Item id="00006039" ccId="1029528420" eleName="YingYuGongJiMiBuKuiSunDaoZhiDeBianDongQiTaZongHeShouYi" context="neeq_duration_T_M"/>
    <Item id="00006040" ccId="2070378338" eleName="QiTaSuoYouZheQuanYiNeiBuJieZhuanDaoZhiDeBianDongQiTaZongHeShouYi" context="neeq_duration_T_M"/>
    <Item id="00006041" ccId="621964611" eleName="ZhuanXiangChuBeiDeBianDongQiTaZongHeShouYi" context="neeq_duration_T_M"/>
    <Item id="00006042" ccId="1418286561" eleName="BenQiTiQuDaoZhiDeBianDongQiTaZongHeShouYi" context="neeq_duration_T_M"/>
    <Item id="00006043" ccId="3390285274" eleName="BenQiShiYongDaoZhiDeBianDongQiTaZongHeShouYi" context="neeq_duration_T_M"/>
    <Item id="00006044" ccId="4173741375" eleName="kuaiJiZhengCeBianGengDaoZhiDeBianGengZhuanXiangChuBei" context="neeq_duration_T_M"/>
    <Item id="00006045" ccId="2072538273" eleName="QianQiChaCuoGengZhengDaoZhiDeBianGengZhuanXiangChuBei" context="neeq_duration_T_M"/>
    <Item id="00006046" ccId="2712220484" eleName="QiTaDaoZhiDeBianGengZhuanXiangChuBei" context="neeq_duration_T_M"/>
    <Item id="00006047" ccId="3038458865" eleName="BenNianNianChuYuEZhuanXiangChuBei" context="neeq_duration_T_M"/>
    <Item id="00006048" ccId="1211846229" eleName="BenQiZengJianBianDongJinEZhuanXiangChuBei" context="neeq_duration_T_M"/>
    <Item id="00006049" ccId="3201803600" eleName="JingLiRunHeQiTaZongHeShouYiBianDongDaoZhiDeBianDongJinEZhuanXiangChuBei" context="neeq_duration_T_M"/>
    <Item id="00006050" ccId="3330692920" eleName="SuoYouZheTouRuHeJianShaoZiBenDaoZhiDeBianDongZhuanXiangChuBei" context="neeq_duration_T_M"/>
    <Item id="00006051" ccId="934489544" eleName="GuFenZhiFuJiRuSuoYouZheQuanYiDeJinEDaoZhiDeBianDongZhuanXiangChuBei" context="neeq_duration_T_M"/>
    <Item id="00006052" ccId="2838721259" eleName="QiTaSuoYouZheTouRuHeJianShaoZiBenDaoZhiDeBianDongZhuanXiangChuBei" context="neeq_duration_T_M"/>
    <Item id="00006053" ccId="1306046332" eleName="LiRunFenPeiDaoZhiDeBianDongZhuanXiangChuBei" context="neeq_duration_T_M"/>
    <Item id="00006054" ccId="1194115816" eleName="TiQuYingYuGongJiDaoZhiDeBianDongZhuanXiangChuBei" context="neeq_duration_T_M"/>
    <Item id="00006055" ccId="3397298526" eleName="DuiSuoYouZheHuoGuDongDeFenPeiDaoZhiDeBianDongZhuanXiangChuBei" context="neeq_duration_T_M"/>
    <Item id="00006056" ccId="1883282027" eleName="QiTaLiRunFenPeiDaoZhiDeBianDongZhuanXiangChuBei" context="neeq_duration_T_M"/>
    <Item id="00006057" ccId="2938398639" eleName="SuoYouZheQuanYiNeiBuJieZhuanBianDongDaoZhiDeBianDongZhuanXiangChuBei" context="neeq_duration_T_M"/>
    <Item id="00006058" ccId="2435082567" eleName="ZiBenGongJiZhuanZengZiBenHuoGuBenDaoZhiDeBianDongZhuanXiangChuBei" context="neeq_duration_T_M"/>
    <Item id="00006059" ccId="2351980572" eleName="YingYuGongJiZhuanZengZiBenHuoGuBenDaoZhiDeBianDongZhuanXiangChuBei" context="neeq_duration_T_M"/>
    <Item id="00006060" ccId="1951205492" eleName="YingYuGongJiMiBuKuiSunDaoZhiDeBianDongZhuanXiangChuBei" context="neeq_duration_T_M"/>
    <Item id="00006061" ccId="1611012036" eleName="QiTaSuoYouZheQuanYiNeiBuJieZhuanDaoZhiDeBianDongZhuanXiangChuBei" context="neeq_duration_T_M"/>
    <Item id="00006062" ccId="2801097813" eleName="ZhuanXiangChuBeiDeBianDongZhuanXiangChuBei" context="neeq_duration_T_M"/>
    <Item id="00006063" ccId="3323681501" eleName="BenQiTiQuDaoZhiDeBianDongZhuanXiangChuBei" context="neeq_duration_T_M"/>
    <Item id="00006064" ccId="3477014581" eleName="BenQiShiYongDaoZhiDeBianDongZhuanXiangChuBei" context="neeq_duration_T_M"/>
    <Item id="00006065" ccId="1383219976" eleName="kuaiJiZhengCeBianGengDaoZhiDeBianGengYingYuGongJi" context="neeq_duration_T_M"/>
    <Item id="00006066" ccId="3899446610" eleName="QianQiChaCuoGengZhengDaoZhiDeBianGengYingYuGongJi" context="neeq_duration_T_M"/>
    <Item id="00006067" ccId="3155100254" eleName="QiTaDaoZhiDeBianGengYingYuGongJi" context="neeq_duration_T_M"/>
    <Item id="00006068" ccId="2697029306" eleName="BenNianNianChuYuEYingYuGongJi" context="neeq_duration_T_M"/>
    <Item id="00006069" ccId="607789901" eleName="BenQiZengJianBianDongJinEYingYuGongJi" context="neeq_duration_T_M"/>
    <Item id="00006070" ccId="2904086593" eleName="JingLiRunHeQiTaZongHeShouYiBianDongDaoZhiDeBianDongJinEYingYuGongJi" context="neeq_duration_T_M"/>
    <Item id="00006071" ccId="1473478320" eleName="SuoYouZheTouRuHeJianShaoZiBenDaoZhiDeBianDongYingYuGongJi" context="neeq_duration_T_M"/>
    <Item id="00006072" ccId="405190768" eleName="GuFenZhiFuJiRuSuoYouZheQuanYiDeJinEDaoZhiDeBianDongYingYuGongJi" context="neeq_duration_T_M"/>
    <Item id="00006073" ccId="3057035216" eleName="QiTaSuoYouZheTouRuHeJianShaoZiBenDaoZhiDeBianDongYingYuGongJi" context="neeq_duration_T_M"/>
    <Item id="00006074" ccId="355474971" eleName="LiRunFenPeiDaoZhiDeBianDongYingYuGongJi" context="neeq_duration_T_M"/>
    <Item id="00006075" ccId="3051028529" eleName="TiQuYingYuGongJiDaoZhiDeBianDongYingYuGongJi" context="neeq_duration_T_M"/>
    <Item id="00006076" ccId="930777823" eleName="DuiSuoYouZheHuoGuDongDeFenPeiDaoZhiDeBianDongYingYuGongJi" context="neeq_duration_T_M"/>
    <Item id="00006077" ccId="1655104794" eleName="QiTaLiRunFenPeiDaoZhiDeBianDongYingYuGongJi" context="neeq_duration_T_M"/>
    <Item id="00006078" ccId="2005165347" eleName="SuoYouZheQuanYiNeiBuJieZhuanBianDongDaoZhiDeBianDongYingYuGongJi" context="neeq_duration_T_M"/>
    <Item id="00006079" ccId="3034068027" eleName="ZiBenGongJiZhuanZengZiBenHuoGuBenDaoZhiDeBianDongYingYuGongJi" context="neeq_duration_T_M"/>
    <Item id="00006080" ccId="423532973" eleName="YingYuGongJiZhuanZengZiBenHuoGuBenDaoZhiDeBianDongYingYuGongJi" context="neeq_duration_T_M"/>
    <Item id="00006081" ccId="1146476274" eleName="YingYuGongJiMiBuKuiSunDaoZhiDeBianDongYingYuGongJi" context="neeq_duration_T_M"/>
    <Item id="00006082" ccId="811761696" eleName="QiTaSuoYouZheQuanYiNeiBuJieZhuanDaoZhiDeBianDongYingYuGongJi" context="neeq_duration_T_M"/>
    <Item id="00006083" ccId="3969921022" eleName="ZhuanXiangChuBeiDeBianDongYingYuGongJi" context="neeq_duration_T_M"/>
    <Item id="00006084" ccId="2639756203" eleName="BenQiTiQuDaoZhiDeBianDongYingYuGongJi" context="neeq_duration_T_M"/>
    <Item id="00006085" ccId="3158252035" eleName="BenQiShiYongDaoZhiDeBianDongYingYuGongJi" context="neeq_duration_T_M"/>
    <Item id="00006086" ccId="3524271887" eleName="kuaiJiZhengCeBianGengDaoZhiDeBianGengWeiFenPeiLiRun" context="neeq_duration_T_M"/>
    <Item id="00006087" ccId="2495059295" eleName="QianQiChaCuoGengZhengDaoZhiDeBianGengWeiFenPeiLiRun" context="neeq_duration_T_M"/>
    <Item id="00006088" ccId="3818119815" eleName="QiTaDaoZhiDeBianGengWeiFenPeiLiRun" context="neeq_duration_T_M"/>
    <Item id="00006089" ccId="1432852621" eleName="BenNianNianChuYuEWeiFenPeiLiRun" context="neeq_duration_T_M"/>
    <Item id="00006090" ccId="3393682894" eleName="BenQiZengJianBianDongJinEWeiFenPeiLiRun" context="neeq_duration_T_M"/>
    <Item id="00006091" ccId="848837497" eleName="JingLiRunHeQiTaZongHeShouYiBianDongDaoZhiDeBianDongJinEWeiFenPeiLiRun" context="neeq_duration_T_M"/>
    <Item id="00006092" ccId="2093428037" eleName="SuoYouZheTouRuHeJianShaoZiBenDaoZhiDeBianDongWeiFenPeiLiRun" context="neeq_duration_T_M"/>
    <Item id="00006093" ccId="1982738006" eleName="GuFenZhiFuJiRuSuoYouZheQuanYiDeJinEDaoZhiDeBianDongWeiFenPeiLiRun" context="neeq_duration_T_M"/>
    <Item id="00006094" ccId="1238666836" eleName="QiTaSuoYouZheTouRuHeJianShaoZiBenDaoZhiDeBianDongWeiFenPeiLiRun" context="neeq_duration_T_M"/>
    <Item id="00006095" ccId="643010303" eleName="LiRunFenPeiDaoZhiDeBianDongWeiFenPeiLiRun" context="neeq_duration_T_M"/>
    <Item id="00006096" ccId="1161203381" eleName="TiQuYingYuGongJiDaoZhiDeBianDongWeiFenPeiLiRun" context="neeq_duration_T_M"/>
    <Item id="00006097" ccId="1745835064" eleName="DuiSuoYouZheHuoGuDongDeFenPeiDaoZhiDeBianDongWeiFenPeiLiRun" context="neeq_duration_T_M"/>
    <Item id="00006098" ccId="300431341" eleName="QiTaLiRunFenPeiDaoZhiDeBianDongWeiFenPeiLiRun" context="neeq_duration_T_M"/>
    <Item id="00006099" ccId="2623641438" eleName="SuoYouZheQuanYiNeiBuJieZhuanBianDongDaoZhiDeBianDongWeiFenPeiLiRun" context="neeq_duration_T_M"/>
    <Item id="00006100" ccId="1997450394" eleName="ZiBenGongJiZhuanZengZiBenHuoGuBenDaoZhiDeBianDongWeiFenPeiLiRun" context="neeq_duration_T_M"/>
    <Item id="00006101" ccId="4279581705" eleName="YingYuGongJiZhuanZengZiBenHuoGuBenDaoZhiDeBianDongWeiFenPeiLiRun" context="neeq_duration_T_M"/>
    <Item id="00006102" ccId="568083632" eleName="YingYuGongJiMiBuKuiSunDaoZhiDeBianDongWeiFenPeiLiRun" context="neeq_duration_T_M"/>
    <Item id="00006103" ccId="2302182072" eleName="QiTaSuoYouZheQuanYiNeiBuJieZhuanDaoZhiDeBianDongWeiFenPeiLiRun" context="neeq_duration_T_M"/>
    <Item id="00006104" ccId="1252695572" eleName="ZhuanXiangChuBeiDeBianDongWeiFenPeiLiRun" context="neeq_duration_T_M"/>
    <Item id="00006105" ccId="1624497193" eleName="BenQiTiQuDaoZhiDeBianDongWeiFenPeiLiRun" context="neeq_duration_T_M"/>
    <Item id="00006106" ccId="4061494431" eleName="BenQiShiYongDaoZhiDeBianDongWeiFenPeiLiRun" context="neeq_duration_T_M"/>
    <Item id="00006107" ccId="412591163" eleName="kuaiJiZhengCeBianGengDaoZhiDeBianGengSuoYouZheQuanYi" context="neeq_duration_T_M"/>
    <Item id="00006108" ccId="451673323" eleName="QianQiChaCuoGengZhengDaoZhiDeBianGengSuoYouZheQuanYi" context="neeq_duration_T_M"/>
    <Item id="00006109" ccId="1087654497" eleName="QiTaDaoZhiDeBianGengSuoYouZheQuanYi" context="neeq_duration_T_M"/>
    <Item id="00006110" ccId="2139835620" eleName="BenNianNianChuYuESuoYouZheQuanYi" context="neeq_duration_T_M"/>
    <Item id="00006111" ccId="1416747458" eleName="BenQiZengJianBianDongJinESuoYouZheQuanYi" context="neeq_duration_T_M"/>
    <Item id="00006112" ccId="883059810" eleName="JingLiRunHeQiTaZongHeShouYiBianDongDaoZhiDeBianDongJinESuoYouZheQuanYi" context="neeq_duration_T_M"/>
    <Item id="00006113" ccId="1439111645" eleName="SuoYouZheTouRuHeJianShaoZiBenDaoZhiDeBianDongSuoYouZheQuanYi" context="neeq_duration_T_M"/>
    <Item id="00006114" ccId="3042853993" eleName="GuFenZhiFuJiRuSuoYouZheQuanYiDeJinEDaoZhiDeBianDongSuoYouZheQuanYi" context="neeq_duration_T_M"/>
    <Item id="00006115" ccId="2145158116" eleName="QiTaSuoYouZheTouRuHeJianShaoZiBenDaoZhiDeBianDongSuoYouZheQuanYi" context="neeq_duration_T_M"/>
    <Item id="00006116" ccId="2905558385" eleName="LiRunFenPeiDaoZhiDeBianDongSuoYouZheQuanYi" context="neeq_duration_T_M"/>
    <Item id="00006117" ccId="2481489916" eleName="TiQuYingYuGongJiDaoZhiDeBianDongSuoYouZheQuanYi" context="neeq_duration_T_M"/>
    <Item id="00006118" ccId="2591802396" eleName="DuiSuoYouZheHuoGuDongDeFenPeiDaoZhiDeBianDongSuoYouZheQuanYi" context="neeq_duration_T_M"/>
    <Item id="00006119" ccId="2365630625" eleName="QiTaLiRunFenPeiDaoZhiDeBianDongSuoYouZheQuanYi" context="neeq_duration_T_M"/>
    <Item id="00006120" ccId="1028224646" eleName="SuoYouZheQuanYiNeiBuJieZhuanBianDongDaoZhiDeBianDongSuoYouZheQuanYi" context="neeq_duration_T_M"/>
    <Item id="00006121" ccId="4047460831" eleName="ZiBenGongJiZhuanZengZiBenHuoGuBenDaoZhiDeBianDongSuoYouZheQuanYi" context="neeq_duration_T_M"/>
    <Item id="00006122" ccId="3244742685" eleName="YingYuGongJiZhuanZengZiBenHuoGuBenDaoZhiDeBianDongSuoYouZheQuanYi" context="neeq_duration_T_M"/>
    <Item id="00006123" ccId="4126413521" eleName="YingYuGongJiMiBuKuiSunDaoZhiDeBianDongSuoYouZheQuanYi" context="neeq_duration_T_M"/>
    <Item id="00006124" ccId="4259687791" eleName="QiTaSuoYouZheQuanYiNeiBuJieZhuanDaoZhiDeBianDongSuoYouZheQuanYi" context="neeq_duration_T_M"/>
    <Item id="00006125" ccId="1869792999" eleName="ZhuanXiangChuBeiDeBianDongSuoYouZheQuanYi" context="neeq_duration_T_M"/>
    <Item id="00006126" ccId="412129284" eleName="BenQiTiQuDaoZhiDeBianDongSuoYouZheQuanYi" context="neeq_duration_T_M"/>
    <Item id="00006127" ccId="3048019945" eleName="BenQiShiYongDaoZhiDeBianDongSuoYouZheQuanYi" context="neeq_duration_T_M"/>
    <Item id="00006128" ccId="3066594575" eleName="IssuedCapital" context="neeq_instant_T-2_M"/>
    <Item id="00006129" ccId="3966750685" eleName="CapitalSurplus" context="neeq_instant_T-2_M"/>
    <Item id="00006130" ccId="4270946306" eleName="KuCunGu" context="neeq_instant_T-2_M"/>
    <Item id="00006131" ccId="521203440" eleName="QiTaZongHeShouYi" context="neeq_instant_T-2_M"/>
    <Item id="00006132" ccId="3933300281" eleName="SpecializedReserve" context="neeq_instant_T-2_M"/>
    <Item id="00006133" ccId="3634196829" eleName="SurplusReserves" context="neeq_instant_T-2_M"/>
    <Item id="00006134" ccId="512045484" eleName="RetainedEarnings" context="neeq_instant_T-2_M"/>
    <Item id="00006135" ccId="2109473305" eleName="Equity" context="neeq_instant_T-2_M"/>
    <Item id="00006136" ccId="2475170401" eleName="IssuedCapital" context="neeq_instant_T-1_M"/>
    <Item id="00006137" ccId="1114252451" eleName="CapitalSurplus" context="neeq_instant_T-1_M"/>
    <Item id="00006138" ccId="3326144873" eleName="KuCunGu" context="neeq_instant_T-1_M"/>
    <Item id="00006139" ccId="4241960505" eleName="QiTaZongHeShouYi" context="neeq_instant_T-1_M"/>
    <Item id="00006140" ccId="4069669955" eleName="SpecializedReserve" context="neeq_instant_T-1_M"/>
    <Item id="00006141" ccId="1485425864" eleName="SurplusReserves" context="neeq_instant_T-1_M"/>
    <Item id="00006142" ccId="840197876" eleName="RetainedEarnings" context="neeq_instant_T-1_M"/>
    <Item id="00006143" ccId="1925685637" eleName="Equity" context="neeq_instant_T-1_M"/>
    <Item id="00006144" ccId="1188022958" eleName="kuaiJiZhengCeBianGengDaoZhiDeBianGengShiShouZiBenHuoGuBen" context="neeq_duration_T-1_M"/>
    <Item id="00006145" ccId="377982662" eleName="QianQiChaCuoGengZhengDaoZhiDeBianGengShiShouZiBenHuoGuBen" context="neeq_duration_T-1_M"/>
    <Item id="00006146" ccId="3103048508" eleName="QiTaDaoZhiDeBianGengShiShouZiBenHuoGuBen" context="neeq_duration_T-1_M"/>
    <Item id="00006147" ccId="2939154898" eleName="BenNianNianChuYuEShiShouZiBenHuoGuBen" context="neeq_duration_T-1_M"/>
    <Item id="00006148" ccId="1581558291" eleName="BenQiZengJianBianDongJinEShiShouZiBenHuoGuBen" context="neeq_duration_T-1_M"/>
    <Item id="00006149" ccId="4076061329" eleName="JingLiRunHeQiTaZongHeShouYiBianDongDaoZhiDeBianDongJinEShiShouZiBenHuoGuBen" context="neeq_duration_T-1_M"/>
    <Item id="00006150" ccId="1276831546" eleName="SuoYouZheTouRuHeJianShaoZiBenDaoZhiDeBianDongShiShouZiBenHuoGuBen" context="neeq_duration_T-1_M"/>
    <Item id="00006151" ccId="3923736503" eleName="GuFenZhiFuJiRuSuoYouZheQuanYiDeJinEDaoZhiDeBianDongShiShouZiBenHuoGuBen" context="neeq_duration_T-1_M"/>
    <Item id="00006152" ccId="3689159144" eleName="QiTaSuoYouZheTouRuHeJianShaoZiBenDaoZhiDeBianDongShiShouZiBenHuoGuBen" context="neeq_duration_T-1_M"/>
    <Item id="00006153" ccId="2962214327" eleName="LiRunFenPeiDaoZhiDeBianDongShiShouZiBenHuoGuBen" context="neeq_duration_T-1_M"/>
    <Item id="00006154" ccId="1252238512" eleName="TiQuYingYuGongJiDaoZhiDeBianDongShiShouZiBenHuoGuBen" context="neeq_duration_T-1_M"/>
    <Item id="00006155" ccId="3331391817" eleName="DuiSuoYouZheHuoGuDongDeFenPeiDaoZhiDeBianDongShiShouZiBenHuoGuBen" context="neeq_duration_T-1_M"/>
    <Item id="00006156" ccId="2407172710" eleName="QiTaLiRunFenPeiDaoZhiDeBianDongShiShouZiBenHuoGuBen" context="neeq_duration_T-1_M"/>
    <Item id="00006157" ccId="4147915526" eleName="SuoYouZheQuanYiNeiBuJieZhuanBianDongDaoZhiDeBianDongShiShouZiBenHuoGuBen" context="neeq_duration_T-1_M"/>
    <Item id="00006158" ccId="2466927511" eleName="ZiBenGongJiZhuanZengZiBenHuoGuBenDaoZhiDeBianDongShiShouZiBenHuoGuBen" context="neeq_duration_T-1_M"/>
    <Item id="00006159" ccId="2048104052" eleName="YingYuGongJiZhuanZengZiBenHuoGuBenDaoZhiDeBianDongShiShouZiBenHuoGuBen" context="neeq_duration_T-1_M"/>
    <Item id="00006160" ccId="2117633716" eleName="YingYuGongJiMiBuKuiSunDaoZhiDeBianDongShiShouZiBenHuoGuBen" context="neeq_duration_T-1_M"/>
    <Item id="00006161" ccId="1614323941" eleName="QiTaSuoYouZheQuanYiNeiBuJieZhuanDaoZhiDeBianDongShiShouZiBenHuoGuBen" context="neeq_duration_T-1_M"/>
    <Item id="00006162" ccId="1480649584" eleName="ZhuanXiangChuBeiDeBianDongShiShouZiBenHuoGuBen" context="neeq_duration_T-1_M"/>
    <Item id="00006163" ccId="3111379757" eleName="BenQiTiQuDaoZhiDeBianDongShiShouZiBenHuoGuBen" context="neeq_duration_T-1_M"/>
    <Item id="00006164" ccId="1414121999" eleName="BenQiShiYongDaoZhiDeBianDongShiShouZiBenHuoGuBen" context="neeq_duration_T-1_M"/>
    <Item id="00006165" ccId="3323755522" eleName="kuaiJiZhengCeBianGengDaoZhiDeBianGengZiBenGongJi" context="neeq_duration_T-1_M"/>
    <Item id="00006166" ccId="3225933906" eleName="QianQiChaCuoGengZhengDaoZhiDeBianGengZiBenGongJi" context="neeq_duration_T-1_M"/>
    <Item id="00006167" ccId="2648619696" eleName="QiTaDaoZhiDeBianGengZiBenGongJi" context="neeq_duration_T-1_M"/>
    <Item id="00006168" ccId="2695487385" eleName="BenNianNianChuYuEZiBenGongJi" context="neeq_duration_T-1_M"/>
    <Item id="00006169" ccId="3101055600" eleName="BenQiZengJianBianDongJinEZiBenGongJi" context="neeq_duration_T-1_M"/>
    <Item id="00006170" ccId="2989503544" eleName="JingLiRunHeQiTaZongHeShouYiBianDongDaoZhiDeBianDongJinEZiBenGongJi" context="neeq_duration_T-1_M"/>
    <Item id="00006171" ccId="2794396894" eleName="SuoYouZheTouRuHeJianShaoZiBenDaoZhiDeBianDongZiBenGongJi" context="neeq_duration_T-1_M"/>
    <Item id="00006172" ccId="3876748" eleName="GuFenZhiFuJiRuSuoYouZheQuanYiDeJinEDaoZhiDeBianDongZiBenGongJi" context="neeq_duration_T-1_M"/>
    <Item id="00006173" ccId="211163017" eleName="QiTaSuoYouZheTouRuHeJianShaoZiBenDaoZhiDeBianDongZiBenGongJi" context="neeq_duration_T-1_M"/>
    <Item id="00006174" ccId="4061181010" eleName="LiRunFenPeiDaoZhiDeBianDongZiBenGongJi" context="neeq_duration_T-1_M"/>
    <Item id="00006175" ccId="1136462522" eleName="TiQuYingYuGongJiDaoZhiDeBianDongZiBenGongJi" context="neeq_duration_T-1_M"/>
    <Item id="00006176" ccId="810837775" eleName="DuiSuoYouZheHuoGuDongDeFenPeiDaoZhiDeBianDongZiBenGongJi" context="neeq_duration_T-1_M"/>
    <Item id="00006177" ccId="1666967250" eleName="QiTaLiRunFenPeiDaoZhiDeBianDongZiBenGongJi" context="neeq_duration_T-1_M"/>
    <Item id="00006178" ccId="495689264" eleName="SuoYouZheQuanYiNeiBuJieZhuanBianDongDaoZhiDeBianDongZiBenGongJi" context="neeq_duration_T-1_M"/>
    <Item id="00006179" ccId="1866635040" eleName="ZiBenGongJiZhuanZengZiBenHuoGuBenDaoZhiDeBianDongZiBenGongJi" context="neeq_duration_T-1_M"/>
    <Item id="00006180" ccId="2568451312" eleName="YingYuGongJiZhuanZengZiBenHuoGuBenDaoZhiDeBianDongZiBenGongJi" context="neeq_duration_T-1_M"/>
    <Item id="00006181" ccId="4173887607" eleName="YingYuGongJiMiBuKuiSunDaoZhiDeBianDongZiBenGongJi" context="neeq_duration_T-1_M"/>
    <Item id="00006182" ccId="3489273480" eleName="QiTaSuoYouZheQuanYiNeiBuJieZhuanDaoZhiDeBianDongZiBenGongJi" context="neeq_duration_T-1_M"/>
    <Item id="00006183" ccId="1192964590" eleName="ZhuanXiangChuBeiDeBianDongZiBenGongJi" context="neeq_duration_T-1_M"/>
    <Item id="00006184" ccId="1539704195" eleName="BenQiTiQuDaoZhiDeBianDongZiBenGongJi" context="neeq_duration_T-1_M"/>
    <Item id="00006185" ccId="1039855451" eleName="BenQiShiYongDaoZhiDeBianDongZiBenGongJi" context="neeq_duration_T-1_M"/>
    <Item id="00006186" ccId="3925581398" eleName="kuaiJiZhengCeBianGengDaoZhiDeBianGengKuCunGu" context="neeq_duration_T-1_M"/>
    <Item id="00006187" ccId="1001397759" eleName="QianQiChaCuoGengZhengDaoZhiDeBianGengKuCunGu" context="neeq_duration_T-1_M"/>
    <Item id="00006188" ccId="2758469236" eleName="QiTaDaoZhiDeBianGengKuCunGu" context="neeq_duration_T-1_M"/>
    <Item id="00006189" ccId="1749850024" eleName="BenNianNianChuYuEKuCunGu" context="neeq_duration_T-1_M"/>
    <Item id="00006190" ccId="1309676638" eleName="BenQiZengJianBianDongJinEKuCunGu" context="neeq_duration_T-1_M"/>
    <Item id="00006191" ccId="639078611" eleName="JingLiRunHeQiTaZongHeShouYiBianDongDaoZhiDeBianDongJinEKuCunGu" context="neeq_duration_T-1_M"/>
    <Item id="00006192" ccId="558595547" eleName="SuoYouZheTouRuHeJianShaoZiBenDaoZhiDeBianDongKuCunGu" context="neeq_duration_T-1_M"/>
    <Item id="00006193" ccId="533388111" eleName="GuFenZhiFuJiRuSuoYouZheQuanYiDeJinEDaoZhiDeBianDongKuCunGu" context="neeq_duration_T-1_M"/>
    <Item id="00006194" ccId="2143306354" eleName="QiTaSuoYouZheTouRuHeJianShaoZiBenDaoZhiDeBianDong" context="neeq_duration_T-1_M"/>
    <Item id="00006195" ccId="2015183127" eleName="LiRunFenPeiDaoZhiDeBianDongKuCunGu" context="neeq_duration_T-1_M"/>
    <Item id="00006196" ccId="1918594062" eleName="TiQuYingYuGongJiDaoZhiDeBianDongKuCunGu" context="neeq_duration_T-1_M"/>
    <Item id="00006197" ccId="2466463063" eleName="DuiSuoYouZheHuoGuDongDeFenPeiDaoZhiDeBianDongKuCunGu" context="neeq_duration_T-1_M"/>
    <Item id="00006198" ccId="2384749996" eleName="QiTaLiRunFenPeiDaoZhiDeBianDongKuCunGu" context="neeq_duration_T-1_M"/>
    <Item id="00006199" ccId="3729782180" eleName="SuoYouZheQuanYiNeiBuJieZhuanBianDongDaoZhiDeBianDongKuCunGu" context="neeq_duration_T-1_M"/>
    <Item id="00006200" ccId="839670168" eleName="ZiBenGongJiZhuanZengZiBenHuoGuBenDaoZhiDeBianDongKuCunGu" context="neeq_duration_T-1_M"/>
    <Item id="00006201" ccId="3615691527" eleName="YingYuGongJiZhuanZengZiBenHuoGuBenDaoZhiDeBianDongKuCunGu" context="neeq_duration_T-1_M"/>
    <Item id="00006202" ccId="205616631" eleName="YingYuGongJiMiBuKuiSunDaoZhiDeBianDongKuCunGu" context="neeq_duration_T-1_M"/>
    <Item id="00006203" ccId="4001522389" eleName="QiTaSuoYouZheQuanYiNeiBuJieZhuanDaoZhiDeBianDongKuCunGu" context="neeq_duration_T-1_M"/>
    <Item id="00006204" ccId="2945946620" eleName="ZhuanXiangChuBeiDeBianDongKuCunGu" context="neeq_duration_T-1_M"/>
    <Item id="00006205" ccId="874352635" eleName="BenQiTiQuDaoZhiDeBianDongKuCunGu" context="neeq_duration_T-1_M"/>
    <Item id="00006206" ccId="1915434331" eleName="BenQiShiYongDaoZhiDeBianDongKuCunGu" context="neeq_duration_T-1_M"/>
    <Item id="00006207" ccId="1665508561" eleName="kuaiJiZhengCeBianGengDaoZhiDeBianGengQiTaZongHeShouYi" context="neeq_duration_T-1_M"/>
    <Item id="00006208" ccId="143477628" eleName="QianQiChaCuoGengZhengDaoZhiDeBianGengQiTaZongHeShouYi" context="neeq_duration_T-1_M"/>
    <Item id="00006209" ccId="861479025" eleName="QiTaDaoZhiDeBianGengQiTaZongHeShouYi" context="neeq_duration_T-1_M"/>
    <Item id="00006210" ccId="2762009876" eleName="BenNianNianChuYuEQiTaZongHeShouYi" context="neeq_duration_T-1_M"/>
    <Item id="00006211" ccId="4129335807" eleName="BenQiZengJianBianDongJinEQiTaZongHeShouYi" context="neeq_duration_T-1_M"/>
    <Item id="00006212" ccId="1644228048" eleName="JingLiRunHeQiTaZongHeShouYiBianDongDaoZhiDeBianDongJinEQiTaZongHeShouYi" context="neeq_duration_T-1_M"/>
    <Item id="00006213" ccId="3473848382" eleName="SuoYouZheTouRuHeJianShaoZiBenDaoZhiDeBianDongQiTaZongHeShouYi" context="neeq_duration_T-1_M"/>
    <Item id="00006214" ccId="3853128210" eleName="GuFenZhiFuJiRuSuoYouZheQuanYiDeJinEDaoZhiDeBianDongQiTaZongHeShouYi" context="neeq_duration_T-1_M"/>
    <Item id="00006215" ccId="1338200706" eleName="QiTaSuoYouZheTouRuHeJianShaoZiBenDaoZhiDeBianDongQiTaZongHeShouYi" context="neeq_duration_T-1_M"/>
    <Item id="00006216" ccId="4071440485" eleName="LiRunFenPeiDaoZhiDeBianDongQiTaZongHeShouYi" context="neeq_duration_T-1_M"/>
    <Item id="00006217" ccId="4290990530" eleName="TiQuYingYuGongJiDaoZhiDeBianDongQiTaZongHeShouYi" context="neeq_duration_T-1_M"/>
    <Item id="00006218" ccId="2343661090" eleName="DuiSuoYouZheHuoGuDongDeFenPeiDaoZhiDeBianDongQiTaZongHeShouYi" context="neeq_duration_T-1_M"/>
    <Item id="00006219" ccId="3989028789" eleName="QiTaLiRunFenPeiDaoZhiDeBianDongQiTaZongHeShouYi" context="neeq_duration_T-1_M"/>
    <Item id="00006220" ccId="42806106" eleName="SuoYouZheQuanYiNeiBuJieZhuanBianDongDaoZhiDeBianDongQiTaZongHeShouYi" context="neeq_duration_T-1_M"/>
    <Item id="00006221" ccId="147261335" eleName="ZiBenGongJiZhuanZengZiBenHuoGuBenDaoZhiDeBianDongQiTaZongHeShouYi" context="neeq_duration_T-1_M"/>
    <Item id="00006222" ccId="1072395118" eleName="YingYuGongJiZhuanZengZiBenHuoGuBenDaoZhiDeBianDongQiTaZongHeShouYi" context="neeq_duration_T-1_M"/>
    <Item id="00006223" ccId="4224374572" eleName="YingYuGongJiMiBuKuiSunDaoZhiDeBianDongQiTaZongHeShouYi" context="neeq_duration_T-1_M"/>
    <Item id="00006224" ccId="2717303291" eleName="QiTaSuoYouZheQuanYiNeiBuJieZhuanDaoZhiDeBianDongQiTaZongHeShouYi" context="neeq_duration_T-1_M"/>
    <Item id="00006225" ccId="119729387" eleName="ZhuanXiangChuBeiDeBianDongQiTaZongHeShouYi" context="neeq_duration_T-1_M"/>
    <Item id="00006226" ccId="3332782047" eleName="BenQiTiQuDaoZhiDeBianDongQiTaZongHeShouYi" context="neeq_duration_T-1_M"/>
    <Item id="00006227" ccId="2320841568" eleName="BenQiShiYongDaoZhiDeBianDongQiTaZongHeShouYi" context="neeq_duration_T-1_M"/>
    <Item id="00006228" ccId="2554717913" eleName="kuaiJiZhengCeBianGengDaoZhiDeBianGengZhuanXiangChuBei" context="neeq_duration_T-1_M"/>
    <Item id="00006229" ccId="136080185" eleName="QianQiChaCuoGengZhengDaoZhiDeBianGengZhuanXiangChuBei" context="neeq_duration_T-1_M"/>
    <Item id="00006230" ccId="1150324013" eleName="QiTaDaoZhiDeBianGengZhuanXiangChuBei" context="neeq_duration_T-1_M"/>
    <Item id="00006231" ccId="811449657" eleName="BenNianNianChuYuEZhuanXiangChuBei" context="neeq_duration_T-1_M"/>
    <Item id="00006232" ccId="1530688533" eleName="BenQiZengJianBianDongJinEZhuanXiangChuBei" context="neeq_duration_T-1_M"/>
    <Item id="00006233" ccId="494310611" eleName="JingLiRunHeQiTaZongHeShouYiBianDongDaoZhiDeBianDongJinEZhuanXiangChuBei" context="neeq_duration_T-1_M"/>
    <Item id="00006234" ccId="4115466316" eleName="SuoYouZheTouRuHeJianShaoZiBenDaoZhiDeBianDongZhuanXiangChuBei" context="neeq_duration_T-1_M"/>
    <Item id="00006235" ccId="139625910" eleName="GuFenZhiFuJiRuSuoYouZheQuanYiDeJinEDaoZhiDeBianDongZhuanXiangChuBei" context="neeq_duration_T-1_M"/>
    <Item id="00006236" ccId="964470387" eleName="QiTaSuoYouZheTouRuHeJianShaoZiBenDaoZhiDeBianDongZhuanXiangChuBei" context="neeq_duration_T-1_M"/>
    <Item id="00006237" ccId="1681619287" eleName="LiRunFenPeiDaoZhiDeBianDongZhuanXiangChuBei" context="neeq_duration_T-1_M"/>
    <Item id="00006238" ccId="628594074" eleName="TiQuYingYuGongJiDaoZhiDeBianDongZhuanXiangChuBei" context="neeq_duration_T-1_M"/>
    <Item id="00006239" ccId="2488207418" eleName="DuiSuoYouZheHuoGuDongDeFenPeiDaoZhiDeBianDongZhuanXiangChuBei" context="neeq_duration_T-1_M"/>
    <Item id="00006240" ccId="4115615446" eleName="QiTaLiRunFenPeiDaoZhiDeBianDongZhuanXiangChuBei" context="neeq_duration_T-1_M"/>
    <Item id="00006241" ccId="3536515905" eleName="SuoYouZheQuanYiNeiBuJieZhuanBianDongDaoZhiDeBianDongZhuanXiangChuBei" context="neeq_duration_T-1_M"/>
    <Item id="00006242" ccId="1690328973" eleName="ZiBenGongJiZhuanZengZiBenHuoGuBenDaoZhiDeBianDongZhuanXiangChuBei" context="neeq_duration_T-1_M"/>
    <Item id="00006243" ccId="3733563414" eleName="YingYuGongJiZhuanZengZiBenHuoGuBenDaoZhiDeBianDongZhuanXiangChuBei" context="neeq_duration_T-1_M"/>
    <Item id="00006244" ccId="2125111421" eleName="YingYuGongJiMiBuKuiSunDaoZhiDeBianDongZhuanXiangChuBei" context="neeq_duration_T-1_M"/>
    <Item id="00006245" ccId="2627796400" eleName="QiTaSuoYouZheQuanYiNeiBuJieZhuanDaoZhiDeBianDongZhuanXiangChuBei" context="neeq_duration_T-1_M"/>
    <Item id="00006246" ccId="3047546098" eleName="ZhuanXiangChuBeiDeBianDongZhuanXiangChuBei" context="neeq_duration_T-1_M"/>
    <Item id="00006247" ccId="2577071473" eleName="BenQiTiQuDaoZhiDeBianDongZhuanXiangChuBei" context="neeq_duration_T-1_M"/>
    <Item id="00006248" ccId="547890285" eleName="BenQiShiYongDaoZhiDeBianDongZhuanXiangChuBei" context="neeq_duration_T-1_M"/>
    <Item id="00006249" ccId="2381506351" eleName="kuaiJiZhengCeBianGengDaoZhiDeBianGengYingYuGongJi" context="neeq_duration_T-1_M"/>
    <Item id="00006250" ccId="3128024321" eleName="QianQiChaCuoGengZhengDaoZhiDeBianGengYingYuGongJi" context="neeq_duration_T-1_M"/>
    <Item id="00006251" ccId="1837571528" eleName="QiTaDaoZhiDeBianGengYingYuGongJi" context="neeq_duration_T-1_M"/>
    <Item id="00006252" ccId="1569452010" eleName="BenNianNianChuYuEYingYuGongJi" context="neeq_duration_T-1_M"/>
    <Item id="00006253" ccId="573866385" eleName="BenQiZengJianBianDongJinEYingYuGongJi" context="neeq_duration_T-1_M"/>
    <Item id="00006254" ccId="3786056951" eleName="JingLiRunHeQiTaZongHeShouYiBianDongDaoZhiDeBianDongJinEYingYuGongJi" context="neeq_duration_T-1_M"/>
    <Item id="00006255" ccId="3003535502" eleName="SuoYouZheTouRuHeJianShaoZiBenDaoZhiDeBianDongYingYuGongJi" context="neeq_duration_T-1_M"/>
    <Item id="00006256" ccId="2672593639" eleName="GuFenZhiFuJiRuSuoYouZheQuanYiDeJinEDaoZhiDeBianDongYingYuGongJi" context="neeq_duration_T-1_M"/>
    <Item id="00006257" ccId="2115158490" eleName="QiTaSuoYouZheTouRuHeJianShaoZiBenDaoZhiDeBianDongYingYuGongJi" context="neeq_duration_T-1_M"/>
    <Item id="00006258" ccId="1591358627" eleName="LiRunFenPeiDaoZhiDeBianDongYingYuGongJi" context="neeq_duration_T-1_M"/>
    <Item id="00006259" ccId="1367327078" eleName="TiQuYingYuGongJiDaoZhiDeBianDongYingYuGongJi" context="neeq_duration_T-1_M"/>
    <Item id="00006260" ccId="3130422144" eleName="DuiSuoYouZheHuoGuDongDeFenPeiDaoZhiDeBianDongYingYuGongJi" context="neeq_duration_T-1_M"/>
    <Item id="00006261" ccId="2163579472" eleName="QiTaLiRunFenPeiDaoZhiDeBianDongYingYuGongJi" context="neeq_duration_T-1_M"/>
    <Item id="00006262" ccId="3916111251" eleName="SuoYouZheQuanYiNeiBuJieZhuanBianDongDaoZhiDeBianDongYingYuGongJi" context="neeq_duration_T-1_M"/>
    <Item id="00006263" ccId="2489122892" eleName="ZiBenGongJiZhuanZengZiBenHuoGuBenDaoZhiDeBianDongYingYuGongJi" context="neeq_duration_T-1_M"/>
    <Item id="00006264" ccId="3295159432" eleName="YingYuGongJiZhuanZengZiBenHuoGuBenDaoZhiDeBianDongYingYuGongJi" context="neeq_duration_T-1_M"/>
    <Item id="00006265" ccId="1282916087" eleName="YingYuGongJiMiBuKuiSunDaoZhiDeBianDongYingYuGongJi" context="neeq_duration_T-1_M"/>
    <Item id="00006266" ccId="353318723" eleName="QiTaSuoYouZheQuanYiNeiBuJieZhuanDaoZhiDeBianDongYingYuGongJi" context="neeq_duration_T-1_M"/>
    <Item id="00006267" ccId="3948413856" eleName="ZhuanXiangChuBeiDeBianDongYingYuGongJi" context="neeq_duration_T-1_M"/>
    <Item id="00006268" ccId="2826847686" eleName="BenQiTiQuDaoZhiDeBianDongYingYuGongJi" context="neeq_duration_T-1_M"/>
    <Item id="00006269" ccId="2940007376" eleName="BenQiShiYongDaoZhiDeBianDongYingYuGongJi" context="neeq_duration_T-1_M"/>
    <Item id="00006270" ccId="1821375787" eleName="kuaiJiZhengCeBianGengDaoZhiDeBianGengWeiFenPeiLiRun" context="neeq_duration_T-1_M"/>
    <Item id="00006271" ccId="1304351967" eleName="QianQiChaCuoGengZhengDaoZhiDeBianGengWeiFenPeiLiRun" context="neeq_duration_T-1_M"/>
    <Item id="00006272" ccId="2453730627" eleName="QiTaDaoZhiDeBianGengWeiFenPeiLiRun" context="neeq_duration_T-1_M"/>
    <Item id="00006273" ccId="3525416575" eleName="BenNianNianChuYuEWeiFenPeiLiRun" context="neeq_duration_T-1_M"/>
    <Item id="00006274" ccId="3784892284" eleName="BenQiZengJianBianDongJinEWeiFenPeiLiRun" context="neeq_duration_T-1_M"/>
    <Item id="00006275" ccId="85208233" eleName="JingLiRunHeQiTaZongHeShouYiBianDongDaoZhiDeBianDongJinEWeiFenPeiLiRun" context="neeq_duration_T-1_M"/>
    <Item id="00006276" ccId="2998597211" eleName="SuoYouZheTouRuHeJianShaoZiBenDaoZhiDeBianDongWeiFenPeiLiRun" context="neeq_duration_T-1_M"/>
    <Item id="00006277" ccId="1547187968" eleName="GuFenZhiFuJiRuSuoYouZheQuanYiDeJinEDaoZhiDeBianDongWeiFenPeiLiRun" context="neeq_duration_T-1_M"/>
    <Item id="00006278" ccId="1867249488" eleName="QiTaSuoYouZheTouRuHeJianShaoZiBenDaoZhiDeBianDongWeiFenPeiLiRun" context="neeq_duration_T-1_M"/>
    <Item id="00006279" ccId="434101592" eleName="LiRunFenPeiDaoZhiDeBianDongWeiFenPeiLiRun" context="neeq_duration_T-1_M"/>
    <Item id="00006280" ccId="292025476" eleName="TiQuYingYuGongJiDaoZhiDeBianDongWeiFenPeiLiRun" context="neeq_duration_T-1_M"/>
    <Item id="00006281" ccId="3082165301" eleName="DuiSuoYouZheHuoGuDongDeFenPeiDaoZhiDeBianDongWeiFenPeiLiRun" context="neeq_duration_T-1_M"/>
    <Item id="00006282" ccId="487602453" eleName="QiTaLiRunFenPeiDaoZhiDeBianDongWeiFenPeiLiRun" context="neeq_duration_T-1_M"/>
    <Item id="00006283" ccId="610248471" eleName="SuoYouZheQuanYiNeiBuJieZhuanBianDongDaoZhiDeBianDongWeiFenPeiLiRun" context="neeq_duration_T-1_M"/>
    <Item id="00006284" ccId="1345133670" eleName="ZiBenGongJiZhuanZengZiBenHuoGuBenDaoZhiDeBianDongWeiFenPeiLiRun" context="neeq_duration_T-1_M"/>
    <Item id="00006285" ccId="3609143950" eleName="YingYuGongJiZhuanZengZiBenHuoGuBenDaoZhiDeBianDongWeiFenPeiLiRun" context="neeq_duration_T-1_M"/>
    <Item id="00006286" ccId="2705133409" eleName="YingYuGongJiMiBuKuiSunDaoZhiDeBianDongWeiFenPeiLiRun" context="neeq_duration_T-1_M"/>
    <Item id="00006287" ccId="4157622811" eleName="QiTaSuoYouZheQuanYiNeiBuJieZhuanDaoZhiDeBianDongWeiFenPeiLiRun" context="neeq_duration_T-1_M"/>
    <Item id="00006288" ccId="964544726" eleName="ZhuanXiangChuBeiDeBianDongWeiFenPeiLiRun" context="neeq_duration_T-1_M"/>
    <Item id="00006289" ccId="3253299029" eleName="BenQiTiQuDaoZhiDeBianDongWeiFenPeiLiRun" context="neeq_duration_T-1_M"/>
    <Item id="00006290" ccId="2033375436" eleName="BenQiShiYongDaoZhiDeBianDongWeiFenPeiLiRun" context="neeq_duration_T-1_M"/>
    <Item id="00006291" ccId="2260784982" eleName="kuaiJiZhengCeBianGengDaoZhiDeBianGengSuoYouZheQuanYi" context="neeq_duration_T-1_M"/>
    <Item id="00006292" ccId="2655172997" eleName="QianQiChaCuoGengZhengDaoZhiDeBianGengSuoYouZheQuanYi" context="neeq_duration_T-1_M"/>
    <Item id="00006293" ccId="3659855170" eleName="QiTaDaoZhiDeBianGengSuoYouZheQuanYi" context="neeq_duration_T-1_M"/>
    <Item id="00006294" ccId="1429072068" eleName="BenNianNianChuYuESuoYouZheQuanYi" context="neeq_duration_T-1_M"/>
    <Item id="00006295" ccId="3880652845" eleName="BenQiZengJianBianDongJinESuoYouZheQuanYi" context="neeq_duration_T-1_M"/>
    <Item id="00006296" ccId="2377114289" eleName="JingLiRunHeQiTaZongHeShouYiBianDongDaoZhiDeBianDongJinESuoYouZheQuanYi" context="neeq_duration_T-1_M"/>
    <Item id="00006297" ccId="508488515" eleName="SuoYouZheTouRuHeJianShaoZiBenDaoZhiDeBianDongSuoYouZheQuanYi" context="neeq_duration_T-1_M"/>
    <Item id="00006298" ccId="440350756" eleName="GuFenZhiFuJiRuSuoYouZheQuanYiDeJinEDaoZhiDeBianDongSuoYouZheQuanYi" context="neeq_duration_T-1_M"/>
    <Item id="00006299" ccId="1306430059" eleName="QiTaSuoYouZheTouRuHeJianShaoZiBenDaoZhiDeBianDongSuoYouZheQuanYi" context="neeq_duration_T-1_M"/>
    <Item id="00006300" ccId="3009002070" eleName="LiRunFenPeiDaoZhiDeBianDongSuoYouZheQuanYi" context="neeq_duration_T-1_M"/>
    <Item id="00006301" ccId="221187315" eleName="TiQuYingYuGongJiDaoZhiDeBianDongSuoYouZheQuanYi" context="neeq_duration_T-1_M"/>
    <Item id="00006302" ccId="884985833" eleName="DuiSuoYouZheHuoGuDongDeFenPeiDaoZhiDeBianDongSuoYouZheQuanYi" context="neeq_duration_T-1_M"/>
    <Item id="00006303" ccId="871885636" eleName="QiTaLiRunFenPeiDaoZhiDeBianDongSuoYouZheQuanYi" context="neeq_duration_T-1_M"/>
    <Item id="00006304" ccId="1935006339" eleName="SuoYouZheQuanYiNeiBuJieZhuanBianDongDaoZhiDeBianDongSuoYouZheQuanYi" context="neeq_duration_T-1_M"/>
    <Item id="00006305" ccId="575858977" eleName="ZiBenGongJiZhuanZengZiBenHuoGuBenDaoZhiDeBianDongSuoYouZheQuanYi" context="neeq_duration_T-1_M"/>
    <Item id="00006306" ccId="4217364347" eleName="YingYuGongJiZhuanZengZiBenHuoGuBenDaoZhiDeBianDongSuoYouZheQuanYi" context="neeq_duration_T-1_M"/>
    <Item id="00006307" ccId="3394138482" eleName="YingYuGongJiMiBuKuiSunDaoZhiDeBianDongSuoYouZheQuanYi" context="neeq_duration_T-1_M"/>
    <Item id="00006308" ccId="663665665" eleName="QiTaSuoYouZheQuanYiNeiBuJieZhuanDaoZhiDeBianDongSuoYouZheQuanYi" context="neeq_duration_T-1_M"/>
    <Item id="00006309" ccId="3527742226" eleName="ZhuanXiangChuBeiDeBianDongSuoYouZheQuanYi" context="neeq_duration_T-1_M"/>
    <Item id="00006310" ccId="1649857739" eleName="BenQiTiQuDaoZhiDeBianDongSuoYouZheQuanYi" context="neeq_duration_T-1_M"/>
    <Item id="00006311" ccId="2441634159" eleName="BenQiShiYongDaoZhiDeBianDongSuoYouZheQuanYi" context="neeq_duration_T-1_M"/>
    <Item id="00006315" ccId="3018025409" eleName="SuoYouZheTouRuZiBenDaoZhiDeBianDongShiShouZiBenHuoGuBen" context="neeq_duration_T_M"/>
    <Item id="00006316" ccId="2561818577" eleName="QiTaQuanYiGongJuChiYouZheTouRuZiBenDaoZhiDeBianDongShiShouZiBenHuoGuBen" context="neeq_duration_T_M"/>
    <Item id="00006317" ccId="2974704581" eleName="QiTaZengJianBianDongJinEShiShouZiBenHuoGuBen" context="neeq_duration_T_M"/>
    <Item id="00006321" ccId="737668353" eleName="CapitalSurplus" context="neeq_instant_T_M"/>
    <Item id="00006394" ccId="2781670714" eleName="SuoYouZheTouRuZiBenDaoZhiDeBianDongZiBenGongJi" context="neeq_duration_T_M"/>
    <Item id="00006395" ccId="4128331877" eleName="QiTaQuanYiGongJuChiYouZheTouRuZiBenDaoZhiDeBianDongZiBenGongJi" context="neeq_duration_T_M"/>
    <Item id="00006396" ccId="774361485" eleName="QiTaZengJianBianDongJinEZiBenGongJi" context="neeq_duration_T_M"/>
    <Item id="00006397" ccId="3753605379" eleName="SuoYouZheTouRuZiBenDaoZhiDeBianDongKuCunGu" context="neeq_duration_T_M"/>
    <Item id="00006398" ccId="975800687" eleName="QiTaQuanYiGongJuChiYouZheTouRuZiBenDaoZhiDeBianDongKuCunGu" context="neeq_duration_T_M"/>
    <Item id="00006399" ccId="766892290" eleName="QiTaZengJianBianDongJinEKuCunGu" context="neeq_duration_T_M"/>
    <Item id="00006400" ccId="21376267" eleName="SuoYouZheTouRuZiBenDaoZhiDeBianDongQiTaZongHeShouYi" context="neeq_duration_T_M"/>
    <Item id="00006401" ccId="3986489483" eleName="QiTaQuanYiGongJuChiYouZheTouRuZiBenDaoZhiDeBianDongQiTaZongHeShouYi" context="neeq_duration_T_M"/>
    <Item id="00006402" ccId="838653715" eleName="QiTaZengJianBianDongJinEQiTaZongHeShouYi" context="neeq_duration_T_M"/>
    <Item id="00006403" ccId="935096115" eleName="SuoYouZheTouRuZiBenDaoZhiDeBianDongZhuanXiangChuBei" context="neeq_duration_T_M"/>
    <Item id="00006404" ccId="4123791946" eleName="QiTaQuanYiGongJuChiYouZheTouRuZiBenDaoZhiDeBianDongZhuanXiangChuBei" context="neeq_duration_T_M"/>
    <Item id="00006405" ccId="3616386991" eleName="QiTaZengJianBianDongJinEZhuanXiangChuBei" context="neeq_duration_T_M"/>
    <Item id="00006406" ccId="4062193748" eleName="SuoYouZheTouRuZiBenDaoZhiDeBianDongYingYuGongJi" context="neeq_duration_T_M"/>
    <Item id="00006407" ccId="1040324599" eleName="QiTaQuanYiGongJuChiYouZheTouRuZiBenDaoZhiDeBianDongYingYuGongJi" context="neeq_duration_T_M"/>
    <Item id="00006408" ccId="1547569587" eleName="QiTaZengJianBianDongJinEYingYuGongJi" context="neeq_duration_T_M"/>
    <Item id="00006409" ccId="4041765316" eleName="QiTaZengJianBianDongJinEWeiFenPeiLiRun" context="neeq_duration_T_M"/>
    <Item id="00006410" ccId="1456293602" eleName="SuoYouZheTouRuZiBenDaoZhiDeBianDongWeiFenPeiLiRun" context="neeq_duration_T_M"/>
    <Item id="00006411" ccId="3529349680" eleName="QiTaQuanYiGongJuChiYouZheTouRuZiBenDaoZhiDeBianDongWeiFenPeiLiRun" context="neeq_duration_T_M"/>
    <Item id="00006412" ccId="362638446" eleName="SuoYouZheTouRuZiBenDaoZhiDeBianDongSuoYouZheQuanYi" context="neeq_duration_T_M"/>
    <Item id="00006413" ccId="4180675465" eleName="QiTaQuanYiGongJuChiYouZheTouRuZiBenDaoZhiDeBianDongSuoYouZheQuanYi" context="neeq_duration_T_M"/>
    <Item id="00006414" ccId="2912108639" eleName="QiTaZengJianBianDongJinESuoYouZheQuanYi" context="neeq_duration_T_M"/>
    <Item id="00006421" ccId="2248152218" eleName="SuoYouZheTouRuZiBenDaoZhiDeBianDongShiShouZiBenHuoGuBen" context="neeq_duration_T-1_M"/>
    <Item id="00006422" ccId="2233732426" eleName="QiTaQuanYiGongJuChiYouZheTouRuZiBenDaoZhiDeBianDongShiShouZiBenHuoGuBen" context="neeq_duration_T-1_M"/>
    <Item id="00006423" ccId="4118154661" eleName="QiTaZengJianBianDongJinEShiShouZiBenHuoGuBen" context="neeq_duration_T-1_M"/>
    <Item id="00006496" ccId="3592488675" eleName="SuoYouZheTouRuZiBenDaoZhiDeBianDongZiBenGongJi" context="neeq_duration_T-1_M"/>
    <Item id="00006497" ccId="3565971204" eleName="QiTaQuanYiGongJuChiYouZheTouRuZiBenDaoZhiDeBianDongZiBenGongJi" context="neeq_duration_T-1_M"/>
    <Item id="00006498" ccId="2924445674" eleName="QiTaZengJianBianDongJinEZiBenGongJi" context="neeq_duration_T-1_M"/>
    <Item id="00006499" ccId="3548624898" eleName="SuoYouZheTouRuZiBenDaoZhiDeBianDongKuCunGu" context="neeq_duration_T-1_M"/>
    <Item id="00006500" ccId="3087488544" eleName="QiTaQuanYiGongJuChiYouZheTouRuZiBenDaoZhiDeBianDongKuCunGu" context="neeq_duration_T-1_M"/>
    <Item id="00006501" ccId="1836562360" eleName="QiTaZengJianBianDongJinEKuCunGu" context="neeq_duration_T-1_M"/>
    <Item id="00006502" ccId="255802432" eleName="SuoYouZheTouRuZiBenDaoZhiDeBianDongQiTaZongHeShouYi" context="neeq_duration_T-1_M"/>
    <Item id="00006503" ccId="898324245" eleName="QiTaQuanYiGongJuChiYouZheTouRuZiBenDaoZhiDeBianDongQiTaZongHeShouYi" context="neeq_duration_T-1_M"/>
    <Item id="00006504" ccId="1102614478" eleName="QiTaZengJianBianDongJinEQiTaZongHeShouYi" context="neeq_duration_T-1_M"/>
    <Item id="00006505" ccId="2924979645" eleName="SuoYouZheTouRuZiBenDaoZhiDeBianDongZhuanXiangChuBei" context="neeq_duration_T-1_M"/>
    <Item id="00006506" ccId="1069771699" eleName="QiTaQuanYiGongJuChiYouZheTouRuZiBenDaoZhiDeBianDongZhuanXiangChuBei" context="neeq_duration_T-1_M"/>
    <Item id="00006507" ccId="4013245051" eleName="QiTaZengJianBianDongJinEZhuanXiangChuBei" context="neeq_duration_T-1_M"/>
    <Item id="00006508" ccId="1800881459" eleName="SuoYouZheTouRuZiBenDaoZhiDeBianDongYingYuGongJi" context="neeq_duration_T-1_M"/>
    <Item id="00006509" ccId="774908680" eleName="QiTaQuanYiGongJuChiYouZheTouRuZiBenDaoZhiDeBianDongYingYuGongJi" context="neeq_duration_T-1_M"/>
    <Item id="00006510" ccId="2205289082" eleName="QiTaZengJianBianDongJinEYingYuGongJi" context="neeq_duration_T-1_M"/>
    <Item id="00006511" ccId="3418807877" eleName="SuoYouZheTouRuZiBenDaoZhiDeBianDongWeiFenPeiLiRun" context="neeq_duration_T-1_M"/>
    <Item id="00006512" ccId="1382279722" eleName="QiTaQuanYiGongJuChiYouZheTouRuZiBenDaoZhiDeBianDongWeiFenPeiLiRun" context="neeq_duration_T-1_M"/>
    <Item id="00006513" ccId="3986333808" eleName="SuoYouZheTouRuZiBenDaoZhiDeBianDongSuoYouZheQuanYi" context="neeq_duration_T-1_M"/>
    <Item id="00006514" ccId="3113617108" eleName="QiTaQuanYiGongJuChiYouZheTouRuZiBenDaoZhiDeBianDongSuoYouZheQuanYi" context="neeq_duration_T-1_M"/>
    <Item id="00006515" ccId="1854454361" eleName="QiTaZengJianBianDongJinEWeiFenPeiLiRun" context="neeq_duration_T-1_M"/>
    <Item id="00006516" ccId="1970017068" eleName="QiTaZengJianBianDongJinESuoYouZheQuanYi" context="neeq_duration_T-1_M"/>
    <Item id="00007109" ccId="1777905188" eleName="kuaiJiZhengCeBianGengDaoZhiDeBianGengShiShouZiBenHuoGuBen" context="neeq_duration_T"/>
    <Item id="00007110" ccId="1656800656" eleName="QianQiChaCuoGengZhengDaoZhiDeBianGengShiShouZiBenHuoGuBen" context="neeq_duration_T"/>
    <Item id="00007111" ccId="2158493720" eleName="QiTaDaoZhiDeBianGengShiShouZiBenHuoGuBen" context="neeq_duration_T"/>
    <Item id="00007113" ccId="422543399" eleName="BenQiZengJianBianDongJinEShiShouZiBenHuoGuBen" context="neeq_duration_T"/>
    <Item id="00007114" ccId="674153179" eleName="SuoYouZheTouRuHeJianShaoZiBenDaoZhiDeBianDongShiShouZiBenHuoGuBen" context="neeq_duration_T"/>
    <Item id="00007115" ccId="3526028440" eleName="GuFenZhiFuJiRuSuoYouZheQuanYiDeJinEDaoZhiDeBianDongShiShouZiBenHuoGuBen" context="neeq_duration_T"/>
    <Item id="00007116" ccId="1661261201" eleName="LiRunFenPeiDaoZhiDeBianDongShiShouZiBenHuoGuBen" context="neeq_duration_T"/>
    <Item id="00007117" ccId="3359913656" eleName="TiQuYingYuGongJiDaoZhiDeBianDongShiShouZiBenHuoGuBen" context="neeq_duration_T"/>
    <Item id="00007118" ccId="2700580657" eleName="DuiSuoYouZheHuoGuDongDeFenPeiDaoZhiDeBianDongShiShouZiBenHuoGuBen" context="neeq_duration_T"/>
    <Item id="00007119" ccId="3452877227" eleName="QiTaLiRunFenPeiDaoZhiDeBianDongShiShouZiBenHuoGuBen" context="neeq_duration_T"/>
    <Item id="00007120" ccId="328023" eleName="QiTaSuoYouZheTouRuHeJianShaoZiBenDaoZhiDeBianDongShiShouZiBenHuoGuBen" context="neeq_duration_T"/>
    <Item id="00007121" ccId="2554717901" eleName="SuoYouZheQuanYiNeiBuJieZhuanBianDongDaoZhiDeBianDongShiShouZiBenHuoGuBen" context="neeq_duration_T"/>
    <Item id="00007122" ccId="2385667409" eleName="ZiBenGongJiZhuanZengZiBenHuoGuBenDaoZhiDeBianDongShiShouZiBenHuoGuBen" context="neeq_duration_T"/>
    <Item id="00007123" ccId="1744605825" eleName="YingYuGongJiZhuanZengZiBenHuoGuBenDaoZhiDeBianDongShiShouZiBenHuoGuBen" context="neeq_duration_T"/>
    <Item id="00007124" ccId="4184682448" eleName="YingYuGongJiMiBuKuiSunDaoZhiDeBianDongShiShouZiBenHuoGuBen" context="neeq_duration_T"/>
    <Item id="00007125" ccId="1412432606" eleName="QiTaSuoYouZheQuanYiNeiBuJieZhuanDaoZhiDeBianDongShiShouZiBenHuoGuBen" context="neeq_duration_T"/>
    <Item id="00007126" ccId="542562821" eleName="ZhuanXiangChuBeiDeBianDongShiShouZiBenHuoGuBen" context="neeq_duration_T"/>
    <Item id="00007127" ccId="1401020318" eleName="BenQiTiQuDaoZhiDeBianDongShiShouZiBenHuoGuBen" context="neeq_duration_T"/>
    <Item id="00007128" ccId="2721548937" eleName="BenQiShiYongDaoZhiDeBianDongShiShouZiBenHuoGuBen" context="neeq_duration_T"/>
    <Item id="00007132" ccId="3484566367" eleName="QianQiChaCuoGengZhengDaoZhiDeBianGengZiBenGongJi" context="neeq_duration_T"/>
    <Item id="00007133" ccId="3173204838" eleName="QiTaDaoZhiDeBianGengZiBenGongJi" context="neeq_duration_T"/>
    <Item id="00007134" ccId="831715937" eleName="BenNianNianChuYuEZiBenGongJi" context="neeq_duration_T"/>
    <Item id="00007137" ccId="3981243196" eleName="BenQiZengJianBianDongJinEZiBenGongJi" context="neeq_duration_T"/>
    <Item id="00007138" ccId="3740261647" eleName="SuoYouZheTouRuHeJianShaoZiBenDaoZhiDeBianDongZiBenGongJi" context="neeq_duration_T"/>
    <Item id="00007139" ccId="442972152" eleName="GuFenZhiFuJiRuSuoYouZheQuanYiDeJinEDaoZhiDeBianDongZiBenGongJi" context="neeq_duration_T"/>
    <Item id="00007140" ccId="390621758" eleName="QiTaSuoYouZheTouRuHeJianShaoZiBenDaoZhiDeBianDongZiBenGongJi" context="neeq_duration_T"/>
    <Item id="00007141" ccId="3025961295" eleName="LiRunFenPeiDaoZhiDeBianDongZiBenGongJi" context="neeq_duration_T"/>
    <Item id="00007142" ccId="4235786394" eleName="TiQuYingYuGongJiDaoZhiDeBianDongZiBenGongJi" context="neeq_duration_T"/>
    <Item id="00007143" ccId="2357522455" eleName="DuiSuoYouZheHuoGuDongDeFenPeiDaoZhiDeBianDongZiBenGongJi" context="neeq_duration_T"/>
    <Item id="00007144" ccId="906502033" eleName="QiTaLiRunFenPeiDaoZhiDeBianDongZiBenGongJi" context="neeq_duration_T"/>
    <Item id="00007145" ccId="818461348" eleName="SuoYouZheQuanYiNeiBuJieZhuanBianDongDaoZhiDeBianDongZiBenGongJi" context="neeq_duration_T"/>
    <Item id="00007146" ccId="987283679" eleName="ZiBenGongJiZhuanZengZiBenHuoGuBenDaoZhiDeBianDongZiBenGongJi" context="neeq_duration_T"/>
    <Item id="00007147" ccId="1605310898" eleName="YingYuGongJiZhuanZengZiBenHuoGuBenDaoZhiDeBianDongZiBenGongJi" context="neeq_duration_T"/>
    <Item id="00007148" ccId="1922835533" eleName="YingYuGongJiMiBuKuiSunDaoZhiDeBianDongZiBenGongJi" context="neeq_duration_T"/>
    <Item id="00007149" ccId="2548176611" eleName="QiTaSuoYouZheQuanYiNeiBuJieZhuanDaoZhiDeBianDongZiBenGongJi" context="neeq_duration_T"/>
    <Item id="00007150" ccId="2698956184" eleName="ZhuanXiangChuBeiDeBianDongZiBenGongJi" context="neeq_duration_T"/>
    <Item id="00007151" ccId="3005147700" eleName="BenQiTiQuDaoZhiDeBianDongZiBenGongJi" context="neeq_duration_T"/>
    <Item id="00007152" ccId="1586489275" eleName="BenQiShiYongDaoZhiDeBianDongZiBenGongJi" context="neeq_duration_T"/>
    <Item id="00007153" ccId="1546717877" eleName="kuaiJiZhengCeBianGengDaoZhiDeBianGengKuCunGu" context="neeq_duration_T"/>
    <Item id="00007154" ccId="1982272163" eleName="QianQiChaCuoGengZhengDaoZhiDeBianGengKuCunGu" context="neeq_duration_T"/>
    <Item id="00007155" ccId="3840869985" eleName="QiTaDaoZhiDeBianGengKuCunGu" context="neeq_duration_T"/>
    <Item id="00007156" ccId="1243299334" eleName="BenNianNianChuYuEKuCunGu" context="neeq_duration_T"/>
    <Item id="00007158" ccId="3793144614" eleName="BenQiZengJianBianDongJinEKuCunGu" context="neeq_duration_T"/>
    <Item id="00007159" ccId="624434745" eleName="JingLiRunHeQiTaZongHeShouYiBianDongDaoZhiDeBianDongJinEKuCunGu" context="neeq_duration_T"/>
    <Item id="00007160" ccId="3514402959" eleName="SuoYouZheTouRuHeJianShaoZiBenDaoZhiDeBianDongKuCunGu" context="neeq_duration_T"/>
    <Item id="00007161" ccId="3831080981" eleName="GuFenZhiFuJiRuSuoYouZheQuanYiDeJinEDaoZhiDeBianDongKuCunGu" context="neeq_duration_T"/>
    <Item id="00007162" ccId="2948645069" eleName="QiTaSuoYouZheTouRuHeJianShaoZiBenDaoZhiDeBianDong" context="neeq_duration_T"/>
    <Item id="00007163" ccId="2136665340" eleName="LiRunFenPeiDaoZhiDeBianDongKuCunGu" context="neeq_duration_T"/>
    <Item id="00007164" ccId="112179326" eleName="TiQuYingYuGongJiDaoZhiDeBianDongKuCunGu" context="neeq_duration_T"/>
    <Item id="00007165" ccId="4288908438" eleName="DuiSuoYouZheHuoGuDongDeFenPeiDaoZhiDeBianDongKuCunGu" context="neeq_duration_T"/>
    <Item id="00007166" ccId="1175610600" eleName="QiTaLiRunFenPeiDaoZhiDeBianDongKuCunGu" context="neeq_duration_T"/>
    <Item id="00007167" ccId="3031742136" eleName="SuoYouZheQuanYiNeiBuJieZhuanBianDongDaoZhiDeBianDongKuCunGu" context="neeq_duration_T"/>
    <Item id="00007168" ccId="3815512675" eleName="ZiBenGongJiZhuanZengZiBenHuoGuBenDaoZhiDeBianDongKuCunGu" context="neeq_duration_T"/>
    <Item id="00007169" ccId="1852527474" eleName="YingYuGongJiZhuanZengZiBenHuoGuBenDaoZhiDeBianDongKuCunGu" context="neeq_duration_T"/>
    <Item id="00007170" ccId="3469986681" eleName="YingYuGongJiMiBuKuiSunDaoZhiDeBianDongKuCunGu" context="neeq_duration_T"/>
    <Item id="00007171" ccId="627282234" eleName="QiTaSuoYouZheQuanYiNeiBuJieZhuanDaoZhiDeBianDongKuCunGu" context="neeq_duration_T"/>
    <Item id="00007172" ccId="3160715873" eleName="ZhuanXiangChuBeiDeBianDongKuCunGu" context="neeq_duration_T"/>
    <Item id="00007173" ccId="1254397597" eleName="BenQiTiQuDaoZhiDeBianDongKuCunGu" context="neeq_duration_T"/>
    <Item id="00007174" ccId="1877726865" eleName="BenQiShiYongDaoZhiDeBianDongKuCunGu" context="neeq_duration_T"/>
    <Item id="00007177" ccId="1485816649" eleName="kuaiJiZhengCeBianGengDaoZhiDeBianGengQiTaZongHeShouYi" context="neeq_duration_T"/>
    <Item id="00007178" ccId="3655864383" eleName="QianQiChaCuoGengZhengDaoZhiDeBianGengQiTaZongHeShouYi" context="neeq_duration_T"/>
    <Item id="00007179" ccId="3997127369" eleName="QiTaDaoZhiDeBianGengQiTaZongHeShouYi" context="neeq_duration_T"/>
    <Item id="00007180" ccId="4013628415" eleName="BenNianNianChuYuEQiTaZongHeShouYi" context="neeq_duration_T"/>
    <Item id="00007181" ccId="1508259200" eleName="BenQiZengJianBianDongJinEQiTaZongHeShouYi" context="neeq_duration_T"/>
    <Item id="00007182" ccId="2170738688" eleName="JingLiRunHeQiTaZongHeShouYiBianDongDaoZhiDeBianDongJinEQiTaZongHeShouYi" context="neeq_duration_T"/>
    <Item id="00007183" ccId="471182898" eleName="SuoYouZheTouRuHeJianShaoZiBenDaoZhiDeBianDongQiTaZongHeShouYi" context="neeq_duration_T"/>
    <Item id="00007184" ccId="263742009" eleName="GuFenZhiFuJiRuSuoYouZheQuanYiDeJinEDaoZhiDeBianDongQiTaZongHeShouYi" context="neeq_duration_T"/>
    <Item id="00007185" ccId="863166772" eleName="QiTaSuoYouZheTouRuHeJianShaoZiBenDaoZhiDeBianDongQiTaZongHeShouYi" context="neeq_duration_T"/>
    <Item id="00007186" ccId="681715796" eleName="LiRunFenPeiDaoZhiDeBianDongQiTaZongHeShouYi" context="neeq_duration_T"/>
    <Item id="00007187" ccId="501947283" eleName="TiQuYingYuGongJiDaoZhiDeBianDongQiTaZongHeShouYi" context="neeq_duration_T"/>
    <Item id="00007188" ccId="490607469" eleName="DuiSuoYouZheHuoGuDongDeFenPeiDaoZhiDeBianDongQiTaZongHeShouYi" context="neeq_duration_T"/>
    <Item id="00007189" ccId="425933739" eleName="QiTaLiRunFenPeiDaoZhiDeBianDongQiTaZongHeShouYi" context="neeq_duration_T"/>
    <Item id="00007190" ccId="2033687573" eleName="SuoYouZheQuanYiNeiBuJieZhuanBianDongDaoZhiDeBianDongQiTaZongHeShouYi" context="neeq_duration_T"/>
    <Item id="00007191" ccId="77875239" eleName="ZiBenGongJiZhuanZengZiBenHuoGuBenDaoZhiDeBianDongQiTaZongHeShouYi" context="neeq_duration_T"/>
    <Item id="00007192" ccId="1140306007" eleName="YingYuGongJiZhuanZengZiBenHuoGuBenDaoZhiDeBianDongQiTaZongHeShouYi" context="neeq_duration_T"/>
    <Item id="00007193" ccId="909037373" eleName="YingYuGongJiMiBuKuiSunDaoZhiDeBianDongQiTaZongHeShouYi" context="neeq_duration_T"/>
    <Item id="00007194" ccId="648564735" eleName="QiTaSuoYouZheQuanYiNeiBuJieZhuanDaoZhiDeBianDongQiTaZongHeShouYi" context="neeq_duration_T"/>
    <Item id="00007195" ccId="2561582381" eleName="ZhuanXiangChuBeiDeBianDongQiTaZongHeShouYi" context="neeq_duration_T"/>
    <Item id="00007196" ccId="3597035525" eleName="BenQiTiQuDaoZhiDeBianDongQiTaZongHeShouYi" context="neeq_duration_T"/>
    <Item id="00007197" ccId="3422736081" eleName="BenQiShiYongDaoZhiDeBianDongQiTaZongHeShouYi" context="neeq_duration_T"/>
    <Item id="00007200" ccId="1917127867" eleName="kuaiJiZhengCeBianGengDaoZhiDeBianGengZhuanXiangChuBei" context="neeq_duration_T"/>
    <Item id="00007201" ccId="2434551501" eleName="QianQiChaCuoGengZhengDaoZhiDeBianGengZhuanXiangChuBei" context="neeq_duration_T"/>
    <Item id="00007202" ccId="3106604973" eleName="QiTaDaoZhiDeBianGengZhuanXiangChuBei" context="neeq_duration_T"/>
    <Item id="00007203" ccId="3093960555" eleName="BenNianNianChuYuEZhuanXiangChuBei" context="neeq_duration_T"/>
    <Item id="00007204" ccId="626123893" eleName="BenQiZengJianBianDongJinEZhuanXiangChuBei" context="neeq_duration_T"/>
    <Item id="00007205" ccId="3893445257" eleName="JingLiRunHeQiTaZongHeShouYiBianDongDaoZhiDeBianDongJinEZhuanXiangChuBei" context="neeq_duration_T"/>
    <Item id="00007206" ccId="1917278383" eleName="SuoYouZheTouRuHeJianShaoZiBenDaoZhiDeBianDongZhuanXiangChuBei" context="neeq_duration_T"/>
    <Item id="00007207" ccId="1777976952" eleName="GuFenZhiFuJiRuSuoYouZheQuanYiDeJinEDaoZhiDeBianDongZhuanXiangChuBei" context="neeq_duration_T"/>
    <Item id="00007208" ccId="1421296262" eleName="QiTaSuoYouZheTouRuHeJianShaoZiBenDaoZhiDeBianDongZhuanXiangChuBei" context="neeq_duration_T"/>
    <Item id="00007209" ccId="3829930048" eleName="LiRunFenPeiDaoZhiDeBianDongZhuanXiangChuBei" context="neeq_duration_T"/>
    <Item id="00007210" ccId="3039688424" eleName="TiQuYingYuGongJiDaoZhiDeBianDongZhuanXiangChuBei" context="neeq_duration_T"/>
    <Item id="00007211" ccId="2940783183" eleName="DuiSuoYouZheHuoGuDongDeFenPeiDaoZhiDeBianDongZhuanXiangChuBei" context="neeq_duration_T"/>
    <Item id="00007212" ccId="1399404055" eleName="QiTaLiRunFenPeiDaoZhiDeBianDongZhuanXiangChuBei" context="neeq_duration_T"/>
    <Item id="00007213" ccId="1289009589" eleName="SuoYouZheQuanYiNeiBuJieZhuanBianDongDaoZhiDeBianDongZhuanXiangChuBei" context="neeq_duration_T"/>
    <Item id="00007214" ccId="141630635" eleName="ZiBenGongJiZhuanZengZiBenHuoGuBenDaoZhiDeBianDongZhuanXiangChuBei" context="neeq_duration_T"/>
    <Item id="00007215" ccId="1244066850" eleName="YingYuGongJiZhuanZengZiBenHuoGuBenDaoZhiDeBianDongZhuanXiangChuBei" context="neeq_duration_T"/>
    <Item id="00007216" ccId="91441284" eleName="YingYuGongJiMiBuKuiSunDaoZhiDeBianDongZhuanXiangChuBei" context="neeq_duration_T"/>
    <Item id="00007217" ccId="3719678551" eleName="QiTaSuoYouZheQuanYiNeiBuJieZhuanDaoZhiDeBianDongZhuanXiangChuBei" context="neeq_duration_T"/>
    <Item id="00007218" ccId="3741577245" eleName="ZhuanXiangChuBeiDeBianDongZhuanXiangChuBei" context="neeq_duration_T"/>
    <Item id="00007219" ccId="2400785080" eleName="BenQiTiQuDaoZhiDeBianDongZhuanXiangChuBei" context="neeq_duration_T"/>
    <Item id="00007220" ccId="2885350270" eleName="BenQiShiYongDaoZhiDeBianDongZhuanXiangChuBei" context="neeq_duration_T"/>
    <Item id="00007223" ccId="3165111739" eleName="kuaiJiZhengCeBianGengDaoZhiDeBianGengYingYuGongJi" context="neeq_duration_T"/>
    <Item id="00007224" ccId="832099321" eleName="QianQiChaCuoGengZhengDaoZhiDeBianGengYingYuGongJi" context="neeq_duration_T"/>
    <Item id="00007225" ccId="1483042293" eleName="QiTaDaoZhiDeBianGengYingYuGongJi" context="neeq_duration_T"/>
    <Item id="00007226" ccId="2700573099" eleName="BenNianNianChuYuEYingYuGongJi" context="neeq_duration_T"/>
    <Item id="00007227" ccId="2832858741" eleName="BenQiZengJianBianDongJinEYingYuGongJi" context="neeq_duration_T"/>
    <Item id="00007228" ccId="2669508472" eleName="JingLiRunHeQiTaZongHeShouYiBianDongDaoZhiDeBianDongJinEYingYuGongJi" context="neeq_duration_T"/>
    <Item id="00007229" ccId="3733101339" eleName="SuoYouZheTouRuHeJianShaoZiBenDaoZhiDeBianDongYingYuGongJi" context="neeq_duration_T"/>
    <Item id="00007230" ccId="752780296" eleName="GuFenZhiFuJiRuSuoYouZheQuanYiDeJinEDaoZhiDeBianDongYingYuGongJi" context="neeq_duration_T"/>
    <Item id="00007231" ccId="3471541768" eleName="QiTaSuoYouZheTouRuHeJianShaoZiBenDaoZhiDeBianDongYingYuGongJi" context="neeq_duration_T"/>
    <Item id="00007232" ccId="401260421" eleName="LiRunFenPeiDaoZhiDeBianDongYingYuGongJi" context="neeq_duration_T"/>
    <Item id="00007233" ccId="4270322891" eleName="TiQuYingYuGongJiDaoZhiDeBianDongYingYuGongJi" context="neeq_duration_T"/>
    <Item id="00007234" ccId="3015560123" eleName="DuiSuoYouZheHuoGuDongDeFenPeiDaoZhiDeBianDongYingYuGongJi" context="neeq_duration_T"/>
    <Item id="00007235" ccId="4272869282" eleName="QiTaLiRunFenPeiDaoZhiDeBianDongYingYuGongJi" context="neeq_duration_T"/>
    <Item id="00007236" ccId="3894214782" eleName="SuoYouZheQuanYiNeiBuJieZhuanBianDongDaoZhiDeBianDongYingYuGongJi" context="neeq_duration_T"/>
    <Item id="00007237" ccId="40406787" eleName="ZiBenGongJiZhuanZengZiBenHuoGuBenDaoZhiDeBianDongYingYuGongJi" context="neeq_duration_T"/>
    <Item id="00007238" ccId="3340096933" eleName="YingYuGongJiZhuanZengZiBenHuoGuBenDaoZhiDeBianDongYingYuGongJi" context="neeq_duration_T"/>
    <Item id="00007239" ccId="2898857316" eleName="YingYuGongJiMiBuKuiSunDaoZhiDeBianDongYingYuGongJi" context="neeq_duration_T"/>
    <Item id="00007240" ccId="778366872" eleName="QiTaSuoYouZheQuanYiNeiBuJieZhuanDaoZhiDeBianDongYingYuGongJi" context="neeq_duration_T"/>
    <Item id="00007241" ccId="480429729" eleName="ZhuanXiangChuBeiDeBianDongYingYuGongJi" context="neeq_duration_T"/>
    <Item id="00007242" ccId="2739197846" eleName="BenQiTiQuDaoZhiDeBianDongYingYuGongJi" context="neeq_duration_T"/>
    <Item id="00007243" ccId="2073776534" eleName="BenQiShiYongDaoZhiDeBianDongYingYuGongJi" context="neeq_duration_T"/>
    <Item id="00007246" ccId="3989574639" eleName="kuaiJiZhengCeBianGengDaoZhiDeBianGengWeiFenPeiLiRun" context="neeq_duration_T"/>
    <Item id="00007247" ccId="2603676596" eleName="QianQiChaCuoGengZhengDaoZhiDeBianGengWeiFenPeiLiRun" context="neeq_duration_T"/>
    <Item id="00007248" ccId="166609352" eleName="QiTaDaoZhiDeBianGengWeiFenPeiLiRun" context="neeq_duration_T"/>
    <Item id="00007249" ccId="2136593524" eleName="BenNianNianChuYuEWeiFenPeiLiRun" context="neeq_duration_T"/>
    <Item id="00007250" ccId="2450810538" eleName="BenQiZengJianBianDongJinEWeiFenPeiLiRun" context="neeq_duration_T"/>
    <Item id="00007251" ccId="2501070193" eleName="JingLiRunHeQiTaZongHeShouYiBianDongDaoZhiDeBianDongJinEWeiFenPeiLiRun" context="neeq_duration_T"/>
    <Item id="00007252" ccId="114025976" eleName="SuoYouZheTouRuHeJianShaoZiBenDaoZhiDeBianDongWeiFenPeiLiRun" context="neeq_duration_T"/>
    <Item id="00007253" ccId="4174204923" eleName="GuFenZhiFuJiRuSuoYouZheQuanYiDeJinEDaoZhiDeBianDongWeiFenPeiLiRun" context="neeq_duration_T"/>
    <Item id="00007254" ccId="2905871181" eleName="QiTaSuoYouZheTouRuHeJianShaoZiBenDaoZhiDeBianDongWeiFenPeiLiRun" context="neeq_duration_T"/>
    <Item id="00007255" ccId="2955050365" eleName="LiRunFenPeiDaoZhiDeBianDongWeiFenPeiLiRun" context="neeq_duration_T"/>
    <Item id="00007256" ccId="3040530589" eleName="TiQuYingYuGongJiDaoZhiDeBianDongWeiFenPeiLiRun" context="neeq_duration_T"/>
    <Item id="00007257" ccId="3142911230" eleName="DuiSuoYouZheHuoGuDongDeFenPeiDaoZhiDeBianDongWeiFenPeiLiRun" context="neeq_duration_T"/>
    <Item id="00007258" ccId="2647695284" eleName="QiTaLiRunFenPeiDaoZhiDeBianDongWeiFenPeiLiRun" context="neeq_duration_T"/>
    <Item id="00007259" ccId="2787460581" eleName="SuoYouZheQuanYiNeiBuJieZhuanBianDongDaoZhiDeBianDongWeiFenPeiLiRun" context="neeq_duration_T"/>
    <Item id="00007260" ccId="2817827517" eleName="ZiBenGongJiZhuanZengZiBenHuoGuBenDaoZhiDeBianDongWeiFenPeiLiRun" context="neeq_duration_T"/>
    <Item id="00007261" ccId="3672516032" eleName="YingYuGongJiZhuanZengZiBenHuoGuBenDaoZhiDeBianDongWeiFenPeiLiRun" context="neeq_duration_T"/>
    <Item id="00007262" ccId="1838183926" eleName="YingYuGongJiMiBuKuiSunDaoZhiDeBianDongWeiFenPeiLiRun" context="neeq_duration_T"/>
    <Item id="00007263" ccId="4140890532" eleName="QiTaSuoYouZheQuanYiNeiBuJieZhuanDaoZhiDeBianDongWeiFenPeiLiRun" context="neeq_duration_T"/>
    <Item id="00007264" ccId="2505537968" eleName="ZhuanXiangChuBeiDeBianDongWeiFenPeiLiRun" context="neeq_duration_T"/>
    <Item id="00007265" ccId="3626109543" eleName="BenQiTiQuDaoZhiDeBianDongWeiFenPeiLiRun" context="neeq_duration_T"/>
    <Item id="00007266" ccId="1327010018" eleName="BenQiShiYongDaoZhiDeBianDongWeiFenPeiLiRun" context="neeq_duration_T"/>
    <Item id="00007269" ccId="3156398187" eleName="kuaiJiZhengCeBianGengDaoZhiDeBianGengShaoShuGuDongQuanYi" context="neeq_duration_T"/>
    <Item id="00007270" ccId="1104918398" eleName="QianQiChaCuoGengZhengDaoZhiDeBianGengShaoShuGuDongQuanYi" context="neeq_duration_T"/>
    <Item id="00007271" ccId="3406414" eleName="QiTaDaoZhiDeBianGengShaoShuGuDongQuanYi" context="neeq_duration_T"/>
    <Item id="00007272" ccId="4110446387" eleName="BenNianNianChuYuEShaoShuGuDongQuanYi" context="neeq_duration_T"/>
    <Item id="00007273" ccId="2767561639" eleName="BenQiZengJianBianDongJinEShaoShuGuDongQuanYi" context="neeq_duration_T"/>
    <Item id="00007274" ccId="3718294930" eleName="JingLiRunHeQiTaZongHeShouYiBianDongDaoZhiDeBianDongJinEShaoShuGuDongQuanYi" context="neeq_duration_T"/>
    <Item id="00007275" ccId="3820751185" eleName="SuoYouZheTouRuHeJianShaoZiBenDaoZhiDeBianDongShaoShuGuDongQuanYi" context="neeq_duration_T"/>
    <Item id="00007276" ccId="1880898631" eleName="GuFenZhiFuJiRuSuoYouZheQuanYiDeJinEDaoZhiDeBianDongShaoShuGuDongQuanYi" context="neeq_duration_T"/>
    <Item id="00007277" ccId="1386134407" eleName="QiTaSuoYouZheTouRuHeJianShaoZiBenDaoZhiDeBianDongShaoShuGuDongQuanYi" context="neeq_duration_T"/>
    <Item id="00007278" ccId="556051215" eleName="LiRunFenPeiDaoZhiDeBianDongShaoShuGuDongQuanYi" context="neeq_duration_T"/>
    <Item id="00007279" ccId="2428840029" eleName="TiQuYingYuGongJiDaoZhiDeBianDongShaoShuGuDongQuanYi" context="neeq_duration_T"/>
    <Item id="00007280" ccId="3432384679" eleName="DuiSuoYouZheHuoGuDongDeFenPeiDaoZhiDeBianDongShaoShuGuDongQuanYi" context="neeq_duration_T"/>
    <Item id="00007281" ccId="4095185898" eleName="QiTaLiRunFenPeiDaoZhiDeBianDongShaoShuGuDongQuanYi" context="neeq_duration_T"/>
    <Item id="00007282" ccId="1176156052" eleName="SuoYouZheQuanYiNeiBuJieZhuanBianDongDaoZhiDeBianDongShaoShuGuDongQuanYi" context="neeq_duration_T"/>
    <Item id="00007283" ccId="1621107618" eleName="ZiBenGongJiZhuanZengZiBenHuoGuBenDaoZhiDeBianDongShaoShuGuDongQuanYi" context="neeq_duration_T"/>
    <Item id="00007284" ccId="2391061843" eleName="YingYuGongJiZhuanZengZiBenHuoGuBenDaoZhiDeBianDongShaoShuGuDongQuanYi" context="neeq_duration_T"/>
    <Item id="00007285" ccId="3396150248" eleName="YingYuGongJiMiBuKuiSunDaoZhiDeBianDongShaoShuGuDongQuanYi" context="neeq_duration_T"/>
    <Item id="00007286" ccId="1364478832" eleName="QiTaSuoYouZheQuanYiNeiBuJieZhuanDaoZhiDeBianDongShaoShuGuDongQuanYi" context="neeq_duration_T"/>
    <Item id="00007287" ccId="3867462228" eleName="ZhuanXiangChuBeiDeBianDongShaoShuGuDongQuanYi" context="neeq_duration_T"/>
    <Item id="00007288" ccId="438580736" eleName="BenQiTiQuDaoZhiDeBianDongShaoShuGuDongQuanYi" context="neeq_duration_T"/>
    <Item id="00007289" ccId="109477870" eleName="BenQiShiYongDaoZhiDeBianDongShaoShuGuDongQuanYi" context="neeq_duration_T"/>
    <Item id="00007292" ccId="699899580" eleName="kuaiJiZhengCeBianGengDaoZhiDeBianGengSuoYouZheQuanYi" context="neeq_duration_T"/>
    <Item id="00007293" ccId="2524967153" eleName="QianQiChaCuoGengZhengDaoZhiDeBianGengSuoYouZheQuanYi" context="neeq_duration_T"/>
    <Item id="00007294" ccId="4072202249" eleName="QiTaDaoZhiDeBianGengSuoYouZheQuanYi" context="neeq_duration_T"/>
    <Item id="00007295" ccId="2975236522" eleName="BenNianNianChuYuESuoYouZheQuanYi" context="neeq_duration_T"/>
    <Item id="00007296" ccId="1164744634" eleName="BenQiZengJianBianDongJinESuoYouZheQuanYi" context="neeq_duration_T"/>
    <Item id="00007297" ccId="3609920378" eleName="JingLiRunHeQiTaZongHeShouYiBianDongDaoZhiDeBianDongJinESuoYouZheQuanYi" context="neeq_duration_T"/>
    <Item id="00007299" ccId="3634966413" eleName="GuFenZhiFuJiRuSuoYouZheQuanYiDeJinEDaoZhiDeBianDongSuoYouZheQuanYi" context="neeq_duration_T"/>
    <Item id="00007300" ccId="3402083287" eleName="QiTaSuoYouZheTouRuHeJianShaoZiBenDaoZhiDeBianDongSuoYouZheQuanYi" context="neeq_duration_T"/>
    <Item id="00007301" ccId="2671286862" eleName="LiRunFenPeiDaoZhiDeBianDongSuoYouZheQuanYi" context="neeq_duration_T"/>
    <Item id="00007302" ccId="264960751" eleName="TiQuYingYuGongJiDaoZhiDeBianDongSuoYouZheQuanYi" context="neeq_duration_T"/>
    <Item id="00007303" ccId="180560768" eleName="DuiSuoYouZheHuoGuDongDeFenPeiDaoZhiDeBianDongSuoYouZheQuanYi" context="neeq_duration_T"/>
    <Item id="00007304" ccId="3793148034" eleName="QiTaLiRunFenPeiDaoZhiDeBianDongSuoYouZheQuanYi" context="neeq_duration_T"/>
    <Item id="00007305" ccId="3743431806" eleName="SuoYouZheQuanYiNeiBuJieZhuanBianDongDaoZhiDeBianDongSuoYouZheQuanYi" context="neeq_duration_T"/>
    <Item id="00007306" ccId="3710595746" eleName="ZiBenGongJiZhuanZengZiBenHuoGuBenDaoZhiDeBianDongSuoYouZheQuanYi" context="neeq_duration_T"/>
    <Item id="00007307" ccId="865099363" eleName="YingYuGongJiZhuanZengZiBenHuoGuBenDaoZhiDeBianDongSuoYouZheQuanYi" context="neeq_duration_T"/>
    <Item id="00007308" ccId="3686616372" eleName="YingYuGongJiMiBuKuiSunDaoZhiDeBianDongSuoYouZheQuanYi" context="neeq_duration_T"/>
    <Item id="00007309" ccId="2155330747" eleName="QiTaSuoYouZheQuanYiNeiBuJieZhuanDaoZhiDeBianDongSuoYouZheQuanYi" context="neeq_duration_T"/>
    <Item id="00007310" ccId="3690850044" eleName="ZhuanXiangChuBeiDeBianDongSuoYouZheQuanYi" context="neeq_duration_T"/>
    <Item id="00007311" ccId="2391913251" eleName="BenQiTiQuDaoZhiDeBianDongSuoYouZheQuanYi" context="neeq_duration_T"/>
    <Item id="00007312" ccId="3509545398" eleName="BenQiShiYongDaoZhiDeBianDongSuoYouZheQuanYi" context="neeq_duration_T"/>
    <Item id="00007314" ccId="1954830414" eleName="JingLiRunHeQiTaZongHeShouYiBianDongDaoZhiDeBianDongJinEShiShouZiBenHuoGuBen" context="neeq_duration_T"/>
    <Item id="00007315" ccId="2569759006" eleName="JingLiRunHeQiTaZongHeShouYiBianDongDaoZhiDeBianDongJinEZiBenGongJi" context="neeq_duration_T"/>
    <Item id="00007317" ccId="3315431554" eleName="CapitalSurplus" context="neeq_instant_T-1"/>
    <Item id="00007318" ccId="2361309765" eleName="KuCunGu" context="neeq_instant_T-1"/>
    <Item id="00007319" ccId="3900687293" eleName="QiTaZongHeShouYi" context="neeq_instant_T-1"/>
    <Item id="00007321" ccId="1222331848" eleName="BenNianNianChuYuEShiShouZiBenHuoGuBen" context="neeq_duration_T"/>
    <Item id="00007323" ccId="1530913909" eleName="IssuedCapital" context="neeq_instant_T-1"/>
    <Item id="00007324" ccId="908740785" eleName="SpecializedReserve" context="neeq_instant_T-1"/>
    <Item id="00007325" ccId="332498720" eleName="SurplusReserves" context="neeq_instant_T-1"/>
    <Item id="00007326" ccId="3653543726" eleName="RetainedEarnings" context="neeq_instant_T-1"/>
    <Item id="00007327" ccId="3272350864" eleName="NoncontrollingInterests" context="neeq_instant_T-1"/>
    <Item id="00007328" ccId="1858619868" eleName="Equity" context="neeq_instant_T-1"/>
    <Item id="00007329" ccId="548807078" eleName="SuoYouZheTouRuHeJianShaoZiBenDaoZhiDeBianDongSuoYouZheQuanYi" context="neeq_duration_T"/>
    <Item id="00007330" ccId="1607623059" eleName="IssuedCapital" context="neeq_instant_T-2"/>
    <Item id="00007332" ccId="846222120" eleName="KuCunGu" context="neeq_instant_T-2"/>
    <Item id="00007333" ccId="3767478517" eleName="QiTaZongHeShouYi" context="neeq_instant_T-2"/>
    <Item id="00007334" ccId="3811115961" eleName="SpecializedReserve" context="neeq_instant_T-2"/>
    <Item id="00007335" ccId="3059190986" eleName="SurplusReserves" context="neeq_instant_T-2"/>
    <Item id="00007336" ccId="2699729217" eleName="RetainedEarnings" context="neeq_instant_T-2"/>
    <Item id="00007337" ccId="3223229200" eleName="NoncontrollingInterests" context="neeq_instant_T-2"/>
    <Item id="00007338" ccId="4179438826" eleName="Equity" context="neeq_instant_T-2"/>
    <Item id="00007339" ccId="1985344573" eleName="BenNianNianChuYuEShiShouZiBenHuoGuBen" context="neeq_duration_T-1"/>
    <Item id="00007340" ccId="758874873" eleName="IssuedCapital" context="neeq_instant_T"/>
    <Item id="00007341" ccId="2283060578" eleName="CapitalSurplus" context="neeq_instant_T"/>
    <Item id="00007342" ccId="3018949421" eleName="KuCunGu" context="neeq_instant_T"/>
    <Item id="00007343" ccId="136620259" eleName="QiTaZongHeShouYi" context="neeq_instant_T"/>
    <Item id="00007344" ccId="2660411334" eleName="SpecializedReserve" context="neeq_instant_T"/>
    <Item id="00007345" ccId="1670523435" eleName="SurplusReserves" context="neeq_instant_T"/>
    <Item id="00007346" ccId="408738399" eleName="RetainedEarnings" context="neeq_instant_T"/>
    <Item id="00007347" ccId="3575447492" eleName="NoncontrollingInterests" context="neeq_instant_T"/>
    <Item id="00007348" ccId="1803345868" eleName="Equity" context="neeq_instant_T"/>
    <Item id="00007349" ccId="2963830550" eleName="kuaiJiZhengCeBianGengDaoZhiDeBianGengShiShouZiBenHuoGuBen" context="neeq_duration_T-1"/>
    <Item id="00007350" ccId="3701877737" eleName="QianQiChaCuoGengZhengDaoZhiDeBianGengShiShouZiBenHuoGuBen" context="neeq_duration_T-1"/>
    <Item id="00007351" ccId="1953906035" eleName="QiTaDaoZhiDeBianGengShiShouZiBenHuoGuBen" context="neeq_duration_T-1"/>
    <Item id="00007352" ccId="2568831816" eleName="BenQiZengJianBianDongJinEShiShouZiBenHuoGuBen" context="neeq_duration_T-1"/>
    <Item id="00007353" ccId="2169361375" eleName="JingLiRunHeQiTaZongHeShouYiBianDongDaoZhiDeBianDongJinEShiShouZiBenHuoGuBen" context="neeq_duration_T-1"/>
    <Item id="00007354" ccId="1075700230" eleName="SuoYouZheTouRuHeJianShaoZiBenDaoZhiDeBianDongShiShouZiBenHuoGuBen" context="neeq_duration_T-1"/>
    <Item id="00007355" ccId="465322386" eleName="GuFenZhiFuJiRuSuoYouZheQuanYiDeJinEDaoZhiDeBianDongShiShouZiBenHuoGuBen" context="neeq_duration_T-1"/>
    <Item id="00007356" ccId="4164711486" eleName="QiTaSuoYouZheTouRuHeJianShaoZiBenDaoZhiDeBianDongShiShouZiBenHuoGuBen" context="neeq_duration_T-1"/>
    <Item id="00007357" ccId="1923136598" eleName="LiRunFenPeiDaoZhiDeBianDongShiShouZiBenHuoGuBen" context="neeq_duration_T-1"/>
    <Item id="00007358" ccId="4096877089" eleName="TiQuYingYuGongJiDaoZhiDeBianDongShiShouZiBenHuoGuBen" context="neeq_duration_T-1"/>
    <Item id="00007359" ccId="615411325" eleName="DuiSuoYouZheHuoGuDongDeFenPeiDaoZhiDeBianDongShiShouZiBenHuoGuBen" context="neeq_duration_T-1"/>
    <Item id="00007360" ccId="2096828476" eleName="QiTaLiRunFenPeiDaoZhiDeBianDongShiShouZiBenHuoGuBen" context="neeq_duration_T-1"/>
    <Item id="00007361" ccId="1318848857" eleName="SuoYouZheQuanYiNeiBuJieZhuanBianDongDaoZhiDeBianDongShiShouZiBenHuoGuBen" context="neeq_duration_T-1"/>
    <Item id="00007362" ccId="1929153144" eleName="ZiBenGongJiZhuanZengZiBenHuoGuBenDaoZhiDeBianDongShiShouZiBenHuoGuBen" context="neeq_duration_T-1"/>
    <Item id="00007363" ccId="685484686" eleName="YingYuGongJiZhuanZengZiBenHuoGuBenDaoZhiDeBianDongShiShouZiBenHuoGuBen" context="neeq_duration_T-1"/>
    <Item id="00007364" ccId="68388070" eleName="YingYuGongJiMiBuKuiSunDaoZhiDeBianDongShiShouZiBenHuoGuBen" context="neeq_duration_T-1"/>
    <Item id="00007365" ccId="1270432732" eleName="QiTaSuoYouZheQuanYiNeiBuJieZhuanDaoZhiDeBianDongShiShouZiBenHuoGuBen" context="neeq_duration_T-1"/>
    <Item id="00007366" ccId="2093735171" eleName="ZhuanXiangChuBeiDeBianDongShiShouZiBenHuoGuBen" context="neeq_duration_T-1"/>
    <Item id="00007367" ccId="1054427838" eleName="BenQiTiQuDaoZhiDeBianDongShiShouZiBenHuoGuBen" context="neeq_duration_T-1"/>
    <Item id="00007368" ccId="857933932" eleName="BenQiShiYongDaoZhiDeBianDongShiShouZiBenHuoGuBen" context="neeq_duration_T-1"/>
    <Item id="00007369" ccId="359795407" eleName="IssuedCapital" context="neeq_instant_T-1"/>
    <Item id="00007370" ccId="625047632" eleName="CapitalSurplus" context="neeq_instant_T-1"/>
    <Item id="00007371" ccId="2329163227" eleName="KuCunGu" context="neeq_instant_T-1"/>
    <Item id="00007372" ccId="3336476628" eleName="QiTaZongHeShouYi" context="neeq_instant_T-1"/>
    <Item id="00007373" ccId="161443429" eleName="SpecializedReserve" context="neeq_instant_T-1"/>
    <Item id="00007374" ccId="4128865726" eleName="SurplusReserves" context="neeq_instant_T-1"/>
    <Item id="00007375" ccId="2038386399" eleName="RetainedEarnings" context="neeq_instant_T-1"/>
    <Item id="00007376" ccId="2756774794" eleName="NoncontrollingInterests" context="neeq_instant_T-1"/>
    <Item id="00007377" ccId="3887818020" eleName="Equity" context="neeq_instant_T-1"/>
    <Item id="00007379" ccId="1942329298" eleName="QianQiChaCuoGengZhengDaoZhiDeBianGengZiBenGongJi" context="neeq_duration_T-1"/>
    <Item id="00007380" ccId="3612839683" eleName="QiTaDaoZhiDeBianGengZiBenGongJi" context="neeq_duration_T-1"/>
    <Item id="00007381" ccId="3407243262" eleName="BenNianNianChuYuEZiBenGongJi" context="neeq_duration_T-1"/>
    <Item id="00007382" ccId="2642990669" eleName="BenQiZengJianBianDongJinEZiBenGongJi" context="neeq_duration_T-1"/>
    <Item id="00007383" ccId="1728414502" eleName="JingLiRunHeQiTaZongHeShouYiBianDongDaoZhiDeBianDongJinEZiBenGongJi" context="neeq_duration_T-1"/>
    <Item id="00007384" ccId="10115592" eleName="SuoYouZheTouRuHeJianShaoZiBenDaoZhiDeBianDongZiBenGongJi" context="neeq_duration_T-1"/>
    <Item id="00007385" ccId="198213302" eleName="GuFenZhiFuJiRuSuoYouZheQuanYiDeJinEDaoZhiDeBianDongZiBenGongJi" context="neeq_duration_T-1"/>
    <Item id="00007386" ccId="2355752328" eleName="QiTaSuoYouZheTouRuHeJianShaoZiBenDaoZhiDeBianDongZiBenGongJi" context="neeq_duration_T-1"/>
    <Item id="00007387" ccId="3958739654" eleName="LiRunFenPeiDaoZhiDeBianDongZiBenGongJi" context="neeq_duration_T-1"/>
    <Item id="00007388" ccId="3003532509" eleName="TiQuYingYuGongJiDaoZhiDeBianDongZiBenGongJi" context="neeq_duration_T-1"/>
    <Item id="00007389" ccId="2642614370" eleName="DuiSuoYouZheHuoGuDongDeFenPeiDaoZhiDeBianDongZiBenGongJi" context="neeq_duration_T-1"/>
    <Item id="00007390" ccId="1597058267" eleName="QiTaLiRunFenPeiDaoZhiDeBianDongZiBenGongJi" context="neeq_duration_T-1"/>
    <Item id="00007391" ccId="1415118323" eleName="SuoYouZheQuanYiNeiBuJieZhuanBianDongDaoZhiDeBianDongZiBenGongJi" context="neeq_duration_T-1"/>
    <Item id="00007392" ccId="2948338554" eleName="ZiBenGongJiZhuanZengZiBenHuoGuBenDaoZhiDeBianDongZiBenGongJi" context="neeq_duration_T-1"/>
    <Item id="00007393" ccId="289401913" eleName="YingYuGongJiZhuanZengZiBenHuoGuBenDaoZhiDeBianDongZiBenGongJi" context="neeq_duration_T-1"/>
    <Item id="00007394" ccId="2398076474" eleName="YingYuGongJiMiBuKuiSunDaoZhiDeBianDongZiBenGongJi" context="neeq_duration_T-1"/>
    <Item id="00007395" ccId="3474768265" eleName="QiTaSuoYouZheQuanYiNeiBuJieZhuanDaoZhiDeBianDongZiBenGongJi" context="neeq_duration_T-1"/>
    <Item id="00007396" ccId="2955747400" eleName="ZhuanXiangChuBeiDeBianDongZiBenGongJi" context="neeq_duration_T-1"/>
    <Item id="00007397" ccId="702667089" eleName="BenQiTiQuDaoZhiDeBianDongZiBenGongJi" context="neeq_duration_T-1"/>
    <Item id="00007398" ccId="3722767600" eleName="BenQiShiYongDaoZhiDeBianDongZiBenGongJi" context="neeq_duration_T-1"/>
    <Item id="00007399" ccId="1924444131" eleName="kuaiJiZhengCeBianGengDaoZhiDeBianGengKuCunGu" context="neeq_duration_T-1"/>
    <Item id="00007400" ccId="4275650312" eleName="QianQiChaCuoGengZhengDaoZhiDeBianGengKuCunGu" context="neeq_duration_T-1"/>
    <Item id="00007401" ccId="1826625888" eleName="QiTaDaoZhiDeBianGengKuCunGu" context="neeq_duration_T-1"/>
    <Item id="00007402" ccId="4148216199" eleName="BenNianNianChuYuEKuCunGu" context="neeq_duration_T-1"/>
    <Item id="00007403" ccId="179867303" eleName="BenQiZengJianBianDongJinEKuCunGu" context="neeq_duration_T-1"/>
    <Item id="00007404" ccId="2700653062" eleName="JingLiRunHeQiTaZongHeShouYiBianDongDaoZhiDeBianDongJinEKuCunGu" context="neeq_duration_T-1"/>
    <Item id="00007405" ccId="2604985438" eleName="SuoYouZheTouRuHeJianShaoZiBenDaoZhiDeBianDongKuCunGu" context="neeq_duration_T-1"/>
    <Item id="00007406" ccId="1221797478" eleName="GuFenZhiFuJiRuSuoYouZheQuanYiDeJinEDaoZhiDeBianDongKuCunGu" context="neeq_duration_T-1"/>
    <Item id="00007407" ccId="201296656" eleName="QiTaSuoYouZheTouRuHeJianShaoZiBenDaoZhiDeBianDong" context="neeq_duration_T-1"/>
    <Item id="00007408" ccId="1089818580" eleName="LiRunFenPeiDaoZhiDeBianDongKuCunGu" context="neeq_duration_T-1"/>
    <Item id="00007409" ccId="3844497572" eleName="TiQuYingYuGongJiDaoZhiDeBianDongKuCunGu" context="neeq_duration_T-1"/>
    <Item id="00007410" ccId="3488650333" eleName="DuiSuoYouZheHuoGuDongDeFenPeiDaoZhiDeBianDongKuCunGu" context="neeq_duration_T-1"/>
    <Item id="00007411" ccId="3119242294" eleName="QiTaLiRunFenPeiDaoZhiDeBianDongKuCunGu" context="neeq_duration_T-1"/>
    <Item id="00007412" ccId="3132430568" eleName="SuoYouZheQuanYiNeiBuJieZhuanBianDongDaoZhiDeBianDongKuCunGu" context="neeq_duration_T-1"/>
    <Item id="00007413" ccId="3144839491" eleName="ZiBenGongJiZhuanZengZiBenHuoGuBenDaoZhiDeBianDongKuCunGu" context="neeq_duration_T-1"/>
    <Item id="00007414" ccId="692733362" eleName="YingYuGongJiZhuanZengZiBenHuoGuBenDaoZhiDeBianDongKuCunGu" context="neeq_duration_T-1"/>
    <Item id="00007415" ccId="1289093355" eleName="YingYuGongJiMiBuKuiSunDaoZhiDeBianDongKuCunGu" context="neeq_duration_T-1"/>
    <Item id="00007416" ccId="4211195158" eleName="QiTaSuoYouZheQuanYiNeiBuJieZhuanDaoZhiDeBianDongKuCunGu" context="neeq_duration_T-1"/>
    <Item id="00007417" ccId="494154673" eleName="ZhuanXiangChuBeiDeBianDongKuCunGu" context="neeq_duration_T-1"/>
    <Item id="00007418" ccId="624280325" eleName="BenQiTiQuDaoZhiDeBianDongKuCunGu" context="neeq_duration_T-1"/>
    <Item id="00007419" ccId="267592422" eleName="BenQiShiYongDaoZhiDeBianDongKuCunGu" context="neeq_duration_T-1"/>
    <Item id="00007420" ccId="1890223271" eleName="kuaiJiZhengCeBianGengDaoZhiDeBianGengQiTaZongHeShouYi" context="neeq_duration_T-1"/>
    <Item id="00007421" ccId="2622093127" eleName="QianQiChaCuoGengZhengDaoZhiDeBianGengQiTaZongHeShouYi" context="neeq_duration_T-1"/>
    <Item id="00007422" ccId="3984489076" eleName="QiTaDaoZhiDeBianGengQiTaZongHeShouYi" context="neeq_duration_T-1"/>
    <Item id="00007423" ccId="96841284" eleName="BenNianNianChuYuEQiTaZongHeShouYi" context="neeq_duration_T-1"/>
    <Item id="00007424" ccId="2372563562" eleName="BenQiZengJianBianDongJinEQiTaZongHeShouYi" context="neeq_duration_T-1"/>
    <Item id="00007425" ccId="2734339472" eleName="JingLiRunHeQiTaZongHeShouYiBianDongDaoZhiDeBianDongJinEQiTaZongHeShouYi" context="neeq_duration_T-1"/>
    <Item id="00007426" ccId="1131759036" eleName="SuoYouZheTouRuHeJianShaoZiBenDaoZhiDeBianDongQiTaZongHeShouYi" context="neeq_duration_T-1"/>
    <Item id="00007427" ccId="580488178" eleName="GuFenZhiFuJiRuSuoYouZheQuanYiDeJinEDaoZhiDeBianDongQiTaZongHeShouYi" context="neeq_duration_T-1"/>
    <Item id="00007428" ccId="883447337" eleName="QiTaSuoYouZheTouRuHeJianShaoZiBenDaoZhiDeBianDongQiTaZongHeShouYi" context="neeq_duration_T-1"/>
    <Item id="00007429" ccId="2525275595" eleName="LiRunFenPeiDaoZhiDeBianDongQiTaZongHeShouYi" context="neeq_duration_T-1"/>
    <Item id="00007430" ccId="3428900406" eleName="TiQuYingYuGongJiDaoZhiDeBianDongQiTaZongHeShouYi" context="neeq_duration_T-1"/>
    <Item id="00007431" ccId="4254221356" eleName="DuiSuoYouZheHuoGuDongDeFenPeiDaoZhiDeBianDongQiTaZongHeShouYi" context="neeq_duration_T-1"/>
    <Item id="00007432" ccId="285473902" eleName="QiTaLiRunFenPeiDaoZhiDeBianDongQiTaZongHeShouYi" context="neeq_duration_T-1"/>
    <Item id="00007433" ccId="2534988498" eleName="SuoYouZheQuanYiNeiBuJieZhuanBianDongDaoZhiDeBianDongQiTaZongHeShouYi" context="neeq_duration_T-1"/>
    <Item id="00007434" ccId="1724169379" eleName="ZiBenGongJiZhuanZengZiBenHuoGuBenDaoZhiDeBianDongQiTaZongHeShouYi" context="neeq_duration_T-1"/>
    <Item id="00007435" ccId="3464368349" eleName="YingYuGongJiZhuanZengZiBenHuoGuBenDaoZhiDeBianDongQiTaZongHeShouYi" context="neeq_duration_T-1"/>
    <Item id="00007436" ccId="967702610" eleName="YingYuGongJiMiBuKuiSunDaoZhiDeBianDongQiTaZongHeShouYi" context="neeq_duration_T-1"/>
    <Item id="00007437" ccId="834502289" eleName="QiTaSuoYouZheQuanYiNeiBuJieZhuanDaoZhiDeBianDongQiTaZongHeShouYi" context="neeq_duration_T-1"/>
    <Item id="00007438" ccId="3635341821" eleName="ZhuanXiangChuBeiDeBianDongQiTaZongHeShouYi" context="neeq_duration_T-1"/>
    <Item id="00007439" ccId="4128328923" eleName="BenQiTiQuDaoZhiDeBianDongQiTaZongHeShouYi" context="neeq_duration_T-1"/>
    <Item id="00007440" ccId="1728726674" eleName="BenQiShiYongDaoZhiDeBianDongQiTaZongHeShouYi" context="neeq_duration_T-1"/>
    <Item id="00007441" ccId="1547717614" eleName="kuaiJiZhengCeBianGengDaoZhiDeBianGengZhuanXiangChuBei" context="neeq_duration_T-1"/>
    <Item id="00007442" ccId="3938376349" eleName="QianQiChaCuoGengZhengDaoZhiDeBianGengZhuanXiangChuBei" context="neeq_duration_T-1"/>
    <Item id="00007443" ccId="250250276" eleName="QiTaDaoZhiDeBianGengZhuanXiangChuBei" context="neeq_duration_T-1"/>
    <Item id="00007444" ccId="3180921768" eleName="BenNianNianChuYuEZhuanXiangChuBei" context="neeq_duration_T-1"/>
    <Item id="00007445" ccId="1882893705" eleName="BenQiZengJianBianDongJinEZhuanXiangChuBei" context="neeq_duration_T-1"/>
    <Item id="00007446" ccId="1640682202" eleName="JingLiRunHeQiTaZongHeShouYiBianDongDaoZhiDeBianDongJinEZhuanXiangChuBei" context="neeq_duration_T-1"/>
    <Item id="00007447" ccId="3276268033" eleName="SuoYouZheTouRuHeJianShaoZiBenDaoZhiDeBianDongZhuanXiangChuBei" context="neeq_duration_T-1"/>
    <Item id="00007449" ccId="1340279292" eleName="GuFenZhiFuJiRuSuoYouZheQuanYiDeJinEDaoZhiDeBianDongZhuanXiangChuBei" context="neeq_duration_T-1"/>
    <Item id="00007450" ccId="1899856237" eleName="QiTaSuoYouZheTouRuHeJianShaoZiBenDaoZhiDeBianDongZhuanXiangChuBei" context="neeq_duration_T-1"/>
    <Item id="00007451" ccId="2886284007" eleName="LiRunFenPeiDaoZhiDeBianDongZhuanXiangChuBei" context="neeq_duration_T-1"/>
    <Item id="00007452" ccId="2009324051" eleName="TiQuYingYuGongJiDaoZhiDeBianDongZhuanXiangChuBei" context="neeq_duration_T-1"/>
    <Item id="00007453" ccId="2105834939" eleName="DuiSuoYouZheHuoGuDongDeFenPeiDaoZhiDeBianDongZhuanXiangChuBei" context="neeq_duration_T-1"/>
    <Item id="00007454" ccId="518666089" eleName="QiTaLiRunFenPeiDaoZhiDeBianDongZhuanXiangChuBei" context="neeq_duration_T-1"/>
    <Item id="00007455" ccId="1212144510" eleName="SuoYouZheQuanYiNeiBuJieZhuanBianDongDaoZhiDeBianDongZhuanXiangChuBei" context="neeq_duration_T-1"/>
    <Item id="00007456" ccId="3744582398" eleName="ZiBenGongJiZhuanZengZiBenHuoGuBenDaoZhiDeBianDongZhuanXiangChuBei" context="neeq_duration_T-1"/>
    <Item id="00007457" ccId="1264030578" eleName="YingYuGongJiZhuanZengZiBenHuoGuBenDaoZhiDeBianDongZhuanXiangChuBei" context="neeq_duration_T-1"/>
    <Item id="00007458" ccId="4109745005" eleName="YingYuGongJiMiBuKuiSunDaoZhiDeBianDongZhuanXiangChuBei" context="neeq_duration_T-1"/>
    <Item id="00007459" ccId="935724275" eleName="QiTaSuoYouZheQuanYiNeiBuJieZhuanDaoZhiDeBianDongZhuanXiangChuBei" context="neeq_duration_T-1"/>
    <Item id="00007460" ccId="3486872600" eleName="ZhuanXiangChuBeiDeBianDongZhuanXiangChuBei" context="neeq_duration_T-1"/>
    <Item id="00007461" ccId="1123194038" eleName="BenQiTiQuDaoZhiDeBianDongZhuanXiangChuBei" context="neeq_duration_T-1"/>
    <Item id="00007462" ccId="2977166942" eleName="BenQiShiYongDaoZhiDeBianDongZhuanXiangChuBei" context="neeq_duration_T-1"/>
    <Item id="00007463" ccId="3128577951" eleName="kuaiJiZhengCeBianGengDaoZhiDeBianGengYingYuGongJi" context="neeq_duration_T-1"/>
    <Item id="00007464" ccId="854932495" eleName="QianQiChaCuoGengZhengDaoZhiDeBianGengYingYuGongJi" context="neeq_duration_T-1"/>
    <Item id="00007465" ccId="3330236423" eleName="QiTaDaoZhiDeBianGengYingYuGongJi" context="neeq_duration_T-1"/>
    <Item id="00007466" ccId="1675147440" eleName="BenNianNianChuYuEYingYuGongJi" context="neeq_duration_T-1"/>
    <Item id="00007467" ccId="1415909290" eleName="BenQiZengJianBianDongJinEYingYuGongJi" context="neeq_duration_T-1"/>
    <Item id="00007468" ccId="174467683" eleName="JingLiRunHeQiTaZongHeShouYiBianDongDaoZhiDeBianDongJinEYingYuGongJi" context="neeq_duration_T-1"/>
    <Item id="00007469" ccId="2336025746" eleName="SuoYouZheTouRuHeJianShaoZiBenDaoZhiDeBianDongYingYuGongJi" context="neeq_duration_T-1"/>
    <Item id="00007470" ccId="3032055585" eleName="GuFenZhiFuJiRuSuoYouZheQuanYiDeJinEDaoZhiDeBianDongYingYuGongJi" context="neeq_duration_T-1"/>
    <Item id="00007471" ccId="3860447559" eleName="QiTaSuoYouZheTouRuHeJianShaoZiBenDaoZhiDeBianDongYingYuGongJi" context="neeq_duration_T-1"/>
    <Item id="00007472" ccId="1583253225" eleName="LiRunFenPeiDaoZhiDeBianDongYingYuGongJi" context="neeq_duration_T-1"/>
    <Item id="00007473" ccId="2087880070" eleName="TiQuYingYuGongJiDaoZhiDeBianDongYingYuGongJi" context="neeq_duration_T-1"/>
    <Item id="00007474" ccId="3706663693" eleName="DuiSuoYouZheHuoGuDongDeFenPeiDaoZhiDeBianDongYingYuGongJi" context="neeq_duration_T-1"/>
    <Item id="00007475" ccId="515120504" eleName="QiTaLiRunFenPeiDaoZhiDeBianDongYingYuGongJi" context="neeq_duration_T-1"/>
    <Item id="00007476" ccId="3725155964" eleName="SuoYouZheQuanYiNeiBuJieZhuanBianDongDaoZhiDeBianDongYingYuGongJi" context="neeq_duration_T-1"/>
    <Item id="00007477" ccId="3493425508" eleName="ZiBenGongJiZhuanZengZiBenHuoGuBenDaoZhiDeBianDongYingYuGongJi" context="neeq_duration_T-1"/>
    <Item id="00007478" ccId="2670051866" eleName="YingYuGongJiZhuanZengZiBenHuoGuBenDaoZhiDeBianDongYingYuGongJi" context="neeq_duration_T-1"/>
    <Item id="00007479" ccId="1832482951" eleName="YingYuGongJiMiBuKuiSunDaoZhiDeBianDongYingYuGongJi" context="neeq_duration_T-1"/>
    <Item id="00007480" ccId="2995132644" eleName="QiTaSuoYouZheQuanYiNeiBuJieZhuanDaoZhiDeBianDongYingYuGongJi" context="neeq_duration_T-1"/>
    <Item id="00007481" ccId="2714605688" eleName="ZhuanXiangChuBeiDeBianDongYingYuGongJi" context="neeq_duration_T-1"/>
    <Item id="00007482" ccId="2147082461" eleName="BenQiTiQuDaoZhiDeBianDongYingYuGongJi" context="neeq_duration_T-1"/>
    <Item id="00007483" ccId="2797088886" eleName="BenQiShiYongDaoZhiDeBianDongYingYuGongJi" context="neeq_duration_T-1"/>
    <Item id="00007484" ccId="3672814595" eleName="kuaiJiZhengCeBianGengDaoZhiDeBianGengWeiFenPeiLiRun" context="neeq_duration_T-1"/>
    <Item id="00007485" ccId="2609303460" eleName="QianQiChaCuoGengZhengDaoZhiDeBianGengWeiFenPeiLiRun" context="neeq_duration_T-1"/>
    <Item id="00007486" ccId="133223230" eleName="QiTaDaoZhiDeBianGengWeiFenPeiLiRun" context="neeq_duration_T-1"/>
    <Item id="00007487" ccId="3277574974" eleName="BenNianNianChuYuEWeiFenPeiLiRun" context="neeq_duration_T-1"/>
    <Item id="00007488" ccId="2169044392" eleName="BenQiZengJianBianDongJinEWeiFenPeiLiRun" context="neeq_duration_T-1"/>
    <Item id="00007489" ccId="2507552146" eleName="JingLiRunHeQiTaZongHeShouYiBianDongDaoZhiDeBianDongJinEWeiFenPeiLiRun" context="neeq_duration_T-1"/>
    <Item id="00007490" ccId="593985764" eleName="SuoYouZheTouRuHeJianShaoZiBenDaoZhiDeBianDongWeiFenPeiLiRun" context="neeq_duration_T-1"/>
    <Item id="00007491" ccId="1777830843" eleName="GuFenZhiFuJiRuSuoYouZheQuanYiDeJinEDaoZhiDeBianDongWeiFenPeiLiRun" context="neeq_duration_T-1"/>
    <Item id="00007492" ccId="3868844870" eleName="QiTaSuoYouZheTouRuHeJianShaoZiBenDaoZhiDeBianDongWeiFenPeiLiRun" context="neeq_duration_T-1"/>
    <Item id="00007493" ccId="4111440845" eleName="LiRunFenPeiDaoZhiDeBianDongWeiFenPeiLiRun" context="neeq_duration_T-1"/>
    <Item id="00007494" ccId="3443317735" eleName="TiQuYingYuGongJiDaoZhiDeBianDongWeiFenPeiLiRun" context="neeq_duration_T-1"/>
    <Item id="00007495" ccId="1368721065" eleName="DuiSuoYouZheHuoGuDongDeFenPeiDaoZhiDeBianDongWeiFenPeiLiRun" context="neeq_duration_T-1"/>
    <Item id="00007496" ccId="3938005183" eleName="QiTaLiRunFenPeiDaoZhiDeBianDongWeiFenPeiLiRun" context="neeq_duration_T-1"/>
    <Item id="00007497" ccId="3408334188" eleName="SuoYouZheQuanYiNeiBuJieZhuanBianDongDaoZhiDeBianDongWeiFenPeiLiRun" context="neeq_duration_T-1"/>
    <Item id="00007498" ccId="1150936746" eleName="ZiBenGongJiZhuanZengZiBenHuoGuBenDaoZhiDeBianDongWeiFenPeiLiRun" context="neeq_duration_T-1"/>
    <Item id="00007499" ccId="1508256697" eleName="YingYuGongJiZhuanZengZiBenHuoGuBenDaoZhiDeBianDongWeiFenPeiLiRun" context="neeq_duration_T-1"/>
    <Item id="00007500" ccId="101379033" eleName="YingYuGongJiMiBuKuiSunDaoZhiDeBianDongWeiFenPeiLiRun" context="neeq_duration_T-1"/>
    <Item id="00007501" ccId="2976547767" eleName="QiTaSuoYouZheQuanYiNeiBuJieZhuanDaoZhiDeBianDongWeiFenPeiLiRun" context="neeq_duration_T-1"/>
    <Item id="00007502" ccId="295119106" eleName="ZhuanXiangChuBeiDeBianDongWeiFenPeiLiRun" context="neeq_duration_T-1"/>
    <Item id="00007503" ccId="4193861381" eleName="BenQiTiQuDaoZhiDeBianDongWeiFenPeiLiRun" context="neeq_duration_T-1"/>
    <Item id="00007504" ccId="511494456" eleName="BenQiShiYongDaoZhiDeBianDongWeiFenPeiLiRun" context="neeq_duration_T-1"/>
    <Item id="00007505" ccId="3408409153" eleName="kuaiJiZhengCeBianGengDaoZhiDeBianGengShaoShuGuDongQuanYi" context="neeq_duration_T-1"/>
    <Item id="00007506" ccId="3132655912" eleName="QianQiChaCuoGengZhengDaoZhiDeBianGengShaoShuGuDongQuanYi" context="neeq_duration_T-1"/>
    <Item id="00007507" ccId="3980777679" eleName="QiTaDaoZhiDeBianGengShaoShuGuDongQuanYi" context="neeq_duration_T-1"/>
    <Item id="00007508" ccId="436880818" eleName="BenNianNianChuYuEShaoShuGuDongQuanYi" context="neeq_duration_T-1"/>
    <Item id="00007509" ccId="3599730831" eleName="BenQiZengJianBianDongJinEShaoShuGuDongQuanYi" context="neeq_duration_T-1"/>
    <Item id="00007510" ccId="238984833" eleName="JingLiRunHeQiTaZongHeShouYiBianDongDaoZhiDeBianDongJinEShaoShuGuDongQuanYi" context="neeq_duration_T-1"/>
    <Item id="00007511" ccId="4044072302" eleName="SuoYouZheTouRuHeJianShaoZiBenDaoZhiDeBianDongShaoShuGuDongQuanYi" context="neeq_duration_T-1"/>
    <Item id="00007512" ccId="2255079989" eleName="GuFenZhiFuJiRuSuoYouZheQuanYiDeJinEDaoZhiDeBianDongShaoShuGuDongQuanYi" context="neeq_duration_T-1"/>
    <Item id="00007513" ccId="4132116287" eleName="QiTaSuoYouZheTouRuHeJianShaoZiBenDaoZhiDeBianDongShaoShuGuDongQuanYi" context="neeq_duration_T-1"/>
    <Item id="00007514" ccId="2427537113" eleName="LiRunFenPeiDaoZhiDeBianDongShaoShuGuDongQuanYi" context="neeq_duration_T-1"/>
    <Item id="00007515" ccId="3637349331" eleName="TiQuYingYuGongJiDaoZhiDeBianDongShaoShuGuDongQuanYi" context="neeq_duration_T-1"/>
    <Item id="00007516" ccId="2197890152" eleName="DuiSuoYouZheHuoGuDongDeFenPeiDaoZhiDeBianDongShaoShuGuDongQuanYi" context="neeq_duration_T-1"/>
    <Item id="00007517" ccId="223501353" eleName="QiTaLiRunFenPeiDaoZhiDeBianDongShaoShuGuDongQuanYi" context="neeq_duration_T-1"/>
    <Item id="00007518" ccId="3593716688" eleName="SuoYouZheQuanYiNeiBuJieZhuanBianDongDaoZhiDeBianDongShaoShuGuDongQuanYi" context="neeq_duration_T-1"/>
    <Item id="00007519" ccId="3834159183" eleName="ZiBenGongJiZhuanZengZiBenHuoGuBenDaoZhiDeBianDongShaoShuGuDongQuanYi" context="neeq_duration_T-1"/>
    <Item id="00007520" ccId="635991300" eleName="YingYuGongJiZhuanZengZiBenHuoGuBenDaoZhiDeBianDongShaoShuGuDongQuanYi" context="neeq_duration_T-1"/>
    <Item id="00007521" ccId="3634583221" eleName="YingYuGongJiMiBuKuiSunDaoZhiDeBianDongShaoShuGuDongQuanYi" context="neeq_duration_T-1"/>
    <Item id="00007522" ccId="1087808099" eleName="QiTaSuoYouZheQuanYiNeiBuJieZhuanDaoZhiDeBianDongShaoShuGuDongQuanYi" context="neeq_duration_T-1"/>
    <Item id="00007523" ccId="4045846503" eleName="ZhuanXiangChuBeiDeBianDongShaoShuGuDongQuanYi" context="neeq_duration_T-1"/>
    <Item id="00007524" ccId="2479031965" eleName="BenQiTiQuDaoZhiDeBianDongShaoShuGuDongQuanYi" context="neeq_duration_T-1"/>
    <Item id="00007525" ccId="1840582334" eleName="BenQiShiYongDaoZhiDeBianDongShaoShuGuDongQuanYi" context="neeq_duration_T-1"/>
    <Item id="00007526" ccId="1910191122" eleName="kuaiJiZhengCeBianGengDaoZhiDeBianGengSuoYouZheQuanYi" context="neeq_duration_T-1"/>
    <Item id="00007527" ccId="2605295787" eleName="QianQiChaCuoGengZhengDaoZhiDeBianGengSuoYouZheQuanYi" context="neeq_duration_T-1"/>
    <Item id="00007528" ccId="2103758123" eleName="QiTaDaoZhiDeBianGengSuoYouZheQuanYi" context="neeq_duration_T-1"/>
    <Item id="00007529" ccId="556047737" eleName="BenNianNianChuYuESuoYouZheQuanYi" context="neeq_duration_T-1"/>
    <Item id="00007530" ccId="269664149" eleName="BenQiZengJianBianDongJinESuoYouZheQuanYi" context="neeq_duration_T-1"/>
    <Item id="00007531" ccId="2181228667" eleName="JingLiRunHeQiTaZongHeShouYiBianDongDaoZhiDeBianDongJinESuoYouZheQuanYi" context="neeq_duration_T-1"/>
    <Item id="00007532" ccId="2779208545" eleName="SuoYouZheTouRuHeJianShaoZiBenDaoZhiDeBianDongSuoYouZheQuanYi" context="neeq_duration_T-1"/>
    <Item id="00007533" ccId="2078468493" eleName="GuFenZhiFuJiRuSuoYouZheQuanYiDeJinEDaoZhiDeBianDongSuoYouZheQuanYi" context="neeq_duration_T-1"/>
    <Item id="00007534" ccId="950129050" eleName="QiTaSuoYouZheTouRuHeJianShaoZiBenDaoZhiDeBianDongSuoYouZheQuanYi" context="neeq_duration_T-1"/>
    <Item id="00007535" ccId="3342030811" eleName="LiRunFenPeiDaoZhiDeBianDongSuoYouZheQuanYi" context="neeq_duration_T-1"/>
    <Item id="00007536" ccId="3266016600" eleName="TiQuYingYuGongJiDaoZhiDeBianDongSuoYouZheQuanYi" context="neeq_duration_T-1"/>
    <Item id="00007537" ccId="2141999835" eleName="DuiSuoYouZheHuoGuDongDeFenPeiDaoZhiDeBianDongSuoYouZheQuanYi" context="neeq_duration_T-1"/>
    <Item id="00007538" ccId="2885509962" eleName="QiTaLiRunFenPeiDaoZhiDeBianDongSuoYouZheQuanYi" context="neeq_duration_T-1"/>
    <Item id="00007540" ccId="632985435" eleName="ZiBenGongJiZhuanZengZiBenHuoGuBenDaoZhiDeBianDongSuoYouZheQuanYi" context="neeq_duration_T-1"/>
    <Item id="00007541" ccId="521516413" eleName="YingYuGongJiZhuanZengZiBenHuoGuBenDaoZhiDeBianDongSuoYouZheQuanYi" context="neeq_duration_T-1"/>
    <Item id="00007542" ccId="73858634" eleName="YingYuGongJiMiBuKuiSunDaoZhiDeBianDongSuoYouZheQuanYi" context="neeq_duration_T-1"/>
    <Item id="00007543" ccId="2044703293" eleName="QiTaSuoYouZheQuanYiNeiBuJieZhuanDaoZhiDeBianDongSuoYouZheQuanYi" context="neeq_duration_T-1"/>
    <Item id="00007544" ccId="3557798568" eleName="ZhuanXiangChuBeiDeBianDongSuoYouZheQuanYi" context="neeq_duration_T-1"/>
    <Item id="00007545" ccId="3764936245" eleName="BenQiTiQuDaoZhiDeBianDongSuoYouZheQuanYi" context="neeq_duration_T-1"/>
    <Item id="00007546" ccId="4052089222" eleName="BenQiShiYongDaoZhiDeBianDongSuoYouZheQuanYi" context="neeq_duration_T-1"/>
    <Item id="00007585" ccId="1898621307" eleName="kuaiJiZhengCeBianGengDaoZhiDeBianGengZiBenGongJi" context="neeq_duration_T-1"/>
    <Item id="00007586" ccId="4149062289" eleName="kuaiJiZhengCeBianGengDaoZhiDeBianGengZiBenGongJi" context="neeq_duration_T"/>
    <Item id="00008121" ccId="568082383" eleName="TongYiKongZhiXiaQiYeHeBingDaoZhiDeBianGengShiShouZiBenHuoGuBen" context="neeq_duration_T"/>
    <Item id="00008122" ccId="1012574159" eleName="GeneralProvisions" context="neeq_instant_T-1"/>
    <Item id="00008123" ccId="3500606670" eleName="SuoYouZheTouRuZiBenDaoZhiDeBianDongShiShouZiBenHuoGuBen" context="neeq_duration_T"/>
    <Item id="00008124" ccId="1131290990" eleName="QiTaQuanYiGongJuChiYouZheTouRuZiBenDaoZhiDeBianDongShiShouZiBenHuoGuBen" context="neeq_duration_T"/>
    <Item id="00008125" ccId="2253540451" eleName="TiQuYiBanFengXianZhunBeiDaoZhiDeBianDongShiShouZiBenHuoGuBen" context="neeq_duration_T"/>
    <Item id="00008126" ccId="3976461993" eleName="QiTaZengJianBianDongJinEShiShouZiBenHuoGuBen" context="neeq_duration_T"/>
    <Item id="00008208" ccId="3647137265" eleName="TongYiKongZhiXiaQiYeHeBingDaoZhiDeBianGengZiBenGongJi" context="neeq_duration_T"/>
    <Item id="00008209" ccId="64463027" eleName="SuoYouZheTouRuZiBenDaoZhiDeBianDongZiBenGongJi" context="neeq_duration_T"/>
    <Item id="00008210" ccId="3406788725" eleName="QiTaQuanYiGongJuChiYouZheTouRuZiBenDaoZhiDeBianDongZiBenGongJi" context="neeq_duration_T"/>
    <Item id="00008211" ccId="113875440" eleName="TiQuYiBanFengXianZhunBeiDaoZhiDeBianDongZiBenGongJi" context="neeq_duration_T"/>
    <Item id="00008212" ccId="2782990264" eleName="QiTaZengJianBianDongJinEZiBenGongJi" context="neeq_duration_T"/>
    <Item id="00008213" ccId="1721708958" eleName="TongYiKongZhiXiaQiYeHeBingDaoZhiDeBianGengKuCunGu" context="neeq_duration_T"/>
    <Item id="00008214" ccId="1911271135" eleName="SuoYouZheTouRuZiBenDaoZhiDeBianDongKuCunGu" context="neeq_duration_T"/>
    <Item id="00008215" ccId="957615023" eleName="QiTaQuanYiGongJuChiYouZheTouRuZiBenDaoZhiDeBianDongKuCunGu" context="neeq_duration_T"/>
    <Item id="00008216" ccId="3381109898" eleName="TiQuYiBanFengXianZhunBeiDaoZhiDeBianDongKuCunGu" context="neeq_duration_T"/>
    <Item id="00008217" ccId="1146469125" eleName="QiTaZengJianBianDongJinEKuCunGu" context="neeq_duration_T"/>
    <Item id="00008218" ccId="582653121" eleName="TongYiKongZhiXiaQiYeHeBingDaoZhiDeBianGengQiTaZongHeShouYi" context="neeq_duration_T"/>
    <Item id="00008219" ccId="2023590521" eleName="SuoYouZheTouRuZiBenDaoZhiDeBianDongQiTaZongHeShouYi" context="neeq_duration_T"/>
    <Item id="00008220" ccId="3878879412" eleName="QiTaQuanYiGongJuChiYouZheTouRuZiBenDaoZhiDeBianDongQiTaZongHeShouYi" context="neeq_duration_T"/>
    <Item id="00008221" ccId="3096962288" eleName="TiQuYiBanFengXianZhunBeiDaoZhiDeBianDongQiTaZongHeShouYi" context="neeq_duration_T"/>
    <Item id="00008222" ccId="2296555918" eleName="QiTaZengJianBianDongJinEQiTaZongHeShouYi" context="neeq_duration_T"/>
    <Item id="00008223" ccId="1292170588" eleName="TongYiKongZhiXiaQiYeHeBingDaoZhiDeBianGengZhuanXiangChuBei" context="neeq_duration_T"/>
    <Item id="00008224" ccId="1612159739" eleName="SuoYouZheTouRuZiBenDaoZhiDeBianDongZhuanXiangChuBei" context="neeq_duration_T"/>
    <Item id="00008225" ccId="4281739460" eleName="QiTaQuanYiGongJuChiYouZheTouRuZiBenDaoZhiDeBianDongZhuanXiangChuBei" context="neeq_duration_T"/>
    <Item id="00008226" ccId="268278883" eleName="TiQuYiBanFengXianZhunBeiDaoZhiDeBianDongZhuanXiangChuBei" context="neeq_duration_T"/>
    <Item id="00008227" ccId="1544087998" eleName="QiTaZengJianBianDongJinEZhuanXiangChuBei" context="neeq_duration_T"/>
    <Item id="00008228" ccId="2887898510" eleName="TongYiKongZhiXiaQiYeHeBingDaoZhiDeBianGengYingYuGongJi" context="neeq_duration_T"/>
    <Item id="00008230" ccId="2897924546" eleName="QiTaQuanYiGongJuChiYouZheTouRuZiBenDaoZhiDeBianDongYingYuGongJi" context="neeq_duration_T"/>
    <Item id="00008231" ccId="3566361820" eleName="TiQuYiBanFengXianZhunBeiDaoZhiDeBianDongYingYuGongJi" context="neeq_duration_T"/>
    <Item id="00008232" ccId="3731253509" eleName="QiTaZengJianBianDongJinEYingYuGongJi" context="neeq_duration_T"/>
    <Item id="00008233" ccId="2840958077" eleName="QiTaZengJianBianDongJinEYiBanFengXianZhunBei" context="neeq_duration_T"/>
    <Item id="00008234" ccId="749927635" eleName="KuaiJiZhengCeBianGengDaoZhiDeBianGengYiBanFengXianZhunBei" context="neeq_duration_T"/>
    <Item id="00008235" ccId="2808117076" eleName="QianQiChaCuoGengZhengDaoZhiDeBianGengYiBanFengXianZhunBei" context="neeq_duration_T"/>
    <Item id="00008236" ccId="1777438692" eleName="TongYiKongZhiXiaQiYeHeBingDaoZhiDeBianGengYiBanFengXianZhunBei" context="neeq_duration_T"/>
    <Item id="00008237" ccId="2326081643" eleName="QiTaDaoZhiDeBianGengYiBanFengXianZhunBei" context="neeq_duration_T"/>
    <Item id="00008238" ccId="2675287931" eleName="BenNianNianChuYuEYiBanFengXianZhunBei" context="neeq_duration_T"/>
    <Item id="00008239" ccId="1895691215" eleName="BenQiZengJianBianDongJinEYiBanFengXianZhunBei" context="neeq_duration_T"/>
    <Item id="00008240" ccId="1554504423" eleName="JingLiRunHeQiTaZongHeShouYiBianDongDaoZhiDeBianDongJinEYiBanFengXianZhunBei" context="neeq_duration_T"/>
    <Item id="00008241" ccId="713544045" eleName="SuoYouZheTouRuHeJianShaoZiBenDaoZhiDeBianDongYiBanFengXianZhunBei" context="neeq_duration_T"/>
    <Item id="00008242" ccId="1789083974" eleName="SuoYouZheTouRuZiBenDaoZhiDeBianDongYiBanFengXianZhunBei" context="neeq_duration_T"/>
    <Item id="00008243" ccId="1262883200" eleName="QiTaQuanYiGongJuChiYouZheTouRuZiBenDaoZhiDeBianDongYiBanFengXianZhunBei" context="neeq_duration_T"/>
    <Item id="00008244" ccId="636147170" eleName="GuFenZhiFuJiRuSuoYouZheQuanYiDeJinEDaoZhiDeBianDongYiBanFengXianZhunBei" context="neeq_duration_T"/>
    <Item id="00008245" ccId="446123576" eleName="QiTaSuoYouZheTouRuHeJianShaoZiBenDaoZhiDeBianDongYiBanFengXianZhunBei" context="neeq_duration_T"/>
    <Item id="00008246" ccId="3854127124" eleName="LiRunFenPeiDaoZhiDeBianDongYiBanFengXianZhunBei" context="neeq_duration_T"/>
    <Item id="00008247" ccId="1371884728" eleName="TiQuYingYuGongJiDaoZhiDeBianDongYiBanFengXianZhunBei" context="neeq_duration_T"/>
    <Item id="00008248" ccId="3390364472" eleName="TiQuYiBanFengXianZhunBeiDaoZhiDeBianDongYiBanFengXianZhunBei" context="neeq_duration_T"/>
    <Item id="00008249" ccId="3351425747" eleName="DuiSuoYouZheHuoGuDongDeFenPeiDaoZhiDeBianDongYiBanFengXianZhunBei" context="neeq_duration_T"/>
    <Item id="00008250" ccId="3104676730" eleName="QiTaLiRunFenPeiDaoZhiDeBianDongYiBanFengXianZhunBei" context="neeq_duration_T"/>
    <Item id="00008251" ccId="3462290857" eleName="SuoYouZheQuanYiNeiBuJieZhuanBianDongDaoZhiDeBianDongYiBanFengXianZhunBei" context="neeq_duration_T"/>
    <Item id="00008252" ccId="291484141" eleName="ZiBenGongJiZhuanZengZiBenHuoGuBenDaoZhiDeBianDongYiBanFengXianZhunBei" context="neeq_duration_T"/>
    <Item id="00008253" ccId="3510229780" eleName="YingYuGongJiZhuanZengZiBenHuoGuBenDaoZhiDeBianDongYiBanFengXianZhunBei" context="neeq_duration_T"/>
    <Item id="00008254" ccId="794871983" eleName="YingYuGongJiMiBuKuiSunDaoZhiDeBianDongYiBanFengXianZhunBei" context="neeq_duration_T"/>
    <Item id="00008255" ccId="1185785004" eleName="QiTaSuoYouZheQuanYiNeiBuJieZhuanDaoZhiDeBianDongYiBanFengXianZhunBei" context="neeq_duration_T"/>
    <Item id="00008256" ccId="4152531687" eleName="ZhuanXiangChuBeiDeBianDongYiBanFengXianZhunBei" context="neeq_duration_T"/>
    <Item id="00008257" ccId="2794324637" eleName="BenQiTiQuDaoZhiDeBianDongYiBanFengXianZhunBei" context="neeq_duration_T"/>
    <Item id="00008258" ccId="2764483733" eleName="BenQiShiYongDaoZhiDeBianDongYiBanFengXianZhunBei" context="neeq_duration_T"/>
    <Item id="00008259" ccId="3882798050" eleName="GeneralProvisions" context="neeq_instant_T"/>
    <Item id="00008260" ccId="1912042073" eleName="TongYiKongZhiXiaQiYeHeBingDaoZhiDeBianGengWeiFenPeiLiRun" context="neeq_duration_T"/>
    <Item id="00008261" ccId="3134588486" eleName="SuoYouZheTouRuZiBenDaoZhiDeBianDongWeiFenPeiLiRun" context="neeq_duration_T"/>
    <Item id="00008262" ccId="4058636561" eleName="QiTaQuanYiGongJuChiYouZheTouRuZiBenDaoZhiDeBianDongWeiFenPeiLiRun" context="neeq_duration_T"/>
    <Item id="00008263" ccId="1233189489" eleName="TiQuYiBanFengXianZhunBeiDaoZhiDeBianDongWeiFenPeiLiRun" context="neeq_duration_T"/>
    <Item id="00008264" ccId="114869336" eleName="QiTaZengJianBianDongJinEWeiFenPeiLiRun" context="neeq_duration_T"/>
    <Item id="00008265" ccId="720016931" eleName="TongYiKongZhiXiaQiYeHeBingDaoZhiDeBianGengShaoShuGuDongQuanYi" context="neeq_duration_T"/>
    <Item id="00008266" ccId="3870541392" eleName="SuoYouZheTouRuZiBenDaoZhiDeBianDongShaoShuGuDongQuanYi" context="neeq_duration_T"/>
    <Item id="00008267" ccId="1724243355" eleName="QiTaQuanYiGongJuChiYouZheTouRuZiBenDaoZhiDeBianDongShaoShuGuDongQuanYi" context="neeq_duration_T"/>
    <Item id="00008268" ccId="3426521355" eleName="TiQuYiBanFengXianZhunBeiDaoZhiDeBianDongShaoShuGuDongQuanYi" context="neeq_duration_T"/>
    <Item id="00008269" ccId="1306132951" eleName="QiTaZengJianBianDongJinEShaoShuGuDongQuanYi" context="neeq_duration_T"/>
    <Item id="00008270" ccId="3836701816" eleName="TongYiKongZhiXiaQiYeHeBingDaoZhiDeBianGengSuoYouZheQuanYi" context="neeq_duration_T"/>
    <Item id="00008271" ccId="1748531356" eleName="SuoYouZheTouRuZiBenDaoZhiDeBianDongSuoYouZheQuanYi" context="neeq_duration_T"/>
    <Item id="00008272" ccId="1501932164" eleName="QiTaQuanYiGongJuChiYouZheTouRuZiBenDaoZhiDeBianDongSuoYouZheQuanYi" context="neeq_duration_T"/>
    <Item id="00008273" ccId="3298544877" eleName="TiQuYiBanFengXianZhunBeiDaoZhiDeBianDongSuoYouZheQuanYi" context="neeq_duration_T"/>
    <Item id="00008274" ccId="2624175234" eleName="QiTaZengJianBianDongJinESuoYouZheQuanYi" context="neeq_duration_T"/>
    <Item id="00008278" ccId="3835246090" eleName="CapitalSurplus" context="neeq_instant_T-2"/>
    <Item id="00008279" ccId="2809660964" eleName="GeneralProvisions" context="neeq_instant_T-2"/>
    <Item id="00008283" ccId="1364871677" eleName="GeneralProvisions" context="neeq_instant_T-1"/>
    <Item id="00008287" ccId="1482117329" eleName="TongYiKongZhiXiaQiYeHeBingDaoZhiDeBianGengShiShouZiBenHuoGuBen" context="neeq_duration_T-1"/>
    <Item id="00008363" ccId="958524484" eleName="TongYiKongZhiXiaQiYeHeBingDaoZhiDeBianGengZiBenGongJi" context="neeq_duration_T-1"/>
    <Item id="00008364" ccId="844213423" eleName="SuoYouZheTouRuZiBenDaoZhiDeBianDongZiBenGongJi" context="neeq_duration_T-1"/>
    <Item id="00008365" ccId="1181779217" eleName="QiTaQuanYiGongJuChiYouZheTouRuZiBenDaoZhiDeBianDongZiBenGongJi" context="neeq_duration_T-1"/>
    <Item id="00008366" ccId="2182075183" eleName="QiTaZengJianBianDongJinEZiBenGongJi" context="neeq_duration_T-1"/>
    <Item id="00008367" ccId="3576452593" eleName="TongYiKongZhiXiaQiYeHeBingDaoZhiDeBianGengKuCunGu" context="neeq_duration_T-1"/>
    <Item id="00008368" ccId="1990897950" eleName="SuoYouZheTouRuZiBenDaoZhiDeBianDongKuCunGu" context="neeq_duration_T-1"/>
    <Item id="00008369" ccId="487371517" eleName="QiTaQuanYiGongJuChiYouZheTouRuZiBenDaoZhiDeBianDongKuCunGu" context="neeq_duration_T-1"/>
    <Item id="00008370" ccId="2354068359" eleName="QiTaZengJianBianDongJinEKuCunGu" context="neeq_duration_T-1"/>
    <Item id="00008371" ccId="2906779765" eleName="TongYiKongZhiXiaQiYeHeBingDaoZhiDeBianGengQiTaZongHeShouYi" context="neeq_duration_T-1"/>
    <Item id="00008372" ccId="892241919" eleName="SuoYouZheTouRuZiBenDaoZhiDeBianDongQiTaZongHeShouYi" context="neeq_duration_T-1"/>
    <Item id="00008373" ccId="2786001271" eleName="QiTaQuanYiGongJuChiYouZheTouRuZiBenDaoZhiDeBianDongQiTaZongHeShouYi" context="neeq_duration_T-1"/>
    <Item id="00008374" ccId="1844890949" eleName="TiQuYiBanFengXianZhunBeiDaoZhiDeBianDongQiTaZongHeShouYi" context="neeq_duration_T-1"/>
    <Item id="00008375" ccId="2457603920" eleName="QiTaZengJianBianDongJinEQiTaZongHeShouYi" context="neeq_duration_T-1"/>
    <Item id="00008376" ccId="2382825999" eleName="TongYiKongZhiXiaQiYeHeBingDaoZhiDeBianGengZhuanXiangChuBei" context="neeq_duration_T-1"/>
    <Item id="00008377" ccId="1972634760" eleName="SuoYouZheTouRuZiBenDaoZhiDeBianDongZhuanXiangChuBei" context="neeq_duration_T-1"/>
    <Item id="00008378" ccId="5027111" eleName="QiTaQuanYiGongJuChiYouZheTouRuZiBenDaoZhiDeBianDongZhuanXiangChuBei" context="neeq_duration_T-1"/>
    <Item id="00008379" ccId="2604058738" eleName="TiQuYiBanFengXianZhunBeiDaoZhiDeBianDongZhuanXiangChuBei" context="neeq_duration_T-1"/>
    <Item id="00008380" ccId="1863327805" eleName="QiTaZengJianBianDongJinEZhuanXiangChuBei" context="neeq_duration_T-1"/>
    <Item id="00008381" ccId="2245068060" eleName="TongYiKongZhiXiaQiYeHeBingDaoZhiDeBianGengYingYuGongJi" context="neeq_duration_T-1"/>
    <Item id="00008383" ccId="745079451" eleName="QiTaQuanYiGongJuChiYouZheTouRuZiBenDaoZhiDeBianDongYingYuGongJi" context="neeq_duration_T-1"/>
    <Item id="00008384" ccId="2341889760" eleName="TiQuYiBanFengXianZhunBeiDaoZhiDeBianDongYingYuGongJi" context="neeq_duration_T-1"/>
    <Item id="00008385" ccId="2667736393" eleName="QiTaZengJianBianDongJinEYingYuGongJi" context="neeq_duration_T-1"/>
    <Item id="00008386" ccId="2447176268" eleName="KuaiJiZhengCeBianGengDaoZhiDeBianGengYiBanFengXianZhunBei" context="neeq_duration_T-1"/>
    <Item id="00008387" ccId="104389872" eleName="QianQiChaCuoGengZhengDaoZhiDeBianGengYiBanFengXianZhunBei" context="neeq_duration_T-1"/>
    <Item id="00008388" ccId="1434935414" eleName="TongYiKongZhiXiaQiYeHeBingDaoZhiDeBianGengYiBanFengXianZhunBei" context="neeq_duration_T-1"/>
    <Item id="00008389" ccId="4126488166" eleName="QiTaDaoZhiDeBianGengYiBanFengXianZhunBei" context="neeq_duration_T-1"/>
    <Item id="00008390" ccId="3671885546" eleName="BenNianNianChuYuEYiBanFengXianZhunBei" context="neeq_duration_T-1"/>
    <Item id="00008391" ccId="2860377538" eleName="BenQiZengJianBianDongJinEYiBanFengXianZhunBei" context="neeq_duration_T-1"/>
    <Item id="00008392" ccId="688418263" eleName="JingLiRunHeQiTaZongHeShouYiBianDongDaoZhiDeBianDongJinEYiBanFengXianZhunBei" context="neeq_duration_T-1"/>
    <Item id="00008393" ccId="3526882556" eleName="SuoYouZheTouRuHeJianShaoZiBenDaoZhiDeBianDongYiBanFengXianZhunBei" context="neeq_duration_T-1"/>
    <Item id="00008394" ccId="193972226" eleName="SuoYouZheTouRuZiBenDaoZhiDeBianDongYiBanFengXianZhunBei" context="neeq_duration_T-1"/>
    <Item id="00008395" ccId="1361782493" eleName="QiTaQuanYiGongJuChiYouZheTouRuZiBenDaoZhiDeBianDongYiBanFengXianZhunBei" context="neeq_duration_T-1"/>
    <Item id="00008396" ccId="57517038" eleName="GuFenZhiFuJiRuSuoYouZheQuanYiDeJinEDaoZhiDeBianDongYiBanFengXianZhunBei" context="neeq_duration_T-1"/>
    <Item id="00008397" ccId="4021028176" eleName="QiTaSuoYouZheTouRuHeJianShaoZiBenDaoZhiDeBianDongYiBanFengXianZhunBei" context="neeq_duration_T-1"/>
    <Item id="00008398" ccId="1086886414" eleName="LiRunFenPeiDaoZhiDeBianDongYiBanFengXianZhunBei" context="neeq_duration_T-1"/>
    <Item id="00008399" ccId="3410482764" eleName="TiQuYingYuGongJiDaoZhiDeBianDongYiBanFengXianZhunBei" context="neeq_duration_T-1"/>
    <Item id="00008400" ccId="1111249440" eleName="TiQuYiBanFengXianZhunBeiDaoZhiDeBianDongYiBanFengXianZhunBei" context="neeq_duration_T-1"/>
    <Item id="00008401" ccId="3257155487" eleName="DuiSuoYouZheHuoGuDongDeFenPeiDaoZhiDeBianDongYiBanFengXianZhunBei" context="neeq_duration_T-1"/>
    <Item id="00008402" ccId="714853893" eleName="QiTaLiRunFenPeiDaoZhiDeBianDongYiBanFengXianZhunBei" context="neeq_duration_T-1"/>
    <Item id="00008403" ccId="3609678744" eleName="SuoYouZheQuanYiNeiBuJieZhuanBianDongDaoZhiDeBianDongYiBanFengXianZhunBei" context="neeq_duration_T-1"/>
    <Item id="00008404" ccId="292798800" eleName="ZiBenGongJiZhuanZengZiBenHuoGuBenDaoZhiDeBianDongYiBanFengXianZhunBei" context="neeq_duration_T-1"/>
    <Item id="00008405" ccId="567919296" eleName="YingYuGongJiZhuanZengZiBenHuoGuBenDaoZhiDeBianDongYiBanFengXianZhunBei" context="neeq_duration_T-1"/>
    <Item id="00008406" ccId="1050656356" eleName="YingYuGongJiMiBuKuiSunDaoZhiDeBianDongYiBanFengXianZhunBei" context="neeq_duration_T-1"/>
    <Item id="00008407" ccId="2287232832" eleName="QiTaSuoYouZheQuanYiNeiBuJieZhuanDaoZhiDeBianDongYiBanFengXianZhunBei" context="neeq_duration_T-1"/>
    <Item id="00008408" ccId="3284365476" eleName="ZhuanXiangChuBeiDeBianDongYiBanFengXianZhunBei" context="neeq_duration_T-1"/>
    <Item id="00008409" ccId="885062751" eleName="BenQiTiQuDaoZhiDeBianDongYiBanFengXianZhunBei" context="neeq_duration_T-1"/>
    <Item id="00008410" ccId="3893137809" eleName="BenQiShiYongDaoZhiDeBianDongYiBanFengXianZhunBei" context="neeq_duration_T-1"/>
    <Item id="00008411" ccId="1913964765" eleName="QiTaZengJianBianDongJinEYiBanFengXianZhunBei" context="neeq_duration_T-1"/>
    <Item id="00008412" ccId="1466542240" eleName="TongYiKongZhiXiaQiYeHeBingDaoZhiDeBianGengWeiFenPeiLiRun" context="neeq_duration_T-1"/>
    <Item id="00008413" ccId="2821371703" eleName="SuoYouZheTouRuZiBenDaoZhiDeBianDongWeiFenPeiLiRun" context="neeq_duration_T-1"/>
    <Item id="00008414" ccId="3847877415" eleName="QiTaQuanYiGongJuChiYouZheTouRuZiBenDaoZhiDeBianDongWeiFenPeiLiRun" context="neeq_duration_T-1"/>
    <Item id="00008415" ccId="1932400564" eleName="TiQuYiBanFengXianZhunBeiDaoZhiDeBianDongWeiFenPeiLiRun" context="neeq_duration_T-1"/>
    <Item id="00008416" ccId="3368084962" eleName="QiTaZengJianBianDongJinEWeiFenPeiLiRun" context="neeq_duration_T-1"/>
    <Item id="00008417" ccId="4097191898" eleName="TongYiKongZhiXiaQiYeHeBingDaoZhiDeBianGengShaoShuGuDongQuanYi" context="neeq_duration_T-1"/>
    <Item id="00008418" ccId="3191007794" eleName="SuoYouZheTouRuZiBenDaoZhiDeBianDongShaoShuGuDongQuanYi" context="neeq_duration_T-1"/>
    <Item id="00008419" ccId="3428369720" eleName="QiTaQuanYiGongJuChiYouZheTouRuZiBenDaoZhiDeBianDongShaoShuGuDongQuanYi" context="neeq_duration_T-1"/>
    <Item id="00008420" ccId="3448170872" eleName="TiQuYiBanFengXianZhunBeiDaoZhiDeBianDongShaoShuGuDongQuanYi" context="neeq_duration_T-1"/>
    <Item id="00008421" ccId="3216368817" eleName="QiTaZengJianBianDongJinEShaoShuGuDongQuanYi" context="neeq_duration_T-1"/>
    <Item id="00008422" ccId="2752763293" eleName="TongYiKongZhiXiaQiYeHeBingDaoZhiDeBianGengSuoYouZheQuanYi" context="neeq_duration_T-1"/>
    <Item id="00008423" ccId="3154553433" eleName="SuoYouZheTouRuZiBenDaoZhiDeBianDongSuoYouZheQuanYi" context="neeq_duration_T-1"/>
    <Item id="00008424" ccId="3099652145" eleName="QiTaQuanYiGongJuChiYouZheTouRuZiBenDaoZhiDeBianDongSuoYouZheQuanYi" context="neeq_duration_T-1"/>
    <Item id="00008425" ccId="1785539241" eleName="TiQuYiBanFengXianZhunBeiDaoZhiDeBianDongSuoYouZheQuanYi" context="neeq_duration_T-1"/>
    <Item id="00008426" ccId="1661811533" eleName="QiTaZengJianBianDongJinESuoYouZheQuanYi" context="neeq_duration_T-1"/>
    <Item id="00008427" ccId="1610094025" eleName="TiQuYiBanFengXianZhunBeiDaoZhiDeBianDongShiShouZiBenHuoGuBen" context="neeq_duration_T-1"/>
    <Item id="00008428" ccId="538018633" eleName="TiQuYiBanFengXianZhunBeiDaoZhiDeBianDongZiBenGongJi" context="neeq_duration_T-1"/>
    <Item id="00008429" ccId="1626351745" eleName="TiQuYiBanFengXianZhunBeiDaoZhiDeBianDongKuCunGu" context="neeq_duration_T-1"/>
    <Item id="00008533" ccId="3976469373" eleName="SuoYouZheTouRuZiBenDaoZhiDeBianDongYingYuGongJi" context="neeq_duration_T-1"/>
    <Item id="00008534" ccId="1805194379" eleName="SuoYouZheTouRuZiBenDaoZhiDeBianDongYingYuGongJi" context="neeq_duration_T"/>
    <Item id="00009084" ccId="1882981176" eleName="GongSiFaDingDaiBiaoRen" context="neeq_duration_T"/>
    <Item id="00009085" ccId="3123645786" eleName="ZhuGuanKuaiJiGongZuoFuZeRen" context="neeq_duration_T"/>
    <Item id="00009086" ccId="3889662845" eleName="KuaiJiJiGouFuZeRen" context="neeq_duration_T"/>
    <Item id="00009089" ccId="250931565" eleName="SuoYouZheTouRuZiBenDaoZhiDeBianDongShiShouZiBenHuoGuBen" context="neeq_duration_T-1"/>
    <Item id="00009090" ccId="835038987" eleName="QiTaQuanYiGongJuChiYouZheTouRuZiBenDaoZhiDeBianDongShiShouZiBenHuoGuBen" context="neeq_duration_T-1"/>
    <Item id="00009091" ccId="866720882" eleName="QiTaZengJianBianDongJinEShiShouZiBenHuoGuBen" context="neeq_duration_T-1"/>
    <Item id="00009093" ccId="2076781374" eleName="SuoYouZheQuanYiNeiBuJieZhuanBianDongDaoZhiDeBianDongSuoYouZheQuanYi" context="neeq_duration_T-1"/>
  </Items>
  <Tuples>
    <Tuple id="00000016" ccId="3132501336" eleName="ZhongDaFengXianShiXiangTuple"/>
    <Tuple id="00000117" ccId="2632976447" eleName="YinkuaiJiZhengCeBianGengJikuaiJiChaCuoGengZhengDengZhuiSuDiaoZhengHuoZhongShuYiQianNianDukuaiJiShuJuTuple"/>
    <Tuple id="00000118" ccId="3446327078" eleName="FeiJingChangXingSunYiXiangMuTuple"/>
    <Tuple id="00000183" ccId="3629030429" eleName="ShouRuGouChengFenXiTuple"/>
    <Tuple id="00000290" ccId="2369249480" eleName="ZhongDaSuSongZhongCaiShiXiangTuple"/>
    <Tuple id="00000306" ccId="1100762205" eleName="BenNianDuNeiYiLvXingJiShangWeiLvXingWanBiDeDuiWaiDanBaoHeTongTuple"/>
    <Tuple id="00000318" ccId="2975781580" eleName="GuDongJiGuanLianFangZhanYongHuoZhuanYiGongSiDeZiJinZiChanJiQiTaZiYuanDeQingKuangTuple"/>
    <Tuple id="00000339" ccId="1893377770" eleName="OuFaXingGuanLianJiaoYiShiXiangTuple"/>
    <Tuple id="00000350" ccId="2147313462" eleName="NianBaoJiBenQingKuangTuple"/>
    <Tuple id="00000415" ccId="4127100169" eleName="QianShiMingGuDongChiGuQingKuangTuple"/>
    <Tuple id="00000441" ccId="3958582895" eleName="BaoGaoQiNeiPuTongGuGuPiaoFaXingQingKuangTuple"/>
    <Tuple id="00000450" ccId="991377255" eleName="CunXuZhiBenNianDuDeYouXianGuGuPiaoJiBenQingKuangTuple"/>
    <Tuple id="00000461" ccId="1052813716" eleName="CunXuZhiBenNianDuDeYouXianGuGuPiaoGuDongMingXiQingKuangTuple"/>
    <Tuple id="00000471" ccId="2282213693" eleName="CunXuZhiBenNianDuDeYouXianGuGuPiaoLiRunFenPeiQingKuangTuple"/>
    <Tuple id="00000479" ccId="3452488087" eleName="CunXuZhiBenNianDuDeYouXianGuGuPiaoHuiGouQingKuangTuple"/>
    <Tuple id="00000486" ccId="2531749197" eleName="CunXuZhiBenNianDuDeYouXianGuGuPiaoZhuanHuanQingKuangTuple"/>
    <Tuple id="00000492" ccId="1021519742" eleName="CunXuZhiBenNianDuDeYouXianGuGuPiaoBiaoJueQuanHuiFuQingKuangTuple"/>
    <Tuple id="00000499" ccId="840124829" eleName="BaoGaoQiNeZhaiQuanRongZiQingKuangTuple"/>
    <Tuple id="00000517" ccId="3425668850" eleName="NianBaoXianRenDongShiJianShiGaoJiGuanLiRenYuanChiGuQingKuangTuple"/>
    <Tuple id="00000529" ccId="1094985633" eleName="DongJianGaoChiGuQingKuangTuple"/>
    <Tuple id="00000545" ccId="1112398291" eleName="DongJianGaoBianDongQingKuangTuple"/>
    <Tuple id="00000590" ccId="4202412897" eleName="SanHuiYunZuoQingKuangTuple"/>
    <Tuple id="00002013" ccId="3963127722" eleName="BaoGaoQiNeiQianWuMingGongYingShangQingKuangTuple"/>
    <Tuple id="00002048" ccId="1320534700" eleName="BaoGaoQiNeiQiTaZhongYaoRongZiQingKuangTuple"/>
    <Tuple id="00002708" ccId="1575925917" eleName="ZaiZhiYuanGongAnGongZuoXingZhiFenLeiTuple"/>
    <Tuple id="00002744" ccId="1744376372" eleName="ShiYiTuple"/>
    <Tuple id="00002747" ccId="4153993822" eleName="BaoGaoQiNeiQianWuMingKeHuQingKuangTuple"/>
    <Tuple id="00002799" ccId="3382346554" eleName="BaoGaoQiNeiPuTongGuLiRunFenPeiQingKuangTuple"/>
  </Tuples>
</map:XbrlMapping>
</file>

<file path=customXml/item6.xml><?xml version="1.0" encoding="utf-8"?>
<info:root xmlns:info="http://wwww.hallomagic.com/xbrl/info" Version="1.0.0.2" ReportCode="GB0101" ReportType="Regular">
  <info:ZhengQuanDaiMa>600004</info:ZhengQuanDaiMa>
  <info:ZhengQuanJianChen>武当山</info:ZhengQuanJianChen>
  <info:ZhuBanQuanShang>申万宏源</info:ZhuBanQuanShang>
  <info:GongGaoRiQi>2016-04-15T00:00:00</info:GongGaoRiQi>
  <info:GongGaoBianHao/>
  <info:GongGaoMingChen>年度报告</info:GongGaoMingChen>
  <info:GongGaoRen/>
  <info:GongGaoNianDu>2015</info:GongGaoNianDu>
</info:root>
</file>

<file path=customXml/item7.xml><?xml version="1.0" encoding="utf-8"?>
<consistency:xbrlConsistency xmlns:consistency="http://wwww.hallomagic.com/xbrl/consistency">
  <ccConsistency/>
  <ccConsistency xmlns="consistency">
    <ccSign_GongSiFaDingDaiBiaoRenneeq_duration_T/>
    <ccSign_kuaiJiShiShiWuSuoMingChengneeq_duration_T/>
    <ccSign_QianZiZhuCekuaiJiShiXingMingneeq_duration_T/>
    <ccSign_MaoLiLvneeq_duration_T/>
    <ccSign_ProfitLossAttributableToOwnersOfParentneeq_duration_T/>
    <ccSign_BasicEarningsLossPerShareneeq_duration_T/>
    <ccSign_MaoLiLvneeq_duration_T-1/>
    <ccSign_ProfitLossAttributableToOwnersOfParentneeq_duration_T-1/>
    <ccSign_BasicEarningsLossPerShareneeq_duration_T-1/>
    <ccSign_YingYeShouRuBianDongBiLineeq_duration_T/>
    <ccSign_Assetsneeq_instant_T/>
    <ccSign_Assetsneeq_instant_T-1/>
    <ccSign_Liabilitiesneeq_instant_T/>
    <ccSign_Liabilitiesneeq_instant_T-1/>
    <ccSign_ZongZiChanBianDongBiLineeq_instant_T/>
    <ccSign_CashFlowsFromUsedInOperatingActivitiesneeq_duration_T/>
    <ccSign_CashFlowsFromUsedInOperatingActivitiesneeq_duration_T-1/>
    <ccSign_ZongGuBenShuLiangneeq_duration_T/>
    <ccSign_ZongGuBenShuLiangneeq_duration_T-1/>
    <ccSign_JiRuQuanYiDeYouXianGuShuLiangneeq_duration_T/>
    <ccSign_JiRuQuanYiDeYouXianGuShuLiangneeq_duration_T-1/>
    <ccSign_JiRuFuZhaiDeYouXianGuShuLiangneeq_duration_T/>
    <ccSign_JiRuFuZhaiDeYouXianGuShuLiangneeq_duration_T-1/>
    <ccSign_AdministrativeExpenseneeq_duration_T/>
    <ccSign_AdministrativeExpenseneeq_duration_T-1/>
    <ccSign_DistributionCostsneeq_duration_T/>
    <ccSign_FinanceCostsneeq_duration_T/>
    <ccSign_FinanceCostsneeq_duration_T-1/>
    <ccSign_OperatingProfitsneeq_duration_T/>
    <ccSign_OperatingProfitsneeq_duration_T-1/>
    <ccSign_NonOperatingIncomeneeq_duration_T/>
    <ccSign_NonOperatingIncomeneeq_duration_T-1/>
    <ccSign_NonOperatingExpensesneeq_duration_T/>
    <ccSign_NonOperatingExpensesneeq_duration_T-1/>
    <ccSign_ProfitLossneeq_duration_T/>
    <ccSign_AccountsReceivableneeq_instant_T/>
    <ccSign_AccountsReceivableneeq_instant_T-1/>
    <ccSign_Inventoriesneeq_instant_T/>
    <ccSign_Inventoriesneeq_instant_T-1/>
    <ccSign_LongTermEquityInvestmentsneeq_instant_T/>
    <ccSign_LongTermEquityInvestmentsneeq_instant_T-1/>
    <ccSign_PropertyPlantAndEquipmentneeq_instant_T/>
    <ccSign_PropertyPlantAndEquipmentneeq_instant_T-1/>
    <ccSign_ConstructionInProgressneeq_instant_T/>
    <ccSign_ConstructionInProgressneeq_instant_T-1/>
    <ccSign_ShortTermBorrowingsneeq_instant_T/>
    <ccSign_ShortTermBorrowingsneeq_instant_T-1/>
    <ccSign_LongtermBorrowingsneeq_instant_T/>
    <ccSign_LongtermBorrowingsneeq_instant_T-1/>
    <ccSign_CashFlowsFromUsedInInvestingActivitiesneeq_duration_T/>
    <ccSign_CashFlowsFromUsedInInvestingActivitiesneeq_duration_T-1/>
    <ccSign_CashFlowsFromUsedInFinancingActivitiesneeq_duration_T/>
    <ccSign_CashFlowsFromUsedInFinancingActivitiesneeq_duration_T-1/>
    <ccSign_BankBalancesAndCashneeq_instant_T/>
    <ccSign_BankBalancesAndCashneeq_instant_T-1/>
    <ccSign_DistributionCostsneeq_duration_T-1/>
    <ccSign_ProfitLossneeq_duration_T-1/>
    <ccSign_OperatingCostneeq_duration_T/>
    <ccSign_OperatingCostneeq_duration_T-1/>
    <ccSign_AnRenYuanGangWeiGouChengYuanGongDeRenShuneeq_duration_T-1/>
    <ccSign_AnRenYuanGangWeiGouChengYuanGongDeRenShuneeq_duration_T/>
    <ccSign_OperatingRevenueneeq_duration_T/>
    <ccSign_OperatingRevenueneeq_duration_T-1/>
    <ccSign_EquityAttributableToOwnersOfParentneeq_instant_T/>
    <ccSign_EquityAttributableToOwnersOfParentneeq_instant_T-1/>
    <ccSign_IssuedCapitalneeq_instant_T/>
    <ccSign_IssuedCapitalneeq_instant_T-1/>
    <ccSign_KuCunGuneeq_instant_T/>
    <ccSign_KuCunGuneeq_instant_T-1/>
    <ccSign_QiTaZongHeShouYineeq_instant_T/>
    <ccSign_QiTaZongHeShouYineeq_instant_T-1/>
    <ccSign_SpecializedReserveneeq_instant_T/>
    <ccSign_SpecializedReserveneeq_instant_T-1/>
    <ccSign_SurplusReservesneeq_instant_T/>
    <ccSign_SurplusReservesneeq_instant_T-1/>
    <ccSign_RetainedEarningsneeq_instant_T/>
    <ccSign_RetainedEarningsneeq_instant_T-1/>
    <ccSign_NoncontrollingInterestsneeq_instant_T/>
    <ccSign_NoncontrollingInterestsneeq_instant_T-1/>
    <ccSign_Equityneeq_instant_T/>
    <ccSign_Equityneeq_instant_T-1/>
    <ccSign_CapitalSurplusneeq_instant_T/>
    <ccSign_CapitalSurplusneeq_instant_T-1/>
    <ccSign_CashAndCashEquivalentsneeq_instant_T-1/>
    <ccSign_GeneralProvisionsneeq_instant_T/>
    <ccSign_GeneralProvisionsneeq_instant_T-1/>
    <ccSign_IssuedCapitalneeq_instant_T_M/>
    <ccSign_CapitalSurplusneeq_instant_T_M/>
    <ccSign_KuCunGuneeq_instant_T_M/>
    <ccSign_QiTaZongHeShouYineeq_instant_T_M/>
    <ccSign_SpecializedReserveneeq_instant_T_M/>
    <ccSign_SurplusReservesneeq_instant_T_M/>
    <ccSign_RetainedEarningsneeq_instant_T_M/>
    <ccSign_Equityneeq_instant_T_M/>
    <ccSign_IssuedCapitalneeq_instant_T-1_M/>
    <ccSign_CapitalSurplusneeq_instant_T-1_M/>
    <ccSign_KuCunGuneeq_instant_T-1_M/>
    <ccSign_QiTaZongHeShouYineeq_instant_T-1_M/>
    <ccSign_SpecializedReserveneeq_instant_T-1_M/>
    <ccSign_SurplusReservesneeq_instant_T-1_M/>
    <ccSign_RetainedEarningsneeq_instant_T-1_M/>
    <ccSign_Equityneeq_instant_T-1_M/>
    <ccSign_CashAndCashEquivalentsneeq_instant_T-1_M/>
    <ccSign_ZhuGuanKuaiJiGongZuoFuZeRenneeq_duration_T/>
    <ccSign_KuaiJiJiGouFuZeRenneeq_duration_T/>
  </ccConsistency>
</consistency:xbrlConsistency>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14BE4-84E9-4146-BB28-12877417541B}">
  <ds:schemaRefs>
    <ds:schemaRef ds:uri="http://wwww.hallomagic.com/xbrl/check"/>
  </ds:schemaRefs>
</ds:datastoreItem>
</file>

<file path=customXml/itemProps2.xml><?xml version="1.0" encoding="utf-8"?>
<ds:datastoreItem xmlns:ds="http://schemas.openxmlformats.org/officeDocument/2006/customXml" ds:itemID="{B00BB7BA-4A71-4FDB-8233-A62D98F49348}">
  <ds:schemaRefs>
    <ds:schemaRef ds:uri="http://wwww.hallomagic.com/xbrl/template"/>
  </ds:schemaRefs>
</ds:datastoreItem>
</file>

<file path=customXml/itemProps3.xml><?xml version="1.0" encoding="utf-8"?>
<ds:datastoreItem xmlns:ds="http://schemas.openxmlformats.org/officeDocument/2006/customXml" ds:itemID="{83FEDDC1-9B71-4161-9374-4F41DEA45E53}">
  <ds:schemaRefs>
    <ds:schemaRef ds:uri="http://wwww.hallomagic.com/xbrl/bookmark"/>
  </ds:schemaRefs>
</ds:datastoreItem>
</file>

<file path=customXml/itemProps4.xml><?xml version="1.0" encoding="utf-8"?>
<ds:datastoreItem xmlns:ds="http://schemas.openxmlformats.org/officeDocument/2006/customXml" ds:itemID="{25A9AEB3-615A-4B3B-ABC4-EFEBEB4027FA}">
  <ds:schemaRefs>
    <ds:schemaRef ds:uri="http://wwww.hallomagic.com/xbrl/rule"/>
  </ds:schemaRefs>
</ds:datastoreItem>
</file>

<file path=customXml/itemProps5.xml><?xml version="1.0" encoding="utf-8"?>
<ds:datastoreItem xmlns:ds="http://schemas.openxmlformats.org/officeDocument/2006/customXml" ds:itemID="{C9BD9A29-1D95-4794-93CF-40C63FE81073}">
  <ds:schemaRefs>
    <ds:schemaRef ds:uri="http://wwww.hallomagic.com/xbrl/mapping"/>
  </ds:schemaRefs>
</ds:datastoreItem>
</file>

<file path=customXml/itemProps6.xml><?xml version="1.0" encoding="utf-8"?>
<ds:datastoreItem xmlns:ds="http://schemas.openxmlformats.org/officeDocument/2006/customXml" ds:itemID="{B7A0619D-A95D-4088-96C8-3A25B324A5F2}">
  <ds:schemaRefs>
    <ds:schemaRef ds:uri="http://wwww.hallomagic.com/xbrl/info"/>
  </ds:schemaRefs>
</ds:datastoreItem>
</file>

<file path=customXml/itemProps7.xml><?xml version="1.0" encoding="utf-8"?>
<ds:datastoreItem xmlns:ds="http://schemas.openxmlformats.org/officeDocument/2006/customXml" ds:itemID="{FE1676A3-EB50-4222-9B6B-7476559E528E}">
  <ds:schemaRefs>
    <ds:schemaRef ds:uri="http://wwww.hallomagic.com/xbrl/consistency"/>
    <ds:schemaRef ds:uri="consistency"/>
  </ds:schemaRefs>
</ds:datastoreItem>
</file>

<file path=customXml/itemProps8.xml><?xml version="1.0" encoding="utf-8"?>
<ds:datastoreItem xmlns:ds="http://schemas.openxmlformats.org/officeDocument/2006/customXml" ds:itemID="{C3D45168-B1A1-42B5-A70A-57FC40D9A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3</TotalTime>
  <Pages>17</Pages>
  <Words>6811</Words>
  <Characters>38825</Characters>
  <Application>Microsoft Office Word</Application>
  <DocSecurity>0</DocSecurity>
  <Lines>323</Lines>
  <Paragraphs>91</Paragraphs>
  <ScaleCrop>false</ScaleCrop>
  <Company/>
  <LinksUpToDate>false</LinksUpToDate>
  <CharactersWithSpaces>45545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6</cp:revision>
  <cp:lastPrinted>2014-12-25T01:29:00Z</cp:lastPrinted>
  <dcterms:created xsi:type="dcterms:W3CDTF">2016-04-15T03:04:00Z</dcterms:created>
  <dcterms:modified xsi:type="dcterms:W3CDTF">2016-04-15T05:31:00Z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nacialStatement">
    <vt:lpwstr>合并</vt:lpwstr>
  </property>
</Properties>
</file>