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34C" w:rsidRDefault="0016434C" w:rsidP="00196C6D">
      <w:pPr>
        <w:rPr>
          <w:color w:val="000000" w:themeColor="text1"/>
          <w:sz w:val="28"/>
          <w:szCs w:val="28"/>
        </w:rPr>
      </w:pPr>
      <w:r>
        <w:rPr>
          <w:color w:val="000000" w:themeColor="text1"/>
          <w:sz w:val="28"/>
          <w:szCs w:val="28"/>
        </w:rPr>
        <w:br w:type="page"/>
      </w:r>
      <w:r w:rsidR="00196C6D" w:rsidRPr="00196C6D">
        <w:rPr>
          <w:noProof/>
          <w:color w:val="000000" w:themeColor="text1"/>
          <w:sz w:val="28"/>
          <w:szCs w:val="28"/>
        </w:rPr>
        <mc:AlternateContent>
          <mc:Choice Requires="wps">
            <w:drawing>
              <wp:anchor distT="4294967294" distB="4294967294" distL="114300" distR="114300" simplePos="0" relativeHeight="251722752" behindDoc="0" locked="0" layoutInCell="1" allowOverlap="1" wp14:anchorId="048FEBA8" wp14:editId="20503073">
                <wp:simplePos x="0" y="0"/>
                <wp:positionH relativeFrom="column">
                  <wp:posOffset>4864100</wp:posOffset>
                </wp:positionH>
                <wp:positionV relativeFrom="paragraph">
                  <wp:posOffset>8411845</wp:posOffset>
                </wp:positionV>
                <wp:extent cx="878840" cy="0"/>
                <wp:effectExtent l="0" t="0" r="35560" b="1905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60A06AA" id="直接连接符 14" o:spid="_x0000_s1026" style="position:absolute;left:0;text-align:left;z-index:251722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83pt,662.35pt" to="452.2pt,6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" strokecolor="#5b9bd5" strokeweight=".5pt">
                <v:stroke joinstyle="miter"/>
                <o:lock v:ext="edit" shapetype="f"/>
              </v:line>
            </w:pict>
          </mc:Fallback>
        </mc:AlternateContent>
      </w:r>
      <w:r w:rsidR="00196C6D" w:rsidRPr="00196C6D">
        <w:rPr>
          <w:noProof/>
          <w:color w:val="000000" w:themeColor="text1"/>
          <w:sz w:val="28"/>
          <w:szCs w:val="28"/>
        </w:rPr>
        <mc:AlternateContent>
          <mc:Choice Requires="wps">
            <w:drawing>
              <wp:anchor distT="4294967294" distB="4294967294" distL="114300" distR="114300" simplePos="0" relativeHeight="251721728" behindDoc="0" locked="0" layoutInCell="1" allowOverlap="1" wp14:anchorId="5384C411" wp14:editId="2762A87A">
                <wp:simplePos x="0" y="0"/>
                <wp:positionH relativeFrom="column">
                  <wp:posOffset>3226435</wp:posOffset>
                </wp:positionH>
                <wp:positionV relativeFrom="paragraph">
                  <wp:posOffset>8417560</wp:posOffset>
                </wp:positionV>
                <wp:extent cx="807720" cy="0"/>
                <wp:effectExtent l="0" t="0" r="30480" b="1905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4FF1905" id="直接连接符 13" o:spid="_x0000_s1026" style="position:absolute;left:0;text-align:left;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4.05pt,662.8pt" to="317.65pt,6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" strokecolor="#5b9bd5" strokeweight=".5pt">
                <v:stroke joinstyle="miter"/>
                <o:lock v:ext="edit" shapetype="f"/>
              </v:line>
            </w:pict>
          </mc:Fallback>
        </mc:AlternateContent>
      </w:r>
      <w:r w:rsidR="00196C6D" w:rsidRPr="001B6047">
        <w:rPr>
          <w:noProof/>
          <w:color w:val="000000" w:themeColor="text1"/>
        </w:rPr>
        <mc:AlternateContent>
          <mc:Choice Requires="wps">
            <w:drawing>
              <wp:anchor distT="0" distB="0" distL="114300" distR="114300" simplePos="0" relativeHeight="251719680" behindDoc="0" locked="0" layoutInCell="1" allowOverlap="1" wp14:anchorId="0BC9AE9A" wp14:editId="533C091C">
                <wp:simplePos x="0" y="0"/>
                <wp:positionH relativeFrom="column">
                  <wp:posOffset>3659505</wp:posOffset>
                </wp:positionH>
                <wp:positionV relativeFrom="paragraph">
                  <wp:posOffset>8051800</wp:posOffset>
                </wp:positionV>
                <wp:extent cx="1562100" cy="61722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617220"/>
                        </a:xfrm>
                        <a:prstGeom prst="rect">
                          <a:avLst/>
                        </a:prstGeom>
                        <a:noFill/>
                        <a:ln w="6350">
                          <a:noFill/>
                          <a:miter lim="800000"/>
                          <a:headEnd/>
                          <a:tailEnd/>
                        </a:ln>
                      </wps:spPr>
                      <wps:txbx>
                        <w:txbxContent>
                          <w:p w:rsidR="00E24842" w:rsidRPr="00E829C5" w:rsidRDefault="00E24842"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C9AE9A" id="_x0000_t202" coordsize="21600,21600" o:spt="202" path="m,l,21600r21600,l21600,xe">
                <v:stroke joinstyle="miter"/>
                <v:path gradientshapeok="t" o:connecttype="rect"/>
              </v:shapetype>
              <v:shape id="文本框 12" o:spid="_x0000_s1026" type="#_x0000_t202" style="position:absolute;left:0;text-align:left;margin-left:288.15pt;margin-top:634pt;width:123pt;height:4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" filled="f" stroked="f" strokeweight=".5pt">
                <v:textbox>
                  <w:txbxContent>
                    <w:p w:rsidR="00E24842" w:rsidRPr="00E829C5" w:rsidRDefault="00E24842" w:rsidP="00196C6D">
                      <w:pPr>
                        <w:jc w:val="center"/>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sidRPr="00E829C5">
                        <w:rPr>
                          <w:rFonts w:ascii="微软雅黑" w:eastAsia="微软雅黑" w:hAnsi="微软雅黑"/>
                          <w:color w:val="000000" w:themeColor="text1"/>
                          <w:sz w:val="52"/>
                          <w:szCs w:val="52"/>
                        </w:rPr>
                        <w:t>XX</w:t>
                      </w:r>
                    </w:p>
                  </w:txbxContent>
                </v:textbox>
              </v:shape>
            </w:pict>
          </mc:Fallback>
        </mc:AlternateContent>
      </w:r>
      <w:r w:rsidR="00196C6D" w:rsidRPr="001B6047">
        <w:rPr>
          <w:noProof/>
          <w:color w:val="000000" w:themeColor="text1"/>
        </w:rPr>
        <mc:AlternateContent>
          <mc:Choice Requires="wps">
            <w:drawing>
              <wp:anchor distT="0" distB="0" distL="114300" distR="114300" simplePos="0" relativeHeight="251714560" behindDoc="0" locked="0" layoutInCell="1" allowOverlap="1" wp14:anchorId="413655BB" wp14:editId="5C83C99D">
                <wp:simplePos x="0" y="0"/>
                <wp:positionH relativeFrom="column">
                  <wp:posOffset>3319780</wp:posOffset>
                </wp:positionH>
                <wp:positionV relativeFrom="paragraph">
                  <wp:posOffset>7176135</wp:posOffset>
                </wp:positionV>
                <wp:extent cx="2095500" cy="724535"/>
                <wp:effectExtent l="0" t="0" r="19050" b="1841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rsidR="00E24842" w:rsidRPr="00E829C5" w:rsidRDefault="00E24842"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13655BB" id="文本框 8" o:spid="_x0000_s1027" type="#_x0000_t202" style="position:absolute;left:0;text-align:left;margin-left:261.4pt;margin-top:565.05pt;width:165pt;height:57.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" strokecolor="#5b9bd5" strokeweight=".5pt">
                <v:textbox>
                  <w:txbxContent>
                    <w:p w:rsidR="00E24842" w:rsidRPr="00E829C5" w:rsidRDefault="00E24842" w:rsidP="00196C6D">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年度报告</w:t>
                      </w:r>
                    </w:p>
                  </w:txbxContent>
                </v:textbox>
              </v:shape>
            </w:pict>
          </mc:Fallback>
        </mc:AlternateContent>
      </w:r>
      <w:r w:rsidR="00196C6D" w:rsidRPr="00196C6D">
        <w:rPr>
          <w:noProof/>
          <w:color w:val="000000" w:themeColor="text1"/>
          <w:sz w:val="28"/>
          <w:szCs w:val="28"/>
        </w:rPr>
        <mc:AlternateContent>
          <mc:Choice Requires="wps">
            <w:drawing>
              <wp:anchor distT="45720" distB="45720" distL="114300" distR="114300" simplePos="0" relativeHeight="251709440" behindDoc="0" locked="1" layoutInCell="1" allowOverlap="0" wp14:anchorId="46DA6E57" wp14:editId="44C7E56F">
                <wp:simplePos x="0" y="0"/>
                <wp:positionH relativeFrom="page">
                  <wp:posOffset>1449705</wp:posOffset>
                </wp:positionH>
                <wp:positionV relativeFrom="page">
                  <wp:posOffset>1306830</wp:posOffset>
                </wp:positionV>
                <wp:extent cx="1348105" cy="1565910"/>
                <wp:effectExtent l="0" t="0" r="23495" b="1524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E24842" w:rsidRPr="00EE7E62" w:rsidRDefault="00E24842"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E24842" w:rsidRPr="00EE7E62" w:rsidRDefault="00E24842"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 w14:anchorId="46DA6E57" id="文本框 2" o:spid="_x0000_s1028" type="#_x0000_t202" style="position:absolute;left:0;text-align:left;margin-left:114.15pt;margin-top:102.9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" o:allowoverlap="f" strokecolor="#9cc2e5 [1940]">
                <v:textbox inset="3mm,0,3mm,0">
                  <w:txbxContent>
                    <w:p w:rsidR="00E24842" w:rsidRPr="00EE7E62" w:rsidRDefault="00E24842" w:rsidP="00196C6D">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E24842" w:rsidRPr="00EE7E62" w:rsidRDefault="00E24842" w:rsidP="00196C6D">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0464" behindDoc="0" locked="0" layoutInCell="1" allowOverlap="1" wp14:anchorId="43B9A765" wp14:editId="44579FE3">
                <wp:simplePos x="0" y="0"/>
                <wp:positionH relativeFrom="margin">
                  <wp:posOffset>2339340</wp:posOffset>
                </wp:positionH>
                <wp:positionV relativeFrom="paragraph">
                  <wp:posOffset>548005</wp:posOffset>
                </wp:positionV>
                <wp:extent cx="2778760" cy="1360805"/>
                <wp:effectExtent l="0" t="0" r="21590" b="1079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rsidR="00E24842" w:rsidRPr="00E829C5" w:rsidRDefault="00E24842"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E24842" w:rsidRPr="00E829C5" w:rsidRDefault="00E24842"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E24842" w:rsidRPr="000E5761" w:rsidRDefault="00E24842" w:rsidP="00196C6D">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B9A765" id="文本框 4" o:spid="_x0000_s1029" type="#_x0000_t202" style="position:absolute;left:0;text-align:left;margin-left:184.2pt;margin-top:43.15pt;width:218.8pt;height:107.1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" strokecolor="#5b9bd5" strokeweight=".5pt">
                <v:textbox>
                  <w:txbxContent>
                    <w:p w:rsidR="00E24842" w:rsidRPr="00E829C5" w:rsidRDefault="00E24842" w:rsidP="00196C6D">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 xml:space="preserve">证 券 </w:t>
                      </w:r>
                      <w:r w:rsidRPr="00E829C5">
                        <w:rPr>
                          <w:rFonts w:ascii="微软雅黑" w:eastAsia="微软雅黑" w:hAnsi="微软雅黑"/>
                          <w:color w:val="000000" w:themeColor="text1"/>
                          <w:sz w:val="72"/>
                          <w:szCs w:val="72"/>
                        </w:rPr>
                        <w:t>简</w:t>
                      </w:r>
                      <w:r w:rsidRPr="00E829C5">
                        <w:rPr>
                          <w:rFonts w:ascii="微软雅黑" w:eastAsia="微软雅黑" w:hAnsi="微软雅黑" w:hint="eastAsia"/>
                          <w:color w:val="000000" w:themeColor="text1"/>
                          <w:sz w:val="72"/>
                          <w:szCs w:val="72"/>
                        </w:rPr>
                        <w:t xml:space="preserve"> </w:t>
                      </w:r>
                      <w:r w:rsidRPr="00E829C5">
                        <w:rPr>
                          <w:rFonts w:ascii="微软雅黑" w:eastAsia="微软雅黑" w:hAnsi="微软雅黑"/>
                          <w:color w:val="000000" w:themeColor="text1"/>
                          <w:sz w:val="72"/>
                          <w:szCs w:val="72"/>
                        </w:rPr>
                        <w:t>称</w:t>
                      </w:r>
                    </w:p>
                    <w:p w:rsidR="00E24842" w:rsidRPr="00E829C5" w:rsidRDefault="00E24842" w:rsidP="00196C6D">
                      <w:pPr>
                        <w:ind w:firstLineChars="150" w:firstLine="660"/>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证券代码</w:t>
                      </w:r>
                    </w:p>
                    <w:p w:rsidR="00E24842" w:rsidRPr="000E5761" w:rsidRDefault="00E24842" w:rsidP="00196C6D">
                      <w:pPr>
                        <w:rPr>
                          <w:rFonts w:ascii="微软雅黑" w:eastAsia="微软雅黑" w:hAnsi="微软雅黑"/>
                          <w:color w:val="70AD47"/>
                          <w:sz w:val="72"/>
                          <w:szCs w:val="72"/>
                        </w:rPr>
                      </w:pP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1488" behindDoc="0" locked="0" layoutInCell="1" allowOverlap="1" wp14:anchorId="709DAB44" wp14:editId="6BC04DCE">
                <wp:simplePos x="0" y="0"/>
                <wp:positionH relativeFrom="margin">
                  <wp:posOffset>-635</wp:posOffset>
                </wp:positionH>
                <wp:positionV relativeFrom="paragraph">
                  <wp:posOffset>2465705</wp:posOffset>
                </wp:positionV>
                <wp:extent cx="5457825" cy="762000"/>
                <wp:effectExtent l="0" t="0" r="28575"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rsidR="00E24842" w:rsidRPr="00E829C5" w:rsidRDefault="00E24842"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9DAB44" id="文本框 6" o:spid="_x0000_s1030" type="#_x0000_t202" style="position:absolute;left:0;text-align:left;margin-left:-.05pt;margin-top:194.15pt;width:429.75pt;height:60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" strokecolor="#5b9bd5" strokeweight=".5pt">
                <v:textbox>
                  <w:txbxContent>
                    <w:p w:rsidR="00E24842" w:rsidRPr="00E829C5" w:rsidRDefault="00E24842" w:rsidP="00196C6D">
                      <w:pPr>
                        <w:jc w:val="center"/>
                        <w:rPr>
                          <w:rFonts w:ascii="微软雅黑" w:eastAsia="微软雅黑" w:hAnsi="微软雅黑"/>
                          <w:color w:val="000000" w:themeColor="text1"/>
                          <w:sz w:val="44"/>
                          <w:szCs w:val="44"/>
                        </w:rPr>
                      </w:pPr>
                      <w:r w:rsidRPr="00E829C5">
                        <w:rPr>
                          <w:rFonts w:ascii="微软雅黑" w:eastAsia="微软雅黑" w:hAnsi="微软雅黑" w:hint="eastAsia"/>
                          <w:color w:val="000000" w:themeColor="text1"/>
                          <w:sz w:val="44"/>
                          <w:szCs w:val="44"/>
                        </w:rPr>
                        <w:t>公  司  全  称  （ 中  英  文 ）</w:t>
                      </w:r>
                    </w:p>
                  </w:txbxContent>
                </v:textbox>
                <w10:wrap anchorx="margin"/>
              </v:shape>
            </w:pict>
          </mc:Fallback>
        </mc:AlternateContent>
      </w:r>
      <w:r w:rsidR="00196C6D" w:rsidRPr="00196C6D">
        <w:rPr>
          <w:noProof/>
          <w:color w:val="000000" w:themeColor="text1"/>
          <w:sz w:val="28"/>
          <w:szCs w:val="28"/>
        </w:rPr>
        <mc:AlternateContent>
          <mc:Choice Requires="wps">
            <w:drawing>
              <wp:anchor distT="0" distB="0" distL="114300" distR="114300" simplePos="0" relativeHeight="251712512" behindDoc="0" locked="0" layoutInCell="1" allowOverlap="1" wp14:anchorId="4B75CCA6" wp14:editId="0138DD0B">
                <wp:simplePos x="0" y="0"/>
                <wp:positionH relativeFrom="column">
                  <wp:posOffset>-635</wp:posOffset>
                </wp:positionH>
                <wp:positionV relativeFrom="paragraph">
                  <wp:posOffset>3698875</wp:posOffset>
                </wp:positionV>
                <wp:extent cx="5458460" cy="2274570"/>
                <wp:effectExtent l="0" t="0" r="27940" b="1143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4570"/>
                        </a:xfrm>
                        <a:prstGeom prst="rect">
                          <a:avLst/>
                        </a:prstGeom>
                        <a:solidFill>
                          <a:srgbClr val="FFFFFF"/>
                        </a:solidFill>
                        <a:ln w="9525">
                          <a:solidFill>
                            <a:schemeClr val="accent1">
                              <a:lumMod val="60000"/>
                              <a:lumOff val="40000"/>
                            </a:schemeClr>
                          </a:solidFill>
                          <a:miter lim="800000"/>
                          <a:headEnd/>
                          <a:tailEnd/>
                        </a:ln>
                      </wps:spPr>
                      <wps:txbx>
                        <w:txbxContent>
                          <w:p w:rsidR="00E24842" w:rsidRPr="00EE7E62" w:rsidRDefault="00E24842"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anchor>
            </w:drawing>
          </mc:Choice>
          <mc:Fallback>
            <w:pict>
              <v:shape w14:anchorId="4B75CCA6" id="_x0000_s1031" type="#_x0000_t202" style="position:absolute;left:0;text-align:left;margin-left:-.05pt;margin-top:291.25pt;width:429.8pt;height:179.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" strokecolor="#9cc2e5 [1940]">
                <v:textbox>
                  <w:txbxContent>
                    <w:p w:rsidR="00E24842" w:rsidRPr="00EE7E62" w:rsidRDefault="00E24842" w:rsidP="00196C6D">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v:shape>
            </w:pict>
          </mc:Fallback>
        </mc:AlternateContent>
      </w:r>
    </w:p>
    <w:p w:rsidR="00196C6D" w:rsidRDefault="00196C6D" w:rsidP="00106BBF">
      <w:pPr>
        <w:rPr>
          <w:color w:val="000000" w:themeColor="text1"/>
          <w:sz w:val="28"/>
          <w:szCs w:val="28"/>
        </w:rPr>
        <w:sectPr w:rsidR="00196C6D" w:rsidSect="00926C2E">
          <w:head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E24842" w:rsidRPr="000E5761" w:rsidRDefault="00E24842"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32"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LzCbvVQIAAI4EAAAOAAAAAAAAAAAAAAAAAC4CAABkcnMvZTJvRG9jLnhtbFBLAQIt&#10;ABQABgAIAAAAIQCa57Ma3gAAAAoBAAAPAAAAAAAAAAAAAAAAAK8EAABkcnMvZG93bnJldi54bWxQ&#10;SwUGAAAAAAQABADzAAAAugUAAAAA&#10;" strokecolor="#5b9bd5" strokeweight=".5pt">
                <v:textbox>
                  <w:txbxContent>
                    <w:p w:rsidR="00E24842" w:rsidRPr="000E5761" w:rsidRDefault="00E24842"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E24842" w:rsidRPr="000E5761" w:rsidRDefault="00E24842"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33"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" strokecolor="#5b9bd5" strokeweight=".5pt">
                <v:textbox>
                  <w:txbxContent>
                    <w:p w:rsidR="00E24842" w:rsidRPr="000E5761" w:rsidRDefault="00E24842"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E24842" w:rsidRPr="004F25D4" w:rsidRDefault="00E24842"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4"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Jzx8JUAgAAjgQAAA4AAAAAAAAAAAAAAAAALgIAAGRycy9lMm9Eb2MueG1sUEsBAi0A&#10;FAAGAAgAAAAhAFqDEZfeAAAACgEAAA8AAAAAAAAAAAAAAAAArgQAAGRycy9kb3ducmV2LnhtbFBL&#10;BQYAAAAABAAEAPMAAAC5BQAAAAA=&#10;" strokecolor="#5b9bd5" strokeweight=".5pt">
                <v:textbox>
                  <w:txbxContent>
                    <w:p w:rsidR="00E24842" w:rsidRPr="004F25D4" w:rsidRDefault="00E24842"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E24842" w:rsidRPr="004F25D4" w:rsidRDefault="00E24842"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5"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yK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J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GrMilYCAACSBAAADgAAAAAAAAAAAAAAAAAuAgAAZHJzL2Uyb0RvYy54bWxQSwEC&#10;LQAUAAYACAAAACEAZ3rkkN4AAAAKAQAADwAAAAAAAAAAAAAAAACwBAAAZHJzL2Rvd25yZXYueG1s&#10;UEsFBgAAAAAEAAQA8wAAALsFAAAAAA==&#10;" strokecolor="#5b9bd5" strokeweight=".5pt">
                <v:textbox>
                  <w:txbxContent>
                    <w:p w:rsidR="00E24842" w:rsidRPr="004F25D4" w:rsidRDefault="00E24842"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-274320</wp:posOffset>
                </wp:positionH>
                <wp:positionV relativeFrom="paragraph">
                  <wp:posOffset>358775</wp:posOffset>
                </wp:positionV>
                <wp:extent cx="5972175" cy="87630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876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Pr="00922693" w:rsidRDefault="00E24842"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8E0658" id="文本框 3" o:spid="_x0000_s1036" type="#_x0000_t202" style="position:absolute;left:0;text-align:left;margin-left:-21.6pt;margin-top:28.25pt;width:470.25pt;height:69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" fillcolor="white [3201]" strokecolor="#5b9bd5 [3204]" strokeweight="1pt">
                <v:textbox>
                  <w:txbxContent>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t>Sfdds fsdfsd f 2321</w:t>
                      </w: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Default="00E24842" w:rsidP="00922693">
                      <w:pPr>
                        <w:jc w:val="center"/>
                        <w:rPr>
                          <w:rFonts w:ascii="微软雅黑" w:eastAsia="微软雅黑" w:hAnsi="微软雅黑"/>
                          <w:color w:val="000000" w:themeColor="text1"/>
                          <w:sz w:val="44"/>
                          <w:szCs w:val="44"/>
                        </w:rPr>
                      </w:pPr>
                    </w:p>
                    <w:p w:rsidR="00E24842" w:rsidRPr="00922693" w:rsidRDefault="00E24842"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1"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1"/>
      <w:r w:rsidR="00141DCE">
        <w:fldChar w:fldCharType="begin"/>
      </w:r>
      <w:r w:rsidR="00141DCE">
        <w:instrText xml:space="preserve"> TOC \o "1-1" \h \z \u </w:instrText>
      </w:r>
      <w:r w:rsidR="00141DCE">
        <w:fldChar w:fldCharType="separate"/>
      </w:r>
    </w:p>
    <w:p w:rsidR="00141DCE" w:rsidRPr="006A7BAA" w:rsidRDefault="009C26B4">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9C26B4">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9C26B4">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9C26B4">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9C26B4">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9C26B4">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9C26B4">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9C26B4">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23</w:t>
        </w:r>
        <w:r w:rsidR="00141DCE" w:rsidRPr="006A7BAA">
          <w:rPr>
            <w:rFonts w:ascii="黑体" w:eastAsia="黑体" w:hAnsi="黑体"/>
            <w:b w:val="0"/>
            <w:noProof/>
            <w:webHidden/>
            <w:sz w:val="28"/>
            <w:szCs w:val="28"/>
          </w:rPr>
          <w:fldChar w:fldCharType="end"/>
        </w:r>
      </w:hyperlink>
    </w:p>
    <w:p w:rsidR="00141DCE" w:rsidRPr="006A7BAA" w:rsidRDefault="009C26B4">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9C26B4">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E24842">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CC1546" w:rsidRPr="00002D58" w:rsidRDefault="00141DCE" w:rsidP="00002D58">
      <w:pPr>
        <w:rPr>
          <w:lang w:val="x-none" w:eastAsia="x-none"/>
        </w:rPr>
      </w:pPr>
      <w:r>
        <w:rPr>
          <w:lang w:val="x-none" w:eastAsia="x-none"/>
        </w:rPr>
        <w:fldChar w:fldCharType="end"/>
      </w:r>
      <w:r w:rsidR="00002D58">
        <w:rPr>
          <w:lang w:val="x-none" w:eastAsia="x-none"/>
        </w:rPr>
        <w:br w:type="page"/>
      </w:r>
    </w:p>
    <w:p w:rsidR="00D5450E" w:rsidRPr="00CC1546" w:rsidRDefault="00582349" w:rsidP="00CC1546">
      <w:pPr>
        <w:pStyle w:val="1"/>
        <w:spacing w:before="0" w:after="0"/>
        <w:jc w:val="center"/>
        <w:rPr>
          <w:rFonts w:ascii="黑体" w:eastAsia="黑体" w:hAnsi="黑体"/>
          <w:sz w:val="36"/>
          <w:szCs w:val="36"/>
        </w:rPr>
      </w:pPr>
      <w:bookmarkStart w:id="2" w:name="_Toc441926725"/>
      <w:r w:rsidRPr="00CC1546">
        <w:rPr>
          <w:rFonts w:ascii="黑体" w:eastAsia="黑体" w:hAnsi="黑体" w:hint="eastAsia"/>
          <w:sz w:val="36"/>
          <w:szCs w:val="36"/>
        </w:rPr>
        <w:lastRenderedPageBreak/>
        <w:t>释义</w:t>
      </w:r>
      <w:bookmarkEnd w:id="2"/>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55D8620423DD4680AD395F0FE260592C"/>
          </w:placeholder>
        </w:sdtPr>
        <w:sdtEndPr/>
        <w:sdtContent>
          <w:tr w:rsidR="004516E5" w:rsidRPr="001B6047" w:rsidTr="00DF2706">
            <w:trPr>
              <w:trHeight w:val="125"/>
            </w:trPr>
            <w:tc>
              <w:tcPr>
                <w:tcW w:w="3828" w:type="dxa"/>
              </w:tcPr>
              <w:p w:rsidR="004516E5" w:rsidRPr="001B6047" w:rsidRDefault="009C26B4"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20356AB86A6D451595C9D2D9C269C687"/>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9C26B4"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CEE799041E3F4F488BABCB752893AA61"/>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3" w:name="_Toc441926726"/>
      <w:r w:rsidRPr="00CC1546">
        <w:rPr>
          <w:rFonts w:ascii="黑体" w:eastAsia="黑体" w:hAnsi="黑体" w:hint="eastAsia"/>
          <w:b w:val="0"/>
          <w:sz w:val="36"/>
          <w:szCs w:val="36"/>
        </w:rPr>
        <w:lastRenderedPageBreak/>
        <w:t>第一节  声明与提示</w:t>
      </w:r>
      <w:bookmarkEnd w:id="3"/>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E24842" w:rsidRPr="00D5450E" w:rsidRDefault="00E24842"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E24842" w:rsidRDefault="00E24842"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E24842" w:rsidRPr="00D5450E" w:rsidRDefault="009C26B4"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14F3A86FFAB24D0192563779E3C0E77C"/>
                                </w:placeholder>
                                <w:showingPlcHdr/>
                                <w:dataBinding w:prefixMappings="xmlns:ns0='http://wwww.hallomagic.com/xbrl/consistency' " w:xpath="/ns0:xbrlConsistency[1]/ccConsistency[1]/ccSign_kuaiJiShiShiWuSuoMingChengneeq_instant_Y1231[1]" w:storeItemID="{10BFCD5F-C131-425A-B07A-9B25CD3F430E}"/>
                                <w:text/>
                              </w:sdtPr>
                              <w:sdtEndPr/>
                              <w:sdtContent>
                                <w:r w:rsidR="00E24842" w:rsidRPr="00E6617D">
                                  <w:rPr>
                                    <w:rStyle w:val="placeholder1Char"/>
                                  </w:rPr>
                                  <w:t>____________</w:t>
                                </w:r>
                              </w:sdtContent>
                            </w:sdt>
                            <w:r w:rsidR="00E24842" w:rsidRPr="00D5450E">
                              <w:rPr>
                                <w:rFonts w:ascii="仿宋" w:eastAsia="仿宋" w:hAnsi="仿宋" w:hint="eastAsia"/>
                                <w:sz w:val="24"/>
                              </w:rPr>
                              <w:t>对公司</w:t>
                            </w:r>
                            <w:r w:rsidR="00E24842" w:rsidRPr="00D5450E">
                              <w:rPr>
                                <w:rFonts w:ascii="仿宋" w:eastAsia="仿宋" w:hAnsi="仿宋"/>
                                <w:sz w:val="24"/>
                              </w:rPr>
                              <w:t>出具了</w:t>
                            </w:r>
                            <w:sdt>
                              <w:sdtPr>
                                <w:rPr>
                                  <w:rFonts w:ascii="仿宋" w:eastAsia="仿宋" w:hAnsi="仿宋"/>
                                  <w:sz w:val="24"/>
                                </w:rPr>
                                <w:id w:val="-1167473527"/>
                                <w:lock w:val="sdtLocked"/>
                                <w:placeholder>
                                  <w:docPart w:val="E632F62D22EC47D5B07F054D9D24297A"/>
                                </w:placeholder>
                                <w:showingPlcHdr/>
                                <w:text/>
                              </w:sdtPr>
                              <w:sdtEndPr/>
                              <w:sdtContent>
                                <w:r w:rsidR="00E24842" w:rsidRPr="00E6617D">
                                  <w:rPr>
                                    <w:rStyle w:val="placeholder1Char"/>
                                  </w:rPr>
                                  <w:t>____________</w:t>
                                </w:r>
                              </w:sdtContent>
                            </w:sdt>
                            <w:r w:rsidR="00E24842" w:rsidRPr="00D5450E">
                              <w:rPr>
                                <w:rFonts w:ascii="仿宋" w:eastAsia="仿宋" w:hAnsi="仿宋" w:hint="eastAsia"/>
                                <w:sz w:val="24"/>
                              </w:rPr>
                              <w:t>审计报告，本公司</w:t>
                            </w:r>
                            <w:r w:rsidR="00E24842" w:rsidRPr="00D5450E">
                              <w:rPr>
                                <w:rFonts w:ascii="仿宋" w:eastAsia="仿宋" w:hAnsi="仿宋"/>
                                <w:sz w:val="24"/>
                              </w:rPr>
                              <w:t>董事会、监事会对相关事项</w:t>
                            </w:r>
                            <w:r w:rsidR="00E24842" w:rsidRPr="00D5450E">
                              <w:rPr>
                                <w:rFonts w:ascii="仿宋" w:eastAsia="仿宋" w:hAnsi="仿宋" w:hint="eastAsia"/>
                                <w:sz w:val="24"/>
                              </w:rPr>
                              <w:t>已有详细</w:t>
                            </w:r>
                            <w:r w:rsidR="00E24842" w:rsidRPr="00D5450E">
                              <w:rPr>
                                <w:rFonts w:ascii="仿宋" w:eastAsia="仿宋" w:hAnsi="仿宋"/>
                                <w:sz w:val="24"/>
                              </w:rPr>
                              <w:t>说明，请投资</w:t>
                            </w:r>
                            <w:r w:rsidR="00E24842" w:rsidRPr="00D5450E">
                              <w:rPr>
                                <w:rFonts w:ascii="仿宋" w:eastAsia="仿宋" w:hAnsi="仿宋" w:hint="eastAsia"/>
                                <w:sz w:val="24"/>
                              </w:rPr>
                              <w:t>者</w:t>
                            </w:r>
                            <w:r w:rsidR="00E24842"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7"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CS22o44AgAAUAQAAA4AAAAAAAAAAAAA&#10;AAAALgIAAGRycy9lMm9Eb2MueG1sUEsBAi0AFAAGAAgAAAAhAP26sbzcAAAABwEAAA8AAAAAAAAA&#10;AAAAAAAAkgQAAGRycy9kb3ducmV2LnhtbFBLBQYAAAAABAAEAPMAAACbBQAAAAA=&#10;">
                <v:textbox style="mso-fit-shape-to-text:t">
                  <w:txbxContent>
                    <w:p w:rsidR="00E24842" w:rsidRPr="00D5450E" w:rsidRDefault="00E24842"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E24842" w:rsidRDefault="00E24842"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E24842" w:rsidRPr="00D5450E" w:rsidRDefault="009C26B4"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778748660"/>
                          <w:lock w:val="sdtLocked"/>
                          <w:placeholder>
                            <w:docPart w:val="14F3A86FFAB24D0192563779E3C0E77C"/>
                          </w:placeholder>
                          <w:showingPlcHdr/>
                          <w:dataBinding w:prefixMappings="xmlns:ns0='http://wwww.hallomagic.com/xbrl/consistency' " w:xpath="/ns0:xbrlConsistency[1]/ccConsistency[1]/ccSign_kuaiJiShiShiWuSuoMingChengneeq_instant_Y1231[1]" w:storeItemID="{10BFCD5F-C131-425A-B07A-9B25CD3F430E}"/>
                          <w:text/>
                        </w:sdtPr>
                        <w:sdtEndPr/>
                        <w:sdtContent>
                          <w:r w:rsidR="00E24842" w:rsidRPr="00E6617D">
                            <w:rPr>
                              <w:rStyle w:val="placeholder1Char"/>
                            </w:rPr>
                            <w:t>____________</w:t>
                          </w:r>
                        </w:sdtContent>
                      </w:sdt>
                      <w:r w:rsidR="00E24842" w:rsidRPr="00D5450E">
                        <w:rPr>
                          <w:rFonts w:ascii="仿宋" w:eastAsia="仿宋" w:hAnsi="仿宋" w:hint="eastAsia"/>
                          <w:sz w:val="24"/>
                        </w:rPr>
                        <w:t>对公司</w:t>
                      </w:r>
                      <w:r w:rsidR="00E24842" w:rsidRPr="00D5450E">
                        <w:rPr>
                          <w:rFonts w:ascii="仿宋" w:eastAsia="仿宋" w:hAnsi="仿宋"/>
                          <w:sz w:val="24"/>
                        </w:rPr>
                        <w:t>出具了</w:t>
                      </w:r>
                      <w:sdt>
                        <w:sdtPr>
                          <w:rPr>
                            <w:rFonts w:ascii="仿宋" w:eastAsia="仿宋" w:hAnsi="仿宋"/>
                            <w:sz w:val="24"/>
                          </w:rPr>
                          <w:id w:val="-1167473527"/>
                          <w:lock w:val="sdtLocked"/>
                          <w:placeholder>
                            <w:docPart w:val="E632F62D22EC47D5B07F054D9D24297A"/>
                          </w:placeholder>
                          <w:showingPlcHdr/>
                          <w:text/>
                        </w:sdtPr>
                        <w:sdtEndPr/>
                        <w:sdtContent>
                          <w:r w:rsidR="00E24842" w:rsidRPr="00E6617D">
                            <w:rPr>
                              <w:rStyle w:val="placeholder1Char"/>
                            </w:rPr>
                            <w:t>____________</w:t>
                          </w:r>
                        </w:sdtContent>
                      </w:sdt>
                      <w:r w:rsidR="00E24842" w:rsidRPr="00D5450E">
                        <w:rPr>
                          <w:rFonts w:ascii="仿宋" w:eastAsia="仿宋" w:hAnsi="仿宋" w:hint="eastAsia"/>
                          <w:sz w:val="24"/>
                        </w:rPr>
                        <w:t>审计报告，本公司</w:t>
                      </w:r>
                      <w:r w:rsidR="00E24842" w:rsidRPr="00D5450E">
                        <w:rPr>
                          <w:rFonts w:ascii="仿宋" w:eastAsia="仿宋" w:hAnsi="仿宋"/>
                          <w:sz w:val="24"/>
                        </w:rPr>
                        <w:t>董事会、监事会对相关事项</w:t>
                      </w:r>
                      <w:r w:rsidR="00E24842" w:rsidRPr="00D5450E">
                        <w:rPr>
                          <w:rFonts w:ascii="仿宋" w:eastAsia="仿宋" w:hAnsi="仿宋" w:hint="eastAsia"/>
                          <w:sz w:val="24"/>
                        </w:rPr>
                        <w:t>已有详细</w:t>
                      </w:r>
                      <w:r w:rsidR="00E24842" w:rsidRPr="00D5450E">
                        <w:rPr>
                          <w:rFonts w:ascii="仿宋" w:eastAsia="仿宋" w:hAnsi="仿宋"/>
                          <w:sz w:val="24"/>
                        </w:rPr>
                        <w:t>说明，请投资</w:t>
                      </w:r>
                      <w:r w:rsidR="00E24842" w:rsidRPr="00D5450E">
                        <w:rPr>
                          <w:rFonts w:ascii="仿宋" w:eastAsia="仿宋" w:hAnsi="仿宋" w:hint="eastAsia"/>
                          <w:sz w:val="24"/>
                        </w:rPr>
                        <w:t>者</w:t>
                      </w:r>
                      <w:r w:rsidR="00E24842"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AA9D94170FAA4842B0BB11C58392888B"/>
            </w:placeholder>
            <w:showingPlcHd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B79767379FF2485E8DBADA6B61838371"/>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4E338F32457144F9A3D98674452E193B"/>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55D8620423DD4680AD395F0FE260592C"/>
        </w:placeholder>
      </w:sdtPr>
      <w:sdtEndPr>
        <w:rPr>
          <w:rFonts w:hint="default"/>
          <w:szCs w:val="44"/>
        </w:rPr>
      </w:sdtEndPr>
      <w:sdtContent>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9C26B4"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C714C1388A774206998E168E6E13334E"/>
                    </w:placeholder>
                    <w:showingPlcHdr/>
                    <w:text w:multiLine="1"/>
                  </w:sdtPr>
                  <w:sdtEndPr/>
                  <w:sdtContent>
                    <w:r w:rsidR="008E27FB" w:rsidRPr="006C405C">
                      <w:rPr>
                        <w:rStyle w:val="placeholder1Char"/>
                      </w:rPr>
                      <w:t>________________________</w:t>
                    </w:r>
                  </w:sdtContent>
                </w:sdt>
              </w:p>
            </w:tc>
          </w:tr>
        </w:tbl>
        <w:p w:rsidR="00057752" w:rsidRDefault="009C26B4"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55D8620423DD4680AD395F0FE260592C"/>
        </w:placeholder>
      </w:sdtPr>
      <w:sdtEndPr>
        <w:rPr>
          <w:rFonts w:hint="default"/>
        </w:rPr>
      </w:sdtEndPr>
      <w:sdtContent>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9C26B4"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04EFE46583B746BD97128E7A3A956BE9"/>
                    </w:placeholder>
                    <w:showingPlcHdr/>
                    <w:text w:multiLine="1"/>
                  </w:sdtPr>
                  <w:sdtEndPr/>
                  <w:sdtContent>
                    <w:r w:rsidR="008E27FB" w:rsidRPr="006C405C">
                      <w:rPr>
                        <w:rStyle w:val="placeholder1Char"/>
                      </w:rPr>
                      <w:t>________________________</w:t>
                    </w:r>
                  </w:sdtContent>
                </w:sdt>
              </w:p>
            </w:tc>
          </w:tr>
        </w:tbl>
        <w:p w:rsidR="00057752" w:rsidRDefault="009C26B4"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55D8620423DD4680AD395F0FE260592C"/>
        </w:placeholder>
      </w:sdtPr>
      <w:sdtEndPr>
        <w:rPr>
          <w:rFonts w:hint="default"/>
          <w:b/>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9C26B4"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394554029BC04424AB4EF02E2981AB7B"/>
                    </w:placeholder>
                    <w:showingPlcHdr/>
                    <w:text w:multiLine="1"/>
                  </w:sdtPr>
                  <w:sdtEndPr/>
                  <w:sdtContent>
                    <w:r w:rsidR="008E27FB" w:rsidRPr="006C405C">
                      <w:rPr>
                        <w:rStyle w:val="placeholder1Char"/>
                      </w:rPr>
                      <w:t>________________________</w:t>
                    </w:r>
                  </w:sdtContent>
                </w:sdt>
              </w:p>
            </w:tc>
          </w:tr>
        </w:tbl>
        <w:p w:rsidR="00157CE8" w:rsidRPr="001B6047" w:rsidRDefault="009C26B4"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55D8620423DD4680AD395F0FE260592C"/>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EFDCAC6B9DF8402C821B57D587AF65AE"/>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C797A111F9554678A6B6799F319F17F2"/>
                </w:placeholder>
                <w:showingPlcHdr/>
                <w:text w:multiLine="1"/>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A29076220EF24387BD3967CDE3537E14"/>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4"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4"/>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CE7DC469EBA2449696A137ACFB878CF1"/>
            </w:placeholder>
            <w:showingPlcHdr/>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C70CD50741FF4FFB8368E65F864EB3A1"/>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7C683F2D77AC49E38303F45212683A26"/>
            </w:placeholder>
            <w:dataBinding w:xpath="/ns0:root[1]/ns0:ZhengQuanJianChen[1]" w:storeItemID="{A422D626-B30F-4B42-9FB8-FE33AA3B1328}"/>
            <w:text/>
          </w:sdtPr>
          <w:sdtEndPr/>
          <w:sdtContent>
            <w:tc>
              <w:tcPr>
                <w:tcW w:w="7087" w:type="dxa"/>
                <w:tcBorders>
                  <w:right w:val="single" w:sz="4" w:space="0" w:color="5B9BD5" w:themeColor="accent1"/>
                </w:tcBorders>
              </w:tcPr>
              <w:p w:rsidR="00975571" w:rsidRPr="00630B6F" w:rsidRDefault="00E24842" w:rsidP="001D3170">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魂牵梦萦</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D140F27ACB4D400DB20632C571588E6C"/>
            </w:placeholder>
            <w:dataBinding w:xpath="/ns0:root[1]/ns0:ZhengQuanDaiMa[1]" w:storeItemID="{A422D626-B30F-4B42-9FB8-FE33AA3B1328}"/>
            <w:text/>
          </w:sdtPr>
          <w:sdtEndPr/>
          <w:sdtContent>
            <w:tc>
              <w:tcPr>
                <w:tcW w:w="7087" w:type="dxa"/>
                <w:tcBorders>
                  <w:right w:val="single" w:sz="4" w:space="0" w:color="5B9BD5" w:themeColor="accent1"/>
                </w:tcBorders>
              </w:tcPr>
              <w:p w:rsidR="00975571" w:rsidRPr="00630B6F" w:rsidRDefault="00E24842"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888666</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26FD3BE214074B5E857DD62C889039D0"/>
            </w:placeholder>
            <w:showingPlcHdr/>
            <w:dataBinding w:prefixMappings="xmlns:ns0='http://wwww.hallomagic.com/xbrl/consistency' " w:xpath="/ns0:xbrlConsistency[1]/ccConsistency[1]/ccSign_GongSiFaDingDaiBiaoRenneeq_instant_Y1231[1]" w:storeItemID="{10BFCD5F-C131-425A-B07A-9B25CD3F430E}"/>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140EF4E9EAA34011AACBDF123B05FBAC"/>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329D2CD18A3A4F13ACC8FCEB3E1C9E59"/>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46EB2C3BC49B4045B1815D2DA5E6758D"/>
            </w:placeholder>
            <w:dataBinding w:xpath="/ns0:root[1]/ns0:ZhuBanQuanShang[1]" w:storeItemID="{A422D626-B30F-4B42-9FB8-FE33AA3B1328}"/>
            <w:text/>
          </w:sdtPr>
          <w:sdtEndPr/>
          <w:sdtContent>
            <w:tc>
              <w:tcPr>
                <w:tcW w:w="7087" w:type="dxa"/>
              </w:tcPr>
              <w:p w:rsidR="006718CD" w:rsidRPr="00630B6F" w:rsidRDefault="00E24842"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国泰君安</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16B62FB3D5FB42A3B19B088B3AC739A9"/>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06F4B6CB9FE1405B9A409F19736D4345"/>
            </w:placeholder>
            <w:showingPlcHdr/>
            <w:dataBinding w:prefixMappings="xmlns:ns0='http://wwww.hallomagic.com/xbrl/consistency' " w:xpath="/ns0:xbrlConsistency[1]/ccConsistency[1]/ccSign_kuaiJiShiShiWuSuoMingChengneeq_instant_Y1231[1]" w:storeItemID="{10BFCD5F-C131-425A-B07A-9B25CD3F430E}"/>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6D3173BC147D487DB11FA7A01D264E9B"/>
            </w:placeholder>
            <w:showingPlcHdr/>
            <w:dataBinding w:prefixMappings="xmlns:ns0='http://wwww.hallomagic.com/xbrl/consistency' " w:xpath="/ns0:xbrlConsistency[1]/ccConsistency[1]/ccSign_QianZiZhuCekuaiJiShiXingMingneeq_instant_Y1231[1]" w:storeItemID="{10BFCD5F-C131-425A-B07A-9B25CD3F430E}"/>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BB6D3834FFAD4469BACA302223D9E9C3"/>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2235E8F62D81433AAA9196392662B359"/>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EFB8EF7A17954C3FA8B7351FDE012468"/>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EAED18481C504132959F814057688377"/>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987AC27DFCF54E9EA47F3F38DC014874"/>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487C81469D2A470ABEF50A4E7430EE7B"/>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1B92FAF5C43347CDBAEC7FD9DAED7133"/>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3B03EC5A9A3B4AC2AA6CB4C0ED9256FF"/>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C84EFCF668D54B299D4D37D12336C969"/>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6D31FCE16EA74E38B96E7732AEAD9B28"/>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1CF7201B5BCC49F5B0C6B6CC5311AE7A"/>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和精制茶制造业" w:value="C15 酒、饮料和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造业" w:value="C41 其他制造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E3F8C5A0773B4F2FB400547BB2F9235B"/>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3E22A8B559134D10B4D3EBFCE05ED379"/>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9C26B4"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560B3CE854A8416187C6ABD2D4277BBD"/>
                </w:placeholder>
                <w:showingPlcHdr/>
                <w:dataBinding w:prefixMappings="xmlns:ns0='http://wwww.hallomagic.com/xbrl/consistency' " w:xpath="/ns0:xbrlConsistency[1]/ccConsistency[1]/ccSign_ZongGuBenShuLiangneeq_instant_Y1231[1]" w:storeItemID="{10BFCD5F-C131-425A-B07A-9B25CD3F430E}"/>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8F294719EF9A45EAB2018821176CBC74"/>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F1A681298A6C4E978F0DAE150CD8AE59"/>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4A336D23060C4B7AA3516462F67D6384"/>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3B83B3E4AA6F45DB8282DE453A1B15C1"/>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464FFF30015343D0B2B1ECEB964E27B3"/>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D0BCDD87BAF34090B6CB27EAAC4EB957"/>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C8C3C0871D3445C0939DB3228EB2DECE"/>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A503802F299C40BEBA86831D0D7880AA"/>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5"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5"/>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B5F8844C2B5F4BCE8C32ED13D36B59AE"/>
            </w:placeholder>
            <w:showingPlcHdr/>
            <w:dataBinding w:prefixMappings="xmlns:ns0='http://wwww.hallomagic.com/xbrl/consistency' " w:xpath="/ns0:xbrlConsistency[1]/ccConsistency[1]/ccSign_OperatingRevenueneeq_duration_Y0101-Y1231[1]" w:storeItemID="{10BFCD5F-C131-425A-B07A-9B25CD3F430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D9C47C43A9D14F7EBE60C185FB2C19B1"/>
            </w:placeholder>
            <w:showingPlcHdr/>
            <w:dataBinding w:prefixMappings="xmlns:ns0='http://wwww.hallomagic.com/xbrl/consistency' " w:xpath="/ns0:xbrlConsistency[1]/ccConsistency[1]/ccSign_OperatingRevenueneeq_duration_Y-10101-Y-11231[1]" w:storeItemID="{10BFCD5F-C131-425A-B07A-9B25CD3F430E}"/>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E2B4ACE4056B4466B2EC1F42C3E4A499"/>
            </w:placeholder>
            <w:showingPlcHdr/>
            <w:dataBinding w:prefixMappings="xmlns:ns0='http://wwww.hallomagic.com/xbrl/consistency' " w:xpath="/ns0:xbrlConsistency[1]/ccConsistency[1]/ccSign_YingYeShouRuBianDongBiLineeq_duration_Y0101-Y1231[1]" w:storeItemID="{10BFCD5F-C131-425A-B07A-9B25CD3F430E}"/>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6F67F1F79EA54B0992CCE850FFB40EC1"/>
            </w:placeholder>
            <w:showingPlcHdr/>
            <w:dataBinding w:prefixMappings="xmlns:ns0='http://wwww.hallomagic.com/xbrl/consistency' " w:xpath="/ns0:xbrlConsistency[1]/ccConsistency[1]/ccSign_MaoLiLvneeq_duration_Y0101-Y1231[1]" w:storeItemID="{10BFCD5F-C131-425A-B07A-9B25CD3F430E}"/>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EB3B9358E7654751B127CE5ED3A72BFF"/>
            </w:placeholder>
            <w:showingPlcHdr/>
            <w:dataBinding w:prefixMappings="xmlns:ns0='http://wwww.hallomagic.com/xbrl/consistency' " w:xpath="/ns0:xbrlConsistency[1]/ccConsistency[1]/ccSign_MaoLiLvneeq_duration_Y-10101-Y-11231[1]" w:storeItemID="{10BFCD5F-C131-425A-B07A-9B25CD3F430E}"/>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10F0D163DAFD460A9BF757C71CC2CE6F"/>
            </w:placeholder>
            <w:showingPlcHdr/>
            <w:dataBinding w:prefixMappings="xmlns:ns0='http://wwww.hallomagic.com/xbrl/consistency' " w:xpath="/ns0:xbrlConsistency[1]/ccConsistency[1]/ccSign_ProfitLossAttributableToOwnersOfParentneeq_duration_Y0101-Y1231[1]" w:storeItemID="{10BFCD5F-C131-425A-B07A-9B25CD3F430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7CFDD72E0687451DB1BA8984ED9DD974"/>
            </w:placeholder>
            <w:showingPlcHdr/>
            <w:dataBinding w:prefixMappings="xmlns:ns0='http://wwww.hallomagic.com/xbrl/consistency' " w:xpath="/ns0:xbrlConsistency[1]/ccConsistency[1]/ccSign_ProfitLossAttributableToOwnersOfParentneeq_duration_Y-10101-Y-11231[1]" w:storeItemID="{10BFCD5F-C131-425A-B07A-9B25CD3F430E}"/>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33924AFFE5CA47B58E6D7E31BEDE9DF1"/>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03D2CA11DAEF481789D8CE52B958BBF6"/>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3ECA26D452DB452096B01B482F36AE7B"/>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0C3D409072EB40BC8B56A0109865E35A"/>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A420C01D612C4792ADD99841E9D3D6BA"/>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6D230D78C75343A89C94F1CE4C04D9BA"/>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DC9355F6ED3D4135B0AEBAE0A32AF7A9"/>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B9DA7AF5DD7B43CEB78A1A08AA8F1D93"/>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8B807BBF1C9A41B2823F39A3A5481378"/>
            </w:placeholder>
            <w:showingPlcHdr/>
            <w:dataBinding w:prefixMappings="xmlns:ns0='http://wwww.hallomagic.com/xbrl/consistency' " w:xpath="/ns0:xbrlConsistency[1]/ccConsistency[1]/ccSign_BasicEarningsLossPerShareneeq_duration_Y0101-Y1231[1]" w:storeItemID="{10BFCD5F-C131-425A-B07A-9B25CD3F430E}"/>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01CEEBF872A84BF7BDF6FBBF88840C74"/>
            </w:placeholder>
            <w:showingPlcHdr/>
            <w:dataBinding w:prefixMappings="xmlns:ns0='http://wwww.hallomagic.com/xbrl/consistency' " w:xpath="/ns0:xbrlConsistency[1]/ccConsistency[1]/ccSign_BasicEarningsLossPerShareneeq_duration_Y-10101-Y-11231[1]" w:storeItemID="{10BFCD5F-C131-425A-B07A-9B25CD3F430E}"/>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BFAF0656B0A549FC8E4C3C0B4DEB9BE5"/>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216EE950D95941B38C1FDC93C78FAAD2"/>
            </w:placeholder>
            <w:showingPlcHdr/>
            <w:dataBinding w:prefixMappings="xmlns:ns0='http://wwww.hallomagic.com/xbrl/consistency' " w:xpath="/ns0:xbrlConsistency[1]/ccConsistency[1]/ccSign_Assetsneeq_instant_Y1231[1]" w:storeItemID="{10BFCD5F-C131-425A-B07A-9B25CD3F430E}"/>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EB66B464D0B54740813153AC696FEB86"/>
            </w:placeholder>
            <w:showingPlcHdr/>
            <w:dataBinding w:prefixMappings="xmlns:ns0='http://wwww.hallomagic.com/xbrl/consistency' " w:xpath="/ns0:xbrlConsistency[1]/ccConsistency[1]/ccSign_Assetsneeq_instant_Y-11231[1]" w:storeItemID="{10BFCD5F-C131-425A-B07A-9B25CD3F430E}"/>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016D3DE263DB4E0591B82F597331F7D9"/>
            </w:placeholder>
            <w:showingPlcHdr/>
            <w:dataBinding w:prefixMappings="xmlns:ns0='http://wwww.hallomagic.com/xbrl/consistency' " w:xpath="/ns0:xbrlConsistency[1]/ccConsistency[1]/ccSign_ZongZiChanBianDongBiLineeq_instant_Y1231[1]" w:storeItemID="{10BFCD5F-C131-425A-B07A-9B25CD3F430E}"/>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0B191CA93EBB49939434BFFAB0A5CBBB"/>
            </w:placeholder>
            <w:showingPlcHdr/>
            <w:dataBinding w:prefixMappings="xmlns:ns0='http://wwww.hallomagic.com/xbrl/consistency' " w:xpath="/ns0:xbrlConsistency[1]/ccConsistency[1]/ccSign_Liabilitiesneeq_instant_Y1231[1]" w:storeItemID="{10BFCD5F-C131-425A-B07A-9B25CD3F430E}"/>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5D53B70713474A969ED228F024F692AE"/>
            </w:placeholder>
            <w:showingPlcHdr/>
            <w:dataBinding w:prefixMappings="xmlns:ns0='http://wwww.hallomagic.com/xbrl/consistency' " w:xpath="/ns0:xbrlConsistency[1]/ccConsistency[1]/ccSign_Liabilitiesneeq_instant_Y-11231[1]" w:storeItemID="{10BFCD5F-C131-425A-B07A-9B25CD3F430E}"/>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334D8E85B8764BFD8314A4A8964389E3"/>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C66AEF8EAB8945E7A43B0737E3F0AE20"/>
            </w:placeholder>
            <w:showingPlcHdr/>
            <w:dataBinding w:prefixMappings="xmlns:ns0='http://wwww.hallomagic.com/xbrl/consistency' " w:xpath="/ns0:xbrlConsistency[1]/ccConsistency[1]/ccSign_EquityAttributableToOwnersOfParentneeq_instant_Y1231[1]" w:storeItemID="{10BFCD5F-C131-425A-B07A-9B25CD3F430E}"/>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38D1DAE0AD3042FCAB9FDA30692A29EE"/>
            </w:placeholder>
            <w:showingPlcHdr/>
            <w:dataBinding w:prefixMappings="xmlns:ns0='http://wwww.hallomagic.com/xbrl/consistency' " w:xpath="/ns0:xbrlConsistency[1]/ccConsistency[1]/ccSign_EquityAttributableToOwnersOfParentneeq_instant_Y-11231[1]" w:storeItemID="{10BFCD5F-C131-425A-B07A-9B25CD3F430E}"/>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311C3515E89849C1B912E2FCD040634F"/>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15C2A6E17E3F49C3B2C4DE1A7EF2BE94"/>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8A8085D3F2694EC390BAABCFDF15013B"/>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C84366E3895745EFB40B83300CA00EFE"/>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53BD5465EFCE4E81B62433036FA04099"/>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588D6915D9504E90819818E836DCC2FB"/>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22FD38D93C644129A8556F98CAF83FEF"/>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520051E682E64C4F8C5F457ED31EEC66"/>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488AFB98B1AF442087C193228D8BC32D"/>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C1266F6196D445C2BF27A817A13E04A3"/>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44787DA64691437794F81091A1E4199E"/>
            </w:placeholder>
            <w:showingPlcHdr/>
            <w:dataBinding w:prefixMappings="xmlns:ns0='http://wwww.hallomagic.com/xbrl/consistency' " w:xpath="/ns0:xbrlConsistency[1]/ccConsistency[1]/ccSign_CashFlowsFromUsedInOperatingActivitiesneeq_duration_Y0101-Y1231[1]" w:storeItemID="{10BFCD5F-C131-425A-B07A-9B25CD3F430E}"/>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0BF49A8951904081AB97C21A21A9F4F2"/>
            </w:placeholder>
            <w:showingPlcHdr/>
            <w:dataBinding w:prefixMappings="xmlns:ns0='http://wwww.hallomagic.com/xbrl/consistency' " w:xpath="/ns0:xbrlConsistency[1]/ccConsistency[1]/ccSign_CashFlowsFromUsedInOperatingActivitiesneeq_duration_Y-10101-Y-11231[1]" w:storeItemID="{10BFCD5F-C131-425A-B07A-9B25CD3F430E}"/>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58F8C9C8E9D841EABC15F3BC024C6986"/>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F2C5771FBD70418F85EAE98C4A3F5C85"/>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7398D7A2873041499C7DBC184D11321B"/>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45AF9AC243654B8BA97E42BC9957F3B4"/>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633899A45DC84C85BC2B9386CF4ECCC4"/>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4CAF3DB8A5C74A9DA586AF8D71A77816"/>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8AE119036B284D58986E9C0D3B697F43"/>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0F4EBB60B0354F7DBBA9110FAE1FA8D4"/>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C1FA265E7E9A4811BB6147AE673B9854"/>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388B910C2D4DD085B1F2DE53746099"/>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434"/>
        <w:gridCol w:w="2516"/>
        <w:gridCol w:w="2109"/>
        <w:gridCol w:w="1581"/>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9E88046135EF4BB3AC21FE1E65C5EB44"/>
            </w:placeholder>
            <w:showingPlcHdr/>
            <w:dataBinding w:prefixMappings="xmlns:ns0='http://wwww.hallomagic.com/xbrl/consistency' " w:xpath="/ns0:xbrlConsistency[1]/ccConsistency[1]/ccSign_ZongGuBenShuLiangneeq_instant_Y1231[1]" w:storeItemID="{10BFCD5F-C131-425A-B07A-9B25CD3F430E}"/>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D7C867D90C3F411A85122D962126DB66"/>
            </w:placeholder>
            <w:showingPlcHdr/>
            <w:dataBinding w:prefixMappings="xmlns:ns0='http://wwww.hallomagic.com/xbrl/consistency' " w:xpath="/ns0:xbrlConsistency[1]/ccConsistency[1]/ccSign_ZongGuBenShuLiangneeq_instant_Y-11231[1]" w:storeItemID="{10BFCD5F-C131-425A-B07A-9B25CD3F430E}"/>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91297492"/>
            <w:lock w:val="sdtLocked"/>
            <w:placeholder>
              <w:docPart w:val="0715AE0CC3D84E70823948C816FD81C3"/>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BD2ED8" w:rsidP="006D5B00">
                <w:pPr>
                  <w:jc w:val="center"/>
                  <w:rPr>
                    <w:rFonts w:asciiTheme="minorEastAsia" w:eastAsiaTheme="minorEastAsia" w:hAnsiTheme="minorEastAsia"/>
                    <w:color w:val="000000" w:themeColor="text1"/>
                    <w:kern w:val="0"/>
                    <w:sz w:val="20"/>
                    <w:szCs w:val="21"/>
                  </w:rPr>
                </w:pPr>
                <w:r w:rsidRPr="006C405C">
                  <w:rPr>
                    <w:rStyle w:val="placeholder1Char"/>
                  </w:rPr>
                  <w:t>_____________</w:t>
                </w:r>
              </w:p>
            </w:tc>
          </w:sdtContent>
        </w:sdt>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1CAA685FAF04450F8D4C8A1F71655AD9"/>
            </w:placeholder>
            <w:showingPlcHdr/>
            <w:dataBinding w:prefixMappings="xmlns:ns0='http://wwww.hallomagic.com/xbrl/consistency' " w:xpath="/ns0:xbrlConsistency[1]/ccConsistency[1]/ccSign_JiRuQuanYiDeYouXianGuShuLiangneeq_duration_Y0101-Y1231[1]" w:storeItemID="{10BFCD5F-C131-425A-B07A-9B25CD3F430E}"/>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91C5DAD8D0B74D5ABC5E3A2C1539AE30"/>
            </w:placeholder>
            <w:showingPlcHdr/>
            <w:dataBinding w:prefixMappings="xmlns:ns0='http://wwww.hallomagic.com/xbrl/consistency' " w:xpath="/ns0:xbrlConsistency[1]/ccConsistency[1]/ccSign_JiRuQuanYiDeYouXianGuShuLiangneeq_duration_Y-10101-Y-11231[1]" w:storeItemID="{10BFCD5F-C131-425A-B07A-9B25CD3F430E}"/>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3DAF38A40AB4B82B00A62EE1C6BC75B"/>
            </w:placeholder>
            <w:showingPlcHdr/>
            <w:dataBinding w:prefixMappings="xmlns:ns0='http://wwww.hallomagic.com/xbrl/consistency' " w:xpath="/ns0:xbrlConsistency[1]/ccConsistency[1]/ccSign_JiRuFuZhaiDeYouXianGuShuLiangneeq_duration_Y0101-Y1231[1]" w:storeItemID="{10BFCD5F-C131-425A-B07A-9B25CD3F430E}"/>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722DB6A087934A69A932192881F8A074"/>
            </w:placeholder>
            <w:showingPlcHdr/>
            <w:dataBinding w:prefixMappings="xmlns:ns0='http://wwww.hallomagic.com/xbrl/consistency' " w:xpath="/ns0:xbrlConsistency[1]/ccConsistency[1]/ccSign_JiRuFuZhaiDeYouXianGuShuLiangneeq_duration_Y-10101-Y-11231[1]" w:storeItemID="{10BFCD5F-C131-425A-B07A-9B25CD3F430E}"/>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3759B86971704A4C9173AFB3F803CCD2"/>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7A21D1A635C245C6AAD664118234010F"/>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44EFB3360CBF44BDBA8F417A74DF72C2"/>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723ACB9889B044E9AE92D2814BEF972D"/>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55D8620423DD4680AD395F0FE260592C"/>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5F142502387E4DA192ADB2B03CA28D14"/>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A761AD588DDB4985860B9680DA9F1D3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1EB4614AB03D455CB8DEDD2F3D30CAD9"/>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B5497FE6415B411A8E976F20D028EE38"/>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BF1A7EB72F0147CA90B74F3C570A7370"/>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24F4E46259FF40C6B7A9101F9CDBAAF7"/>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FA153A" w:rsidRPr="00FA153A" w:rsidRDefault="00FA153A" w:rsidP="00FA153A">
      <w:pPr>
        <w:rPr>
          <w:rFonts w:asciiTheme="minorEastAsia" w:eastAsiaTheme="minorEastAsia" w:hAnsiTheme="minorEastAsia"/>
          <w:color w:val="000000" w:themeColor="text1"/>
          <w:sz w:val="10"/>
          <w:szCs w:val="10"/>
        </w:rPr>
      </w:pPr>
    </w:p>
    <w:p w:rsidR="00323872" w:rsidRPr="00323872" w:rsidRDefault="00387A8F" w:rsidP="00323872">
      <w:pPr>
        <w:pStyle w:val="2"/>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p>
    <w:sdt>
      <w:sdtPr>
        <w:id w:val="1675215479"/>
        <w:lock w:val="sdtLocked"/>
        <w:placeholder>
          <w:docPart w:val="FC508BC2F1254FE3AE6097577070ED39"/>
        </w:placeholder>
      </w:sdtPr>
      <w:sdtEndPr/>
      <w:sdtContent>
        <w:p w:rsidR="00791198" w:rsidRDefault="00791198" w:rsidP="00510A5F"/>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791198" w:rsidRPr="00152EBA" w:rsidTr="00791198">
            <w:trPr>
              <w:trHeight w:val="281"/>
            </w:trPr>
            <w:tc>
              <w:tcPr>
                <w:tcW w:w="1843" w:type="dxa"/>
                <w:tcBorders>
                  <w:bottom w:val="nil"/>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791198" w:rsidRPr="00152EBA" w:rsidTr="00791198">
            <w:trPr>
              <w:trHeight w:val="281"/>
            </w:trPr>
            <w:tc>
              <w:tcPr>
                <w:tcW w:w="1843" w:type="dxa"/>
                <w:tcBorders>
                  <w:top w:val="nil"/>
                </w:tcBorders>
              </w:tcPr>
              <w:p w:rsidR="00791198" w:rsidRPr="00152EBA" w:rsidRDefault="00791198" w:rsidP="00791198">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791198" w:rsidRPr="00152EBA" w:rsidRDefault="00791198" w:rsidP="00791198">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1557B1ADFFAB4F40BE064DF04730B180"/>
              </w:placeholder>
            </w:sdtPr>
            <w:sdtEndPr/>
            <w:sdtContent>
              <w:tr w:rsidR="00791198" w:rsidRPr="00152EBA" w:rsidTr="00791198">
                <w:trPr>
                  <w:trHeight w:val="229"/>
                </w:trPr>
                <w:sdt>
                  <w:sdtPr>
                    <w:rPr>
                      <w:rFonts w:asciiTheme="minorEastAsia" w:eastAsiaTheme="minorEastAsia" w:hAnsiTheme="minorEastAsia"/>
                      <w:color w:val="000000" w:themeColor="text1"/>
                      <w:kern w:val="0"/>
                      <w:sz w:val="18"/>
                      <w:szCs w:val="21"/>
                    </w:rPr>
                    <w:id w:val="1784994507"/>
                    <w:lock w:val="sdtLocked"/>
                    <w:placeholder>
                      <w:docPart w:val="2D16F72E8AEB436FA56A4213538E9739"/>
                    </w:placeholder>
                    <w:showingPlcHdr/>
                    <w:text/>
                  </w:sdtPr>
                  <w:sdtEndPr/>
                  <w:sdtContent>
                    <w:tc>
                      <w:tcPr>
                        <w:tcW w:w="1843" w:type="dxa"/>
                      </w:tcPr>
                      <w:p w:rsidR="00791198" w:rsidRPr="00152EBA" w:rsidRDefault="00791198" w:rsidP="00791198">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E7954D1AEE834408A4E8CD087897FC69"/>
                    </w:placeholder>
                    <w:showingPlcHdr/>
                    <w:text/>
                  </w:sdtPr>
                  <w:sdtEndPr/>
                  <w:sdtContent>
                    <w:tc>
                      <w:tcPr>
                        <w:tcW w:w="1701" w:type="dxa"/>
                        <w:tcBorders>
                          <w:right w:val="single" w:sz="4" w:space="0" w:color="5B9BD5" w:themeColor="accent1"/>
                        </w:tcBorders>
                      </w:tcPr>
                      <w:p w:rsidR="00791198" w:rsidRPr="00152EBA" w:rsidRDefault="00791198" w:rsidP="00791198">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BBB420F5F888432599F34FEE35C94C5D"/>
                    </w:placeholder>
                    <w:showingPlcHdr/>
                    <w:text/>
                  </w:sdtPr>
                  <w:sdtEndPr/>
                  <w:sdtContent>
                    <w:tc>
                      <w:tcPr>
                        <w:tcW w:w="1559" w:type="dxa"/>
                        <w:tcBorders>
                          <w:right w:val="single" w:sz="4" w:space="0" w:color="5B9BD5" w:themeColor="accent1"/>
                        </w:tcBorders>
                      </w:tcPr>
                      <w:p w:rsidR="00791198" w:rsidRPr="00152EBA" w:rsidRDefault="00791198" w:rsidP="00791198">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85EBA8FB850B40BA96AB94063ADB8021"/>
                    </w:placeholder>
                    <w:showingPlcHdr/>
                    <w:text/>
                  </w:sdtPr>
                  <w:sdtEndPr/>
                  <w:sdtContent>
                    <w:tc>
                      <w:tcPr>
                        <w:tcW w:w="1560" w:type="dxa"/>
                      </w:tcPr>
                      <w:p w:rsidR="00791198" w:rsidRPr="00152EBA" w:rsidRDefault="00791198" w:rsidP="00791198">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59ED48B6D1B5464E9819206D101AA597"/>
                    </w:placeholder>
                    <w:showingPlcHdr/>
                    <w:text/>
                  </w:sdtPr>
                  <w:sdtEndPr/>
                  <w:sdtContent>
                    <w:tc>
                      <w:tcPr>
                        <w:tcW w:w="1701" w:type="dxa"/>
                        <w:tcBorders>
                          <w:right w:val="single" w:sz="4" w:space="0" w:color="5B9BD5" w:themeColor="accent1"/>
                        </w:tcBorders>
                      </w:tcPr>
                      <w:p w:rsidR="00791198" w:rsidRPr="00152EBA" w:rsidRDefault="00791198" w:rsidP="00791198">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323872" w:rsidRPr="001B6047" w:rsidRDefault="009C26B4"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6"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6"/>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FEE75D0CD5244170B0D750D2A801B8C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A7EB54DB9F1148F382D41B8EE7F6D0E4"/>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197018B210C4DF186208BEBAC2CF514"/>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43C24A22A9C64D8CAF8E12E7A194E535"/>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624409ACB9924369ADB028C46EC3E59B"/>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ED7F1B3E5994C6683AC1BE88EC67EC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C811C27CBE6144A19C4C01B97E26B88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BD9805F210024F61A2A12A645ECEC197"/>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C5BB31C9882B46658DEBE350BFDD3EB5"/>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ECF91110D66844AF87583D99B90AB3BC"/>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8154ACE8CA7D4D379D7EB29A3E3EF372"/>
            </w:placeholder>
            <w:showingPlcHdr/>
            <w:dataBinding w:prefixMappings="xmlns:ns0='http://wwww.hallomagic.com/xbrl/consistency' " w:xpath="/ns0:xbrlConsistency[1]/ccConsistency[1]/ccSign_OperatingRevenueneeq_duration_Y0101-Y1231[1]" w:storeItemID="{10BFCD5F-C131-425A-B07A-9B25CD3F430E}"/>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2DF1603F166E4C0CBAE57676A0D0ADEC"/>
            </w:placeholder>
            <w:showingPlcHdr/>
            <w:dataBinding w:prefixMappings="xmlns:ns0='http://wwww.hallomagic.com/xbrl/consistency' " w:xpath="/ns0:xbrlConsistency[1]/ccConsistency[1]/ccSign_YingYeShouRuBianDongBiLineeq_duration_Y0101-Y1231[1]" w:storeItemID="{10BFCD5F-C131-425A-B07A-9B25CD3F430E}"/>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BF54FAF783074BBA9F8DD70F5922EC80"/>
            </w:placeholder>
            <w:showingPlcHdr/>
            <w:dataBinding w:prefixMappings="xmlns:ns0='http://wwww.hallomagic.com/xbrl/consistency' " w:xpath="/ns0:xbrlConsistency[1]/ccConsistency[1]/ccSign_OperatingRevenueneeq_duration_Y-10101-Y-11231[1]" w:storeItemID="{10BFCD5F-C131-425A-B07A-9B25CD3F430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64B7DCAECA0B42DBA8A4F6C8633BCDBA"/>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86FCB81A77B348B4B08FD35A70FAB084"/>
            </w:placeholder>
            <w:showingPlcHdr/>
            <w:dataBinding w:prefixMappings="xmlns:ns0='http://wwww.hallomagic.com/xbrl/consistency' " w:xpath="/ns0:xbrlConsistency[1]/ccConsistency[1]/ccSign_OperatingCostneeq_duration_Y0101-Y1231[1]" w:storeItemID="{10BFCD5F-C131-425A-B07A-9B25CD3F430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E8F990BBBCFB4FDDA3CEBB0DB46427EF"/>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0176A998E4FA4B5D93D4095356945C62"/>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45807CEF63834909B568F25D04F15285"/>
            </w:placeholder>
            <w:showingPlcHdr/>
            <w:dataBinding w:prefixMappings="xmlns:ns0='http://wwww.hallomagic.com/xbrl/consistency' " w:xpath="/ns0:xbrlConsistency[1]/ccConsistency[1]/ccSign_OperatingCostneeq_duration_Y-10101-Y-11231[1]" w:storeItemID="{10BFCD5F-C131-425A-B07A-9B25CD3F430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ED5082975D6A4B868DACF14D4EEACC89"/>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C5DD7197208B4628BA85671787C62592"/>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D2076CF9E7A840CFAB15BD0FB7DA1A01"/>
            </w:placeholder>
            <w:showingPlcHdr/>
            <w:dataBinding w:prefixMappings="xmlns:ns0='http://wwww.hallomagic.com/xbrl/consistency' " w:xpath="/ns0:xbrlConsistency[1]/ccConsistency[1]/ccSign_MaoLiLvneeq_duration_Y0101-Y1231[1]" w:storeItemID="{10BFCD5F-C131-425A-B07A-9B25CD3F430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FD324E6784C948BF952EDBB869DB6079"/>
            </w:placeholder>
            <w:showingPlcHdr/>
            <w:dataBinding w:prefixMappings="xmlns:ns0='http://wwww.hallomagic.com/xbrl/consistency' " w:xpath="/ns0:xbrlConsistency[1]/ccConsistency[1]/ccSign_MaoLiLvneeq_duration_Y-10101-Y-11231[1]" w:storeItemID="{10BFCD5F-C131-425A-B07A-9B25CD3F430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834B137B7C0E4166A9C87809EAA6E961"/>
            </w:placeholder>
            <w:showingPlcHdr/>
            <w:dataBinding w:prefixMappings="xmlns:ns0='http://wwww.hallomagic.com/xbrl/consistency' " w:xpath="/ns0:xbrlConsistency[1]/ccConsistency[1]/ccSign_AdministrativeExpenseneeq_duration_Y0101-Y1231[1]" w:storeItemID="{10BFCD5F-C131-425A-B07A-9B25CD3F430E}"/>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94E47848B8A84A7F9755CF9B9DF0704B"/>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2EEF3531A6A94582AB16EC8F5E6A83C8"/>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788FFC51B0714BE2AC51E4C40EB764B4"/>
            </w:placeholder>
            <w:showingPlcHdr/>
            <w:dataBinding w:prefixMappings="xmlns:ns0='http://wwww.hallomagic.com/xbrl/consistency' " w:xpath="/ns0:xbrlConsistency[1]/ccConsistency[1]/ccSign_AdministrativeExpenseneeq_duration_Y-10101-Y-11231[1]" w:storeItemID="{10BFCD5F-C131-425A-B07A-9B25CD3F430E}"/>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4A305CA1C86045E99D95E332AA889F8C"/>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D3228A60D0574D2CB246097091F6790A"/>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B7E1BF7B32FF4EDF8FCBDACB2A991B13"/>
            </w:placeholder>
            <w:showingPlcHdr/>
            <w:dataBinding w:prefixMappings="xmlns:ns0='http://wwww.hallomagic.com/xbrl/consistency' " w:xpath="/ns0:xbrlConsistency[1]/ccConsistency[1]/ccSign_DistributionCostsneeq_duration_Y0101-Y1231[1]" w:storeItemID="{10BFCD5F-C131-425A-B07A-9B25CD3F430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C5D8D92B2C384A4DA7E2A67CC111A6F8"/>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63AA6EB1A4FF40A49956C7DE472B7E03"/>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68A69B28CDEA4ED89309DC6152F16733"/>
            </w:placeholder>
            <w:showingPlcHdr/>
            <w:dataBinding w:prefixMappings="xmlns:ns0='http://wwww.hallomagic.com/xbrl/consistency' " w:xpath="/ns0:xbrlConsistency[1]/ccConsistency[1]/ccSign_DistributionCostsneeq_duration_Y-10101-Y-11231[1]" w:storeItemID="{10BFCD5F-C131-425A-B07A-9B25CD3F430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5AB244B5B2B4F67BCB164779A7C3CA4"/>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57EAF5F300CC4B5F8345721406191ED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741659C768FC45E6A97A5D8452551DB2"/>
            </w:placeholder>
            <w:showingPlcHdr/>
            <w:dataBinding w:prefixMappings="xmlns:ns0='http://wwww.hallomagic.com/xbrl/consistency' " w:xpath="/ns0:xbrlConsistency[1]/ccConsistency[1]/ccSign_FinanceCostsneeq_duration_Y0101-Y1231[1]" w:storeItemID="{10BFCD5F-C131-425A-B07A-9B25CD3F430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2DD97CA8E48544678BD98EBDC09997B1"/>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EAF659C9548845CDB08F3CCB82DB46FC"/>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15FA157E393946B682CE61E2CE67313C"/>
            </w:placeholder>
            <w:showingPlcHdr/>
            <w:dataBinding w:prefixMappings="xmlns:ns0='http://wwww.hallomagic.com/xbrl/consistency' " w:xpath="/ns0:xbrlConsistency[1]/ccConsistency[1]/ccSign_FinanceCostsneeq_duration_Y-10101-Y-11231[1]" w:storeItemID="{10BFCD5F-C131-425A-B07A-9B25CD3F430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45236897EFC94FB4898F11F00FF82DAC"/>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388F514199A3411A847F2B6C6607C088"/>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2F696A2080724A8A8159E25FFB64DEBE"/>
            </w:placeholder>
            <w:showingPlcHdr/>
            <w:dataBinding w:prefixMappings="xmlns:ns0='http://wwww.hallomagic.com/xbrl/consistency' " w:xpath="/ns0:xbrlConsistency[1]/ccConsistency[1]/ccSign_OperatingProfitsneeq_duration_Y0101-Y1231[1]" w:storeItemID="{10BFCD5F-C131-425A-B07A-9B25CD3F430E}"/>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A5FF2C8C512344F096BC1DEBD1272A7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1BC1D9C10FDA43B9A4284E1420BE4FD4"/>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EFE7B3F9212C4BDA8C072E620A2ADFBE"/>
            </w:placeholder>
            <w:showingPlcHdr/>
            <w:dataBinding w:prefixMappings="xmlns:ns0='http://wwww.hallomagic.com/xbrl/consistency' " w:xpath="/ns0:xbrlConsistency[1]/ccConsistency[1]/ccSign_OperatingProfitsneeq_duration_Y-10101-Y-11231[1]" w:storeItemID="{10BFCD5F-C131-425A-B07A-9B25CD3F430E}"/>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0F37E7EDEB8A40DE81EA7F27E893EDCC"/>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9C30B8FA862049DCA39EA9AB8C6D40C8"/>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A37AB7D4D2A94D2785BEDF9FBEDE67D3"/>
            </w:placeholder>
            <w:showingPlcHdr/>
            <w:dataBinding w:prefixMappings="xmlns:ns0='http://wwww.hallomagic.com/xbrl/consistency' " w:xpath="/ns0:xbrlConsistency[1]/ccConsistency[1]/ccSign_NonOperatingIncomeneeq_duration_Y0101-Y1231[1]" w:storeItemID="{10BFCD5F-C131-425A-B07A-9B25CD3F430E}"/>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AD2DCCCE4D604256A86BE6E8C5FA4910"/>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35DCB7846D9F44E2BAD0223DE292E265"/>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B1B5E909E707419692A8A3B37CD6C6B8"/>
            </w:placeholder>
            <w:showingPlcHdr/>
            <w:dataBinding w:prefixMappings="xmlns:ns0='http://wwww.hallomagic.com/xbrl/consistency' " w:xpath="/ns0:xbrlConsistency[1]/ccConsistency[1]/ccSign_NonOperatingIncomeneeq_duration_Y-10101-Y-11231[1]" w:storeItemID="{10BFCD5F-C131-425A-B07A-9B25CD3F430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091563806275426BB89E195BD030FD64"/>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77376BCD6C9C4E9CA0E55137784D5BDB"/>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7DEDEFF557F2435DB74EAF318390EA13"/>
            </w:placeholder>
            <w:showingPlcHdr/>
            <w:dataBinding w:prefixMappings="xmlns:ns0='http://wwww.hallomagic.com/xbrl/consistency' " w:xpath="/ns0:xbrlConsistency[1]/ccConsistency[1]/ccSign_NonOperatingExpensesneeq_duration_Y0101-Y1231[1]" w:storeItemID="{10BFCD5F-C131-425A-B07A-9B25CD3F430E}"/>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4B304137D35248E78BDFD5E20F82530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7D1F7A3976D64F0ABAAE05DB1DA88138"/>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70569B50F1674FBE97591A576D126837"/>
            </w:placeholder>
            <w:showingPlcHdr/>
            <w:dataBinding w:prefixMappings="xmlns:ns0='http://wwww.hallomagic.com/xbrl/consistency' " w:xpath="/ns0:xbrlConsistency[1]/ccConsistency[1]/ccSign_NonOperatingExpensesneeq_duration_Y-10101-Y-11231[1]" w:storeItemID="{10BFCD5F-C131-425A-B07A-9B25CD3F430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A930780E88F54C0C95698ABF8F56946F"/>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0DF03593B3BA49389ACAEA472348CCD8"/>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2867C8A2F2034FBDB6318C4BC5683BCE"/>
            </w:placeholder>
            <w:showingPlcHdr/>
            <w:dataBinding w:prefixMappings="xmlns:ns0='http://wwww.hallomagic.com/xbrl/consistency' " w:xpath="/ns0:xbrlConsistency[1]/ccConsistency[1]/ccSign_ProfitLossneeq_duration_Y0101-Y1231[1]" w:storeItemID="{10BFCD5F-C131-425A-B07A-9B25CD3F430E}"/>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765BF3369CC84C94967F66B90B878DC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76246BB00A1343B2ADAC62976DC52EAF"/>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0E72586CD8B1475AB925D09556155AFA"/>
            </w:placeholder>
            <w:showingPlcHdr/>
            <w:dataBinding w:prefixMappings="xmlns:ns0='http://wwww.hallomagic.com/xbrl/consistency' " w:xpath="/ns0:xbrlConsistency[1]/ccConsistency[1]/ccSign_ProfitLossneeq_duration_Y-10101-Y-11231[1]" w:storeItemID="{10BFCD5F-C131-425A-B07A-9B25CD3F430E}"/>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CFD94FA0C7BA436AB6E3E75F2065E9B1"/>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DEB42E0D0B34A7A9C7C45D048B4CA8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D29A55E297D24DF7811C519FB7978219"/>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E4F999BEF12A4743A48692B136EF2AA2"/>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C8419742578B40CEA1D7345ED541F705"/>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B9B9FC74F9624637B81CE30D68E0C657"/>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CABE71107EAA4365A6A0118A066ED6A2"/>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lastRenderedPageBreak/>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F8DBC7DEFCBB4396A4F466379D267781"/>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5471D022449E4D39A64A709AAC09BB21"/>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9658012BD2244C51B751DCAFEB3B19F4"/>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B4AA0AD6EF384F23B0C0ECE3D6948F64"/>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DBF530C46AA2411E9DDF692019318BE0"/>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FC07C468F43E4571BB8730485F97F590"/>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22B7BEB1507146C0B49C6D4F91DB6F10"/>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6565C8DDA9D4E20BECE57EEF2BC2F78"/>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55D8620423DD4680AD395F0FE260592C"/>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54E07449DFD5423FA6BB7EF055DA09A9"/>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7717274254D043E7BDDB3E4A0ED3C0E9"/>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DB2EBA50A23F48059051EB14EDD021CB"/>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682CA59AA4F14AD98BA72AF0CB951FC6"/>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BD8EA1D417AA4E80A94F51BAEF64F19F"/>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FEAD2322024A45D18A94807D24BDFC66"/>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3167C7EC6C574CDBA2BA2C789158BFEC"/>
            </w:placeholder>
            <w:showingPlcHdr/>
            <w:dataBinding w:prefixMappings="xmlns:ns0='http://wwww.hallomagic.com/xbrl/consistency' " w:xpath="/ns0:xbrlConsistency[1]/ccConsistency[1]/ccSign_CashFlowsFromUsedInOperatingActivitiesneeq_duration_Y0101-Y1231[1]" w:storeItemID="{10BFCD5F-C131-425A-B07A-9B25CD3F430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6C15963A22F24432B7ADF67519033973"/>
            </w:placeholder>
            <w:showingPlcHdr/>
            <w:dataBinding w:prefixMappings="xmlns:ns0='http://wwww.hallomagic.com/xbrl/consistency' " w:xpath="/ns0:xbrlConsistency[1]/ccConsistency[1]/ccSign_CashFlowsFromUsedInOperatingActivitiesneeq_duration_Y-10101-Y-11231[1]" w:storeItemID="{10BFCD5F-C131-425A-B07A-9B25CD3F430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74B30E1D139D4DC8872B1378DC31E24A"/>
            </w:placeholder>
            <w:showingPlcHdr/>
            <w:dataBinding w:prefixMappings="xmlns:ns0='http://wwww.hallomagic.com/xbrl/consistency' " w:xpath="/ns0:xbrlConsistency[1]/ccConsistency[1]/ccSign_CashFlowsFromUsedInInvestingActivitiesneeq_duration_Y0101-Y1231[1]" w:storeItemID="{10BFCD5F-C131-425A-B07A-9B25CD3F430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F75306E6F1604E13B3E876EB69C30D99"/>
            </w:placeholder>
            <w:showingPlcHdr/>
            <w:dataBinding w:prefixMappings="xmlns:ns0='http://wwww.hallomagic.com/xbrl/consistency' " w:xpath="/ns0:xbrlConsistency[1]/ccConsistency[1]/ccSign_CashFlowsFromUsedInInvestingActivitiesneeq_duration_Y-10101-Y-11231[1]" w:storeItemID="{10BFCD5F-C131-425A-B07A-9B25CD3F430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0B671273618C4DA69E29BC9FD74C9208"/>
            </w:placeholder>
            <w:showingPlcHdr/>
            <w:dataBinding w:prefixMappings="xmlns:ns0='http://wwww.hallomagic.com/xbrl/consistency' " w:xpath="/ns0:xbrlConsistency[1]/ccConsistency[1]/ccSign_CashFlowsFromUsedInFinancingActivitiesneeq_duration_Y0101-Y1231[1]" w:storeItemID="{10BFCD5F-C131-425A-B07A-9B25CD3F430E}"/>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E1B4854744054AB2B007249FC69AB237"/>
            </w:placeholder>
            <w:showingPlcHdr/>
            <w:dataBinding w:prefixMappings="xmlns:ns0='http://wwww.hallomagic.com/xbrl/consistency' " w:xpath="/ns0:xbrlConsistency[1]/ccConsistency[1]/ccSign_CashFlowsFromUsedInFinancingActivitiesneeq_duration_Y-10101-Y-11231[1]" w:storeItemID="{10BFCD5F-C131-425A-B07A-9B25CD3F430E}"/>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83CF1684810A421D85CFB35DA2B7BB81"/>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BC6C4EEBB8DF4D6CAF883694A7D6FCBB"/>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D88047E009984F0BB2AB00BAC25F623C"/>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AB9AF2CEFA1B4B6DBED55F2EAE084FF8"/>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98FA0A10610B4453A3331D14B6AD6AFC"/>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C3F4334B8EA44D76B24E2B91292B3C84"/>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2EB94D0E37454B71BC16811FB640BAE5"/>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E6AFCC6D15094E8982B5F0662327C995"/>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5E02FBF0EFD8448AB59AE3F9A0599D29"/>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b/>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如存在关联关系，则必须披露客户的具体名称。</w:t>
      </w:r>
    </w:p>
    <w:p w:rsidR="00E5190E" w:rsidRPr="00E5190E" w:rsidRDefault="00E5190E"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55D8620423DD4680AD395F0FE260592C"/>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23B6D86E89944F4D8E6408FE093D653A"/>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D3393D392584454A9C661560F4E5C0A2"/>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3448EA9F658645A08865605381B46708"/>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514792E80A34497ABB6E6383F2AFC958"/>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8D34D2558309435985ECB56CD4FA592F"/>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822963B055224E6F8BD3314E9E6361D4"/>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B131B8BE3B384FBEA953B4FBF8768554"/>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Pr="00E5190E" w:rsidRDefault="00E5190E" w:rsidP="00EC242E">
      <w:pPr>
        <w:rPr>
          <w:rFonts w:asciiTheme="minorEastAsia" w:eastAsiaTheme="minorEastAsia" w:hAnsiTheme="minorEastAsia"/>
          <w:i/>
          <w:szCs w:val="44"/>
        </w:rPr>
      </w:pPr>
      <w:r w:rsidRPr="00E5190E">
        <w:rPr>
          <w:rFonts w:asciiTheme="minorEastAsia" w:eastAsiaTheme="minorEastAsia" w:hAnsiTheme="minorEastAsia" w:hint="eastAsia"/>
          <w:i/>
          <w:szCs w:val="44"/>
        </w:rPr>
        <w:t>注</w:t>
      </w:r>
      <w:r w:rsidRPr="00E5190E">
        <w:rPr>
          <w:rFonts w:asciiTheme="minorEastAsia" w:eastAsiaTheme="minorEastAsia" w:hAnsiTheme="minorEastAsia"/>
          <w:i/>
          <w:szCs w:val="44"/>
        </w:rPr>
        <w:t>：</w:t>
      </w:r>
      <w:r w:rsidRPr="00E5190E">
        <w:rPr>
          <w:rFonts w:asciiTheme="minorEastAsia" w:eastAsiaTheme="minorEastAsia" w:hAnsiTheme="minorEastAsia" w:hint="eastAsia"/>
          <w:i/>
          <w:szCs w:val="44"/>
        </w:rPr>
        <w:t>如存在关联关系，则必须披露供应商的具体名称。</w:t>
      </w:r>
    </w:p>
    <w:p w:rsidR="00E5190E" w:rsidRDefault="00E5190E"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88CACD913D7E4AF09261D61E08AF179A"/>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97B74B543F4F4C39A6EEF5674E5491F5"/>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C5838DECAB2147E3A5172DD7504D4398"/>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96BDFCBC0F764A8F93CED4E35FF5C417"/>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lastRenderedPageBreak/>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39F623C2DCAD40798E8C319A73F4AC4C"/>
            </w:placeholder>
            <w:showingPlcHdr/>
            <w:dataBinding w:prefixMappings="xmlns:ns0='http://wwww.hallomagic.com/xbrl/consistency' " w:xpath="/ns0:xbrlConsistency[1]/ccConsistency[1]/ccSign_BankBalancesAndCashneeq_instant_Y1231[1]" w:storeItemID="{10BFCD5F-C131-425A-B07A-9B25CD3F430E}"/>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57B06FCE6136430C9F967A25CB9B447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71F89F300E2549D4ACB82BAAA1F2E779"/>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49B7214E17B04B2CABA121778F099129"/>
            </w:placeholder>
            <w:showingPlcHdr/>
            <w:dataBinding w:prefixMappings="xmlns:ns0='http://wwww.hallomagic.com/xbrl/consistency' " w:xpath="/ns0:xbrlConsistency[1]/ccConsistency[1]/ccSign_BankBalancesAndCashneeq_instant_Y-11231[1]" w:storeItemID="{10BFCD5F-C131-425A-B07A-9B25CD3F430E}"/>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AE1A02C6F4C444D5B60951BF3B81B78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F22B687C2F5F4B1B8240B10859D8EE0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933F4AF01A17438E858A218B3A177DE8"/>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041621A0829C4F84B271E3376686CB11"/>
            </w:placeholder>
            <w:showingPlcHdr/>
            <w:dataBinding w:prefixMappings="xmlns:ns0='http://wwww.hallomagic.com/xbrl/consistency' " w:xpath="/ns0:xbrlConsistency[1]/ccConsistency[1]/ccSign_AccountsReceivable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2F639B03BC334608B8FD9A44FA739AC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E0982F9D18184C688AC80B4C7B35E67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A79159887BAB4AD4B9599EE79B03A6EA"/>
            </w:placeholder>
            <w:showingPlcHdr/>
            <w:dataBinding w:prefixMappings="xmlns:ns0='http://wwww.hallomagic.com/xbrl/consistency' " w:xpath="/ns0:xbrlConsistency[1]/ccConsistency[1]/ccSign_AccountsReceivable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B22750D1618A42C0BF566ED07313550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4FBAF2D6B4A44B3FB05FF1875103D91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D832F325A6D7446D8B763631BD4CAF79"/>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4B136B033B64C5F918B47FF2AE1349C"/>
            </w:placeholder>
            <w:showingPlcHdr/>
            <w:dataBinding w:prefixMappings="xmlns:ns0='http://wwww.hallomagic.com/xbrl/consistency' " w:xpath="/ns0:xbrlConsistency[1]/ccConsistency[1]/ccSign_Inventorie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6684F5C05F3442CE932DECD3F342D10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C80CC85FC1C54529AAD2A49721378114"/>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0D87486C050740F1801D497E95126750"/>
            </w:placeholder>
            <w:showingPlcHdr/>
            <w:dataBinding w:prefixMappings="xmlns:ns0='http://wwww.hallomagic.com/xbrl/consistency' " w:xpath="/ns0:xbrlConsistency[1]/ccConsistency[1]/ccSign_Inventorie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801B0C4D36E4A18A6EFBC655C137B7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CB4846C69583462BAB7CC60F9B9BFC5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F5C9D751B7BD4E74B4F4FF19E9F4006A"/>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08F4E3708BC2471AB0F686EDD99C0BB2"/>
            </w:placeholder>
            <w:showingPlcHdr/>
            <w:dataBinding w:prefixMappings="xmlns:ns0='http://wwww.hallomagic.com/xbrl/consistency' " w:xpath="/ns0:xbrlConsistency[1]/ccConsistency[1]/ccSign_LongTermEquityInvestment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95E9860BB82D4BE995DB212441511944"/>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66E168A3F8C845D2A8643C19DCE3DDE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F04824BC49B419E9FDB47FDB48646B6"/>
            </w:placeholder>
            <w:showingPlcHdr/>
            <w:dataBinding w:prefixMappings="xmlns:ns0='http://wwww.hallomagic.com/xbrl/consistency' " w:xpath="/ns0:xbrlConsistency[1]/ccConsistency[1]/ccSign_LongTermEquityInvestment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36AD21B402E74ED19BEC0DF6B01A1310"/>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FC8B173D6F234E0896105921021088D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71A8AAC8B24944CDA2870DED05F86E6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74327EF941E5467BACE1844F40DE6E8F"/>
            </w:placeholder>
            <w:showingPlcHdr/>
            <w:dataBinding w:prefixMappings="xmlns:ns0='http://wwww.hallomagic.com/xbrl/consistency' " w:xpath="/ns0:xbrlConsistency[1]/ccConsistency[1]/ccSign_PropertyPlantAndEquipment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0CD23CC1752F4238AF29AE3CFF5491F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44E76E700B6846328ACC508B8A648D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2A250A7539774F1FB4374C2E62A07C8D"/>
            </w:placeholder>
            <w:showingPlcHdr/>
            <w:dataBinding w:prefixMappings="xmlns:ns0='http://wwww.hallomagic.com/xbrl/consistency' " w:xpath="/ns0:xbrlConsistency[1]/ccConsistency[1]/ccSign_PropertyPlantAndEquipment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32D64C0299FA49DD86D5F8849C7D9B1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4E354FBDDB4446C386D362A3E2BE74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00EA7797FA854DF78E9E6968F3D969B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75FC7ED7B8FF47BE8441B71EBDBB51F4"/>
            </w:placeholder>
            <w:showingPlcHdr/>
            <w:dataBinding w:prefixMappings="xmlns:ns0='http://wwww.hallomagic.com/xbrl/consistency' " w:xpath="/ns0:xbrlConsistency[1]/ccConsistency[1]/ccSign_ConstructionInProgres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549D6A88597648E28A41C27D73B0D72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41204B8E8F4745EC91C8FC76E8E21A2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0C78D973501C49D9A074621CC450F584"/>
            </w:placeholder>
            <w:showingPlcHdr/>
            <w:dataBinding w:prefixMappings="xmlns:ns0='http://wwww.hallomagic.com/xbrl/consistency' " w:xpath="/ns0:xbrlConsistency[1]/ccConsistency[1]/ccSign_ConstructionInProgres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F22C6531DF47442294FF87FA47CB5554"/>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A3DCCFC0FC784D989967DB723877CF6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AADF9B49A73E4B2DBBA8FE070112747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1F8C45E57A394BD684677371CC3A892A"/>
            </w:placeholder>
            <w:showingPlcHdr/>
            <w:dataBinding w:prefixMappings="xmlns:ns0='http://wwww.hallomagic.com/xbrl/consistency' " w:xpath="/ns0:xbrlConsistency[1]/ccConsistency[1]/ccSign_ShortTermBorrowing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DF34E75E7604126A607E4295A5F60B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DD1063A3E8FC44E0B0C8B78F3CF7E9E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9C3C94046F784039A1E4272E302FB2F3"/>
            </w:placeholder>
            <w:showingPlcHdr/>
            <w:dataBinding w:prefixMappings="xmlns:ns0='http://wwww.hallomagic.com/xbrl/consistency' " w:xpath="/ns0:xbrlConsistency[1]/ccConsistency[1]/ccSign_ShortTermBorrowing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DEEA03E2052347AEAB492245D78D7739"/>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2C1CE83721BA4AC6B0892F7E64B6B05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44747271E8874263A1E1D5F60A96C3C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23031812DCDB427380B228BC4E433C6E"/>
            </w:placeholder>
            <w:showingPlcHdr/>
            <w:dataBinding w:prefixMappings="xmlns:ns0='http://wwww.hallomagic.com/xbrl/consistency' " w:xpath="/ns0:xbrlConsistency[1]/ccConsistency[1]/ccSign_LongtermBorrowing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A6D843CF04344122951E6E76D1D6916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32DC48CBCB834F45B049DEEAF27C088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7E882E7B8E324FDDB5149B6A336C5F58"/>
            </w:placeholder>
            <w:showingPlcHdr/>
            <w:dataBinding w:prefixMappings="xmlns:ns0='http://wwww.hallomagic.com/xbrl/consistency' " w:xpath="/ns0:xbrlConsistency[1]/ccConsistency[1]/ccSign_LongtermBorrowing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49172418A4C245B1BF43B3BBA3617B5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F75D3D67DB3F4C07B5D4CA9228B1E64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5AC1CB2001C74B1DBA97E886D46B13BD"/>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193F3EF6FE1E4EE9AF84C8CCBEEBC2ED"/>
            </w:placeholder>
            <w:showingPlcHdr/>
            <w:dataBinding w:prefixMappings="xmlns:ns0='http://wwww.hallomagic.com/xbrl/consistency' " w:xpath="/ns0:xbrlConsistency[1]/ccConsistency[1]/ccSign_Assetsneeq_instant_Y1231[1]" w:storeItemID="{10BFCD5F-C131-425A-B07A-9B25CD3F430E}"/>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386FF6A7A60E4E739A3FC43C0A57C991"/>
            </w:placeholder>
            <w:showingPlcHdr/>
            <w:dataBinding w:prefixMappings="xmlns:ns0='http://wwww.hallomagic.com/xbrl/consistency' " w:xpath="/ns0:xbrlConsistency[1]/ccConsistency[1]/ccSign_ZongZiChanBianDongBiLineeq_instant_Y1231[1]" w:storeItemID="{10BFCD5F-C131-425A-B07A-9B25CD3F430E}"/>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D681679AA5994E0A846426A94FB7087F"/>
            </w:placeholder>
            <w:showingPlcHdr/>
            <w:dataBinding w:prefixMappings="xmlns:ns0='http://wwww.hallomagic.com/xbrl/consistency' " w:xpath="/ns0:xbrlConsistency[1]/ccConsistency[1]/ccSign_Assetsneeq_instant_Y-11231[1]" w:storeItemID="{10BFCD5F-C131-425A-B07A-9B25CD3F430E}"/>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4BC07EAEAB4B4AD6979E280D64BB5834"/>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E50C7C4D02409A924034E3A7289620"/>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08928FF2061D443DA1D06DD654193398"/>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2C3483CC29F640F8B9073E4A1F09D05B"/>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50B2243F057C483ABC0887B676D0A474"/>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9C26B4"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82CC4714C0D5464D920F229A41107451"/>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4008ADA9E56A42B284DF8E8A1E2497FF"/>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p w:rsidR="00A84854" w:rsidRPr="003A35DA" w:rsidRDefault="003A35DA" w:rsidP="00A84854">
      <w:pPr>
        <w:tabs>
          <w:tab w:val="left" w:pos="5140"/>
        </w:tabs>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Pr>
          <w:rFonts w:asciiTheme="minorEastAsia" w:eastAsiaTheme="minorEastAsia" w:hAnsiTheme="minorEastAsia" w:hint="eastAsia"/>
          <w:b/>
          <w:color w:val="000000" w:themeColor="text1"/>
          <w:szCs w:val="44"/>
        </w:rPr>
        <w:t>自愿</w:t>
      </w:r>
      <w:r>
        <w:rPr>
          <w:rFonts w:asciiTheme="minorEastAsia" w:eastAsiaTheme="minorEastAsia" w:hAnsiTheme="minorEastAsia"/>
          <w:b/>
          <w:color w:val="000000" w:themeColor="text1"/>
          <w:szCs w:val="44"/>
        </w:rPr>
        <w:t>披露</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CC8B9AC72C4BD892E25ED269595B45"/>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62029C">
                  <w:rPr>
                    <w:rStyle w:val="placeholder2Char"/>
                  </w:rPr>
                  <w:t>金融相关行业的公司应当自觉披露相关监管数据</w:t>
                </w:r>
                <w:r w:rsidRPr="0062029C">
                  <w:rPr>
                    <w:rStyle w:val="placeholder2Char"/>
                    <w:rFonts w:hint="eastAsia"/>
                  </w:rPr>
                  <w:t>。</w:t>
                </w:r>
              </w:p>
            </w:sdtContent>
          </w:sdt>
        </w:tc>
      </w:tr>
    </w:tbl>
    <w:p w:rsidR="008919DD" w:rsidRPr="00A84854" w:rsidRDefault="008919DD" w:rsidP="00821B09"/>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49BA424C084E49A08F10EBDAB9F8F9DD"/>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p w:rsidR="00DD2AE6" w:rsidRPr="001B6047" w:rsidRDefault="00DD2AE6"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47EF8DE106AB46798E0EDC6D895483CD"/>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p w:rsidR="009C42A1" w:rsidRPr="001B6047" w:rsidRDefault="009C42A1" w:rsidP="00C822BD">
      <w:pPr>
        <w:tabs>
          <w:tab w:val="left" w:pos="5140"/>
        </w:tabs>
        <w:rPr>
          <w:rFonts w:asciiTheme="minorEastAsia" w:eastAsiaTheme="minorEastAsia" w:hAnsiTheme="minorEastAsia"/>
          <w:b/>
          <w:color w:val="000000" w:themeColor="text1"/>
          <w:szCs w:val="44"/>
        </w:rPr>
      </w:pPr>
    </w:p>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B94ECF4E4A9C42A8AE97392CC69B106A"/>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p w:rsidR="00083123" w:rsidRPr="00083123" w:rsidRDefault="00083123" w:rsidP="00DD2AE6">
      <w:pPr>
        <w:tabs>
          <w:tab w:val="left" w:pos="5140"/>
        </w:tabs>
        <w:rPr>
          <w:rFonts w:asciiTheme="minorEastAsia" w:eastAsiaTheme="minorEastAsia" w:hAnsiTheme="minorEastAsia"/>
          <w:b/>
          <w:color w:val="000000" w:themeColor="text1"/>
          <w:szCs w:val="44"/>
        </w:rPr>
      </w:pPr>
    </w:p>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2CF3B4EBB513410492E0AB7C6BAD851E"/>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3B7049" w:rsidP="00E46551">
      <w:pPr>
        <w:tabs>
          <w:tab w:val="left" w:pos="5140"/>
        </w:tabs>
        <w:rPr>
          <w:rFonts w:asciiTheme="minorEastAsia" w:eastAsiaTheme="minorEastAsia" w:hAnsiTheme="minorEastAsia"/>
          <w:b/>
          <w:color w:val="000000" w:themeColor="text1"/>
          <w:szCs w:val="44"/>
        </w:rPr>
      </w:pPr>
    </w:p>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68466C51A7364DC09A04430601B3C96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D11A2835330F457EABAA3C33BCEE2F74"/>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662F90E5E8D847929E4CB7BEA0F8E6A2"/>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A35DA1B505EC40979947B8F6A54B66AE"/>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62C7ECCFA6994FF6AD433BC9125F3549"/>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7"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7"/>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DB90C255CC284BC5BA9F17C883567EB4"/>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9C26B4"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EDE8B1A8C13A4844A41E7DC6CA870532"/>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0CFFF3E77C78401EABEAA417920CBAD6"/>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E9D4E14BDDB8436BAEEC5553B2C93FD8"/>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5AF613D530E2488EBA4A19AE4FF74118"/>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AF42A4C89DB647C1BA7E88B58E6F2F8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9BF1A4E018204D4AB549325AA413A4A0"/>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EBF2D5297EA04A8BAA57D310B70AADC9"/>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F1D1D3F450A04C4898E1D459C9749272"/>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4BAAF1258F004E5E9B37A2974F23C3C4"/>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1270491F47004E39A6C15DD9D95BBCFA"/>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CEBA8A9064CC4943A5B0C6332A5EF0D3"/>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5013DF3776F043308E333D688756BE7F"/>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A4E42967644848EB890E8D716CB8C026"/>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58D4C47A74B4427D9495C069C14C5DFE"/>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5F18F49FBB4B4F2284C47A0AEC75657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6EAD51C7AE324E8ABC5AB7232E14A527"/>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BAC623C2EBB143369E4DF197A616DB9E"/>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CB53A5FB92644DAB831EA64C4CF4542B"/>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44C388D673D8496787DE5778645DC505"/>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95D31A395B83499BAE9C52396F5BB1A6"/>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5AFDEC575FBB4AF08471F21B63A5BB39"/>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67A052F71F0543E29A4EC274364FFA9F"/>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D349DAEE42DE46E18A23AE3FDD506ABA"/>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D466D4A47EEF459598E4906AF693E2E9"/>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12A86DE20A054DE89503A43A62437754"/>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2762C93C455843F4A7394155E5FCF9AB"/>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6591388650314F14B48912B813E517C0"/>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lock w:val="sdtLocked"/>
        <w:placeholder>
          <w:docPart w:val="55D8620423DD4680AD395F0FE260592C"/>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36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843"/>
          </w:tblGrid>
          <w:tr w:rsidR="001B6047" w:rsidRPr="001B6047" w:rsidTr="00963944">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55D8620423DD4680AD395F0FE260592C"/>
              </w:placeholder>
            </w:sdtPr>
            <w:sdtEndPr/>
            <w:sdtContent>
              <w:tr w:rsidR="001B6047" w:rsidRPr="001B6047" w:rsidTr="00963944">
                <w:trPr>
                  <w:trHeight w:val="310"/>
                </w:trPr>
                <w:sdt>
                  <w:sdtPr>
                    <w:rPr>
                      <w:rFonts w:asciiTheme="minorEastAsia" w:eastAsiaTheme="minorEastAsia" w:hAnsiTheme="minorEastAsia"/>
                      <w:color w:val="000000" w:themeColor="text1"/>
                      <w:szCs w:val="24"/>
                    </w:rPr>
                    <w:id w:val="886532941"/>
                    <w:lock w:val="sdtLocked"/>
                    <w:placeholder>
                      <w:docPart w:val="053F48CCA1D1421092F218A036DA10F4"/>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4F1BAC76C4E4434F89AB341E6E4307B2"/>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DDA02BAC5D52463ABACE708CABA1C0F8"/>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393C3D7C89EF4D5B9AEC8BBA59F3A000"/>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D31324EBC4BF4880A3E756DE700CDDCE"/>
                    </w:placeholder>
                    <w:showingPlcHdr/>
                    <w:text/>
                  </w:sdtPr>
                  <w:sdtEndPr/>
                  <w:sdtContent>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963944">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78C6BC0D894040AC943118102434DFAC"/>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97890B5C17764932ABA8B08777BA4EFB"/>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843"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5E158C9D5F05460F9CC67CB40810242C"/>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9C26B4" w:rsidP="007D202E"/>
      </w:sdtContent>
    </w:sdt>
    <w:sdt>
      <w:sdtPr>
        <w:rPr>
          <w:rFonts w:asciiTheme="minorEastAsia" w:eastAsiaTheme="minorEastAsia" w:hAnsiTheme="minorEastAsia" w:hint="eastAsia"/>
          <w:b/>
          <w:color w:val="000000" w:themeColor="text1"/>
          <w:szCs w:val="24"/>
        </w:rPr>
        <w:id w:val="1045570499"/>
        <w:lock w:val="sdtLocked"/>
        <w:placeholder>
          <w:docPart w:val="55D8620423DD4680AD395F0FE260592C"/>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55D8620423DD4680AD395F0FE260592C"/>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473513477BFC49C0B493916D595254AA"/>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CA07FE9E487942DF91DA313BEF8FFE42"/>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1D32811A113B4A318DEA7312F67809E7"/>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F6C0D0A7CF2B4DF1BFA4CF9FB9122D20"/>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09243E8249B24686BB27E2485D2FD9F6"/>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2B3580E7371E4A5D8BCC742ADDCC2188"/>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3863E502ED394F9288D60653E0ED1132"/>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67062A32FCDE47C7AB9D94693D8DD469"/>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B1CD71AAA2FC4374948DD82E459D676E"/>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lastRenderedPageBreak/>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84CDB7DD57C84F61A98B0DD2D5A5D692"/>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D64E4964ABBE4B1CA3FE361A0EF3807C"/>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6DBAE913FA64405886DEDFC6066525C3"/>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9C26B4"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lock w:val="sdtLocked"/>
        <w:placeholder>
          <w:docPart w:val="55D8620423DD4680AD395F0FE260592C"/>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55D8620423DD4680AD395F0FE260592C"/>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A96D6BA5BB794277926333992DF7AB14"/>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DCB3CA7336B546EBBC1BBE35BE81E56E"/>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987EF890F0DF4214987F5764026F551C"/>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D91D18DE64414CEDB0B087BBC3D33011"/>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4EE37D5203964888A576256A021E64DC"/>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3216D2311AC04575945D818E92D55EFA"/>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BF50D50C60444B8FB8BEA587AC2C3366"/>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ECE35B99A6E349D68B53C6B294F7077A"/>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584D0846913A42AFB4BC50B7152BF47C"/>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9C26B4"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lock w:val="sdtLocked"/>
        <w:placeholder>
          <w:docPart w:val="55D8620423DD4680AD395F0FE260592C"/>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BD8609FA51724787A1994D6D1342C27C"/>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78405C9BDD974A29A961267A1E22E491"/>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B5D458326CDA479782EA196F21B0AE65"/>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D98C7B140E504A3B82A11E8B54B553C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5270452A8FA5496ABF2E09620B10461F"/>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0AC4C719A596422A8CD92E17B417474B"/>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9C12A677FAB744BCA2D8165A4B4200D1"/>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821E322167654C9C8605E2E107EA0F5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2FCF90CF6869469183FDC96B03BCC57B"/>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6F53F6B2040D45659E1D5572CE1673A9"/>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E8997B70FE84421AB51A5FBB744A388B"/>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A6A34B2D99E641C596BF4528BCCCE123"/>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55D8620423DD4680AD395F0FE260592C"/>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6F86A92196A146E38853D65CE2FAAF9B"/>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29B2FB5B1340482885D636DA77FA82A4"/>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27A146392850452081EAE5102460C7EC"/>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8CB288C3320045F69F127B31D3ECE8AC"/>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FC72F7BA95E5480E9009391828B8F1A5"/>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9C26B4"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lock w:val="sdtLocked"/>
        <w:placeholder>
          <w:docPart w:val="55D8620423DD4680AD395F0FE260592C"/>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F341274E7A964DD9BFFBED7A469FF09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4212FF" w:rsidRDefault="008F125F" w:rsidP="008F125F">
                    <w:pPr>
                      <w:pStyle w:val="a8"/>
                      <w:rPr>
                        <w:rFonts w:asciiTheme="minorEastAsia" w:eastAsiaTheme="minorEastAsia" w:hAnsiTheme="minorEastAsia"/>
                        <w:szCs w:val="44"/>
                      </w:rPr>
                    </w:pPr>
                    <w:r w:rsidRPr="008F125F">
                      <w:rPr>
                        <w:rStyle w:val="placeholder2Char"/>
                        <w:rFonts w:hint="eastAsia"/>
                      </w:rPr>
                      <w:t>简要</w:t>
                    </w:r>
                    <w:r w:rsidRPr="008F125F">
                      <w:rPr>
                        <w:rStyle w:val="placeholder2Char"/>
                      </w:rPr>
                      <w:t>说明事项的基本情况</w:t>
                    </w:r>
                    <w:r w:rsidRPr="008F125F">
                      <w:rPr>
                        <w:rStyle w:val="placeholder2Char"/>
                        <w:rFonts w:hint="eastAsia"/>
                      </w:rPr>
                      <w:t>（交易对手</w:t>
                    </w:r>
                    <w:r w:rsidRPr="008F125F">
                      <w:rPr>
                        <w:rStyle w:val="placeholder2Char"/>
                      </w:rPr>
                      <w:t>、交易标的、交易价格、支付方式）</w:t>
                    </w:r>
                    <w:r w:rsidRPr="008F125F">
                      <w:rPr>
                        <w:rStyle w:val="placeholder2Char"/>
                        <w:rFonts w:hint="eastAsia"/>
                      </w:rPr>
                      <w:t>、信息披露</w:t>
                    </w:r>
                    <w:r w:rsidRPr="008F125F">
                      <w:rPr>
                        <w:rStyle w:val="placeholder2Char"/>
                      </w:rPr>
                      <w:t>情况</w:t>
                    </w:r>
                    <w:r w:rsidRPr="008F125F">
                      <w:rPr>
                        <w:rStyle w:val="placeholder2Char"/>
                        <w:rFonts w:hint="eastAsia"/>
                      </w:rPr>
                      <w:t>，分析该事项对公司业务连续性、管理层稳定性及其他方面的影响：</w:t>
                    </w:r>
                    <w:r w:rsidRPr="008F125F">
                      <w:rPr>
                        <w:rStyle w:val="placeholder2Char"/>
                      </w:rPr>
                      <w:br/>
                    </w:r>
                    <w:r w:rsidRPr="008F125F">
                      <w:rPr>
                        <w:rStyle w:val="placeholder2Char"/>
                      </w:rPr>
                      <w:t>注</w:t>
                    </w:r>
                    <w:r w:rsidRPr="008F125F">
                      <w:rPr>
                        <w:rStyle w:val="placeholder2Char"/>
                        <w:rFonts w:hint="eastAsia"/>
                      </w:rPr>
                      <w:t>：</w:t>
                    </w:r>
                    <w:r w:rsidRPr="008F125F">
                      <w:rPr>
                        <w:rStyle w:val="placeholder2Char"/>
                      </w:rPr>
                      <w:t>如收购</w:t>
                    </w:r>
                    <w:r w:rsidRPr="008F125F">
                      <w:rPr>
                        <w:rStyle w:val="placeholder2Char"/>
                        <w:rFonts w:hint="eastAsia"/>
                      </w:rPr>
                      <w:t>、</w:t>
                    </w:r>
                    <w:r w:rsidRPr="008F125F">
                      <w:rPr>
                        <w:rStyle w:val="placeholder2Char"/>
                      </w:rPr>
                      <w:t>出售资产构成重大资产重组</w:t>
                    </w:r>
                    <w:r w:rsidRPr="008F125F">
                      <w:rPr>
                        <w:rStyle w:val="placeholder2Char"/>
                        <w:rFonts w:hint="eastAsia"/>
                      </w:rPr>
                      <w:t>，</w:t>
                    </w:r>
                    <w:r w:rsidRPr="008F125F">
                      <w:rPr>
                        <w:rStyle w:val="placeholder2Char"/>
                      </w:rPr>
                      <w:t>则可索引披露</w:t>
                    </w:r>
                    <w:r w:rsidRPr="008F125F">
                      <w:rPr>
                        <w:rStyle w:val="placeholder2Char"/>
                        <w:rFonts w:hint="eastAsia"/>
                      </w:rPr>
                      <w:t>。</w:t>
                    </w:r>
                  </w:p>
                </w:tc>
              </w:sdtContent>
            </w:sdt>
          </w:tr>
        </w:tbl>
        <w:p w:rsidR="00220916" w:rsidRPr="001B6047" w:rsidRDefault="009C26B4"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lock w:val="sdtLocked"/>
        <w:placeholder>
          <w:docPart w:val="55D8620423DD4680AD395F0FE260592C"/>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530A711D4477471BA3F15B7EA635816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9C26B4"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lock w:val="sdtLocked"/>
        <w:placeholder>
          <w:docPart w:val="55D8620423DD4680AD395F0FE260592C"/>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4969DAE4B320471D887893CEAC4BD9D6"/>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9C26B4"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lock w:val="sdtLocked"/>
        <w:placeholder>
          <w:docPart w:val="55D8620423DD4680AD395F0FE260592C"/>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9EB4156AC6874304AB43C5A11803689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9C26B4"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lock w:val="sdtLocked"/>
        <w:placeholder>
          <w:docPart w:val="55D8620423DD4680AD395F0FE260592C"/>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FDDE220A82DD4970BE5824F32A2AEE6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9C26B4"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lock w:val="sdtLocked"/>
        <w:placeholder>
          <w:docPart w:val="55D8620423DD4680AD395F0FE260592C"/>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55D8620423DD4680AD395F0FE260592C"/>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53D26B6FA3214B538B272B30A92827CE"/>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6C3BE247C8AB452A8E16D382477CFA15"/>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B9D4AC69039843C3BB8D754E24EE1DF8"/>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668D15F71D294FDB8001793E799FCA71"/>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31F5C8CAE0134785B3DEC797A78B8910"/>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88EB8A2CC9BE4B789515116FB5C2A3CA"/>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C2B2691CD0DC4D218C6D8D95093468BD"/>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9C26B4"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lock w:val="sdtLocked"/>
        <w:placeholder>
          <w:docPart w:val="55D8620423DD4680AD395F0FE260592C"/>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CFF97565B67A4B89AD0842348B989041"/>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9C26B4"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lock w:val="sdtLocked"/>
        <w:placeholder>
          <w:docPart w:val="55D8620423DD4680AD395F0FE260592C"/>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9C26B4"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89D648E204A54AEF8F63BB60DB6C4262"/>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9C26B4"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lock w:val="sdtLocked"/>
        <w:placeholder>
          <w:docPart w:val="55D8620423DD4680AD395F0FE260592C"/>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9C26B4"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E6654F497E2044E9A068AD7957F4F55A"/>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9C26B4"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lock w:val="sdtLocked"/>
        <w:placeholder>
          <w:docPart w:val="55D8620423DD4680AD395F0FE260592C"/>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C9291AD52A5F4B55A579BFCFBAF9F82D"/>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9C26B4"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8" w:name="_Toc441926731"/>
      <w:r w:rsidRPr="00CC1546">
        <w:rPr>
          <w:rFonts w:ascii="黑体" w:eastAsia="黑体" w:hAnsi="黑体" w:hint="eastAsia"/>
          <w:b w:val="0"/>
          <w:sz w:val="36"/>
          <w:szCs w:val="36"/>
        </w:rPr>
        <w:lastRenderedPageBreak/>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8"/>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543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575"/>
        <w:gridCol w:w="1133"/>
        <w:gridCol w:w="1164"/>
        <w:gridCol w:w="1263"/>
        <w:gridCol w:w="1086"/>
        <w:gridCol w:w="959"/>
      </w:tblGrid>
      <w:tr w:rsidR="001B6047" w:rsidRPr="001B6047" w:rsidTr="00963944">
        <w:tc>
          <w:tcPr>
            <w:tcW w:w="1889"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27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63944">
        <w:tc>
          <w:tcPr>
            <w:tcW w:w="1889"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62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646"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63944">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429"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1A517BC8F2A1402D9A45FF65D1375E50"/>
            </w:placeholder>
            <w:showingPlcHdr/>
            <w:text/>
          </w:sdtPr>
          <w:sdtEndPr/>
          <w:sdtContent>
            <w:tc>
              <w:tcPr>
                <w:tcW w:w="62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A91563285D46436689A8553C53C2904B"/>
            </w:placeholder>
            <w:showingPlcHdr/>
            <w:text/>
          </w:sdtPr>
          <w:sdtEndPr/>
          <w:sdtContent>
            <w:tc>
              <w:tcPr>
                <w:tcW w:w="646"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F09B31EB0DCB49A7BD5D9D068FD778B7"/>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D27CE497F0C48BC8A3954A357EA4404"/>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2EDCC498790543C1864E71E3E47397AC"/>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C64E6DABBBF446CA96D42B3C89BC6486"/>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966DD26A881E4F308605FCEA7C65BB2C"/>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500D83625D70436D81DD80E4827530AD"/>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455B2A551048436A91405DC2FB9851AF"/>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66742067B585485BAC0CE77327F2898D"/>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F8BACC2BFE614097817BF721B17D838E"/>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5E547B878D094FDCA029FC5838A4023F"/>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0251682B04A94D34810CA7A0AF3C9187"/>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FAEFAEBE171A4CC5BB12645EDBE6941C"/>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3C28963FEF3846F2B7E2C015C4E93DC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2E11211CBDCB4F1CABF0B001BB0FC3CF"/>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EC4EECA84BD247E9829662A0FC905212"/>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4FADD1ED292F45C68D830A6EB7A9CFA3"/>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589C85274C09473E884D706983889D1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7CF7630D79924B58BAB944D85BC270C3"/>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8FA2F84861B14108B60748BC2869AB60"/>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F83480AE3D7C4AFF98FD87C205DDDE41"/>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ABCC5E5AA7654A77ABBF93A56B381D6C"/>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28F3BF70EB1140099B26E1018EC809FC"/>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2B9B2BD9016B448483441CFB911A73D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429"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78D7091F4418413381224F648F99E560"/>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B8AEC27031664775B188CEF89DAF38AA"/>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078EA104F7DD41E8AE333331AAAC330F"/>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10DBC962053F4E38893FC01C2064008F"/>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974204EB38664315A5F4B544B0E7C7C3"/>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5D0815B03AF94FDD8E97A70F571A62EA"/>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CFC0697EBCF444218E5AF9EE10BDBCA3"/>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161DD2625AFC4CAE8B1313B92065FA93"/>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AAED4DD2D80042DF84F90FB97CFB45E3"/>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AA08F386B23245998DD1012E4C80202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460" w:type="pct"/>
            <w:tcBorders>
              <w:top w:val="nil"/>
            </w:tcBorders>
          </w:tcPr>
          <w:p w:rsidR="006F58E0" w:rsidRPr="001B6047" w:rsidRDefault="006F58E0" w:rsidP="006F58E0">
            <w:pPr>
              <w:ind w:right="420"/>
              <w:rPr>
                <w:color w:val="000000" w:themeColor="text1"/>
              </w:rPr>
            </w:pPr>
          </w:p>
        </w:tc>
        <w:tc>
          <w:tcPr>
            <w:tcW w:w="1429"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5EDD6606A67D47BF8E5D869474D21771"/>
            </w:placeholder>
            <w:showingPlcHdr/>
            <w:text/>
          </w:sdtPr>
          <w:sdtEndPr/>
          <w:sdtContent>
            <w:tc>
              <w:tcPr>
                <w:tcW w:w="62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49E86B2E29804D648353836D2BA9D209"/>
            </w:placeholder>
            <w:showingPlcHdr/>
            <w:text/>
          </w:sdtPr>
          <w:sdtEndPr/>
          <w:sdtContent>
            <w:tc>
              <w:tcPr>
                <w:tcW w:w="646"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4AB2CCBBE7DF40D6AB6E5BCD14CFA042"/>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2080D3F799A84D31AD7B35F7E7FF3091"/>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80D614E2B0444F758A86CE35CE087C41"/>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63944">
        <w:tc>
          <w:tcPr>
            <w:tcW w:w="1889"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6E002B5072646038E82BA01EEB8BA70"/>
            </w:placeholder>
            <w:showingPlcHdr/>
            <w:dataBinding w:prefixMappings="xmlns:ns0='http://wwww.hallomagic.com/xbrl/consistency' " w:xpath="/ns0:xbrlConsistency[1]/ccConsistency[1]/ccSign_ZongGuBenShuLiangneeq_instant_Y-11231[1]" w:storeItemID="{10BFCD5F-C131-425A-B07A-9B25CD3F430E}"/>
            <w:text/>
          </w:sdtPr>
          <w:sdtEndPr/>
          <w:sdtContent>
            <w:tc>
              <w:tcPr>
                <w:tcW w:w="62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646"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445D5A8960F34313AA53520A02B897E6"/>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C159855224AE48DEACCED35A965D832A"/>
            </w:placeholder>
            <w:showingPlcHdr/>
            <w:dataBinding w:prefixMappings="xmlns:ns0='http://wwww.hallomagic.com/xbrl/consistency' " w:xpath="/ns0:xbrlConsistency[1]/ccConsistency[1]/ccSign_ZongGuBenShuLiangneeq_instant_Y1231[1]" w:storeItemID="{10BFCD5F-C131-425A-B07A-9B25CD3F430E}"/>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63944">
        <w:tc>
          <w:tcPr>
            <w:tcW w:w="1889"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11" w:type="pct"/>
            <w:gridSpan w:val="5"/>
            <w:vAlign w:val="center"/>
          </w:tcPr>
          <w:p w:rsidR="009176DC" w:rsidRPr="009176DC" w:rsidRDefault="009C26B4"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1A18B45BE02E43AEB76833EBCBA25AA2"/>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55D8620423DD4680AD395F0FE260592C"/>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17FE6FDE2EE64BF9A386F33017EF514F"/>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0CAFA8F84E6C455FB5D2E49C3D78E00E"/>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FACB571681814B9AB92A86673986D922"/>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8B4121586F744DA0BD53361B16439CBF"/>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5FE1DB82D8C54D75B35AD722E3110624"/>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96A4DBAE32574F5599CE5117FC02FE1F"/>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38C3D635EB724399B6D4D817D2C4C42F"/>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A0A6E2FFCE954C918711FCF9DB2BE277"/>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2913594F0488421DA3CCA796A2FBBB2D"/>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8CD1921BA57E4BA0BFE19A7E0F589266"/>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B977F5147AEC441FA8B9A7F35EAADAA1"/>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F97533EA9E3E493E9C1459AED551A969"/>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40D2D4354C78488EB47BB28FCF9163A1"/>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7DB78D767EB24DCFBA1004368F3B1030"/>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9CD6F59A46674A278544F61A56605BAA"/>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FA153A" w:rsidRDefault="00FA153A" w:rsidP="00183509">
      <w:pPr>
        <w:ind w:right="420"/>
        <w:rPr>
          <w:color w:val="000000" w:themeColor="text1"/>
        </w:rPr>
      </w:pPr>
    </w:p>
    <w:p w:rsidR="0051230A" w:rsidRDefault="00663FF3" w:rsidP="0031190C">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sdt>
      <w:sdtPr>
        <w:rPr>
          <w:rFonts w:hint="eastAsia"/>
        </w:rPr>
        <w:id w:val="2121343125"/>
        <w:lock w:val="sdtLocked"/>
        <w:placeholder>
          <w:docPart w:val="44A898BD3C9F449FA4CFCFE500EEC721"/>
        </w:placeholder>
      </w:sdtPr>
      <w:sdtEndPr>
        <w:rPr>
          <w:rFonts w:hint="default"/>
          <w:color w:val="000000" w:themeColor="text1"/>
        </w:rPr>
      </w:sdtEndPr>
      <w:sdtContent>
        <w:p w:rsidR="00180AD1" w:rsidRPr="00180AD1" w:rsidRDefault="00180AD1" w:rsidP="00180AD1"/>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835"/>
            <w:gridCol w:w="1843"/>
            <w:gridCol w:w="1843"/>
            <w:gridCol w:w="1843"/>
          </w:tblGrid>
          <w:tr w:rsidR="001B6047" w:rsidRPr="001B6047" w:rsidTr="00963944">
            <w:tc>
              <w:tcPr>
                <w:tcW w:w="2835"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1843" w:type="dxa"/>
              </w:tcPr>
              <w:p w:rsidR="00415D57" w:rsidRPr="00963944" w:rsidRDefault="00DA065C" w:rsidP="00963944">
                <w:pPr>
                  <w:ind w:right="420"/>
                  <w:jc w:val="center"/>
                  <w:rPr>
                    <w:b/>
                    <w:color w:val="000000" w:themeColor="text1"/>
                  </w:rPr>
                </w:pPr>
                <w:r w:rsidRPr="00963944">
                  <w:rPr>
                    <w:rFonts w:hint="eastAsia"/>
                    <w:b/>
                    <w:color w:val="000000" w:themeColor="text1"/>
                  </w:rPr>
                  <w:t xml:space="preserve"> </w:t>
                </w:r>
                <w:r w:rsidR="00857E2E" w:rsidRPr="00963944">
                  <w:rPr>
                    <w:rFonts w:hint="eastAsia"/>
                    <w:b/>
                    <w:color w:val="000000" w:themeColor="text1"/>
                  </w:rPr>
                  <w:t>期初股份</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843" w:type="dxa"/>
              </w:tcPr>
              <w:p w:rsidR="00415D57" w:rsidRPr="001B6047" w:rsidRDefault="00415D57" w:rsidP="00963944">
                <w:pPr>
                  <w:ind w:right="420"/>
                  <w:jc w:val="center"/>
                  <w:rPr>
                    <w:b/>
                    <w:color w:val="000000" w:themeColor="text1"/>
                  </w:rPr>
                </w:pPr>
                <w:r w:rsidRPr="001B6047">
                  <w:rPr>
                    <w:rFonts w:hint="eastAsia"/>
                    <w:b/>
                    <w:color w:val="000000" w:themeColor="text1"/>
                  </w:rPr>
                  <w:t>期末</w:t>
                </w:r>
                <w:r w:rsidR="00857E2E" w:rsidRPr="00963944">
                  <w:rPr>
                    <w:b/>
                    <w:color w:val="000000" w:themeColor="text1"/>
                  </w:rPr>
                  <w:t>股份</w:t>
                </w:r>
              </w:p>
            </w:tc>
          </w:tr>
          <w:tr w:rsidR="001B6047" w:rsidRPr="001B6047" w:rsidTr="00963944">
            <w:tc>
              <w:tcPr>
                <w:tcW w:w="2835" w:type="dxa"/>
              </w:tcPr>
              <w:p w:rsidR="00415D57" w:rsidRPr="001B6047" w:rsidRDefault="00415D57" w:rsidP="00963944">
                <w:pPr>
                  <w:ind w:right="420"/>
                  <w:rPr>
                    <w:color w:val="000000" w:themeColor="text1"/>
                  </w:rPr>
                </w:pPr>
                <w:r w:rsidRPr="001B6047">
                  <w:rPr>
                    <w:rFonts w:hint="eastAsia"/>
                    <w:color w:val="000000" w:themeColor="text1"/>
                  </w:rPr>
                  <w:t>计入权益的</w:t>
                </w:r>
                <w:r w:rsidRPr="001B6047">
                  <w:rPr>
                    <w:color w:val="000000" w:themeColor="text1"/>
                  </w:rPr>
                  <w:t>优先股</w:t>
                </w:r>
                <w:r w:rsidR="00963944">
                  <w:rPr>
                    <w:rFonts w:hint="eastAsia"/>
                    <w:color w:val="000000" w:themeColor="text1"/>
                  </w:rPr>
                  <w:t>数量</w:t>
                </w:r>
              </w:p>
            </w:tc>
            <w:sdt>
              <w:sdtPr>
                <w:rPr>
                  <w:rFonts w:asciiTheme="minorEastAsia" w:eastAsiaTheme="minorEastAsia" w:hAnsiTheme="minorEastAsia"/>
                  <w:color w:val="000000" w:themeColor="text1"/>
                  <w:szCs w:val="24"/>
                </w:rPr>
                <w:id w:val="-1203017673"/>
                <w:lock w:val="sdtLocked"/>
                <w:placeholder>
                  <w:docPart w:val="15E9F2E420744687864B320317CEB0CB"/>
                </w:placeholder>
                <w:showingPlcHdr/>
                <w:dataBinding w:prefixMappings="xmlns:ns0='http://wwww.hallomagic.com/xbrl/consistency' " w:xpath="/ns0:xbrlConsistency[1]/ccConsistency[1]/ccSign_JiRuQuanYiDeYouXianGuShuLiangneeq_duration_Y-10101-Y-11231[1]" w:storeItemID="{10BFCD5F-C131-425A-B07A-9B25CD3F430E}"/>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C5833D4F664D4454A21266DF2878E1B3"/>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B702E4C9F0564033BD511DFB4379AFC8"/>
                </w:placeholder>
                <w:showingPlcHdr/>
                <w:dataBinding w:prefixMappings="xmlns:ns0='http://wwww.hallomagic.com/xbrl/consistency' " w:xpath="/ns0:xbrlConsistency[1]/ccConsistency[1]/ccSign_JiRuQuanYiDeYouXianGuShuLiangneeq_duration_Y0101-Y1231[1]" w:storeItemID="{10BFCD5F-C131-425A-B07A-9B25CD3F430E}"/>
                <w:text/>
              </w:sdtPr>
              <w:sdtEndPr/>
              <w:sdtContent>
                <w:tc>
                  <w:tcPr>
                    <w:tcW w:w="1843"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963944">
            <w:tc>
              <w:tcPr>
                <w:tcW w:w="2835" w:type="dxa"/>
              </w:tcPr>
              <w:p w:rsidR="00343560" w:rsidRPr="001B6047" w:rsidRDefault="00343560" w:rsidP="00963944">
                <w:pPr>
                  <w:ind w:right="420"/>
                  <w:rPr>
                    <w:color w:val="000000" w:themeColor="text1"/>
                  </w:rPr>
                </w:pPr>
                <w:r w:rsidRPr="001B6047">
                  <w:rPr>
                    <w:rFonts w:hint="eastAsia"/>
                    <w:color w:val="000000" w:themeColor="text1"/>
                  </w:rPr>
                  <w:t>计入</w:t>
                </w:r>
                <w:r w:rsidRPr="001B6047">
                  <w:rPr>
                    <w:color w:val="000000" w:themeColor="text1"/>
                  </w:rPr>
                  <w:t>负债的优先股</w:t>
                </w:r>
                <w:r w:rsidR="00963944">
                  <w:rPr>
                    <w:rFonts w:hint="eastAsia"/>
                    <w:color w:val="000000" w:themeColor="text1"/>
                  </w:rPr>
                  <w:t>数量</w:t>
                </w:r>
              </w:p>
            </w:tc>
            <w:sdt>
              <w:sdtPr>
                <w:rPr>
                  <w:rFonts w:asciiTheme="minorEastAsia" w:eastAsiaTheme="minorEastAsia" w:hAnsiTheme="minorEastAsia"/>
                  <w:color w:val="000000" w:themeColor="text1"/>
                  <w:szCs w:val="24"/>
                </w:rPr>
                <w:id w:val="536245632"/>
                <w:lock w:val="sdtLocked"/>
                <w:placeholder>
                  <w:docPart w:val="97179A28B7F74EA9A192EC833C689C55"/>
                </w:placeholder>
                <w:showingPlcHdr/>
                <w:dataBinding w:prefixMappings="xmlns:ns0='http://wwww.hallomagic.com/xbrl/consistency' " w:xpath="/ns0:xbrlConsistency[1]/ccConsistency[1]/ccSign_JiRuFuZhaiDeYouXianGuShuLiangneeq_duration_Y-10101-Y-11231[1]" w:storeItemID="{10BFCD5F-C131-425A-B07A-9B25CD3F430E}"/>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07FA9CC1D9864A6BBFEF13BEB0D02870"/>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0C11E6AFD70C4E738594349FCF22C42E"/>
                </w:placeholder>
                <w:showingPlcHdr/>
                <w:dataBinding w:prefixMappings="xmlns:ns0='http://wwww.hallomagic.com/xbrl/consistency' " w:xpath="/ns0:xbrlConsistency[1]/ccConsistency[1]/ccSign_JiRuFuZhaiDeYouXianGuShuLiangneeq_duration_Y0101-Y1231[1]" w:storeItemID="{10BFCD5F-C131-425A-B07A-9B25CD3F430E}"/>
                <w:text/>
              </w:sdtPr>
              <w:sdtEndPr/>
              <w:sdtContent>
                <w:tc>
                  <w:tcPr>
                    <w:tcW w:w="1843"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963944">
            <w:tc>
              <w:tcPr>
                <w:tcW w:w="2835"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A3A3BD487D74A4584F5303675490FC6"/>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F7E48D61A7554E52AA19F242FE4E03D3"/>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D1A7794FD5AD4A73A74E3E769FBADEAB"/>
                </w:placeholder>
                <w:showingPlcHdr/>
                <w:text/>
              </w:sdtPr>
              <w:sdtEndPr/>
              <w:sdtContent>
                <w:tc>
                  <w:tcPr>
                    <w:tcW w:w="1843"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p w:rsidR="00663FF3" w:rsidRPr="001B6047" w:rsidRDefault="009C26B4" w:rsidP="00183509">
          <w:pPr>
            <w:ind w:right="420"/>
            <w:rPr>
              <w:color w:val="000000" w:themeColor="text1"/>
            </w:rPr>
          </w:pPr>
        </w:p>
      </w:sdtContent>
    </w:sdt>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1C15C4817AF04D1CA116EDA6AA7771FB"/>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8F125F" w:rsidP="008F125F">
                <w:pPr>
                  <w:pStyle w:val="a8"/>
                </w:pPr>
                <w:r w:rsidRPr="008F125F">
                  <w:rPr>
                    <w:rStyle w:val="placeholder2Char"/>
                    <w:rFonts w:hint="eastAsia"/>
                  </w:rPr>
                  <w:t>若控股股东为法人的，应当披露名称、单位负责人或法定代表人、成立日期、组织机构代码、注册资本；若控股股东为自然人的，应当披露其姓名、国籍、学历、是否取得其他国家或地区居留权、职业经历。</w:t>
                </w:r>
                <w:r w:rsidRPr="008F125F">
                  <w:rPr>
                    <w:rStyle w:val="placeholder2Char"/>
                  </w:rPr>
                  <w:br/>
                </w:r>
                <w:r w:rsidRPr="008F125F">
                  <w:rPr>
                    <w:rStyle w:val="placeholder2Char"/>
                    <w:rFonts w:hint="eastAsia"/>
                  </w:rPr>
                  <w:t>说明报告期内的</w:t>
                </w:r>
                <w:r w:rsidRPr="008F125F">
                  <w:rPr>
                    <w:rStyle w:val="placeholder2Char"/>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lastRenderedPageBreak/>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51E4ECFA20644228BA71A7EEC49C2412"/>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4415A" w:rsidRPr="00525FD5" w:rsidRDefault="008F125F" w:rsidP="008F125F">
                <w:pPr>
                  <w:pStyle w:val="a8"/>
                  <w:rPr>
                    <w:color w:val="FF0000"/>
                  </w:rPr>
                </w:pPr>
                <w:r w:rsidRPr="008F125F">
                  <w:rPr>
                    <w:rStyle w:val="placeholder2Char"/>
                    <w:rFonts w:hint="eastAsia"/>
                  </w:rPr>
                  <w:t>若实际控制人为法人的，应当披露名称、单位负责人或法定代表人、成立日期、组织机构代码、注册资本；若实际控制人为自然人的，应当披露其姓名、国籍、学历、是否取得其他国家或地区居留权、职业经历。</w:t>
                </w:r>
                <w:r w:rsidRPr="008F125F">
                  <w:rPr>
                    <w:rStyle w:val="placeholder2Char"/>
                  </w:rPr>
                  <w:br/>
                </w:r>
                <w:r w:rsidRPr="008F125F">
                  <w:rPr>
                    <w:rStyle w:val="placeholder2Char"/>
                    <w:rFonts w:hint="eastAsia"/>
                  </w:rPr>
                  <w:t>实际控制人应当披露到自然人、国有资产管理部门，包括股东之间达成某种协议或安排的其他机构或自然人，以及以信托方式形成实际控制的情况。</w:t>
                </w:r>
                <w:r w:rsidRPr="008F125F">
                  <w:rPr>
                    <w:rStyle w:val="placeholder2Char"/>
                  </w:rPr>
                  <w:br/>
                </w:r>
                <w:r w:rsidRPr="008F125F">
                  <w:rPr>
                    <w:rStyle w:val="placeholder2Char"/>
                    <w:rFonts w:hint="eastAsia"/>
                  </w:rPr>
                  <w:t>说明</w:t>
                </w:r>
                <w:r w:rsidRPr="008F125F">
                  <w:rPr>
                    <w:rStyle w:val="placeholder2Char"/>
                  </w:rPr>
                  <w:t>报告期内的变动情况。</w:t>
                </w:r>
                <w:r w:rsidRPr="008F125F">
                  <w:rPr>
                    <w:rStyle w:val="placeholder2Char"/>
                  </w:rPr>
                  <w:br/>
                </w:r>
                <w:r w:rsidRPr="008F125F">
                  <w:rPr>
                    <w:rStyle w:val="placeholder2Char"/>
                    <w:rFonts w:hint="eastAsia"/>
                  </w:rPr>
                  <w:t>（如控股</w:t>
                </w:r>
                <w:r w:rsidRPr="008F125F">
                  <w:rPr>
                    <w:rStyle w:val="placeholder2Char"/>
                  </w:rPr>
                  <w:t>股东与实际控制人</w:t>
                </w:r>
                <w:r w:rsidRPr="008F125F">
                  <w:rPr>
                    <w:rStyle w:val="placeholder2Char"/>
                    <w:rFonts w:hint="eastAsia"/>
                  </w:rPr>
                  <w:t>一致</w:t>
                </w:r>
                <w:r w:rsidRPr="008F125F">
                  <w:rPr>
                    <w:rStyle w:val="placeholder2Char"/>
                  </w:rPr>
                  <w:t>，</w:t>
                </w:r>
                <w:r w:rsidRPr="008F125F">
                  <w:rPr>
                    <w:rStyle w:val="placeholder2Char"/>
                    <w:rFonts w:hint="eastAsia"/>
                  </w:rPr>
                  <w:t>合并</w:t>
                </w:r>
                <w:r w:rsidRPr="008F125F">
                  <w:rPr>
                    <w:rStyle w:val="placeholder2Char"/>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C66523C78C344F928CFBAE07EEA02F87"/>
              </w:placeholder>
              <w:showingPlcHdr/>
            </w:sdtPr>
            <w:sdtEndPr/>
            <w:sdtContent>
              <w:p w:rsidR="00520D7F" w:rsidRPr="00520D7F" w:rsidRDefault="004212FF" w:rsidP="004212FF">
                <w:pPr>
                  <w:tabs>
                    <w:tab w:val="left" w:pos="5140"/>
                  </w:tabs>
                  <w:rPr>
                    <w:rFonts w:ascii="仿宋" w:eastAsia="仿宋" w:hAnsi="仿宋"/>
                    <w:i/>
                    <w:color w:val="7F7F7F" w:themeColor="text1" w:themeTint="80"/>
                    <w:szCs w:val="44"/>
                    <w:u w:val="single"/>
                  </w:rPr>
                </w:pPr>
                <w:r w:rsidRPr="00153E36">
                  <w:rPr>
                    <w:rStyle w:val="placeholder2Char"/>
                    <w:rFonts w:hint="eastAsia"/>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9C7CB8" w:rsidRPr="00A46D2B" w:rsidRDefault="000A49D0" w:rsidP="00A46D2B">
      <w:pPr>
        <w:pStyle w:val="1"/>
        <w:spacing w:before="0" w:after="0"/>
        <w:jc w:val="center"/>
        <w:rPr>
          <w:rFonts w:ascii="黑体" w:eastAsia="黑体" w:hAnsi="黑体"/>
          <w:b w:val="0"/>
          <w:sz w:val="36"/>
          <w:szCs w:val="36"/>
        </w:rPr>
      </w:pPr>
      <w:bookmarkStart w:id="9" w:name="_Toc441926732"/>
      <w:r w:rsidRPr="00CC1546">
        <w:rPr>
          <w:rFonts w:ascii="黑体" w:eastAsia="黑体" w:hAnsi="黑体" w:hint="eastAsia"/>
          <w:b w:val="0"/>
          <w:sz w:val="36"/>
          <w:szCs w:val="36"/>
        </w:rPr>
        <w:lastRenderedPageBreak/>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9"/>
    </w:p>
    <w:p w:rsidR="00DA03BC"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F337EF">
        <w:rPr>
          <w:rFonts w:hint="eastAsia"/>
        </w:rPr>
        <w:t xml:space="preserve">       </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sdt>
      <w:sdtPr>
        <w:rPr>
          <w:rFonts w:asciiTheme="minorHAnsi" w:eastAsiaTheme="minorEastAsia" w:hAnsiTheme="minorHAnsi" w:cstheme="minorBidi" w:hint="eastAsia"/>
          <w:sz w:val="18"/>
          <w:szCs w:val="18"/>
        </w:rPr>
        <w:id w:val="-885407108"/>
        <w:lock w:val="sdtLocked"/>
        <w:placeholder>
          <w:docPart w:val="44A898BD3C9F449FA4CFCFE500EEC721"/>
        </w:placeholder>
      </w:sdtPr>
      <w:sdtEndPr>
        <w:rPr>
          <w:rFonts w:hint="default"/>
        </w:rPr>
      </w:sdtEndPr>
      <w:sdtContent>
        <w:p w:rsidR="00A46D2B" w:rsidRPr="00A46D2B" w:rsidRDefault="00A46D2B" w:rsidP="00A46D2B"/>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55D8620423DD4680AD395F0FE260592C"/>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07E1DEB8492248C28C8435822E0B5C76"/>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D07614EACADE4C99BAD7DA8ADE1F56C4"/>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B1D81549E2C84EECB3591D24BF204EBC"/>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10847CE43FD749F7A7E31D4ABE7DA673"/>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42939F2575694BBAAA67648036EE12B0"/>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8EE690E86D384383A2E8DB267A64CFE7"/>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25E03569355D4F8BBFF4547F2A3DE601"/>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0B5AF8844A6A42ABB7298321E4FCD235"/>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E3B6D76264CB4ED8A7C34A19E2CCB093"/>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8CCB8A946BD8463FB11CA8D4138D112D"/>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121B4DF128AA457ABB262F1AF8375549"/>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A9D9EA70D3E24424968D2B0F3BE75CA8"/>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9C26B4"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EA2F9C18B285481091BAFDB44B62B5CA"/>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p w:rsidR="009C7CB8" w:rsidRDefault="009C26B4" w:rsidP="00402608">
          <w:pPr>
            <w:pStyle w:val="ym"/>
          </w:pPr>
        </w:p>
      </w:sdtContent>
    </w:sdt>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p>
    <w:sdt>
      <w:sdtPr>
        <w:rPr>
          <w:rFonts w:asciiTheme="minorHAnsi" w:eastAsiaTheme="minorEastAsia" w:hAnsiTheme="minorHAnsi" w:cstheme="minorBidi" w:hint="eastAsia"/>
          <w:sz w:val="18"/>
          <w:szCs w:val="18"/>
        </w:rPr>
        <w:id w:val="394556311"/>
        <w:lock w:val="sdtLocked"/>
        <w:placeholder>
          <w:docPart w:val="44A898BD3C9F449FA4CFCFE500EEC721"/>
        </w:placeholder>
      </w:sdtPr>
      <w:sdtEndPr>
        <w:rPr>
          <w:rFonts w:hint="default"/>
        </w:rPr>
      </w:sdtEndPr>
      <w:sdtContent>
        <w:p w:rsidR="00A46D2B" w:rsidRPr="00A46D2B" w:rsidRDefault="00A46D2B" w:rsidP="00A46D2B"/>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55D8620423DD4680AD395F0FE260592C"/>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CF89703E45254FD99BD09B959EB611F2"/>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72CBA26726E24A66BFDCCBF53221C9A7"/>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3967E2E09B8A46ED96BEE208DF7D187D"/>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B6DFF2D23E164249AAC1B6A5A2FEF171"/>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AF3D790861EC4299B5D86E12AC938561"/>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07AE8D1A5F6B443F815DACDCC485F14C"/>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8B4BE59DC1C5428499DA806052783FC4"/>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6EA1FA17300E4395AF05252C97F0A4F2"/>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52182E" w:rsidP="00A57086">
          <w:pPr>
            <w:ind w:right="420"/>
            <w:rPr>
              <w:b/>
              <w:color w:val="000000" w:themeColor="text1"/>
            </w:rPr>
          </w:pPr>
        </w:p>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227F1D18CC214DCF9B3F5177DC73BC3F"/>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75A3F6BBD0174B8CBCD7EF39246DE87A"/>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F619319314BF4939B439661CA7FF93CF"/>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55D8620423DD4680AD395F0FE260592C"/>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60717D3717EE4269A6AC1CD4FCB185ED"/>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B9BBE057C82742048CBE4C21BE190663"/>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3180B19D2A844591BDF6A98C4C8810A8"/>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B7CB5CDE24384C49A6EC0B839CC5B4A7"/>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4884BDE234454EAC99926C11B8BAC549"/>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712216" w:rsidP="00402608">
          <w:pPr>
            <w:pStyle w:val="ym"/>
          </w:pPr>
        </w:p>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D48B2">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lastRenderedPageBreak/>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55D8620423DD4680AD395F0FE260592C"/>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6D05A4E030534E09918495A9FC76E9B6"/>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001ACB5E4ED04A9DA606B4759CE98EC8"/>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B02197825C5346EDA95C432D86749FDC"/>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309F78B0CDE8497D9D7ACCC5D852F29A"/>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F48A4DA0228745AFBA54A9677ED08E77"/>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9C26B4"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04EEB5656CD64600B437131B7A3C61A1"/>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8F9A57E34DD5405FB552A5C1E13DE844"/>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EB3CA70200EA463C9B2F7EB536B3686C"/>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772784" w:rsidP="002153B6">
          <w:pPr>
            <w:ind w:right="420"/>
            <w:rPr>
              <w:b/>
              <w:color w:val="000000" w:themeColor="text1"/>
            </w:rPr>
          </w:pPr>
        </w:p>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55D8620423DD4680AD395F0FE260592C"/>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9876BF9E08A84DDF815A7801D8925DE5"/>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F94391AF02A745049284FF9C39738C15"/>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E5C7965E35824FB9AE1240A01F26B26D"/>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FFD09F98F54D47D7AB91953F82D957C1"/>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26ACA4B19C434550BAAEE6C3C4368228"/>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11FFDF2943E44EE2A70DD6C007A5ACC6"/>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46C4E24F7BA84EAA87614620250330F5"/>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D70926" w:rsidP="00402608">
          <w:pPr>
            <w:pStyle w:val="ym"/>
          </w:pPr>
        </w:p>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55D8620423DD4680AD395F0FE260592C"/>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2A60DB2E2148403283575B5F6735BEA2"/>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8D1E310C8B2C4DA18B7D87CEC470272D"/>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F582438136AC4DE29ED0DB6F8BE113E7"/>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EC02C6368EBF4C9D9792250E30479FB4"/>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8027E489B84C45679A471E02A57B5415"/>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0C1A2945D4304620BCF793F9E962A77D"/>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4924D9" w:rsidP="000B4716">
          <w:pPr>
            <w:ind w:right="420"/>
            <w:rPr>
              <w:b/>
              <w:color w:val="000000" w:themeColor="text1"/>
            </w:rPr>
          </w:pPr>
        </w:p>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55D8620423DD4680AD395F0FE260592C"/>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A36E3FC713D34567AE315A6FE08A7FAE"/>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97254C12FEE54EFDBC6A79023B3EC13F"/>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22283477748A4CC3B854CFCD7FF31212"/>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B9E536F8109E465BB1C35CEAC87F546F"/>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2D753A4A0E0C4998BE785A0ECA7840A2"/>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9C7CB8" w:rsidRDefault="009C26B4" w:rsidP="00402608">
          <w:pPr>
            <w:pStyle w:val="ym"/>
          </w:pPr>
        </w:p>
      </w:sdtContent>
    </w:sdt>
    <w:p w:rsidR="0016696D" w:rsidRDefault="0016696D" w:rsidP="009C7CB8">
      <w:pPr>
        <w:pStyle w:val="2"/>
      </w:pPr>
      <w:r w:rsidRPr="001B6047">
        <w:rPr>
          <w:rFonts w:hint="eastAsia"/>
        </w:rPr>
        <w:t>三</w:t>
      </w:r>
      <w:r w:rsidRPr="001B6047">
        <w:t>、</w:t>
      </w:r>
      <w:r w:rsidRPr="001B6047">
        <w:rPr>
          <w:rFonts w:hint="eastAsia"/>
        </w:rPr>
        <w:t>债券</w:t>
      </w:r>
      <w:r w:rsidRPr="001B6047">
        <w:t>融资情况</w:t>
      </w:r>
      <w:r w:rsidR="00CC06F2">
        <w:rPr>
          <w:rFonts w:hint="eastAsia"/>
        </w:rPr>
        <w:t xml:space="preserve">          </w:t>
      </w:r>
      <w:r w:rsidR="00E75A20">
        <w:rPr>
          <w:rFonts w:hint="eastAsia"/>
        </w:rPr>
        <w:t xml:space="preserve">                                       </w:t>
      </w:r>
      <w:r w:rsidR="00E75A20">
        <w:rPr>
          <w:rFonts w:hint="eastAsia"/>
        </w:rPr>
        <w:t>单位</w:t>
      </w:r>
      <w:r w:rsidR="00E75A20">
        <w:t>：元</w:t>
      </w:r>
    </w:p>
    <w:sdt>
      <w:sdtPr>
        <w:rPr>
          <w:rFonts w:hint="eastAsia"/>
        </w:rPr>
        <w:id w:val="-1640499788"/>
        <w:lock w:val="sdtLocked"/>
        <w:placeholder>
          <w:docPart w:val="44A898BD3C9F449FA4CFCFE500EEC721"/>
        </w:placeholder>
      </w:sdtPr>
      <w:sdtEndPr>
        <w:rPr>
          <w:rFonts w:asciiTheme="minorEastAsia" w:eastAsiaTheme="minorEastAsia" w:hAnsiTheme="minorEastAsia" w:hint="default"/>
          <w:b/>
          <w:color w:val="000000" w:themeColor="text1"/>
          <w:sz w:val="18"/>
          <w:szCs w:val="21"/>
        </w:rPr>
      </w:sdtEndPr>
      <w:sdtContent>
        <w:p w:rsidR="00A46D2B" w:rsidRPr="00A46D2B" w:rsidRDefault="00A46D2B" w:rsidP="00A46D2B"/>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55D8620423DD4680AD395F0FE260592C"/>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D3723969B5514291AA3642BD1169BD74"/>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B17F6AE5BD984938B3F6D81EBB9D06BB"/>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B1864920FC4143C5906C598780F5BA5A"/>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8C54FEBAAFDB452FA915B106A987E0D0"/>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BD35FA2479A44503B7A3E171AA380A2D"/>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6C5B0DEBDC684E578B1B394BF33FC9F4"/>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B385077EC8864B4DB91CE818A7716F0F"/>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B14A1C8E564549FBBB3EFBC51AF57AF2"/>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402608">
      <w:pPr>
        <w:pStyle w:val="ym"/>
      </w:pPr>
    </w:p>
    <w:sdt>
      <w:sdtPr>
        <w:rPr>
          <w:rFonts w:asciiTheme="minorEastAsia" w:eastAsiaTheme="minorEastAsia" w:hAnsiTheme="minorEastAsia" w:cstheme="minorBidi"/>
          <w:b/>
          <w:color w:val="000000" w:themeColor="text1"/>
          <w:sz w:val="18"/>
          <w:szCs w:val="21"/>
        </w:rPr>
        <w:id w:val="1894612289"/>
        <w:lock w:val="sdtLocked"/>
        <w:placeholder>
          <w:docPart w:val="55D8620423DD4680AD395F0FE260592C"/>
        </w:placeholder>
      </w:sdtPr>
      <w:sdtEndPr>
        <w:rPr>
          <w:rFonts w:asciiTheme="minorHAnsi" w:hAnsiTheme="minorHAnsi"/>
          <w:b w:val="0"/>
          <w:color w:val="auto"/>
          <w:szCs w:val="18"/>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D5FE50BAED8E4DA4B3584F7C57EE68AD"/>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w:t>
                    </w:r>
                    <w:r w:rsidRPr="00E6617D">
                      <w:rPr>
                        <w:rStyle w:val="placeholder2Char"/>
                        <w:rFonts w:hint="eastAsia"/>
                      </w:rPr>
                      <w:lastRenderedPageBreak/>
                      <w:t>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w:t>
                    </w:r>
                    <w:r w:rsidRPr="00E6617D">
                      <w:rPr>
                        <w:rStyle w:val="placeholder2Char"/>
                        <w:rFonts w:hint="eastAsia"/>
                      </w:rPr>
                      <w:lastRenderedPageBreak/>
                      <w:t>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9C26B4" w:rsidP="00402608">
          <w:pPr>
            <w:pStyle w:val="ym"/>
          </w:pPr>
        </w:p>
      </w:sdtContent>
    </w:sdt>
    <w:p w:rsidR="009C7CB8" w:rsidRDefault="00B5785F" w:rsidP="00B5785F">
      <w:pPr>
        <w:pStyle w:val="2"/>
      </w:pPr>
      <w:r w:rsidRPr="001B6047">
        <w:rPr>
          <w:rFonts w:hint="eastAsia"/>
        </w:rPr>
        <w:t>四</w:t>
      </w:r>
      <w:r w:rsidRPr="001B6047">
        <w:t>、</w:t>
      </w:r>
      <w:r w:rsidRPr="001B6047">
        <w:rPr>
          <w:rFonts w:hint="eastAsia"/>
        </w:rPr>
        <w:t>间接融资</w:t>
      </w:r>
      <w:r w:rsidRPr="001B6047">
        <w:t>情况</w:t>
      </w:r>
      <w:r w:rsidR="00CC06F2">
        <w:rPr>
          <w:rFonts w:hint="eastAsia"/>
        </w:rPr>
        <w:t xml:space="preserve">        </w:t>
      </w:r>
      <w:r>
        <w:rPr>
          <w:rFonts w:hint="eastAsia"/>
        </w:rPr>
        <w:t xml:space="preserve">                                         </w:t>
      </w:r>
      <w:r>
        <w:rPr>
          <w:rFonts w:hint="eastAsia"/>
        </w:rPr>
        <w:t>单位</w:t>
      </w:r>
      <w:r>
        <w:t>：元</w:t>
      </w:r>
    </w:p>
    <w:sdt>
      <w:sdtPr>
        <w:rPr>
          <w:rFonts w:asciiTheme="minorHAnsi" w:eastAsiaTheme="minorEastAsia" w:hAnsiTheme="minorHAnsi" w:cstheme="minorBidi" w:hint="eastAsia"/>
          <w:sz w:val="18"/>
          <w:szCs w:val="18"/>
        </w:rPr>
        <w:id w:val="97835599"/>
        <w:lock w:val="sdtLocked"/>
        <w:placeholder>
          <w:docPart w:val="44A898BD3C9F449FA4CFCFE500EEC721"/>
        </w:placeholder>
      </w:sdtPr>
      <w:sdtEndPr>
        <w:rPr>
          <w:rFonts w:hint="default"/>
        </w:rPr>
      </w:sdtEndPr>
      <w:sdtContent>
        <w:p w:rsidR="00EA161B" w:rsidRPr="00EA161B" w:rsidRDefault="00EA161B" w:rsidP="00EA161B"/>
        <w:sdt>
          <w:sdtPr>
            <w:rPr>
              <w:rFonts w:asciiTheme="minorEastAsia" w:eastAsiaTheme="minorEastAsia" w:hAnsiTheme="minorEastAsia" w:hint="eastAsia"/>
              <w:b/>
              <w:color w:val="000000" w:themeColor="text1"/>
              <w:sz w:val="18"/>
              <w:szCs w:val="21"/>
            </w:rPr>
            <w:id w:val="-480081538"/>
            <w:lock w:val="sdtLocked"/>
            <w:placeholder>
              <w:docPart w:val="FC508BC2F1254FE3AE6097577070ED39"/>
            </w:placeholder>
          </w:sdtPr>
          <w:sdtEndPr/>
          <w:sdtContent>
            <w:tbl>
              <w:tblPr>
                <w:tblStyle w:val="a6"/>
                <w:tblW w:w="829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4"/>
                <w:gridCol w:w="1265"/>
                <w:gridCol w:w="1686"/>
                <w:gridCol w:w="1265"/>
                <w:gridCol w:w="1828"/>
                <w:gridCol w:w="1124"/>
              </w:tblGrid>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686"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lock w:val="sdtLocked"/>
                  <w:placeholder>
                    <w:docPart w:val="883E14C493404C78BAA0FE1A48981B20"/>
                  </w:placeholder>
                </w:sdtPr>
                <w:sdtEndPr>
                  <w:rPr>
                    <w:sz w:val="18"/>
                    <w:szCs w:val="21"/>
                  </w:rPr>
                </w:sdtEndPr>
                <w:sdtContent>
                  <w:tr w:rsidR="0051230A" w:rsidRPr="001B6047" w:rsidTr="00136312">
                    <w:trPr>
                      <w:trHeight w:val="342"/>
                    </w:trPr>
                    <w:sdt>
                      <w:sdtPr>
                        <w:rPr>
                          <w:rFonts w:asciiTheme="minorEastAsia" w:eastAsiaTheme="minorEastAsia" w:hAnsiTheme="minorEastAsia"/>
                          <w:color w:val="000000" w:themeColor="text1"/>
                          <w:szCs w:val="24"/>
                        </w:rPr>
                        <w:id w:val="-741803883"/>
                        <w:lock w:val="sdtLocked"/>
                        <w:placeholder>
                          <w:docPart w:val="0C2BA53D90FE47FEA9717FE0E1AA6D3D"/>
                        </w:placeholder>
                        <w:showingPlcHdr/>
                        <w:tex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lock w:val="sdtLocked"/>
                        <w:placeholder>
                          <w:docPart w:val="B0879A9CA51D460882E761FB7FC3D827"/>
                        </w:placeholder>
                        <w:showingPlcHdr/>
                        <w:text/>
                      </w:sdtPr>
                      <w:sdtEndPr/>
                      <w:sdtContent>
                        <w:tc>
                          <w:tcPr>
                            <w:tcW w:w="1265"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lock w:val="sdtLocked"/>
                        <w:placeholder>
                          <w:docPart w:val="400C52202647418EBD59DDB8404D305F"/>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lock w:val="sdtLocked"/>
                        <w:placeholder>
                          <w:docPart w:val="CE512925535C499280AAB4DEFB356969"/>
                        </w:placeholder>
                        <w:showingPlcHdr/>
                        <w:text/>
                      </w:sdtPr>
                      <w:sdtEndPr/>
                      <w:sdtContent>
                        <w:tc>
                          <w:tcPr>
                            <w:tcW w:w="1265" w:type="dxa"/>
                          </w:tcPr>
                          <w:p w:rsidR="0051230A" w:rsidRPr="004C4424" w:rsidRDefault="0051230A" w:rsidP="00B5785F">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lock w:val="sdtLocked"/>
                        <w:placeholder>
                          <w:docPart w:val="60D0C650D2FB45D28FD956B70024BBD1"/>
                        </w:placeholder>
                        <w:showingPlcHdr/>
                        <w:text/>
                      </w:sdtPr>
                      <w:sdtEndPr/>
                      <w:sdtContent>
                        <w:tc>
                          <w:tcPr>
                            <w:tcW w:w="1828" w:type="dxa"/>
                          </w:tcPr>
                          <w:p w:rsidR="0051230A" w:rsidRPr="004C4424"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lock w:val="sdtLocked"/>
                        <w:placeholder>
                          <w:docPart w:val="67D7C3A82C144A979045181A5608A7E5"/>
                        </w:placeholder>
                        <w:showingPlcHdr/>
                        <w:dropDownList>
                          <w:listItem w:displayText="是" w:value="true"/>
                          <w:listItem w:displayText="否" w:value="false"/>
                        </w:dropDownList>
                      </w:sdtPr>
                      <w:sdtEndPr/>
                      <w:sdtContent>
                        <w:tc>
                          <w:tcPr>
                            <w:tcW w:w="1124" w:type="dxa"/>
                          </w:tcPr>
                          <w:p w:rsidR="0051230A" w:rsidRPr="001B6047" w:rsidRDefault="0051230A" w:rsidP="00B5785F">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136312">
                <w:trPr>
                  <w:trHeight w:val="326"/>
                </w:trPr>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lock w:val="sdtLocked"/>
                    <w:placeholder>
                      <w:docPart w:val="AF74607A1520482EA694864E73953E63"/>
                    </w:placeholder>
                    <w:showingPlcHdr/>
                    <w:text/>
                  </w:sdtPr>
                  <w:sdtEndPr/>
                  <w:sdtContent>
                    <w:tc>
                      <w:tcPr>
                        <w:tcW w:w="1686" w:type="dxa"/>
                      </w:tcPr>
                      <w:p w:rsidR="0051230A" w:rsidRPr="001B6047" w:rsidRDefault="0051230A" w:rsidP="00B5785F">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65"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28"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24" w:type="dxa"/>
                  </w:tcPr>
                  <w:p w:rsidR="0051230A" w:rsidRPr="001B6047" w:rsidRDefault="0051230A" w:rsidP="00B5785F">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sdtContent>
        </w:sdt>
        <w:p w:rsidR="002C177D" w:rsidRPr="0027174B" w:rsidRDefault="009C26B4" w:rsidP="00402608">
          <w:pPr>
            <w:pStyle w:val="ym"/>
          </w:pPr>
        </w:p>
      </w:sdtContent>
    </w:sdt>
    <w:p w:rsidR="009C7CB8" w:rsidRPr="007D19B9" w:rsidRDefault="009C7CB8" w:rsidP="00402608">
      <w:pPr>
        <w:pStyle w:val="ym"/>
      </w:pPr>
    </w:p>
    <w:p w:rsidR="0027174B" w:rsidRDefault="00D465D1" w:rsidP="00DA15E9">
      <w:pPr>
        <w:pStyle w:val="2"/>
      </w:pPr>
      <w:r w:rsidRPr="001B6047">
        <w:rPr>
          <w:rFonts w:hint="eastAsia"/>
        </w:rPr>
        <w:t>五</w:t>
      </w:r>
      <w:r w:rsidR="000D0E37" w:rsidRPr="001B6047">
        <w:t>、</w:t>
      </w:r>
      <w:r w:rsidR="000D0E37" w:rsidRPr="001B6047">
        <w:rPr>
          <w:rFonts w:hint="eastAsia"/>
        </w:rPr>
        <w:t>利润分配情况</w:t>
      </w:r>
    </w:p>
    <w:sdt>
      <w:sdtPr>
        <w:rPr>
          <w:rFonts w:asciiTheme="minorEastAsia" w:eastAsiaTheme="minorEastAsia" w:hAnsiTheme="minorEastAsia" w:hint="eastAsia"/>
          <w:b/>
          <w:color w:val="000000" w:themeColor="text1"/>
          <w:szCs w:val="21"/>
        </w:rPr>
        <w:id w:val="-2145647583"/>
        <w:lock w:val="sdtLocked"/>
        <w:placeholder>
          <w:docPart w:val="FC508BC2F1254FE3AE6097577070ED39"/>
        </w:placeholder>
      </w:sdtPr>
      <w:sdtEndPr>
        <w:rPr>
          <w:rFonts w:ascii="Calibri" w:eastAsia="宋体" w:hAnsi="Calibri" w:hint="default"/>
          <w:b w:val="0"/>
          <w:i/>
          <w:color w:val="auto"/>
          <w:szCs w:val="22"/>
        </w:rPr>
      </w:sdtEndPr>
      <w:sdtContent>
        <w:p w:rsidR="002F737D" w:rsidRPr="00DA15E9" w:rsidRDefault="003613F0" w:rsidP="0027174B">
          <w:pPr>
            <w:rPr>
              <w:rFonts w:asciiTheme="minorEastAsia" w:eastAsiaTheme="minorEastAsia" w:hAnsiTheme="minorEastAsia"/>
              <w:color w:val="000000" w:themeColor="text1"/>
              <w:szCs w:val="21"/>
            </w:rPr>
          </w:pPr>
          <w:r>
            <w:rPr>
              <w:rFonts w:asciiTheme="minorEastAsia" w:eastAsiaTheme="minorEastAsia" w:hAnsiTheme="minorEastAsia" w:hint="eastAsia"/>
              <w:b/>
              <w:color w:val="000000" w:themeColor="text1"/>
              <w:szCs w:val="21"/>
            </w:rPr>
            <w:t>15年</w:t>
          </w:r>
          <w:r w:rsidR="0027174B">
            <w:rPr>
              <w:rFonts w:asciiTheme="minorEastAsia" w:eastAsiaTheme="minorEastAsia" w:hAnsiTheme="minorEastAsia"/>
              <w:b/>
              <w:color w:val="000000" w:themeColor="text1"/>
              <w:szCs w:val="21"/>
            </w:rPr>
            <w:t>分配预案：</w:t>
          </w:r>
          <w:r w:rsidR="0027174B">
            <w:rPr>
              <w:rFonts w:asciiTheme="minorEastAsia" w:eastAsiaTheme="minorEastAsia" w:hAnsiTheme="minorEastAsia" w:hint="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08"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136312">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136312">
            <w:sdt>
              <w:sdtPr>
                <w:rPr>
                  <w:rFonts w:asciiTheme="minorEastAsia" w:eastAsiaTheme="minorEastAsia" w:hAnsiTheme="minorEastAsia"/>
                  <w:color w:val="000000" w:themeColor="text1"/>
                  <w:sz w:val="18"/>
                  <w:szCs w:val="21"/>
                </w:rPr>
                <w:id w:val="2113940927"/>
                <w:lock w:val="sdtLocked"/>
                <w:placeholder>
                  <w:docPart w:val="7DD92F7DD8F04971AABF5C309E1248ED"/>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2125B957AAFA41959F5443C8FCD70756"/>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601C589E1CD344828F2EE2F029586285"/>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E25B647D3EA34D04BB2F8DF60986D7A2"/>
                </w:placeholder>
                <w:showingPlcHdr/>
                <w:text/>
              </w:sdtPr>
              <w:sdtEndPr/>
              <w:sdtContent>
                <w:tc>
                  <w:tcPr>
                    <w:tcW w:w="2126" w:type="dxa"/>
                  </w:tcPr>
                  <w:p w:rsidR="002F737D"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p w:rsidR="0027174B" w:rsidRPr="0027174B" w:rsidRDefault="0027174B" w:rsidP="007D19B9">
          <w:pPr>
            <w:ind w:right="420"/>
            <w:jc w:val="left"/>
            <w:rPr>
              <w:i/>
            </w:rPr>
          </w:pPr>
          <w:r w:rsidRPr="0027174B">
            <w:rPr>
              <w:i/>
            </w:rPr>
            <w:t>注</w:t>
          </w:r>
          <w:r w:rsidRPr="0027174B">
            <w:rPr>
              <w:rFonts w:hint="eastAsia"/>
              <w:i/>
            </w:rPr>
            <w:t>：请在此</w:t>
          </w:r>
          <w:r w:rsidRPr="0027174B">
            <w:rPr>
              <w:i/>
            </w:rPr>
            <w:t>披露以</w:t>
          </w:r>
          <w:r w:rsidRPr="0027174B">
            <w:rPr>
              <w:rFonts w:hint="eastAsia"/>
              <w:i/>
            </w:rPr>
            <w:t>2015</w:t>
          </w:r>
          <w:r w:rsidRPr="0027174B">
            <w:rPr>
              <w:rFonts w:hint="eastAsia"/>
              <w:i/>
            </w:rPr>
            <w:t>年</w:t>
          </w:r>
          <w:r w:rsidRPr="0027174B">
            <w:rPr>
              <w:rFonts w:hint="eastAsia"/>
              <w:i/>
            </w:rPr>
            <w:t>12</w:t>
          </w:r>
          <w:r w:rsidRPr="0027174B">
            <w:rPr>
              <w:rFonts w:hint="eastAsia"/>
              <w:i/>
            </w:rPr>
            <w:t>月</w:t>
          </w:r>
          <w:r w:rsidRPr="0027174B">
            <w:rPr>
              <w:rFonts w:hint="eastAsia"/>
              <w:i/>
            </w:rPr>
            <w:t>31</w:t>
          </w:r>
          <w:r w:rsidRPr="0027174B">
            <w:rPr>
              <w:rFonts w:hint="eastAsia"/>
              <w:i/>
            </w:rPr>
            <w:t>日</w:t>
          </w:r>
          <w:r w:rsidRPr="0027174B">
            <w:rPr>
              <w:i/>
            </w:rPr>
            <w:t>为基准日进行利润分配的分配</w:t>
          </w:r>
          <w:r w:rsidRPr="0027174B">
            <w:rPr>
              <w:rFonts w:hint="eastAsia"/>
              <w:i/>
            </w:rPr>
            <w:t>预案</w:t>
          </w:r>
          <w:r w:rsidRPr="0027174B">
            <w:rPr>
              <w:i/>
            </w:rPr>
            <w:t>。</w:t>
          </w:r>
        </w:p>
        <w:p w:rsidR="0027174B" w:rsidRDefault="003613F0" w:rsidP="0027174B">
          <w:pPr>
            <w:ind w:right="-58"/>
            <w:rPr>
              <w:rFonts w:asciiTheme="minorEastAsia" w:eastAsiaTheme="minorEastAsia" w:hAnsiTheme="minorEastAsia"/>
              <w:color w:val="000000" w:themeColor="text1"/>
            </w:rPr>
          </w:pPr>
          <w:r>
            <w:rPr>
              <w:rFonts w:asciiTheme="minorEastAsia" w:eastAsiaTheme="minorEastAsia" w:hAnsiTheme="minorEastAsia"/>
              <w:b/>
              <w:color w:val="000000" w:themeColor="text1"/>
              <w:szCs w:val="21"/>
            </w:rPr>
            <w:t>14</w:t>
          </w:r>
          <w:r>
            <w:rPr>
              <w:rFonts w:asciiTheme="minorEastAsia" w:eastAsiaTheme="minorEastAsia" w:hAnsiTheme="minorEastAsia" w:hint="eastAsia"/>
              <w:b/>
              <w:color w:val="000000" w:themeColor="text1"/>
              <w:szCs w:val="21"/>
            </w:rPr>
            <w:t>年</w:t>
          </w:r>
          <w:r w:rsidR="00CC06F2">
            <w:rPr>
              <w:rFonts w:asciiTheme="minorEastAsia" w:eastAsiaTheme="minorEastAsia" w:hAnsiTheme="minorEastAsia" w:hint="eastAsia"/>
              <w:b/>
              <w:color w:val="000000" w:themeColor="text1"/>
              <w:szCs w:val="21"/>
            </w:rPr>
            <w:t>已分配</w:t>
          </w:r>
          <w:r w:rsidR="0027174B">
            <w:rPr>
              <w:rFonts w:asciiTheme="minorEastAsia" w:eastAsiaTheme="minorEastAsia" w:hAnsiTheme="minorEastAsia" w:hint="eastAsia"/>
              <w:b/>
              <w:color w:val="000000" w:themeColor="text1"/>
              <w:szCs w:val="21"/>
            </w:rPr>
            <w:t>：</w:t>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r>
          <w:r w:rsidR="0027174B">
            <w:rPr>
              <w:rFonts w:asciiTheme="minorEastAsia" w:eastAsiaTheme="minorEastAsia" w:hAnsiTheme="minorEastAsia"/>
              <w:b/>
              <w:color w:val="000000" w:themeColor="text1"/>
              <w:szCs w:val="21"/>
            </w:rPr>
            <w:tab/>
            <w:t xml:space="preserve">        </w:t>
          </w:r>
          <w:r w:rsidR="00CC06F2">
            <w:rPr>
              <w:rFonts w:asciiTheme="minorEastAsia" w:eastAsiaTheme="minorEastAsia" w:hAnsiTheme="minorEastAsia"/>
              <w:b/>
              <w:color w:val="000000" w:themeColor="text1"/>
              <w:szCs w:val="21"/>
            </w:rPr>
            <w:t xml:space="preserve">    </w:t>
          </w:r>
          <w:r w:rsidR="0027174B">
            <w:rPr>
              <w:rFonts w:ascii="微软雅黑" w:eastAsia="微软雅黑" w:hAnsi="微软雅黑" w:hint="eastAsia"/>
              <w:b/>
              <w:color w:val="000000" w:themeColor="text1"/>
              <w:sz w:val="22"/>
              <w:szCs w:val="44"/>
            </w:rPr>
            <w:t>单位</w:t>
          </w:r>
          <w:r w:rsidR="0027174B">
            <w:rPr>
              <w:rFonts w:ascii="微软雅黑" w:eastAsia="微软雅黑" w:hAnsi="微软雅黑"/>
              <w:b/>
              <w:color w:val="000000" w:themeColor="text1"/>
              <w:sz w:val="22"/>
              <w:szCs w:val="44"/>
            </w:rPr>
            <w:t>：</w:t>
          </w:r>
          <w:r w:rsidR="0027174B">
            <w:rPr>
              <w:rFonts w:ascii="微软雅黑" w:eastAsia="微软雅黑" w:hAnsi="微软雅黑" w:hint="eastAsia"/>
              <w:b/>
              <w:color w:val="000000" w:themeColor="text1"/>
              <w:sz w:val="22"/>
              <w:szCs w:val="44"/>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43"/>
            <w:gridCol w:w="2126"/>
            <w:gridCol w:w="2268"/>
            <w:gridCol w:w="2127"/>
          </w:tblGrid>
          <w:tr w:rsidR="0027174B" w:rsidRPr="001B6047" w:rsidTr="009572F8">
            <w:tc>
              <w:tcPr>
                <w:tcW w:w="1843"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268"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7" w:type="dxa"/>
              </w:tcPr>
              <w:p w:rsidR="0027174B" w:rsidRPr="001B6047" w:rsidRDefault="0027174B" w:rsidP="0027174B">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sdt>
            <w:sdtPr>
              <w:rPr>
                <w:rFonts w:asciiTheme="minorEastAsia" w:eastAsiaTheme="minorEastAsia" w:hAnsiTheme="minorEastAsia"/>
                <w:color w:val="000000" w:themeColor="text1"/>
                <w:sz w:val="18"/>
                <w:szCs w:val="21"/>
              </w:rPr>
              <w:id w:val="-912620742"/>
              <w:lock w:val="sdtLocked"/>
              <w:placeholder>
                <w:docPart w:val="0B0D84F877C0471181F4C4661780C0D5"/>
              </w:placeholder>
            </w:sdtPr>
            <w:sdtEndPr/>
            <w:sdtContent>
              <w:tr w:rsidR="007D19B9" w:rsidRPr="001B6047" w:rsidTr="009572F8">
                <w:sdt>
                  <w:sdtPr>
                    <w:rPr>
                      <w:rFonts w:asciiTheme="minorEastAsia" w:eastAsiaTheme="minorEastAsia" w:hAnsiTheme="minorEastAsia"/>
                      <w:color w:val="000000" w:themeColor="text1"/>
                      <w:sz w:val="18"/>
                      <w:szCs w:val="21"/>
                    </w:rPr>
                    <w:id w:val="103552854"/>
                    <w:lock w:val="sdtLocked"/>
                    <w:placeholder>
                      <w:docPart w:val="F7E3A4F5566D49AF974727787AE1544B"/>
                    </w:placeholder>
                    <w:showingPlcHdr/>
                    <w:date w:fullDate="2015-12-03T00:00:00Z">
                      <w:dateFormat w:val="yyyy'年'M'月'd'日'"/>
                      <w:lid w:val="zh-CN"/>
                      <w:storeMappedDataAs w:val="dateTime"/>
                      <w:calendar w:val="gregorian"/>
                    </w:date>
                  </w:sdtPr>
                  <w:sdtEndPr/>
                  <w:sdtContent>
                    <w:tc>
                      <w:tcPr>
                        <w:tcW w:w="1843" w:type="dxa"/>
                      </w:tcPr>
                      <w:p w:rsidR="007D19B9" w:rsidRPr="001B6047" w:rsidRDefault="007D19B9" w:rsidP="007D19B9">
                        <w:pPr>
                          <w:tabs>
                            <w:tab w:val="left" w:pos="5140"/>
                          </w:tabs>
                          <w:rPr>
                            <w:rFonts w:asciiTheme="minorEastAsia" w:eastAsiaTheme="minorEastAsia" w:hAnsiTheme="minorEastAsia"/>
                            <w:color w:val="000000" w:themeColor="text1"/>
                            <w:sz w:val="18"/>
                            <w:szCs w:val="21"/>
                          </w:rPr>
                        </w:pPr>
                        <w:r w:rsidRPr="004441D5">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1908061661"/>
                    <w:lock w:val="sdtLocked"/>
                    <w:placeholder>
                      <w:docPart w:val="9CDA39F4F5F844CC929BE7939126B367"/>
                    </w:placeholder>
                    <w:showingPlcHdr/>
                    <w:text/>
                  </w:sdtPr>
                  <w:sdtEndPr/>
                  <w:sdtContent>
                    <w:tc>
                      <w:tcPr>
                        <w:tcW w:w="2126" w:type="dxa"/>
                      </w:tcPr>
                      <w:p w:rsidR="007D19B9" w:rsidRPr="001B6047" w:rsidRDefault="004441D5" w:rsidP="004441D5">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268" w:type="dxa"/>
                  </w:tcPr>
                  <w:p w:rsidR="007D19B9" w:rsidRPr="001B6047" w:rsidRDefault="007D19B9" w:rsidP="007D19B9">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2081556938"/>
                        <w:lock w:val="sdtLocked"/>
                        <w:placeholder>
                          <w:docPart w:val="E843CDA2E210403EB21821E3C011F1BD"/>
                        </w:placeholder>
                        <w:showingPlcHdr/>
                        <w:text/>
                      </w:sdtPr>
                      <w:sdtEndPr/>
                      <w:sdtContent>
                        <w:r w:rsidRPr="004441D5">
                          <w:rPr>
                            <w:rStyle w:val="placeholder1Char"/>
                          </w:rPr>
                          <w:t>_______</w:t>
                        </w:r>
                      </w:sdtContent>
                    </w:sdt>
                  </w:p>
                </w:tc>
                <w:sdt>
                  <w:sdtPr>
                    <w:rPr>
                      <w:rFonts w:asciiTheme="minorEastAsia" w:eastAsiaTheme="minorEastAsia" w:hAnsiTheme="minorEastAsia"/>
                      <w:color w:val="000000" w:themeColor="text1"/>
                      <w:sz w:val="18"/>
                      <w:szCs w:val="21"/>
                    </w:rPr>
                    <w:id w:val="-449857875"/>
                    <w:lock w:val="sdtLocked"/>
                    <w:placeholder>
                      <w:docPart w:val="416A5737D3144619BEE21219A35ADE20"/>
                    </w:placeholder>
                    <w:showingPlcHdr/>
                    <w:text/>
                  </w:sdtPr>
                  <w:sdtEndPr/>
                  <w:sdtContent>
                    <w:tc>
                      <w:tcPr>
                        <w:tcW w:w="2127" w:type="dxa"/>
                      </w:tcPr>
                      <w:p w:rsidR="007D19B9" w:rsidRPr="001B6047" w:rsidRDefault="004441D5" w:rsidP="004441D5">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sdtContent>
          </w:sdt>
        </w:tbl>
        <w:p w:rsidR="00402608" w:rsidRDefault="007D19B9" w:rsidP="00402608">
          <w:pPr>
            <w:ind w:right="420"/>
            <w:rPr>
              <w:rFonts w:asciiTheme="minorEastAsia" w:eastAsiaTheme="minorEastAsia" w:hAnsiTheme="minorEastAsia"/>
            </w:rPr>
          </w:pPr>
          <w:r w:rsidRPr="007D19B9">
            <w:rPr>
              <w:rFonts w:hint="eastAsia"/>
              <w:i/>
            </w:rPr>
            <w:t>注：请在此披露</w:t>
          </w:r>
          <w:r w:rsidRPr="007D19B9">
            <w:rPr>
              <w:rFonts w:hint="eastAsia"/>
              <w:i/>
            </w:rPr>
            <w:t>2015</w:t>
          </w:r>
          <w:r w:rsidRPr="007D19B9">
            <w:rPr>
              <w:rFonts w:hint="eastAsia"/>
              <w:i/>
            </w:rPr>
            <w:t>年</w:t>
          </w:r>
          <w:r w:rsidRPr="007D19B9">
            <w:rPr>
              <w:i/>
            </w:rPr>
            <w:t>内</w:t>
          </w:r>
          <w:r w:rsidRPr="007D19B9">
            <w:rPr>
              <w:rFonts w:hint="eastAsia"/>
              <w:i/>
            </w:rPr>
            <w:t>发生过的</w:t>
          </w:r>
          <w:r w:rsidRPr="007D19B9">
            <w:rPr>
              <w:i/>
            </w:rPr>
            <w:t>利润分配</w:t>
          </w:r>
          <w:r w:rsidRPr="007D19B9">
            <w:rPr>
              <w:rFonts w:hint="eastAsia"/>
              <w:i/>
            </w:rPr>
            <w:t>的</w:t>
          </w:r>
          <w:r w:rsidRPr="007D19B9">
            <w:rPr>
              <w:i/>
            </w:rPr>
            <w:t>情况</w:t>
          </w:r>
          <w:r w:rsidRPr="007D19B9">
            <w:rPr>
              <w:rFonts w:hint="eastAsia"/>
              <w:i/>
            </w:rPr>
            <w:t>，</w:t>
          </w:r>
          <w:r w:rsidRPr="007D19B9">
            <w:rPr>
              <w:i/>
            </w:rPr>
            <w:t>包括</w:t>
          </w:r>
          <w:r w:rsidRPr="007D19B9">
            <w:rPr>
              <w:rFonts w:hint="eastAsia"/>
              <w:i/>
            </w:rPr>
            <w:t>2015</w:t>
          </w:r>
          <w:r w:rsidRPr="007D19B9">
            <w:rPr>
              <w:rFonts w:hint="eastAsia"/>
              <w:i/>
            </w:rPr>
            <w:t>年</w:t>
          </w:r>
          <w:r w:rsidRPr="007D19B9">
            <w:rPr>
              <w:i/>
            </w:rPr>
            <w:t>度</w:t>
          </w:r>
          <w:r w:rsidRPr="007D19B9">
            <w:rPr>
              <w:rFonts w:hint="eastAsia"/>
              <w:i/>
            </w:rPr>
            <w:t>股东大会审议</w:t>
          </w:r>
          <w:r w:rsidRPr="007D19B9">
            <w:rPr>
              <w:i/>
            </w:rPr>
            <w:t>通过</w:t>
          </w:r>
          <w:r w:rsidRPr="007D19B9">
            <w:rPr>
              <w:rFonts w:hint="eastAsia"/>
              <w:i/>
            </w:rPr>
            <w:t>的</w:t>
          </w:r>
          <w:r w:rsidRPr="007D19B9">
            <w:rPr>
              <w:i/>
            </w:rPr>
            <w:t>利润分配。</w:t>
          </w:r>
        </w:p>
      </w:sdtContent>
    </w:sdt>
    <w:bookmarkStart w:id="10" w:name="_Toc441926733" w:displacedByCustomXml="prev"/>
    <w:p w:rsidR="00D04707" w:rsidRDefault="00D04707" w:rsidP="00D04707">
      <w:pPr>
        <w:tabs>
          <w:tab w:val="left" w:pos="5340"/>
        </w:tabs>
        <w:ind w:right="420"/>
        <w:rPr>
          <w:rFonts w:ascii="黑体" w:eastAsia="黑体" w:hAnsi="黑体"/>
          <w:b/>
          <w:sz w:val="36"/>
          <w:szCs w:val="36"/>
        </w:rPr>
      </w:pPr>
      <w:r>
        <w:rPr>
          <w:rFonts w:ascii="黑体" w:eastAsia="黑体" w:hAnsi="黑体"/>
          <w:b/>
          <w:sz w:val="36"/>
          <w:szCs w:val="36"/>
        </w:rPr>
        <w:tab/>
      </w:r>
    </w:p>
    <w:p w:rsidR="00402608" w:rsidRPr="00402608" w:rsidRDefault="00402608" w:rsidP="00D04707">
      <w:pPr>
        <w:tabs>
          <w:tab w:val="left" w:pos="5340"/>
        </w:tabs>
        <w:ind w:right="420"/>
        <w:rPr>
          <w:i/>
        </w:rPr>
      </w:pPr>
      <w:r w:rsidRPr="00D04707">
        <w:rPr>
          <w:rFonts w:ascii="黑体" w:eastAsia="黑体" w:hAnsi="黑体"/>
          <w:sz w:val="36"/>
          <w:szCs w:val="36"/>
        </w:rPr>
        <w:br w:type="page"/>
      </w:r>
      <w:r w:rsidR="00D04707">
        <w:rPr>
          <w:rFonts w:ascii="黑体" w:eastAsia="黑体" w:hAnsi="黑体"/>
          <w:b/>
          <w:sz w:val="36"/>
          <w:szCs w:val="36"/>
        </w:rPr>
        <w:lastRenderedPageBreak/>
        <w:tab/>
      </w:r>
    </w:p>
    <w:p w:rsidR="00B0009F" w:rsidRPr="00CC1546" w:rsidRDefault="00B0009F" w:rsidP="00CC1546">
      <w:pPr>
        <w:pStyle w:val="1"/>
        <w:spacing w:before="0" w:after="0"/>
        <w:jc w:val="center"/>
        <w:rPr>
          <w:rFonts w:ascii="黑体" w:eastAsia="黑体" w:hAnsi="黑体"/>
          <w:b w:val="0"/>
          <w:sz w:val="36"/>
          <w:szCs w:val="36"/>
        </w:rPr>
      </w:pPr>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0"/>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55D8620423DD4680AD395F0FE260592C"/>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11034D6DEE2B475AA33BEB1C22EF8A3B"/>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39FE99BC11F74932B121D370741AA3CC"/>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74EEAAF9BCEC431C863FD4B2C1861531"/>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CD0A7D607FE049DA980E25BD2C1F2E8F"/>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2F2A101BE5024D46BB7CF55E7B52EB98"/>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DD4AD7D784FC49F38DD07845F8865CE2"/>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BA74701632AC4CA391829B72F3732266"/>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9C26B4"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2002388754"/>
                <w:lock w:val="sdtLocked"/>
                <w:placeholder>
                  <w:docPart w:val="EA0525D0DE7240D4B58315A73B77D719"/>
                </w:placeholder>
                <w:showingPlcHdr/>
                <w:text/>
              </w:sdtPr>
              <w:sdtEndPr/>
              <w:sdtContent>
                <w:r w:rsidR="002849B1" w:rsidRPr="00D45443">
                  <w:rPr>
                    <w:rStyle w:val="placeholder1Char"/>
                    <w:rFonts w:hint="eastAsia"/>
                  </w:rPr>
                  <w:t>____</w:t>
                </w:r>
              </w:sdtContent>
            </w:sdt>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p>
        </w:tc>
        <w:tc>
          <w:tcPr>
            <w:tcW w:w="389" w:type="pct"/>
          </w:tcPr>
          <w:p w:rsidR="00285F89" w:rsidRPr="001B6047" w:rsidRDefault="009C26B4"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1770766754"/>
                <w:lock w:val="sdtLocked"/>
                <w:placeholder>
                  <w:docPart w:val="C45E1DC51CCC45B79A48C521723CCB30"/>
                </w:placeholder>
                <w:showingPlcHdr/>
                <w:text/>
              </w:sdtPr>
              <w:sdtEndPr/>
              <w:sdtContent>
                <w:r w:rsidR="002849B1" w:rsidRPr="00D45443">
                  <w:rPr>
                    <w:rStyle w:val="placeholder1Char"/>
                    <w:rFonts w:hint="eastAsia"/>
                  </w:rPr>
                  <w:t>____</w:t>
                </w:r>
              </w:sdtContent>
            </w:sdt>
          </w:p>
        </w:tc>
      </w:tr>
      <w:tr w:rsidR="001B6047" w:rsidRPr="001B6047" w:rsidTr="00AE3BB2">
        <w:tc>
          <w:tcPr>
            <w:tcW w:w="4611" w:type="pct"/>
            <w:gridSpan w:val="6"/>
          </w:tcPr>
          <w:p w:rsidR="00285F89" w:rsidRPr="001B6047" w:rsidRDefault="00285F89" w:rsidP="002849B1">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p>
        </w:tc>
        <w:tc>
          <w:tcPr>
            <w:tcW w:w="389" w:type="pct"/>
          </w:tcPr>
          <w:p w:rsidR="00285F89" w:rsidRPr="001B6047" w:rsidRDefault="009C26B4" w:rsidP="00C45D3F">
            <w:pPr>
              <w:jc w:val="center"/>
              <w:rPr>
                <w:color w:val="000000" w:themeColor="text1"/>
                <w:sz w:val="18"/>
              </w:rPr>
            </w:pPr>
            <w:sdt>
              <w:sdtPr>
                <w:rPr>
                  <w:rFonts w:asciiTheme="minorEastAsia" w:eastAsiaTheme="minorEastAsia" w:hAnsiTheme="minorEastAsia"/>
                  <w:color w:val="000000" w:themeColor="text1"/>
                  <w:szCs w:val="24"/>
                </w:rPr>
                <w:alias w:val="整数"/>
                <w:tag w:val="整数"/>
                <w:id w:val="-430661626"/>
                <w:lock w:val="sdtLocked"/>
                <w:placeholder>
                  <w:docPart w:val="86A800BA75C841379A54259EC0CE4F13"/>
                </w:placeholder>
                <w:showingPlcHdr/>
                <w:text/>
              </w:sdtPr>
              <w:sdtEndPr/>
              <w:sdtContent>
                <w:r w:rsidR="002849B1" w:rsidRPr="00D45443">
                  <w:rPr>
                    <w:rStyle w:val="placeholder1Char"/>
                    <w:rFonts w:hint="eastAsia"/>
                  </w:rPr>
                  <w:t>____</w:t>
                </w:r>
              </w:sdtContent>
            </w:sdt>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3F3B46B5F4F04C628640F9F4529D2A19"/>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55D8620423DD4680AD395F0FE260592C"/>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6BB1F4FBE3594C4EA71A2515646938EB"/>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F80A260E920E48DE9E4E7FF70543EF3F"/>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9C26B4"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8D82B467D75C4FD9B884CC9C5130A957"/>
                    </w:placeholder>
                    <w:showingPlcHdr/>
                    <w:text/>
                  </w:sdtPr>
                  <w:sdtEndPr/>
                  <w:sdtContent>
                    <w:r w:rsidR="00C078E0" w:rsidRPr="00D45443">
                      <w:rPr>
                        <w:rStyle w:val="placeholder1Char"/>
                      </w:rPr>
                      <w:t>______</w:t>
                    </w:r>
                  </w:sdtContent>
                </w:sdt>
              </w:p>
            </w:tc>
            <w:tc>
              <w:tcPr>
                <w:tcW w:w="579" w:type="pct"/>
              </w:tcPr>
              <w:p w:rsidR="005F570A" w:rsidRPr="004C4424" w:rsidRDefault="009C26B4"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5AC54BA6B53946CD8CD666EEF6F134C2"/>
                    </w:placeholder>
                    <w:showingPlcHdr/>
                    <w:text/>
                  </w:sdtPr>
                  <w:sdtEndPr/>
                  <w:sdtContent>
                    <w:r w:rsidR="00C078E0" w:rsidRPr="00D45443">
                      <w:rPr>
                        <w:rStyle w:val="placeholder1Char"/>
                      </w:rPr>
                      <w:t>______</w:t>
                    </w:r>
                  </w:sdtContent>
                </w:sdt>
              </w:p>
            </w:tc>
            <w:tc>
              <w:tcPr>
                <w:tcW w:w="580" w:type="pct"/>
              </w:tcPr>
              <w:p w:rsidR="005F570A" w:rsidRPr="004C4424" w:rsidRDefault="009C26B4"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48A083C4B38F4377ABA9F719FA70B674"/>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9C26B4"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18C266C10A7340B0AA75878C837EB1E3"/>
                    </w:placeholder>
                    <w:showingPlcHdr/>
                    <w:text/>
                  </w:sdtPr>
                  <w:sdtEndPr/>
                  <w:sdtContent>
                    <w:r w:rsidR="00C078E0" w:rsidRPr="00D45443">
                      <w:rPr>
                        <w:rStyle w:val="placeholder1Char"/>
                      </w:rPr>
                      <w:t>______</w:t>
                    </w:r>
                  </w:sdtContent>
                </w:sdt>
              </w:p>
            </w:tc>
            <w:tc>
              <w:tcPr>
                <w:tcW w:w="724" w:type="pct"/>
              </w:tcPr>
              <w:p w:rsidR="005F570A" w:rsidRPr="001B6047" w:rsidRDefault="009C26B4"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DB2284DD03834733BFB0B48996EFC099"/>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9C26B4"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47C8DD4D7A554B29ADEE936B998F5344"/>
                </w:placeholder>
                <w:showingPlcHdr/>
                <w:text/>
              </w:sdtPr>
              <w:sdtEndPr/>
              <w:sdtContent>
                <w:r w:rsidR="00C078E0" w:rsidRPr="00D45443">
                  <w:rPr>
                    <w:rStyle w:val="placeholder1Char"/>
                  </w:rPr>
                  <w:t>______</w:t>
                </w:r>
              </w:sdtContent>
            </w:sdt>
          </w:p>
        </w:tc>
        <w:tc>
          <w:tcPr>
            <w:tcW w:w="579" w:type="pct"/>
          </w:tcPr>
          <w:p w:rsidR="00196080" w:rsidRPr="004C4424" w:rsidRDefault="009C26B4"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75141420CC5B49579CD062C77CFF1F71"/>
                </w:placeholder>
                <w:showingPlcHdr/>
                <w:text/>
              </w:sdtPr>
              <w:sdtEndPr/>
              <w:sdtContent>
                <w:r w:rsidR="00C078E0" w:rsidRPr="00D45443">
                  <w:rPr>
                    <w:rStyle w:val="placeholder1Char"/>
                  </w:rPr>
                  <w:t>______</w:t>
                </w:r>
              </w:sdtContent>
            </w:sdt>
          </w:p>
        </w:tc>
        <w:tc>
          <w:tcPr>
            <w:tcW w:w="580" w:type="pct"/>
          </w:tcPr>
          <w:p w:rsidR="00196080" w:rsidRPr="004C4424" w:rsidRDefault="009C26B4"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AA52FCCF447D4421BFB6B08B83EF340F"/>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9C26B4"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CCA9D094B0B740FFAB6FC4F70840994A"/>
                </w:placeholder>
                <w:showingPlcHdr/>
                <w:text/>
              </w:sdtPr>
              <w:sdtEndPr/>
              <w:sdtContent>
                <w:r w:rsidR="00C078E0" w:rsidRPr="00D45443">
                  <w:rPr>
                    <w:rStyle w:val="placeholder1Char"/>
                  </w:rPr>
                  <w:t>______</w:t>
                </w:r>
              </w:sdtContent>
            </w:sdt>
          </w:p>
        </w:tc>
        <w:tc>
          <w:tcPr>
            <w:tcW w:w="724" w:type="pct"/>
          </w:tcPr>
          <w:p w:rsidR="00196080" w:rsidRPr="004C4424" w:rsidRDefault="009C26B4"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DDE20CCC061B4E8F8765F15B137F9B95"/>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012D3A9CD548496F96A94ABF8444BDAF"/>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6C1B3D92B9134500B3D1FADA5621CAE1"/>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0ACD5C62D65846388443E76A721363B9"/>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2E4B4DA0843D461EB01793ADFB9CF93B"/>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55D8620423DD4680AD395F0FE260592C"/>
          </w:placeholder>
        </w:sdtPr>
        <w:sdtEndPr/>
        <w:sdtContent>
          <w:tr w:rsidR="001B6047" w:rsidRPr="001B6047" w:rsidTr="00AE3BB2">
            <w:tc>
              <w:tcPr>
                <w:tcW w:w="1377" w:type="pct"/>
              </w:tcPr>
              <w:p w:rsidR="0075711D" w:rsidRPr="001B6047" w:rsidRDefault="009C26B4"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FF3763C90CC74A00A83F061240CD5B05"/>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CE42A3436A6848FC9C6EA91D749BECAA"/>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5159586BA1E44AF2ACBD59668D7E645A"/>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18859E9F9DEB45A58B12C1C054B89092"/>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26518B70B03C412CAFF2D2FE6D89A020"/>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D6E471E1323E4617A35283B81E30A710"/>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55D8620423DD4680AD395F0FE260592C"/>
          </w:placeholder>
        </w:sdtPr>
        <w:sdtEndPr/>
        <w:sdtContent>
          <w:tr w:rsidR="009B3B78" w:rsidRPr="001B6047" w:rsidTr="00AE3BB2">
            <w:tc>
              <w:tcPr>
                <w:tcW w:w="3686" w:type="dxa"/>
              </w:tcPr>
              <w:p w:rsidR="009B3B78" w:rsidRPr="001B6047" w:rsidRDefault="009C26B4"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1FB1F725AADA4CAF9ED602F4F990D08E"/>
                    </w:placeholder>
                    <w:showingPlcHdr/>
                    <w:text/>
                  </w:sdtPr>
                  <w:sdtEndPr/>
                  <w:sdtContent>
                    <w:r w:rsidR="006F329F" w:rsidRPr="00D45443">
                      <w:rPr>
                        <w:rStyle w:val="placeholder1Char"/>
                      </w:rPr>
                      <w:t>__________</w:t>
                    </w:r>
                  </w:sdtContent>
                </w:sdt>
              </w:p>
            </w:tc>
            <w:tc>
              <w:tcPr>
                <w:tcW w:w="3119" w:type="dxa"/>
              </w:tcPr>
              <w:p w:rsidR="009B3B78" w:rsidRPr="006F329F" w:rsidRDefault="009C26B4"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C0031867E5464FBFB7B3E6D8839185A4"/>
                    </w:placeholder>
                    <w:showingPlcHdr/>
                    <w:text/>
                  </w:sdtPr>
                  <w:sdtEndPr/>
                  <w:sdtContent>
                    <w:r w:rsidR="006F329F" w:rsidRPr="00D45443">
                      <w:rPr>
                        <w:rStyle w:val="placeholder1Char"/>
                      </w:rPr>
                      <w:t>__________</w:t>
                    </w:r>
                  </w:sdtContent>
                </w:sdt>
              </w:p>
            </w:tc>
            <w:tc>
              <w:tcPr>
                <w:tcW w:w="3118" w:type="dxa"/>
              </w:tcPr>
              <w:p w:rsidR="009B3B78" w:rsidRPr="006F329F" w:rsidRDefault="009C26B4"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FF8C28C437FD46B1B5E43D622F55F276"/>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lock w:val="sdtLocked"/>
            <w:placeholder>
              <w:docPart w:val="769676F59805470D8E85DC8AF94D8B15"/>
            </w:placeholder>
            <w:showingPlcHdr/>
            <w:dataBinding w:prefixMappings="xmlns:ns0='http://wwww.hallomagic.com/xbrl/consistency' " w:xpath="/ns0:xbrlConsistency[1]/ccConsistency[1]/ccSign_AnRenYuanGangWeiGouChengYuanGongDeRenShuneeq_instant_Y-11231[1]" w:storeItemID="{10BFCD5F-C131-425A-B07A-9B25CD3F430E}"/>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lock w:val="sdtLocked"/>
            <w:placeholder>
              <w:docPart w:val="7B81D092986C4100B581172F6D9D6E60"/>
            </w:placeholder>
            <w:showingPlcHdr/>
            <w:dataBinding w:prefixMappings="xmlns:ns0='http://wwww.hallomagic.com/xbrl/consistency' " w:xpath="/ns0:xbrlConsistency[1]/ccConsistency[1]/ccSign_AnRenYuanGangWeiGouChengYuanGongDeRenShuneeq_instant_Y1231[1]" w:storeItemID="{10BFCD5F-C131-425A-B07A-9B25CD3F430E}"/>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95B7E7B3B2284FE9B8AA544696DB103A"/>
                </w:placeholder>
                <w:showingPlcHdr/>
                <w:text/>
              </w:sdtPr>
              <w:sdtEndPr/>
              <w:sdtContent>
                <w:r w:rsidR="006F329F" w:rsidRPr="00FB7304">
                  <w:rPr>
                    <w:rStyle w:val="placeholder1Char"/>
                  </w:rPr>
                  <w:t>__________</w:t>
                </w:r>
              </w:sdtContent>
            </w:sdt>
          </w:p>
        </w:tc>
        <w:tc>
          <w:tcPr>
            <w:tcW w:w="3685" w:type="dxa"/>
          </w:tcPr>
          <w:p w:rsidR="008C19D3" w:rsidRPr="006F329F"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7C4115A2CCA14716999BA2D736903053"/>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2FD011802A5A4E61A7CE314026345A0E"/>
                </w:placeholder>
                <w:showingPlcHdr/>
                <w:text/>
              </w:sdtPr>
              <w:sdtEndPr/>
              <w:sdtContent>
                <w:r w:rsidR="006F329F" w:rsidRPr="00FB7304">
                  <w:rPr>
                    <w:rStyle w:val="placeholder1Char"/>
                  </w:rPr>
                  <w:t>__________</w:t>
                </w:r>
              </w:sdtContent>
            </w:sdt>
          </w:p>
        </w:tc>
        <w:tc>
          <w:tcPr>
            <w:tcW w:w="3685" w:type="dxa"/>
          </w:tcPr>
          <w:p w:rsidR="008C19D3" w:rsidRPr="006F329F"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DC2F1012E6744DE0AA619B4C085CA84F"/>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F51A18D761C24CD9B317E9BF1749A737"/>
                </w:placeholder>
                <w:showingPlcHdr/>
                <w:text/>
              </w:sdtPr>
              <w:sdtEndPr/>
              <w:sdtContent>
                <w:r w:rsidR="006F329F" w:rsidRPr="00FB7304">
                  <w:rPr>
                    <w:rStyle w:val="placeholder1Char"/>
                  </w:rPr>
                  <w:t>__________</w:t>
                </w:r>
              </w:sdtContent>
            </w:sdt>
          </w:p>
        </w:tc>
        <w:tc>
          <w:tcPr>
            <w:tcW w:w="3685" w:type="dxa"/>
          </w:tcPr>
          <w:p w:rsidR="008C19D3" w:rsidRPr="006F329F"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C05347CF6EFC4E3ABE28A7EEE3D99DBE"/>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B675333D78D405CA4133C9488BDC7CF"/>
                </w:placeholder>
                <w:showingPlcHdr/>
                <w:text/>
              </w:sdtPr>
              <w:sdtEndPr/>
              <w:sdtContent>
                <w:r w:rsidR="006F329F" w:rsidRPr="0008334C">
                  <w:rPr>
                    <w:rStyle w:val="placeholder1Char"/>
                  </w:rPr>
                  <w:t>__________</w:t>
                </w:r>
              </w:sdtContent>
            </w:sdt>
          </w:p>
        </w:tc>
        <w:tc>
          <w:tcPr>
            <w:tcW w:w="3685" w:type="dxa"/>
          </w:tcPr>
          <w:p w:rsidR="008C19D3" w:rsidRPr="006F329F"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55F5FED57979410AB0116ED4BB317238"/>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11D5E160EC79473096AC6715882DB526"/>
                </w:placeholder>
                <w:showingPlcHdr/>
                <w:text/>
              </w:sdtPr>
              <w:sdtEndPr/>
              <w:sdtContent>
                <w:r w:rsidR="006F329F" w:rsidRPr="005A4913">
                  <w:rPr>
                    <w:rStyle w:val="placeholder1Char"/>
                  </w:rPr>
                  <w:t>__________</w:t>
                </w:r>
              </w:sdtContent>
            </w:sdt>
          </w:p>
        </w:tc>
        <w:tc>
          <w:tcPr>
            <w:tcW w:w="3685" w:type="dxa"/>
          </w:tcPr>
          <w:p w:rsidR="008C19D3" w:rsidRPr="006F329F"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9FE5175115A1494AB9ABB8FC9BB4D590"/>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9C26B4"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B0CF647C66CF457D95C60E19EFFBF057"/>
                </w:placeholder>
                <w:showingPlcHdr/>
                <w:dataBinding w:prefixMappings="xmlns:ns0='http://wwww.hallomagic.com/xbrl/consistency' " w:xpath="/ns0:xbrlConsistency[1]/ccConsistency[1]/ccSign_AnRenYuanGangWeiGouChengYuanGongDeRenShuneeq_instant_Y-11231[1]" w:storeItemID="{10BFCD5F-C131-425A-B07A-9B25CD3F430E}"/>
                <w:text/>
              </w:sdtPr>
              <w:sdtEndPr/>
              <w:sdtContent>
                <w:r w:rsidR="006F329F" w:rsidRPr="005A4913">
                  <w:rPr>
                    <w:rStyle w:val="placeholder1Char"/>
                  </w:rPr>
                  <w:t>__________</w:t>
                </w:r>
              </w:sdtContent>
            </w:sdt>
          </w:p>
        </w:tc>
        <w:tc>
          <w:tcPr>
            <w:tcW w:w="3685" w:type="dxa"/>
          </w:tcPr>
          <w:p w:rsidR="008C19D3" w:rsidRPr="006F329F" w:rsidRDefault="009C26B4"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19AEF2C0A83248CC8756D17939D2929E"/>
                </w:placeholder>
                <w:showingPlcHdr/>
                <w:dataBinding w:prefixMappings="xmlns:ns0='http://wwww.hallomagic.com/xbrl/consistency' " w:xpath="/ns0:xbrlConsistency[1]/ccConsistency[1]/ccSign_AnRenYuanGangWeiGouChengYuanGongDeRenShuneeq_instant_Y1231[1]" w:storeItemID="{10BFCD5F-C131-425A-B07A-9B25CD3F430E}"/>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08DF1BBF101B45909C5DFB8333E2BAD1"/>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904FA8A864644A2A83532286C4BDBAC2"/>
                </w:placeholder>
                <w:showingPlcHdr/>
                <w:text/>
              </w:sdtPr>
              <w:sdtEndPr/>
              <w:sdtContent>
                <w:r w:rsidR="00FA45EF" w:rsidRPr="005A4913">
                  <w:rPr>
                    <w:rStyle w:val="placeholder1Char"/>
                  </w:rPr>
                  <w:t>_______</w:t>
                </w:r>
              </w:sdtContent>
            </w:sdt>
          </w:p>
        </w:tc>
        <w:tc>
          <w:tcPr>
            <w:tcW w:w="1914" w:type="dxa"/>
          </w:tcPr>
          <w:p w:rsidR="00FA45EF" w:rsidRPr="00FA45EF" w:rsidRDefault="009C26B4"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D64F71EBD6C74946A2A297FA35235F5E"/>
                </w:placeholder>
                <w:showingPlcHdr/>
                <w:text/>
              </w:sdtPr>
              <w:sdtEndPr/>
              <w:sdtContent>
                <w:r w:rsidR="006C2832" w:rsidRPr="005A4913">
                  <w:rPr>
                    <w:rStyle w:val="placeholder1Char"/>
                  </w:rPr>
                  <w:t>________</w:t>
                </w:r>
              </w:sdtContent>
            </w:sdt>
          </w:p>
        </w:tc>
        <w:tc>
          <w:tcPr>
            <w:tcW w:w="2717" w:type="dxa"/>
          </w:tcPr>
          <w:p w:rsidR="00B235EA" w:rsidRPr="004C4424"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9D7006EE8F1F4695B8CC8BAD46EB3705"/>
                </w:placeholder>
                <w:showingPlcHdr/>
                <w:text/>
              </w:sdtPr>
              <w:sdtEndPr/>
              <w:sdtContent>
                <w:r w:rsidR="006F329F" w:rsidRPr="005A4913">
                  <w:rPr>
                    <w:rStyle w:val="placeholder1Char"/>
                  </w:rPr>
                  <w:t>________</w:t>
                </w:r>
              </w:sdtContent>
            </w:sdt>
          </w:p>
        </w:tc>
        <w:tc>
          <w:tcPr>
            <w:tcW w:w="2315" w:type="dxa"/>
          </w:tcPr>
          <w:p w:rsidR="00B235EA" w:rsidRPr="004C4424" w:rsidRDefault="009C26B4"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E143D2DA25FC4CEB8A58E2782F74DEAE"/>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C04E284C2F14420687A09E0CDBFD071B"/>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1" w:name="_Toc441926734"/>
      <w:r w:rsidRPr="00CC1546">
        <w:rPr>
          <w:rFonts w:ascii="黑体" w:eastAsia="黑体" w:hAnsi="黑体" w:hint="eastAsia"/>
          <w:b w:val="0"/>
          <w:sz w:val="36"/>
          <w:szCs w:val="36"/>
        </w:rPr>
        <w:lastRenderedPageBreak/>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1"/>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E83487B535534DBDB6ADF56C315A7850"/>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EAE459E097C942309A5E004F3AE16C72"/>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D9B20EE5472B46C58D9C4E3DCF986D65"/>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495818F9C4794978B98AD6BDC0F21515"/>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4C0D8D322E28431DAFB9C81F249CC5CB"/>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FA5742920B794A6C98EB91EB9B706A9E"/>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88CA1F846B7D42F7B16491F6057822C6"/>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875CCD501F4244A68B9B96CE039478AE"/>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C361F4B0FB2946BF95785329707D8151"/>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E2AE58CC39524AD6A90C38DD6F06CC79"/>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579A17B11FBB46889F255AA78F683930"/>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B164600D82E74DBAB58A69815C25FAB6"/>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55D8620423DD4680AD395F0FE260592C"/>
          </w:placeholder>
        </w:sdtPr>
        <w:sdtEndPr/>
        <w:sdtContent>
          <w:tr w:rsidR="001B6047" w:rsidRPr="001B6047" w:rsidTr="00AE3BB2">
            <w:tc>
              <w:tcPr>
                <w:tcW w:w="2770" w:type="dxa"/>
              </w:tcPr>
              <w:p w:rsidR="00601BA0" w:rsidRPr="004C4424" w:rsidRDefault="009C26B4"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7D476D1799824A17B8A8BF4C5B306382"/>
                    </w:placeholder>
                    <w:showingPlcHdr/>
                    <w:text/>
                  </w:sdtPr>
                  <w:sdtEndPr/>
                  <w:sdtContent>
                    <w:r w:rsidR="00BC017C" w:rsidRPr="005A4913">
                      <w:rPr>
                        <w:rStyle w:val="placeholder1Char"/>
                      </w:rPr>
                      <w:t>____________</w:t>
                    </w:r>
                  </w:sdtContent>
                </w:sdt>
              </w:p>
            </w:tc>
            <w:tc>
              <w:tcPr>
                <w:tcW w:w="2617" w:type="dxa"/>
              </w:tcPr>
              <w:p w:rsidR="00601BA0" w:rsidRPr="001B6047" w:rsidRDefault="009C26B4"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C4398FE02A2D48129682A86CC3BD95BE"/>
                    </w:placeholder>
                    <w:showingPlcHdr/>
                    <w:text/>
                  </w:sdtPr>
                  <w:sdtEndPr/>
                  <w:sdtContent>
                    <w:r w:rsidR="00BC017C" w:rsidRPr="005A4913">
                      <w:rPr>
                        <w:rStyle w:val="placeholder1Char"/>
                      </w:rPr>
                      <w:t>_______</w:t>
                    </w:r>
                  </w:sdtContent>
                </w:sdt>
              </w:p>
            </w:tc>
            <w:tc>
              <w:tcPr>
                <w:tcW w:w="4536" w:type="dxa"/>
              </w:tcPr>
              <w:p w:rsidR="00601BA0" w:rsidRPr="001B6047" w:rsidRDefault="009C26B4"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D7A6CD8D297846C49010141675479964"/>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E7CBA92F3D3C4C64B1E9585EE54EC9DA"/>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A8D2129385D4403CA82AFC4267BE2E43"/>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9D5EFB" w:rsidP="009D5EFB">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lastRenderedPageBreak/>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9C26B4"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BF52783D7F214671BCF80822BE3498D8"/>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p>
    <w:tbl>
      <w:tblPr>
        <w:tblStyle w:val="a6"/>
        <w:tblW w:w="8222" w:type="dxa"/>
        <w:tblInd w:w="13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22"/>
      </w:tblGrid>
      <w:tr w:rsidR="001B6047" w:rsidRPr="001B6047" w:rsidTr="00EA161B">
        <w:sdt>
          <w:sdtPr>
            <w:rPr>
              <w:rFonts w:asciiTheme="minorEastAsia" w:eastAsiaTheme="minorEastAsia" w:hAnsiTheme="minorEastAsia" w:hint="eastAsia"/>
              <w:szCs w:val="21"/>
            </w:rPr>
            <w:id w:val="-501271669"/>
            <w:lock w:val="sdtLocked"/>
            <w:placeholder>
              <w:docPart w:val="88330E4E2B024A6B964731F4EE45232B"/>
            </w:placeholder>
            <w:showingPlcHdr/>
          </w:sdtPr>
          <w:sdtEndPr/>
          <w:sdtContent>
            <w:tc>
              <w:tcPr>
                <w:tcW w:w="8222"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5B35C8" w:rsidP="00135D39">
      <w:pPr>
        <w:tabs>
          <w:tab w:val="left" w:pos="5140"/>
        </w:tabs>
        <w:rPr>
          <w:rFonts w:asciiTheme="minorEastAsia" w:eastAsiaTheme="minorEastAsia" w:hAnsiTheme="minorEastAsia"/>
          <w:b/>
          <w:color w:val="000000" w:themeColor="text1"/>
          <w:szCs w:val="21"/>
        </w:rPr>
      </w:pPr>
    </w:p>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957CDA1FEE4C46CF9F37958843AEF8B6"/>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FA59B3641FB74CF8865F8FE7DD7A7BB8"/>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544A1F9552924F23BB3C22150DD13AED"/>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75562886A9884B92840B3A0DC033FE18"/>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2C018E" w:rsidRDefault="002C018E" w:rsidP="002C018E">
      <w:pPr>
        <w:tabs>
          <w:tab w:val="left" w:pos="5140"/>
        </w:tabs>
        <w:rPr>
          <w:rFonts w:ascii="黑体" w:eastAsia="黑体" w:hAnsi="黑体"/>
          <w:color w:val="000000" w:themeColor="text1"/>
          <w:sz w:val="36"/>
          <w:szCs w:val="28"/>
        </w:rPr>
      </w:pPr>
    </w:p>
    <w:p w:rsidR="002C018E" w:rsidRDefault="002C018E" w:rsidP="002C018E">
      <w:pPr>
        <w:tabs>
          <w:tab w:val="left" w:pos="5140"/>
        </w:tabs>
        <w:rPr>
          <w:rFonts w:ascii="黑体" w:eastAsia="黑体" w:hAnsi="黑体"/>
          <w:sz w:val="36"/>
          <w:szCs w:val="28"/>
        </w:rPr>
      </w:pPr>
      <w:r>
        <w:rPr>
          <w:rFonts w:ascii="黑体" w:eastAsia="黑体" w:hAnsi="黑体"/>
          <w:sz w:val="36"/>
          <w:szCs w:val="28"/>
        </w:rPr>
        <w:tab/>
      </w:r>
      <w:r w:rsidR="00F2076A">
        <w:rPr>
          <w:rFonts w:ascii="黑体" w:eastAsia="黑体" w:hAnsi="黑体"/>
          <w:sz w:val="36"/>
          <w:szCs w:val="28"/>
        </w:rPr>
        <w:br w:type="page"/>
      </w:r>
    </w:p>
    <w:p w:rsidR="00A706BE" w:rsidRPr="00CC1546" w:rsidRDefault="00A706BE" w:rsidP="00F2076A">
      <w:pPr>
        <w:pStyle w:val="1"/>
        <w:spacing w:before="0" w:after="0"/>
        <w:jc w:val="center"/>
        <w:rPr>
          <w:rFonts w:ascii="黑体" w:eastAsia="黑体" w:hAnsi="黑体"/>
          <w:b w:val="0"/>
          <w:sz w:val="36"/>
          <w:szCs w:val="36"/>
        </w:rPr>
      </w:pPr>
      <w:bookmarkStart w:id="12" w:name="_Toc441926735"/>
      <w:r w:rsidRPr="00CC1546">
        <w:rPr>
          <w:rFonts w:ascii="黑体" w:eastAsia="黑体" w:hAnsi="黑体" w:hint="eastAsia"/>
          <w:b w:val="0"/>
          <w:sz w:val="36"/>
          <w:szCs w:val="36"/>
        </w:rPr>
        <w:lastRenderedPageBreak/>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2"/>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39F41C23F530442DBE4DCB3FD6D7F5FA"/>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9C26B4"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37B834B2E70F49F694E53A98653122B4"/>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9C26B4"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61891C15037543CDBDB0903614CD0F03"/>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9C26B4"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63B12A8E554B48D882FD221C18461352"/>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9C26B4"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B3A17DA4FAB04505995B0398B642D12C"/>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06DEB28A5744460EB28464103DFBB948"/>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9C26B4"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50E8E4FB357645C4B93AF118A01B8304"/>
                </w:placeholder>
                <w:showingPlcHdr/>
                <w:dataBinding w:prefixMappings="xmlns:ns0='http://wwww.hallomagic.com/xbrl/consistency' " w:xpath="/ns0:xbrlConsistency[1]/ccConsistency[1]/ccSign_QianZiZhuCekuaiJiShiXingMingneeq_instant_Y1231[1]" w:storeItemID="{10BFCD5F-C131-425A-B07A-9B25CD3F430E}"/>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271C14DCDA1A4A85818699447FF7D3DD"/>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9C26B4"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649E22268B3B4215A599AF4226265AEC"/>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2A8BF015599541948FF4EC1A1799201F"/>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763B59" w:rsidRDefault="00763B59" w:rsidP="00C42CEF"/>
    <w:p w:rsidR="00E1055B" w:rsidRDefault="00E1055B" w:rsidP="00C42CEF">
      <w:pPr>
        <w:sectPr w:rsidR="00E1055B" w:rsidSect="008919DD">
          <w:headerReference w:type="default" r:id="rId19"/>
          <w:headerReference w:type="first" r:id="rId20"/>
          <w:pgSz w:w="11906" w:h="16838"/>
          <w:pgMar w:top="1440" w:right="1800" w:bottom="1440" w:left="1800" w:header="851" w:footer="992" w:gutter="0"/>
          <w:cols w:space="425"/>
          <w:titlePg/>
          <w:docGrid w:type="lines" w:linePitch="312"/>
        </w:sectPr>
      </w:pPr>
    </w:p>
    <w:p w:rsidR="000C7399" w:rsidRDefault="00763B59" w:rsidP="0066457D">
      <w:pPr>
        <w:pStyle w:val="2"/>
      </w:pPr>
      <w:r>
        <w:rPr>
          <w:rFonts w:hint="eastAsia"/>
        </w:rPr>
        <w:lastRenderedPageBreak/>
        <w:t>二</w:t>
      </w:r>
      <w:r>
        <w:t>、</w:t>
      </w:r>
      <w:r w:rsidRPr="00501BCB">
        <w:t>财务报表</w:t>
      </w:r>
    </w:p>
    <w:p w:rsidR="00E24842" w:rsidRPr="00335C6E" w:rsidRDefault="00E24842" w:rsidP="00E24842">
      <w:pPr>
        <w:tabs>
          <w:tab w:val="left" w:pos="5140"/>
        </w:tabs>
        <w:rPr>
          <w:rFonts w:asciiTheme="minorEastAsia" w:eastAsiaTheme="minorEastAsia" w:hAnsiTheme="minorEastAsia"/>
          <w:b/>
          <w:color w:val="000000" w:themeColor="text1"/>
          <w:szCs w:val="21"/>
        </w:rPr>
      </w:pPr>
      <w:bookmarkStart w:id="13" w:name="BookmarkFinacialStatement"/>
      <w:bookmarkStart w:id="14" w:name="_GoBack"/>
      <w:bookmarkEnd w:id="14"/>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8"/>
        <w:gridCol w:w="1845"/>
        <w:gridCol w:w="2553"/>
        <w:gridCol w:w="2271"/>
      </w:tblGrid>
      <w:tr w:rsidR="00E24842" w:rsidRPr="001B6047" w:rsidTr="00E24842">
        <w:tc>
          <w:tcPr>
            <w:tcW w:w="1544"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bookmarkStart w:id="15" w:name="合并资产负债表"/>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E24842" w:rsidRPr="001B6047" w:rsidRDefault="004A058C" w:rsidP="00E24842">
            <w:pPr>
              <w:widowControl/>
              <w:tabs>
                <w:tab w:val="left" w:pos="1380"/>
              </w:tabs>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w:t>
            </w:r>
          </w:p>
        </w:tc>
        <w:tc>
          <w:tcPr>
            <w:tcW w:w="1323" w:type="pct"/>
            <w:shd w:val="clear" w:color="auto" w:fill="auto"/>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2</w:t>
            </w:r>
          </w:p>
        </w:tc>
        <w:tc>
          <w:tcPr>
            <w:tcW w:w="1177" w:type="pct"/>
            <w:shd w:val="clear" w:color="auto" w:fill="auto"/>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3</w:t>
            </w:r>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65CC19E20AD843CD91E2BA1BD14FFBE6"/>
                </w:placeholder>
                <w:showingPlcHdr/>
                <w:dataBinding w:prefixMappings="xmlns:ns0='http://wwww.hallomagic.com/xbrl/consistency' " w:xpath="/ns0:xbrlConsistency[1]/ccConsistency[1]/ccSign_BankBalancesAndCash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AC2D6BB765BB45ABA631B01495571E54"/>
                </w:placeholder>
                <w:showingPlcHdr/>
                <w:dataBinding w:prefixMappings="xmlns:ns0='http://wwww.hallomagic.com/xbrl/consistency' " w:xpath="/ns0:xbrlConsistency[1]/ccConsistency[1]/ccSign_BankBalancesAndCash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953906B0B42E41BDA8791FAE43B8ACE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D59D1E31C96F429AA9F2BFFABB96ADFA"/>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6582BFEED7CF4CF298CBF56A03B07F7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04941363C8154249ACDE19E8AE454D81"/>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48F90A59552A4AAEAA03114355E1A0D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EF640DD0D6B64477A1EAD7B04790710E"/>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47E082E8E94A4A178ABB82D585DE9C0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D36CA31AD4C14FFFA44C5B2E6595048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5A61F92D4DD74B6DBF71976CB15F4CBB"/>
                </w:placeholder>
                <w:showingPlcHdr/>
                <w:dataBinding w:prefixMappings="xmlns:ns0='http://wwww.hallomagic.com/xbrl/consistency' " w:xpath="/ns0:xbrlConsistency[1]/ccConsistency[1]/ccSign_AccountsReceivable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3D6B713F07B3449D9DF117EA808656F5"/>
                </w:placeholder>
                <w:showingPlcHdr/>
                <w:dataBinding w:prefixMappings="xmlns:ns0='http://wwww.hallomagic.com/xbrl/consistency' " w:xpath="/ns0:xbrlConsistency[1]/ccConsistency[1]/ccSign_AccountsReceivable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CC6B6E7069614E9B8626C5134CA2AA1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D05E0F34E3C143DC9B9C8DA95B0BA06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9EE4FC5C70F2439CA187598E3B11EDD3"/>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CB06F9CEAFAA467683EBAF333615C9F2"/>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53C2CC03195740A8B4B64FF0901EE28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09E7554B79AD4BE3BF53512E6912B62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2AC1F560A0F84101988E83E529F75976"/>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59A1AE7DA1F04CD590491D3460B23F8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D1FD41A60E274D25BF81C47613E02E5B"/>
                </w:placeholder>
                <w:showingPlcHdr/>
                <w:dataBinding w:prefixMappings="xmlns:ns0='http://wwww.hallomagic.com/xbrl/consistency' " w:xpath="/ns0:xbrlConsistency[1]/ccConsistency[1]/ccSign_Inventorie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CAD55610D37F47878629E88AC6044E42"/>
                </w:placeholder>
                <w:showingPlcHdr/>
                <w:dataBinding w:prefixMappings="xmlns:ns0='http://wwww.hallomagic.com/xbrl/consistency' " w:xpath="/ns0:xbrlConsistency[1]/ccConsistency[1]/ccSign_Inventorie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E24842" w:rsidRPr="00961345"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2D2D0E0BAEDA4326969C664DCE07DB3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DC3681E0331471FA5D9E3841BB715D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330777B0466348ECA2C4FD0B302D658E"/>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20468FF4BA0447E0A5229C22D663931A"/>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BFA13368D22D41AE8CFEC8198F5EFA10"/>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B089D0C9945847DCA6FE189743CF7A86"/>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4E062082687B4DB9A7BEB645291C0F94"/>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73EDC0085A4847C0857E15B8BEC8BE8B"/>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9C553A15224444ACA9148350A45A50E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E6D3FF4A824A429EB24993CA774B90D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5E5383A88E114C9B8A53849D554442B9"/>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ED28FCC47FAD4A02A8FC8F23AD1E552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C53AE403F8DB40D3A3571AEF6864EA37"/>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3848F55512FA4B8DAC6274F7726F29E5"/>
                </w:placeholder>
                <w:showingPlcHdr/>
                <w:text/>
              </w:sdtPr>
              <w:sdtEndPr/>
              <w:sdtContent>
                <w:r w:rsidR="00E24842">
                  <w:rPr>
                    <w:rStyle w:val="placeholder1Char"/>
                    <w:rFonts w:hint="eastAsia"/>
                  </w:rPr>
                  <w:t>____________</w:t>
                </w:r>
              </w:sdtContent>
            </w:sdt>
          </w:p>
        </w:tc>
      </w:tr>
      <w:tr w:rsidR="00E24842" w:rsidRPr="00552A81" w:rsidTr="00E24842">
        <w:trPr>
          <w:trHeight w:val="435"/>
        </w:trPr>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3F69641469EF435F889372E601F6647E"/>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271C9A9239DE47B5932202D156D2DF7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41E454B3933145D6B1AA3F7A0126C6CE"/>
                </w:placeholder>
                <w:showingPlcHdr/>
                <w:dataBinding w:prefixMappings="xmlns:ns0='http://wwww.hallomagic.com/xbrl/consistency' " w:xpath="/ns0:xbrlConsistency[1]/ccConsistency[1]/ccSign_LongTermEquityInvestment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F46A034B393E491B8EB14EB646AEBEC5"/>
                </w:placeholder>
                <w:showingPlcHdr/>
                <w:dataBinding w:prefixMappings="xmlns:ns0='http://wwww.hallomagic.com/xbrl/consistency' " w:xpath="/ns0:xbrlConsistency[1]/ccConsistency[1]/ccSign_LongTermEquityInvestment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E196790945F345B19619C317FD511E5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CA867C54915542C5B463A067EB2CCCBE"/>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C9A05DD9DB564B789667088F34D832B2"/>
                </w:placeholder>
                <w:showingPlcHdr/>
                <w:dataBinding w:prefixMappings="xmlns:ns0='http://wwww.hallomagic.com/xbrl/consistency' " w:xpath="/ns0:xbrlConsistency[1]/ccConsistency[1]/ccSign_PropertyPlantAndEquipment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6A4E941926844EDCBCC8EF4DBE940A6E"/>
                </w:placeholder>
                <w:showingPlcHdr/>
                <w:dataBinding w:prefixMappings="xmlns:ns0='http://wwww.hallomagic.com/xbrl/consistency' " w:xpath="/ns0:xbrlConsistency[1]/ccConsistency[1]/ccSign_PropertyPlantAndEquipment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2F2D281F9F85414EA2CB705E6E56558E"/>
                </w:placeholder>
                <w:showingPlcHdr/>
                <w:dataBinding w:prefixMappings="xmlns:ns0='http://wwww.hallomagic.com/xbrl/consistency' " w:xpath="/ns0:xbrlConsistency[1]/ccConsistency[1]/ccSign_ConstructionInProgres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3879E97195244446AF4EC4B8C368E018"/>
                </w:placeholder>
                <w:showingPlcHdr/>
                <w:dataBinding w:prefixMappings="xmlns:ns0='http://wwww.hallomagic.com/xbrl/consistency' " w:xpath="/ns0:xbrlConsistency[1]/ccConsistency[1]/ccSign_ConstructionInProgres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29DCA6A5B30C44D9B63661A302445F5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39F1F53278F64863B5CF0D2C0C04426B"/>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5801AB94F0414DD2B8E1F332F8175D5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4ADC41D21F54DC3AFDE4D016EA45E95"/>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81F281BB79C440E8966ADE136DD694C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05B8754903444ABDB14A81E08A951EAF"/>
                </w:placeholder>
                <w:showingPlcHdr/>
                <w:text/>
              </w:sdtPr>
              <w:sdtEndPr/>
              <w:sdtContent>
                <w:r w:rsidR="00E24842">
                  <w:rPr>
                    <w:rStyle w:val="placeholder1Char"/>
                    <w:rFonts w:hint="eastAsia"/>
                  </w:rPr>
                  <w:t>____________</w:t>
                </w:r>
              </w:sdtContent>
            </w:sdt>
          </w:p>
        </w:tc>
      </w:tr>
      <w:tr w:rsidR="00E24842" w:rsidRPr="00552A81" w:rsidTr="00E24842">
        <w:trPr>
          <w:trHeight w:val="276"/>
        </w:trPr>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2AF98D3D6F904C209E14C59B83A38E8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1FDEE8A7ED00409695E90EBA1BA4BC2C"/>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7888CF3E6430497CBEC36453165E9045"/>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293A79D7C3754FA697519A44BA43FC7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2B4C9F3140EE4988A94E66F51284879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2FD8CC17A81C4537B0C86185307F7C6C"/>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2D5AFE7C2D6B49EF9A43B8BB4307AD6A"/>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CE9687040B3544F7B404ACBC4B97331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29455CC5A28C432D93A338B54F6B1B7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C4D423BF287A49CB8929A75C03A396C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FF1DD16FEFE64CC9BB3347720B8B634E"/>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8D9C41ADB640421F9FF03EA2FFB701C5"/>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E7FAFC3364B7453DA7ED54085F40246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8391A175E9414D9BB2C037E0F278203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FD99C78F53244DB69D6E4F3DE82FF362"/>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DDF1C5DA83AC44DA8C6CDA8426DB3FCE"/>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ED37AAB5B77A431DABB5724D9109F3CD"/>
                </w:placeholder>
                <w:showingPlcHdr/>
                <w:dataBinding w:prefixMappings="xmlns:ns0='http://wwww.hallomagic.com/xbrl/consistency' " w:xpath="/ns0:xbrlConsistency[1]/ccConsistency[1]/ccSign_Asset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826927A1216F429DB9FE283FDA8B7A8D"/>
                </w:placeholder>
                <w:showingPlcHdr/>
                <w:dataBinding w:prefixMappings="xmlns:ns0='http://wwww.hallomagic.com/xbrl/consistency' " w:xpath="/ns0:xbrlConsistency[1]/ccConsistency[1]/ccSign_Asset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rPr>
          <w:trHeight w:val="305"/>
        </w:trPr>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lastRenderedPageBreak/>
              <w:t>流动负债：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552A81" w:rsidTr="00E24842">
        <w:tc>
          <w:tcPr>
            <w:tcW w:w="1544"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CEDB9567EA334F41B05144311793B812"/>
                </w:placeholder>
                <w:showingPlcHdr/>
                <w:dataBinding w:prefixMappings="xmlns:ns0='http://wwww.hallomagic.com/xbrl/consistency' " w:xpath="/ns0:xbrlConsistency[1]/ccConsistency[1]/ccSign_ShortTermBorrowing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BA7B52785287495290FCE23FF1BF9DEF"/>
                </w:placeholder>
                <w:showingPlcHdr/>
                <w:dataBinding w:prefixMappings="xmlns:ns0='http://wwww.hallomagic.com/xbrl/consistency' " w:xpath="/ns0:xbrlConsistency[1]/ccConsistency[1]/ccSign_ShortTermBorrowing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782AE47A20704477AD13734D5489226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B61AA332A67041D181931844ED8AF5A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BED0BEED30A5424F8B8799A81613CC06"/>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8C5C6F2F01F74551AA194608836D0B30"/>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8B3697B935E34DF280F8D1A0BF9B6CE0"/>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688355BA559343F19244BFD132315C1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91E346252EA049FFAAFBDEB9B5CD0195"/>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5D086728A73A4F4B8F64FE5C47007C2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E03B2C9646B94FCAA13DFFBFEC6E7B2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37DDC93B27B54C2EA3F1E8989D2DFDD1"/>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9B0E4FB6A2034F93A163829A7D34D836"/>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34AC48F83A504047B6FF17958714DB6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6876A1D6BFDE4228817716F05556554D"/>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F18629265F404CDA8DB17E15E7182BE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74F03EDB4FEC4FBA8E6E798CA8A3F5A1"/>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0C3BD344A3D543CBBFD02EE4370603D1"/>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63C53E5647E47E29015B0E771FDDB67"/>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23DA57C7E33C47ED9BD90AF4F964328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99655458F620430F8C47E3C9C551CAF7"/>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B4DDC13E0B0B47729D17A39F085F855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897CA8D0D7AA4E20A45A6351D2CBC8D3"/>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E7AB24EC341D473EBDC9154A376B032A"/>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88022DB407644BF7A5AF8ACBE60B8655"/>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C486746640E2465E862D3536DD910CE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95411FD82AAB4E6593890B04077CB08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56698A07539644D8A59DA08957325297"/>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C2AED19870644721A23DF0E882117C2D"/>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655EF0F127134D64AD79A321DB1B7B3E"/>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C37851F809134D47882F14DC2A7D49DD"/>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C2A74462F1B2400EA54B01F6A03F5DF9"/>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BE945AB824A140BC8D29DFC9E3065543"/>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A047F3CBDECA42318B42380879C10BD4"/>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770F4902A56641C38C0080426534407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3D5A5646473C45ADAFBC447A46661895"/>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07544C16B78145E38004BC0B308CB8D8"/>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E046CDA056054B74AE84BBAC257B1A9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AA44A30EA977432E9D4B4BA5E1E88720"/>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675CC3D0F28F4B05ABB77BF00C24A226"/>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979AF88BCADE4A71AED580727CF72FE9"/>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C85782FBC6AC4BED9EE440223F7292D9"/>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A8CF83BE3A0B4DCB85AD2C6ABDCE03A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8C1CE36BAB9D4C96BA197315DF5ECDAC"/>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7467B7F28F0F4F839D67EB41D6A83A98"/>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A584E7F63F3A4BCD9D0ACFE625BE1F28"/>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FB15729B101C40A0AF8BE1A2A02BFBDB"/>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6171E354BD2247EFBB2ED94C6BDDCEDD"/>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90927953EC7A49B5AD96834B523E304C"/>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1A72F6EE9C4C41CFBDB81117C8FA6F1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2232651F381D49318A11F2B8070C501E"/>
                </w:placeholder>
                <w:showingPlcHdr/>
                <w:dataBinding w:prefixMappings="xmlns:ns0='http://wwww.hallomagic.com/xbrl/consistency' " w:xpath="/ns0:xbrlConsistency[1]/ccConsistency[1]/ccSign_LongtermBorrowing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80656127E1084B5D899D0AC659E94B01"/>
                </w:placeholder>
                <w:showingPlcHdr/>
                <w:dataBinding w:prefixMappings="xmlns:ns0='http://wwww.hallomagic.com/xbrl/consistency' " w:xpath="/ns0:xbrlConsistency[1]/ccConsistency[1]/ccSign_LongtermBorrowing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rPr>
          <w:trHeight w:val="201"/>
        </w:trPr>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3E129E882ACA40B9BF93A79881F49B4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FE8EE6447923417BA20C530656DF1B48"/>
                </w:placeholder>
                <w:showingPlcHdr/>
                <w:text/>
              </w:sdtPr>
              <w:sdtEndPr/>
              <w:sdtContent>
                <w:r w:rsidR="00E24842">
                  <w:rPr>
                    <w:rStyle w:val="placeholder1Char"/>
                    <w:rFonts w:hint="eastAsia"/>
                  </w:rPr>
                  <w:t>____________</w:t>
                </w:r>
              </w:sdtContent>
            </w:sdt>
          </w:p>
        </w:tc>
      </w:tr>
      <w:tr w:rsidR="00E24842" w:rsidRPr="00552A81" w:rsidTr="00E24842">
        <w:trPr>
          <w:trHeight w:val="222"/>
        </w:trPr>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885DD31FA6BF40C79129DABBBB42449D"/>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565229A9DD78423C8CC97EFE3D812EC8"/>
                </w:placeholder>
                <w:showingPlcHdr/>
                <w:text/>
              </w:sdtPr>
              <w:sdtEndPr/>
              <w:sdtContent>
                <w:r w:rsidR="00E24842">
                  <w:rPr>
                    <w:rStyle w:val="placeholder1Char"/>
                    <w:rFonts w:hint="eastAsia"/>
                  </w:rPr>
                  <w:t>____________</w:t>
                </w:r>
              </w:sdtContent>
            </w:sdt>
          </w:p>
        </w:tc>
      </w:tr>
      <w:tr w:rsidR="00E24842" w:rsidRPr="00552A81" w:rsidTr="00E24842">
        <w:trPr>
          <w:trHeight w:val="325"/>
        </w:trPr>
        <w:tc>
          <w:tcPr>
            <w:tcW w:w="1544" w:type="pct"/>
            <w:shd w:val="clear" w:color="auto" w:fill="D9D9D9" w:themeFill="background1" w:themeFillShade="D9"/>
            <w:vAlign w:val="center"/>
          </w:tcPr>
          <w:p w:rsidR="00E24842" w:rsidRPr="00552A81" w:rsidRDefault="00E24842" w:rsidP="00E24842">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69190964A99B4BBFBA19589F72E2BC55"/>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61F74385BAAA41DD8FD0860510EAD7D5"/>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44E63EC7157144E7B1DAAF6185284308"/>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1FB2EA7500D842298720D05C9B41F6FB"/>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D28041024DDC4C80A6EADC4F48C3AC2C"/>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36A3F74FEF8F467F88022C7D3EAEB3A1"/>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6FCEC7F0A49F4DBB8FCCD911E7E3AD0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3CC8CA7C9BAC4E3A95F06D3715657E66"/>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76402C95D8C341D0A11A5A474A67C208"/>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945ECEA05DE243EBA66E2E03C9DB55C9"/>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9DD9EE44FC6491785888B6FB778A7F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22A2E9AA7119427C8A73C83EA8055E89"/>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485A49F25EBA488892702CA3B475EBE4"/>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B4112CF1AEF7413CA16A6CBE02F4CCFF"/>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E2CEAA50E4744D6FAF524336F6A1507E"/>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563DE3A38DFD453DA3D3C7E72AC122EB"/>
                </w:placeholder>
                <w:showingPlcHdr/>
                <w:text/>
              </w:sdtPr>
              <w:sdtEndPr/>
              <w:sdtContent>
                <w:r w:rsidR="00E24842">
                  <w:rPr>
                    <w:rStyle w:val="placeholder1Char"/>
                    <w:rFonts w:hint="eastAsia"/>
                  </w:rPr>
                  <w:t>____________</w:t>
                </w:r>
              </w:sdtContent>
            </w:sdt>
          </w:p>
        </w:tc>
      </w:tr>
      <w:tr w:rsidR="00E24842" w:rsidRPr="00552A81" w:rsidTr="00E24842">
        <w:trPr>
          <w:trHeight w:val="195"/>
        </w:trPr>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B85F999C8EB346E48B059E553515D0F4"/>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71CEAF5B3886439D87C9755B5EDF8B93"/>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3908B356A88D4C7D8C6C284F58159BE2"/>
                </w:placeholder>
                <w:showingPlcHdr/>
                <w:dataBinding w:prefixMappings="xmlns:ns0='http://wwww.hallomagic.com/xbrl/consistency' " w:xpath="/ns0:xbrlConsistency[1]/ccConsistency[1]/ccSign_Liabilitie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076FF04354714B1D8832DFD56AB93BB2"/>
                </w:placeholder>
                <w:showingPlcHdr/>
                <w:dataBinding w:prefixMappings="xmlns:ns0='http://wwww.hallomagic.com/xbrl/consistency' " w:xpath="/ns0:xbrlConsistency[1]/ccConsistency[1]/ccSign_Liabilitie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rPr>
          <w:trHeight w:val="276"/>
        </w:trPr>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0F9032F8F33E4D56AD7451CD40B95F67"/>
                </w:placeholder>
                <w:showingPlcHdr/>
                <w:dataBinding w:prefixMappings="xmlns:ns0='http://wwww.hallomagic.com/xbrl/consistency' " w:xpath="/ns0:xbrlConsistency[1]/ccConsistency[1]/ccSign_IssuedCapital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42C91FB3E440BCAF3B95377C88FDBD"/>
                </w:placeholder>
                <w:showingPlcHdr/>
                <w:dataBinding w:prefixMappings="xmlns:ns0='http://wwww.hallomagic.com/xbrl/consistency' " w:xpath="/ns0:xbrlConsistency[1]/ccConsistency[1]/ccSign_IssuedCapital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其他权益工具</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C00165B6E4FA431FBFECAD00241E48A0"/>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727DE8CEB477451E8D1A94759F7106EB"/>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7E6DE812B4FD4B28BF254F6E59F29E12"/>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427C94040F8B4E0F8D422E28FCFD3432"/>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1A921EB8F3304AC1B457CCBDE059E5EF"/>
                </w:placeholder>
                <w:showingPlcHdr/>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E87DDB0CB7C494E8E0612C8AC5E0B0C"/>
                </w:placeholder>
                <w:showingPlcHdr/>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60A0AF0079AD4A07888EAC33153D353A"/>
                </w:placeholder>
                <w:showingPlcHdr/>
                <w:dataBinding w:prefixMappings="xmlns:ns0='http://wwww.hallomagic.com/xbrl/consistency' " w:xpath="/ns0:xbrlConsistency[1]/ccConsistency[1]/ccSign_CapitalSurplu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27546B1871CC4689B89D8C027504F0B2"/>
                </w:placeholder>
                <w:showingPlcHdr/>
                <w:dataBinding w:prefixMappings="xmlns:ns0='http://wwww.hallomagic.com/xbrl/consistency' " w:xpath="/ns0:xbrlConsistency[1]/ccConsistency[1]/ccSign_CapitalSurplu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F1826C75E3C4C99A64EBF8A10C6F231"/>
                </w:placeholder>
                <w:showingPlcHdr/>
                <w:dataBinding w:prefixMappings="xmlns:ns0='http://wwww.hallomagic.com/xbrl/consistency' " w:xpath="/ns0:xbrlConsistency[1]/ccConsistency[1]/ccSign_KuCunGu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5C19ACDA6E5E4D4094F91B90F176865E"/>
                </w:placeholder>
                <w:showingPlcHdr/>
                <w:dataBinding w:prefixMappings="xmlns:ns0='http://wwww.hallomagic.com/xbrl/consistency' " w:xpath="/ns0:xbrlConsistency[1]/ccConsistency[1]/ccSign_KuCunGu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450D59EAB8CB4F7C8E490C907B9C1FEC"/>
                </w:placeholder>
                <w:showingPlcHdr/>
                <w:dataBinding w:prefixMappings="xmlns:ns0='http://wwww.hallomagic.com/xbrl/consistency' " w:xpath="/ns0:xbrlConsistency[1]/ccConsistency[1]/ccSign_QiTaZongHeShouYi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04A894BA3B0A4D21AB6FF4E056E798C6"/>
                </w:placeholder>
                <w:showingPlcHdr/>
                <w:dataBinding w:prefixMappings="xmlns:ns0='http://wwww.hallomagic.com/xbrl/consistency' " w:xpath="/ns0:xbrlConsistency[1]/ccConsistency[1]/ccSign_QiTaZongHeShouYi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6705DA313A1F42CDA5A4537E79A01746"/>
                </w:placeholder>
                <w:showingPlcHdr/>
                <w:dataBinding w:prefixMappings="xmlns:ns0='http://wwww.hallomagic.com/xbrl/consistency' " w:xpath="/ns0:xbrlConsistency[1]/ccConsistency[1]/ccSign_SpecializedReserve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3D55235EAA8A4CCD9899E929E0B9C02D"/>
                </w:placeholder>
                <w:showingPlcHdr/>
                <w:dataBinding w:prefixMappings="xmlns:ns0='http://wwww.hallomagic.com/xbrl/consistency' " w:xpath="/ns0:xbrlConsistency[1]/ccConsistency[1]/ccSign_SpecializedReserve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7D151F6851B5440981F7A21C3A8A65A3"/>
                </w:placeholder>
                <w:showingPlcHdr/>
                <w:dataBinding w:prefixMappings="xmlns:ns0='http://wwww.hallomagic.com/xbrl/consistency' " w:xpath="/ns0:xbrlConsistency[1]/ccConsistency[1]/ccSign_SurplusReserve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D8DDA283AF414F0AA2C78780F52A59AE"/>
                </w:placeholder>
                <w:showingPlcHdr/>
                <w:dataBinding w:prefixMappings="xmlns:ns0='http://wwww.hallomagic.com/xbrl/consistency' " w:xpath="/ns0:xbrlConsistency[1]/ccConsistency[1]/ccSign_SurplusReserve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DDCAF1DC17E640E380C18C81001B6DD7"/>
                </w:placeholder>
                <w:showingPlcHdr/>
                <w:dataBinding w:prefixMappings="xmlns:ns0='http://wwww.hallomagic.com/xbrl/consistency' " w:xpath="/ns0:xbrlConsistency[1]/ccConsistency[1]/ccSign_GeneralProvision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CB54C8A9EF9247888791F8EEAAFE7A5B"/>
                </w:placeholder>
                <w:showingPlcHdr/>
                <w:dataBinding w:prefixMappings="xmlns:ns0='http://wwww.hallomagic.com/xbrl/consistency' " w:xpath="/ns0:xbrlConsistency[1]/ccConsistency[1]/ccSign_GeneralProvision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4AB81B43A71A4E9B8DB73A4CA14AF711"/>
                </w:placeholder>
                <w:showingPlcHdr/>
                <w:dataBinding w:prefixMappings="xmlns:ns0='http://wwww.hallomagic.com/xbrl/consistency' " w:xpath="/ns0:xbrlConsistency[1]/ccConsistency[1]/ccSign_RetainedEarning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0E2BF52E224F4F1F88822D5B3AFEDEC8"/>
                </w:placeholder>
                <w:showingPlcHdr/>
                <w:dataBinding w:prefixMappings="xmlns:ns0='http://wwww.hallomagic.com/xbrl/consistency' " w:xpath="/ns0:xbrlConsistency[1]/ccConsistency[1]/ccSign_RetainedEarning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4CA041F617244FA1B6A7FCA974D1B38E"/>
                </w:placeholder>
                <w:showingPlcHdr/>
                <w:dataBinding w:prefixMappings="xmlns:ns0='http://wwww.hallomagic.com/xbrl/consistency' " w:xpath="/ns0:xbrlConsistency[1]/ccConsistency[1]/ccSign_EquityAttributableToOwnersOfParent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F9F92DB6F0E54699AF1E39041505C176"/>
                </w:placeholder>
                <w:showingPlcHdr/>
                <w:dataBinding w:prefixMappings="xmlns:ns0='http://wwww.hallomagic.com/xbrl/consistency' " w:xpath="/ns0:xbrlConsistency[1]/ccConsistency[1]/ccSign_EquityAttributableToOwnersOfParent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07B30D17D17249D5A57A904832C41B0F"/>
                </w:placeholder>
                <w:showingPlcHdr/>
                <w:dataBinding w:prefixMappings="xmlns:ns0='http://wwww.hallomagic.com/xbrl/consistency' " w:xpath="/ns0:xbrlConsistency[1]/ccConsistency[1]/ccSign_NoncontrollingInterests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auto"/>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1672B4099AA0421B872B6B62E516EF87"/>
                </w:placeholder>
                <w:showingPlcHdr/>
                <w:dataBinding w:prefixMappings="xmlns:ns0='http://wwww.hallomagic.com/xbrl/consistency' " w:xpath="/ns0:xbrlConsistency[1]/ccConsistency[1]/ccSign_NoncontrollingInterests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rPr>
          <w:trHeight w:val="198"/>
        </w:trPr>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643F56E0FDF4CCC98DB2137ED4CC4A0"/>
                </w:placeholder>
                <w:showingPlcHdr/>
                <w:dataBinding w:prefixMappings="xmlns:ns0='http://wwww.hallomagic.com/xbrl/consistency' " w:xpath="/ns0:xbrlConsistency[1]/ccConsistency[1]/ccSign_Equityneeq_instant_Y1231[1]" w:storeItemID="{10BFCD5F-C131-425A-B07A-9B25CD3F430E}"/>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3CFC0FFD9E4415795C5524A5D4C7F85"/>
                </w:placeholder>
                <w:showingPlcHdr/>
                <w:dataBinding w:prefixMappings="xmlns:ns0='http://wwww.hallomagic.com/xbrl/consistency' " w:xpath="/ns0:xbrlConsistency[1]/ccConsistency[1]/ccSign_Equityneeq_instant_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544" w:type="pct"/>
            <w:shd w:val="clear" w:color="auto" w:fill="D9D9D9" w:themeFill="background1" w:themeFillShade="D9"/>
            <w:vAlign w:val="center"/>
          </w:tcPr>
          <w:p w:rsidR="00E24842" w:rsidRPr="00552A81" w:rsidRDefault="00E24842" w:rsidP="00E24842">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E24842" w:rsidRPr="00552A81" w:rsidRDefault="00E24842"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F3780AC8296A45C1AD1CAD4FFEBF4769"/>
                </w:placeholder>
                <w:showingPlcHdr/>
                <w:text/>
              </w:sdtPr>
              <w:sdtEndPr/>
              <w:sdtContent>
                <w:r w:rsidR="00E24842">
                  <w:rPr>
                    <w:rStyle w:val="placeholder1Char"/>
                    <w:rFonts w:hint="eastAsia"/>
                  </w:rPr>
                  <w:t>____________</w:t>
                </w:r>
              </w:sdtContent>
            </w:sdt>
          </w:p>
        </w:tc>
        <w:tc>
          <w:tcPr>
            <w:tcW w:w="1177" w:type="pct"/>
            <w:shd w:val="clear" w:color="auto" w:fill="D9D9D9" w:themeFill="background1" w:themeFillShade="D9"/>
          </w:tcPr>
          <w:p w:rsidR="00E24842" w:rsidRPr="00552A81" w:rsidRDefault="009C26B4" w:rsidP="00E24842">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21B4F3775E7D48D18B22E9A784CE760F"/>
                </w:placeholder>
                <w:showingPlcHdr/>
                <w:text/>
              </w:sdtPr>
              <w:sdtEndPr/>
              <w:sdtContent>
                <w:r w:rsidR="00E24842">
                  <w:rPr>
                    <w:rStyle w:val="placeholder1Char"/>
                    <w:rFonts w:hint="eastAsia"/>
                  </w:rPr>
                  <w:t>____________</w:t>
                </w:r>
              </w:sdtContent>
            </w:sdt>
          </w:p>
        </w:tc>
      </w:tr>
    </w:tbl>
    <w:p w:rsidR="00E24842" w:rsidRPr="00552A81" w:rsidRDefault="00E24842" w:rsidP="00E24842">
      <w:pPr>
        <w:rPr>
          <w:rFonts w:asciiTheme="minorEastAsia" w:eastAsiaTheme="minorEastAsia" w:hAnsiTheme="minorEastAsia"/>
          <w:color w:val="000000" w:themeColor="text1"/>
          <w:szCs w:val="24"/>
        </w:rPr>
      </w:pPr>
      <w:bookmarkStart w:id="16" w:name="_Toc247371780"/>
      <w:bookmarkStart w:id="17" w:name="_Toc247094005"/>
      <w:bookmarkStart w:id="18" w:name="_Toc241636376"/>
      <w:bookmarkStart w:id="19" w:name="_Toc369159466"/>
      <w:bookmarkEnd w:id="15"/>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460D8260F4EB486C835D4436D96E5723"/>
          </w:placeholder>
          <w:showingPlcHdr/>
          <w:dataBinding w:prefixMappings="xmlns:ns0='http://wwww.hallomagic.com/xbrl/consistency' " w:xpath="/ns0:xbrlConsistency[1]/ccConsistency[1]/ccSign_GongSiFaDingDaiBiaoRenneeq_instant_Y1231[1]" w:storeItemID="{10BFCD5F-C131-425A-B07A-9B25CD3F430E}"/>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E486D72E46A4CE0BA5AA61A3ADC6193"/>
          </w:placeholder>
          <w:showingPlcHdr/>
          <w:dataBinding w:prefixMappings="xmlns:ns0='http://wwww.hallomagic.com/xbrl/consistency' " w:xpath="/ns0:xbrlConsistency[1]/ccConsistency[1]/ccSign_ZhuGuanKuaiJiGongZuoFuZeRenneeq_instant_Y1231[1]" w:storeItemID="{10BFCD5F-C131-425A-B07A-9B25CD3F430E}"/>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71475C90F4E941CBACAF1FF72213F2B0"/>
          </w:placeholder>
          <w:showingPlcHdr/>
          <w:dataBinding w:prefixMappings="xmlns:ns0='http://wwww.hallomagic.com/xbrl/consistency' " w:xpath="/ns0:xbrlConsistency[1]/ccConsistency[1]/ccSign_KuaiJiJiGouFuZeRenneeq_instant_Y1231[1]" w:storeItemID="{10BFCD5F-C131-425A-B07A-9B25CD3F430E}"/>
          <w:text/>
        </w:sdtPr>
        <w:sdtEndPr/>
        <w:sdtContent>
          <w:r>
            <w:rPr>
              <w:rStyle w:val="placeholder1Char"/>
              <w:rFonts w:hint="eastAsia"/>
            </w:rPr>
            <w:t>____________</w:t>
          </w:r>
        </w:sdtContent>
      </w:sdt>
    </w:p>
    <w:p w:rsidR="00E24842" w:rsidRDefault="00E24842" w:rsidP="00E24842">
      <w:pPr>
        <w:rPr>
          <w:rFonts w:asciiTheme="minorEastAsia" w:eastAsiaTheme="minorEastAsia" w:hAnsiTheme="minorEastAsia"/>
          <w:bCs/>
          <w:color w:val="000000" w:themeColor="text1"/>
          <w:sz w:val="20"/>
          <w:szCs w:val="18"/>
          <w:shd w:val="clear" w:color="auto" w:fill="D9D9D9" w:themeFill="background1" w:themeFillShade="D9"/>
        </w:rPr>
      </w:pPr>
    </w:p>
    <w:p w:rsidR="00E24842" w:rsidRPr="0092683E" w:rsidRDefault="00E24842" w:rsidP="00E24842">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2270"/>
        <w:gridCol w:w="2697"/>
        <w:gridCol w:w="1699"/>
      </w:tblGrid>
      <w:tr w:rsidR="00E24842" w:rsidRPr="001B6047" w:rsidTr="00E24842">
        <w:tc>
          <w:tcPr>
            <w:tcW w:w="1544"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bookmarkStart w:id="20" w:name="母公司资产负债表"/>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E24842" w:rsidRPr="001B6047" w:rsidRDefault="004A058C" w:rsidP="00E24842">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4</w:t>
            </w:r>
          </w:p>
        </w:tc>
        <w:tc>
          <w:tcPr>
            <w:tcW w:w="1398" w:type="pct"/>
            <w:shd w:val="clear" w:color="auto" w:fill="auto"/>
          </w:tcPr>
          <w:p w:rsidR="00E24842" w:rsidRPr="001B6047" w:rsidRDefault="004A058C" w:rsidP="00E24842">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5</w:t>
            </w:r>
          </w:p>
        </w:tc>
        <w:tc>
          <w:tcPr>
            <w:tcW w:w="881" w:type="pct"/>
            <w:shd w:val="clear" w:color="auto" w:fill="auto"/>
          </w:tcPr>
          <w:p w:rsidR="00E24842" w:rsidRPr="001B6047" w:rsidRDefault="004A058C" w:rsidP="00E24842">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6</w:t>
            </w: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D3B078A11E1F4E299D247E1262C1C8B8"/>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B2E7015375F6497CBE3B1C4EC5A0B5CB"/>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416FE3D407E249769BA062C87C25123A"/>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8B19CC6EB38942A3A56D0CA8085A580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157FF93FEF9B45CC9E30B2DDDEB89250"/>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670CC2ECE0C47E082E8513C3F1D98A8"/>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53723A259AC74BDD807561625C3BA80B"/>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DEBF675F2BE04088B7CBD26DE31479FF"/>
                </w:placeholder>
                <w:showingPlcHdr/>
                <w:text/>
              </w:sdtPr>
              <w:sdtEndPr/>
              <w:sdtContent>
                <w:r w:rsidR="00E24842">
                  <w:rPr>
                    <w:rStyle w:val="placeholder1Char"/>
                    <w:rFonts w:hint="eastAsia"/>
                  </w:rPr>
                  <w:t>____________</w:t>
                </w:r>
              </w:sdtContent>
            </w:sdt>
          </w:p>
        </w:tc>
      </w:tr>
      <w:tr w:rsidR="00E24842" w:rsidRPr="001B6047" w:rsidTr="00E24842">
        <w:trPr>
          <w:trHeight w:val="247"/>
        </w:trPr>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668B5CB06FBA4E8B8C8907E7889A86A4"/>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FE1563FB0ABB4025878373158BC23FB0"/>
                </w:placeholder>
                <w:showingPlcHdr/>
                <w:text/>
              </w:sdtPr>
              <w:sdtEndPr/>
              <w:sdtContent>
                <w:r w:rsidR="00E24842">
                  <w:rPr>
                    <w:rStyle w:val="placeholder1Char"/>
                    <w:rFonts w:hint="eastAsia"/>
                  </w:rPr>
                  <w:t>____________</w:t>
                </w:r>
              </w:sdtContent>
            </w:sdt>
          </w:p>
        </w:tc>
      </w:tr>
      <w:tr w:rsidR="00E24842" w:rsidRPr="001B6047" w:rsidTr="00E24842">
        <w:trPr>
          <w:trHeight w:val="202"/>
        </w:trPr>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EAA937A1F8846B4BD8CBF4DBF90E4D6"/>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5B254A5C439B482D94B070316A7D3F2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7C63D55F245849DEB379857C5771E940"/>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0D13E2AA023640F9962077F49C7CBBF6"/>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4266ED3E232C4260BB24B0E9D37DD547"/>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919973206EC04F6BB6B1370BF0C8086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C45CCF5C9AF54202BF1BCEBD79C1C890"/>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D35144D58EE745C48768CE1941F95095"/>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C6A13937AD12495795B52EB6C842C9BE"/>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493C9BCDC3134B96828395600A3F402B"/>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E0348C0C8FE48B4A09E5579AAA09824"/>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245EB96052C340C8856002B4653EC8E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2B90313063B3475F8611F8295CAE13AF"/>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3AA9F00C75A1433BBAF1034DDF21052B"/>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DF461DA8525546398FFF7B3230CD13B4"/>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AE5FBA06DA9949BDB87996B99E58641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387422D4916B4A6BA5FB726285D08100"/>
                </w:placeholder>
                <w:showingPlcHdr/>
                <w:text/>
              </w:sdtPr>
              <w:sdtEndPr/>
              <w:sdtContent>
                <w:r w:rsidR="00E24842">
                  <w:rPr>
                    <w:rStyle w:val="placeholder1Char"/>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93543837BEEA49718BC5AE2B715E089C"/>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44E060DA1724436788550AFACF4BCE55"/>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1EDAE35C7E9B4BB79F23BC0DD3192699"/>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c>
          <w:tcPr>
            <w:tcW w:w="881"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618AC213AE454034A554116A597A9F4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D8AAD25E8E1C4193BED699475AE912D4"/>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33DF5B9E1F4741F8BB15C4D77A09A2C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F55C07A680E34F5295E27D688BD6C12E"/>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0D51E1FB70334711B6A5F6031833530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C590371C2FDB4DFE809B9D915147272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AC2B1C5635184608B615A4E18356F6E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4E60335FF793483EAD1CB6C635056176"/>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4297D0CF3B7A40E8B3A50B6AADBAB25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4F24395B24846C8A79354386748AC4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51B59F7DD9424F398689378E5794937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2DEDCBE5BEAD44C4854279C8DD37460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408CE21415DB45DEAC1CDFE5EAF4609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27ABD4FC20C14A1BA7610D6F9DB8A6C4"/>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lastRenderedPageBreak/>
              <w:t>工程物资</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1D0A72F0DB0F42729FB26079D95DBC1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57C8687D4DCE419F885C2EC5A2C05C0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E09B89210B374DD8907EF099A3A60F5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5905BA48F0E24A1D82C2D5366B22FDEC"/>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EE632F8BC344D44B8CD5A4024BD90A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2CF2C4C1411148B7ABBCBFFF4476C04E"/>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6FE606C9E9E54290B714E7EA6E15080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053610521795401590B6495BC2671945"/>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D553C1DA09C940599537C12A7E8DDD4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CDF903F7219847D2A07A8817E142A99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DF9B7FCEBFF14E9F855BDEA80F399FE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0B358DE4A09B42439B226BD6F80F6CC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2B3C4918080445A2918236901D3D82E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37030F2EDEF42A393B052F339B171D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A03D59B2C92A48DDBB148EE97EF3EED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6C53FEA2E9EA40BEACBC31A085198A1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E78419851B3B48FE88A1445EFE678705"/>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63817F710BF4B28861E00E69C41D267"/>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4A811068DBA044C3A965BC2CEB4C93B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EAC24B370C5F4AE6A0B0CFE9810C0D0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5D0C257617074A5180F13AFDF2E5378D"/>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3E71AEEEF0FB4A9586FC44A9078028FB"/>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991FD0B12D084CFA9F63E804C084343E"/>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4E3EE30959AE4E84A87A8642E211ED2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c>
          <w:tcPr>
            <w:tcW w:w="881"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C31F8CF482F4AD5AEA6C09AFA96A8F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6072F3E65DBF462C9ECDB93BFFADDB98"/>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3248937C69604D27BD7113727624874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0AF155F0FA7442D9B333B97331B0610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937C4BECD9F6491BA0F621482EAB93C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8436796586D84813BC06CDC41439DE3B"/>
                </w:placeholder>
                <w:showingPlcHdr/>
                <w:text/>
              </w:sdtPr>
              <w:sdtEndPr/>
              <w:sdtContent>
                <w:r w:rsidR="00E24842">
                  <w:rPr>
                    <w:rStyle w:val="placeholder1Char"/>
                    <w:rFonts w:hint="eastAsia"/>
                  </w:rPr>
                  <w:t>____________</w:t>
                </w:r>
              </w:sdtContent>
            </w:sdt>
          </w:p>
        </w:tc>
      </w:tr>
      <w:tr w:rsidR="00E24842" w:rsidRPr="001B6047" w:rsidTr="00E24842">
        <w:trPr>
          <w:trHeight w:val="247"/>
        </w:trPr>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A4F573F1933B4E5EB5E2A7BE451523D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1906AA15B70245A5A16E2F7B6D1B558C"/>
                </w:placeholder>
                <w:showingPlcHdr/>
                <w:text/>
              </w:sdtPr>
              <w:sdtEndPr/>
              <w:sdtContent>
                <w:r w:rsidR="00E24842">
                  <w:rPr>
                    <w:rStyle w:val="placeholder1Char"/>
                    <w:rFonts w:hint="eastAsia"/>
                  </w:rPr>
                  <w:t>____________</w:t>
                </w:r>
              </w:sdtContent>
            </w:sdt>
          </w:p>
        </w:tc>
      </w:tr>
      <w:tr w:rsidR="00E24842" w:rsidRPr="001B6047" w:rsidTr="00E24842">
        <w:trPr>
          <w:trHeight w:val="202"/>
        </w:trPr>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F357D6DFBB94866BEAA5CA93AAE07D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E254785671649CE906CE4C3FB0939F8"/>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0CD7A4696654E3B9E3C9668E6ED964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BE181C4FC2A74F05AC3991760262874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971ECEFB47F64E9A99A48FB7A9A5961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6CCD58EB27224276BAEB6117E693642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B221EAD42469468297E619E5C5D4A1C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B9889B50CF184B0696CAD0262BA80607"/>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503C3403C6E4E6BA2ED9FA50427F8C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E739926BD8954CD2981F76C80FFE4A15"/>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B64DDECECAA7480195A8020DDAF2EBD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7CDE673A4F35435DBE0C4C5F0C33A4E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6A7C8EA192B5457FB87F0A2D93AFB28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7FD5FD066F72418E9FA2CF0210BF519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DDF845AB32CF4B3A8D909CF8EB016E4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A557A5D4F7D14F498D98F82F2DE4025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988AD46C4E714D118983A50BA22FFDB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98DC8A4141AE485D9423B98436F531A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29CF329469C4A2DBC4DD99F8A99DD0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163FCAF06B88464B88089965CD6C01BC"/>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E24842" w:rsidRPr="00A911BB" w:rsidRDefault="009C26B4" w:rsidP="00E24842">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4F4470AEA60A4F5EA47AB5783F6DA076"/>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9C26B4" w:rsidP="00E24842">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64155FC00C2744CAB3552CBA94B531A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c>
          <w:tcPr>
            <w:tcW w:w="881"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135755ACCC56443DB4FF74502C4C629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BC3E666842746CB9D44E6FE1C1FC77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5514614407EB482FB42B9F15E27CC47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25E4455F269D44FDB5F16E6CB018A86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CDE55315F8F648BDA4A70B12C56DE82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BF0D771A08154B6FBEECD4714BA5DFD7"/>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CE770617AD634C618071784482AB41D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75AB2F0B59314F698A5EF7ADAAB64F6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CC492D4946D144F996F307FC0BCEAC8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0AA98BDB127E4511BAE549AC0C630C0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4A3CAD863157497FA01BB25AF94D82C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3176BFA6D2FC4D0590914869D44D3504"/>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B3867DAAF95149BF9FE2D9BBDCCF12B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4D25EA30E14E420BB40212991A7F809A"/>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12E83BA433124AE1900ABF91F9681FF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4960C226D46C48FA8FC023EDC90E1098"/>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4D7EE93AA61D4E44B1FFE8026917044F"/>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29FE2344FF824BB6BF60EA17BFD84D8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42FE5737C32841DC940C693969AA833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26A97E4FD5414D439D58BC4628AA58D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BF842E9FD7504CD1B126CDC74FD8928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0D4674A9A3454D57A18F6773B195027D"/>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F246EFEFCFDA442094F9BB82C56C6B42"/>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8539D914553B40A88D82AF58A715713F"/>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F8D36E6F675D42888F313842F21D831C"/>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4C18F045231D41419704B724B3463113"/>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所有者权益：</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c>
          <w:tcPr>
            <w:tcW w:w="881" w:type="pct"/>
            <w:shd w:val="clear" w:color="auto" w:fill="auto"/>
          </w:tcPr>
          <w:p w:rsidR="00E24842" w:rsidRPr="00A911BB" w:rsidRDefault="00E24842" w:rsidP="00E24842">
            <w:pPr>
              <w:jc w:val="right"/>
              <w:rPr>
                <w:rFonts w:asciiTheme="minorEastAsia" w:eastAsiaTheme="minorEastAsia" w:hAnsiTheme="minorEastAsia"/>
                <w:color w:val="000000" w:themeColor="text1"/>
                <w:sz w:val="18"/>
                <w:szCs w:val="21"/>
              </w:rPr>
            </w:pPr>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64B4AA9BA7514446A07ED1F2682477E5"/>
                </w:placeholder>
                <w:showingPlcHdr/>
                <w:dataBinding w:prefixMappings="xmlns:ns0='http://wwww.hallomagic.com/xbrl/consistency' " w:xpath="/ns0:xbrlConsistency[1]/ccConsistency[1]/ccSign_IssuedCapital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9B8ACCB36ECF460BAC459E2D11214916"/>
                </w:placeholder>
                <w:showingPlcHdr/>
                <w:dataBinding w:prefixMappings="xmlns:ns0='http://wwww.hallomagic.com/xbrl/consistency' " w:xpath="/ns0:xbrlConsistency[1]/ccConsistency[1]/ccSign_IssuedCapital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733C07D763164C329E81F03260F062DD"/>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C831FA8DD5954FB096408F21F338B952"/>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B12BA34C38C449C68C6B356E55E2058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6622B3A9C9B04576897152CBC24A7D05"/>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A2D22FFF874045578314888064D031C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3468F93E784A4A1CA4E63F2F456EFB49"/>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ADAE4D4AA73D4BA0BA01FB4C4E7E35F6"/>
                </w:placeholder>
                <w:showingPlcHdr/>
                <w:dataBinding w:prefixMappings="xmlns:ns0='http://wwww.hallomagic.com/xbrl/consistency' " w:xpath="/ns0:xbrlConsistency[1]/ccConsistency[1]/ccSign_CapitalSurplus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5B79C56B2F634525975C8E91B8332BEA"/>
                </w:placeholder>
                <w:showingPlcHdr/>
                <w:dataBinding w:prefixMappings="xmlns:ns0='http://wwww.hallomagic.com/xbrl/consistency' " w:xpath="/ns0:xbrlConsistency[1]/ccConsistency[1]/ccSign_CapitalSurplus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778C056A0E914352A738F3DD2D3F8226"/>
                </w:placeholder>
                <w:showingPlcHdr/>
                <w:dataBinding w:prefixMappings="xmlns:ns0='http://wwww.hallomagic.com/xbrl/consistency' " w:xpath="/ns0:xbrlConsistency[1]/ccConsistency[1]/ccSign_KuCunGu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4AFB351CE2084178BEF29EA9197A729B"/>
                </w:placeholder>
                <w:showingPlcHdr/>
                <w:dataBinding w:prefixMappings="xmlns:ns0='http://wwww.hallomagic.com/xbrl/consistency' " w:xpath="/ns0:xbrlConsistency[1]/ccConsistency[1]/ccSign_KuCunGu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D2FA62969A6E4AB0B00413EA132C020D"/>
                </w:placeholder>
                <w:showingPlcHdr/>
                <w:dataBinding w:prefixMappings="xmlns:ns0='http://wwww.hallomagic.com/xbrl/consistency' " w:xpath="/ns0:xbrlConsistency[1]/ccConsistency[1]/ccSign_QiTaZongHeShouYi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4BAB4F8780FA4942BD78F44C30782E67"/>
                </w:placeholder>
                <w:showingPlcHdr/>
                <w:dataBinding w:prefixMappings="xmlns:ns0='http://wwww.hallomagic.com/xbrl/consistency' " w:xpath="/ns0:xbrlConsistency[1]/ccConsistency[1]/ccSign_QiTaZongHeShouYi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D1CAE6A569D34C6E9AFDB76969605AE7"/>
                </w:placeholder>
                <w:showingPlcHdr/>
                <w:dataBinding w:prefixMappings="xmlns:ns0='http://wwww.hallomagic.com/xbrl/consistency' " w:xpath="/ns0:xbrlConsistency[1]/ccConsistency[1]/ccSign_SpecializedReserve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C625DB07DB641AAB58494C61DAF9609"/>
                </w:placeholder>
                <w:showingPlcHdr/>
                <w:dataBinding w:prefixMappings="xmlns:ns0='http://wwww.hallomagic.com/xbrl/consistency' " w:xpath="/ns0:xbrlConsistency[1]/ccConsistency[1]/ccSign_SpecializedReserve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BBF1B64972F24FDEBA1C12E1C5633155"/>
                </w:placeholder>
                <w:showingPlcHdr/>
                <w:dataBinding w:prefixMappings="xmlns:ns0='http://wwww.hallomagic.com/xbrl/consistency' " w:xpath="/ns0:xbrlConsistency[1]/ccConsistency[1]/ccSign_SurplusReserves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B0E91679C32438F955505617093A20A"/>
                </w:placeholder>
                <w:showingPlcHdr/>
                <w:dataBinding w:prefixMappings="xmlns:ns0='http://wwww.hallomagic.com/xbrl/consistency' " w:xpath="/ns0:xbrlConsistency[1]/ccConsistency[1]/ccSign_SurplusReserves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A816DD6E6B384CD1932C2DBEF58DBD9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B94C04EFAC4A40859D4913956FB676F1"/>
                </w:placeholder>
                <w:showingPlcHdr/>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DAEF0D3F025D4A4DA0C39C154C46C9D9"/>
                </w:placeholder>
                <w:showingPlcHdr/>
                <w:dataBinding w:prefixMappings="xmlns:ns0='http://wwww.hallomagic.com/xbrl/consistency' " w:xpath="/ns0:xbrlConsistency[1]/ccConsistency[1]/ccSign_RetainedEarnings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F29A8BAD1F04A0994987E3CFE775E1D"/>
                </w:placeholder>
                <w:showingPlcHdr/>
                <w:dataBinding w:prefixMappings="xmlns:ns0='http://wwww.hallomagic.com/xbrl/consistency' " w:xpath="/ns0:xbrlConsistency[1]/ccConsistency[1]/ccSign_RetainedEarnings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CCE1CA1A5EBC486289F135B894F9C837"/>
                </w:placeholder>
                <w:showingPlcHdr/>
                <w:dataBinding w:prefixMappings="xmlns:ns0='http://wwww.hallomagic.com/xbrl/consistency' " w:xpath="/ns0:xbrlConsistency[1]/ccConsistency[1]/ccSign_Equityneeq_instant_Y1231_M[1]" w:storeItemID="{10BFCD5F-C131-425A-B07A-9B25CD3F430E}"/>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A3BBA3A8C01A4A4185B47C3D7A13C080"/>
                </w:placeholder>
                <w:showingPlcHdr/>
                <w:dataBinding w:prefixMappings="xmlns:ns0='http://wwww.hallomagic.com/xbrl/consistency' " w:xpath="/ns0:xbrlConsistency[1]/ccConsistency[1]/ccSign_Equityneeq_instant_Y-11231_M[1]" w:storeItemID="{10BFCD5F-C131-425A-B07A-9B25CD3F430E}"/>
                <w:text/>
              </w:sdtPr>
              <w:sdtEndPr/>
              <w:sdtContent>
                <w:r w:rsidR="00E24842">
                  <w:rPr>
                    <w:rStyle w:val="placeholder1Char"/>
                    <w:rFonts w:hint="eastAsia"/>
                  </w:rPr>
                  <w:t>____________</w:t>
                </w:r>
              </w:sdtContent>
            </w:sdt>
          </w:p>
        </w:tc>
      </w:tr>
      <w:tr w:rsidR="00E24842" w:rsidRPr="001B6047" w:rsidTr="00E24842">
        <w:tc>
          <w:tcPr>
            <w:tcW w:w="154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E24842" w:rsidRPr="001B6047" w:rsidRDefault="00E24842" w:rsidP="00E24842">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B9F1A5A155AF484B9A6466EDDE0F3AD2"/>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A911BB"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F049609F7E5A4907933D74CC86A292D3"/>
                </w:placeholder>
                <w:showingPlcHdr/>
                <w:text/>
              </w:sdtPr>
              <w:sdtEndPr/>
              <w:sdtContent>
                <w:r w:rsidR="00E24842">
                  <w:rPr>
                    <w:rStyle w:val="placeholder1Char"/>
                    <w:rFonts w:hint="eastAsia"/>
                  </w:rPr>
                  <w:t>____________</w:t>
                </w:r>
              </w:sdtContent>
            </w:sdt>
          </w:p>
        </w:tc>
      </w:tr>
      <w:bookmarkEnd w:id="20"/>
    </w:tbl>
    <w:p w:rsidR="00E24842" w:rsidRPr="0095201F" w:rsidRDefault="00E24842" w:rsidP="00E24842">
      <w:pPr>
        <w:rPr>
          <w:rFonts w:asciiTheme="minorEastAsia" w:eastAsiaTheme="minorEastAsia" w:hAnsiTheme="minorEastAsia"/>
          <w:bCs/>
          <w:color w:val="000000" w:themeColor="text1"/>
          <w:sz w:val="20"/>
          <w:szCs w:val="18"/>
          <w:shd w:val="clear" w:color="auto" w:fill="D9D9D9" w:themeFill="background1" w:themeFillShade="D9"/>
        </w:rPr>
      </w:pPr>
    </w:p>
    <w:bookmarkEnd w:id="16"/>
    <w:bookmarkEnd w:id="17"/>
    <w:bookmarkEnd w:id="18"/>
    <w:bookmarkEnd w:id="19"/>
    <w:p w:rsidR="00E24842" w:rsidRPr="00552A81" w:rsidRDefault="00E24842" w:rsidP="00E24842">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9"/>
        <w:gridCol w:w="1702"/>
        <w:gridCol w:w="1987"/>
        <w:gridCol w:w="2269"/>
      </w:tblGrid>
      <w:tr w:rsidR="00E24842" w:rsidRPr="00552A81" w:rsidTr="00E24842">
        <w:tc>
          <w:tcPr>
            <w:tcW w:w="1912"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bookmarkStart w:id="21" w:name="合并利润表"/>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E24842" w:rsidRPr="00552A81" w:rsidRDefault="00E24842" w:rsidP="00E24842">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E24842" w:rsidRPr="00552A81" w:rsidRDefault="004A058C" w:rsidP="00E24842">
            <w:pPr>
              <w:jc w:val="right"/>
              <w:rPr>
                <w:rFonts w:asciiTheme="minorEastAsia" w:eastAsiaTheme="minorEastAsia" w:hAnsiTheme="minorEastAsia"/>
                <w:color w:val="000000" w:themeColor="text1"/>
                <w:sz w:val="18"/>
                <w:szCs w:val="21"/>
              </w:rPr>
            </w:pPr>
            <w:r>
              <w:rPr>
                <w:rFonts w:asciiTheme="minorEastAsia" w:eastAsiaTheme="minorEastAsia" w:hAnsiTheme="minorEastAsia"/>
                <w:color w:val="000000" w:themeColor="text1"/>
                <w:sz w:val="18"/>
                <w:szCs w:val="21"/>
              </w:rPr>
              <w:t>7</w:t>
            </w: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B8EA227C8AD24829A9D1603B78E48AA5"/>
                </w:placeholder>
                <w:text/>
              </w:sdtPr>
              <w:sdtEndPr/>
              <w:sdtContent>
                <w:r w:rsidR="00E24842">
                  <w:rPr>
                    <w:rFonts w:asciiTheme="minorEastAsia" w:eastAsiaTheme="minorEastAsia" w:hAnsiTheme="minorEastAsia"/>
                    <w:color w:val="000000" w:themeColor="text1"/>
                    <w:szCs w:val="24"/>
                  </w:rPr>
                  <w:t>8.00</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003033BBBF104EBD8303F824E5302CA8"/>
                </w:placeholder>
                <w:text/>
              </w:sdtPr>
              <w:sdtEndPr/>
              <w:sdtContent>
                <w:r w:rsidR="00E24842">
                  <w:rPr>
                    <w:rFonts w:asciiTheme="minorEastAsia" w:eastAsiaTheme="minorEastAsia" w:hAnsiTheme="minorEastAsia"/>
                    <w:color w:val="000000" w:themeColor="text1"/>
                    <w:szCs w:val="24"/>
                  </w:rPr>
                  <w:t>9.00</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ABCAB6CE332647F99FA10EBCC7671812"/>
                </w:placeholder>
                <w:showingPlcHdr/>
                <w:dataBinding w:prefixMappings="xmlns:ns0='http://wwww.hallomagic.com/xbrl/consistency' " w:xpath="/ns0:xbrlConsistency[1]/ccConsistency[1]/ccSign_OperatingRevenue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73FD09D2290D4D2B8203C8624BFFE5E5"/>
                </w:placeholder>
                <w:showingPlcHdr/>
                <w:dataBinding w:prefixMappings="xmlns:ns0='http://wwww.hallomagic.com/xbrl/consistency' " w:xpath="/ns0:xbrlConsistency[1]/ccConsistency[1]/ccSign_OperatingRevenue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3076B014F76A431B9FE918C905DEF69B"/>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95517E2D982049B5873D1F093876F22C"/>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91FBAD77B4DC4057B57AE8202CE57A1C"/>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F7E5B248241A48B4A6532F51B4AC3120"/>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FAF8DC03824D4DC5A5B7D5E4E58CCA2B"/>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94299F1420FF4156B8F206132E4ECA00"/>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289CC0F8CE624078B0BD144CCE74DA49"/>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022AACFC858B4B5BB125D2A4B35381D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6382843E39BF46D4977AF41C63119882"/>
                </w:placeholder>
                <w:showingPlcHdr/>
                <w:dataBinding w:prefixMappings="xmlns:ns0='http://wwww.hallomagic.com/xbrl/consistency' " w:xpath="/ns0:xbrlConsistency[1]/ccConsistency[1]/ccSign_OperatingCost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FD8A00B35E38450FB1291C04F9EA8EFD"/>
                </w:placeholder>
                <w:showingPlcHdr/>
                <w:dataBinding w:prefixMappings="xmlns:ns0='http://wwww.hallomagic.com/xbrl/consistency' " w:xpath="/ns0:xbrlConsistency[1]/ccConsistency[1]/ccSign_OperatingCost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34481829F3694B4E8D913ECAFCDE1C0E"/>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FB43BA92E6B643BEB865754A1C52ACD0"/>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66F66984D9ED4A53A615EE874FA75794"/>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9CBAD006A00A4E1297C30C8A9086ACF8"/>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59152B263551450FA6E006C275535F8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56ACEE79474349D8AF3A0156CD3D82E7"/>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3BF7F3A68D6A4E14B238B01A88407B48"/>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48F48D1A75D54550B9E8ABCA44C9C0F8"/>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BF9DC852346B47D786027939AC387E5B"/>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9944A85F549842C88DD2C20C6238878E"/>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C3E3904D902F4EE1ADBEFDB659186660"/>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89317313CB76492B85CF11A2ACF9600C"/>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6C4E4F91B077490D9D05A2BD4B461C5A"/>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D09C7D6737164833829D9BF9B04482AE"/>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0C2CF61DFCC747219FDFE0F65FE7399D"/>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9725D939FE474ACF93D67A0E0BBE6E9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28E2C106F9A4CC8A9C06A804454704D"/>
                </w:placeholder>
                <w:showingPlcHdr/>
                <w:dataBinding w:prefixMappings="xmlns:ns0='http://wwww.hallomagic.com/xbrl/consistency' " w:xpath="/ns0:xbrlConsistency[1]/ccConsistency[1]/ccSign_DistributionCost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F0B8F826EFB84D27A15E6D78EB8FE51F"/>
                </w:placeholder>
                <w:showingPlcHdr/>
                <w:dataBinding w:prefixMappings="xmlns:ns0='http://wwww.hallomagic.com/xbrl/consistency' " w:xpath="/ns0:xbrlConsistency[1]/ccConsistency[1]/ccSign_DistributionCost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8E1E4199CD2643F0B608EC3AADDBDA6D"/>
                </w:placeholder>
                <w:showingPlcHdr/>
                <w:dataBinding w:prefixMappings="xmlns:ns0='http://wwww.hallomagic.com/xbrl/consistency' " w:xpath="/ns0:xbrlConsistency[1]/ccConsistency[1]/ccSign_AdministrativeExpense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9CA59BEBF4FB419BA9B6FA6F36449732"/>
                </w:placeholder>
                <w:showingPlcHdr/>
                <w:dataBinding w:prefixMappings="xmlns:ns0='http://wwww.hallomagic.com/xbrl/consistency' " w:xpath="/ns0:xbrlConsistency[1]/ccConsistency[1]/ccSign_AdministrativeExpense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73BDE3DD90BC44308FAED38CB9F40E6C"/>
                </w:placeholder>
                <w:showingPlcHdr/>
                <w:dataBinding w:prefixMappings="xmlns:ns0='http://wwww.hallomagic.com/xbrl/consistency' " w:xpath="/ns0:xbrlConsistency[1]/ccConsistency[1]/ccSign_FinanceCost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84C2166DE1CA4BA98E8B3801883DF46B"/>
                </w:placeholder>
                <w:showingPlcHdr/>
                <w:dataBinding w:prefixMappings="xmlns:ns0='http://wwww.hallomagic.com/xbrl/consistency' " w:xpath="/ns0:xbrlConsistency[1]/ccConsistency[1]/ccSign_FinanceCost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A27A6A695B049189F8C49947228A654"/>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0DF5A4B2383C4B279C06182BFE0527AD"/>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093CB38661D74113B1EAFB43A4CF2412"/>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47E669A48D014CE5B462092A2FEAF89A"/>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2CB7FDF4AD734785974576914821BEFF"/>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E48DC2AFC12E44C8B89C8AA14F4B62C1"/>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939063AD99E4462B0223BA9FA8BBB9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101ECB7B97234FE19BC857861187FFE5"/>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EE1832C0F17245F5889F09D48C4A5978"/>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598134D14F954310BFDF4AF160CA12B2"/>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9FA6ED1CB4F94FE098A1034283E413CA"/>
                </w:placeholder>
                <w:showingPlcHdr/>
                <w:dataBinding w:prefixMappings="xmlns:ns0='http://wwww.hallomagic.com/xbrl/consistency' " w:xpath="/ns0:xbrlConsistency[1]/ccConsistency[1]/ccSign_OperatingProfit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EDE2C832EFCB4CC5B7188FFEFBD070B2"/>
                </w:placeholder>
                <w:showingPlcHdr/>
                <w:dataBinding w:prefixMappings="xmlns:ns0='http://wwww.hallomagic.com/xbrl/consistency' " w:xpath="/ns0:xbrlConsistency[1]/ccConsistency[1]/ccSign_OperatingProfit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3D6E0ADF26884FFFA7C5D4BB15AB0F9F"/>
                </w:placeholder>
                <w:showingPlcHdr/>
                <w:dataBinding w:prefixMappings="xmlns:ns0='http://wwww.hallomagic.com/xbrl/consistency' " w:xpath="/ns0:xbrlConsistency[1]/ccConsistency[1]/ccSign_NonOperatingIncome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699D1E0381CC48C19E1D7F4DBA113A1F"/>
                </w:placeholder>
                <w:showingPlcHdr/>
                <w:dataBinding w:prefixMappings="xmlns:ns0='http://wwww.hallomagic.com/xbrl/consistency' " w:xpath="/ns0:xbrlConsistency[1]/ccConsistency[1]/ccSign_NonOperatingIncome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08C775AACDFE4037B8966C215BC3DBB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77953EA2DCB34FC49CEC270DA2C8BF0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lastRenderedPageBreak/>
              <w:t>减：营业外支出</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0D5ED5098A98486193050430C5E480DD"/>
                </w:placeholder>
                <w:showingPlcHdr/>
                <w:dataBinding w:prefixMappings="xmlns:ns0='http://wwww.hallomagic.com/xbrl/consistency' " w:xpath="/ns0:xbrlConsistency[1]/ccConsistency[1]/ccSign_NonOperatingExpense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563EC19B47104F399D459F3A4E9514E8"/>
                </w:placeholder>
                <w:showingPlcHdr/>
                <w:dataBinding w:prefixMappings="xmlns:ns0='http://wwww.hallomagic.com/xbrl/consistency' " w:xpath="/ns0:xbrlConsistency[1]/ccConsistency[1]/ccSign_NonOperatingExpense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87277DA6621B4A6C9F075F5E731B7DAC"/>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F9661723194AE3885D31B4175B1817"/>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310B3501135A4CB5B51C77EB7CF6725F"/>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5E855EF016B049C784DF54B7BBE58709"/>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193882154CAC43FA8558C50EAE4C0D6A"/>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CC9AEF1C4BC24237AFD43B345E09627D"/>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4ED87C3D84834AC9B02AB16552F49611"/>
                </w:placeholder>
                <w:showingPlcHdr/>
                <w:dataBinding w:prefixMappings="xmlns:ns0='http://wwww.hallomagic.com/xbrl/consistency' " w:xpath="/ns0:xbrlConsistency[1]/ccConsistency[1]/ccSign_ProfitLoss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AC8E64B22BFB4038A5CA10D2CF8E0ABB"/>
                </w:placeholder>
                <w:showingPlcHdr/>
                <w:dataBinding w:prefixMappings="xmlns:ns0='http://wwww.hallomagic.com/xbrl/consistency' " w:xpath="/ns0:xbrlConsistency[1]/ccConsistency[1]/ccSign_ProfitLos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1DA47D762464DFB89A73629DD329C3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268D513477DD4A6EB694AE70FA975451"/>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2302FB59842C4FD78B261D856782901D"/>
                </w:placeholder>
                <w:showingPlcHdr/>
                <w:dataBinding w:prefixMappings="xmlns:ns0='http://wwww.hallomagic.com/xbrl/consistency' " w:xpath="/ns0:xbrlConsistency[1]/ccConsistency[1]/ccSign_ProfitLossAttributableToOwnersOfParent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2FD2A900E5AC475C9763E07A0D1F0CD6"/>
                </w:placeholder>
                <w:showingPlcHdr/>
                <w:dataBinding w:prefixMappings="xmlns:ns0='http://wwww.hallomagic.com/xbrl/consistency' " w:xpath="/ns0:xbrlConsistency[1]/ccConsistency[1]/ccSign_ProfitLossAttributableToOwnersOfParent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25E90AC5D0304D86B34C8DCE117D54E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6118122D70DD4EA6B6F0072F940DD22A"/>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A70672D254DB4B14971EBF842F5AE8B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9BEAE43482643F088F1D9D9D179DD1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F4B042A78AAE40DD894281E0DEDC298F"/>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FC48C22C801D4ACEAAFFD8AEBB96573B"/>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C20DE019AE72493BAF9D2B83AEEEC780"/>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D82A562D5FB244B99A1D42BC173FF5EC"/>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7ECACC2DCD634D7CB676C372BF53A569"/>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87BD287789B341A09C48BC64B4675C58"/>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C25E7E1A75B94F62A11619072B4E96D4"/>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CB829A38FBB8487A95884CB8CC45BE56"/>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059D81D1362E4E6587E8D827E6035A4E"/>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0962F531119E4EFD9019FA19F553DD86"/>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D0C4FF60990C4639873643B47FBAFCB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B87580A92D04494EB59ABADD3396A38E"/>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EDCAA81581F4BBCA8561C62CACAD62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B95441EE7FD445499F83401750A735EC"/>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F87068B0D905493CB3EBFF741D16527D"/>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651D4A85DF60405690268365271F04F4"/>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9E1D4FFBA9034FAE89FDA92F3F856672"/>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E9D8A3B9C4104F4D9B448878971253EF"/>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15DD556F7B9F40CFA1271E2EE6353201"/>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45B958A973DD489994E26B2054F97EE3"/>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4965617D5E004A64AB8739E208BCEAD1"/>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D55C7C0992064FA8AA0B528A2FE5FFAA"/>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EDA6F4A8569D406BBF4392E4A3885EAE"/>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EB27176AAED41C0922BF60606CF6E25"/>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8AE090F64442437594756DFDC70237E7"/>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12BE3A1DD8E64D6494FF50FB66A91821"/>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AED8E9873E244BC29CE9DAC3931BBBD4"/>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33670BD11B234F98A147D988E659CFE9"/>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CF301BA3395C409FA13EC70356C5D565"/>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8DE38D793F3843AA9806C0BB41F9AE03"/>
                </w:placeholder>
                <w:showingPlcHdr/>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176" w:type="pct"/>
            <w:shd w:val="clear" w:color="auto" w:fill="auto"/>
          </w:tcPr>
          <w:p w:rsidR="00E24842" w:rsidRPr="00552A81" w:rsidRDefault="00E24842" w:rsidP="00E24842">
            <w:pPr>
              <w:jc w:val="right"/>
              <w:rPr>
                <w:rFonts w:asciiTheme="minorEastAsia" w:eastAsiaTheme="minorEastAsia" w:hAnsiTheme="minorEastAsia"/>
                <w:color w:val="000000" w:themeColor="text1"/>
                <w:sz w:val="18"/>
                <w:szCs w:val="21"/>
              </w:rPr>
            </w:pPr>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80E91298F0C14FA9AFF15D326FF10B48"/>
                </w:placeholder>
                <w:showingPlcHdr/>
                <w:dataBinding w:prefixMappings="xmlns:ns0='http://wwww.hallomagic.com/xbrl/consistency' " w:xpath="/ns0:xbrlConsistency[1]/ccConsistency[1]/ccSign_BasicEarningsLossPerShareneeq_duration_Y0101-Y1231[1]" w:storeItemID="{10BFCD5F-C131-425A-B07A-9B25CD3F430E}"/>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E01C9E6C64E44D2988E2CD7B10C14815"/>
                </w:placeholder>
                <w:showingPlcHdr/>
                <w:dataBinding w:prefixMappings="xmlns:ns0='http://wwww.hallomagic.com/xbrl/consistency' " w:xpath="/ns0:xbrlConsistency[1]/ccConsistency[1]/ccSign_BasicEarningsLossPerShare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1912"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E24842" w:rsidRPr="00552A81" w:rsidRDefault="00E24842" w:rsidP="00E24842">
            <w:pPr>
              <w:jc w:val="right"/>
              <w:rPr>
                <w:rFonts w:asciiTheme="minorEastAsia" w:eastAsiaTheme="minorEastAsia" w:hAnsiTheme="minorEastAsia"/>
                <w:color w:val="000000" w:themeColor="text1"/>
                <w:sz w:val="18"/>
                <w:szCs w:val="21"/>
              </w:rPr>
            </w:pPr>
          </w:p>
        </w:tc>
        <w:tc>
          <w:tcPr>
            <w:tcW w:w="1030"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39FBA6E102EE426EA0492ADD1AFC533A"/>
                </w:placeholder>
                <w:showingPlcHdr/>
                <w:text/>
              </w:sdtPr>
              <w:sdtEndPr/>
              <w:sdtContent>
                <w:r w:rsidR="00E24842">
                  <w:rPr>
                    <w:rStyle w:val="placeholder1Char"/>
                    <w:rFonts w:hint="eastAsia"/>
                  </w:rPr>
                  <w:t>____________</w:t>
                </w:r>
              </w:sdtContent>
            </w:sdt>
          </w:p>
        </w:tc>
        <w:tc>
          <w:tcPr>
            <w:tcW w:w="1176" w:type="pct"/>
            <w:shd w:val="clear" w:color="auto" w:fill="auto"/>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8604253B01D6433BB8ED58B3B014F4E9"/>
                </w:placeholder>
                <w:showingPlcHdr/>
                <w:text/>
              </w:sdtPr>
              <w:sdtEndPr/>
              <w:sdtContent>
                <w:r w:rsidR="00E24842">
                  <w:rPr>
                    <w:rStyle w:val="placeholder1Char"/>
                    <w:rFonts w:hint="eastAsia"/>
                  </w:rPr>
                  <w:t>____________</w:t>
                </w:r>
              </w:sdtContent>
            </w:sdt>
          </w:p>
        </w:tc>
      </w:tr>
    </w:tbl>
    <w:bookmarkEnd w:id="21"/>
    <w:p w:rsidR="00E24842" w:rsidRPr="00552A81" w:rsidRDefault="00E24842" w:rsidP="00E24842">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AB2BBAFC3D7D4208A67635C4049F53EA"/>
          </w:placeholder>
          <w:showingPlcHdr/>
          <w:dataBinding w:prefixMappings="xmlns:ns0='http://wwww.hallomagic.com/xbrl/consistency' " w:xpath="/ns0:xbrlConsistency[1]/ccConsistency[1]/ccSign_GongSiFaDingDaiBiaoRenneeq_instant_Y1231[1]" w:storeItemID="{10BFCD5F-C131-425A-B07A-9B25CD3F430E}"/>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524AA2A875B745CCA26A8E7055072D3C"/>
          </w:placeholder>
          <w:showingPlcHdr/>
          <w:dataBinding w:prefixMappings="xmlns:ns0='http://wwww.hallomagic.com/xbrl/consistency' " w:xpath="/ns0:xbrlConsistency[1]/ccConsistency[1]/ccSign_ZhuGuanKuaiJiGongZuoFuZeRenneeq_instant_Y1231[1]" w:storeItemID="{10BFCD5F-C131-425A-B07A-9B25CD3F430E}"/>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DA8B030DC0154A8DB068E0ACFC87A756"/>
          </w:placeholder>
          <w:showingPlcHdr/>
          <w:dataBinding w:prefixMappings="xmlns:ns0='http://wwww.hallomagic.com/xbrl/consistency' " w:xpath="/ns0:xbrlConsistency[1]/ccConsistency[1]/ccSign_KuaiJiJiGouFuZeRenneeq_instant_Y1231[1]" w:storeItemID="{10BFCD5F-C131-425A-B07A-9B25CD3F430E}"/>
          <w:text/>
        </w:sdtPr>
        <w:sdtEndPr/>
        <w:sdtContent>
          <w:r w:rsidRPr="001168E3">
            <w:rPr>
              <w:rStyle w:val="placeholder1Char"/>
              <w:rFonts w:hint="eastAsia"/>
            </w:rPr>
            <w:t>___________</w:t>
          </w:r>
        </w:sdtContent>
      </w:sdt>
    </w:p>
    <w:p w:rsidR="00E24842" w:rsidRDefault="00E24842" w:rsidP="00E24842">
      <w:pPr>
        <w:widowControl/>
        <w:jc w:val="left"/>
        <w:rPr>
          <w:rFonts w:asciiTheme="minorEastAsia" w:eastAsiaTheme="minorEastAsia" w:hAnsiTheme="minorEastAsia" w:cs="宋体"/>
          <w:color w:val="000000" w:themeColor="text1"/>
          <w:kern w:val="0"/>
          <w:sz w:val="18"/>
          <w:szCs w:val="18"/>
        </w:rPr>
      </w:pPr>
    </w:p>
    <w:p w:rsidR="00E24842" w:rsidRPr="001B6047" w:rsidRDefault="00E24842" w:rsidP="00E24842">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702"/>
        <w:gridCol w:w="1845"/>
        <w:gridCol w:w="1700"/>
      </w:tblGrid>
      <w:tr w:rsidR="00E24842" w:rsidRPr="001B6047" w:rsidTr="00E24842">
        <w:tc>
          <w:tcPr>
            <w:tcW w:w="2281"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18"/>
              </w:rPr>
            </w:pPr>
            <w:bookmarkStart w:id="22" w:name="母公司利润表"/>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E24842" w:rsidRPr="001B6047" w:rsidRDefault="00E24842" w:rsidP="00E24842">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E24842" w:rsidRPr="00C45A43" w:rsidRDefault="004A058C" w:rsidP="00E24842">
            <w:pPr>
              <w:jc w:val="right"/>
              <w:rPr>
                <w:rFonts w:asciiTheme="minorEastAsia" w:eastAsiaTheme="minorEastAsia" w:hAnsiTheme="minorEastAsia"/>
                <w:color w:val="000000" w:themeColor="text1"/>
                <w:sz w:val="18"/>
                <w:szCs w:val="18"/>
              </w:rPr>
            </w:pPr>
            <w:r>
              <w:rPr>
                <w:rFonts w:asciiTheme="minorEastAsia" w:eastAsiaTheme="minorEastAsia" w:hAnsiTheme="minorEastAsia"/>
                <w:color w:val="000000" w:themeColor="text1"/>
                <w:sz w:val="18"/>
                <w:szCs w:val="18"/>
              </w:rPr>
              <w:t>10</w:t>
            </w: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6088353A2E344F3D8E479FC1B0CC8143"/>
                </w:placeholder>
                <w:text/>
              </w:sdtPr>
              <w:sdtEndPr/>
              <w:sdtContent>
                <w:r w:rsidR="00E24842">
                  <w:rPr>
                    <w:rFonts w:asciiTheme="minorEastAsia" w:eastAsiaTheme="minorEastAsia" w:hAnsiTheme="minorEastAsia"/>
                    <w:color w:val="000000" w:themeColor="text1"/>
                    <w:szCs w:val="24"/>
                  </w:rPr>
                  <w:t>11.00</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50E2B02D2D51495D8A6C87D5B53D7B8F"/>
                </w:placeholder>
                <w:text/>
              </w:sdtPr>
              <w:sdtEndPr/>
              <w:sdtContent>
                <w:r w:rsidR="00E24842">
                  <w:rPr>
                    <w:rFonts w:asciiTheme="minorEastAsia" w:eastAsiaTheme="minorEastAsia" w:hAnsiTheme="minorEastAsia"/>
                    <w:color w:val="000000" w:themeColor="text1"/>
                    <w:szCs w:val="24"/>
                  </w:rPr>
                  <w:t>12.00</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6A6699B7EB864CCDA23ED0D0F638D8D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9C7A9129FD8C45B8911B1EF5D4DF503F"/>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81302FB493514823937D0FED5F15190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116239170AD345E1B11F028CC496971B"/>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ED3441B2597C41CBA9A0589D2170E64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E00C0E08962D4106BDE7377623C2EB04"/>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1A3E5E1C94304E01AA2B4DC033A2D5FD"/>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F2D58290BE414FBDB131E8B282722D8F"/>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85D0EAE1755D461E8E196A4A5BD4336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8C7EDB0B63A649688C0A5C6F025F2139"/>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002D1BC833B840E5B6F3A3012025FF7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8FF52FC84D414050B85FC260A1F00ADF"/>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lastRenderedPageBreak/>
              <w:t>加：公允价值变动收益（损失以“－”号填列）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AA0550344D4845B380929653A07399C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26847694D09245F082C620D91D839875"/>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3F125A35CA3547DAA78D6F0FF541A6E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F41580BA7D67448799368389AC84220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3F06B3D3A4C64825BAB81809818AE09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B7F1413D102A4D20880D9402A03517D7"/>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4A0FF25B4DCA4735BDFE94BF4A1EB74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509E362E9DDF44CCBEC998A743EBABB5"/>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81FF955586A44FAEA0D95F7D68D97F3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32E7123E820A44CDBC6402AD4FA7047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9A7EEBA7FDED41B0AE11B3BABBC1390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8EFA4E50FD6643D5AD8F41E8EC14A8FC"/>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E0E1EA967A9D48D4921CD3E1EA490E5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3F2701794CF04BDB815991A2B28822CE"/>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487EACEB9A9548B2A28D34890D51741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0CBC601A9E13439CB23EB0FFD32933AB"/>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1BD3B1F3B05B4ACA82171C2C57F462C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E595D3745BC14ABBB71E269E846BB26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6883EE06737647C4A4CBDD30C329BFC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B83897053CB4C1489B6C8FB5B1170E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E641F40D9C964B3FABC4D36A898C5BD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0E759715943844B896A20783CCABB2BD"/>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A8D366705AA24A27840CC0E39534DFD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951D80E918BE4FF4BCA180D47317A506"/>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63CDC581B15345EC8FE24DEBD4CE821F"/>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9AFC815AB3AE4B138D5AB7F0B525F893"/>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38D5E381E31742DE820F049A60F3778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E456E62585AE4FA9899AF11BF3CFC78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70E1C203D37C4D62B298EA9AAA3F12D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A6418B4B2ECF4740AE59B732808AEA8C"/>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8E8EAFEDDE504B62A3850B60FD38BA4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FEAE50B87EC24D729DD67EBB6D322E48"/>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4DEF866C33BB492BB751A07DA1D1847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E8A482140E544D9A8F6B6F60611A17E1"/>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92249322360245B4A162FFAE8711F17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B206F218993443A6BBC802520697942E"/>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85642C461A2A4231AB102368E3CEAD3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639E0A43DAFF4F28B0036C7EAC3ADEDB"/>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0D131B4C5CC5409E8886C8B37AA05DBD"/>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53F03E2AC9B44378B264475F25A62619"/>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4ADA2973B2854901B48F1C7793216505"/>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D1712C5EA4D2407183DF13B2862A3152"/>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F897D6A275F847CC97AD436F24E4A07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90B9E4E4809442E89DC19EF4C736BCEA"/>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A12D21B611F04A2D9F19FD6839C83AA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0618EE47D0BC4B8C9147ABD748B6B207"/>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881" w:type="pct"/>
            <w:shd w:val="clear" w:color="auto" w:fill="auto"/>
          </w:tcPr>
          <w:p w:rsidR="00E24842" w:rsidRPr="00C45A43" w:rsidRDefault="00E24842" w:rsidP="00E24842">
            <w:pPr>
              <w:jc w:val="right"/>
              <w:rPr>
                <w:rFonts w:asciiTheme="minorEastAsia" w:eastAsiaTheme="minorEastAsia" w:hAnsiTheme="minorEastAsia"/>
                <w:color w:val="000000" w:themeColor="text1"/>
                <w:sz w:val="18"/>
                <w:szCs w:val="18"/>
              </w:rPr>
            </w:pPr>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6928A05A4AF646C994008A513C30CC9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6F1F3B27A6BE47B9A237393260E45F9B"/>
                </w:placeholder>
                <w:showingPlcHdr/>
                <w:text/>
              </w:sdtPr>
              <w:sdtEndPr/>
              <w:sdtContent>
                <w:r w:rsidR="00E24842">
                  <w:rPr>
                    <w:rStyle w:val="placeholder1Char"/>
                    <w:rFonts w:hint="eastAsia"/>
                  </w:rPr>
                  <w:t>____________</w:t>
                </w:r>
              </w:sdtContent>
            </w:sdt>
          </w:p>
        </w:tc>
      </w:tr>
      <w:tr w:rsidR="00E24842" w:rsidRPr="001B6047" w:rsidTr="00E24842">
        <w:tc>
          <w:tcPr>
            <w:tcW w:w="2281"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E24842" w:rsidRPr="00C45A43" w:rsidRDefault="00E24842" w:rsidP="00E24842">
            <w:pPr>
              <w:jc w:val="right"/>
              <w:rPr>
                <w:rFonts w:asciiTheme="minorEastAsia" w:eastAsiaTheme="minorEastAsia" w:hAnsiTheme="minorEastAsia"/>
                <w:color w:val="000000" w:themeColor="text1"/>
                <w:sz w:val="18"/>
                <w:szCs w:val="18"/>
              </w:rPr>
            </w:pPr>
          </w:p>
        </w:tc>
        <w:tc>
          <w:tcPr>
            <w:tcW w:w="956"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9397D067EC9045D5AD15C8F469A0FC7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773E5A393353469583784AFE5B712D47"/>
                </w:placeholder>
                <w:showingPlcHdr/>
                <w:text/>
              </w:sdtPr>
              <w:sdtEndPr/>
              <w:sdtContent>
                <w:r w:rsidR="00E24842">
                  <w:rPr>
                    <w:rStyle w:val="placeholder1Char"/>
                    <w:rFonts w:hint="eastAsia"/>
                  </w:rPr>
                  <w:t>____________</w:t>
                </w:r>
              </w:sdtContent>
            </w:sdt>
          </w:p>
        </w:tc>
      </w:tr>
      <w:bookmarkEnd w:id="22"/>
    </w:tbl>
    <w:p w:rsidR="00E24842" w:rsidRPr="00552A81" w:rsidRDefault="00E24842" w:rsidP="00E24842">
      <w:pPr>
        <w:widowControl/>
        <w:jc w:val="left"/>
        <w:rPr>
          <w:rFonts w:asciiTheme="minorEastAsia" w:eastAsiaTheme="minorEastAsia" w:hAnsiTheme="minorEastAsia" w:cs="宋体"/>
          <w:color w:val="000000" w:themeColor="text1"/>
          <w:kern w:val="0"/>
          <w:sz w:val="18"/>
          <w:szCs w:val="18"/>
        </w:rPr>
      </w:pPr>
    </w:p>
    <w:p w:rsidR="00E24842" w:rsidRPr="00552A81" w:rsidRDefault="00E24842" w:rsidP="00E24842">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0"/>
        <w:gridCol w:w="1738"/>
        <w:gridCol w:w="1667"/>
        <w:gridCol w:w="1702"/>
      </w:tblGrid>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bookmarkStart w:id="23" w:name="合并现金流量表"/>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E24842" w:rsidRPr="00552A81" w:rsidRDefault="004A058C" w:rsidP="00E24842">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13</w:t>
            </w:r>
          </w:p>
        </w:tc>
        <w:tc>
          <w:tcPr>
            <w:tcW w:w="864" w:type="pct"/>
            <w:shd w:val="clear" w:color="auto" w:fill="auto"/>
          </w:tcPr>
          <w:p w:rsidR="00E24842" w:rsidRPr="00552A81" w:rsidRDefault="004A058C" w:rsidP="00E24842">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14</w:t>
            </w:r>
          </w:p>
        </w:tc>
        <w:tc>
          <w:tcPr>
            <w:tcW w:w="882" w:type="pct"/>
            <w:shd w:val="clear" w:color="auto" w:fill="auto"/>
          </w:tcPr>
          <w:p w:rsidR="00E24842" w:rsidRPr="00552A81" w:rsidRDefault="004A058C" w:rsidP="00E24842">
            <w:pPr>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15</w:t>
            </w:r>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4D2B6C98B2814E02B9C7FB7D9F2B5E8A"/>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D77A6D15B72445908B1D798024AC46AF"/>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A3D81F9A3A4145E0B0490F9C39006916"/>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6D81047C86E149588B1A711F4265F811"/>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5110E0E97E3E475C800E3203A21DD2A0"/>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0917AD7261614B2E816832978C57E07F"/>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88C954B1C0CB49798BB7B1B427844CFB"/>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458DC1A58A8D417F9C54F57AB1A78A8D"/>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5CD280989E1A4F6FB16E3F652A9DA8E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7F0152B785CC44B7AEF01D81482E522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CBA4D8E1423E48638FB0C27D4247310F"/>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7D15E8E0B941459497D5058B2F5E6B81"/>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EE65CF432D0C4A54BEC929975B2A609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EFCA4763730C4327B34EB576F60869E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F95E6822D07D447A9AC2C13AABFD6141"/>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D56582D0EAA04602A52395DD5B78822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EE7A75844EAF4803AB2555194BBEFF3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A471763388F347AAB45CA02BE826EADE"/>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4278AD1A3D81433C85DC25764450DDC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B6397C23596D4F2BB780A0009795E32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lastRenderedPageBreak/>
              <w:t>回购业务资金净增加额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180051667B8B429B9E77A4DAADA1CCA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2195AA6B0EE041E396CD5037A36812A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FB96D2B1FEDE4F61AEBD2CEC0EB871E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DD650EFA96904929A887C22D45F6F1F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F6E99E255C0C45639D584367CC93159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B3D7B815C80944AB999819F86B3C21B8"/>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95A2040A2C904515869CFAB2E3499884"/>
                </w:placeholder>
                <w:showingPlcHdr/>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3CE34BA2F39A42D6A869F3D752E19CF4"/>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2912D0B42B07411AB80422C1D5E8FA3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96CAEB03EB544831901BDE4B304ECB1F"/>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CA0A5CE0FDED45168FC0F85E6E0B6839"/>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E61EF72A4D044816839C7289918291C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7B84BEC5A114E4EBEB6B201E3882AB7"/>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46FAE53154564CBEBAE6D5953142273B"/>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4613942EC82246EA92C517C567C7C6D4"/>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3DF2FDF4831644A69985925FB2F6F31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AB82033746FA4E0AA782EE1529F83A1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BFE4E0C3DD8446B59E99F68397FD28BE"/>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1EA4ECB5EA7C4BBC9C628B0BF2374EAC"/>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EE3F6FC5A39845D695962B0FB6369DC6"/>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37DD18B9021C4842A7DA18736D7F8E4F"/>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18D44E59773444C49F171F5ECC63F1D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272E7004ABD44A7FB987214D31228D2B"/>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1F43A853EBBF4AF3AECB016F7D8D8C51"/>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B6EF16B63C3B4D23BB0639F3BCB37C8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316E567D14A94D0488764D7B68C7878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8B848B9765C245F79CBDD281A74CF96E"/>
                </w:placeholder>
                <w:showingPlcHdr/>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85B9F32D5F9F4E999B32F95646CCC36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C7221D490DBE4B049D91D90E31931F9A"/>
                </w:placeholder>
                <w:showingPlcHdr/>
                <w:dataBinding w:prefixMappings="xmlns:ns0='http://wwww.hallomagic.com/xbrl/consistency' " w:xpath="/ns0:xbrlConsistency[1]/ccConsistency[1]/ccSign_CashFlowsFromUsedInOperatingActivitiesneeq_duration_Y0101-Y1231[1]" w:storeItemID="{10BFCD5F-C131-425A-B07A-9B25CD3F430E}"/>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9C26B4" w:rsidP="00E24842">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8595E0E483244AB3A7A11BB63641AA0E"/>
                </w:placeholder>
                <w:showingPlcHdr/>
                <w:dataBinding w:prefixMappings="xmlns:ns0='http://wwww.hallomagic.com/xbrl/consistency' " w:xpath="/ns0:xbrlConsistency[1]/ccConsistency[1]/ccSign_CashFlowsFromUsedInOperatingActivitie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FDC6618946A740E18E9AB643A2254720"/>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279F8F36FB6243CC9595E47A6FC7F1F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AF08929C22034FCE9E5242E030F95806"/>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32F34FA3387C4002A8D216E1D10E6ED8"/>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B7FCD4337A1A4E43A8FFCF0990212D5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81E1383A8AE749FB890F7B6CD9DD6BD6"/>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F6FA09683A0C4121AE7FE02CB3B4E81D"/>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7D174A411DB84C56AFE41317AC6F6A9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81E853828313445ABBF607FC132323CD"/>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34CC2ED3A9544B0F959D705594089B5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A483197D6E104F1A8E83885B230B8E70"/>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B4D303AA5AAC41529963B35D51D2148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C2CE45D4CBC34F6AB4B84D7CA51B1554"/>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E7218599D9F44639A509BC9BCF3B3853"/>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A2275833A24D429791B6555F98998A57"/>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1DE7651D7C3144F781302A8673E1FAD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4C865CDFB21F46C88F38121D6C754001"/>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1017BC4AB5A6419F92BE62777133C76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209DBB1F4ECF4387B4DA703F9E6A0B4F"/>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C7685D0D63D7465C8FC284C438164D56"/>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35D612BD90AF492EAF61DB42C0849AB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90342A7E45804DD4928EBF5F54DF3FC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9A559D0D8A404F6E999954FE04B7E029"/>
                </w:placeholder>
                <w:showingPlcHdr/>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D9EA11139ABD4529A7B4E7A90ADED5B6"/>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1CCF09EE1FDE46938602655061AF4BA7"/>
                </w:placeholder>
                <w:showingPlcHdr/>
                <w:dataBinding w:prefixMappings="xmlns:ns0='http://wwww.hallomagic.com/xbrl/consistency' " w:xpath="/ns0:xbrlConsistency[1]/ccConsistency[1]/ccSign_CashFlowsFromUsedInInvestingActivitiesneeq_duration_Y0101-Y1231[1]" w:storeItemID="{10BFCD5F-C131-425A-B07A-9B25CD3F430E}"/>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843CFFECD829491FA8200F6A9A38238F"/>
                </w:placeholder>
                <w:showingPlcHdr/>
                <w:dataBinding w:prefixMappings="xmlns:ns0='http://wwww.hallomagic.com/xbrl/consistency' " w:xpath="/ns0:xbrlConsistency[1]/ccConsistency[1]/ccSign_CashFlowsFromUsedInInvestingActivitie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3A621E15AD9F45079A7082A1F992F5A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7205B348E179421A8DE3DEAEA8E20087"/>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0E14B51B58FA4E7EB30AD41FC2B590B9"/>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137539579434FB3B9B00D383239C4EC"/>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74386E8A646D49FDB4E7283A0C7C14A1"/>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BC92E37B989F49A48E3DD1292ED2AF0F"/>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B1B6A66868554C458F8B87D677B3925C"/>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722BAEFC0F704749806D56F31C661568"/>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23D66411A67746EAA0EBDDB75CF67383"/>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B083E3B5081F4476B0AE97FB21DBB94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3CC96E79A677470B9902DA397ACE1626"/>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4C7BCF11EB434DC29AEE9619BACE2AA0"/>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67EC729FF7794E24A867363F6E043D9D"/>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746FFAC1F53E4DD882B777BE14E93967"/>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9F4AFBDD857B4DB9AFB21366799FCFEE"/>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BF4169070DB44DE8BE81E6D5CC15947A"/>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3E804514AFAD410286DB662919B2C4B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E77817B4F6BE4A789791A2CE6852AA61"/>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D65E9D6BD56445AFA4DB270536FCC96A"/>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67A16396CAA14DABA54D425112BB32CD"/>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20545C5A43AA4533979F666F069EA43E"/>
                </w:placeholder>
                <w:showingPlcHdr/>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3F75AA034ED24EE3B743DB934E86B79A"/>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EED0C0FCCDD34F41B433E9CEBE4CEAEC"/>
                </w:placeholder>
                <w:showingPlcHdr/>
                <w:dataBinding w:prefixMappings="xmlns:ns0='http://wwww.hallomagic.com/xbrl/consistency' " w:xpath="/ns0:xbrlConsistency[1]/ccConsistency[1]/ccSign_CashFlowsFromUsedInFinancingActivitiesneeq_duration_Y0101-Y1231[1]" w:storeItemID="{10BFCD5F-C131-425A-B07A-9B25CD3F430E}"/>
                <w:text/>
              </w:sdtPr>
              <w:sdtEndPr/>
              <w:sdtContent>
                <w:r w:rsidR="00E24842">
                  <w:rPr>
                    <w:rStyle w:val="placeholder1Char"/>
                    <w:rFonts w:hint="eastAsia"/>
                  </w:rPr>
                  <w:t>____________</w:t>
                </w:r>
              </w:sdtContent>
            </w:sdt>
          </w:p>
        </w:tc>
        <w:tc>
          <w:tcPr>
            <w:tcW w:w="882" w:type="pct"/>
            <w:shd w:val="clear" w:color="auto" w:fill="D9D9D9" w:themeFill="background1" w:themeFillShade="D9"/>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162B2691C3D840B2A3FD2FAA87B27E2F"/>
                </w:placeholder>
                <w:showingPlcHdr/>
                <w:dataBinding w:prefixMappings="xmlns:ns0='http://wwww.hallomagic.com/xbrl/consistency' " w:xpath="/ns0:xbrlConsistency[1]/ccConsistency[1]/ccSign_CashFlowsFromUsedInFinancingActivitiesneeq_duration_Y-10101-Y-11231[1]" w:storeItemID="{10BFCD5F-C131-425A-B07A-9B25CD3F430E}"/>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lastRenderedPageBreak/>
              <w:t>四、汇率变动对现金及现金等价物的影响</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A99070124AF54B519ED032C0DC0C5F45"/>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302AB87AD9F49DCB72E1A003004FC25"/>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F91FAAE27CA849589127EE66E57F26C8"/>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22E00DE4C846413A85D0CCFCACABC332"/>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137A9C27DDA649EEB2C5493443263D19"/>
                </w:placeholder>
                <w:showingPlcHdr/>
                <w:dataBinding w:prefixMappings="xmlns:ns0='http://wwww.hallomagic.com/xbrl/consistency' " w:xpath="/ns0:xbrlConsistency[1]/ccConsistency[1]/ccSign_CashAndCashEquivalentsneeq_instant_Y-11231[1]" w:storeItemID="{10BFCD5F-C131-425A-B07A-9B25CD3F430E}"/>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3F5E5DBBB8D346B8B262289661B61C74"/>
                </w:placeholder>
                <w:showingPlcHdr/>
                <w:text/>
              </w:sdtPr>
              <w:sdtEndPr/>
              <w:sdtContent>
                <w:r w:rsidR="00E24842">
                  <w:rPr>
                    <w:rStyle w:val="placeholder1Char"/>
                    <w:rFonts w:hint="eastAsia"/>
                  </w:rPr>
                  <w:t>____________</w:t>
                </w:r>
              </w:sdtContent>
            </w:sdt>
          </w:p>
        </w:tc>
      </w:tr>
      <w:tr w:rsidR="00E24842" w:rsidRPr="00552A81" w:rsidTr="00E24842">
        <w:tc>
          <w:tcPr>
            <w:tcW w:w="2353" w:type="pct"/>
            <w:shd w:val="clear" w:color="auto" w:fill="D9D9D9" w:themeFill="background1" w:themeFillShade="D9"/>
            <w:vAlign w:val="center"/>
          </w:tcPr>
          <w:p w:rsidR="00E24842" w:rsidRPr="00552A81" w:rsidRDefault="00E24842" w:rsidP="00E24842">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E24842" w:rsidRPr="00552A81" w:rsidRDefault="00E24842" w:rsidP="00E24842">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49A7297F7C5F44BDAECE291DDB4D9ED0"/>
                </w:placeholder>
                <w:showingPlcHdr/>
                <w:text/>
              </w:sdtPr>
              <w:sdtEndPr/>
              <w:sdtContent>
                <w:r w:rsidR="00E24842">
                  <w:rPr>
                    <w:rStyle w:val="placeholder1Char"/>
                    <w:rFonts w:hint="eastAsia"/>
                  </w:rPr>
                  <w:t>____________</w:t>
                </w:r>
              </w:sdtContent>
            </w:sdt>
          </w:p>
        </w:tc>
        <w:tc>
          <w:tcPr>
            <w:tcW w:w="882" w:type="pct"/>
            <w:shd w:val="clear" w:color="auto" w:fill="auto"/>
          </w:tcPr>
          <w:p w:rsidR="00E24842" w:rsidRPr="00552A81" w:rsidRDefault="009C26B4" w:rsidP="00E24842">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44A491A84EFB4D48912D5767854F3609"/>
                </w:placeholder>
                <w:showingPlcHdr/>
                <w:dataBinding w:prefixMappings="xmlns:ns0='http://wwww.hallomagic.com/xbrl/consistency' " w:xpath="/ns0:xbrlConsistency[1]/ccConsistency[1]/ccSign_CashAndCashEquivalentsneeq_instant_Y-11231[1]" w:storeItemID="{10BFCD5F-C131-425A-B07A-9B25CD3F430E}"/>
                <w:text/>
              </w:sdtPr>
              <w:sdtEndPr/>
              <w:sdtContent>
                <w:r w:rsidR="00E24842">
                  <w:rPr>
                    <w:rStyle w:val="placeholder1Char"/>
                    <w:rFonts w:hint="eastAsia"/>
                  </w:rPr>
                  <w:t>____________</w:t>
                </w:r>
              </w:sdtContent>
            </w:sdt>
          </w:p>
        </w:tc>
      </w:tr>
    </w:tbl>
    <w:bookmarkEnd w:id="23"/>
    <w:p w:rsidR="00E24842" w:rsidRDefault="00E24842" w:rsidP="00E24842">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F9C9668E3D3545339573711BD331BB59"/>
          </w:placeholder>
          <w:showingPlcHdr/>
          <w:dataBinding w:prefixMappings="xmlns:ns0='http://wwww.hallomagic.com/xbrl/consistency' " w:xpath="/ns0:xbrlConsistency[1]/ccConsistency[1]/ccSign_GongSiFaDingDaiBiaoRenneeq_instant_Y1231[1]" w:storeItemID="{10BFCD5F-C131-425A-B07A-9B25CD3F430E}"/>
          <w:text/>
        </w:sdtPr>
        <w:sdtEnd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72B819FFAC0A41859635C82FD234352B"/>
          </w:placeholder>
          <w:showingPlcHdr/>
          <w:dataBinding w:prefixMappings="xmlns:ns0='http://wwww.hallomagic.com/xbrl/consistency' " w:xpath="/ns0:xbrlConsistency[1]/ccConsistency[1]/ccSign_ZhuGuanKuaiJiGongZuoFuZeRenneeq_instant_Y1231[1]" w:storeItemID="{10BFCD5F-C131-425A-B07A-9B25CD3F430E}"/>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69B6AF4FC1EE4BFD948BB4B6F56AECD4"/>
          </w:placeholder>
          <w:showingPlcHdr/>
          <w:dataBinding w:prefixMappings="xmlns:ns0='http://wwww.hallomagic.com/xbrl/consistency' " w:xpath="/ns0:xbrlConsistency[1]/ccConsistency[1]/ccSign_KuaiJiJiGouFuZeRenneeq_instant_Y1231[1]" w:storeItemID="{10BFCD5F-C131-425A-B07A-9B25CD3F430E}"/>
          <w:text/>
        </w:sdtPr>
        <w:sdtEndPr/>
        <w:sdtContent>
          <w:r w:rsidRPr="001168E3">
            <w:rPr>
              <w:rStyle w:val="placeholder1Char"/>
              <w:rFonts w:hint="eastAsia"/>
            </w:rPr>
            <w:t>___________</w:t>
          </w:r>
        </w:sdtContent>
      </w:sdt>
    </w:p>
    <w:p w:rsidR="00E24842" w:rsidRDefault="00E24842" w:rsidP="00E24842">
      <w:pPr>
        <w:widowControl/>
        <w:ind w:right="270"/>
        <w:jc w:val="left"/>
        <w:rPr>
          <w:rFonts w:asciiTheme="minorEastAsia" w:eastAsiaTheme="minorEastAsia" w:hAnsiTheme="minorEastAsia"/>
          <w:color w:val="000000" w:themeColor="text1"/>
          <w:szCs w:val="24"/>
        </w:rPr>
      </w:pPr>
    </w:p>
    <w:p w:rsidR="00E24842" w:rsidRPr="001B6047" w:rsidRDefault="00E24842" w:rsidP="00E24842">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2"/>
        <w:gridCol w:w="1800"/>
        <w:gridCol w:w="1605"/>
        <w:gridCol w:w="1700"/>
      </w:tblGrid>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bookmarkStart w:id="24" w:name="母公司现金流量表"/>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16</w:t>
            </w:r>
          </w:p>
        </w:tc>
        <w:tc>
          <w:tcPr>
            <w:tcW w:w="832" w:type="pct"/>
            <w:shd w:val="clear" w:color="auto" w:fill="auto"/>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17</w:t>
            </w:r>
          </w:p>
        </w:tc>
        <w:tc>
          <w:tcPr>
            <w:tcW w:w="881" w:type="pct"/>
            <w:shd w:val="clear" w:color="auto" w:fill="auto"/>
          </w:tcPr>
          <w:p w:rsidR="00E24842" w:rsidRPr="001B6047" w:rsidRDefault="004A058C" w:rsidP="00E24842">
            <w:pPr>
              <w:widowControl/>
              <w:jc w:val="right"/>
              <w:rPr>
                <w:rFonts w:asciiTheme="minorEastAsia" w:eastAsiaTheme="minorEastAsia" w:hAnsiTheme="minorEastAsia" w:cs="宋体"/>
                <w:color w:val="000000" w:themeColor="text1"/>
                <w:kern w:val="0"/>
                <w:sz w:val="18"/>
                <w:szCs w:val="21"/>
              </w:rPr>
            </w:pPr>
            <w:r>
              <w:rPr>
                <w:rFonts w:asciiTheme="minorEastAsia" w:eastAsiaTheme="minorEastAsia" w:hAnsiTheme="minorEastAsia" w:cs="宋体"/>
                <w:color w:val="000000" w:themeColor="text1"/>
                <w:kern w:val="0"/>
                <w:sz w:val="18"/>
                <w:szCs w:val="21"/>
              </w:rPr>
              <w:t>18</w:t>
            </w:r>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FF1A6A9DD49B497481BA1A4B6072533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40297BCDB63347719F80D8FC8068A2BF"/>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0231DBCD84094EE0BF3FB7A93AE4820F"/>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6582189B7BBE4EDA93FEB0F0018F1506"/>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EE645603B0F94A7EA54E7AA48D8CCCFA"/>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B702BA1276854BE6967C0E7A2581DDBE"/>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1AAC9A4B95604ADA8E6A77A4B079D31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82F028D1BB514BF7BCA6AD116F1334A8"/>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2F974B8A83140469F22345688CF3EF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27F97D13EE21427EA655DFFB5568F7C0"/>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1FEE1A9D71D24EB28213F0D295638CE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A44DDC51F85546F697538E166098A564"/>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CF328BFB88D64B8A90C1C1E6E6049D1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498CB65FD384FDC87C9EC957286B717"/>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A9BB177FF2E74B47A92489B029E2196E"/>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DAE11B034F8145319C4E5B534B9CC14E"/>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ED21FA9420F444C6ADA852107E29D53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CCF82D96BE4B49CDBDC0479296FEE34F"/>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B6EF42403C8848A49BA98713B93E28C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88091E5D51D34B2AB0F593AAF5DB4CF2"/>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FF57F81E761D41F4A339315183E5CFD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41FB63F22DC24BEAB9643D390C46B340"/>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62A7E9EE8F44D909EB1F4840E8154D8"/>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2E7FC4D062B945CE8BACBC9B04FBE195"/>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984DD9BE655247A29DDFD844AED27B0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EF499472972A4BA0B048128ED90C16F6"/>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2161D1C7F9384517964905BF4257748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D5BE5375AA244F6981B1632A4D66BB70"/>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023B4EB909CA42718C5B9AC074385793"/>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ED9102991A8742E881025A0448BC2074"/>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89ABD333A9FE414A955B272847878AF1"/>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9285C863EC2C4877A1B263F1E6154092"/>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1DD21918E3F74E2ABE2225B95FF163AF"/>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45BD3E202DAC439C891E27D56ABC402F"/>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56EADDF67E394F49B789AFFF8F90D770"/>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D604E287A204E9BA378E54E65EFEC01"/>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6AFA61F2ACA04538AF0DFB6F1A700BB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9BB5ED2BEE45478E9ACB6A707178AEDC"/>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5CD41C216ACB4208BE723658F52EECD4"/>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374825AFF88F43239CEEE23D4A886B8D"/>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4012F9327EC9431B9E743B17F47CF2C0"/>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47C4C4B206884AE8972C5A44BA405C55"/>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58D89ADB39114817A09B4B81C0784897"/>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F85F3A11AE2246FE9AB8BEB29241849A"/>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A86890A1A04042298C385F101B4533B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FBE9565BF0C243B3BFD5C97D7C281C5E"/>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9EE8E95EDCD9404AA4D148A142F51319"/>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6537FCEA56B548B582B567590B3E5D5D"/>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4E8A32800BC84708B9B4DD6C0069CB6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C2D7ADFE92CF445EA97AA33635BA19D3"/>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290777631EFC4B90A647CBF483D71C8D"/>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9D55BDC0CA6C44F3BAF1B8E106308F7C"/>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4B4588DC8D5A47FF8FB94CE04D5310B7"/>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A780D35CD79B49D9BE8D670115058E98"/>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F3A25A2532ED410A9EA1111BC9502FF2"/>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795CD45331864CA4938348A27352BC43"/>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3F218F82D0ED479595D6EAE352487CEB"/>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CCB67F1D3AFF451EA7AF07EEB48D70F4"/>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A0D6E35C78484EAAB7C0855D285254D7"/>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3EF3476F5439489EBCFD537EFB79DB4C"/>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3BA5792AB51F4A5AB5B38AA59651693E"/>
                </w:placeholder>
                <w:showingPlcHdr/>
                <w:text/>
              </w:sdtPr>
              <w:sdtEndPr/>
              <w:sdtContent>
                <w:r w:rsidR="00E24842">
                  <w:rPr>
                    <w:rStyle w:val="placeholder1Char"/>
                    <w:rFonts w:hint="eastAsia"/>
                  </w:rPr>
                  <w:t>____________</w:t>
                </w:r>
              </w:sdtContent>
            </w:sdt>
          </w:p>
        </w:tc>
        <w:tc>
          <w:tcPr>
            <w:tcW w:w="881" w:type="pct"/>
            <w:shd w:val="clear" w:color="auto" w:fill="D9D9D9" w:themeFill="background1" w:themeFillShade="D9"/>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594FDBAF1DFB4E2FB61BDF37F7694837"/>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lastRenderedPageBreak/>
              <w:t>四、汇率变动对现金及现金等价物的影响</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AF7BBEE9BB3F4D11BA56AA867566A376"/>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58C8F5AF5EEB48B68EDB6161B0BAADEE"/>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1BCDBE46E8E24DB3B221752B12D53035"/>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771F9E67E88B495F8D36819065DD427F"/>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8BB8F88AD1DF4B19A8F9E722729CC335"/>
                </w:placeholder>
                <w:showingPlcHdr/>
                <w:dataBinding w:prefixMappings="xmlns:ns0='http://wwww.hallomagic.com/xbrl/consistency' " w:xpath="/ns0:xbrlConsistency[1]/ccConsistency[1]/ccSign_CashAndCashEquivalentsneeq_instant_Y-11231_M[1]" w:storeItemID="{10BFCD5F-C131-425A-B07A-9B25CD3F430E}"/>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1B3EC6CBE6E845088FB90B20E32BAB21"/>
                </w:placeholder>
                <w:showingPlcHdr/>
                <w:text/>
              </w:sdtPr>
              <w:sdtEndPr/>
              <w:sdtContent>
                <w:r w:rsidR="00E24842">
                  <w:rPr>
                    <w:rStyle w:val="placeholder1Char"/>
                    <w:rFonts w:hint="eastAsia"/>
                  </w:rPr>
                  <w:t>____________</w:t>
                </w:r>
              </w:sdtContent>
            </w:sdt>
          </w:p>
        </w:tc>
      </w:tr>
      <w:tr w:rsidR="00E24842" w:rsidRPr="001B6047" w:rsidTr="00E24842">
        <w:tc>
          <w:tcPr>
            <w:tcW w:w="2354" w:type="pct"/>
            <w:shd w:val="clear" w:color="auto" w:fill="D9D9D9" w:themeFill="background1" w:themeFillShade="D9"/>
            <w:vAlign w:val="center"/>
          </w:tcPr>
          <w:p w:rsidR="00E24842" w:rsidRPr="001B6047" w:rsidRDefault="00E24842" w:rsidP="00E24842">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E24842" w:rsidRPr="00C45A43" w:rsidRDefault="00E24842" w:rsidP="00E24842">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6198414731FB4359BF346B3F64661BEC"/>
                </w:placeholder>
                <w:showingPlcHdr/>
                <w:text/>
              </w:sdtPr>
              <w:sdtEndPr/>
              <w:sdtContent>
                <w:r w:rsidR="00E24842">
                  <w:rPr>
                    <w:rStyle w:val="placeholder1Char"/>
                    <w:rFonts w:hint="eastAsia"/>
                  </w:rPr>
                  <w:t>____________</w:t>
                </w:r>
              </w:sdtContent>
            </w:sdt>
          </w:p>
        </w:tc>
        <w:tc>
          <w:tcPr>
            <w:tcW w:w="881" w:type="pct"/>
            <w:shd w:val="clear" w:color="auto" w:fill="auto"/>
          </w:tcPr>
          <w:p w:rsidR="00E24842" w:rsidRPr="00C45A43" w:rsidRDefault="009C26B4" w:rsidP="00E24842">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FF0000D749B44F7184844463660937FC"/>
                </w:placeholder>
                <w:showingPlcHdr/>
                <w:dataBinding w:prefixMappings="xmlns:ns0='http://wwww.hallomagic.com/xbrl/consistency' " w:xpath="/ns0:xbrlConsistency[1]/ccConsistency[1]/ccSign_CashAndCashEquivalentsneeq_instant_Y-11231_M[1]" w:storeItemID="{10BFCD5F-C131-425A-B07A-9B25CD3F430E}"/>
                <w:text/>
              </w:sdtPr>
              <w:sdtEndPr/>
              <w:sdtContent>
                <w:r w:rsidR="00E24842">
                  <w:rPr>
                    <w:rStyle w:val="placeholder1Char"/>
                    <w:rFonts w:hint="eastAsia"/>
                  </w:rPr>
                  <w:t>____________</w:t>
                </w:r>
              </w:sdtContent>
            </w:sdt>
          </w:p>
        </w:tc>
      </w:tr>
      <w:bookmarkEnd w:id="24"/>
    </w:tbl>
    <w:p w:rsidR="00E24842" w:rsidRDefault="00E24842"/>
    <w:bookmarkEnd w:id="13"/>
    <w:p w:rsidR="0066457D" w:rsidRDefault="0066457D" w:rsidP="0066457D"/>
    <w:p w:rsidR="0066457D" w:rsidRPr="0066457D" w:rsidRDefault="0066457D" w:rsidP="0066457D">
      <w:pPr>
        <w:sectPr w:rsidR="0066457D" w:rsidRPr="0066457D" w:rsidSect="000C7399">
          <w:headerReference w:type="default" r:id="rId21"/>
          <w:pgSz w:w="11906" w:h="16838"/>
          <w:pgMar w:top="1440" w:right="1797" w:bottom="1440" w:left="1797" w:header="851" w:footer="992" w:gutter="0"/>
          <w:cols w:space="425"/>
          <w:docGrid w:type="lines" w:linePitch="312"/>
        </w:sectPr>
      </w:pPr>
    </w:p>
    <w:p w:rsidR="00E24842" w:rsidRPr="001B6047" w:rsidRDefault="00E24842" w:rsidP="00E24842">
      <w:pPr>
        <w:widowControl/>
        <w:ind w:right="270"/>
        <w:jc w:val="left"/>
        <w:rPr>
          <w:rFonts w:asciiTheme="minorEastAsia" w:eastAsiaTheme="minorEastAsia" w:hAnsiTheme="minorEastAsia" w:cs="宋体"/>
          <w:color w:val="000000" w:themeColor="text1"/>
          <w:kern w:val="0"/>
          <w:sz w:val="18"/>
          <w:szCs w:val="18"/>
        </w:rPr>
      </w:pPr>
      <w:bookmarkStart w:id="25" w:name="BookmarkFinacialStatement2"/>
      <w:r w:rsidRPr="001B6047">
        <w:rPr>
          <w:rFonts w:asciiTheme="minorEastAsia" w:eastAsiaTheme="minorEastAsia" w:hAnsiTheme="minorEastAsia" w:hint="eastAsia"/>
          <w:b/>
          <w:bCs/>
          <w:color w:val="000000" w:themeColor="text1"/>
          <w:szCs w:val="18"/>
        </w:rPr>
        <w:lastRenderedPageBreak/>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8"/>
        <w:gridCol w:w="1267"/>
        <w:gridCol w:w="1276"/>
        <w:gridCol w:w="1276"/>
        <w:gridCol w:w="1479"/>
      </w:tblGrid>
      <w:tr w:rsidR="00E24842" w:rsidRPr="00170479" w:rsidTr="00E24842">
        <w:trPr>
          <w:trHeight w:val="317"/>
          <w:jc w:val="center"/>
        </w:trPr>
        <w:tc>
          <w:tcPr>
            <w:tcW w:w="2689" w:type="dxa"/>
            <w:tcBorders>
              <w:bottom w:val="nil"/>
            </w:tcBorders>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bookmarkStart w:id="26" w:name="合并股东权益变动表本期"/>
            <w:bookmarkStart w:id="27" w:name="合并所有者权益变动表本期_4_2"/>
          </w:p>
        </w:tc>
        <w:tc>
          <w:tcPr>
            <w:tcW w:w="1417"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418"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275"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560"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134"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142" w:type="dxa"/>
            <w:gridSpan w:val="2"/>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267"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276"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276"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c>
          <w:tcPr>
            <w:tcW w:w="1479" w:type="dxa"/>
            <w:shd w:val="clear" w:color="auto" w:fill="D9D9D9" w:themeFill="background1" w:themeFillShade="D9"/>
          </w:tcPr>
          <w:p w:rsidR="00E24842" w:rsidRPr="00170479" w:rsidRDefault="00E24842" w:rsidP="00E24842">
            <w:pPr>
              <w:widowControl/>
              <w:ind w:right="80"/>
              <w:jc w:val="center"/>
              <w:rPr>
                <w:rFonts w:asciiTheme="minorEastAsia" w:eastAsiaTheme="minorEastAsia" w:hAnsiTheme="minorEastAsia"/>
                <w:b/>
                <w:color w:val="000000" w:themeColor="text1"/>
                <w:sz w:val="16"/>
                <w:szCs w:val="16"/>
              </w:rPr>
            </w:pPr>
          </w:p>
        </w:tc>
      </w:tr>
      <w:tr w:rsidR="00E24842" w:rsidRPr="00552A81" w:rsidTr="00E24842">
        <w:trPr>
          <w:trHeight w:val="317"/>
          <w:jc w:val="center"/>
        </w:trPr>
        <w:tc>
          <w:tcPr>
            <w:tcW w:w="2689" w:type="dxa"/>
            <w:tcBorders>
              <w:top w:val="nil"/>
              <w:bottom w:val="nil"/>
            </w:tcBorders>
            <w:shd w:val="clear" w:color="auto" w:fill="D9D9D9" w:themeFill="background1" w:themeFillShade="D9"/>
            <w:vAlign w:val="center"/>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417"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418"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275"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560"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134" w:type="dxa"/>
            <w:shd w:val="clear" w:color="auto" w:fill="D9D9D9" w:themeFill="background1" w:themeFillShade="D9"/>
          </w:tcPr>
          <w:p w:rsidR="00E24842" w:rsidRPr="00E24842" w:rsidRDefault="00E24842" w:rsidP="00E24842">
            <w:pPr>
              <w:widowControl/>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本期</w:t>
            </w:r>
          </w:p>
        </w:tc>
        <w:tc>
          <w:tcPr>
            <w:tcW w:w="1134"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275" w:type="dxa"/>
            <w:gridSpan w:val="2"/>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276" w:type="dxa"/>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p>
        </w:tc>
        <w:tc>
          <w:tcPr>
            <w:tcW w:w="1276" w:type="dxa"/>
            <w:tcBorders>
              <w:bottom w:val="nil"/>
            </w:tcBorders>
            <w:shd w:val="clear" w:color="auto" w:fill="D9D9D9" w:themeFill="background1" w:themeFillShade="D9"/>
          </w:tcPr>
          <w:p w:rsidR="00E24842" w:rsidRPr="00170479" w:rsidRDefault="00E24842" w:rsidP="00E24842">
            <w:pPr>
              <w:widowControl/>
              <w:ind w:rightChars="67" w:right="141"/>
              <w:jc w:val="right"/>
              <w:rPr>
                <w:rFonts w:asciiTheme="minorEastAsia" w:eastAsiaTheme="minorEastAsia" w:hAnsiTheme="minorEastAsia"/>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bottom w:val="nil"/>
            </w:tcBorders>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E24842" w:rsidRPr="00552A81" w:rsidTr="00E24842">
        <w:trPr>
          <w:trHeight w:val="317"/>
          <w:jc w:val="center"/>
        </w:trPr>
        <w:tc>
          <w:tcPr>
            <w:tcW w:w="2689" w:type="dxa"/>
            <w:tcBorders>
              <w:top w:val="nil"/>
            </w:tcBorders>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减</w:t>
            </w:r>
            <w:r>
              <w:rPr>
                <w:rFonts w:asciiTheme="minorEastAsia" w:eastAsiaTheme="minorEastAsia" w:hAnsiTheme="minorEastAsia"/>
                <w:b/>
                <w:color w:val="000000" w:themeColor="text1"/>
                <w:sz w:val="16"/>
                <w:szCs w:val="16"/>
              </w:rPr>
              <w:t>:库存股</w:t>
            </w:r>
          </w:p>
        </w:tc>
        <w:tc>
          <w:tcPr>
            <w:tcW w:w="1560" w:type="dxa"/>
            <w:tcBorders>
              <w:right w:val="single" w:sz="4" w:space="0" w:color="5B9BD5" w:themeColor="accent1"/>
            </w:tcBorders>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盈余公积</w:t>
            </w:r>
          </w:p>
        </w:tc>
        <w:tc>
          <w:tcPr>
            <w:tcW w:w="1275" w:type="dxa"/>
            <w:gridSpan w:val="2"/>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一般风险准备</w:t>
            </w:r>
          </w:p>
        </w:tc>
        <w:tc>
          <w:tcPr>
            <w:tcW w:w="1276" w:type="dxa"/>
            <w:shd w:val="clear" w:color="auto" w:fill="D9D9D9" w:themeFill="background1" w:themeFillShade="D9"/>
          </w:tcPr>
          <w:p w:rsidR="00E24842" w:rsidRPr="00170479" w:rsidRDefault="004A058C" w:rsidP="00E24842">
            <w:pPr>
              <w:jc w:val="center"/>
              <w:rPr>
                <w:rFonts w:asciiTheme="minorEastAsia" w:eastAsiaTheme="minorEastAsia" w:hAnsiTheme="minorEastAsia"/>
                <w:b/>
                <w:color w:val="000000" w:themeColor="text1"/>
                <w:sz w:val="16"/>
                <w:szCs w:val="16"/>
              </w:rPr>
            </w:pPr>
            <w:r>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p>
        </w:tc>
        <w:tc>
          <w:tcPr>
            <w:tcW w:w="1479" w:type="dxa"/>
            <w:tcBorders>
              <w:top w:val="nil"/>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43861C738374368827D86588E967705"/>
                </w:placeholder>
                <w:showingPlcHdr/>
                <w:dataBinding w:prefixMappings="xmlns:ns0='http://wwww.hallomagic.com/xbrl/consistency' " w:xpath="/ns0:xbrlConsistency[1]/ccConsistency[1]/ccSign_IssuedCapital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89F0954C98E3422A9854154E9BBCE08A"/>
                </w:placeholder>
                <w:showingPlcHdr/>
                <w:dataBinding w:prefixMappings="xmlns:ns0='http://wwww.hallomagic.com/xbrl/consistency' " w:xpath="/ns0:xbrlConsistency[1]/ccConsistency[1]/ccSign_CapitalSurplu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5B469B5B9758418AAE8220126111F6EB"/>
                </w:placeholder>
                <w:showingPlcHdr/>
                <w:dataBinding w:prefixMappings="xmlns:ns0='http://wwww.hallomagic.com/xbrl/consistency' " w:xpath="/ns0:xbrlConsistency[1]/ccConsistency[1]/ccSign_KuCunGu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F5194C22646A42F6BA86E525E574B4B2"/>
                </w:placeholder>
                <w:showingPlcHdr/>
                <w:dataBinding w:prefixMappings="xmlns:ns0='http://wwww.hallomagic.com/xbrl/consistency' " w:xpath="/ns0:xbrlConsistency[1]/ccConsistency[1]/ccSign_QiTaZongHeShouYi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3B77DFADCC344C238BFC215DE36DE32C"/>
                </w:placeholder>
                <w:showingPlcHdr/>
                <w:dataBinding w:prefixMappings="xmlns:ns0='http://wwww.hallomagic.com/xbrl/consistency' " w:xpath="/ns0:xbrlConsistency[1]/ccConsistency[1]/ccSign_SpecializedReserve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6DC15264C041496DBE65848E7969887B"/>
                </w:placeholder>
                <w:showingPlcHdr/>
                <w:dataBinding w:prefixMappings="xmlns:ns0='http://wwww.hallomagic.com/xbrl/consistency' " w:xpath="/ns0:xbrlConsistency[1]/ccConsistency[1]/ccSign_SurplusReserve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7272FA1BB21040629FCB2F388542389E"/>
                </w:placeholder>
                <w:showingPlcHdr/>
                <w:dataBinding w:prefixMappings="xmlns:ns0='http://wwww.hallomagic.com/xbrl/consistency' " w:xpath="/ns0:xbrlConsistency[1]/ccConsistency[1]/ccSign_GeneralProvision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773915C44C894F05B6196F560E007C1E"/>
                </w:placeholder>
                <w:showingPlcHdr/>
                <w:dataBinding w:prefixMappings="xmlns:ns0='http://wwww.hallomagic.com/xbrl/consistency' " w:xpath="/ns0:xbrlConsistency[1]/ccConsistency[1]/ccSign_RetainedEarning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FEC4A19B9A9C412AB3EF9988F55CB915"/>
                </w:placeholder>
                <w:showingPlcHdr/>
                <w:dataBinding w:prefixMappings="xmlns:ns0='http://wwww.hallomagic.com/xbrl/consistency' " w:xpath="/ns0:xbrlConsistency[1]/ccConsistency[1]/ccSign_NoncontrollingInterest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5E39BBAEFF8C46AC99FD5D3D605C3C79"/>
                </w:placeholder>
                <w:showingPlcHdr/>
                <w:dataBinding w:prefixMappings="xmlns:ns0='http://wwww.hallomagic.com/xbrl/consistency' " w:xpath="/ns0:xbrlConsistency[1]/ccConsistency[1]/ccSign_Equity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99118046561D4BC7BEC060DD9682B2A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0D23A88C535487DB31A70144A280F0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C47E72DB3FA24FC5B27951F4BB2688C3"/>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4B26A0E0FEC4416289ED9FBBE6CE794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53D680081E75428CA142A02DBAE0657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3A40D887A3484809953F64D833A7F79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DFFC68E6CB244DF19EA7EE8329DF6E7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201D57721A25459292C324238AFB175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27857918C36C4A0A893A481D72F101AC"/>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DCDF8B46587C49418CD5043C87A246A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66AC01DFDB1D426F9CD070880299418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8EEDC247FF9A46F1B510591E7CCC474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78C50A5CABD74624ABBFE46C7F9A92D8"/>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337B9C48C12F4EBF8971BB0A768FC25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6CCA52BB75A34C87B410138A5D9E979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AA371BB1B5D942ABA214542EB9675BF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EE3D9E69257E488DA84B8A62FE1C367C"/>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599FA9245E34B899AE1B5BFB92712D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78CCC6E49B594446A6B7FA16B3B1AA12"/>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FE01DA25A95E4661BFE3EDA9BB0504F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A582799B643740F2993308EBCFEA35A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59B6A9E9382B489AB16FA9FF8B00089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3D2102B3FC924A91A66C7A75B9146481"/>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821D1513DE4D4C2CB9C7B2C0F7E8F3BA"/>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94B9644CEBF94879A96F2BA33CAC036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CBAFCD2F05CF46D9B79BE0E16BC45CF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69DE1212B9CC4997ABDC3DBD7F21CB0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F7622D68BDE142C0A7932304CE05315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DCBC73E5651E475990CE03FF575E8F47"/>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F4D7D24A59144848AEB8495F6ABD7B12"/>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5EEB7384DF384809BC6257F3A3E62DA0"/>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043B005A063C4FFB9F609B1E3CF060D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5757A8D84D5C43558CF75740630F2CAE"/>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94DEBBCE156E4A798DFA0B0D7702F9F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2C18A242C8394C088DC94CCEFEE0336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4C6CB2BE6C42E98C2A9736DF87095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7378C8299F2C4659BF3CC65DF593ED0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689CA9A8B56D484187E93908FDF43CB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CE3A9807FF7A45F1AAA052CECEB1A23C"/>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F9DE4752594849F38155CD6EE324F2F1"/>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87A41C2ACFD467DABA4340E5E753428"/>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20E7E7DE277F4167B6B977AA5047E1E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11810AD29455418C86C615890C1680D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36EDF6FDEE5450498FB1A29D95ED07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DD1B35E49A424DD68CF48A84FD86B1F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2E3B01C2335340DEA9C0503737F3416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8315EE7A23E74BD999137AA25230895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C14AA3006B9E4EE29A41A4C45D87744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0E074726AD2C4AC7A08297B656B2641B"/>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BCE66B8A9CCE4DAEBB7E0F18AF36896F"/>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36E8C4EE525B4B4AA2AB34E708C4A0D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142EB329F08542E49CB4CBD0B17DDBDD"/>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3E2BBAC378CB4BF09B506764F5E55A50"/>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378A33F7FAE64BAB95FC237CEDBE8AF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46A67CB4774C4C4382E693CD7C6312D2"/>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058EDE0FF8984A048CB7D38E4CD7596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1031BB004B0541F6BBCABDD03E8283E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92B34D038F8647358C9A042A579E12D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8F63A7C833A84047B6242CA77623155E"/>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9E8A586752FF4B70B332B6DAA0EEFCD6"/>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98DA9CD4B4B749868A089CD73F8E1F5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CAB355D1E48C4977A27C3AD69C43367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B7531AA7CDCE413185541FD28881730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016F1F30C85949B49C3F13408CD5C87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2F04A551E50445AD8927076D9D9101B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7C44FE2F4D2444358A48A53D95C0506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A0B588F6D07C475695A20FE0AC30ABC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244320B853524AEAB73463C56A17B405"/>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5BC742A30AFB4D7D831A18A34F7AEEA0"/>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10A4122469504C459BFFE731CFE1C1C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60FBCFCFDD3E4FD18E7A96EFEC36A95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2C1DCC99B6EA4D68807530782F5A386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6913C8EEBCE84776AC402A687007AA94"/>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C6D46AAD913A42C8B90971BAEF2A8BC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816929438D9C42CD9B646E8D646D021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127ACE01FD904F329E7571BC63582EE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277BAA2BC37E431797423A3A6FD2895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574EB499EA6D4587A9DF4A3BBDAB4FB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310D75DA974F4E5F87339061D209DD2B"/>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C5EAD85834064F038EC98CA13F85D17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CF0BA586261A4E6BAF47747872083C65"/>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E7A559534D7E4669B05E506D4E41A3E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EB66229F5F1E4E4FB8D121D07572127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93D59C2D948646DDA96A4B719FBF313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696D5190F3E1494097BCD252BAF21A3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8E72FB50E480494282A75B15C6B4CA5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54EB31B832C4CBBB9838AD3C61BC71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7643371B8EAA4FD09D852BAE42E5DDA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53ACAD13DE8F489B846DF60FDB4AFF41"/>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DEA1E4B927E34B7287463C8813C00738"/>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258E5A042D504202ABFE3C0620B2F97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E5846892089D4C0492325F7227133E2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91DC1C952A8F4A329EBEDB992893ACB3"/>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D9EE4B200F9746B4BA39367FEB0C931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6149A16D28B44DE6B40869B60734A0B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8562601FAE98463C81C53528ADA80D3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00402705AF714309958D1BAD6ED0CA0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A17F97D3E0D24D17BDD580C2A3FF5BC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B84878951BF34E23A504222EFAE6B1CB"/>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E12FF609D864CAD9815133FF4FCF75F"/>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BE769432AB18463C85DAB318C098D041"/>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F769BDCFC2ED49E9A6FA5F3A17CD67D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62699F192BC049E3B619C48A87F62B8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14B7FB6879104387B87F8E151474D76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EACFFBCB8D9E471B9F33FB72A40EAC5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6BAD334F155D4F959677CB1CE07062D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EA0975918BE54043A668C12752B2093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26D9DA966F44F16BB36D968FDB5B50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D5BFCD9427D74B8C8885E60FDEC1AA42"/>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BE56C7EE73504E889BC0EC60EA65F520"/>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1CE36FDCE3DD45BDB0B6DFE6952EBA9F"/>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21D119EF46FA4A59A5004FBBD3F55ED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026473AD5B345FFBBE88D02C02BB78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98AD364602A747EF90BB69DB6206295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0E1A2BCE70C24B46A319CD0F8F2EDC3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ED6E8CF95BF74558A20DA54FC343559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504601F5BF53428AA8DC6A28857E703F"/>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26AD359140794B179183FDE53D08373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7A69F528C804EB7847BB4B7978A38EF"/>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7CC94E7602AA43EA8FBED4B2A2900EBE"/>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4E011D73018C4F6AB6FDD231FC7AF316"/>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6576B8C431234A959D52B6FA8846834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F681727DD4BC4E3CB5AC760F1AE48A3D"/>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A4F8DBB0E3404BF3ABD0F888F231FCF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5A7153C61D0E4508B1FE4843A6372812"/>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DA0265521259460DA0CA52C39F77675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98FC85EF6E214826B9EA0F28A53C391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1EF137B64317441782B92CC09994D21B"/>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7183BB47714D4A84AFFBE894E3709326"/>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F94280792B0B4F459DDA44E7701D7448"/>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927884783A994594AB76218BDF9E8858"/>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4E8983A5803047FBB71557F253A4AB3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BCBB31C38D804472AC0E7C72D091424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BFA09371EA16483E82D0771408B4D49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9A8C9816024B46A3BAD66663C347AFE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DCFBC375C8CE40A5B310B43C357A2B2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CB3199C8FB5948398EC51042D88865F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0FFAF6FC5C3B44728FC5ECC6EE355FB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29C211859DEC43B4BE4A9C30739AEB01"/>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11A954EF004F07B6B0AA72966A6123"/>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0CE3D3FF84CF4CC2971FE252EF308DC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2E5F57890E83470DAD30407615B158E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D9C46F567FA94FE2897911CD3B6AFBA9"/>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5751CAF6A3174FD0A736D6BE6B0454C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10622ADCCE3746FE8BF4DE120E0146E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62840D4302AA420EAF4F11DA72E9F6F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9769988757224A70AD3B02341DB932E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B6C135B31FF64BF5AEE80D6A68C6EA7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4D2AF87ADDA1479E8D72988737EB3C25"/>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9C375E1A3A084A9491586884DB4F7E96"/>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AEA359EE1BC246F19493FA768A938845"/>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02B71FC527494B47BDE60FA94202F99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9AF0D5C4800F4A1B9C1E08E2FCF3029E"/>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5A8E95C05B3343A2ABBA6C618DC1189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721F398EE2F841CA8FD4A80222B2004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EA986F95D50542D49FF66EED8CBD31F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E1B7600C91B14686A5968BB4F3BBF20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5F150D6F61904FD98D295EB521F4DA0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C3CDCD45D1F0429B93493DEC71F541C6"/>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83403E1ACDC14A33819A02526E08D09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679F696BABCA4EFD8258FC929665899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3CFCEF3F65F44B8BBD206440ED4D97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F0203CC16BAD4BEF9D5F9947A5325E36"/>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879E47C6648049F68A2C63FF21419F4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6182DD277D944AF399221566F07995F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89FAF4BE39E2460FB065C4355D4F8AB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CB2D4CDA9DA42E98D65A88D1E8E97B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81C364A5B42349BEABD413FF8A6EAE3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AE6B0FF872044DAFB52F4155F20DD55E"/>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E0154C5808304D1094D44A1B71DDF92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8354AD77831F499CB52E807AC3552E2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A9909B9D9FAC4529865A74A20A97B07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1BEF25E4D234658B48F0722CFD2F90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9A7995488CC54EFA86535340A7C5117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18096EFE0BAC49D7B1139882894FECC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BCA18753308B4F8CB5ABD1940962878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2152149AB02846A7922E3E313234773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FBE9AC0F1CE64E5EB1792B8504E925F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F13C2FA038A84EEA9CBDE3CCE0B7FBC0"/>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4BB0132DF57C46C399D90D6F46201993"/>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1．资本公积转增资本（或股本）</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BA9AEE81D51D410382E58DEEDBB8C87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FFDD0DAF36B41D0A72D40675C06593B"/>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982AF7CA4FFD43B9853577FF2CE4DA2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7B5AA6FF0DD6426785C552824A1D1EC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F17AF282C9BC4FB79ED15D855948782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E25F86D50A3340489129BF94814390E8"/>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16036E1014454281AC06042EFAB1367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5D3BB3CC3F5E46EFA63708CF70E2981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D3458E4D60454AAEAEA885571CC4DAE0"/>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104B48C910044A4BB66172CCA263208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C887953AF7FB4C93A1CEE4CDFDC1E441"/>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579ED393D03E4CA687B4C3125688969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4DB6AD546E514A009A194E1CC6694E98"/>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0EFBDF5B3A6B4587AF77AE0924291FB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3629907A3194BC8ADF9B1BE0DC8863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025E098F58BC4E70BFC3B9208D520B1D"/>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0D7A574820A94019AF77512B3E0063AB"/>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2526FF54AE4749AD9695FF2F1F63865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01B3BF8D5E0A44689DA0E3A86E9B3C04"/>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F3B551FE6B48477094613D09838ED9BE"/>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AF1E3102D29F4FF29D7B635A24ECC29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BF91AE2F7F0D42B6B75BA74A18A329F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F03EDBCDF6F84228BFAC23F966ABF3E0"/>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9A4B6C2FB4CF404E86D0301A102EBB9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B89D443BD4D74B93BF41B085DAACDE6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0BAD967825724662931F42D4465A5AB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8C14F723F7D94308A84203DF1B58219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57B85DD4EDF942738153271D2D3F5AE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6551221D72DC49EABCE377AE2B37D0F0"/>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63158734E06D4947ADF6CA85E6C05090"/>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41991536F18A41C8BE3CBD6B2F0EF4AB"/>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37DB2FF27F8D412DA30E216615E96C9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C54A9BE362FB48AEBEFB93ECB919FD11"/>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134A94B855D41E8AD889B5E461C5C5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11B990F96A874A55AC3BFBEF5170D3F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23BEF85D107B498CAEE324513418792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3F80440B3CAF448E8F3D41CC90E7172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491112ED4A474165838A340C82A18EC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4C7662F1A2DC469C9B9503BB537E8EAA"/>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7A7EE9868D21421FA7248AB89B321B6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FA6DA8DCFA004C4EBFC85229E7BDAA61"/>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9FB869D172F544A091CC69A84B36530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50818C4DB19548EAABB8C047745207B1"/>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33B459258E4D47B18DE0CC42CFF194E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181D41E5EC454BA7B2C2D912D515476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0259744AF8174C6D9D89B7FE3542088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1E3B5B6271AD4FA7B03CA705DE12649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AA2CADCD292743F3AFA79D5EB577A58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4AED7354B2AC43DFABE3323949823171"/>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8CD7653468B846EEA4EA7CF281B6AF5C"/>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25FFF75C6EB94CCF81C3101265205D1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68D1FD4D629446BB9F04DBAB0E847DD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E2333570DF3C4CA380AEFEBB3EBCEDC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F06EE9F8A47147B88DE7DCB47216AA8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BD2EC8A84F21413C93270D78FF96F76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5528D5FA894641A5ACD9FBE3E2910D9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2A78EF38972E46A483BAC5468E50C91F"/>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15A75640301B4FA18DF7ECF660E9B46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25BF308F6C364A3589461259693F369C"/>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37D64C0AC0804ABA880A8CA56F7966C2"/>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DAB2BD81D656441D876BB0A2D98E7542"/>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C1ECD46685004FB39F174068EE9708B8"/>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75A4AFD8EF75463A8757AC06E20FD12C"/>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7598E3D9AD0845F8A42A40A8DE67E7C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0F68164CB2AB44E5A9337C2C6905021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7AEC1FE9E13D4C80A687E0D5827D8AC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2501D39582E42A3BAF6E50251CCFC3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1B5F07D9DB9544EBBA8F3D73433BC41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8F308601227C478893B58927EB179433"/>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85E1C224F9474554AA097A14BA331080"/>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830D3DB8FFF24B06B238713EEA765A3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1B3B620F2C04417D89D620DAE703D17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3EA28339D5EF40DB88A0AC2EF590C714"/>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57C6BBF84DAF4620A5F0AE0868159BD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3FACEC33BE9D44E696052EB2FEAB6A9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34959631938E42E49D6305ACED43C52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27A132B9A6F84AB3A530D595F5F8448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5BEB80B677354AA98FA75EAF4AC8B02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0E923CD3DB59405B9DE24FC622BF44EC"/>
                </w:placeholder>
                <w:showingPlcHdr/>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93027AD2BE13415E8FABA26EE21E4F3B"/>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8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B8598A7608594EF1B3B99DCA1E1BA11F"/>
                </w:placeholder>
                <w:showingPlcHdr/>
                <w:dataBinding w:prefixMappings="xmlns:ns0='http://wwww.hallomagic.com/xbrl/consistency' " w:xpath="/ns0:xbrlConsistency[1]/ccConsistency[1]/ccSign_IssuedCapital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E861B877C3024A50BD9B007F6497B22B"/>
                </w:placeholder>
                <w:showingPlcHdr/>
                <w:dataBinding w:prefixMappings="xmlns:ns0='http://wwww.hallomagic.com/xbrl/consistency' " w:xpath="/ns0:xbrlConsistency[1]/ccConsistency[1]/ccSign_CapitalSurplu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F62F5832C62C4BAC84140C31A48BF239"/>
                </w:placeholder>
                <w:showingPlcHdr/>
                <w:dataBinding w:prefixMappings="xmlns:ns0='http://wwww.hallomagic.com/xbrl/consistency' " w:xpath="/ns0:xbrlConsistency[1]/ccConsistency[1]/ccSign_KuCunGu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7D8BCE341174389A11F8DDF38127488"/>
                </w:placeholder>
                <w:showingPlcHdr/>
                <w:dataBinding w:prefixMappings="xmlns:ns0='http://wwww.hallomagic.com/xbrl/consistency' " w:xpath="/ns0:xbrlConsistency[1]/ccConsistency[1]/ccSign_QiTaZongHeShouYi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9E1F851858714F13BB0992AB0B48486E"/>
                </w:placeholder>
                <w:showingPlcHdr/>
                <w:dataBinding w:prefixMappings="xmlns:ns0='http://wwww.hallomagic.com/xbrl/consistency' " w:xpath="/ns0:xbrlConsistency[1]/ccConsistency[1]/ccSign_SpecializedReserve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01C28B369E2C45508485393F08DD7F67"/>
                </w:placeholder>
                <w:showingPlcHdr/>
                <w:dataBinding w:prefixMappings="xmlns:ns0='http://wwww.hallomagic.com/xbrl/consistency' " w:xpath="/ns0:xbrlConsistency[1]/ccConsistency[1]/ccSign_SurplusReserve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gridSpan w:val="2"/>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6C511671181E4842AFA79B07571F6B0F"/>
                </w:placeholder>
                <w:showingPlcHdr/>
                <w:dataBinding w:prefixMappings="xmlns:ns0='http://wwww.hallomagic.com/xbrl/consistency' " w:xpath="/ns0:xbrlConsistency[1]/ccConsistency[1]/ccSign_GeneralProvision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16DE3920F77F4CB5AB92E875810F7B77"/>
                </w:placeholder>
                <w:showingPlcHdr/>
                <w:dataBinding w:prefixMappings="xmlns:ns0='http://wwww.hallomagic.com/xbrl/consistency' " w:xpath="/ns0:xbrlConsistency[1]/ccConsistency[1]/ccSign_RetainedEarning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7B2A2FDCC7CC41B7832BFE9C43D59ABE"/>
                </w:placeholder>
                <w:showingPlcHdr/>
                <w:dataBinding w:prefixMappings="xmlns:ns0='http://wwww.hallomagic.com/xbrl/consistency' " w:xpath="/ns0:xbrlConsistency[1]/ccConsistency[1]/ccSign_NoncontrollingInterests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79"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B63DC6D504E94441816142E7F6467337"/>
                </w:placeholder>
                <w:showingPlcHdr/>
                <w:dataBinding w:prefixMappings="xmlns:ns0='http://wwww.hallomagic.com/xbrl/consistency' " w:xpath="/ns0:xbrlConsistency[1]/ccConsistency[1]/ccSign_Equityneeq_instant_Y1231[1]" w:storeItemID="{10BFCD5F-C131-425A-B07A-9B25CD3F430E}"/>
                <w:text/>
              </w:sdtPr>
              <w:sdtEndPr/>
              <w:sdtContent>
                <w:r w:rsidR="00E24842" w:rsidRPr="00711F0E">
                  <w:rPr>
                    <w:rStyle w:val="placeholder1Char"/>
                    <w:rFonts w:eastAsiaTheme="minorEastAsia" w:hint="eastAsia"/>
                    <w:sz w:val="16"/>
                    <w:szCs w:val="16"/>
                  </w:rPr>
                  <w:t>____</w:t>
                </w:r>
              </w:sdtContent>
            </w:sdt>
          </w:p>
        </w:tc>
      </w:tr>
      <w:bookmarkEnd w:id="26"/>
      <w:bookmarkEnd w:id="27"/>
    </w:tbl>
    <w:p w:rsidR="00E24842" w:rsidRPr="00552A81" w:rsidRDefault="00E24842" w:rsidP="00E24842">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E24842" w:rsidRPr="00552A81" w:rsidTr="00E24842">
        <w:trPr>
          <w:trHeight w:val="317"/>
          <w:jc w:val="center"/>
        </w:trPr>
        <w:tc>
          <w:tcPr>
            <w:tcW w:w="2699" w:type="dxa"/>
            <w:tcBorders>
              <w:bottom w:val="nil"/>
            </w:tcBorders>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E24842" w:rsidRPr="00711F0E" w:rsidRDefault="00E24842" w:rsidP="00E24842">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E24842" w:rsidRPr="00552A81" w:rsidTr="00E24842">
        <w:trPr>
          <w:trHeight w:val="317"/>
          <w:jc w:val="center"/>
        </w:trPr>
        <w:tc>
          <w:tcPr>
            <w:tcW w:w="2699" w:type="dxa"/>
            <w:tcBorders>
              <w:top w:val="nil"/>
              <w:bottom w:val="nil"/>
            </w:tcBorders>
            <w:shd w:val="clear" w:color="auto" w:fill="D9D9D9" w:themeFill="background1" w:themeFillShade="D9"/>
            <w:vAlign w:val="center"/>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E24842" w:rsidRPr="00170479" w:rsidRDefault="00E24842" w:rsidP="00E24842">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E24842" w:rsidRPr="00170479" w:rsidRDefault="00E24842" w:rsidP="00E24842">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E24842" w:rsidRPr="00170479" w:rsidRDefault="00E24842" w:rsidP="00E24842">
            <w:pPr>
              <w:widowControl/>
              <w:jc w:val="right"/>
              <w:rPr>
                <w:rFonts w:asciiTheme="minorEastAsia" w:eastAsiaTheme="minorEastAsia" w:hAnsiTheme="minorEastAsia"/>
                <w:color w:val="000000" w:themeColor="text1"/>
                <w:sz w:val="16"/>
                <w:szCs w:val="16"/>
              </w:rPr>
            </w:pPr>
          </w:p>
        </w:tc>
      </w:tr>
      <w:tr w:rsidR="00E24842" w:rsidRPr="00552A81" w:rsidTr="00E24842">
        <w:trPr>
          <w:trHeight w:val="317"/>
          <w:jc w:val="center"/>
        </w:trPr>
        <w:tc>
          <w:tcPr>
            <w:tcW w:w="2699" w:type="dxa"/>
            <w:tcBorders>
              <w:top w:val="nil"/>
            </w:tcBorders>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E24842" w:rsidRPr="00170479" w:rsidRDefault="00E24842" w:rsidP="00E24842">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E22B03EAA30E48C0960EC1AAD8A42A26"/>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F077F974803147158C88092BB1E1905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C2599DDC89C44C218234B783E7A15B4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6F71818922694656BA926EAF0799BE9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367BBFAEF92141EFB7A9AC58AF12DEB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C83C40CB44754B958CF78543BF70905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5276A2DE68504174BB09F7E55033AE5F"/>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090DACB377384FF7BA87CE68B2208B0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EDF8920F7CDA41C4BDACC5AD72B93B3D"/>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4D400806CFAC4F3487E9B49C39D7843E"/>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8E0B763677FF454A8FB42EFB53703B6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3D88E9CAB9F8487880880888128DC1E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9A2C1F65DD774BD2980DB72228BE52BB"/>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9670B5A8738F4B3884EEA8081EA104F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26B493D4E91C4E5C92799F50B857702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640ABBEDEB274F02AC806B5AC643D9E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FC827F5694AF4D6CAAD5EF39AC59AC5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122D638E7D584BC6B1848E9E787AE3B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F4F8499A4150445A9A06AB89E190B729"/>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CFCEE4ACDD944A1C8466E237440C4398"/>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778A9F1AC8FC45E6987A1D4A5DECA65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9025E2CB80C343B0B2A5E302698C11A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F1786627F01C4D788A8B44935CE1314E"/>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A7F348116BF94B9FA01BB816BB7FFC0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19356C0724B4CE4BD409D815AD887E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FA088C75E72C49F0BAC04A534202C5EB"/>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8810828860FE42309070D4F518D0F75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8EF44614E361495090023D0B94E812C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753568DD595442AE840965B6DE14E75B"/>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6B007C19EC6C46129CDDB0B4B5662FB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04057AD0B1AF40738199790B34A8C603"/>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A2833ECB6D4F4ABC90D97DD17E24CA1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06042F6CF2BC463BB32D1D61E4B58EB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CE3012FFFAD74342912398D05E53507A"/>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F64B86FFFC4A46F7A7903FB936164EB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FC0D1E3DB889438A8F86016C910A6268"/>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25323F3A055C447CA7E5132FBFCC665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88060C6B55254776AAAF2F1C35BFA7D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100306A66114267BDF712F2CB02E78D"/>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83E44ABFDEB1456EBAD689E8EE3BBA0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DD3E4AEE3BB8445EB9F3C92FD812154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9B637767AE64416BB14B9C0EDA1DEEBB"/>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4900CF8272AD4FE4B593B2EF6B3F08C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949723DE12B24431905702C90DA1B2B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B6607205C573440791848750F4698A7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6C5C6783BA54376B65F535C853956A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E0656F59790344178D4BF8FA63DEB7D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DB550C875368418AAD910BBA5380BC7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8E9A2A2E1BEF45C0B9EEB2978E229D12"/>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BD7C53B16E4D41B58A30A16E3718024C"/>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64DFF811CAB245B2AD8E930463A4041F"/>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B9827320679C4B09BF13802EF44CABE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865966F0C27A4F889894E0612BF57EE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58457D535BC64726AAF9FED969A5E0E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BE04EE17F3AD4637935D5F185FF1912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465AE239D96D4B0EBBE20769BE1582D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ABB7BCCE149C4C9E8FABDC8B39647F6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1334FF05417A4B9EAA8B287CF80E281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6753CC162CEB4221B0F5CFDC48E90A52"/>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F21494EF44F14DDD8D42726BB7F6FC8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E331D780D22F49A2B64C8F8E81F8C512"/>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4A37FD2C3AAF4045B46ABC072D4D84A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63749D692D4A4760BE77D98CB77A23D4"/>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E5E62A6155745A28EE94DA64A2F04F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5D3F39B0B6BB42639966280061D565F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AB2B1226D3A44A728AF21E20E9083378"/>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9AC87EC028C84F6CA1A63F8418A928F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A2800E2E402F4FD1A3289EEEA215741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B964471BFB594248B637DEDA3BCAB366"/>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DA1AFD13D0C8456CB24C7549D2F30F5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8A895C382E134CF685AA37B7FF877E23"/>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F73900DB085949A4923BEC6C3E4DEB6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867C08A2F246D6AA9560D97EA7BB4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723F106C358470D9C71EB3AC4E2E0A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FD83A4F50DC54258B85AB6A4CD63EE31"/>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A9CD08D526994420BE79968BC1C981B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CE0F76555E284A5EB73044CA909F5AFB"/>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B7331C6DD84743FEA8EC6BF6E9DD27D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F55E5D7816474B1BA90FBAC221CBA3B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D6E33DB486554C289F47FB2563DA57D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049E43F49D7843D18975E3311A13566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2C1E624FD5664086B639CEA43A03CB1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4DEA59F4291C4827AECC88B72D6BC5EE"/>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3DF1A13018B3448DBAFF4B0DBF875174"/>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330E22DDBB9C452E96B6F75E451614E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52B01A7879544D85BF4EAB2F5903782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91177E1057174E1CB7E1ABAF4D821BE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4401D0FFEDBF49D2AF5CBC0F52BD38C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944CC1BD4BA144A0BB952ED6D463E471"/>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F73D5DD1612948D8B5C1E796DB2BB49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F79C9F5FA14548B7A5DD36B76ADBF92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A8801343C87A437785B48584EC3C7E7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3E2983065BF541D4A63D93F8789B28B3"/>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1FE8DF79FED74EA68837155420E08C8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48FDFEF5C83A4F079175BB10A034654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F0F7B670C3F148988C3891245A9CE5F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7EC2383577FB498DAFB55E9650AEC5E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C215A5B4297A44879C9FB6B3E973F1CC"/>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004AFECDC434418B53DC41DF7423FE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8927F133B8304722AA3B358D54D7AB1B"/>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B4A48358906F466F86500E438ECFA673"/>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478642C122B1412CA200A1E922D93A5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8FED186866114ACFB1D5366181C6E449"/>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9E1BF35BB447466F9A1EF2FCFC35014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2D21F0134F5048F780B151BECE3B17D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4D788A734E5540D393F80DC3801919D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CF8D891D233A46F5B2CAA69C0FDE166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96CC5D124C58424E800FDEEB0F4035D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342079A7022E48F1AC39D398ECA2FA8F"/>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4F1842F529FD4E9E8A85905163C28075"/>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lastRenderedPageBreak/>
              <w:t>3．股份支付计入所有者权益的金额</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036D2E8C80C14278AA125EA9CE6C74F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3812062F89EC4A0C86C9D2A061F670EB"/>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F2062D9D25994DA7B4D38CD1FBC1C9F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865ABC319132465EBE8841AD500C76D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34DA0CFC9EE843C991A3CFB09EFF852B"/>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FAE3EEF845DE452C8EAD6581D0BD2CC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D521B381666F44F290376ED55B4DC53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BDD3FEB8C98E42D9901A859CBF1445D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0B2BCED7B42744FFA004940F5061DD9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D931B5717B534A008160574A84A5E01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2359F38AA42A4C4EBB22AFFAAAB1238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C34A715F98A4514B29E0F404C568E81"/>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B0C93CD59B5B4BFF923B9110FAE3218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BC8E8A6877D14A2FBEF544F31DF1B6F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F2D03CDB2FB746C393DF6B3E7F128E8A"/>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63D6E6C8D0C54BD6B6EAEC2B94D34C6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B1F222F08F9449719D7723F1A1A4E8DD"/>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AA245625E71D45998DBC1BDFAB177F92"/>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D15795CF4DDA4C87B71663F49196CF3D"/>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DC1C4159D6704549AFA8E73E1EF57BC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60B14CC1224B4E36ACD89DFFB70C0F98"/>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E011F92E48B84C96AB4DE63C939A11C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E34E0C9C73EE443197D58CAB6F12FE8B"/>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AF1AF7101B2841FF9C22E0F3D8999AD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1D40CD6B972049D7B624FE7A60DB4F4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94E3F746DC6F49E1AED3C12B7C626EA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ACD4D7ED9E4C44CBBD1B55163D53CC9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C85A1CC3665042DCA107BCC759A3464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BAB3EAAC94A4699A56427B03635C402"/>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810CEF7B64B24F89B3A1280F749D22DD"/>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5D5EAEFB54D44AA2A139081AD96286C7"/>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EB0C3F82AD664006815721F42CE9174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B3EF0084471142F7B081E8906B59864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A144BE07CE19414F95A3067C4499A7C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11A264EE6B844574B39E1C2CF68170F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1C65EC45309844C7A590491142A91690"/>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AD24D4A4D92A4150BB9EF6EE1F17E7C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3EED33BFEC4841F68395568FF51BD6C8"/>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9602C7B8C434441A8221D1DD9F4E8A9B"/>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94C46AC8844046F1A67F2DA231806F8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D83277D0B48744D591867A0C8F515B3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D1B465B2B52246FA811DC84D2DD8742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5FA583C1BB134D00B9645C28EE5F6A1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6F049653A83E4B458E7C7A307ECABBA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03DB542D0997471082E4502A8575655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539CC1CEA0E141A6B06FD7930C9A3F1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22C9AEC5EA4C40F2A4D192D3AF4996E6"/>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295137B8415042C6876EB33A3D29437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6621203FFC1B483CBF3AB7406B8C01AF"/>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65BFEFD169411EB8DB51453AA0BA66"/>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DD6AC66A3C354547A6D091D64B49CE90"/>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C0C3AC997D2C498B902676977E68E4D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182AEBE8B11F4F5EBE64624D3F5BA96C"/>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29EDC6CE90D34D968B1D7B7A5D6D30BD"/>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0792AEEC959A42D8B126B23BC92A9D4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7D3C2C9E38534E25B99283053D9E6CF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C75BA118CFAA4EE78F120AA81A61CF5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B43A42130FA146089576E11797C92C6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EC90AA3FDD4F45929BC8B9AB55D7B4CD"/>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637C9AB45DD541069E029EE325E7A53E"/>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F2E4B660F9C346529BADEB0EA3A365D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6E2A496D828D4B5EA2C89961A60978A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BA2706B552CA4F9EB12D5E23B947A698"/>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9082E2757E3847FD91A2F2EAA718A84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4A858E001AA478E802B0CD01F85C87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CFA25B299274529BB8D06E671A6F92E"/>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A456C4B743F4049BA65CE7C78A825B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5723DBD52B2482DB4CCA2C4B879DA6E"/>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DFA43E34C7AA43CBA370EF8BB71F13AF"/>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3DBCB0780A2A470FAE3FB5F87C1C4BCA"/>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B76775104F7F43DD9DED075A3A55EC26"/>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F38390D18089485AB99146CDD4E9D19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B000D4549B764851AEF00EDC9BBFA506"/>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8450F16CCF5448808E57C0BECA0952D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8C76C5A03C0A4635905F75DD5D0683EE"/>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C95A58C4D7E74758865C0419FA4C96D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F4D0E132B8BA4F6BA781DEC0D7EAA5F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60F1276484F2489E939DB2D28C8CEB3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D2943744361A4EF393AC1B82AA5319CA"/>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038F6BA463C14FB08511B14D43D60E5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43249C5DE666452EBEAFC422AC960421"/>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34823A7A433641979B55757C3D97339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2ED29C799BD74E139E1BAB0C06898849"/>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9832ECC7B3BC42929B60B36B96A5B22C"/>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28C18A2CD0574A7CB1B27E5EFC300E4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FA6237ABA3CE417A8697F445A451DD06"/>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0E0B83134561404C8998F87A20548295"/>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8FA373F6D0074897A0795D4BF9AAFB0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94D34FA58B4E4CF89C51869761E60523"/>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F023A19A03F9422B8B18F3613B45FAFD"/>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74DA554BD70B4BD281AB37CF271DEE3E"/>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B46E19B0D3A643B498186895001B8CD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ACF3E4213C984BC4BB3FC5E35F15C36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5C69CD4AEB2C4F688C5A35C2F5A80837"/>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E7BC24922604457FA48F21668B88D5C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05DC36DCBEAF40B7BFB890FD00C2272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7EEC5DD4E1E94E0EA9052AC803C5ED90"/>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F6E6A4E780C24121ADFF0228B7D9785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A17D3C31F6A546788E43CB2FCE5BD84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1925F071E8784775892936211306436B"/>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F5378A4AE9BF4ADD881E38E399E64D97"/>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67E5CBB5088F4A549641804BCDDB4DE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E4327705500E40108A26F5F26A891A2D"/>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F253AACDEA1B4EC697EF5A6601213A7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EE363ED4F795492A81B054DF3F509C4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AA994CF5927749EEB1492ED34635E7D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33BB16A51DDE4344B3EAFB223D3FD12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AB3CDE2C391546E497D8621350CB7DCB"/>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5BE2179659844CFDA34F200E4F048727"/>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85BA5077AE5040EABB5D1B13F92C40D9"/>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8131939A1C034FADB2DE193F05391089"/>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182E6C2B27F9480E9A0147D378673C54"/>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50F8152C55394CE1A1C4E186F76BF30A"/>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F4515EC5AC0149D8A4AFBD8519368CC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53BD180FDE324FC9831E496FF40A73DF"/>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89BDFBAE0B0547C7A7217A552DDBF2EF"/>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CD64814B2AA54679A237146F41A44D7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29A1007F7A5841CEBF0109C458BD47A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BB663EAA35E14483B0E3E08BE2682899"/>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C3CDF594DD2E41A58485461A36333624"/>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8F2EF0084FAE4D1E9974421CE6290ED4"/>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C6CAE7AA3EF4008A2E2C11F34FF169A"/>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B82F6CF23BB24EFEA927376D4E276875"/>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466B71647A1D48688F05025B3CFAE4B3"/>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C9F1BC60325046D88963E6AE81278D5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D6974959284C4710BFA337306AB56F17"/>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D242BA9144F949688DF920FEE60B413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CE9E6FA6749949AE92683DE50C554913"/>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D87878988FE341DD82831A86BD0E9A36"/>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62CE5B86F09C46FE8EACF8F576A8C80C"/>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17"/>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C9DB1D9381AF418C910CA50D4FCB8B3C"/>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55FD3FC2FF3A474AA43668278E8BFD83"/>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0AC62A9BB032483D938BC85BB127CDAF"/>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E8222F219E3D4050AF8F13F0F5F8E549"/>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4E44BDC39BB47B7924B7E1D07DA96B0"/>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C500DC7E58B34B7CB87E3945497D4DC5"/>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0AED383FDAF46AEADD794C490B07137"/>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5BD832249458454EB0DC66673866A0A4"/>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4182B78D53954FFEB7DFF669DF8A276B"/>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1B12D237092B428CAD90FC6A59EDF96D"/>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91999A40AACC45318E07C49406B7F2BA"/>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5683AEC8893A48EDB1EBDACCE881FE8C"/>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B88D941B689242CC82B4057468CBF386"/>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64A82DFC0E4C496BAEBA8448D4E39738"/>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DAB890B6C336412887FA843E56F6F0B6"/>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EB8796B8842F4EE0BC1763F670656CE2"/>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5110E5F24F1549008BA4B8E45D53808A"/>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7C3CCBC6F54048FD994F1B9F12169531"/>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D672B47C83554C04A8E5D877162BCF1A"/>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683B1E088CF14812B25A06609B08E106"/>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2FCC9D9BE5764D4EB86F8CD38EFDB4A7"/>
                </w:placeholder>
                <w:showingPlcHdr/>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9D730E79BD794A8980C17448D6954289"/>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A5BE32EAE29D4B9CB4007FC4484A0767"/>
                </w:placeholder>
                <w:showingPlcHdr/>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87B2CE6A625A4C4E8E3DB51CEDC6DE6A"/>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FB5F222CDCAA4D0DB41B1049B748CEF5"/>
                </w:placeholder>
                <w:showingPlcHdr/>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CA61F78393494F9D80F51515677B74BD"/>
                </w:placeholder>
                <w:showingPlcHdr/>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82865AD7BE444939242707039F2AA55"/>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042903658CC849B78A1932039A58A409"/>
                </w:placeholder>
                <w:showingPlcHdr/>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0327ED2C7B8E4474AA4097A2D6FD72C1"/>
                </w:placeholder>
                <w:showingPlcHdr/>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48B6F41445894997A643A9ED19DAF591"/>
                </w:placeholder>
                <w:showingPlcHdr/>
                <w:text/>
              </w:sdtPr>
              <w:sdtEndPr/>
              <w:sdtContent>
                <w:r w:rsidR="00E24842" w:rsidRPr="00711F0E">
                  <w:rPr>
                    <w:rStyle w:val="placeholder1Char"/>
                    <w:rFonts w:eastAsiaTheme="minorEastAsia" w:hint="eastAsia"/>
                    <w:sz w:val="16"/>
                    <w:szCs w:val="16"/>
                  </w:rPr>
                  <w:t>____</w:t>
                </w:r>
              </w:sdtContent>
            </w:sdt>
          </w:p>
        </w:tc>
      </w:tr>
      <w:tr w:rsidR="00E24842" w:rsidRPr="00552A81" w:rsidTr="00E24842">
        <w:trPr>
          <w:trHeight w:val="302"/>
          <w:jc w:val="center"/>
        </w:trPr>
        <w:tc>
          <w:tcPr>
            <w:tcW w:w="2699" w:type="dxa"/>
            <w:shd w:val="clear" w:color="auto" w:fill="D9D9D9" w:themeFill="background1" w:themeFillShade="D9"/>
            <w:vAlign w:val="center"/>
          </w:tcPr>
          <w:p w:rsidR="00E24842" w:rsidRPr="00170479" w:rsidRDefault="00E24842" w:rsidP="00E24842">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1D1A2678EC7344B581EF716B9713BD2C"/>
                </w:placeholder>
                <w:showingPlcHdr/>
                <w:dataBinding w:prefixMappings="xmlns:ns0='http://wwww.hallomagic.com/xbrl/consistency' " w:xpath="/ns0:xbrlConsistency[1]/ccConsistency[1]/ccSign_IssuedCapital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18"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C55DA1399E974E15A3960D2D5F03E176"/>
                </w:placeholder>
                <w:showingPlcHdr/>
                <w:dataBinding w:prefixMappings="xmlns:ns0='http://wwww.hallomagic.com/xbrl/consistency' " w:xpath="/ns0:xbrlConsistency[1]/ccConsistency[1]/ccSign_CapitalSurplu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2D4888939A5C4AA0979B30F3D85EA672"/>
                </w:placeholder>
                <w:showingPlcHdr/>
                <w:dataBinding w:prefixMappings="xmlns:ns0='http://wwww.hallomagic.com/xbrl/consistency' " w:xpath="/ns0:xbrlConsistency[1]/ccConsistency[1]/ccSign_KuCunGu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86E355943B2445F0B59FDE15AF56CEB6"/>
                </w:placeholder>
                <w:showingPlcHdr/>
                <w:dataBinding w:prefixMappings="xmlns:ns0='http://wwww.hallomagic.com/xbrl/consistency' " w:xpath="/ns0:xbrlConsistency[1]/ccConsistency[1]/ccSign_QiTaZongHeShouYi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3F208C03EECF4116A0CD58788D0F8622"/>
                </w:placeholder>
                <w:showingPlcHdr/>
                <w:dataBinding w:prefixMappings="xmlns:ns0='http://wwww.hallomagic.com/xbrl/consistency' " w:xpath="/ns0:xbrlConsistency[1]/ccConsistency[1]/ccSign_SpecializedReserve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134"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477543A658324F4C83649DB61D091AAE"/>
                </w:placeholder>
                <w:showingPlcHdr/>
                <w:dataBinding w:prefixMappings="xmlns:ns0='http://wwww.hallomagic.com/xbrl/consistency' " w:xpath="/ns0:xbrlConsistency[1]/ccConsistency[1]/ccSign_SurplusReserve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5"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5171AEF810E445E68F232E41921E3925"/>
                </w:placeholder>
                <w:showingPlcHdr/>
                <w:dataBinding w:prefixMappings="xmlns:ns0='http://wwww.hallomagic.com/xbrl/consistency' " w:xpath="/ns0:xbrlConsistency[1]/ccConsistency[1]/ccSign_GeneralProvision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shd w:val="clear" w:color="auto" w:fill="auto"/>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D133825C2A3247FAACCF0117F7211140"/>
                </w:placeholder>
                <w:showingPlcHdr/>
                <w:dataBinding w:prefixMappings="xmlns:ns0='http://wwww.hallomagic.com/xbrl/consistency' " w:xpath="/ns0:xbrlConsistency[1]/ccConsistency[1]/ccSign_RetainedEarning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276"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1BF998D8175B498DBC458E8C720490B1"/>
                </w:placeholder>
                <w:showingPlcHdr/>
                <w:dataBinding w:prefixMappings="xmlns:ns0='http://wwww.hallomagic.com/xbrl/consistency' " w:xpath="/ns0:xbrlConsistency[1]/ccConsistency[1]/ccSign_NoncontrollingInterests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c>
          <w:tcPr>
            <w:tcW w:w="1452" w:type="dxa"/>
          </w:tcPr>
          <w:p w:rsidR="00E24842" w:rsidRPr="00711F0E"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267EE538439488C9229A16CC2461999"/>
                </w:placeholder>
                <w:showingPlcHdr/>
                <w:dataBinding w:prefixMappings="xmlns:ns0='http://wwww.hallomagic.com/xbrl/consistency' " w:xpath="/ns0:xbrlConsistency[1]/ccConsistency[1]/ccSign_Equityneeq_instant_Y-11231[1]" w:storeItemID="{10BFCD5F-C131-425A-B07A-9B25CD3F430E}"/>
                <w:text/>
              </w:sdtPr>
              <w:sdtEndPr/>
              <w:sdtContent>
                <w:r w:rsidR="00E24842" w:rsidRPr="00711F0E">
                  <w:rPr>
                    <w:rStyle w:val="placeholder1Char"/>
                    <w:rFonts w:eastAsiaTheme="minorEastAsia" w:hint="eastAsia"/>
                    <w:sz w:val="16"/>
                    <w:szCs w:val="16"/>
                  </w:rPr>
                  <w:t>____</w:t>
                </w:r>
              </w:sdtContent>
            </w:sdt>
          </w:p>
        </w:tc>
      </w:tr>
    </w:tbl>
    <w:p w:rsidR="00E24842" w:rsidRPr="001B6047" w:rsidRDefault="00E24842" w:rsidP="00E24842">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5CB854CF36C346C68861E13E67115D8A"/>
          </w:placeholder>
          <w:showingPlcHdr/>
          <w:dataBinding w:prefixMappings="xmlns:ns0='http://wwww.hallomagic.com/xbrl/consistency' " w:xpath="/ns0:xbrlConsistency[1]/ccConsistency[1]/ccSign_GongSiFaDingDaiBiaoRenneeq_instant_Y1231[1]" w:storeItemID="{10BFCD5F-C131-425A-B07A-9B25CD3F430E}"/>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CF16E9CFCD0A471F993E386A42CF675A"/>
          </w:placeholder>
          <w:showingPlcHdr/>
          <w:dataBinding w:prefixMappings="xmlns:ns0='http://wwww.hallomagic.com/xbrl/consistency' " w:xpath="/ns0:xbrlConsistency[1]/ccConsistency[1]/ccSign_ZhuGuanKuaiJiGongZuoFuZeRenneeq_instant_Y1231[1]" w:storeItemID="{10BFCD5F-C131-425A-B07A-9B25CD3F430E}"/>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89EF1DBFE8334B48B09CC3F86A2D4E00"/>
          </w:placeholder>
          <w:showingPlcHdr/>
          <w:dataBinding w:prefixMappings="xmlns:ns0='http://wwww.hallomagic.com/xbrl/consistency' " w:xpath="/ns0:xbrlConsistency[1]/ccConsistency[1]/ccSign_KuaiJiJiGouFuZeRenneeq_instant_Y1231[1]" w:storeItemID="{10BFCD5F-C131-425A-B07A-9B25CD3F430E}"/>
          <w:text/>
        </w:sdtPr>
        <w:sdtEndPr/>
        <w:sdtContent>
          <w:r>
            <w:rPr>
              <w:rStyle w:val="placeholder1Char"/>
              <w:rFonts w:hint="eastAsia"/>
            </w:rPr>
            <w:t>__________</w:t>
          </w:r>
          <w:r>
            <w:rPr>
              <w:rStyle w:val="placeholder1Char"/>
            </w:rPr>
            <w:t>__</w:t>
          </w:r>
        </w:sdtContent>
      </w:sdt>
    </w:p>
    <w:p w:rsidR="00E24842" w:rsidRDefault="00E24842" w:rsidP="00E24842"/>
    <w:p w:rsidR="00E24842" w:rsidRPr="001B6047" w:rsidRDefault="00E24842" w:rsidP="00E24842">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E24842" w:rsidRPr="001B6047" w:rsidTr="00E24842">
        <w:trPr>
          <w:trHeight w:val="313"/>
          <w:jc w:val="center"/>
        </w:trPr>
        <w:tc>
          <w:tcPr>
            <w:tcW w:w="3544" w:type="dxa"/>
            <w:tcBorders>
              <w:bottom w:val="nil"/>
            </w:tcBorders>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E24842" w:rsidRPr="00711F0E" w:rsidRDefault="00E24842" w:rsidP="00E24842">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E24842" w:rsidRPr="001B6047" w:rsidTr="00E24842">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E24842" w:rsidRPr="00711F0E" w:rsidRDefault="00E24842" w:rsidP="00E24842">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E24842" w:rsidRPr="00711F0E" w:rsidRDefault="00E24842" w:rsidP="00E24842">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E24842" w:rsidRPr="00711F0E" w:rsidRDefault="00E24842" w:rsidP="00E24842">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E24842" w:rsidRPr="001B6047" w:rsidTr="00E24842">
        <w:trPr>
          <w:trHeight w:val="313"/>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641CD8A6FA7C498A95A5C5F73F318B4C"/>
                </w:placeholder>
                <w:showingPlcHdr/>
                <w:dataBinding w:prefixMappings="xmlns:ns0='http://wwww.hallomagic.com/xbrl/consistency' " w:xpath="/ns0:xbrlConsistency[1]/ccConsistency[1]/ccSign_IssuedCapitalneeq_instant_Y-11231_M[1]" w:storeItemID="{10BFCD5F-C131-425A-B07A-9B25CD3F430E}"/>
                <w:text/>
              </w:sdtPr>
              <w:sdtEndPr>
                <w:rPr>
                  <w:rStyle w:val="1Char"/>
                  <w:b/>
                  <w:bCs/>
                  <w:color w:val="000000" w:themeColor="text1"/>
                  <w:kern w:val="0"/>
                  <w:lang w:val="x-none" w:eastAsia="x-none"/>
                </w:rPr>
              </w:sdtEndPr>
              <w:sdtContent>
                <w:r w:rsidR="00E24842" w:rsidRPr="00480B8B">
                  <w:rPr>
                    <w:rStyle w:val="placeholder1Char"/>
                    <w:rFonts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40811392190841759002F7DBE30008A8"/>
                </w:placeholder>
                <w:showingPlcHdr/>
                <w:dataBinding w:prefixMappings="xmlns:ns0='http://wwww.hallomagic.com/xbrl/consistency' " w:xpath="/ns0:xbrlConsistency[1]/ccConsistency[1]/ccSign_CapitalSurplus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BC1A0A46419D456099EC2B51AAC1AD0B"/>
                </w:placeholder>
                <w:showingPlcHdr/>
                <w:dataBinding w:prefixMappings="xmlns:ns0='http://wwww.hallomagic.com/xbrl/consistency' " w:xpath="/ns0:xbrlConsistency[1]/ccConsistency[1]/ccSign_KuCunGu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1ABD5B4E3F244C078943A0F6DF52F130"/>
                </w:placeholder>
                <w:showingPlcHdr/>
                <w:dataBinding w:prefixMappings="xmlns:ns0='http://wwww.hallomagic.com/xbrl/consistency' " w:xpath="/ns0:xbrlConsistency[1]/ccConsistency[1]/ccSign_QiTaZongHeShouYi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83ECB5892A42478A90F337DB8B65D8F7"/>
                </w:placeholder>
                <w:showingPlcHdr/>
                <w:dataBinding w:prefixMappings="xmlns:ns0='http://wwww.hallomagic.com/xbrl/consistency' " w:xpath="/ns0:xbrlConsistency[1]/ccConsistency[1]/ccSign_SpecializedReserve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D610E54CBA804D0EB6CBD5611A5A740C"/>
                </w:placeholder>
                <w:showingPlcHdr/>
                <w:dataBinding w:prefixMappings="xmlns:ns0='http://wwww.hallomagic.com/xbrl/consistency' " w:xpath="/ns0:xbrlConsistency[1]/ccConsistency[1]/ccSign_SurplusReserves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F7DAD72BE2174D38B49B9CF438774FCC"/>
                </w:placeholder>
                <w:showingPlcHdr/>
                <w:dataBinding w:prefixMappings="xmlns:ns0='http://wwww.hallomagic.com/xbrl/consistency' " w:xpath="/ns0:xbrlConsistency[1]/ccConsistency[1]/ccSign_RetainedEarnings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C6DD4552572443B0ADDA14E2EBD2A6E9"/>
                </w:placeholder>
                <w:showingPlcHdr/>
                <w:dataBinding w:prefixMappings="xmlns:ns0='http://wwww.hallomagic.com/xbrl/consistency' " w:xpath="/ns0:xbrlConsistency[1]/ccConsistency[1]/ccSign_Equityneeq_instant_Y-11231_M[1]" w:storeItemID="{10BFCD5F-C131-425A-B07A-9B25CD3F430E}"/>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8946BF21623143C5B9ECABB0EA426D8A"/>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CBADF1B1E88B4066A8F9412EC7B4C0C0"/>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A7D8D77869C84AB6B630E30FE2CDA4A7"/>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4B6AD4BA6A7B45098BC81B696D6AE381"/>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1D4F9D583533456B9C2C02D41B0DBBF5"/>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C1B7FD404D7E4563961BE4475AAC1624"/>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7E3F6685597A4A2380EB2DB437B2E569"/>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96F4B44A6DD5404E8F4B870F27232538"/>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B860725A386243B7B5B48D446BC03940"/>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876DA43CD27A44CCBAE1BA6978EAFC30"/>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1DE3859DB72B4D48B71F983CA6B49858"/>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B57303EE3CDA41D2B02240AD34471F0A"/>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03455E43671D4507BB28BABBCB5DCD84"/>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3F7A38D7402F484C8AC06C69EE3AD21B"/>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DEC29D71DCE8451F95C732184E52D429"/>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E52605FB9CE24C329F42B7C6E19BA22E"/>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lastRenderedPageBreak/>
              <w:t>其他</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F0D141A2D381451DB15A1FB7E10E1C56"/>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89651704E0114E5AA6AEC9CF6078CCA1"/>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D5CDBA0592404FBCAF6A5711AB651276"/>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65549CAB07DC441085CABEEFF91D8796"/>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1238522D2B414A10984C20B69587C0B2"/>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E4A05E085F9D4A76A30FDFCA967D9083"/>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3771709477FB44228358CED2B7A7A6E8"/>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8E8BFF36E6E6408286CCAFB5A0F84DF0"/>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1A7BFED4FCE346468476E5D76169F9C3"/>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BFA0CE7B9D634D4FB0B1C3CB7C85FA3F"/>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AD322AB728514F7B89E6A7BC68467D3B"/>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1BDE563590E1489F881D6B7D8AAA8B98"/>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0600B813C761438587FE30C4835AC7F1"/>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A201AEE2E74421DA1B759FC3615DBBA"/>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34A9D6475E8F428AB3DE7E0F34377A57"/>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2557356994884BFA80ECB96CB8F004DB"/>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575E38F07D6A448EA79B0879441796BF"/>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9DBA00D93E7546A590311501F642A44A"/>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538E2D76771D4CBE85778142FFCDBE8F"/>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0F150D3CECA744ADA470F2B550B5BEA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5D45F1DC4E064A8C8740267B361906E6"/>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3A9DC202CAF84A278CEBCA0F99F19AAE"/>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8EDD10456029402BB02F53DA214058D9"/>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972AEDDA14BE4A4AA4E8F9C6724254D6"/>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47B6EADFFC38458FBF0F095A6F567FA2"/>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E6A985004C3D4457AA278038ED813CD3"/>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4DC5CF8D6467441BB981A64A43E392A6"/>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0C9757334E8A43D88554B9514686D4B1"/>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4AB2F4A9BE3B4A639819507E467CDF03"/>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B1133E9674134833A9D5DAF0A8B8EDF9"/>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035766B3F8924D39926D3FC9E4447E38"/>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7CF21E2D320048EDB389EACDB3FE06EE"/>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002E058408BE47C3A1B371DCED5FA86E"/>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5C252BAA32E0464BA997111D0B83B93A"/>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6E9FB1DFBA414380A3BB410AD5B611FC"/>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3844813D3C474931B16263838B5D000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36536D1070844E86AE1376666EE4F0A9"/>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E01D7E17A21D4B65927A55D539530F9A"/>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47D612F2F5484D8DA27F30486354E9AA"/>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EB041C5893684F39AD2019640ABA84C3"/>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112AACE3F3914661A43773A77F758879"/>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64D88A9884644DCA9F01F5D35E905DF7"/>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0F383B3C11BA4C919F841CC3B74BF9E7"/>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2A1E38C05876444D8EF39604CA119316"/>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CD0EC13CAC1B41DD8CC91F887586851F"/>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00B177FF0A074FA8A175EBE6DF235FA6"/>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68732BCD06A34F5A8CF4CD4FEE0FEA90"/>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2564378E617A45ADA049276E0CE21B32"/>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DEFA2AFF0FF24341B3DB3C6D8CAFFBB3"/>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85BBC5C862F4D008D8A873D246514B3"/>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D0E5959546DF4DB6A1D36F7D5F755A58"/>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6A20349E146E47A3B725639B4009192D"/>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3092C2B7C572417CAF0EE9784B6F8194"/>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B1AC32F3895448049500A8881CE0A23E"/>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09324B40622A4D66AFBFB2CB3ED68109"/>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57E6899BB4D4A9FBA09D67400641911"/>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30D731D6271C427E8054693B7B66F39B"/>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F8C4388623934DE0AB4E1D14A26A0D0D"/>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0F9719DB3A394B7189DE6DC693356033"/>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66E57B9DF99F445697142F834D83E830"/>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E73BC8A7F71F49D5B97C52AB58B689D0"/>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CC2BDF4441334733AD56ED04492A5FD3"/>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AB33A26B83D04A309D51CAA4D10D9CCF"/>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A91A040BC13F4F52A4EC54851454C246"/>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258D70798C064813A41C8902B6FA987E"/>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1E4BF6B24C514D73BB924F799149B359"/>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B92B22A744C441CA9001615A34451694"/>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3E1A983B96F54550A84A879A071C432B"/>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5869BB2EF8E548869423A939D3DD5750"/>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CE16306983984D5DA0A1DEBD394B69F3"/>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C103B67AAA3B4FDE9613561D9CB857BE"/>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F5A68ACF7B544E45A8D4AF7F07971D7C"/>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EB52237613FA4A08A3FCE6BBA0E5A151"/>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C7752190D4C1413790CE4F46A88EE7ED"/>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CE0CC4D837CC4027B47EED5D11992EDB"/>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45891AC3342403A925B9A214BB24F6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0A5363A25C3945E9A218C6B4DA4977C4"/>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C7BE4B332F7F466899DEE5D463395098"/>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6FE060EC24B24CE08C584C4CF85BB46A"/>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B7433E054FD04A18BDB7FE2A67B2D68C"/>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4634A578D0084F1983C0ABC95888300D"/>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FE6CBA3B520A4DBF977B9EE103FE9FDA"/>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4E0FEE7BEBFF4EE6942A8A1570E02C3E"/>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D4FCF798136F414688CA83DAB563645B"/>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D7F27EFF156445EFBC61179BF2E0D4D7"/>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93A9E6BC72FA40FBB5668D11F058C1DF"/>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460AAABA463B48809C0CA0B2AE4413B3"/>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75ADF512DD3E4479B5DA9F8BD549A288"/>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trHeight w:val="322"/>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FD2AAF55D3154E7AA719646D7EDB08B6"/>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927443B6FC5B4EB8A6E69F6A94E434EA"/>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CFB1BAC5A1D54A2F99109C6972C13858"/>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8FD109924759450AB3A15633B7707734"/>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456374C1E995490AB7217DC691230ED6"/>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2B8A62B7C7FB4223A709DF19EF13CE2C"/>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FC611C3982DD4A1285AC2C9B5775E851"/>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4EFBC190EE314A7EB30876D488EAEB7C"/>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trHeight w:val="322"/>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F3E1F3387279443DB9E4103DE4A27759"/>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0CA10E215C7A441B912AE81D68A9FED2"/>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7A6BCC520C8B46DAB38FC9578C0049D1"/>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4001BC8DBBDD41DBA10248C1A390FC80"/>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C55FBE821299444C8563777D9C60C959"/>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D4CC85937AF444779C6DD5710A030F1F"/>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88AE54623D964BFDAB42FEF2AA51128A"/>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CD28FD96A2CB4E448F0EC43555C92885"/>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327AE04A1248419995C1338E76BAF343"/>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171A73AAA7D84EA597774B687F7EACBD"/>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45A76010F0774EA5858DC3CF91D7C8A2"/>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76DECF391EE447A6BE117026FE8192C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0D61E3E1AFD04B7E8527BBFED5E9109A"/>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A15D822FB40C4D9489A55B75F34E6611"/>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346DC7C3754D4B2897DA969267EE1984"/>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364F3836C1844D94B1D1E95D02C53026"/>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4615F4CDB01644439E43F28B549F74E5"/>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CF8591604F84413BA63009C835E63A12"/>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DE1023BB780845F383C023D88A5AB2B8"/>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1C13343888194452A056F170D6CBC1B0"/>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2760912D5AA24FB6B80D65B3A5B9A043"/>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C35BA2C2705D45A79ED45D0265A3FE27"/>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5EBAE00F3243409CA691D756B913DFA7"/>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63E25486C83F435CB005A002DBA3C566"/>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2D00A22023EA4E76B95F4C5543026C48"/>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E6B2C5C09B7545A5AEB301CA4ADAC7D8"/>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30800B3961824C8790C8D4AFA0F5F861"/>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749F5975676E495486352F4DBD8E55DB"/>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8E308CC24A364832A922641DEC7EB031"/>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9F9D736E6B27447BAD28C211E3BBCB09"/>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BD0C9DEC58424921896A2FDBAFA1AB72"/>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37293A4312394B0BA14456076A316A5A"/>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FC267CAE77B6490AB6C21D85840AE6E9"/>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361D09D4476C43EFA406A0853BA960AD"/>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B9BAC74336B44E56876C3A3F32A60C53"/>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7292E48477BF4601899487110B524777"/>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D40B04651F7641FCB5C256E5AD601B77"/>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8C239616C6304EAFA7261B9698177284"/>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317CBA153611442FA5141C2EE797E0E3"/>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2CB3DAF0D0E04A55ADAD5F5765E62B65"/>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F4A52866343D43B8AB702779A35D6C16"/>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EAFA8FC39A9E42E7827453369AA7DE80"/>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D6FD5D33A584EDAA0800E437A804D6E"/>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7C5FDD0051B04D959048B5A427152242"/>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C6830BE038CF4404829E6B522259A074"/>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1850288641614CB1846FF197A31D5176"/>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222CD5A81B454E38BDDBF5F6F2EEA981"/>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81834D8CEA4C45B9BDDD36E0A2C85AB5"/>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ED3460BBDE434C209EAB41118A1B86C9"/>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5006DFD2D4FC4B80835C2D73D4860327"/>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EA04B76F57E84609A1713965D8A0D779"/>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E5FFFC654F434227A25494607147F4E0"/>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92FF257A2DF941219CFB0F96D1CB7309"/>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06797E5AF37C4CF0B9E3F60A5A88EA15"/>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4EEB05319692487490865F07B4801AEA"/>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5015FAB9D47E4492A2ABD6CC4C14FBBC"/>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AB5702599D0A475CB5D394D79FF873F4"/>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E28F4D59EC4B402FAD1843882705186E"/>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B81E579BB59F493FA955787B148470FC"/>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1ACBE032EEE48F78C3A433023D59CEE"/>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7075F100ED55436A9665B8C3A8266566"/>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48DD4132540D4D43B90A9D386835E861"/>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288F1194C9F40ECBCB1E202E6D58896"/>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05B4EB1965F54E73A0D69D9B326A4F68"/>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A86325E872BF48E1BADBD04C3C8DD71D"/>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9AB436A4BD224BC3A41C2E139D9146CC"/>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7D8EBF59FC0A4360BA858DB8224418F4"/>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6DF72A8A30C4D05863144D26D97F6F3"/>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16F8871267084D0CB82E1B4EE1EC0722"/>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D5A2A0F9F1D642198B3FA7FB9A25A0BF"/>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8C2085C5646A4A2283F373248412EC32"/>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FD92D84860B6407496C378B0B8075F77"/>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6C92DF040F184D6FBA456DB63A3BEA4A"/>
                </w:placeholder>
                <w:showingPlcHdr/>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B937FE5224E4E9FA8AA3281E9B545B8"/>
                </w:placeholder>
                <w:showingPlcHdr/>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2E58CDA2F8184984ABBB42C1442481ED"/>
                </w:placeholder>
                <w:showingPlcHdr/>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8C527DFC43A247BC9686DC38B9C8AF1B"/>
                </w:placeholder>
                <w:showingPlcHdr/>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4F1D8936782F43A1883CFED20A6F6501"/>
                </w:placeholder>
                <w:showingPlcHdr/>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0AF5CDCA26B84521835AB221BEAE4299"/>
                </w:placeholder>
                <w:showingPlcHdr/>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A8AA7A4A89BE4A4599F4A6D2AC5362CC"/>
                </w:placeholder>
                <w:showingPlcHdr/>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F33DE38C3AE746628AE7A8A69E4AFCB2"/>
                </w:placeholder>
                <w:showingPlcHdr/>
                <w:text/>
              </w:sdtPr>
              <w:sdtEndPr/>
              <w:sdtContent>
                <w:r w:rsidR="00E24842" w:rsidRPr="00480B8B">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711F0E" w:rsidRDefault="00E24842" w:rsidP="00E24842">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7A9F1BDECEB44B13A7E7622CB8E6FD1A"/>
                </w:placeholder>
                <w:showingPlcHdr/>
                <w:dataBinding w:prefixMappings="xmlns:ns0='http://wwww.hallomagic.com/xbrl/consistency' " w:xpath="/ns0:xbrlConsistency[1]/ccConsistency[1]/ccSign_IssuedCapital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701"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AF29B66346C48C5B8CEA8C70DEDC735"/>
                </w:placeholder>
                <w:showingPlcHdr/>
                <w:dataBinding w:prefixMappings="xmlns:ns0='http://wwww.hallomagic.com/xbrl/consistency' " w:xpath="/ns0:xbrlConsistency[1]/ccConsistency[1]/ccSign_CapitalSurplus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559"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E0E61457606B4C4D84FF72DAAAC160EE"/>
                </w:placeholder>
                <w:showingPlcHdr/>
                <w:dataBinding w:prefixMappings="xmlns:ns0='http://wwww.hallomagic.com/xbrl/consistency' " w:xpath="/ns0:xbrlConsistency[1]/ccConsistency[1]/ccSign_KuCunGu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843"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D71E5675A0E4F8AA3134E6F0A4F3498"/>
                </w:placeholder>
                <w:showingPlcHdr/>
                <w:dataBinding w:prefixMappings="xmlns:ns0='http://wwww.hallomagic.com/xbrl/consistency' " w:xpath="/ns0:xbrlConsistency[1]/ccConsistency[1]/ccSign_QiTaZongHeShouYi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27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11C326B9040C432DA1EB2DEA9099E9FE"/>
                </w:placeholder>
                <w:showingPlcHdr/>
                <w:dataBinding w:prefixMappings="xmlns:ns0='http://wwww.hallomagic.com/xbrl/consistency' " w:xpath="/ns0:xbrlConsistency[1]/ccConsistency[1]/ccSign_SpecializedReserve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17"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F5562A78BD024285AF2BDBB96EFBD536"/>
                </w:placeholder>
                <w:showingPlcHdr/>
                <w:dataBinding w:prefixMappings="xmlns:ns0='http://wwww.hallomagic.com/xbrl/consistency' " w:xpath="/ns0:xbrlConsistency[1]/ccConsistency[1]/ccSign_SurplusReserves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18"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9A4BCAFA0C0D4AB5B2CB4D2191B83044"/>
                </w:placeholder>
                <w:showingPlcHdr/>
                <w:dataBinding w:prefixMappings="xmlns:ns0='http://wwww.hallomagic.com/xbrl/consistency' " w:xpath="/ns0:xbrlConsistency[1]/ccConsistency[1]/ccSign_RetainedEarnings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c>
          <w:tcPr>
            <w:tcW w:w="1496" w:type="dxa"/>
            <w:shd w:val="clear" w:color="auto" w:fill="auto"/>
          </w:tcPr>
          <w:p w:rsidR="00E24842" w:rsidRPr="00480B8B"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4213977DD8D04DD6A6EC5241CA7A677A"/>
                </w:placeholder>
                <w:showingPlcHdr/>
                <w:dataBinding w:prefixMappings="xmlns:ns0='http://wwww.hallomagic.com/xbrl/consistency' " w:xpath="/ns0:xbrlConsistency[1]/ccConsistency[1]/ccSign_Equityneeq_instant_Y1231_M[1]" w:storeItemID="{10BFCD5F-C131-425A-B07A-9B25CD3F430E}"/>
                <w:text/>
              </w:sdtPr>
              <w:sdtEndPr/>
              <w:sdtContent>
                <w:r w:rsidR="00E24842" w:rsidRPr="00480B8B">
                  <w:rPr>
                    <w:rStyle w:val="placeholder1Char"/>
                    <w:rFonts w:eastAsiaTheme="minorEastAsia" w:hint="eastAsia"/>
                    <w:sz w:val="16"/>
                    <w:szCs w:val="16"/>
                  </w:rPr>
                  <w:t>____</w:t>
                </w:r>
              </w:sdtContent>
            </w:sdt>
          </w:p>
        </w:tc>
      </w:tr>
    </w:tbl>
    <w:p w:rsidR="00E24842" w:rsidRDefault="00E24842" w:rsidP="00E24842">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E24842" w:rsidRPr="001B6047" w:rsidTr="00E24842">
        <w:trPr>
          <w:jc w:val="center"/>
        </w:trPr>
        <w:tc>
          <w:tcPr>
            <w:tcW w:w="3544" w:type="dxa"/>
            <w:tcBorders>
              <w:bottom w:val="nil"/>
            </w:tcBorders>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E24842" w:rsidRPr="00A06E1A" w:rsidRDefault="00E24842" w:rsidP="00E24842">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E24842" w:rsidRPr="001B6047" w:rsidTr="00E24842">
        <w:trPr>
          <w:jc w:val="center"/>
        </w:trPr>
        <w:tc>
          <w:tcPr>
            <w:tcW w:w="3544" w:type="dxa"/>
            <w:tcBorders>
              <w:top w:val="nil"/>
              <w:bottom w:val="single" w:sz="4" w:space="0" w:color="5B9BD5" w:themeColor="accent1"/>
            </w:tcBorders>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E24842" w:rsidRPr="00A06E1A" w:rsidRDefault="00E24842" w:rsidP="00E24842">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E24842" w:rsidRPr="00A06E1A" w:rsidRDefault="00E24842" w:rsidP="00E24842">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E24842" w:rsidRPr="00A06E1A" w:rsidRDefault="00E24842" w:rsidP="00E24842">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C419E1C901674409877E29BBE18A47F8"/>
                </w:placeholder>
                <w:showingPlcHdr/>
                <w:text/>
              </w:sdtPr>
              <w:sdtEndPr/>
              <w:sdtContent>
                <w:r w:rsidR="00E24842" w:rsidRPr="00A06E1A">
                  <w:rPr>
                    <w:rStyle w:val="placeholder1Char"/>
                    <w:rFonts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ED9E7DF6412B4485B9D4BB518D93A79F"/>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5BB90421C6DD4D6489719EE4D0746640"/>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705F055F94CC471AB53DC564725AA3F7"/>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6A65D76F3EEE4DA0A2DB193DAD69707C"/>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88F7E60378D64865A49B4DC908BBDCD3"/>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709589903D1E485B96F298F898CF7666"/>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22667A36C0164FE18CD6A3BC0717043C"/>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2781D267A3D54B358BBE06D5EAB859F2"/>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509240EA3DA2405D8C4A462044A55854"/>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95683304375D453A9EFE21F33A9DC71F"/>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25B5E93E1DAD4DA9A60ABCE83136A666"/>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AB7DB2B1C4B24D7EBFEBE690C523953A"/>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C52ACF389AC24517887A0CA8C0F3E582"/>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F4B31C5800D04C29827F97A2E33F1869"/>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45EECF50DF5340DD9519AD7B71E440A5"/>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C18595C44D1C4598A063482672820AD0"/>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5187F25E8F44918B5437B3918161413"/>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8BEE18C692C14B93B2E30E721AC05DB1"/>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421AC301E67C451DA2ADD3E9BD19EE70"/>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E12EFEEECB224131A66763C54EAD1372"/>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925D5A469011469DAA0C0BF585EF472F"/>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DAF2209E65324662AAF2BE4A0F60214E"/>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FC0B7C1EA7B24EB3BDF45D5457C5D5D6"/>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AF82469A3E2645DC9553A50EF6410023"/>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A597B123D7E84F09A559810A9A74B463"/>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D2B8FF7EF2D349E281E3DEACEF777FE8"/>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888FE7A5288045F1BE3C8F1CAA5905F0"/>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35A64E20D334466D9656A58234BB2F7B"/>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6AE09C8F3E54C048AC32AF06FE2525D"/>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35D2FC00B5EF4180842AC89BFAB92F45"/>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06B17BFB01774F7B9F3E0D9E662EA7D0"/>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B20F008C7571415598AAC4BDAA195DC7"/>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2A4149772F834138816F24A5C3A214EB"/>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CB343A61CF0345AE81D2643CE3E8153D"/>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033C46AF9C0B427C92FDAE622802EDCD"/>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84A98B38CFE744A78700BC2B4FF1E49B"/>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5A2C7FD8C2E545B1A3D21A3402BA5828"/>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9A2A8FB4B9714F5093DBF89F3D78865C"/>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DB6F216470D64136BC0DB10B50AEF5BB"/>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180136987BC3446A959AD5C72FB081A0"/>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22A421FEC9D14F37B065850328B066B3"/>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F79A2A8D3411473CAF1C5264B04F428A"/>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37A22EFBE1CE4E55812E09697852314D"/>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65DFE451BF8C4A3CB1247BABE95A0239"/>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FD36B8A1770486D98BB92114B87C8E5"/>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84159A429CF54BDFA01BE9D186685B5E"/>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C34036437EF1462C8787F94778C6F0BA"/>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30919ADB68F84285A82075520E1468A4"/>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DD22AFF41F9E4750929C409C3D7A71B5"/>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F51F27BE6084F82B3845438AF56F19A"/>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80CECDD81D114C48BB7AD2640E43C58B"/>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677107703FAF42668F464B7A0748174F"/>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D4DB7E983ACF4E7B83CF88830746ED28"/>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7031459BA9504F28BCECBCFA5FE24BE4"/>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3F939FDB225C4B4FAA1FFAC91356983E"/>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79EC18927B6A487BA55124FC1DA6586F"/>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A844E27125E24B73895933FF00C5572F"/>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00D38A793CA34FB1A6C4C3578BCB9129"/>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F5AAA6F28D814A878068934A6BC8DEE4"/>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6DA7A784524C4F13A81567744195CC34"/>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275F2DA5DEE8419BB232D66C19A78441"/>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59158B4FAECD472FB33C9BF7CB510491"/>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4A51388FECEE40728F1711754925CA99"/>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69193271326948D78084A11E49936ABD"/>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BF97B232F5C54164869899EE956EE481"/>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9A69615BB3CA494FBDFCEE0F9BC74061"/>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C26D0C65DCE24F8C89540E14E5B7D975"/>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E7AE51C83D1A4265ACEDB346A0261BED"/>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EF8280D6F69A495BB710D9DC03448188"/>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DA1BD839792B427EAF0B592B4A814792"/>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2CEAB5B4372427EA12C2C9F71B53B17"/>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24603F8D7E24468B80316FB592191E94"/>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EDB4EE32E263475FA677FFBCCA2005E0"/>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3CAC8A749B0946E383DBEFF7E7F0E8B7"/>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00C83199025A4C89BA71FBA807811234"/>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14CBA98CF424C848FA1F4F7D8BDC3BF"/>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9DB795C90B454FD69C83CE7F085581CA"/>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72808D88ABA14E99BF1354DFEA2E0D1F"/>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B327A680CCA64B9A851CB44885AED01D"/>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509222EC9AD14022933599BBB4183815"/>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8A4EE8D5A3B04D05A3AE3BE7B80E69BE"/>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0EE35D24DDE043F5A57551765CB283C7"/>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3853EE9355FD4E00AA00990AD19E9447"/>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D490289B9DD4C9E9D36A4F608777B15"/>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54F165EF11A14591A1BEBD159AF53321"/>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C4E9C44CDA5246CBAE792FB624B13B20"/>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4ECBF3C2A224C56BBF7967F0DFB73C1"/>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4F811322CD4E4C0F8257E64728950A85"/>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7943B1C4DFC84338A3B8306E469EBD57"/>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8F31F880F37E4F6DA29E4CF601768EA8"/>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4F2A4F59B9BE48AFBB70C78F677BD169"/>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B0EA4F0E9EE44704BBB05A18B04CF8DA"/>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523A256F895B4A75AD67C725BD930ACB"/>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8B3514600678465F8067236B45684C1F"/>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B2A0D5ACD96E4606AF5D6EC77A149523"/>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DB5576CF83184F21863DC39E83440A87"/>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83B25EBBBF5B42788820C7E9B0CB4075"/>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C1AD5A86419B4CE9A462FD0FD26DF328"/>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817FC4577B040DA9D7CBF2850FCBF55"/>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59639A668A7456BA86E1BB331F92F70"/>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C21FEDB2AF754CCA89E03E8AD8BB6BC0"/>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BDDAE4043BE447C48E6AA1E2B3EC0041"/>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E06B51DC357A49F8BBCDB020B7F17855"/>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001EDAFBC5574806A7469376EF18F8D5"/>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A3D57B543E2B4ED6971C520D3117CCA2"/>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894E5BB844DF43A9895C109A776E131A"/>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AC82EE0ACE6045BB8274E70DDB10903C"/>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DDF9185A33E34F899E143C1DEFC1CA0B"/>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7F03D0FF85194C7DB912169ED87C9658"/>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34FFD8084E0A431B8C13646B2E2E4801"/>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BD4597141E49449789DB9003DFFF04F9"/>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trHeight w:val="322"/>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B0E68D0020D74344BBB66349219FE503"/>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E8C8CBCCAB614A0C8C6E7C63316A13AD"/>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7F4486733894496A047BC544D4DC470"/>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2675E80553634F9491D223ABD3E90E80"/>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8C7EDA9C0F0141EEB14769FF0DE516A6"/>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B5B7E9DA59D4BD5A66A5A114EC52E32"/>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8525BD9BBA2444E8AC4310D364ADC891"/>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4ECB840F7449411F8BCA9C5B8511C37D"/>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trHeight w:val="322"/>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788CBE3D49F46CFAABCBA4C3B5B4DB1"/>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E6C07A4AF8BC4A1C9BBCAB76964401E1"/>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BEDB8148639E4EA5A0FC618ECB4B0157"/>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5F0604E00C0B4246840F4CFCD9E67B32"/>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8B47D22302F8403F895E5F206F01E7F8"/>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14CD7203115E458EA4DB2DF0CF1777E5"/>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DD04E983FEBF46BA978C87E34114688B"/>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81C1915AA64E41A5B2DB0D1FA0B00672"/>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B0F7C8D10BB44A63B605D3E63D780BF9"/>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C0BA9EA2D8B54777A6D67C202B266FF2"/>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706450FE159C4FCC828E809058D100EC"/>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C7FE3F00478648B394B00EC74D9BA33E"/>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B32C88D66BE4F09949D58873F339DB4"/>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1BEEBA1BE33541069D8752F3FF89AF04"/>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A0ABD059DD32471481376458447421A4"/>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5E0F2B89D6094DADA85ECAD461BF9B10"/>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13BB3289584B4FF69AF7FF0B00305AB3"/>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A4097989F4134C39BD3419807E197FAE"/>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9971D56B70074F1694ACD8DF4DA69302"/>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C07B091E78C24BD0B7B40E881EED0132"/>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20C79CE6A919403DADAE24D64BB3B29A"/>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E99F37E7515C4135BA6016942216FC9D"/>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6F10CE9EBAD4CDE9C61609A9BD5AE0E"/>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B3E263072B8B499FAAF7331FEBBE6969"/>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935D49E2B25B48FCAA2DAA7FD69D8BBB"/>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CCB1F413562C4241B497FB6FF63FBA5C"/>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456BCC04B3AB435C8B21BE33BAA7FF7D"/>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9C0772195D2240888FED13206992B33E"/>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989B42E2333A470E9848B0C98635A76C"/>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B95B84448941435EA3F6BFF7442C79FD"/>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801A4DEB132E49B7A4D376E543F87D88"/>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33D9EE7F8AE4DFF996B122900A386D2"/>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F3BE78844E374CCE88CEE285FAFD679E"/>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3FDCD1C057774DF3848C486EEDC67757"/>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3F8EBE980DBF4213B35D834BB4863848"/>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84E6077EA84E41D6874B00C62AFDAB7A"/>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252BA6D05E4F41FA81DF30727F77CA3D"/>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DD9463C6313547B590142D093C00F97F"/>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284ECC658F1645FC8ACDF8ADDEDFCE26"/>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6BFBAA56348C477092F806BC3C9BD5D0"/>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439276B8874244648095059FBED9525F"/>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82F558C7A4E04B57A9F23977FD3B349D"/>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88648BB5326E42C1935E1B0A2B187F2B"/>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66F25657AE614A48B9EA56AB7A928064"/>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2F677FAC35E64E6CB9A5557C015F98FC"/>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3AE7F879759A422B830F22E59B858144"/>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21C64452D85E42299469E6DF8BF2063D"/>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E3C8EAC34AC641568DABC5366380F091"/>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EE4D989B94DF42BABA28AB47CAAEE974"/>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AB3526F6ADBD45E78ECF0A213D143634"/>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CC3CB7DA0DB64508937A3616F91F436D"/>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9687C48D26944BC580F548BF762B14DC"/>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304E73F909AE4EB98CF315E7109AA965"/>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43A23BB5F1404341B2C8FD80867EE689"/>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D1FDEE7DD7B0452198052DDC3F71A288"/>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78CF8241FA094B419FB65AD18FE5F5F8"/>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F1BE390C064E484792B6B27091343A6B"/>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14832CE3E204453E82DCA541701124C1"/>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1F3C1DEC918643A0A7E0448AA4DDB78F"/>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C5254EF1D2824972B7F5E3948A6F1C54"/>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D73606BEAD8A490CBD19EFEC6D9A6EC7"/>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16778DE03691486F95A8EBB4CF46605A"/>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67E50996DA8746C789ED8A9BBA878CCF"/>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976BB132065D4BB29EB4E3517759F637"/>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B0FD0476087C498EA7062CD8F7EEB92D"/>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62676923BB424A50AD438FEEE08641F2"/>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832A0E4FC5F84BFD80FC5289E3D6713C"/>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D299A8E530FC46EDA9696F161D822389"/>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472E8D20BDB74AA5B7134C3AE8C53B3D"/>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9AA1851D6FB84DC4A9E514A217EB6FA4"/>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5236CF6C892749A2B85A6C11C5CD0189"/>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796FDD3D72894D25922F36F94F48F47F"/>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lastRenderedPageBreak/>
              <w:t>（六）其他</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63A849EDE6F4446AB3EF22F802F80369"/>
                </w:placeholder>
                <w:showingPlcHdr/>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4E6F08BCDB7B46DCBB134B5879826383"/>
                </w:placeholder>
                <w:showingPlcHdr/>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BECD3BAB9B23441B8B8C6B1880062273"/>
                </w:placeholder>
                <w:showingPlcHdr/>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AF08030AB34545E0B273D433ED6C444B"/>
                </w:placeholder>
                <w:showingPlcHdr/>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5CA50C81FD7E4548912F908B39EC2904"/>
                </w:placeholder>
                <w:showingPlcHdr/>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32D3D899C68345A6B8951052B8C359B7"/>
                </w:placeholder>
                <w:showingPlcHdr/>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779C6DED76C74F92BCC587C9BB8DE0F7"/>
                </w:placeholder>
                <w:showingPlcHdr/>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777194B84C544FD9831276CA562A6A2"/>
                </w:placeholder>
                <w:showingPlcHdr/>
                <w:text/>
              </w:sdtPr>
              <w:sdtEndPr/>
              <w:sdtContent>
                <w:r w:rsidR="00E24842" w:rsidRPr="00A06E1A">
                  <w:rPr>
                    <w:rStyle w:val="placeholder1Char"/>
                    <w:rFonts w:eastAsiaTheme="minorEastAsia" w:hint="eastAsia"/>
                    <w:sz w:val="16"/>
                    <w:szCs w:val="16"/>
                  </w:rPr>
                  <w:t>____</w:t>
                </w:r>
              </w:sdtContent>
            </w:sdt>
          </w:p>
        </w:tc>
      </w:tr>
      <w:tr w:rsidR="00E24842" w:rsidRPr="001B6047" w:rsidTr="00E24842">
        <w:trPr>
          <w:jc w:val="center"/>
        </w:trPr>
        <w:tc>
          <w:tcPr>
            <w:tcW w:w="3544" w:type="dxa"/>
            <w:shd w:val="clear" w:color="auto" w:fill="D9D9D9" w:themeFill="background1" w:themeFillShade="D9"/>
            <w:vAlign w:val="center"/>
          </w:tcPr>
          <w:p w:rsidR="00E24842" w:rsidRPr="00A06E1A" w:rsidRDefault="00E24842" w:rsidP="00E24842">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EED4254A7BFB4074BAE535A9F3E41999"/>
                </w:placeholder>
                <w:showingPlcHdr/>
                <w:dataBinding w:prefixMappings="xmlns:ns0='http://wwww.hallomagic.com/xbrl/consistency' " w:xpath="/ns0:xbrlConsistency[1]/ccConsistency[1]/ccSign_IssuedCapital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701"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D6308D9D25304EF785E29273030C7B4A"/>
                </w:placeholder>
                <w:showingPlcHdr/>
                <w:dataBinding w:prefixMappings="xmlns:ns0='http://wwww.hallomagic.com/xbrl/consistency' " w:xpath="/ns0:xbrlConsistency[1]/ccConsistency[1]/ccSign_CapitalSurplus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559"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706010D52A0944A5ACF59E879462B272"/>
                </w:placeholder>
                <w:showingPlcHdr/>
                <w:dataBinding w:prefixMappings="xmlns:ns0='http://wwww.hallomagic.com/xbrl/consistency' " w:xpath="/ns0:xbrlConsistency[1]/ccConsistency[1]/ccSign_KuCunGu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843"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EDB05258FC24100913932DCA800D342"/>
                </w:placeholder>
                <w:showingPlcHdr/>
                <w:dataBinding w:prefixMappings="xmlns:ns0='http://wwww.hallomagic.com/xbrl/consistency' " w:xpath="/ns0:xbrlConsistency[1]/ccConsistency[1]/ccSign_QiTaZongHeShouYi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276"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3D794B2EA15A499A9566DBB7636F7718"/>
                </w:placeholder>
                <w:showingPlcHdr/>
                <w:dataBinding w:prefixMappings="xmlns:ns0='http://wwww.hallomagic.com/xbrl/consistency' " w:xpath="/ns0:xbrlConsistency[1]/ccConsistency[1]/ccSign_SpecializedReserve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417"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6D14F7345ABC4560A95F35F4A5707C4B"/>
                </w:placeholder>
                <w:showingPlcHdr/>
                <w:dataBinding w:prefixMappings="xmlns:ns0='http://wwww.hallomagic.com/xbrl/consistency' " w:xpath="/ns0:xbrlConsistency[1]/ccConsistency[1]/ccSign_SurplusReserves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418"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83C13189A3674CB589F0073B0B16D038"/>
                </w:placeholder>
                <w:showingPlcHdr/>
                <w:dataBinding w:prefixMappings="xmlns:ns0='http://wwww.hallomagic.com/xbrl/consistency' " w:xpath="/ns0:xbrlConsistency[1]/ccConsistency[1]/ccSign_RetainedEarnings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c>
          <w:tcPr>
            <w:tcW w:w="1524" w:type="dxa"/>
            <w:shd w:val="clear" w:color="auto" w:fill="auto"/>
          </w:tcPr>
          <w:p w:rsidR="00E24842" w:rsidRPr="00A06E1A" w:rsidRDefault="009C26B4" w:rsidP="00E2484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72EAC6E9C2D04E269F35428A75019CC9"/>
                </w:placeholder>
                <w:showingPlcHdr/>
                <w:dataBinding w:prefixMappings="xmlns:ns0='http://wwww.hallomagic.com/xbrl/consistency' " w:xpath="/ns0:xbrlConsistency[1]/ccConsistency[1]/ccSign_Equityneeq_instant_Y-11231_M[1]" w:storeItemID="{10BFCD5F-C131-425A-B07A-9B25CD3F430E}"/>
                <w:text/>
              </w:sdtPr>
              <w:sdtEndPr/>
              <w:sdtContent>
                <w:r w:rsidR="00E24842" w:rsidRPr="00A06E1A">
                  <w:rPr>
                    <w:rStyle w:val="placeholder1Char"/>
                    <w:rFonts w:eastAsiaTheme="minorEastAsia" w:hint="eastAsia"/>
                    <w:sz w:val="16"/>
                    <w:szCs w:val="16"/>
                  </w:rPr>
                  <w:t>____</w:t>
                </w:r>
              </w:sdtContent>
            </w:sdt>
          </w:p>
        </w:tc>
      </w:tr>
    </w:tbl>
    <w:p w:rsidR="00E24842" w:rsidRPr="0095201F" w:rsidRDefault="00E24842" w:rsidP="00E24842"/>
    <w:p w:rsidR="00E24842" w:rsidRDefault="00E24842"/>
    <w:bookmarkEnd w:id="25"/>
    <w:p w:rsidR="0066457D" w:rsidRDefault="0066457D" w:rsidP="000C7399"/>
    <w:p w:rsidR="000C7399" w:rsidRPr="0066457D" w:rsidRDefault="000C7399" w:rsidP="0066457D">
      <w:pPr>
        <w:sectPr w:rsidR="000C7399" w:rsidRPr="0066457D" w:rsidSect="0066457D">
          <w:pgSz w:w="16838" w:h="11906" w:orient="landscape"/>
          <w:pgMar w:top="1797" w:right="1440" w:bottom="1797" w:left="1440" w:header="851" w:footer="992" w:gutter="0"/>
          <w:cols w:space="425"/>
          <w:docGrid w:type="lines" w:linePitch="312"/>
        </w:sectPr>
      </w:pPr>
    </w:p>
    <w:p w:rsidR="000C7399" w:rsidRDefault="000C7399" w:rsidP="000C7399"/>
    <w:p w:rsidR="0077348E" w:rsidRPr="00542F44" w:rsidRDefault="0077348E" w:rsidP="0066457D">
      <w:pPr>
        <w:pStyle w:val="2"/>
      </w:pPr>
      <w:r w:rsidRPr="00542F44">
        <w:t>财务报表</w:t>
      </w:r>
      <w:r w:rsidRPr="00542F44">
        <w:rPr>
          <w:rFonts w:hint="eastAsia"/>
        </w:rPr>
        <w:t>附</w:t>
      </w:r>
      <w:r w:rsidRPr="00542F44">
        <w:t>注</w:t>
      </w:r>
    </w:p>
    <w:p w:rsidR="00B05A4B" w:rsidRPr="001B6047" w:rsidRDefault="00F2076A" w:rsidP="00B05A4B">
      <w:pPr>
        <w:rPr>
          <w:rFonts w:ascii="宋体" w:hAnsi="宋体"/>
          <w:b/>
          <w:bCs/>
          <w:color w:val="000000" w:themeColor="text1"/>
          <w:szCs w:val="21"/>
        </w:rPr>
      </w:pPr>
      <w:bookmarkStart w:id="28" w:name="_Toc241636382"/>
      <w:bookmarkStart w:id="29" w:name="_Toc247094011"/>
      <w:bookmarkStart w:id="30" w:name="_Toc247371786"/>
      <w:bookmarkStart w:id="31" w:name="_Toc369159472"/>
      <w:r>
        <w:rPr>
          <w:rFonts w:ascii="宋体" w:hAnsi="宋体"/>
          <w:b/>
          <w:bCs/>
          <w:color w:val="000000" w:themeColor="text1"/>
          <w:szCs w:val="21"/>
        </w:rPr>
        <w:br w:type="page"/>
      </w:r>
    </w:p>
    <w:bookmarkEnd w:id="28"/>
    <w:bookmarkEnd w:id="29"/>
    <w:bookmarkEnd w:id="30"/>
    <w:bookmarkEnd w:id="31"/>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lastRenderedPageBreak/>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32"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32"/>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1E0855D65BB54FFFB4B3CDDF176A75A9"/>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0C739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6B4" w:rsidRDefault="009C26B4" w:rsidP="00215E7C">
      <w:r>
        <w:separator/>
      </w:r>
    </w:p>
  </w:endnote>
  <w:endnote w:type="continuationSeparator" w:id="0">
    <w:p w:rsidR="009C26B4" w:rsidRDefault="009C26B4"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方正等线"/>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0626120"/>
      <w:docPartObj>
        <w:docPartGallery w:val="Page Numbers (Bottom of Page)"/>
        <w:docPartUnique/>
      </w:docPartObj>
    </w:sdtPr>
    <w:sdtEndPr/>
    <w:sdtContent>
      <w:p w:rsidR="00E24842" w:rsidRDefault="00E24842" w:rsidP="00542F44">
        <w:pPr>
          <w:pStyle w:val="a4"/>
          <w:jc w:val="center"/>
        </w:pPr>
        <w:r>
          <w:fldChar w:fldCharType="begin"/>
        </w:r>
        <w:r>
          <w:instrText>PAGE   \* MERGEFORMAT</w:instrText>
        </w:r>
        <w:r>
          <w:fldChar w:fldCharType="separate"/>
        </w:r>
        <w:r w:rsidR="0022686A" w:rsidRPr="0022686A">
          <w:rPr>
            <w:noProof/>
            <w:lang w:val="zh-CN"/>
          </w:rPr>
          <w:t>24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99805"/>
      <w:docPartObj>
        <w:docPartGallery w:val="Page Numbers (Bottom of Page)"/>
        <w:docPartUnique/>
      </w:docPartObj>
    </w:sdtPr>
    <w:sdtEndPr/>
    <w:sdtContent>
      <w:p w:rsidR="00E24842" w:rsidRDefault="00E24842" w:rsidP="00542F44">
        <w:pPr>
          <w:pStyle w:val="a4"/>
          <w:jc w:val="center"/>
        </w:pPr>
        <w:r>
          <w:fldChar w:fldCharType="begin"/>
        </w:r>
        <w:r>
          <w:instrText>PAGE   \* MERGEFORMAT</w:instrText>
        </w:r>
        <w:r>
          <w:fldChar w:fldCharType="separate"/>
        </w:r>
        <w:r w:rsidR="0022686A" w:rsidRPr="0022686A">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6B4" w:rsidRDefault="009C26B4" w:rsidP="00215E7C">
      <w:r>
        <w:separator/>
      </w:r>
    </w:p>
  </w:footnote>
  <w:footnote w:type="continuationSeparator" w:id="0">
    <w:p w:rsidR="009C26B4" w:rsidRDefault="009C26B4"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2" w:rsidRDefault="00E24842" w:rsidP="005041E2">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462493"/>
      <w:placeholder>
        <w:docPart w:val="50E8E4FB357645C4B93AF118A01B8304"/>
      </w:placeholder>
      <w:temporary/>
      <w:showingPlcHdr/>
    </w:sdtPr>
    <w:sdtEndPr/>
    <w:sdtContent>
      <w:p w:rsidR="00E24842" w:rsidRDefault="00E24842">
        <w:pPr>
          <w:pStyle w:val="a3"/>
        </w:pPr>
        <w:r>
          <w:rPr>
            <w:lang w:val="zh-CN"/>
          </w:rPr>
          <w:t>[</w:t>
        </w:r>
        <w:r>
          <w:rPr>
            <w:lang w:val="zh-CN"/>
          </w:rPr>
          <w:t>在此处键入</w:t>
        </w:r>
        <w:r>
          <w:rPr>
            <w:lang w:val="zh-CN"/>
          </w:rPr>
          <w:t>]</w:t>
        </w:r>
      </w:p>
    </w:sdtContent>
  </w:sdt>
  <w:p w:rsidR="00E24842" w:rsidRDefault="00E2484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2" w:rsidRDefault="00E24842" w:rsidP="00F2076A">
    <w:pPr>
      <w:pStyle w:val="a3"/>
      <w:tabs>
        <w:tab w:val="left" w:pos="1935"/>
      </w:tabs>
      <w:jc w:val="both"/>
    </w:pPr>
    <w:r>
      <w:tab/>
    </w:r>
    <w:r>
      <w:tab/>
    </w:r>
    <w:r>
      <w:tab/>
    </w:r>
    <w:r>
      <w:rPr>
        <w:rFonts w:hint="eastAsia"/>
      </w:rPr>
      <w:t>公告</w:t>
    </w:r>
    <w:r>
      <w:t>编号：</w:t>
    </w:r>
    <w:sdt>
      <w:sdtPr>
        <w:id w:val="1754237637"/>
        <w:lock w:val="sdtLocked"/>
        <w:placeholder>
          <w:docPart w:val="DD3D2F2ACB5D477F87DF2F6E598CEF14"/>
        </w:placeholder>
        <w:showingPlcHdr/>
        <w:dataBinding w:xpath="/ns0:root[1]/ns0:GongGaoBianHao[1]" w:storeItemID="{A422D626-B30F-4B42-9FB8-FE33AA3B1328}"/>
        <w:text/>
      </w:sdtPr>
      <w:sdtEndPr/>
      <w:sdtContent>
        <w:r w:rsidRPr="005A4913">
          <w:rPr>
            <w:rStyle w:val="placeholder1Char"/>
          </w:rPr>
          <w:t>_______</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2" w:rsidRPr="00865318" w:rsidRDefault="00E24842" w:rsidP="00865318">
    <w:pPr>
      <w:pStyle w:val="ym"/>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842" w:rsidRDefault="00E24842" w:rsidP="000C7399">
    <w:pPr>
      <w:pStyle w:val="ym"/>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8508ab20-7dca-4894-bc0a-b11a0ad91846"/>
    <w:docVar w:name="FinacialStatement" w:val="合并"/>
    <w:docVar w:name="ReportID" w:val="3128e27d-bb27-40fb-948a-080c52787972"/>
  </w:docVars>
  <w:rsids>
    <w:rsidRoot w:val="00E24842"/>
    <w:rsid w:val="000003AF"/>
    <w:rsid w:val="0000247A"/>
    <w:rsid w:val="00002D58"/>
    <w:rsid w:val="00003C9C"/>
    <w:rsid w:val="00003F47"/>
    <w:rsid w:val="000040E0"/>
    <w:rsid w:val="0000617B"/>
    <w:rsid w:val="0000687F"/>
    <w:rsid w:val="00006F1A"/>
    <w:rsid w:val="00006F7E"/>
    <w:rsid w:val="000104E1"/>
    <w:rsid w:val="00010A8A"/>
    <w:rsid w:val="00012DF3"/>
    <w:rsid w:val="0001375A"/>
    <w:rsid w:val="00014989"/>
    <w:rsid w:val="00016D3B"/>
    <w:rsid w:val="000203D0"/>
    <w:rsid w:val="000214FA"/>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457A7"/>
    <w:rsid w:val="0005255E"/>
    <w:rsid w:val="000545C8"/>
    <w:rsid w:val="0005489C"/>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67FEC"/>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4E47"/>
    <w:rsid w:val="00097A3A"/>
    <w:rsid w:val="000A0A3B"/>
    <w:rsid w:val="000A10DA"/>
    <w:rsid w:val="000A25CA"/>
    <w:rsid w:val="000A308C"/>
    <w:rsid w:val="000A355B"/>
    <w:rsid w:val="000A3732"/>
    <w:rsid w:val="000A49D0"/>
    <w:rsid w:val="000B0B2F"/>
    <w:rsid w:val="000B22E1"/>
    <w:rsid w:val="000B3F68"/>
    <w:rsid w:val="000B4263"/>
    <w:rsid w:val="000B4716"/>
    <w:rsid w:val="000B4BD3"/>
    <w:rsid w:val="000B58B5"/>
    <w:rsid w:val="000B5B3B"/>
    <w:rsid w:val="000B7870"/>
    <w:rsid w:val="000C248F"/>
    <w:rsid w:val="000C2C32"/>
    <w:rsid w:val="000C30DF"/>
    <w:rsid w:val="000C4861"/>
    <w:rsid w:val="000C4FEF"/>
    <w:rsid w:val="000C543D"/>
    <w:rsid w:val="000C6065"/>
    <w:rsid w:val="000C7399"/>
    <w:rsid w:val="000D052A"/>
    <w:rsid w:val="000D0E37"/>
    <w:rsid w:val="000D1218"/>
    <w:rsid w:val="000D36BC"/>
    <w:rsid w:val="000D3CB9"/>
    <w:rsid w:val="000D3FA3"/>
    <w:rsid w:val="000D403B"/>
    <w:rsid w:val="000D4AF8"/>
    <w:rsid w:val="000D75FA"/>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3A4E"/>
    <w:rsid w:val="001141FD"/>
    <w:rsid w:val="0011463C"/>
    <w:rsid w:val="0011583E"/>
    <w:rsid w:val="00120EA9"/>
    <w:rsid w:val="00122570"/>
    <w:rsid w:val="0012479D"/>
    <w:rsid w:val="00124A1D"/>
    <w:rsid w:val="00125845"/>
    <w:rsid w:val="00127B13"/>
    <w:rsid w:val="00127D24"/>
    <w:rsid w:val="001300EB"/>
    <w:rsid w:val="0013013D"/>
    <w:rsid w:val="0013114D"/>
    <w:rsid w:val="00132925"/>
    <w:rsid w:val="00132B57"/>
    <w:rsid w:val="00133879"/>
    <w:rsid w:val="001343E5"/>
    <w:rsid w:val="001348CB"/>
    <w:rsid w:val="00135D39"/>
    <w:rsid w:val="00136312"/>
    <w:rsid w:val="00137604"/>
    <w:rsid w:val="00140321"/>
    <w:rsid w:val="0014062E"/>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3E36"/>
    <w:rsid w:val="00154338"/>
    <w:rsid w:val="00156B18"/>
    <w:rsid w:val="0015768F"/>
    <w:rsid w:val="00157CE8"/>
    <w:rsid w:val="00162189"/>
    <w:rsid w:val="0016434C"/>
    <w:rsid w:val="0016538A"/>
    <w:rsid w:val="0016659B"/>
    <w:rsid w:val="0016696D"/>
    <w:rsid w:val="00170697"/>
    <w:rsid w:val="00173079"/>
    <w:rsid w:val="001737E6"/>
    <w:rsid w:val="00173892"/>
    <w:rsid w:val="00173CEA"/>
    <w:rsid w:val="0017469D"/>
    <w:rsid w:val="001764DE"/>
    <w:rsid w:val="001776E4"/>
    <w:rsid w:val="00180AD1"/>
    <w:rsid w:val="00183509"/>
    <w:rsid w:val="00184591"/>
    <w:rsid w:val="00184CE0"/>
    <w:rsid w:val="00185B02"/>
    <w:rsid w:val="0018734F"/>
    <w:rsid w:val="00187358"/>
    <w:rsid w:val="00190513"/>
    <w:rsid w:val="001910E7"/>
    <w:rsid w:val="00191D00"/>
    <w:rsid w:val="00192817"/>
    <w:rsid w:val="00192B5E"/>
    <w:rsid w:val="00193E8F"/>
    <w:rsid w:val="0019462B"/>
    <w:rsid w:val="00194A10"/>
    <w:rsid w:val="00194CC5"/>
    <w:rsid w:val="00195A4F"/>
    <w:rsid w:val="00196080"/>
    <w:rsid w:val="00196421"/>
    <w:rsid w:val="00196C6D"/>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C7F17"/>
    <w:rsid w:val="001D09A5"/>
    <w:rsid w:val="001D10BA"/>
    <w:rsid w:val="001D152A"/>
    <w:rsid w:val="001D1F7C"/>
    <w:rsid w:val="001D3170"/>
    <w:rsid w:val="001D32B4"/>
    <w:rsid w:val="001D5394"/>
    <w:rsid w:val="001D5486"/>
    <w:rsid w:val="001D56EC"/>
    <w:rsid w:val="001D5950"/>
    <w:rsid w:val="001D6D9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1846"/>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5EDB"/>
    <w:rsid w:val="002162D3"/>
    <w:rsid w:val="002175D6"/>
    <w:rsid w:val="00220916"/>
    <w:rsid w:val="00220DA2"/>
    <w:rsid w:val="00222D55"/>
    <w:rsid w:val="002231A5"/>
    <w:rsid w:val="0022348C"/>
    <w:rsid w:val="00223712"/>
    <w:rsid w:val="00224420"/>
    <w:rsid w:val="00224522"/>
    <w:rsid w:val="00226219"/>
    <w:rsid w:val="002267C4"/>
    <w:rsid w:val="0022686A"/>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0AF"/>
    <w:rsid w:val="00266143"/>
    <w:rsid w:val="00266E2C"/>
    <w:rsid w:val="00270959"/>
    <w:rsid w:val="002716C0"/>
    <w:rsid w:val="0027174B"/>
    <w:rsid w:val="00272923"/>
    <w:rsid w:val="00274209"/>
    <w:rsid w:val="00274B59"/>
    <w:rsid w:val="00274D6F"/>
    <w:rsid w:val="00275C83"/>
    <w:rsid w:val="00276E16"/>
    <w:rsid w:val="002776DE"/>
    <w:rsid w:val="0028279C"/>
    <w:rsid w:val="00282C52"/>
    <w:rsid w:val="00283F9B"/>
    <w:rsid w:val="002843C9"/>
    <w:rsid w:val="002849B1"/>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3E07"/>
    <w:rsid w:val="002B577B"/>
    <w:rsid w:val="002B69F4"/>
    <w:rsid w:val="002B6EE3"/>
    <w:rsid w:val="002B713C"/>
    <w:rsid w:val="002B752D"/>
    <w:rsid w:val="002B78F4"/>
    <w:rsid w:val="002B7DA1"/>
    <w:rsid w:val="002C018E"/>
    <w:rsid w:val="002C177D"/>
    <w:rsid w:val="002C442F"/>
    <w:rsid w:val="002C7B2C"/>
    <w:rsid w:val="002D0235"/>
    <w:rsid w:val="002D152A"/>
    <w:rsid w:val="002D1BB0"/>
    <w:rsid w:val="002D2844"/>
    <w:rsid w:val="002D4150"/>
    <w:rsid w:val="002D48B2"/>
    <w:rsid w:val="002D5299"/>
    <w:rsid w:val="002D5925"/>
    <w:rsid w:val="002D5A56"/>
    <w:rsid w:val="002D627E"/>
    <w:rsid w:val="002E0488"/>
    <w:rsid w:val="002E1290"/>
    <w:rsid w:val="002E1315"/>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1A7"/>
    <w:rsid w:val="00305F8D"/>
    <w:rsid w:val="003062B1"/>
    <w:rsid w:val="0030749F"/>
    <w:rsid w:val="003116CA"/>
    <w:rsid w:val="0031190C"/>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3872"/>
    <w:rsid w:val="00324CBE"/>
    <w:rsid w:val="00325F08"/>
    <w:rsid w:val="0032605D"/>
    <w:rsid w:val="003302D9"/>
    <w:rsid w:val="00330AE5"/>
    <w:rsid w:val="00334160"/>
    <w:rsid w:val="003346A7"/>
    <w:rsid w:val="0033558F"/>
    <w:rsid w:val="00335AEA"/>
    <w:rsid w:val="003374B6"/>
    <w:rsid w:val="00340E3A"/>
    <w:rsid w:val="00342D94"/>
    <w:rsid w:val="00343560"/>
    <w:rsid w:val="003443E5"/>
    <w:rsid w:val="003444E7"/>
    <w:rsid w:val="0034485E"/>
    <w:rsid w:val="003456BD"/>
    <w:rsid w:val="00346885"/>
    <w:rsid w:val="00346A2A"/>
    <w:rsid w:val="003506A0"/>
    <w:rsid w:val="00350A50"/>
    <w:rsid w:val="00351DEA"/>
    <w:rsid w:val="00351E0A"/>
    <w:rsid w:val="003525BC"/>
    <w:rsid w:val="00352623"/>
    <w:rsid w:val="00352886"/>
    <w:rsid w:val="003530DB"/>
    <w:rsid w:val="00354AA7"/>
    <w:rsid w:val="003559AA"/>
    <w:rsid w:val="00356DEE"/>
    <w:rsid w:val="0035721B"/>
    <w:rsid w:val="00357D7E"/>
    <w:rsid w:val="00360C3C"/>
    <w:rsid w:val="0036129E"/>
    <w:rsid w:val="003613F0"/>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604F"/>
    <w:rsid w:val="003870DE"/>
    <w:rsid w:val="00387844"/>
    <w:rsid w:val="00387A8F"/>
    <w:rsid w:val="00391A97"/>
    <w:rsid w:val="003924BE"/>
    <w:rsid w:val="003925F7"/>
    <w:rsid w:val="00392828"/>
    <w:rsid w:val="00392DBF"/>
    <w:rsid w:val="003945C1"/>
    <w:rsid w:val="003959AB"/>
    <w:rsid w:val="00395A0E"/>
    <w:rsid w:val="00396409"/>
    <w:rsid w:val="0039673A"/>
    <w:rsid w:val="0039760E"/>
    <w:rsid w:val="00397C09"/>
    <w:rsid w:val="00397D7C"/>
    <w:rsid w:val="00397DEC"/>
    <w:rsid w:val="003A1248"/>
    <w:rsid w:val="003A14D5"/>
    <w:rsid w:val="003A18B3"/>
    <w:rsid w:val="003A1F48"/>
    <w:rsid w:val="003A2048"/>
    <w:rsid w:val="003A2954"/>
    <w:rsid w:val="003A35DA"/>
    <w:rsid w:val="003A4002"/>
    <w:rsid w:val="003A4271"/>
    <w:rsid w:val="003A4B88"/>
    <w:rsid w:val="003A7208"/>
    <w:rsid w:val="003A74FB"/>
    <w:rsid w:val="003A7A84"/>
    <w:rsid w:val="003A7D59"/>
    <w:rsid w:val="003B0B36"/>
    <w:rsid w:val="003B1216"/>
    <w:rsid w:val="003B3132"/>
    <w:rsid w:val="003B318E"/>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3E22"/>
    <w:rsid w:val="003E603F"/>
    <w:rsid w:val="003E74CE"/>
    <w:rsid w:val="003E7A2C"/>
    <w:rsid w:val="003E7AD7"/>
    <w:rsid w:val="003F0339"/>
    <w:rsid w:val="003F0DF8"/>
    <w:rsid w:val="003F15BD"/>
    <w:rsid w:val="003F3CAA"/>
    <w:rsid w:val="003F3E33"/>
    <w:rsid w:val="003F4164"/>
    <w:rsid w:val="003F4F6C"/>
    <w:rsid w:val="003F6236"/>
    <w:rsid w:val="00402608"/>
    <w:rsid w:val="00404209"/>
    <w:rsid w:val="00404350"/>
    <w:rsid w:val="0040709F"/>
    <w:rsid w:val="00411788"/>
    <w:rsid w:val="00411BCF"/>
    <w:rsid w:val="00411C4B"/>
    <w:rsid w:val="0041253A"/>
    <w:rsid w:val="00412A5E"/>
    <w:rsid w:val="00412D97"/>
    <w:rsid w:val="00415989"/>
    <w:rsid w:val="00415D57"/>
    <w:rsid w:val="004162AF"/>
    <w:rsid w:val="00417244"/>
    <w:rsid w:val="004212BB"/>
    <w:rsid w:val="004212FF"/>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1D5"/>
    <w:rsid w:val="004443A4"/>
    <w:rsid w:val="004447BF"/>
    <w:rsid w:val="00444DBC"/>
    <w:rsid w:val="00445B44"/>
    <w:rsid w:val="0044688A"/>
    <w:rsid w:val="00447088"/>
    <w:rsid w:val="0044727E"/>
    <w:rsid w:val="0045066C"/>
    <w:rsid w:val="004516E5"/>
    <w:rsid w:val="00451AA4"/>
    <w:rsid w:val="0045223D"/>
    <w:rsid w:val="004530AF"/>
    <w:rsid w:val="00453102"/>
    <w:rsid w:val="0045489F"/>
    <w:rsid w:val="00455A9D"/>
    <w:rsid w:val="00455D7B"/>
    <w:rsid w:val="00456709"/>
    <w:rsid w:val="00456FAF"/>
    <w:rsid w:val="00457594"/>
    <w:rsid w:val="004608DE"/>
    <w:rsid w:val="00463530"/>
    <w:rsid w:val="0046386C"/>
    <w:rsid w:val="0046539A"/>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85BA1"/>
    <w:rsid w:val="004902C4"/>
    <w:rsid w:val="00491216"/>
    <w:rsid w:val="00491738"/>
    <w:rsid w:val="0049181E"/>
    <w:rsid w:val="00491C3B"/>
    <w:rsid w:val="004924D9"/>
    <w:rsid w:val="00492D80"/>
    <w:rsid w:val="00493FF9"/>
    <w:rsid w:val="00494B77"/>
    <w:rsid w:val="004962B8"/>
    <w:rsid w:val="004A058C"/>
    <w:rsid w:val="004A23FB"/>
    <w:rsid w:val="004A2938"/>
    <w:rsid w:val="004A3EC3"/>
    <w:rsid w:val="004A4FAB"/>
    <w:rsid w:val="004A6538"/>
    <w:rsid w:val="004A6AFE"/>
    <w:rsid w:val="004A6C01"/>
    <w:rsid w:val="004B10BC"/>
    <w:rsid w:val="004B14EA"/>
    <w:rsid w:val="004B2460"/>
    <w:rsid w:val="004B28B2"/>
    <w:rsid w:val="004B35AB"/>
    <w:rsid w:val="004B3E0B"/>
    <w:rsid w:val="004B3E71"/>
    <w:rsid w:val="004B5DBA"/>
    <w:rsid w:val="004B61E3"/>
    <w:rsid w:val="004B7008"/>
    <w:rsid w:val="004B7BCD"/>
    <w:rsid w:val="004C022D"/>
    <w:rsid w:val="004C08B3"/>
    <w:rsid w:val="004C0C75"/>
    <w:rsid w:val="004C2B74"/>
    <w:rsid w:val="004C3C35"/>
    <w:rsid w:val="004C3EDE"/>
    <w:rsid w:val="004C4424"/>
    <w:rsid w:val="004C45BC"/>
    <w:rsid w:val="004C59A2"/>
    <w:rsid w:val="004D0030"/>
    <w:rsid w:val="004D01D9"/>
    <w:rsid w:val="004D074D"/>
    <w:rsid w:val="004D07E0"/>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60B1"/>
    <w:rsid w:val="004E7522"/>
    <w:rsid w:val="004E78FB"/>
    <w:rsid w:val="004E7966"/>
    <w:rsid w:val="004F0857"/>
    <w:rsid w:val="004F12DF"/>
    <w:rsid w:val="004F25D4"/>
    <w:rsid w:val="004F3A19"/>
    <w:rsid w:val="004F4093"/>
    <w:rsid w:val="004F4286"/>
    <w:rsid w:val="004F4EE0"/>
    <w:rsid w:val="004F6CC0"/>
    <w:rsid w:val="004F728E"/>
    <w:rsid w:val="004F7D70"/>
    <w:rsid w:val="005014BF"/>
    <w:rsid w:val="00501EF2"/>
    <w:rsid w:val="00503775"/>
    <w:rsid w:val="0050394B"/>
    <w:rsid w:val="005039F4"/>
    <w:rsid w:val="005041E2"/>
    <w:rsid w:val="00504656"/>
    <w:rsid w:val="005047CF"/>
    <w:rsid w:val="00506C24"/>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4E52"/>
    <w:rsid w:val="00515411"/>
    <w:rsid w:val="0051702A"/>
    <w:rsid w:val="00520D7F"/>
    <w:rsid w:val="00520FB0"/>
    <w:rsid w:val="00521399"/>
    <w:rsid w:val="0052182E"/>
    <w:rsid w:val="00521D68"/>
    <w:rsid w:val="00521F49"/>
    <w:rsid w:val="00523D78"/>
    <w:rsid w:val="00525FD5"/>
    <w:rsid w:val="0052607F"/>
    <w:rsid w:val="00526564"/>
    <w:rsid w:val="0052669C"/>
    <w:rsid w:val="0052680E"/>
    <w:rsid w:val="00527436"/>
    <w:rsid w:val="005275C8"/>
    <w:rsid w:val="00527DF0"/>
    <w:rsid w:val="005327EB"/>
    <w:rsid w:val="005348F7"/>
    <w:rsid w:val="00536059"/>
    <w:rsid w:val="00537879"/>
    <w:rsid w:val="00537B5D"/>
    <w:rsid w:val="005410B7"/>
    <w:rsid w:val="0054154D"/>
    <w:rsid w:val="00542EC3"/>
    <w:rsid w:val="00542F44"/>
    <w:rsid w:val="0054314E"/>
    <w:rsid w:val="005450E0"/>
    <w:rsid w:val="00545D8B"/>
    <w:rsid w:val="00545F37"/>
    <w:rsid w:val="00545F9A"/>
    <w:rsid w:val="0054727E"/>
    <w:rsid w:val="00550D0F"/>
    <w:rsid w:val="00551EBE"/>
    <w:rsid w:val="00552120"/>
    <w:rsid w:val="00552268"/>
    <w:rsid w:val="00553918"/>
    <w:rsid w:val="005547EE"/>
    <w:rsid w:val="0055524B"/>
    <w:rsid w:val="00555F21"/>
    <w:rsid w:val="00557B67"/>
    <w:rsid w:val="00557C25"/>
    <w:rsid w:val="00561140"/>
    <w:rsid w:val="005611B4"/>
    <w:rsid w:val="005642AD"/>
    <w:rsid w:val="0056606B"/>
    <w:rsid w:val="005669CB"/>
    <w:rsid w:val="00567402"/>
    <w:rsid w:val="00567B38"/>
    <w:rsid w:val="00570C95"/>
    <w:rsid w:val="0057141C"/>
    <w:rsid w:val="00574616"/>
    <w:rsid w:val="0057597B"/>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5C3C"/>
    <w:rsid w:val="005960D8"/>
    <w:rsid w:val="00597484"/>
    <w:rsid w:val="005A179F"/>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5F7893"/>
    <w:rsid w:val="00601960"/>
    <w:rsid w:val="006019AF"/>
    <w:rsid w:val="00601BA0"/>
    <w:rsid w:val="00603464"/>
    <w:rsid w:val="00604A24"/>
    <w:rsid w:val="0060566F"/>
    <w:rsid w:val="00605F1F"/>
    <w:rsid w:val="00606BCA"/>
    <w:rsid w:val="00606EA7"/>
    <w:rsid w:val="00607049"/>
    <w:rsid w:val="00607263"/>
    <w:rsid w:val="006102E3"/>
    <w:rsid w:val="0061035F"/>
    <w:rsid w:val="0061049C"/>
    <w:rsid w:val="006104BB"/>
    <w:rsid w:val="006115BE"/>
    <w:rsid w:val="006129B8"/>
    <w:rsid w:val="006131EA"/>
    <w:rsid w:val="0061362C"/>
    <w:rsid w:val="0061398A"/>
    <w:rsid w:val="00613D87"/>
    <w:rsid w:val="00614B04"/>
    <w:rsid w:val="006166D2"/>
    <w:rsid w:val="0062029C"/>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2CE6"/>
    <w:rsid w:val="00643308"/>
    <w:rsid w:val="00643B17"/>
    <w:rsid w:val="00643B9B"/>
    <w:rsid w:val="006457DE"/>
    <w:rsid w:val="0064691D"/>
    <w:rsid w:val="00647E3B"/>
    <w:rsid w:val="006516F1"/>
    <w:rsid w:val="006520FC"/>
    <w:rsid w:val="00653738"/>
    <w:rsid w:val="00653944"/>
    <w:rsid w:val="006539C3"/>
    <w:rsid w:val="006540F7"/>
    <w:rsid w:val="00654FE7"/>
    <w:rsid w:val="00656093"/>
    <w:rsid w:val="00656288"/>
    <w:rsid w:val="006570F0"/>
    <w:rsid w:val="00660540"/>
    <w:rsid w:val="00660741"/>
    <w:rsid w:val="006613D7"/>
    <w:rsid w:val="0066165A"/>
    <w:rsid w:val="00661825"/>
    <w:rsid w:val="0066269F"/>
    <w:rsid w:val="0066289C"/>
    <w:rsid w:val="006630EE"/>
    <w:rsid w:val="00663A1E"/>
    <w:rsid w:val="00663B15"/>
    <w:rsid w:val="00663FF3"/>
    <w:rsid w:val="0066457D"/>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B8E"/>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636"/>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68F2"/>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2C3"/>
    <w:rsid w:val="007253AA"/>
    <w:rsid w:val="00725F47"/>
    <w:rsid w:val="00725F96"/>
    <w:rsid w:val="0072760F"/>
    <w:rsid w:val="0072781A"/>
    <w:rsid w:val="0073008C"/>
    <w:rsid w:val="00732AFE"/>
    <w:rsid w:val="00732D7B"/>
    <w:rsid w:val="00733CD4"/>
    <w:rsid w:val="007341A9"/>
    <w:rsid w:val="00734BEB"/>
    <w:rsid w:val="007376C1"/>
    <w:rsid w:val="00740EEA"/>
    <w:rsid w:val="00746C63"/>
    <w:rsid w:val="007470CF"/>
    <w:rsid w:val="00750F81"/>
    <w:rsid w:val="00752532"/>
    <w:rsid w:val="007529D5"/>
    <w:rsid w:val="00754683"/>
    <w:rsid w:val="007552C4"/>
    <w:rsid w:val="007554E7"/>
    <w:rsid w:val="007555EF"/>
    <w:rsid w:val="007558B8"/>
    <w:rsid w:val="0075711D"/>
    <w:rsid w:val="00757D26"/>
    <w:rsid w:val="00760CC2"/>
    <w:rsid w:val="00761CD6"/>
    <w:rsid w:val="0076222E"/>
    <w:rsid w:val="0076228A"/>
    <w:rsid w:val="00762479"/>
    <w:rsid w:val="00763B5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198"/>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4E7"/>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19B9"/>
    <w:rsid w:val="007D202E"/>
    <w:rsid w:val="007D343D"/>
    <w:rsid w:val="007D3971"/>
    <w:rsid w:val="007D49EF"/>
    <w:rsid w:val="007D6BF1"/>
    <w:rsid w:val="007E12E9"/>
    <w:rsid w:val="007E1B13"/>
    <w:rsid w:val="007E2121"/>
    <w:rsid w:val="007E2D5E"/>
    <w:rsid w:val="007E3890"/>
    <w:rsid w:val="007E3A81"/>
    <w:rsid w:val="007E4119"/>
    <w:rsid w:val="007E42C9"/>
    <w:rsid w:val="007E444B"/>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1E8"/>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1DB"/>
    <w:rsid w:val="008569F3"/>
    <w:rsid w:val="00856C42"/>
    <w:rsid w:val="00857E2E"/>
    <w:rsid w:val="00857EC7"/>
    <w:rsid w:val="008603AD"/>
    <w:rsid w:val="00862128"/>
    <w:rsid w:val="008629D7"/>
    <w:rsid w:val="00862DCD"/>
    <w:rsid w:val="00863477"/>
    <w:rsid w:val="00863883"/>
    <w:rsid w:val="00865318"/>
    <w:rsid w:val="0086625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54C7"/>
    <w:rsid w:val="008971FC"/>
    <w:rsid w:val="00897FD3"/>
    <w:rsid w:val="008A075D"/>
    <w:rsid w:val="008A0F09"/>
    <w:rsid w:val="008A1C73"/>
    <w:rsid w:val="008A2E79"/>
    <w:rsid w:val="008A3995"/>
    <w:rsid w:val="008A3B9F"/>
    <w:rsid w:val="008A43D4"/>
    <w:rsid w:val="008A6798"/>
    <w:rsid w:val="008A699C"/>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2AB"/>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635E"/>
    <w:rsid w:val="008E7DDA"/>
    <w:rsid w:val="008F00DB"/>
    <w:rsid w:val="008F00EB"/>
    <w:rsid w:val="008F125F"/>
    <w:rsid w:val="008F1440"/>
    <w:rsid w:val="008F160E"/>
    <w:rsid w:val="008F3AE4"/>
    <w:rsid w:val="008F432C"/>
    <w:rsid w:val="008F5B3A"/>
    <w:rsid w:val="0090033B"/>
    <w:rsid w:val="00900570"/>
    <w:rsid w:val="009018C0"/>
    <w:rsid w:val="009029CD"/>
    <w:rsid w:val="009038B7"/>
    <w:rsid w:val="00904E50"/>
    <w:rsid w:val="009063A7"/>
    <w:rsid w:val="00906F8A"/>
    <w:rsid w:val="009102F1"/>
    <w:rsid w:val="0091039D"/>
    <w:rsid w:val="00911200"/>
    <w:rsid w:val="00912610"/>
    <w:rsid w:val="009126C4"/>
    <w:rsid w:val="0091498E"/>
    <w:rsid w:val="00914FA9"/>
    <w:rsid w:val="0091643E"/>
    <w:rsid w:val="00916851"/>
    <w:rsid w:val="009176DC"/>
    <w:rsid w:val="0092010E"/>
    <w:rsid w:val="009202F8"/>
    <w:rsid w:val="009209DD"/>
    <w:rsid w:val="00921EBB"/>
    <w:rsid w:val="009224FE"/>
    <w:rsid w:val="00922693"/>
    <w:rsid w:val="0092278E"/>
    <w:rsid w:val="00924F8B"/>
    <w:rsid w:val="00925566"/>
    <w:rsid w:val="00926C2E"/>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2C90"/>
    <w:rsid w:val="009554B2"/>
    <w:rsid w:val="009563E0"/>
    <w:rsid w:val="009567CC"/>
    <w:rsid w:val="00956A34"/>
    <w:rsid w:val="009571CD"/>
    <w:rsid w:val="009572F8"/>
    <w:rsid w:val="00960EDE"/>
    <w:rsid w:val="0096298C"/>
    <w:rsid w:val="0096306E"/>
    <w:rsid w:val="009638B1"/>
    <w:rsid w:val="00963944"/>
    <w:rsid w:val="0096399A"/>
    <w:rsid w:val="009644C7"/>
    <w:rsid w:val="0096461E"/>
    <w:rsid w:val="009657DD"/>
    <w:rsid w:val="009667D9"/>
    <w:rsid w:val="00967476"/>
    <w:rsid w:val="00970B1C"/>
    <w:rsid w:val="009713DD"/>
    <w:rsid w:val="00971B7E"/>
    <w:rsid w:val="00973A75"/>
    <w:rsid w:val="00975571"/>
    <w:rsid w:val="00975758"/>
    <w:rsid w:val="00975EF6"/>
    <w:rsid w:val="0097631C"/>
    <w:rsid w:val="00976CF6"/>
    <w:rsid w:val="0097785B"/>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26B4"/>
    <w:rsid w:val="009C42A1"/>
    <w:rsid w:val="009C48F6"/>
    <w:rsid w:val="009C77FE"/>
    <w:rsid w:val="009C7CB8"/>
    <w:rsid w:val="009D05C8"/>
    <w:rsid w:val="009D27E8"/>
    <w:rsid w:val="009D30F1"/>
    <w:rsid w:val="009D41AE"/>
    <w:rsid w:val="009D4724"/>
    <w:rsid w:val="009D5EFB"/>
    <w:rsid w:val="009D72B3"/>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4CB3"/>
    <w:rsid w:val="00A150AC"/>
    <w:rsid w:val="00A159F5"/>
    <w:rsid w:val="00A15BB4"/>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663"/>
    <w:rsid w:val="00A37AAA"/>
    <w:rsid w:val="00A42C23"/>
    <w:rsid w:val="00A44E32"/>
    <w:rsid w:val="00A46D2B"/>
    <w:rsid w:val="00A471E3"/>
    <w:rsid w:val="00A47754"/>
    <w:rsid w:val="00A50537"/>
    <w:rsid w:val="00A50A3D"/>
    <w:rsid w:val="00A528B0"/>
    <w:rsid w:val="00A53B9E"/>
    <w:rsid w:val="00A53C6F"/>
    <w:rsid w:val="00A54D1F"/>
    <w:rsid w:val="00A55115"/>
    <w:rsid w:val="00A5650F"/>
    <w:rsid w:val="00A57086"/>
    <w:rsid w:val="00A572FE"/>
    <w:rsid w:val="00A57A4B"/>
    <w:rsid w:val="00A60475"/>
    <w:rsid w:val="00A60F8A"/>
    <w:rsid w:val="00A614B2"/>
    <w:rsid w:val="00A6182C"/>
    <w:rsid w:val="00A62B6A"/>
    <w:rsid w:val="00A63B6D"/>
    <w:rsid w:val="00A65FB2"/>
    <w:rsid w:val="00A67B48"/>
    <w:rsid w:val="00A706BE"/>
    <w:rsid w:val="00A70A1B"/>
    <w:rsid w:val="00A715A4"/>
    <w:rsid w:val="00A725F2"/>
    <w:rsid w:val="00A748CC"/>
    <w:rsid w:val="00A752B4"/>
    <w:rsid w:val="00A752B6"/>
    <w:rsid w:val="00A75E2A"/>
    <w:rsid w:val="00A7636A"/>
    <w:rsid w:val="00A80778"/>
    <w:rsid w:val="00A80877"/>
    <w:rsid w:val="00A8197F"/>
    <w:rsid w:val="00A82D54"/>
    <w:rsid w:val="00A82ECD"/>
    <w:rsid w:val="00A83070"/>
    <w:rsid w:val="00A84854"/>
    <w:rsid w:val="00A856A1"/>
    <w:rsid w:val="00A87630"/>
    <w:rsid w:val="00A879CC"/>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4854"/>
    <w:rsid w:val="00AD5104"/>
    <w:rsid w:val="00AD5EF2"/>
    <w:rsid w:val="00AD6A2F"/>
    <w:rsid w:val="00AD7A8A"/>
    <w:rsid w:val="00AE04E5"/>
    <w:rsid w:val="00AE0778"/>
    <w:rsid w:val="00AE0D73"/>
    <w:rsid w:val="00AE270C"/>
    <w:rsid w:val="00AE2A7A"/>
    <w:rsid w:val="00AE37BD"/>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0889"/>
    <w:rsid w:val="00B5228C"/>
    <w:rsid w:val="00B55F45"/>
    <w:rsid w:val="00B56065"/>
    <w:rsid w:val="00B56149"/>
    <w:rsid w:val="00B56EBC"/>
    <w:rsid w:val="00B5785F"/>
    <w:rsid w:val="00B616A4"/>
    <w:rsid w:val="00B617E3"/>
    <w:rsid w:val="00B62057"/>
    <w:rsid w:val="00B6368E"/>
    <w:rsid w:val="00B641AF"/>
    <w:rsid w:val="00B66D10"/>
    <w:rsid w:val="00B67C89"/>
    <w:rsid w:val="00B67D52"/>
    <w:rsid w:val="00B7110F"/>
    <w:rsid w:val="00B71934"/>
    <w:rsid w:val="00B72DE0"/>
    <w:rsid w:val="00B733D5"/>
    <w:rsid w:val="00B735B9"/>
    <w:rsid w:val="00B74770"/>
    <w:rsid w:val="00B754CD"/>
    <w:rsid w:val="00B77021"/>
    <w:rsid w:val="00B7703E"/>
    <w:rsid w:val="00B77A79"/>
    <w:rsid w:val="00B806C5"/>
    <w:rsid w:val="00B81A6A"/>
    <w:rsid w:val="00B81D32"/>
    <w:rsid w:val="00B842F2"/>
    <w:rsid w:val="00B84CA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7099"/>
    <w:rsid w:val="00BA75DD"/>
    <w:rsid w:val="00BB01CF"/>
    <w:rsid w:val="00BB0B5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2ED8"/>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DBB"/>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391"/>
    <w:rsid w:val="00C53DD4"/>
    <w:rsid w:val="00C54C3A"/>
    <w:rsid w:val="00C61BA0"/>
    <w:rsid w:val="00C61FC1"/>
    <w:rsid w:val="00C62131"/>
    <w:rsid w:val="00C63AB0"/>
    <w:rsid w:val="00C63B67"/>
    <w:rsid w:val="00C64486"/>
    <w:rsid w:val="00C64F78"/>
    <w:rsid w:val="00C652EA"/>
    <w:rsid w:val="00C659F1"/>
    <w:rsid w:val="00C67051"/>
    <w:rsid w:val="00C671F8"/>
    <w:rsid w:val="00C67A10"/>
    <w:rsid w:val="00C7059C"/>
    <w:rsid w:val="00C71FD1"/>
    <w:rsid w:val="00C757CE"/>
    <w:rsid w:val="00C75DA6"/>
    <w:rsid w:val="00C822BD"/>
    <w:rsid w:val="00C83FFA"/>
    <w:rsid w:val="00C8421B"/>
    <w:rsid w:val="00C85D9C"/>
    <w:rsid w:val="00C8746F"/>
    <w:rsid w:val="00C87887"/>
    <w:rsid w:val="00C90548"/>
    <w:rsid w:val="00C90591"/>
    <w:rsid w:val="00C92E67"/>
    <w:rsid w:val="00C94AB7"/>
    <w:rsid w:val="00C950BF"/>
    <w:rsid w:val="00C9588C"/>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6F2"/>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414"/>
    <w:rsid w:val="00CE47A3"/>
    <w:rsid w:val="00CE4866"/>
    <w:rsid w:val="00CE5BE6"/>
    <w:rsid w:val="00CE6A09"/>
    <w:rsid w:val="00CF07A7"/>
    <w:rsid w:val="00CF0C23"/>
    <w:rsid w:val="00CF18E2"/>
    <w:rsid w:val="00CF1CE9"/>
    <w:rsid w:val="00CF30A5"/>
    <w:rsid w:val="00CF445E"/>
    <w:rsid w:val="00CF5FC9"/>
    <w:rsid w:val="00CF78E7"/>
    <w:rsid w:val="00D00FDA"/>
    <w:rsid w:val="00D0118D"/>
    <w:rsid w:val="00D02A7A"/>
    <w:rsid w:val="00D037C1"/>
    <w:rsid w:val="00D037C4"/>
    <w:rsid w:val="00D03E69"/>
    <w:rsid w:val="00D03F57"/>
    <w:rsid w:val="00D0470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2DFB"/>
    <w:rsid w:val="00D337EC"/>
    <w:rsid w:val="00D34169"/>
    <w:rsid w:val="00D35B88"/>
    <w:rsid w:val="00D370EA"/>
    <w:rsid w:val="00D37C0E"/>
    <w:rsid w:val="00D418A8"/>
    <w:rsid w:val="00D41AF9"/>
    <w:rsid w:val="00D42E47"/>
    <w:rsid w:val="00D43F69"/>
    <w:rsid w:val="00D45443"/>
    <w:rsid w:val="00D465D1"/>
    <w:rsid w:val="00D46B75"/>
    <w:rsid w:val="00D5044C"/>
    <w:rsid w:val="00D5052B"/>
    <w:rsid w:val="00D50BB5"/>
    <w:rsid w:val="00D51111"/>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A59E2"/>
    <w:rsid w:val="00DB0482"/>
    <w:rsid w:val="00DB0C11"/>
    <w:rsid w:val="00DB0EB4"/>
    <w:rsid w:val="00DB3260"/>
    <w:rsid w:val="00DB450F"/>
    <w:rsid w:val="00DB508E"/>
    <w:rsid w:val="00DB546F"/>
    <w:rsid w:val="00DB55D9"/>
    <w:rsid w:val="00DB5C3A"/>
    <w:rsid w:val="00DB706F"/>
    <w:rsid w:val="00DB7DF5"/>
    <w:rsid w:val="00DC25EB"/>
    <w:rsid w:val="00DC27BA"/>
    <w:rsid w:val="00DC2953"/>
    <w:rsid w:val="00DC3E08"/>
    <w:rsid w:val="00DC3FF3"/>
    <w:rsid w:val="00DC4781"/>
    <w:rsid w:val="00DC4FD7"/>
    <w:rsid w:val="00DC6275"/>
    <w:rsid w:val="00DC749F"/>
    <w:rsid w:val="00DC76EB"/>
    <w:rsid w:val="00DD0354"/>
    <w:rsid w:val="00DD05FE"/>
    <w:rsid w:val="00DD0FDB"/>
    <w:rsid w:val="00DD15E7"/>
    <w:rsid w:val="00DD1714"/>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055B"/>
    <w:rsid w:val="00E111FA"/>
    <w:rsid w:val="00E1205A"/>
    <w:rsid w:val="00E12F67"/>
    <w:rsid w:val="00E1300F"/>
    <w:rsid w:val="00E13CEB"/>
    <w:rsid w:val="00E14510"/>
    <w:rsid w:val="00E1586B"/>
    <w:rsid w:val="00E15974"/>
    <w:rsid w:val="00E15E67"/>
    <w:rsid w:val="00E16600"/>
    <w:rsid w:val="00E17034"/>
    <w:rsid w:val="00E20751"/>
    <w:rsid w:val="00E20B4C"/>
    <w:rsid w:val="00E20F12"/>
    <w:rsid w:val="00E221AF"/>
    <w:rsid w:val="00E2225C"/>
    <w:rsid w:val="00E2312D"/>
    <w:rsid w:val="00E23295"/>
    <w:rsid w:val="00E23980"/>
    <w:rsid w:val="00E24201"/>
    <w:rsid w:val="00E24842"/>
    <w:rsid w:val="00E24F43"/>
    <w:rsid w:val="00E24FC5"/>
    <w:rsid w:val="00E27D9C"/>
    <w:rsid w:val="00E30A03"/>
    <w:rsid w:val="00E3113B"/>
    <w:rsid w:val="00E31262"/>
    <w:rsid w:val="00E34419"/>
    <w:rsid w:val="00E34B82"/>
    <w:rsid w:val="00E3546D"/>
    <w:rsid w:val="00E35509"/>
    <w:rsid w:val="00E36EFB"/>
    <w:rsid w:val="00E375BA"/>
    <w:rsid w:val="00E37E4F"/>
    <w:rsid w:val="00E405A4"/>
    <w:rsid w:val="00E409F2"/>
    <w:rsid w:val="00E40F9E"/>
    <w:rsid w:val="00E4133A"/>
    <w:rsid w:val="00E41A3B"/>
    <w:rsid w:val="00E422DC"/>
    <w:rsid w:val="00E435BD"/>
    <w:rsid w:val="00E43D3C"/>
    <w:rsid w:val="00E4468D"/>
    <w:rsid w:val="00E455B3"/>
    <w:rsid w:val="00E45A45"/>
    <w:rsid w:val="00E46551"/>
    <w:rsid w:val="00E474CD"/>
    <w:rsid w:val="00E51204"/>
    <w:rsid w:val="00E5190E"/>
    <w:rsid w:val="00E5199C"/>
    <w:rsid w:val="00E56FCD"/>
    <w:rsid w:val="00E60F8B"/>
    <w:rsid w:val="00E60FA5"/>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326"/>
    <w:rsid w:val="00E81BEB"/>
    <w:rsid w:val="00E81CD9"/>
    <w:rsid w:val="00E8272F"/>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61B"/>
    <w:rsid w:val="00EA18EF"/>
    <w:rsid w:val="00EA1960"/>
    <w:rsid w:val="00EA4134"/>
    <w:rsid w:val="00EA5DF7"/>
    <w:rsid w:val="00EA6EBA"/>
    <w:rsid w:val="00EA71BA"/>
    <w:rsid w:val="00EA7512"/>
    <w:rsid w:val="00EB0EB4"/>
    <w:rsid w:val="00EB1A52"/>
    <w:rsid w:val="00EB1DDE"/>
    <w:rsid w:val="00EB3334"/>
    <w:rsid w:val="00EB4287"/>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4566"/>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0AB"/>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336B"/>
    <w:rsid w:val="00F171A1"/>
    <w:rsid w:val="00F176EA"/>
    <w:rsid w:val="00F17B91"/>
    <w:rsid w:val="00F17CEB"/>
    <w:rsid w:val="00F2011D"/>
    <w:rsid w:val="00F2076A"/>
    <w:rsid w:val="00F21536"/>
    <w:rsid w:val="00F22107"/>
    <w:rsid w:val="00F22910"/>
    <w:rsid w:val="00F238F0"/>
    <w:rsid w:val="00F23C36"/>
    <w:rsid w:val="00F2417E"/>
    <w:rsid w:val="00F24E49"/>
    <w:rsid w:val="00F258FF"/>
    <w:rsid w:val="00F27944"/>
    <w:rsid w:val="00F318A4"/>
    <w:rsid w:val="00F31F29"/>
    <w:rsid w:val="00F337EF"/>
    <w:rsid w:val="00F33EA4"/>
    <w:rsid w:val="00F35122"/>
    <w:rsid w:val="00F3550D"/>
    <w:rsid w:val="00F36030"/>
    <w:rsid w:val="00F360B8"/>
    <w:rsid w:val="00F3752B"/>
    <w:rsid w:val="00F37EDC"/>
    <w:rsid w:val="00F40D9D"/>
    <w:rsid w:val="00F41B03"/>
    <w:rsid w:val="00F42853"/>
    <w:rsid w:val="00F42E44"/>
    <w:rsid w:val="00F454B9"/>
    <w:rsid w:val="00F45774"/>
    <w:rsid w:val="00F45BDD"/>
    <w:rsid w:val="00F47578"/>
    <w:rsid w:val="00F5080F"/>
    <w:rsid w:val="00F50F1A"/>
    <w:rsid w:val="00F5212D"/>
    <w:rsid w:val="00F53FD4"/>
    <w:rsid w:val="00F54A33"/>
    <w:rsid w:val="00F55087"/>
    <w:rsid w:val="00F56234"/>
    <w:rsid w:val="00F56244"/>
    <w:rsid w:val="00F56614"/>
    <w:rsid w:val="00F602F0"/>
    <w:rsid w:val="00F61AFE"/>
    <w:rsid w:val="00F6249A"/>
    <w:rsid w:val="00F62B04"/>
    <w:rsid w:val="00F634EE"/>
    <w:rsid w:val="00F63D2D"/>
    <w:rsid w:val="00F67EAA"/>
    <w:rsid w:val="00F71253"/>
    <w:rsid w:val="00F713BD"/>
    <w:rsid w:val="00F71542"/>
    <w:rsid w:val="00F71664"/>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2415"/>
    <w:rsid w:val="00FB344A"/>
    <w:rsid w:val="00FB4157"/>
    <w:rsid w:val="00FB43F2"/>
    <w:rsid w:val="00FB7304"/>
    <w:rsid w:val="00FC09BA"/>
    <w:rsid w:val="00FC0A31"/>
    <w:rsid w:val="00FC271E"/>
    <w:rsid w:val="00FC3AA7"/>
    <w:rsid w:val="00FC3D28"/>
    <w:rsid w:val="00FC4AFB"/>
    <w:rsid w:val="00FC5C43"/>
    <w:rsid w:val="00FC6251"/>
    <w:rsid w:val="00FC6FDB"/>
    <w:rsid w:val="00FD25A4"/>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F477C0-C0D6-4111-8ED9-F8AD0D25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paragraph" w:styleId="5">
    <w:name w:val="heading 5"/>
    <w:basedOn w:val="a"/>
    <w:next w:val="a"/>
    <w:link w:val="5Char"/>
    <w:uiPriority w:val="9"/>
    <w:unhideWhenUsed/>
    <w:qFormat/>
    <w:rsid w:val="004212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0">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1">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595C3C"/>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595C3C"/>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2">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 w:type="paragraph" w:customStyle="1" w:styleId="ym">
    <w:name w:val="ym"/>
    <w:basedOn w:val="a3"/>
    <w:next w:val="0"/>
    <w:link w:val="ymChar"/>
    <w:qFormat/>
    <w:rsid w:val="00DA59E2"/>
    <w:pPr>
      <w:pBdr>
        <w:bottom w:val="none" w:sz="0" w:space="0" w:color="auto"/>
      </w:pBdr>
      <w:jc w:val="both"/>
    </w:pPr>
  </w:style>
  <w:style w:type="paragraph" w:styleId="aff2">
    <w:name w:val="Closing"/>
    <w:basedOn w:val="a"/>
    <w:link w:val="Chard"/>
    <w:uiPriority w:val="99"/>
    <w:semiHidden/>
    <w:unhideWhenUsed/>
    <w:rsid w:val="00DA59E2"/>
    <w:pPr>
      <w:ind w:leftChars="2100" w:left="100"/>
    </w:pPr>
  </w:style>
  <w:style w:type="character" w:customStyle="1" w:styleId="Chard">
    <w:name w:val="结束语 Char"/>
    <w:basedOn w:val="a0"/>
    <w:link w:val="aff2"/>
    <w:uiPriority w:val="99"/>
    <w:semiHidden/>
    <w:rsid w:val="00DA59E2"/>
    <w:rPr>
      <w:rFonts w:ascii="Calibri" w:eastAsia="宋体" w:hAnsi="Calibri" w:cs="Times New Roman"/>
    </w:rPr>
  </w:style>
  <w:style w:type="character" w:customStyle="1" w:styleId="ymChar">
    <w:name w:val="ym Char"/>
    <w:basedOn w:val="Char"/>
    <w:link w:val="ym"/>
    <w:rsid w:val="00DA59E2"/>
    <w:rPr>
      <w:sz w:val="18"/>
      <w:szCs w:val="18"/>
    </w:rPr>
  </w:style>
  <w:style w:type="paragraph" w:customStyle="1" w:styleId="DC8F259E0FB04DDBA9D3E37963102C59">
    <w:name w:val="DC8F259E0FB04DDBA9D3E37963102C59"/>
    <w:rsid w:val="004212FF"/>
    <w:pPr>
      <w:widowControl w:val="0"/>
      <w:jc w:val="both"/>
    </w:pPr>
  </w:style>
  <w:style w:type="character" w:customStyle="1" w:styleId="5Char">
    <w:name w:val="标题 5 Char"/>
    <w:basedOn w:val="a0"/>
    <w:link w:val="5"/>
    <w:uiPriority w:val="9"/>
    <w:rsid w:val="004212FF"/>
    <w:rPr>
      <w:rFonts w:ascii="Calibri" w:eastAsia="宋体" w:hAnsi="Calibri" w:cs="Times New Roman"/>
      <w:b/>
      <w:bCs/>
      <w:sz w:val="28"/>
      <w:szCs w:val="28"/>
    </w:rPr>
  </w:style>
  <w:style w:type="paragraph" w:customStyle="1" w:styleId="placeholder">
    <w:name w:val="placeholder"/>
    <w:basedOn w:val="a"/>
    <w:link w:val="placeholderChar"/>
    <w:rsid w:val="00E24842"/>
    <w:pPr>
      <w:widowControl/>
      <w:jc w:val="right"/>
    </w:pPr>
    <w:rPr>
      <w:rFonts w:asciiTheme="minorEastAsia" w:eastAsiaTheme="minorEastAsia" w:hAnsiTheme="minorEastAsia"/>
      <w:color w:val="7F7F7F" w:themeColor="text1" w:themeTint="80"/>
      <w:szCs w:val="24"/>
    </w:rPr>
  </w:style>
  <w:style w:type="character" w:customStyle="1" w:styleId="placeholderChar">
    <w:name w:val="placeholder Char"/>
    <w:basedOn w:val="a0"/>
    <w:link w:val="placeholder"/>
    <w:rsid w:val="00E24842"/>
    <w:rPr>
      <w:rFonts w:asciiTheme="minorEastAsia" w:hAnsiTheme="minorEastAsia" w:cs="Times New Roman"/>
      <w:color w:val="7F7F7F" w:themeColor="text1" w:themeTint="8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styles" Target="styl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29319;&#29275;&#37329;&#26381;\&#33891;&#31192;&#21161;&#25163;\Template\GB01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D8620423DD4680AD395F0FE260592C"/>
        <w:category>
          <w:name w:val="常规"/>
          <w:gallery w:val="placeholder"/>
        </w:category>
        <w:types>
          <w:type w:val="bbPlcHdr"/>
        </w:types>
        <w:behaviors>
          <w:behavior w:val="content"/>
        </w:behaviors>
        <w:guid w:val="{71D95116-3771-428A-980F-6E4C3522DDD7}"/>
      </w:docPartPr>
      <w:docPartBody>
        <w:p w:rsidR="008D62EF" w:rsidRDefault="008D62EF">
          <w:pPr>
            <w:pStyle w:val="55D8620423DD4680AD395F0FE260592C"/>
          </w:pPr>
          <w:r w:rsidRPr="00F254F3">
            <w:rPr>
              <w:rStyle w:val="a3"/>
              <w:rFonts w:hint="eastAsia"/>
            </w:rPr>
            <w:t>单击此处输入文字。</w:t>
          </w:r>
        </w:p>
      </w:docPartBody>
    </w:docPart>
    <w:docPart>
      <w:docPartPr>
        <w:name w:val="20356AB86A6D451595C9D2D9C269C687"/>
        <w:category>
          <w:name w:val="常规"/>
          <w:gallery w:val="placeholder"/>
        </w:category>
        <w:types>
          <w:type w:val="bbPlcHdr"/>
        </w:types>
        <w:behaviors>
          <w:behavior w:val="content"/>
        </w:behaviors>
        <w:guid w:val="{B037CE30-4A48-4F02-A22E-9EC18995F939}"/>
      </w:docPartPr>
      <w:docPartBody>
        <w:p w:rsidR="008D62EF" w:rsidRDefault="008D62EF">
          <w:pPr>
            <w:pStyle w:val="20356AB86A6D451595C9D2D9C269C687"/>
          </w:pPr>
          <w:r w:rsidRPr="006C405C">
            <w:rPr>
              <w:rStyle w:val="placeholder1Char"/>
            </w:rPr>
            <w:t>____________</w:t>
          </w:r>
        </w:p>
      </w:docPartBody>
    </w:docPart>
    <w:docPart>
      <w:docPartPr>
        <w:name w:val="CEE799041E3F4F488BABCB752893AA61"/>
        <w:category>
          <w:name w:val="常规"/>
          <w:gallery w:val="placeholder"/>
        </w:category>
        <w:types>
          <w:type w:val="bbPlcHdr"/>
        </w:types>
        <w:behaviors>
          <w:behavior w:val="content"/>
        </w:behaviors>
        <w:guid w:val="{EA4BC812-8418-4FBB-B4EC-A2942FFAFEDB}"/>
      </w:docPartPr>
      <w:docPartBody>
        <w:p w:rsidR="008D62EF" w:rsidRDefault="008D62EF">
          <w:pPr>
            <w:pStyle w:val="CEE799041E3F4F488BABCB752893AA61"/>
          </w:pPr>
          <w:r w:rsidRPr="006C405C">
            <w:rPr>
              <w:rStyle w:val="placeholder1Char"/>
              <w:rFonts w:hint="eastAsia"/>
            </w:rPr>
            <w:t>_________________</w:t>
          </w:r>
        </w:p>
      </w:docPartBody>
    </w:docPart>
    <w:docPart>
      <w:docPartPr>
        <w:name w:val="AA9D94170FAA4842B0BB11C58392888B"/>
        <w:category>
          <w:name w:val="常规"/>
          <w:gallery w:val="placeholder"/>
        </w:category>
        <w:types>
          <w:type w:val="bbPlcHdr"/>
        </w:types>
        <w:behaviors>
          <w:behavior w:val="content"/>
        </w:behaviors>
        <w:guid w:val="{27A55F56-A63A-4058-838B-5B80D5A85531}"/>
      </w:docPartPr>
      <w:docPartBody>
        <w:p w:rsidR="008D62EF" w:rsidRDefault="008D62EF">
          <w:pPr>
            <w:pStyle w:val="AA9D94170FAA4842B0BB11C58392888B"/>
          </w:pPr>
          <w:r w:rsidRPr="006C405C">
            <w:rPr>
              <w:rStyle w:val="placeholder1Char"/>
              <w:rFonts w:hint="eastAsia"/>
            </w:rPr>
            <w:t>选择</w:t>
          </w:r>
        </w:p>
      </w:docPartBody>
    </w:docPart>
    <w:docPart>
      <w:docPartPr>
        <w:name w:val="B79767379FF2485E8DBADA6B61838371"/>
        <w:category>
          <w:name w:val="常规"/>
          <w:gallery w:val="placeholder"/>
        </w:category>
        <w:types>
          <w:type w:val="bbPlcHdr"/>
        </w:types>
        <w:behaviors>
          <w:behavior w:val="content"/>
        </w:behaviors>
        <w:guid w:val="{0D479CF9-ED3B-4C38-8E5F-77990FFF8B79}"/>
      </w:docPartPr>
      <w:docPartBody>
        <w:p w:rsidR="008D62EF" w:rsidRDefault="008D62EF">
          <w:pPr>
            <w:pStyle w:val="B79767379FF2485E8DBADA6B61838371"/>
          </w:pPr>
          <w:r w:rsidRPr="006C405C">
            <w:rPr>
              <w:rStyle w:val="placeholder1Char"/>
              <w:rFonts w:hint="eastAsia"/>
            </w:rPr>
            <w:t>选择</w:t>
          </w:r>
        </w:p>
      </w:docPartBody>
    </w:docPart>
    <w:docPart>
      <w:docPartPr>
        <w:name w:val="4E338F32457144F9A3D98674452E193B"/>
        <w:category>
          <w:name w:val="常规"/>
          <w:gallery w:val="placeholder"/>
        </w:category>
        <w:types>
          <w:type w:val="bbPlcHdr"/>
        </w:types>
        <w:behaviors>
          <w:behavior w:val="content"/>
        </w:behaviors>
        <w:guid w:val="{252B554B-EEDE-41BF-84F0-97879E3AB030}"/>
      </w:docPartPr>
      <w:docPartBody>
        <w:p w:rsidR="008D62EF" w:rsidRDefault="008D62EF">
          <w:pPr>
            <w:pStyle w:val="4E338F32457144F9A3D98674452E193B"/>
          </w:pPr>
          <w:r w:rsidRPr="006C405C">
            <w:rPr>
              <w:rStyle w:val="placeholder1Char"/>
              <w:rFonts w:hint="eastAsia"/>
            </w:rPr>
            <w:t>选择</w:t>
          </w:r>
        </w:p>
      </w:docPartBody>
    </w:docPart>
    <w:docPart>
      <w:docPartPr>
        <w:name w:val="C714C1388A774206998E168E6E13334E"/>
        <w:category>
          <w:name w:val="常规"/>
          <w:gallery w:val="placeholder"/>
        </w:category>
        <w:types>
          <w:type w:val="bbPlcHdr"/>
        </w:types>
        <w:behaviors>
          <w:behavior w:val="content"/>
        </w:behaviors>
        <w:guid w:val="{EC376EE7-F3EA-4914-9198-2DF7048F298B}"/>
      </w:docPartPr>
      <w:docPartBody>
        <w:p w:rsidR="008D62EF" w:rsidRDefault="008D62EF">
          <w:pPr>
            <w:pStyle w:val="C714C1388A774206998E168E6E13334E"/>
          </w:pPr>
          <w:r w:rsidRPr="006C405C">
            <w:rPr>
              <w:rStyle w:val="placeholder1Char"/>
            </w:rPr>
            <w:t>________________________</w:t>
          </w:r>
        </w:p>
      </w:docPartBody>
    </w:docPart>
    <w:docPart>
      <w:docPartPr>
        <w:name w:val="04EFE46583B746BD97128E7A3A956BE9"/>
        <w:category>
          <w:name w:val="常规"/>
          <w:gallery w:val="placeholder"/>
        </w:category>
        <w:types>
          <w:type w:val="bbPlcHdr"/>
        </w:types>
        <w:behaviors>
          <w:behavior w:val="content"/>
        </w:behaviors>
        <w:guid w:val="{FAA17069-4C2D-46A3-A095-A7CAE1DCEA8D}"/>
      </w:docPartPr>
      <w:docPartBody>
        <w:p w:rsidR="008D62EF" w:rsidRDefault="008D62EF">
          <w:pPr>
            <w:pStyle w:val="04EFE46583B746BD97128E7A3A956BE9"/>
          </w:pPr>
          <w:r w:rsidRPr="006C405C">
            <w:rPr>
              <w:rStyle w:val="placeholder1Char"/>
            </w:rPr>
            <w:t>________________________</w:t>
          </w:r>
        </w:p>
      </w:docPartBody>
    </w:docPart>
    <w:docPart>
      <w:docPartPr>
        <w:name w:val="394554029BC04424AB4EF02E2981AB7B"/>
        <w:category>
          <w:name w:val="常规"/>
          <w:gallery w:val="placeholder"/>
        </w:category>
        <w:types>
          <w:type w:val="bbPlcHdr"/>
        </w:types>
        <w:behaviors>
          <w:behavior w:val="content"/>
        </w:behaviors>
        <w:guid w:val="{795F461A-1382-4B17-B216-D6C94F83681D}"/>
      </w:docPartPr>
      <w:docPartBody>
        <w:p w:rsidR="008D62EF" w:rsidRDefault="008D62EF">
          <w:pPr>
            <w:pStyle w:val="394554029BC04424AB4EF02E2981AB7B"/>
          </w:pPr>
          <w:r w:rsidRPr="006C405C">
            <w:rPr>
              <w:rStyle w:val="placeholder1Char"/>
            </w:rPr>
            <w:t>________________________</w:t>
          </w:r>
        </w:p>
      </w:docPartBody>
    </w:docPart>
    <w:docPart>
      <w:docPartPr>
        <w:name w:val="EFDCAC6B9DF8402C821B57D587AF65AE"/>
        <w:category>
          <w:name w:val="常规"/>
          <w:gallery w:val="placeholder"/>
        </w:category>
        <w:types>
          <w:type w:val="bbPlcHdr"/>
        </w:types>
        <w:behaviors>
          <w:behavior w:val="content"/>
        </w:behaviors>
        <w:guid w:val="{6D34EA82-FED1-41FC-8192-E3F9ADD79D87}"/>
      </w:docPartPr>
      <w:docPartBody>
        <w:p w:rsidR="008D62EF" w:rsidRDefault="008D62EF">
          <w:pPr>
            <w:pStyle w:val="EFDCAC6B9DF8402C821B57D587AF65AE"/>
          </w:pPr>
          <w:r w:rsidRPr="006C405C">
            <w:rPr>
              <w:rStyle w:val="placeholder2Char"/>
              <w:rFonts w:hint="eastAsia"/>
            </w:rPr>
            <w:t>重要</w:t>
          </w:r>
          <w:r w:rsidRPr="006C405C">
            <w:rPr>
              <w:rStyle w:val="placeholder2Char"/>
            </w:rPr>
            <w:t>风险事项名称</w:t>
          </w:r>
        </w:p>
      </w:docPartBody>
    </w:docPart>
    <w:docPart>
      <w:docPartPr>
        <w:name w:val="C797A111F9554678A6B6799F319F17F2"/>
        <w:category>
          <w:name w:val="常规"/>
          <w:gallery w:val="placeholder"/>
        </w:category>
        <w:types>
          <w:type w:val="bbPlcHdr"/>
        </w:types>
        <w:behaviors>
          <w:behavior w:val="content"/>
        </w:behaviors>
        <w:guid w:val="{5E0EE725-E7C1-4D45-B968-0E4B5D4AE6C8}"/>
      </w:docPartPr>
      <w:docPartBody>
        <w:p w:rsidR="008D62EF" w:rsidRDefault="008D62EF">
          <w:pPr>
            <w:pStyle w:val="C797A111F9554678A6B6799F319F17F2"/>
          </w:pPr>
          <w:r w:rsidRPr="006C405C">
            <w:rPr>
              <w:rStyle w:val="placeholder2Char"/>
              <w:rFonts w:hint="eastAsia"/>
            </w:rPr>
            <w:t>简要描述</w:t>
          </w:r>
          <w:r w:rsidRPr="006C405C">
            <w:rPr>
              <w:rStyle w:val="placeholder2Char"/>
            </w:rPr>
            <w:t>重要风险事项</w:t>
          </w:r>
        </w:p>
      </w:docPartBody>
    </w:docPart>
    <w:docPart>
      <w:docPartPr>
        <w:name w:val="A29076220EF24387BD3967CDE3537E14"/>
        <w:category>
          <w:name w:val="常规"/>
          <w:gallery w:val="placeholder"/>
        </w:category>
        <w:types>
          <w:type w:val="bbPlcHdr"/>
        </w:types>
        <w:behaviors>
          <w:behavior w:val="content"/>
        </w:behaviors>
        <w:guid w:val="{27C532BB-65DC-41DA-AC8A-23DC883E07DA}"/>
      </w:docPartPr>
      <w:docPartBody>
        <w:p w:rsidR="008D62EF" w:rsidRDefault="008D62EF">
          <w:pPr>
            <w:pStyle w:val="A29076220EF24387BD3967CDE3537E14"/>
          </w:pPr>
          <w:r w:rsidRPr="008F432C">
            <w:rPr>
              <w:rStyle w:val="placeholder1Char"/>
            </w:rPr>
            <w:t>选择</w:t>
          </w:r>
        </w:p>
      </w:docPartBody>
    </w:docPart>
    <w:docPart>
      <w:docPartPr>
        <w:name w:val="CE7DC469EBA2449696A137ACFB878CF1"/>
        <w:category>
          <w:name w:val="常规"/>
          <w:gallery w:val="placeholder"/>
        </w:category>
        <w:types>
          <w:type w:val="bbPlcHdr"/>
        </w:types>
        <w:behaviors>
          <w:behavior w:val="content"/>
        </w:behaviors>
        <w:guid w:val="{F6D58841-E24E-4E80-A6E3-A9DD78066B34}"/>
      </w:docPartPr>
      <w:docPartBody>
        <w:p w:rsidR="008D62EF" w:rsidRDefault="008D62EF">
          <w:pPr>
            <w:pStyle w:val="CE7DC469EBA2449696A137ACFB878CF1"/>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C70CD50741FF4FFB8368E65F864EB3A1"/>
        <w:category>
          <w:name w:val="常规"/>
          <w:gallery w:val="placeholder"/>
        </w:category>
        <w:types>
          <w:type w:val="bbPlcHdr"/>
        </w:types>
        <w:behaviors>
          <w:behavior w:val="content"/>
        </w:behaviors>
        <w:guid w:val="{C8A76D16-5FBE-4724-8832-70B96CCB9EB4}"/>
      </w:docPartPr>
      <w:docPartBody>
        <w:p w:rsidR="008D62EF" w:rsidRDefault="008D62EF">
          <w:pPr>
            <w:pStyle w:val="C70CD50741FF4FFB8368E65F864EB3A1"/>
          </w:pPr>
          <w:r w:rsidRPr="006C405C">
            <w:rPr>
              <w:rStyle w:val="placeholder1Char"/>
            </w:rPr>
            <w:t>____________</w:t>
          </w:r>
        </w:p>
      </w:docPartBody>
    </w:docPart>
    <w:docPart>
      <w:docPartPr>
        <w:name w:val="7C683F2D77AC49E38303F45212683A26"/>
        <w:category>
          <w:name w:val="常规"/>
          <w:gallery w:val="placeholder"/>
        </w:category>
        <w:types>
          <w:type w:val="bbPlcHdr"/>
        </w:types>
        <w:behaviors>
          <w:behavior w:val="content"/>
        </w:behaviors>
        <w:guid w:val="{9280397A-5876-4BE5-B9EC-3D1249F35A18}"/>
      </w:docPartPr>
      <w:docPartBody>
        <w:p w:rsidR="008D62EF" w:rsidRDefault="008D62EF">
          <w:pPr>
            <w:pStyle w:val="7C683F2D77AC49E38303F45212683A26"/>
          </w:pPr>
          <w:r w:rsidRPr="006C405C">
            <w:rPr>
              <w:rStyle w:val="placeholder1Char"/>
            </w:rPr>
            <w:t>____________</w:t>
          </w:r>
        </w:p>
      </w:docPartBody>
    </w:docPart>
    <w:docPart>
      <w:docPartPr>
        <w:name w:val="D140F27ACB4D400DB20632C571588E6C"/>
        <w:category>
          <w:name w:val="常规"/>
          <w:gallery w:val="placeholder"/>
        </w:category>
        <w:types>
          <w:type w:val="bbPlcHdr"/>
        </w:types>
        <w:behaviors>
          <w:behavior w:val="content"/>
        </w:behaviors>
        <w:guid w:val="{EAA2E6EE-8328-473A-AC61-44A27D6EB369}"/>
      </w:docPartPr>
      <w:docPartBody>
        <w:p w:rsidR="008D62EF" w:rsidRDefault="008D62EF">
          <w:pPr>
            <w:pStyle w:val="D140F27ACB4D400DB20632C571588E6C"/>
          </w:pPr>
          <w:r w:rsidRPr="006C405C">
            <w:rPr>
              <w:rStyle w:val="placeholder1Char"/>
            </w:rPr>
            <w:t>____________</w:t>
          </w:r>
        </w:p>
      </w:docPartBody>
    </w:docPart>
    <w:docPart>
      <w:docPartPr>
        <w:name w:val="26FD3BE214074B5E857DD62C889039D0"/>
        <w:category>
          <w:name w:val="常规"/>
          <w:gallery w:val="placeholder"/>
        </w:category>
        <w:types>
          <w:type w:val="bbPlcHdr"/>
        </w:types>
        <w:behaviors>
          <w:behavior w:val="content"/>
        </w:behaviors>
        <w:guid w:val="{03CE5FAA-DC4E-4D50-8597-88936E452762}"/>
      </w:docPartPr>
      <w:docPartBody>
        <w:p w:rsidR="008D62EF" w:rsidRDefault="008D62EF">
          <w:pPr>
            <w:pStyle w:val="26FD3BE214074B5E857DD62C889039D0"/>
          </w:pPr>
          <w:r w:rsidRPr="006C405C">
            <w:rPr>
              <w:rStyle w:val="placeholder1Char"/>
            </w:rPr>
            <w:t>____________</w:t>
          </w:r>
        </w:p>
      </w:docPartBody>
    </w:docPart>
    <w:docPart>
      <w:docPartPr>
        <w:name w:val="140EF4E9EAA34011AACBDF123B05FBAC"/>
        <w:category>
          <w:name w:val="常规"/>
          <w:gallery w:val="placeholder"/>
        </w:category>
        <w:types>
          <w:type w:val="bbPlcHdr"/>
        </w:types>
        <w:behaviors>
          <w:behavior w:val="content"/>
        </w:behaviors>
        <w:guid w:val="{7DAB42A2-8367-4577-8536-14EAC4933226}"/>
      </w:docPartPr>
      <w:docPartBody>
        <w:p w:rsidR="008D62EF" w:rsidRDefault="008D62EF">
          <w:pPr>
            <w:pStyle w:val="140EF4E9EAA34011AACBDF123B05FBAC"/>
          </w:pPr>
          <w:r w:rsidRPr="006C405C">
            <w:rPr>
              <w:rStyle w:val="placeholder1Char"/>
            </w:rPr>
            <w:t>________________________</w:t>
          </w:r>
        </w:p>
      </w:docPartBody>
    </w:docPart>
    <w:docPart>
      <w:docPartPr>
        <w:name w:val="329D2CD18A3A4F13ACC8FCEB3E1C9E59"/>
        <w:category>
          <w:name w:val="常规"/>
          <w:gallery w:val="placeholder"/>
        </w:category>
        <w:types>
          <w:type w:val="bbPlcHdr"/>
        </w:types>
        <w:behaviors>
          <w:behavior w:val="content"/>
        </w:behaviors>
        <w:guid w:val="{3411B026-C671-46D0-B71D-F3FA5702DE94}"/>
      </w:docPartPr>
      <w:docPartBody>
        <w:p w:rsidR="008D62EF" w:rsidRDefault="008D62EF">
          <w:pPr>
            <w:pStyle w:val="329D2CD18A3A4F13ACC8FCEB3E1C9E59"/>
          </w:pPr>
          <w:r w:rsidRPr="006C405C">
            <w:rPr>
              <w:rStyle w:val="placeholder1Char"/>
            </w:rPr>
            <w:t>________________________</w:t>
          </w:r>
        </w:p>
      </w:docPartBody>
    </w:docPart>
    <w:docPart>
      <w:docPartPr>
        <w:name w:val="46EB2C3BC49B4045B1815D2DA5E6758D"/>
        <w:category>
          <w:name w:val="常规"/>
          <w:gallery w:val="placeholder"/>
        </w:category>
        <w:types>
          <w:type w:val="bbPlcHdr"/>
        </w:types>
        <w:behaviors>
          <w:behavior w:val="content"/>
        </w:behaviors>
        <w:guid w:val="{74B87898-644D-491A-BA7C-5304BE02CE0B}"/>
      </w:docPartPr>
      <w:docPartBody>
        <w:p w:rsidR="008D62EF" w:rsidRDefault="008D62EF">
          <w:pPr>
            <w:pStyle w:val="46EB2C3BC49B4045B1815D2DA5E6758D"/>
          </w:pPr>
          <w:r w:rsidRPr="00630B6F">
            <w:rPr>
              <w:rStyle w:val="a3"/>
              <w:rFonts w:ascii="仿宋" w:eastAsia="仿宋" w:hAnsi="仿宋"/>
            </w:rPr>
            <w:t>____________</w:t>
          </w:r>
        </w:p>
      </w:docPartBody>
    </w:docPart>
    <w:docPart>
      <w:docPartPr>
        <w:name w:val="16B62FB3D5FB42A3B19B088B3AC739A9"/>
        <w:category>
          <w:name w:val="常规"/>
          <w:gallery w:val="placeholder"/>
        </w:category>
        <w:types>
          <w:type w:val="bbPlcHdr"/>
        </w:types>
        <w:behaviors>
          <w:behavior w:val="content"/>
        </w:behaviors>
        <w:guid w:val="{18DDEBE3-EB46-4FF8-9455-F668F4E78F42}"/>
      </w:docPartPr>
      <w:docPartBody>
        <w:p w:rsidR="008D62EF" w:rsidRDefault="008D62EF">
          <w:pPr>
            <w:pStyle w:val="16B62FB3D5FB42A3B19B088B3AC739A9"/>
          </w:pPr>
          <w:r w:rsidRPr="006C405C">
            <w:rPr>
              <w:rStyle w:val="placeholder1Char"/>
            </w:rPr>
            <w:t>________________________</w:t>
          </w:r>
        </w:p>
      </w:docPartBody>
    </w:docPart>
    <w:docPart>
      <w:docPartPr>
        <w:name w:val="06F4B6CB9FE1405B9A409F19736D4345"/>
        <w:category>
          <w:name w:val="常规"/>
          <w:gallery w:val="placeholder"/>
        </w:category>
        <w:types>
          <w:type w:val="bbPlcHdr"/>
        </w:types>
        <w:behaviors>
          <w:behavior w:val="content"/>
        </w:behaviors>
        <w:guid w:val="{4E582680-C4B7-4346-AC5D-EE76F714ACF8}"/>
      </w:docPartPr>
      <w:docPartBody>
        <w:p w:rsidR="008D62EF" w:rsidRDefault="008D62EF">
          <w:pPr>
            <w:pStyle w:val="06F4B6CB9FE1405B9A409F19736D4345"/>
          </w:pPr>
          <w:r w:rsidRPr="006C405C">
            <w:rPr>
              <w:rStyle w:val="placeholder1Char"/>
            </w:rPr>
            <w:t>____________</w:t>
          </w:r>
        </w:p>
      </w:docPartBody>
    </w:docPart>
    <w:docPart>
      <w:docPartPr>
        <w:name w:val="6D3173BC147D487DB11FA7A01D264E9B"/>
        <w:category>
          <w:name w:val="常规"/>
          <w:gallery w:val="placeholder"/>
        </w:category>
        <w:types>
          <w:type w:val="bbPlcHdr"/>
        </w:types>
        <w:behaviors>
          <w:behavior w:val="content"/>
        </w:behaviors>
        <w:guid w:val="{F17524AE-A6C4-4E2C-979E-F1DAF975368B}"/>
      </w:docPartPr>
      <w:docPartBody>
        <w:p w:rsidR="008D62EF" w:rsidRDefault="008D62EF">
          <w:pPr>
            <w:pStyle w:val="6D3173BC147D487DB11FA7A01D264E9B"/>
          </w:pPr>
          <w:r w:rsidRPr="00B11AF7">
            <w:rPr>
              <w:rStyle w:val="placeholder1Char"/>
            </w:rPr>
            <w:t>____________</w:t>
          </w:r>
        </w:p>
      </w:docPartBody>
    </w:docPart>
    <w:docPart>
      <w:docPartPr>
        <w:name w:val="BB6D3834FFAD4469BACA302223D9E9C3"/>
        <w:category>
          <w:name w:val="常规"/>
          <w:gallery w:val="placeholder"/>
        </w:category>
        <w:types>
          <w:type w:val="bbPlcHdr"/>
        </w:types>
        <w:behaviors>
          <w:behavior w:val="content"/>
        </w:behaviors>
        <w:guid w:val="{9DF68103-BCA9-4349-BDFB-909CC7862D59}"/>
      </w:docPartPr>
      <w:docPartBody>
        <w:p w:rsidR="008D62EF" w:rsidRDefault="008D62EF">
          <w:pPr>
            <w:pStyle w:val="BB6D3834FFAD4469BACA302223D9E9C3"/>
          </w:pPr>
          <w:r w:rsidRPr="00B11AF7">
            <w:rPr>
              <w:rStyle w:val="placeholder1Char"/>
            </w:rPr>
            <w:t>________________________</w:t>
          </w:r>
        </w:p>
      </w:docPartBody>
    </w:docPart>
    <w:docPart>
      <w:docPartPr>
        <w:name w:val="2235E8F62D81433AAA9196392662B359"/>
        <w:category>
          <w:name w:val="常规"/>
          <w:gallery w:val="placeholder"/>
        </w:category>
        <w:types>
          <w:type w:val="bbPlcHdr"/>
        </w:types>
        <w:behaviors>
          <w:behavior w:val="content"/>
        </w:behaviors>
        <w:guid w:val="{64DEDD16-C4B4-4B52-9AC1-FDF4A29334F3}"/>
      </w:docPartPr>
      <w:docPartBody>
        <w:p w:rsidR="008D62EF" w:rsidRDefault="008D62EF">
          <w:pPr>
            <w:pStyle w:val="2235E8F62D81433AAA9196392662B359"/>
          </w:pPr>
          <w:r w:rsidRPr="006C405C">
            <w:rPr>
              <w:rStyle w:val="placeholder1Char"/>
            </w:rPr>
            <w:t>____________</w:t>
          </w:r>
        </w:p>
      </w:docPartBody>
    </w:docPart>
    <w:docPart>
      <w:docPartPr>
        <w:name w:val="EFB8EF7A17954C3FA8B7351FDE012468"/>
        <w:category>
          <w:name w:val="常规"/>
          <w:gallery w:val="placeholder"/>
        </w:category>
        <w:types>
          <w:type w:val="bbPlcHdr"/>
        </w:types>
        <w:behaviors>
          <w:behavior w:val="content"/>
        </w:behaviors>
        <w:guid w:val="{AAE2D50D-203C-44D0-8C12-9054AF0BAEDF}"/>
      </w:docPartPr>
      <w:docPartBody>
        <w:p w:rsidR="008D62EF" w:rsidRDefault="008D62EF">
          <w:pPr>
            <w:pStyle w:val="EFB8EF7A17954C3FA8B7351FDE012468"/>
          </w:pPr>
          <w:r w:rsidRPr="006C405C">
            <w:rPr>
              <w:rStyle w:val="placeholder1Char"/>
            </w:rPr>
            <w:t>____________</w:t>
          </w:r>
        </w:p>
      </w:docPartBody>
    </w:docPart>
    <w:docPart>
      <w:docPartPr>
        <w:name w:val="EAED18481C504132959F814057688377"/>
        <w:category>
          <w:name w:val="常规"/>
          <w:gallery w:val="placeholder"/>
        </w:category>
        <w:types>
          <w:type w:val="bbPlcHdr"/>
        </w:types>
        <w:behaviors>
          <w:behavior w:val="content"/>
        </w:behaviors>
        <w:guid w:val="{208A5C82-9C17-4AC7-858B-CBFD9AF5259C}"/>
      </w:docPartPr>
      <w:docPartBody>
        <w:p w:rsidR="008D62EF" w:rsidRDefault="008D62EF">
          <w:pPr>
            <w:pStyle w:val="EAED18481C504132959F814057688377"/>
          </w:pPr>
          <w:r w:rsidRPr="006C405C">
            <w:rPr>
              <w:rStyle w:val="placeholder1Char"/>
            </w:rPr>
            <w:t>____________</w:t>
          </w:r>
        </w:p>
      </w:docPartBody>
    </w:docPart>
    <w:docPart>
      <w:docPartPr>
        <w:name w:val="987AC27DFCF54E9EA47F3F38DC014874"/>
        <w:category>
          <w:name w:val="常规"/>
          <w:gallery w:val="placeholder"/>
        </w:category>
        <w:types>
          <w:type w:val="bbPlcHdr"/>
        </w:types>
        <w:behaviors>
          <w:behavior w:val="content"/>
        </w:behaviors>
        <w:guid w:val="{36AFB98D-F826-4999-BAE2-C1C67E9953FC}"/>
      </w:docPartPr>
      <w:docPartBody>
        <w:p w:rsidR="008D62EF" w:rsidRDefault="008D62EF">
          <w:pPr>
            <w:pStyle w:val="987AC27DFCF54E9EA47F3F38DC014874"/>
          </w:pPr>
          <w:r w:rsidRPr="006C405C">
            <w:rPr>
              <w:rStyle w:val="placeholder1Char"/>
            </w:rPr>
            <w:t>____________</w:t>
          </w:r>
        </w:p>
      </w:docPartBody>
    </w:docPart>
    <w:docPart>
      <w:docPartPr>
        <w:name w:val="487C81469D2A470ABEF50A4E7430EE7B"/>
        <w:category>
          <w:name w:val="常规"/>
          <w:gallery w:val="placeholder"/>
        </w:category>
        <w:types>
          <w:type w:val="bbPlcHdr"/>
        </w:types>
        <w:behaviors>
          <w:behavior w:val="content"/>
        </w:behaviors>
        <w:guid w:val="{1BB965F8-DB18-496C-A945-AB07B59C2D1E}"/>
      </w:docPartPr>
      <w:docPartBody>
        <w:p w:rsidR="008D62EF" w:rsidRDefault="008D62EF">
          <w:pPr>
            <w:pStyle w:val="487C81469D2A470ABEF50A4E7430EE7B"/>
          </w:pPr>
          <w:r w:rsidRPr="006C405C">
            <w:rPr>
              <w:rStyle w:val="placeholder1Char"/>
            </w:rPr>
            <w:t>________________________</w:t>
          </w:r>
        </w:p>
      </w:docPartBody>
    </w:docPart>
    <w:docPart>
      <w:docPartPr>
        <w:name w:val="1B92FAF5C43347CDBAEC7FD9DAED7133"/>
        <w:category>
          <w:name w:val="常规"/>
          <w:gallery w:val="placeholder"/>
        </w:category>
        <w:types>
          <w:type w:val="bbPlcHdr"/>
        </w:types>
        <w:behaviors>
          <w:behavior w:val="content"/>
        </w:behaviors>
        <w:guid w:val="{1E042791-1749-49E0-A46A-DC30F48865D5}"/>
      </w:docPartPr>
      <w:docPartBody>
        <w:p w:rsidR="008D62EF" w:rsidRDefault="008D62EF">
          <w:pPr>
            <w:pStyle w:val="1B92FAF5C43347CDBAEC7FD9DAED7133"/>
          </w:pPr>
          <w:r w:rsidRPr="006C405C">
            <w:rPr>
              <w:rStyle w:val="placeholder1Char"/>
            </w:rPr>
            <w:t>____________________________________</w:t>
          </w:r>
        </w:p>
      </w:docPartBody>
    </w:docPart>
    <w:docPart>
      <w:docPartPr>
        <w:name w:val="3B03EC5A9A3B4AC2AA6CB4C0ED9256FF"/>
        <w:category>
          <w:name w:val="常规"/>
          <w:gallery w:val="placeholder"/>
        </w:category>
        <w:types>
          <w:type w:val="bbPlcHdr"/>
        </w:types>
        <w:behaviors>
          <w:behavior w:val="content"/>
        </w:behaviors>
        <w:guid w:val="{52874A03-1852-4BB6-9EF7-615E7589F893}"/>
      </w:docPartPr>
      <w:docPartBody>
        <w:p w:rsidR="008D62EF" w:rsidRDefault="008D62EF">
          <w:pPr>
            <w:pStyle w:val="3B03EC5A9A3B4AC2AA6CB4C0ED9256FF"/>
          </w:pPr>
          <w:r w:rsidRPr="006C405C">
            <w:rPr>
              <w:rStyle w:val="placeholder1Char"/>
            </w:rPr>
            <w:t>____________</w:t>
          </w:r>
        </w:p>
      </w:docPartBody>
    </w:docPart>
    <w:docPart>
      <w:docPartPr>
        <w:name w:val="C84EFCF668D54B299D4D37D12336C969"/>
        <w:category>
          <w:name w:val="常规"/>
          <w:gallery w:val="placeholder"/>
        </w:category>
        <w:types>
          <w:type w:val="bbPlcHdr"/>
        </w:types>
        <w:behaviors>
          <w:behavior w:val="content"/>
        </w:behaviors>
        <w:guid w:val="{02C35A5D-B908-459D-8BA3-2FCEE70ED65F}"/>
      </w:docPartPr>
      <w:docPartBody>
        <w:p w:rsidR="008D62EF" w:rsidRDefault="008D62EF">
          <w:pPr>
            <w:pStyle w:val="C84EFCF668D54B299D4D37D12336C969"/>
          </w:pPr>
          <w:r w:rsidRPr="006C405C">
            <w:rPr>
              <w:rStyle w:val="placeholder1Char"/>
            </w:rPr>
            <w:t>________________________</w:t>
          </w:r>
        </w:p>
      </w:docPartBody>
    </w:docPart>
    <w:docPart>
      <w:docPartPr>
        <w:name w:val="6D31FCE16EA74E38B96E7732AEAD9B28"/>
        <w:category>
          <w:name w:val="常规"/>
          <w:gallery w:val="placeholder"/>
        </w:category>
        <w:types>
          <w:type w:val="bbPlcHdr"/>
        </w:types>
        <w:behaviors>
          <w:behavior w:val="content"/>
        </w:behaviors>
        <w:guid w:val="{1E4AA7A1-07F1-4EE4-AA45-38B7152AFE38}"/>
      </w:docPartPr>
      <w:docPartBody>
        <w:p w:rsidR="008D62EF" w:rsidRDefault="008D62EF">
          <w:pPr>
            <w:pStyle w:val="6D31FCE16EA74E38B96E7732AEAD9B28"/>
          </w:pPr>
          <w:r w:rsidRPr="006C405C">
            <w:rPr>
              <w:rStyle w:val="placeholder2Char"/>
            </w:rPr>
            <w:t>选择日期</w:t>
          </w:r>
        </w:p>
      </w:docPartBody>
    </w:docPart>
    <w:docPart>
      <w:docPartPr>
        <w:name w:val="1CF7201B5BCC49F5B0C6B6CC5311AE7A"/>
        <w:category>
          <w:name w:val="常规"/>
          <w:gallery w:val="placeholder"/>
        </w:category>
        <w:types>
          <w:type w:val="bbPlcHdr"/>
        </w:types>
        <w:behaviors>
          <w:behavior w:val="content"/>
        </w:behaviors>
        <w:guid w:val="{A3A9091C-8432-440C-910A-CC0227FF5F9F}"/>
      </w:docPartPr>
      <w:docPartBody>
        <w:p w:rsidR="008D62EF" w:rsidRDefault="008D62EF">
          <w:pPr>
            <w:pStyle w:val="1CF7201B5BCC49F5B0C6B6CC5311AE7A"/>
          </w:pPr>
          <w:r w:rsidRPr="006C405C">
            <w:rPr>
              <w:rStyle w:val="placeholder1Char"/>
              <w:rFonts w:hint="eastAsia"/>
            </w:rPr>
            <w:t>选择行业</w:t>
          </w:r>
        </w:p>
      </w:docPartBody>
    </w:docPart>
    <w:docPart>
      <w:docPartPr>
        <w:name w:val="E3F8C5A0773B4F2FB400547BB2F9235B"/>
        <w:category>
          <w:name w:val="常规"/>
          <w:gallery w:val="placeholder"/>
        </w:category>
        <w:types>
          <w:type w:val="bbPlcHdr"/>
        </w:types>
        <w:behaviors>
          <w:behavior w:val="content"/>
        </w:behaviors>
        <w:guid w:val="{7657CAE0-7906-4D1E-A29A-71850E603832}"/>
      </w:docPartPr>
      <w:docPartBody>
        <w:p w:rsidR="008D62EF" w:rsidRDefault="008D62EF">
          <w:pPr>
            <w:pStyle w:val="E3F8C5A0773B4F2FB400547BB2F9235B"/>
          </w:pPr>
          <w:r w:rsidRPr="006C405C">
            <w:rPr>
              <w:rStyle w:val="placeholder1Char"/>
            </w:rPr>
            <w:t>____________</w:t>
          </w:r>
        </w:p>
      </w:docPartBody>
    </w:docPart>
    <w:docPart>
      <w:docPartPr>
        <w:name w:val="3E22A8B559134D10B4D3EBFCE05ED379"/>
        <w:category>
          <w:name w:val="常规"/>
          <w:gallery w:val="placeholder"/>
        </w:category>
        <w:types>
          <w:type w:val="bbPlcHdr"/>
        </w:types>
        <w:behaviors>
          <w:behavior w:val="content"/>
        </w:behaviors>
        <w:guid w:val="{07727505-C4FD-41FA-9AE4-57D3EF428B92}"/>
      </w:docPartPr>
      <w:docPartBody>
        <w:p w:rsidR="008D62EF" w:rsidRDefault="008D62EF">
          <w:pPr>
            <w:pStyle w:val="3E22A8B559134D10B4D3EBFCE05ED379"/>
          </w:pPr>
          <w:r w:rsidRPr="006C405C">
            <w:rPr>
              <w:rStyle w:val="placeholder2Char"/>
              <w:rFonts w:hint="eastAsia"/>
            </w:rPr>
            <w:t>选择转让</w:t>
          </w:r>
          <w:r w:rsidRPr="006C405C">
            <w:rPr>
              <w:rStyle w:val="placeholder2Char"/>
            </w:rPr>
            <w:t>方式</w:t>
          </w:r>
        </w:p>
      </w:docPartBody>
    </w:docPart>
    <w:docPart>
      <w:docPartPr>
        <w:name w:val="560B3CE854A8416187C6ABD2D4277BBD"/>
        <w:category>
          <w:name w:val="常规"/>
          <w:gallery w:val="placeholder"/>
        </w:category>
        <w:types>
          <w:type w:val="bbPlcHdr"/>
        </w:types>
        <w:behaviors>
          <w:behavior w:val="content"/>
        </w:behaviors>
        <w:guid w:val="{224D690F-2B7B-4BC2-AA8A-A38BA0D94E52}"/>
      </w:docPartPr>
      <w:docPartBody>
        <w:p w:rsidR="008D62EF" w:rsidRDefault="008D62EF">
          <w:pPr>
            <w:pStyle w:val="560B3CE854A8416187C6ABD2D4277BBD"/>
          </w:pPr>
          <w:r w:rsidRPr="006C405C">
            <w:rPr>
              <w:rStyle w:val="placeholder1Char"/>
            </w:rPr>
            <w:t>____________</w:t>
          </w:r>
        </w:p>
      </w:docPartBody>
    </w:docPart>
    <w:docPart>
      <w:docPartPr>
        <w:name w:val="8F294719EF9A45EAB2018821176CBC74"/>
        <w:category>
          <w:name w:val="常规"/>
          <w:gallery w:val="placeholder"/>
        </w:category>
        <w:types>
          <w:type w:val="bbPlcHdr"/>
        </w:types>
        <w:behaviors>
          <w:behavior w:val="content"/>
        </w:behaviors>
        <w:guid w:val="{A8B999AE-F78B-41FD-92A7-14BA4322FEA9}"/>
      </w:docPartPr>
      <w:docPartBody>
        <w:p w:rsidR="008D62EF" w:rsidRDefault="008D62EF">
          <w:pPr>
            <w:pStyle w:val="8F294719EF9A45EAB2018821176CBC74"/>
          </w:pPr>
          <w:r w:rsidRPr="006C405C">
            <w:rPr>
              <w:rStyle w:val="placeholder1Char"/>
            </w:rPr>
            <w:t>____________</w:t>
          </w:r>
        </w:p>
      </w:docPartBody>
    </w:docPart>
    <w:docPart>
      <w:docPartPr>
        <w:name w:val="F1A681298A6C4E978F0DAE150CD8AE59"/>
        <w:category>
          <w:name w:val="常规"/>
          <w:gallery w:val="placeholder"/>
        </w:category>
        <w:types>
          <w:type w:val="bbPlcHdr"/>
        </w:types>
        <w:behaviors>
          <w:behavior w:val="content"/>
        </w:behaviors>
        <w:guid w:val="{923943B8-9AAB-4746-8C52-C7428A9A51F4}"/>
      </w:docPartPr>
      <w:docPartBody>
        <w:p w:rsidR="008D62EF" w:rsidRDefault="008D62EF">
          <w:pPr>
            <w:pStyle w:val="F1A681298A6C4E978F0DAE150CD8AE59"/>
          </w:pPr>
          <w:r w:rsidRPr="006C405C">
            <w:rPr>
              <w:rStyle w:val="placeholder1Char"/>
            </w:rPr>
            <w:t>____________</w:t>
          </w:r>
        </w:p>
      </w:docPartBody>
    </w:docPart>
    <w:docPart>
      <w:docPartPr>
        <w:name w:val="4A336D23060C4B7AA3516462F67D6384"/>
        <w:category>
          <w:name w:val="常规"/>
          <w:gallery w:val="placeholder"/>
        </w:category>
        <w:types>
          <w:type w:val="bbPlcHdr"/>
        </w:types>
        <w:behaviors>
          <w:behavior w:val="content"/>
        </w:behaviors>
        <w:guid w:val="{BD00010D-03A5-42B7-A3C6-8DA3B6C44F09}"/>
      </w:docPartPr>
      <w:docPartBody>
        <w:p w:rsidR="008D62EF" w:rsidRDefault="008D62EF">
          <w:pPr>
            <w:pStyle w:val="4A336D23060C4B7AA3516462F67D6384"/>
          </w:pPr>
          <w:r w:rsidRPr="006C405C">
            <w:rPr>
              <w:rStyle w:val="placeholder1Char"/>
            </w:rPr>
            <w:t>____________</w:t>
          </w:r>
        </w:p>
      </w:docPartBody>
    </w:docPart>
    <w:docPart>
      <w:docPartPr>
        <w:name w:val="3B83B3E4AA6F45DB8282DE453A1B15C1"/>
        <w:category>
          <w:name w:val="常规"/>
          <w:gallery w:val="placeholder"/>
        </w:category>
        <w:types>
          <w:type w:val="bbPlcHdr"/>
        </w:types>
        <w:behaviors>
          <w:behavior w:val="content"/>
        </w:behaviors>
        <w:guid w:val="{3671D9B4-5B86-444E-A005-9D8C3544569D}"/>
      </w:docPartPr>
      <w:docPartBody>
        <w:p w:rsidR="008D62EF" w:rsidRDefault="008D62EF">
          <w:pPr>
            <w:pStyle w:val="3B83B3E4AA6F45DB8282DE453A1B15C1"/>
          </w:pPr>
          <w:r w:rsidRPr="008F432C">
            <w:rPr>
              <w:rStyle w:val="placeholder1Char"/>
              <w:rFonts w:hint="eastAsia"/>
            </w:rPr>
            <w:t>选择</w:t>
          </w:r>
        </w:p>
      </w:docPartBody>
    </w:docPart>
    <w:docPart>
      <w:docPartPr>
        <w:name w:val="464FFF30015343D0B2B1ECEB964E27B3"/>
        <w:category>
          <w:name w:val="常规"/>
          <w:gallery w:val="placeholder"/>
        </w:category>
        <w:types>
          <w:type w:val="bbPlcHdr"/>
        </w:types>
        <w:behaviors>
          <w:behavior w:val="content"/>
        </w:behaviors>
        <w:guid w:val="{D4306F3F-78A2-44AB-B83E-76E1D947AD47}"/>
      </w:docPartPr>
      <w:docPartBody>
        <w:p w:rsidR="008D62EF" w:rsidRDefault="008D62EF">
          <w:pPr>
            <w:pStyle w:val="464FFF30015343D0B2B1ECEB964E27B3"/>
          </w:pPr>
          <w:r w:rsidRPr="006C405C">
            <w:rPr>
              <w:rStyle w:val="placeholder1Char"/>
            </w:rPr>
            <w:t>____________</w:t>
          </w:r>
        </w:p>
      </w:docPartBody>
    </w:docPart>
    <w:docPart>
      <w:docPartPr>
        <w:name w:val="D0BCDD87BAF34090B6CB27EAAC4EB957"/>
        <w:category>
          <w:name w:val="常规"/>
          <w:gallery w:val="placeholder"/>
        </w:category>
        <w:types>
          <w:type w:val="bbPlcHdr"/>
        </w:types>
        <w:behaviors>
          <w:behavior w:val="content"/>
        </w:behaviors>
        <w:guid w:val="{561CCFB0-557C-4EFB-B1AB-9C4F69DF2D66}"/>
      </w:docPartPr>
      <w:docPartBody>
        <w:p w:rsidR="008D62EF" w:rsidRDefault="008D62EF">
          <w:pPr>
            <w:pStyle w:val="D0BCDD87BAF34090B6CB27EAAC4EB957"/>
          </w:pPr>
          <w:r w:rsidRPr="008F432C">
            <w:rPr>
              <w:rStyle w:val="placeholder1Char"/>
              <w:rFonts w:hint="eastAsia"/>
            </w:rPr>
            <w:t>选择</w:t>
          </w:r>
        </w:p>
      </w:docPartBody>
    </w:docPart>
    <w:docPart>
      <w:docPartPr>
        <w:name w:val="C8C3C0871D3445C0939DB3228EB2DECE"/>
        <w:category>
          <w:name w:val="常规"/>
          <w:gallery w:val="placeholder"/>
        </w:category>
        <w:types>
          <w:type w:val="bbPlcHdr"/>
        </w:types>
        <w:behaviors>
          <w:behavior w:val="content"/>
        </w:behaviors>
        <w:guid w:val="{30BE502A-2FCC-4D14-A3CB-C8D56BEA2BF3}"/>
      </w:docPartPr>
      <w:docPartBody>
        <w:p w:rsidR="008D62EF" w:rsidRDefault="008D62EF">
          <w:pPr>
            <w:pStyle w:val="C8C3C0871D3445C0939DB3228EB2DECE"/>
          </w:pPr>
          <w:r w:rsidRPr="006C405C">
            <w:rPr>
              <w:rStyle w:val="placeholder1Char"/>
            </w:rPr>
            <w:t>____________</w:t>
          </w:r>
        </w:p>
      </w:docPartBody>
    </w:docPart>
    <w:docPart>
      <w:docPartPr>
        <w:name w:val="A503802F299C40BEBA86831D0D7880AA"/>
        <w:category>
          <w:name w:val="常规"/>
          <w:gallery w:val="placeholder"/>
        </w:category>
        <w:types>
          <w:type w:val="bbPlcHdr"/>
        </w:types>
        <w:behaviors>
          <w:behavior w:val="content"/>
        </w:behaviors>
        <w:guid w:val="{EDBDEDB1-CD34-4C3D-B369-44B59184EEA0}"/>
      </w:docPartPr>
      <w:docPartBody>
        <w:p w:rsidR="008D62EF" w:rsidRDefault="008D62EF">
          <w:pPr>
            <w:pStyle w:val="A503802F299C40BEBA86831D0D7880AA"/>
          </w:pPr>
          <w:r w:rsidRPr="008F432C">
            <w:rPr>
              <w:rStyle w:val="placeholder1Char"/>
            </w:rPr>
            <w:t>选择</w:t>
          </w:r>
        </w:p>
      </w:docPartBody>
    </w:docPart>
    <w:docPart>
      <w:docPartPr>
        <w:name w:val="B5F8844C2B5F4BCE8C32ED13D36B59AE"/>
        <w:category>
          <w:name w:val="常规"/>
          <w:gallery w:val="placeholder"/>
        </w:category>
        <w:types>
          <w:type w:val="bbPlcHdr"/>
        </w:types>
        <w:behaviors>
          <w:behavior w:val="content"/>
        </w:behaviors>
        <w:guid w:val="{1844087D-D7D3-4476-91BE-6E005F94039D}"/>
      </w:docPartPr>
      <w:docPartBody>
        <w:p w:rsidR="008D62EF" w:rsidRDefault="008D62EF">
          <w:pPr>
            <w:pStyle w:val="B5F8844C2B5F4BCE8C32ED13D36B59AE"/>
          </w:pPr>
          <w:r w:rsidRPr="006C405C">
            <w:rPr>
              <w:rStyle w:val="placeholder1Char"/>
            </w:rPr>
            <w:t>_____________</w:t>
          </w:r>
        </w:p>
      </w:docPartBody>
    </w:docPart>
    <w:docPart>
      <w:docPartPr>
        <w:name w:val="D9C47C43A9D14F7EBE60C185FB2C19B1"/>
        <w:category>
          <w:name w:val="常规"/>
          <w:gallery w:val="placeholder"/>
        </w:category>
        <w:types>
          <w:type w:val="bbPlcHdr"/>
        </w:types>
        <w:behaviors>
          <w:behavior w:val="content"/>
        </w:behaviors>
        <w:guid w:val="{AD9F9FE3-288A-4DF4-88A6-A7F2CA5AE91B}"/>
      </w:docPartPr>
      <w:docPartBody>
        <w:p w:rsidR="008D62EF" w:rsidRDefault="008D62EF">
          <w:pPr>
            <w:pStyle w:val="D9C47C43A9D14F7EBE60C185FB2C19B1"/>
          </w:pPr>
          <w:r w:rsidRPr="006C405C">
            <w:rPr>
              <w:rStyle w:val="placeholder1Char"/>
            </w:rPr>
            <w:t>_____________</w:t>
          </w:r>
        </w:p>
      </w:docPartBody>
    </w:docPart>
    <w:docPart>
      <w:docPartPr>
        <w:name w:val="E2B4ACE4056B4466B2EC1F42C3E4A499"/>
        <w:category>
          <w:name w:val="常规"/>
          <w:gallery w:val="placeholder"/>
        </w:category>
        <w:types>
          <w:type w:val="bbPlcHdr"/>
        </w:types>
        <w:behaviors>
          <w:behavior w:val="content"/>
        </w:behaviors>
        <w:guid w:val="{A977CC07-1E35-4E5E-84F1-39B80B3FD976}"/>
      </w:docPartPr>
      <w:docPartBody>
        <w:p w:rsidR="008D62EF" w:rsidRDefault="008D62EF">
          <w:pPr>
            <w:pStyle w:val="E2B4ACE4056B4466B2EC1F42C3E4A499"/>
          </w:pPr>
          <w:r w:rsidRPr="006C405C">
            <w:rPr>
              <w:rStyle w:val="placeholder1Char"/>
            </w:rPr>
            <w:t>_____________</w:t>
          </w:r>
        </w:p>
      </w:docPartBody>
    </w:docPart>
    <w:docPart>
      <w:docPartPr>
        <w:name w:val="6F67F1F79EA54B0992CCE850FFB40EC1"/>
        <w:category>
          <w:name w:val="常规"/>
          <w:gallery w:val="placeholder"/>
        </w:category>
        <w:types>
          <w:type w:val="bbPlcHdr"/>
        </w:types>
        <w:behaviors>
          <w:behavior w:val="content"/>
        </w:behaviors>
        <w:guid w:val="{66FC924B-413A-41C6-A225-3AEE24D5026B}"/>
      </w:docPartPr>
      <w:docPartBody>
        <w:p w:rsidR="008D62EF" w:rsidRDefault="008D62EF">
          <w:pPr>
            <w:pStyle w:val="6F67F1F79EA54B0992CCE850FFB40EC1"/>
          </w:pPr>
          <w:r w:rsidRPr="006C405C">
            <w:rPr>
              <w:rStyle w:val="placeholder1Char"/>
            </w:rPr>
            <w:t>_____________</w:t>
          </w:r>
        </w:p>
      </w:docPartBody>
    </w:docPart>
    <w:docPart>
      <w:docPartPr>
        <w:name w:val="EB3B9358E7654751B127CE5ED3A72BFF"/>
        <w:category>
          <w:name w:val="常规"/>
          <w:gallery w:val="placeholder"/>
        </w:category>
        <w:types>
          <w:type w:val="bbPlcHdr"/>
        </w:types>
        <w:behaviors>
          <w:behavior w:val="content"/>
        </w:behaviors>
        <w:guid w:val="{300D67F2-1739-4BDE-91AE-B7A1CAF45E6D}"/>
      </w:docPartPr>
      <w:docPartBody>
        <w:p w:rsidR="008D62EF" w:rsidRDefault="008D62EF">
          <w:pPr>
            <w:pStyle w:val="EB3B9358E7654751B127CE5ED3A72BFF"/>
          </w:pPr>
          <w:r w:rsidRPr="006C405C">
            <w:rPr>
              <w:rStyle w:val="placeholder1Char"/>
            </w:rPr>
            <w:t>_____________</w:t>
          </w:r>
        </w:p>
      </w:docPartBody>
    </w:docPart>
    <w:docPart>
      <w:docPartPr>
        <w:name w:val="10F0D163DAFD460A9BF757C71CC2CE6F"/>
        <w:category>
          <w:name w:val="常规"/>
          <w:gallery w:val="placeholder"/>
        </w:category>
        <w:types>
          <w:type w:val="bbPlcHdr"/>
        </w:types>
        <w:behaviors>
          <w:behavior w:val="content"/>
        </w:behaviors>
        <w:guid w:val="{F9BA06D1-7217-45B0-9D67-CD0BE8BEE2D7}"/>
      </w:docPartPr>
      <w:docPartBody>
        <w:p w:rsidR="008D62EF" w:rsidRDefault="008D62EF">
          <w:pPr>
            <w:pStyle w:val="10F0D163DAFD460A9BF757C71CC2CE6F"/>
          </w:pPr>
          <w:r w:rsidRPr="006C405C">
            <w:rPr>
              <w:rStyle w:val="placeholder1Char"/>
            </w:rPr>
            <w:t>_____________</w:t>
          </w:r>
        </w:p>
      </w:docPartBody>
    </w:docPart>
    <w:docPart>
      <w:docPartPr>
        <w:name w:val="7CFDD72E0687451DB1BA8984ED9DD974"/>
        <w:category>
          <w:name w:val="常规"/>
          <w:gallery w:val="placeholder"/>
        </w:category>
        <w:types>
          <w:type w:val="bbPlcHdr"/>
        </w:types>
        <w:behaviors>
          <w:behavior w:val="content"/>
        </w:behaviors>
        <w:guid w:val="{165E7793-2251-40D8-91E5-6B715A220486}"/>
      </w:docPartPr>
      <w:docPartBody>
        <w:p w:rsidR="008D62EF" w:rsidRDefault="008D62EF">
          <w:pPr>
            <w:pStyle w:val="7CFDD72E0687451DB1BA8984ED9DD974"/>
          </w:pPr>
          <w:r w:rsidRPr="006C405C">
            <w:rPr>
              <w:rStyle w:val="placeholder1Char"/>
            </w:rPr>
            <w:t>_____________</w:t>
          </w:r>
        </w:p>
      </w:docPartBody>
    </w:docPart>
    <w:docPart>
      <w:docPartPr>
        <w:name w:val="33924AFFE5CA47B58E6D7E31BEDE9DF1"/>
        <w:category>
          <w:name w:val="常规"/>
          <w:gallery w:val="placeholder"/>
        </w:category>
        <w:types>
          <w:type w:val="bbPlcHdr"/>
        </w:types>
        <w:behaviors>
          <w:behavior w:val="content"/>
        </w:behaviors>
        <w:guid w:val="{74169477-D818-453D-B79E-F4FFC228F300}"/>
      </w:docPartPr>
      <w:docPartBody>
        <w:p w:rsidR="008D62EF" w:rsidRDefault="008D62EF">
          <w:pPr>
            <w:pStyle w:val="33924AFFE5CA47B58E6D7E31BEDE9DF1"/>
          </w:pPr>
          <w:r w:rsidRPr="006C405C">
            <w:rPr>
              <w:rStyle w:val="placeholder1Char"/>
            </w:rPr>
            <w:t>_____________</w:t>
          </w:r>
        </w:p>
      </w:docPartBody>
    </w:docPart>
    <w:docPart>
      <w:docPartPr>
        <w:name w:val="03D2CA11DAEF481789D8CE52B958BBF6"/>
        <w:category>
          <w:name w:val="常规"/>
          <w:gallery w:val="placeholder"/>
        </w:category>
        <w:types>
          <w:type w:val="bbPlcHdr"/>
        </w:types>
        <w:behaviors>
          <w:behavior w:val="content"/>
        </w:behaviors>
        <w:guid w:val="{C4443E1C-1092-466E-8290-27B3019F0AE2}"/>
      </w:docPartPr>
      <w:docPartBody>
        <w:p w:rsidR="008D62EF" w:rsidRDefault="008D62EF">
          <w:pPr>
            <w:pStyle w:val="03D2CA11DAEF481789D8CE52B958BBF6"/>
          </w:pPr>
          <w:r w:rsidRPr="006C405C">
            <w:rPr>
              <w:rStyle w:val="placeholder1Char"/>
            </w:rPr>
            <w:t>_____________</w:t>
          </w:r>
        </w:p>
      </w:docPartBody>
    </w:docPart>
    <w:docPart>
      <w:docPartPr>
        <w:name w:val="3ECA26D452DB452096B01B482F36AE7B"/>
        <w:category>
          <w:name w:val="常规"/>
          <w:gallery w:val="placeholder"/>
        </w:category>
        <w:types>
          <w:type w:val="bbPlcHdr"/>
        </w:types>
        <w:behaviors>
          <w:behavior w:val="content"/>
        </w:behaviors>
        <w:guid w:val="{4D6EA7B2-3499-46B6-8325-165EEFD88EBD}"/>
      </w:docPartPr>
      <w:docPartBody>
        <w:p w:rsidR="008D62EF" w:rsidRDefault="008D62EF">
          <w:pPr>
            <w:pStyle w:val="3ECA26D452DB452096B01B482F36AE7B"/>
          </w:pPr>
          <w:r w:rsidRPr="006C405C">
            <w:rPr>
              <w:rStyle w:val="placeholder1Char"/>
            </w:rPr>
            <w:t>_____________</w:t>
          </w:r>
        </w:p>
      </w:docPartBody>
    </w:docPart>
    <w:docPart>
      <w:docPartPr>
        <w:name w:val="0C3D409072EB40BC8B56A0109865E35A"/>
        <w:category>
          <w:name w:val="常规"/>
          <w:gallery w:val="placeholder"/>
        </w:category>
        <w:types>
          <w:type w:val="bbPlcHdr"/>
        </w:types>
        <w:behaviors>
          <w:behavior w:val="content"/>
        </w:behaviors>
        <w:guid w:val="{38FBF9AD-585E-4B8B-9CA7-86D5ACE46511}"/>
      </w:docPartPr>
      <w:docPartBody>
        <w:p w:rsidR="008D62EF" w:rsidRDefault="008D62EF">
          <w:pPr>
            <w:pStyle w:val="0C3D409072EB40BC8B56A0109865E35A"/>
          </w:pPr>
          <w:r w:rsidRPr="006C405C">
            <w:rPr>
              <w:rStyle w:val="placeholder1Char"/>
            </w:rPr>
            <w:t>_____________</w:t>
          </w:r>
        </w:p>
      </w:docPartBody>
    </w:docPart>
    <w:docPart>
      <w:docPartPr>
        <w:name w:val="A420C01D612C4792ADD99841E9D3D6BA"/>
        <w:category>
          <w:name w:val="常规"/>
          <w:gallery w:val="placeholder"/>
        </w:category>
        <w:types>
          <w:type w:val="bbPlcHdr"/>
        </w:types>
        <w:behaviors>
          <w:behavior w:val="content"/>
        </w:behaviors>
        <w:guid w:val="{66FB0CBE-FC52-4BB8-97B9-B76F2B5C4926}"/>
      </w:docPartPr>
      <w:docPartBody>
        <w:p w:rsidR="008D62EF" w:rsidRDefault="008D62EF">
          <w:pPr>
            <w:pStyle w:val="A420C01D612C4792ADD99841E9D3D6BA"/>
          </w:pPr>
          <w:r w:rsidRPr="006C405C">
            <w:rPr>
              <w:rStyle w:val="placeholder1Char"/>
            </w:rPr>
            <w:t>_____________</w:t>
          </w:r>
        </w:p>
      </w:docPartBody>
    </w:docPart>
    <w:docPart>
      <w:docPartPr>
        <w:name w:val="6D230D78C75343A89C94F1CE4C04D9BA"/>
        <w:category>
          <w:name w:val="常规"/>
          <w:gallery w:val="placeholder"/>
        </w:category>
        <w:types>
          <w:type w:val="bbPlcHdr"/>
        </w:types>
        <w:behaviors>
          <w:behavior w:val="content"/>
        </w:behaviors>
        <w:guid w:val="{A4D9871A-ADF9-4766-B462-B77CDB3E0279}"/>
      </w:docPartPr>
      <w:docPartBody>
        <w:p w:rsidR="008D62EF" w:rsidRDefault="008D62EF">
          <w:pPr>
            <w:pStyle w:val="6D230D78C75343A89C94F1CE4C04D9BA"/>
          </w:pPr>
          <w:r w:rsidRPr="006C405C">
            <w:rPr>
              <w:rStyle w:val="placeholder1Char"/>
            </w:rPr>
            <w:t>_____________</w:t>
          </w:r>
        </w:p>
      </w:docPartBody>
    </w:docPart>
    <w:docPart>
      <w:docPartPr>
        <w:name w:val="DC9355F6ED3D4135B0AEBAE0A32AF7A9"/>
        <w:category>
          <w:name w:val="常规"/>
          <w:gallery w:val="placeholder"/>
        </w:category>
        <w:types>
          <w:type w:val="bbPlcHdr"/>
        </w:types>
        <w:behaviors>
          <w:behavior w:val="content"/>
        </w:behaviors>
        <w:guid w:val="{A0A2E179-5CB8-4511-9877-7E9A2324215A}"/>
      </w:docPartPr>
      <w:docPartBody>
        <w:p w:rsidR="008D62EF" w:rsidRDefault="008D62EF">
          <w:pPr>
            <w:pStyle w:val="DC9355F6ED3D4135B0AEBAE0A32AF7A9"/>
          </w:pPr>
          <w:r w:rsidRPr="006C405C">
            <w:rPr>
              <w:rStyle w:val="placeholder1Char"/>
              <w:rFonts w:hint="eastAsia"/>
            </w:rPr>
            <w:t>___________</w:t>
          </w:r>
        </w:p>
      </w:docPartBody>
    </w:docPart>
    <w:docPart>
      <w:docPartPr>
        <w:name w:val="B9DA7AF5DD7B43CEB78A1A08AA8F1D93"/>
        <w:category>
          <w:name w:val="常规"/>
          <w:gallery w:val="placeholder"/>
        </w:category>
        <w:types>
          <w:type w:val="bbPlcHdr"/>
        </w:types>
        <w:behaviors>
          <w:behavior w:val="content"/>
        </w:behaviors>
        <w:guid w:val="{E805D7B8-BEF9-4B59-97E8-AD70CF3388B6}"/>
      </w:docPartPr>
      <w:docPartBody>
        <w:p w:rsidR="008D62EF" w:rsidRDefault="008D62EF">
          <w:pPr>
            <w:pStyle w:val="B9DA7AF5DD7B43CEB78A1A08AA8F1D93"/>
          </w:pPr>
          <w:r w:rsidRPr="006C405C">
            <w:rPr>
              <w:rStyle w:val="placeholder1Char"/>
              <w:rFonts w:hint="eastAsia"/>
            </w:rPr>
            <w:t>___________</w:t>
          </w:r>
        </w:p>
      </w:docPartBody>
    </w:docPart>
    <w:docPart>
      <w:docPartPr>
        <w:name w:val="8B807BBF1C9A41B2823F39A3A5481378"/>
        <w:category>
          <w:name w:val="常规"/>
          <w:gallery w:val="placeholder"/>
        </w:category>
        <w:types>
          <w:type w:val="bbPlcHdr"/>
        </w:types>
        <w:behaviors>
          <w:behavior w:val="content"/>
        </w:behaviors>
        <w:guid w:val="{C0D8461F-B391-4DCF-8FE8-E7A76C999984}"/>
      </w:docPartPr>
      <w:docPartBody>
        <w:p w:rsidR="008D62EF" w:rsidRDefault="008D62EF">
          <w:pPr>
            <w:pStyle w:val="8B807BBF1C9A41B2823F39A3A5481378"/>
          </w:pPr>
          <w:r w:rsidRPr="006C405C">
            <w:rPr>
              <w:rStyle w:val="placeholder1Char"/>
            </w:rPr>
            <w:t>_____________</w:t>
          </w:r>
        </w:p>
      </w:docPartBody>
    </w:docPart>
    <w:docPart>
      <w:docPartPr>
        <w:name w:val="01CEEBF872A84BF7BDF6FBBF88840C74"/>
        <w:category>
          <w:name w:val="常规"/>
          <w:gallery w:val="placeholder"/>
        </w:category>
        <w:types>
          <w:type w:val="bbPlcHdr"/>
        </w:types>
        <w:behaviors>
          <w:behavior w:val="content"/>
        </w:behaviors>
        <w:guid w:val="{A1973086-6403-4B60-80A5-3D952E6B6D8F}"/>
      </w:docPartPr>
      <w:docPartBody>
        <w:p w:rsidR="008D62EF" w:rsidRDefault="008D62EF">
          <w:pPr>
            <w:pStyle w:val="01CEEBF872A84BF7BDF6FBBF88840C74"/>
          </w:pPr>
          <w:r w:rsidRPr="006C405C">
            <w:rPr>
              <w:rStyle w:val="placeholder1Char"/>
            </w:rPr>
            <w:t>_____________</w:t>
          </w:r>
        </w:p>
      </w:docPartBody>
    </w:docPart>
    <w:docPart>
      <w:docPartPr>
        <w:name w:val="BFAF0656B0A549FC8E4C3C0B4DEB9BE5"/>
        <w:category>
          <w:name w:val="常规"/>
          <w:gallery w:val="placeholder"/>
        </w:category>
        <w:types>
          <w:type w:val="bbPlcHdr"/>
        </w:types>
        <w:behaviors>
          <w:behavior w:val="content"/>
        </w:behaviors>
        <w:guid w:val="{B2FF7CAB-FBB1-439B-94B8-74E0E287930C}"/>
      </w:docPartPr>
      <w:docPartBody>
        <w:p w:rsidR="008D62EF" w:rsidRDefault="008D62EF">
          <w:pPr>
            <w:pStyle w:val="BFAF0656B0A549FC8E4C3C0B4DEB9BE5"/>
          </w:pPr>
          <w:r w:rsidRPr="006C405C">
            <w:rPr>
              <w:rStyle w:val="placeholder1Char"/>
            </w:rPr>
            <w:t>_____________</w:t>
          </w:r>
        </w:p>
      </w:docPartBody>
    </w:docPart>
    <w:docPart>
      <w:docPartPr>
        <w:name w:val="216EE950D95941B38C1FDC93C78FAAD2"/>
        <w:category>
          <w:name w:val="常规"/>
          <w:gallery w:val="placeholder"/>
        </w:category>
        <w:types>
          <w:type w:val="bbPlcHdr"/>
        </w:types>
        <w:behaviors>
          <w:behavior w:val="content"/>
        </w:behaviors>
        <w:guid w:val="{2158F381-2449-492D-B3AA-929F6A97DBBB}"/>
      </w:docPartPr>
      <w:docPartBody>
        <w:p w:rsidR="008D62EF" w:rsidRDefault="008D62EF">
          <w:pPr>
            <w:pStyle w:val="216EE950D95941B38C1FDC93C78FAAD2"/>
          </w:pPr>
          <w:r w:rsidRPr="006C405C">
            <w:rPr>
              <w:rStyle w:val="placeholder1Char"/>
            </w:rPr>
            <w:t>_____________</w:t>
          </w:r>
        </w:p>
      </w:docPartBody>
    </w:docPart>
    <w:docPart>
      <w:docPartPr>
        <w:name w:val="EB66B464D0B54740813153AC696FEB86"/>
        <w:category>
          <w:name w:val="常规"/>
          <w:gallery w:val="placeholder"/>
        </w:category>
        <w:types>
          <w:type w:val="bbPlcHdr"/>
        </w:types>
        <w:behaviors>
          <w:behavior w:val="content"/>
        </w:behaviors>
        <w:guid w:val="{C060BAB6-9327-4AAA-816B-269C9904E344}"/>
      </w:docPartPr>
      <w:docPartBody>
        <w:p w:rsidR="008D62EF" w:rsidRDefault="008D62EF">
          <w:pPr>
            <w:pStyle w:val="EB66B464D0B54740813153AC696FEB86"/>
          </w:pPr>
          <w:r w:rsidRPr="006C405C">
            <w:rPr>
              <w:rStyle w:val="placeholder1Char"/>
            </w:rPr>
            <w:t>_____________</w:t>
          </w:r>
        </w:p>
      </w:docPartBody>
    </w:docPart>
    <w:docPart>
      <w:docPartPr>
        <w:name w:val="016D3DE263DB4E0591B82F597331F7D9"/>
        <w:category>
          <w:name w:val="常规"/>
          <w:gallery w:val="placeholder"/>
        </w:category>
        <w:types>
          <w:type w:val="bbPlcHdr"/>
        </w:types>
        <w:behaviors>
          <w:behavior w:val="content"/>
        </w:behaviors>
        <w:guid w:val="{0489F891-A046-46BB-9CFB-27C8B599E730}"/>
      </w:docPartPr>
      <w:docPartBody>
        <w:p w:rsidR="008D62EF" w:rsidRDefault="008D62EF">
          <w:pPr>
            <w:pStyle w:val="016D3DE263DB4E0591B82F597331F7D9"/>
          </w:pPr>
          <w:r w:rsidRPr="006C405C">
            <w:rPr>
              <w:rStyle w:val="placeholder1Char"/>
            </w:rPr>
            <w:t>_____________</w:t>
          </w:r>
        </w:p>
      </w:docPartBody>
    </w:docPart>
    <w:docPart>
      <w:docPartPr>
        <w:name w:val="0B191CA93EBB49939434BFFAB0A5CBBB"/>
        <w:category>
          <w:name w:val="常规"/>
          <w:gallery w:val="placeholder"/>
        </w:category>
        <w:types>
          <w:type w:val="bbPlcHdr"/>
        </w:types>
        <w:behaviors>
          <w:behavior w:val="content"/>
        </w:behaviors>
        <w:guid w:val="{C7BF2086-3EA4-4AF9-AB07-63572CEEC531}"/>
      </w:docPartPr>
      <w:docPartBody>
        <w:p w:rsidR="008D62EF" w:rsidRDefault="008D62EF">
          <w:pPr>
            <w:pStyle w:val="0B191CA93EBB49939434BFFAB0A5CBBB"/>
          </w:pPr>
          <w:r w:rsidRPr="006C405C">
            <w:rPr>
              <w:rStyle w:val="placeholder1Char"/>
            </w:rPr>
            <w:t>_____________</w:t>
          </w:r>
        </w:p>
      </w:docPartBody>
    </w:docPart>
    <w:docPart>
      <w:docPartPr>
        <w:name w:val="5D53B70713474A969ED228F024F692AE"/>
        <w:category>
          <w:name w:val="常规"/>
          <w:gallery w:val="placeholder"/>
        </w:category>
        <w:types>
          <w:type w:val="bbPlcHdr"/>
        </w:types>
        <w:behaviors>
          <w:behavior w:val="content"/>
        </w:behaviors>
        <w:guid w:val="{B1EC2F40-8AAD-420B-919D-07C60B7A3A4B}"/>
      </w:docPartPr>
      <w:docPartBody>
        <w:p w:rsidR="008D62EF" w:rsidRDefault="008D62EF">
          <w:pPr>
            <w:pStyle w:val="5D53B70713474A969ED228F024F692AE"/>
          </w:pPr>
          <w:r w:rsidRPr="006C405C">
            <w:rPr>
              <w:rStyle w:val="placeholder1Char"/>
            </w:rPr>
            <w:t>_____________</w:t>
          </w:r>
        </w:p>
      </w:docPartBody>
    </w:docPart>
    <w:docPart>
      <w:docPartPr>
        <w:name w:val="334D8E85B8764BFD8314A4A8964389E3"/>
        <w:category>
          <w:name w:val="常规"/>
          <w:gallery w:val="placeholder"/>
        </w:category>
        <w:types>
          <w:type w:val="bbPlcHdr"/>
        </w:types>
        <w:behaviors>
          <w:behavior w:val="content"/>
        </w:behaviors>
        <w:guid w:val="{77C2F0F4-689D-413B-A999-9027A84D364C}"/>
      </w:docPartPr>
      <w:docPartBody>
        <w:p w:rsidR="008D62EF" w:rsidRDefault="008D62EF">
          <w:pPr>
            <w:pStyle w:val="334D8E85B8764BFD8314A4A8964389E3"/>
          </w:pPr>
          <w:r w:rsidRPr="006C405C">
            <w:rPr>
              <w:rStyle w:val="placeholder1Char"/>
            </w:rPr>
            <w:t>_____________</w:t>
          </w:r>
        </w:p>
      </w:docPartBody>
    </w:docPart>
    <w:docPart>
      <w:docPartPr>
        <w:name w:val="C66AEF8EAB8945E7A43B0737E3F0AE20"/>
        <w:category>
          <w:name w:val="常规"/>
          <w:gallery w:val="placeholder"/>
        </w:category>
        <w:types>
          <w:type w:val="bbPlcHdr"/>
        </w:types>
        <w:behaviors>
          <w:behavior w:val="content"/>
        </w:behaviors>
        <w:guid w:val="{2F0B9121-7601-4032-9F80-ACAE1189480C}"/>
      </w:docPartPr>
      <w:docPartBody>
        <w:p w:rsidR="008D62EF" w:rsidRDefault="008D62EF">
          <w:pPr>
            <w:pStyle w:val="C66AEF8EAB8945E7A43B0737E3F0AE20"/>
          </w:pPr>
          <w:r w:rsidRPr="006C405C">
            <w:rPr>
              <w:rStyle w:val="placeholder1Char"/>
            </w:rPr>
            <w:t>_____________</w:t>
          </w:r>
        </w:p>
      </w:docPartBody>
    </w:docPart>
    <w:docPart>
      <w:docPartPr>
        <w:name w:val="38D1DAE0AD3042FCAB9FDA30692A29EE"/>
        <w:category>
          <w:name w:val="常规"/>
          <w:gallery w:val="placeholder"/>
        </w:category>
        <w:types>
          <w:type w:val="bbPlcHdr"/>
        </w:types>
        <w:behaviors>
          <w:behavior w:val="content"/>
        </w:behaviors>
        <w:guid w:val="{C07D526D-7A09-4D55-B5A7-3DE32391ABFD}"/>
      </w:docPartPr>
      <w:docPartBody>
        <w:p w:rsidR="008D62EF" w:rsidRDefault="008D62EF">
          <w:pPr>
            <w:pStyle w:val="38D1DAE0AD3042FCAB9FDA30692A29EE"/>
          </w:pPr>
          <w:r w:rsidRPr="006C405C">
            <w:rPr>
              <w:rStyle w:val="placeholder1Char"/>
            </w:rPr>
            <w:t>_____________</w:t>
          </w:r>
        </w:p>
      </w:docPartBody>
    </w:docPart>
    <w:docPart>
      <w:docPartPr>
        <w:name w:val="311C3515E89849C1B912E2FCD040634F"/>
        <w:category>
          <w:name w:val="常规"/>
          <w:gallery w:val="placeholder"/>
        </w:category>
        <w:types>
          <w:type w:val="bbPlcHdr"/>
        </w:types>
        <w:behaviors>
          <w:behavior w:val="content"/>
        </w:behaviors>
        <w:guid w:val="{35BC36DF-622D-4483-9A61-51BC467DC81B}"/>
      </w:docPartPr>
      <w:docPartBody>
        <w:p w:rsidR="008D62EF" w:rsidRDefault="008D62EF">
          <w:pPr>
            <w:pStyle w:val="311C3515E89849C1B912E2FCD040634F"/>
          </w:pPr>
          <w:r w:rsidRPr="006C405C">
            <w:rPr>
              <w:rStyle w:val="placeholder1Char"/>
            </w:rPr>
            <w:t>_____________</w:t>
          </w:r>
        </w:p>
      </w:docPartBody>
    </w:docPart>
    <w:docPart>
      <w:docPartPr>
        <w:name w:val="15C2A6E17E3F49C3B2C4DE1A7EF2BE94"/>
        <w:category>
          <w:name w:val="常规"/>
          <w:gallery w:val="placeholder"/>
        </w:category>
        <w:types>
          <w:type w:val="bbPlcHdr"/>
        </w:types>
        <w:behaviors>
          <w:behavior w:val="content"/>
        </w:behaviors>
        <w:guid w:val="{5BE5583F-D3C7-4B74-9D94-4C7E8E5D0A19}"/>
      </w:docPartPr>
      <w:docPartBody>
        <w:p w:rsidR="008D62EF" w:rsidRDefault="008D62EF">
          <w:pPr>
            <w:pStyle w:val="15C2A6E17E3F49C3B2C4DE1A7EF2BE94"/>
          </w:pPr>
          <w:r w:rsidRPr="006C405C">
            <w:rPr>
              <w:rStyle w:val="placeholder1Char"/>
            </w:rPr>
            <w:t>_____________</w:t>
          </w:r>
        </w:p>
      </w:docPartBody>
    </w:docPart>
    <w:docPart>
      <w:docPartPr>
        <w:name w:val="8A8085D3F2694EC390BAABCFDF15013B"/>
        <w:category>
          <w:name w:val="常规"/>
          <w:gallery w:val="placeholder"/>
        </w:category>
        <w:types>
          <w:type w:val="bbPlcHdr"/>
        </w:types>
        <w:behaviors>
          <w:behavior w:val="content"/>
        </w:behaviors>
        <w:guid w:val="{B5A04833-B75E-40A1-B3E2-CC66659D6AF5}"/>
      </w:docPartPr>
      <w:docPartBody>
        <w:p w:rsidR="008D62EF" w:rsidRDefault="008D62EF">
          <w:pPr>
            <w:pStyle w:val="8A8085D3F2694EC390BAABCFDF15013B"/>
          </w:pPr>
          <w:r w:rsidRPr="006C405C">
            <w:rPr>
              <w:rStyle w:val="placeholder1Char"/>
            </w:rPr>
            <w:t>_____________</w:t>
          </w:r>
        </w:p>
      </w:docPartBody>
    </w:docPart>
    <w:docPart>
      <w:docPartPr>
        <w:name w:val="C84366E3895745EFB40B83300CA00EFE"/>
        <w:category>
          <w:name w:val="常规"/>
          <w:gallery w:val="placeholder"/>
        </w:category>
        <w:types>
          <w:type w:val="bbPlcHdr"/>
        </w:types>
        <w:behaviors>
          <w:behavior w:val="content"/>
        </w:behaviors>
        <w:guid w:val="{D9B00240-AF9C-46E1-8DFB-31B3DE9F20AB}"/>
      </w:docPartPr>
      <w:docPartBody>
        <w:p w:rsidR="008D62EF" w:rsidRDefault="008D62EF">
          <w:pPr>
            <w:pStyle w:val="C84366E3895745EFB40B83300CA00EFE"/>
          </w:pPr>
          <w:r w:rsidRPr="006C405C">
            <w:rPr>
              <w:rStyle w:val="placeholder1Char"/>
            </w:rPr>
            <w:t>_____________</w:t>
          </w:r>
        </w:p>
      </w:docPartBody>
    </w:docPart>
    <w:docPart>
      <w:docPartPr>
        <w:name w:val="53BD5465EFCE4E81B62433036FA04099"/>
        <w:category>
          <w:name w:val="常规"/>
          <w:gallery w:val="placeholder"/>
        </w:category>
        <w:types>
          <w:type w:val="bbPlcHdr"/>
        </w:types>
        <w:behaviors>
          <w:behavior w:val="content"/>
        </w:behaviors>
        <w:guid w:val="{CE72DA4E-EC5C-4739-AE61-300840C0F4F3}"/>
      </w:docPartPr>
      <w:docPartBody>
        <w:p w:rsidR="008D62EF" w:rsidRDefault="008D62EF">
          <w:pPr>
            <w:pStyle w:val="53BD5465EFCE4E81B62433036FA04099"/>
          </w:pPr>
          <w:r w:rsidRPr="006C405C">
            <w:rPr>
              <w:rStyle w:val="placeholder1Char"/>
            </w:rPr>
            <w:t>_____________</w:t>
          </w:r>
        </w:p>
      </w:docPartBody>
    </w:docPart>
    <w:docPart>
      <w:docPartPr>
        <w:name w:val="588D6915D9504E90819818E836DCC2FB"/>
        <w:category>
          <w:name w:val="常规"/>
          <w:gallery w:val="placeholder"/>
        </w:category>
        <w:types>
          <w:type w:val="bbPlcHdr"/>
        </w:types>
        <w:behaviors>
          <w:behavior w:val="content"/>
        </w:behaviors>
        <w:guid w:val="{9CD657C5-A3A9-42BB-8691-F1DB87D08005}"/>
      </w:docPartPr>
      <w:docPartBody>
        <w:p w:rsidR="008D62EF" w:rsidRDefault="008D62EF">
          <w:pPr>
            <w:pStyle w:val="588D6915D9504E90819818E836DCC2FB"/>
          </w:pPr>
          <w:r w:rsidRPr="006C405C">
            <w:rPr>
              <w:rStyle w:val="placeholder1Char"/>
            </w:rPr>
            <w:t>_____________</w:t>
          </w:r>
        </w:p>
      </w:docPartBody>
    </w:docPart>
    <w:docPart>
      <w:docPartPr>
        <w:name w:val="22FD38D93C644129A8556F98CAF83FEF"/>
        <w:category>
          <w:name w:val="常规"/>
          <w:gallery w:val="placeholder"/>
        </w:category>
        <w:types>
          <w:type w:val="bbPlcHdr"/>
        </w:types>
        <w:behaviors>
          <w:behavior w:val="content"/>
        </w:behaviors>
        <w:guid w:val="{8AB1B94B-7959-4FDC-920F-57BBDB0EA41E}"/>
      </w:docPartPr>
      <w:docPartBody>
        <w:p w:rsidR="008D62EF" w:rsidRDefault="008D62EF">
          <w:pPr>
            <w:pStyle w:val="22FD38D93C644129A8556F98CAF83FEF"/>
          </w:pPr>
          <w:r w:rsidRPr="006C405C">
            <w:rPr>
              <w:rStyle w:val="placeholder1Char"/>
            </w:rPr>
            <w:t>_____________</w:t>
          </w:r>
        </w:p>
      </w:docPartBody>
    </w:docPart>
    <w:docPart>
      <w:docPartPr>
        <w:name w:val="520051E682E64C4F8C5F457ED31EEC66"/>
        <w:category>
          <w:name w:val="常规"/>
          <w:gallery w:val="placeholder"/>
        </w:category>
        <w:types>
          <w:type w:val="bbPlcHdr"/>
        </w:types>
        <w:behaviors>
          <w:behavior w:val="content"/>
        </w:behaviors>
        <w:guid w:val="{D7C45D54-8D49-41A5-A3F5-AE086B2CC07B}"/>
      </w:docPartPr>
      <w:docPartBody>
        <w:p w:rsidR="008D62EF" w:rsidRDefault="008D62EF">
          <w:pPr>
            <w:pStyle w:val="520051E682E64C4F8C5F457ED31EEC66"/>
          </w:pPr>
          <w:r w:rsidRPr="006C405C">
            <w:rPr>
              <w:rStyle w:val="placeholder1Char"/>
            </w:rPr>
            <w:t>_____________</w:t>
          </w:r>
        </w:p>
      </w:docPartBody>
    </w:docPart>
    <w:docPart>
      <w:docPartPr>
        <w:name w:val="488AFB98B1AF442087C193228D8BC32D"/>
        <w:category>
          <w:name w:val="常规"/>
          <w:gallery w:val="placeholder"/>
        </w:category>
        <w:types>
          <w:type w:val="bbPlcHdr"/>
        </w:types>
        <w:behaviors>
          <w:behavior w:val="content"/>
        </w:behaviors>
        <w:guid w:val="{A0ADF58F-D248-47D6-8F11-CA2DB43FCA70}"/>
      </w:docPartPr>
      <w:docPartBody>
        <w:p w:rsidR="008D62EF" w:rsidRDefault="008D62EF">
          <w:pPr>
            <w:pStyle w:val="488AFB98B1AF442087C193228D8BC32D"/>
          </w:pPr>
          <w:r w:rsidRPr="006C405C">
            <w:rPr>
              <w:rStyle w:val="placeholder1Char"/>
            </w:rPr>
            <w:t>_____________</w:t>
          </w:r>
        </w:p>
      </w:docPartBody>
    </w:docPart>
    <w:docPart>
      <w:docPartPr>
        <w:name w:val="C1266F6196D445C2BF27A817A13E04A3"/>
        <w:category>
          <w:name w:val="常规"/>
          <w:gallery w:val="placeholder"/>
        </w:category>
        <w:types>
          <w:type w:val="bbPlcHdr"/>
        </w:types>
        <w:behaviors>
          <w:behavior w:val="content"/>
        </w:behaviors>
        <w:guid w:val="{4101D55C-44E6-4861-A63E-70574D00DBFA}"/>
      </w:docPartPr>
      <w:docPartBody>
        <w:p w:rsidR="008D62EF" w:rsidRDefault="008D62EF">
          <w:pPr>
            <w:pStyle w:val="C1266F6196D445C2BF27A817A13E04A3"/>
          </w:pPr>
          <w:r w:rsidRPr="006C405C">
            <w:rPr>
              <w:rStyle w:val="placeholder1Char"/>
            </w:rPr>
            <w:t>_____________</w:t>
          </w:r>
        </w:p>
      </w:docPartBody>
    </w:docPart>
    <w:docPart>
      <w:docPartPr>
        <w:name w:val="44787DA64691437794F81091A1E4199E"/>
        <w:category>
          <w:name w:val="常规"/>
          <w:gallery w:val="placeholder"/>
        </w:category>
        <w:types>
          <w:type w:val="bbPlcHdr"/>
        </w:types>
        <w:behaviors>
          <w:behavior w:val="content"/>
        </w:behaviors>
        <w:guid w:val="{238842A4-2729-4556-BFAA-ABC3A5E6CCAB}"/>
      </w:docPartPr>
      <w:docPartBody>
        <w:p w:rsidR="008D62EF" w:rsidRDefault="008D62EF">
          <w:pPr>
            <w:pStyle w:val="44787DA64691437794F81091A1E4199E"/>
          </w:pPr>
          <w:r w:rsidRPr="006C405C">
            <w:rPr>
              <w:rStyle w:val="placeholder1Char"/>
            </w:rPr>
            <w:t>_____________</w:t>
          </w:r>
        </w:p>
      </w:docPartBody>
    </w:docPart>
    <w:docPart>
      <w:docPartPr>
        <w:name w:val="0BF49A8951904081AB97C21A21A9F4F2"/>
        <w:category>
          <w:name w:val="常规"/>
          <w:gallery w:val="placeholder"/>
        </w:category>
        <w:types>
          <w:type w:val="bbPlcHdr"/>
        </w:types>
        <w:behaviors>
          <w:behavior w:val="content"/>
        </w:behaviors>
        <w:guid w:val="{E184094E-3019-4CF6-91B6-C89B9875DC8F}"/>
      </w:docPartPr>
      <w:docPartBody>
        <w:p w:rsidR="008D62EF" w:rsidRDefault="008D62EF">
          <w:pPr>
            <w:pStyle w:val="0BF49A8951904081AB97C21A21A9F4F2"/>
          </w:pPr>
          <w:r w:rsidRPr="006C405C">
            <w:rPr>
              <w:rStyle w:val="placeholder1Char"/>
            </w:rPr>
            <w:t>_____________</w:t>
          </w:r>
        </w:p>
      </w:docPartBody>
    </w:docPart>
    <w:docPart>
      <w:docPartPr>
        <w:name w:val="58F8C9C8E9D841EABC15F3BC024C6986"/>
        <w:category>
          <w:name w:val="常规"/>
          <w:gallery w:val="placeholder"/>
        </w:category>
        <w:types>
          <w:type w:val="bbPlcHdr"/>
        </w:types>
        <w:behaviors>
          <w:behavior w:val="content"/>
        </w:behaviors>
        <w:guid w:val="{27B3F807-2234-45C9-BB14-91101EFF3418}"/>
      </w:docPartPr>
      <w:docPartBody>
        <w:p w:rsidR="008D62EF" w:rsidRDefault="008D62EF">
          <w:pPr>
            <w:pStyle w:val="58F8C9C8E9D841EABC15F3BC024C6986"/>
          </w:pPr>
          <w:r w:rsidRPr="006C405C">
            <w:rPr>
              <w:rStyle w:val="placeholder1Char"/>
            </w:rPr>
            <w:t>_____________</w:t>
          </w:r>
        </w:p>
      </w:docPartBody>
    </w:docPart>
    <w:docPart>
      <w:docPartPr>
        <w:name w:val="F2C5771FBD70418F85EAE98C4A3F5C85"/>
        <w:category>
          <w:name w:val="常规"/>
          <w:gallery w:val="placeholder"/>
        </w:category>
        <w:types>
          <w:type w:val="bbPlcHdr"/>
        </w:types>
        <w:behaviors>
          <w:behavior w:val="content"/>
        </w:behaviors>
        <w:guid w:val="{B9A0B927-993A-412B-B602-4EEC48C608DA}"/>
      </w:docPartPr>
      <w:docPartBody>
        <w:p w:rsidR="008D62EF" w:rsidRDefault="008D62EF">
          <w:pPr>
            <w:pStyle w:val="F2C5771FBD70418F85EAE98C4A3F5C85"/>
          </w:pPr>
          <w:r w:rsidRPr="006C405C">
            <w:rPr>
              <w:rStyle w:val="placeholder1Char"/>
            </w:rPr>
            <w:t>_____________</w:t>
          </w:r>
        </w:p>
      </w:docPartBody>
    </w:docPart>
    <w:docPart>
      <w:docPartPr>
        <w:name w:val="7398D7A2873041499C7DBC184D11321B"/>
        <w:category>
          <w:name w:val="常规"/>
          <w:gallery w:val="placeholder"/>
        </w:category>
        <w:types>
          <w:type w:val="bbPlcHdr"/>
        </w:types>
        <w:behaviors>
          <w:behavior w:val="content"/>
        </w:behaviors>
        <w:guid w:val="{BF59CC5F-4B7D-444B-95FB-E50B9E95B3C2}"/>
      </w:docPartPr>
      <w:docPartBody>
        <w:p w:rsidR="008D62EF" w:rsidRDefault="008D62EF">
          <w:pPr>
            <w:pStyle w:val="7398D7A2873041499C7DBC184D11321B"/>
          </w:pPr>
          <w:r w:rsidRPr="006C405C">
            <w:rPr>
              <w:rStyle w:val="placeholder1Char"/>
            </w:rPr>
            <w:t>_____________</w:t>
          </w:r>
        </w:p>
      </w:docPartBody>
    </w:docPart>
    <w:docPart>
      <w:docPartPr>
        <w:name w:val="45AF9AC243654B8BA97E42BC9957F3B4"/>
        <w:category>
          <w:name w:val="常规"/>
          <w:gallery w:val="placeholder"/>
        </w:category>
        <w:types>
          <w:type w:val="bbPlcHdr"/>
        </w:types>
        <w:behaviors>
          <w:behavior w:val="content"/>
        </w:behaviors>
        <w:guid w:val="{AA620E16-7262-4FDB-B149-A46D4F40ED9D}"/>
      </w:docPartPr>
      <w:docPartBody>
        <w:p w:rsidR="008D62EF" w:rsidRDefault="008D62EF">
          <w:pPr>
            <w:pStyle w:val="45AF9AC243654B8BA97E42BC9957F3B4"/>
          </w:pPr>
          <w:r w:rsidRPr="006C405C">
            <w:rPr>
              <w:rStyle w:val="placeholder1Char"/>
            </w:rPr>
            <w:t>_____________</w:t>
          </w:r>
        </w:p>
      </w:docPartBody>
    </w:docPart>
    <w:docPart>
      <w:docPartPr>
        <w:name w:val="633899A45DC84C85BC2B9386CF4ECCC4"/>
        <w:category>
          <w:name w:val="常规"/>
          <w:gallery w:val="placeholder"/>
        </w:category>
        <w:types>
          <w:type w:val="bbPlcHdr"/>
        </w:types>
        <w:behaviors>
          <w:behavior w:val="content"/>
        </w:behaviors>
        <w:guid w:val="{0B498ED5-D04C-4118-B499-FF1B98B7AA34}"/>
      </w:docPartPr>
      <w:docPartBody>
        <w:p w:rsidR="008D62EF" w:rsidRDefault="008D62EF">
          <w:pPr>
            <w:pStyle w:val="633899A45DC84C85BC2B9386CF4ECCC4"/>
          </w:pPr>
          <w:r w:rsidRPr="006C405C">
            <w:rPr>
              <w:rStyle w:val="placeholder1Char"/>
            </w:rPr>
            <w:t>_____________</w:t>
          </w:r>
        </w:p>
      </w:docPartBody>
    </w:docPart>
    <w:docPart>
      <w:docPartPr>
        <w:name w:val="4CAF3DB8A5C74A9DA586AF8D71A77816"/>
        <w:category>
          <w:name w:val="常规"/>
          <w:gallery w:val="placeholder"/>
        </w:category>
        <w:types>
          <w:type w:val="bbPlcHdr"/>
        </w:types>
        <w:behaviors>
          <w:behavior w:val="content"/>
        </w:behaviors>
        <w:guid w:val="{BE5621E6-7B62-4094-9376-2961B3C7673B}"/>
      </w:docPartPr>
      <w:docPartBody>
        <w:p w:rsidR="008D62EF" w:rsidRDefault="008D62EF">
          <w:pPr>
            <w:pStyle w:val="4CAF3DB8A5C74A9DA586AF8D71A77816"/>
          </w:pPr>
          <w:r w:rsidRPr="006C405C">
            <w:rPr>
              <w:rStyle w:val="placeholder1Char"/>
            </w:rPr>
            <w:t>_____________</w:t>
          </w:r>
        </w:p>
      </w:docPartBody>
    </w:docPart>
    <w:docPart>
      <w:docPartPr>
        <w:name w:val="8AE119036B284D58986E9C0D3B697F43"/>
        <w:category>
          <w:name w:val="常规"/>
          <w:gallery w:val="placeholder"/>
        </w:category>
        <w:types>
          <w:type w:val="bbPlcHdr"/>
        </w:types>
        <w:behaviors>
          <w:behavior w:val="content"/>
        </w:behaviors>
        <w:guid w:val="{558B234D-5EF0-48F0-B1EB-7180FE856539}"/>
      </w:docPartPr>
      <w:docPartBody>
        <w:p w:rsidR="008D62EF" w:rsidRDefault="008D62EF">
          <w:pPr>
            <w:pStyle w:val="8AE119036B284D58986E9C0D3B697F43"/>
          </w:pPr>
          <w:r w:rsidRPr="006C405C">
            <w:rPr>
              <w:rStyle w:val="placeholder1Char"/>
            </w:rPr>
            <w:t>_____________</w:t>
          </w:r>
        </w:p>
      </w:docPartBody>
    </w:docPart>
    <w:docPart>
      <w:docPartPr>
        <w:name w:val="0F4EBB60B0354F7DBBA9110FAE1FA8D4"/>
        <w:category>
          <w:name w:val="常规"/>
          <w:gallery w:val="placeholder"/>
        </w:category>
        <w:types>
          <w:type w:val="bbPlcHdr"/>
        </w:types>
        <w:behaviors>
          <w:behavior w:val="content"/>
        </w:behaviors>
        <w:guid w:val="{6BBF4484-5CBC-4EAC-A5E0-7A02B846F330}"/>
      </w:docPartPr>
      <w:docPartBody>
        <w:p w:rsidR="008D62EF" w:rsidRDefault="008D62EF">
          <w:pPr>
            <w:pStyle w:val="0F4EBB60B0354F7DBBA9110FAE1FA8D4"/>
          </w:pPr>
          <w:r w:rsidRPr="006C405C">
            <w:rPr>
              <w:rStyle w:val="placeholder1Char"/>
            </w:rPr>
            <w:t>_____________</w:t>
          </w:r>
        </w:p>
      </w:docPartBody>
    </w:docPart>
    <w:docPart>
      <w:docPartPr>
        <w:name w:val="C1FA265E7E9A4811BB6147AE673B9854"/>
        <w:category>
          <w:name w:val="常规"/>
          <w:gallery w:val="placeholder"/>
        </w:category>
        <w:types>
          <w:type w:val="bbPlcHdr"/>
        </w:types>
        <w:behaviors>
          <w:behavior w:val="content"/>
        </w:behaviors>
        <w:guid w:val="{A73FD13B-DC38-4695-A092-1187F92BDCBB}"/>
      </w:docPartPr>
      <w:docPartBody>
        <w:p w:rsidR="008D62EF" w:rsidRDefault="008D62EF">
          <w:pPr>
            <w:pStyle w:val="C1FA265E7E9A4811BB6147AE673B9854"/>
          </w:pPr>
          <w:r w:rsidRPr="006C405C">
            <w:rPr>
              <w:rStyle w:val="placeholder1Char"/>
            </w:rPr>
            <w:t>_____________</w:t>
          </w:r>
        </w:p>
      </w:docPartBody>
    </w:docPart>
    <w:docPart>
      <w:docPartPr>
        <w:name w:val="97388B910C2D4DD085B1F2DE53746099"/>
        <w:category>
          <w:name w:val="常规"/>
          <w:gallery w:val="placeholder"/>
        </w:category>
        <w:types>
          <w:type w:val="bbPlcHdr"/>
        </w:types>
        <w:behaviors>
          <w:behavior w:val="content"/>
        </w:behaviors>
        <w:guid w:val="{38B99064-0994-446D-B7A7-8E119BA35D0A}"/>
      </w:docPartPr>
      <w:docPartBody>
        <w:p w:rsidR="008D62EF" w:rsidRDefault="008D62EF">
          <w:pPr>
            <w:pStyle w:val="97388B910C2D4DD085B1F2DE53746099"/>
          </w:pPr>
          <w:r w:rsidRPr="006C405C">
            <w:rPr>
              <w:rStyle w:val="placeholder1Char"/>
            </w:rPr>
            <w:t>_____________</w:t>
          </w:r>
        </w:p>
      </w:docPartBody>
    </w:docPart>
    <w:docPart>
      <w:docPartPr>
        <w:name w:val="9E88046135EF4BB3AC21FE1E65C5EB44"/>
        <w:category>
          <w:name w:val="常规"/>
          <w:gallery w:val="placeholder"/>
        </w:category>
        <w:types>
          <w:type w:val="bbPlcHdr"/>
        </w:types>
        <w:behaviors>
          <w:behavior w:val="content"/>
        </w:behaviors>
        <w:guid w:val="{A5A7AA2B-1E00-4482-AB09-6DB5BECE6B87}"/>
      </w:docPartPr>
      <w:docPartBody>
        <w:p w:rsidR="008D62EF" w:rsidRDefault="008D62EF">
          <w:pPr>
            <w:pStyle w:val="9E88046135EF4BB3AC21FE1E65C5EB44"/>
          </w:pPr>
          <w:r w:rsidRPr="006C405C">
            <w:rPr>
              <w:rStyle w:val="placeholder1Char"/>
            </w:rPr>
            <w:t>_____________</w:t>
          </w:r>
        </w:p>
      </w:docPartBody>
    </w:docPart>
    <w:docPart>
      <w:docPartPr>
        <w:name w:val="D7C867D90C3F411A85122D962126DB66"/>
        <w:category>
          <w:name w:val="常规"/>
          <w:gallery w:val="placeholder"/>
        </w:category>
        <w:types>
          <w:type w:val="bbPlcHdr"/>
        </w:types>
        <w:behaviors>
          <w:behavior w:val="content"/>
        </w:behaviors>
        <w:guid w:val="{49B2E3C6-1E80-48D4-852E-CABA44922E82}"/>
      </w:docPartPr>
      <w:docPartBody>
        <w:p w:rsidR="008D62EF" w:rsidRDefault="008D62EF">
          <w:pPr>
            <w:pStyle w:val="D7C867D90C3F411A85122D962126DB66"/>
          </w:pPr>
          <w:r w:rsidRPr="006C405C">
            <w:rPr>
              <w:rStyle w:val="placeholder1Char"/>
            </w:rPr>
            <w:t>_____________</w:t>
          </w:r>
        </w:p>
      </w:docPartBody>
    </w:docPart>
    <w:docPart>
      <w:docPartPr>
        <w:name w:val="0715AE0CC3D84E70823948C816FD81C3"/>
        <w:category>
          <w:name w:val="常规"/>
          <w:gallery w:val="placeholder"/>
        </w:category>
        <w:types>
          <w:type w:val="bbPlcHdr"/>
        </w:types>
        <w:behaviors>
          <w:behavior w:val="content"/>
        </w:behaviors>
        <w:guid w:val="{0CD2497F-746D-48B4-9DF6-42933A3A563F}"/>
      </w:docPartPr>
      <w:docPartBody>
        <w:p w:rsidR="008D62EF" w:rsidRDefault="008D62EF">
          <w:pPr>
            <w:pStyle w:val="0715AE0CC3D84E70823948C816FD81C3"/>
          </w:pPr>
          <w:r w:rsidRPr="006C405C">
            <w:rPr>
              <w:rStyle w:val="placeholder1Char"/>
            </w:rPr>
            <w:t>_____________</w:t>
          </w:r>
        </w:p>
      </w:docPartBody>
    </w:docPart>
    <w:docPart>
      <w:docPartPr>
        <w:name w:val="1CAA685FAF04450F8D4C8A1F71655AD9"/>
        <w:category>
          <w:name w:val="常规"/>
          <w:gallery w:val="placeholder"/>
        </w:category>
        <w:types>
          <w:type w:val="bbPlcHdr"/>
        </w:types>
        <w:behaviors>
          <w:behavior w:val="content"/>
        </w:behaviors>
        <w:guid w:val="{590F4269-6AC9-41E8-9E3F-2F8CDD55C539}"/>
      </w:docPartPr>
      <w:docPartBody>
        <w:p w:rsidR="008D62EF" w:rsidRDefault="008D62EF">
          <w:pPr>
            <w:pStyle w:val="1CAA685FAF04450F8D4C8A1F71655AD9"/>
          </w:pPr>
          <w:r w:rsidRPr="006C405C">
            <w:rPr>
              <w:rStyle w:val="placeholder1Char"/>
            </w:rPr>
            <w:t>_____________</w:t>
          </w:r>
        </w:p>
      </w:docPartBody>
    </w:docPart>
    <w:docPart>
      <w:docPartPr>
        <w:name w:val="91C5DAD8D0B74D5ABC5E3A2C1539AE30"/>
        <w:category>
          <w:name w:val="常规"/>
          <w:gallery w:val="placeholder"/>
        </w:category>
        <w:types>
          <w:type w:val="bbPlcHdr"/>
        </w:types>
        <w:behaviors>
          <w:behavior w:val="content"/>
        </w:behaviors>
        <w:guid w:val="{BF34F2B2-DD74-437E-BD99-91B9B9A3897C}"/>
      </w:docPartPr>
      <w:docPartBody>
        <w:p w:rsidR="008D62EF" w:rsidRDefault="008D62EF">
          <w:pPr>
            <w:pStyle w:val="91C5DAD8D0B74D5ABC5E3A2C1539AE30"/>
          </w:pPr>
          <w:r w:rsidRPr="006C405C">
            <w:rPr>
              <w:rStyle w:val="placeholder1Char"/>
            </w:rPr>
            <w:t>_____________</w:t>
          </w:r>
        </w:p>
      </w:docPartBody>
    </w:docPart>
    <w:docPart>
      <w:docPartPr>
        <w:name w:val="93DAF38A40AB4B82B00A62EE1C6BC75B"/>
        <w:category>
          <w:name w:val="常规"/>
          <w:gallery w:val="placeholder"/>
        </w:category>
        <w:types>
          <w:type w:val="bbPlcHdr"/>
        </w:types>
        <w:behaviors>
          <w:behavior w:val="content"/>
        </w:behaviors>
        <w:guid w:val="{7304F1A4-05BE-4307-998A-13243D43C711}"/>
      </w:docPartPr>
      <w:docPartBody>
        <w:p w:rsidR="008D62EF" w:rsidRDefault="008D62EF">
          <w:pPr>
            <w:pStyle w:val="93DAF38A40AB4B82B00A62EE1C6BC75B"/>
          </w:pPr>
          <w:r w:rsidRPr="006C405C">
            <w:rPr>
              <w:rStyle w:val="placeholder1Char"/>
            </w:rPr>
            <w:t>_____________</w:t>
          </w:r>
        </w:p>
      </w:docPartBody>
    </w:docPart>
    <w:docPart>
      <w:docPartPr>
        <w:name w:val="722DB6A087934A69A932192881F8A074"/>
        <w:category>
          <w:name w:val="常规"/>
          <w:gallery w:val="placeholder"/>
        </w:category>
        <w:types>
          <w:type w:val="bbPlcHdr"/>
        </w:types>
        <w:behaviors>
          <w:behavior w:val="content"/>
        </w:behaviors>
        <w:guid w:val="{281D961C-81DA-442B-925F-FAEDE502C61A}"/>
      </w:docPartPr>
      <w:docPartBody>
        <w:p w:rsidR="008D62EF" w:rsidRDefault="008D62EF">
          <w:pPr>
            <w:pStyle w:val="722DB6A087934A69A932192881F8A074"/>
          </w:pPr>
          <w:r w:rsidRPr="006C405C">
            <w:rPr>
              <w:rStyle w:val="placeholder1Char"/>
            </w:rPr>
            <w:t>_____________</w:t>
          </w:r>
        </w:p>
      </w:docPartBody>
    </w:docPart>
    <w:docPart>
      <w:docPartPr>
        <w:name w:val="3759B86971704A4C9173AFB3F803CCD2"/>
        <w:category>
          <w:name w:val="常规"/>
          <w:gallery w:val="placeholder"/>
        </w:category>
        <w:types>
          <w:type w:val="bbPlcHdr"/>
        </w:types>
        <w:behaviors>
          <w:behavior w:val="content"/>
        </w:behaviors>
        <w:guid w:val="{405328D3-5616-4B69-8F2B-F3C0CC9C3826}"/>
      </w:docPartPr>
      <w:docPartBody>
        <w:p w:rsidR="008D62EF" w:rsidRDefault="008D62EF">
          <w:pPr>
            <w:pStyle w:val="3759B86971704A4C9173AFB3F803CCD2"/>
          </w:pPr>
          <w:r w:rsidRPr="006C405C">
            <w:rPr>
              <w:rStyle w:val="placeholder1Char"/>
            </w:rPr>
            <w:t>_____________</w:t>
          </w:r>
        </w:p>
      </w:docPartBody>
    </w:docPart>
    <w:docPart>
      <w:docPartPr>
        <w:name w:val="7A21D1A635C245C6AAD664118234010F"/>
        <w:category>
          <w:name w:val="常规"/>
          <w:gallery w:val="placeholder"/>
        </w:category>
        <w:types>
          <w:type w:val="bbPlcHdr"/>
        </w:types>
        <w:behaviors>
          <w:behavior w:val="content"/>
        </w:behaviors>
        <w:guid w:val="{5382980E-7531-44C0-ADE1-25CB8896E1E6}"/>
      </w:docPartPr>
      <w:docPartBody>
        <w:p w:rsidR="008D62EF" w:rsidRDefault="008D62EF">
          <w:pPr>
            <w:pStyle w:val="7A21D1A635C245C6AAD664118234010F"/>
          </w:pPr>
          <w:r w:rsidRPr="006C405C">
            <w:rPr>
              <w:rStyle w:val="placeholder1Char"/>
            </w:rPr>
            <w:t>_____________</w:t>
          </w:r>
        </w:p>
      </w:docPartBody>
    </w:docPart>
    <w:docPart>
      <w:docPartPr>
        <w:name w:val="44EFB3360CBF44BDBA8F417A74DF72C2"/>
        <w:category>
          <w:name w:val="常规"/>
          <w:gallery w:val="placeholder"/>
        </w:category>
        <w:types>
          <w:type w:val="bbPlcHdr"/>
        </w:types>
        <w:behaviors>
          <w:behavior w:val="content"/>
        </w:behaviors>
        <w:guid w:val="{308A71BF-B6C6-4B20-A83A-B09BFB187D15}"/>
      </w:docPartPr>
      <w:docPartBody>
        <w:p w:rsidR="008D62EF" w:rsidRDefault="008D62EF">
          <w:pPr>
            <w:pStyle w:val="44EFB3360CBF44BDBA8F417A74DF72C2"/>
          </w:pPr>
          <w:r w:rsidRPr="006C405C">
            <w:rPr>
              <w:rStyle w:val="placeholder1Char"/>
            </w:rPr>
            <w:t>_____________</w:t>
          </w:r>
        </w:p>
      </w:docPartBody>
    </w:docPart>
    <w:docPart>
      <w:docPartPr>
        <w:name w:val="723ACB9889B044E9AE92D2814BEF972D"/>
        <w:category>
          <w:name w:val="常规"/>
          <w:gallery w:val="placeholder"/>
        </w:category>
        <w:types>
          <w:type w:val="bbPlcHdr"/>
        </w:types>
        <w:behaviors>
          <w:behavior w:val="content"/>
        </w:behaviors>
        <w:guid w:val="{F8FB3005-5E53-44DC-93D7-7983E4A3879F}"/>
      </w:docPartPr>
      <w:docPartBody>
        <w:p w:rsidR="008D62EF" w:rsidRDefault="008D62EF">
          <w:pPr>
            <w:pStyle w:val="723ACB9889B044E9AE92D2814BEF972D"/>
          </w:pPr>
          <w:r w:rsidRPr="006C405C">
            <w:rPr>
              <w:rStyle w:val="placeholder1Char"/>
            </w:rPr>
            <w:t>_____________</w:t>
          </w:r>
        </w:p>
      </w:docPartBody>
    </w:docPart>
    <w:docPart>
      <w:docPartPr>
        <w:name w:val="5F142502387E4DA192ADB2B03CA28D14"/>
        <w:category>
          <w:name w:val="常规"/>
          <w:gallery w:val="placeholder"/>
        </w:category>
        <w:types>
          <w:type w:val="bbPlcHdr"/>
        </w:types>
        <w:behaviors>
          <w:behavior w:val="content"/>
        </w:behaviors>
        <w:guid w:val="{42166317-51CC-48F3-9C8B-2E93925A664C}"/>
      </w:docPartPr>
      <w:docPartBody>
        <w:p w:rsidR="008D62EF" w:rsidRDefault="008D62EF">
          <w:pPr>
            <w:pStyle w:val="5F142502387E4DA192ADB2B03CA28D14"/>
          </w:pPr>
          <w:r w:rsidRPr="006C405C">
            <w:rPr>
              <w:rStyle w:val="placeholder1Char"/>
            </w:rPr>
            <w:t>____________________</w:t>
          </w:r>
        </w:p>
      </w:docPartBody>
    </w:docPart>
    <w:docPart>
      <w:docPartPr>
        <w:name w:val="A761AD588DDB4985860B9680DA9F1D3A"/>
        <w:category>
          <w:name w:val="常规"/>
          <w:gallery w:val="placeholder"/>
        </w:category>
        <w:types>
          <w:type w:val="bbPlcHdr"/>
        </w:types>
        <w:behaviors>
          <w:behavior w:val="content"/>
        </w:behaviors>
        <w:guid w:val="{94A1BAF0-2D72-41C8-A9C4-9556ACEDB6BF}"/>
      </w:docPartPr>
      <w:docPartBody>
        <w:p w:rsidR="008D62EF" w:rsidRDefault="008D62EF">
          <w:pPr>
            <w:pStyle w:val="A761AD588DDB4985860B9680DA9F1D3A"/>
          </w:pPr>
          <w:r w:rsidRPr="006C405C">
            <w:rPr>
              <w:rStyle w:val="placeholder1Char"/>
            </w:rPr>
            <w:t>____________</w:t>
          </w:r>
        </w:p>
      </w:docPartBody>
    </w:docPart>
    <w:docPart>
      <w:docPartPr>
        <w:name w:val="1EB4614AB03D455CB8DEDD2F3D30CAD9"/>
        <w:category>
          <w:name w:val="常规"/>
          <w:gallery w:val="placeholder"/>
        </w:category>
        <w:types>
          <w:type w:val="bbPlcHdr"/>
        </w:types>
        <w:behaviors>
          <w:behavior w:val="content"/>
        </w:behaviors>
        <w:guid w:val="{BBD381DF-D915-4810-ABFF-6A44C9167176}"/>
      </w:docPartPr>
      <w:docPartBody>
        <w:p w:rsidR="008D62EF" w:rsidRDefault="008D62EF">
          <w:pPr>
            <w:pStyle w:val="1EB4614AB03D455CB8DEDD2F3D30CAD9"/>
          </w:pPr>
          <w:r w:rsidRPr="006C405C">
            <w:rPr>
              <w:rStyle w:val="placeholder1Char"/>
            </w:rPr>
            <w:t>____________</w:t>
          </w:r>
        </w:p>
      </w:docPartBody>
    </w:docPart>
    <w:docPart>
      <w:docPartPr>
        <w:name w:val="B5497FE6415B411A8E976F20D028EE38"/>
        <w:category>
          <w:name w:val="常规"/>
          <w:gallery w:val="placeholder"/>
        </w:category>
        <w:types>
          <w:type w:val="bbPlcHdr"/>
        </w:types>
        <w:behaviors>
          <w:behavior w:val="content"/>
        </w:behaviors>
        <w:guid w:val="{6B68EC8E-6016-45DE-B8D8-287A2B3A40D1}"/>
      </w:docPartPr>
      <w:docPartBody>
        <w:p w:rsidR="008D62EF" w:rsidRDefault="008D62EF">
          <w:pPr>
            <w:pStyle w:val="B5497FE6415B411A8E976F20D028EE38"/>
          </w:pPr>
          <w:r w:rsidRPr="006C405C">
            <w:rPr>
              <w:rStyle w:val="placeholder1Char"/>
            </w:rPr>
            <w:t>____________</w:t>
          </w:r>
        </w:p>
      </w:docPartBody>
    </w:docPart>
    <w:docPart>
      <w:docPartPr>
        <w:name w:val="BF1A7EB72F0147CA90B74F3C570A7370"/>
        <w:category>
          <w:name w:val="常规"/>
          <w:gallery w:val="placeholder"/>
        </w:category>
        <w:types>
          <w:type w:val="bbPlcHdr"/>
        </w:types>
        <w:behaviors>
          <w:behavior w:val="content"/>
        </w:behaviors>
        <w:guid w:val="{6A42FB1A-F2AB-4EE8-9CE1-6E0F166F4F6A}"/>
      </w:docPartPr>
      <w:docPartBody>
        <w:p w:rsidR="008D62EF" w:rsidRDefault="008D62EF">
          <w:pPr>
            <w:pStyle w:val="BF1A7EB72F0147CA90B74F3C570A7370"/>
          </w:pPr>
          <w:r w:rsidRPr="006C405C">
            <w:rPr>
              <w:rStyle w:val="placeholder1Char"/>
            </w:rPr>
            <w:t>____________</w:t>
          </w:r>
        </w:p>
      </w:docPartBody>
    </w:docPart>
    <w:docPart>
      <w:docPartPr>
        <w:name w:val="24F4E46259FF40C6B7A9101F9CDBAAF7"/>
        <w:category>
          <w:name w:val="常规"/>
          <w:gallery w:val="placeholder"/>
        </w:category>
        <w:types>
          <w:type w:val="bbPlcHdr"/>
        </w:types>
        <w:behaviors>
          <w:behavior w:val="content"/>
        </w:behaviors>
        <w:guid w:val="{AD2BCA92-9B12-4A07-B883-DA96CF09CED3}"/>
      </w:docPartPr>
      <w:docPartBody>
        <w:p w:rsidR="008D62EF" w:rsidRDefault="008D62EF">
          <w:pPr>
            <w:pStyle w:val="24F4E46259FF40C6B7A9101F9CDBAAF7"/>
          </w:pPr>
          <w:r w:rsidRPr="006C405C">
            <w:rPr>
              <w:rStyle w:val="placeholder1Char"/>
            </w:rPr>
            <w:t>____________</w:t>
          </w:r>
        </w:p>
      </w:docPartBody>
    </w:docPart>
    <w:docPart>
      <w:docPartPr>
        <w:name w:val="FC508BC2F1254FE3AE6097577070ED39"/>
        <w:category>
          <w:name w:val="常规"/>
          <w:gallery w:val="placeholder"/>
        </w:category>
        <w:types>
          <w:type w:val="bbPlcHdr"/>
        </w:types>
        <w:behaviors>
          <w:behavior w:val="content"/>
        </w:behaviors>
        <w:guid w:val="{8AE76E06-0664-4E08-8126-66F876997C24}"/>
      </w:docPartPr>
      <w:docPartBody>
        <w:p w:rsidR="008D62EF" w:rsidRDefault="008D62EF">
          <w:pPr>
            <w:pStyle w:val="FC508BC2F1254FE3AE6097577070ED39"/>
          </w:pPr>
          <w:r w:rsidRPr="004C0932">
            <w:rPr>
              <w:rStyle w:val="a3"/>
              <w:rFonts w:hint="eastAsia"/>
            </w:rPr>
            <w:t>单击此处输入文字。</w:t>
          </w:r>
        </w:p>
      </w:docPartBody>
    </w:docPart>
    <w:docPart>
      <w:docPartPr>
        <w:name w:val="1557B1ADFFAB4F40BE064DF04730B180"/>
        <w:category>
          <w:name w:val="常规"/>
          <w:gallery w:val="placeholder"/>
        </w:category>
        <w:types>
          <w:type w:val="bbPlcHdr"/>
        </w:types>
        <w:behaviors>
          <w:behavior w:val="content"/>
        </w:behaviors>
        <w:guid w:val="{E59CE239-4E56-4F6D-B042-6164D5E38F97}"/>
      </w:docPartPr>
      <w:docPartBody>
        <w:p w:rsidR="008D62EF" w:rsidRDefault="008D62EF">
          <w:pPr>
            <w:pStyle w:val="1557B1ADFFAB4F40BE064DF04730B180"/>
          </w:pPr>
          <w:r w:rsidRPr="00F254F3">
            <w:rPr>
              <w:rStyle w:val="a3"/>
              <w:rFonts w:hint="eastAsia"/>
            </w:rPr>
            <w:t>单击此处输入文字。</w:t>
          </w:r>
        </w:p>
      </w:docPartBody>
    </w:docPart>
    <w:docPart>
      <w:docPartPr>
        <w:name w:val="2D16F72E8AEB436FA56A4213538E9739"/>
        <w:category>
          <w:name w:val="常规"/>
          <w:gallery w:val="placeholder"/>
        </w:category>
        <w:types>
          <w:type w:val="bbPlcHdr"/>
        </w:types>
        <w:behaviors>
          <w:behavior w:val="content"/>
        </w:behaviors>
        <w:guid w:val="{08E8CB0C-49C3-4C94-A81E-305AB34178D0}"/>
      </w:docPartPr>
      <w:docPartBody>
        <w:p w:rsidR="008D62EF" w:rsidRDefault="008D62EF">
          <w:pPr>
            <w:pStyle w:val="2D16F72E8AEB436FA56A4213538E9739"/>
          </w:pPr>
          <w:r w:rsidRPr="006C405C">
            <w:rPr>
              <w:rStyle w:val="placeholder1Char"/>
            </w:rPr>
            <w:t>_____________</w:t>
          </w:r>
        </w:p>
      </w:docPartBody>
    </w:docPart>
    <w:docPart>
      <w:docPartPr>
        <w:name w:val="E7954D1AEE834408A4E8CD087897FC69"/>
        <w:category>
          <w:name w:val="常规"/>
          <w:gallery w:val="placeholder"/>
        </w:category>
        <w:types>
          <w:type w:val="bbPlcHdr"/>
        </w:types>
        <w:behaviors>
          <w:behavior w:val="content"/>
        </w:behaviors>
        <w:guid w:val="{53EF22DE-A4F6-4A09-AAAB-B69E4155EB0F}"/>
      </w:docPartPr>
      <w:docPartBody>
        <w:p w:rsidR="008D62EF" w:rsidRDefault="008D62EF">
          <w:pPr>
            <w:pStyle w:val="E7954D1AEE834408A4E8CD087897FC69"/>
          </w:pPr>
          <w:r w:rsidRPr="008F432C">
            <w:rPr>
              <w:rStyle w:val="placeholder1Char"/>
              <w:rFonts w:hint="eastAsia"/>
            </w:rPr>
            <w:t>_</w:t>
          </w:r>
          <w:r w:rsidRPr="008F432C">
            <w:rPr>
              <w:rStyle w:val="placeholder1Char"/>
            </w:rPr>
            <w:t>___________</w:t>
          </w:r>
        </w:p>
      </w:docPartBody>
    </w:docPart>
    <w:docPart>
      <w:docPartPr>
        <w:name w:val="BBB420F5F888432599F34FEE35C94C5D"/>
        <w:category>
          <w:name w:val="常规"/>
          <w:gallery w:val="placeholder"/>
        </w:category>
        <w:types>
          <w:type w:val="bbPlcHdr"/>
        </w:types>
        <w:behaviors>
          <w:behavior w:val="content"/>
        </w:behaviors>
        <w:guid w:val="{B90F60BD-1058-44DB-9BE4-04EFABDCC88E}"/>
      </w:docPartPr>
      <w:docPartBody>
        <w:p w:rsidR="008D62EF" w:rsidRDefault="008D62EF">
          <w:pPr>
            <w:pStyle w:val="BBB420F5F888432599F34FEE35C94C5D"/>
          </w:pPr>
          <w:r w:rsidRPr="006C405C">
            <w:rPr>
              <w:rStyle w:val="placeholder1Char"/>
              <w:rFonts w:hint="eastAsia"/>
            </w:rPr>
            <w:t>____________</w:t>
          </w:r>
        </w:p>
      </w:docPartBody>
    </w:docPart>
    <w:docPart>
      <w:docPartPr>
        <w:name w:val="85EBA8FB850B40BA96AB94063ADB8021"/>
        <w:category>
          <w:name w:val="常规"/>
          <w:gallery w:val="placeholder"/>
        </w:category>
        <w:types>
          <w:type w:val="bbPlcHdr"/>
        </w:types>
        <w:behaviors>
          <w:behavior w:val="content"/>
        </w:behaviors>
        <w:guid w:val="{9D84D3CB-BBD0-4400-951E-E271846B6030}"/>
      </w:docPartPr>
      <w:docPartBody>
        <w:p w:rsidR="008D62EF" w:rsidRDefault="008D62EF">
          <w:pPr>
            <w:pStyle w:val="85EBA8FB850B40BA96AB94063ADB8021"/>
          </w:pPr>
          <w:r w:rsidRPr="006C405C">
            <w:rPr>
              <w:rStyle w:val="placeholder1Char"/>
              <w:rFonts w:hint="eastAsia"/>
            </w:rPr>
            <w:t>____________</w:t>
          </w:r>
        </w:p>
      </w:docPartBody>
    </w:docPart>
    <w:docPart>
      <w:docPartPr>
        <w:name w:val="59ED48B6D1B5464E9819206D101AA597"/>
        <w:category>
          <w:name w:val="常规"/>
          <w:gallery w:val="placeholder"/>
        </w:category>
        <w:types>
          <w:type w:val="bbPlcHdr"/>
        </w:types>
        <w:behaviors>
          <w:behavior w:val="content"/>
        </w:behaviors>
        <w:guid w:val="{4C28C3AF-5901-4257-8878-26CF05EA0F27}"/>
      </w:docPartPr>
      <w:docPartBody>
        <w:p w:rsidR="008D62EF" w:rsidRDefault="008D62EF">
          <w:pPr>
            <w:pStyle w:val="59ED48B6D1B5464E9819206D101AA597"/>
          </w:pPr>
          <w:r w:rsidRPr="006C405C">
            <w:rPr>
              <w:rStyle w:val="placeholder1Char"/>
              <w:rFonts w:hint="eastAsia"/>
            </w:rPr>
            <w:t>____________</w:t>
          </w:r>
        </w:p>
      </w:docPartBody>
    </w:docPart>
    <w:docPart>
      <w:docPartPr>
        <w:name w:val="FEE75D0CD5244170B0D750D2A801B8C3"/>
        <w:category>
          <w:name w:val="常规"/>
          <w:gallery w:val="placeholder"/>
        </w:category>
        <w:types>
          <w:type w:val="bbPlcHdr"/>
        </w:types>
        <w:behaviors>
          <w:behavior w:val="content"/>
        </w:behaviors>
        <w:guid w:val="{20D1CD39-B13E-4201-91FD-A20C9BEBB326}"/>
      </w:docPartPr>
      <w:docPartBody>
        <w:p w:rsidR="008D62EF" w:rsidRDefault="008D62EF">
          <w:pPr>
            <w:pStyle w:val="FEE75D0CD5244170B0D750D2A801B8C3"/>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A7EB54DB9F1148F382D41B8EE7F6D0E4"/>
        <w:category>
          <w:name w:val="常规"/>
          <w:gallery w:val="placeholder"/>
        </w:category>
        <w:types>
          <w:type w:val="bbPlcHdr"/>
        </w:types>
        <w:behaviors>
          <w:behavior w:val="content"/>
        </w:behaviors>
        <w:guid w:val="{DDAA7463-EBB2-40AF-A58D-021B8C47BE94}"/>
      </w:docPartPr>
      <w:docPartBody>
        <w:p w:rsidR="008D62EF" w:rsidRDefault="008D62EF">
          <w:pPr>
            <w:pStyle w:val="A7EB54DB9F1148F382D41B8EE7F6D0E4"/>
          </w:pPr>
          <w:r w:rsidRPr="0043669D">
            <w:rPr>
              <w:rStyle w:val="placeholder1Char"/>
              <w:rFonts w:hint="eastAsia"/>
            </w:rPr>
            <w:t>选择</w:t>
          </w:r>
        </w:p>
      </w:docPartBody>
    </w:docPart>
    <w:docPart>
      <w:docPartPr>
        <w:name w:val="C197018B210C4DF186208BEBAC2CF514"/>
        <w:category>
          <w:name w:val="常规"/>
          <w:gallery w:val="placeholder"/>
        </w:category>
        <w:types>
          <w:type w:val="bbPlcHdr"/>
        </w:types>
        <w:behaviors>
          <w:behavior w:val="content"/>
        </w:behaviors>
        <w:guid w:val="{40AAEB93-92F9-4344-B458-CCB9704663C5}"/>
      </w:docPartPr>
      <w:docPartBody>
        <w:p w:rsidR="008D62EF" w:rsidRDefault="008D62EF">
          <w:pPr>
            <w:pStyle w:val="C197018B210C4DF186208BEBAC2CF514"/>
          </w:pPr>
          <w:r w:rsidRPr="008F432C">
            <w:rPr>
              <w:rStyle w:val="placeholder1Char"/>
              <w:rFonts w:hint="eastAsia"/>
            </w:rPr>
            <w:t>选择</w:t>
          </w:r>
        </w:p>
      </w:docPartBody>
    </w:docPart>
    <w:docPart>
      <w:docPartPr>
        <w:name w:val="43C24A22A9C64D8CAF8E12E7A194E535"/>
        <w:category>
          <w:name w:val="常规"/>
          <w:gallery w:val="placeholder"/>
        </w:category>
        <w:types>
          <w:type w:val="bbPlcHdr"/>
        </w:types>
        <w:behaviors>
          <w:behavior w:val="content"/>
        </w:behaviors>
        <w:guid w:val="{48F508B9-0B89-45FD-B7B7-56C2165E8E40}"/>
      </w:docPartPr>
      <w:docPartBody>
        <w:p w:rsidR="008D62EF" w:rsidRDefault="008D62EF">
          <w:pPr>
            <w:pStyle w:val="43C24A22A9C64D8CAF8E12E7A194E535"/>
          </w:pPr>
          <w:r w:rsidRPr="008F432C">
            <w:rPr>
              <w:rStyle w:val="placeholder1Char"/>
              <w:rFonts w:hint="eastAsia"/>
            </w:rPr>
            <w:t>选择</w:t>
          </w:r>
        </w:p>
      </w:docPartBody>
    </w:docPart>
    <w:docPart>
      <w:docPartPr>
        <w:name w:val="624409ACB9924369ADB028C46EC3E59B"/>
        <w:category>
          <w:name w:val="常规"/>
          <w:gallery w:val="placeholder"/>
        </w:category>
        <w:types>
          <w:type w:val="bbPlcHdr"/>
        </w:types>
        <w:behaviors>
          <w:behavior w:val="content"/>
        </w:behaviors>
        <w:guid w:val="{B63B9D09-25B9-4EF0-BDDD-F8A965C2D7AB}"/>
      </w:docPartPr>
      <w:docPartBody>
        <w:p w:rsidR="008D62EF" w:rsidRDefault="008D62EF">
          <w:pPr>
            <w:pStyle w:val="624409ACB9924369ADB028C46EC3E59B"/>
          </w:pPr>
          <w:r w:rsidRPr="008F432C">
            <w:rPr>
              <w:rStyle w:val="placeholder1Char"/>
              <w:rFonts w:hint="eastAsia"/>
            </w:rPr>
            <w:t>选择</w:t>
          </w:r>
        </w:p>
      </w:docPartBody>
    </w:docPart>
    <w:docPart>
      <w:docPartPr>
        <w:name w:val="BED7F1B3E5994C6683AC1BE88EC67ECD"/>
        <w:category>
          <w:name w:val="常规"/>
          <w:gallery w:val="placeholder"/>
        </w:category>
        <w:types>
          <w:type w:val="bbPlcHdr"/>
        </w:types>
        <w:behaviors>
          <w:behavior w:val="content"/>
        </w:behaviors>
        <w:guid w:val="{2B3A1D11-1BDC-4EEB-8F3F-EA30993F460B}"/>
      </w:docPartPr>
      <w:docPartBody>
        <w:p w:rsidR="008D62EF" w:rsidRDefault="008D62EF">
          <w:pPr>
            <w:pStyle w:val="BED7F1B3E5994C6683AC1BE88EC67ECD"/>
          </w:pPr>
          <w:r w:rsidRPr="008F432C">
            <w:rPr>
              <w:rStyle w:val="placeholder1Char"/>
              <w:rFonts w:hint="eastAsia"/>
            </w:rPr>
            <w:t>选择</w:t>
          </w:r>
        </w:p>
      </w:docPartBody>
    </w:docPart>
    <w:docPart>
      <w:docPartPr>
        <w:name w:val="C811C27CBE6144A19C4C01B97E26B881"/>
        <w:category>
          <w:name w:val="常规"/>
          <w:gallery w:val="placeholder"/>
        </w:category>
        <w:types>
          <w:type w:val="bbPlcHdr"/>
        </w:types>
        <w:behaviors>
          <w:behavior w:val="content"/>
        </w:behaviors>
        <w:guid w:val="{774D0793-87BF-406B-A67D-2A1B0D59123A}"/>
      </w:docPartPr>
      <w:docPartBody>
        <w:p w:rsidR="008D62EF" w:rsidRDefault="008D62EF">
          <w:pPr>
            <w:pStyle w:val="C811C27CBE6144A19C4C01B97E26B881"/>
          </w:pPr>
          <w:r w:rsidRPr="008F432C">
            <w:rPr>
              <w:rStyle w:val="placeholder1Char"/>
              <w:rFonts w:hint="eastAsia"/>
            </w:rPr>
            <w:t>选择</w:t>
          </w:r>
        </w:p>
      </w:docPartBody>
    </w:docPart>
    <w:docPart>
      <w:docPartPr>
        <w:name w:val="BD9805F210024F61A2A12A645ECEC197"/>
        <w:category>
          <w:name w:val="常规"/>
          <w:gallery w:val="placeholder"/>
        </w:category>
        <w:types>
          <w:type w:val="bbPlcHdr"/>
        </w:types>
        <w:behaviors>
          <w:behavior w:val="content"/>
        </w:behaviors>
        <w:guid w:val="{510C7A51-C52C-4CDF-B660-C6B218BD9CB7}"/>
      </w:docPartPr>
      <w:docPartBody>
        <w:p w:rsidR="008D62EF" w:rsidRDefault="008D62EF">
          <w:pPr>
            <w:pStyle w:val="BD9805F210024F61A2A12A645ECEC197"/>
          </w:pPr>
          <w:r w:rsidRPr="008F432C">
            <w:rPr>
              <w:rStyle w:val="placeholder1Char"/>
              <w:rFonts w:hint="eastAsia"/>
            </w:rPr>
            <w:t>选择</w:t>
          </w:r>
        </w:p>
      </w:docPartBody>
    </w:docPart>
    <w:docPart>
      <w:docPartPr>
        <w:name w:val="C5BB31C9882B46658DEBE350BFDD3EB5"/>
        <w:category>
          <w:name w:val="常规"/>
          <w:gallery w:val="placeholder"/>
        </w:category>
        <w:types>
          <w:type w:val="bbPlcHdr"/>
        </w:types>
        <w:behaviors>
          <w:behavior w:val="content"/>
        </w:behaviors>
        <w:guid w:val="{A9C0CC62-AF6C-435A-9AA0-A8E600533B56}"/>
      </w:docPartPr>
      <w:docPartBody>
        <w:p w:rsidR="008D62EF" w:rsidRDefault="008D62EF">
          <w:pPr>
            <w:pStyle w:val="C5BB31C9882B46658DEBE350BFDD3EB5"/>
          </w:pPr>
          <w:r w:rsidRPr="008F432C">
            <w:rPr>
              <w:rStyle w:val="placeholder1Char"/>
              <w:rFonts w:hint="eastAsia"/>
            </w:rPr>
            <w:t>选择</w:t>
          </w:r>
        </w:p>
      </w:docPartBody>
    </w:docPart>
    <w:docPart>
      <w:docPartPr>
        <w:name w:val="ECF91110D66844AF87583D99B90AB3BC"/>
        <w:category>
          <w:name w:val="常规"/>
          <w:gallery w:val="placeholder"/>
        </w:category>
        <w:types>
          <w:type w:val="bbPlcHdr"/>
        </w:types>
        <w:behaviors>
          <w:behavior w:val="content"/>
        </w:behaviors>
        <w:guid w:val="{1F1CB4C2-B2B4-4F54-B2A0-041421915BFA}"/>
      </w:docPartPr>
      <w:docPartBody>
        <w:p w:rsidR="008D62EF" w:rsidRDefault="008D62EF">
          <w:pPr>
            <w:pStyle w:val="ECF91110D66844AF87583D99B90AB3BC"/>
          </w:pPr>
          <w:r w:rsidRPr="008F432C">
            <w:rPr>
              <w:rStyle w:val="placeholder2Char"/>
              <w:rFonts w:hint="eastAsia"/>
            </w:rPr>
            <w:t>介绍报告期内业务、产品或服务有关经营计划的实现情况，回顾年度内对企业经营有重大影响的事项</w:t>
          </w:r>
        </w:p>
      </w:docPartBody>
    </w:docPart>
    <w:docPart>
      <w:docPartPr>
        <w:name w:val="8154ACE8CA7D4D379D7EB29A3E3EF372"/>
        <w:category>
          <w:name w:val="常规"/>
          <w:gallery w:val="placeholder"/>
        </w:category>
        <w:types>
          <w:type w:val="bbPlcHdr"/>
        </w:types>
        <w:behaviors>
          <w:behavior w:val="content"/>
        </w:behaviors>
        <w:guid w:val="{37D0FBBB-686C-4AB6-93BA-D4E1B0DB7E3B}"/>
      </w:docPartPr>
      <w:docPartBody>
        <w:p w:rsidR="008D62EF" w:rsidRDefault="008D62EF">
          <w:pPr>
            <w:pStyle w:val="8154ACE8CA7D4D379D7EB29A3E3EF372"/>
          </w:pPr>
          <w:r w:rsidRPr="0043669D">
            <w:rPr>
              <w:rStyle w:val="placeholder1Char"/>
            </w:rPr>
            <w:t>__________</w:t>
          </w:r>
        </w:p>
      </w:docPartBody>
    </w:docPart>
    <w:docPart>
      <w:docPartPr>
        <w:name w:val="2DF1603F166E4C0CBAE57676A0D0ADEC"/>
        <w:category>
          <w:name w:val="常规"/>
          <w:gallery w:val="placeholder"/>
        </w:category>
        <w:types>
          <w:type w:val="bbPlcHdr"/>
        </w:types>
        <w:behaviors>
          <w:behavior w:val="content"/>
        </w:behaviors>
        <w:guid w:val="{A85AED93-85A5-4D2A-A7DE-969640C68114}"/>
      </w:docPartPr>
      <w:docPartBody>
        <w:p w:rsidR="008D62EF" w:rsidRDefault="008D62EF">
          <w:pPr>
            <w:pStyle w:val="2DF1603F166E4C0CBAE57676A0D0ADEC"/>
          </w:pPr>
          <w:r w:rsidRPr="0043669D">
            <w:rPr>
              <w:rStyle w:val="placeholder1Char"/>
            </w:rPr>
            <w:t>__________</w:t>
          </w:r>
        </w:p>
      </w:docPartBody>
    </w:docPart>
    <w:docPart>
      <w:docPartPr>
        <w:name w:val="BF54FAF783074BBA9F8DD70F5922EC80"/>
        <w:category>
          <w:name w:val="常规"/>
          <w:gallery w:val="placeholder"/>
        </w:category>
        <w:types>
          <w:type w:val="bbPlcHdr"/>
        </w:types>
        <w:behaviors>
          <w:behavior w:val="content"/>
        </w:behaviors>
        <w:guid w:val="{A45866A0-AE85-4249-ABC2-F6B4CB0AC71B}"/>
      </w:docPartPr>
      <w:docPartBody>
        <w:p w:rsidR="008D62EF" w:rsidRDefault="008D62EF">
          <w:pPr>
            <w:pStyle w:val="BF54FAF783074BBA9F8DD70F5922EC80"/>
          </w:pPr>
          <w:r w:rsidRPr="0043669D">
            <w:rPr>
              <w:rStyle w:val="placeholder1Char"/>
              <w:sz w:val="18"/>
              <w:szCs w:val="18"/>
            </w:rPr>
            <w:t>____________</w:t>
          </w:r>
        </w:p>
      </w:docPartBody>
    </w:docPart>
    <w:docPart>
      <w:docPartPr>
        <w:name w:val="64B7DCAECA0B42DBA8A4F6C8633BCDBA"/>
        <w:category>
          <w:name w:val="常规"/>
          <w:gallery w:val="placeholder"/>
        </w:category>
        <w:types>
          <w:type w:val="bbPlcHdr"/>
        </w:types>
        <w:behaviors>
          <w:behavior w:val="content"/>
        </w:behaviors>
        <w:guid w:val="{9CACC3AE-F357-4B1A-8FAC-B705519E5CC0}"/>
      </w:docPartPr>
      <w:docPartBody>
        <w:p w:rsidR="008D62EF" w:rsidRDefault="008D62EF">
          <w:pPr>
            <w:pStyle w:val="64B7DCAECA0B42DBA8A4F6C8633BCDBA"/>
          </w:pPr>
          <w:r w:rsidRPr="0043669D">
            <w:rPr>
              <w:rStyle w:val="placeholder1Char"/>
              <w:sz w:val="18"/>
              <w:szCs w:val="18"/>
            </w:rPr>
            <w:t>____________</w:t>
          </w:r>
        </w:p>
      </w:docPartBody>
    </w:docPart>
    <w:docPart>
      <w:docPartPr>
        <w:name w:val="86FCB81A77B348B4B08FD35A70FAB084"/>
        <w:category>
          <w:name w:val="常规"/>
          <w:gallery w:val="placeholder"/>
        </w:category>
        <w:types>
          <w:type w:val="bbPlcHdr"/>
        </w:types>
        <w:behaviors>
          <w:behavior w:val="content"/>
        </w:behaviors>
        <w:guid w:val="{557A5E2E-E228-4A3C-A20E-1BC1619316ED}"/>
      </w:docPartPr>
      <w:docPartBody>
        <w:p w:rsidR="008D62EF" w:rsidRDefault="008D62EF">
          <w:pPr>
            <w:pStyle w:val="86FCB81A77B348B4B08FD35A70FAB084"/>
          </w:pPr>
          <w:r w:rsidRPr="0043669D">
            <w:rPr>
              <w:rStyle w:val="placeholder1Char"/>
              <w:sz w:val="18"/>
              <w:szCs w:val="18"/>
            </w:rPr>
            <w:t>____________</w:t>
          </w:r>
        </w:p>
      </w:docPartBody>
    </w:docPart>
    <w:docPart>
      <w:docPartPr>
        <w:name w:val="E8F990BBBCFB4FDDA3CEBB0DB46427EF"/>
        <w:category>
          <w:name w:val="常规"/>
          <w:gallery w:val="placeholder"/>
        </w:category>
        <w:types>
          <w:type w:val="bbPlcHdr"/>
        </w:types>
        <w:behaviors>
          <w:behavior w:val="content"/>
        </w:behaviors>
        <w:guid w:val="{387440AB-26BF-4477-B60A-A47A7359A65C}"/>
      </w:docPartPr>
      <w:docPartBody>
        <w:p w:rsidR="008D62EF" w:rsidRDefault="008D62EF">
          <w:pPr>
            <w:pStyle w:val="E8F990BBBCFB4FDDA3CEBB0DB46427EF"/>
          </w:pPr>
          <w:r w:rsidRPr="0043669D">
            <w:rPr>
              <w:rStyle w:val="placeholder1Char"/>
              <w:sz w:val="18"/>
              <w:szCs w:val="18"/>
            </w:rPr>
            <w:t>____________</w:t>
          </w:r>
        </w:p>
      </w:docPartBody>
    </w:docPart>
    <w:docPart>
      <w:docPartPr>
        <w:name w:val="0176A998E4FA4B5D93D4095356945C62"/>
        <w:category>
          <w:name w:val="常规"/>
          <w:gallery w:val="placeholder"/>
        </w:category>
        <w:types>
          <w:type w:val="bbPlcHdr"/>
        </w:types>
        <w:behaviors>
          <w:behavior w:val="content"/>
        </w:behaviors>
        <w:guid w:val="{AD703042-84AC-4A7D-9138-CCBC60CBC7A4}"/>
      </w:docPartPr>
      <w:docPartBody>
        <w:p w:rsidR="008D62EF" w:rsidRDefault="008D62EF">
          <w:pPr>
            <w:pStyle w:val="0176A998E4FA4B5D93D4095356945C62"/>
          </w:pPr>
          <w:r w:rsidRPr="0043669D">
            <w:rPr>
              <w:rStyle w:val="placeholder1Char"/>
              <w:sz w:val="18"/>
              <w:szCs w:val="18"/>
            </w:rPr>
            <w:t>____________</w:t>
          </w:r>
        </w:p>
      </w:docPartBody>
    </w:docPart>
    <w:docPart>
      <w:docPartPr>
        <w:name w:val="45807CEF63834909B568F25D04F15285"/>
        <w:category>
          <w:name w:val="常规"/>
          <w:gallery w:val="placeholder"/>
        </w:category>
        <w:types>
          <w:type w:val="bbPlcHdr"/>
        </w:types>
        <w:behaviors>
          <w:behavior w:val="content"/>
        </w:behaviors>
        <w:guid w:val="{A9D6182B-8F47-416E-8F92-C264C9F0572F}"/>
      </w:docPartPr>
      <w:docPartBody>
        <w:p w:rsidR="008D62EF" w:rsidRDefault="008D62EF">
          <w:pPr>
            <w:pStyle w:val="45807CEF63834909B568F25D04F15285"/>
          </w:pPr>
          <w:r w:rsidRPr="0043669D">
            <w:rPr>
              <w:rStyle w:val="placeholder1Char"/>
              <w:sz w:val="18"/>
              <w:szCs w:val="18"/>
            </w:rPr>
            <w:t>____________</w:t>
          </w:r>
        </w:p>
      </w:docPartBody>
    </w:docPart>
    <w:docPart>
      <w:docPartPr>
        <w:name w:val="ED5082975D6A4B868DACF14D4EEACC89"/>
        <w:category>
          <w:name w:val="常规"/>
          <w:gallery w:val="placeholder"/>
        </w:category>
        <w:types>
          <w:type w:val="bbPlcHdr"/>
        </w:types>
        <w:behaviors>
          <w:behavior w:val="content"/>
        </w:behaviors>
        <w:guid w:val="{0E9F595A-262E-4226-A88D-2752B9B80116}"/>
      </w:docPartPr>
      <w:docPartBody>
        <w:p w:rsidR="008D62EF" w:rsidRDefault="008D62EF">
          <w:pPr>
            <w:pStyle w:val="ED5082975D6A4B868DACF14D4EEACC89"/>
          </w:pPr>
          <w:r w:rsidRPr="0043669D">
            <w:rPr>
              <w:rStyle w:val="placeholder1Char"/>
              <w:sz w:val="18"/>
              <w:szCs w:val="18"/>
            </w:rPr>
            <w:t>____________</w:t>
          </w:r>
        </w:p>
      </w:docPartBody>
    </w:docPart>
    <w:docPart>
      <w:docPartPr>
        <w:name w:val="C5DD7197208B4628BA85671787C62592"/>
        <w:category>
          <w:name w:val="常规"/>
          <w:gallery w:val="placeholder"/>
        </w:category>
        <w:types>
          <w:type w:val="bbPlcHdr"/>
        </w:types>
        <w:behaviors>
          <w:behavior w:val="content"/>
        </w:behaviors>
        <w:guid w:val="{686891FF-97FB-43B1-A2F4-18930AD4EABC}"/>
      </w:docPartPr>
      <w:docPartBody>
        <w:p w:rsidR="008D62EF" w:rsidRDefault="008D62EF">
          <w:pPr>
            <w:pStyle w:val="C5DD7197208B4628BA85671787C62592"/>
          </w:pPr>
          <w:r w:rsidRPr="0043669D">
            <w:rPr>
              <w:rStyle w:val="placeholder1Char"/>
              <w:sz w:val="18"/>
              <w:szCs w:val="18"/>
            </w:rPr>
            <w:t>____________</w:t>
          </w:r>
        </w:p>
      </w:docPartBody>
    </w:docPart>
    <w:docPart>
      <w:docPartPr>
        <w:name w:val="D2076CF9E7A840CFAB15BD0FB7DA1A01"/>
        <w:category>
          <w:name w:val="常规"/>
          <w:gallery w:val="placeholder"/>
        </w:category>
        <w:types>
          <w:type w:val="bbPlcHdr"/>
        </w:types>
        <w:behaviors>
          <w:behavior w:val="content"/>
        </w:behaviors>
        <w:guid w:val="{BE723C46-ACA8-4875-9690-EB75DFA69308}"/>
      </w:docPartPr>
      <w:docPartBody>
        <w:p w:rsidR="008D62EF" w:rsidRDefault="008D62EF">
          <w:pPr>
            <w:pStyle w:val="D2076CF9E7A840CFAB15BD0FB7DA1A01"/>
          </w:pPr>
          <w:r w:rsidRPr="0043669D">
            <w:rPr>
              <w:rStyle w:val="placeholder1Char"/>
              <w:sz w:val="18"/>
              <w:szCs w:val="18"/>
            </w:rPr>
            <w:t>____________</w:t>
          </w:r>
        </w:p>
      </w:docPartBody>
    </w:docPart>
    <w:docPart>
      <w:docPartPr>
        <w:name w:val="FD324E6784C948BF952EDBB869DB6079"/>
        <w:category>
          <w:name w:val="常规"/>
          <w:gallery w:val="placeholder"/>
        </w:category>
        <w:types>
          <w:type w:val="bbPlcHdr"/>
        </w:types>
        <w:behaviors>
          <w:behavior w:val="content"/>
        </w:behaviors>
        <w:guid w:val="{9F48B4EF-8F14-4357-A309-7FDBE5E8AB73}"/>
      </w:docPartPr>
      <w:docPartBody>
        <w:p w:rsidR="008D62EF" w:rsidRDefault="008D62EF">
          <w:pPr>
            <w:pStyle w:val="FD324E6784C948BF952EDBB869DB6079"/>
          </w:pPr>
          <w:r w:rsidRPr="0043669D">
            <w:rPr>
              <w:rStyle w:val="placeholder1Char"/>
              <w:sz w:val="18"/>
              <w:szCs w:val="18"/>
            </w:rPr>
            <w:t>____________</w:t>
          </w:r>
        </w:p>
      </w:docPartBody>
    </w:docPart>
    <w:docPart>
      <w:docPartPr>
        <w:name w:val="834B137B7C0E4166A9C87809EAA6E961"/>
        <w:category>
          <w:name w:val="常规"/>
          <w:gallery w:val="placeholder"/>
        </w:category>
        <w:types>
          <w:type w:val="bbPlcHdr"/>
        </w:types>
        <w:behaviors>
          <w:behavior w:val="content"/>
        </w:behaviors>
        <w:guid w:val="{B2975005-1CDB-478A-AC88-77817F8A4E78}"/>
      </w:docPartPr>
      <w:docPartBody>
        <w:p w:rsidR="008D62EF" w:rsidRDefault="008D62EF">
          <w:pPr>
            <w:pStyle w:val="834B137B7C0E4166A9C87809EAA6E961"/>
          </w:pPr>
          <w:r w:rsidRPr="0043669D">
            <w:rPr>
              <w:rStyle w:val="placeholder1Char"/>
              <w:sz w:val="18"/>
              <w:szCs w:val="18"/>
            </w:rPr>
            <w:t>____________</w:t>
          </w:r>
        </w:p>
      </w:docPartBody>
    </w:docPart>
    <w:docPart>
      <w:docPartPr>
        <w:name w:val="94E47848B8A84A7F9755CF9B9DF0704B"/>
        <w:category>
          <w:name w:val="常规"/>
          <w:gallery w:val="placeholder"/>
        </w:category>
        <w:types>
          <w:type w:val="bbPlcHdr"/>
        </w:types>
        <w:behaviors>
          <w:behavior w:val="content"/>
        </w:behaviors>
        <w:guid w:val="{8830F786-EF55-402D-9D29-7002D7EC5A1E}"/>
      </w:docPartPr>
      <w:docPartBody>
        <w:p w:rsidR="008D62EF" w:rsidRDefault="008D62EF">
          <w:pPr>
            <w:pStyle w:val="94E47848B8A84A7F9755CF9B9DF0704B"/>
          </w:pPr>
          <w:r w:rsidRPr="0043669D">
            <w:rPr>
              <w:rStyle w:val="placeholder1Char"/>
              <w:sz w:val="18"/>
              <w:szCs w:val="18"/>
            </w:rPr>
            <w:t>____________</w:t>
          </w:r>
        </w:p>
      </w:docPartBody>
    </w:docPart>
    <w:docPart>
      <w:docPartPr>
        <w:name w:val="2EEF3531A6A94582AB16EC8F5E6A83C8"/>
        <w:category>
          <w:name w:val="常规"/>
          <w:gallery w:val="placeholder"/>
        </w:category>
        <w:types>
          <w:type w:val="bbPlcHdr"/>
        </w:types>
        <w:behaviors>
          <w:behavior w:val="content"/>
        </w:behaviors>
        <w:guid w:val="{2C2473D9-FAF1-41A9-9FB9-6005BE9231E6}"/>
      </w:docPartPr>
      <w:docPartBody>
        <w:p w:rsidR="008D62EF" w:rsidRDefault="008D62EF">
          <w:pPr>
            <w:pStyle w:val="2EEF3531A6A94582AB16EC8F5E6A83C8"/>
          </w:pPr>
          <w:r w:rsidRPr="0043669D">
            <w:rPr>
              <w:rStyle w:val="placeholder1Char"/>
              <w:sz w:val="18"/>
              <w:szCs w:val="18"/>
            </w:rPr>
            <w:t>____________</w:t>
          </w:r>
        </w:p>
      </w:docPartBody>
    </w:docPart>
    <w:docPart>
      <w:docPartPr>
        <w:name w:val="788FFC51B0714BE2AC51E4C40EB764B4"/>
        <w:category>
          <w:name w:val="常规"/>
          <w:gallery w:val="placeholder"/>
        </w:category>
        <w:types>
          <w:type w:val="bbPlcHdr"/>
        </w:types>
        <w:behaviors>
          <w:behavior w:val="content"/>
        </w:behaviors>
        <w:guid w:val="{676ACC37-7C00-4B87-9F80-4076D30B2C79}"/>
      </w:docPartPr>
      <w:docPartBody>
        <w:p w:rsidR="008D62EF" w:rsidRDefault="008D62EF">
          <w:pPr>
            <w:pStyle w:val="788FFC51B0714BE2AC51E4C40EB764B4"/>
          </w:pPr>
          <w:r w:rsidRPr="0043669D">
            <w:rPr>
              <w:rStyle w:val="placeholder1Char"/>
              <w:sz w:val="18"/>
              <w:szCs w:val="18"/>
            </w:rPr>
            <w:t>____________</w:t>
          </w:r>
        </w:p>
      </w:docPartBody>
    </w:docPart>
    <w:docPart>
      <w:docPartPr>
        <w:name w:val="4A305CA1C86045E99D95E332AA889F8C"/>
        <w:category>
          <w:name w:val="常规"/>
          <w:gallery w:val="placeholder"/>
        </w:category>
        <w:types>
          <w:type w:val="bbPlcHdr"/>
        </w:types>
        <w:behaviors>
          <w:behavior w:val="content"/>
        </w:behaviors>
        <w:guid w:val="{8FA9F71B-3A50-42BC-9191-C2A27EEDDEC9}"/>
      </w:docPartPr>
      <w:docPartBody>
        <w:p w:rsidR="008D62EF" w:rsidRDefault="008D62EF">
          <w:pPr>
            <w:pStyle w:val="4A305CA1C86045E99D95E332AA889F8C"/>
          </w:pPr>
          <w:r w:rsidRPr="0043669D">
            <w:rPr>
              <w:rStyle w:val="placeholder1Char"/>
              <w:sz w:val="18"/>
              <w:szCs w:val="18"/>
            </w:rPr>
            <w:t>____________</w:t>
          </w:r>
        </w:p>
      </w:docPartBody>
    </w:docPart>
    <w:docPart>
      <w:docPartPr>
        <w:name w:val="D3228A60D0574D2CB246097091F6790A"/>
        <w:category>
          <w:name w:val="常规"/>
          <w:gallery w:val="placeholder"/>
        </w:category>
        <w:types>
          <w:type w:val="bbPlcHdr"/>
        </w:types>
        <w:behaviors>
          <w:behavior w:val="content"/>
        </w:behaviors>
        <w:guid w:val="{424433C0-E25D-4F73-8FA3-B6A5B0FAE432}"/>
      </w:docPartPr>
      <w:docPartBody>
        <w:p w:rsidR="008D62EF" w:rsidRDefault="008D62EF">
          <w:pPr>
            <w:pStyle w:val="D3228A60D0574D2CB246097091F6790A"/>
          </w:pPr>
          <w:r w:rsidRPr="008F432C">
            <w:rPr>
              <w:rStyle w:val="placeholder1Char"/>
              <w:sz w:val="18"/>
            </w:rPr>
            <w:t>____________</w:t>
          </w:r>
        </w:p>
      </w:docPartBody>
    </w:docPart>
    <w:docPart>
      <w:docPartPr>
        <w:name w:val="B7E1BF7B32FF4EDF8FCBDACB2A991B13"/>
        <w:category>
          <w:name w:val="常规"/>
          <w:gallery w:val="placeholder"/>
        </w:category>
        <w:types>
          <w:type w:val="bbPlcHdr"/>
        </w:types>
        <w:behaviors>
          <w:behavior w:val="content"/>
        </w:behaviors>
        <w:guid w:val="{8C4EDF24-CA04-4F1B-9403-22D01DD8F633}"/>
      </w:docPartPr>
      <w:docPartBody>
        <w:p w:rsidR="008D62EF" w:rsidRDefault="008D62EF">
          <w:pPr>
            <w:pStyle w:val="B7E1BF7B32FF4EDF8FCBDACB2A991B13"/>
          </w:pPr>
          <w:r w:rsidRPr="0043669D">
            <w:rPr>
              <w:rStyle w:val="placeholder1Char"/>
              <w:sz w:val="18"/>
              <w:szCs w:val="18"/>
            </w:rPr>
            <w:t>____________</w:t>
          </w:r>
        </w:p>
      </w:docPartBody>
    </w:docPart>
    <w:docPart>
      <w:docPartPr>
        <w:name w:val="C5D8D92B2C384A4DA7E2A67CC111A6F8"/>
        <w:category>
          <w:name w:val="常规"/>
          <w:gallery w:val="placeholder"/>
        </w:category>
        <w:types>
          <w:type w:val="bbPlcHdr"/>
        </w:types>
        <w:behaviors>
          <w:behavior w:val="content"/>
        </w:behaviors>
        <w:guid w:val="{D62BDC98-D21F-493B-852A-E0563E8F4E8A}"/>
      </w:docPartPr>
      <w:docPartBody>
        <w:p w:rsidR="008D62EF" w:rsidRDefault="008D62EF">
          <w:pPr>
            <w:pStyle w:val="C5D8D92B2C384A4DA7E2A67CC111A6F8"/>
          </w:pPr>
          <w:r w:rsidRPr="0043669D">
            <w:rPr>
              <w:rStyle w:val="placeholder1Char"/>
              <w:sz w:val="18"/>
              <w:szCs w:val="18"/>
            </w:rPr>
            <w:t>____________</w:t>
          </w:r>
        </w:p>
      </w:docPartBody>
    </w:docPart>
    <w:docPart>
      <w:docPartPr>
        <w:name w:val="63AA6EB1A4FF40A49956C7DE472B7E03"/>
        <w:category>
          <w:name w:val="常规"/>
          <w:gallery w:val="placeholder"/>
        </w:category>
        <w:types>
          <w:type w:val="bbPlcHdr"/>
        </w:types>
        <w:behaviors>
          <w:behavior w:val="content"/>
        </w:behaviors>
        <w:guid w:val="{FE9C2ACB-EFE7-462E-8A94-49A959168131}"/>
      </w:docPartPr>
      <w:docPartBody>
        <w:p w:rsidR="008D62EF" w:rsidRDefault="008D62EF">
          <w:pPr>
            <w:pStyle w:val="63AA6EB1A4FF40A49956C7DE472B7E03"/>
          </w:pPr>
          <w:r w:rsidRPr="0043669D">
            <w:rPr>
              <w:rStyle w:val="placeholder1Char"/>
              <w:sz w:val="18"/>
              <w:szCs w:val="18"/>
            </w:rPr>
            <w:t>____________</w:t>
          </w:r>
        </w:p>
      </w:docPartBody>
    </w:docPart>
    <w:docPart>
      <w:docPartPr>
        <w:name w:val="68A69B28CDEA4ED89309DC6152F16733"/>
        <w:category>
          <w:name w:val="常规"/>
          <w:gallery w:val="placeholder"/>
        </w:category>
        <w:types>
          <w:type w:val="bbPlcHdr"/>
        </w:types>
        <w:behaviors>
          <w:behavior w:val="content"/>
        </w:behaviors>
        <w:guid w:val="{3BA08A85-8E85-4186-B4CA-75B5E23C66E2}"/>
      </w:docPartPr>
      <w:docPartBody>
        <w:p w:rsidR="008D62EF" w:rsidRDefault="008D62EF">
          <w:pPr>
            <w:pStyle w:val="68A69B28CDEA4ED89309DC6152F16733"/>
          </w:pPr>
          <w:r w:rsidRPr="0043669D">
            <w:rPr>
              <w:rStyle w:val="placeholder1Char"/>
              <w:sz w:val="18"/>
              <w:szCs w:val="18"/>
            </w:rPr>
            <w:t>____________</w:t>
          </w:r>
        </w:p>
      </w:docPartBody>
    </w:docPart>
    <w:docPart>
      <w:docPartPr>
        <w:name w:val="45AB244B5B2B4F67BCB164779A7C3CA4"/>
        <w:category>
          <w:name w:val="常规"/>
          <w:gallery w:val="placeholder"/>
        </w:category>
        <w:types>
          <w:type w:val="bbPlcHdr"/>
        </w:types>
        <w:behaviors>
          <w:behavior w:val="content"/>
        </w:behaviors>
        <w:guid w:val="{BE1593EB-3856-4EAC-9FE9-1A653A733F54}"/>
      </w:docPartPr>
      <w:docPartBody>
        <w:p w:rsidR="008D62EF" w:rsidRDefault="008D62EF">
          <w:pPr>
            <w:pStyle w:val="45AB244B5B2B4F67BCB164779A7C3CA4"/>
          </w:pPr>
          <w:r w:rsidRPr="0043669D">
            <w:rPr>
              <w:rStyle w:val="placeholder1Char"/>
              <w:sz w:val="18"/>
              <w:szCs w:val="18"/>
            </w:rPr>
            <w:t>____________</w:t>
          </w:r>
        </w:p>
      </w:docPartBody>
    </w:docPart>
    <w:docPart>
      <w:docPartPr>
        <w:name w:val="57EAF5F300CC4B5F8345721406191ED3"/>
        <w:category>
          <w:name w:val="常规"/>
          <w:gallery w:val="placeholder"/>
        </w:category>
        <w:types>
          <w:type w:val="bbPlcHdr"/>
        </w:types>
        <w:behaviors>
          <w:behavior w:val="content"/>
        </w:behaviors>
        <w:guid w:val="{67772CBC-9AC1-470A-AA43-156FF792C00E}"/>
      </w:docPartPr>
      <w:docPartBody>
        <w:p w:rsidR="008D62EF" w:rsidRDefault="008D62EF">
          <w:pPr>
            <w:pStyle w:val="57EAF5F300CC4B5F8345721406191ED3"/>
          </w:pPr>
          <w:r w:rsidRPr="0043669D">
            <w:rPr>
              <w:rStyle w:val="placeholder1Char"/>
              <w:sz w:val="18"/>
              <w:szCs w:val="18"/>
            </w:rPr>
            <w:t>____________</w:t>
          </w:r>
        </w:p>
      </w:docPartBody>
    </w:docPart>
    <w:docPart>
      <w:docPartPr>
        <w:name w:val="741659C768FC45E6A97A5D8452551DB2"/>
        <w:category>
          <w:name w:val="常规"/>
          <w:gallery w:val="placeholder"/>
        </w:category>
        <w:types>
          <w:type w:val="bbPlcHdr"/>
        </w:types>
        <w:behaviors>
          <w:behavior w:val="content"/>
        </w:behaviors>
        <w:guid w:val="{C9EDC3E5-272D-4836-9B56-F640354A6A1F}"/>
      </w:docPartPr>
      <w:docPartBody>
        <w:p w:rsidR="008D62EF" w:rsidRDefault="008D62EF">
          <w:pPr>
            <w:pStyle w:val="741659C768FC45E6A97A5D8452551DB2"/>
          </w:pPr>
          <w:r w:rsidRPr="0043669D">
            <w:rPr>
              <w:rStyle w:val="placeholder1Char"/>
              <w:sz w:val="18"/>
              <w:szCs w:val="18"/>
            </w:rPr>
            <w:t>____________</w:t>
          </w:r>
        </w:p>
      </w:docPartBody>
    </w:docPart>
    <w:docPart>
      <w:docPartPr>
        <w:name w:val="2DD97CA8E48544678BD98EBDC09997B1"/>
        <w:category>
          <w:name w:val="常规"/>
          <w:gallery w:val="placeholder"/>
        </w:category>
        <w:types>
          <w:type w:val="bbPlcHdr"/>
        </w:types>
        <w:behaviors>
          <w:behavior w:val="content"/>
        </w:behaviors>
        <w:guid w:val="{DE2E485C-F103-4146-9A12-896221FBC6F8}"/>
      </w:docPartPr>
      <w:docPartBody>
        <w:p w:rsidR="008D62EF" w:rsidRDefault="008D62EF">
          <w:pPr>
            <w:pStyle w:val="2DD97CA8E48544678BD98EBDC09997B1"/>
          </w:pPr>
          <w:r w:rsidRPr="0043669D">
            <w:rPr>
              <w:rStyle w:val="placeholder1Char"/>
              <w:sz w:val="18"/>
              <w:szCs w:val="18"/>
            </w:rPr>
            <w:t>____________</w:t>
          </w:r>
        </w:p>
      </w:docPartBody>
    </w:docPart>
    <w:docPart>
      <w:docPartPr>
        <w:name w:val="EAF659C9548845CDB08F3CCB82DB46FC"/>
        <w:category>
          <w:name w:val="常规"/>
          <w:gallery w:val="placeholder"/>
        </w:category>
        <w:types>
          <w:type w:val="bbPlcHdr"/>
        </w:types>
        <w:behaviors>
          <w:behavior w:val="content"/>
        </w:behaviors>
        <w:guid w:val="{AF5C87D8-A2D5-49B0-82B3-6D4D159C4CC8}"/>
      </w:docPartPr>
      <w:docPartBody>
        <w:p w:rsidR="008D62EF" w:rsidRDefault="008D62EF">
          <w:pPr>
            <w:pStyle w:val="EAF659C9548845CDB08F3CCB82DB46FC"/>
          </w:pPr>
          <w:r w:rsidRPr="0043669D">
            <w:rPr>
              <w:rStyle w:val="placeholder1Char"/>
              <w:sz w:val="18"/>
              <w:szCs w:val="18"/>
            </w:rPr>
            <w:t>____________</w:t>
          </w:r>
        </w:p>
      </w:docPartBody>
    </w:docPart>
    <w:docPart>
      <w:docPartPr>
        <w:name w:val="15FA157E393946B682CE61E2CE67313C"/>
        <w:category>
          <w:name w:val="常规"/>
          <w:gallery w:val="placeholder"/>
        </w:category>
        <w:types>
          <w:type w:val="bbPlcHdr"/>
        </w:types>
        <w:behaviors>
          <w:behavior w:val="content"/>
        </w:behaviors>
        <w:guid w:val="{FACFE5FE-5A35-4159-90A6-D3ECE8E59DB4}"/>
      </w:docPartPr>
      <w:docPartBody>
        <w:p w:rsidR="008D62EF" w:rsidRDefault="008D62EF">
          <w:pPr>
            <w:pStyle w:val="15FA157E393946B682CE61E2CE67313C"/>
          </w:pPr>
          <w:r w:rsidRPr="0043669D">
            <w:rPr>
              <w:rStyle w:val="placeholder1Char"/>
              <w:sz w:val="18"/>
              <w:szCs w:val="18"/>
            </w:rPr>
            <w:t>____________</w:t>
          </w:r>
        </w:p>
      </w:docPartBody>
    </w:docPart>
    <w:docPart>
      <w:docPartPr>
        <w:name w:val="45236897EFC94FB4898F11F00FF82DAC"/>
        <w:category>
          <w:name w:val="常规"/>
          <w:gallery w:val="placeholder"/>
        </w:category>
        <w:types>
          <w:type w:val="bbPlcHdr"/>
        </w:types>
        <w:behaviors>
          <w:behavior w:val="content"/>
        </w:behaviors>
        <w:guid w:val="{8AB26571-5BB9-4EB9-9070-CCECAF78CAD8}"/>
      </w:docPartPr>
      <w:docPartBody>
        <w:p w:rsidR="008D62EF" w:rsidRDefault="008D62EF">
          <w:pPr>
            <w:pStyle w:val="45236897EFC94FB4898F11F00FF82DAC"/>
          </w:pPr>
          <w:r w:rsidRPr="0043669D">
            <w:rPr>
              <w:rStyle w:val="placeholder1Char"/>
              <w:sz w:val="18"/>
              <w:szCs w:val="18"/>
            </w:rPr>
            <w:t>____________</w:t>
          </w:r>
        </w:p>
      </w:docPartBody>
    </w:docPart>
    <w:docPart>
      <w:docPartPr>
        <w:name w:val="388F514199A3411A847F2B6C6607C088"/>
        <w:category>
          <w:name w:val="常规"/>
          <w:gallery w:val="placeholder"/>
        </w:category>
        <w:types>
          <w:type w:val="bbPlcHdr"/>
        </w:types>
        <w:behaviors>
          <w:behavior w:val="content"/>
        </w:behaviors>
        <w:guid w:val="{F1813F08-6CCE-44E4-A0F2-A62A78E980B5}"/>
      </w:docPartPr>
      <w:docPartBody>
        <w:p w:rsidR="008D62EF" w:rsidRDefault="008D62EF">
          <w:pPr>
            <w:pStyle w:val="388F514199A3411A847F2B6C6607C088"/>
          </w:pPr>
          <w:r w:rsidRPr="0043669D">
            <w:rPr>
              <w:rStyle w:val="placeholder1Char"/>
              <w:sz w:val="18"/>
              <w:szCs w:val="18"/>
            </w:rPr>
            <w:t>____________</w:t>
          </w:r>
        </w:p>
      </w:docPartBody>
    </w:docPart>
    <w:docPart>
      <w:docPartPr>
        <w:name w:val="2F696A2080724A8A8159E25FFB64DEBE"/>
        <w:category>
          <w:name w:val="常规"/>
          <w:gallery w:val="placeholder"/>
        </w:category>
        <w:types>
          <w:type w:val="bbPlcHdr"/>
        </w:types>
        <w:behaviors>
          <w:behavior w:val="content"/>
        </w:behaviors>
        <w:guid w:val="{F5A099DF-5A1A-4D70-8E53-1F93F053346C}"/>
      </w:docPartPr>
      <w:docPartBody>
        <w:p w:rsidR="008D62EF" w:rsidRDefault="008D62EF">
          <w:pPr>
            <w:pStyle w:val="2F696A2080724A8A8159E25FFB64DEBE"/>
          </w:pPr>
          <w:r w:rsidRPr="0043669D">
            <w:rPr>
              <w:rStyle w:val="placeholder1Char"/>
              <w:sz w:val="18"/>
              <w:szCs w:val="18"/>
            </w:rPr>
            <w:t>____________</w:t>
          </w:r>
        </w:p>
      </w:docPartBody>
    </w:docPart>
    <w:docPart>
      <w:docPartPr>
        <w:name w:val="A5FF2C8C512344F096BC1DEBD1272A73"/>
        <w:category>
          <w:name w:val="常规"/>
          <w:gallery w:val="placeholder"/>
        </w:category>
        <w:types>
          <w:type w:val="bbPlcHdr"/>
        </w:types>
        <w:behaviors>
          <w:behavior w:val="content"/>
        </w:behaviors>
        <w:guid w:val="{D8B11813-14BD-4F64-89D7-44EB8C703464}"/>
      </w:docPartPr>
      <w:docPartBody>
        <w:p w:rsidR="008D62EF" w:rsidRDefault="008D62EF">
          <w:pPr>
            <w:pStyle w:val="A5FF2C8C512344F096BC1DEBD1272A73"/>
          </w:pPr>
          <w:r w:rsidRPr="0043669D">
            <w:rPr>
              <w:rStyle w:val="placeholder1Char"/>
              <w:sz w:val="18"/>
              <w:szCs w:val="18"/>
            </w:rPr>
            <w:t>____________</w:t>
          </w:r>
        </w:p>
      </w:docPartBody>
    </w:docPart>
    <w:docPart>
      <w:docPartPr>
        <w:name w:val="1BC1D9C10FDA43B9A4284E1420BE4FD4"/>
        <w:category>
          <w:name w:val="常规"/>
          <w:gallery w:val="placeholder"/>
        </w:category>
        <w:types>
          <w:type w:val="bbPlcHdr"/>
        </w:types>
        <w:behaviors>
          <w:behavior w:val="content"/>
        </w:behaviors>
        <w:guid w:val="{2537F33D-B875-4D44-9512-531E3AE8FDB6}"/>
      </w:docPartPr>
      <w:docPartBody>
        <w:p w:rsidR="008D62EF" w:rsidRDefault="008D62EF">
          <w:pPr>
            <w:pStyle w:val="1BC1D9C10FDA43B9A4284E1420BE4FD4"/>
          </w:pPr>
          <w:r w:rsidRPr="0043669D">
            <w:rPr>
              <w:rStyle w:val="placeholder1Char"/>
              <w:sz w:val="18"/>
              <w:szCs w:val="18"/>
            </w:rPr>
            <w:t>____________</w:t>
          </w:r>
        </w:p>
      </w:docPartBody>
    </w:docPart>
    <w:docPart>
      <w:docPartPr>
        <w:name w:val="EFE7B3F9212C4BDA8C072E620A2ADFBE"/>
        <w:category>
          <w:name w:val="常规"/>
          <w:gallery w:val="placeholder"/>
        </w:category>
        <w:types>
          <w:type w:val="bbPlcHdr"/>
        </w:types>
        <w:behaviors>
          <w:behavior w:val="content"/>
        </w:behaviors>
        <w:guid w:val="{5E66064F-783F-4C7C-A859-792DE229256A}"/>
      </w:docPartPr>
      <w:docPartBody>
        <w:p w:rsidR="008D62EF" w:rsidRDefault="008D62EF">
          <w:pPr>
            <w:pStyle w:val="EFE7B3F9212C4BDA8C072E620A2ADFBE"/>
          </w:pPr>
          <w:r w:rsidRPr="0043669D">
            <w:rPr>
              <w:rStyle w:val="placeholder1Char"/>
              <w:sz w:val="18"/>
              <w:szCs w:val="18"/>
            </w:rPr>
            <w:t>____________</w:t>
          </w:r>
        </w:p>
      </w:docPartBody>
    </w:docPart>
    <w:docPart>
      <w:docPartPr>
        <w:name w:val="0F37E7EDEB8A40DE81EA7F27E893EDCC"/>
        <w:category>
          <w:name w:val="常规"/>
          <w:gallery w:val="placeholder"/>
        </w:category>
        <w:types>
          <w:type w:val="bbPlcHdr"/>
        </w:types>
        <w:behaviors>
          <w:behavior w:val="content"/>
        </w:behaviors>
        <w:guid w:val="{CD5AACC1-13FD-4AB2-806D-F2A2801387F5}"/>
      </w:docPartPr>
      <w:docPartBody>
        <w:p w:rsidR="008D62EF" w:rsidRDefault="008D62EF">
          <w:pPr>
            <w:pStyle w:val="0F37E7EDEB8A40DE81EA7F27E893EDCC"/>
          </w:pPr>
          <w:r w:rsidRPr="0043669D">
            <w:rPr>
              <w:rStyle w:val="placeholder1Char"/>
              <w:sz w:val="18"/>
              <w:szCs w:val="18"/>
            </w:rPr>
            <w:t>____________</w:t>
          </w:r>
        </w:p>
      </w:docPartBody>
    </w:docPart>
    <w:docPart>
      <w:docPartPr>
        <w:name w:val="9C30B8FA862049DCA39EA9AB8C6D40C8"/>
        <w:category>
          <w:name w:val="常规"/>
          <w:gallery w:val="placeholder"/>
        </w:category>
        <w:types>
          <w:type w:val="bbPlcHdr"/>
        </w:types>
        <w:behaviors>
          <w:behavior w:val="content"/>
        </w:behaviors>
        <w:guid w:val="{D37BB1D4-32F2-4130-8663-1D0A4E84A2D8}"/>
      </w:docPartPr>
      <w:docPartBody>
        <w:p w:rsidR="008D62EF" w:rsidRDefault="008D62EF">
          <w:pPr>
            <w:pStyle w:val="9C30B8FA862049DCA39EA9AB8C6D40C8"/>
          </w:pPr>
          <w:r w:rsidRPr="0043669D">
            <w:rPr>
              <w:rStyle w:val="placeholder1Char"/>
              <w:sz w:val="18"/>
              <w:szCs w:val="18"/>
            </w:rPr>
            <w:t>____________</w:t>
          </w:r>
        </w:p>
      </w:docPartBody>
    </w:docPart>
    <w:docPart>
      <w:docPartPr>
        <w:name w:val="A37AB7D4D2A94D2785BEDF9FBEDE67D3"/>
        <w:category>
          <w:name w:val="常规"/>
          <w:gallery w:val="placeholder"/>
        </w:category>
        <w:types>
          <w:type w:val="bbPlcHdr"/>
        </w:types>
        <w:behaviors>
          <w:behavior w:val="content"/>
        </w:behaviors>
        <w:guid w:val="{ECFBE845-C225-4163-A749-4C3CA3A70FAE}"/>
      </w:docPartPr>
      <w:docPartBody>
        <w:p w:rsidR="008D62EF" w:rsidRDefault="008D62EF">
          <w:pPr>
            <w:pStyle w:val="A37AB7D4D2A94D2785BEDF9FBEDE67D3"/>
          </w:pPr>
          <w:r w:rsidRPr="008F432C">
            <w:rPr>
              <w:rStyle w:val="placeholder1Char"/>
              <w:sz w:val="18"/>
              <w:szCs w:val="18"/>
            </w:rPr>
            <w:t>____________</w:t>
          </w:r>
        </w:p>
      </w:docPartBody>
    </w:docPart>
    <w:docPart>
      <w:docPartPr>
        <w:name w:val="AD2DCCCE4D604256A86BE6E8C5FA4910"/>
        <w:category>
          <w:name w:val="常规"/>
          <w:gallery w:val="placeholder"/>
        </w:category>
        <w:types>
          <w:type w:val="bbPlcHdr"/>
        </w:types>
        <w:behaviors>
          <w:behavior w:val="content"/>
        </w:behaviors>
        <w:guid w:val="{4EE82253-8765-46F4-8040-4E3D18290996}"/>
      </w:docPartPr>
      <w:docPartBody>
        <w:p w:rsidR="008D62EF" w:rsidRDefault="008D62EF">
          <w:pPr>
            <w:pStyle w:val="AD2DCCCE4D604256A86BE6E8C5FA4910"/>
          </w:pPr>
          <w:r w:rsidRPr="0043669D">
            <w:rPr>
              <w:rStyle w:val="placeholder1Char"/>
              <w:sz w:val="18"/>
              <w:szCs w:val="18"/>
            </w:rPr>
            <w:t>____________</w:t>
          </w:r>
        </w:p>
      </w:docPartBody>
    </w:docPart>
    <w:docPart>
      <w:docPartPr>
        <w:name w:val="35DCB7846D9F44E2BAD0223DE292E265"/>
        <w:category>
          <w:name w:val="常规"/>
          <w:gallery w:val="placeholder"/>
        </w:category>
        <w:types>
          <w:type w:val="bbPlcHdr"/>
        </w:types>
        <w:behaviors>
          <w:behavior w:val="content"/>
        </w:behaviors>
        <w:guid w:val="{0AEC4C26-2E80-4629-8A0D-9EE861526481}"/>
      </w:docPartPr>
      <w:docPartBody>
        <w:p w:rsidR="008D62EF" w:rsidRDefault="008D62EF">
          <w:pPr>
            <w:pStyle w:val="35DCB7846D9F44E2BAD0223DE292E265"/>
          </w:pPr>
          <w:r w:rsidRPr="0043669D">
            <w:rPr>
              <w:rStyle w:val="placeholder1Char"/>
              <w:sz w:val="18"/>
              <w:szCs w:val="18"/>
            </w:rPr>
            <w:t>____________</w:t>
          </w:r>
        </w:p>
      </w:docPartBody>
    </w:docPart>
    <w:docPart>
      <w:docPartPr>
        <w:name w:val="B1B5E909E707419692A8A3B37CD6C6B8"/>
        <w:category>
          <w:name w:val="常规"/>
          <w:gallery w:val="placeholder"/>
        </w:category>
        <w:types>
          <w:type w:val="bbPlcHdr"/>
        </w:types>
        <w:behaviors>
          <w:behavior w:val="content"/>
        </w:behaviors>
        <w:guid w:val="{B3F8CE51-F82E-432A-99EC-E552DB10F1D1}"/>
      </w:docPartPr>
      <w:docPartBody>
        <w:p w:rsidR="008D62EF" w:rsidRDefault="008D62EF">
          <w:pPr>
            <w:pStyle w:val="B1B5E909E707419692A8A3B37CD6C6B8"/>
          </w:pPr>
          <w:r w:rsidRPr="0043669D">
            <w:rPr>
              <w:rStyle w:val="placeholder1Char"/>
              <w:sz w:val="18"/>
              <w:szCs w:val="18"/>
            </w:rPr>
            <w:t>____________</w:t>
          </w:r>
        </w:p>
      </w:docPartBody>
    </w:docPart>
    <w:docPart>
      <w:docPartPr>
        <w:name w:val="091563806275426BB89E195BD030FD64"/>
        <w:category>
          <w:name w:val="常规"/>
          <w:gallery w:val="placeholder"/>
        </w:category>
        <w:types>
          <w:type w:val="bbPlcHdr"/>
        </w:types>
        <w:behaviors>
          <w:behavior w:val="content"/>
        </w:behaviors>
        <w:guid w:val="{9F9F434F-E593-49D8-A843-AAEFB61FD6B9}"/>
      </w:docPartPr>
      <w:docPartBody>
        <w:p w:rsidR="008D62EF" w:rsidRDefault="008D62EF">
          <w:pPr>
            <w:pStyle w:val="091563806275426BB89E195BD030FD64"/>
          </w:pPr>
          <w:r w:rsidRPr="0043669D">
            <w:rPr>
              <w:rStyle w:val="placeholder1Char"/>
              <w:sz w:val="18"/>
              <w:szCs w:val="18"/>
            </w:rPr>
            <w:t>____________</w:t>
          </w:r>
        </w:p>
      </w:docPartBody>
    </w:docPart>
    <w:docPart>
      <w:docPartPr>
        <w:name w:val="77376BCD6C9C4E9CA0E55137784D5BDB"/>
        <w:category>
          <w:name w:val="常规"/>
          <w:gallery w:val="placeholder"/>
        </w:category>
        <w:types>
          <w:type w:val="bbPlcHdr"/>
        </w:types>
        <w:behaviors>
          <w:behavior w:val="content"/>
        </w:behaviors>
        <w:guid w:val="{56E661A3-CB17-4B28-8F27-D9A24503AAAE}"/>
      </w:docPartPr>
      <w:docPartBody>
        <w:p w:rsidR="008D62EF" w:rsidRDefault="008D62EF">
          <w:pPr>
            <w:pStyle w:val="77376BCD6C9C4E9CA0E55137784D5BDB"/>
          </w:pPr>
          <w:r w:rsidRPr="0043669D">
            <w:rPr>
              <w:rStyle w:val="placeholder1Char"/>
              <w:sz w:val="18"/>
              <w:szCs w:val="18"/>
            </w:rPr>
            <w:t>____________</w:t>
          </w:r>
        </w:p>
      </w:docPartBody>
    </w:docPart>
    <w:docPart>
      <w:docPartPr>
        <w:name w:val="7DEDEFF557F2435DB74EAF318390EA13"/>
        <w:category>
          <w:name w:val="常规"/>
          <w:gallery w:val="placeholder"/>
        </w:category>
        <w:types>
          <w:type w:val="bbPlcHdr"/>
        </w:types>
        <w:behaviors>
          <w:behavior w:val="content"/>
        </w:behaviors>
        <w:guid w:val="{E660B3AB-490E-4016-A606-B3D6608AAE67}"/>
      </w:docPartPr>
      <w:docPartBody>
        <w:p w:rsidR="008D62EF" w:rsidRDefault="008D62EF">
          <w:pPr>
            <w:pStyle w:val="7DEDEFF557F2435DB74EAF318390EA13"/>
          </w:pPr>
          <w:r w:rsidRPr="0043669D">
            <w:rPr>
              <w:rStyle w:val="placeholder1Char"/>
              <w:sz w:val="18"/>
              <w:szCs w:val="18"/>
            </w:rPr>
            <w:t>____________</w:t>
          </w:r>
        </w:p>
      </w:docPartBody>
    </w:docPart>
    <w:docPart>
      <w:docPartPr>
        <w:name w:val="4B304137D35248E78BDFD5E20F825303"/>
        <w:category>
          <w:name w:val="常规"/>
          <w:gallery w:val="placeholder"/>
        </w:category>
        <w:types>
          <w:type w:val="bbPlcHdr"/>
        </w:types>
        <w:behaviors>
          <w:behavior w:val="content"/>
        </w:behaviors>
        <w:guid w:val="{D7C9EC82-2792-4E24-A7CE-2B5F4451ECF7}"/>
      </w:docPartPr>
      <w:docPartBody>
        <w:p w:rsidR="008D62EF" w:rsidRDefault="008D62EF">
          <w:pPr>
            <w:pStyle w:val="4B304137D35248E78BDFD5E20F825303"/>
          </w:pPr>
          <w:r w:rsidRPr="0043669D">
            <w:rPr>
              <w:rStyle w:val="placeholder1Char"/>
              <w:sz w:val="18"/>
              <w:szCs w:val="18"/>
            </w:rPr>
            <w:t>____________</w:t>
          </w:r>
        </w:p>
      </w:docPartBody>
    </w:docPart>
    <w:docPart>
      <w:docPartPr>
        <w:name w:val="7D1F7A3976D64F0ABAAE05DB1DA88138"/>
        <w:category>
          <w:name w:val="常规"/>
          <w:gallery w:val="placeholder"/>
        </w:category>
        <w:types>
          <w:type w:val="bbPlcHdr"/>
        </w:types>
        <w:behaviors>
          <w:behavior w:val="content"/>
        </w:behaviors>
        <w:guid w:val="{0E0B90C0-620F-4A39-A5AF-CE0A2DD8813D}"/>
      </w:docPartPr>
      <w:docPartBody>
        <w:p w:rsidR="008D62EF" w:rsidRDefault="008D62EF">
          <w:pPr>
            <w:pStyle w:val="7D1F7A3976D64F0ABAAE05DB1DA88138"/>
          </w:pPr>
          <w:r w:rsidRPr="0043669D">
            <w:rPr>
              <w:rStyle w:val="placeholder1Char"/>
              <w:sz w:val="18"/>
              <w:szCs w:val="18"/>
            </w:rPr>
            <w:t>____________</w:t>
          </w:r>
        </w:p>
      </w:docPartBody>
    </w:docPart>
    <w:docPart>
      <w:docPartPr>
        <w:name w:val="70569B50F1674FBE97591A576D126837"/>
        <w:category>
          <w:name w:val="常规"/>
          <w:gallery w:val="placeholder"/>
        </w:category>
        <w:types>
          <w:type w:val="bbPlcHdr"/>
        </w:types>
        <w:behaviors>
          <w:behavior w:val="content"/>
        </w:behaviors>
        <w:guid w:val="{B7FA0784-756D-4CE0-A806-33D91E5EDFC8}"/>
      </w:docPartPr>
      <w:docPartBody>
        <w:p w:rsidR="008D62EF" w:rsidRDefault="008D62EF">
          <w:pPr>
            <w:pStyle w:val="70569B50F1674FBE97591A576D126837"/>
          </w:pPr>
          <w:r w:rsidRPr="0043669D">
            <w:rPr>
              <w:rStyle w:val="placeholder1Char"/>
              <w:sz w:val="18"/>
              <w:szCs w:val="18"/>
            </w:rPr>
            <w:t>____________</w:t>
          </w:r>
        </w:p>
      </w:docPartBody>
    </w:docPart>
    <w:docPart>
      <w:docPartPr>
        <w:name w:val="A930780E88F54C0C95698ABF8F56946F"/>
        <w:category>
          <w:name w:val="常规"/>
          <w:gallery w:val="placeholder"/>
        </w:category>
        <w:types>
          <w:type w:val="bbPlcHdr"/>
        </w:types>
        <w:behaviors>
          <w:behavior w:val="content"/>
        </w:behaviors>
        <w:guid w:val="{E4186550-6048-46F7-80FC-0C66EC528487}"/>
      </w:docPartPr>
      <w:docPartBody>
        <w:p w:rsidR="008D62EF" w:rsidRDefault="008D62EF">
          <w:pPr>
            <w:pStyle w:val="A930780E88F54C0C95698ABF8F56946F"/>
          </w:pPr>
          <w:r w:rsidRPr="0043669D">
            <w:rPr>
              <w:rStyle w:val="placeholder1Char"/>
              <w:sz w:val="18"/>
              <w:szCs w:val="18"/>
            </w:rPr>
            <w:t>____________</w:t>
          </w:r>
        </w:p>
      </w:docPartBody>
    </w:docPart>
    <w:docPart>
      <w:docPartPr>
        <w:name w:val="0DF03593B3BA49389ACAEA472348CCD8"/>
        <w:category>
          <w:name w:val="常规"/>
          <w:gallery w:val="placeholder"/>
        </w:category>
        <w:types>
          <w:type w:val="bbPlcHdr"/>
        </w:types>
        <w:behaviors>
          <w:behavior w:val="content"/>
        </w:behaviors>
        <w:guid w:val="{D231649D-DCF1-4EFA-9AD2-E79D20D3B025}"/>
      </w:docPartPr>
      <w:docPartBody>
        <w:p w:rsidR="008D62EF" w:rsidRDefault="008D62EF">
          <w:pPr>
            <w:pStyle w:val="0DF03593B3BA49389ACAEA472348CCD8"/>
          </w:pPr>
          <w:r w:rsidRPr="0043669D">
            <w:rPr>
              <w:rStyle w:val="placeholder1Char"/>
              <w:sz w:val="18"/>
              <w:szCs w:val="18"/>
            </w:rPr>
            <w:t>____________</w:t>
          </w:r>
        </w:p>
      </w:docPartBody>
    </w:docPart>
    <w:docPart>
      <w:docPartPr>
        <w:name w:val="2867C8A2F2034FBDB6318C4BC5683BCE"/>
        <w:category>
          <w:name w:val="常规"/>
          <w:gallery w:val="placeholder"/>
        </w:category>
        <w:types>
          <w:type w:val="bbPlcHdr"/>
        </w:types>
        <w:behaviors>
          <w:behavior w:val="content"/>
        </w:behaviors>
        <w:guid w:val="{0216ACF2-560C-497B-BDA2-22A6AE4B1FA5}"/>
      </w:docPartPr>
      <w:docPartBody>
        <w:p w:rsidR="008D62EF" w:rsidRDefault="008D62EF">
          <w:pPr>
            <w:pStyle w:val="2867C8A2F2034FBDB6318C4BC5683BCE"/>
          </w:pPr>
          <w:r w:rsidRPr="0043669D">
            <w:rPr>
              <w:rStyle w:val="placeholder1Char"/>
              <w:sz w:val="18"/>
              <w:szCs w:val="18"/>
            </w:rPr>
            <w:t>____________</w:t>
          </w:r>
        </w:p>
      </w:docPartBody>
    </w:docPart>
    <w:docPart>
      <w:docPartPr>
        <w:name w:val="765BF3369CC84C94967F66B90B878DC2"/>
        <w:category>
          <w:name w:val="常规"/>
          <w:gallery w:val="placeholder"/>
        </w:category>
        <w:types>
          <w:type w:val="bbPlcHdr"/>
        </w:types>
        <w:behaviors>
          <w:behavior w:val="content"/>
        </w:behaviors>
        <w:guid w:val="{6DC80FED-1E02-4964-8CFB-6A89D7EDC351}"/>
      </w:docPartPr>
      <w:docPartBody>
        <w:p w:rsidR="008D62EF" w:rsidRDefault="008D62EF">
          <w:pPr>
            <w:pStyle w:val="765BF3369CC84C94967F66B90B878DC2"/>
          </w:pPr>
          <w:r w:rsidRPr="0043669D">
            <w:rPr>
              <w:rStyle w:val="placeholder1Char"/>
              <w:sz w:val="18"/>
              <w:szCs w:val="18"/>
            </w:rPr>
            <w:t>____________</w:t>
          </w:r>
        </w:p>
      </w:docPartBody>
    </w:docPart>
    <w:docPart>
      <w:docPartPr>
        <w:name w:val="76246BB00A1343B2ADAC62976DC52EAF"/>
        <w:category>
          <w:name w:val="常规"/>
          <w:gallery w:val="placeholder"/>
        </w:category>
        <w:types>
          <w:type w:val="bbPlcHdr"/>
        </w:types>
        <w:behaviors>
          <w:behavior w:val="content"/>
        </w:behaviors>
        <w:guid w:val="{CB33638C-3CCA-4EE4-9412-71B442689C6F}"/>
      </w:docPartPr>
      <w:docPartBody>
        <w:p w:rsidR="008D62EF" w:rsidRDefault="008D62EF">
          <w:pPr>
            <w:pStyle w:val="76246BB00A1343B2ADAC62976DC52EAF"/>
          </w:pPr>
          <w:r w:rsidRPr="0043669D">
            <w:rPr>
              <w:rStyle w:val="placeholder1Char"/>
              <w:sz w:val="18"/>
              <w:szCs w:val="18"/>
            </w:rPr>
            <w:t>____________</w:t>
          </w:r>
        </w:p>
      </w:docPartBody>
    </w:docPart>
    <w:docPart>
      <w:docPartPr>
        <w:name w:val="0E72586CD8B1475AB925D09556155AFA"/>
        <w:category>
          <w:name w:val="常规"/>
          <w:gallery w:val="placeholder"/>
        </w:category>
        <w:types>
          <w:type w:val="bbPlcHdr"/>
        </w:types>
        <w:behaviors>
          <w:behavior w:val="content"/>
        </w:behaviors>
        <w:guid w:val="{1497ABEB-9FAF-4F17-8CA1-AB7FC05F439B}"/>
      </w:docPartPr>
      <w:docPartBody>
        <w:p w:rsidR="008D62EF" w:rsidRDefault="008D62EF">
          <w:pPr>
            <w:pStyle w:val="0E72586CD8B1475AB925D09556155AFA"/>
          </w:pPr>
          <w:r w:rsidRPr="0043669D">
            <w:rPr>
              <w:rStyle w:val="placeholder1Char"/>
              <w:sz w:val="18"/>
              <w:szCs w:val="18"/>
            </w:rPr>
            <w:t>____________</w:t>
          </w:r>
        </w:p>
      </w:docPartBody>
    </w:docPart>
    <w:docPart>
      <w:docPartPr>
        <w:name w:val="CFD94FA0C7BA436AB6E3E75F2065E9B1"/>
        <w:category>
          <w:name w:val="常规"/>
          <w:gallery w:val="placeholder"/>
        </w:category>
        <w:types>
          <w:type w:val="bbPlcHdr"/>
        </w:types>
        <w:behaviors>
          <w:behavior w:val="content"/>
        </w:behaviors>
        <w:guid w:val="{259E9D77-D3B1-49B9-B6E9-CAA06F0BA1FF}"/>
      </w:docPartPr>
      <w:docPartBody>
        <w:p w:rsidR="008D62EF" w:rsidRDefault="008D62EF">
          <w:pPr>
            <w:pStyle w:val="CFD94FA0C7BA436AB6E3E75F2065E9B1"/>
          </w:pPr>
          <w:r w:rsidRPr="0043669D">
            <w:rPr>
              <w:rStyle w:val="placeholder1Char"/>
              <w:sz w:val="18"/>
              <w:szCs w:val="18"/>
            </w:rPr>
            <w:t>____________</w:t>
          </w:r>
        </w:p>
      </w:docPartBody>
    </w:docPart>
    <w:docPart>
      <w:docPartPr>
        <w:name w:val="7DEB42E0D0B34A7A9C7C45D048B4CA83"/>
        <w:category>
          <w:name w:val="常规"/>
          <w:gallery w:val="placeholder"/>
        </w:category>
        <w:types>
          <w:type w:val="bbPlcHdr"/>
        </w:types>
        <w:behaviors>
          <w:behavior w:val="content"/>
        </w:behaviors>
        <w:guid w:val="{C0C1EBC0-DBBD-4A71-8D96-7C4722990B1A}"/>
      </w:docPartPr>
      <w:docPartBody>
        <w:p w:rsidR="008D62EF" w:rsidRDefault="008D62EF">
          <w:pPr>
            <w:pStyle w:val="7DEB42E0D0B34A7A9C7C45D048B4CA83"/>
          </w:pPr>
          <w:r w:rsidRPr="0043669D">
            <w:rPr>
              <w:rStyle w:val="placeholder1Char"/>
              <w:sz w:val="18"/>
              <w:szCs w:val="18"/>
            </w:rPr>
            <w:t>____________</w:t>
          </w:r>
        </w:p>
      </w:docPartBody>
    </w:docPart>
    <w:docPart>
      <w:docPartPr>
        <w:name w:val="D29A55E297D24DF7811C519FB7978219"/>
        <w:category>
          <w:name w:val="常规"/>
          <w:gallery w:val="placeholder"/>
        </w:category>
        <w:types>
          <w:type w:val="bbPlcHdr"/>
        </w:types>
        <w:behaviors>
          <w:behavior w:val="content"/>
        </w:behaviors>
        <w:guid w:val="{3B4B4577-504E-45A6-B382-A1441FEDD74E}"/>
      </w:docPartPr>
      <w:docPartBody>
        <w:p w:rsidR="008D62EF" w:rsidRDefault="008D62EF">
          <w:pPr>
            <w:pStyle w:val="D29A55E297D24DF7811C519FB7978219"/>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E4F999BEF12A4743A48692B136EF2AA2"/>
        <w:category>
          <w:name w:val="常规"/>
          <w:gallery w:val="placeholder"/>
        </w:category>
        <w:types>
          <w:type w:val="bbPlcHdr"/>
        </w:types>
        <w:behaviors>
          <w:behavior w:val="content"/>
        </w:behaviors>
        <w:guid w:val="{E42BD70C-B962-442C-BEEF-20E632CBF850}"/>
      </w:docPartPr>
      <w:docPartBody>
        <w:p w:rsidR="008D62EF" w:rsidRDefault="008D62EF">
          <w:pPr>
            <w:pStyle w:val="E4F999BEF12A4743A48692B136EF2AA2"/>
          </w:pPr>
          <w:r w:rsidRPr="0043669D">
            <w:rPr>
              <w:rStyle w:val="placeholder1Char"/>
              <w:sz w:val="18"/>
              <w:szCs w:val="18"/>
            </w:rPr>
            <w:t>____________</w:t>
          </w:r>
        </w:p>
      </w:docPartBody>
    </w:docPart>
    <w:docPart>
      <w:docPartPr>
        <w:name w:val="C8419742578B40CEA1D7345ED541F705"/>
        <w:category>
          <w:name w:val="常规"/>
          <w:gallery w:val="placeholder"/>
        </w:category>
        <w:types>
          <w:type w:val="bbPlcHdr"/>
        </w:types>
        <w:behaviors>
          <w:behavior w:val="content"/>
        </w:behaviors>
        <w:guid w:val="{12B93243-D2AA-4C11-8143-749CF1F79308}"/>
      </w:docPartPr>
      <w:docPartBody>
        <w:p w:rsidR="008D62EF" w:rsidRDefault="008D62EF">
          <w:pPr>
            <w:pStyle w:val="C8419742578B40CEA1D7345ED541F705"/>
          </w:pPr>
          <w:r w:rsidRPr="0043669D">
            <w:rPr>
              <w:rStyle w:val="placeholder1Char"/>
              <w:sz w:val="18"/>
              <w:szCs w:val="18"/>
            </w:rPr>
            <w:t>____________</w:t>
          </w:r>
        </w:p>
      </w:docPartBody>
    </w:docPart>
    <w:docPart>
      <w:docPartPr>
        <w:name w:val="B9B9FC74F9624637B81CE30D68E0C657"/>
        <w:category>
          <w:name w:val="常规"/>
          <w:gallery w:val="placeholder"/>
        </w:category>
        <w:types>
          <w:type w:val="bbPlcHdr"/>
        </w:types>
        <w:behaviors>
          <w:behavior w:val="content"/>
        </w:behaviors>
        <w:guid w:val="{28D072B2-D672-43FE-BF52-021FD86CC090}"/>
      </w:docPartPr>
      <w:docPartBody>
        <w:p w:rsidR="008D62EF" w:rsidRDefault="008D62EF">
          <w:pPr>
            <w:pStyle w:val="B9B9FC74F9624637B81CE30D68E0C657"/>
          </w:pPr>
          <w:r w:rsidRPr="0043669D">
            <w:rPr>
              <w:rStyle w:val="placeholder1Char"/>
              <w:sz w:val="18"/>
              <w:szCs w:val="18"/>
            </w:rPr>
            <w:t>____________</w:t>
          </w:r>
        </w:p>
      </w:docPartBody>
    </w:docPart>
    <w:docPart>
      <w:docPartPr>
        <w:name w:val="CABE71107EAA4365A6A0118A066ED6A2"/>
        <w:category>
          <w:name w:val="常规"/>
          <w:gallery w:val="placeholder"/>
        </w:category>
        <w:types>
          <w:type w:val="bbPlcHdr"/>
        </w:types>
        <w:behaviors>
          <w:behavior w:val="content"/>
        </w:behaviors>
        <w:guid w:val="{8158607D-6E21-4582-A70A-8B34D5CD2922}"/>
      </w:docPartPr>
      <w:docPartBody>
        <w:p w:rsidR="008D62EF" w:rsidRDefault="008D62EF">
          <w:pPr>
            <w:pStyle w:val="CABE71107EAA4365A6A0118A066ED6A2"/>
          </w:pPr>
          <w:r w:rsidRPr="0043669D">
            <w:rPr>
              <w:rStyle w:val="placeholder1Char"/>
              <w:sz w:val="18"/>
              <w:szCs w:val="18"/>
            </w:rPr>
            <w:t>____________</w:t>
          </w:r>
        </w:p>
      </w:docPartBody>
    </w:docPart>
    <w:docPart>
      <w:docPartPr>
        <w:name w:val="F8DBC7DEFCBB4396A4F466379D267781"/>
        <w:category>
          <w:name w:val="常规"/>
          <w:gallery w:val="placeholder"/>
        </w:category>
        <w:types>
          <w:type w:val="bbPlcHdr"/>
        </w:types>
        <w:behaviors>
          <w:behavior w:val="content"/>
        </w:behaviors>
        <w:guid w:val="{C8F07F11-F022-4510-8D21-98944126AFF6}"/>
      </w:docPartPr>
      <w:docPartBody>
        <w:p w:rsidR="008D62EF" w:rsidRDefault="008D62EF">
          <w:pPr>
            <w:pStyle w:val="F8DBC7DEFCBB4396A4F466379D267781"/>
          </w:pPr>
          <w:r w:rsidRPr="0043669D">
            <w:rPr>
              <w:rStyle w:val="placeholder1Char"/>
              <w:sz w:val="18"/>
              <w:szCs w:val="18"/>
            </w:rPr>
            <w:t>____________</w:t>
          </w:r>
        </w:p>
      </w:docPartBody>
    </w:docPart>
    <w:docPart>
      <w:docPartPr>
        <w:name w:val="5471D022449E4D39A64A709AAC09BB21"/>
        <w:category>
          <w:name w:val="常规"/>
          <w:gallery w:val="placeholder"/>
        </w:category>
        <w:types>
          <w:type w:val="bbPlcHdr"/>
        </w:types>
        <w:behaviors>
          <w:behavior w:val="content"/>
        </w:behaviors>
        <w:guid w:val="{9B01C116-1431-495C-A65F-65395C6EF1C7}"/>
      </w:docPartPr>
      <w:docPartBody>
        <w:p w:rsidR="008D62EF" w:rsidRDefault="008D62EF">
          <w:pPr>
            <w:pStyle w:val="5471D022449E4D39A64A709AAC09BB21"/>
          </w:pPr>
          <w:r w:rsidRPr="0043669D">
            <w:rPr>
              <w:rStyle w:val="placeholder1Char"/>
              <w:sz w:val="18"/>
              <w:szCs w:val="18"/>
            </w:rPr>
            <w:t>____________</w:t>
          </w:r>
        </w:p>
      </w:docPartBody>
    </w:docPart>
    <w:docPart>
      <w:docPartPr>
        <w:name w:val="9658012BD2244C51B751DCAFEB3B19F4"/>
        <w:category>
          <w:name w:val="常规"/>
          <w:gallery w:val="placeholder"/>
        </w:category>
        <w:types>
          <w:type w:val="bbPlcHdr"/>
        </w:types>
        <w:behaviors>
          <w:behavior w:val="content"/>
        </w:behaviors>
        <w:guid w:val="{C674AEE3-AFBB-47F1-AC96-E236F629D153}"/>
      </w:docPartPr>
      <w:docPartBody>
        <w:p w:rsidR="008D62EF" w:rsidRDefault="008D62EF">
          <w:pPr>
            <w:pStyle w:val="9658012BD2244C51B751DCAFEB3B19F4"/>
          </w:pPr>
          <w:r w:rsidRPr="0043669D">
            <w:rPr>
              <w:rStyle w:val="placeholder1Char"/>
              <w:sz w:val="18"/>
              <w:szCs w:val="18"/>
            </w:rPr>
            <w:t>____________</w:t>
          </w:r>
        </w:p>
      </w:docPartBody>
    </w:docPart>
    <w:docPart>
      <w:docPartPr>
        <w:name w:val="B4AA0AD6EF384F23B0C0ECE3D6948F64"/>
        <w:category>
          <w:name w:val="常规"/>
          <w:gallery w:val="placeholder"/>
        </w:category>
        <w:types>
          <w:type w:val="bbPlcHdr"/>
        </w:types>
        <w:behaviors>
          <w:behavior w:val="content"/>
        </w:behaviors>
        <w:guid w:val="{164D2E7B-E162-42DB-B47F-E210791E77BE}"/>
      </w:docPartPr>
      <w:docPartBody>
        <w:p w:rsidR="008D62EF" w:rsidRDefault="008D62EF">
          <w:pPr>
            <w:pStyle w:val="B4AA0AD6EF384F23B0C0ECE3D6948F64"/>
          </w:pPr>
          <w:r w:rsidRPr="0043669D">
            <w:rPr>
              <w:rStyle w:val="placeholder1Char"/>
              <w:sz w:val="18"/>
              <w:szCs w:val="18"/>
            </w:rPr>
            <w:t>____________</w:t>
          </w:r>
        </w:p>
      </w:docPartBody>
    </w:docPart>
    <w:docPart>
      <w:docPartPr>
        <w:name w:val="DBF530C46AA2411E9DDF692019318BE0"/>
        <w:category>
          <w:name w:val="常规"/>
          <w:gallery w:val="placeholder"/>
        </w:category>
        <w:types>
          <w:type w:val="bbPlcHdr"/>
        </w:types>
        <w:behaviors>
          <w:behavior w:val="content"/>
        </w:behaviors>
        <w:guid w:val="{9FEE7BC8-2A03-46D0-AF60-89B3B48B60EE}"/>
      </w:docPartPr>
      <w:docPartBody>
        <w:p w:rsidR="008D62EF" w:rsidRDefault="008D62EF">
          <w:pPr>
            <w:pStyle w:val="DBF530C46AA2411E9DDF692019318BE0"/>
          </w:pPr>
          <w:r w:rsidRPr="00A54D1F">
            <w:rPr>
              <w:rStyle w:val="placeholder1Char"/>
            </w:rPr>
            <w:t>____________</w:t>
          </w:r>
        </w:p>
      </w:docPartBody>
    </w:docPart>
    <w:docPart>
      <w:docPartPr>
        <w:name w:val="FC07C468F43E4571BB8730485F97F590"/>
        <w:category>
          <w:name w:val="常规"/>
          <w:gallery w:val="placeholder"/>
        </w:category>
        <w:types>
          <w:type w:val="bbPlcHdr"/>
        </w:types>
        <w:behaviors>
          <w:behavior w:val="content"/>
        </w:behaviors>
        <w:guid w:val="{2D354624-FF9F-42AD-912B-8BCE1EA43215}"/>
      </w:docPartPr>
      <w:docPartBody>
        <w:p w:rsidR="008D62EF" w:rsidRDefault="008D62EF">
          <w:pPr>
            <w:pStyle w:val="FC07C468F43E4571BB8730485F97F590"/>
          </w:pPr>
          <w:r w:rsidRPr="00A54D1F">
            <w:rPr>
              <w:rStyle w:val="placeholder1Char"/>
            </w:rPr>
            <w:t>____________</w:t>
          </w:r>
        </w:p>
      </w:docPartBody>
    </w:docPart>
    <w:docPart>
      <w:docPartPr>
        <w:name w:val="22B7BEB1507146C0B49C6D4F91DB6F10"/>
        <w:category>
          <w:name w:val="常规"/>
          <w:gallery w:val="placeholder"/>
        </w:category>
        <w:types>
          <w:type w:val="bbPlcHdr"/>
        </w:types>
        <w:behaviors>
          <w:behavior w:val="content"/>
        </w:behaviors>
        <w:guid w:val="{DF1C0DD0-94E2-4BD3-A57A-D936722CC547}"/>
      </w:docPartPr>
      <w:docPartBody>
        <w:p w:rsidR="008D62EF" w:rsidRDefault="008D62EF">
          <w:pPr>
            <w:pStyle w:val="22B7BEB1507146C0B49C6D4F91DB6F10"/>
          </w:pPr>
          <w:r w:rsidRPr="00A54D1F">
            <w:rPr>
              <w:rStyle w:val="placeholder1Char"/>
            </w:rPr>
            <w:t>____________</w:t>
          </w:r>
        </w:p>
      </w:docPartBody>
    </w:docPart>
    <w:docPart>
      <w:docPartPr>
        <w:name w:val="16565C8DDA9D4E20BECE57EEF2BC2F78"/>
        <w:category>
          <w:name w:val="常规"/>
          <w:gallery w:val="placeholder"/>
        </w:category>
        <w:types>
          <w:type w:val="bbPlcHdr"/>
        </w:types>
        <w:behaviors>
          <w:behavior w:val="content"/>
        </w:behaviors>
        <w:guid w:val="{234002E5-9426-4223-A1B5-89CE64CBF364}"/>
      </w:docPartPr>
      <w:docPartBody>
        <w:p w:rsidR="008D62EF" w:rsidRDefault="008D62EF">
          <w:pPr>
            <w:pStyle w:val="16565C8DDA9D4E20BECE57EEF2BC2F78"/>
          </w:pPr>
          <w:r w:rsidRPr="00A54D1F">
            <w:rPr>
              <w:rStyle w:val="placeholder1Char"/>
            </w:rPr>
            <w:t>____________</w:t>
          </w:r>
        </w:p>
      </w:docPartBody>
    </w:docPart>
    <w:docPart>
      <w:docPartPr>
        <w:name w:val="54E07449DFD5423FA6BB7EF055DA09A9"/>
        <w:category>
          <w:name w:val="常规"/>
          <w:gallery w:val="placeholder"/>
        </w:category>
        <w:types>
          <w:type w:val="bbPlcHdr"/>
        </w:types>
        <w:behaviors>
          <w:behavior w:val="content"/>
        </w:behaviors>
        <w:guid w:val="{19036E64-7647-422F-8071-244219DBE859}"/>
      </w:docPartPr>
      <w:docPartBody>
        <w:p w:rsidR="008D62EF" w:rsidRDefault="008D62EF">
          <w:pPr>
            <w:pStyle w:val="54E07449DFD5423FA6BB7EF055DA09A9"/>
          </w:pPr>
          <w:r w:rsidRPr="008F432C">
            <w:rPr>
              <w:rStyle w:val="placeholder1Char"/>
            </w:rPr>
            <w:t>____________</w:t>
          </w:r>
          <w:r w:rsidRPr="008F432C">
            <w:rPr>
              <w:rStyle w:val="placeholder1Char"/>
              <w:rFonts w:hint="eastAsia"/>
            </w:rPr>
            <w:t>______</w:t>
          </w:r>
        </w:p>
      </w:docPartBody>
    </w:docPart>
    <w:docPart>
      <w:docPartPr>
        <w:name w:val="7717274254D043E7BDDB3E4A0ED3C0E9"/>
        <w:category>
          <w:name w:val="常规"/>
          <w:gallery w:val="placeholder"/>
        </w:category>
        <w:types>
          <w:type w:val="bbPlcHdr"/>
        </w:types>
        <w:behaviors>
          <w:behavior w:val="content"/>
        </w:behaviors>
        <w:guid w:val="{67033349-11DB-4027-A68E-2972DA04FDE2}"/>
      </w:docPartPr>
      <w:docPartBody>
        <w:p w:rsidR="008D62EF" w:rsidRDefault="008D62EF">
          <w:pPr>
            <w:pStyle w:val="7717274254D043E7BDDB3E4A0ED3C0E9"/>
          </w:pPr>
          <w:r w:rsidRPr="0043669D">
            <w:rPr>
              <w:rStyle w:val="placeholder1Char"/>
              <w:sz w:val="18"/>
              <w:szCs w:val="18"/>
            </w:rPr>
            <w:t>____________</w:t>
          </w:r>
        </w:p>
      </w:docPartBody>
    </w:docPart>
    <w:docPart>
      <w:docPartPr>
        <w:name w:val="DB2EBA50A23F48059051EB14EDD021CB"/>
        <w:category>
          <w:name w:val="常规"/>
          <w:gallery w:val="placeholder"/>
        </w:category>
        <w:types>
          <w:type w:val="bbPlcHdr"/>
        </w:types>
        <w:behaviors>
          <w:behavior w:val="content"/>
        </w:behaviors>
        <w:guid w:val="{197740D8-8C7F-47FB-B012-44D415065C8F}"/>
      </w:docPartPr>
      <w:docPartBody>
        <w:p w:rsidR="008D62EF" w:rsidRDefault="008D62EF">
          <w:pPr>
            <w:pStyle w:val="DB2EBA50A23F48059051EB14EDD021CB"/>
          </w:pPr>
          <w:r w:rsidRPr="0043669D">
            <w:rPr>
              <w:rStyle w:val="placeholder1Char"/>
              <w:sz w:val="18"/>
              <w:szCs w:val="18"/>
            </w:rPr>
            <w:t>____________</w:t>
          </w:r>
        </w:p>
      </w:docPartBody>
    </w:docPart>
    <w:docPart>
      <w:docPartPr>
        <w:name w:val="682CA59AA4F14AD98BA72AF0CB951FC6"/>
        <w:category>
          <w:name w:val="常规"/>
          <w:gallery w:val="placeholder"/>
        </w:category>
        <w:types>
          <w:type w:val="bbPlcHdr"/>
        </w:types>
        <w:behaviors>
          <w:behavior w:val="content"/>
        </w:behaviors>
        <w:guid w:val="{67CE8B5B-FBD3-417F-B873-72199683C98E}"/>
      </w:docPartPr>
      <w:docPartBody>
        <w:p w:rsidR="008D62EF" w:rsidRDefault="008D62EF">
          <w:pPr>
            <w:pStyle w:val="682CA59AA4F14AD98BA72AF0CB951FC6"/>
          </w:pPr>
          <w:r w:rsidRPr="0043669D">
            <w:rPr>
              <w:rStyle w:val="placeholder1Char"/>
              <w:sz w:val="18"/>
              <w:szCs w:val="18"/>
            </w:rPr>
            <w:t>____________</w:t>
          </w:r>
        </w:p>
      </w:docPartBody>
    </w:docPart>
    <w:docPart>
      <w:docPartPr>
        <w:name w:val="BD8EA1D417AA4E80A94F51BAEF64F19F"/>
        <w:category>
          <w:name w:val="常规"/>
          <w:gallery w:val="placeholder"/>
        </w:category>
        <w:types>
          <w:type w:val="bbPlcHdr"/>
        </w:types>
        <w:behaviors>
          <w:behavior w:val="content"/>
        </w:behaviors>
        <w:guid w:val="{D1504CBC-0214-4842-9AA7-E27101239362}"/>
      </w:docPartPr>
      <w:docPartBody>
        <w:p w:rsidR="008D62EF" w:rsidRDefault="008D62EF">
          <w:pPr>
            <w:pStyle w:val="BD8EA1D417AA4E80A94F51BAEF64F19F"/>
          </w:pPr>
          <w:r w:rsidRPr="0043669D">
            <w:rPr>
              <w:rStyle w:val="placeholder1Char"/>
              <w:sz w:val="18"/>
              <w:szCs w:val="18"/>
            </w:rPr>
            <w:t>____________</w:t>
          </w:r>
        </w:p>
      </w:docPartBody>
    </w:docPart>
    <w:docPart>
      <w:docPartPr>
        <w:name w:val="FEAD2322024A45D18A94807D24BDFC66"/>
        <w:category>
          <w:name w:val="常规"/>
          <w:gallery w:val="placeholder"/>
        </w:category>
        <w:types>
          <w:type w:val="bbPlcHdr"/>
        </w:types>
        <w:behaviors>
          <w:behavior w:val="content"/>
        </w:behaviors>
        <w:guid w:val="{DC573920-02E6-4682-AC04-33129F603D73}"/>
      </w:docPartPr>
      <w:docPartBody>
        <w:p w:rsidR="008D62EF" w:rsidRDefault="008D62EF">
          <w:pPr>
            <w:pStyle w:val="FEAD2322024A45D18A94807D24BDFC66"/>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3167C7EC6C574CDBA2BA2C789158BFEC"/>
        <w:category>
          <w:name w:val="常规"/>
          <w:gallery w:val="placeholder"/>
        </w:category>
        <w:types>
          <w:type w:val="bbPlcHdr"/>
        </w:types>
        <w:behaviors>
          <w:behavior w:val="content"/>
        </w:behaviors>
        <w:guid w:val="{335890F0-F71D-4346-99B6-11894886DA6F}"/>
      </w:docPartPr>
      <w:docPartBody>
        <w:p w:rsidR="008D62EF" w:rsidRDefault="008D62EF">
          <w:pPr>
            <w:pStyle w:val="3167C7EC6C574CDBA2BA2C789158BFEC"/>
          </w:pPr>
          <w:r w:rsidRPr="0043669D">
            <w:rPr>
              <w:rStyle w:val="placeholder1Char"/>
              <w:sz w:val="18"/>
              <w:szCs w:val="18"/>
            </w:rPr>
            <w:t>____________</w:t>
          </w:r>
        </w:p>
      </w:docPartBody>
    </w:docPart>
    <w:docPart>
      <w:docPartPr>
        <w:name w:val="6C15963A22F24432B7ADF67519033973"/>
        <w:category>
          <w:name w:val="常规"/>
          <w:gallery w:val="placeholder"/>
        </w:category>
        <w:types>
          <w:type w:val="bbPlcHdr"/>
        </w:types>
        <w:behaviors>
          <w:behavior w:val="content"/>
        </w:behaviors>
        <w:guid w:val="{8B26A166-FAD7-485B-A832-454A3BF4F3D3}"/>
      </w:docPartPr>
      <w:docPartBody>
        <w:p w:rsidR="008D62EF" w:rsidRDefault="008D62EF">
          <w:pPr>
            <w:pStyle w:val="6C15963A22F24432B7ADF67519033973"/>
          </w:pPr>
          <w:r w:rsidRPr="0043669D">
            <w:rPr>
              <w:rStyle w:val="placeholder1Char"/>
              <w:sz w:val="18"/>
              <w:szCs w:val="18"/>
            </w:rPr>
            <w:t>___________</w:t>
          </w:r>
        </w:p>
      </w:docPartBody>
    </w:docPart>
    <w:docPart>
      <w:docPartPr>
        <w:name w:val="74B30E1D139D4DC8872B1378DC31E24A"/>
        <w:category>
          <w:name w:val="常规"/>
          <w:gallery w:val="placeholder"/>
        </w:category>
        <w:types>
          <w:type w:val="bbPlcHdr"/>
        </w:types>
        <w:behaviors>
          <w:behavior w:val="content"/>
        </w:behaviors>
        <w:guid w:val="{9DF86500-E8D1-4662-B173-21DF2D70E31E}"/>
      </w:docPartPr>
      <w:docPartBody>
        <w:p w:rsidR="008D62EF" w:rsidRDefault="008D62EF">
          <w:pPr>
            <w:pStyle w:val="74B30E1D139D4DC8872B1378DC31E24A"/>
          </w:pPr>
          <w:r w:rsidRPr="0043669D">
            <w:rPr>
              <w:rStyle w:val="placeholder1Char"/>
              <w:sz w:val="18"/>
              <w:szCs w:val="18"/>
            </w:rPr>
            <w:t>____________</w:t>
          </w:r>
        </w:p>
      </w:docPartBody>
    </w:docPart>
    <w:docPart>
      <w:docPartPr>
        <w:name w:val="F75306E6F1604E13B3E876EB69C30D99"/>
        <w:category>
          <w:name w:val="常规"/>
          <w:gallery w:val="placeholder"/>
        </w:category>
        <w:types>
          <w:type w:val="bbPlcHdr"/>
        </w:types>
        <w:behaviors>
          <w:behavior w:val="content"/>
        </w:behaviors>
        <w:guid w:val="{EFFC78AC-67D8-48C7-BE59-3E5282F6AB86}"/>
      </w:docPartPr>
      <w:docPartBody>
        <w:p w:rsidR="008D62EF" w:rsidRDefault="008D62EF">
          <w:pPr>
            <w:pStyle w:val="F75306E6F1604E13B3E876EB69C30D99"/>
          </w:pPr>
          <w:r w:rsidRPr="0043669D">
            <w:rPr>
              <w:rStyle w:val="placeholder1Char"/>
              <w:sz w:val="18"/>
              <w:szCs w:val="18"/>
            </w:rPr>
            <w:t>___________</w:t>
          </w:r>
        </w:p>
      </w:docPartBody>
    </w:docPart>
    <w:docPart>
      <w:docPartPr>
        <w:name w:val="0B671273618C4DA69E29BC9FD74C9208"/>
        <w:category>
          <w:name w:val="常规"/>
          <w:gallery w:val="placeholder"/>
        </w:category>
        <w:types>
          <w:type w:val="bbPlcHdr"/>
        </w:types>
        <w:behaviors>
          <w:behavior w:val="content"/>
        </w:behaviors>
        <w:guid w:val="{188D2571-98C4-4960-A8FD-81FEC968C8EA}"/>
      </w:docPartPr>
      <w:docPartBody>
        <w:p w:rsidR="008D62EF" w:rsidRDefault="008D62EF">
          <w:pPr>
            <w:pStyle w:val="0B671273618C4DA69E29BC9FD74C9208"/>
          </w:pPr>
          <w:r w:rsidRPr="0043669D">
            <w:rPr>
              <w:rStyle w:val="placeholder1Char"/>
              <w:sz w:val="18"/>
              <w:szCs w:val="18"/>
            </w:rPr>
            <w:t>____________</w:t>
          </w:r>
        </w:p>
      </w:docPartBody>
    </w:docPart>
    <w:docPart>
      <w:docPartPr>
        <w:name w:val="E1B4854744054AB2B007249FC69AB237"/>
        <w:category>
          <w:name w:val="常规"/>
          <w:gallery w:val="placeholder"/>
        </w:category>
        <w:types>
          <w:type w:val="bbPlcHdr"/>
        </w:types>
        <w:behaviors>
          <w:behavior w:val="content"/>
        </w:behaviors>
        <w:guid w:val="{44756980-8C3E-4A3E-8706-D1F850F199DD}"/>
      </w:docPartPr>
      <w:docPartBody>
        <w:p w:rsidR="008D62EF" w:rsidRDefault="008D62EF">
          <w:pPr>
            <w:pStyle w:val="E1B4854744054AB2B007249FC69AB237"/>
          </w:pPr>
          <w:r w:rsidRPr="0043669D">
            <w:rPr>
              <w:rStyle w:val="placeholder1Char"/>
              <w:sz w:val="18"/>
              <w:szCs w:val="18"/>
            </w:rPr>
            <w:t>___________</w:t>
          </w:r>
        </w:p>
      </w:docPartBody>
    </w:docPart>
    <w:docPart>
      <w:docPartPr>
        <w:name w:val="83CF1684810A421D85CFB35DA2B7BB81"/>
        <w:category>
          <w:name w:val="常规"/>
          <w:gallery w:val="placeholder"/>
        </w:category>
        <w:types>
          <w:type w:val="bbPlcHdr"/>
        </w:types>
        <w:behaviors>
          <w:behavior w:val="content"/>
        </w:behaviors>
        <w:guid w:val="{A75BA06D-E995-48C6-AE37-FF06F82D0240}"/>
      </w:docPartPr>
      <w:docPartBody>
        <w:p w:rsidR="008D62EF" w:rsidRDefault="008D62EF">
          <w:pPr>
            <w:pStyle w:val="83CF1684810A421D85CFB35DA2B7BB81"/>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BC6C4EEBB8DF4D6CAF883694A7D6FCBB"/>
        <w:category>
          <w:name w:val="常规"/>
          <w:gallery w:val="placeholder"/>
        </w:category>
        <w:types>
          <w:type w:val="bbPlcHdr"/>
        </w:types>
        <w:behaviors>
          <w:behavior w:val="content"/>
        </w:behaviors>
        <w:guid w:val="{E20AD89C-3BFF-4763-A712-212DC9A37CEE}"/>
      </w:docPartPr>
      <w:docPartBody>
        <w:p w:rsidR="008D62EF" w:rsidRDefault="008D62EF">
          <w:pPr>
            <w:pStyle w:val="BC6C4EEBB8DF4D6CAF883694A7D6FCBB"/>
          </w:pPr>
          <w:r w:rsidRPr="00F254F3">
            <w:rPr>
              <w:rStyle w:val="a3"/>
              <w:rFonts w:hint="eastAsia"/>
            </w:rPr>
            <w:t>单击此处输入文字。</w:t>
          </w:r>
        </w:p>
      </w:docPartBody>
    </w:docPart>
    <w:docPart>
      <w:docPartPr>
        <w:name w:val="D88047E009984F0BB2AB00BAC25F623C"/>
        <w:category>
          <w:name w:val="常规"/>
          <w:gallery w:val="placeholder"/>
        </w:category>
        <w:types>
          <w:type w:val="bbPlcHdr"/>
        </w:types>
        <w:behaviors>
          <w:behavior w:val="content"/>
        </w:behaviors>
        <w:guid w:val="{EA582521-8637-40D1-B3F5-7DFBE28C78C7}"/>
      </w:docPartPr>
      <w:docPartBody>
        <w:p w:rsidR="008D62EF" w:rsidRDefault="008D62EF">
          <w:pPr>
            <w:pStyle w:val="D88047E009984F0BB2AB00BAC25F623C"/>
          </w:pPr>
          <w:r w:rsidRPr="008F432C">
            <w:rPr>
              <w:rStyle w:val="placeholder1Char"/>
              <w:rFonts w:hint="eastAsia"/>
            </w:rPr>
            <w:t>_</w:t>
          </w:r>
          <w:r w:rsidRPr="008F432C">
            <w:rPr>
              <w:rStyle w:val="placeholder1Char"/>
            </w:rPr>
            <w:t>_</w:t>
          </w:r>
        </w:p>
      </w:docPartBody>
    </w:docPart>
    <w:docPart>
      <w:docPartPr>
        <w:name w:val="AB9AF2CEFA1B4B6DBED55F2EAE084FF8"/>
        <w:category>
          <w:name w:val="常规"/>
          <w:gallery w:val="placeholder"/>
        </w:category>
        <w:types>
          <w:type w:val="bbPlcHdr"/>
        </w:types>
        <w:behaviors>
          <w:behavior w:val="content"/>
        </w:behaviors>
        <w:guid w:val="{32A0052F-3EC8-452C-97F8-23178C09558D}"/>
      </w:docPartPr>
      <w:docPartBody>
        <w:p w:rsidR="008D62EF" w:rsidRDefault="008D62EF">
          <w:pPr>
            <w:pStyle w:val="AB9AF2CEFA1B4B6DBED55F2EAE084FF8"/>
          </w:pPr>
          <w:r w:rsidRPr="008F432C">
            <w:rPr>
              <w:rStyle w:val="placeholder1Char"/>
            </w:rPr>
            <w:t>______________</w:t>
          </w:r>
          <w:r w:rsidRPr="008F432C">
            <w:rPr>
              <w:rStyle w:val="placeholder1Char"/>
              <w:rFonts w:hint="eastAsia"/>
            </w:rPr>
            <w:t>___</w:t>
          </w:r>
        </w:p>
      </w:docPartBody>
    </w:docPart>
    <w:docPart>
      <w:docPartPr>
        <w:name w:val="98FA0A10610B4453A3331D14B6AD6AFC"/>
        <w:category>
          <w:name w:val="常规"/>
          <w:gallery w:val="placeholder"/>
        </w:category>
        <w:types>
          <w:type w:val="bbPlcHdr"/>
        </w:types>
        <w:behaviors>
          <w:behavior w:val="content"/>
        </w:behaviors>
        <w:guid w:val="{832434D1-5AEC-4722-B620-348F2EF844F9}"/>
      </w:docPartPr>
      <w:docPartBody>
        <w:p w:rsidR="008D62EF" w:rsidRDefault="008D62EF">
          <w:pPr>
            <w:pStyle w:val="98FA0A10610B4453A3331D14B6AD6AFC"/>
          </w:pPr>
          <w:r w:rsidRPr="009E5B73">
            <w:rPr>
              <w:rStyle w:val="placeholder1Char"/>
            </w:rPr>
            <w:t>____________</w:t>
          </w:r>
        </w:p>
      </w:docPartBody>
    </w:docPart>
    <w:docPart>
      <w:docPartPr>
        <w:name w:val="C3F4334B8EA44D76B24E2B91292B3C84"/>
        <w:category>
          <w:name w:val="常规"/>
          <w:gallery w:val="placeholder"/>
        </w:category>
        <w:types>
          <w:type w:val="bbPlcHdr"/>
        </w:types>
        <w:behaviors>
          <w:behavior w:val="content"/>
        </w:behaviors>
        <w:guid w:val="{257E4313-F24D-4325-9229-566EC41FB38F}"/>
      </w:docPartPr>
      <w:docPartBody>
        <w:p w:rsidR="008D62EF" w:rsidRDefault="008D62EF">
          <w:pPr>
            <w:pStyle w:val="C3F4334B8EA44D76B24E2B91292B3C84"/>
          </w:pPr>
          <w:r w:rsidRPr="009E5B73">
            <w:rPr>
              <w:rStyle w:val="placeholder1Char"/>
            </w:rPr>
            <w:t>____________</w:t>
          </w:r>
        </w:p>
      </w:docPartBody>
    </w:docPart>
    <w:docPart>
      <w:docPartPr>
        <w:name w:val="2EB94D0E37454B71BC16811FB640BAE5"/>
        <w:category>
          <w:name w:val="常规"/>
          <w:gallery w:val="placeholder"/>
        </w:category>
        <w:types>
          <w:type w:val="bbPlcHdr"/>
        </w:types>
        <w:behaviors>
          <w:behavior w:val="content"/>
        </w:behaviors>
        <w:guid w:val="{0E3E1C46-5034-497A-BA84-2B16A79C3AC4}"/>
      </w:docPartPr>
      <w:docPartBody>
        <w:p w:rsidR="008D62EF" w:rsidRDefault="008D62EF">
          <w:pPr>
            <w:pStyle w:val="2EB94D0E37454B71BC16811FB640BAE5"/>
          </w:pPr>
          <w:r w:rsidRPr="008F432C">
            <w:rPr>
              <w:rStyle w:val="placeholder1Char"/>
              <w:rFonts w:hint="eastAsia"/>
            </w:rPr>
            <w:t>选择</w:t>
          </w:r>
        </w:p>
      </w:docPartBody>
    </w:docPart>
    <w:docPart>
      <w:docPartPr>
        <w:name w:val="E6AFCC6D15094E8982B5F0662327C995"/>
        <w:category>
          <w:name w:val="常规"/>
          <w:gallery w:val="placeholder"/>
        </w:category>
        <w:types>
          <w:type w:val="bbPlcHdr"/>
        </w:types>
        <w:behaviors>
          <w:behavior w:val="content"/>
        </w:behaviors>
        <w:guid w:val="{E8416722-B28F-4FEE-916E-454F59A04898}"/>
      </w:docPartPr>
      <w:docPartBody>
        <w:p w:rsidR="008D62EF" w:rsidRDefault="008D62EF">
          <w:pPr>
            <w:pStyle w:val="E6AFCC6D15094E8982B5F0662327C995"/>
          </w:pPr>
          <w:r w:rsidRPr="009E5B73">
            <w:rPr>
              <w:rStyle w:val="placeholder1Char"/>
            </w:rPr>
            <w:t>____________</w:t>
          </w:r>
        </w:p>
      </w:docPartBody>
    </w:docPart>
    <w:docPart>
      <w:docPartPr>
        <w:name w:val="5E02FBF0EFD8448AB59AE3F9A0599D29"/>
        <w:category>
          <w:name w:val="常规"/>
          <w:gallery w:val="placeholder"/>
        </w:category>
        <w:types>
          <w:type w:val="bbPlcHdr"/>
        </w:types>
        <w:behaviors>
          <w:behavior w:val="content"/>
        </w:behaviors>
        <w:guid w:val="{4D663E05-4BE9-4C2E-AF61-479782180C00}"/>
      </w:docPartPr>
      <w:docPartBody>
        <w:p w:rsidR="008D62EF" w:rsidRDefault="008D62EF">
          <w:pPr>
            <w:pStyle w:val="5E02FBF0EFD8448AB59AE3F9A0599D29"/>
          </w:pPr>
          <w:r w:rsidRPr="009E5B73">
            <w:rPr>
              <w:rStyle w:val="placeholder1Char"/>
            </w:rPr>
            <w:t>____________</w:t>
          </w:r>
        </w:p>
      </w:docPartBody>
    </w:docPart>
    <w:docPart>
      <w:docPartPr>
        <w:name w:val="23B6D86E89944F4D8E6408FE093D653A"/>
        <w:category>
          <w:name w:val="常规"/>
          <w:gallery w:val="placeholder"/>
        </w:category>
        <w:types>
          <w:type w:val="bbPlcHdr"/>
        </w:types>
        <w:behaviors>
          <w:behavior w:val="content"/>
        </w:behaviors>
        <w:guid w:val="{BD452867-24A7-41D6-A99E-AA3E57491E1F}"/>
      </w:docPartPr>
      <w:docPartBody>
        <w:p w:rsidR="008D62EF" w:rsidRDefault="008D62EF">
          <w:pPr>
            <w:pStyle w:val="23B6D86E89944F4D8E6408FE093D653A"/>
          </w:pPr>
          <w:r w:rsidRPr="008F432C">
            <w:rPr>
              <w:rStyle w:val="placeholder1Char"/>
              <w:rFonts w:hint="eastAsia"/>
            </w:rPr>
            <w:t>_</w:t>
          </w:r>
          <w:r w:rsidRPr="008F432C">
            <w:rPr>
              <w:rStyle w:val="placeholder1Char"/>
            </w:rPr>
            <w:t>_</w:t>
          </w:r>
        </w:p>
      </w:docPartBody>
    </w:docPart>
    <w:docPart>
      <w:docPartPr>
        <w:name w:val="D3393D392584454A9C661560F4E5C0A2"/>
        <w:category>
          <w:name w:val="常规"/>
          <w:gallery w:val="placeholder"/>
        </w:category>
        <w:types>
          <w:type w:val="bbPlcHdr"/>
        </w:types>
        <w:behaviors>
          <w:behavior w:val="content"/>
        </w:behaviors>
        <w:guid w:val="{016ED7DC-551F-4627-9CB5-88B726BF303B}"/>
      </w:docPartPr>
      <w:docPartBody>
        <w:p w:rsidR="008D62EF" w:rsidRDefault="008D62EF">
          <w:pPr>
            <w:pStyle w:val="D3393D392584454A9C661560F4E5C0A2"/>
          </w:pPr>
          <w:r w:rsidRPr="008F432C">
            <w:rPr>
              <w:rStyle w:val="placeholder1Char"/>
            </w:rPr>
            <w:t>______________</w:t>
          </w:r>
          <w:r w:rsidRPr="008F432C">
            <w:rPr>
              <w:rStyle w:val="placeholder1Char"/>
              <w:rFonts w:hint="eastAsia"/>
            </w:rPr>
            <w:t>___</w:t>
          </w:r>
        </w:p>
      </w:docPartBody>
    </w:docPart>
    <w:docPart>
      <w:docPartPr>
        <w:name w:val="3448EA9F658645A08865605381B46708"/>
        <w:category>
          <w:name w:val="常规"/>
          <w:gallery w:val="placeholder"/>
        </w:category>
        <w:types>
          <w:type w:val="bbPlcHdr"/>
        </w:types>
        <w:behaviors>
          <w:behavior w:val="content"/>
        </w:behaviors>
        <w:guid w:val="{098E351C-8612-43CA-973C-81721A957EF1}"/>
      </w:docPartPr>
      <w:docPartBody>
        <w:p w:rsidR="008D62EF" w:rsidRDefault="008D62EF">
          <w:pPr>
            <w:pStyle w:val="3448EA9F658645A08865605381B46708"/>
          </w:pPr>
          <w:r w:rsidRPr="007B4B57">
            <w:rPr>
              <w:rStyle w:val="placeholder1Char"/>
            </w:rPr>
            <w:t>____________</w:t>
          </w:r>
        </w:p>
      </w:docPartBody>
    </w:docPart>
    <w:docPart>
      <w:docPartPr>
        <w:name w:val="514792E80A34497ABB6E6383F2AFC958"/>
        <w:category>
          <w:name w:val="常规"/>
          <w:gallery w:val="placeholder"/>
        </w:category>
        <w:types>
          <w:type w:val="bbPlcHdr"/>
        </w:types>
        <w:behaviors>
          <w:behavior w:val="content"/>
        </w:behaviors>
        <w:guid w:val="{86B45346-FB6D-4DA7-8FAA-5A54C2CDF019}"/>
      </w:docPartPr>
      <w:docPartBody>
        <w:p w:rsidR="008D62EF" w:rsidRDefault="008D62EF">
          <w:pPr>
            <w:pStyle w:val="514792E80A34497ABB6E6383F2AFC958"/>
          </w:pPr>
          <w:r w:rsidRPr="007B4B57">
            <w:rPr>
              <w:rStyle w:val="placeholder1Char"/>
            </w:rPr>
            <w:t>____________</w:t>
          </w:r>
        </w:p>
      </w:docPartBody>
    </w:docPart>
    <w:docPart>
      <w:docPartPr>
        <w:name w:val="8D34D2558309435985ECB56CD4FA592F"/>
        <w:category>
          <w:name w:val="常规"/>
          <w:gallery w:val="placeholder"/>
        </w:category>
        <w:types>
          <w:type w:val="bbPlcHdr"/>
        </w:types>
        <w:behaviors>
          <w:behavior w:val="content"/>
        </w:behaviors>
        <w:guid w:val="{2A90B7CC-45AA-40A2-96D0-6E89CACAF559}"/>
      </w:docPartPr>
      <w:docPartBody>
        <w:p w:rsidR="008D62EF" w:rsidRDefault="008D62EF">
          <w:pPr>
            <w:pStyle w:val="8D34D2558309435985ECB56CD4FA592F"/>
          </w:pPr>
          <w:r w:rsidRPr="008F432C">
            <w:rPr>
              <w:rStyle w:val="placeholder1Char"/>
              <w:rFonts w:hint="eastAsia"/>
            </w:rPr>
            <w:t>选择</w:t>
          </w:r>
        </w:p>
      </w:docPartBody>
    </w:docPart>
    <w:docPart>
      <w:docPartPr>
        <w:name w:val="822963B055224E6F8BD3314E9E6361D4"/>
        <w:category>
          <w:name w:val="常规"/>
          <w:gallery w:val="placeholder"/>
        </w:category>
        <w:types>
          <w:type w:val="bbPlcHdr"/>
        </w:types>
        <w:behaviors>
          <w:behavior w:val="content"/>
        </w:behaviors>
        <w:guid w:val="{CDF199F9-8D36-4444-AD88-C6BD84DE25EC}"/>
      </w:docPartPr>
      <w:docPartBody>
        <w:p w:rsidR="008D62EF" w:rsidRDefault="008D62EF">
          <w:pPr>
            <w:pStyle w:val="822963B055224E6F8BD3314E9E6361D4"/>
          </w:pPr>
          <w:r w:rsidRPr="007B4B57">
            <w:rPr>
              <w:rStyle w:val="placeholder1Char"/>
              <w:szCs w:val="18"/>
            </w:rPr>
            <w:t>____________</w:t>
          </w:r>
        </w:p>
      </w:docPartBody>
    </w:docPart>
    <w:docPart>
      <w:docPartPr>
        <w:name w:val="B131B8BE3B384FBEA953B4FBF8768554"/>
        <w:category>
          <w:name w:val="常规"/>
          <w:gallery w:val="placeholder"/>
        </w:category>
        <w:types>
          <w:type w:val="bbPlcHdr"/>
        </w:types>
        <w:behaviors>
          <w:behavior w:val="content"/>
        </w:behaviors>
        <w:guid w:val="{E243B6D0-546F-417C-B9DF-D75AC418F9FD}"/>
      </w:docPartPr>
      <w:docPartBody>
        <w:p w:rsidR="008D62EF" w:rsidRDefault="008D62EF">
          <w:pPr>
            <w:pStyle w:val="B131B8BE3B384FBEA953B4FBF8768554"/>
          </w:pPr>
          <w:r w:rsidRPr="007B4B57">
            <w:rPr>
              <w:rStyle w:val="placeholder1Char"/>
              <w:szCs w:val="18"/>
            </w:rPr>
            <w:t>____________</w:t>
          </w:r>
        </w:p>
      </w:docPartBody>
    </w:docPart>
    <w:docPart>
      <w:docPartPr>
        <w:name w:val="88CACD913D7E4AF09261D61E08AF179A"/>
        <w:category>
          <w:name w:val="常规"/>
          <w:gallery w:val="placeholder"/>
        </w:category>
        <w:types>
          <w:type w:val="bbPlcHdr"/>
        </w:types>
        <w:behaviors>
          <w:behavior w:val="content"/>
        </w:behaviors>
        <w:guid w:val="{B7552BE4-62A2-46DA-8927-E82A7E48B341}"/>
      </w:docPartPr>
      <w:docPartBody>
        <w:p w:rsidR="008D62EF" w:rsidRDefault="008D62EF">
          <w:pPr>
            <w:pStyle w:val="88CACD913D7E4AF09261D61E08AF179A"/>
          </w:pPr>
          <w:r w:rsidRPr="0043669D">
            <w:rPr>
              <w:rStyle w:val="placeholder1Char"/>
              <w:sz w:val="18"/>
              <w:szCs w:val="18"/>
            </w:rPr>
            <w:t>____________</w:t>
          </w:r>
        </w:p>
      </w:docPartBody>
    </w:docPart>
    <w:docPart>
      <w:docPartPr>
        <w:name w:val="97B74B543F4F4C39A6EEF5674E5491F5"/>
        <w:category>
          <w:name w:val="常规"/>
          <w:gallery w:val="placeholder"/>
        </w:category>
        <w:types>
          <w:type w:val="bbPlcHdr"/>
        </w:types>
        <w:behaviors>
          <w:behavior w:val="content"/>
        </w:behaviors>
        <w:guid w:val="{30B96916-0214-458A-9455-299E6F20EFCF}"/>
      </w:docPartPr>
      <w:docPartBody>
        <w:p w:rsidR="008D62EF" w:rsidRDefault="008D62EF">
          <w:pPr>
            <w:pStyle w:val="97B74B543F4F4C39A6EEF5674E5491F5"/>
          </w:pPr>
          <w:r w:rsidRPr="0043669D">
            <w:rPr>
              <w:rStyle w:val="placeholder1Char"/>
              <w:sz w:val="18"/>
              <w:szCs w:val="18"/>
            </w:rPr>
            <w:t>____________</w:t>
          </w:r>
        </w:p>
      </w:docPartBody>
    </w:docPart>
    <w:docPart>
      <w:docPartPr>
        <w:name w:val="C5838DECAB2147E3A5172DD7504D4398"/>
        <w:category>
          <w:name w:val="常规"/>
          <w:gallery w:val="placeholder"/>
        </w:category>
        <w:types>
          <w:type w:val="bbPlcHdr"/>
        </w:types>
        <w:behaviors>
          <w:behavior w:val="content"/>
        </w:behaviors>
        <w:guid w:val="{BB95D69E-96FE-4783-8B12-B426F2E4BBA7}"/>
      </w:docPartPr>
      <w:docPartBody>
        <w:p w:rsidR="008D62EF" w:rsidRDefault="008D62EF">
          <w:pPr>
            <w:pStyle w:val="C5838DECAB2147E3A5172DD7504D4398"/>
          </w:pPr>
          <w:r w:rsidRPr="0043669D">
            <w:rPr>
              <w:rStyle w:val="placeholder1Char"/>
              <w:sz w:val="18"/>
              <w:szCs w:val="18"/>
            </w:rPr>
            <w:t>____________</w:t>
          </w:r>
        </w:p>
      </w:docPartBody>
    </w:docPart>
    <w:docPart>
      <w:docPartPr>
        <w:name w:val="96BDFCBC0F764A8F93CED4E35FF5C417"/>
        <w:category>
          <w:name w:val="常规"/>
          <w:gallery w:val="placeholder"/>
        </w:category>
        <w:types>
          <w:type w:val="bbPlcHdr"/>
        </w:types>
        <w:behaviors>
          <w:behavior w:val="content"/>
        </w:behaviors>
        <w:guid w:val="{ED72F877-C6D1-4A72-862A-214137CC534A}"/>
      </w:docPartPr>
      <w:docPartBody>
        <w:p w:rsidR="008D62EF" w:rsidRDefault="008D62EF">
          <w:pPr>
            <w:pStyle w:val="96BDFCBC0F764A8F93CED4E35FF5C417"/>
          </w:pPr>
          <w:r w:rsidRPr="0043669D">
            <w:rPr>
              <w:rStyle w:val="placeholder1Char"/>
              <w:sz w:val="18"/>
              <w:szCs w:val="18"/>
            </w:rPr>
            <w:t>____________</w:t>
          </w:r>
        </w:p>
      </w:docPartBody>
    </w:docPart>
    <w:docPart>
      <w:docPartPr>
        <w:name w:val="39F623C2DCAD40798E8C319A73F4AC4C"/>
        <w:category>
          <w:name w:val="常规"/>
          <w:gallery w:val="placeholder"/>
        </w:category>
        <w:types>
          <w:type w:val="bbPlcHdr"/>
        </w:types>
        <w:behaviors>
          <w:behavior w:val="content"/>
        </w:behaviors>
        <w:guid w:val="{41BEF428-1D80-4700-87A5-336B2D3B7DCB}"/>
      </w:docPartPr>
      <w:docPartBody>
        <w:p w:rsidR="008D62EF" w:rsidRDefault="008D62EF">
          <w:pPr>
            <w:pStyle w:val="39F623C2DCAD40798E8C319A73F4AC4C"/>
          </w:pPr>
          <w:r w:rsidRPr="0043669D">
            <w:rPr>
              <w:rStyle w:val="placeholder1Char"/>
              <w:sz w:val="18"/>
              <w:szCs w:val="18"/>
            </w:rPr>
            <w:t>____________</w:t>
          </w:r>
        </w:p>
      </w:docPartBody>
    </w:docPart>
    <w:docPart>
      <w:docPartPr>
        <w:name w:val="57B06FCE6136430C9F967A25CB9B447B"/>
        <w:category>
          <w:name w:val="常规"/>
          <w:gallery w:val="placeholder"/>
        </w:category>
        <w:types>
          <w:type w:val="bbPlcHdr"/>
        </w:types>
        <w:behaviors>
          <w:behavior w:val="content"/>
        </w:behaviors>
        <w:guid w:val="{D223170D-7F90-41F8-9ADF-E354ADE0811D}"/>
      </w:docPartPr>
      <w:docPartBody>
        <w:p w:rsidR="008D62EF" w:rsidRDefault="008D62EF">
          <w:pPr>
            <w:pStyle w:val="57B06FCE6136430C9F967A25CB9B447B"/>
          </w:pPr>
          <w:r w:rsidRPr="0043669D">
            <w:rPr>
              <w:rStyle w:val="placeholder1Char"/>
              <w:sz w:val="18"/>
              <w:szCs w:val="18"/>
            </w:rPr>
            <w:t>________</w:t>
          </w:r>
        </w:p>
      </w:docPartBody>
    </w:docPart>
    <w:docPart>
      <w:docPartPr>
        <w:name w:val="71F89F300E2549D4ACB82BAAA1F2E779"/>
        <w:category>
          <w:name w:val="常规"/>
          <w:gallery w:val="placeholder"/>
        </w:category>
        <w:types>
          <w:type w:val="bbPlcHdr"/>
        </w:types>
        <w:behaviors>
          <w:behavior w:val="content"/>
        </w:behaviors>
        <w:guid w:val="{C5143EDB-9D84-48EA-A45B-A38CB65CC7B9}"/>
      </w:docPartPr>
      <w:docPartBody>
        <w:p w:rsidR="008D62EF" w:rsidRDefault="008D62EF">
          <w:pPr>
            <w:pStyle w:val="71F89F300E2549D4ACB82BAAA1F2E779"/>
          </w:pPr>
          <w:r w:rsidRPr="0043669D">
            <w:rPr>
              <w:rStyle w:val="placeholder1Char"/>
              <w:sz w:val="18"/>
              <w:szCs w:val="18"/>
            </w:rPr>
            <w:t>________</w:t>
          </w:r>
        </w:p>
      </w:docPartBody>
    </w:docPart>
    <w:docPart>
      <w:docPartPr>
        <w:name w:val="49B7214E17B04B2CABA121778F099129"/>
        <w:category>
          <w:name w:val="常规"/>
          <w:gallery w:val="placeholder"/>
        </w:category>
        <w:types>
          <w:type w:val="bbPlcHdr"/>
        </w:types>
        <w:behaviors>
          <w:behavior w:val="content"/>
        </w:behaviors>
        <w:guid w:val="{3B4C1864-EE91-40C1-B02A-8BCA255D57BD}"/>
      </w:docPartPr>
      <w:docPartBody>
        <w:p w:rsidR="008D62EF" w:rsidRDefault="008D62EF">
          <w:pPr>
            <w:pStyle w:val="49B7214E17B04B2CABA121778F099129"/>
          </w:pPr>
          <w:r w:rsidRPr="0043669D">
            <w:rPr>
              <w:rStyle w:val="placeholder1Char"/>
              <w:sz w:val="18"/>
              <w:szCs w:val="18"/>
            </w:rPr>
            <w:t>____________</w:t>
          </w:r>
        </w:p>
      </w:docPartBody>
    </w:docPart>
    <w:docPart>
      <w:docPartPr>
        <w:name w:val="AE1A02C6F4C444D5B60951BF3B81B78B"/>
        <w:category>
          <w:name w:val="常规"/>
          <w:gallery w:val="placeholder"/>
        </w:category>
        <w:types>
          <w:type w:val="bbPlcHdr"/>
        </w:types>
        <w:behaviors>
          <w:behavior w:val="content"/>
        </w:behaviors>
        <w:guid w:val="{94309262-2719-42C5-A40D-3A5919885C7E}"/>
      </w:docPartPr>
      <w:docPartBody>
        <w:p w:rsidR="008D62EF" w:rsidRDefault="008D62EF">
          <w:pPr>
            <w:pStyle w:val="AE1A02C6F4C444D5B60951BF3B81B78B"/>
          </w:pPr>
          <w:r w:rsidRPr="0043669D">
            <w:rPr>
              <w:rStyle w:val="placeholder1Char"/>
              <w:sz w:val="18"/>
              <w:szCs w:val="18"/>
            </w:rPr>
            <w:t>________</w:t>
          </w:r>
        </w:p>
      </w:docPartBody>
    </w:docPart>
    <w:docPart>
      <w:docPartPr>
        <w:name w:val="F22B687C2F5F4B1B8240B10859D8EE02"/>
        <w:category>
          <w:name w:val="常规"/>
          <w:gallery w:val="placeholder"/>
        </w:category>
        <w:types>
          <w:type w:val="bbPlcHdr"/>
        </w:types>
        <w:behaviors>
          <w:behavior w:val="content"/>
        </w:behaviors>
        <w:guid w:val="{93A4BB25-0572-4F98-B58E-757F1B2877DD}"/>
      </w:docPartPr>
      <w:docPartBody>
        <w:p w:rsidR="008D62EF" w:rsidRDefault="008D62EF">
          <w:pPr>
            <w:pStyle w:val="F22B687C2F5F4B1B8240B10859D8EE02"/>
          </w:pPr>
          <w:r w:rsidRPr="0043669D">
            <w:rPr>
              <w:rStyle w:val="placeholder1Char"/>
              <w:sz w:val="18"/>
              <w:szCs w:val="18"/>
            </w:rPr>
            <w:t>________</w:t>
          </w:r>
        </w:p>
      </w:docPartBody>
    </w:docPart>
    <w:docPart>
      <w:docPartPr>
        <w:name w:val="933F4AF01A17438E858A218B3A177DE8"/>
        <w:category>
          <w:name w:val="常规"/>
          <w:gallery w:val="placeholder"/>
        </w:category>
        <w:types>
          <w:type w:val="bbPlcHdr"/>
        </w:types>
        <w:behaviors>
          <w:behavior w:val="content"/>
        </w:behaviors>
        <w:guid w:val="{F22CCAA3-1F4A-41C1-B5C0-839B615A7430}"/>
      </w:docPartPr>
      <w:docPartBody>
        <w:p w:rsidR="008D62EF" w:rsidRDefault="008D62EF">
          <w:pPr>
            <w:pStyle w:val="933F4AF01A17438E858A218B3A177DE8"/>
          </w:pPr>
          <w:r w:rsidRPr="0043669D">
            <w:rPr>
              <w:rStyle w:val="placeholder1Char"/>
              <w:sz w:val="18"/>
              <w:szCs w:val="18"/>
            </w:rPr>
            <w:t>________</w:t>
          </w:r>
        </w:p>
      </w:docPartBody>
    </w:docPart>
    <w:docPart>
      <w:docPartPr>
        <w:name w:val="041621A0829C4F84B271E3376686CB11"/>
        <w:category>
          <w:name w:val="常规"/>
          <w:gallery w:val="placeholder"/>
        </w:category>
        <w:types>
          <w:type w:val="bbPlcHdr"/>
        </w:types>
        <w:behaviors>
          <w:behavior w:val="content"/>
        </w:behaviors>
        <w:guid w:val="{062EAF03-7D01-4714-9A79-91B651BAA230}"/>
      </w:docPartPr>
      <w:docPartBody>
        <w:p w:rsidR="008D62EF" w:rsidRDefault="008D62EF">
          <w:pPr>
            <w:pStyle w:val="041621A0829C4F84B271E3376686CB11"/>
          </w:pPr>
          <w:r w:rsidRPr="0043669D">
            <w:rPr>
              <w:rStyle w:val="placeholder1Char"/>
              <w:sz w:val="18"/>
              <w:szCs w:val="18"/>
            </w:rPr>
            <w:t>____________</w:t>
          </w:r>
        </w:p>
      </w:docPartBody>
    </w:docPart>
    <w:docPart>
      <w:docPartPr>
        <w:name w:val="2F639B03BC334608B8FD9A44FA739AC7"/>
        <w:category>
          <w:name w:val="常规"/>
          <w:gallery w:val="placeholder"/>
        </w:category>
        <w:types>
          <w:type w:val="bbPlcHdr"/>
        </w:types>
        <w:behaviors>
          <w:behavior w:val="content"/>
        </w:behaviors>
        <w:guid w:val="{6733936F-BB4D-4120-88E8-5FAF3AFD51C7}"/>
      </w:docPartPr>
      <w:docPartBody>
        <w:p w:rsidR="008D62EF" w:rsidRDefault="008D62EF">
          <w:pPr>
            <w:pStyle w:val="2F639B03BC334608B8FD9A44FA739AC7"/>
          </w:pPr>
          <w:r w:rsidRPr="0043669D">
            <w:rPr>
              <w:rStyle w:val="placeholder1Char"/>
              <w:sz w:val="18"/>
              <w:szCs w:val="18"/>
            </w:rPr>
            <w:t>________</w:t>
          </w:r>
        </w:p>
      </w:docPartBody>
    </w:docPart>
    <w:docPart>
      <w:docPartPr>
        <w:name w:val="E0982F9D18184C688AC80B4C7B35E67C"/>
        <w:category>
          <w:name w:val="常规"/>
          <w:gallery w:val="placeholder"/>
        </w:category>
        <w:types>
          <w:type w:val="bbPlcHdr"/>
        </w:types>
        <w:behaviors>
          <w:behavior w:val="content"/>
        </w:behaviors>
        <w:guid w:val="{70ED0574-B29C-48B2-AEB3-3EFB70A8BBDD}"/>
      </w:docPartPr>
      <w:docPartBody>
        <w:p w:rsidR="008D62EF" w:rsidRDefault="008D62EF">
          <w:pPr>
            <w:pStyle w:val="E0982F9D18184C688AC80B4C7B35E67C"/>
          </w:pPr>
          <w:r w:rsidRPr="0043669D">
            <w:rPr>
              <w:rStyle w:val="placeholder1Char"/>
              <w:sz w:val="18"/>
              <w:szCs w:val="18"/>
            </w:rPr>
            <w:t>________</w:t>
          </w:r>
        </w:p>
      </w:docPartBody>
    </w:docPart>
    <w:docPart>
      <w:docPartPr>
        <w:name w:val="A79159887BAB4AD4B9599EE79B03A6EA"/>
        <w:category>
          <w:name w:val="常规"/>
          <w:gallery w:val="placeholder"/>
        </w:category>
        <w:types>
          <w:type w:val="bbPlcHdr"/>
        </w:types>
        <w:behaviors>
          <w:behavior w:val="content"/>
        </w:behaviors>
        <w:guid w:val="{71801183-C1BE-463F-91F5-422E9B3D4331}"/>
      </w:docPartPr>
      <w:docPartBody>
        <w:p w:rsidR="008D62EF" w:rsidRDefault="008D62EF">
          <w:pPr>
            <w:pStyle w:val="A79159887BAB4AD4B9599EE79B03A6EA"/>
          </w:pPr>
          <w:r w:rsidRPr="0043669D">
            <w:rPr>
              <w:rStyle w:val="placeholder1Char"/>
              <w:sz w:val="18"/>
              <w:szCs w:val="18"/>
            </w:rPr>
            <w:t>____________</w:t>
          </w:r>
        </w:p>
      </w:docPartBody>
    </w:docPart>
    <w:docPart>
      <w:docPartPr>
        <w:name w:val="B22750D1618A42C0BF566ED07313550E"/>
        <w:category>
          <w:name w:val="常规"/>
          <w:gallery w:val="placeholder"/>
        </w:category>
        <w:types>
          <w:type w:val="bbPlcHdr"/>
        </w:types>
        <w:behaviors>
          <w:behavior w:val="content"/>
        </w:behaviors>
        <w:guid w:val="{66209B8D-0297-47D3-A5B3-7672981174C0}"/>
      </w:docPartPr>
      <w:docPartBody>
        <w:p w:rsidR="008D62EF" w:rsidRDefault="008D62EF">
          <w:pPr>
            <w:pStyle w:val="B22750D1618A42C0BF566ED07313550E"/>
          </w:pPr>
          <w:r w:rsidRPr="0043669D">
            <w:rPr>
              <w:rStyle w:val="placeholder1Char"/>
              <w:sz w:val="18"/>
              <w:szCs w:val="18"/>
            </w:rPr>
            <w:t>________</w:t>
          </w:r>
        </w:p>
      </w:docPartBody>
    </w:docPart>
    <w:docPart>
      <w:docPartPr>
        <w:name w:val="4FBAF2D6B4A44B3FB05FF1875103D917"/>
        <w:category>
          <w:name w:val="常规"/>
          <w:gallery w:val="placeholder"/>
        </w:category>
        <w:types>
          <w:type w:val="bbPlcHdr"/>
        </w:types>
        <w:behaviors>
          <w:behavior w:val="content"/>
        </w:behaviors>
        <w:guid w:val="{A82CBCD1-92B7-4875-8194-01683C7206DB}"/>
      </w:docPartPr>
      <w:docPartBody>
        <w:p w:rsidR="008D62EF" w:rsidRDefault="008D62EF">
          <w:pPr>
            <w:pStyle w:val="4FBAF2D6B4A44B3FB05FF1875103D917"/>
          </w:pPr>
          <w:r w:rsidRPr="0043669D">
            <w:rPr>
              <w:rStyle w:val="placeholder1Char"/>
              <w:sz w:val="18"/>
              <w:szCs w:val="18"/>
            </w:rPr>
            <w:t>________</w:t>
          </w:r>
        </w:p>
      </w:docPartBody>
    </w:docPart>
    <w:docPart>
      <w:docPartPr>
        <w:name w:val="D832F325A6D7446D8B763631BD4CAF79"/>
        <w:category>
          <w:name w:val="常规"/>
          <w:gallery w:val="placeholder"/>
        </w:category>
        <w:types>
          <w:type w:val="bbPlcHdr"/>
        </w:types>
        <w:behaviors>
          <w:behavior w:val="content"/>
        </w:behaviors>
        <w:guid w:val="{A5CFFA7A-A1EE-4B75-9E64-A33903B1BA20}"/>
      </w:docPartPr>
      <w:docPartBody>
        <w:p w:rsidR="008D62EF" w:rsidRDefault="008D62EF">
          <w:pPr>
            <w:pStyle w:val="D832F325A6D7446D8B763631BD4CAF79"/>
          </w:pPr>
          <w:r w:rsidRPr="0043669D">
            <w:rPr>
              <w:rStyle w:val="placeholder1Char"/>
              <w:sz w:val="18"/>
              <w:szCs w:val="18"/>
            </w:rPr>
            <w:t>________</w:t>
          </w:r>
        </w:p>
      </w:docPartBody>
    </w:docPart>
    <w:docPart>
      <w:docPartPr>
        <w:name w:val="14B136B033B64C5F918B47FF2AE1349C"/>
        <w:category>
          <w:name w:val="常规"/>
          <w:gallery w:val="placeholder"/>
        </w:category>
        <w:types>
          <w:type w:val="bbPlcHdr"/>
        </w:types>
        <w:behaviors>
          <w:behavior w:val="content"/>
        </w:behaviors>
        <w:guid w:val="{6DEA9218-2EA2-4CFE-B17C-69943E8C5EB4}"/>
      </w:docPartPr>
      <w:docPartBody>
        <w:p w:rsidR="008D62EF" w:rsidRDefault="008D62EF">
          <w:pPr>
            <w:pStyle w:val="14B136B033B64C5F918B47FF2AE1349C"/>
          </w:pPr>
          <w:r w:rsidRPr="0043669D">
            <w:rPr>
              <w:rStyle w:val="placeholder1Char"/>
              <w:sz w:val="18"/>
              <w:szCs w:val="18"/>
            </w:rPr>
            <w:t>____________</w:t>
          </w:r>
        </w:p>
      </w:docPartBody>
    </w:docPart>
    <w:docPart>
      <w:docPartPr>
        <w:name w:val="6684F5C05F3442CE932DECD3F342D108"/>
        <w:category>
          <w:name w:val="常规"/>
          <w:gallery w:val="placeholder"/>
        </w:category>
        <w:types>
          <w:type w:val="bbPlcHdr"/>
        </w:types>
        <w:behaviors>
          <w:behavior w:val="content"/>
        </w:behaviors>
        <w:guid w:val="{E83536C2-834D-4D42-9036-CDB02445E4E7}"/>
      </w:docPartPr>
      <w:docPartBody>
        <w:p w:rsidR="008D62EF" w:rsidRDefault="008D62EF">
          <w:pPr>
            <w:pStyle w:val="6684F5C05F3442CE932DECD3F342D108"/>
          </w:pPr>
          <w:r w:rsidRPr="0043669D">
            <w:rPr>
              <w:rStyle w:val="placeholder1Char"/>
              <w:sz w:val="18"/>
              <w:szCs w:val="18"/>
            </w:rPr>
            <w:t>________</w:t>
          </w:r>
        </w:p>
      </w:docPartBody>
    </w:docPart>
    <w:docPart>
      <w:docPartPr>
        <w:name w:val="C80CC85FC1C54529AAD2A49721378114"/>
        <w:category>
          <w:name w:val="常规"/>
          <w:gallery w:val="placeholder"/>
        </w:category>
        <w:types>
          <w:type w:val="bbPlcHdr"/>
        </w:types>
        <w:behaviors>
          <w:behavior w:val="content"/>
        </w:behaviors>
        <w:guid w:val="{5BA47030-8AAF-4341-9E04-12120B45F019}"/>
      </w:docPartPr>
      <w:docPartBody>
        <w:p w:rsidR="008D62EF" w:rsidRDefault="008D62EF">
          <w:pPr>
            <w:pStyle w:val="C80CC85FC1C54529AAD2A49721378114"/>
          </w:pPr>
          <w:r w:rsidRPr="0043669D">
            <w:rPr>
              <w:rStyle w:val="placeholder1Char"/>
              <w:sz w:val="18"/>
              <w:szCs w:val="18"/>
            </w:rPr>
            <w:t>________</w:t>
          </w:r>
        </w:p>
      </w:docPartBody>
    </w:docPart>
    <w:docPart>
      <w:docPartPr>
        <w:name w:val="0D87486C050740F1801D497E95126750"/>
        <w:category>
          <w:name w:val="常规"/>
          <w:gallery w:val="placeholder"/>
        </w:category>
        <w:types>
          <w:type w:val="bbPlcHdr"/>
        </w:types>
        <w:behaviors>
          <w:behavior w:val="content"/>
        </w:behaviors>
        <w:guid w:val="{995BAA2C-64A4-4EA1-B02D-42FC4A0C093A}"/>
      </w:docPartPr>
      <w:docPartBody>
        <w:p w:rsidR="008D62EF" w:rsidRDefault="008D62EF">
          <w:pPr>
            <w:pStyle w:val="0D87486C050740F1801D497E95126750"/>
          </w:pPr>
          <w:r w:rsidRPr="0043669D">
            <w:rPr>
              <w:rStyle w:val="placeholder1Char"/>
              <w:sz w:val="18"/>
              <w:szCs w:val="18"/>
            </w:rPr>
            <w:t>____________</w:t>
          </w:r>
        </w:p>
      </w:docPartBody>
    </w:docPart>
    <w:docPart>
      <w:docPartPr>
        <w:name w:val="1801B0C4D36E4A18A6EFBC655C137B7F"/>
        <w:category>
          <w:name w:val="常规"/>
          <w:gallery w:val="placeholder"/>
        </w:category>
        <w:types>
          <w:type w:val="bbPlcHdr"/>
        </w:types>
        <w:behaviors>
          <w:behavior w:val="content"/>
        </w:behaviors>
        <w:guid w:val="{8A64952B-F7B8-4B57-8608-165EB36BEE96}"/>
      </w:docPartPr>
      <w:docPartBody>
        <w:p w:rsidR="008D62EF" w:rsidRDefault="008D62EF">
          <w:pPr>
            <w:pStyle w:val="1801B0C4D36E4A18A6EFBC655C137B7F"/>
          </w:pPr>
          <w:r w:rsidRPr="0043669D">
            <w:rPr>
              <w:rStyle w:val="placeholder1Char"/>
              <w:sz w:val="18"/>
              <w:szCs w:val="18"/>
            </w:rPr>
            <w:t>________</w:t>
          </w:r>
        </w:p>
      </w:docPartBody>
    </w:docPart>
    <w:docPart>
      <w:docPartPr>
        <w:name w:val="CB4846C69583462BAB7CC60F9B9BFC51"/>
        <w:category>
          <w:name w:val="常规"/>
          <w:gallery w:val="placeholder"/>
        </w:category>
        <w:types>
          <w:type w:val="bbPlcHdr"/>
        </w:types>
        <w:behaviors>
          <w:behavior w:val="content"/>
        </w:behaviors>
        <w:guid w:val="{35F6D083-1366-4CE2-8BB2-C106A60A27B9}"/>
      </w:docPartPr>
      <w:docPartBody>
        <w:p w:rsidR="008D62EF" w:rsidRDefault="008D62EF">
          <w:pPr>
            <w:pStyle w:val="CB4846C69583462BAB7CC60F9B9BFC51"/>
          </w:pPr>
          <w:r w:rsidRPr="0043669D">
            <w:rPr>
              <w:rStyle w:val="placeholder1Char"/>
              <w:sz w:val="18"/>
              <w:szCs w:val="18"/>
            </w:rPr>
            <w:t>________</w:t>
          </w:r>
        </w:p>
      </w:docPartBody>
    </w:docPart>
    <w:docPart>
      <w:docPartPr>
        <w:name w:val="F5C9D751B7BD4E74B4F4FF19E9F4006A"/>
        <w:category>
          <w:name w:val="常规"/>
          <w:gallery w:val="placeholder"/>
        </w:category>
        <w:types>
          <w:type w:val="bbPlcHdr"/>
        </w:types>
        <w:behaviors>
          <w:behavior w:val="content"/>
        </w:behaviors>
        <w:guid w:val="{2FED459F-A7C7-4F13-BD64-EB24BD947815}"/>
      </w:docPartPr>
      <w:docPartBody>
        <w:p w:rsidR="008D62EF" w:rsidRDefault="008D62EF">
          <w:pPr>
            <w:pStyle w:val="F5C9D751B7BD4E74B4F4FF19E9F4006A"/>
          </w:pPr>
          <w:r w:rsidRPr="0043669D">
            <w:rPr>
              <w:rStyle w:val="placeholder1Char"/>
              <w:sz w:val="18"/>
              <w:szCs w:val="18"/>
            </w:rPr>
            <w:t>________</w:t>
          </w:r>
        </w:p>
      </w:docPartBody>
    </w:docPart>
    <w:docPart>
      <w:docPartPr>
        <w:name w:val="08F4E3708BC2471AB0F686EDD99C0BB2"/>
        <w:category>
          <w:name w:val="常规"/>
          <w:gallery w:val="placeholder"/>
        </w:category>
        <w:types>
          <w:type w:val="bbPlcHdr"/>
        </w:types>
        <w:behaviors>
          <w:behavior w:val="content"/>
        </w:behaviors>
        <w:guid w:val="{DE15FE85-4360-45FB-BDB4-A7F138798A6B}"/>
      </w:docPartPr>
      <w:docPartBody>
        <w:p w:rsidR="008D62EF" w:rsidRDefault="008D62EF">
          <w:pPr>
            <w:pStyle w:val="08F4E3708BC2471AB0F686EDD99C0BB2"/>
          </w:pPr>
          <w:r w:rsidRPr="0043669D">
            <w:rPr>
              <w:rStyle w:val="placeholder1Char"/>
              <w:sz w:val="18"/>
              <w:szCs w:val="18"/>
            </w:rPr>
            <w:t>____________</w:t>
          </w:r>
        </w:p>
      </w:docPartBody>
    </w:docPart>
    <w:docPart>
      <w:docPartPr>
        <w:name w:val="95E9860BB82D4BE995DB212441511944"/>
        <w:category>
          <w:name w:val="常规"/>
          <w:gallery w:val="placeholder"/>
        </w:category>
        <w:types>
          <w:type w:val="bbPlcHdr"/>
        </w:types>
        <w:behaviors>
          <w:behavior w:val="content"/>
        </w:behaviors>
        <w:guid w:val="{089069F4-4694-4B4A-860E-01EA1EE617C6}"/>
      </w:docPartPr>
      <w:docPartBody>
        <w:p w:rsidR="008D62EF" w:rsidRDefault="008D62EF">
          <w:pPr>
            <w:pStyle w:val="95E9860BB82D4BE995DB212441511944"/>
          </w:pPr>
          <w:r w:rsidRPr="0043669D">
            <w:rPr>
              <w:rStyle w:val="placeholder1Char"/>
              <w:sz w:val="18"/>
              <w:szCs w:val="18"/>
            </w:rPr>
            <w:t>________</w:t>
          </w:r>
        </w:p>
      </w:docPartBody>
    </w:docPart>
    <w:docPart>
      <w:docPartPr>
        <w:name w:val="66E168A3F8C845D2A8643C19DCE3DDE7"/>
        <w:category>
          <w:name w:val="常规"/>
          <w:gallery w:val="placeholder"/>
        </w:category>
        <w:types>
          <w:type w:val="bbPlcHdr"/>
        </w:types>
        <w:behaviors>
          <w:behavior w:val="content"/>
        </w:behaviors>
        <w:guid w:val="{BBA264DD-EB63-4FBC-873C-E41169D20E2C}"/>
      </w:docPartPr>
      <w:docPartBody>
        <w:p w:rsidR="008D62EF" w:rsidRDefault="008D62EF">
          <w:pPr>
            <w:pStyle w:val="66E168A3F8C845D2A8643C19DCE3DDE7"/>
          </w:pPr>
          <w:r w:rsidRPr="0043669D">
            <w:rPr>
              <w:rStyle w:val="placeholder1Char"/>
              <w:sz w:val="18"/>
              <w:szCs w:val="18"/>
            </w:rPr>
            <w:t>________</w:t>
          </w:r>
        </w:p>
      </w:docPartBody>
    </w:docPart>
    <w:docPart>
      <w:docPartPr>
        <w:name w:val="CF04824BC49B419E9FDB47FDB48646B6"/>
        <w:category>
          <w:name w:val="常规"/>
          <w:gallery w:val="placeholder"/>
        </w:category>
        <w:types>
          <w:type w:val="bbPlcHdr"/>
        </w:types>
        <w:behaviors>
          <w:behavior w:val="content"/>
        </w:behaviors>
        <w:guid w:val="{4C37576B-A4A2-4F0D-B36F-0F71C6D29E52}"/>
      </w:docPartPr>
      <w:docPartBody>
        <w:p w:rsidR="008D62EF" w:rsidRDefault="008D62EF">
          <w:pPr>
            <w:pStyle w:val="CF04824BC49B419E9FDB47FDB48646B6"/>
          </w:pPr>
          <w:r w:rsidRPr="0043669D">
            <w:rPr>
              <w:rStyle w:val="placeholder1Char"/>
              <w:sz w:val="18"/>
              <w:szCs w:val="18"/>
            </w:rPr>
            <w:t>____________</w:t>
          </w:r>
        </w:p>
      </w:docPartBody>
    </w:docPart>
    <w:docPart>
      <w:docPartPr>
        <w:name w:val="36AD21B402E74ED19BEC0DF6B01A1310"/>
        <w:category>
          <w:name w:val="常规"/>
          <w:gallery w:val="placeholder"/>
        </w:category>
        <w:types>
          <w:type w:val="bbPlcHdr"/>
        </w:types>
        <w:behaviors>
          <w:behavior w:val="content"/>
        </w:behaviors>
        <w:guid w:val="{2187B0D2-1D58-4776-A5FC-24822A8F08CA}"/>
      </w:docPartPr>
      <w:docPartBody>
        <w:p w:rsidR="008D62EF" w:rsidRDefault="008D62EF">
          <w:pPr>
            <w:pStyle w:val="36AD21B402E74ED19BEC0DF6B01A1310"/>
          </w:pPr>
          <w:r w:rsidRPr="0043669D">
            <w:rPr>
              <w:rStyle w:val="placeholder1Char"/>
              <w:sz w:val="18"/>
              <w:szCs w:val="18"/>
            </w:rPr>
            <w:t>________</w:t>
          </w:r>
        </w:p>
      </w:docPartBody>
    </w:docPart>
    <w:docPart>
      <w:docPartPr>
        <w:name w:val="FC8B173D6F234E0896105921021088DA"/>
        <w:category>
          <w:name w:val="常规"/>
          <w:gallery w:val="placeholder"/>
        </w:category>
        <w:types>
          <w:type w:val="bbPlcHdr"/>
        </w:types>
        <w:behaviors>
          <w:behavior w:val="content"/>
        </w:behaviors>
        <w:guid w:val="{219B2FF7-B9C1-4518-935D-81E686D0AF1D}"/>
      </w:docPartPr>
      <w:docPartBody>
        <w:p w:rsidR="008D62EF" w:rsidRDefault="008D62EF">
          <w:pPr>
            <w:pStyle w:val="FC8B173D6F234E0896105921021088DA"/>
          </w:pPr>
          <w:r w:rsidRPr="0043669D">
            <w:rPr>
              <w:rStyle w:val="placeholder1Char"/>
              <w:sz w:val="18"/>
              <w:szCs w:val="18"/>
            </w:rPr>
            <w:t>________</w:t>
          </w:r>
        </w:p>
      </w:docPartBody>
    </w:docPart>
    <w:docPart>
      <w:docPartPr>
        <w:name w:val="71A8AAC8B24944CDA2870DED05F86E65"/>
        <w:category>
          <w:name w:val="常规"/>
          <w:gallery w:val="placeholder"/>
        </w:category>
        <w:types>
          <w:type w:val="bbPlcHdr"/>
        </w:types>
        <w:behaviors>
          <w:behavior w:val="content"/>
        </w:behaviors>
        <w:guid w:val="{6A34C768-E894-4154-A68D-A7A1F8D32925}"/>
      </w:docPartPr>
      <w:docPartBody>
        <w:p w:rsidR="008D62EF" w:rsidRDefault="008D62EF">
          <w:pPr>
            <w:pStyle w:val="71A8AAC8B24944CDA2870DED05F86E65"/>
          </w:pPr>
          <w:r w:rsidRPr="0043669D">
            <w:rPr>
              <w:rStyle w:val="placeholder1Char"/>
              <w:sz w:val="18"/>
              <w:szCs w:val="18"/>
            </w:rPr>
            <w:t>________</w:t>
          </w:r>
        </w:p>
      </w:docPartBody>
    </w:docPart>
    <w:docPart>
      <w:docPartPr>
        <w:name w:val="74327EF941E5467BACE1844F40DE6E8F"/>
        <w:category>
          <w:name w:val="常规"/>
          <w:gallery w:val="placeholder"/>
        </w:category>
        <w:types>
          <w:type w:val="bbPlcHdr"/>
        </w:types>
        <w:behaviors>
          <w:behavior w:val="content"/>
        </w:behaviors>
        <w:guid w:val="{623A817C-D9AC-4CFA-B0FF-2CC4E249CD2D}"/>
      </w:docPartPr>
      <w:docPartBody>
        <w:p w:rsidR="008D62EF" w:rsidRDefault="008D62EF">
          <w:pPr>
            <w:pStyle w:val="74327EF941E5467BACE1844F40DE6E8F"/>
          </w:pPr>
          <w:r w:rsidRPr="0043669D">
            <w:rPr>
              <w:rStyle w:val="placeholder1Char"/>
              <w:sz w:val="18"/>
              <w:szCs w:val="18"/>
            </w:rPr>
            <w:t>____________</w:t>
          </w:r>
        </w:p>
      </w:docPartBody>
    </w:docPart>
    <w:docPart>
      <w:docPartPr>
        <w:name w:val="0CD23CC1752F4238AF29AE3CFF5491FE"/>
        <w:category>
          <w:name w:val="常规"/>
          <w:gallery w:val="placeholder"/>
        </w:category>
        <w:types>
          <w:type w:val="bbPlcHdr"/>
        </w:types>
        <w:behaviors>
          <w:behavior w:val="content"/>
        </w:behaviors>
        <w:guid w:val="{36A19EA6-7F5E-4F23-9DF8-C802D8919314}"/>
      </w:docPartPr>
      <w:docPartBody>
        <w:p w:rsidR="008D62EF" w:rsidRDefault="008D62EF">
          <w:pPr>
            <w:pStyle w:val="0CD23CC1752F4238AF29AE3CFF5491FE"/>
          </w:pPr>
          <w:r w:rsidRPr="0043669D">
            <w:rPr>
              <w:rStyle w:val="placeholder1Char"/>
              <w:sz w:val="18"/>
              <w:szCs w:val="18"/>
            </w:rPr>
            <w:t>________</w:t>
          </w:r>
        </w:p>
      </w:docPartBody>
    </w:docPart>
    <w:docPart>
      <w:docPartPr>
        <w:name w:val="44E76E700B6846328ACC508B8A648DDB"/>
        <w:category>
          <w:name w:val="常规"/>
          <w:gallery w:val="placeholder"/>
        </w:category>
        <w:types>
          <w:type w:val="bbPlcHdr"/>
        </w:types>
        <w:behaviors>
          <w:behavior w:val="content"/>
        </w:behaviors>
        <w:guid w:val="{E541C29F-9C7D-45FC-9BE6-2FD35734AC79}"/>
      </w:docPartPr>
      <w:docPartBody>
        <w:p w:rsidR="008D62EF" w:rsidRDefault="008D62EF">
          <w:pPr>
            <w:pStyle w:val="44E76E700B6846328ACC508B8A648DDB"/>
          </w:pPr>
          <w:r w:rsidRPr="0043669D">
            <w:rPr>
              <w:rStyle w:val="placeholder1Char"/>
              <w:sz w:val="18"/>
              <w:szCs w:val="18"/>
            </w:rPr>
            <w:t>________</w:t>
          </w:r>
        </w:p>
      </w:docPartBody>
    </w:docPart>
    <w:docPart>
      <w:docPartPr>
        <w:name w:val="2A250A7539774F1FB4374C2E62A07C8D"/>
        <w:category>
          <w:name w:val="常规"/>
          <w:gallery w:val="placeholder"/>
        </w:category>
        <w:types>
          <w:type w:val="bbPlcHdr"/>
        </w:types>
        <w:behaviors>
          <w:behavior w:val="content"/>
        </w:behaviors>
        <w:guid w:val="{EB76D7E4-232B-4BF6-A132-A073CBFEAB65}"/>
      </w:docPartPr>
      <w:docPartBody>
        <w:p w:rsidR="008D62EF" w:rsidRDefault="008D62EF">
          <w:pPr>
            <w:pStyle w:val="2A250A7539774F1FB4374C2E62A07C8D"/>
          </w:pPr>
          <w:r w:rsidRPr="0043669D">
            <w:rPr>
              <w:rStyle w:val="placeholder1Char"/>
              <w:sz w:val="18"/>
              <w:szCs w:val="18"/>
            </w:rPr>
            <w:t>____________</w:t>
          </w:r>
        </w:p>
      </w:docPartBody>
    </w:docPart>
    <w:docPart>
      <w:docPartPr>
        <w:name w:val="32D64C0299FA49DD86D5F8849C7D9B18"/>
        <w:category>
          <w:name w:val="常规"/>
          <w:gallery w:val="placeholder"/>
        </w:category>
        <w:types>
          <w:type w:val="bbPlcHdr"/>
        </w:types>
        <w:behaviors>
          <w:behavior w:val="content"/>
        </w:behaviors>
        <w:guid w:val="{A985783F-EB2F-449D-BD0F-45A8B417B815}"/>
      </w:docPartPr>
      <w:docPartBody>
        <w:p w:rsidR="008D62EF" w:rsidRDefault="008D62EF">
          <w:pPr>
            <w:pStyle w:val="32D64C0299FA49DD86D5F8849C7D9B18"/>
          </w:pPr>
          <w:r w:rsidRPr="0043669D">
            <w:rPr>
              <w:rStyle w:val="placeholder1Char"/>
              <w:sz w:val="18"/>
              <w:szCs w:val="18"/>
            </w:rPr>
            <w:t>________</w:t>
          </w:r>
        </w:p>
      </w:docPartBody>
    </w:docPart>
    <w:docPart>
      <w:docPartPr>
        <w:name w:val="4E354FBDDB4446C386D362A3E2BE74DB"/>
        <w:category>
          <w:name w:val="常规"/>
          <w:gallery w:val="placeholder"/>
        </w:category>
        <w:types>
          <w:type w:val="bbPlcHdr"/>
        </w:types>
        <w:behaviors>
          <w:behavior w:val="content"/>
        </w:behaviors>
        <w:guid w:val="{DE77A1BB-06F9-4FAF-BA20-21C03DD3B500}"/>
      </w:docPartPr>
      <w:docPartBody>
        <w:p w:rsidR="008D62EF" w:rsidRDefault="008D62EF">
          <w:pPr>
            <w:pStyle w:val="4E354FBDDB4446C386D362A3E2BE74DB"/>
          </w:pPr>
          <w:r w:rsidRPr="0043669D">
            <w:rPr>
              <w:rStyle w:val="placeholder1Char"/>
              <w:sz w:val="18"/>
              <w:szCs w:val="18"/>
            </w:rPr>
            <w:t>________</w:t>
          </w:r>
        </w:p>
      </w:docPartBody>
    </w:docPart>
    <w:docPart>
      <w:docPartPr>
        <w:name w:val="00EA7797FA854DF78E9E6968F3D969B5"/>
        <w:category>
          <w:name w:val="常规"/>
          <w:gallery w:val="placeholder"/>
        </w:category>
        <w:types>
          <w:type w:val="bbPlcHdr"/>
        </w:types>
        <w:behaviors>
          <w:behavior w:val="content"/>
        </w:behaviors>
        <w:guid w:val="{E10CEF10-337D-4E02-B59E-9C440F9787F1}"/>
      </w:docPartPr>
      <w:docPartBody>
        <w:p w:rsidR="008D62EF" w:rsidRDefault="008D62EF">
          <w:pPr>
            <w:pStyle w:val="00EA7797FA854DF78E9E6968F3D969B5"/>
          </w:pPr>
          <w:r w:rsidRPr="0043669D">
            <w:rPr>
              <w:rStyle w:val="placeholder1Char"/>
              <w:sz w:val="18"/>
              <w:szCs w:val="18"/>
            </w:rPr>
            <w:t>________</w:t>
          </w:r>
        </w:p>
      </w:docPartBody>
    </w:docPart>
    <w:docPart>
      <w:docPartPr>
        <w:name w:val="75FC7ED7B8FF47BE8441B71EBDBB51F4"/>
        <w:category>
          <w:name w:val="常规"/>
          <w:gallery w:val="placeholder"/>
        </w:category>
        <w:types>
          <w:type w:val="bbPlcHdr"/>
        </w:types>
        <w:behaviors>
          <w:behavior w:val="content"/>
        </w:behaviors>
        <w:guid w:val="{CDA1689A-482F-4E28-970A-BC8C7642A24B}"/>
      </w:docPartPr>
      <w:docPartBody>
        <w:p w:rsidR="008D62EF" w:rsidRDefault="008D62EF">
          <w:pPr>
            <w:pStyle w:val="75FC7ED7B8FF47BE8441B71EBDBB51F4"/>
          </w:pPr>
          <w:r w:rsidRPr="0043669D">
            <w:rPr>
              <w:rStyle w:val="placeholder1Char"/>
              <w:sz w:val="18"/>
              <w:szCs w:val="18"/>
            </w:rPr>
            <w:t>____________</w:t>
          </w:r>
        </w:p>
      </w:docPartBody>
    </w:docPart>
    <w:docPart>
      <w:docPartPr>
        <w:name w:val="549D6A88597648E28A41C27D73B0D727"/>
        <w:category>
          <w:name w:val="常规"/>
          <w:gallery w:val="placeholder"/>
        </w:category>
        <w:types>
          <w:type w:val="bbPlcHdr"/>
        </w:types>
        <w:behaviors>
          <w:behavior w:val="content"/>
        </w:behaviors>
        <w:guid w:val="{251E8F50-0061-437E-ACEC-AECC34426385}"/>
      </w:docPartPr>
      <w:docPartBody>
        <w:p w:rsidR="008D62EF" w:rsidRDefault="008D62EF">
          <w:pPr>
            <w:pStyle w:val="549D6A88597648E28A41C27D73B0D727"/>
          </w:pPr>
          <w:r w:rsidRPr="0043669D">
            <w:rPr>
              <w:rStyle w:val="placeholder1Char"/>
              <w:sz w:val="18"/>
              <w:szCs w:val="18"/>
            </w:rPr>
            <w:t>________</w:t>
          </w:r>
        </w:p>
      </w:docPartBody>
    </w:docPart>
    <w:docPart>
      <w:docPartPr>
        <w:name w:val="41204B8E8F4745EC91C8FC76E8E21A2A"/>
        <w:category>
          <w:name w:val="常规"/>
          <w:gallery w:val="placeholder"/>
        </w:category>
        <w:types>
          <w:type w:val="bbPlcHdr"/>
        </w:types>
        <w:behaviors>
          <w:behavior w:val="content"/>
        </w:behaviors>
        <w:guid w:val="{86F81DD8-AF03-4125-8FE9-61469B84A682}"/>
      </w:docPartPr>
      <w:docPartBody>
        <w:p w:rsidR="008D62EF" w:rsidRDefault="008D62EF">
          <w:pPr>
            <w:pStyle w:val="41204B8E8F4745EC91C8FC76E8E21A2A"/>
          </w:pPr>
          <w:r w:rsidRPr="0043669D">
            <w:rPr>
              <w:rStyle w:val="placeholder1Char"/>
              <w:sz w:val="18"/>
              <w:szCs w:val="18"/>
            </w:rPr>
            <w:t>________</w:t>
          </w:r>
        </w:p>
      </w:docPartBody>
    </w:docPart>
    <w:docPart>
      <w:docPartPr>
        <w:name w:val="0C78D973501C49D9A074621CC450F584"/>
        <w:category>
          <w:name w:val="常规"/>
          <w:gallery w:val="placeholder"/>
        </w:category>
        <w:types>
          <w:type w:val="bbPlcHdr"/>
        </w:types>
        <w:behaviors>
          <w:behavior w:val="content"/>
        </w:behaviors>
        <w:guid w:val="{42CFEEBA-4C0B-4671-A5B5-7EAA633DBACC}"/>
      </w:docPartPr>
      <w:docPartBody>
        <w:p w:rsidR="008D62EF" w:rsidRDefault="008D62EF">
          <w:pPr>
            <w:pStyle w:val="0C78D973501C49D9A074621CC450F584"/>
          </w:pPr>
          <w:r w:rsidRPr="0043669D">
            <w:rPr>
              <w:rStyle w:val="placeholder1Char"/>
              <w:sz w:val="18"/>
              <w:szCs w:val="18"/>
            </w:rPr>
            <w:t>____________</w:t>
          </w:r>
        </w:p>
      </w:docPartBody>
    </w:docPart>
    <w:docPart>
      <w:docPartPr>
        <w:name w:val="F22C6531DF47442294FF87FA47CB5554"/>
        <w:category>
          <w:name w:val="常规"/>
          <w:gallery w:val="placeholder"/>
        </w:category>
        <w:types>
          <w:type w:val="bbPlcHdr"/>
        </w:types>
        <w:behaviors>
          <w:behavior w:val="content"/>
        </w:behaviors>
        <w:guid w:val="{0840FE5A-0BBD-4CAD-8AA1-868F7717C9AA}"/>
      </w:docPartPr>
      <w:docPartBody>
        <w:p w:rsidR="008D62EF" w:rsidRDefault="008D62EF">
          <w:pPr>
            <w:pStyle w:val="F22C6531DF47442294FF87FA47CB5554"/>
          </w:pPr>
          <w:r w:rsidRPr="0043669D">
            <w:rPr>
              <w:rStyle w:val="placeholder1Char"/>
              <w:sz w:val="18"/>
              <w:szCs w:val="18"/>
            </w:rPr>
            <w:t>________</w:t>
          </w:r>
        </w:p>
      </w:docPartBody>
    </w:docPart>
    <w:docPart>
      <w:docPartPr>
        <w:name w:val="A3DCCFC0FC784D989967DB723877CF6A"/>
        <w:category>
          <w:name w:val="常规"/>
          <w:gallery w:val="placeholder"/>
        </w:category>
        <w:types>
          <w:type w:val="bbPlcHdr"/>
        </w:types>
        <w:behaviors>
          <w:behavior w:val="content"/>
        </w:behaviors>
        <w:guid w:val="{C61EA23D-9C3E-4294-9009-3D154C0EA7FC}"/>
      </w:docPartPr>
      <w:docPartBody>
        <w:p w:rsidR="008D62EF" w:rsidRDefault="008D62EF">
          <w:pPr>
            <w:pStyle w:val="A3DCCFC0FC784D989967DB723877CF6A"/>
          </w:pPr>
          <w:r w:rsidRPr="0043669D">
            <w:rPr>
              <w:rStyle w:val="placeholder1Char"/>
              <w:sz w:val="18"/>
              <w:szCs w:val="18"/>
            </w:rPr>
            <w:t>________</w:t>
          </w:r>
        </w:p>
      </w:docPartBody>
    </w:docPart>
    <w:docPart>
      <w:docPartPr>
        <w:name w:val="AADF9B49A73E4B2DBBA8FE0701127473"/>
        <w:category>
          <w:name w:val="常规"/>
          <w:gallery w:val="placeholder"/>
        </w:category>
        <w:types>
          <w:type w:val="bbPlcHdr"/>
        </w:types>
        <w:behaviors>
          <w:behavior w:val="content"/>
        </w:behaviors>
        <w:guid w:val="{9CE7EF43-CB66-431A-A53B-C03166016658}"/>
      </w:docPartPr>
      <w:docPartBody>
        <w:p w:rsidR="008D62EF" w:rsidRDefault="008D62EF">
          <w:pPr>
            <w:pStyle w:val="AADF9B49A73E4B2DBBA8FE0701127473"/>
          </w:pPr>
          <w:r w:rsidRPr="0043669D">
            <w:rPr>
              <w:rStyle w:val="placeholder1Char"/>
              <w:sz w:val="18"/>
              <w:szCs w:val="18"/>
            </w:rPr>
            <w:t>________</w:t>
          </w:r>
        </w:p>
      </w:docPartBody>
    </w:docPart>
    <w:docPart>
      <w:docPartPr>
        <w:name w:val="1F8C45E57A394BD684677371CC3A892A"/>
        <w:category>
          <w:name w:val="常规"/>
          <w:gallery w:val="placeholder"/>
        </w:category>
        <w:types>
          <w:type w:val="bbPlcHdr"/>
        </w:types>
        <w:behaviors>
          <w:behavior w:val="content"/>
        </w:behaviors>
        <w:guid w:val="{EC18A5FD-82BE-449F-88F1-4391CAB5C1CF}"/>
      </w:docPartPr>
      <w:docPartBody>
        <w:p w:rsidR="008D62EF" w:rsidRDefault="008D62EF">
          <w:pPr>
            <w:pStyle w:val="1F8C45E57A394BD684677371CC3A892A"/>
          </w:pPr>
          <w:r w:rsidRPr="0043669D">
            <w:rPr>
              <w:rStyle w:val="placeholder1Char"/>
              <w:sz w:val="18"/>
              <w:szCs w:val="18"/>
            </w:rPr>
            <w:t>____________</w:t>
          </w:r>
        </w:p>
      </w:docPartBody>
    </w:docPart>
    <w:docPart>
      <w:docPartPr>
        <w:name w:val="6DF34E75E7604126A607E4295A5F60B2"/>
        <w:category>
          <w:name w:val="常规"/>
          <w:gallery w:val="placeholder"/>
        </w:category>
        <w:types>
          <w:type w:val="bbPlcHdr"/>
        </w:types>
        <w:behaviors>
          <w:behavior w:val="content"/>
        </w:behaviors>
        <w:guid w:val="{3B19CD23-90C0-4573-BFCE-0EA6815161D3}"/>
      </w:docPartPr>
      <w:docPartBody>
        <w:p w:rsidR="008D62EF" w:rsidRDefault="008D62EF">
          <w:pPr>
            <w:pStyle w:val="6DF34E75E7604126A607E4295A5F60B2"/>
          </w:pPr>
          <w:r w:rsidRPr="0043669D">
            <w:rPr>
              <w:rStyle w:val="placeholder1Char"/>
              <w:sz w:val="18"/>
              <w:szCs w:val="18"/>
            </w:rPr>
            <w:t>________</w:t>
          </w:r>
        </w:p>
      </w:docPartBody>
    </w:docPart>
    <w:docPart>
      <w:docPartPr>
        <w:name w:val="DD1063A3E8FC44E0B0C8B78F3CF7E9EB"/>
        <w:category>
          <w:name w:val="常规"/>
          <w:gallery w:val="placeholder"/>
        </w:category>
        <w:types>
          <w:type w:val="bbPlcHdr"/>
        </w:types>
        <w:behaviors>
          <w:behavior w:val="content"/>
        </w:behaviors>
        <w:guid w:val="{B56A2F9B-86E4-471B-8DA8-E4201D2DFEE6}"/>
      </w:docPartPr>
      <w:docPartBody>
        <w:p w:rsidR="008D62EF" w:rsidRDefault="008D62EF">
          <w:pPr>
            <w:pStyle w:val="DD1063A3E8FC44E0B0C8B78F3CF7E9EB"/>
          </w:pPr>
          <w:r w:rsidRPr="0043669D">
            <w:rPr>
              <w:rStyle w:val="placeholder1Char"/>
              <w:sz w:val="18"/>
              <w:szCs w:val="18"/>
            </w:rPr>
            <w:t>________</w:t>
          </w:r>
        </w:p>
      </w:docPartBody>
    </w:docPart>
    <w:docPart>
      <w:docPartPr>
        <w:name w:val="9C3C94046F784039A1E4272E302FB2F3"/>
        <w:category>
          <w:name w:val="常规"/>
          <w:gallery w:val="placeholder"/>
        </w:category>
        <w:types>
          <w:type w:val="bbPlcHdr"/>
        </w:types>
        <w:behaviors>
          <w:behavior w:val="content"/>
        </w:behaviors>
        <w:guid w:val="{8A733D6E-F66D-4306-B643-8E7BF560E14B}"/>
      </w:docPartPr>
      <w:docPartBody>
        <w:p w:rsidR="008D62EF" w:rsidRDefault="008D62EF">
          <w:pPr>
            <w:pStyle w:val="9C3C94046F784039A1E4272E302FB2F3"/>
          </w:pPr>
          <w:r w:rsidRPr="0043669D">
            <w:rPr>
              <w:rStyle w:val="placeholder1Char"/>
              <w:sz w:val="18"/>
              <w:szCs w:val="18"/>
            </w:rPr>
            <w:t>____________</w:t>
          </w:r>
        </w:p>
      </w:docPartBody>
    </w:docPart>
    <w:docPart>
      <w:docPartPr>
        <w:name w:val="DEEA03E2052347AEAB492245D78D7739"/>
        <w:category>
          <w:name w:val="常规"/>
          <w:gallery w:val="placeholder"/>
        </w:category>
        <w:types>
          <w:type w:val="bbPlcHdr"/>
        </w:types>
        <w:behaviors>
          <w:behavior w:val="content"/>
        </w:behaviors>
        <w:guid w:val="{2F85FD51-0C2F-46DB-8737-7B8656657B5F}"/>
      </w:docPartPr>
      <w:docPartBody>
        <w:p w:rsidR="008D62EF" w:rsidRDefault="008D62EF">
          <w:pPr>
            <w:pStyle w:val="DEEA03E2052347AEAB492245D78D7739"/>
          </w:pPr>
          <w:r w:rsidRPr="0043669D">
            <w:rPr>
              <w:rStyle w:val="placeholder1Char"/>
              <w:sz w:val="18"/>
              <w:szCs w:val="18"/>
            </w:rPr>
            <w:t>________</w:t>
          </w:r>
        </w:p>
      </w:docPartBody>
    </w:docPart>
    <w:docPart>
      <w:docPartPr>
        <w:name w:val="2C1CE83721BA4AC6B0892F7E64B6B05A"/>
        <w:category>
          <w:name w:val="常规"/>
          <w:gallery w:val="placeholder"/>
        </w:category>
        <w:types>
          <w:type w:val="bbPlcHdr"/>
        </w:types>
        <w:behaviors>
          <w:behavior w:val="content"/>
        </w:behaviors>
        <w:guid w:val="{CEE51387-C472-41A0-BA1E-6E05F7BC3CF3}"/>
      </w:docPartPr>
      <w:docPartBody>
        <w:p w:rsidR="008D62EF" w:rsidRDefault="008D62EF">
          <w:pPr>
            <w:pStyle w:val="2C1CE83721BA4AC6B0892F7E64B6B05A"/>
          </w:pPr>
          <w:r w:rsidRPr="0043669D">
            <w:rPr>
              <w:rStyle w:val="placeholder1Char"/>
              <w:sz w:val="18"/>
              <w:szCs w:val="18"/>
            </w:rPr>
            <w:t>________</w:t>
          </w:r>
        </w:p>
      </w:docPartBody>
    </w:docPart>
    <w:docPart>
      <w:docPartPr>
        <w:name w:val="44747271E8874263A1E1D5F60A96C3CB"/>
        <w:category>
          <w:name w:val="常规"/>
          <w:gallery w:val="placeholder"/>
        </w:category>
        <w:types>
          <w:type w:val="bbPlcHdr"/>
        </w:types>
        <w:behaviors>
          <w:behavior w:val="content"/>
        </w:behaviors>
        <w:guid w:val="{0D5E73A1-7CCB-4876-BDF5-3787331D8FC7}"/>
      </w:docPartPr>
      <w:docPartBody>
        <w:p w:rsidR="008D62EF" w:rsidRDefault="008D62EF">
          <w:pPr>
            <w:pStyle w:val="44747271E8874263A1E1D5F60A96C3CB"/>
          </w:pPr>
          <w:r w:rsidRPr="0043669D">
            <w:rPr>
              <w:rStyle w:val="placeholder1Char"/>
              <w:sz w:val="18"/>
              <w:szCs w:val="18"/>
            </w:rPr>
            <w:t>________</w:t>
          </w:r>
        </w:p>
      </w:docPartBody>
    </w:docPart>
    <w:docPart>
      <w:docPartPr>
        <w:name w:val="23031812DCDB427380B228BC4E433C6E"/>
        <w:category>
          <w:name w:val="常规"/>
          <w:gallery w:val="placeholder"/>
        </w:category>
        <w:types>
          <w:type w:val="bbPlcHdr"/>
        </w:types>
        <w:behaviors>
          <w:behavior w:val="content"/>
        </w:behaviors>
        <w:guid w:val="{7F562055-D7D6-4FBC-B8C2-443980513FA2}"/>
      </w:docPartPr>
      <w:docPartBody>
        <w:p w:rsidR="008D62EF" w:rsidRDefault="008D62EF">
          <w:pPr>
            <w:pStyle w:val="23031812DCDB427380B228BC4E433C6E"/>
          </w:pPr>
          <w:r w:rsidRPr="0043669D">
            <w:rPr>
              <w:rStyle w:val="placeholder1Char"/>
              <w:sz w:val="18"/>
              <w:szCs w:val="18"/>
            </w:rPr>
            <w:t>____________</w:t>
          </w:r>
        </w:p>
      </w:docPartBody>
    </w:docPart>
    <w:docPart>
      <w:docPartPr>
        <w:name w:val="A6D843CF04344122951E6E76D1D6916F"/>
        <w:category>
          <w:name w:val="常规"/>
          <w:gallery w:val="placeholder"/>
        </w:category>
        <w:types>
          <w:type w:val="bbPlcHdr"/>
        </w:types>
        <w:behaviors>
          <w:behavior w:val="content"/>
        </w:behaviors>
        <w:guid w:val="{A9B32ED4-55B2-4A7C-83E3-32A6A2A66E00}"/>
      </w:docPartPr>
      <w:docPartBody>
        <w:p w:rsidR="008D62EF" w:rsidRDefault="008D62EF">
          <w:pPr>
            <w:pStyle w:val="A6D843CF04344122951E6E76D1D6916F"/>
          </w:pPr>
          <w:r w:rsidRPr="0043669D">
            <w:rPr>
              <w:rStyle w:val="placeholder1Char"/>
              <w:sz w:val="18"/>
              <w:szCs w:val="18"/>
            </w:rPr>
            <w:t>________</w:t>
          </w:r>
        </w:p>
      </w:docPartBody>
    </w:docPart>
    <w:docPart>
      <w:docPartPr>
        <w:name w:val="32DC48CBCB834F45B049DEEAF27C088A"/>
        <w:category>
          <w:name w:val="常规"/>
          <w:gallery w:val="placeholder"/>
        </w:category>
        <w:types>
          <w:type w:val="bbPlcHdr"/>
        </w:types>
        <w:behaviors>
          <w:behavior w:val="content"/>
        </w:behaviors>
        <w:guid w:val="{2C365793-951B-4E03-814C-90CCDC32929E}"/>
      </w:docPartPr>
      <w:docPartBody>
        <w:p w:rsidR="008D62EF" w:rsidRDefault="008D62EF">
          <w:pPr>
            <w:pStyle w:val="32DC48CBCB834F45B049DEEAF27C088A"/>
          </w:pPr>
          <w:r w:rsidRPr="0043669D">
            <w:rPr>
              <w:rStyle w:val="placeholder1Char"/>
              <w:sz w:val="18"/>
              <w:szCs w:val="18"/>
            </w:rPr>
            <w:t>________</w:t>
          </w:r>
        </w:p>
      </w:docPartBody>
    </w:docPart>
    <w:docPart>
      <w:docPartPr>
        <w:name w:val="7E882E7B8E324FDDB5149B6A336C5F58"/>
        <w:category>
          <w:name w:val="常规"/>
          <w:gallery w:val="placeholder"/>
        </w:category>
        <w:types>
          <w:type w:val="bbPlcHdr"/>
        </w:types>
        <w:behaviors>
          <w:behavior w:val="content"/>
        </w:behaviors>
        <w:guid w:val="{46555245-3D81-49CE-8C21-AA199B49DDEE}"/>
      </w:docPartPr>
      <w:docPartBody>
        <w:p w:rsidR="008D62EF" w:rsidRDefault="008D62EF">
          <w:pPr>
            <w:pStyle w:val="7E882E7B8E324FDDB5149B6A336C5F58"/>
          </w:pPr>
          <w:r w:rsidRPr="0043669D">
            <w:rPr>
              <w:rStyle w:val="placeholder1Char"/>
              <w:sz w:val="18"/>
              <w:szCs w:val="18"/>
            </w:rPr>
            <w:t>____________</w:t>
          </w:r>
        </w:p>
      </w:docPartBody>
    </w:docPart>
    <w:docPart>
      <w:docPartPr>
        <w:name w:val="49172418A4C245B1BF43B3BBA3617B52"/>
        <w:category>
          <w:name w:val="常规"/>
          <w:gallery w:val="placeholder"/>
        </w:category>
        <w:types>
          <w:type w:val="bbPlcHdr"/>
        </w:types>
        <w:behaviors>
          <w:behavior w:val="content"/>
        </w:behaviors>
        <w:guid w:val="{45CB19A3-13A6-450E-8FD1-A8207F2C39D5}"/>
      </w:docPartPr>
      <w:docPartBody>
        <w:p w:rsidR="008D62EF" w:rsidRDefault="008D62EF">
          <w:pPr>
            <w:pStyle w:val="49172418A4C245B1BF43B3BBA3617B52"/>
          </w:pPr>
          <w:r w:rsidRPr="0043669D">
            <w:rPr>
              <w:rStyle w:val="placeholder1Char"/>
              <w:sz w:val="18"/>
              <w:szCs w:val="18"/>
            </w:rPr>
            <w:t>________</w:t>
          </w:r>
        </w:p>
      </w:docPartBody>
    </w:docPart>
    <w:docPart>
      <w:docPartPr>
        <w:name w:val="F75D3D67DB3F4C07B5D4CA9228B1E64A"/>
        <w:category>
          <w:name w:val="常规"/>
          <w:gallery w:val="placeholder"/>
        </w:category>
        <w:types>
          <w:type w:val="bbPlcHdr"/>
        </w:types>
        <w:behaviors>
          <w:behavior w:val="content"/>
        </w:behaviors>
        <w:guid w:val="{0FC74C03-C0C8-44CE-A118-6BDB231B591D}"/>
      </w:docPartPr>
      <w:docPartBody>
        <w:p w:rsidR="008D62EF" w:rsidRDefault="008D62EF">
          <w:pPr>
            <w:pStyle w:val="F75D3D67DB3F4C07B5D4CA9228B1E64A"/>
          </w:pPr>
          <w:r w:rsidRPr="0043669D">
            <w:rPr>
              <w:rStyle w:val="placeholder1Char"/>
              <w:sz w:val="18"/>
              <w:szCs w:val="18"/>
            </w:rPr>
            <w:t>________</w:t>
          </w:r>
        </w:p>
      </w:docPartBody>
    </w:docPart>
    <w:docPart>
      <w:docPartPr>
        <w:name w:val="5AC1CB2001C74B1DBA97E886D46B13BD"/>
        <w:category>
          <w:name w:val="常规"/>
          <w:gallery w:val="placeholder"/>
        </w:category>
        <w:types>
          <w:type w:val="bbPlcHdr"/>
        </w:types>
        <w:behaviors>
          <w:behavior w:val="content"/>
        </w:behaviors>
        <w:guid w:val="{DFDF9810-A6B7-4A52-8C32-18F819CC82C5}"/>
      </w:docPartPr>
      <w:docPartBody>
        <w:p w:rsidR="008D62EF" w:rsidRDefault="008D62EF">
          <w:pPr>
            <w:pStyle w:val="5AC1CB2001C74B1DBA97E886D46B13BD"/>
          </w:pPr>
          <w:r w:rsidRPr="0043669D">
            <w:rPr>
              <w:rStyle w:val="placeholder1Char"/>
              <w:sz w:val="18"/>
              <w:szCs w:val="18"/>
            </w:rPr>
            <w:t>________</w:t>
          </w:r>
        </w:p>
      </w:docPartBody>
    </w:docPart>
    <w:docPart>
      <w:docPartPr>
        <w:name w:val="193F3EF6FE1E4EE9AF84C8CCBEEBC2ED"/>
        <w:category>
          <w:name w:val="常规"/>
          <w:gallery w:val="placeholder"/>
        </w:category>
        <w:types>
          <w:type w:val="bbPlcHdr"/>
        </w:types>
        <w:behaviors>
          <w:behavior w:val="content"/>
        </w:behaviors>
        <w:guid w:val="{14E9098F-0C45-4C92-B1D1-618D838D20CD}"/>
      </w:docPartPr>
      <w:docPartBody>
        <w:p w:rsidR="008D62EF" w:rsidRDefault="008D62EF">
          <w:pPr>
            <w:pStyle w:val="193F3EF6FE1E4EE9AF84C8CCBEEBC2ED"/>
          </w:pPr>
          <w:r w:rsidRPr="0043669D">
            <w:rPr>
              <w:rStyle w:val="placeholder1Char"/>
              <w:sz w:val="18"/>
              <w:szCs w:val="18"/>
            </w:rPr>
            <w:t>____________</w:t>
          </w:r>
        </w:p>
      </w:docPartBody>
    </w:docPart>
    <w:docPart>
      <w:docPartPr>
        <w:name w:val="386FF6A7A60E4E739A3FC43C0A57C991"/>
        <w:category>
          <w:name w:val="常规"/>
          <w:gallery w:val="placeholder"/>
        </w:category>
        <w:types>
          <w:type w:val="bbPlcHdr"/>
        </w:types>
        <w:behaviors>
          <w:behavior w:val="content"/>
        </w:behaviors>
        <w:guid w:val="{3338D9AE-220A-49C9-B3E9-8803AC5BC0B5}"/>
      </w:docPartPr>
      <w:docPartBody>
        <w:p w:rsidR="008D62EF" w:rsidRDefault="008D62EF">
          <w:pPr>
            <w:pStyle w:val="386FF6A7A60E4E739A3FC43C0A57C991"/>
          </w:pPr>
          <w:r w:rsidRPr="0043669D">
            <w:rPr>
              <w:rStyle w:val="placeholder1Char"/>
              <w:sz w:val="18"/>
              <w:szCs w:val="18"/>
            </w:rPr>
            <w:t>________</w:t>
          </w:r>
        </w:p>
      </w:docPartBody>
    </w:docPart>
    <w:docPart>
      <w:docPartPr>
        <w:name w:val="D681679AA5994E0A846426A94FB7087F"/>
        <w:category>
          <w:name w:val="常规"/>
          <w:gallery w:val="placeholder"/>
        </w:category>
        <w:types>
          <w:type w:val="bbPlcHdr"/>
        </w:types>
        <w:behaviors>
          <w:behavior w:val="content"/>
        </w:behaviors>
        <w:guid w:val="{413DD628-05FE-4E24-94F7-FF1EF0D39DE4}"/>
      </w:docPartPr>
      <w:docPartBody>
        <w:p w:rsidR="008D62EF" w:rsidRDefault="008D62EF">
          <w:pPr>
            <w:pStyle w:val="D681679AA5994E0A846426A94FB7087F"/>
          </w:pPr>
          <w:r w:rsidRPr="0043669D">
            <w:rPr>
              <w:rStyle w:val="placeholder1Char"/>
              <w:sz w:val="18"/>
              <w:szCs w:val="18"/>
            </w:rPr>
            <w:t>____________</w:t>
          </w:r>
        </w:p>
      </w:docPartBody>
    </w:docPart>
    <w:docPart>
      <w:docPartPr>
        <w:name w:val="4BC07EAEAB4B4AD6979E280D64BB5834"/>
        <w:category>
          <w:name w:val="常规"/>
          <w:gallery w:val="placeholder"/>
        </w:category>
        <w:types>
          <w:type w:val="bbPlcHdr"/>
        </w:types>
        <w:behaviors>
          <w:behavior w:val="content"/>
        </w:behaviors>
        <w:guid w:val="{FA008890-1B38-48C3-86F9-292822AB1280}"/>
      </w:docPartPr>
      <w:docPartBody>
        <w:p w:rsidR="008D62EF" w:rsidRDefault="008D62EF">
          <w:pPr>
            <w:pStyle w:val="4BC07EAEAB4B4AD6979E280D64BB5834"/>
          </w:pPr>
          <w:r w:rsidRPr="0043669D">
            <w:rPr>
              <w:rStyle w:val="placeholder1Char"/>
              <w:sz w:val="18"/>
              <w:szCs w:val="18"/>
            </w:rPr>
            <w:t>________</w:t>
          </w:r>
        </w:p>
      </w:docPartBody>
    </w:docPart>
    <w:docPart>
      <w:docPartPr>
        <w:name w:val="D0E50C7C4D02409A924034E3A7289620"/>
        <w:category>
          <w:name w:val="常规"/>
          <w:gallery w:val="placeholder"/>
        </w:category>
        <w:types>
          <w:type w:val="bbPlcHdr"/>
        </w:types>
        <w:behaviors>
          <w:behavior w:val="content"/>
        </w:behaviors>
        <w:guid w:val="{B5B49CD7-61EC-4AF8-8A16-8A4091E32C02}"/>
      </w:docPartPr>
      <w:docPartBody>
        <w:p w:rsidR="008D62EF" w:rsidRDefault="008D62EF">
          <w:pPr>
            <w:pStyle w:val="D0E50C7C4D02409A924034E3A728962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08928FF2061D443DA1D06DD654193398"/>
        <w:category>
          <w:name w:val="常规"/>
          <w:gallery w:val="placeholder"/>
        </w:category>
        <w:types>
          <w:type w:val="bbPlcHdr"/>
        </w:types>
        <w:behaviors>
          <w:behavior w:val="content"/>
        </w:behaviors>
        <w:guid w:val="{95B1ACE7-92F0-458A-80A4-0343D3655776}"/>
      </w:docPartPr>
      <w:docPartBody>
        <w:p w:rsidR="008D62EF" w:rsidRDefault="008D62EF">
          <w:pPr>
            <w:pStyle w:val="08928FF2061D443DA1D06DD654193398"/>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2C3483CC29F640F8B9073E4A1F09D05B"/>
        <w:category>
          <w:name w:val="常规"/>
          <w:gallery w:val="placeholder"/>
        </w:category>
        <w:types>
          <w:type w:val="bbPlcHdr"/>
        </w:types>
        <w:behaviors>
          <w:behavior w:val="content"/>
        </w:behaviors>
        <w:guid w:val="{BF837E8A-9480-4290-8293-93A1C76FC747}"/>
      </w:docPartPr>
      <w:docPartBody>
        <w:p w:rsidR="008D62EF" w:rsidRDefault="008D62EF">
          <w:pPr>
            <w:pStyle w:val="2C3483CC29F640F8B9073E4A1F09D05B"/>
          </w:pPr>
          <w:r w:rsidRPr="00F71542">
            <w:rPr>
              <w:rStyle w:val="placeholder2Char"/>
              <w:rFonts w:hint="eastAsia"/>
            </w:rPr>
            <w:t>说明报告期内委托理财、委托贷款、衍生品投资情况。</w:t>
          </w:r>
        </w:p>
      </w:docPartBody>
    </w:docPart>
    <w:docPart>
      <w:docPartPr>
        <w:name w:val="50B2243F057C483ABC0887B676D0A474"/>
        <w:category>
          <w:name w:val="常规"/>
          <w:gallery w:val="placeholder"/>
        </w:category>
        <w:types>
          <w:type w:val="bbPlcHdr"/>
        </w:types>
        <w:behaviors>
          <w:behavior w:val="content"/>
        </w:behaviors>
        <w:guid w:val="{013E1A26-F0C4-4F99-ABF5-68BF156B3B79}"/>
      </w:docPartPr>
      <w:docPartBody>
        <w:p w:rsidR="008D62EF" w:rsidRDefault="008D62EF">
          <w:pPr>
            <w:pStyle w:val="50B2243F057C483ABC0887B676D0A474"/>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82CC4714C0D5464D920F229A41107451"/>
        <w:category>
          <w:name w:val="常规"/>
          <w:gallery w:val="placeholder"/>
        </w:category>
        <w:types>
          <w:type w:val="bbPlcHdr"/>
        </w:types>
        <w:behaviors>
          <w:behavior w:val="content"/>
        </w:behaviors>
        <w:guid w:val="{F1AE7DBA-4AF6-4DB1-87CF-924086EB500B}"/>
      </w:docPartPr>
      <w:docPartBody>
        <w:p w:rsidR="008D62EF" w:rsidRDefault="008D62EF">
          <w:pPr>
            <w:pStyle w:val="82CC4714C0D5464D920F229A41107451"/>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4008ADA9E56A42B284DF8E8A1E2497FF"/>
        <w:category>
          <w:name w:val="常规"/>
          <w:gallery w:val="placeholder"/>
        </w:category>
        <w:types>
          <w:type w:val="bbPlcHdr"/>
        </w:types>
        <w:behaviors>
          <w:behavior w:val="content"/>
        </w:behaviors>
        <w:guid w:val="{BE353034-6742-48C8-B0E0-5CA7DDD31405}"/>
      </w:docPartPr>
      <w:docPartBody>
        <w:p w:rsidR="008D62EF" w:rsidRDefault="008D62EF">
          <w:pPr>
            <w:pStyle w:val="4008ADA9E56A42B284DF8E8A1E2497FF"/>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B1CC8B9AC72C4BD892E25ED269595B45"/>
        <w:category>
          <w:name w:val="常规"/>
          <w:gallery w:val="placeholder"/>
        </w:category>
        <w:types>
          <w:type w:val="bbPlcHdr"/>
        </w:types>
        <w:behaviors>
          <w:behavior w:val="content"/>
        </w:behaviors>
        <w:guid w:val="{A5C33068-4261-4A17-8802-96AC0B1CEC8C}"/>
      </w:docPartPr>
      <w:docPartBody>
        <w:p w:rsidR="008D62EF" w:rsidRDefault="008D62EF">
          <w:pPr>
            <w:pStyle w:val="B1CC8B9AC72C4BD892E25ED269595B45"/>
          </w:pPr>
          <w:r w:rsidRPr="0062029C">
            <w:rPr>
              <w:rStyle w:val="placeholder2Char"/>
            </w:rPr>
            <w:t>金融相关行业的公司应当自觉披露相关监管数据</w:t>
          </w:r>
          <w:r w:rsidRPr="0062029C">
            <w:rPr>
              <w:rStyle w:val="placeholder2Char"/>
              <w:rFonts w:hint="eastAsia"/>
            </w:rPr>
            <w:t>。</w:t>
          </w:r>
        </w:p>
      </w:docPartBody>
    </w:docPart>
    <w:docPart>
      <w:docPartPr>
        <w:name w:val="49BA424C084E49A08F10EBDAB9F8F9DD"/>
        <w:category>
          <w:name w:val="常规"/>
          <w:gallery w:val="placeholder"/>
        </w:category>
        <w:types>
          <w:type w:val="bbPlcHdr"/>
        </w:types>
        <w:behaviors>
          <w:behavior w:val="content"/>
        </w:behaviors>
        <w:guid w:val="{5A63515A-756F-46AB-9413-2258390780F0}"/>
      </w:docPartPr>
      <w:docPartBody>
        <w:p w:rsidR="008D62EF" w:rsidRDefault="008D62EF">
          <w:pPr>
            <w:pStyle w:val="49BA424C084E49A08F10EBDAB9F8F9DD"/>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47EF8DE106AB46798E0EDC6D895483CD"/>
        <w:category>
          <w:name w:val="常规"/>
          <w:gallery w:val="placeholder"/>
        </w:category>
        <w:types>
          <w:type w:val="bbPlcHdr"/>
        </w:types>
        <w:behaviors>
          <w:behavior w:val="content"/>
        </w:behaviors>
        <w:guid w:val="{D0E51983-1FE5-4F8A-B527-381A6AA84561}"/>
      </w:docPartPr>
      <w:docPartBody>
        <w:p w:rsidR="008D62EF" w:rsidRDefault="008D62EF">
          <w:pPr>
            <w:pStyle w:val="47EF8DE106AB46798E0EDC6D895483CD"/>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B94ECF4E4A9C42A8AE97392CC69B106A"/>
        <w:category>
          <w:name w:val="常规"/>
          <w:gallery w:val="placeholder"/>
        </w:category>
        <w:types>
          <w:type w:val="bbPlcHdr"/>
        </w:types>
        <w:behaviors>
          <w:behavior w:val="content"/>
        </w:behaviors>
        <w:guid w:val="{98B624F8-5BDE-4572-9D85-1614A5CBB158}"/>
      </w:docPartPr>
      <w:docPartBody>
        <w:p w:rsidR="008D62EF" w:rsidRDefault="008D62EF">
          <w:pPr>
            <w:pStyle w:val="B94ECF4E4A9C42A8AE97392CC69B106A"/>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2CF3B4EBB513410492E0AB7C6BAD851E"/>
        <w:category>
          <w:name w:val="常规"/>
          <w:gallery w:val="placeholder"/>
        </w:category>
        <w:types>
          <w:type w:val="bbPlcHdr"/>
        </w:types>
        <w:behaviors>
          <w:behavior w:val="content"/>
        </w:behaviors>
        <w:guid w:val="{1276BE32-28D5-4638-A5F0-C34436E1BD8A}"/>
      </w:docPartPr>
      <w:docPartBody>
        <w:p w:rsidR="008D62EF" w:rsidRDefault="008D62EF">
          <w:pPr>
            <w:pStyle w:val="2CF3B4EBB513410492E0AB7C6BAD851E"/>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68466C51A7364DC09A04430601B3C963"/>
        <w:category>
          <w:name w:val="常规"/>
          <w:gallery w:val="placeholder"/>
        </w:category>
        <w:types>
          <w:type w:val="bbPlcHdr"/>
        </w:types>
        <w:behaviors>
          <w:behavior w:val="content"/>
        </w:behaviors>
        <w:guid w:val="{59731503-2C53-4932-AE9A-9042B0B82653}"/>
      </w:docPartPr>
      <w:docPartBody>
        <w:p w:rsidR="008D62EF" w:rsidRDefault="008D62EF">
          <w:pPr>
            <w:pStyle w:val="68466C51A7364DC09A04430601B3C963"/>
          </w:pPr>
          <w:r w:rsidRPr="008F432C">
            <w:rPr>
              <w:rStyle w:val="placeholder2Char"/>
              <w:rFonts w:hint="eastAsia"/>
            </w:rPr>
            <w:t>列示风险因素的名称、持续的原因、对公司的影响，已经采取及风险管理效果，或拟采取的措施。</w:t>
          </w:r>
        </w:p>
      </w:docPartBody>
    </w:docPart>
    <w:docPart>
      <w:docPartPr>
        <w:name w:val="D11A2835330F457EABAA3C33BCEE2F74"/>
        <w:category>
          <w:name w:val="常规"/>
          <w:gallery w:val="placeholder"/>
        </w:category>
        <w:types>
          <w:type w:val="bbPlcHdr"/>
        </w:types>
        <w:behaviors>
          <w:behavior w:val="content"/>
        </w:behaviors>
        <w:guid w:val="{FD306B35-AE70-4784-96EA-593112605F07}"/>
      </w:docPartPr>
      <w:docPartBody>
        <w:p w:rsidR="008D62EF" w:rsidRDefault="008D62EF">
          <w:pPr>
            <w:pStyle w:val="D11A2835330F457EABAA3C33BCEE2F74"/>
          </w:pPr>
          <w:r w:rsidRPr="008F432C">
            <w:rPr>
              <w:rStyle w:val="placeholder2Char"/>
              <w:rFonts w:hint="eastAsia"/>
            </w:rPr>
            <w:t>列示风险因素的名称、产生的原因、对公司的影响，已经采取及风险管理效果，或拟采取的措施。</w:t>
          </w:r>
        </w:p>
      </w:docPartBody>
    </w:docPart>
    <w:docPart>
      <w:docPartPr>
        <w:name w:val="662F90E5E8D847929E4CB7BEA0F8E6A2"/>
        <w:category>
          <w:name w:val="常规"/>
          <w:gallery w:val="placeholder"/>
        </w:category>
        <w:types>
          <w:type w:val="bbPlcHdr"/>
        </w:types>
        <w:behaviors>
          <w:behavior w:val="content"/>
        </w:behaviors>
        <w:guid w:val="{577B4812-3E81-4F65-B0F1-57098420FD03}"/>
      </w:docPartPr>
      <w:docPartBody>
        <w:p w:rsidR="008D62EF" w:rsidRDefault="008D62EF">
          <w:pPr>
            <w:pStyle w:val="662F90E5E8D847929E4CB7BEA0F8E6A2"/>
          </w:pPr>
          <w:r w:rsidRPr="008F432C">
            <w:rPr>
              <w:rStyle w:val="placeholder1Char"/>
            </w:rPr>
            <w:t>选择</w:t>
          </w:r>
        </w:p>
      </w:docPartBody>
    </w:docPart>
    <w:docPart>
      <w:docPartPr>
        <w:name w:val="A35DA1B505EC40979947B8F6A54B66AE"/>
        <w:category>
          <w:name w:val="常规"/>
          <w:gallery w:val="placeholder"/>
        </w:category>
        <w:types>
          <w:type w:val="bbPlcHdr"/>
        </w:types>
        <w:behaviors>
          <w:behavior w:val="content"/>
        </w:behaviors>
        <w:guid w:val="{A644F82B-4755-4A78-93A9-393BDD305D3B}"/>
      </w:docPartPr>
      <w:docPartBody>
        <w:p w:rsidR="008D62EF" w:rsidRDefault="008D62EF">
          <w:pPr>
            <w:pStyle w:val="A35DA1B505EC40979947B8F6A54B66AE"/>
          </w:pPr>
          <w:r w:rsidRPr="0043669D">
            <w:rPr>
              <w:rStyle w:val="placeholder1Char"/>
              <w:rFonts w:hint="eastAsia"/>
              <w:sz w:val="18"/>
              <w:szCs w:val="18"/>
            </w:rPr>
            <w:t>____________</w:t>
          </w:r>
        </w:p>
      </w:docPartBody>
    </w:docPart>
    <w:docPart>
      <w:docPartPr>
        <w:name w:val="62C7ECCFA6994FF6AD433BC9125F3549"/>
        <w:category>
          <w:name w:val="常规"/>
          <w:gallery w:val="placeholder"/>
        </w:category>
        <w:types>
          <w:type w:val="bbPlcHdr"/>
        </w:types>
        <w:behaviors>
          <w:behavior w:val="content"/>
        </w:behaviors>
        <w:guid w:val="{58F73840-B7F2-45B1-B408-4327F452A9C6}"/>
      </w:docPartPr>
      <w:docPartBody>
        <w:p w:rsidR="008D62EF" w:rsidRDefault="008D62EF">
          <w:pPr>
            <w:pStyle w:val="62C7ECCFA6994FF6AD433BC9125F3549"/>
          </w:pPr>
          <w:r w:rsidRPr="00F71542">
            <w:rPr>
              <w:rStyle w:val="placeholder1Char"/>
            </w:rPr>
            <w:t>_____________________________________________</w:t>
          </w:r>
        </w:p>
      </w:docPartBody>
    </w:docPart>
    <w:docPart>
      <w:docPartPr>
        <w:name w:val="DB90C255CC284BC5BA9F17C883567EB4"/>
        <w:category>
          <w:name w:val="常规"/>
          <w:gallery w:val="placeholder"/>
        </w:category>
        <w:types>
          <w:type w:val="bbPlcHdr"/>
        </w:types>
        <w:behaviors>
          <w:behavior w:val="content"/>
        </w:behaviors>
        <w:guid w:val="{0371A473-081D-4D2B-AB40-1C38AF346A21}"/>
      </w:docPartPr>
      <w:docPartBody>
        <w:p w:rsidR="008D62EF" w:rsidRDefault="008D62EF">
          <w:pPr>
            <w:pStyle w:val="DB90C255CC284BC5BA9F17C883567EB4"/>
          </w:pPr>
          <w:r w:rsidRPr="008F432C">
            <w:rPr>
              <w:rStyle w:val="placeholder1Char"/>
            </w:rPr>
            <w:t>选择</w:t>
          </w:r>
        </w:p>
      </w:docPartBody>
    </w:docPart>
    <w:docPart>
      <w:docPartPr>
        <w:name w:val="EDE8B1A8C13A4844A41E7DC6CA870532"/>
        <w:category>
          <w:name w:val="常规"/>
          <w:gallery w:val="placeholder"/>
        </w:category>
        <w:types>
          <w:type w:val="bbPlcHdr"/>
        </w:types>
        <w:behaviors>
          <w:behavior w:val="content"/>
        </w:behaviors>
        <w:guid w:val="{DC0884CF-2713-4EB9-8257-579E9D61882D}"/>
      </w:docPartPr>
      <w:docPartBody>
        <w:p w:rsidR="008D62EF" w:rsidRDefault="008D62EF">
          <w:pPr>
            <w:pStyle w:val="EDE8B1A8C13A4844A41E7DC6CA870532"/>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0CFFF3E77C78401EABEAA417920CBAD6"/>
        <w:category>
          <w:name w:val="常规"/>
          <w:gallery w:val="placeholder"/>
        </w:category>
        <w:types>
          <w:type w:val="bbPlcHdr"/>
        </w:types>
        <w:behaviors>
          <w:behavior w:val="content"/>
        </w:behaviors>
        <w:guid w:val="{16E25750-AD76-441E-99C3-A13E6D5F61B7}"/>
      </w:docPartPr>
      <w:docPartBody>
        <w:p w:rsidR="008D62EF" w:rsidRDefault="008D62EF">
          <w:pPr>
            <w:pStyle w:val="0CFFF3E77C78401EABEAA417920CBAD6"/>
          </w:pPr>
          <w:r w:rsidRPr="008F432C">
            <w:rPr>
              <w:rStyle w:val="placeholder1Char"/>
            </w:rPr>
            <w:t>选择</w:t>
          </w:r>
        </w:p>
      </w:docPartBody>
    </w:docPart>
    <w:docPart>
      <w:docPartPr>
        <w:name w:val="E9D4E14BDDB8436BAEEC5553B2C93FD8"/>
        <w:category>
          <w:name w:val="常规"/>
          <w:gallery w:val="placeholder"/>
        </w:category>
        <w:types>
          <w:type w:val="bbPlcHdr"/>
        </w:types>
        <w:behaviors>
          <w:behavior w:val="content"/>
        </w:behaviors>
        <w:guid w:val="{7155ED13-DF43-46F7-BD06-D10F5A5D2620}"/>
      </w:docPartPr>
      <w:docPartBody>
        <w:p w:rsidR="008D62EF" w:rsidRDefault="008D62EF">
          <w:pPr>
            <w:pStyle w:val="E9D4E14BDDB8436BAEEC5553B2C93FD8"/>
          </w:pPr>
          <w:r w:rsidRPr="008F432C">
            <w:rPr>
              <w:rStyle w:val="placeholder1Char"/>
            </w:rPr>
            <w:t>__________</w:t>
          </w:r>
        </w:p>
      </w:docPartBody>
    </w:docPart>
    <w:docPart>
      <w:docPartPr>
        <w:name w:val="5AF613D530E2488EBA4A19AE4FF74118"/>
        <w:category>
          <w:name w:val="常规"/>
          <w:gallery w:val="placeholder"/>
        </w:category>
        <w:types>
          <w:type w:val="bbPlcHdr"/>
        </w:types>
        <w:behaviors>
          <w:behavior w:val="content"/>
        </w:behaviors>
        <w:guid w:val="{9C6FFCB2-8CC3-453C-85F5-8C5A50FB7F0D}"/>
      </w:docPartPr>
      <w:docPartBody>
        <w:p w:rsidR="008D62EF" w:rsidRDefault="008D62EF">
          <w:pPr>
            <w:pStyle w:val="5AF613D530E2488EBA4A19AE4FF74118"/>
          </w:pPr>
          <w:r w:rsidRPr="008F432C">
            <w:rPr>
              <w:rStyle w:val="placeholder1Char"/>
            </w:rPr>
            <w:t>选择</w:t>
          </w:r>
        </w:p>
      </w:docPartBody>
    </w:docPart>
    <w:docPart>
      <w:docPartPr>
        <w:name w:val="AF42A4C89DB647C1BA7E88B58E6F2F85"/>
        <w:category>
          <w:name w:val="常规"/>
          <w:gallery w:val="placeholder"/>
        </w:category>
        <w:types>
          <w:type w:val="bbPlcHdr"/>
        </w:types>
        <w:behaviors>
          <w:behavior w:val="content"/>
        </w:behaviors>
        <w:guid w:val="{171CD778-780E-427D-A602-F2680E5F81F9}"/>
      </w:docPartPr>
      <w:docPartBody>
        <w:p w:rsidR="008D62EF" w:rsidRDefault="008D62EF">
          <w:pPr>
            <w:pStyle w:val="AF42A4C89DB647C1BA7E88B58E6F2F85"/>
          </w:pPr>
          <w:r w:rsidRPr="008F432C">
            <w:rPr>
              <w:rStyle w:val="placeholder1Char"/>
            </w:rPr>
            <w:t>__________</w:t>
          </w:r>
        </w:p>
      </w:docPartBody>
    </w:docPart>
    <w:docPart>
      <w:docPartPr>
        <w:name w:val="9BF1A4E018204D4AB549325AA413A4A0"/>
        <w:category>
          <w:name w:val="常规"/>
          <w:gallery w:val="placeholder"/>
        </w:category>
        <w:types>
          <w:type w:val="bbPlcHdr"/>
        </w:types>
        <w:behaviors>
          <w:behavior w:val="content"/>
        </w:behaviors>
        <w:guid w:val="{6E302B0C-A80F-4CFD-9FC7-89566A13FD19}"/>
      </w:docPartPr>
      <w:docPartBody>
        <w:p w:rsidR="008D62EF" w:rsidRDefault="008D62EF">
          <w:pPr>
            <w:pStyle w:val="9BF1A4E018204D4AB549325AA413A4A0"/>
          </w:pPr>
          <w:r w:rsidRPr="008F432C">
            <w:rPr>
              <w:rStyle w:val="placeholder1Char"/>
            </w:rPr>
            <w:t>选择</w:t>
          </w:r>
        </w:p>
      </w:docPartBody>
    </w:docPart>
    <w:docPart>
      <w:docPartPr>
        <w:name w:val="EBF2D5297EA04A8BAA57D310B70AADC9"/>
        <w:category>
          <w:name w:val="常规"/>
          <w:gallery w:val="placeholder"/>
        </w:category>
        <w:types>
          <w:type w:val="bbPlcHdr"/>
        </w:types>
        <w:behaviors>
          <w:behavior w:val="content"/>
        </w:behaviors>
        <w:guid w:val="{B9FAEF1D-67F7-4E4F-B2B6-B01E4400CA9B}"/>
      </w:docPartPr>
      <w:docPartBody>
        <w:p w:rsidR="008D62EF" w:rsidRDefault="008D62EF">
          <w:pPr>
            <w:pStyle w:val="EBF2D5297EA04A8BAA57D310B70AADC9"/>
          </w:pPr>
          <w:r w:rsidRPr="00C63B67">
            <w:rPr>
              <w:rStyle w:val="placeholder1Char"/>
            </w:rPr>
            <w:t>__________</w:t>
          </w:r>
        </w:p>
      </w:docPartBody>
    </w:docPart>
    <w:docPart>
      <w:docPartPr>
        <w:name w:val="F1D1D3F450A04C4898E1D459C9749272"/>
        <w:category>
          <w:name w:val="常规"/>
          <w:gallery w:val="placeholder"/>
        </w:category>
        <w:types>
          <w:type w:val="bbPlcHdr"/>
        </w:types>
        <w:behaviors>
          <w:behavior w:val="content"/>
        </w:behaviors>
        <w:guid w:val="{9039AB85-9D24-480F-8CFB-7774B02A437A}"/>
      </w:docPartPr>
      <w:docPartBody>
        <w:p w:rsidR="008D62EF" w:rsidRDefault="008D62EF">
          <w:pPr>
            <w:pStyle w:val="F1D1D3F450A04C4898E1D459C9749272"/>
          </w:pPr>
          <w:r w:rsidRPr="008F432C">
            <w:rPr>
              <w:rStyle w:val="placeholder1Char"/>
            </w:rPr>
            <w:t>选择</w:t>
          </w:r>
        </w:p>
      </w:docPartBody>
    </w:docPart>
    <w:docPart>
      <w:docPartPr>
        <w:name w:val="4BAAF1258F004E5E9B37A2974F23C3C4"/>
        <w:category>
          <w:name w:val="常规"/>
          <w:gallery w:val="placeholder"/>
        </w:category>
        <w:types>
          <w:type w:val="bbPlcHdr"/>
        </w:types>
        <w:behaviors>
          <w:behavior w:val="content"/>
        </w:behaviors>
        <w:guid w:val="{2C263F2C-DC68-444A-9384-610C663A6800}"/>
      </w:docPartPr>
      <w:docPartBody>
        <w:p w:rsidR="008D62EF" w:rsidRDefault="008D62EF">
          <w:pPr>
            <w:pStyle w:val="4BAAF1258F004E5E9B37A2974F23C3C4"/>
          </w:pPr>
          <w:r w:rsidRPr="00C63B67">
            <w:rPr>
              <w:rStyle w:val="placeholder1Char"/>
            </w:rPr>
            <w:t>__________</w:t>
          </w:r>
        </w:p>
      </w:docPartBody>
    </w:docPart>
    <w:docPart>
      <w:docPartPr>
        <w:name w:val="1270491F47004E39A6C15DD9D95BBCFA"/>
        <w:category>
          <w:name w:val="常规"/>
          <w:gallery w:val="placeholder"/>
        </w:category>
        <w:types>
          <w:type w:val="bbPlcHdr"/>
        </w:types>
        <w:behaviors>
          <w:behavior w:val="content"/>
        </w:behaviors>
        <w:guid w:val="{64070D3C-6324-4548-9D24-DC557C15E280}"/>
      </w:docPartPr>
      <w:docPartBody>
        <w:p w:rsidR="008D62EF" w:rsidRDefault="008D62EF">
          <w:pPr>
            <w:pStyle w:val="1270491F47004E39A6C15DD9D95BBCFA"/>
          </w:pPr>
          <w:r w:rsidRPr="008F432C">
            <w:rPr>
              <w:rStyle w:val="placeholder1Char"/>
            </w:rPr>
            <w:t>选择</w:t>
          </w:r>
        </w:p>
      </w:docPartBody>
    </w:docPart>
    <w:docPart>
      <w:docPartPr>
        <w:name w:val="CEBA8A9064CC4943A5B0C6332A5EF0D3"/>
        <w:category>
          <w:name w:val="常规"/>
          <w:gallery w:val="placeholder"/>
        </w:category>
        <w:types>
          <w:type w:val="bbPlcHdr"/>
        </w:types>
        <w:behaviors>
          <w:behavior w:val="content"/>
        </w:behaviors>
        <w:guid w:val="{085D612D-92A8-408F-AC82-982DC4FE1A06}"/>
      </w:docPartPr>
      <w:docPartBody>
        <w:p w:rsidR="008D62EF" w:rsidRDefault="008D62EF">
          <w:pPr>
            <w:pStyle w:val="CEBA8A9064CC4943A5B0C6332A5EF0D3"/>
          </w:pPr>
          <w:r w:rsidRPr="00C63B67">
            <w:rPr>
              <w:rStyle w:val="placeholder1Char"/>
            </w:rPr>
            <w:t>__________</w:t>
          </w:r>
        </w:p>
      </w:docPartBody>
    </w:docPart>
    <w:docPart>
      <w:docPartPr>
        <w:name w:val="5013DF3776F043308E333D688756BE7F"/>
        <w:category>
          <w:name w:val="常规"/>
          <w:gallery w:val="placeholder"/>
        </w:category>
        <w:types>
          <w:type w:val="bbPlcHdr"/>
        </w:types>
        <w:behaviors>
          <w:behavior w:val="content"/>
        </w:behaviors>
        <w:guid w:val="{9A8D5585-3AD8-4AFE-B004-63785D550997}"/>
      </w:docPartPr>
      <w:docPartBody>
        <w:p w:rsidR="008D62EF" w:rsidRDefault="008D62EF">
          <w:pPr>
            <w:pStyle w:val="5013DF3776F043308E333D688756BE7F"/>
          </w:pPr>
          <w:r w:rsidRPr="008F432C">
            <w:rPr>
              <w:rStyle w:val="placeholder1Char"/>
            </w:rPr>
            <w:t>选择</w:t>
          </w:r>
        </w:p>
      </w:docPartBody>
    </w:docPart>
    <w:docPart>
      <w:docPartPr>
        <w:name w:val="A4E42967644848EB890E8D716CB8C026"/>
        <w:category>
          <w:name w:val="常规"/>
          <w:gallery w:val="placeholder"/>
        </w:category>
        <w:types>
          <w:type w:val="bbPlcHdr"/>
        </w:types>
        <w:behaviors>
          <w:behavior w:val="content"/>
        </w:behaviors>
        <w:guid w:val="{35C6F46A-F644-4C0A-AC0A-C47A42C8C034}"/>
      </w:docPartPr>
      <w:docPartBody>
        <w:p w:rsidR="008D62EF" w:rsidRDefault="008D62EF">
          <w:pPr>
            <w:pStyle w:val="A4E42967644848EB890E8D716CB8C026"/>
          </w:pPr>
          <w:r w:rsidRPr="00C63B67">
            <w:rPr>
              <w:rStyle w:val="placeholder1Char"/>
            </w:rPr>
            <w:t>__________</w:t>
          </w:r>
        </w:p>
      </w:docPartBody>
    </w:docPart>
    <w:docPart>
      <w:docPartPr>
        <w:name w:val="58D4C47A74B4427D9495C069C14C5DFE"/>
        <w:category>
          <w:name w:val="常规"/>
          <w:gallery w:val="placeholder"/>
        </w:category>
        <w:types>
          <w:type w:val="bbPlcHdr"/>
        </w:types>
        <w:behaviors>
          <w:behavior w:val="content"/>
        </w:behaviors>
        <w:guid w:val="{2CFF8ABE-91E8-4C56-8FC8-7F238CED8F82}"/>
      </w:docPartPr>
      <w:docPartBody>
        <w:p w:rsidR="008D62EF" w:rsidRDefault="008D62EF">
          <w:pPr>
            <w:pStyle w:val="58D4C47A74B4427D9495C069C14C5DFE"/>
          </w:pPr>
          <w:r w:rsidRPr="008F432C">
            <w:rPr>
              <w:rStyle w:val="placeholder1Char"/>
            </w:rPr>
            <w:t>选择</w:t>
          </w:r>
        </w:p>
      </w:docPartBody>
    </w:docPart>
    <w:docPart>
      <w:docPartPr>
        <w:name w:val="5F18F49FBB4B4F2284C47A0AEC756575"/>
        <w:category>
          <w:name w:val="常规"/>
          <w:gallery w:val="placeholder"/>
        </w:category>
        <w:types>
          <w:type w:val="bbPlcHdr"/>
        </w:types>
        <w:behaviors>
          <w:behavior w:val="content"/>
        </w:behaviors>
        <w:guid w:val="{15446199-CB68-4BD5-885E-B60D7C6EF206}"/>
      </w:docPartPr>
      <w:docPartBody>
        <w:p w:rsidR="008D62EF" w:rsidRDefault="008D62EF">
          <w:pPr>
            <w:pStyle w:val="5F18F49FBB4B4F2284C47A0AEC756575"/>
          </w:pPr>
          <w:r w:rsidRPr="00C63B67">
            <w:rPr>
              <w:rStyle w:val="placeholder1Char"/>
            </w:rPr>
            <w:t>__________</w:t>
          </w:r>
        </w:p>
      </w:docPartBody>
    </w:docPart>
    <w:docPart>
      <w:docPartPr>
        <w:name w:val="6EAD51C7AE324E8ABC5AB7232E14A527"/>
        <w:category>
          <w:name w:val="常规"/>
          <w:gallery w:val="placeholder"/>
        </w:category>
        <w:types>
          <w:type w:val="bbPlcHdr"/>
        </w:types>
        <w:behaviors>
          <w:behavior w:val="content"/>
        </w:behaviors>
        <w:guid w:val="{D3C066CF-D9DF-490B-B666-BB69E430546E}"/>
      </w:docPartPr>
      <w:docPartBody>
        <w:p w:rsidR="008D62EF" w:rsidRDefault="008D62EF">
          <w:pPr>
            <w:pStyle w:val="6EAD51C7AE324E8ABC5AB7232E14A527"/>
          </w:pPr>
          <w:r w:rsidRPr="008F432C">
            <w:rPr>
              <w:rStyle w:val="placeholder1Char"/>
            </w:rPr>
            <w:t>选择</w:t>
          </w:r>
        </w:p>
      </w:docPartBody>
    </w:docPart>
    <w:docPart>
      <w:docPartPr>
        <w:name w:val="BAC623C2EBB143369E4DF197A616DB9E"/>
        <w:category>
          <w:name w:val="常规"/>
          <w:gallery w:val="placeholder"/>
        </w:category>
        <w:types>
          <w:type w:val="bbPlcHdr"/>
        </w:types>
        <w:behaviors>
          <w:behavior w:val="content"/>
        </w:behaviors>
        <w:guid w:val="{44EB3AF9-399D-40F5-A172-1699CB05B378}"/>
      </w:docPartPr>
      <w:docPartBody>
        <w:p w:rsidR="008D62EF" w:rsidRDefault="008D62EF">
          <w:pPr>
            <w:pStyle w:val="BAC623C2EBB143369E4DF197A616DB9E"/>
          </w:pPr>
          <w:r w:rsidRPr="00C63B67">
            <w:rPr>
              <w:rStyle w:val="placeholder1Char"/>
            </w:rPr>
            <w:t>__________</w:t>
          </w:r>
        </w:p>
      </w:docPartBody>
    </w:docPart>
    <w:docPart>
      <w:docPartPr>
        <w:name w:val="CB53A5FB92644DAB831EA64C4CF4542B"/>
        <w:category>
          <w:name w:val="常规"/>
          <w:gallery w:val="placeholder"/>
        </w:category>
        <w:types>
          <w:type w:val="bbPlcHdr"/>
        </w:types>
        <w:behaviors>
          <w:behavior w:val="content"/>
        </w:behaviors>
        <w:guid w:val="{B7DF0457-9042-4F27-B2F9-0F35FC77E64E}"/>
      </w:docPartPr>
      <w:docPartBody>
        <w:p w:rsidR="008D62EF" w:rsidRDefault="008D62EF">
          <w:pPr>
            <w:pStyle w:val="CB53A5FB92644DAB831EA64C4CF4542B"/>
          </w:pPr>
          <w:r w:rsidRPr="008F432C">
            <w:rPr>
              <w:rStyle w:val="placeholder1Char"/>
            </w:rPr>
            <w:t>选择</w:t>
          </w:r>
        </w:p>
      </w:docPartBody>
    </w:docPart>
    <w:docPart>
      <w:docPartPr>
        <w:name w:val="44C388D673D8496787DE5778645DC505"/>
        <w:category>
          <w:name w:val="常规"/>
          <w:gallery w:val="placeholder"/>
        </w:category>
        <w:types>
          <w:type w:val="bbPlcHdr"/>
        </w:types>
        <w:behaviors>
          <w:behavior w:val="content"/>
        </w:behaviors>
        <w:guid w:val="{B641749A-6871-478D-BC41-CB5EBF2546F8}"/>
      </w:docPartPr>
      <w:docPartBody>
        <w:p w:rsidR="008D62EF" w:rsidRDefault="008D62EF">
          <w:pPr>
            <w:pStyle w:val="44C388D673D8496787DE5778645DC505"/>
          </w:pPr>
          <w:r w:rsidRPr="00C63B67">
            <w:rPr>
              <w:rStyle w:val="placeholder1Char"/>
            </w:rPr>
            <w:t>__________</w:t>
          </w:r>
        </w:p>
      </w:docPartBody>
    </w:docPart>
    <w:docPart>
      <w:docPartPr>
        <w:name w:val="95D31A395B83499BAE9C52396F5BB1A6"/>
        <w:category>
          <w:name w:val="常规"/>
          <w:gallery w:val="placeholder"/>
        </w:category>
        <w:types>
          <w:type w:val="bbPlcHdr"/>
        </w:types>
        <w:behaviors>
          <w:behavior w:val="content"/>
        </w:behaviors>
        <w:guid w:val="{51DC4EB9-3822-4F79-9C6C-718215C54F88}"/>
      </w:docPartPr>
      <w:docPartBody>
        <w:p w:rsidR="008D62EF" w:rsidRDefault="008D62EF">
          <w:pPr>
            <w:pStyle w:val="95D31A395B83499BAE9C52396F5BB1A6"/>
          </w:pPr>
          <w:r w:rsidRPr="008F432C">
            <w:rPr>
              <w:rStyle w:val="placeholder1Char"/>
            </w:rPr>
            <w:t>选择</w:t>
          </w:r>
        </w:p>
      </w:docPartBody>
    </w:docPart>
    <w:docPart>
      <w:docPartPr>
        <w:name w:val="5AFDEC575FBB4AF08471F21B63A5BB39"/>
        <w:category>
          <w:name w:val="常规"/>
          <w:gallery w:val="placeholder"/>
        </w:category>
        <w:types>
          <w:type w:val="bbPlcHdr"/>
        </w:types>
        <w:behaviors>
          <w:behavior w:val="content"/>
        </w:behaviors>
        <w:guid w:val="{0AFCE7AF-597E-45AE-9169-FE4D50AED292}"/>
      </w:docPartPr>
      <w:docPartBody>
        <w:p w:rsidR="008D62EF" w:rsidRDefault="008D62EF">
          <w:pPr>
            <w:pStyle w:val="5AFDEC575FBB4AF08471F21B63A5BB39"/>
          </w:pPr>
          <w:r w:rsidRPr="00C63B67">
            <w:rPr>
              <w:rStyle w:val="placeholder1Char"/>
            </w:rPr>
            <w:t>__________</w:t>
          </w:r>
        </w:p>
      </w:docPartBody>
    </w:docPart>
    <w:docPart>
      <w:docPartPr>
        <w:name w:val="67A052F71F0543E29A4EC274364FFA9F"/>
        <w:category>
          <w:name w:val="常规"/>
          <w:gallery w:val="placeholder"/>
        </w:category>
        <w:types>
          <w:type w:val="bbPlcHdr"/>
        </w:types>
        <w:behaviors>
          <w:behavior w:val="content"/>
        </w:behaviors>
        <w:guid w:val="{0E9BA0B7-4794-431D-B5DA-F24FD91501F7}"/>
      </w:docPartPr>
      <w:docPartBody>
        <w:p w:rsidR="008D62EF" w:rsidRDefault="008D62EF">
          <w:pPr>
            <w:pStyle w:val="67A052F71F0543E29A4EC274364FFA9F"/>
          </w:pPr>
          <w:r w:rsidRPr="008F432C">
            <w:rPr>
              <w:rStyle w:val="placeholder1Char"/>
            </w:rPr>
            <w:t>选择</w:t>
          </w:r>
        </w:p>
      </w:docPartBody>
    </w:docPart>
    <w:docPart>
      <w:docPartPr>
        <w:name w:val="D349DAEE42DE46E18A23AE3FDD506ABA"/>
        <w:category>
          <w:name w:val="常规"/>
          <w:gallery w:val="placeholder"/>
        </w:category>
        <w:types>
          <w:type w:val="bbPlcHdr"/>
        </w:types>
        <w:behaviors>
          <w:behavior w:val="content"/>
        </w:behaviors>
        <w:guid w:val="{587B4E7A-50EB-42C5-84AD-9D0029F76E06}"/>
      </w:docPartPr>
      <w:docPartBody>
        <w:p w:rsidR="008D62EF" w:rsidRDefault="008D62EF">
          <w:pPr>
            <w:pStyle w:val="D349DAEE42DE46E18A23AE3FDD506ABA"/>
          </w:pPr>
          <w:r w:rsidRPr="00C63B67">
            <w:rPr>
              <w:rStyle w:val="placeholder1Char"/>
            </w:rPr>
            <w:t>__________</w:t>
          </w:r>
        </w:p>
      </w:docPartBody>
    </w:docPart>
    <w:docPart>
      <w:docPartPr>
        <w:name w:val="D466D4A47EEF459598E4906AF693E2E9"/>
        <w:category>
          <w:name w:val="常规"/>
          <w:gallery w:val="placeholder"/>
        </w:category>
        <w:types>
          <w:type w:val="bbPlcHdr"/>
        </w:types>
        <w:behaviors>
          <w:behavior w:val="content"/>
        </w:behaviors>
        <w:guid w:val="{C75A2BF6-7836-4F29-9D97-A0E4973ABFC1}"/>
      </w:docPartPr>
      <w:docPartBody>
        <w:p w:rsidR="008D62EF" w:rsidRDefault="008D62EF">
          <w:pPr>
            <w:pStyle w:val="D466D4A47EEF459598E4906AF693E2E9"/>
          </w:pPr>
          <w:r w:rsidRPr="008F432C">
            <w:rPr>
              <w:rStyle w:val="placeholder1Char"/>
            </w:rPr>
            <w:t>选择</w:t>
          </w:r>
        </w:p>
      </w:docPartBody>
    </w:docPart>
    <w:docPart>
      <w:docPartPr>
        <w:name w:val="12A86DE20A054DE89503A43A62437754"/>
        <w:category>
          <w:name w:val="常规"/>
          <w:gallery w:val="placeholder"/>
        </w:category>
        <w:types>
          <w:type w:val="bbPlcHdr"/>
        </w:types>
        <w:behaviors>
          <w:behavior w:val="content"/>
        </w:behaviors>
        <w:guid w:val="{ADA8A11F-51F8-44CB-8D52-CA333288ADDD}"/>
      </w:docPartPr>
      <w:docPartBody>
        <w:p w:rsidR="008D62EF" w:rsidRDefault="008D62EF">
          <w:pPr>
            <w:pStyle w:val="12A86DE20A054DE89503A43A62437754"/>
          </w:pPr>
          <w:r w:rsidRPr="00C63B67">
            <w:rPr>
              <w:rStyle w:val="placeholder1Char"/>
            </w:rPr>
            <w:t>__________</w:t>
          </w:r>
        </w:p>
      </w:docPartBody>
    </w:docPart>
    <w:docPart>
      <w:docPartPr>
        <w:name w:val="2762C93C455843F4A7394155E5FCF9AB"/>
        <w:category>
          <w:name w:val="常规"/>
          <w:gallery w:val="placeholder"/>
        </w:category>
        <w:types>
          <w:type w:val="bbPlcHdr"/>
        </w:types>
        <w:behaviors>
          <w:behavior w:val="content"/>
        </w:behaviors>
        <w:guid w:val="{89E8D5A8-B26D-4048-97B1-DA30C81EE9EE}"/>
      </w:docPartPr>
      <w:docPartBody>
        <w:p w:rsidR="008D62EF" w:rsidRDefault="008D62EF">
          <w:pPr>
            <w:pStyle w:val="2762C93C455843F4A7394155E5FCF9AB"/>
          </w:pPr>
          <w:r w:rsidRPr="008F432C">
            <w:rPr>
              <w:rStyle w:val="placeholder1Char"/>
            </w:rPr>
            <w:t>选择</w:t>
          </w:r>
        </w:p>
      </w:docPartBody>
    </w:docPart>
    <w:docPart>
      <w:docPartPr>
        <w:name w:val="6591388650314F14B48912B813E517C0"/>
        <w:category>
          <w:name w:val="常规"/>
          <w:gallery w:val="placeholder"/>
        </w:category>
        <w:types>
          <w:type w:val="bbPlcHdr"/>
        </w:types>
        <w:behaviors>
          <w:behavior w:val="content"/>
        </w:behaviors>
        <w:guid w:val="{A2B99468-496F-4103-B624-9C13A08448EC}"/>
      </w:docPartPr>
      <w:docPartBody>
        <w:p w:rsidR="008D62EF" w:rsidRDefault="008D62EF">
          <w:pPr>
            <w:pStyle w:val="6591388650314F14B48912B813E517C0"/>
          </w:pPr>
          <w:r w:rsidRPr="00C63B67">
            <w:rPr>
              <w:rStyle w:val="placeholder1Char"/>
            </w:rPr>
            <w:t>__________</w:t>
          </w:r>
        </w:p>
      </w:docPartBody>
    </w:docPart>
    <w:docPart>
      <w:docPartPr>
        <w:name w:val="053F48CCA1D1421092F218A036DA10F4"/>
        <w:category>
          <w:name w:val="常规"/>
          <w:gallery w:val="placeholder"/>
        </w:category>
        <w:types>
          <w:type w:val="bbPlcHdr"/>
        </w:types>
        <w:behaviors>
          <w:behavior w:val="content"/>
        </w:behaviors>
        <w:guid w:val="{6A589289-2980-4D7C-8D15-403A377E8F19}"/>
      </w:docPartPr>
      <w:docPartBody>
        <w:p w:rsidR="008D62EF" w:rsidRDefault="008D62EF">
          <w:pPr>
            <w:pStyle w:val="053F48CCA1D1421092F218A036DA10F4"/>
          </w:pPr>
          <w:r w:rsidRPr="00C63B67">
            <w:rPr>
              <w:rStyle w:val="placeholder1Char"/>
            </w:rPr>
            <w:t>____________</w:t>
          </w:r>
        </w:p>
      </w:docPartBody>
    </w:docPart>
    <w:docPart>
      <w:docPartPr>
        <w:name w:val="4F1BAC76C4E4434F89AB341E6E4307B2"/>
        <w:category>
          <w:name w:val="常规"/>
          <w:gallery w:val="placeholder"/>
        </w:category>
        <w:types>
          <w:type w:val="bbPlcHdr"/>
        </w:types>
        <w:behaviors>
          <w:behavior w:val="content"/>
        </w:behaviors>
        <w:guid w:val="{DE81161A-5FF8-4345-A59B-EA75A9D0B943}"/>
      </w:docPartPr>
      <w:docPartBody>
        <w:p w:rsidR="008D62EF" w:rsidRDefault="008D62EF">
          <w:pPr>
            <w:pStyle w:val="4F1BAC76C4E4434F89AB341E6E4307B2"/>
          </w:pPr>
          <w:r w:rsidRPr="00C63B67">
            <w:rPr>
              <w:rStyle w:val="placeholder1Char"/>
            </w:rPr>
            <w:t>____________</w:t>
          </w:r>
        </w:p>
      </w:docPartBody>
    </w:docPart>
    <w:docPart>
      <w:docPartPr>
        <w:name w:val="DDA02BAC5D52463ABACE708CABA1C0F8"/>
        <w:category>
          <w:name w:val="常规"/>
          <w:gallery w:val="placeholder"/>
        </w:category>
        <w:types>
          <w:type w:val="bbPlcHdr"/>
        </w:types>
        <w:behaviors>
          <w:behavior w:val="content"/>
        </w:behaviors>
        <w:guid w:val="{F589AFF8-838A-4027-ACAF-1F727C252565}"/>
      </w:docPartPr>
      <w:docPartBody>
        <w:p w:rsidR="008D62EF" w:rsidRDefault="008D62EF">
          <w:pPr>
            <w:pStyle w:val="DDA02BAC5D52463ABACE708CABA1C0F8"/>
          </w:pPr>
          <w:r w:rsidRPr="00C63B67">
            <w:rPr>
              <w:rStyle w:val="placeholder1Char"/>
            </w:rPr>
            <w:t>________</w:t>
          </w:r>
        </w:p>
      </w:docPartBody>
    </w:docPart>
    <w:docPart>
      <w:docPartPr>
        <w:name w:val="393C3D7C89EF4D5B9AEC8BBA59F3A000"/>
        <w:category>
          <w:name w:val="常规"/>
          <w:gallery w:val="placeholder"/>
        </w:category>
        <w:types>
          <w:type w:val="bbPlcHdr"/>
        </w:types>
        <w:behaviors>
          <w:behavior w:val="content"/>
        </w:behaviors>
        <w:guid w:val="{A3E5882C-FE63-44D8-B0CA-B89E5CC09DF9}"/>
      </w:docPartPr>
      <w:docPartBody>
        <w:p w:rsidR="008D62EF" w:rsidRDefault="008D62EF">
          <w:pPr>
            <w:pStyle w:val="393C3D7C89EF4D5B9AEC8BBA59F3A000"/>
          </w:pPr>
          <w:r w:rsidRPr="00C63B67">
            <w:rPr>
              <w:rStyle w:val="placeholder1Char"/>
            </w:rPr>
            <w:t>选择</w:t>
          </w:r>
        </w:p>
      </w:docPartBody>
    </w:docPart>
    <w:docPart>
      <w:docPartPr>
        <w:name w:val="D31324EBC4BF4880A3E756DE700CDDCE"/>
        <w:category>
          <w:name w:val="常规"/>
          <w:gallery w:val="placeholder"/>
        </w:category>
        <w:types>
          <w:type w:val="bbPlcHdr"/>
        </w:types>
        <w:behaviors>
          <w:behavior w:val="content"/>
        </w:behaviors>
        <w:guid w:val="{AF0AB03B-3E39-49D0-A796-9E650CD16360}"/>
      </w:docPartPr>
      <w:docPartBody>
        <w:p w:rsidR="008D62EF" w:rsidRDefault="008D62EF">
          <w:pPr>
            <w:pStyle w:val="D31324EBC4BF4880A3E756DE700CDDCE"/>
          </w:pPr>
          <w:r w:rsidRPr="00C63B67">
            <w:rPr>
              <w:rStyle w:val="placeholder1Char"/>
            </w:rPr>
            <w:t>____________</w:t>
          </w:r>
        </w:p>
      </w:docPartBody>
    </w:docPart>
    <w:docPart>
      <w:docPartPr>
        <w:name w:val="78C6BC0D894040AC943118102434DFAC"/>
        <w:category>
          <w:name w:val="常规"/>
          <w:gallery w:val="placeholder"/>
        </w:category>
        <w:types>
          <w:type w:val="bbPlcHdr"/>
        </w:types>
        <w:behaviors>
          <w:behavior w:val="content"/>
        </w:behaviors>
        <w:guid w:val="{0A2435B8-1116-4CC6-BFAC-F7DC199EACF3}"/>
      </w:docPartPr>
      <w:docPartBody>
        <w:p w:rsidR="008D62EF" w:rsidRDefault="008D62EF">
          <w:pPr>
            <w:pStyle w:val="78C6BC0D894040AC943118102434DFAC"/>
          </w:pPr>
          <w:r w:rsidRPr="00C63B67">
            <w:rPr>
              <w:rStyle w:val="placeholder1Char"/>
            </w:rPr>
            <w:t>__________</w:t>
          </w:r>
        </w:p>
      </w:docPartBody>
    </w:docPart>
    <w:docPart>
      <w:docPartPr>
        <w:name w:val="97890B5C17764932ABA8B08777BA4EFB"/>
        <w:category>
          <w:name w:val="常规"/>
          <w:gallery w:val="placeholder"/>
        </w:category>
        <w:types>
          <w:type w:val="bbPlcHdr"/>
        </w:types>
        <w:behaviors>
          <w:behavior w:val="content"/>
        </w:behaviors>
        <w:guid w:val="{7750AA6C-4EA6-44B3-BE2C-17826580AAA1}"/>
      </w:docPartPr>
      <w:docPartBody>
        <w:p w:rsidR="008D62EF" w:rsidRDefault="008D62EF">
          <w:pPr>
            <w:pStyle w:val="97890B5C17764932ABA8B08777BA4EFB"/>
          </w:pPr>
          <w:r w:rsidRPr="00C63B67">
            <w:rPr>
              <w:rStyle w:val="placeholder1Char"/>
            </w:rPr>
            <w:t>________</w:t>
          </w:r>
        </w:p>
      </w:docPartBody>
    </w:docPart>
    <w:docPart>
      <w:docPartPr>
        <w:name w:val="5E158C9D5F05460F9CC67CB40810242C"/>
        <w:category>
          <w:name w:val="常规"/>
          <w:gallery w:val="placeholder"/>
        </w:category>
        <w:types>
          <w:type w:val="bbPlcHdr"/>
        </w:types>
        <w:behaviors>
          <w:behavior w:val="content"/>
        </w:behaviors>
        <w:guid w:val="{A8E498CF-9D36-45D3-8C8C-488A98573397}"/>
      </w:docPartPr>
      <w:docPartBody>
        <w:p w:rsidR="008D62EF" w:rsidRDefault="008D62EF">
          <w:pPr>
            <w:pStyle w:val="5E158C9D5F05460F9CC67CB40810242C"/>
          </w:pPr>
          <w:r w:rsidRPr="00F71542">
            <w:rPr>
              <w:rStyle w:val="placeholder1Char"/>
            </w:rPr>
            <w:t>_____________________________________________</w:t>
          </w:r>
        </w:p>
      </w:docPartBody>
    </w:docPart>
    <w:docPart>
      <w:docPartPr>
        <w:name w:val="473513477BFC49C0B493916D595254AA"/>
        <w:category>
          <w:name w:val="常规"/>
          <w:gallery w:val="placeholder"/>
        </w:category>
        <w:types>
          <w:type w:val="bbPlcHdr"/>
        </w:types>
        <w:behaviors>
          <w:behavior w:val="content"/>
        </w:behaviors>
        <w:guid w:val="{0A2EC79E-7BF3-404E-869A-983D971D110C}"/>
      </w:docPartPr>
      <w:docPartBody>
        <w:p w:rsidR="008D62EF" w:rsidRDefault="008D62EF">
          <w:pPr>
            <w:pStyle w:val="473513477BFC49C0B493916D595254AA"/>
          </w:pPr>
          <w:r w:rsidRPr="00C63B67">
            <w:rPr>
              <w:rStyle w:val="placeholder1Char"/>
            </w:rPr>
            <w:t>________</w:t>
          </w:r>
        </w:p>
      </w:docPartBody>
    </w:docPart>
    <w:docPart>
      <w:docPartPr>
        <w:name w:val="CA07FE9E487942DF91DA313BEF8FFE42"/>
        <w:category>
          <w:name w:val="常规"/>
          <w:gallery w:val="placeholder"/>
        </w:category>
        <w:types>
          <w:type w:val="bbPlcHdr"/>
        </w:types>
        <w:behaviors>
          <w:behavior w:val="content"/>
        </w:behaviors>
        <w:guid w:val="{6BD322CF-AD12-40A7-9A1C-CED0F812E564}"/>
      </w:docPartPr>
      <w:docPartBody>
        <w:p w:rsidR="008D62EF" w:rsidRDefault="008D62EF">
          <w:pPr>
            <w:pStyle w:val="CA07FE9E487942DF91DA313BEF8FFE42"/>
          </w:pPr>
          <w:r w:rsidRPr="00C63B67">
            <w:rPr>
              <w:rStyle w:val="placeholder1Char"/>
            </w:rPr>
            <w:t>__________</w:t>
          </w:r>
        </w:p>
      </w:docPartBody>
    </w:docPart>
    <w:docPart>
      <w:docPartPr>
        <w:name w:val="1D32811A113B4A318DEA7312F67809E7"/>
        <w:category>
          <w:name w:val="常规"/>
          <w:gallery w:val="placeholder"/>
        </w:category>
        <w:types>
          <w:type w:val="bbPlcHdr"/>
        </w:types>
        <w:behaviors>
          <w:behavior w:val="content"/>
        </w:behaviors>
        <w:guid w:val="{ED89F6E3-1A4F-41EC-8A21-F21BB04EF239}"/>
      </w:docPartPr>
      <w:docPartBody>
        <w:p w:rsidR="008D62EF" w:rsidRDefault="008D62EF">
          <w:pPr>
            <w:pStyle w:val="1D32811A113B4A318DEA7312F67809E7"/>
          </w:pPr>
          <w:r w:rsidRPr="00C63B67">
            <w:rPr>
              <w:rStyle w:val="placeholder1Char"/>
            </w:rPr>
            <w:t>________</w:t>
          </w:r>
        </w:p>
      </w:docPartBody>
    </w:docPart>
    <w:docPart>
      <w:docPartPr>
        <w:name w:val="F6C0D0A7CF2B4DF1BFA4CF9FB9122D20"/>
        <w:category>
          <w:name w:val="常规"/>
          <w:gallery w:val="placeholder"/>
        </w:category>
        <w:types>
          <w:type w:val="bbPlcHdr"/>
        </w:types>
        <w:behaviors>
          <w:behavior w:val="content"/>
        </w:behaviors>
        <w:guid w:val="{01E5178D-8948-4C9C-B144-948D7E1E211C}"/>
      </w:docPartPr>
      <w:docPartBody>
        <w:p w:rsidR="008D62EF" w:rsidRDefault="008D62EF">
          <w:pPr>
            <w:pStyle w:val="F6C0D0A7CF2B4DF1BFA4CF9FB9122D20"/>
          </w:pPr>
          <w:r w:rsidRPr="00C63B67">
            <w:rPr>
              <w:rStyle w:val="placeholder1Char"/>
              <w:rFonts w:hint="eastAsia"/>
            </w:rPr>
            <w:t>选择一项</w:t>
          </w:r>
        </w:p>
      </w:docPartBody>
    </w:docPart>
    <w:docPart>
      <w:docPartPr>
        <w:name w:val="09243E8249B24686BB27E2485D2FD9F6"/>
        <w:category>
          <w:name w:val="常规"/>
          <w:gallery w:val="placeholder"/>
        </w:category>
        <w:types>
          <w:type w:val="bbPlcHdr"/>
        </w:types>
        <w:behaviors>
          <w:behavior w:val="content"/>
        </w:behaviors>
        <w:guid w:val="{45BE1A1D-3590-46D2-B46C-02763CA8ACC5}"/>
      </w:docPartPr>
      <w:docPartBody>
        <w:p w:rsidR="008D62EF" w:rsidRDefault="008D62EF">
          <w:pPr>
            <w:pStyle w:val="09243E8249B24686BB27E2485D2FD9F6"/>
          </w:pPr>
          <w:r w:rsidRPr="00C63B67">
            <w:rPr>
              <w:rStyle w:val="placeholder1Char"/>
              <w:rFonts w:hint="eastAsia"/>
            </w:rPr>
            <w:t>选择一项</w:t>
          </w:r>
        </w:p>
      </w:docPartBody>
    </w:docPart>
    <w:docPart>
      <w:docPartPr>
        <w:name w:val="2B3580E7371E4A5D8BCC742ADDCC2188"/>
        <w:category>
          <w:name w:val="常规"/>
          <w:gallery w:val="placeholder"/>
        </w:category>
        <w:types>
          <w:type w:val="bbPlcHdr"/>
        </w:types>
        <w:behaviors>
          <w:behavior w:val="content"/>
        </w:behaviors>
        <w:guid w:val="{143C8F6B-A5D6-4CE4-B2BD-9B27E4B9EADF}"/>
      </w:docPartPr>
      <w:docPartBody>
        <w:p w:rsidR="008D62EF" w:rsidRDefault="008D62EF">
          <w:pPr>
            <w:pStyle w:val="2B3580E7371E4A5D8BCC742ADDCC2188"/>
          </w:pPr>
          <w:r w:rsidRPr="00C63B67">
            <w:rPr>
              <w:rStyle w:val="placeholder1Char"/>
              <w:rFonts w:hint="eastAsia"/>
            </w:rPr>
            <w:t>选择</w:t>
          </w:r>
        </w:p>
      </w:docPartBody>
    </w:docPart>
    <w:docPart>
      <w:docPartPr>
        <w:name w:val="3863E502ED394F9288D60653E0ED1132"/>
        <w:category>
          <w:name w:val="常规"/>
          <w:gallery w:val="placeholder"/>
        </w:category>
        <w:types>
          <w:type w:val="bbPlcHdr"/>
        </w:types>
        <w:behaviors>
          <w:behavior w:val="content"/>
        </w:behaviors>
        <w:guid w:val="{47FE307D-5722-43F7-B304-3A3B58B949ED}"/>
      </w:docPartPr>
      <w:docPartBody>
        <w:p w:rsidR="008D62EF" w:rsidRDefault="008D62EF">
          <w:pPr>
            <w:pStyle w:val="3863E502ED394F9288D60653E0ED1132"/>
          </w:pPr>
          <w:r w:rsidRPr="00C63B67">
            <w:rPr>
              <w:rStyle w:val="placeholder1Char"/>
              <w:rFonts w:hint="eastAsia"/>
            </w:rPr>
            <w:t>选择</w:t>
          </w:r>
        </w:p>
      </w:docPartBody>
    </w:docPart>
    <w:docPart>
      <w:docPartPr>
        <w:name w:val="67062A32FCDE47C7AB9D94693D8DD469"/>
        <w:category>
          <w:name w:val="常规"/>
          <w:gallery w:val="placeholder"/>
        </w:category>
        <w:types>
          <w:type w:val="bbPlcHdr"/>
        </w:types>
        <w:behaviors>
          <w:behavior w:val="content"/>
        </w:behaviors>
        <w:guid w:val="{F37E7A5C-BE06-4894-BA78-DFFB4326C314}"/>
      </w:docPartPr>
      <w:docPartBody>
        <w:p w:rsidR="008D62EF" w:rsidRDefault="008D62EF">
          <w:pPr>
            <w:pStyle w:val="67062A32FCDE47C7AB9D94693D8DD469"/>
          </w:pPr>
          <w:r w:rsidRPr="00C63B67">
            <w:rPr>
              <w:rStyle w:val="placeholder1Char"/>
            </w:rPr>
            <w:t>__________</w:t>
          </w:r>
        </w:p>
      </w:docPartBody>
    </w:docPart>
    <w:docPart>
      <w:docPartPr>
        <w:name w:val="B1CD71AAA2FC4374948DD82E459D676E"/>
        <w:category>
          <w:name w:val="常规"/>
          <w:gallery w:val="placeholder"/>
        </w:category>
        <w:types>
          <w:type w:val="bbPlcHdr"/>
        </w:types>
        <w:behaviors>
          <w:behavior w:val="content"/>
        </w:behaviors>
        <w:guid w:val="{BFF959E2-0C95-4883-95EB-F3637B7CB454}"/>
      </w:docPartPr>
      <w:docPartBody>
        <w:p w:rsidR="008D62EF" w:rsidRDefault="008D62EF">
          <w:pPr>
            <w:pStyle w:val="B1CD71AAA2FC4374948DD82E459D676E"/>
          </w:pPr>
          <w:r w:rsidRPr="00C63B67">
            <w:rPr>
              <w:rStyle w:val="placeholder1Char"/>
            </w:rPr>
            <w:t>__________</w:t>
          </w:r>
        </w:p>
      </w:docPartBody>
    </w:docPart>
    <w:docPart>
      <w:docPartPr>
        <w:name w:val="84CDB7DD57C84F61A98B0DD2D5A5D692"/>
        <w:category>
          <w:name w:val="常规"/>
          <w:gallery w:val="placeholder"/>
        </w:category>
        <w:types>
          <w:type w:val="bbPlcHdr"/>
        </w:types>
        <w:behaviors>
          <w:behavior w:val="content"/>
        </w:behaviors>
        <w:guid w:val="{66B1FDC5-5170-4F9C-96EE-A9576E456E9C}"/>
      </w:docPartPr>
      <w:docPartBody>
        <w:p w:rsidR="008D62EF" w:rsidRDefault="008D62EF">
          <w:pPr>
            <w:pStyle w:val="84CDB7DD57C84F61A98B0DD2D5A5D692"/>
          </w:pPr>
          <w:r w:rsidRPr="00C63B67">
            <w:rPr>
              <w:rStyle w:val="placeholder1Char"/>
            </w:rPr>
            <w:t>__________</w:t>
          </w:r>
        </w:p>
      </w:docPartBody>
    </w:docPart>
    <w:docPart>
      <w:docPartPr>
        <w:name w:val="D64E4964ABBE4B1CA3FE361A0EF3807C"/>
        <w:category>
          <w:name w:val="常规"/>
          <w:gallery w:val="placeholder"/>
        </w:category>
        <w:types>
          <w:type w:val="bbPlcHdr"/>
        </w:types>
        <w:behaviors>
          <w:behavior w:val="content"/>
        </w:behaviors>
        <w:guid w:val="{E4C4DD11-5000-4F67-A7A9-35B65B4B6D11}"/>
      </w:docPartPr>
      <w:docPartBody>
        <w:p w:rsidR="008D62EF" w:rsidRDefault="008D62EF">
          <w:pPr>
            <w:pStyle w:val="D64E4964ABBE4B1CA3FE361A0EF3807C"/>
          </w:pPr>
          <w:r w:rsidRPr="00C63B67">
            <w:rPr>
              <w:rStyle w:val="placeholder1Char"/>
            </w:rPr>
            <w:t>__________</w:t>
          </w:r>
        </w:p>
      </w:docPartBody>
    </w:docPart>
    <w:docPart>
      <w:docPartPr>
        <w:name w:val="6DBAE913FA64405886DEDFC6066525C3"/>
        <w:category>
          <w:name w:val="常规"/>
          <w:gallery w:val="placeholder"/>
        </w:category>
        <w:types>
          <w:type w:val="bbPlcHdr"/>
        </w:types>
        <w:behaviors>
          <w:behavior w:val="content"/>
        </w:behaviors>
        <w:guid w:val="{F421D6CA-39D7-484F-A293-5FAA69279465}"/>
      </w:docPartPr>
      <w:docPartBody>
        <w:p w:rsidR="008D62EF" w:rsidRDefault="008D62EF">
          <w:pPr>
            <w:pStyle w:val="6DBAE913FA64405886DEDFC6066525C3"/>
          </w:pPr>
          <w:r w:rsidRPr="00C63B67">
            <w:rPr>
              <w:rStyle w:val="placeholder1Char"/>
            </w:rPr>
            <w:t>__________</w:t>
          </w:r>
        </w:p>
      </w:docPartBody>
    </w:docPart>
    <w:docPart>
      <w:docPartPr>
        <w:name w:val="A96D6BA5BB794277926333992DF7AB14"/>
        <w:category>
          <w:name w:val="常规"/>
          <w:gallery w:val="placeholder"/>
        </w:category>
        <w:types>
          <w:type w:val="bbPlcHdr"/>
        </w:types>
        <w:behaviors>
          <w:behavior w:val="content"/>
        </w:behaviors>
        <w:guid w:val="{A2094AF0-D511-4428-A49C-57DEE0494149}"/>
      </w:docPartPr>
      <w:docPartBody>
        <w:p w:rsidR="008D62EF" w:rsidRDefault="008D62EF">
          <w:pPr>
            <w:pStyle w:val="A96D6BA5BB794277926333992DF7AB14"/>
          </w:pPr>
          <w:r w:rsidRPr="00C63B67">
            <w:rPr>
              <w:rStyle w:val="placeholder1Char"/>
            </w:rPr>
            <w:t>____________</w:t>
          </w:r>
        </w:p>
      </w:docPartBody>
    </w:docPart>
    <w:docPart>
      <w:docPartPr>
        <w:name w:val="DCB3CA7336B546EBBC1BBE35BE81E56E"/>
        <w:category>
          <w:name w:val="常规"/>
          <w:gallery w:val="placeholder"/>
        </w:category>
        <w:types>
          <w:type w:val="bbPlcHdr"/>
        </w:types>
        <w:behaviors>
          <w:behavior w:val="content"/>
        </w:behaviors>
        <w:guid w:val="{AD997BE2-1C28-45A0-B5FA-42AC29B234F8}"/>
      </w:docPartPr>
      <w:docPartBody>
        <w:p w:rsidR="008D62EF" w:rsidRDefault="008D62EF">
          <w:pPr>
            <w:pStyle w:val="DCB3CA7336B546EBBC1BBE35BE81E56E"/>
          </w:pPr>
          <w:r w:rsidRPr="00C63B67">
            <w:rPr>
              <w:rStyle w:val="placeholder1Char"/>
              <w:rFonts w:hint="eastAsia"/>
            </w:rPr>
            <w:t>选择</w:t>
          </w:r>
        </w:p>
      </w:docPartBody>
    </w:docPart>
    <w:docPart>
      <w:docPartPr>
        <w:name w:val="987EF890F0DF4214987F5764026F551C"/>
        <w:category>
          <w:name w:val="常规"/>
          <w:gallery w:val="placeholder"/>
        </w:category>
        <w:types>
          <w:type w:val="bbPlcHdr"/>
        </w:types>
        <w:behaviors>
          <w:behavior w:val="content"/>
        </w:behaviors>
        <w:guid w:val="{510AA9BC-D883-4BFE-A7C5-E76CE5968DE6}"/>
      </w:docPartPr>
      <w:docPartBody>
        <w:p w:rsidR="008D62EF" w:rsidRDefault="008D62EF">
          <w:pPr>
            <w:pStyle w:val="987EF890F0DF4214987F5764026F551C"/>
          </w:pPr>
          <w:r w:rsidRPr="00C63B67">
            <w:rPr>
              <w:rStyle w:val="placeholder1Char"/>
            </w:rPr>
            <w:t>__________</w:t>
          </w:r>
        </w:p>
      </w:docPartBody>
    </w:docPart>
    <w:docPart>
      <w:docPartPr>
        <w:name w:val="D91D18DE64414CEDB0B087BBC3D33011"/>
        <w:category>
          <w:name w:val="常规"/>
          <w:gallery w:val="placeholder"/>
        </w:category>
        <w:types>
          <w:type w:val="bbPlcHdr"/>
        </w:types>
        <w:behaviors>
          <w:behavior w:val="content"/>
        </w:behaviors>
        <w:guid w:val="{524C06EF-C9BA-457B-9612-6CB31D3C8C2E}"/>
      </w:docPartPr>
      <w:docPartBody>
        <w:p w:rsidR="008D62EF" w:rsidRDefault="008D62EF">
          <w:pPr>
            <w:pStyle w:val="D91D18DE64414CEDB0B087BBC3D33011"/>
          </w:pPr>
          <w:r w:rsidRPr="00C63B67">
            <w:rPr>
              <w:rStyle w:val="placeholder1Char"/>
            </w:rPr>
            <w:t>__________</w:t>
          </w:r>
        </w:p>
      </w:docPartBody>
    </w:docPart>
    <w:docPart>
      <w:docPartPr>
        <w:name w:val="4EE37D5203964888A576256A021E64DC"/>
        <w:category>
          <w:name w:val="常规"/>
          <w:gallery w:val="placeholder"/>
        </w:category>
        <w:types>
          <w:type w:val="bbPlcHdr"/>
        </w:types>
        <w:behaviors>
          <w:behavior w:val="content"/>
        </w:behaviors>
        <w:guid w:val="{80D716FA-A768-4EA8-82BF-2818A1CA5A75}"/>
      </w:docPartPr>
      <w:docPartBody>
        <w:p w:rsidR="008D62EF" w:rsidRDefault="008D62EF">
          <w:pPr>
            <w:pStyle w:val="4EE37D5203964888A576256A021E64DC"/>
          </w:pPr>
          <w:r w:rsidRPr="00C63B67">
            <w:rPr>
              <w:rStyle w:val="placeholder1Char"/>
              <w:rFonts w:hint="eastAsia"/>
            </w:rPr>
            <w:t>选择</w:t>
          </w:r>
        </w:p>
      </w:docPartBody>
    </w:docPart>
    <w:docPart>
      <w:docPartPr>
        <w:name w:val="3216D2311AC04575945D818E92D55EFA"/>
        <w:category>
          <w:name w:val="常规"/>
          <w:gallery w:val="placeholder"/>
        </w:category>
        <w:types>
          <w:type w:val="bbPlcHdr"/>
        </w:types>
        <w:behaviors>
          <w:behavior w:val="content"/>
        </w:behaviors>
        <w:guid w:val="{69A1A88F-8E5F-41B8-B6BC-6FC959978AAD}"/>
      </w:docPartPr>
      <w:docPartBody>
        <w:p w:rsidR="008D62EF" w:rsidRDefault="008D62EF">
          <w:pPr>
            <w:pStyle w:val="3216D2311AC04575945D818E92D55EFA"/>
          </w:pPr>
          <w:r w:rsidRPr="00C63B67">
            <w:rPr>
              <w:rStyle w:val="placeholder1Char"/>
              <w:rFonts w:hint="eastAsia"/>
            </w:rPr>
            <w:t>选择</w:t>
          </w:r>
        </w:p>
      </w:docPartBody>
    </w:docPart>
    <w:docPart>
      <w:docPartPr>
        <w:name w:val="BF50D50C60444B8FB8BEA587AC2C3366"/>
        <w:category>
          <w:name w:val="常规"/>
          <w:gallery w:val="placeholder"/>
        </w:category>
        <w:types>
          <w:type w:val="bbPlcHdr"/>
        </w:types>
        <w:behaviors>
          <w:behavior w:val="content"/>
        </w:behaviors>
        <w:guid w:val="{70827433-A27F-4B13-A8AE-6751A243597C}"/>
      </w:docPartPr>
      <w:docPartBody>
        <w:p w:rsidR="008D62EF" w:rsidRDefault="008D62EF">
          <w:pPr>
            <w:pStyle w:val="BF50D50C60444B8FB8BEA587AC2C3366"/>
          </w:pPr>
          <w:r w:rsidRPr="00C63B67">
            <w:rPr>
              <w:rStyle w:val="placeholder1Char"/>
            </w:rPr>
            <w:t>__________</w:t>
          </w:r>
        </w:p>
      </w:docPartBody>
    </w:docPart>
    <w:docPart>
      <w:docPartPr>
        <w:name w:val="ECE35B99A6E349D68B53C6B294F7077A"/>
        <w:category>
          <w:name w:val="常规"/>
          <w:gallery w:val="placeholder"/>
        </w:category>
        <w:types>
          <w:type w:val="bbPlcHdr"/>
        </w:types>
        <w:behaviors>
          <w:behavior w:val="content"/>
        </w:behaviors>
        <w:guid w:val="{50068368-7BF0-41F7-AAFA-291971F4CD22}"/>
      </w:docPartPr>
      <w:docPartBody>
        <w:p w:rsidR="008D62EF" w:rsidRDefault="008D62EF">
          <w:pPr>
            <w:pStyle w:val="ECE35B99A6E349D68B53C6B294F7077A"/>
          </w:pPr>
          <w:r w:rsidRPr="00C63B67">
            <w:rPr>
              <w:rStyle w:val="placeholder1Char"/>
            </w:rPr>
            <w:t>__________</w:t>
          </w:r>
        </w:p>
      </w:docPartBody>
    </w:docPart>
    <w:docPart>
      <w:docPartPr>
        <w:name w:val="584D0846913A42AFB4BC50B7152BF47C"/>
        <w:category>
          <w:name w:val="常规"/>
          <w:gallery w:val="placeholder"/>
        </w:category>
        <w:types>
          <w:type w:val="bbPlcHdr"/>
        </w:types>
        <w:behaviors>
          <w:behavior w:val="content"/>
        </w:behaviors>
        <w:guid w:val="{2E4B63B6-0743-41F1-8D5C-E30CDD507722}"/>
      </w:docPartPr>
      <w:docPartBody>
        <w:p w:rsidR="008D62EF" w:rsidRDefault="008D62EF">
          <w:pPr>
            <w:pStyle w:val="584D0846913A42AFB4BC50B7152BF47C"/>
          </w:pPr>
          <w:r w:rsidRPr="00425093">
            <w:rPr>
              <w:rStyle w:val="placeholder1Char"/>
            </w:rPr>
            <w:t>_____________________________________________</w:t>
          </w:r>
        </w:p>
      </w:docPartBody>
    </w:docPart>
    <w:docPart>
      <w:docPartPr>
        <w:name w:val="BD8609FA51724787A1994D6D1342C27C"/>
        <w:category>
          <w:name w:val="常规"/>
          <w:gallery w:val="placeholder"/>
        </w:category>
        <w:types>
          <w:type w:val="bbPlcHdr"/>
        </w:types>
        <w:behaviors>
          <w:behavior w:val="content"/>
        </w:behaviors>
        <w:guid w:val="{4C348FEA-C5C5-46B2-B9FE-625C5801AC5F}"/>
      </w:docPartPr>
      <w:docPartBody>
        <w:p w:rsidR="008D62EF" w:rsidRDefault="008D62EF">
          <w:pPr>
            <w:pStyle w:val="BD8609FA51724787A1994D6D1342C27C"/>
          </w:pPr>
          <w:r w:rsidRPr="00C63B67">
            <w:rPr>
              <w:rStyle w:val="placeholder1Char"/>
            </w:rPr>
            <w:t>__________</w:t>
          </w:r>
        </w:p>
      </w:docPartBody>
    </w:docPart>
    <w:docPart>
      <w:docPartPr>
        <w:name w:val="78405C9BDD974A29A961267A1E22E491"/>
        <w:category>
          <w:name w:val="常规"/>
          <w:gallery w:val="placeholder"/>
        </w:category>
        <w:types>
          <w:type w:val="bbPlcHdr"/>
        </w:types>
        <w:behaviors>
          <w:behavior w:val="content"/>
        </w:behaviors>
        <w:guid w:val="{3305ED46-F8C1-45E4-9C48-055ABF8DD733}"/>
      </w:docPartPr>
      <w:docPartBody>
        <w:p w:rsidR="008D62EF" w:rsidRDefault="008D62EF">
          <w:pPr>
            <w:pStyle w:val="78405C9BDD974A29A961267A1E22E491"/>
          </w:pPr>
          <w:r w:rsidRPr="00C63B67">
            <w:rPr>
              <w:rStyle w:val="placeholder1Char"/>
            </w:rPr>
            <w:t>__________</w:t>
          </w:r>
        </w:p>
      </w:docPartBody>
    </w:docPart>
    <w:docPart>
      <w:docPartPr>
        <w:name w:val="B5D458326CDA479782EA196F21B0AE65"/>
        <w:category>
          <w:name w:val="常规"/>
          <w:gallery w:val="placeholder"/>
        </w:category>
        <w:types>
          <w:type w:val="bbPlcHdr"/>
        </w:types>
        <w:behaviors>
          <w:behavior w:val="content"/>
        </w:behaviors>
        <w:guid w:val="{FC354E13-8264-4824-B4F4-FBCDECE2464A}"/>
      </w:docPartPr>
      <w:docPartBody>
        <w:p w:rsidR="008D62EF" w:rsidRDefault="008D62EF">
          <w:pPr>
            <w:pStyle w:val="B5D458326CDA479782EA196F21B0AE65"/>
          </w:pPr>
          <w:r w:rsidRPr="00C63B67">
            <w:rPr>
              <w:rStyle w:val="placeholder1Char"/>
            </w:rPr>
            <w:t>__________</w:t>
          </w:r>
        </w:p>
      </w:docPartBody>
    </w:docPart>
    <w:docPart>
      <w:docPartPr>
        <w:name w:val="D98C7B140E504A3B82A11E8B54B553C7"/>
        <w:category>
          <w:name w:val="常规"/>
          <w:gallery w:val="placeholder"/>
        </w:category>
        <w:types>
          <w:type w:val="bbPlcHdr"/>
        </w:types>
        <w:behaviors>
          <w:behavior w:val="content"/>
        </w:behaviors>
        <w:guid w:val="{A5A184CE-E400-466D-97EE-0697509C2CE1}"/>
      </w:docPartPr>
      <w:docPartBody>
        <w:p w:rsidR="008D62EF" w:rsidRDefault="008D62EF">
          <w:pPr>
            <w:pStyle w:val="D98C7B140E504A3B82A11E8B54B553C7"/>
          </w:pPr>
          <w:r w:rsidRPr="00C63B67">
            <w:rPr>
              <w:rStyle w:val="placeholder1Char"/>
            </w:rPr>
            <w:t>__________</w:t>
          </w:r>
        </w:p>
      </w:docPartBody>
    </w:docPart>
    <w:docPart>
      <w:docPartPr>
        <w:name w:val="5270452A8FA5496ABF2E09620B10461F"/>
        <w:category>
          <w:name w:val="常规"/>
          <w:gallery w:val="placeholder"/>
        </w:category>
        <w:types>
          <w:type w:val="bbPlcHdr"/>
        </w:types>
        <w:behaviors>
          <w:behavior w:val="content"/>
        </w:behaviors>
        <w:guid w:val="{9990501A-D021-405D-B9BC-2F36F1AE2B62}"/>
      </w:docPartPr>
      <w:docPartBody>
        <w:p w:rsidR="008D62EF" w:rsidRDefault="008D62EF">
          <w:pPr>
            <w:pStyle w:val="5270452A8FA5496ABF2E09620B10461F"/>
          </w:pPr>
          <w:r w:rsidRPr="00C63B67">
            <w:rPr>
              <w:rStyle w:val="placeholder1Char"/>
            </w:rPr>
            <w:t>__________</w:t>
          </w:r>
        </w:p>
      </w:docPartBody>
    </w:docPart>
    <w:docPart>
      <w:docPartPr>
        <w:name w:val="0AC4C719A596422A8CD92E17B417474B"/>
        <w:category>
          <w:name w:val="常规"/>
          <w:gallery w:val="placeholder"/>
        </w:category>
        <w:types>
          <w:type w:val="bbPlcHdr"/>
        </w:types>
        <w:behaviors>
          <w:behavior w:val="content"/>
        </w:behaviors>
        <w:guid w:val="{3B591851-5CC1-451E-B81E-D7F1F5B389D3}"/>
      </w:docPartPr>
      <w:docPartBody>
        <w:p w:rsidR="008D62EF" w:rsidRDefault="008D62EF">
          <w:pPr>
            <w:pStyle w:val="0AC4C719A596422A8CD92E17B417474B"/>
          </w:pPr>
          <w:r w:rsidRPr="00C63B67">
            <w:rPr>
              <w:rStyle w:val="placeholder1Char"/>
            </w:rPr>
            <w:t>__________</w:t>
          </w:r>
        </w:p>
      </w:docPartBody>
    </w:docPart>
    <w:docPart>
      <w:docPartPr>
        <w:name w:val="9C12A677FAB744BCA2D8165A4B4200D1"/>
        <w:category>
          <w:name w:val="常规"/>
          <w:gallery w:val="placeholder"/>
        </w:category>
        <w:types>
          <w:type w:val="bbPlcHdr"/>
        </w:types>
        <w:behaviors>
          <w:behavior w:val="content"/>
        </w:behaviors>
        <w:guid w:val="{8200D9EE-48D6-4F3B-811E-DC860B2AF2A7}"/>
      </w:docPartPr>
      <w:docPartBody>
        <w:p w:rsidR="008D62EF" w:rsidRDefault="008D62EF">
          <w:pPr>
            <w:pStyle w:val="9C12A677FAB744BCA2D8165A4B4200D1"/>
          </w:pPr>
          <w:r w:rsidRPr="00C63B67">
            <w:rPr>
              <w:rStyle w:val="placeholder1Char"/>
            </w:rPr>
            <w:t>__________</w:t>
          </w:r>
        </w:p>
      </w:docPartBody>
    </w:docPart>
    <w:docPart>
      <w:docPartPr>
        <w:name w:val="821E322167654C9C8605E2E107EA0F57"/>
        <w:category>
          <w:name w:val="常规"/>
          <w:gallery w:val="placeholder"/>
        </w:category>
        <w:types>
          <w:type w:val="bbPlcHdr"/>
        </w:types>
        <w:behaviors>
          <w:behavior w:val="content"/>
        </w:behaviors>
        <w:guid w:val="{1ADF1218-3253-4745-BD44-FACFA1254B07}"/>
      </w:docPartPr>
      <w:docPartBody>
        <w:p w:rsidR="008D62EF" w:rsidRDefault="008D62EF">
          <w:pPr>
            <w:pStyle w:val="821E322167654C9C8605E2E107EA0F57"/>
          </w:pPr>
          <w:r w:rsidRPr="00C63B67">
            <w:rPr>
              <w:rStyle w:val="placeholder1Char"/>
            </w:rPr>
            <w:t>__________</w:t>
          </w:r>
        </w:p>
      </w:docPartBody>
    </w:docPart>
    <w:docPart>
      <w:docPartPr>
        <w:name w:val="2FCF90CF6869469183FDC96B03BCC57B"/>
        <w:category>
          <w:name w:val="常规"/>
          <w:gallery w:val="placeholder"/>
        </w:category>
        <w:types>
          <w:type w:val="bbPlcHdr"/>
        </w:types>
        <w:behaviors>
          <w:behavior w:val="content"/>
        </w:behaviors>
        <w:guid w:val="{7A7A05C5-0EE0-4384-8D5B-4F73AF0AF011}"/>
      </w:docPartPr>
      <w:docPartBody>
        <w:p w:rsidR="008D62EF" w:rsidRDefault="008D62EF">
          <w:pPr>
            <w:pStyle w:val="2FCF90CF6869469183FDC96B03BCC57B"/>
          </w:pPr>
          <w:r w:rsidRPr="00C63B67">
            <w:rPr>
              <w:rStyle w:val="placeholder1Char"/>
            </w:rPr>
            <w:t>__________</w:t>
          </w:r>
        </w:p>
      </w:docPartBody>
    </w:docPart>
    <w:docPart>
      <w:docPartPr>
        <w:name w:val="6F53F6B2040D45659E1D5572CE1673A9"/>
        <w:category>
          <w:name w:val="常规"/>
          <w:gallery w:val="placeholder"/>
        </w:category>
        <w:types>
          <w:type w:val="bbPlcHdr"/>
        </w:types>
        <w:behaviors>
          <w:behavior w:val="content"/>
        </w:behaviors>
        <w:guid w:val="{F1CE30F2-3BCB-4B49-9128-1B8DC22B302E}"/>
      </w:docPartPr>
      <w:docPartBody>
        <w:p w:rsidR="008D62EF" w:rsidRDefault="008D62EF">
          <w:pPr>
            <w:pStyle w:val="6F53F6B2040D45659E1D5572CE1673A9"/>
          </w:pPr>
          <w:r w:rsidRPr="00C63B67">
            <w:rPr>
              <w:rStyle w:val="placeholder1Char"/>
            </w:rPr>
            <w:t>__________</w:t>
          </w:r>
        </w:p>
      </w:docPartBody>
    </w:docPart>
    <w:docPart>
      <w:docPartPr>
        <w:name w:val="E8997B70FE84421AB51A5FBB744A388B"/>
        <w:category>
          <w:name w:val="常规"/>
          <w:gallery w:val="placeholder"/>
        </w:category>
        <w:types>
          <w:type w:val="bbPlcHdr"/>
        </w:types>
        <w:behaviors>
          <w:behavior w:val="content"/>
        </w:behaviors>
        <w:guid w:val="{859B1B00-63F0-49ED-9B5F-6A968EB86A9D}"/>
      </w:docPartPr>
      <w:docPartBody>
        <w:p w:rsidR="008D62EF" w:rsidRDefault="008D62EF">
          <w:pPr>
            <w:pStyle w:val="E8997B70FE84421AB51A5FBB744A388B"/>
          </w:pPr>
          <w:r w:rsidRPr="00C63B67">
            <w:rPr>
              <w:rStyle w:val="placeholder1Char"/>
            </w:rPr>
            <w:t>__________</w:t>
          </w:r>
        </w:p>
      </w:docPartBody>
    </w:docPart>
    <w:docPart>
      <w:docPartPr>
        <w:name w:val="A6A34B2D99E641C596BF4528BCCCE123"/>
        <w:category>
          <w:name w:val="常规"/>
          <w:gallery w:val="placeholder"/>
        </w:category>
        <w:types>
          <w:type w:val="bbPlcHdr"/>
        </w:types>
        <w:behaviors>
          <w:behavior w:val="content"/>
        </w:behaviors>
        <w:guid w:val="{A00C6F80-7D4B-4390-BB7B-8C2C8E0EB683}"/>
      </w:docPartPr>
      <w:docPartBody>
        <w:p w:rsidR="008D62EF" w:rsidRDefault="008D62EF">
          <w:pPr>
            <w:pStyle w:val="A6A34B2D99E641C596BF4528BCCCE123"/>
          </w:pPr>
          <w:r w:rsidRPr="00C63B67">
            <w:rPr>
              <w:rStyle w:val="placeholder1Char"/>
            </w:rPr>
            <w:t>__________</w:t>
          </w:r>
        </w:p>
      </w:docPartBody>
    </w:docPart>
    <w:docPart>
      <w:docPartPr>
        <w:name w:val="6F86A92196A146E38853D65CE2FAAF9B"/>
        <w:category>
          <w:name w:val="常规"/>
          <w:gallery w:val="placeholder"/>
        </w:category>
        <w:types>
          <w:type w:val="bbPlcHdr"/>
        </w:types>
        <w:behaviors>
          <w:behavior w:val="content"/>
        </w:behaviors>
        <w:guid w:val="{545FDB42-B982-46E0-9ABC-510E25A1F026}"/>
      </w:docPartPr>
      <w:docPartBody>
        <w:p w:rsidR="008D62EF" w:rsidRDefault="008D62EF">
          <w:pPr>
            <w:pStyle w:val="6F86A92196A146E38853D65CE2FAAF9B"/>
          </w:pPr>
          <w:r w:rsidRPr="00C63B67">
            <w:rPr>
              <w:rStyle w:val="placeholder1Char"/>
            </w:rPr>
            <w:t>_____________</w:t>
          </w:r>
        </w:p>
      </w:docPartBody>
    </w:docPart>
    <w:docPart>
      <w:docPartPr>
        <w:name w:val="29B2FB5B1340482885D636DA77FA82A4"/>
        <w:category>
          <w:name w:val="常规"/>
          <w:gallery w:val="placeholder"/>
        </w:category>
        <w:types>
          <w:type w:val="bbPlcHdr"/>
        </w:types>
        <w:behaviors>
          <w:behavior w:val="content"/>
        </w:behaviors>
        <w:guid w:val="{8A0D2537-A334-4209-910B-0F44DB1C7891}"/>
      </w:docPartPr>
      <w:docPartBody>
        <w:p w:rsidR="008D62EF" w:rsidRDefault="008D62EF">
          <w:pPr>
            <w:pStyle w:val="29B2FB5B1340482885D636DA77FA82A4"/>
          </w:pPr>
          <w:r w:rsidRPr="00C63B67">
            <w:rPr>
              <w:rStyle w:val="placeholder1Char"/>
            </w:rPr>
            <w:t>_______________</w:t>
          </w:r>
        </w:p>
      </w:docPartBody>
    </w:docPart>
    <w:docPart>
      <w:docPartPr>
        <w:name w:val="27A146392850452081EAE5102460C7EC"/>
        <w:category>
          <w:name w:val="常规"/>
          <w:gallery w:val="placeholder"/>
        </w:category>
        <w:types>
          <w:type w:val="bbPlcHdr"/>
        </w:types>
        <w:behaviors>
          <w:behavior w:val="content"/>
        </w:behaviors>
        <w:guid w:val="{78C66C18-2A47-4C9D-9562-FB00FBFECE78}"/>
      </w:docPartPr>
      <w:docPartBody>
        <w:p w:rsidR="008D62EF" w:rsidRDefault="008D62EF">
          <w:pPr>
            <w:pStyle w:val="27A146392850452081EAE5102460C7EC"/>
          </w:pPr>
          <w:r w:rsidRPr="00C63B67">
            <w:rPr>
              <w:rStyle w:val="placeholder1Char"/>
            </w:rPr>
            <w:t>__________</w:t>
          </w:r>
        </w:p>
      </w:docPartBody>
    </w:docPart>
    <w:docPart>
      <w:docPartPr>
        <w:name w:val="8CB288C3320045F69F127B31D3ECE8AC"/>
        <w:category>
          <w:name w:val="常规"/>
          <w:gallery w:val="placeholder"/>
        </w:category>
        <w:types>
          <w:type w:val="bbPlcHdr"/>
        </w:types>
        <w:behaviors>
          <w:behavior w:val="content"/>
        </w:behaviors>
        <w:guid w:val="{953D242D-1CC1-452F-8256-93BC3B398FF8}"/>
      </w:docPartPr>
      <w:docPartBody>
        <w:p w:rsidR="008D62EF" w:rsidRDefault="008D62EF">
          <w:pPr>
            <w:pStyle w:val="8CB288C3320045F69F127B31D3ECE8AC"/>
          </w:pPr>
          <w:r w:rsidRPr="00C63B67">
            <w:rPr>
              <w:rStyle w:val="placeholder1Char"/>
              <w:rFonts w:hint="eastAsia"/>
            </w:rPr>
            <w:t>选择</w:t>
          </w:r>
        </w:p>
      </w:docPartBody>
    </w:docPart>
    <w:docPart>
      <w:docPartPr>
        <w:name w:val="FC72F7BA95E5480E9009391828B8F1A5"/>
        <w:category>
          <w:name w:val="常规"/>
          <w:gallery w:val="placeholder"/>
        </w:category>
        <w:types>
          <w:type w:val="bbPlcHdr"/>
        </w:types>
        <w:behaviors>
          <w:behavior w:val="content"/>
        </w:behaviors>
        <w:guid w:val="{58C4F0EE-F324-4656-9DBD-C8FE00B0F40D}"/>
      </w:docPartPr>
      <w:docPartBody>
        <w:p w:rsidR="008D62EF" w:rsidRDefault="008D62EF">
          <w:pPr>
            <w:pStyle w:val="FC72F7BA95E5480E9009391828B8F1A5"/>
          </w:pPr>
          <w:r w:rsidRPr="00C63B67">
            <w:rPr>
              <w:rStyle w:val="placeholder1Char"/>
            </w:rPr>
            <w:t>__________</w:t>
          </w:r>
        </w:p>
      </w:docPartBody>
    </w:docPart>
    <w:docPart>
      <w:docPartPr>
        <w:name w:val="F341274E7A964DD9BFFBED7A469FF09D"/>
        <w:category>
          <w:name w:val="常规"/>
          <w:gallery w:val="placeholder"/>
        </w:category>
        <w:types>
          <w:type w:val="bbPlcHdr"/>
        </w:types>
        <w:behaviors>
          <w:behavior w:val="content"/>
        </w:behaviors>
        <w:guid w:val="{7F953418-7044-4203-8C1C-453C91BF56A5}"/>
      </w:docPartPr>
      <w:docPartBody>
        <w:p w:rsidR="008D62EF" w:rsidRDefault="008D62EF">
          <w:pPr>
            <w:pStyle w:val="F341274E7A964DD9BFFBED7A469FF09D"/>
          </w:pPr>
          <w:r w:rsidRPr="008F125F">
            <w:rPr>
              <w:rStyle w:val="placeholder2Char"/>
              <w:rFonts w:hint="eastAsia"/>
            </w:rPr>
            <w:t>简要</w:t>
          </w:r>
          <w:r w:rsidRPr="008F125F">
            <w:rPr>
              <w:rStyle w:val="placeholder2Char"/>
            </w:rPr>
            <w:t>说明事项的基本情况</w:t>
          </w:r>
          <w:r w:rsidRPr="008F125F">
            <w:rPr>
              <w:rStyle w:val="placeholder2Char"/>
              <w:rFonts w:hint="eastAsia"/>
            </w:rPr>
            <w:t>（交易对手</w:t>
          </w:r>
          <w:r w:rsidRPr="008F125F">
            <w:rPr>
              <w:rStyle w:val="placeholder2Char"/>
            </w:rPr>
            <w:t>、交易标的、交易价格、支付方式）</w:t>
          </w:r>
          <w:r w:rsidRPr="008F125F">
            <w:rPr>
              <w:rStyle w:val="placeholder2Char"/>
              <w:rFonts w:hint="eastAsia"/>
            </w:rPr>
            <w:t>、信息披露</w:t>
          </w:r>
          <w:r w:rsidRPr="008F125F">
            <w:rPr>
              <w:rStyle w:val="placeholder2Char"/>
            </w:rPr>
            <w:t>情况</w:t>
          </w:r>
          <w:r w:rsidRPr="008F125F">
            <w:rPr>
              <w:rStyle w:val="placeholder2Char"/>
              <w:rFonts w:hint="eastAsia"/>
            </w:rPr>
            <w:t>，分析该事项对公司业务连续性、管理层稳定性及其他方面的影响：</w:t>
          </w:r>
          <w:r w:rsidRPr="008F125F">
            <w:rPr>
              <w:rStyle w:val="placeholder2Char"/>
            </w:rPr>
            <w:br/>
          </w:r>
          <w:r w:rsidRPr="008F125F">
            <w:rPr>
              <w:rStyle w:val="placeholder2Char"/>
            </w:rPr>
            <w:t>注</w:t>
          </w:r>
          <w:r w:rsidRPr="008F125F">
            <w:rPr>
              <w:rStyle w:val="placeholder2Char"/>
              <w:rFonts w:hint="eastAsia"/>
            </w:rPr>
            <w:t>：</w:t>
          </w:r>
          <w:r w:rsidRPr="008F125F">
            <w:rPr>
              <w:rStyle w:val="placeholder2Char"/>
            </w:rPr>
            <w:t>如收购</w:t>
          </w:r>
          <w:r w:rsidRPr="008F125F">
            <w:rPr>
              <w:rStyle w:val="placeholder2Char"/>
              <w:rFonts w:hint="eastAsia"/>
            </w:rPr>
            <w:t>、</w:t>
          </w:r>
          <w:r w:rsidRPr="008F125F">
            <w:rPr>
              <w:rStyle w:val="placeholder2Char"/>
            </w:rPr>
            <w:t>出售资产构成重大资产重组</w:t>
          </w:r>
          <w:r w:rsidRPr="008F125F">
            <w:rPr>
              <w:rStyle w:val="placeholder2Char"/>
              <w:rFonts w:hint="eastAsia"/>
            </w:rPr>
            <w:t>，</w:t>
          </w:r>
          <w:r w:rsidRPr="008F125F">
            <w:rPr>
              <w:rStyle w:val="placeholder2Char"/>
            </w:rPr>
            <w:t>则可索引披露</w:t>
          </w:r>
          <w:r w:rsidRPr="008F125F">
            <w:rPr>
              <w:rStyle w:val="placeholder2Char"/>
              <w:rFonts w:hint="eastAsia"/>
            </w:rPr>
            <w:t>。</w:t>
          </w:r>
        </w:p>
      </w:docPartBody>
    </w:docPart>
    <w:docPart>
      <w:docPartPr>
        <w:name w:val="530A711D4477471BA3F15B7EA635816D"/>
        <w:category>
          <w:name w:val="常规"/>
          <w:gallery w:val="placeholder"/>
        </w:category>
        <w:types>
          <w:type w:val="bbPlcHdr"/>
        </w:types>
        <w:behaviors>
          <w:behavior w:val="content"/>
        </w:behaviors>
        <w:guid w:val="{131A77B3-1764-413D-8D0B-2A94E2DB5696}"/>
      </w:docPartPr>
      <w:docPartBody>
        <w:p w:rsidR="008D62EF" w:rsidRDefault="008D62EF">
          <w:pPr>
            <w:pStyle w:val="530A711D4477471BA3F15B7EA635816D"/>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4969DAE4B320471D887893CEAC4BD9D6"/>
        <w:category>
          <w:name w:val="常规"/>
          <w:gallery w:val="placeholder"/>
        </w:category>
        <w:types>
          <w:type w:val="bbPlcHdr"/>
        </w:types>
        <w:behaviors>
          <w:behavior w:val="content"/>
        </w:behaviors>
        <w:guid w:val="{377D9245-BB95-48C8-9E9D-EDE6701E5F4C}"/>
      </w:docPartPr>
      <w:docPartBody>
        <w:p w:rsidR="008D62EF" w:rsidRDefault="008D62EF">
          <w:pPr>
            <w:pStyle w:val="4969DAE4B320471D887893CEAC4BD9D6"/>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9EB4156AC6874304AB43C5A11803689D"/>
        <w:category>
          <w:name w:val="常规"/>
          <w:gallery w:val="placeholder"/>
        </w:category>
        <w:types>
          <w:type w:val="bbPlcHdr"/>
        </w:types>
        <w:behaviors>
          <w:behavior w:val="content"/>
        </w:behaviors>
        <w:guid w:val="{8E44C833-F0EB-4CCA-B7AF-ED1298252DC4}"/>
      </w:docPartPr>
      <w:docPartBody>
        <w:p w:rsidR="008D62EF" w:rsidRDefault="008D62EF">
          <w:pPr>
            <w:pStyle w:val="9EB4156AC6874304AB43C5A11803689D"/>
          </w:pPr>
          <w:r w:rsidRPr="00C63B67">
            <w:rPr>
              <w:rStyle w:val="placeholder2Char"/>
              <w:rFonts w:hint="eastAsia"/>
            </w:rPr>
            <w:t>股权激励计划的模式、激励对象、激励对象考核情况、实施情况、调整情况等。</w:t>
          </w:r>
        </w:p>
      </w:docPartBody>
    </w:docPart>
    <w:docPart>
      <w:docPartPr>
        <w:name w:val="FDDE220A82DD4970BE5824F32A2AEE64"/>
        <w:category>
          <w:name w:val="常规"/>
          <w:gallery w:val="placeholder"/>
        </w:category>
        <w:types>
          <w:type w:val="bbPlcHdr"/>
        </w:types>
        <w:behaviors>
          <w:behavior w:val="content"/>
        </w:behaviors>
        <w:guid w:val="{8F17D225-58F9-4512-B436-8F89EE0DB034}"/>
      </w:docPartPr>
      <w:docPartBody>
        <w:p w:rsidR="008D62EF" w:rsidRDefault="008D62EF">
          <w:pPr>
            <w:pStyle w:val="FDDE220A82DD4970BE5824F32A2AEE64"/>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53D26B6FA3214B538B272B30A92827CE"/>
        <w:category>
          <w:name w:val="常规"/>
          <w:gallery w:val="placeholder"/>
        </w:category>
        <w:types>
          <w:type w:val="bbPlcHdr"/>
        </w:types>
        <w:behaviors>
          <w:behavior w:val="content"/>
        </w:behaviors>
        <w:guid w:val="{A8423D79-C267-442F-8F3C-98BBA152E4A0}"/>
      </w:docPartPr>
      <w:docPartBody>
        <w:p w:rsidR="008D62EF" w:rsidRDefault="008D62EF">
          <w:pPr>
            <w:pStyle w:val="53D26B6FA3214B538B272B30A92827CE"/>
          </w:pPr>
          <w:r w:rsidRPr="00C63B67">
            <w:rPr>
              <w:rStyle w:val="placeholder1Char"/>
            </w:rPr>
            <w:t>__________</w:t>
          </w:r>
        </w:p>
      </w:docPartBody>
    </w:docPart>
    <w:docPart>
      <w:docPartPr>
        <w:name w:val="6C3BE247C8AB452A8E16D382477CFA15"/>
        <w:category>
          <w:name w:val="常规"/>
          <w:gallery w:val="placeholder"/>
        </w:category>
        <w:types>
          <w:type w:val="bbPlcHdr"/>
        </w:types>
        <w:behaviors>
          <w:behavior w:val="content"/>
        </w:behaviors>
        <w:guid w:val="{C6369BBE-0A95-489B-8D4A-376EA5D58747}"/>
      </w:docPartPr>
      <w:docPartBody>
        <w:p w:rsidR="008D62EF" w:rsidRDefault="008D62EF">
          <w:pPr>
            <w:pStyle w:val="6C3BE247C8AB452A8E16D382477CFA15"/>
          </w:pPr>
          <w:r w:rsidRPr="00C63B67">
            <w:rPr>
              <w:rStyle w:val="placeholder1Char"/>
              <w:rFonts w:hint="eastAsia"/>
            </w:rPr>
            <w:t>选择</w:t>
          </w:r>
        </w:p>
      </w:docPartBody>
    </w:docPart>
    <w:docPart>
      <w:docPartPr>
        <w:name w:val="B9D4AC69039843C3BB8D754E24EE1DF8"/>
        <w:category>
          <w:name w:val="常规"/>
          <w:gallery w:val="placeholder"/>
        </w:category>
        <w:types>
          <w:type w:val="bbPlcHdr"/>
        </w:types>
        <w:behaviors>
          <w:behavior w:val="content"/>
        </w:behaviors>
        <w:guid w:val="{1F1A755B-C9F8-4A29-B5AF-F2E029C4C0AE}"/>
      </w:docPartPr>
      <w:docPartBody>
        <w:p w:rsidR="008D62EF" w:rsidRDefault="008D62EF">
          <w:pPr>
            <w:pStyle w:val="B9D4AC69039843C3BB8D754E24EE1DF8"/>
          </w:pPr>
          <w:r w:rsidRPr="00C63B67">
            <w:rPr>
              <w:rStyle w:val="placeholder1Char"/>
              <w:rFonts w:hint="eastAsia"/>
            </w:rPr>
            <w:t>_</w:t>
          </w:r>
          <w:r w:rsidRPr="00C63B67">
            <w:rPr>
              <w:rStyle w:val="placeholder1Char"/>
            </w:rPr>
            <w:t>__________</w:t>
          </w:r>
        </w:p>
      </w:docPartBody>
    </w:docPart>
    <w:docPart>
      <w:docPartPr>
        <w:name w:val="668D15F71D294FDB8001793E799FCA71"/>
        <w:category>
          <w:name w:val="常规"/>
          <w:gallery w:val="placeholder"/>
        </w:category>
        <w:types>
          <w:type w:val="bbPlcHdr"/>
        </w:types>
        <w:behaviors>
          <w:behavior w:val="content"/>
        </w:behaviors>
        <w:guid w:val="{02277269-C995-4B96-A821-4B91A783E5E1}"/>
      </w:docPartPr>
      <w:docPartBody>
        <w:p w:rsidR="008D62EF" w:rsidRDefault="008D62EF">
          <w:pPr>
            <w:pStyle w:val="668D15F71D294FDB8001793E799FCA71"/>
          </w:pPr>
          <w:r w:rsidRPr="00C63B67">
            <w:rPr>
              <w:rStyle w:val="placeholder1Char"/>
              <w:rFonts w:hint="eastAsia"/>
            </w:rPr>
            <w:t>________</w:t>
          </w:r>
        </w:p>
      </w:docPartBody>
    </w:docPart>
    <w:docPart>
      <w:docPartPr>
        <w:name w:val="31F5C8CAE0134785B3DEC797A78B8910"/>
        <w:category>
          <w:name w:val="常规"/>
          <w:gallery w:val="placeholder"/>
        </w:category>
        <w:types>
          <w:type w:val="bbPlcHdr"/>
        </w:types>
        <w:behaviors>
          <w:behavior w:val="content"/>
        </w:behaviors>
        <w:guid w:val="{317FA18C-47A2-45EE-A88B-504F95C12817}"/>
      </w:docPartPr>
      <w:docPartBody>
        <w:p w:rsidR="008D62EF" w:rsidRDefault="008D62EF">
          <w:pPr>
            <w:pStyle w:val="31F5C8CAE0134785B3DEC797A78B8910"/>
          </w:pPr>
          <w:r w:rsidRPr="00C63B67">
            <w:rPr>
              <w:rStyle w:val="placeholder1Char"/>
            </w:rPr>
            <w:t>__________</w:t>
          </w:r>
        </w:p>
      </w:docPartBody>
    </w:docPart>
    <w:docPart>
      <w:docPartPr>
        <w:name w:val="88EB8A2CC9BE4B789515116FB5C2A3CA"/>
        <w:category>
          <w:name w:val="常规"/>
          <w:gallery w:val="placeholder"/>
        </w:category>
        <w:types>
          <w:type w:val="bbPlcHdr"/>
        </w:types>
        <w:behaviors>
          <w:behavior w:val="content"/>
        </w:behaviors>
        <w:guid w:val="{318AD3C0-F65E-44D9-8F8A-8C4E2CEFBA5D}"/>
      </w:docPartPr>
      <w:docPartBody>
        <w:p w:rsidR="008D62EF" w:rsidRDefault="008D62EF">
          <w:pPr>
            <w:pStyle w:val="88EB8A2CC9BE4B789515116FB5C2A3CA"/>
          </w:pPr>
          <w:r w:rsidRPr="00C63B67">
            <w:rPr>
              <w:rStyle w:val="placeholder1Char"/>
              <w:rFonts w:hint="eastAsia"/>
            </w:rPr>
            <w:t>_</w:t>
          </w:r>
          <w:r w:rsidRPr="00C63B67">
            <w:rPr>
              <w:rStyle w:val="placeholder1Char"/>
            </w:rPr>
            <w:t>__________</w:t>
          </w:r>
        </w:p>
      </w:docPartBody>
    </w:docPart>
    <w:docPart>
      <w:docPartPr>
        <w:name w:val="C2B2691CD0DC4D218C6D8D95093468BD"/>
        <w:category>
          <w:name w:val="常规"/>
          <w:gallery w:val="placeholder"/>
        </w:category>
        <w:types>
          <w:type w:val="bbPlcHdr"/>
        </w:types>
        <w:behaviors>
          <w:behavior w:val="content"/>
        </w:behaviors>
        <w:guid w:val="{64B2A2A2-FFB2-477D-8DBA-18610573B81C}"/>
      </w:docPartPr>
      <w:docPartBody>
        <w:p w:rsidR="008D62EF" w:rsidRDefault="008D62EF">
          <w:pPr>
            <w:pStyle w:val="C2B2691CD0DC4D218C6D8D95093468BD"/>
          </w:pPr>
          <w:r w:rsidRPr="00C63B67">
            <w:rPr>
              <w:rStyle w:val="placeholder1Char"/>
              <w:rFonts w:hint="eastAsia"/>
            </w:rPr>
            <w:t>________</w:t>
          </w:r>
        </w:p>
      </w:docPartBody>
    </w:docPart>
    <w:docPart>
      <w:docPartPr>
        <w:name w:val="CFF97565B67A4B89AD0842348B989041"/>
        <w:category>
          <w:name w:val="常规"/>
          <w:gallery w:val="placeholder"/>
        </w:category>
        <w:types>
          <w:type w:val="bbPlcHdr"/>
        </w:types>
        <w:behaviors>
          <w:behavior w:val="content"/>
        </w:behaviors>
        <w:guid w:val="{862E0B72-57AA-4F27-BCFC-F3D346A1460E}"/>
      </w:docPartPr>
      <w:docPartBody>
        <w:p w:rsidR="008D62EF" w:rsidRDefault="008D62EF">
          <w:pPr>
            <w:pStyle w:val="CFF97565B67A4B89AD0842348B989041"/>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89D648E204A54AEF8F63BB60DB6C4262"/>
        <w:category>
          <w:name w:val="常规"/>
          <w:gallery w:val="placeholder"/>
        </w:category>
        <w:types>
          <w:type w:val="bbPlcHdr"/>
        </w:types>
        <w:behaviors>
          <w:behavior w:val="content"/>
        </w:behaviors>
        <w:guid w:val="{BB8F65C8-D40F-47A5-A856-97F602700712}"/>
      </w:docPartPr>
      <w:docPartBody>
        <w:p w:rsidR="008D62EF" w:rsidRDefault="008D62EF">
          <w:pPr>
            <w:pStyle w:val="89D648E204A54AEF8F63BB60DB6C4262"/>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E6654F497E2044E9A068AD7957F4F55A"/>
        <w:category>
          <w:name w:val="常规"/>
          <w:gallery w:val="placeholder"/>
        </w:category>
        <w:types>
          <w:type w:val="bbPlcHdr"/>
        </w:types>
        <w:behaviors>
          <w:behavior w:val="content"/>
        </w:behaviors>
        <w:guid w:val="{5DFE1AD6-7A8E-4393-82EC-9B4E1FC42054}"/>
      </w:docPartPr>
      <w:docPartBody>
        <w:p w:rsidR="008D62EF" w:rsidRDefault="008D62EF">
          <w:pPr>
            <w:pStyle w:val="E6654F497E2044E9A068AD7957F4F55A"/>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C9291AD52A5F4B55A579BFCFBAF9F82D"/>
        <w:category>
          <w:name w:val="常规"/>
          <w:gallery w:val="placeholder"/>
        </w:category>
        <w:types>
          <w:type w:val="bbPlcHdr"/>
        </w:types>
        <w:behaviors>
          <w:behavior w:val="content"/>
        </w:behaviors>
        <w:guid w:val="{FED76564-EF9F-47C9-9B20-9FF00EF82E88}"/>
      </w:docPartPr>
      <w:docPartBody>
        <w:p w:rsidR="008D62EF" w:rsidRDefault="008D62EF">
          <w:pPr>
            <w:pStyle w:val="C9291AD52A5F4B55A579BFCFBAF9F82D"/>
          </w:pPr>
          <w:r w:rsidRPr="00CF5FC9">
            <w:rPr>
              <w:rStyle w:val="placeholder2Char"/>
              <w:rFonts w:hint="eastAsia"/>
            </w:rPr>
            <w:t>自愿披露重要事项。</w:t>
          </w:r>
        </w:p>
      </w:docPartBody>
    </w:docPart>
    <w:docPart>
      <w:docPartPr>
        <w:name w:val="1A517BC8F2A1402D9A45FF65D1375E50"/>
        <w:category>
          <w:name w:val="常规"/>
          <w:gallery w:val="placeholder"/>
        </w:category>
        <w:types>
          <w:type w:val="bbPlcHdr"/>
        </w:types>
        <w:behaviors>
          <w:behavior w:val="content"/>
        </w:behaviors>
        <w:guid w:val="{1462E731-47AB-437F-9DB8-AFBFCCEBA80E}"/>
      </w:docPartPr>
      <w:docPartBody>
        <w:p w:rsidR="008D62EF" w:rsidRDefault="008D62EF">
          <w:pPr>
            <w:pStyle w:val="1A517BC8F2A1402D9A45FF65D1375E50"/>
          </w:pPr>
          <w:r w:rsidRPr="00C63B67">
            <w:rPr>
              <w:rStyle w:val="placeholder1Char"/>
            </w:rPr>
            <w:t>_______</w:t>
          </w:r>
        </w:p>
      </w:docPartBody>
    </w:docPart>
    <w:docPart>
      <w:docPartPr>
        <w:name w:val="A91563285D46436689A8553C53C2904B"/>
        <w:category>
          <w:name w:val="常规"/>
          <w:gallery w:val="placeholder"/>
        </w:category>
        <w:types>
          <w:type w:val="bbPlcHdr"/>
        </w:types>
        <w:behaviors>
          <w:behavior w:val="content"/>
        </w:behaviors>
        <w:guid w:val="{BE8045D2-A183-4689-A03E-286277F0339F}"/>
      </w:docPartPr>
      <w:docPartBody>
        <w:p w:rsidR="008D62EF" w:rsidRDefault="008D62EF">
          <w:pPr>
            <w:pStyle w:val="A91563285D46436689A8553C53C2904B"/>
          </w:pPr>
          <w:r w:rsidRPr="00C63B67">
            <w:rPr>
              <w:rStyle w:val="placeholder1Char"/>
            </w:rPr>
            <w:t>_______</w:t>
          </w:r>
        </w:p>
      </w:docPartBody>
    </w:docPart>
    <w:docPart>
      <w:docPartPr>
        <w:name w:val="F09B31EB0DCB49A7BD5D9D068FD778B7"/>
        <w:category>
          <w:name w:val="常规"/>
          <w:gallery w:val="placeholder"/>
        </w:category>
        <w:types>
          <w:type w:val="bbPlcHdr"/>
        </w:types>
        <w:behaviors>
          <w:behavior w:val="content"/>
        </w:behaviors>
        <w:guid w:val="{607EED1C-D59C-45CB-9715-AD6D93B4D360}"/>
      </w:docPartPr>
      <w:docPartBody>
        <w:p w:rsidR="008D62EF" w:rsidRDefault="008D62EF">
          <w:pPr>
            <w:pStyle w:val="F09B31EB0DCB49A7BD5D9D068FD778B7"/>
          </w:pPr>
          <w:r w:rsidRPr="00C63B67">
            <w:rPr>
              <w:rStyle w:val="placeholder1Char"/>
            </w:rPr>
            <w:t>_______</w:t>
          </w:r>
        </w:p>
      </w:docPartBody>
    </w:docPart>
    <w:docPart>
      <w:docPartPr>
        <w:name w:val="7D27CE497F0C48BC8A3954A357EA4404"/>
        <w:category>
          <w:name w:val="常规"/>
          <w:gallery w:val="placeholder"/>
        </w:category>
        <w:types>
          <w:type w:val="bbPlcHdr"/>
        </w:types>
        <w:behaviors>
          <w:behavior w:val="content"/>
        </w:behaviors>
        <w:guid w:val="{6BC4801D-39BB-4634-8553-C56E28E5662B}"/>
      </w:docPartPr>
      <w:docPartBody>
        <w:p w:rsidR="008D62EF" w:rsidRDefault="008D62EF">
          <w:pPr>
            <w:pStyle w:val="7D27CE497F0C48BC8A3954A357EA4404"/>
          </w:pPr>
          <w:r w:rsidRPr="00AD41E6">
            <w:rPr>
              <w:rStyle w:val="placeholder1Char"/>
            </w:rPr>
            <w:t>_______</w:t>
          </w:r>
        </w:p>
      </w:docPartBody>
    </w:docPart>
    <w:docPart>
      <w:docPartPr>
        <w:name w:val="2EDCC498790543C1864E71E3E47397AC"/>
        <w:category>
          <w:name w:val="常规"/>
          <w:gallery w:val="placeholder"/>
        </w:category>
        <w:types>
          <w:type w:val="bbPlcHdr"/>
        </w:types>
        <w:behaviors>
          <w:behavior w:val="content"/>
        </w:behaviors>
        <w:guid w:val="{C1113B16-6462-4FFE-B908-E027D5852C56}"/>
      </w:docPartPr>
      <w:docPartBody>
        <w:p w:rsidR="008D62EF" w:rsidRDefault="008D62EF">
          <w:pPr>
            <w:pStyle w:val="2EDCC498790543C1864E71E3E47397AC"/>
          </w:pPr>
          <w:r w:rsidRPr="00AD41E6">
            <w:rPr>
              <w:rStyle w:val="placeholder1Char"/>
            </w:rPr>
            <w:t>_______</w:t>
          </w:r>
        </w:p>
      </w:docPartBody>
    </w:docPart>
    <w:docPart>
      <w:docPartPr>
        <w:name w:val="C64E6DABBBF446CA96D42B3C89BC6486"/>
        <w:category>
          <w:name w:val="常规"/>
          <w:gallery w:val="placeholder"/>
        </w:category>
        <w:types>
          <w:type w:val="bbPlcHdr"/>
        </w:types>
        <w:behaviors>
          <w:behavior w:val="content"/>
        </w:behaviors>
        <w:guid w:val="{93833C08-A366-4C03-9FFA-DD041581B50D}"/>
      </w:docPartPr>
      <w:docPartBody>
        <w:p w:rsidR="008D62EF" w:rsidRDefault="008D62EF">
          <w:pPr>
            <w:pStyle w:val="C64E6DABBBF446CA96D42B3C89BC6486"/>
          </w:pPr>
          <w:r w:rsidRPr="00C63B67">
            <w:rPr>
              <w:rStyle w:val="placeholder1Char"/>
            </w:rPr>
            <w:t>_______</w:t>
          </w:r>
        </w:p>
      </w:docPartBody>
    </w:docPart>
    <w:docPart>
      <w:docPartPr>
        <w:name w:val="966DD26A881E4F308605FCEA7C65BB2C"/>
        <w:category>
          <w:name w:val="常规"/>
          <w:gallery w:val="placeholder"/>
        </w:category>
        <w:types>
          <w:type w:val="bbPlcHdr"/>
        </w:types>
        <w:behaviors>
          <w:behavior w:val="content"/>
        </w:behaviors>
        <w:guid w:val="{284BC5C9-9173-42CB-8632-C017FDE8C704}"/>
      </w:docPartPr>
      <w:docPartBody>
        <w:p w:rsidR="008D62EF" w:rsidRDefault="008D62EF">
          <w:pPr>
            <w:pStyle w:val="966DD26A881E4F308605FCEA7C65BB2C"/>
          </w:pPr>
          <w:r w:rsidRPr="00C63B67">
            <w:rPr>
              <w:rStyle w:val="placeholder1Char"/>
            </w:rPr>
            <w:t>_______</w:t>
          </w:r>
        </w:p>
      </w:docPartBody>
    </w:docPart>
    <w:docPart>
      <w:docPartPr>
        <w:name w:val="500D83625D70436D81DD80E4827530AD"/>
        <w:category>
          <w:name w:val="常规"/>
          <w:gallery w:val="placeholder"/>
        </w:category>
        <w:types>
          <w:type w:val="bbPlcHdr"/>
        </w:types>
        <w:behaviors>
          <w:behavior w:val="content"/>
        </w:behaviors>
        <w:guid w:val="{420AB7B4-98D6-4CE2-90A5-D26276BFA00A}"/>
      </w:docPartPr>
      <w:docPartBody>
        <w:p w:rsidR="008D62EF" w:rsidRDefault="008D62EF">
          <w:pPr>
            <w:pStyle w:val="500D83625D70436D81DD80E4827530AD"/>
          </w:pPr>
          <w:r w:rsidRPr="00AD41E6">
            <w:rPr>
              <w:rStyle w:val="placeholder1Char"/>
            </w:rPr>
            <w:t>_______</w:t>
          </w:r>
        </w:p>
      </w:docPartBody>
    </w:docPart>
    <w:docPart>
      <w:docPartPr>
        <w:name w:val="455B2A551048436A91405DC2FB9851AF"/>
        <w:category>
          <w:name w:val="常规"/>
          <w:gallery w:val="placeholder"/>
        </w:category>
        <w:types>
          <w:type w:val="bbPlcHdr"/>
        </w:types>
        <w:behaviors>
          <w:behavior w:val="content"/>
        </w:behaviors>
        <w:guid w:val="{3CD1F62E-1843-4032-AB64-2BAC2E213847}"/>
      </w:docPartPr>
      <w:docPartBody>
        <w:p w:rsidR="008D62EF" w:rsidRDefault="008D62EF">
          <w:pPr>
            <w:pStyle w:val="455B2A551048436A91405DC2FB9851AF"/>
          </w:pPr>
          <w:r w:rsidRPr="00AD41E6">
            <w:rPr>
              <w:rStyle w:val="placeholder1Char"/>
            </w:rPr>
            <w:t>_______</w:t>
          </w:r>
        </w:p>
      </w:docPartBody>
    </w:docPart>
    <w:docPart>
      <w:docPartPr>
        <w:name w:val="66742067B585485BAC0CE77327F2898D"/>
        <w:category>
          <w:name w:val="常规"/>
          <w:gallery w:val="placeholder"/>
        </w:category>
        <w:types>
          <w:type w:val="bbPlcHdr"/>
        </w:types>
        <w:behaviors>
          <w:behavior w:val="content"/>
        </w:behaviors>
        <w:guid w:val="{584AB389-51AA-4BBF-9500-5636986EB692}"/>
      </w:docPartPr>
      <w:docPartBody>
        <w:p w:rsidR="008D62EF" w:rsidRDefault="008D62EF">
          <w:pPr>
            <w:pStyle w:val="66742067B585485BAC0CE77327F2898D"/>
          </w:pPr>
          <w:r w:rsidRPr="00AD41E6">
            <w:rPr>
              <w:rStyle w:val="placeholder1Char"/>
            </w:rPr>
            <w:t>_______</w:t>
          </w:r>
        </w:p>
      </w:docPartBody>
    </w:docPart>
    <w:docPart>
      <w:docPartPr>
        <w:name w:val="F8BACC2BFE614097817BF721B17D838E"/>
        <w:category>
          <w:name w:val="常规"/>
          <w:gallery w:val="placeholder"/>
        </w:category>
        <w:types>
          <w:type w:val="bbPlcHdr"/>
        </w:types>
        <w:behaviors>
          <w:behavior w:val="content"/>
        </w:behaviors>
        <w:guid w:val="{374D133D-A36F-49E4-BB53-5339524FA3F1}"/>
      </w:docPartPr>
      <w:docPartBody>
        <w:p w:rsidR="008D62EF" w:rsidRDefault="008D62EF">
          <w:pPr>
            <w:pStyle w:val="F8BACC2BFE614097817BF721B17D838E"/>
          </w:pPr>
          <w:r w:rsidRPr="00AD41E6">
            <w:rPr>
              <w:rStyle w:val="placeholder1Char"/>
            </w:rPr>
            <w:t>_______</w:t>
          </w:r>
        </w:p>
      </w:docPartBody>
    </w:docPart>
    <w:docPart>
      <w:docPartPr>
        <w:name w:val="5E547B878D094FDCA029FC5838A4023F"/>
        <w:category>
          <w:name w:val="常规"/>
          <w:gallery w:val="placeholder"/>
        </w:category>
        <w:types>
          <w:type w:val="bbPlcHdr"/>
        </w:types>
        <w:behaviors>
          <w:behavior w:val="content"/>
        </w:behaviors>
        <w:guid w:val="{5CB337E1-8554-4552-8384-B62E3B582CA8}"/>
      </w:docPartPr>
      <w:docPartBody>
        <w:p w:rsidR="008D62EF" w:rsidRDefault="008D62EF">
          <w:pPr>
            <w:pStyle w:val="5E547B878D094FDCA029FC5838A4023F"/>
          </w:pPr>
          <w:r w:rsidRPr="00AD41E6">
            <w:rPr>
              <w:rStyle w:val="placeholder1Char"/>
            </w:rPr>
            <w:t>_______</w:t>
          </w:r>
        </w:p>
      </w:docPartBody>
    </w:docPart>
    <w:docPart>
      <w:docPartPr>
        <w:name w:val="0251682B04A94D34810CA7A0AF3C9187"/>
        <w:category>
          <w:name w:val="常规"/>
          <w:gallery w:val="placeholder"/>
        </w:category>
        <w:types>
          <w:type w:val="bbPlcHdr"/>
        </w:types>
        <w:behaviors>
          <w:behavior w:val="content"/>
        </w:behaviors>
        <w:guid w:val="{804AC112-CBD8-4FAD-AF78-F2760332C901}"/>
      </w:docPartPr>
      <w:docPartBody>
        <w:p w:rsidR="008D62EF" w:rsidRDefault="008D62EF">
          <w:pPr>
            <w:pStyle w:val="0251682B04A94D34810CA7A0AF3C9187"/>
          </w:pPr>
          <w:r w:rsidRPr="00AD41E6">
            <w:rPr>
              <w:rStyle w:val="placeholder1Char"/>
            </w:rPr>
            <w:t>_______</w:t>
          </w:r>
        </w:p>
      </w:docPartBody>
    </w:docPart>
    <w:docPart>
      <w:docPartPr>
        <w:name w:val="FAEFAEBE171A4CC5BB12645EDBE6941C"/>
        <w:category>
          <w:name w:val="常规"/>
          <w:gallery w:val="placeholder"/>
        </w:category>
        <w:types>
          <w:type w:val="bbPlcHdr"/>
        </w:types>
        <w:behaviors>
          <w:behavior w:val="content"/>
        </w:behaviors>
        <w:guid w:val="{459448BA-D466-4D99-A7F9-2D222993CBAC}"/>
      </w:docPartPr>
      <w:docPartBody>
        <w:p w:rsidR="008D62EF" w:rsidRDefault="008D62EF">
          <w:pPr>
            <w:pStyle w:val="FAEFAEBE171A4CC5BB12645EDBE6941C"/>
          </w:pPr>
          <w:r w:rsidRPr="00AD41E6">
            <w:rPr>
              <w:rStyle w:val="placeholder1Char"/>
            </w:rPr>
            <w:t>_______</w:t>
          </w:r>
        </w:p>
      </w:docPartBody>
    </w:docPart>
    <w:docPart>
      <w:docPartPr>
        <w:name w:val="3C28963FEF3846F2B7E2C015C4E93DC6"/>
        <w:category>
          <w:name w:val="常规"/>
          <w:gallery w:val="placeholder"/>
        </w:category>
        <w:types>
          <w:type w:val="bbPlcHdr"/>
        </w:types>
        <w:behaviors>
          <w:behavior w:val="content"/>
        </w:behaviors>
        <w:guid w:val="{0F697FB5-E81D-48FC-9BBA-C81AD78EF78A}"/>
      </w:docPartPr>
      <w:docPartBody>
        <w:p w:rsidR="008D62EF" w:rsidRDefault="008D62EF">
          <w:pPr>
            <w:pStyle w:val="3C28963FEF3846F2B7E2C015C4E93DC6"/>
          </w:pPr>
          <w:r w:rsidRPr="00AD41E6">
            <w:rPr>
              <w:rStyle w:val="placeholder1Char"/>
            </w:rPr>
            <w:t>_______</w:t>
          </w:r>
        </w:p>
      </w:docPartBody>
    </w:docPart>
    <w:docPart>
      <w:docPartPr>
        <w:name w:val="2E11211CBDCB4F1CABF0B001BB0FC3CF"/>
        <w:category>
          <w:name w:val="常规"/>
          <w:gallery w:val="placeholder"/>
        </w:category>
        <w:types>
          <w:type w:val="bbPlcHdr"/>
        </w:types>
        <w:behaviors>
          <w:behavior w:val="content"/>
        </w:behaviors>
        <w:guid w:val="{E481DFE3-8F3A-4EAA-A812-AD51FE67A38F}"/>
      </w:docPartPr>
      <w:docPartBody>
        <w:p w:rsidR="008D62EF" w:rsidRDefault="008D62EF">
          <w:pPr>
            <w:pStyle w:val="2E11211CBDCB4F1CABF0B001BB0FC3CF"/>
          </w:pPr>
          <w:r w:rsidRPr="00AD41E6">
            <w:rPr>
              <w:rStyle w:val="placeholder1Char"/>
            </w:rPr>
            <w:t>_______</w:t>
          </w:r>
        </w:p>
      </w:docPartBody>
    </w:docPart>
    <w:docPart>
      <w:docPartPr>
        <w:name w:val="EC4EECA84BD247E9829662A0FC905212"/>
        <w:category>
          <w:name w:val="常规"/>
          <w:gallery w:val="placeholder"/>
        </w:category>
        <w:types>
          <w:type w:val="bbPlcHdr"/>
        </w:types>
        <w:behaviors>
          <w:behavior w:val="content"/>
        </w:behaviors>
        <w:guid w:val="{CE00EAE6-5331-4576-A71A-952BCC9CE669}"/>
      </w:docPartPr>
      <w:docPartBody>
        <w:p w:rsidR="008D62EF" w:rsidRDefault="008D62EF">
          <w:pPr>
            <w:pStyle w:val="EC4EECA84BD247E9829662A0FC905212"/>
          </w:pPr>
          <w:r w:rsidRPr="00AD41E6">
            <w:rPr>
              <w:rStyle w:val="placeholder1Char"/>
            </w:rPr>
            <w:t>_______</w:t>
          </w:r>
        </w:p>
      </w:docPartBody>
    </w:docPart>
    <w:docPart>
      <w:docPartPr>
        <w:name w:val="4FADD1ED292F45C68D830A6EB7A9CFA3"/>
        <w:category>
          <w:name w:val="常规"/>
          <w:gallery w:val="placeholder"/>
        </w:category>
        <w:types>
          <w:type w:val="bbPlcHdr"/>
        </w:types>
        <w:behaviors>
          <w:behavior w:val="content"/>
        </w:behaviors>
        <w:guid w:val="{6D352D53-864C-465D-B385-F1981D585862}"/>
      </w:docPartPr>
      <w:docPartBody>
        <w:p w:rsidR="008D62EF" w:rsidRDefault="008D62EF">
          <w:pPr>
            <w:pStyle w:val="4FADD1ED292F45C68D830A6EB7A9CFA3"/>
          </w:pPr>
          <w:r w:rsidRPr="00AD41E6">
            <w:rPr>
              <w:rStyle w:val="placeholder1Char"/>
            </w:rPr>
            <w:t>_______</w:t>
          </w:r>
        </w:p>
      </w:docPartBody>
    </w:docPart>
    <w:docPart>
      <w:docPartPr>
        <w:name w:val="589C85274C09473E884D706983889D1B"/>
        <w:category>
          <w:name w:val="常规"/>
          <w:gallery w:val="placeholder"/>
        </w:category>
        <w:types>
          <w:type w:val="bbPlcHdr"/>
        </w:types>
        <w:behaviors>
          <w:behavior w:val="content"/>
        </w:behaviors>
        <w:guid w:val="{A27C1F9B-C1F5-49EA-BD52-E3CEBC521F6C}"/>
      </w:docPartPr>
      <w:docPartBody>
        <w:p w:rsidR="008D62EF" w:rsidRDefault="008D62EF">
          <w:pPr>
            <w:pStyle w:val="589C85274C09473E884D706983889D1B"/>
          </w:pPr>
          <w:r w:rsidRPr="00AD41E6">
            <w:rPr>
              <w:rStyle w:val="placeholder1Char"/>
            </w:rPr>
            <w:t>_______</w:t>
          </w:r>
        </w:p>
      </w:docPartBody>
    </w:docPart>
    <w:docPart>
      <w:docPartPr>
        <w:name w:val="7CF7630D79924B58BAB944D85BC270C3"/>
        <w:category>
          <w:name w:val="常规"/>
          <w:gallery w:val="placeholder"/>
        </w:category>
        <w:types>
          <w:type w:val="bbPlcHdr"/>
        </w:types>
        <w:behaviors>
          <w:behavior w:val="content"/>
        </w:behaviors>
        <w:guid w:val="{C7833AFB-580C-4393-AC22-DBEFBE2B1741}"/>
      </w:docPartPr>
      <w:docPartBody>
        <w:p w:rsidR="008D62EF" w:rsidRDefault="008D62EF">
          <w:pPr>
            <w:pStyle w:val="7CF7630D79924B58BAB944D85BC270C3"/>
          </w:pPr>
          <w:r w:rsidRPr="00AD41E6">
            <w:rPr>
              <w:rStyle w:val="placeholder1Char"/>
            </w:rPr>
            <w:t>_______</w:t>
          </w:r>
        </w:p>
      </w:docPartBody>
    </w:docPart>
    <w:docPart>
      <w:docPartPr>
        <w:name w:val="8FA2F84861B14108B60748BC2869AB60"/>
        <w:category>
          <w:name w:val="常规"/>
          <w:gallery w:val="placeholder"/>
        </w:category>
        <w:types>
          <w:type w:val="bbPlcHdr"/>
        </w:types>
        <w:behaviors>
          <w:behavior w:val="content"/>
        </w:behaviors>
        <w:guid w:val="{7C2B3F7E-3C0B-47CE-B604-983003CB8AB6}"/>
      </w:docPartPr>
      <w:docPartBody>
        <w:p w:rsidR="008D62EF" w:rsidRDefault="008D62EF">
          <w:pPr>
            <w:pStyle w:val="8FA2F84861B14108B60748BC2869AB60"/>
          </w:pPr>
          <w:r w:rsidRPr="00AD41E6">
            <w:rPr>
              <w:rStyle w:val="placeholder1Char"/>
            </w:rPr>
            <w:t>_______</w:t>
          </w:r>
        </w:p>
      </w:docPartBody>
    </w:docPart>
    <w:docPart>
      <w:docPartPr>
        <w:name w:val="F83480AE3D7C4AFF98FD87C205DDDE41"/>
        <w:category>
          <w:name w:val="常规"/>
          <w:gallery w:val="placeholder"/>
        </w:category>
        <w:types>
          <w:type w:val="bbPlcHdr"/>
        </w:types>
        <w:behaviors>
          <w:behavior w:val="content"/>
        </w:behaviors>
        <w:guid w:val="{1DB82010-F919-4F93-A8EB-9FC984670EF4}"/>
      </w:docPartPr>
      <w:docPartBody>
        <w:p w:rsidR="008D62EF" w:rsidRDefault="008D62EF">
          <w:pPr>
            <w:pStyle w:val="F83480AE3D7C4AFF98FD87C205DDDE41"/>
          </w:pPr>
          <w:r w:rsidRPr="00AD41E6">
            <w:rPr>
              <w:rStyle w:val="placeholder1Char"/>
            </w:rPr>
            <w:t>_______</w:t>
          </w:r>
        </w:p>
      </w:docPartBody>
    </w:docPart>
    <w:docPart>
      <w:docPartPr>
        <w:name w:val="ABCC5E5AA7654A77ABBF93A56B381D6C"/>
        <w:category>
          <w:name w:val="常规"/>
          <w:gallery w:val="placeholder"/>
        </w:category>
        <w:types>
          <w:type w:val="bbPlcHdr"/>
        </w:types>
        <w:behaviors>
          <w:behavior w:val="content"/>
        </w:behaviors>
        <w:guid w:val="{48941C1E-25B3-45E9-B472-C3118410A2E7}"/>
      </w:docPartPr>
      <w:docPartBody>
        <w:p w:rsidR="008D62EF" w:rsidRDefault="008D62EF">
          <w:pPr>
            <w:pStyle w:val="ABCC5E5AA7654A77ABBF93A56B381D6C"/>
          </w:pPr>
          <w:r w:rsidRPr="00AD41E6">
            <w:rPr>
              <w:rStyle w:val="placeholder1Char"/>
            </w:rPr>
            <w:t>_______</w:t>
          </w:r>
        </w:p>
      </w:docPartBody>
    </w:docPart>
    <w:docPart>
      <w:docPartPr>
        <w:name w:val="28F3BF70EB1140099B26E1018EC809FC"/>
        <w:category>
          <w:name w:val="常规"/>
          <w:gallery w:val="placeholder"/>
        </w:category>
        <w:types>
          <w:type w:val="bbPlcHdr"/>
        </w:types>
        <w:behaviors>
          <w:behavior w:val="content"/>
        </w:behaviors>
        <w:guid w:val="{F4888175-F527-4A5A-89B9-DCB466A014F6}"/>
      </w:docPartPr>
      <w:docPartBody>
        <w:p w:rsidR="008D62EF" w:rsidRDefault="008D62EF">
          <w:pPr>
            <w:pStyle w:val="28F3BF70EB1140099B26E1018EC809FC"/>
          </w:pPr>
          <w:r w:rsidRPr="00AD41E6">
            <w:rPr>
              <w:rStyle w:val="placeholder1Char"/>
            </w:rPr>
            <w:t>_______</w:t>
          </w:r>
        </w:p>
      </w:docPartBody>
    </w:docPart>
    <w:docPart>
      <w:docPartPr>
        <w:name w:val="2B9B2BD9016B448483441CFB911A73D6"/>
        <w:category>
          <w:name w:val="常规"/>
          <w:gallery w:val="placeholder"/>
        </w:category>
        <w:types>
          <w:type w:val="bbPlcHdr"/>
        </w:types>
        <w:behaviors>
          <w:behavior w:val="content"/>
        </w:behaviors>
        <w:guid w:val="{C2F92EBB-2270-45DE-ACB7-DD0C26213332}"/>
      </w:docPartPr>
      <w:docPartBody>
        <w:p w:rsidR="008D62EF" w:rsidRDefault="008D62EF">
          <w:pPr>
            <w:pStyle w:val="2B9B2BD9016B448483441CFB911A73D6"/>
          </w:pPr>
          <w:r w:rsidRPr="00AD41E6">
            <w:rPr>
              <w:rStyle w:val="placeholder1Char"/>
            </w:rPr>
            <w:t>_______</w:t>
          </w:r>
        </w:p>
      </w:docPartBody>
    </w:docPart>
    <w:docPart>
      <w:docPartPr>
        <w:name w:val="78D7091F4418413381224F648F99E560"/>
        <w:category>
          <w:name w:val="常规"/>
          <w:gallery w:val="placeholder"/>
        </w:category>
        <w:types>
          <w:type w:val="bbPlcHdr"/>
        </w:types>
        <w:behaviors>
          <w:behavior w:val="content"/>
        </w:behaviors>
        <w:guid w:val="{ACCD016B-5BD4-4453-BC82-E2EE07862C54}"/>
      </w:docPartPr>
      <w:docPartBody>
        <w:p w:rsidR="008D62EF" w:rsidRDefault="008D62EF">
          <w:pPr>
            <w:pStyle w:val="78D7091F4418413381224F648F99E560"/>
          </w:pPr>
          <w:r w:rsidRPr="00AD41E6">
            <w:rPr>
              <w:rStyle w:val="placeholder1Char"/>
            </w:rPr>
            <w:t>_______</w:t>
          </w:r>
        </w:p>
      </w:docPartBody>
    </w:docPart>
    <w:docPart>
      <w:docPartPr>
        <w:name w:val="B8AEC27031664775B188CEF89DAF38AA"/>
        <w:category>
          <w:name w:val="常规"/>
          <w:gallery w:val="placeholder"/>
        </w:category>
        <w:types>
          <w:type w:val="bbPlcHdr"/>
        </w:types>
        <w:behaviors>
          <w:behavior w:val="content"/>
        </w:behaviors>
        <w:guid w:val="{08D19E1F-1C88-4E5B-B151-FCA7A0DCAEB5}"/>
      </w:docPartPr>
      <w:docPartBody>
        <w:p w:rsidR="008D62EF" w:rsidRDefault="008D62EF">
          <w:pPr>
            <w:pStyle w:val="B8AEC27031664775B188CEF89DAF38AA"/>
          </w:pPr>
          <w:r w:rsidRPr="00AD41E6">
            <w:rPr>
              <w:rStyle w:val="placeholder1Char"/>
            </w:rPr>
            <w:t>_______</w:t>
          </w:r>
        </w:p>
      </w:docPartBody>
    </w:docPart>
    <w:docPart>
      <w:docPartPr>
        <w:name w:val="078EA104F7DD41E8AE333331AAAC330F"/>
        <w:category>
          <w:name w:val="常规"/>
          <w:gallery w:val="placeholder"/>
        </w:category>
        <w:types>
          <w:type w:val="bbPlcHdr"/>
        </w:types>
        <w:behaviors>
          <w:behavior w:val="content"/>
        </w:behaviors>
        <w:guid w:val="{884AF739-F765-48DB-935A-E7C742D330D5}"/>
      </w:docPartPr>
      <w:docPartBody>
        <w:p w:rsidR="008D62EF" w:rsidRDefault="008D62EF">
          <w:pPr>
            <w:pStyle w:val="078EA104F7DD41E8AE333331AAAC330F"/>
          </w:pPr>
          <w:r w:rsidRPr="00AD41E6">
            <w:rPr>
              <w:rStyle w:val="placeholder1Char"/>
            </w:rPr>
            <w:t>_______</w:t>
          </w:r>
        </w:p>
      </w:docPartBody>
    </w:docPart>
    <w:docPart>
      <w:docPartPr>
        <w:name w:val="10DBC962053F4E38893FC01C2064008F"/>
        <w:category>
          <w:name w:val="常规"/>
          <w:gallery w:val="placeholder"/>
        </w:category>
        <w:types>
          <w:type w:val="bbPlcHdr"/>
        </w:types>
        <w:behaviors>
          <w:behavior w:val="content"/>
        </w:behaviors>
        <w:guid w:val="{49A1202D-E263-4ECE-BC51-EC7D7FF00049}"/>
      </w:docPartPr>
      <w:docPartBody>
        <w:p w:rsidR="008D62EF" w:rsidRDefault="008D62EF">
          <w:pPr>
            <w:pStyle w:val="10DBC962053F4E38893FC01C2064008F"/>
          </w:pPr>
          <w:r w:rsidRPr="00AD41E6">
            <w:rPr>
              <w:rStyle w:val="placeholder1Char"/>
            </w:rPr>
            <w:t>_______</w:t>
          </w:r>
        </w:p>
      </w:docPartBody>
    </w:docPart>
    <w:docPart>
      <w:docPartPr>
        <w:name w:val="974204EB38664315A5F4B544B0E7C7C3"/>
        <w:category>
          <w:name w:val="常规"/>
          <w:gallery w:val="placeholder"/>
        </w:category>
        <w:types>
          <w:type w:val="bbPlcHdr"/>
        </w:types>
        <w:behaviors>
          <w:behavior w:val="content"/>
        </w:behaviors>
        <w:guid w:val="{5E726838-5B8F-46FB-A8F5-08FD69776E63}"/>
      </w:docPartPr>
      <w:docPartBody>
        <w:p w:rsidR="008D62EF" w:rsidRDefault="008D62EF">
          <w:pPr>
            <w:pStyle w:val="974204EB38664315A5F4B544B0E7C7C3"/>
          </w:pPr>
          <w:r w:rsidRPr="00AD41E6">
            <w:rPr>
              <w:rStyle w:val="placeholder1Char"/>
            </w:rPr>
            <w:t>_______</w:t>
          </w:r>
        </w:p>
      </w:docPartBody>
    </w:docPart>
    <w:docPart>
      <w:docPartPr>
        <w:name w:val="5D0815B03AF94FDD8E97A70F571A62EA"/>
        <w:category>
          <w:name w:val="常规"/>
          <w:gallery w:val="placeholder"/>
        </w:category>
        <w:types>
          <w:type w:val="bbPlcHdr"/>
        </w:types>
        <w:behaviors>
          <w:behavior w:val="content"/>
        </w:behaviors>
        <w:guid w:val="{8D946365-37D6-4B03-9C16-853E4782D4C5}"/>
      </w:docPartPr>
      <w:docPartBody>
        <w:p w:rsidR="008D62EF" w:rsidRDefault="008D62EF">
          <w:pPr>
            <w:pStyle w:val="5D0815B03AF94FDD8E97A70F571A62EA"/>
          </w:pPr>
          <w:r w:rsidRPr="00AD41E6">
            <w:rPr>
              <w:rStyle w:val="placeholder1Char"/>
            </w:rPr>
            <w:t>_______</w:t>
          </w:r>
        </w:p>
      </w:docPartBody>
    </w:docPart>
    <w:docPart>
      <w:docPartPr>
        <w:name w:val="CFC0697EBCF444218E5AF9EE10BDBCA3"/>
        <w:category>
          <w:name w:val="常规"/>
          <w:gallery w:val="placeholder"/>
        </w:category>
        <w:types>
          <w:type w:val="bbPlcHdr"/>
        </w:types>
        <w:behaviors>
          <w:behavior w:val="content"/>
        </w:behaviors>
        <w:guid w:val="{EF1247CF-4DB0-483C-8442-80370AE20B9D}"/>
      </w:docPartPr>
      <w:docPartBody>
        <w:p w:rsidR="008D62EF" w:rsidRDefault="008D62EF">
          <w:pPr>
            <w:pStyle w:val="CFC0697EBCF444218E5AF9EE10BDBCA3"/>
          </w:pPr>
          <w:r w:rsidRPr="00AD41E6">
            <w:rPr>
              <w:rStyle w:val="placeholder1Char"/>
            </w:rPr>
            <w:t>_______</w:t>
          </w:r>
        </w:p>
      </w:docPartBody>
    </w:docPart>
    <w:docPart>
      <w:docPartPr>
        <w:name w:val="161DD2625AFC4CAE8B1313B92065FA93"/>
        <w:category>
          <w:name w:val="常规"/>
          <w:gallery w:val="placeholder"/>
        </w:category>
        <w:types>
          <w:type w:val="bbPlcHdr"/>
        </w:types>
        <w:behaviors>
          <w:behavior w:val="content"/>
        </w:behaviors>
        <w:guid w:val="{1D040115-3884-43BE-BACA-219BB3133D43}"/>
      </w:docPartPr>
      <w:docPartBody>
        <w:p w:rsidR="008D62EF" w:rsidRDefault="008D62EF">
          <w:pPr>
            <w:pStyle w:val="161DD2625AFC4CAE8B1313B92065FA93"/>
          </w:pPr>
          <w:r w:rsidRPr="00AD41E6">
            <w:rPr>
              <w:rStyle w:val="placeholder1Char"/>
            </w:rPr>
            <w:t>_______</w:t>
          </w:r>
        </w:p>
      </w:docPartBody>
    </w:docPart>
    <w:docPart>
      <w:docPartPr>
        <w:name w:val="AAED4DD2D80042DF84F90FB97CFB45E3"/>
        <w:category>
          <w:name w:val="常规"/>
          <w:gallery w:val="placeholder"/>
        </w:category>
        <w:types>
          <w:type w:val="bbPlcHdr"/>
        </w:types>
        <w:behaviors>
          <w:behavior w:val="content"/>
        </w:behaviors>
        <w:guid w:val="{C04541D6-039C-46D0-B536-6D64098DABEA}"/>
      </w:docPartPr>
      <w:docPartBody>
        <w:p w:rsidR="008D62EF" w:rsidRDefault="008D62EF">
          <w:pPr>
            <w:pStyle w:val="AAED4DD2D80042DF84F90FB97CFB45E3"/>
          </w:pPr>
          <w:r w:rsidRPr="00AD41E6">
            <w:rPr>
              <w:rStyle w:val="placeholder1Char"/>
            </w:rPr>
            <w:t>_______</w:t>
          </w:r>
        </w:p>
      </w:docPartBody>
    </w:docPart>
    <w:docPart>
      <w:docPartPr>
        <w:name w:val="AA08F386B23245998DD1012E4C80202B"/>
        <w:category>
          <w:name w:val="常规"/>
          <w:gallery w:val="placeholder"/>
        </w:category>
        <w:types>
          <w:type w:val="bbPlcHdr"/>
        </w:types>
        <w:behaviors>
          <w:behavior w:val="content"/>
        </w:behaviors>
        <w:guid w:val="{8561BE71-5B62-44AC-910F-B809872FA58B}"/>
      </w:docPartPr>
      <w:docPartBody>
        <w:p w:rsidR="008D62EF" w:rsidRDefault="008D62EF">
          <w:pPr>
            <w:pStyle w:val="AA08F386B23245998DD1012E4C80202B"/>
          </w:pPr>
          <w:r w:rsidRPr="00AD41E6">
            <w:rPr>
              <w:rStyle w:val="placeholder1Char"/>
            </w:rPr>
            <w:t>_______</w:t>
          </w:r>
        </w:p>
      </w:docPartBody>
    </w:docPart>
    <w:docPart>
      <w:docPartPr>
        <w:name w:val="5EDD6606A67D47BF8E5D869474D21771"/>
        <w:category>
          <w:name w:val="常规"/>
          <w:gallery w:val="placeholder"/>
        </w:category>
        <w:types>
          <w:type w:val="bbPlcHdr"/>
        </w:types>
        <w:behaviors>
          <w:behavior w:val="content"/>
        </w:behaviors>
        <w:guid w:val="{93D19B86-54AB-4587-AB5D-8E1990B2962C}"/>
      </w:docPartPr>
      <w:docPartBody>
        <w:p w:rsidR="008D62EF" w:rsidRDefault="008D62EF">
          <w:pPr>
            <w:pStyle w:val="5EDD6606A67D47BF8E5D869474D21771"/>
          </w:pPr>
          <w:r w:rsidRPr="00AD41E6">
            <w:rPr>
              <w:rStyle w:val="placeholder1Char"/>
            </w:rPr>
            <w:t>_______</w:t>
          </w:r>
        </w:p>
      </w:docPartBody>
    </w:docPart>
    <w:docPart>
      <w:docPartPr>
        <w:name w:val="49E86B2E29804D648353836D2BA9D209"/>
        <w:category>
          <w:name w:val="常规"/>
          <w:gallery w:val="placeholder"/>
        </w:category>
        <w:types>
          <w:type w:val="bbPlcHdr"/>
        </w:types>
        <w:behaviors>
          <w:behavior w:val="content"/>
        </w:behaviors>
        <w:guid w:val="{783C9B4F-1F48-4B3D-B0DC-52ED3F283E7B}"/>
      </w:docPartPr>
      <w:docPartBody>
        <w:p w:rsidR="008D62EF" w:rsidRDefault="008D62EF">
          <w:pPr>
            <w:pStyle w:val="49E86B2E29804D648353836D2BA9D209"/>
          </w:pPr>
          <w:r w:rsidRPr="00AD41E6">
            <w:rPr>
              <w:rStyle w:val="placeholder1Char"/>
            </w:rPr>
            <w:t>_______</w:t>
          </w:r>
        </w:p>
      </w:docPartBody>
    </w:docPart>
    <w:docPart>
      <w:docPartPr>
        <w:name w:val="4AB2CCBBE7DF40D6AB6E5BCD14CFA042"/>
        <w:category>
          <w:name w:val="常规"/>
          <w:gallery w:val="placeholder"/>
        </w:category>
        <w:types>
          <w:type w:val="bbPlcHdr"/>
        </w:types>
        <w:behaviors>
          <w:behavior w:val="content"/>
        </w:behaviors>
        <w:guid w:val="{B87ACC4C-D98D-4B88-AAB5-D8964645A492}"/>
      </w:docPartPr>
      <w:docPartBody>
        <w:p w:rsidR="008D62EF" w:rsidRDefault="008D62EF">
          <w:pPr>
            <w:pStyle w:val="4AB2CCBBE7DF40D6AB6E5BCD14CFA042"/>
          </w:pPr>
          <w:r w:rsidRPr="00AD41E6">
            <w:rPr>
              <w:rStyle w:val="placeholder1Char"/>
            </w:rPr>
            <w:t>_______</w:t>
          </w:r>
        </w:p>
      </w:docPartBody>
    </w:docPart>
    <w:docPart>
      <w:docPartPr>
        <w:name w:val="2080D3F799A84D31AD7B35F7E7FF3091"/>
        <w:category>
          <w:name w:val="常规"/>
          <w:gallery w:val="placeholder"/>
        </w:category>
        <w:types>
          <w:type w:val="bbPlcHdr"/>
        </w:types>
        <w:behaviors>
          <w:behavior w:val="content"/>
        </w:behaviors>
        <w:guid w:val="{D47EC0C0-FF1C-41CD-89D0-AC8053D691EF}"/>
      </w:docPartPr>
      <w:docPartBody>
        <w:p w:rsidR="008D62EF" w:rsidRDefault="008D62EF">
          <w:pPr>
            <w:pStyle w:val="2080D3F799A84D31AD7B35F7E7FF3091"/>
          </w:pPr>
          <w:r w:rsidRPr="00AD41E6">
            <w:rPr>
              <w:rStyle w:val="placeholder1Char"/>
            </w:rPr>
            <w:t>_______</w:t>
          </w:r>
        </w:p>
      </w:docPartBody>
    </w:docPart>
    <w:docPart>
      <w:docPartPr>
        <w:name w:val="80D614E2B0444F758A86CE35CE087C41"/>
        <w:category>
          <w:name w:val="常规"/>
          <w:gallery w:val="placeholder"/>
        </w:category>
        <w:types>
          <w:type w:val="bbPlcHdr"/>
        </w:types>
        <w:behaviors>
          <w:behavior w:val="content"/>
        </w:behaviors>
        <w:guid w:val="{4E92A4CE-950D-4161-BB8D-A869C4BCCC62}"/>
      </w:docPartPr>
      <w:docPartBody>
        <w:p w:rsidR="008D62EF" w:rsidRDefault="008D62EF">
          <w:pPr>
            <w:pStyle w:val="80D614E2B0444F758A86CE35CE087C41"/>
          </w:pPr>
          <w:r w:rsidRPr="00AD41E6">
            <w:rPr>
              <w:rStyle w:val="placeholder1Char"/>
            </w:rPr>
            <w:t>_______</w:t>
          </w:r>
        </w:p>
      </w:docPartBody>
    </w:docPart>
    <w:docPart>
      <w:docPartPr>
        <w:name w:val="96E002B5072646038E82BA01EEB8BA70"/>
        <w:category>
          <w:name w:val="常规"/>
          <w:gallery w:val="placeholder"/>
        </w:category>
        <w:types>
          <w:type w:val="bbPlcHdr"/>
        </w:types>
        <w:behaviors>
          <w:behavior w:val="content"/>
        </w:behaviors>
        <w:guid w:val="{04D023EA-6EB5-42AC-A870-D6E0E508354A}"/>
      </w:docPartPr>
      <w:docPartBody>
        <w:p w:rsidR="008D62EF" w:rsidRDefault="008D62EF">
          <w:pPr>
            <w:pStyle w:val="96E002B5072646038E82BA01EEB8BA70"/>
          </w:pPr>
          <w:r w:rsidRPr="00AD41E6">
            <w:rPr>
              <w:rStyle w:val="placeholder1Char"/>
            </w:rPr>
            <w:t>_______</w:t>
          </w:r>
        </w:p>
      </w:docPartBody>
    </w:docPart>
    <w:docPart>
      <w:docPartPr>
        <w:name w:val="445D5A8960F34313AA53520A02B897E6"/>
        <w:category>
          <w:name w:val="常规"/>
          <w:gallery w:val="placeholder"/>
        </w:category>
        <w:types>
          <w:type w:val="bbPlcHdr"/>
        </w:types>
        <w:behaviors>
          <w:behavior w:val="content"/>
        </w:behaviors>
        <w:guid w:val="{5288CA5E-6C90-4EA3-B9F3-3B6BAA4E2905}"/>
      </w:docPartPr>
      <w:docPartBody>
        <w:p w:rsidR="008D62EF" w:rsidRDefault="008D62EF">
          <w:pPr>
            <w:pStyle w:val="445D5A8960F34313AA53520A02B897E6"/>
          </w:pPr>
          <w:r w:rsidRPr="00AD41E6">
            <w:rPr>
              <w:rStyle w:val="placeholder1Char"/>
            </w:rPr>
            <w:t>_______</w:t>
          </w:r>
        </w:p>
      </w:docPartBody>
    </w:docPart>
    <w:docPart>
      <w:docPartPr>
        <w:name w:val="C159855224AE48DEACCED35A965D832A"/>
        <w:category>
          <w:name w:val="常规"/>
          <w:gallery w:val="placeholder"/>
        </w:category>
        <w:types>
          <w:type w:val="bbPlcHdr"/>
        </w:types>
        <w:behaviors>
          <w:behavior w:val="content"/>
        </w:behaviors>
        <w:guid w:val="{90EA5E14-AD64-45A2-B837-DEED78E60A87}"/>
      </w:docPartPr>
      <w:docPartBody>
        <w:p w:rsidR="008D62EF" w:rsidRDefault="008D62EF">
          <w:pPr>
            <w:pStyle w:val="C159855224AE48DEACCED35A965D832A"/>
          </w:pPr>
          <w:r w:rsidRPr="00AD41E6">
            <w:rPr>
              <w:rStyle w:val="placeholder1Char"/>
            </w:rPr>
            <w:t>_______</w:t>
          </w:r>
        </w:p>
      </w:docPartBody>
    </w:docPart>
    <w:docPart>
      <w:docPartPr>
        <w:name w:val="1A18B45BE02E43AEB76833EBCBA25AA2"/>
        <w:category>
          <w:name w:val="常规"/>
          <w:gallery w:val="placeholder"/>
        </w:category>
        <w:types>
          <w:type w:val="bbPlcHdr"/>
        </w:types>
        <w:behaviors>
          <w:behavior w:val="content"/>
        </w:behaviors>
        <w:guid w:val="{4B8C71F4-551E-47D8-993D-DA9B842448D1}"/>
      </w:docPartPr>
      <w:docPartBody>
        <w:p w:rsidR="008D62EF" w:rsidRDefault="008D62EF">
          <w:pPr>
            <w:pStyle w:val="1A18B45BE02E43AEB76833EBCBA25AA2"/>
          </w:pPr>
          <w:r w:rsidRPr="008971FC">
            <w:rPr>
              <w:rStyle w:val="placeholder1Char"/>
            </w:rPr>
            <w:t>_______</w:t>
          </w:r>
        </w:p>
      </w:docPartBody>
    </w:docPart>
    <w:docPart>
      <w:docPartPr>
        <w:name w:val="17FE6FDE2EE64BF9A386F33017EF514F"/>
        <w:category>
          <w:name w:val="常规"/>
          <w:gallery w:val="placeholder"/>
        </w:category>
        <w:types>
          <w:type w:val="bbPlcHdr"/>
        </w:types>
        <w:behaviors>
          <w:behavior w:val="content"/>
        </w:behaviors>
        <w:guid w:val="{EC2DDC33-FAEF-419D-823E-5F2BF701E5AA}"/>
      </w:docPartPr>
      <w:docPartBody>
        <w:p w:rsidR="008D62EF" w:rsidRDefault="008D62EF">
          <w:pPr>
            <w:pStyle w:val="17FE6FDE2EE64BF9A386F33017EF514F"/>
          </w:pPr>
          <w:r w:rsidRPr="00B10548">
            <w:rPr>
              <w:rStyle w:val="placeholder1Char"/>
            </w:rPr>
            <w:t>____</w:t>
          </w:r>
        </w:p>
      </w:docPartBody>
    </w:docPart>
    <w:docPart>
      <w:docPartPr>
        <w:name w:val="0CAFA8F84E6C455FB5D2E49C3D78E00E"/>
        <w:category>
          <w:name w:val="常规"/>
          <w:gallery w:val="placeholder"/>
        </w:category>
        <w:types>
          <w:type w:val="bbPlcHdr"/>
        </w:types>
        <w:behaviors>
          <w:behavior w:val="content"/>
        </w:behaviors>
        <w:guid w:val="{1C67F8D7-B677-4EC0-8F48-080548E2E051}"/>
      </w:docPartPr>
      <w:docPartBody>
        <w:p w:rsidR="008D62EF" w:rsidRDefault="008D62EF">
          <w:pPr>
            <w:pStyle w:val="0CAFA8F84E6C455FB5D2E49C3D78E00E"/>
          </w:pPr>
          <w:r w:rsidRPr="00B10548">
            <w:rPr>
              <w:rStyle w:val="placeholder1Char"/>
              <w:rFonts w:hint="eastAsia"/>
            </w:rPr>
            <w:t>__________</w:t>
          </w:r>
        </w:p>
      </w:docPartBody>
    </w:docPart>
    <w:docPart>
      <w:docPartPr>
        <w:name w:val="FACB571681814B9AB92A86673986D922"/>
        <w:category>
          <w:name w:val="常规"/>
          <w:gallery w:val="placeholder"/>
        </w:category>
        <w:types>
          <w:type w:val="bbPlcHdr"/>
        </w:types>
        <w:behaviors>
          <w:behavior w:val="content"/>
        </w:behaviors>
        <w:guid w:val="{62C49460-7D0D-4F00-85CB-8D4792182CBC}"/>
      </w:docPartPr>
      <w:docPartBody>
        <w:p w:rsidR="008D62EF" w:rsidRDefault="008D62EF">
          <w:pPr>
            <w:pStyle w:val="FACB571681814B9AB92A86673986D922"/>
          </w:pPr>
          <w:r w:rsidRPr="00B10548">
            <w:rPr>
              <w:rStyle w:val="placeholder1Char"/>
            </w:rPr>
            <w:t>________</w:t>
          </w:r>
        </w:p>
      </w:docPartBody>
    </w:docPart>
    <w:docPart>
      <w:docPartPr>
        <w:name w:val="8B4121586F744DA0BD53361B16439CBF"/>
        <w:category>
          <w:name w:val="常规"/>
          <w:gallery w:val="placeholder"/>
        </w:category>
        <w:types>
          <w:type w:val="bbPlcHdr"/>
        </w:types>
        <w:behaviors>
          <w:behavior w:val="content"/>
        </w:behaviors>
        <w:guid w:val="{763D2292-5B21-4C04-804B-5340584F5F20}"/>
      </w:docPartPr>
      <w:docPartBody>
        <w:p w:rsidR="008D62EF" w:rsidRDefault="008D62EF">
          <w:pPr>
            <w:pStyle w:val="8B4121586F744DA0BD53361B16439CBF"/>
          </w:pPr>
          <w:r w:rsidRPr="00B10548">
            <w:rPr>
              <w:rStyle w:val="placeholder1Char"/>
            </w:rPr>
            <w:t>________</w:t>
          </w:r>
        </w:p>
      </w:docPartBody>
    </w:docPart>
    <w:docPart>
      <w:docPartPr>
        <w:name w:val="5FE1DB82D8C54D75B35AD722E3110624"/>
        <w:category>
          <w:name w:val="常规"/>
          <w:gallery w:val="placeholder"/>
        </w:category>
        <w:types>
          <w:type w:val="bbPlcHdr"/>
        </w:types>
        <w:behaviors>
          <w:behavior w:val="content"/>
        </w:behaviors>
        <w:guid w:val="{2A0E1889-E69D-4682-A955-0D3E821F0548}"/>
      </w:docPartPr>
      <w:docPartBody>
        <w:p w:rsidR="008D62EF" w:rsidRDefault="008D62EF">
          <w:pPr>
            <w:pStyle w:val="5FE1DB82D8C54D75B35AD722E3110624"/>
          </w:pPr>
          <w:r w:rsidRPr="00B10548">
            <w:rPr>
              <w:rStyle w:val="placeholder1Char"/>
            </w:rPr>
            <w:t>________</w:t>
          </w:r>
        </w:p>
      </w:docPartBody>
    </w:docPart>
    <w:docPart>
      <w:docPartPr>
        <w:name w:val="96A4DBAE32574F5599CE5117FC02FE1F"/>
        <w:category>
          <w:name w:val="常规"/>
          <w:gallery w:val="placeholder"/>
        </w:category>
        <w:types>
          <w:type w:val="bbPlcHdr"/>
        </w:types>
        <w:behaviors>
          <w:behavior w:val="content"/>
        </w:behaviors>
        <w:guid w:val="{52033630-26A6-4C57-B0A9-184F98C29B83}"/>
      </w:docPartPr>
      <w:docPartBody>
        <w:p w:rsidR="008D62EF" w:rsidRDefault="008D62EF">
          <w:pPr>
            <w:pStyle w:val="96A4DBAE32574F5599CE5117FC02FE1F"/>
          </w:pPr>
          <w:r w:rsidRPr="00B10548">
            <w:rPr>
              <w:rStyle w:val="placeholder1Char"/>
              <w:rFonts w:hint="eastAsia"/>
            </w:rPr>
            <w:t>_______</w:t>
          </w:r>
        </w:p>
      </w:docPartBody>
    </w:docPart>
    <w:docPart>
      <w:docPartPr>
        <w:name w:val="38C3D635EB724399B6D4D817D2C4C42F"/>
        <w:category>
          <w:name w:val="常规"/>
          <w:gallery w:val="placeholder"/>
        </w:category>
        <w:types>
          <w:type w:val="bbPlcHdr"/>
        </w:types>
        <w:behaviors>
          <w:behavior w:val="content"/>
        </w:behaviors>
        <w:guid w:val="{8274C71C-CEAB-420E-8FF1-527C4FDB0897}"/>
      </w:docPartPr>
      <w:docPartBody>
        <w:p w:rsidR="008D62EF" w:rsidRDefault="008D62EF">
          <w:pPr>
            <w:pStyle w:val="38C3D635EB724399B6D4D817D2C4C42F"/>
          </w:pPr>
          <w:r w:rsidRPr="00B10548">
            <w:rPr>
              <w:rStyle w:val="placeholder1Char"/>
            </w:rPr>
            <w:t>________</w:t>
          </w:r>
        </w:p>
      </w:docPartBody>
    </w:docPart>
    <w:docPart>
      <w:docPartPr>
        <w:name w:val="A0A6E2FFCE954C918711FCF9DB2BE277"/>
        <w:category>
          <w:name w:val="常规"/>
          <w:gallery w:val="placeholder"/>
        </w:category>
        <w:types>
          <w:type w:val="bbPlcHdr"/>
        </w:types>
        <w:behaviors>
          <w:behavior w:val="content"/>
        </w:behaviors>
        <w:guid w:val="{BB204272-93BF-49D4-B53B-BDE34CED9E6B}"/>
      </w:docPartPr>
      <w:docPartBody>
        <w:p w:rsidR="008D62EF" w:rsidRDefault="008D62EF">
          <w:pPr>
            <w:pStyle w:val="A0A6E2FFCE954C918711FCF9DB2BE277"/>
          </w:pPr>
          <w:r w:rsidRPr="00B10548">
            <w:rPr>
              <w:rStyle w:val="placeholder1Char"/>
            </w:rPr>
            <w:t>________</w:t>
          </w:r>
        </w:p>
      </w:docPartBody>
    </w:docPart>
    <w:docPart>
      <w:docPartPr>
        <w:name w:val="2913594F0488421DA3CCA796A2FBBB2D"/>
        <w:category>
          <w:name w:val="常规"/>
          <w:gallery w:val="placeholder"/>
        </w:category>
        <w:types>
          <w:type w:val="bbPlcHdr"/>
        </w:types>
        <w:behaviors>
          <w:behavior w:val="content"/>
        </w:behaviors>
        <w:guid w:val="{B559BD2A-993E-421A-BE01-AFC242745600}"/>
      </w:docPartPr>
      <w:docPartBody>
        <w:p w:rsidR="008D62EF" w:rsidRDefault="008D62EF">
          <w:pPr>
            <w:pStyle w:val="2913594F0488421DA3CCA796A2FBBB2D"/>
          </w:pPr>
          <w:r w:rsidRPr="00B10548">
            <w:rPr>
              <w:rStyle w:val="placeholder1Char"/>
            </w:rPr>
            <w:t>________</w:t>
          </w:r>
        </w:p>
      </w:docPartBody>
    </w:docPart>
    <w:docPart>
      <w:docPartPr>
        <w:name w:val="8CD1921BA57E4BA0BFE19A7E0F589266"/>
        <w:category>
          <w:name w:val="常规"/>
          <w:gallery w:val="placeholder"/>
        </w:category>
        <w:types>
          <w:type w:val="bbPlcHdr"/>
        </w:types>
        <w:behaviors>
          <w:behavior w:val="content"/>
        </w:behaviors>
        <w:guid w:val="{CB6973C7-B3A7-4305-86C7-E0F4E848BBF6}"/>
      </w:docPartPr>
      <w:docPartBody>
        <w:p w:rsidR="008D62EF" w:rsidRDefault="008D62EF">
          <w:pPr>
            <w:pStyle w:val="8CD1921BA57E4BA0BFE19A7E0F589266"/>
          </w:pPr>
          <w:r w:rsidRPr="00B10548">
            <w:rPr>
              <w:rStyle w:val="placeholder1Char"/>
            </w:rPr>
            <w:t>________</w:t>
          </w:r>
        </w:p>
      </w:docPartBody>
    </w:docPart>
    <w:docPart>
      <w:docPartPr>
        <w:name w:val="B977F5147AEC441FA8B9A7F35EAADAA1"/>
        <w:category>
          <w:name w:val="常规"/>
          <w:gallery w:val="placeholder"/>
        </w:category>
        <w:types>
          <w:type w:val="bbPlcHdr"/>
        </w:types>
        <w:behaviors>
          <w:behavior w:val="content"/>
        </w:behaviors>
        <w:guid w:val="{55B8B0A3-D417-4DAF-8350-DDE63470BCCE}"/>
      </w:docPartPr>
      <w:docPartBody>
        <w:p w:rsidR="008D62EF" w:rsidRDefault="008D62EF">
          <w:pPr>
            <w:pStyle w:val="B977F5147AEC441FA8B9A7F35EAADAA1"/>
          </w:pPr>
          <w:r w:rsidRPr="00B10548">
            <w:rPr>
              <w:rStyle w:val="placeholder1Char"/>
            </w:rPr>
            <w:t>________</w:t>
          </w:r>
        </w:p>
      </w:docPartBody>
    </w:docPart>
    <w:docPart>
      <w:docPartPr>
        <w:name w:val="F97533EA9E3E493E9C1459AED551A969"/>
        <w:category>
          <w:name w:val="常规"/>
          <w:gallery w:val="placeholder"/>
        </w:category>
        <w:types>
          <w:type w:val="bbPlcHdr"/>
        </w:types>
        <w:behaviors>
          <w:behavior w:val="content"/>
        </w:behaviors>
        <w:guid w:val="{EF4B81DB-1AB1-4539-937A-D509C8A6E79D}"/>
      </w:docPartPr>
      <w:docPartBody>
        <w:p w:rsidR="008D62EF" w:rsidRDefault="008D62EF">
          <w:pPr>
            <w:pStyle w:val="F97533EA9E3E493E9C1459AED551A969"/>
          </w:pPr>
          <w:r w:rsidRPr="00B10548">
            <w:rPr>
              <w:rStyle w:val="placeholder1Char"/>
              <w:rFonts w:hint="eastAsia"/>
            </w:rPr>
            <w:t>_______</w:t>
          </w:r>
        </w:p>
      </w:docPartBody>
    </w:docPart>
    <w:docPart>
      <w:docPartPr>
        <w:name w:val="40D2D4354C78488EB47BB28FCF9163A1"/>
        <w:category>
          <w:name w:val="常规"/>
          <w:gallery w:val="placeholder"/>
        </w:category>
        <w:types>
          <w:type w:val="bbPlcHdr"/>
        </w:types>
        <w:behaviors>
          <w:behavior w:val="content"/>
        </w:behaviors>
        <w:guid w:val="{9C5B7590-957A-48F5-9310-052705941402}"/>
      </w:docPartPr>
      <w:docPartBody>
        <w:p w:rsidR="008D62EF" w:rsidRDefault="008D62EF">
          <w:pPr>
            <w:pStyle w:val="40D2D4354C78488EB47BB28FCF9163A1"/>
          </w:pPr>
          <w:r w:rsidRPr="00B10548">
            <w:rPr>
              <w:rStyle w:val="placeholder1Char"/>
            </w:rPr>
            <w:t>________</w:t>
          </w:r>
        </w:p>
      </w:docPartBody>
    </w:docPart>
    <w:docPart>
      <w:docPartPr>
        <w:name w:val="7DB78D767EB24DCFBA1004368F3B1030"/>
        <w:category>
          <w:name w:val="常规"/>
          <w:gallery w:val="placeholder"/>
        </w:category>
        <w:types>
          <w:type w:val="bbPlcHdr"/>
        </w:types>
        <w:behaviors>
          <w:behavior w:val="content"/>
        </w:behaviors>
        <w:guid w:val="{781DF481-0AB6-45AF-8CA7-B6BD6FB009D1}"/>
      </w:docPartPr>
      <w:docPartBody>
        <w:p w:rsidR="008D62EF" w:rsidRDefault="008D62EF">
          <w:pPr>
            <w:pStyle w:val="7DB78D767EB24DCFBA1004368F3B1030"/>
          </w:pPr>
          <w:r w:rsidRPr="00B10548">
            <w:rPr>
              <w:rStyle w:val="placeholder1Char"/>
            </w:rPr>
            <w:t>________</w:t>
          </w:r>
        </w:p>
      </w:docPartBody>
    </w:docPart>
    <w:docPart>
      <w:docPartPr>
        <w:name w:val="9CD6F59A46674A278544F61A56605BAA"/>
        <w:category>
          <w:name w:val="常规"/>
          <w:gallery w:val="placeholder"/>
        </w:category>
        <w:types>
          <w:type w:val="bbPlcHdr"/>
        </w:types>
        <w:behaviors>
          <w:behavior w:val="content"/>
        </w:behaviors>
        <w:guid w:val="{D5450747-F649-4509-9A68-999BAE1CA6D7}"/>
      </w:docPartPr>
      <w:docPartBody>
        <w:p w:rsidR="008D62EF" w:rsidRDefault="008D62EF">
          <w:pPr>
            <w:pStyle w:val="9CD6F59A46674A278544F61A56605BAA"/>
          </w:pPr>
          <w:r w:rsidRPr="001524D6">
            <w:rPr>
              <w:rStyle w:val="placeholder1Char"/>
            </w:rPr>
            <w:t>___________________________________________________________________</w:t>
          </w:r>
        </w:p>
      </w:docPartBody>
    </w:docPart>
    <w:docPart>
      <w:docPartPr>
        <w:name w:val="44A898BD3C9F449FA4CFCFE500EEC721"/>
        <w:category>
          <w:name w:val="常规"/>
          <w:gallery w:val="placeholder"/>
        </w:category>
        <w:types>
          <w:type w:val="bbPlcHdr"/>
        </w:types>
        <w:behaviors>
          <w:behavior w:val="content"/>
        </w:behaviors>
        <w:guid w:val="{7403F48A-2865-468D-A2B5-97E49E7BF2BE}"/>
      </w:docPartPr>
      <w:docPartBody>
        <w:p w:rsidR="008D62EF" w:rsidRDefault="008D62EF">
          <w:pPr>
            <w:pStyle w:val="44A898BD3C9F449FA4CFCFE500EEC721"/>
          </w:pPr>
          <w:r w:rsidRPr="002E7943">
            <w:rPr>
              <w:rStyle w:val="a3"/>
              <w:rFonts w:hint="eastAsia"/>
            </w:rPr>
            <w:t>单击此处输入文字。</w:t>
          </w:r>
        </w:p>
      </w:docPartBody>
    </w:docPart>
    <w:docPart>
      <w:docPartPr>
        <w:name w:val="15E9F2E420744687864B320317CEB0CB"/>
        <w:category>
          <w:name w:val="常规"/>
          <w:gallery w:val="placeholder"/>
        </w:category>
        <w:types>
          <w:type w:val="bbPlcHdr"/>
        </w:types>
        <w:behaviors>
          <w:behavior w:val="content"/>
        </w:behaviors>
        <w:guid w:val="{D39213F5-5CAC-4880-8E61-C5B15C0A3967}"/>
      </w:docPartPr>
      <w:docPartBody>
        <w:p w:rsidR="008D62EF" w:rsidRDefault="008D62EF">
          <w:pPr>
            <w:pStyle w:val="15E9F2E420744687864B320317CEB0CB"/>
          </w:pPr>
          <w:r w:rsidRPr="00B10548">
            <w:rPr>
              <w:rStyle w:val="placeholder1Char"/>
              <w:rFonts w:hint="eastAsia"/>
            </w:rPr>
            <w:t>__________</w:t>
          </w:r>
        </w:p>
      </w:docPartBody>
    </w:docPart>
    <w:docPart>
      <w:docPartPr>
        <w:name w:val="C5833D4F664D4454A21266DF2878E1B3"/>
        <w:category>
          <w:name w:val="常规"/>
          <w:gallery w:val="placeholder"/>
        </w:category>
        <w:types>
          <w:type w:val="bbPlcHdr"/>
        </w:types>
        <w:behaviors>
          <w:behavior w:val="content"/>
        </w:behaviors>
        <w:guid w:val="{DF853FEF-0419-446C-8641-6EA1DAF25BC0}"/>
      </w:docPartPr>
      <w:docPartBody>
        <w:p w:rsidR="008D62EF" w:rsidRDefault="008D62EF">
          <w:pPr>
            <w:pStyle w:val="C5833D4F664D4454A21266DF2878E1B3"/>
          </w:pPr>
          <w:r w:rsidRPr="00B10548">
            <w:rPr>
              <w:rStyle w:val="placeholder1Char"/>
              <w:rFonts w:hint="eastAsia"/>
            </w:rPr>
            <w:t>__________</w:t>
          </w:r>
        </w:p>
      </w:docPartBody>
    </w:docPart>
    <w:docPart>
      <w:docPartPr>
        <w:name w:val="B702E4C9F0564033BD511DFB4379AFC8"/>
        <w:category>
          <w:name w:val="常规"/>
          <w:gallery w:val="placeholder"/>
        </w:category>
        <w:types>
          <w:type w:val="bbPlcHdr"/>
        </w:types>
        <w:behaviors>
          <w:behavior w:val="content"/>
        </w:behaviors>
        <w:guid w:val="{448C93D3-43A5-4F94-B605-979E42BB19CD}"/>
      </w:docPartPr>
      <w:docPartBody>
        <w:p w:rsidR="008D62EF" w:rsidRDefault="008D62EF">
          <w:pPr>
            <w:pStyle w:val="B702E4C9F0564033BD511DFB4379AFC8"/>
          </w:pPr>
          <w:r w:rsidRPr="00B10548">
            <w:rPr>
              <w:rStyle w:val="placeholder1Char"/>
              <w:rFonts w:hint="eastAsia"/>
            </w:rPr>
            <w:t>__________</w:t>
          </w:r>
        </w:p>
      </w:docPartBody>
    </w:docPart>
    <w:docPart>
      <w:docPartPr>
        <w:name w:val="97179A28B7F74EA9A192EC833C689C55"/>
        <w:category>
          <w:name w:val="常规"/>
          <w:gallery w:val="placeholder"/>
        </w:category>
        <w:types>
          <w:type w:val="bbPlcHdr"/>
        </w:types>
        <w:behaviors>
          <w:behavior w:val="content"/>
        </w:behaviors>
        <w:guid w:val="{2DF3CEEE-2343-429A-98E8-0E709B8708C9}"/>
      </w:docPartPr>
      <w:docPartBody>
        <w:p w:rsidR="008D62EF" w:rsidRDefault="008D62EF">
          <w:pPr>
            <w:pStyle w:val="97179A28B7F74EA9A192EC833C689C55"/>
          </w:pPr>
          <w:r w:rsidRPr="00B10548">
            <w:rPr>
              <w:rStyle w:val="placeholder1Char"/>
              <w:rFonts w:hint="eastAsia"/>
            </w:rPr>
            <w:t>__________</w:t>
          </w:r>
        </w:p>
      </w:docPartBody>
    </w:docPart>
    <w:docPart>
      <w:docPartPr>
        <w:name w:val="07FA9CC1D9864A6BBFEF13BEB0D02870"/>
        <w:category>
          <w:name w:val="常规"/>
          <w:gallery w:val="placeholder"/>
        </w:category>
        <w:types>
          <w:type w:val="bbPlcHdr"/>
        </w:types>
        <w:behaviors>
          <w:behavior w:val="content"/>
        </w:behaviors>
        <w:guid w:val="{351414BF-1FC0-41E1-96ED-09706D31719F}"/>
      </w:docPartPr>
      <w:docPartBody>
        <w:p w:rsidR="008D62EF" w:rsidRDefault="008D62EF">
          <w:pPr>
            <w:pStyle w:val="07FA9CC1D9864A6BBFEF13BEB0D02870"/>
          </w:pPr>
          <w:r w:rsidRPr="00B10548">
            <w:rPr>
              <w:rStyle w:val="placeholder1Char"/>
              <w:rFonts w:hint="eastAsia"/>
            </w:rPr>
            <w:t>__________</w:t>
          </w:r>
        </w:p>
      </w:docPartBody>
    </w:docPart>
    <w:docPart>
      <w:docPartPr>
        <w:name w:val="0C11E6AFD70C4E738594349FCF22C42E"/>
        <w:category>
          <w:name w:val="常规"/>
          <w:gallery w:val="placeholder"/>
        </w:category>
        <w:types>
          <w:type w:val="bbPlcHdr"/>
        </w:types>
        <w:behaviors>
          <w:behavior w:val="content"/>
        </w:behaviors>
        <w:guid w:val="{56C925CB-2497-4971-9B5F-705A18690AC0}"/>
      </w:docPartPr>
      <w:docPartBody>
        <w:p w:rsidR="008D62EF" w:rsidRDefault="008D62EF">
          <w:pPr>
            <w:pStyle w:val="0C11E6AFD70C4E738594349FCF22C42E"/>
          </w:pPr>
          <w:r w:rsidRPr="00B10548">
            <w:rPr>
              <w:rStyle w:val="placeholder1Char"/>
              <w:rFonts w:hint="eastAsia"/>
            </w:rPr>
            <w:t>__________</w:t>
          </w:r>
        </w:p>
      </w:docPartBody>
    </w:docPart>
    <w:docPart>
      <w:docPartPr>
        <w:name w:val="FA3A3BD487D74A4584F5303675490FC6"/>
        <w:category>
          <w:name w:val="常规"/>
          <w:gallery w:val="placeholder"/>
        </w:category>
        <w:types>
          <w:type w:val="bbPlcHdr"/>
        </w:types>
        <w:behaviors>
          <w:behavior w:val="content"/>
        </w:behaviors>
        <w:guid w:val="{1505107B-EF10-40A2-82BF-07D2943B9FD8}"/>
      </w:docPartPr>
      <w:docPartBody>
        <w:p w:rsidR="008D62EF" w:rsidRDefault="008D62EF">
          <w:pPr>
            <w:pStyle w:val="FA3A3BD487D74A4584F5303675490FC6"/>
          </w:pPr>
          <w:r w:rsidRPr="00B10548">
            <w:rPr>
              <w:rStyle w:val="placeholder1Char"/>
              <w:rFonts w:hint="eastAsia"/>
            </w:rPr>
            <w:t>__________</w:t>
          </w:r>
        </w:p>
      </w:docPartBody>
    </w:docPart>
    <w:docPart>
      <w:docPartPr>
        <w:name w:val="F7E48D61A7554E52AA19F242FE4E03D3"/>
        <w:category>
          <w:name w:val="常规"/>
          <w:gallery w:val="placeholder"/>
        </w:category>
        <w:types>
          <w:type w:val="bbPlcHdr"/>
        </w:types>
        <w:behaviors>
          <w:behavior w:val="content"/>
        </w:behaviors>
        <w:guid w:val="{9672870E-C0B3-416D-9C10-B0C1902270A6}"/>
      </w:docPartPr>
      <w:docPartBody>
        <w:p w:rsidR="008D62EF" w:rsidRDefault="008D62EF">
          <w:pPr>
            <w:pStyle w:val="F7E48D61A7554E52AA19F242FE4E03D3"/>
          </w:pPr>
          <w:r w:rsidRPr="00B10548">
            <w:rPr>
              <w:rStyle w:val="placeholder1Char"/>
              <w:rFonts w:hint="eastAsia"/>
            </w:rPr>
            <w:t>__________</w:t>
          </w:r>
        </w:p>
      </w:docPartBody>
    </w:docPart>
    <w:docPart>
      <w:docPartPr>
        <w:name w:val="D1A7794FD5AD4A73A74E3E769FBADEAB"/>
        <w:category>
          <w:name w:val="常规"/>
          <w:gallery w:val="placeholder"/>
        </w:category>
        <w:types>
          <w:type w:val="bbPlcHdr"/>
        </w:types>
        <w:behaviors>
          <w:behavior w:val="content"/>
        </w:behaviors>
        <w:guid w:val="{9C613A42-72C6-435B-A6C5-14013EDBD04D}"/>
      </w:docPartPr>
      <w:docPartBody>
        <w:p w:rsidR="008D62EF" w:rsidRDefault="008D62EF">
          <w:pPr>
            <w:pStyle w:val="D1A7794FD5AD4A73A74E3E769FBADEAB"/>
          </w:pPr>
          <w:r w:rsidRPr="00B10548">
            <w:rPr>
              <w:rStyle w:val="placeholder1Char"/>
              <w:rFonts w:hint="eastAsia"/>
            </w:rPr>
            <w:t>__________</w:t>
          </w:r>
        </w:p>
      </w:docPartBody>
    </w:docPart>
    <w:docPart>
      <w:docPartPr>
        <w:name w:val="1C15C4817AF04D1CA116EDA6AA7771FB"/>
        <w:category>
          <w:name w:val="常规"/>
          <w:gallery w:val="placeholder"/>
        </w:category>
        <w:types>
          <w:type w:val="bbPlcHdr"/>
        </w:types>
        <w:behaviors>
          <w:behavior w:val="content"/>
        </w:behaviors>
        <w:guid w:val="{F3522811-2985-409E-8A2E-9F1723609B64}"/>
      </w:docPartPr>
      <w:docPartBody>
        <w:p w:rsidR="008D62EF" w:rsidRDefault="008D62EF">
          <w:pPr>
            <w:pStyle w:val="1C15C4817AF04D1CA116EDA6AA7771FB"/>
          </w:pPr>
          <w:r w:rsidRPr="008F125F">
            <w:rPr>
              <w:rStyle w:val="placeholder2Char"/>
              <w:rFonts w:hint="eastAsia"/>
            </w:rPr>
            <w:t>若控股股东为法人的，应当披露名称、单位负责人或法定代表人、成立日期、组织机构代码、注册资本；若控股股东为自然人的，应当披露其姓名、国籍、学历、是否取得其他国家或地区居留权、职业经历。</w:t>
          </w:r>
          <w:r w:rsidRPr="008F125F">
            <w:rPr>
              <w:rStyle w:val="placeholder2Char"/>
            </w:rPr>
            <w:br/>
          </w:r>
          <w:r w:rsidRPr="008F125F">
            <w:rPr>
              <w:rStyle w:val="placeholder2Char"/>
              <w:rFonts w:hint="eastAsia"/>
            </w:rPr>
            <w:t>说明报告期内的</w:t>
          </w:r>
          <w:r w:rsidRPr="008F125F">
            <w:rPr>
              <w:rStyle w:val="placeholder2Char"/>
            </w:rPr>
            <w:t>变动情况。</w:t>
          </w:r>
        </w:p>
      </w:docPartBody>
    </w:docPart>
    <w:docPart>
      <w:docPartPr>
        <w:name w:val="51E4ECFA20644228BA71A7EEC49C2412"/>
        <w:category>
          <w:name w:val="常规"/>
          <w:gallery w:val="placeholder"/>
        </w:category>
        <w:types>
          <w:type w:val="bbPlcHdr"/>
        </w:types>
        <w:behaviors>
          <w:behavior w:val="content"/>
        </w:behaviors>
        <w:guid w:val="{0A2CC1BA-EF28-4AFD-B3BA-822618D61A3F}"/>
      </w:docPartPr>
      <w:docPartBody>
        <w:p w:rsidR="008D62EF" w:rsidRDefault="008D62EF">
          <w:pPr>
            <w:pStyle w:val="51E4ECFA20644228BA71A7EEC49C2412"/>
          </w:pPr>
          <w:r w:rsidRPr="008F125F">
            <w:rPr>
              <w:rStyle w:val="placeholder2Char"/>
              <w:rFonts w:hint="eastAsia"/>
            </w:rPr>
            <w:t>若实际控制人为法人的，应当披露名称、单位负责人或法定代表人、成立日期、组织机构代码、注册资本；若实际控制人为自然人的，应当披露其姓名、国籍、学历、是否取得其他国家或地区居留权、职业经历。</w:t>
          </w:r>
          <w:r w:rsidRPr="008F125F">
            <w:rPr>
              <w:rStyle w:val="placeholder2Char"/>
            </w:rPr>
            <w:br/>
          </w:r>
          <w:r w:rsidRPr="008F125F">
            <w:rPr>
              <w:rStyle w:val="placeholder2Char"/>
              <w:rFonts w:hint="eastAsia"/>
            </w:rPr>
            <w:t>实际控制人应当披露到自然人、国有资产管理部门，包括股东之间达成某种协议或安排的其他机构或自然人，以及以信托方式形成实际控制的情况。</w:t>
          </w:r>
          <w:r w:rsidRPr="008F125F">
            <w:rPr>
              <w:rStyle w:val="placeholder2Char"/>
            </w:rPr>
            <w:br/>
          </w:r>
          <w:r w:rsidRPr="008F125F">
            <w:rPr>
              <w:rStyle w:val="placeholder2Char"/>
              <w:rFonts w:hint="eastAsia"/>
            </w:rPr>
            <w:t>说明</w:t>
          </w:r>
          <w:r w:rsidRPr="008F125F">
            <w:rPr>
              <w:rStyle w:val="placeholder2Char"/>
            </w:rPr>
            <w:t>报告期内的变动情况。</w:t>
          </w:r>
          <w:r w:rsidRPr="008F125F">
            <w:rPr>
              <w:rStyle w:val="placeholder2Char"/>
            </w:rPr>
            <w:br/>
          </w:r>
          <w:r w:rsidRPr="008F125F">
            <w:rPr>
              <w:rStyle w:val="placeholder2Char"/>
              <w:rFonts w:hint="eastAsia"/>
            </w:rPr>
            <w:t>（如控股</w:t>
          </w:r>
          <w:r w:rsidRPr="008F125F">
            <w:rPr>
              <w:rStyle w:val="placeholder2Char"/>
            </w:rPr>
            <w:t>股东与实际控制人</w:t>
          </w:r>
          <w:r w:rsidRPr="008F125F">
            <w:rPr>
              <w:rStyle w:val="placeholder2Char"/>
              <w:rFonts w:hint="eastAsia"/>
            </w:rPr>
            <w:t>一致</w:t>
          </w:r>
          <w:r w:rsidRPr="008F125F">
            <w:rPr>
              <w:rStyle w:val="placeholder2Char"/>
            </w:rPr>
            <w:t>，</w:t>
          </w:r>
          <w:r w:rsidRPr="008F125F">
            <w:rPr>
              <w:rStyle w:val="placeholder2Char"/>
              <w:rFonts w:hint="eastAsia"/>
            </w:rPr>
            <w:t>合并</w:t>
          </w:r>
          <w:r w:rsidRPr="008F125F">
            <w:rPr>
              <w:rStyle w:val="placeholder2Char"/>
            </w:rPr>
            <w:t>披露）</w:t>
          </w:r>
        </w:p>
      </w:docPartBody>
    </w:docPart>
    <w:docPart>
      <w:docPartPr>
        <w:name w:val="C66523C78C344F928CFBAE07EEA02F87"/>
        <w:category>
          <w:name w:val="常规"/>
          <w:gallery w:val="placeholder"/>
        </w:category>
        <w:types>
          <w:type w:val="bbPlcHdr"/>
        </w:types>
        <w:behaviors>
          <w:behavior w:val="content"/>
        </w:behaviors>
        <w:guid w:val="{91D69E7A-A1ED-4438-903C-D99800AC547E}"/>
      </w:docPartPr>
      <w:docPartBody>
        <w:p w:rsidR="008D62EF" w:rsidRDefault="008D62EF">
          <w:pPr>
            <w:pStyle w:val="C66523C78C344F928CFBAE07EEA02F87"/>
          </w:pPr>
          <w:r w:rsidRPr="00153E36">
            <w:rPr>
              <w:rStyle w:val="placeholder2Char"/>
              <w:rFonts w:hint="eastAsia"/>
            </w:rPr>
            <w:t>披露报告期内是否存在股份代持行为，如存在股份代持的，应当披露代持的原因、代持数量、涉及的股东数、代持还原情况等；如无请填否。</w:t>
          </w:r>
        </w:p>
      </w:docPartBody>
    </w:docPart>
    <w:docPart>
      <w:docPartPr>
        <w:name w:val="07E1DEB8492248C28C8435822E0B5C76"/>
        <w:category>
          <w:name w:val="常规"/>
          <w:gallery w:val="placeholder"/>
        </w:category>
        <w:types>
          <w:type w:val="bbPlcHdr"/>
        </w:types>
        <w:behaviors>
          <w:behavior w:val="content"/>
        </w:behaviors>
        <w:guid w:val="{7A3196AA-9390-4C20-870E-DCD95DB61DC8}"/>
      </w:docPartPr>
      <w:docPartBody>
        <w:p w:rsidR="008D62EF" w:rsidRDefault="008D62EF">
          <w:pPr>
            <w:pStyle w:val="07E1DEB8492248C28C8435822E0B5C76"/>
          </w:pPr>
          <w:r w:rsidRPr="00511FDF">
            <w:rPr>
              <w:rStyle w:val="placeholder2Char"/>
              <w:rFonts w:hint="eastAsia"/>
            </w:rPr>
            <w:t>选择</w:t>
          </w:r>
          <w:r w:rsidRPr="00511FDF">
            <w:rPr>
              <w:rStyle w:val="placeholder2Char"/>
            </w:rPr>
            <w:t>日期</w:t>
          </w:r>
        </w:p>
      </w:docPartBody>
    </w:docPart>
    <w:docPart>
      <w:docPartPr>
        <w:name w:val="D07614EACADE4C99BAD7DA8ADE1F56C4"/>
        <w:category>
          <w:name w:val="常规"/>
          <w:gallery w:val="placeholder"/>
        </w:category>
        <w:types>
          <w:type w:val="bbPlcHdr"/>
        </w:types>
        <w:behaviors>
          <w:behavior w:val="content"/>
        </w:behaviors>
        <w:guid w:val="{CB784ABB-5B26-43F5-9F76-DF8A77F5E8E2}"/>
      </w:docPartPr>
      <w:docPartBody>
        <w:p w:rsidR="008D62EF" w:rsidRDefault="008D62EF">
          <w:pPr>
            <w:pStyle w:val="D07614EACADE4C99BAD7DA8ADE1F56C4"/>
          </w:pPr>
          <w:r w:rsidRPr="00511FDF">
            <w:rPr>
              <w:rStyle w:val="placeholder2Char"/>
            </w:rPr>
            <w:t>选择日期</w:t>
          </w:r>
        </w:p>
      </w:docPartBody>
    </w:docPart>
    <w:docPart>
      <w:docPartPr>
        <w:name w:val="B1D81549E2C84EECB3591D24BF204EBC"/>
        <w:category>
          <w:name w:val="常规"/>
          <w:gallery w:val="placeholder"/>
        </w:category>
        <w:types>
          <w:type w:val="bbPlcHdr"/>
        </w:types>
        <w:behaviors>
          <w:behavior w:val="content"/>
        </w:behaviors>
        <w:guid w:val="{099FBBB3-66FD-460B-AFB7-82FD6A5BC3F9}"/>
      </w:docPartPr>
      <w:docPartBody>
        <w:p w:rsidR="008D62EF" w:rsidRDefault="008D62EF">
          <w:pPr>
            <w:pStyle w:val="B1D81549E2C84EECB3591D24BF204EBC"/>
          </w:pPr>
          <w:r w:rsidRPr="00511FDF">
            <w:rPr>
              <w:rStyle w:val="placeholder1Char"/>
            </w:rPr>
            <w:t>______</w:t>
          </w:r>
        </w:p>
      </w:docPartBody>
    </w:docPart>
    <w:docPart>
      <w:docPartPr>
        <w:name w:val="10847CE43FD749F7A7E31D4ABE7DA673"/>
        <w:category>
          <w:name w:val="常规"/>
          <w:gallery w:val="placeholder"/>
        </w:category>
        <w:types>
          <w:type w:val="bbPlcHdr"/>
        </w:types>
        <w:behaviors>
          <w:behavior w:val="content"/>
        </w:behaviors>
        <w:guid w:val="{39E29B40-020A-4A0B-91EE-DA5ED3D051B0}"/>
      </w:docPartPr>
      <w:docPartBody>
        <w:p w:rsidR="008D62EF" w:rsidRDefault="008D62EF">
          <w:pPr>
            <w:pStyle w:val="10847CE43FD749F7A7E31D4ABE7DA673"/>
          </w:pPr>
          <w:r w:rsidRPr="00511FDF">
            <w:rPr>
              <w:rStyle w:val="placeholder1Char"/>
              <w:rFonts w:hint="eastAsia"/>
            </w:rPr>
            <w:t>____</w:t>
          </w:r>
        </w:p>
      </w:docPartBody>
    </w:docPart>
    <w:docPart>
      <w:docPartPr>
        <w:name w:val="42939F2575694BBAAA67648036EE12B0"/>
        <w:category>
          <w:name w:val="常规"/>
          <w:gallery w:val="placeholder"/>
        </w:category>
        <w:types>
          <w:type w:val="bbPlcHdr"/>
        </w:types>
        <w:behaviors>
          <w:behavior w:val="content"/>
        </w:behaviors>
        <w:guid w:val="{9A003D8E-BB42-44CE-A63F-C7F9BF8E520E}"/>
      </w:docPartPr>
      <w:docPartBody>
        <w:p w:rsidR="008D62EF" w:rsidRDefault="008D62EF">
          <w:pPr>
            <w:pStyle w:val="42939F2575694BBAAA67648036EE12B0"/>
          </w:pPr>
          <w:r w:rsidRPr="00511FDF">
            <w:rPr>
              <w:rStyle w:val="placeholder1Char"/>
            </w:rPr>
            <w:t>____</w:t>
          </w:r>
        </w:p>
      </w:docPartBody>
    </w:docPart>
    <w:docPart>
      <w:docPartPr>
        <w:name w:val="8EE690E86D384383A2E8DB267A64CFE7"/>
        <w:category>
          <w:name w:val="常规"/>
          <w:gallery w:val="placeholder"/>
        </w:category>
        <w:types>
          <w:type w:val="bbPlcHdr"/>
        </w:types>
        <w:behaviors>
          <w:behavior w:val="content"/>
        </w:behaviors>
        <w:guid w:val="{D38F3F43-4561-449F-81B3-BDD1E36E5470}"/>
      </w:docPartPr>
      <w:docPartBody>
        <w:p w:rsidR="008D62EF" w:rsidRDefault="008D62EF">
          <w:pPr>
            <w:pStyle w:val="8EE690E86D384383A2E8DB267A64CFE7"/>
          </w:pPr>
          <w:r w:rsidRPr="00511FDF">
            <w:rPr>
              <w:rStyle w:val="placeholder1Char"/>
              <w:rFonts w:hint="eastAsia"/>
            </w:rPr>
            <w:t>____</w:t>
          </w:r>
        </w:p>
      </w:docPartBody>
    </w:docPart>
    <w:docPart>
      <w:docPartPr>
        <w:name w:val="25E03569355D4F8BBFF4547F2A3DE601"/>
        <w:category>
          <w:name w:val="常规"/>
          <w:gallery w:val="placeholder"/>
        </w:category>
        <w:types>
          <w:type w:val="bbPlcHdr"/>
        </w:types>
        <w:behaviors>
          <w:behavior w:val="content"/>
        </w:behaviors>
        <w:guid w:val="{0EE2DABF-3448-49F0-A9E8-0670A893FFA4}"/>
      </w:docPartPr>
      <w:docPartBody>
        <w:p w:rsidR="008D62EF" w:rsidRDefault="008D62EF">
          <w:pPr>
            <w:pStyle w:val="25E03569355D4F8BBFF4547F2A3DE601"/>
          </w:pPr>
          <w:r w:rsidRPr="00511FDF">
            <w:rPr>
              <w:rStyle w:val="placeholder1Char"/>
            </w:rPr>
            <w:t>____</w:t>
          </w:r>
        </w:p>
      </w:docPartBody>
    </w:docPart>
    <w:docPart>
      <w:docPartPr>
        <w:name w:val="0B5AF8844A6A42ABB7298321E4FCD235"/>
        <w:category>
          <w:name w:val="常规"/>
          <w:gallery w:val="placeholder"/>
        </w:category>
        <w:types>
          <w:type w:val="bbPlcHdr"/>
        </w:types>
        <w:behaviors>
          <w:behavior w:val="content"/>
        </w:behaviors>
        <w:guid w:val="{88A829C1-B38F-47A2-A7DA-A4FC71FC9ABE}"/>
      </w:docPartPr>
      <w:docPartBody>
        <w:p w:rsidR="008D62EF" w:rsidRDefault="008D62EF">
          <w:pPr>
            <w:pStyle w:val="0B5AF8844A6A42ABB7298321E4FCD235"/>
          </w:pPr>
          <w:r w:rsidRPr="00511FDF">
            <w:rPr>
              <w:rStyle w:val="placeholder1Char"/>
            </w:rPr>
            <w:t>____</w:t>
          </w:r>
        </w:p>
      </w:docPartBody>
    </w:docPart>
    <w:docPart>
      <w:docPartPr>
        <w:name w:val="E3B6D76264CB4ED8A7C34A19E2CCB093"/>
        <w:category>
          <w:name w:val="常规"/>
          <w:gallery w:val="placeholder"/>
        </w:category>
        <w:types>
          <w:type w:val="bbPlcHdr"/>
        </w:types>
        <w:behaviors>
          <w:behavior w:val="content"/>
        </w:behaviors>
        <w:guid w:val="{C2AB604D-2185-441B-A6AA-063EB8B5CAA1}"/>
      </w:docPartPr>
      <w:docPartBody>
        <w:p w:rsidR="008D62EF" w:rsidRDefault="008D62EF">
          <w:pPr>
            <w:pStyle w:val="E3B6D76264CB4ED8A7C34A19E2CCB093"/>
          </w:pPr>
          <w:r w:rsidRPr="00511FDF">
            <w:rPr>
              <w:rStyle w:val="placeholder1Char"/>
            </w:rPr>
            <w:t>____</w:t>
          </w:r>
        </w:p>
      </w:docPartBody>
    </w:docPart>
    <w:docPart>
      <w:docPartPr>
        <w:name w:val="8CCB8A946BD8463FB11CA8D4138D112D"/>
        <w:category>
          <w:name w:val="常规"/>
          <w:gallery w:val="placeholder"/>
        </w:category>
        <w:types>
          <w:type w:val="bbPlcHdr"/>
        </w:types>
        <w:behaviors>
          <w:behavior w:val="content"/>
        </w:behaviors>
        <w:guid w:val="{AD13422C-0971-4DDF-8731-78ECB96DB80D}"/>
      </w:docPartPr>
      <w:docPartBody>
        <w:p w:rsidR="008D62EF" w:rsidRDefault="008D62EF">
          <w:pPr>
            <w:pStyle w:val="8CCB8A946BD8463FB11CA8D4138D112D"/>
          </w:pPr>
          <w:r w:rsidRPr="00511FDF">
            <w:rPr>
              <w:rStyle w:val="placeholder1Char"/>
            </w:rPr>
            <w:t>____</w:t>
          </w:r>
        </w:p>
      </w:docPartBody>
    </w:docPart>
    <w:docPart>
      <w:docPartPr>
        <w:name w:val="121B4DF128AA457ABB262F1AF8375549"/>
        <w:category>
          <w:name w:val="常规"/>
          <w:gallery w:val="placeholder"/>
        </w:category>
        <w:types>
          <w:type w:val="bbPlcHdr"/>
        </w:types>
        <w:behaviors>
          <w:behavior w:val="content"/>
        </w:behaviors>
        <w:guid w:val="{DC129297-F892-49E4-910B-FAE4F7B1671B}"/>
      </w:docPartPr>
      <w:docPartBody>
        <w:p w:rsidR="008D62EF" w:rsidRDefault="008D62EF">
          <w:pPr>
            <w:pStyle w:val="121B4DF128AA457ABB262F1AF8375549"/>
          </w:pPr>
          <w:r w:rsidRPr="00511FDF">
            <w:rPr>
              <w:rStyle w:val="placeholder1Char"/>
            </w:rPr>
            <w:t>_______</w:t>
          </w:r>
        </w:p>
      </w:docPartBody>
    </w:docPart>
    <w:docPart>
      <w:docPartPr>
        <w:name w:val="A9D9EA70D3E24424968D2B0F3BE75CA8"/>
        <w:category>
          <w:name w:val="常规"/>
          <w:gallery w:val="placeholder"/>
        </w:category>
        <w:types>
          <w:type w:val="bbPlcHdr"/>
        </w:types>
        <w:behaviors>
          <w:behavior w:val="content"/>
        </w:behaviors>
        <w:guid w:val="{7AC77D63-B93F-412E-98D1-09F3BEF4EF03}"/>
      </w:docPartPr>
      <w:docPartBody>
        <w:p w:rsidR="008D62EF" w:rsidRDefault="008D62EF">
          <w:pPr>
            <w:pStyle w:val="A9D9EA70D3E24424968D2B0F3BE75CA8"/>
          </w:pPr>
          <w:r w:rsidRPr="00511FDF">
            <w:rPr>
              <w:rStyle w:val="placeholder1Char"/>
              <w:rFonts w:hint="eastAsia"/>
            </w:rPr>
            <w:t>选择</w:t>
          </w:r>
        </w:p>
      </w:docPartBody>
    </w:docPart>
    <w:docPart>
      <w:docPartPr>
        <w:name w:val="EA2F9C18B285481091BAFDB44B62B5CA"/>
        <w:category>
          <w:name w:val="常规"/>
          <w:gallery w:val="placeholder"/>
        </w:category>
        <w:types>
          <w:type w:val="bbPlcHdr"/>
        </w:types>
        <w:behaviors>
          <w:behavior w:val="content"/>
        </w:behaviors>
        <w:guid w:val="{ACE71536-5B9E-4229-B3DD-DE851A7C2FB1}"/>
      </w:docPartPr>
      <w:docPartBody>
        <w:p w:rsidR="008D62EF" w:rsidRDefault="008D62EF">
          <w:pPr>
            <w:pStyle w:val="EA2F9C18B285481091BAFDB44B62B5CA"/>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CF89703E45254FD99BD09B959EB611F2"/>
        <w:category>
          <w:name w:val="常规"/>
          <w:gallery w:val="placeholder"/>
        </w:category>
        <w:types>
          <w:type w:val="bbPlcHdr"/>
        </w:types>
        <w:behaviors>
          <w:behavior w:val="content"/>
        </w:behaviors>
        <w:guid w:val="{CCA6984A-6B28-4A32-9A11-058200032F04}"/>
      </w:docPartPr>
      <w:docPartBody>
        <w:p w:rsidR="008D62EF" w:rsidRDefault="008D62EF">
          <w:pPr>
            <w:pStyle w:val="CF89703E45254FD99BD09B959EB611F2"/>
          </w:pPr>
          <w:r w:rsidRPr="00511FDF">
            <w:rPr>
              <w:rStyle w:val="placeholder1Char"/>
              <w:rFonts w:hint="eastAsia"/>
            </w:rPr>
            <w:t>________</w:t>
          </w:r>
        </w:p>
      </w:docPartBody>
    </w:docPart>
    <w:docPart>
      <w:docPartPr>
        <w:name w:val="72CBA26726E24A66BFDCCBF53221C9A7"/>
        <w:category>
          <w:name w:val="常规"/>
          <w:gallery w:val="placeholder"/>
        </w:category>
        <w:types>
          <w:type w:val="bbPlcHdr"/>
        </w:types>
        <w:behaviors>
          <w:behavior w:val="content"/>
        </w:behaviors>
        <w:guid w:val="{0C056C7B-F078-4F9A-94EA-D8F39EF12F6E}"/>
      </w:docPartPr>
      <w:docPartBody>
        <w:p w:rsidR="008D62EF" w:rsidRDefault="008D62EF">
          <w:pPr>
            <w:pStyle w:val="72CBA26726E24A66BFDCCBF53221C9A7"/>
          </w:pPr>
          <w:r w:rsidRPr="00511FDF">
            <w:rPr>
              <w:rStyle w:val="placeholder1Char"/>
            </w:rPr>
            <w:t>________</w:t>
          </w:r>
        </w:p>
      </w:docPartBody>
    </w:docPart>
    <w:docPart>
      <w:docPartPr>
        <w:name w:val="3967E2E09B8A46ED96BEE208DF7D187D"/>
        <w:category>
          <w:name w:val="常规"/>
          <w:gallery w:val="placeholder"/>
        </w:category>
        <w:types>
          <w:type w:val="bbPlcHdr"/>
        </w:types>
        <w:behaviors>
          <w:behavior w:val="content"/>
        </w:behaviors>
        <w:guid w:val="{A014F350-320D-4275-8CBD-C7ABBE070596}"/>
      </w:docPartPr>
      <w:docPartBody>
        <w:p w:rsidR="008D62EF" w:rsidRDefault="008D62EF">
          <w:pPr>
            <w:pStyle w:val="3967E2E09B8A46ED96BEE208DF7D187D"/>
          </w:pPr>
          <w:r w:rsidRPr="00511FDF">
            <w:rPr>
              <w:rStyle w:val="placeholder1Char"/>
              <w:rFonts w:hint="eastAsia"/>
            </w:rPr>
            <w:t>________</w:t>
          </w:r>
        </w:p>
      </w:docPartBody>
    </w:docPart>
    <w:docPart>
      <w:docPartPr>
        <w:name w:val="B6DFF2D23E164249AAC1B6A5A2FEF171"/>
        <w:category>
          <w:name w:val="常规"/>
          <w:gallery w:val="placeholder"/>
        </w:category>
        <w:types>
          <w:type w:val="bbPlcHdr"/>
        </w:types>
        <w:behaviors>
          <w:behavior w:val="content"/>
        </w:behaviors>
        <w:guid w:val="{78C3B8B7-A027-4406-A48F-003300DBF14E}"/>
      </w:docPartPr>
      <w:docPartBody>
        <w:p w:rsidR="008D62EF" w:rsidRDefault="008D62EF">
          <w:pPr>
            <w:pStyle w:val="B6DFF2D23E164249AAC1B6A5A2FEF171"/>
          </w:pPr>
          <w:r w:rsidRPr="00511FDF">
            <w:rPr>
              <w:rStyle w:val="placeholder1Char"/>
              <w:rFonts w:hint="eastAsia"/>
            </w:rPr>
            <w:t>______</w:t>
          </w:r>
        </w:p>
      </w:docPartBody>
    </w:docPart>
    <w:docPart>
      <w:docPartPr>
        <w:name w:val="AF3D790861EC4299B5D86E12AC938561"/>
        <w:category>
          <w:name w:val="常规"/>
          <w:gallery w:val="placeholder"/>
        </w:category>
        <w:types>
          <w:type w:val="bbPlcHdr"/>
        </w:types>
        <w:behaviors>
          <w:behavior w:val="content"/>
        </w:behaviors>
        <w:guid w:val="{FBCACCFF-E593-472B-BEC3-9E7B17B01C18}"/>
      </w:docPartPr>
      <w:docPartBody>
        <w:p w:rsidR="008D62EF" w:rsidRDefault="008D62EF">
          <w:pPr>
            <w:pStyle w:val="AF3D790861EC4299B5D86E12AC938561"/>
          </w:pPr>
          <w:r w:rsidRPr="00511FDF">
            <w:rPr>
              <w:rStyle w:val="placeholder1Char"/>
            </w:rPr>
            <w:t>______</w:t>
          </w:r>
        </w:p>
      </w:docPartBody>
    </w:docPart>
    <w:docPart>
      <w:docPartPr>
        <w:name w:val="07AE8D1A5F6B443F815DACDCC485F14C"/>
        <w:category>
          <w:name w:val="常规"/>
          <w:gallery w:val="placeholder"/>
        </w:category>
        <w:types>
          <w:type w:val="bbPlcHdr"/>
        </w:types>
        <w:behaviors>
          <w:behavior w:val="content"/>
        </w:behaviors>
        <w:guid w:val="{A2C3C391-D685-4AD9-87E1-678FDA36681D}"/>
      </w:docPartPr>
      <w:docPartBody>
        <w:p w:rsidR="008D62EF" w:rsidRDefault="008D62EF">
          <w:pPr>
            <w:pStyle w:val="07AE8D1A5F6B443F815DACDCC485F14C"/>
          </w:pPr>
          <w:r w:rsidRPr="00511FDF">
            <w:rPr>
              <w:rStyle w:val="placeholder1Char"/>
            </w:rPr>
            <w:t>____</w:t>
          </w:r>
        </w:p>
      </w:docPartBody>
    </w:docPart>
    <w:docPart>
      <w:docPartPr>
        <w:name w:val="8B4BE59DC1C5428499DA806052783FC4"/>
        <w:category>
          <w:name w:val="常规"/>
          <w:gallery w:val="placeholder"/>
        </w:category>
        <w:types>
          <w:type w:val="bbPlcHdr"/>
        </w:types>
        <w:behaviors>
          <w:behavior w:val="content"/>
        </w:behaviors>
        <w:guid w:val="{755C293D-4F3E-40B8-B8F5-D490BD32F7AB}"/>
      </w:docPartPr>
      <w:docPartBody>
        <w:p w:rsidR="008D62EF" w:rsidRDefault="008D62EF">
          <w:pPr>
            <w:pStyle w:val="8B4BE59DC1C5428499DA806052783FC4"/>
          </w:pPr>
          <w:r w:rsidRPr="00511FDF">
            <w:rPr>
              <w:rStyle w:val="placeholder2Char"/>
              <w:rFonts w:hint="eastAsia"/>
              <w:sz w:val="18"/>
              <w:szCs w:val="18"/>
            </w:rPr>
            <w:t>选择</w:t>
          </w:r>
          <w:r w:rsidRPr="00511FDF">
            <w:rPr>
              <w:rStyle w:val="placeholder2Char"/>
              <w:sz w:val="18"/>
              <w:szCs w:val="18"/>
            </w:rPr>
            <w:t>日期</w:t>
          </w:r>
        </w:p>
      </w:docPartBody>
    </w:docPart>
    <w:docPart>
      <w:docPartPr>
        <w:name w:val="6EA1FA17300E4395AF05252C97F0A4F2"/>
        <w:category>
          <w:name w:val="常规"/>
          <w:gallery w:val="placeholder"/>
        </w:category>
        <w:types>
          <w:type w:val="bbPlcHdr"/>
        </w:types>
        <w:behaviors>
          <w:behavior w:val="content"/>
        </w:behaviors>
        <w:guid w:val="{037664FD-F0E8-45DD-B6C4-C979024673AE}"/>
      </w:docPartPr>
      <w:docPartBody>
        <w:p w:rsidR="008D62EF" w:rsidRDefault="008D62EF">
          <w:pPr>
            <w:pStyle w:val="6EA1FA17300E4395AF05252C97F0A4F2"/>
          </w:pPr>
          <w:r w:rsidRPr="00511FDF">
            <w:rPr>
              <w:rStyle w:val="placeholder2Char"/>
              <w:rFonts w:hint="eastAsia"/>
              <w:sz w:val="18"/>
              <w:szCs w:val="18"/>
            </w:rPr>
            <w:t>选择日期</w:t>
          </w:r>
        </w:p>
      </w:docPartBody>
    </w:docPart>
    <w:docPart>
      <w:docPartPr>
        <w:name w:val="227F1D18CC214DCF9B3F5177DC73BC3F"/>
        <w:category>
          <w:name w:val="常规"/>
          <w:gallery w:val="placeholder"/>
        </w:category>
        <w:types>
          <w:type w:val="bbPlcHdr"/>
        </w:types>
        <w:behaviors>
          <w:behavior w:val="content"/>
        </w:behaviors>
        <w:guid w:val="{13BEF6DD-397E-4BE7-9482-6F594BF71CF0}"/>
      </w:docPartPr>
      <w:docPartBody>
        <w:p w:rsidR="008D62EF" w:rsidRDefault="008D62EF">
          <w:pPr>
            <w:pStyle w:val="227F1D18CC214DCF9B3F5177DC73BC3F"/>
          </w:pPr>
          <w:r w:rsidRPr="00511FDF">
            <w:rPr>
              <w:rStyle w:val="placeholder1Char"/>
              <w:rFonts w:hint="eastAsia"/>
            </w:rPr>
            <w:t>__________</w:t>
          </w:r>
        </w:p>
      </w:docPartBody>
    </w:docPart>
    <w:docPart>
      <w:docPartPr>
        <w:name w:val="75A3F6BBD0174B8CBCD7EF39246DE87A"/>
        <w:category>
          <w:name w:val="常规"/>
          <w:gallery w:val="placeholder"/>
        </w:category>
        <w:types>
          <w:type w:val="bbPlcHdr"/>
        </w:types>
        <w:behaviors>
          <w:behavior w:val="content"/>
        </w:behaviors>
        <w:guid w:val="{F05FA40D-4F00-4B7E-ACEA-61A0DD45DEE1}"/>
      </w:docPartPr>
      <w:docPartBody>
        <w:p w:rsidR="008D62EF" w:rsidRDefault="008D62EF">
          <w:pPr>
            <w:pStyle w:val="75A3F6BBD0174B8CBCD7EF39246DE87A"/>
          </w:pPr>
          <w:r w:rsidRPr="00511FDF">
            <w:rPr>
              <w:rStyle w:val="placeholder1Char"/>
            </w:rPr>
            <w:t>____________</w:t>
          </w:r>
        </w:p>
      </w:docPartBody>
    </w:docPart>
    <w:docPart>
      <w:docPartPr>
        <w:name w:val="F619319314BF4939B439661CA7FF93CF"/>
        <w:category>
          <w:name w:val="常规"/>
          <w:gallery w:val="placeholder"/>
        </w:category>
        <w:types>
          <w:type w:val="bbPlcHdr"/>
        </w:types>
        <w:behaviors>
          <w:behavior w:val="content"/>
        </w:behaviors>
        <w:guid w:val="{6122FB9D-51A8-4F6E-8072-B742660B3241}"/>
      </w:docPartPr>
      <w:docPartBody>
        <w:p w:rsidR="008D62EF" w:rsidRDefault="008D62EF">
          <w:pPr>
            <w:pStyle w:val="F619319314BF4939B439661CA7FF93CF"/>
          </w:pPr>
          <w:r w:rsidRPr="00511FDF">
            <w:rPr>
              <w:rStyle w:val="placeholder1Char"/>
              <w:rFonts w:hint="eastAsia"/>
            </w:rPr>
            <w:t>____</w:t>
          </w:r>
        </w:p>
      </w:docPartBody>
    </w:docPart>
    <w:docPart>
      <w:docPartPr>
        <w:name w:val="60717D3717EE4269A6AC1CD4FCB185ED"/>
        <w:category>
          <w:name w:val="常规"/>
          <w:gallery w:val="placeholder"/>
        </w:category>
        <w:types>
          <w:type w:val="bbPlcHdr"/>
        </w:types>
        <w:behaviors>
          <w:behavior w:val="content"/>
        </w:behaviors>
        <w:guid w:val="{74DF9118-0A5F-4C7F-96D3-F2F50D794EA7}"/>
      </w:docPartPr>
      <w:docPartBody>
        <w:p w:rsidR="008D62EF" w:rsidRDefault="008D62EF">
          <w:pPr>
            <w:pStyle w:val="60717D3717EE4269A6AC1CD4FCB185ED"/>
          </w:pPr>
          <w:r w:rsidRPr="00511FDF">
            <w:rPr>
              <w:rStyle w:val="placeholder1Char"/>
            </w:rPr>
            <w:t>____</w:t>
          </w:r>
        </w:p>
      </w:docPartBody>
    </w:docPart>
    <w:docPart>
      <w:docPartPr>
        <w:name w:val="B9BBE057C82742048CBE4C21BE190663"/>
        <w:category>
          <w:name w:val="常规"/>
          <w:gallery w:val="placeholder"/>
        </w:category>
        <w:types>
          <w:type w:val="bbPlcHdr"/>
        </w:types>
        <w:behaviors>
          <w:behavior w:val="content"/>
        </w:behaviors>
        <w:guid w:val="{D914E165-8608-4A78-A233-C38BF9BF289F}"/>
      </w:docPartPr>
      <w:docPartBody>
        <w:p w:rsidR="008D62EF" w:rsidRDefault="008D62EF">
          <w:pPr>
            <w:pStyle w:val="B9BBE057C82742048CBE4C21BE190663"/>
          </w:pPr>
          <w:r w:rsidRPr="00511FDF">
            <w:rPr>
              <w:rStyle w:val="placeholder1Char"/>
            </w:rPr>
            <w:t>____________</w:t>
          </w:r>
        </w:p>
      </w:docPartBody>
    </w:docPart>
    <w:docPart>
      <w:docPartPr>
        <w:name w:val="3180B19D2A844591BDF6A98C4C8810A8"/>
        <w:category>
          <w:name w:val="常规"/>
          <w:gallery w:val="placeholder"/>
        </w:category>
        <w:types>
          <w:type w:val="bbPlcHdr"/>
        </w:types>
        <w:behaviors>
          <w:behavior w:val="content"/>
        </w:behaviors>
        <w:guid w:val="{43A8E211-0003-44E2-BA67-34B6737BC1B5}"/>
      </w:docPartPr>
      <w:docPartBody>
        <w:p w:rsidR="008D62EF" w:rsidRDefault="008D62EF">
          <w:pPr>
            <w:pStyle w:val="3180B19D2A844591BDF6A98C4C8810A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7CB5CDE24384C49A6EC0B839CC5B4A7"/>
        <w:category>
          <w:name w:val="常规"/>
          <w:gallery w:val="placeholder"/>
        </w:category>
        <w:types>
          <w:type w:val="bbPlcHdr"/>
        </w:types>
        <w:behaviors>
          <w:behavior w:val="content"/>
        </w:behaviors>
        <w:guid w:val="{942A3E7B-9AF8-4D75-8816-31C451E371D6}"/>
      </w:docPartPr>
      <w:docPartBody>
        <w:p w:rsidR="008D62EF" w:rsidRDefault="008D62EF">
          <w:pPr>
            <w:pStyle w:val="B7CB5CDE24384C49A6EC0B839CC5B4A7"/>
          </w:pPr>
          <w:r w:rsidRPr="00511FDF">
            <w:rPr>
              <w:rStyle w:val="placeholder1Char"/>
            </w:rPr>
            <w:t>____</w:t>
          </w:r>
          <w:r w:rsidRPr="00511FDF">
            <w:rPr>
              <w:rStyle w:val="placeholder1Char"/>
              <w:rFonts w:hint="eastAsia"/>
            </w:rPr>
            <w:t>______</w:t>
          </w:r>
        </w:p>
      </w:docPartBody>
    </w:docPart>
    <w:docPart>
      <w:docPartPr>
        <w:name w:val="4884BDE234454EAC99926C11B8BAC549"/>
        <w:category>
          <w:name w:val="常规"/>
          <w:gallery w:val="placeholder"/>
        </w:category>
        <w:types>
          <w:type w:val="bbPlcHdr"/>
        </w:types>
        <w:behaviors>
          <w:behavior w:val="content"/>
        </w:behaviors>
        <w:guid w:val="{F5CB4D2A-E2B8-4733-A8CB-21DCFA4EFC8F}"/>
      </w:docPartPr>
      <w:docPartBody>
        <w:p w:rsidR="008D62EF" w:rsidRDefault="008D62EF">
          <w:pPr>
            <w:pStyle w:val="4884BDE234454EAC99926C11B8BAC549"/>
          </w:pPr>
          <w:r w:rsidRPr="00511FDF">
            <w:rPr>
              <w:rStyle w:val="placeholder1Char"/>
            </w:rPr>
            <w:t>____</w:t>
          </w:r>
          <w:r w:rsidRPr="00511FDF">
            <w:rPr>
              <w:rStyle w:val="placeholder1Char"/>
              <w:rFonts w:hint="eastAsia"/>
            </w:rPr>
            <w:t>__</w:t>
          </w:r>
        </w:p>
      </w:docPartBody>
    </w:docPart>
    <w:docPart>
      <w:docPartPr>
        <w:name w:val="6D05A4E030534E09918495A9FC76E9B6"/>
        <w:category>
          <w:name w:val="常规"/>
          <w:gallery w:val="placeholder"/>
        </w:category>
        <w:types>
          <w:type w:val="bbPlcHdr"/>
        </w:types>
        <w:behaviors>
          <w:behavior w:val="content"/>
        </w:behaviors>
        <w:guid w:val="{D2BB4BDA-97B2-4BB9-B820-31D02ECF2FE0}"/>
      </w:docPartPr>
      <w:docPartBody>
        <w:p w:rsidR="008D62EF" w:rsidRDefault="008D62EF">
          <w:pPr>
            <w:pStyle w:val="6D05A4E030534E09918495A9FC76E9B6"/>
          </w:pPr>
          <w:r w:rsidRPr="00511FDF">
            <w:rPr>
              <w:rStyle w:val="placeholder1Char"/>
            </w:rPr>
            <w:t>_______</w:t>
          </w:r>
        </w:p>
      </w:docPartBody>
    </w:docPart>
    <w:docPart>
      <w:docPartPr>
        <w:name w:val="001ACB5E4ED04A9DA606B4759CE98EC8"/>
        <w:category>
          <w:name w:val="常规"/>
          <w:gallery w:val="placeholder"/>
        </w:category>
        <w:types>
          <w:type w:val="bbPlcHdr"/>
        </w:types>
        <w:behaviors>
          <w:behavior w:val="content"/>
        </w:behaviors>
        <w:guid w:val="{866F80B9-07AD-4C81-9C06-7634D84A415A}"/>
      </w:docPartPr>
      <w:docPartBody>
        <w:p w:rsidR="008D62EF" w:rsidRDefault="008D62EF">
          <w:pPr>
            <w:pStyle w:val="001ACB5E4ED04A9DA606B4759CE98EC8"/>
          </w:pPr>
          <w:r w:rsidRPr="00511FDF">
            <w:rPr>
              <w:rStyle w:val="placeholder1Char"/>
            </w:rPr>
            <w:t>_________</w:t>
          </w:r>
        </w:p>
      </w:docPartBody>
    </w:docPart>
    <w:docPart>
      <w:docPartPr>
        <w:name w:val="B02197825C5346EDA95C432D86749FDC"/>
        <w:category>
          <w:name w:val="常规"/>
          <w:gallery w:val="placeholder"/>
        </w:category>
        <w:types>
          <w:type w:val="bbPlcHdr"/>
        </w:types>
        <w:behaviors>
          <w:behavior w:val="content"/>
        </w:behaviors>
        <w:guid w:val="{F195FF9E-9A8B-483D-94CF-5250AAF3AB81}"/>
      </w:docPartPr>
      <w:docPartBody>
        <w:p w:rsidR="008D62EF" w:rsidRDefault="008D62EF">
          <w:pPr>
            <w:pStyle w:val="B02197825C5346EDA95C432D86749FDC"/>
          </w:pPr>
          <w:r w:rsidRPr="00511FDF">
            <w:rPr>
              <w:rStyle w:val="placeholder1Char"/>
            </w:rPr>
            <w:t>______</w:t>
          </w:r>
        </w:p>
      </w:docPartBody>
    </w:docPart>
    <w:docPart>
      <w:docPartPr>
        <w:name w:val="309F78B0CDE8497D9D7ACCC5D852F29A"/>
        <w:category>
          <w:name w:val="常规"/>
          <w:gallery w:val="placeholder"/>
        </w:category>
        <w:types>
          <w:type w:val="bbPlcHdr"/>
        </w:types>
        <w:behaviors>
          <w:behavior w:val="content"/>
        </w:behaviors>
        <w:guid w:val="{FCC692C0-8C29-4275-90CD-10669EF0E79A}"/>
      </w:docPartPr>
      <w:docPartBody>
        <w:p w:rsidR="008D62EF" w:rsidRDefault="008D62EF">
          <w:pPr>
            <w:pStyle w:val="309F78B0CDE8497D9D7ACCC5D852F29A"/>
          </w:pPr>
          <w:r w:rsidRPr="00511FDF">
            <w:rPr>
              <w:rStyle w:val="placeholder1Char"/>
            </w:rPr>
            <w:t>________</w:t>
          </w:r>
        </w:p>
      </w:docPartBody>
    </w:docPart>
    <w:docPart>
      <w:docPartPr>
        <w:name w:val="F48A4DA0228745AFBA54A9677ED08E77"/>
        <w:category>
          <w:name w:val="常规"/>
          <w:gallery w:val="placeholder"/>
        </w:category>
        <w:types>
          <w:type w:val="bbPlcHdr"/>
        </w:types>
        <w:behaviors>
          <w:behavior w:val="content"/>
        </w:behaviors>
        <w:guid w:val="{B9384A73-2D13-4A18-9F40-B6BDC3E8CE27}"/>
      </w:docPartPr>
      <w:docPartBody>
        <w:p w:rsidR="008D62EF" w:rsidRDefault="008D62EF">
          <w:pPr>
            <w:pStyle w:val="F48A4DA0228745AFBA54A9677ED08E77"/>
          </w:pPr>
          <w:r w:rsidRPr="00511FDF">
            <w:rPr>
              <w:rStyle w:val="placeholder1Char"/>
              <w:rFonts w:hint="eastAsia"/>
            </w:rPr>
            <w:t>选择</w:t>
          </w:r>
        </w:p>
      </w:docPartBody>
    </w:docPart>
    <w:docPart>
      <w:docPartPr>
        <w:name w:val="04EEB5656CD64600B437131B7A3C61A1"/>
        <w:category>
          <w:name w:val="常规"/>
          <w:gallery w:val="placeholder"/>
        </w:category>
        <w:types>
          <w:type w:val="bbPlcHdr"/>
        </w:types>
        <w:behaviors>
          <w:behavior w:val="content"/>
        </w:behaviors>
        <w:guid w:val="{F40B58F3-6461-4919-8B44-B98568342C1B}"/>
      </w:docPartPr>
      <w:docPartBody>
        <w:p w:rsidR="008D62EF" w:rsidRDefault="008D62EF">
          <w:pPr>
            <w:pStyle w:val="04EEB5656CD64600B437131B7A3C61A1"/>
          </w:pPr>
          <w:r w:rsidRPr="00511FDF">
            <w:rPr>
              <w:rStyle w:val="placeholder1Char"/>
            </w:rPr>
            <w:t>_______</w:t>
          </w:r>
        </w:p>
      </w:docPartBody>
    </w:docPart>
    <w:docPart>
      <w:docPartPr>
        <w:name w:val="8F9A57E34DD5405FB552A5C1E13DE844"/>
        <w:category>
          <w:name w:val="常规"/>
          <w:gallery w:val="placeholder"/>
        </w:category>
        <w:types>
          <w:type w:val="bbPlcHdr"/>
        </w:types>
        <w:behaviors>
          <w:behavior w:val="content"/>
        </w:behaviors>
        <w:guid w:val="{FF7A74BC-D15C-4B3B-B601-1130FD203CEA}"/>
      </w:docPartPr>
      <w:docPartBody>
        <w:p w:rsidR="008D62EF" w:rsidRDefault="008D62EF">
          <w:pPr>
            <w:pStyle w:val="8F9A57E34DD5405FB552A5C1E13DE844"/>
          </w:pPr>
          <w:r w:rsidRPr="00511FDF">
            <w:rPr>
              <w:rStyle w:val="placeholder1Char"/>
              <w:rFonts w:hint="eastAsia"/>
            </w:rPr>
            <w:t>选择</w:t>
          </w:r>
        </w:p>
      </w:docPartBody>
    </w:docPart>
    <w:docPart>
      <w:docPartPr>
        <w:name w:val="EB3CA70200EA463C9B2F7EB536B3686C"/>
        <w:category>
          <w:name w:val="常规"/>
          <w:gallery w:val="placeholder"/>
        </w:category>
        <w:types>
          <w:type w:val="bbPlcHdr"/>
        </w:types>
        <w:behaviors>
          <w:behavior w:val="content"/>
        </w:behaviors>
        <w:guid w:val="{A2CFB7F8-2EE2-4DE5-80D5-1101D92938F4}"/>
      </w:docPartPr>
      <w:docPartBody>
        <w:p w:rsidR="008D62EF" w:rsidRDefault="008D62EF">
          <w:pPr>
            <w:pStyle w:val="EB3CA70200EA463C9B2F7EB536B3686C"/>
          </w:pPr>
          <w:r w:rsidRPr="00511FDF">
            <w:rPr>
              <w:rStyle w:val="placeholder1Char"/>
            </w:rPr>
            <w:t>__________</w:t>
          </w:r>
        </w:p>
      </w:docPartBody>
    </w:docPart>
    <w:docPart>
      <w:docPartPr>
        <w:name w:val="9876BF9E08A84DDF815A7801D8925DE5"/>
        <w:category>
          <w:name w:val="常规"/>
          <w:gallery w:val="placeholder"/>
        </w:category>
        <w:types>
          <w:type w:val="bbPlcHdr"/>
        </w:types>
        <w:behaviors>
          <w:behavior w:val="content"/>
        </w:behaviors>
        <w:guid w:val="{05EFE30F-D8B4-46FA-ADB6-68245F55AB79}"/>
      </w:docPartPr>
      <w:docPartBody>
        <w:p w:rsidR="008D62EF" w:rsidRDefault="008D62EF">
          <w:pPr>
            <w:pStyle w:val="9876BF9E08A84DDF815A7801D8925DE5"/>
          </w:pPr>
          <w:r w:rsidRPr="00511FDF">
            <w:rPr>
              <w:rStyle w:val="placeholder1Char"/>
            </w:rPr>
            <w:t>_______</w:t>
          </w:r>
        </w:p>
      </w:docPartBody>
    </w:docPart>
    <w:docPart>
      <w:docPartPr>
        <w:name w:val="F94391AF02A745049284FF9C39738C15"/>
        <w:category>
          <w:name w:val="常规"/>
          <w:gallery w:val="placeholder"/>
        </w:category>
        <w:types>
          <w:type w:val="bbPlcHdr"/>
        </w:types>
        <w:behaviors>
          <w:behavior w:val="content"/>
        </w:behaviors>
        <w:guid w:val="{8A4D7C5F-CF9D-43C6-ACD0-20AB039F75B1}"/>
      </w:docPartPr>
      <w:docPartBody>
        <w:p w:rsidR="008D62EF" w:rsidRDefault="008D62EF">
          <w:pPr>
            <w:pStyle w:val="F94391AF02A745049284FF9C39738C15"/>
          </w:pPr>
          <w:r w:rsidRPr="00511FDF">
            <w:rPr>
              <w:rStyle w:val="placeholder1Char"/>
            </w:rPr>
            <w:t>_______</w:t>
          </w:r>
        </w:p>
      </w:docPartBody>
    </w:docPart>
    <w:docPart>
      <w:docPartPr>
        <w:name w:val="E5C7965E35824FB9AE1240A01F26B26D"/>
        <w:category>
          <w:name w:val="常规"/>
          <w:gallery w:val="placeholder"/>
        </w:category>
        <w:types>
          <w:type w:val="bbPlcHdr"/>
        </w:types>
        <w:behaviors>
          <w:behavior w:val="content"/>
        </w:behaviors>
        <w:guid w:val="{27CCEEE1-F5CE-4AB9-AAF1-5765BF957C20}"/>
      </w:docPartPr>
      <w:docPartBody>
        <w:p w:rsidR="008D62EF" w:rsidRDefault="008D62EF">
          <w:pPr>
            <w:pStyle w:val="E5C7965E35824FB9AE1240A01F26B26D"/>
          </w:pPr>
          <w:r w:rsidRPr="00511FDF">
            <w:rPr>
              <w:rStyle w:val="placeholder1Char"/>
            </w:rPr>
            <w:t>___________</w:t>
          </w:r>
        </w:p>
      </w:docPartBody>
    </w:docPart>
    <w:docPart>
      <w:docPartPr>
        <w:name w:val="FFD09F98F54D47D7AB91953F82D957C1"/>
        <w:category>
          <w:name w:val="常规"/>
          <w:gallery w:val="placeholder"/>
        </w:category>
        <w:types>
          <w:type w:val="bbPlcHdr"/>
        </w:types>
        <w:behaviors>
          <w:behavior w:val="content"/>
        </w:behaviors>
        <w:guid w:val="{6658A974-B43C-4834-A8B2-4FBF6273CDC8}"/>
      </w:docPartPr>
      <w:docPartBody>
        <w:p w:rsidR="008D62EF" w:rsidRDefault="008D62EF">
          <w:pPr>
            <w:pStyle w:val="FFD09F98F54D47D7AB91953F82D957C1"/>
          </w:pPr>
          <w:r w:rsidRPr="00511FDF">
            <w:rPr>
              <w:rStyle w:val="placeholder1Char"/>
            </w:rPr>
            <w:t>______</w:t>
          </w:r>
          <w:r w:rsidRPr="00511FDF">
            <w:rPr>
              <w:rStyle w:val="placeholder1Char"/>
              <w:rFonts w:hint="eastAsia"/>
            </w:rPr>
            <w:t>__</w:t>
          </w:r>
        </w:p>
      </w:docPartBody>
    </w:docPart>
    <w:docPart>
      <w:docPartPr>
        <w:name w:val="26ACA4B19C434550BAAEE6C3C4368228"/>
        <w:category>
          <w:name w:val="常规"/>
          <w:gallery w:val="placeholder"/>
        </w:category>
        <w:types>
          <w:type w:val="bbPlcHdr"/>
        </w:types>
        <w:behaviors>
          <w:behavior w:val="content"/>
        </w:behaviors>
        <w:guid w:val="{F30E3CC2-5A57-4EE2-8E3F-5472410D5D6B}"/>
      </w:docPartPr>
      <w:docPartBody>
        <w:p w:rsidR="008D62EF" w:rsidRDefault="008D62EF">
          <w:pPr>
            <w:pStyle w:val="26ACA4B19C434550BAAEE6C3C4368228"/>
          </w:pPr>
          <w:r w:rsidRPr="00511FDF">
            <w:rPr>
              <w:rStyle w:val="placeholder1Char"/>
            </w:rPr>
            <w:t>________</w:t>
          </w:r>
        </w:p>
      </w:docPartBody>
    </w:docPart>
    <w:docPart>
      <w:docPartPr>
        <w:name w:val="11FFDF2943E44EE2A70DD6C007A5ACC6"/>
        <w:category>
          <w:name w:val="常规"/>
          <w:gallery w:val="placeholder"/>
        </w:category>
        <w:types>
          <w:type w:val="bbPlcHdr"/>
        </w:types>
        <w:behaviors>
          <w:behavior w:val="content"/>
        </w:behaviors>
        <w:guid w:val="{BDC76DCB-048F-49BB-A816-275162066A32}"/>
      </w:docPartPr>
      <w:docPartBody>
        <w:p w:rsidR="008D62EF" w:rsidRDefault="008D62EF">
          <w:pPr>
            <w:pStyle w:val="11FFDF2943E44EE2A70DD6C007A5ACC6"/>
          </w:pPr>
          <w:r w:rsidRPr="00511FDF">
            <w:rPr>
              <w:rStyle w:val="placeholder1Char"/>
            </w:rPr>
            <w:t>______</w:t>
          </w:r>
        </w:p>
      </w:docPartBody>
    </w:docPart>
    <w:docPart>
      <w:docPartPr>
        <w:name w:val="46C4E24F7BA84EAA87614620250330F5"/>
        <w:category>
          <w:name w:val="常规"/>
          <w:gallery w:val="placeholder"/>
        </w:category>
        <w:types>
          <w:type w:val="bbPlcHdr"/>
        </w:types>
        <w:behaviors>
          <w:behavior w:val="content"/>
        </w:behaviors>
        <w:guid w:val="{2CA7C9D9-6AC5-492A-AE73-91AF85A41600}"/>
      </w:docPartPr>
      <w:docPartBody>
        <w:p w:rsidR="008D62EF" w:rsidRDefault="008D62EF">
          <w:pPr>
            <w:pStyle w:val="46C4E24F7BA84EAA87614620250330F5"/>
          </w:pPr>
          <w:r w:rsidRPr="00511FDF">
            <w:rPr>
              <w:rStyle w:val="placeholder1Char"/>
            </w:rPr>
            <w:t>________</w:t>
          </w:r>
        </w:p>
      </w:docPartBody>
    </w:docPart>
    <w:docPart>
      <w:docPartPr>
        <w:name w:val="2A60DB2E2148403283575B5F6735BEA2"/>
        <w:category>
          <w:name w:val="常规"/>
          <w:gallery w:val="placeholder"/>
        </w:category>
        <w:types>
          <w:type w:val="bbPlcHdr"/>
        </w:types>
        <w:behaviors>
          <w:behavior w:val="content"/>
        </w:behaviors>
        <w:guid w:val="{452B0E83-296F-498E-8CF5-362AE4E9A7D9}"/>
      </w:docPartPr>
      <w:docPartBody>
        <w:p w:rsidR="008D62EF" w:rsidRDefault="008D62EF">
          <w:pPr>
            <w:pStyle w:val="2A60DB2E2148403283575B5F6735BEA2"/>
          </w:pPr>
          <w:r w:rsidRPr="00511FDF">
            <w:rPr>
              <w:rStyle w:val="placeholder1Char"/>
            </w:rPr>
            <w:t>________</w:t>
          </w:r>
        </w:p>
      </w:docPartBody>
    </w:docPart>
    <w:docPart>
      <w:docPartPr>
        <w:name w:val="8D1E310C8B2C4DA18B7D87CEC470272D"/>
        <w:category>
          <w:name w:val="常规"/>
          <w:gallery w:val="placeholder"/>
        </w:category>
        <w:types>
          <w:type w:val="bbPlcHdr"/>
        </w:types>
        <w:behaviors>
          <w:behavior w:val="content"/>
        </w:behaviors>
        <w:guid w:val="{BA3DAF79-1EDC-4D0C-AEA8-8024D9090A5D}"/>
      </w:docPartPr>
      <w:docPartBody>
        <w:p w:rsidR="008D62EF" w:rsidRDefault="008D62EF">
          <w:pPr>
            <w:pStyle w:val="8D1E310C8B2C4DA18B7D87CEC470272D"/>
          </w:pPr>
          <w:r w:rsidRPr="00511FDF">
            <w:rPr>
              <w:rStyle w:val="placeholder1Char"/>
            </w:rPr>
            <w:t>__________</w:t>
          </w:r>
        </w:p>
      </w:docPartBody>
    </w:docPart>
    <w:docPart>
      <w:docPartPr>
        <w:name w:val="F582438136AC4DE29ED0DB6F8BE113E7"/>
        <w:category>
          <w:name w:val="常规"/>
          <w:gallery w:val="placeholder"/>
        </w:category>
        <w:types>
          <w:type w:val="bbPlcHdr"/>
        </w:types>
        <w:behaviors>
          <w:behavior w:val="content"/>
        </w:behaviors>
        <w:guid w:val="{D4C648AD-9532-45F8-AE5E-CA312F0E4CC3}"/>
      </w:docPartPr>
      <w:docPartBody>
        <w:p w:rsidR="008D62EF" w:rsidRDefault="008D62EF">
          <w:pPr>
            <w:pStyle w:val="F582438136AC4DE29ED0DB6F8BE113E7"/>
          </w:pPr>
          <w:r w:rsidRPr="00511FDF">
            <w:rPr>
              <w:rStyle w:val="placeholder1Char"/>
            </w:rPr>
            <w:t>__________</w:t>
          </w:r>
        </w:p>
      </w:docPartBody>
    </w:docPart>
    <w:docPart>
      <w:docPartPr>
        <w:name w:val="EC02C6368EBF4C9D9792250E30479FB4"/>
        <w:category>
          <w:name w:val="常规"/>
          <w:gallery w:val="placeholder"/>
        </w:category>
        <w:types>
          <w:type w:val="bbPlcHdr"/>
        </w:types>
        <w:behaviors>
          <w:behavior w:val="content"/>
        </w:behaviors>
        <w:guid w:val="{0ADA6F96-D208-44AD-B554-AC20C9A33284}"/>
      </w:docPartPr>
      <w:docPartBody>
        <w:p w:rsidR="008D62EF" w:rsidRDefault="008D62EF">
          <w:pPr>
            <w:pStyle w:val="EC02C6368EBF4C9D9792250E30479FB4"/>
          </w:pPr>
          <w:r w:rsidRPr="00511FDF">
            <w:rPr>
              <w:rStyle w:val="placeholder1Char"/>
            </w:rPr>
            <w:t>________</w:t>
          </w:r>
        </w:p>
      </w:docPartBody>
    </w:docPart>
    <w:docPart>
      <w:docPartPr>
        <w:name w:val="8027E489B84C45679A471E02A57B5415"/>
        <w:category>
          <w:name w:val="常规"/>
          <w:gallery w:val="placeholder"/>
        </w:category>
        <w:types>
          <w:type w:val="bbPlcHdr"/>
        </w:types>
        <w:behaviors>
          <w:behavior w:val="content"/>
        </w:behaviors>
        <w:guid w:val="{01F580D7-244D-41CA-9C2E-682A141994EB}"/>
      </w:docPartPr>
      <w:docPartBody>
        <w:p w:rsidR="008D62EF" w:rsidRDefault="008D62EF">
          <w:pPr>
            <w:pStyle w:val="8027E489B84C45679A471E02A57B5415"/>
          </w:pPr>
          <w:r w:rsidRPr="00511FDF">
            <w:rPr>
              <w:rStyle w:val="placeholder1Char"/>
            </w:rPr>
            <w:t>__________</w:t>
          </w:r>
        </w:p>
      </w:docPartBody>
    </w:docPart>
    <w:docPart>
      <w:docPartPr>
        <w:name w:val="0C1A2945D4304620BCF793F9E962A77D"/>
        <w:category>
          <w:name w:val="常规"/>
          <w:gallery w:val="placeholder"/>
        </w:category>
        <w:types>
          <w:type w:val="bbPlcHdr"/>
        </w:types>
        <w:behaviors>
          <w:behavior w:val="content"/>
        </w:behaviors>
        <w:guid w:val="{B735F766-A4B4-4FF5-B6BC-4D4FC51998EE}"/>
      </w:docPartPr>
      <w:docPartBody>
        <w:p w:rsidR="008D62EF" w:rsidRDefault="008D62EF">
          <w:pPr>
            <w:pStyle w:val="0C1A2945D4304620BCF793F9E962A77D"/>
          </w:pPr>
          <w:r w:rsidRPr="00511FDF">
            <w:rPr>
              <w:rStyle w:val="placeholder1Char"/>
              <w:rFonts w:hint="eastAsia"/>
            </w:rPr>
            <w:t>__________</w:t>
          </w:r>
        </w:p>
      </w:docPartBody>
    </w:docPart>
    <w:docPart>
      <w:docPartPr>
        <w:name w:val="A36E3FC713D34567AE315A6FE08A7FAE"/>
        <w:category>
          <w:name w:val="常规"/>
          <w:gallery w:val="placeholder"/>
        </w:category>
        <w:types>
          <w:type w:val="bbPlcHdr"/>
        </w:types>
        <w:behaviors>
          <w:behavior w:val="content"/>
        </w:behaviors>
        <w:guid w:val="{AF943F1A-E921-41D7-A76C-52971C7AE1C3}"/>
      </w:docPartPr>
      <w:docPartBody>
        <w:p w:rsidR="008D62EF" w:rsidRDefault="008D62EF">
          <w:pPr>
            <w:pStyle w:val="A36E3FC713D34567AE315A6FE08A7FAE"/>
          </w:pPr>
          <w:r w:rsidRPr="00511FDF">
            <w:rPr>
              <w:rStyle w:val="placeholder1Char"/>
            </w:rPr>
            <w:t>________</w:t>
          </w:r>
        </w:p>
      </w:docPartBody>
    </w:docPart>
    <w:docPart>
      <w:docPartPr>
        <w:name w:val="97254C12FEE54EFDBC6A79023B3EC13F"/>
        <w:category>
          <w:name w:val="常规"/>
          <w:gallery w:val="placeholder"/>
        </w:category>
        <w:types>
          <w:type w:val="bbPlcHdr"/>
        </w:types>
        <w:behaviors>
          <w:behavior w:val="content"/>
        </w:behaviors>
        <w:guid w:val="{6F8DC8D3-E476-48D3-B82F-453479D53993}"/>
      </w:docPartPr>
      <w:docPartBody>
        <w:p w:rsidR="008D62EF" w:rsidRDefault="008D62EF">
          <w:pPr>
            <w:pStyle w:val="97254C12FEE54EFDBC6A79023B3EC13F"/>
          </w:pPr>
          <w:r w:rsidRPr="00511FDF">
            <w:rPr>
              <w:rStyle w:val="placeholder1Char"/>
            </w:rPr>
            <w:t>__________</w:t>
          </w:r>
        </w:p>
      </w:docPartBody>
    </w:docPart>
    <w:docPart>
      <w:docPartPr>
        <w:name w:val="22283477748A4CC3B854CFCD7FF31212"/>
        <w:category>
          <w:name w:val="常规"/>
          <w:gallery w:val="placeholder"/>
        </w:category>
        <w:types>
          <w:type w:val="bbPlcHdr"/>
        </w:types>
        <w:behaviors>
          <w:behavior w:val="content"/>
        </w:behaviors>
        <w:guid w:val="{9A981C1E-FE5E-4CAA-B32A-F84FD3E2B7D0}"/>
      </w:docPartPr>
      <w:docPartBody>
        <w:p w:rsidR="008D62EF" w:rsidRDefault="008D62EF">
          <w:pPr>
            <w:pStyle w:val="22283477748A4CC3B854CFCD7FF31212"/>
          </w:pPr>
          <w:r w:rsidRPr="00511FDF">
            <w:rPr>
              <w:rStyle w:val="placeholder1Char"/>
            </w:rPr>
            <w:t>__________</w:t>
          </w:r>
        </w:p>
      </w:docPartBody>
    </w:docPart>
    <w:docPart>
      <w:docPartPr>
        <w:name w:val="B9E536F8109E465BB1C35CEAC87F546F"/>
        <w:category>
          <w:name w:val="常规"/>
          <w:gallery w:val="placeholder"/>
        </w:category>
        <w:types>
          <w:type w:val="bbPlcHdr"/>
        </w:types>
        <w:behaviors>
          <w:behavior w:val="content"/>
        </w:behaviors>
        <w:guid w:val="{E93644A8-8E6F-47BC-945D-31E84975E3BA}"/>
      </w:docPartPr>
      <w:docPartBody>
        <w:p w:rsidR="008D62EF" w:rsidRDefault="008D62EF">
          <w:pPr>
            <w:pStyle w:val="B9E536F8109E465BB1C35CEAC87F546F"/>
          </w:pPr>
          <w:r w:rsidRPr="00511FDF">
            <w:rPr>
              <w:rStyle w:val="placeholder1Char"/>
            </w:rPr>
            <w:t>__________</w:t>
          </w:r>
        </w:p>
      </w:docPartBody>
    </w:docPart>
    <w:docPart>
      <w:docPartPr>
        <w:name w:val="2D753A4A0E0C4998BE785A0ECA7840A2"/>
        <w:category>
          <w:name w:val="常规"/>
          <w:gallery w:val="placeholder"/>
        </w:category>
        <w:types>
          <w:type w:val="bbPlcHdr"/>
        </w:types>
        <w:behaviors>
          <w:behavior w:val="content"/>
        </w:behaviors>
        <w:guid w:val="{A0E63430-31DF-48F3-8CC5-5AABE7B9461C}"/>
      </w:docPartPr>
      <w:docPartBody>
        <w:p w:rsidR="008D62EF" w:rsidRDefault="008D62EF">
          <w:pPr>
            <w:pStyle w:val="2D753A4A0E0C4998BE785A0ECA7840A2"/>
          </w:pPr>
          <w:r w:rsidRPr="00511FDF">
            <w:rPr>
              <w:rStyle w:val="placeholder1Char"/>
            </w:rPr>
            <w:t>__________</w:t>
          </w:r>
        </w:p>
      </w:docPartBody>
    </w:docPart>
    <w:docPart>
      <w:docPartPr>
        <w:name w:val="D3723969B5514291AA3642BD1169BD74"/>
        <w:category>
          <w:name w:val="常规"/>
          <w:gallery w:val="placeholder"/>
        </w:category>
        <w:types>
          <w:type w:val="bbPlcHdr"/>
        </w:types>
        <w:behaviors>
          <w:behavior w:val="content"/>
        </w:behaviors>
        <w:guid w:val="{56057308-D604-4783-8095-30E60C64E966}"/>
      </w:docPartPr>
      <w:docPartBody>
        <w:p w:rsidR="008D62EF" w:rsidRDefault="008D62EF">
          <w:pPr>
            <w:pStyle w:val="D3723969B5514291AA3642BD1169BD74"/>
          </w:pPr>
          <w:r w:rsidRPr="00511FDF">
            <w:rPr>
              <w:rStyle w:val="placeholder1Char"/>
            </w:rPr>
            <w:t>________</w:t>
          </w:r>
        </w:p>
      </w:docPartBody>
    </w:docPart>
    <w:docPart>
      <w:docPartPr>
        <w:name w:val="B17F6AE5BD984938B3F6D81EBB9D06BB"/>
        <w:category>
          <w:name w:val="常规"/>
          <w:gallery w:val="placeholder"/>
        </w:category>
        <w:types>
          <w:type w:val="bbPlcHdr"/>
        </w:types>
        <w:behaviors>
          <w:behavior w:val="content"/>
        </w:behaviors>
        <w:guid w:val="{5EB9E844-B94E-4217-8032-DC936786291A}"/>
      </w:docPartPr>
      <w:docPartBody>
        <w:p w:rsidR="008D62EF" w:rsidRDefault="008D62EF">
          <w:pPr>
            <w:pStyle w:val="B17F6AE5BD984938B3F6D81EBB9D06BB"/>
          </w:pPr>
          <w:r w:rsidRPr="00511FDF">
            <w:rPr>
              <w:rStyle w:val="placeholder1Char"/>
            </w:rPr>
            <w:t>__________</w:t>
          </w:r>
        </w:p>
      </w:docPartBody>
    </w:docPart>
    <w:docPart>
      <w:docPartPr>
        <w:name w:val="B1864920FC4143C5906C598780F5BA5A"/>
        <w:category>
          <w:name w:val="常规"/>
          <w:gallery w:val="placeholder"/>
        </w:category>
        <w:types>
          <w:type w:val="bbPlcHdr"/>
        </w:types>
        <w:behaviors>
          <w:behavior w:val="content"/>
        </w:behaviors>
        <w:guid w:val="{7142D5FA-2ECC-489D-8884-8B5AB31AB298}"/>
      </w:docPartPr>
      <w:docPartBody>
        <w:p w:rsidR="008D62EF" w:rsidRDefault="008D62EF">
          <w:pPr>
            <w:pStyle w:val="B1864920FC4143C5906C598780F5BA5A"/>
          </w:pPr>
          <w:r w:rsidRPr="00511FDF">
            <w:rPr>
              <w:rStyle w:val="placeholder1Char"/>
            </w:rPr>
            <w:t>__________</w:t>
          </w:r>
        </w:p>
      </w:docPartBody>
    </w:docPart>
    <w:docPart>
      <w:docPartPr>
        <w:name w:val="8C54FEBAAFDB452FA915B106A987E0D0"/>
        <w:category>
          <w:name w:val="常规"/>
          <w:gallery w:val="placeholder"/>
        </w:category>
        <w:types>
          <w:type w:val="bbPlcHdr"/>
        </w:types>
        <w:behaviors>
          <w:behavior w:val="content"/>
        </w:behaviors>
        <w:guid w:val="{D542A201-E34A-4D16-A361-1BD37BFB2747}"/>
      </w:docPartPr>
      <w:docPartBody>
        <w:p w:rsidR="008D62EF" w:rsidRDefault="008D62EF">
          <w:pPr>
            <w:pStyle w:val="8C54FEBAAFDB452FA915B106A987E0D0"/>
          </w:pPr>
          <w:r w:rsidRPr="00511FDF">
            <w:rPr>
              <w:rStyle w:val="placeholder1Char"/>
            </w:rPr>
            <w:t>__________</w:t>
          </w:r>
        </w:p>
      </w:docPartBody>
    </w:docPart>
    <w:docPart>
      <w:docPartPr>
        <w:name w:val="BD35FA2479A44503B7A3E171AA380A2D"/>
        <w:category>
          <w:name w:val="常规"/>
          <w:gallery w:val="placeholder"/>
        </w:category>
        <w:types>
          <w:type w:val="bbPlcHdr"/>
        </w:types>
        <w:behaviors>
          <w:behavior w:val="content"/>
        </w:behaviors>
        <w:guid w:val="{BDB28616-5346-41F9-81B4-58658323A6F5}"/>
      </w:docPartPr>
      <w:docPartBody>
        <w:p w:rsidR="008D62EF" w:rsidRDefault="008D62EF">
          <w:pPr>
            <w:pStyle w:val="BD35FA2479A44503B7A3E171AA380A2D"/>
          </w:pPr>
          <w:r w:rsidRPr="00511FDF">
            <w:rPr>
              <w:rStyle w:val="placeholder1Char"/>
            </w:rPr>
            <w:t>________</w:t>
          </w:r>
        </w:p>
      </w:docPartBody>
    </w:docPart>
    <w:docPart>
      <w:docPartPr>
        <w:name w:val="6C5B0DEBDC684E578B1B394BF33FC9F4"/>
        <w:category>
          <w:name w:val="常规"/>
          <w:gallery w:val="placeholder"/>
        </w:category>
        <w:types>
          <w:type w:val="bbPlcHdr"/>
        </w:types>
        <w:behaviors>
          <w:behavior w:val="content"/>
        </w:behaviors>
        <w:guid w:val="{0E68C61E-6A3F-40ED-BF02-6FC603E13047}"/>
      </w:docPartPr>
      <w:docPartBody>
        <w:p w:rsidR="008D62EF" w:rsidRDefault="008D62EF">
          <w:pPr>
            <w:pStyle w:val="6C5B0DEBDC684E578B1B394BF33FC9F4"/>
          </w:pPr>
          <w:r w:rsidRPr="00511FDF">
            <w:rPr>
              <w:rStyle w:val="placeholder1Char"/>
            </w:rPr>
            <w:t>__________</w:t>
          </w:r>
        </w:p>
      </w:docPartBody>
    </w:docPart>
    <w:docPart>
      <w:docPartPr>
        <w:name w:val="B385077EC8864B4DB91CE818A7716F0F"/>
        <w:category>
          <w:name w:val="常规"/>
          <w:gallery w:val="placeholder"/>
        </w:category>
        <w:types>
          <w:type w:val="bbPlcHdr"/>
        </w:types>
        <w:behaviors>
          <w:behavior w:val="content"/>
        </w:behaviors>
        <w:guid w:val="{58B4B121-D3CC-46B9-8B49-229CB1FBFBFB}"/>
      </w:docPartPr>
      <w:docPartBody>
        <w:p w:rsidR="008D62EF" w:rsidRDefault="008D62EF">
          <w:pPr>
            <w:pStyle w:val="B385077EC8864B4DB91CE818A7716F0F"/>
          </w:pPr>
          <w:r w:rsidRPr="00511FDF">
            <w:rPr>
              <w:rStyle w:val="placeholder1Char"/>
              <w:rFonts w:hint="eastAsia"/>
            </w:rPr>
            <w:t>选择</w:t>
          </w:r>
        </w:p>
      </w:docPartBody>
    </w:docPart>
    <w:docPart>
      <w:docPartPr>
        <w:name w:val="B14A1C8E564549FBBB3EFBC51AF57AF2"/>
        <w:category>
          <w:name w:val="常规"/>
          <w:gallery w:val="placeholder"/>
        </w:category>
        <w:types>
          <w:type w:val="bbPlcHdr"/>
        </w:types>
        <w:behaviors>
          <w:behavior w:val="content"/>
        </w:behaviors>
        <w:guid w:val="{EDDA6368-E46E-4A20-889A-DF3FB677532A}"/>
      </w:docPartPr>
      <w:docPartBody>
        <w:p w:rsidR="008D62EF" w:rsidRDefault="008D62EF">
          <w:pPr>
            <w:pStyle w:val="B14A1C8E564549FBBB3EFBC51AF57AF2"/>
          </w:pPr>
          <w:r w:rsidRPr="00511FDF">
            <w:rPr>
              <w:rStyle w:val="placeholder1Char"/>
            </w:rPr>
            <w:t>__________</w:t>
          </w:r>
        </w:p>
      </w:docPartBody>
    </w:docPart>
    <w:docPart>
      <w:docPartPr>
        <w:name w:val="D5FE50BAED8E4DA4B3584F7C57EE68AD"/>
        <w:category>
          <w:name w:val="常规"/>
          <w:gallery w:val="placeholder"/>
        </w:category>
        <w:types>
          <w:type w:val="bbPlcHdr"/>
        </w:types>
        <w:behaviors>
          <w:behavior w:val="content"/>
        </w:behaviors>
        <w:guid w:val="{02AD50F4-8BA7-4E0D-9F4D-696FC790D273}"/>
      </w:docPartPr>
      <w:docPartBody>
        <w:p w:rsidR="008D62EF" w:rsidRDefault="008D62EF">
          <w:pPr>
            <w:pStyle w:val="D5FE50BAED8E4DA4B3584F7C57EE68AD"/>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883E14C493404C78BAA0FE1A48981B20"/>
        <w:category>
          <w:name w:val="常规"/>
          <w:gallery w:val="placeholder"/>
        </w:category>
        <w:types>
          <w:type w:val="bbPlcHdr"/>
        </w:types>
        <w:behaviors>
          <w:behavior w:val="content"/>
        </w:behaviors>
        <w:guid w:val="{8DB09449-AB90-4AFD-A7C0-65CA08A402D4}"/>
      </w:docPartPr>
      <w:docPartBody>
        <w:p w:rsidR="008D62EF" w:rsidRDefault="008D62EF">
          <w:pPr>
            <w:pStyle w:val="883E14C493404C78BAA0FE1A48981B20"/>
          </w:pPr>
          <w:r w:rsidRPr="00F254F3">
            <w:rPr>
              <w:rStyle w:val="a3"/>
              <w:rFonts w:hint="eastAsia"/>
            </w:rPr>
            <w:t>单击此处输入文字。</w:t>
          </w:r>
        </w:p>
      </w:docPartBody>
    </w:docPart>
    <w:docPart>
      <w:docPartPr>
        <w:name w:val="0C2BA53D90FE47FEA9717FE0E1AA6D3D"/>
        <w:category>
          <w:name w:val="常规"/>
          <w:gallery w:val="placeholder"/>
        </w:category>
        <w:types>
          <w:type w:val="bbPlcHdr"/>
        </w:types>
        <w:behaviors>
          <w:behavior w:val="content"/>
        </w:behaviors>
        <w:guid w:val="{78331BAA-CCFB-4720-A1AD-47C7A4380C97}"/>
      </w:docPartPr>
      <w:docPartBody>
        <w:p w:rsidR="008D62EF" w:rsidRDefault="008D62EF">
          <w:pPr>
            <w:pStyle w:val="0C2BA53D90FE47FEA9717FE0E1AA6D3D"/>
          </w:pPr>
          <w:r>
            <w:rPr>
              <w:rStyle w:val="placeholder1Char"/>
            </w:rPr>
            <w:t>________</w:t>
          </w:r>
        </w:p>
      </w:docPartBody>
    </w:docPart>
    <w:docPart>
      <w:docPartPr>
        <w:name w:val="B0879A9CA51D460882E761FB7FC3D827"/>
        <w:category>
          <w:name w:val="常规"/>
          <w:gallery w:val="placeholder"/>
        </w:category>
        <w:types>
          <w:type w:val="bbPlcHdr"/>
        </w:types>
        <w:behaviors>
          <w:behavior w:val="content"/>
        </w:behaviors>
        <w:guid w:val="{858FCB0A-AC2D-4834-A20E-0792845E8BE0}"/>
      </w:docPartPr>
      <w:docPartBody>
        <w:p w:rsidR="008D62EF" w:rsidRDefault="008D62EF">
          <w:pPr>
            <w:pStyle w:val="B0879A9CA51D460882E761FB7FC3D827"/>
          </w:pPr>
          <w:r>
            <w:rPr>
              <w:rStyle w:val="placeholder1Char"/>
            </w:rPr>
            <w:t>_______</w:t>
          </w:r>
        </w:p>
      </w:docPartBody>
    </w:docPart>
    <w:docPart>
      <w:docPartPr>
        <w:name w:val="400C52202647418EBD59DDB8404D305F"/>
        <w:category>
          <w:name w:val="常规"/>
          <w:gallery w:val="placeholder"/>
        </w:category>
        <w:types>
          <w:type w:val="bbPlcHdr"/>
        </w:types>
        <w:behaviors>
          <w:behavior w:val="content"/>
        </w:behaviors>
        <w:guid w:val="{45715293-1CF1-4E19-9FEB-69053A393227}"/>
      </w:docPartPr>
      <w:docPartBody>
        <w:p w:rsidR="008D62EF" w:rsidRDefault="008D62EF">
          <w:pPr>
            <w:pStyle w:val="400C52202647418EBD59DDB8404D305F"/>
          </w:pPr>
          <w:r>
            <w:rPr>
              <w:rStyle w:val="placeholder1Char"/>
            </w:rPr>
            <w:t>_______</w:t>
          </w:r>
        </w:p>
      </w:docPartBody>
    </w:docPart>
    <w:docPart>
      <w:docPartPr>
        <w:name w:val="CE512925535C499280AAB4DEFB356969"/>
        <w:category>
          <w:name w:val="常规"/>
          <w:gallery w:val="placeholder"/>
        </w:category>
        <w:types>
          <w:type w:val="bbPlcHdr"/>
        </w:types>
        <w:behaviors>
          <w:behavior w:val="content"/>
        </w:behaviors>
        <w:guid w:val="{CC0EBB6A-3C1F-4F42-9A87-C1CE44F49333}"/>
      </w:docPartPr>
      <w:docPartBody>
        <w:p w:rsidR="008D62EF" w:rsidRDefault="008D62EF">
          <w:pPr>
            <w:pStyle w:val="CE512925535C499280AAB4DEFB356969"/>
          </w:pPr>
          <w:r w:rsidRPr="004727BB">
            <w:rPr>
              <w:rStyle w:val="placeholder1Char"/>
              <w:rFonts w:hint="eastAsia"/>
            </w:rPr>
            <w:t>______</w:t>
          </w:r>
        </w:p>
      </w:docPartBody>
    </w:docPart>
    <w:docPart>
      <w:docPartPr>
        <w:name w:val="60D0C650D2FB45D28FD956B70024BBD1"/>
        <w:category>
          <w:name w:val="常规"/>
          <w:gallery w:val="placeholder"/>
        </w:category>
        <w:types>
          <w:type w:val="bbPlcHdr"/>
        </w:types>
        <w:behaviors>
          <w:behavior w:val="content"/>
        </w:behaviors>
        <w:guid w:val="{C9C440F3-F12B-4C27-ACF4-77B90F3BEDE8}"/>
      </w:docPartPr>
      <w:docPartBody>
        <w:p w:rsidR="008D62EF" w:rsidRDefault="008D62EF">
          <w:pPr>
            <w:pStyle w:val="60D0C650D2FB45D28FD956B70024BBD1"/>
          </w:pPr>
          <w:r w:rsidRPr="00511FDF">
            <w:rPr>
              <w:rStyle w:val="placeholder1Char"/>
            </w:rPr>
            <w:t>______</w:t>
          </w:r>
        </w:p>
      </w:docPartBody>
    </w:docPart>
    <w:docPart>
      <w:docPartPr>
        <w:name w:val="67D7C3A82C144A979045181A5608A7E5"/>
        <w:category>
          <w:name w:val="常规"/>
          <w:gallery w:val="placeholder"/>
        </w:category>
        <w:types>
          <w:type w:val="bbPlcHdr"/>
        </w:types>
        <w:behaviors>
          <w:behavior w:val="content"/>
        </w:behaviors>
        <w:guid w:val="{3738C08A-E582-4B9E-AE00-E78F7B2FC7FE}"/>
      </w:docPartPr>
      <w:docPartBody>
        <w:p w:rsidR="008D62EF" w:rsidRDefault="008D62EF">
          <w:pPr>
            <w:pStyle w:val="67D7C3A82C144A979045181A5608A7E5"/>
          </w:pPr>
          <w:r w:rsidRPr="00511FDF">
            <w:rPr>
              <w:rStyle w:val="placeholder1Char"/>
              <w:rFonts w:hint="eastAsia"/>
            </w:rPr>
            <w:t>选择</w:t>
          </w:r>
        </w:p>
      </w:docPartBody>
    </w:docPart>
    <w:docPart>
      <w:docPartPr>
        <w:name w:val="AF74607A1520482EA694864E73953E63"/>
        <w:category>
          <w:name w:val="常规"/>
          <w:gallery w:val="placeholder"/>
        </w:category>
        <w:types>
          <w:type w:val="bbPlcHdr"/>
        </w:types>
        <w:behaviors>
          <w:behavior w:val="content"/>
        </w:behaviors>
        <w:guid w:val="{3C93A451-CA83-443F-9285-11C1128FA65C}"/>
      </w:docPartPr>
      <w:docPartBody>
        <w:p w:rsidR="008D62EF" w:rsidRDefault="008D62EF">
          <w:pPr>
            <w:pStyle w:val="AF74607A1520482EA694864E73953E63"/>
          </w:pPr>
          <w:r>
            <w:rPr>
              <w:rStyle w:val="placeholder1Char"/>
            </w:rPr>
            <w:t>_______</w:t>
          </w:r>
        </w:p>
      </w:docPartBody>
    </w:docPart>
    <w:docPart>
      <w:docPartPr>
        <w:name w:val="7DD92F7DD8F04971AABF5C309E1248ED"/>
        <w:category>
          <w:name w:val="常规"/>
          <w:gallery w:val="placeholder"/>
        </w:category>
        <w:types>
          <w:type w:val="bbPlcHdr"/>
        </w:types>
        <w:behaviors>
          <w:behavior w:val="content"/>
        </w:behaviors>
        <w:guid w:val="{B61628AD-F238-4209-A932-62293AF194F0}"/>
      </w:docPartPr>
      <w:docPartBody>
        <w:p w:rsidR="008D62EF" w:rsidRDefault="008D62EF">
          <w:pPr>
            <w:pStyle w:val="7DD92F7DD8F04971AABF5C309E1248ED"/>
          </w:pPr>
          <w:r w:rsidRPr="00261BF4">
            <w:rPr>
              <w:rStyle w:val="placeholder2Char"/>
              <w:rFonts w:hint="eastAsia"/>
            </w:rPr>
            <w:t>点击选择日期</w:t>
          </w:r>
        </w:p>
      </w:docPartBody>
    </w:docPart>
    <w:docPart>
      <w:docPartPr>
        <w:name w:val="2125B957AAFA41959F5443C8FCD70756"/>
        <w:category>
          <w:name w:val="常规"/>
          <w:gallery w:val="placeholder"/>
        </w:category>
        <w:types>
          <w:type w:val="bbPlcHdr"/>
        </w:types>
        <w:behaviors>
          <w:behavior w:val="content"/>
        </w:behaviors>
        <w:guid w:val="{F27A3C66-9169-4875-A95E-C741DB6D0133}"/>
      </w:docPartPr>
      <w:docPartBody>
        <w:p w:rsidR="008D62EF" w:rsidRDefault="008D62EF">
          <w:pPr>
            <w:pStyle w:val="2125B957AAFA41959F5443C8FCD70756"/>
          </w:pPr>
          <w:r>
            <w:rPr>
              <w:rStyle w:val="placeholder1Char"/>
            </w:rPr>
            <w:t>_______</w:t>
          </w:r>
        </w:p>
      </w:docPartBody>
    </w:docPart>
    <w:docPart>
      <w:docPartPr>
        <w:name w:val="601C589E1CD344828F2EE2F029586285"/>
        <w:category>
          <w:name w:val="常规"/>
          <w:gallery w:val="placeholder"/>
        </w:category>
        <w:types>
          <w:type w:val="bbPlcHdr"/>
        </w:types>
        <w:behaviors>
          <w:behavior w:val="content"/>
        </w:behaviors>
        <w:guid w:val="{4CD71862-027A-40C4-AB23-D3B21AB1B87D}"/>
      </w:docPartPr>
      <w:docPartBody>
        <w:p w:rsidR="008D62EF" w:rsidRDefault="008D62EF">
          <w:pPr>
            <w:pStyle w:val="601C589E1CD344828F2EE2F029586285"/>
          </w:pPr>
          <w:r>
            <w:rPr>
              <w:rStyle w:val="placeholder1Char"/>
            </w:rPr>
            <w:t>_______</w:t>
          </w:r>
        </w:p>
      </w:docPartBody>
    </w:docPart>
    <w:docPart>
      <w:docPartPr>
        <w:name w:val="E25B647D3EA34D04BB2F8DF60986D7A2"/>
        <w:category>
          <w:name w:val="常规"/>
          <w:gallery w:val="placeholder"/>
        </w:category>
        <w:types>
          <w:type w:val="bbPlcHdr"/>
        </w:types>
        <w:behaviors>
          <w:behavior w:val="content"/>
        </w:behaviors>
        <w:guid w:val="{92208FEC-C176-409B-BF43-5C81A6E910A8}"/>
      </w:docPartPr>
      <w:docPartBody>
        <w:p w:rsidR="008D62EF" w:rsidRDefault="008D62EF">
          <w:pPr>
            <w:pStyle w:val="E25B647D3EA34D04BB2F8DF60986D7A2"/>
          </w:pPr>
          <w:r>
            <w:rPr>
              <w:rStyle w:val="placeholder1Char"/>
            </w:rPr>
            <w:t>_______</w:t>
          </w:r>
        </w:p>
      </w:docPartBody>
    </w:docPart>
    <w:docPart>
      <w:docPartPr>
        <w:name w:val="0B0D84F877C0471181F4C4661780C0D5"/>
        <w:category>
          <w:name w:val="常规"/>
          <w:gallery w:val="placeholder"/>
        </w:category>
        <w:types>
          <w:type w:val="bbPlcHdr"/>
        </w:types>
        <w:behaviors>
          <w:behavior w:val="content"/>
        </w:behaviors>
        <w:guid w:val="{ADF31569-FFA3-4AAC-8F30-C2C644B6EEC3}"/>
      </w:docPartPr>
      <w:docPartBody>
        <w:p w:rsidR="008D62EF" w:rsidRDefault="008D62EF">
          <w:pPr>
            <w:pStyle w:val="0B0D84F877C0471181F4C4661780C0D5"/>
          </w:pPr>
          <w:r w:rsidRPr="0017757A">
            <w:rPr>
              <w:rStyle w:val="a3"/>
              <w:rFonts w:hint="eastAsia"/>
            </w:rPr>
            <w:t>单击此处输入文字。</w:t>
          </w:r>
        </w:p>
      </w:docPartBody>
    </w:docPart>
    <w:docPart>
      <w:docPartPr>
        <w:name w:val="F7E3A4F5566D49AF974727787AE1544B"/>
        <w:category>
          <w:name w:val="常规"/>
          <w:gallery w:val="placeholder"/>
        </w:category>
        <w:types>
          <w:type w:val="bbPlcHdr"/>
        </w:types>
        <w:behaviors>
          <w:behavior w:val="content"/>
        </w:behaviors>
        <w:guid w:val="{273548C9-5D51-4BCE-B679-68AA23656CD5}"/>
      </w:docPartPr>
      <w:docPartBody>
        <w:p w:rsidR="008D62EF" w:rsidRDefault="008D62EF">
          <w:pPr>
            <w:pStyle w:val="F7E3A4F5566D49AF974727787AE1544B"/>
          </w:pPr>
          <w:r w:rsidRPr="004441D5">
            <w:rPr>
              <w:rStyle w:val="placeholder2Char"/>
              <w:rFonts w:hint="eastAsia"/>
            </w:rPr>
            <w:t>点击选择日期</w:t>
          </w:r>
        </w:p>
      </w:docPartBody>
    </w:docPart>
    <w:docPart>
      <w:docPartPr>
        <w:name w:val="9CDA39F4F5F844CC929BE7939126B367"/>
        <w:category>
          <w:name w:val="常规"/>
          <w:gallery w:val="placeholder"/>
        </w:category>
        <w:types>
          <w:type w:val="bbPlcHdr"/>
        </w:types>
        <w:behaviors>
          <w:behavior w:val="content"/>
        </w:behaviors>
        <w:guid w:val="{5CA9F42A-2922-4B79-9A4F-111665F96781}"/>
      </w:docPartPr>
      <w:docPartBody>
        <w:p w:rsidR="008D62EF" w:rsidRDefault="008D62EF">
          <w:pPr>
            <w:pStyle w:val="9CDA39F4F5F844CC929BE7939126B367"/>
          </w:pPr>
          <w:r>
            <w:rPr>
              <w:rStyle w:val="placeholder1Char"/>
            </w:rPr>
            <w:t>_______</w:t>
          </w:r>
        </w:p>
      </w:docPartBody>
    </w:docPart>
    <w:docPart>
      <w:docPartPr>
        <w:name w:val="E843CDA2E210403EB21821E3C011F1BD"/>
        <w:category>
          <w:name w:val="常规"/>
          <w:gallery w:val="placeholder"/>
        </w:category>
        <w:types>
          <w:type w:val="bbPlcHdr"/>
        </w:types>
        <w:behaviors>
          <w:behavior w:val="content"/>
        </w:behaviors>
        <w:guid w:val="{AE0D6BF8-AB57-4941-A557-9DC4A39C9683}"/>
      </w:docPartPr>
      <w:docPartBody>
        <w:p w:rsidR="008D62EF" w:rsidRDefault="008D62EF">
          <w:pPr>
            <w:pStyle w:val="E843CDA2E210403EB21821E3C011F1BD"/>
          </w:pPr>
          <w:r w:rsidRPr="004441D5">
            <w:rPr>
              <w:rStyle w:val="placeholder1Char"/>
            </w:rPr>
            <w:t>_______</w:t>
          </w:r>
        </w:p>
      </w:docPartBody>
    </w:docPart>
    <w:docPart>
      <w:docPartPr>
        <w:name w:val="416A5737D3144619BEE21219A35ADE20"/>
        <w:category>
          <w:name w:val="常规"/>
          <w:gallery w:val="placeholder"/>
        </w:category>
        <w:types>
          <w:type w:val="bbPlcHdr"/>
        </w:types>
        <w:behaviors>
          <w:behavior w:val="content"/>
        </w:behaviors>
        <w:guid w:val="{E0D1991E-7944-4E74-B7A6-9745BD572E0B}"/>
      </w:docPartPr>
      <w:docPartBody>
        <w:p w:rsidR="008D62EF" w:rsidRDefault="008D62EF">
          <w:pPr>
            <w:pStyle w:val="416A5737D3144619BEE21219A35ADE20"/>
          </w:pPr>
          <w:r>
            <w:rPr>
              <w:rStyle w:val="placeholder1Char"/>
            </w:rPr>
            <w:t>_______</w:t>
          </w:r>
        </w:p>
      </w:docPartBody>
    </w:docPart>
    <w:docPart>
      <w:docPartPr>
        <w:name w:val="11034D6DEE2B475AA33BEB1C22EF8A3B"/>
        <w:category>
          <w:name w:val="常规"/>
          <w:gallery w:val="placeholder"/>
        </w:category>
        <w:types>
          <w:type w:val="bbPlcHdr"/>
        </w:types>
        <w:behaviors>
          <w:behavior w:val="content"/>
        </w:behaviors>
        <w:guid w:val="{FB0C227B-B4E4-4AF4-BDE6-B523D7F427B7}"/>
      </w:docPartPr>
      <w:docPartBody>
        <w:p w:rsidR="008D62EF" w:rsidRDefault="008D62EF">
          <w:pPr>
            <w:pStyle w:val="11034D6DEE2B475AA33BEB1C22EF8A3B"/>
          </w:pPr>
          <w:r w:rsidRPr="00261BF4">
            <w:rPr>
              <w:rStyle w:val="placeholder1Char"/>
            </w:rPr>
            <w:t>_________</w:t>
          </w:r>
        </w:p>
      </w:docPartBody>
    </w:docPart>
    <w:docPart>
      <w:docPartPr>
        <w:name w:val="39FE99BC11F74932B121D370741AA3CC"/>
        <w:category>
          <w:name w:val="常规"/>
          <w:gallery w:val="placeholder"/>
        </w:category>
        <w:types>
          <w:type w:val="bbPlcHdr"/>
        </w:types>
        <w:behaviors>
          <w:behavior w:val="content"/>
        </w:behaviors>
        <w:guid w:val="{6EB4B26C-9705-4E15-857C-C82E10B71076}"/>
      </w:docPartPr>
      <w:docPartBody>
        <w:p w:rsidR="008D62EF" w:rsidRDefault="008D62EF">
          <w:pPr>
            <w:pStyle w:val="39FE99BC11F74932B121D370741AA3CC"/>
          </w:pPr>
          <w:r w:rsidRPr="00261BF4">
            <w:rPr>
              <w:rStyle w:val="placeholder1Char"/>
            </w:rPr>
            <w:t>__________</w:t>
          </w:r>
        </w:p>
      </w:docPartBody>
    </w:docPart>
    <w:docPart>
      <w:docPartPr>
        <w:name w:val="74EEAAF9BCEC431C863FD4B2C1861531"/>
        <w:category>
          <w:name w:val="常规"/>
          <w:gallery w:val="placeholder"/>
        </w:category>
        <w:types>
          <w:type w:val="bbPlcHdr"/>
        </w:types>
        <w:behaviors>
          <w:behavior w:val="content"/>
        </w:behaviors>
        <w:guid w:val="{ACB27FA1-BABF-49F4-80BA-AE6F3B8BF9CA}"/>
      </w:docPartPr>
      <w:docPartBody>
        <w:p w:rsidR="008D62EF" w:rsidRDefault="008D62EF">
          <w:pPr>
            <w:pStyle w:val="74EEAAF9BCEC431C863FD4B2C1861531"/>
          </w:pPr>
          <w:r w:rsidRPr="00261BF4">
            <w:rPr>
              <w:rStyle w:val="placeholder2Char"/>
              <w:rFonts w:hint="eastAsia"/>
            </w:rPr>
            <w:t>选择</w:t>
          </w:r>
        </w:p>
      </w:docPartBody>
    </w:docPart>
    <w:docPart>
      <w:docPartPr>
        <w:name w:val="CD0A7D607FE049DA980E25BD2C1F2E8F"/>
        <w:category>
          <w:name w:val="常规"/>
          <w:gallery w:val="placeholder"/>
        </w:category>
        <w:types>
          <w:type w:val="bbPlcHdr"/>
        </w:types>
        <w:behaviors>
          <w:behavior w:val="content"/>
        </w:behaviors>
        <w:guid w:val="{F1852D84-5588-4813-A1AE-6AF29366602F}"/>
      </w:docPartPr>
      <w:docPartBody>
        <w:p w:rsidR="008D62EF" w:rsidRDefault="008D62EF">
          <w:pPr>
            <w:pStyle w:val="CD0A7D607FE049DA980E25BD2C1F2E8F"/>
          </w:pPr>
          <w:r w:rsidRPr="00261BF4">
            <w:rPr>
              <w:rStyle w:val="placeholder1Char"/>
              <w:rFonts w:hint="eastAsia"/>
            </w:rPr>
            <w:t>____</w:t>
          </w:r>
        </w:p>
      </w:docPartBody>
    </w:docPart>
    <w:docPart>
      <w:docPartPr>
        <w:name w:val="2F2A101BE5024D46BB7CF55E7B52EB98"/>
        <w:category>
          <w:name w:val="常规"/>
          <w:gallery w:val="placeholder"/>
        </w:category>
        <w:types>
          <w:type w:val="bbPlcHdr"/>
        </w:types>
        <w:behaviors>
          <w:behavior w:val="content"/>
        </w:behaviors>
        <w:guid w:val="{1FEE3CE8-F54B-4F8E-8197-8EABD1AB1C14}"/>
      </w:docPartPr>
      <w:docPartBody>
        <w:p w:rsidR="008D62EF" w:rsidRDefault="008D62EF">
          <w:pPr>
            <w:pStyle w:val="2F2A101BE5024D46BB7CF55E7B52EB98"/>
          </w:pPr>
          <w:r w:rsidRPr="00261BF4">
            <w:rPr>
              <w:rStyle w:val="placeholder1Char"/>
            </w:rPr>
            <w:t>______</w:t>
          </w:r>
        </w:p>
      </w:docPartBody>
    </w:docPart>
    <w:docPart>
      <w:docPartPr>
        <w:name w:val="DD4AD7D784FC49F38DD07845F8865CE2"/>
        <w:category>
          <w:name w:val="常规"/>
          <w:gallery w:val="placeholder"/>
        </w:category>
        <w:types>
          <w:type w:val="bbPlcHdr"/>
        </w:types>
        <w:behaviors>
          <w:behavior w:val="content"/>
        </w:behaviors>
        <w:guid w:val="{7CCC852E-E282-4BC3-8657-4C8282C9CEDE}"/>
      </w:docPartPr>
      <w:docPartBody>
        <w:p w:rsidR="008D62EF" w:rsidRDefault="008D62EF">
          <w:pPr>
            <w:pStyle w:val="DD4AD7D784FC49F38DD07845F8865CE2"/>
          </w:pPr>
          <w:r w:rsidRPr="00261BF4">
            <w:rPr>
              <w:rStyle w:val="placeholder1Char"/>
            </w:rPr>
            <w:t>__________</w:t>
          </w:r>
        </w:p>
      </w:docPartBody>
    </w:docPart>
    <w:docPart>
      <w:docPartPr>
        <w:name w:val="BA74701632AC4CA391829B72F3732266"/>
        <w:category>
          <w:name w:val="常规"/>
          <w:gallery w:val="placeholder"/>
        </w:category>
        <w:types>
          <w:type w:val="bbPlcHdr"/>
        </w:types>
        <w:behaviors>
          <w:behavior w:val="content"/>
        </w:behaviors>
        <w:guid w:val="{33184F84-B8B7-43FA-97EB-B50AA945AB6A}"/>
      </w:docPartPr>
      <w:docPartBody>
        <w:p w:rsidR="008D62EF" w:rsidRDefault="008D62EF">
          <w:pPr>
            <w:pStyle w:val="BA74701632AC4CA391829B72F3732266"/>
          </w:pPr>
          <w:r w:rsidRPr="005A4913">
            <w:rPr>
              <w:rStyle w:val="placeholder1Char"/>
              <w:rFonts w:hint="eastAsia"/>
            </w:rPr>
            <w:t>选择</w:t>
          </w:r>
        </w:p>
      </w:docPartBody>
    </w:docPart>
    <w:docPart>
      <w:docPartPr>
        <w:name w:val="EA0525D0DE7240D4B58315A73B77D719"/>
        <w:category>
          <w:name w:val="常规"/>
          <w:gallery w:val="placeholder"/>
        </w:category>
        <w:types>
          <w:type w:val="bbPlcHdr"/>
        </w:types>
        <w:behaviors>
          <w:behavior w:val="content"/>
        </w:behaviors>
        <w:guid w:val="{34FAE71F-8BDD-4E58-9555-69A9828C464C}"/>
      </w:docPartPr>
      <w:docPartBody>
        <w:p w:rsidR="008D62EF" w:rsidRDefault="008D62EF">
          <w:pPr>
            <w:pStyle w:val="EA0525D0DE7240D4B58315A73B77D719"/>
          </w:pPr>
          <w:r w:rsidRPr="00D45443">
            <w:rPr>
              <w:rStyle w:val="placeholder1Char"/>
              <w:rFonts w:hint="eastAsia"/>
            </w:rPr>
            <w:t>____</w:t>
          </w:r>
        </w:p>
      </w:docPartBody>
    </w:docPart>
    <w:docPart>
      <w:docPartPr>
        <w:name w:val="C45E1DC51CCC45B79A48C521723CCB30"/>
        <w:category>
          <w:name w:val="常规"/>
          <w:gallery w:val="placeholder"/>
        </w:category>
        <w:types>
          <w:type w:val="bbPlcHdr"/>
        </w:types>
        <w:behaviors>
          <w:behavior w:val="content"/>
        </w:behaviors>
        <w:guid w:val="{E58C5A80-08E8-4D0E-A6A7-4E9258DF01D0}"/>
      </w:docPartPr>
      <w:docPartBody>
        <w:p w:rsidR="008D62EF" w:rsidRDefault="008D62EF">
          <w:pPr>
            <w:pStyle w:val="C45E1DC51CCC45B79A48C521723CCB30"/>
          </w:pPr>
          <w:r w:rsidRPr="00D45443">
            <w:rPr>
              <w:rStyle w:val="placeholder1Char"/>
              <w:rFonts w:hint="eastAsia"/>
            </w:rPr>
            <w:t>____</w:t>
          </w:r>
        </w:p>
      </w:docPartBody>
    </w:docPart>
    <w:docPart>
      <w:docPartPr>
        <w:name w:val="86A800BA75C841379A54259EC0CE4F13"/>
        <w:category>
          <w:name w:val="常规"/>
          <w:gallery w:val="placeholder"/>
        </w:category>
        <w:types>
          <w:type w:val="bbPlcHdr"/>
        </w:types>
        <w:behaviors>
          <w:behavior w:val="content"/>
        </w:behaviors>
        <w:guid w:val="{B0B1493C-8D55-4BBB-83D4-372BB8780863}"/>
      </w:docPartPr>
      <w:docPartBody>
        <w:p w:rsidR="008D62EF" w:rsidRDefault="008D62EF">
          <w:pPr>
            <w:pStyle w:val="86A800BA75C841379A54259EC0CE4F13"/>
          </w:pPr>
          <w:r w:rsidRPr="00D45443">
            <w:rPr>
              <w:rStyle w:val="placeholder1Char"/>
              <w:rFonts w:hint="eastAsia"/>
            </w:rPr>
            <w:t>____</w:t>
          </w:r>
        </w:p>
      </w:docPartBody>
    </w:docPart>
    <w:docPart>
      <w:docPartPr>
        <w:name w:val="3F3B46B5F4F04C628640F9F4529D2A19"/>
        <w:category>
          <w:name w:val="常规"/>
          <w:gallery w:val="placeholder"/>
        </w:category>
        <w:types>
          <w:type w:val="bbPlcHdr"/>
        </w:types>
        <w:behaviors>
          <w:behavior w:val="content"/>
        </w:behaviors>
        <w:guid w:val="{B0CA8E12-B3B2-4CD3-8CB0-AA3AECB1F63D}"/>
      </w:docPartPr>
      <w:docPartBody>
        <w:p w:rsidR="008D62EF" w:rsidRDefault="008D62EF">
          <w:pPr>
            <w:pStyle w:val="3F3B46B5F4F04C628640F9F4529D2A19"/>
          </w:pPr>
          <w:r w:rsidRPr="00A82D54">
            <w:rPr>
              <w:rStyle w:val="placeholder1Char"/>
              <w:rFonts w:hint="eastAsia"/>
            </w:rPr>
            <w:t>___________________________________________________________________</w:t>
          </w:r>
        </w:p>
      </w:docPartBody>
    </w:docPart>
    <w:docPart>
      <w:docPartPr>
        <w:name w:val="6BB1F4FBE3594C4EA71A2515646938EB"/>
        <w:category>
          <w:name w:val="常规"/>
          <w:gallery w:val="placeholder"/>
        </w:category>
        <w:types>
          <w:type w:val="bbPlcHdr"/>
        </w:types>
        <w:behaviors>
          <w:behavior w:val="content"/>
        </w:behaviors>
        <w:guid w:val="{40FD0351-86AF-4746-93EE-3F0DFF54B662}"/>
      </w:docPartPr>
      <w:docPartBody>
        <w:p w:rsidR="008D62EF" w:rsidRDefault="008D62EF">
          <w:pPr>
            <w:pStyle w:val="6BB1F4FBE3594C4EA71A2515646938EB"/>
          </w:pPr>
          <w:r w:rsidRPr="00D45443">
            <w:rPr>
              <w:rStyle w:val="placeholder1Char"/>
            </w:rPr>
            <w:t>________</w:t>
          </w:r>
        </w:p>
      </w:docPartBody>
    </w:docPart>
    <w:docPart>
      <w:docPartPr>
        <w:name w:val="F80A260E920E48DE9E4E7FF70543EF3F"/>
        <w:category>
          <w:name w:val="常规"/>
          <w:gallery w:val="placeholder"/>
        </w:category>
        <w:types>
          <w:type w:val="bbPlcHdr"/>
        </w:types>
        <w:behaviors>
          <w:behavior w:val="content"/>
        </w:behaviors>
        <w:guid w:val="{AE946CAD-F32D-4A96-A4A9-EDDFDC88B778}"/>
      </w:docPartPr>
      <w:docPartBody>
        <w:p w:rsidR="008D62EF" w:rsidRDefault="008D62EF">
          <w:pPr>
            <w:pStyle w:val="F80A260E920E48DE9E4E7FF70543EF3F"/>
          </w:pPr>
          <w:r w:rsidRPr="00D45443">
            <w:rPr>
              <w:rStyle w:val="placeholder1Char"/>
            </w:rPr>
            <w:t>__________</w:t>
          </w:r>
        </w:p>
      </w:docPartBody>
    </w:docPart>
    <w:docPart>
      <w:docPartPr>
        <w:name w:val="8D82B467D75C4FD9B884CC9C5130A957"/>
        <w:category>
          <w:name w:val="常规"/>
          <w:gallery w:val="placeholder"/>
        </w:category>
        <w:types>
          <w:type w:val="bbPlcHdr"/>
        </w:types>
        <w:behaviors>
          <w:behavior w:val="content"/>
        </w:behaviors>
        <w:guid w:val="{B24D7A0C-88F7-43B6-8C6B-2D0F8D58F37A}"/>
      </w:docPartPr>
      <w:docPartBody>
        <w:p w:rsidR="008D62EF" w:rsidRDefault="008D62EF">
          <w:pPr>
            <w:pStyle w:val="8D82B467D75C4FD9B884CC9C5130A957"/>
          </w:pPr>
          <w:r w:rsidRPr="00D45443">
            <w:rPr>
              <w:rStyle w:val="placeholder1Char"/>
            </w:rPr>
            <w:t>______</w:t>
          </w:r>
        </w:p>
      </w:docPartBody>
    </w:docPart>
    <w:docPart>
      <w:docPartPr>
        <w:name w:val="5AC54BA6B53946CD8CD666EEF6F134C2"/>
        <w:category>
          <w:name w:val="常规"/>
          <w:gallery w:val="placeholder"/>
        </w:category>
        <w:types>
          <w:type w:val="bbPlcHdr"/>
        </w:types>
        <w:behaviors>
          <w:behavior w:val="content"/>
        </w:behaviors>
        <w:guid w:val="{C9C582EC-A7CB-4ADD-925B-D5BAD7DE6187}"/>
      </w:docPartPr>
      <w:docPartBody>
        <w:p w:rsidR="008D62EF" w:rsidRDefault="008D62EF">
          <w:pPr>
            <w:pStyle w:val="5AC54BA6B53946CD8CD666EEF6F134C2"/>
          </w:pPr>
          <w:r w:rsidRPr="00D45443">
            <w:rPr>
              <w:rStyle w:val="placeholder1Char"/>
            </w:rPr>
            <w:t>______</w:t>
          </w:r>
        </w:p>
      </w:docPartBody>
    </w:docPart>
    <w:docPart>
      <w:docPartPr>
        <w:name w:val="48A083C4B38F4377ABA9F719FA70B674"/>
        <w:category>
          <w:name w:val="常规"/>
          <w:gallery w:val="placeholder"/>
        </w:category>
        <w:types>
          <w:type w:val="bbPlcHdr"/>
        </w:types>
        <w:behaviors>
          <w:behavior w:val="content"/>
        </w:behaviors>
        <w:guid w:val="{F3532CDE-4151-4376-8D35-2FFE5FC00268}"/>
      </w:docPartPr>
      <w:docPartBody>
        <w:p w:rsidR="008D62EF" w:rsidRDefault="008D62EF">
          <w:pPr>
            <w:pStyle w:val="48A083C4B38F4377ABA9F719FA70B674"/>
          </w:pPr>
          <w:r w:rsidRPr="00D45443">
            <w:rPr>
              <w:rStyle w:val="placeholder1Char"/>
            </w:rPr>
            <w:t>______</w:t>
          </w:r>
        </w:p>
      </w:docPartBody>
    </w:docPart>
    <w:docPart>
      <w:docPartPr>
        <w:name w:val="18C266C10A7340B0AA75878C837EB1E3"/>
        <w:category>
          <w:name w:val="常规"/>
          <w:gallery w:val="placeholder"/>
        </w:category>
        <w:types>
          <w:type w:val="bbPlcHdr"/>
        </w:types>
        <w:behaviors>
          <w:behavior w:val="content"/>
        </w:behaviors>
        <w:guid w:val="{12848D1E-494F-450C-A05E-E03493D0CDD2}"/>
      </w:docPartPr>
      <w:docPartBody>
        <w:p w:rsidR="008D62EF" w:rsidRDefault="008D62EF">
          <w:pPr>
            <w:pStyle w:val="18C266C10A7340B0AA75878C837EB1E3"/>
          </w:pPr>
          <w:r w:rsidRPr="00D45443">
            <w:rPr>
              <w:rStyle w:val="placeholder1Char"/>
            </w:rPr>
            <w:t>______</w:t>
          </w:r>
        </w:p>
      </w:docPartBody>
    </w:docPart>
    <w:docPart>
      <w:docPartPr>
        <w:name w:val="DB2284DD03834733BFB0B48996EFC099"/>
        <w:category>
          <w:name w:val="常规"/>
          <w:gallery w:val="placeholder"/>
        </w:category>
        <w:types>
          <w:type w:val="bbPlcHdr"/>
        </w:types>
        <w:behaviors>
          <w:behavior w:val="content"/>
        </w:behaviors>
        <w:guid w:val="{BB2F51D5-F46A-4448-8192-D807846E15A6}"/>
      </w:docPartPr>
      <w:docPartBody>
        <w:p w:rsidR="008D62EF" w:rsidRDefault="008D62EF">
          <w:pPr>
            <w:pStyle w:val="DB2284DD03834733BFB0B48996EFC099"/>
          </w:pPr>
          <w:r w:rsidRPr="00D45443">
            <w:rPr>
              <w:rStyle w:val="placeholder1Char"/>
            </w:rPr>
            <w:t>______</w:t>
          </w:r>
        </w:p>
      </w:docPartBody>
    </w:docPart>
    <w:docPart>
      <w:docPartPr>
        <w:name w:val="47C8DD4D7A554B29ADEE936B998F5344"/>
        <w:category>
          <w:name w:val="常规"/>
          <w:gallery w:val="placeholder"/>
        </w:category>
        <w:types>
          <w:type w:val="bbPlcHdr"/>
        </w:types>
        <w:behaviors>
          <w:behavior w:val="content"/>
        </w:behaviors>
        <w:guid w:val="{F8FF5B40-FDC6-4197-80BB-2A2261A5887B}"/>
      </w:docPartPr>
      <w:docPartBody>
        <w:p w:rsidR="008D62EF" w:rsidRDefault="008D62EF">
          <w:pPr>
            <w:pStyle w:val="47C8DD4D7A554B29ADEE936B998F5344"/>
          </w:pPr>
          <w:r w:rsidRPr="00D45443">
            <w:rPr>
              <w:rStyle w:val="placeholder1Char"/>
            </w:rPr>
            <w:t>______</w:t>
          </w:r>
        </w:p>
      </w:docPartBody>
    </w:docPart>
    <w:docPart>
      <w:docPartPr>
        <w:name w:val="75141420CC5B49579CD062C77CFF1F71"/>
        <w:category>
          <w:name w:val="常规"/>
          <w:gallery w:val="placeholder"/>
        </w:category>
        <w:types>
          <w:type w:val="bbPlcHdr"/>
        </w:types>
        <w:behaviors>
          <w:behavior w:val="content"/>
        </w:behaviors>
        <w:guid w:val="{4254AFDD-FFEC-48F7-B62E-CA01D099F03C}"/>
      </w:docPartPr>
      <w:docPartBody>
        <w:p w:rsidR="008D62EF" w:rsidRDefault="008D62EF">
          <w:pPr>
            <w:pStyle w:val="75141420CC5B49579CD062C77CFF1F71"/>
          </w:pPr>
          <w:r w:rsidRPr="00D45443">
            <w:rPr>
              <w:rStyle w:val="placeholder1Char"/>
            </w:rPr>
            <w:t>______</w:t>
          </w:r>
        </w:p>
      </w:docPartBody>
    </w:docPart>
    <w:docPart>
      <w:docPartPr>
        <w:name w:val="AA52FCCF447D4421BFB6B08B83EF340F"/>
        <w:category>
          <w:name w:val="常规"/>
          <w:gallery w:val="placeholder"/>
        </w:category>
        <w:types>
          <w:type w:val="bbPlcHdr"/>
        </w:types>
        <w:behaviors>
          <w:behavior w:val="content"/>
        </w:behaviors>
        <w:guid w:val="{DA8BE2FA-0B30-44E8-812B-508B11CD792F}"/>
      </w:docPartPr>
      <w:docPartBody>
        <w:p w:rsidR="008D62EF" w:rsidRDefault="008D62EF">
          <w:pPr>
            <w:pStyle w:val="AA52FCCF447D4421BFB6B08B83EF340F"/>
          </w:pPr>
          <w:r w:rsidRPr="00D45443">
            <w:rPr>
              <w:rStyle w:val="placeholder1Char"/>
            </w:rPr>
            <w:t>______</w:t>
          </w:r>
        </w:p>
      </w:docPartBody>
    </w:docPart>
    <w:docPart>
      <w:docPartPr>
        <w:name w:val="CCA9D094B0B740FFAB6FC4F70840994A"/>
        <w:category>
          <w:name w:val="常规"/>
          <w:gallery w:val="placeholder"/>
        </w:category>
        <w:types>
          <w:type w:val="bbPlcHdr"/>
        </w:types>
        <w:behaviors>
          <w:behavior w:val="content"/>
        </w:behaviors>
        <w:guid w:val="{73D10B2C-E5FB-47F7-A282-E32CDBE2DD99}"/>
      </w:docPartPr>
      <w:docPartBody>
        <w:p w:rsidR="008D62EF" w:rsidRDefault="008D62EF">
          <w:pPr>
            <w:pStyle w:val="CCA9D094B0B740FFAB6FC4F70840994A"/>
          </w:pPr>
          <w:r w:rsidRPr="00D45443">
            <w:rPr>
              <w:rStyle w:val="placeholder1Char"/>
            </w:rPr>
            <w:t>______</w:t>
          </w:r>
        </w:p>
      </w:docPartBody>
    </w:docPart>
    <w:docPart>
      <w:docPartPr>
        <w:name w:val="DDE20CCC061B4E8F8765F15B137F9B95"/>
        <w:category>
          <w:name w:val="常规"/>
          <w:gallery w:val="placeholder"/>
        </w:category>
        <w:types>
          <w:type w:val="bbPlcHdr"/>
        </w:types>
        <w:behaviors>
          <w:behavior w:val="content"/>
        </w:behaviors>
        <w:guid w:val="{E585231E-2DC5-4FC4-A277-3AF5BCA4D865}"/>
      </w:docPartPr>
      <w:docPartBody>
        <w:p w:rsidR="008D62EF" w:rsidRDefault="008D62EF">
          <w:pPr>
            <w:pStyle w:val="DDE20CCC061B4E8F8765F15B137F9B95"/>
          </w:pPr>
          <w:r w:rsidRPr="00D45443">
            <w:rPr>
              <w:rStyle w:val="placeholder1Char"/>
            </w:rPr>
            <w:t>______</w:t>
          </w:r>
        </w:p>
      </w:docPartBody>
    </w:docPart>
    <w:docPart>
      <w:docPartPr>
        <w:name w:val="012D3A9CD548496F96A94ABF8444BDAF"/>
        <w:category>
          <w:name w:val="常规"/>
          <w:gallery w:val="placeholder"/>
        </w:category>
        <w:types>
          <w:type w:val="bbPlcHdr"/>
        </w:types>
        <w:behaviors>
          <w:behavior w:val="content"/>
        </w:behaviors>
        <w:guid w:val="{88316909-B633-4AD3-B183-896CC4965FD8}"/>
      </w:docPartPr>
      <w:docPartBody>
        <w:p w:rsidR="008D62EF" w:rsidRDefault="008D62EF">
          <w:pPr>
            <w:pStyle w:val="012D3A9CD548496F96A94ABF8444BDAF"/>
          </w:pPr>
          <w:r w:rsidRPr="00D45443">
            <w:rPr>
              <w:rStyle w:val="placeholder1Char"/>
              <w:rFonts w:hint="eastAsia"/>
            </w:rPr>
            <w:t>选择</w:t>
          </w:r>
        </w:p>
      </w:docPartBody>
    </w:docPart>
    <w:docPart>
      <w:docPartPr>
        <w:name w:val="6C1B3D92B9134500B3D1FADA5621CAE1"/>
        <w:category>
          <w:name w:val="常规"/>
          <w:gallery w:val="placeholder"/>
        </w:category>
        <w:types>
          <w:type w:val="bbPlcHdr"/>
        </w:types>
        <w:behaviors>
          <w:behavior w:val="content"/>
        </w:behaviors>
        <w:guid w:val="{76B978B3-B672-4B39-BB84-3E4FA37861F1}"/>
      </w:docPartPr>
      <w:docPartBody>
        <w:p w:rsidR="008D62EF" w:rsidRDefault="008D62EF">
          <w:pPr>
            <w:pStyle w:val="6C1B3D92B9134500B3D1FADA5621CAE1"/>
          </w:pPr>
          <w:r w:rsidRPr="00D45443">
            <w:rPr>
              <w:rStyle w:val="placeholder1Char"/>
              <w:rFonts w:hint="eastAsia"/>
            </w:rPr>
            <w:t>选择</w:t>
          </w:r>
        </w:p>
      </w:docPartBody>
    </w:docPart>
    <w:docPart>
      <w:docPartPr>
        <w:name w:val="0ACD5C62D65846388443E76A721363B9"/>
        <w:category>
          <w:name w:val="常规"/>
          <w:gallery w:val="placeholder"/>
        </w:category>
        <w:types>
          <w:type w:val="bbPlcHdr"/>
        </w:types>
        <w:behaviors>
          <w:behavior w:val="content"/>
        </w:behaviors>
        <w:guid w:val="{FCC83B82-E296-4388-943F-7C6D53372223}"/>
      </w:docPartPr>
      <w:docPartBody>
        <w:p w:rsidR="008D62EF" w:rsidRDefault="008D62EF">
          <w:pPr>
            <w:pStyle w:val="0ACD5C62D65846388443E76A721363B9"/>
          </w:pPr>
          <w:r w:rsidRPr="00D45443">
            <w:rPr>
              <w:rStyle w:val="placeholder1Char"/>
              <w:rFonts w:hint="eastAsia"/>
            </w:rPr>
            <w:t>选择</w:t>
          </w:r>
        </w:p>
      </w:docPartBody>
    </w:docPart>
    <w:docPart>
      <w:docPartPr>
        <w:name w:val="2E4B4DA0843D461EB01793ADFB9CF93B"/>
        <w:category>
          <w:name w:val="常规"/>
          <w:gallery w:val="placeholder"/>
        </w:category>
        <w:types>
          <w:type w:val="bbPlcHdr"/>
        </w:types>
        <w:behaviors>
          <w:behavior w:val="content"/>
        </w:behaviors>
        <w:guid w:val="{AD554570-A714-4169-92A7-353D549E98E5}"/>
      </w:docPartPr>
      <w:docPartBody>
        <w:p w:rsidR="008D62EF" w:rsidRDefault="008D62EF">
          <w:pPr>
            <w:pStyle w:val="2E4B4DA0843D461EB01793ADFB9CF93B"/>
          </w:pPr>
          <w:r w:rsidRPr="00D45443">
            <w:rPr>
              <w:rStyle w:val="placeholder1Char"/>
              <w:rFonts w:hint="eastAsia"/>
            </w:rPr>
            <w:t>选择</w:t>
          </w:r>
        </w:p>
      </w:docPartBody>
    </w:docPart>
    <w:docPart>
      <w:docPartPr>
        <w:name w:val="FF3763C90CC74A00A83F061240CD5B05"/>
        <w:category>
          <w:name w:val="常规"/>
          <w:gallery w:val="placeholder"/>
        </w:category>
        <w:types>
          <w:type w:val="bbPlcHdr"/>
        </w:types>
        <w:behaviors>
          <w:behavior w:val="content"/>
        </w:behaviors>
        <w:guid w:val="{327A4956-0464-41DF-B3D3-98F11F11FE19}"/>
      </w:docPartPr>
      <w:docPartBody>
        <w:p w:rsidR="008D62EF" w:rsidRDefault="008D62EF">
          <w:pPr>
            <w:pStyle w:val="FF3763C90CC74A00A83F061240CD5B05"/>
          </w:pPr>
          <w:r w:rsidRPr="00D45443">
            <w:rPr>
              <w:rStyle w:val="placeholder1Char"/>
            </w:rPr>
            <w:t>__________</w:t>
          </w:r>
        </w:p>
      </w:docPartBody>
    </w:docPart>
    <w:docPart>
      <w:docPartPr>
        <w:name w:val="CE42A3436A6848FC9C6EA91D749BECAA"/>
        <w:category>
          <w:name w:val="常规"/>
          <w:gallery w:val="placeholder"/>
        </w:category>
        <w:types>
          <w:type w:val="bbPlcHdr"/>
        </w:types>
        <w:behaviors>
          <w:behavior w:val="content"/>
        </w:behaviors>
        <w:guid w:val="{7E079F72-5786-46AB-A93A-646E6D2033CD}"/>
      </w:docPartPr>
      <w:docPartBody>
        <w:p w:rsidR="008D62EF" w:rsidRDefault="008D62EF">
          <w:pPr>
            <w:pStyle w:val="CE42A3436A6848FC9C6EA91D749BECAA"/>
          </w:pPr>
          <w:r w:rsidRPr="00D45443">
            <w:rPr>
              <w:rStyle w:val="placeholder1Char"/>
            </w:rPr>
            <w:t>__________</w:t>
          </w:r>
        </w:p>
      </w:docPartBody>
    </w:docPart>
    <w:docPart>
      <w:docPartPr>
        <w:name w:val="5159586BA1E44AF2ACBD59668D7E645A"/>
        <w:category>
          <w:name w:val="常规"/>
          <w:gallery w:val="placeholder"/>
        </w:category>
        <w:types>
          <w:type w:val="bbPlcHdr"/>
        </w:types>
        <w:behaviors>
          <w:behavior w:val="content"/>
        </w:behaviors>
        <w:guid w:val="{BC5F009E-C654-4DBD-9891-9D25F5B46711}"/>
      </w:docPartPr>
      <w:docPartBody>
        <w:p w:rsidR="008D62EF" w:rsidRDefault="008D62EF">
          <w:pPr>
            <w:pStyle w:val="5159586BA1E44AF2ACBD59668D7E645A"/>
          </w:pPr>
          <w:r w:rsidRPr="00D45443">
            <w:rPr>
              <w:rStyle w:val="placeholder1Char"/>
            </w:rPr>
            <w:t>__________</w:t>
          </w:r>
        </w:p>
      </w:docPartBody>
    </w:docPart>
    <w:docPart>
      <w:docPartPr>
        <w:name w:val="18859E9F9DEB45A58B12C1C054B89092"/>
        <w:category>
          <w:name w:val="常规"/>
          <w:gallery w:val="placeholder"/>
        </w:category>
        <w:types>
          <w:type w:val="bbPlcHdr"/>
        </w:types>
        <w:behaviors>
          <w:behavior w:val="content"/>
        </w:behaviors>
        <w:guid w:val="{BC25C2AA-205B-4D7F-893C-91A926AF09DC}"/>
      </w:docPartPr>
      <w:docPartBody>
        <w:p w:rsidR="008D62EF" w:rsidRDefault="008D62EF">
          <w:pPr>
            <w:pStyle w:val="18859E9F9DEB45A58B12C1C054B89092"/>
          </w:pPr>
          <w:r w:rsidRPr="00D45443">
            <w:rPr>
              <w:rStyle w:val="placeholder1Char"/>
            </w:rPr>
            <w:t>__________</w:t>
          </w:r>
        </w:p>
      </w:docPartBody>
    </w:docPart>
    <w:docPart>
      <w:docPartPr>
        <w:name w:val="26518B70B03C412CAFF2D2FE6D89A020"/>
        <w:category>
          <w:name w:val="常规"/>
          <w:gallery w:val="placeholder"/>
        </w:category>
        <w:types>
          <w:type w:val="bbPlcHdr"/>
        </w:types>
        <w:behaviors>
          <w:behavior w:val="content"/>
        </w:behaviors>
        <w:guid w:val="{0E7E5398-820F-4C04-9996-367E27DA50C5}"/>
      </w:docPartPr>
      <w:docPartBody>
        <w:p w:rsidR="008D62EF" w:rsidRDefault="008D62EF">
          <w:pPr>
            <w:pStyle w:val="26518B70B03C412CAFF2D2FE6D89A020"/>
          </w:pPr>
          <w:r w:rsidRPr="00D45443">
            <w:rPr>
              <w:rStyle w:val="placeholder1Char"/>
            </w:rPr>
            <w:t>________________</w:t>
          </w:r>
        </w:p>
      </w:docPartBody>
    </w:docPart>
    <w:docPart>
      <w:docPartPr>
        <w:name w:val="D6E471E1323E4617A35283B81E30A710"/>
        <w:category>
          <w:name w:val="常规"/>
          <w:gallery w:val="placeholder"/>
        </w:category>
        <w:types>
          <w:type w:val="bbPlcHdr"/>
        </w:types>
        <w:behaviors>
          <w:behavior w:val="content"/>
        </w:behaviors>
        <w:guid w:val="{15EC5919-15D4-44BA-896F-FA8A88760859}"/>
      </w:docPartPr>
      <w:docPartBody>
        <w:p w:rsidR="008D62EF" w:rsidRDefault="008D62EF">
          <w:pPr>
            <w:pStyle w:val="D6E471E1323E4617A35283B81E30A710"/>
          </w:pPr>
          <w:r w:rsidRPr="00480354">
            <w:rPr>
              <w:rStyle w:val="placeholder1Char"/>
            </w:rPr>
            <w:t>_____________________________________________</w:t>
          </w:r>
        </w:p>
      </w:docPartBody>
    </w:docPart>
    <w:docPart>
      <w:docPartPr>
        <w:name w:val="1FB1F725AADA4CAF9ED602F4F990D08E"/>
        <w:category>
          <w:name w:val="常规"/>
          <w:gallery w:val="placeholder"/>
        </w:category>
        <w:types>
          <w:type w:val="bbPlcHdr"/>
        </w:types>
        <w:behaviors>
          <w:behavior w:val="content"/>
        </w:behaviors>
        <w:guid w:val="{A16BC759-D505-4F1D-A043-A2188970B9F9}"/>
      </w:docPartPr>
      <w:docPartBody>
        <w:p w:rsidR="008D62EF" w:rsidRDefault="008D62EF">
          <w:pPr>
            <w:pStyle w:val="1FB1F725AADA4CAF9ED602F4F990D08E"/>
          </w:pPr>
          <w:r w:rsidRPr="00D45443">
            <w:rPr>
              <w:rStyle w:val="placeholder1Char"/>
            </w:rPr>
            <w:t>__________</w:t>
          </w:r>
        </w:p>
      </w:docPartBody>
    </w:docPart>
    <w:docPart>
      <w:docPartPr>
        <w:name w:val="C0031867E5464FBFB7B3E6D8839185A4"/>
        <w:category>
          <w:name w:val="常规"/>
          <w:gallery w:val="placeholder"/>
        </w:category>
        <w:types>
          <w:type w:val="bbPlcHdr"/>
        </w:types>
        <w:behaviors>
          <w:behavior w:val="content"/>
        </w:behaviors>
        <w:guid w:val="{EFBE7FDD-6529-4BD1-8825-57C9161F4259}"/>
      </w:docPartPr>
      <w:docPartBody>
        <w:p w:rsidR="008D62EF" w:rsidRDefault="008D62EF">
          <w:pPr>
            <w:pStyle w:val="C0031867E5464FBFB7B3E6D8839185A4"/>
          </w:pPr>
          <w:r w:rsidRPr="00D45443">
            <w:rPr>
              <w:rStyle w:val="placeholder1Char"/>
            </w:rPr>
            <w:t>__________</w:t>
          </w:r>
        </w:p>
      </w:docPartBody>
    </w:docPart>
    <w:docPart>
      <w:docPartPr>
        <w:name w:val="FF8C28C437FD46B1B5E43D622F55F276"/>
        <w:category>
          <w:name w:val="常规"/>
          <w:gallery w:val="placeholder"/>
        </w:category>
        <w:types>
          <w:type w:val="bbPlcHdr"/>
        </w:types>
        <w:behaviors>
          <w:behavior w:val="content"/>
        </w:behaviors>
        <w:guid w:val="{E0CC25C7-1EF1-462E-A9BF-6182F1C7007D}"/>
      </w:docPartPr>
      <w:docPartBody>
        <w:p w:rsidR="008D62EF" w:rsidRDefault="008D62EF">
          <w:pPr>
            <w:pStyle w:val="FF8C28C437FD46B1B5E43D622F55F276"/>
          </w:pPr>
          <w:r w:rsidRPr="00D45443">
            <w:rPr>
              <w:rStyle w:val="placeholder1Char"/>
            </w:rPr>
            <w:t>__________</w:t>
          </w:r>
        </w:p>
      </w:docPartBody>
    </w:docPart>
    <w:docPart>
      <w:docPartPr>
        <w:name w:val="769676F59805470D8E85DC8AF94D8B15"/>
        <w:category>
          <w:name w:val="常规"/>
          <w:gallery w:val="placeholder"/>
        </w:category>
        <w:types>
          <w:type w:val="bbPlcHdr"/>
        </w:types>
        <w:behaviors>
          <w:behavior w:val="content"/>
        </w:behaviors>
        <w:guid w:val="{EADB1013-F985-47A1-9260-6172914558CE}"/>
      </w:docPartPr>
      <w:docPartBody>
        <w:p w:rsidR="008D62EF" w:rsidRDefault="008D62EF">
          <w:pPr>
            <w:pStyle w:val="769676F59805470D8E85DC8AF94D8B15"/>
          </w:pPr>
          <w:r w:rsidRPr="00FB7304">
            <w:rPr>
              <w:rStyle w:val="placeholder1Char"/>
              <w:rFonts w:hint="eastAsia"/>
            </w:rPr>
            <w:t>__________</w:t>
          </w:r>
        </w:p>
      </w:docPartBody>
    </w:docPart>
    <w:docPart>
      <w:docPartPr>
        <w:name w:val="7B81D092986C4100B581172F6D9D6E60"/>
        <w:category>
          <w:name w:val="常规"/>
          <w:gallery w:val="placeholder"/>
        </w:category>
        <w:types>
          <w:type w:val="bbPlcHdr"/>
        </w:types>
        <w:behaviors>
          <w:behavior w:val="content"/>
        </w:behaviors>
        <w:guid w:val="{C8670415-43A3-4CB9-AEDA-12E921EF7FCF}"/>
      </w:docPartPr>
      <w:docPartBody>
        <w:p w:rsidR="008D62EF" w:rsidRDefault="008D62EF">
          <w:pPr>
            <w:pStyle w:val="7B81D092986C4100B581172F6D9D6E60"/>
          </w:pPr>
          <w:r w:rsidRPr="00FB7304">
            <w:rPr>
              <w:rStyle w:val="placeholder1Char"/>
              <w:rFonts w:hint="eastAsia"/>
            </w:rPr>
            <w:t>__________</w:t>
          </w:r>
        </w:p>
      </w:docPartBody>
    </w:docPart>
    <w:docPart>
      <w:docPartPr>
        <w:name w:val="95B7E7B3B2284FE9B8AA544696DB103A"/>
        <w:category>
          <w:name w:val="常规"/>
          <w:gallery w:val="placeholder"/>
        </w:category>
        <w:types>
          <w:type w:val="bbPlcHdr"/>
        </w:types>
        <w:behaviors>
          <w:behavior w:val="content"/>
        </w:behaviors>
        <w:guid w:val="{9FA35E70-9A46-41BB-A84C-5188FA69FABC}"/>
      </w:docPartPr>
      <w:docPartBody>
        <w:p w:rsidR="008D62EF" w:rsidRDefault="008D62EF">
          <w:pPr>
            <w:pStyle w:val="95B7E7B3B2284FE9B8AA544696DB103A"/>
          </w:pPr>
          <w:r w:rsidRPr="00FB7304">
            <w:rPr>
              <w:rStyle w:val="placeholder1Char"/>
            </w:rPr>
            <w:t>__________</w:t>
          </w:r>
        </w:p>
      </w:docPartBody>
    </w:docPart>
    <w:docPart>
      <w:docPartPr>
        <w:name w:val="7C4115A2CCA14716999BA2D736903053"/>
        <w:category>
          <w:name w:val="常规"/>
          <w:gallery w:val="placeholder"/>
        </w:category>
        <w:types>
          <w:type w:val="bbPlcHdr"/>
        </w:types>
        <w:behaviors>
          <w:behavior w:val="content"/>
        </w:behaviors>
        <w:guid w:val="{DA45266A-67BE-420F-A1DD-7917800A6370}"/>
      </w:docPartPr>
      <w:docPartBody>
        <w:p w:rsidR="008D62EF" w:rsidRDefault="008D62EF">
          <w:pPr>
            <w:pStyle w:val="7C4115A2CCA14716999BA2D736903053"/>
          </w:pPr>
          <w:r w:rsidRPr="00FB7304">
            <w:rPr>
              <w:rStyle w:val="placeholder1Char"/>
            </w:rPr>
            <w:t>__________</w:t>
          </w:r>
        </w:p>
      </w:docPartBody>
    </w:docPart>
    <w:docPart>
      <w:docPartPr>
        <w:name w:val="2FD011802A5A4E61A7CE314026345A0E"/>
        <w:category>
          <w:name w:val="常规"/>
          <w:gallery w:val="placeholder"/>
        </w:category>
        <w:types>
          <w:type w:val="bbPlcHdr"/>
        </w:types>
        <w:behaviors>
          <w:behavior w:val="content"/>
        </w:behaviors>
        <w:guid w:val="{60ADCB97-DA03-413B-AAF7-90BB0DC24EEB}"/>
      </w:docPartPr>
      <w:docPartBody>
        <w:p w:rsidR="008D62EF" w:rsidRDefault="008D62EF">
          <w:pPr>
            <w:pStyle w:val="2FD011802A5A4E61A7CE314026345A0E"/>
          </w:pPr>
          <w:r w:rsidRPr="00FB7304">
            <w:rPr>
              <w:rStyle w:val="placeholder1Char"/>
            </w:rPr>
            <w:t>__________</w:t>
          </w:r>
        </w:p>
      </w:docPartBody>
    </w:docPart>
    <w:docPart>
      <w:docPartPr>
        <w:name w:val="DC2F1012E6744DE0AA619B4C085CA84F"/>
        <w:category>
          <w:name w:val="常规"/>
          <w:gallery w:val="placeholder"/>
        </w:category>
        <w:types>
          <w:type w:val="bbPlcHdr"/>
        </w:types>
        <w:behaviors>
          <w:behavior w:val="content"/>
        </w:behaviors>
        <w:guid w:val="{62EFFDCE-F594-4A8B-8574-46BED56E689C}"/>
      </w:docPartPr>
      <w:docPartBody>
        <w:p w:rsidR="008D62EF" w:rsidRDefault="008D62EF">
          <w:pPr>
            <w:pStyle w:val="DC2F1012E6744DE0AA619B4C085CA84F"/>
          </w:pPr>
          <w:r w:rsidRPr="00FB7304">
            <w:rPr>
              <w:rStyle w:val="placeholder1Char"/>
            </w:rPr>
            <w:t>__________</w:t>
          </w:r>
        </w:p>
      </w:docPartBody>
    </w:docPart>
    <w:docPart>
      <w:docPartPr>
        <w:name w:val="F51A18D761C24CD9B317E9BF1749A737"/>
        <w:category>
          <w:name w:val="常规"/>
          <w:gallery w:val="placeholder"/>
        </w:category>
        <w:types>
          <w:type w:val="bbPlcHdr"/>
        </w:types>
        <w:behaviors>
          <w:behavior w:val="content"/>
        </w:behaviors>
        <w:guid w:val="{8E45C67E-9FA9-4B2B-B62D-91587A4F33FE}"/>
      </w:docPartPr>
      <w:docPartBody>
        <w:p w:rsidR="008D62EF" w:rsidRDefault="008D62EF">
          <w:pPr>
            <w:pStyle w:val="F51A18D761C24CD9B317E9BF1749A737"/>
          </w:pPr>
          <w:r w:rsidRPr="00FB7304">
            <w:rPr>
              <w:rStyle w:val="placeholder1Char"/>
            </w:rPr>
            <w:t>__________</w:t>
          </w:r>
        </w:p>
      </w:docPartBody>
    </w:docPart>
    <w:docPart>
      <w:docPartPr>
        <w:name w:val="C05347CF6EFC4E3ABE28A7EEE3D99DBE"/>
        <w:category>
          <w:name w:val="常规"/>
          <w:gallery w:val="placeholder"/>
        </w:category>
        <w:types>
          <w:type w:val="bbPlcHdr"/>
        </w:types>
        <w:behaviors>
          <w:behavior w:val="content"/>
        </w:behaviors>
        <w:guid w:val="{5C8658D8-A526-42C5-B933-3917A620B1F6}"/>
      </w:docPartPr>
      <w:docPartBody>
        <w:p w:rsidR="008D62EF" w:rsidRDefault="008D62EF">
          <w:pPr>
            <w:pStyle w:val="C05347CF6EFC4E3ABE28A7EEE3D99DBE"/>
          </w:pPr>
          <w:r w:rsidRPr="00FB7304">
            <w:rPr>
              <w:rStyle w:val="placeholder1Char"/>
            </w:rPr>
            <w:t>__________</w:t>
          </w:r>
        </w:p>
      </w:docPartBody>
    </w:docPart>
    <w:docPart>
      <w:docPartPr>
        <w:name w:val="BB675333D78D405CA4133C9488BDC7CF"/>
        <w:category>
          <w:name w:val="常规"/>
          <w:gallery w:val="placeholder"/>
        </w:category>
        <w:types>
          <w:type w:val="bbPlcHdr"/>
        </w:types>
        <w:behaviors>
          <w:behavior w:val="content"/>
        </w:behaviors>
        <w:guid w:val="{CAFD04E2-2EB6-4292-8F48-B977B615C917}"/>
      </w:docPartPr>
      <w:docPartBody>
        <w:p w:rsidR="008D62EF" w:rsidRDefault="008D62EF">
          <w:pPr>
            <w:pStyle w:val="BB675333D78D405CA4133C9488BDC7CF"/>
          </w:pPr>
          <w:r w:rsidRPr="0008334C">
            <w:rPr>
              <w:rStyle w:val="placeholder1Char"/>
            </w:rPr>
            <w:t>__________</w:t>
          </w:r>
        </w:p>
      </w:docPartBody>
    </w:docPart>
    <w:docPart>
      <w:docPartPr>
        <w:name w:val="55F5FED57979410AB0116ED4BB317238"/>
        <w:category>
          <w:name w:val="常规"/>
          <w:gallery w:val="placeholder"/>
        </w:category>
        <w:types>
          <w:type w:val="bbPlcHdr"/>
        </w:types>
        <w:behaviors>
          <w:behavior w:val="content"/>
        </w:behaviors>
        <w:guid w:val="{AAC4AE85-1C8F-4981-8037-3B8A41254976}"/>
      </w:docPartPr>
      <w:docPartBody>
        <w:p w:rsidR="008D62EF" w:rsidRDefault="008D62EF">
          <w:pPr>
            <w:pStyle w:val="55F5FED57979410AB0116ED4BB317238"/>
          </w:pPr>
          <w:r w:rsidRPr="0008334C">
            <w:rPr>
              <w:rStyle w:val="placeholder1Char"/>
            </w:rPr>
            <w:t>__________</w:t>
          </w:r>
        </w:p>
      </w:docPartBody>
    </w:docPart>
    <w:docPart>
      <w:docPartPr>
        <w:name w:val="11D5E160EC79473096AC6715882DB526"/>
        <w:category>
          <w:name w:val="常规"/>
          <w:gallery w:val="placeholder"/>
        </w:category>
        <w:types>
          <w:type w:val="bbPlcHdr"/>
        </w:types>
        <w:behaviors>
          <w:behavior w:val="content"/>
        </w:behaviors>
        <w:guid w:val="{A35615D9-E0D5-47F7-88F2-F4CB6998A9F9}"/>
      </w:docPartPr>
      <w:docPartBody>
        <w:p w:rsidR="008D62EF" w:rsidRDefault="008D62EF">
          <w:pPr>
            <w:pStyle w:val="11D5E160EC79473096AC6715882DB526"/>
          </w:pPr>
          <w:r w:rsidRPr="005A4913">
            <w:rPr>
              <w:rStyle w:val="placeholder1Char"/>
            </w:rPr>
            <w:t>__________</w:t>
          </w:r>
        </w:p>
      </w:docPartBody>
    </w:docPart>
    <w:docPart>
      <w:docPartPr>
        <w:name w:val="9FE5175115A1494AB9ABB8FC9BB4D590"/>
        <w:category>
          <w:name w:val="常规"/>
          <w:gallery w:val="placeholder"/>
        </w:category>
        <w:types>
          <w:type w:val="bbPlcHdr"/>
        </w:types>
        <w:behaviors>
          <w:behavior w:val="content"/>
        </w:behaviors>
        <w:guid w:val="{9A0B022A-716E-4BD5-A4A4-EED0BA7ACE85}"/>
      </w:docPartPr>
      <w:docPartBody>
        <w:p w:rsidR="008D62EF" w:rsidRDefault="008D62EF">
          <w:pPr>
            <w:pStyle w:val="9FE5175115A1494AB9ABB8FC9BB4D590"/>
          </w:pPr>
          <w:r w:rsidRPr="005A4913">
            <w:rPr>
              <w:rStyle w:val="placeholder1Char"/>
            </w:rPr>
            <w:t>__________</w:t>
          </w:r>
        </w:p>
      </w:docPartBody>
    </w:docPart>
    <w:docPart>
      <w:docPartPr>
        <w:name w:val="B0CF647C66CF457D95C60E19EFFBF057"/>
        <w:category>
          <w:name w:val="常规"/>
          <w:gallery w:val="placeholder"/>
        </w:category>
        <w:types>
          <w:type w:val="bbPlcHdr"/>
        </w:types>
        <w:behaviors>
          <w:behavior w:val="content"/>
        </w:behaviors>
        <w:guid w:val="{1A485C31-8017-4496-8177-4105B8D0CAA0}"/>
      </w:docPartPr>
      <w:docPartBody>
        <w:p w:rsidR="008D62EF" w:rsidRDefault="008D62EF">
          <w:pPr>
            <w:pStyle w:val="B0CF647C66CF457D95C60E19EFFBF057"/>
          </w:pPr>
          <w:r w:rsidRPr="005A4913">
            <w:rPr>
              <w:rStyle w:val="placeholder1Char"/>
            </w:rPr>
            <w:t>__________</w:t>
          </w:r>
        </w:p>
      </w:docPartBody>
    </w:docPart>
    <w:docPart>
      <w:docPartPr>
        <w:name w:val="19AEF2C0A83248CC8756D17939D2929E"/>
        <w:category>
          <w:name w:val="常规"/>
          <w:gallery w:val="placeholder"/>
        </w:category>
        <w:types>
          <w:type w:val="bbPlcHdr"/>
        </w:types>
        <w:behaviors>
          <w:behavior w:val="content"/>
        </w:behaviors>
        <w:guid w:val="{3128ABEE-987A-4F4B-9374-A6DB9B70DE31}"/>
      </w:docPartPr>
      <w:docPartBody>
        <w:p w:rsidR="008D62EF" w:rsidRDefault="008D62EF">
          <w:pPr>
            <w:pStyle w:val="19AEF2C0A83248CC8756D17939D2929E"/>
          </w:pPr>
          <w:r w:rsidRPr="005A4913">
            <w:rPr>
              <w:rStyle w:val="placeholder1Char"/>
            </w:rPr>
            <w:t>__________</w:t>
          </w:r>
        </w:p>
      </w:docPartBody>
    </w:docPart>
    <w:docPart>
      <w:docPartPr>
        <w:name w:val="08DF1BBF101B45909C5DFB8333E2BAD1"/>
        <w:category>
          <w:name w:val="常规"/>
          <w:gallery w:val="placeholder"/>
        </w:category>
        <w:types>
          <w:type w:val="bbPlcHdr"/>
        </w:types>
        <w:behaviors>
          <w:behavior w:val="content"/>
        </w:behaviors>
        <w:guid w:val="{DCD13CFF-617B-4D1F-A19E-77873F301060}"/>
      </w:docPartPr>
      <w:docPartBody>
        <w:p w:rsidR="008D62EF" w:rsidRDefault="008D62EF">
          <w:pPr>
            <w:pStyle w:val="08DF1BBF101B45909C5DFB8333E2BAD1"/>
          </w:pPr>
          <w:r w:rsidRPr="00A95EFC">
            <w:rPr>
              <w:rStyle w:val="placeholder1Char"/>
            </w:rPr>
            <w:t>____________________________________________________________</w:t>
          </w:r>
        </w:p>
      </w:docPartBody>
    </w:docPart>
    <w:docPart>
      <w:docPartPr>
        <w:name w:val="904FA8A864644A2A83532286C4BDBAC2"/>
        <w:category>
          <w:name w:val="常规"/>
          <w:gallery w:val="placeholder"/>
        </w:category>
        <w:types>
          <w:type w:val="bbPlcHdr"/>
        </w:types>
        <w:behaviors>
          <w:behavior w:val="content"/>
        </w:behaviors>
        <w:guid w:val="{2078637D-422C-4407-82F4-1E0BA5ECD261}"/>
      </w:docPartPr>
      <w:docPartBody>
        <w:p w:rsidR="008D62EF" w:rsidRDefault="008D62EF">
          <w:pPr>
            <w:pStyle w:val="904FA8A864644A2A83532286C4BDBAC2"/>
          </w:pPr>
          <w:r w:rsidRPr="005A4913">
            <w:rPr>
              <w:rStyle w:val="placeholder1Char"/>
            </w:rPr>
            <w:t>_______</w:t>
          </w:r>
        </w:p>
      </w:docPartBody>
    </w:docPart>
    <w:docPart>
      <w:docPartPr>
        <w:name w:val="D64F71EBD6C74946A2A297FA35235F5E"/>
        <w:category>
          <w:name w:val="常规"/>
          <w:gallery w:val="placeholder"/>
        </w:category>
        <w:types>
          <w:type w:val="bbPlcHdr"/>
        </w:types>
        <w:behaviors>
          <w:behavior w:val="content"/>
        </w:behaviors>
        <w:guid w:val="{4A6B8B18-B1F7-4BA6-B26A-8BFF1D8BB44D}"/>
      </w:docPartPr>
      <w:docPartBody>
        <w:p w:rsidR="008D62EF" w:rsidRDefault="008D62EF">
          <w:pPr>
            <w:pStyle w:val="D64F71EBD6C74946A2A297FA35235F5E"/>
          </w:pPr>
          <w:r w:rsidRPr="005A4913">
            <w:rPr>
              <w:rStyle w:val="placeholder1Char"/>
            </w:rPr>
            <w:t>________</w:t>
          </w:r>
        </w:p>
      </w:docPartBody>
    </w:docPart>
    <w:docPart>
      <w:docPartPr>
        <w:name w:val="9D7006EE8F1F4695B8CC8BAD46EB3705"/>
        <w:category>
          <w:name w:val="常规"/>
          <w:gallery w:val="placeholder"/>
        </w:category>
        <w:types>
          <w:type w:val="bbPlcHdr"/>
        </w:types>
        <w:behaviors>
          <w:behavior w:val="content"/>
        </w:behaviors>
        <w:guid w:val="{071E5ACE-5E8F-4633-8ADF-D1DD9FB51C60}"/>
      </w:docPartPr>
      <w:docPartBody>
        <w:p w:rsidR="008D62EF" w:rsidRDefault="008D62EF">
          <w:pPr>
            <w:pStyle w:val="9D7006EE8F1F4695B8CC8BAD46EB3705"/>
          </w:pPr>
          <w:r w:rsidRPr="005A4913">
            <w:rPr>
              <w:rStyle w:val="placeholder1Char"/>
            </w:rPr>
            <w:t>________</w:t>
          </w:r>
        </w:p>
      </w:docPartBody>
    </w:docPart>
    <w:docPart>
      <w:docPartPr>
        <w:name w:val="E143D2DA25FC4CEB8A58E2782F74DEAE"/>
        <w:category>
          <w:name w:val="常规"/>
          <w:gallery w:val="placeholder"/>
        </w:category>
        <w:types>
          <w:type w:val="bbPlcHdr"/>
        </w:types>
        <w:behaviors>
          <w:behavior w:val="content"/>
        </w:behaviors>
        <w:guid w:val="{297022FA-80FD-4F27-B92A-1C7CBE795EA2}"/>
      </w:docPartPr>
      <w:docPartBody>
        <w:p w:rsidR="008D62EF" w:rsidRDefault="008D62EF">
          <w:pPr>
            <w:pStyle w:val="E143D2DA25FC4CEB8A58E2782F74DEAE"/>
          </w:pPr>
          <w:r w:rsidRPr="005A4913">
            <w:rPr>
              <w:rStyle w:val="placeholder1Char"/>
            </w:rPr>
            <w:t>________</w:t>
          </w:r>
        </w:p>
      </w:docPartBody>
    </w:docPart>
    <w:docPart>
      <w:docPartPr>
        <w:name w:val="C04E284C2F14420687A09E0CDBFD071B"/>
        <w:category>
          <w:name w:val="常规"/>
          <w:gallery w:val="placeholder"/>
        </w:category>
        <w:types>
          <w:type w:val="bbPlcHdr"/>
        </w:types>
        <w:behaviors>
          <w:behavior w:val="content"/>
        </w:behaviors>
        <w:guid w:val="{91A5A6B8-76BD-4BE9-A036-8F4CFF4282E9}"/>
      </w:docPartPr>
      <w:docPartBody>
        <w:p w:rsidR="008D62EF" w:rsidRDefault="008D62EF">
          <w:pPr>
            <w:pStyle w:val="C04E284C2F14420687A09E0CDBFD071B"/>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E83487B535534DBDB6ADF56C315A7850"/>
        <w:category>
          <w:name w:val="常规"/>
          <w:gallery w:val="placeholder"/>
        </w:category>
        <w:types>
          <w:type w:val="bbPlcHdr"/>
        </w:types>
        <w:behaviors>
          <w:behavior w:val="content"/>
        </w:behaviors>
        <w:guid w:val="{9EBFD45E-558C-4903-AD37-E8E4EEBBD5E7}"/>
      </w:docPartPr>
      <w:docPartBody>
        <w:p w:rsidR="008D62EF" w:rsidRDefault="008D62EF">
          <w:pPr>
            <w:pStyle w:val="E83487B535534DBDB6ADF56C315A7850"/>
          </w:pPr>
          <w:r w:rsidRPr="005A4913">
            <w:rPr>
              <w:rStyle w:val="placeholder1Char"/>
              <w:rFonts w:hint="eastAsia"/>
            </w:rPr>
            <w:t>选择</w:t>
          </w:r>
        </w:p>
      </w:docPartBody>
    </w:docPart>
    <w:docPart>
      <w:docPartPr>
        <w:name w:val="EAE459E097C942309A5E004F3AE16C72"/>
        <w:category>
          <w:name w:val="常规"/>
          <w:gallery w:val="placeholder"/>
        </w:category>
        <w:types>
          <w:type w:val="bbPlcHdr"/>
        </w:types>
        <w:behaviors>
          <w:behavior w:val="content"/>
        </w:behaviors>
        <w:guid w:val="{FC0EEA38-B0FB-4DD2-BDF6-CE549E97B341}"/>
      </w:docPartPr>
      <w:docPartBody>
        <w:p w:rsidR="008D62EF" w:rsidRDefault="008D62EF">
          <w:pPr>
            <w:pStyle w:val="EAE459E097C942309A5E004F3AE16C72"/>
          </w:pPr>
          <w:r w:rsidRPr="005A4913">
            <w:rPr>
              <w:rStyle w:val="placeholder1Char"/>
              <w:rFonts w:hint="eastAsia"/>
            </w:rPr>
            <w:t>选择</w:t>
          </w:r>
        </w:p>
      </w:docPartBody>
    </w:docPart>
    <w:docPart>
      <w:docPartPr>
        <w:name w:val="D9B20EE5472B46C58D9C4E3DCF986D65"/>
        <w:category>
          <w:name w:val="常规"/>
          <w:gallery w:val="placeholder"/>
        </w:category>
        <w:types>
          <w:type w:val="bbPlcHdr"/>
        </w:types>
        <w:behaviors>
          <w:behavior w:val="content"/>
        </w:behaviors>
        <w:guid w:val="{99E007BE-8D5D-427D-B54A-C5C6C19517FA}"/>
      </w:docPartPr>
      <w:docPartBody>
        <w:p w:rsidR="008D62EF" w:rsidRDefault="008D62EF">
          <w:pPr>
            <w:pStyle w:val="D9B20EE5472B46C58D9C4E3DCF986D65"/>
          </w:pPr>
          <w:r w:rsidRPr="005A4913">
            <w:rPr>
              <w:rStyle w:val="placeholder1Char"/>
              <w:rFonts w:hint="eastAsia"/>
            </w:rPr>
            <w:t>选择</w:t>
          </w:r>
        </w:p>
      </w:docPartBody>
    </w:docPart>
    <w:docPart>
      <w:docPartPr>
        <w:name w:val="495818F9C4794978B98AD6BDC0F21515"/>
        <w:category>
          <w:name w:val="常规"/>
          <w:gallery w:val="placeholder"/>
        </w:category>
        <w:types>
          <w:type w:val="bbPlcHdr"/>
        </w:types>
        <w:behaviors>
          <w:behavior w:val="content"/>
        </w:behaviors>
        <w:guid w:val="{1A6E085B-9CC5-43A5-909B-E36144285266}"/>
      </w:docPartPr>
      <w:docPartBody>
        <w:p w:rsidR="008D62EF" w:rsidRDefault="008D62EF">
          <w:pPr>
            <w:pStyle w:val="495818F9C4794978B98AD6BDC0F21515"/>
          </w:pPr>
          <w:r w:rsidRPr="005A4913">
            <w:rPr>
              <w:rStyle w:val="placeholder1Char"/>
              <w:rFonts w:hint="eastAsia"/>
            </w:rPr>
            <w:t>选择</w:t>
          </w:r>
        </w:p>
      </w:docPartBody>
    </w:docPart>
    <w:docPart>
      <w:docPartPr>
        <w:name w:val="4C0D8D322E28431DAFB9C81F249CC5CB"/>
        <w:category>
          <w:name w:val="常规"/>
          <w:gallery w:val="placeholder"/>
        </w:category>
        <w:types>
          <w:type w:val="bbPlcHdr"/>
        </w:types>
        <w:behaviors>
          <w:behavior w:val="content"/>
        </w:behaviors>
        <w:guid w:val="{4A6F8F45-9BE4-49B8-A1EC-EA59E82B9296}"/>
      </w:docPartPr>
      <w:docPartBody>
        <w:p w:rsidR="008D62EF" w:rsidRDefault="008D62EF">
          <w:pPr>
            <w:pStyle w:val="4C0D8D322E28431DAFB9C81F249CC5CB"/>
          </w:pPr>
          <w:r w:rsidRPr="005A4913">
            <w:rPr>
              <w:rStyle w:val="placeholder1Char"/>
              <w:rFonts w:hint="eastAsia"/>
            </w:rPr>
            <w:t>选择</w:t>
          </w:r>
        </w:p>
      </w:docPartBody>
    </w:docPart>
    <w:docPart>
      <w:docPartPr>
        <w:name w:val="FA5742920B794A6C98EB91EB9B706A9E"/>
        <w:category>
          <w:name w:val="常规"/>
          <w:gallery w:val="placeholder"/>
        </w:category>
        <w:types>
          <w:type w:val="bbPlcHdr"/>
        </w:types>
        <w:behaviors>
          <w:behavior w:val="content"/>
        </w:behaviors>
        <w:guid w:val="{FBF83CF7-6FBA-45C6-9B93-8F248CF005BB}"/>
      </w:docPartPr>
      <w:docPartBody>
        <w:p w:rsidR="008D62EF" w:rsidRDefault="008D62EF">
          <w:pPr>
            <w:pStyle w:val="FA5742920B794A6C98EB91EB9B706A9E"/>
          </w:pPr>
          <w:r w:rsidRPr="005A4913">
            <w:rPr>
              <w:rStyle w:val="placeholder1Char"/>
              <w:rFonts w:hint="eastAsia"/>
            </w:rPr>
            <w:t>选择</w:t>
          </w:r>
        </w:p>
      </w:docPartBody>
    </w:docPart>
    <w:docPart>
      <w:docPartPr>
        <w:name w:val="88CA1F846B7D42F7B16491F6057822C6"/>
        <w:category>
          <w:name w:val="常规"/>
          <w:gallery w:val="placeholder"/>
        </w:category>
        <w:types>
          <w:type w:val="bbPlcHdr"/>
        </w:types>
        <w:behaviors>
          <w:behavior w:val="content"/>
        </w:behaviors>
        <w:guid w:val="{9BEFC8A7-150E-4017-8165-853BAC4067CA}"/>
      </w:docPartPr>
      <w:docPartBody>
        <w:p w:rsidR="008D62EF" w:rsidRDefault="008D62EF">
          <w:pPr>
            <w:pStyle w:val="88CA1F846B7D42F7B16491F6057822C6"/>
          </w:pPr>
          <w:r w:rsidRPr="005A4913">
            <w:rPr>
              <w:rStyle w:val="placeholder1Char"/>
              <w:rFonts w:hint="eastAsia"/>
            </w:rPr>
            <w:t>选择</w:t>
          </w:r>
        </w:p>
      </w:docPartBody>
    </w:docPart>
    <w:docPart>
      <w:docPartPr>
        <w:name w:val="875CCD501F4244A68B9B96CE039478AE"/>
        <w:category>
          <w:name w:val="常规"/>
          <w:gallery w:val="placeholder"/>
        </w:category>
        <w:types>
          <w:type w:val="bbPlcHdr"/>
        </w:types>
        <w:behaviors>
          <w:behavior w:val="content"/>
        </w:behaviors>
        <w:guid w:val="{911D239F-DD72-4E38-94BB-795F4BF0B00A}"/>
      </w:docPartPr>
      <w:docPartBody>
        <w:p w:rsidR="008D62EF" w:rsidRDefault="008D62EF">
          <w:pPr>
            <w:pStyle w:val="875CCD501F4244A68B9B96CE039478AE"/>
          </w:pPr>
          <w:r w:rsidRPr="005A4913">
            <w:rPr>
              <w:rStyle w:val="placeholder1Char"/>
              <w:rFonts w:hint="eastAsia"/>
            </w:rPr>
            <w:t>选择</w:t>
          </w:r>
        </w:p>
      </w:docPartBody>
    </w:docPart>
    <w:docPart>
      <w:docPartPr>
        <w:name w:val="C361F4B0FB2946BF95785329707D8151"/>
        <w:category>
          <w:name w:val="常规"/>
          <w:gallery w:val="placeholder"/>
        </w:category>
        <w:types>
          <w:type w:val="bbPlcHdr"/>
        </w:types>
        <w:behaviors>
          <w:behavior w:val="content"/>
        </w:behaviors>
        <w:guid w:val="{EEE7B399-EF31-4647-9B87-02BEE7EB4338}"/>
      </w:docPartPr>
      <w:docPartBody>
        <w:p w:rsidR="008D62EF" w:rsidRDefault="008D62EF">
          <w:pPr>
            <w:pStyle w:val="C361F4B0FB2946BF95785329707D8151"/>
          </w:pPr>
          <w:r w:rsidRPr="00A83070">
            <w:rPr>
              <w:rStyle w:val="placeholder2Char"/>
              <w:rFonts w:hint="eastAsia"/>
            </w:rPr>
            <w:t>挂牌公司应当披露公司治理的基本状况，列示公司本年度内建立的各项公司治理制度。</w:t>
          </w:r>
        </w:p>
      </w:docPartBody>
    </w:docPart>
    <w:docPart>
      <w:docPartPr>
        <w:name w:val="E2AE58CC39524AD6A90C38DD6F06CC79"/>
        <w:category>
          <w:name w:val="常规"/>
          <w:gallery w:val="placeholder"/>
        </w:category>
        <w:types>
          <w:type w:val="bbPlcHdr"/>
        </w:types>
        <w:behaviors>
          <w:behavior w:val="content"/>
        </w:behaviors>
        <w:guid w:val="{A3C108A1-6DBF-4A42-B8B1-504C22D8E413}"/>
      </w:docPartPr>
      <w:docPartBody>
        <w:p w:rsidR="008D62EF" w:rsidRDefault="008D62EF">
          <w:pPr>
            <w:pStyle w:val="E2AE58CC39524AD6A90C38DD6F06CC79"/>
          </w:pPr>
          <w:r w:rsidRPr="00A83070">
            <w:rPr>
              <w:rStyle w:val="placeholder2Char"/>
              <w:rFonts w:hint="eastAsia"/>
            </w:rPr>
            <w:t>说明治理结构如何确保所有股东，特别是中小股东充分行使其合法权利。</w:t>
          </w:r>
        </w:p>
      </w:docPartBody>
    </w:docPart>
    <w:docPart>
      <w:docPartPr>
        <w:name w:val="579A17B11FBB46889F255AA78F683930"/>
        <w:category>
          <w:name w:val="常规"/>
          <w:gallery w:val="placeholder"/>
        </w:category>
        <w:types>
          <w:type w:val="bbPlcHdr"/>
        </w:types>
        <w:behaviors>
          <w:behavior w:val="content"/>
        </w:behaviors>
        <w:guid w:val="{BF5FF48D-D8BD-48C7-B845-7C4C204A59FD}"/>
      </w:docPartPr>
      <w:docPartBody>
        <w:p w:rsidR="008D62EF" w:rsidRDefault="008D62EF">
          <w:pPr>
            <w:pStyle w:val="579A17B11FBB46889F255AA78F683930"/>
          </w:pPr>
          <w:r w:rsidRPr="00A83070">
            <w:rPr>
              <w:rStyle w:val="placeholder2Char"/>
              <w:rFonts w:hint="eastAsia"/>
            </w:rPr>
            <w:t>说明公司重要的人事变动、对外投资、融资、关联交易、担保等事项履行规定程序的评估意见。</w:t>
          </w:r>
        </w:p>
      </w:docPartBody>
    </w:docPart>
    <w:docPart>
      <w:docPartPr>
        <w:name w:val="B164600D82E74DBAB58A69815C25FAB6"/>
        <w:category>
          <w:name w:val="常规"/>
          <w:gallery w:val="placeholder"/>
        </w:category>
        <w:types>
          <w:type w:val="bbPlcHdr"/>
        </w:types>
        <w:behaviors>
          <w:behavior w:val="content"/>
        </w:behaviors>
        <w:guid w:val="{966804DF-6AAA-41BC-843A-486E3A002FEF}"/>
      </w:docPartPr>
      <w:docPartBody>
        <w:p w:rsidR="008D62EF" w:rsidRDefault="008D62EF">
          <w:pPr>
            <w:pStyle w:val="B164600D82E74DBAB58A69815C25FAB6"/>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7D476D1799824A17B8A8BF4C5B306382"/>
        <w:category>
          <w:name w:val="常规"/>
          <w:gallery w:val="placeholder"/>
        </w:category>
        <w:types>
          <w:type w:val="bbPlcHdr"/>
        </w:types>
        <w:behaviors>
          <w:behavior w:val="content"/>
        </w:behaviors>
        <w:guid w:val="{BDDED3A9-DC84-47CB-BDDA-23F37768456E}"/>
      </w:docPartPr>
      <w:docPartBody>
        <w:p w:rsidR="008D62EF" w:rsidRDefault="008D62EF">
          <w:pPr>
            <w:pStyle w:val="7D476D1799824A17B8A8BF4C5B306382"/>
          </w:pPr>
          <w:r w:rsidRPr="005A4913">
            <w:rPr>
              <w:rStyle w:val="placeholder1Char"/>
            </w:rPr>
            <w:t>____________</w:t>
          </w:r>
        </w:p>
      </w:docPartBody>
    </w:docPart>
    <w:docPart>
      <w:docPartPr>
        <w:name w:val="C4398FE02A2D48129682A86CC3BD95BE"/>
        <w:category>
          <w:name w:val="常规"/>
          <w:gallery w:val="placeholder"/>
        </w:category>
        <w:types>
          <w:type w:val="bbPlcHdr"/>
        </w:types>
        <w:behaviors>
          <w:behavior w:val="content"/>
        </w:behaviors>
        <w:guid w:val="{36479A77-8BF1-4E14-A0BB-68135EFDCED9}"/>
      </w:docPartPr>
      <w:docPartBody>
        <w:p w:rsidR="008D62EF" w:rsidRDefault="008D62EF">
          <w:pPr>
            <w:pStyle w:val="C4398FE02A2D48129682A86CC3BD95BE"/>
          </w:pPr>
          <w:r w:rsidRPr="005A4913">
            <w:rPr>
              <w:rStyle w:val="placeholder1Char"/>
            </w:rPr>
            <w:t>_______</w:t>
          </w:r>
        </w:p>
      </w:docPartBody>
    </w:docPart>
    <w:docPart>
      <w:docPartPr>
        <w:name w:val="D7A6CD8D297846C49010141675479964"/>
        <w:category>
          <w:name w:val="常规"/>
          <w:gallery w:val="placeholder"/>
        </w:category>
        <w:types>
          <w:type w:val="bbPlcHdr"/>
        </w:types>
        <w:behaviors>
          <w:behavior w:val="content"/>
        </w:behaviors>
        <w:guid w:val="{16F253B5-6C6E-4E10-B632-23244D2BEA12}"/>
      </w:docPartPr>
      <w:docPartBody>
        <w:p w:rsidR="008D62EF" w:rsidRDefault="008D62EF">
          <w:pPr>
            <w:pStyle w:val="D7A6CD8D297846C49010141675479964"/>
          </w:pPr>
          <w:r w:rsidRPr="005A4913">
            <w:rPr>
              <w:rStyle w:val="placeholder1Char"/>
            </w:rPr>
            <w:t>________________________</w:t>
          </w:r>
        </w:p>
      </w:docPartBody>
    </w:docPart>
    <w:docPart>
      <w:docPartPr>
        <w:name w:val="E7CBA92F3D3C4C64B1E9585EE54EC9DA"/>
        <w:category>
          <w:name w:val="常规"/>
          <w:gallery w:val="placeholder"/>
        </w:category>
        <w:types>
          <w:type w:val="bbPlcHdr"/>
        </w:types>
        <w:behaviors>
          <w:behavior w:val="content"/>
        </w:behaviors>
        <w:guid w:val="{C9A8039E-7C50-48FB-ACC1-9BD009B0EA84}"/>
      </w:docPartPr>
      <w:docPartBody>
        <w:p w:rsidR="008D62EF" w:rsidRDefault="008D62EF">
          <w:pPr>
            <w:pStyle w:val="E7CBA92F3D3C4C64B1E9585EE54EC9DA"/>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A8D2129385D4403CA82AFC4267BE2E43"/>
        <w:category>
          <w:name w:val="常规"/>
          <w:gallery w:val="placeholder"/>
        </w:category>
        <w:types>
          <w:type w:val="bbPlcHdr"/>
        </w:types>
        <w:behaviors>
          <w:behavior w:val="content"/>
        </w:behaviors>
        <w:guid w:val="{EFD17A13-D10B-4FFA-A782-322E01838719}"/>
      </w:docPartPr>
      <w:docPartBody>
        <w:p w:rsidR="008D62EF" w:rsidRDefault="008D62EF">
          <w:pPr>
            <w:pStyle w:val="A8D2129385D4403CA82AFC4267BE2E43"/>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BF52783D7F214671BCF80822BE3498D8"/>
        <w:category>
          <w:name w:val="常规"/>
          <w:gallery w:val="placeholder"/>
        </w:category>
        <w:types>
          <w:type w:val="bbPlcHdr"/>
        </w:types>
        <w:behaviors>
          <w:behavior w:val="content"/>
        </w:behaviors>
        <w:guid w:val="{2D82FFE5-BBF8-48C9-8358-4693570A2D82}"/>
      </w:docPartPr>
      <w:docPartBody>
        <w:p w:rsidR="008D62EF" w:rsidRDefault="008D62EF">
          <w:pPr>
            <w:pStyle w:val="BF52783D7F214671BCF80822BE3498D8"/>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88330E4E2B024A6B964731F4EE45232B"/>
        <w:category>
          <w:name w:val="常规"/>
          <w:gallery w:val="placeholder"/>
        </w:category>
        <w:types>
          <w:type w:val="bbPlcHdr"/>
        </w:types>
        <w:behaviors>
          <w:behavior w:val="content"/>
        </w:behaviors>
        <w:guid w:val="{CD80CD7B-9902-46CF-B486-AFFF8FA9471C}"/>
      </w:docPartPr>
      <w:docPartBody>
        <w:p w:rsidR="008D62EF" w:rsidRDefault="008D62EF">
          <w:pPr>
            <w:pStyle w:val="88330E4E2B024A6B964731F4EE45232B"/>
          </w:pPr>
          <w:r w:rsidRPr="00A83070">
            <w:rPr>
              <w:rStyle w:val="placeholder1Char"/>
              <w:rFonts w:hint="eastAsia"/>
            </w:rPr>
            <w:t>_____________________________________</w:t>
          </w:r>
        </w:p>
      </w:docPartBody>
    </w:docPart>
    <w:docPart>
      <w:docPartPr>
        <w:name w:val="957CDA1FEE4C46CF9F37958843AEF8B6"/>
        <w:category>
          <w:name w:val="常规"/>
          <w:gallery w:val="placeholder"/>
        </w:category>
        <w:types>
          <w:type w:val="bbPlcHdr"/>
        </w:types>
        <w:behaviors>
          <w:behavior w:val="content"/>
        </w:behaviors>
        <w:guid w:val="{65771A30-4345-43A8-A390-E0DB72C01D9A}"/>
      </w:docPartPr>
      <w:docPartBody>
        <w:p w:rsidR="008D62EF" w:rsidRDefault="008D62EF">
          <w:pPr>
            <w:pStyle w:val="957CDA1FEE4C46CF9F37958843AEF8B6"/>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FA59B3641FB74CF8865F8FE7DD7A7BB8"/>
        <w:category>
          <w:name w:val="常规"/>
          <w:gallery w:val="placeholder"/>
        </w:category>
        <w:types>
          <w:type w:val="bbPlcHdr"/>
        </w:types>
        <w:behaviors>
          <w:behavior w:val="content"/>
        </w:behaviors>
        <w:guid w:val="{1F824C16-B19E-4FDE-8B17-B35F8D9D92BF}"/>
      </w:docPartPr>
      <w:docPartBody>
        <w:p w:rsidR="008D62EF" w:rsidRDefault="008D62EF">
          <w:pPr>
            <w:pStyle w:val="FA59B3641FB74CF8865F8FE7DD7A7BB8"/>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544A1F9552924F23BB3C22150DD13AED"/>
        <w:category>
          <w:name w:val="常规"/>
          <w:gallery w:val="placeholder"/>
        </w:category>
        <w:types>
          <w:type w:val="bbPlcHdr"/>
        </w:types>
        <w:behaviors>
          <w:behavior w:val="content"/>
        </w:behaviors>
        <w:guid w:val="{CFB5EDB6-5E10-444C-8176-05ADC9948C1E}"/>
      </w:docPartPr>
      <w:docPartBody>
        <w:p w:rsidR="008D62EF" w:rsidRDefault="008D62EF">
          <w:pPr>
            <w:pStyle w:val="544A1F9552924F23BB3C22150DD13AED"/>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75562886A9884B92840B3A0DC033FE18"/>
        <w:category>
          <w:name w:val="常规"/>
          <w:gallery w:val="placeholder"/>
        </w:category>
        <w:types>
          <w:type w:val="bbPlcHdr"/>
        </w:types>
        <w:behaviors>
          <w:behavior w:val="content"/>
        </w:behaviors>
        <w:guid w:val="{0C509194-AAF2-4552-8E9C-D372CEA68D80}"/>
      </w:docPartPr>
      <w:docPartBody>
        <w:p w:rsidR="008D62EF" w:rsidRDefault="008D62EF">
          <w:pPr>
            <w:pStyle w:val="75562886A9884B92840B3A0DC033FE18"/>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39F41C23F530442DBE4DCB3FD6D7F5FA"/>
        <w:category>
          <w:name w:val="常规"/>
          <w:gallery w:val="placeholder"/>
        </w:category>
        <w:types>
          <w:type w:val="bbPlcHdr"/>
        </w:types>
        <w:behaviors>
          <w:behavior w:val="content"/>
        </w:behaviors>
        <w:guid w:val="{F488E964-682B-443B-AF86-67377AA82692}"/>
      </w:docPartPr>
      <w:docPartBody>
        <w:p w:rsidR="008D62EF" w:rsidRDefault="008D62EF">
          <w:pPr>
            <w:pStyle w:val="39F41C23F530442DBE4DCB3FD6D7F5FA"/>
          </w:pPr>
          <w:r w:rsidRPr="005A4913">
            <w:rPr>
              <w:rStyle w:val="placeholder1Char"/>
              <w:rFonts w:hint="eastAsia"/>
            </w:rPr>
            <w:t>选择</w:t>
          </w:r>
        </w:p>
      </w:docPartBody>
    </w:docPart>
    <w:docPart>
      <w:docPartPr>
        <w:name w:val="37B834B2E70F49F694E53A98653122B4"/>
        <w:category>
          <w:name w:val="常规"/>
          <w:gallery w:val="placeholder"/>
        </w:category>
        <w:types>
          <w:type w:val="bbPlcHdr"/>
        </w:types>
        <w:behaviors>
          <w:behavior w:val="content"/>
        </w:behaviors>
        <w:guid w:val="{0FFD1266-6E49-4A42-B7A6-1F0949227F3D}"/>
      </w:docPartPr>
      <w:docPartBody>
        <w:p w:rsidR="008D62EF" w:rsidRDefault="008D62EF">
          <w:pPr>
            <w:pStyle w:val="37B834B2E70F49F694E53A98653122B4"/>
          </w:pPr>
          <w:r w:rsidRPr="005A4913">
            <w:rPr>
              <w:rStyle w:val="placeholder1Char"/>
            </w:rPr>
            <w:t>____________</w:t>
          </w:r>
        </w:p>
      </w:docPartBody>
    </w:docPart>
    <w:docPart>
      <w:docPartPr>
        <w:name w:val="61891C15037543CDBDB0903614CD0F03"/>
        <w:category>
          <w:name w:val="常规"/>
          <w:gallery w:val="placeholder"/>
        </w:category>
        <w:types>
          <w:type w:val="bbPlcHdr"/>
        </w:types>
        <w:behaviors>
          <w:behavior w:val="content"/>
        </w:behaviors>
        <w:guid w:val="{7CD862B5-E75C-41A2-B724-8ADCC9C4BEC2}"/>
      </w:docPartPr>
      <w:docPartBody>
        <w:p w:rsidR="008D62EF" w:rsidRDefault="008D62EF">
          <w:pPr>
            <w:pStyle w:val="61891C15037543CDBDB0903614CD0F03"/>
          </w:pPr>
          <w:r w:rsidRPr="005A4913">
            <w:rPr>
              <w:rStyle w:val="placeholder1Char"/>
            </w:rPr>
            <w:t>____________</w:t>
          </w:r>
        </w:p>
      </w:docPartBody>
    </w:docPart>
    <w:docPart>
      <w:docPartPr>
        <w:name w:val="63B12A8E554B48D882FD221C18461352"/>
        <w:category>
          <w:name w:val="常规"/>
          <w:gallery w:val="placeholder"/>
        </w:category>
        <w:types>
          <w:type w:val="bbPlcHdr"/>
        </w:types>
        <w:behaviors>
          <w:behavior w:val="content"/>
        </w:behaviors>
        <w:guid w:val="{D1A50D73-ADA1-4F01-975D-EF153554D37C}"/>
      </w:docPartPr>
      <w:docPartBody>
        <w:p w:rsidR="008D62EF" w:rsidRDefault="008D62EF">
          <w:pPr>
            <w:pStyle w:val="63B12A8E554B48D882FD221C18461352"/>
          </w:pPr>
          <w:r w:rsidRPr="005A4913">
            <w:rPr>
              <w:rStyle w:val="placeholder1Char"/>
            </w:rPr>
            <w:t>____________</w:t>
          </w:r>
        </w:p>
      </w:docPartBody>
    </w:docPart>
    <w:docPart>
      <w:docPartPr>
        <w:name w:val="B3A17DA4FAB04505995B0398B642D12C"/>
        <w:category>
          <w:name w:val="常规"/>
          <w:gallery w:val="placeholder"/>
        </w:category>
        <w:types>
          <w:type w:val="bbPlcHdr"/>
        </w:types>
        <w:behaviors>
          <w:behavior w:val="content"/>
        </w:behaviors>
        <w:guid w:val="{3FA4BFF0-9EB5-49A7-99ED-380288C4DCD3}"/>
      </w:docPartPr>
      <w:docPartBody>
        <w:p w:rsidR="008D62EF" w:rsidRDefault="008D62EF">
          <w:pPr>
            <w:pStyle w:val="B3A17DA4FAB04505995B0398B642D12C"/>
          </w:pPr>
          <w:r w:rsidRPr="005A4913">
            <w:rPr>
              <w:rStyle w:val="placeholder1Char"/>
            </w:rPr>
            <w:t>____________</w:t>
          </w:r>
        </w:p>
      </w:docPartBody>
    </w:docPart>
    <w:docPart>
      <w:docPartPr>
        <w:name w:val="06DEB28A5744460EB28464103DFBB948"/>
        <w:category>
          <w:name w:val="常规"/>
          <w:gallery w:val="placeholder"/>
        </w:category>
        <w:types>
          <w:type w:val="bbPlcHdr"/>
        </w:types>
        <w:behaviors>
          <w:behavior w:val="content"/>
        </w:behaviors>
        <w:guid w:val="{CC9F13AE-66A6-4EE0-BA9E-94D2E1C568BC}"/>
      </w:docPartPr>
      <w:docPartBody>
        <w:p w:rsidR="008D62EF" w:rsidRDefault="008D62EF">
          <w:pPr>
            <w:pStyle w:val="06DEB28A5744460EB28464103DFBB94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50E8E4FB357645C4B93AF118A01B8304"/>
        <w:category>
          <w:name w:val="常规"/>
          <w:gallery w:val="placeholder"/>
        </w:category>
        <w:types>
          <w:type w:val="bbPlcHdr"/>
        </w:types>
        <w:behaviors>
          <w:behavior w:val="content"/>
        </w:behaviors>
        <w:guid w:val="{A3781A79-C3A0-485E-AE95-4019299A1306}"/>
      </w:docPartPr>
      <w:docPartBody>
        <w:p w:rsidR="008D62EF" w:rsidRDefault="008D62EF">
          <w:pPr>
            <w:pStyle w:val="50E8E4FB357645C4B93AF118A01B8304"/>
          </w:pPr>
          <w:r w:rsidRPr="005A4913">
            <w:rPr>
              <w:rStyle w:val="placeholder1Char"/>
            </w:rPr>
            <w:t>____________</w:t>
          </w:r>
        </w:p>
      </w:docPartBody>
    </w:docPart>
    <w:docPart>
      <w:docPartPr>
        <w:name w:val="271C14DCDA1A4A85818699447FF7D3DD"/>
        <w:category>
          <w:name w:val="常规"/>
          <w:gallery w:val="placeholder"/>
        </w:category>
        <w:types>
          <w:type w:val="bbPlcHdr"/>
        </w:types>
        <w:behaviors>
          <w:behavior w:val="content"/>
        </w:behaviors>
        <w:guid w:val="{F142A991-6912-47EF-B6EA-1EED539EDE7D}"/>
      </w:docPartPr>
      <w:docPartBody>
        <w:p w:rsidR="008D62EF" w:rsidRDefault="008D62EF">
          <w:pPr>
            <w:pStyle w:val="271C14DCDA1A4A85818699447FF7D3DD"/>
          </w:pPr>
          <w:r w:rsidRPr="005A4913">
            <w:rPr>
              <w:rStyle w:val="placeholder1Char"/>
              <w:rFonts w:hint="eastAsia"/>
            </w:rPr>
            <w:t>选择</w:t>
          </w:r>
        </w:p>
      </w:docPartBody>
    </w:docPart>
    <w:docPart>
      <w:docPartPr>
        <w:name w:val="649E22268B3B4215A599AF4226265AEC"/>
        <w:category>
          <w:name w:val="常规"/>
          <w:gallery w:val="placeholder"/>
        </w:category>
        <w:types>
          <w:type w:val="bbPlcHdr"/>
        </w:types>
        <w:behaviors>
          <w:behavior w:val="content"/>
        </w:behaviors>
        <w:guid w:val="{4AC96E0D-87B6-464B-94AF-E9127A30332E}"/>
      </w:docPartPr>
      <w:docPartBody>
        <w:p w:rsidR="008D62EF" w:rsidRDefault="008D62EF">
          <w:pPr>
            <w:pStyle w:val="649E22268B3B4215A599AF4226265AEC"/>
          </w:pPr>
          <w:r w:rsidRPr="005A4913">
            <w:rPr>
              <w:rStyle w:val="placeholder1Char"/>
            </w:rPr>
            <w:t>_____</w:t>
          </w:r>
        </w:p>
      </w:docPartBody>
    </w:docPart>
    <w:docPart>
      <w:docPartPr>
        <w:name w:val="2A8BF015599541948FF4EC1A1799201F"/>
        <w:category>
          <w:name w:val="常规"/>
          <w:gallery w:val="placeholder"/>
        </w:category>
        <w:types>
          <w:type w:val="bbPlcHdr"/>
        </w:types>
        <w:behaviors>
          <w:behavior w:val="content"/>
        </w:behaviors>
        <w:guid w:val="{62249905-D96D-4A3F-AFEA-E9EAF6E616ED}"/>
      </w:docPartPr>
      <w:docPartBody>
        <w:p w:rsidR="008D62EF" w:rsidRDefault="008D62EF">
          <w:pPr>
            <w:pStyle w:val="2A8BF015599541948FF4EC1A1799201F"/>
          </w:pPr>
          <w:r w:rsidRPr="005A4913">
            <w:rPr>
              <w:rStyle w:val="placeholder1Char"/>
              <w:rFonts w:hint="eastAsia"/>
            </w:rPr>
            <w:t>__________________________________________________________________</w:t>
          </w:r>
        </w:p>
      </w:docPartBody>
    </w:docPart>
    <w:docPart>
      <w:docPartPr>
        <w:name w:val="1E0855D65BB54FFFB4B3CDDF176A75A9"/>
        <w:category>
          <w:name w:val="常规"/>
          <w:gallery w:val="placeholder"/>
        </w:category>
        <w:types>
          <w:type w:val="bbPlcHdr"/>
        </w:types>
        <w:behaviors>
          <w:behavior w:val="content"/>
        </w:behaviors>
        <w:guid w:val="{F2E5EEB0-32A5-4EA3-86C8-7A134CAEB49E}"/>
      </w:docPartPr>
      <w:docPartBody>
        <w:p w:rsidR="008D62EF" w:rsidRDefault="008D62EF">
          <w:pPr>
            <w:pStyle w:val="1E0855D65BB54FFFB4B3CDDF176A75A9"/>
          </w:pPr>
          <w:r w:rsidRPr="005A4913">
            <w:rPr>
              <w:rStyle w:val="placeholder1Char"/>
            </w:rPr>
            <w:t>_______________________________________________</w:t>
          </w:r>
        </w:p>
      </w:docPartBody>
    </w:docPart>
    <w:docPart>
      <w:docPartPr>
        <w:name w:val="14F3A86FFAB24D0192563779E3C0E77C"/>
        <w:category>
          <w:name w:val="常规"/>
          <w:gallery w:val="placeholder"/>
        </w:category>
        <w:types>
          <w:type w:val="bbPlcHdr"/>
        </w:types>
        <w:behaviors>
          <w:behavior w:val="content"/>
        </w:behaviors>
        <w:guid w:val="{969DDB2F-A2CD-4621-BFAB-5143F12A417B}"/>
      </w:docPartPr>
      <w:docPartBody>
        <w:p w:rsidR="008D62EF" w:rsidRDefault="008D62EF">
          <w:pPr>
            <w:pStyle w:val="14F3A86FFAB24D0192563779E3C0E77C"/>
          </w:pPr>
          <w:r w:rsidRPr="00E6617D">
            <w:rPr>
              <w:rStyle w:val="placeholder1Char"/>
            </w:rPr>
            <w:t>____________</w:t>
          </w:r>
        </w:p>
      </w:docPartBody>
    </w:docPart>
    <w:docPart>
      <w:docPartPr>
        <w:name w:val="E632F62D22EC47D5B07F054D9D24297A"/>
        <w:category>
          <w:name w:val="常规"/>
          <w:gallery w:val="placeholder"/>
        </w:category>
        <w:types>
          <w:type w:val="bbPlcHdr"/>
        </w:types>
        <w:behaviors>
          <w:behavior w:val="content"/>
        </w:behaviors>
        <w:guid w:val="{13148311-1C38-4852-A2FA-5B79C0BAB709}"/>
      </w:docPartPr>
      <w:docPartBody>
        <w:p w:rsidR="008D62EF" w:rsidRDefault="008D62EF">
          <w:pPr>
            <w:pStyle w:val="E632F62D22EC47D5B07F054D9D24297A"/>
          </w:pPr>
          <w:r w:rsidRPr="00E6617D">
            <w:rPr>
              <w:rStyle w:val="placeholder1Char"/>
            </w:rPr>
            <w:t>____________</w:t>
          </w:r>
        </w:p>
      </w:docPartBody>
    </w:docPart>
    <w:docPart>
      <w:docPartPr>
        <w:name w:val="DD3D2F2ACB5D477F87DF2F6E598CEF14"/>
        <w:category>
          <w:name w:val="常规"/>
          <w:gallery w:val="placeholder"/>
        </w:category>
        <w:types>
          <w:type w:val="bbPlcHdr"/>
        </w:types>
        <w:behaviors>
          <w:behavior w:val="content"/>
        </w:behaviors>
        <w:guid w:val="{84C75BA0-FDE2-412A-9B3F-E5E77E3D5A01}"/>
      </w:docPartPr>
      <w:docPartBody>
        <w:p w:rsidR="008D62EF" w:rsidRDefault="008D62EF">
          <w:pPr>
            <w:pStyle w:val="DD3D2F2ACB5D477F87DF2F6E598CEF14"/>
          </w:pPr>
          <w:r w:rsidRPr="005A4913">
            <w:rPr>
              <w:rStyle w:val="placeholder1Char"/>
            </w:rPr>
            <w:t>_______</w:t>
          </w:r>
        </w:p>
      </w:docPartBody>
    </w:docPart>
    <w:docPart>
      <w:docPartPr>
        <w:name w:val="65CC19E20AD843CD91E2BA1BD14FFBE6"/>
        <w:category>
          <w:name w:val="常规"/>
          <w:gallery w:val="placeholder"/>
        </w:category>
        <w:types>
          <w:type w:val="bbPlcHdr"/>
        </w:types>
        <w:behaviors>
          <w:behavior w:val="content"/>
        </w:behaviors>
        <w:guid w:val="{F65F589D-3D17-4A0A-8313-FF9E110C422B}"/>
      </w:docPartPr>
      <w:docPartBody>
        <w:p w:rsidR="008D62EF" w:rsidRDefault="008D62EF" w:rsidP="008D62EF">
          <w:pPr>
            <w:pStyle w:val="65CC19E20AD843CD91E2BA1BD14FFBE6"/>
          </w:pPr>
          <w:r>
            <w:rPr>
              <w:rStyle w:val="placeholder1Char"/>
              <w:rFonts w:hint="eastAsia"/>
            </w:rPr>
            <w:t>____________</w:t>
          </w:r>
        </w:p>
      </w:docPartBody>
    </w:docPart>
    <w:docPart>
      <w:docPartPr>
        <w:name w:val="AC2D6BB765BB45ABA631B01495571E54"/>
        <w:category>
          <w:name w:val="常规"/>
          <w:gallery w:val="placeholder"/>
        </w:category>
        <w:types>
          <w:type w:val="bbPlcHdr"/>
        </w:types>
        <w:behaviors>
          <w:behavior w:val="content"/>
        </w:behaviors>
        <w:guid w:val="{E4576911-7267-4BB2-89E9-94C41BE0737A}"/>
      </w:docPartPr>
      <w:docPartBody>
        <w:p w:rsidR="008D62EF" w:rsidRDefault="008D62EF" w:rsidP="008D62EF">
          <w:pPr>
            <w:pStyle w:val="AC2D6BB765BB45ABA631B01495571E54"/>
          </w:pPr>
          <w:r>
            <w:rPr>
              <w:rStyle w:val="placeholder1Char"/>
              <w:rFonts w:hint="eastAsia"/>
            </w:rPr>
            <w:t>____________</w:t>
          </w:r>
        </w:p>
      </w:docPartBody>
    </w:docPart>
    <w:docPart>
      <w:docPartPr>
        <w:name w:val="953906B0B42E41BDA8791FAE43B8ACEB"/>
        <w:category>
          <w:name w:val="常规"/>
          <w:gallery w:val="placeholder"/>
        </w:category>
        <w:types>
          <w:type w:val="bbPlcHdr"/>
        </w:types>
        <w:behaviors>
          <w:behavior w:val="content"/>
        </w:behaviors>
        <w:guid w:val="{3249BFE7-4EFA-4935-BAC8-A90E5F35B8EE}"/>
      </w:docPartPr>
      <w:docPartBody>
        <w:p w:rsidR="008D62EF" w:rsidRDefault="008D62EF" w:rsidP="008D62EF">
          <w:pPr>
            <w:pStyle w:val="953906B0B42E41BDA8791FAE43B8ACEB"/>
          </w:pPr>
          <w:r>
            <w:rPr>
              <w:rStyle w:val="placeholder1Char"/>
              <w:rFonts w:hint="eastAsia"/>
            </w:rPr>
            <w:t>____________</w:t>
          </w:r>
        </w:p>
      </w:docPartBody>
    </w:docPart>
    <w:docPart>
      <w:docPartPr>
        <w:name w:val="D59D1E31C96F429AA9F2BFFABB96ADFA"/>
        <w:category>
          <w:name w:val="常规"/>
          <w:gallery w:val="placeholder"/>
        </w:category>
        <w:types>
          <w:type w:val="bbPlcHdr"/>
        </w:types>
        <w:behaviors>
          <w:behavior w:val="content"/>
        </w:behaviors>
        <w:guid w:val="{11BCF7AC-68B1-4CBA-874B-65AF09C712AA}"/>
      </w:docPartPr>
      <w:docPartBody>
        <w:p w:rsidR="008D62EF" w:rsidRDefault="008D62EF" w:rsidP="008D62EF">
          <w:pPr>
            <w:pStyle w:val="D59D1E31C96F429AA9F2BFFABB96ADFA"/>
          </w:pPr>
          <w:r>
            <w:rPr>
              <w:rStyle w:val="placeholder1Char"/>
              <w:rFonts w:hint="eastAsia"/>
            </w:rPr>
            <w:t>____________</w:t>
          </w:r>
        </w:p>
      </w:docPartBody>
    </w:docPart>
    <w:docPart>
      <w:docPartPr>
        <w:name w:val="6582BFEED7CF4CF298CBF56A03B07F72"/>
        <w:category>
          <w:name w:val="常规"/>
          <w:gallery w:val="placeholder"/>
        </w:category>
        <w:types>
          <w:type w:val="bbPlcHdr"/>
        </w:types>
        <w:behaviors>
          <w:behavior w:val="content"/>
        </w:behaviors>
        <w:guid w:val="{2805C442-3863-4E14-A8BA-6F896F53366C}"/>
      </w:docPartPr>
      <w:docPartBody>
        <w:p w:rsidR="008D62EF" w:rsidRDefault="008D62EF" w:rsidP="008D62EF">
          <w:pPr>
            <w:pStyle w:val="6582BFEED7CF4CF298CBF56A03B07F72"/>
          </w:pPr>
          <w:r>
            <w:rPr>
              <w:rStyle w:val="placeholder1Char"/>
              <w:rFonts w:hint="eastAsia"/>
            </w:rPr>
            <w:t>____________</w:t>
          </w:r>
        </w:p>
      </w:docPartBody>
    </w:docPart>
    <w:docPart>
      <w:docPartPr>
        <w:name w:val="04941363C8154249ACDE19E8AE454D81"/>
        <w:category>
          <w:name w:val="常规"/>
          <w:gallery w:val="placeholder"/>
        </w:category>
        <w:types>
          <w:type w:val="bbPlcHdr"/>
        </w:types>
        <w:behaviors>
          <w:behavior w:val="content"/>
        </w:behaviors>
        <w:guid w:val="{3F8C1A65-2783-430C-84E2-D2A1332DA897}"/>
      </w:docPartPr>
      <w:docPartBody>
        <w:p w:rsidR="008D62EF" w:rsidRDefault="008D62EF" w:rsidP="008D62EF">
          <w:pPr>
            <w:pStyle w:val="04941363C8154249ACDE19E8AE454D81"/>
          </w:pPr>
          <w:r>
            <w:rPr>
              <w:rStyle w:val="placeholder1Char"/>
              <w:rFonts w:hint="eastAsia"/>
            </w:rPr>
            <w:t>____________</w:t>
          </w:r>
        </w:p>
      </w:docPartBody>
    </w:docPart>
    <w:docPart>
      <w:docPartPr>
        <w:name w:val="48F90A59552A4AAEAA03114355E1A0DF"/>
        <w:category>
          <w:name w:val="常规"/>
          <w:gallery w:val="placeholder"/>
        </w:category>
        <w:types>
          <w:type w:val="bbPlcHdr"/>
        </w:types>
        <w:behaviors>
          <w:behavior w:val="content"/>
        </w:behaviors>
        <w:guid w:val="{B9B989C5-715E-4F80-96CA-6AD63D381A1B}"/>
      </w:docPartPr>
      <w:docPartBody>
        <w:p w:rsidR="008D62EF" w:rsidRDefault="008D62EF" w:rsidP="008D62EF">
          <w:pPr>
            <w:pStyle w:val="48F90A59552A4AAEAA03114355E1A0DF"/>
          </w:pPr>
          <w:r>
            <w:rPr>
              <w:rStyle w:val="placeholder1Char"/>
              <w:rFonts w:hint="eastAsia"/>
            </w:rPr>
            <w:t>____________</w:t>
          </w:r>
        </w:p>
      </w:docPartBody>
    </w:docPart>
    <w:docPart>
      <w:docPartPr>
        <w:name w:val="EF640DD0D6B64477A1EAD7B04790710E"/>
        <w:category>
          <w:name w:val="常规"/>
          <w:gallery w:val="placeholder"/>
        </w:category>
        <w:types>
          <w:type w:val="bbPlcHdr"/>
        </w:types>
        <w:behaviors>
          <w:behavior w:val="content"/>
        </w:behaviors>
        <w:guid w:val="{399051D1-98F3-46B9-A377-073C8DD74EE5}"/>
      </w:docPartPr>
      <w:docPartBody>
        <w:p w:rsidR="008D62EF" w:rsidRDefault="008D62EF" w:rsidP="008D62EF">
          <w:pPr>
            <w:pStyle w:val="EF640DD0D6B64477A1EAD7B04790710E"/>
          </w:pPr>
          <w:r>
            <w:rPr>
              <w:rStyle w:val="placeholder1Char"/>
              <w:rFonts w:hint="eastAsia"/>
            </w:rPr>
            <w:t>____________</w:t>
          </w:r>
        </w:p>
      </w:docPartBody>
    </w:docPart>
    <w:docPart>
      <w:docPartPr>
        <w:name w:val="47E082E8E94A4A178ABB82D585DE9C0B"/>
        <w:category>
          <w:name w:val="常规"/>
          <w:gallery w:val="placeholder"/>
        </w:category>
        <w:types>
          <w:type w:val="bbPlcHdr"/>
        </w:types>
        <w:behaviors>
          <w:behavior w:val="content"/>
        </w:behaviors>
        <w:guid w:val="{8D30BD1C-1743-4021-8383-E6CDA5BA0A2B}"/>
      </w:docPartPr>
      <w:docPartBody>
        <w:p w:rsidR="008D62EF" w:rsidRDefault="008D62EF" w:rsidP="008D62EF">
          <w:pPr>
            <w:pStyle w:val="47E082E8E94A4A178ABB82D585DE9C0B"/>
          </w:pPr>
          <w:r>
            <w:rPr>
              <w:rStyle w:val="placeholder1Char"/>
              <w:rFonts w:hint="eastAsia"/>
            </w:rPr>
            <w:t>____________</w:t>
          </w:r>
        </w:p>
      </w:docPartBody>
    </w:docPart>
    <w:docPart>
      <w:docPartPr>
        <w:name w:val="D36CA31AD4C14FFFA44C5B2E65950487"/>
        <w:category>
          <w:name w:val="常规"/>
          <w:gallery w:val="placeholder"/>
        </w:category>
        <w:types>
          <w:type w:val="bbPlcHdr"/>
        </w:types>
        <w:behaviors>
          <w:behavior w:val="content"/>
        </w:behaviors>
        <w:guid w:val="{405EFC1B-2451-45CC-979A-028A07DB33E4}"/>
      </w:docPartPr>
      <w:docPartBody>
        <w:p w:rsidR="008D62EF" w:rsidRDefault="008D62EF" w:rsidP="008D62EF">
          <w:pPr>
            <w:pStyle w:val="D36CA31AD4C14FFFA44C5B2E65950487"/>
          </w:pPr>
          <w:r>
            <w:rPr>
              <w:rStyle w:val="placeholder1Char"/>
              <w:rFonts w:hint="eastAsia"/>
            </w:rPr>
            <w:t>____________</w:t>
          </w:r>
        </w:p>
      </w:docPartBody>
    </w:docPart>
    <w:docPart>
      <w:docPartPr>
        <w:name w:val="5A61F92D4DD74B6DBF71976CB15F4CBB"/>
        <w:category>
          <w:name w:val="常规"/>
          <w:gallery w:val="placeholder"/>
        </w:category>
        <w:types>
          <w:type w:val="bbPlcHdr"/>
        </w:types>
        <w:behaviors>
          <w:behavior w:val="content"/>
        </w:behaviors>
        <w:guid w:val="{1E4FC0AD-7861-415F-AF1F-97C9E66724B7}"/>
      </w:docPartPr>
      <w:docPartBody>
        <w:p w:rsidR="008D62EF" w:rsidRDefault="008D62EF" w:rsidP="008D62EF">
          <w:pPr>
            <w:pStyle w:val="5A61F92D4DD74B6DBF71976CB15F4CBB"/>
          </w:pPr>
          <w:r>
            <w:rPr>
              <w:rStyle w:val="placeholder1Char"/>
              <w:rFonts w:hint="eastAsia"/>
            </w:rPr>
            <w:t>____________</w:t>
          </w:r>
        </w:p>
      </w:docPartBody>
    </w:docPart>
    <w:docPart>
      <w:docPartPr>
        <w:name w:val="3D6B713F07B3449D9DF117EA808656F5"/>
        <w:category>
          <w:name w:val="常规"/>
          <w:gallery w:val="placeholder"/>
        </w:category>
        <w:types>
          <w:type w:val="bbPlcHdr"/>
        </w:types>
        <w:behaviors>
          <w:behavior w:val="content"/>
        </w:behaviors>
        <w:guid w:val="{94189BE2-200F-486B-B398-C3F20127EFE4}"/>
      </w:docPartPr>
      <w:docPartBody>
        <w:p w:rsidR="008D62EF" w:rsidRDefault="008D62EF" w:rsidP="008D62EF">
          <w:pPr>
            <w:pStyle w:val="3D6B713F07B3449D9DF117EA808656F5"/>
          </w:pPr>
          <w:r>
            <w:rPr>
              <w:rStyle w:val="placeholder1Char"/>
              <w:rFonts w:hint="eastAsia"/>
            </w:rPr>
            <w:t>____________</w:t>
          </w:r>
        </w:p>
      </w:docPartBody>
    </w:docPart>
    <w:docPart>
      <w:docPartPr>
        <w:name w:val="CC6B6E7069614E9B8626C5134CA2AA1C"/>
        <w:category>
          <w:name w:val="常规"/>
          <w:gallery w:val="placeholder"/>
        </w:category>
        <w:types>
          <w:type w:val="bbPlcHdr"/>
        </w:types>
        <w:behaviors>
          <w:behavior w:val="content"/>
        </w:behaviors>
        <w:guid w:val="{2A9BC17D-2BD8-4693-8D40-89ED56E01CAE}"/>
      </w:docPartPr>
      <w:docPartBody>
        <w:p w:rsidR="008D62EF" w:rsidRDefault="008D62EF" w:rsidP="008D62EF">
          <w:pPr>
            <w:pStyle w:val="CC6B6E7069614E9B8626C5134CA2AA1C"/>
          </w:pPr>
          <w:r>
            <w:rPr>
              <w:rStyle w:val="placeholder1Char"/>
              <w:rFonts w:hint="eastAsia"/>
            </w:rPr>
            <w:t>____________</w:t>
          </w:r>
        </w:p>
      </w:docPartBody>
    </w:docPart>
    <w:docPart>
      <w:docPartPr>
        <w:name w:val="D05E0F34E3C143DC9B9C8DA95B0BA068"/>
        <w:category>
          <w:name w:val="常规"/>
          <w:gallery w:val="placeholder"/>
        </w:category>
        <w:types>
          <w:type w:val="bbPlcHdr"/>
        </w:types>
        <w:behaviors>
          <w:behavior w:val="content"/>
        </w:behaviors>
        <w:guid w:val="{5150960C-4EEC-4D33-867C-96072231AC34}"/>
      </w:docPartPr>
      <w:docPartBody>
        <w:p w:rsidR="008D62EF" w:rsidRDefault="008D62EF" w:rsidP="008D62EF">
          <w:pPr>
            <w:pStyle w:val="D05E0F34E3C143DC9B9C8DA95B0BA068"/>
          </w:pPr>
          <w:r>
            <w:rPr>
              <w:rStyle w:val="placeholder1Char"/>
              <w:rFonts w:hint="eastAsia"/>
            </w:rPr>
            <w:t>____________</w:t>
          </w:r>
        </w:p>
      </w:docPartBody>
    </w:docPart>
    <w:docPart>
      <w:docPartPr>
        <w:name w:val="9EE4FC5C70F2439CA187598E3B11EDD3"/>
        <w:category>
          <w:name w:val="常规"/>
          <w:gallery w:val="placeholder"/>
        </w:category>
        <w:types>
          <w:type w:val="bbPlcHdr"/>
        </w:types>
        <w:behaviors>
          <w:behavior w:val="content"/>
        </w:behaviors>
        <w:guid w:val="{8CF052FF-E868-4FAA-87BB-A41EF5DAC445}"/>
      </w:docPartPr>
      <w:docPartBody>
        <w:p w:rsidR="008D62EF" w:rsidRDefault="008D62EF" w:rsidP="008D62EF">
          <w:pPr>
            <w:pStyle w:val="9EE4FC5C70F2439CA187598E3B11EDD3"/>
          </w:pPr>
          <w:r>
            <w:rPr>
              <w:rStyle w:val="placeholder1Char"/>
              <w:rFonts w:hint="eastAsia"/>
            </w:rPr>
            <w:t>____________</w:t>
          </w:r>
        </w:p>
      </w:docPartBody>
    </w:docPart>
    <w:docPart>
      <w:docPartPr>
        <w:name w:val="CB06F9CEAFAA467683EBAF333615C9F2"/>
        <w:category>
          <w:name w:val="常规"/>
          <w:gallery w:val="placeholder"/>
        </w:category>
        <w:types>
          <w:type w:val="bbPlcHdr"/>
        </w:types>
        <w:behaviors>
          <w:behavior w:val="content"/>
        </w:behaviors>
        <w:guid w:val="{0B301C71-8223-4329-AEDB-4F2D8F60ED89}"/>
      </w:docPartPr>
      <w:docPartBody>
        <w:p w:rsidR="008D62EF" w:rsidRDefault="008D62EF" w:rsidP="008D62EF">
          <w:pPr>
            <w:pStyle w:val="CB06F9CEAFAA467683EBAF333615C9F2"/>
          </w:pPr>
          <w:r>
            <w:rPr>
              <w:rStyle w:val="placeholder1Char"/>
              <w:rFonts w:hint="eastAsia"/>
            </w:rPr>
            <w:t>____________</w:t>
          </w:r>
        </w:p>
      </w:docPartBody>
    </w:docPart>
    <w:docPart>
      <w:docPartPr>
        <w:name w:val="53C2CC03195740A8B4B64FF0901EE28B"/>
        <w:category>
          <w:name w:val="常规"/>
          <w:gallery w:val="placeholder"/>
        </w:category>
        <w:types>
          <w:type w:val="bbPlcHdr"/>
        </w:types>
        <w:behaviors>
          <w:behavior w:val="content"/>
        </w:behaviors>
        <w:guid w:val="{AEC8ED02-E212-403B-9629-C83FA0B24CFC}"/>
      </w:docPartPr>
      <w:docPartBody>
        <w:p w:rsidR="008D62EF" w:rsidRDefault="008D62EF" w:rsidP="008D62EF">
          <w:pPr>
            <w:pStyle w:val="53C2CC03195740A8B4B64FF0901EE28B"/>
          </w:pPr>
          <w:r>
            <w:rPr>
              <w:rStyle w:val="placeholder1Char"/>
              <w:rFonts w:hint="eastAsia"/>
            </w:rPr>
            <w:t>____________</w:t>
          </w:r>
        </w:p>
      </w:docPartBody>
    </w:docPart>
    <w:docPart>
      <w:docPartPr>
        <w:name w:val="09E7554B79AD4BE3BF53512E6912B627"/>
        <w:category>
          <w:name w:val="常规"/>
          <w:gallery w:val="placeholder"/>
        </w:category>
        <w:types>
          <w:type w:val="bbPlcHdr"/>
        </w:types>
        <w:behaviors>
          <w:behavior w:val="content"/>
        </w:behaviors>
        <w:guid w:val="{6CFFFA09-10F8-4477-BD7E-9A8232ACCE6A}"/>
      </w:docPartPr>
      <w:docPartBody>
        <w:p w:rsidR="008D62EF" w:rsidRDefault="008D62EF" w:rsidP="008D62EF">
          <w:pPr>
            <w:pStyle w:val="09E7554B79AD4BE3BF53512E6912B627"/>
          </w:pPr>
          <w:r>
            <w:rPr>
              <w:rStyle w:val="placeholder1Char"/>
              <w:rFonts w:hint="eastAsia"/>
            </w:rPr>
            <w:t>____________</w:t>
          </w:r>
        </w:p>
      </w:docPartBody>
    </w:docPart>
    <w:docPart>
      <w:docPartPr>
        <w:name w:val="2AC1F560A0F84101988E83E529F75976"/>
        <w:category>
          <w:name w:val="常规"/>
          <w:gallery w:val="placeholder"/>
        </w:category>
        <w:types>
          <w:type w:val="bbPlcHdr"/>
        </w:types>
        <w:behaviors>
          <w:behavior w:val="content"/>
        </w:behaviors>
        <w:guid w:val="{93487EA2-6A79-4210-BC9B-D4325BDA2633}"/>
      </w:docPartPr>
      <w:docPartBody>
        <w:p w:rsidR="008D62EF" w:rsidRDefault="008D62EF" w:rsidP="008D62EF">
          <w:pPr>
            <w:pStyle w:val="2AC1F560A0F84101988E83E529F75976"/>
          </w:pPr>
          <w:r>
            <w:rPr>
              <w:rStyle w:val="placeholder1Char"/>
              <w:rFonts w:hint="eastAsia"/>
            </w:rPr>
            <w:t>____________</w:t>
          </w:r>
        </w:p>
      </w:docPartBody>
    </w:docPart>
    <w:docPart>
      <w:docPartPr>
        <w:name w:val="59A1AE7DA1F04CD590491D3460B23F8D"/>
        <w:category>
          <w:name w:val="常规"/>
          <w:gallery w:val="placeholder"/>
        </w:category>
        <w:types>
          <w:type w:val="bbPlcHdr"/>
        </w:types>
        <w:behaviors>
          <w:behavior w:val="content"/>
        </w:behaviors>
        <w:guid w:val="{4E8CA49A-94AB-4BA3-AACB-7F8D749043ED}"/>
      </w:docPartPr>
      <w:docPartBody>
        <w:p w:rsidR="008D62EF" w:rsidRDefault="008D62EF" w:rsidP="008D62EF">
          <w:pPr>
            <w:pStyle w:val="59A1AE7DA1F04CD590491D3460B23F8D"/>
          </w:pPr>
          <w:r>
            <w:rPr>
              <w:rStyle w:val="placeholder1Char"/>
              <w:rFonts w:hint="eastAsia"/>
            </w:rPr>
            <w:t>____________</w:t>
          </w:r>
        </w:p>
      </w:docPartBody>
    </w:docPart>
    <w:docPart>
      <w:docPartPr>
        <w:name w:val="D1FD41A60E274D25BF81C47613E02E5B"/>
        <w:category>
          <w:name w:val="常规"/>
          <w:gallery w:val="placeholder"/>
        </w:category>
        <w:types>
          <w:type w:val="bbPlcHdr"/>
        </w:types>
        <w:behaviors>
          <w:behavior w:val="content"/>
        </w:behaviors>
        <w:guid w:val="{806D7435-48DF-44BF-B0D8-EC91520833E9}"/>
      </w:docPartPr>
      <w:docPartBody>
        <w:p w:rsidR="008D62EF" w:rsidRDefault="008D62EF" w:rsidP="008D62EF">
          <w:pPr>
            <w:pStyle w:val="D1FD41A60E274D25BF81C47613E02E5B"/>
          </w:pPr>
          <w:r>
            <w:rPr>
              <w:rStyle w:val="placeholder1Char"/>
              <w:rFonts w:hint="eastAsia"/>
            </w:rPr>
            <w:t>____________</w:t>
          </w:r>
        </w:p>
      </w:docPartBody>
    </w:docPart>
    <w:docPart>
      <w:docPartPr>
        <w:name w:val="CAD55610D37F47878629E88AC6044E42"/>
        <w:category>
          <w:name w:val="常规"/>
          <w:gallery w:val="placeholder"/>
        </w:category>
        <w:types>
          <w:type w:val="bbPlcHdr"/>
        </w:types>
        <w:behaviors>
          <w:behavior w:val="content"/>
        </w:behaviors>
        <w:guid w:val="{AD4E5161-2B8C-45DE-A53E-8B2BDAC4C3FF}"/>
      </w:docPartPr>
      <w:docPartBody>
        <w:p w:rsidR="008D62EF" w:rsidRDefault="008D62EF" w:rsidP="008D62EF">
          <w:pPr>
            <w:pStyle w:val="CAD55610D37F47878629E88AC6044E42"/>
          </w:pPr>
          <w:r>
            <w:rPr>
              <w:rStyle w:val="placeholder1Char"/>
              <w:rFonts w:hint="eastAsia"/>
            </w:rPr>
            <w:t>____________</w:t>
          </w:r>
        </w:p>
      </w:docPartBody>
    </w:docPart>
    <w:docPart>
      <w:docPartPr>
        <w:name w:val="2D2D0E0BAEDA4326969C664DCE07DB34"/>
        <w:category>
          <w:name w:val="常规"/>
          <w:gallery w:val="placeholder"/>
        </w:category>
        <w:types>
          <w:type w:val="bbPlcHdr"/>
        </w:types>
        <w:behaviors>
          <w:behavior w:val="content"/>
        </w:behaviors>
        <w:guid w:val="{9D962AF8-002F-44C1-BA29-788CF45EAAE7}"/>
      </w:docPartPr>
      <w:docPartBody>
        <w:p w:rsidR="008D62EF" w:rsidRDefault="008D62EF" w:rsidP="008D62EF">
          <w:pPr>
            <w:pStyle w:val="2D2D0E0BAEDA4326969C664DCE07DB34"/>
          </w:pPr>
          <w:r>
            <w:rPr>
              <w:rStyle w:val="placeholder1Char"/>
              <w:rFonts w:hint="eastAsia"/>
            </w:rPr>
            <w:t>____________</w:t>
          </w:r>
        </w:p>
      </w:docPartBody>
    </w:docPart>
    <w:docPart>
      <w:docPartPr>
        <w:name w:val="7DC3681E0331471FA5D9E3841BB715D8"/>
        <w:category>
          <w:name w:val="常规"/>
          <w:gallery w:val="placeholder"/>
        </w:category>
        <w:types>
          <w:type w:val="bbPlcHdr"/>
        </w:types>
        <w:behaviors>
          <w:behavior w:val="content"/>
        </w:behaviors>
        <w:guid w:val="{76C1F3C9-594F-4ACF-8BF6-1D8746E58D5F}"/>
      </w:docPartPr>
      <w:docPartBody>
        <w:p w:rsidR="008D62EF" w:rsidRDefault="008D62EF" w:rsidP="008D62EF">
          <w:pPr>
            <w:pStyle w:val="7DC3681E0331471FA5D9E3841BB715D8"/>
          </w:pPr>
          <w:r>
            <w:rPr>
              <w:rStyle w:val="placeholder1Char"/>
              <w:rFonts w:hint="eastAsia"/>
            </w:rPr>
            <w:t>____________</w:t>
          </w:r>
        </w:p>
      </w:docPartBody>
    </w:docPart>
    <w:docPart>
      <w:docPartPr>
        <w:name w:val="330777B0466348ECA2C4FD0B302D658E"/>
        <w:category>
          <w:name w:val="常规"/>
          <w:gallery w:val="placeholder"/>
        </w:category>
        <w:types>
          <w:type w:val="bbPlcHdr"/>
        </w:types>
        <w:behaviors>
          <w:behavior w:val="content"/>
        </w:behaviors>
        <w:guid w:val="{A9961D7D-CAE8-42BF-857E-68CCB7FA6D4C}"/>
      </w:docPartPr>
      <w:docPartBody>
        <w:p w:rsidR="008D62EF" w:rsidRDefault="008D62EF" w:rsidP="008D62EF">
          <w:pPr>
            <w:pStyle w:val="330777B0466348ECA2C4FD0B302D658E"/>
          </w:pPr>
          <w:r>
            <w:rPr>
              <w:rStyle w:val="placeholder1Char"/>
              <w:rFonts w:hint="eastAsia"/>
            </w:rPr>
            <w:t>____________</w:t>
          </w:r>
        </w:p>
      </w:docPartBody>
    </w:docPart>
    <w:docPart>
      <w:docPartPr>
        <w:name w:val="20468FF4BA0447E0A5229C22D663931A"/>
        <w:category>
          <w:name w:val="常规"/>
          <w:gallery w:val="placeholder"/>
        </w:category>
        <w:types>
          <w:type w:val="bbPlcHdr"/>
        </w:types>
        <w:behaviors>
          <w:behavior w:val="content"/>
        </w:behaviors>
        <w:guid w:val="{1F99309F-DF61-4BF9-B0FE-23AF1DBE93E3}"/>
      </w:docPartPr>
      <w:docPartBody>
        <w:p w:rsidR="008D62EF" w:rsidRDefault="008D62EF" w:rsidP="008D62EF">
          <w:pPr>
            <w:pStyle w:val="20468FF4BA0447E0A5229C22D663931A"/>
          </w:pPr>
          <w:r>
            <w:rPr>
              <w:rStyle w:val="placeholder1Char"/>
              <w:rFonts w:hint="eastAsia"/>
            </w:rPr>
            <w:t>____________</w:t>
          </w:r>
        </w:p>
      </w:docPartBody>
    </w:docPart>
    <w:docPart>
      <w:docPartPr>
        <w:name w:val="BFA13368D22D41AE8CFEC8198F5EFA10"/>
        <w:category>
          <w:name w:val="常规"/>
          <w:gallery w:val="placeholder"/>
        </w:category>
        <w:types>
          <w:type w:val="bbPlcHdr"/>
        </w:types>
        <w:behaviors>
          <w:behavior w:val="content"/>
        </w:behaviors>
        <w:guid w:val="{ACD7E2D1-E5AD-4968-BBDA-9FA6E02D6479}"/>
      </w:docPartPr>
      <w:docPartBody>
        <w:p w:rsidR="008D62EF" w:rsidRDefault="008D62EF" w:rsidP="008D62EF">
          <w:pPr>
            <w:pStyle w:val="BFA13368D22D41AE8CFEC8198F5EFA10"/>
          </w:pPr>
          <w:r>
            <w:rPr>
              <w:rStyle w:val="placeholder1Char"/>
              <w:rFonts w:hint="eastAsia"/>
            </w:rPr>
            <w:t>____________</w:t>
          </w:r>
        </w:p>
      </w:docPartBody>
    </w:docPart>
    <w:docPart>
      <w:docPartPr>
        <w:name w:val="B089D0C9945847DCA6FE189743CF7A86"/>
        <w:category>
          <w:name w:val="常规"/>
          <w:gallery w:val="placeholder"/>
        </w:category>
        <w:types>
          <w:type w:val="bbPlcHdr"/>
        </w:types>
        <w:behaviors>
          <w:behavior w:val="content"/>
        </w:behaviors>
        <w:guid w:val="{49F32178-48B0-4739-AABF-17A6ABD2A4D9}"/>
      </w:docPartPr>
      <w:docPartBody>
        <w:p w:rsidR="008D62EF" w:rsidRDefault="008D62EF" w:rsidP="008D62EF">
          <w:pPr>
            <w:pStyle w:val="B089D0C9945847DCA6FE189743CF7A86"/>
          </w:pPr>
          <w:r>
            <w:rPr>
              <w:rStyle w:val="placeholder1Char"/>
              <w:rFonts w:hint="eastAsia"/>
            </w:rPr>
            <w:t>____________</w:t>
          </w:r>
        </w:p>
      </w:docPartBody>
    </w:docPart>
    <w:docPart>
      <w:docPartPr>
        <w:name w:val="4E062082687B4DB9A7BEB645291C0F94"/>
        <w:category>
          <w:name w:val="常规"/>
          <w:gallery w:val="placeholder"/>
        </w:category>
        <w:types>
          <w:type w:val="bbPlcHdr"/>
        </w:types>
        <w:behaviors>
          <w:behavior w:val="content"/>
        </w:behaviors>
        <w:guid w:val="{B8D3098A-15A6-4FCD-B806-1643F10C145D}"/>
      </w:docPartPr>
      <w:docPartBody>
        <w:p w:rsidR="008D62EF" w:rsidRDefault="008D62EF" w:rsidP="008D62EF">
          <w:pPr>
            <w:pStyle w:val="4E062082687B4DB9A7BEB645291C0F94"/>
          </w:pPr>
          <w:r>
            <w:rPr>
              <w:rStyle w:val="placeholder1Char"/>
              <w:rFonts w:hint="eastAsia"/>
            </w:rPr>
            <w:t>____________</w:t>
          </w:r>
        </w:p>
      </w:docPartBody>
    </w:docPart>
    <w:docPart>
      <w:docPartPr>
        <w:name w:val="73EDC0085A4847C0857E15B8BEC8BE8B"/>
        <w:category>
          <w:name w:val="常规"/>
          <w:gallery w:val="placeholder"/>
        </w:category>
        <w:types>
          <w:type w:val="bbPlcHdr"/>
        </w:types>
        <w:behaviors>
          <w:behavior w:val="content"/>
        </w:behaviors>
        <w:guid w:val="{79985FE2-04A5-42AD-BF68-60C19253A3E7}"/>
      </w:docPartPr>
      <w:docPartBody>
        <w:p w:rsidR="008D62EF" w:rsidRDefault="008D62EF" w:rsidP="008D62EF">
          <w:pPr>
            <w:pStyle w:val="73EDC0085A4847C0857E15B8BEC8BE8B"/>
          </w:pPr>
          <w:r>
            <w:rPr>
              <w:rStyle w:val="placeholder1Char"/>
              <w:rFonts w:hint="eastAsia"/>
            </w:rPr>
            <w:t>____________</w:t>
          </w:r>
        </w:p>
      </w:docPartBody>
    </w:docPart>
    <w:docPart>
      <w:docPartPr>
        <w:name w:val="9C553A15224444ACA9148350A45A50E2"/>
        <w:category>
          <w:name w:val="常规"/>
          <w:gallery w:val="placeholder"/>
        </w:category>
        <w:types>
          <w:type w:val="bbPlcHdr"/>
        </w:types>
        <w:behaviors>
          <w:behavior w:val="content"/>
        </w:behaviors>
        <w:guid w:val="{5D0A3F54-8E95-46BD-B23B-BAB78B202168}"/>
      </w:docPartPr>
      <w:docPartBody>
        <w:p w:rsidR="008D62EF" w:rsidRDefault="008D62EF" w:rsidP="008D62EF">
          <w:pPr>
            <w:pStyle w:val="9C553A15224444ACA9148350A45A50E2"/>
          </w:pPr>
          <w:r>
            <w:rPr>
              <w:rStyle w:val="placeholder1Char"/>
              <w:rFonts w:hint="eastAsia"/>
            </w:rPr>
            <w:t>____________</w:t>
          </w:r>
        </w:p>
      </w:docPartBody>
    </w:docPart>
    <w:docPart>
      <w:docPartPr>
        <w:name w:val="E6D3FF4A824A429EB24993CA774B90D8"/>
        <w:category>
          <w:name w:val="常规"/>
          <w:gallery w:val="placeholder"/>
        </w:category>
        <w:types>
          <w:type w:val="bbPlcHdr"/>
        </w:types>
        <w:behaviors>
          <w:behavior w:val="content"/>
        </w:behaviors>
        <w:guid w:val="{32A52694-055C-4C9F-8140-B1800570E0AB}"/>
      </w:docPartPr>
      <w:docPartBody>
        <w:p w:rsidR="008D62EF" w:rsidRDefault="008D62EF" w:rsidP="008D62EF">
          <w:pPr>
            <w:pStyle w:val="E6D3FF4A824A429EB24993CA774B90D8"/>
          </w:pPr>
          <w:r>
            <w:rPr>
              <w:rStyle w:val="placeholder1Char"/>
              <w:rFonts w:hint="eastAsia"/>
            </w:rPr>
            <w:t>____________</w:t>
          </w:r>
        </w:p>
      </w:docPartBody>
    </w:docPart>
    <w:docPart>
      <w:docPartPr>
        <w:name w:val="5E5383A88E114C9B8A53849D554442B9"/>
        <w:category>
          <w:name w:val="常规"/>
          <w:gallery w:val="placeholder"/>
        </w:category>
        <w:types>
          <w:type w:val="bbPlcHdr"/>
        </w:types>
        <w:behaviors>
          <w:behavior w:val="content"/>
        </w:behaviors>
        <w:guid w:val="{4C104D1D-48B8-4968-8C68-F0F955DF9571}"/>
      </w:docPartPr>
      <w:docPartBody>
        <w:p w:rsidR="008D62EF" w:rsidRDefault="008D62EF" w:rsidP="008D62EF">
          <w:pPr>
            <w:pStyle w:val="5E5383A88E114C9B8A53849D554442B9"/>
          </w:pPr>
          <w:r>
            <w:rPr>
              <w:rStyle w:val="placeholder1Char"/>
              <w:rFonts w:hint="eastAsia"/>
            </w:rPr>
            <w:t>____________</w:t>
          </w:r>
        </w:p>
      </w:docPartBody>
    </w:docPart>
    <w:docPart>
      <w:docPartPr>
        <w:name w:val="ED28FCC47FAD4A02A8FC8F23AD1E552F"/>
        <w:category>
          <w:name w:val="常规"/>
          <w:gallery w:val="placeholder"/>
        </w:category>
        <w:types>
          <w:type w:val="bbPlcHdr"/>
        </w:types>
        <w:behaviors>
          <w:behavior w:val="content"/>
        </w:behaviors>
        <w:guid w:val="{6CD67A21-6872-44B3-BA25-0118AE962D0C}"/>
      </w:docPartPr>
      <w:docPartBody>
        <w:p w:rsidR="008D62EF" w:rsidRDefault="008D62EF" w:rsidP="008D62EF">
          <w:pPr>
            <w:pStyle w:val="ED28FCC47FAD4A02A8FC8F23AD1E552F"/>
          </w:pPr>
          <w:r>
            <w:rPr>
              <w:rStyle w:val="placeholder1Char"/>
              <w:rFonts w:hint="eastAsia"/>
            </w:rPr>
            <w:t>____________</w:t>
          </w:r>
        </w:p>
      </w:docPartBody>
    </w:docPart>
    <w:docPart>
      <w:docPartPr>
        <w:name w:val="C53AE403F8DB40D3A3571AEF6864EA37"/>
        <w:category>
          <w:name w:val="常规"/>
          <w:gallery w:val="placeholder"/>
        </w:category>
        <w:types>
          <w:type w:val="bbPlcHdr"/>
        </w:types>
        <w:behaviors>
          <w:behavior w:val="content"/>
        </w:behaviors>
        <w:guid w:val="{CDFE9254-1C7D-427C-9BF6-9820C54CD312}"/>
      </w:docPartPr>
      <w:docPartBody>
        <w:p w:rsidR="008D62EF" w:rsidRDefault="008D62EF" w:rsidP="008D62EF">
          <w:pPr>
            <w:pStyle w:val="C53AE403F8DB40D3A3571AEF6864EA37"/>
          </w:pPr>
          <w:r>
            <w:rPr>
              <w:rStyle w:val="placeholder1Char"/>
              <w:rFonts w:hint="eastAsia"/>
            </w:rPr>
            <w:t>____________</w:t>
          </w:r>
        </w:p>
      </w:docPartBody>
    </w:docPart>
    <w:docPart>
      <w:docPartPr>
        <w:name w:val="3848F55512FA4B8DAC6274F7726F29E5"/>
        <w:category>
          <w:name w:val="常规"/>
          <w:gallery w:val="placeholder"/>
        </w:category>
        <w:types>
          <w:type w:val="bbPlcHdr"/>
        </w:types>
        <w:behaviors>
          <w:behavior w:val="content"/>
        </w:behaviors>
        <w:guid w:val="{84F0E8DE-55AA-459E-B312-C31EA88550AB}"/>
      </w:docPartPr>
      <w:docPartBody>
        <w:p w:rsidR="008D62EF" w:rsidRDefault="008D62EF" w:rsidP="008D62EF">
          <w:pPr>
            <w:pStyle w:val="3848F55512FA4B8DAC6274F7726F29E5"/>
          </w:pPr>
          <w:r>
            <w:rPr>
              <w:rStyle w:val="placeholder1Char"/>
              <w:rFonts w:hint="eastAsia"/>
            </w:rPr>
            <w:t>____________</w:t>
          </w:r>
        </w:p>
      </w:docPartBody>
    </w:docPart>
    <w:docPart>
      <w:docPartPr>
        <w:name w:val="3F69641469EF435F889372E601F6647E"/>
        <w:category>
          <w:name w:val="常规"/>
          <w:gallery w:val="placeholder"/>
        </w:category>
        <w:types>
          <w:type w:val="bbPlcHdr"/>
        </w:types>
        <w:behaviors>
          <w:behavior w:val="content"/>
        </w:behaviors>
        <w:guid w:val="{B9BA746A-C281-4EA8-A1F2-D91BEB137FA2}"/>
      </w:docPartPr>
      <w:docPartBody>
        <w:p w:rsidR="008D62EF" w:rsidRDefault="008D62EF" w:rsidP="008D62EF">
          <w:pPr>
            <w:pStyle w:val="3F69641469EF435F889372E601F6647E"/>
          </w:pPr>
          <w:r>
            <w:rPr>
              <w:rStyle w:val="placeholder1Char"/>
              <w:rFonts w:hint="eastAsia"/>
            </w:rPr>
            <w:t>____________</w:t>
          </w:r>
        </w:p>
      </w:docPartBody>
    </w:docPart>
    <w:docPart>
      <w:docPartPr>
        <w:name w:val="271C9A9239DE47B5932202D156D2DF77"/>
        <w:category>
          <w:name w:val="常规"/>
          <w:gallery w:val="placeholder"/>
        </w:category>
        <w:types>
          <w:type w:val="bbPlcHdr"/>
        </w:types>
        <w:behaviors>
          <w:behavior w:val="content"/>
        </w:behaviors>
        <w:guid w:val="{6F97FEBD-F50D-497E-BBC5-1E4BCF47D5BF}"/>
      </w:docPartPr>
      <w:docPartBody>
        <w:p w:rsidR="008D62EF" w:rsidRDefault="008D62EF" w:rsidP="008D62EF">
          <w:pPr>
            <w:pStyle w:val="271C9A9239DE47B5932202D156D2DF77"/>
          </w:pPr>
          <w:r>
            <w:rPr>
              <w:rStyle w:val="placeholder1Char"/>
              <w:rFonts w:hint="eastAsia"/>
            </w:rPr>
            <w:t>____________</w:t>
          </w:r>
        </w:p>
      </w:docPartBody>
    </w:docPart>
    <w:docPart>
      <w:docPartPr>
        <w:name w:val="41E454B3933145D6B1AA3F7A0126C6CE"/>
        <w:category>
          <w:name w:val="常规"/>
          <w:gallery w:val="placeholder"/>
        </w:category>
        <w:types>
          <w:type w:val="bbPlcHdr"/>
        </w:types>
        <w:behaviors>
          <w:behavior w:val="content"/>
        </w:behaviors>
        <w:guid w:val="{C2EA742A-2327-4B9F-9DBF-CC3B430EDA58}"/>
      </w:docPartPr>
      <w:docPartBody>
        <w:p w:rsidR="008D62EF" w:rsidRDefault="008D62EF" w:rsidP="008D62EF">
          <w:pPr>
            <w:pStyle w:val="41E454B3933145D6B1AA3F7A0126C6CE"/>
          </w:pPr>
          <w:r>
            <w:rPr>
              <w:rStyle w:val="placeholder1Char"/>
              <w:rFonts w:hint="eastAsia"/>
            </w:rPr>
            <w:t>____________</w:t>
          </w:r>
        </w:p>
      </w:docPartBody>
    </w:docPart>
    <w:docPart>
      <w:docPartPr>
        <w:name w:val="F46A034B393E491B8EB14EB646AEBEC5"/>
        <w:category>
          <w:name w:val="常规"/>
          <w:gallery w:val="placeholder"/>
        </w:category>
        <w:types>
          <w:type w:val="bbPlcHdr"/>
        </w:types>
        <w:behaviors>
          <w:behavior w:val="content"/>
        </w:behaviors>
        <w:guid w:val="{4580816D-1CBD-4158-AD38-6C4ADB780525}"/>
      </w:docPartPr>
      <w:docPartBody>
        <w:p w:rsidR="008D62EF" w:rsidRDefault="008D62EF" w:rsidP="008D62EF">
          <w:pPr>
            <w:pStyle w:val="F46A034B393E491B8EB14EB646AEBEC5"/>
          </w:pPr>
          <w:r>
            <w:rPr>
              <w:rStyle w:val="placeholder1Char"/>
              <w:rFonts w:hint="eastAsia"/>
            </w:rPr>
            <w:t>____________</w:t>
          </w:r>
        </w:p>
      </w:docPartBody>
    </w:docPart>
    <w:docPart>
      <w:docPartPr>
        <w:name w:val="E196790945F345B19619C317FD511E54"/>
        <w:category>
          <w:name w:val="常规"/>
          <w:gallery w:val="placeholder"/>
        </w:category>
        <w:types>
          <w:type w:val="bbPlcHdr"/>
        </w:types>
        <w:behaviors>
          <w:behavior w:val="content"/>
        </w:behaviors>
        <w:guid w:val="{ED37276D-EE08-4AD0-94B9-C290EC0E4FFE}"/>
      </w:docPartPr>
      <w:docPartBody>
        <w:p w:rsidR="008D62EF" w:rsidRDefault="008D62EF" w:rsidP="008D62EF">
          <w:pPr>
            <w:pStyle w:val="E196790945F345B19619C317FD511E54"/>
          </w:pPr>
          <w:r>
            <w:rPr>
              <w:rStyle w:val="placeholder1Char"/>
              <w:rFonts w:hint="eastAsia"/>
            </w:rPr>
            <w:t>____________</w:t>
          </w:r>
        </w:p>
      </w:docPartBody>
    </w:docPart>
    <w:docPart>
      <w:docPartPr>
        <w:name w:val="CA867C54915542C5B463A067EB2CCCBE"/>
        <w:category>
          <w:name w:val="常规"/>
          <w:gallery w:val="placeholder"/>
        </w:category>
        <w:types>
          <w:type w:val="bbPlcHdr"/>
        </w:types>
        <w:behaviors>
          <w:behavior w:val="content"/>
        </w:behaviors>
        <w:guid w:val="{1A34AC55-7A50-49E7-B79F-C023B6D1FF95}"/>
      </w:docPartPr>
      <w:docPartBody>
        <w:p w:rsidR="008D62EF" w:rsidRDefault="008D62EF" w:rsidP="008D62EF">
          <w:pPr>
            <w:pStyle w:val="CA867C54915542C5B463A067EB2CCCBE"/>
          </w:pPr>
          <w:r>
            <w:rPr>
              <w:rStyle w:val="placeholder1Char"/>
              <w:rFonts w:hint="eastAsia"/>
            </w:rPr>
            <w:t>____________</w:t>
          </w:r>
        </w:p>
      </w:docPartBody>
    </w:docPart>
    <w:docPart>
      <w:docPartPr>
        <w:name w:val="C9A05DD9DB564B789667088F34D832B2"/>
        <w:category>
          <w:name w:val="常规"/>
          <w:gallery w:val="placeholder"/>
        </w:category>
        <w:types>
          <w:type w:val="bbPlcHdr"/>
        </w:types>
        <w:behaviors>
          <w:behavior w:val="content"/>
        </w:behaviors>
        <w:guid w:val="{5AC21E00-6AA6-4406-8BD2-D7D7CC324DD8}"/>
      </w:docPartPr>
      <w:docPartBody>
        <w:p w:rsidR="008D62EF" w:rsidRDefault="008D62EF" w:rsidP="008D62EF">
          <w:pPr>
            <w:pStyle w:val="C9A05DD9DB564B789667088F34D832B2"/>
          </w:pPr>
          <w:r>
            <w:rPr>
              <w:rStyle w:val="placeholder1Char"/>
              <w:rFonts w:hint="eastAsia"/>
            </w:rPr>
            <w:t>____________</w:t>
          </w:r>
        </w:p>
      </w:docPartBody>
    </w:docPart>
    <w:docPart>
      <w:docPartPr>
        <w:name w:val="6A4E941926844EDCBCC8EF4DBE940A6E"/>
        <w:category>
          <w:name w:val="常规"/>
          <w:gallery w:val="placeholder"/>
        </w:category>
        <w:types>
          <w:type w:val="bbPlcHdr"/>
        </w:types>
        <w:behaviors>
          <w:behavior w:val="content"/>
        </w:behaviors>
        <w:guid w:val="{0FA14E30-D9EB-42E4-9F38-737A91DCBF60}"/>
      </w:docPartPr>
      <w:docPartBody>
        <w:p w:rsidR="008D62EF" w:rsidRDefault="008D62EF" w:rsidP="008D62EF">
          <w:pPr>
            <w:pStyle w:val="6A4E941926844EDCBCC8EF4DBE940A6E"/>
          </w:pPr>
          <w:r>
            <w:rPr>
              <w:rStyle w:val="placeholder1Char"/>
              <w:rFonts w:hint="eastAsia"/>
            </w:rPr>
            <w:t>____________</w:t>
          </w:r>
        </w:p>
      </w:docPartBody>
    </w:docPart>
    <w:docPart>
      <w:docPartPr>
        <w:name w:val="2F2D281F9F85414EA2CB705E6E56558E"/>
        <w:category>
          <w:name w:val="常规"/>
          <w:gallery w:val="placeholder"/>
        </w:category>
        <w:types>
          <w:type w:val="bbPlcHdr"/>
        </w:types>
        <w:behaviors>
          <w:behavior w:val="content"/>
        </w:behaviors>
        <w:guid w:val="{52F6474E-1198-433C-A99F-360DD0F94E97}"/>
      </w:docPartPr>
      <w:docPartBody>
        <w:p w:rsidR="008D62EF" w:rsidRDefault="008D62EF" w:rsidP="008D62EF">
          <w:pPr>
            <w:pStyle w:val="2F2D281F9F85414EA2CB705E6E56558E"/>
          </w:pPr>
          <w:r>
            <w:rPr>
              <w:rStyle w:val="placeholder1Char"/>
              <w:rFonts w:hint="eastAsia"/>
            </w:rPr>
            <w:t>____________</w:t>
          </w:r>
        </w:p>
      </w:docPartBody>
    </w:docPart>
    <w:docPart>
      <w:docPartPr>
        <w:name w:val="3879E97195244446AF4EC4B8C368E018"/>
        <w:category>
          <w:name w:val="常规"/>
          <w:gallery w:val="placeholder"/>
        </w:category>
        <w:types>
          <w:type w:val="bbPlcHdr"/>
        </w:types>
        <w:behaviors>
          <w:behavior w:val="content"/>
        </w:behaviors>
        <w:guid w:val="{AE51E7AF-C549-4EDA-9265-7657745D8157}"/>
      </w:docPartPr>
      <w:docPartBody>
        <w:p w:rsidR="008D62EF" w:rsidRDefault="008D62EF" w:rsidP="008D62EF">
          <w:pPr>
            <w:pStyle w:val="3879E97195244446AF4EC4B8C368E018"/>
          </w:pPr>
          <w:r>
            <w:rPr>
              <w:rStyle w:val="placeholder1Char"/>
              <w:rFonts w:hint="eastAsia"/>
            </w:rPr>
            <w:t>____________</w:t>
          </w:r>
        </w:p>
      </w:docPartBody>
    </w:docPart>
    <w:docPart>
      <w:docPartPr>
        <w:name w:val="29DCA6A5B30C44D9B63661A302445F54"/>
        <w:category>
          <w:name w:val="常规"/>
          <w:gallery w:val="placeholder"/>
        </w:category>
        <w:types>
          <w:type w:val="bbPlcHdr"/>
        </w:types>
        <w:behaviors>
          <w:behavior w:val="content"/>
        </w:behaviors>
        <w:guid w:val="{55ED6621-23BB-4543-B083-22001D61ECCE}"/>
      </w:docPartPr>
      <w:docPartBody>
        <w:p w:rsidR="008D62EF" w:rsidRDefault="008D62EF" w:rsidP="008D62EF">
          <w:pPr>
            <w:pStyle w:val="29DCA6A5B30C44D9B63661A302445F54"/>
          </w:pPr>
          <w:r>
            <w:rPr>
              <w:rStyle w:val="placeholder1Char"/>
              <w:rFonts w:hint="eastAsia"/>
            </w:rPr>
            <w:t>____________</w:t>
          </w:r>
        </w:p>
      </w:docPartBody>
    </w:docPart>
    <w:docPart>
      <w:docPartPr>
        <w:name w:val="39F1F53278F64863B5CF0D2C0C04426B"/>
        <w:category>
          <w:name w:val="常规"/>
          <w:gallery w:val="placeholder"/>
        </w:category>
        <w:types>
          <w:type w:val="bbPlcHdr"/>
        </w:types>
        <w:behaviors>
          <w:behavior w:val="content"/>
        </w:behaviors>
        <w:guid w:val="{DBEDFAC9-FD2A-4BEB-B87A-A5D56E5BE1AD}"/>
      </w:docPartPr>
      <w:docPartBody>
        <w:p w:rsidR="008D62EF" w:rsidRDefault="008D62EF" w:rsidP="008D62EF">
          <w:pPr>
            <w:pStyle w:val="39F1F53278F64863B5CF0D2C0C04426B"/>
          </w:pPr>
          <w:r>
            <w:rPr>
              <w:rStyle w:val="placeholder1Char"/>
              <w:rFonts w:hint="eastAsia"/>
            </w:rPr>
            <w:t>____________</w:t>
          </w:r>
        </w:p>
      </w:docPartBody>
    </w:docPart>
    <w:docPart>
      <w:docPartPr>
        <w:name w:val="5801AB94F0414DD2B8E1F332F8175D5F"/>
        <w:category>
          <w:name w:val="常规"/>
          <w:gallery w:val="placeholder"/>
        </w:category>
        <w:types>
          <w:type w:val="bbPlcHdr"/>
        </w:types>
        <w:behaviors>
          <w:behavior w:val="content"/>
        </w:behaviors>
        <w:guid w:val="{FB2203E6-1C63-40A7-8E5A-EEB8009E827E}"/>
      </w:docPartPr>
      <w:docPartBody>
        <w:p w:rsidR="008D62EF" w:rsidRDefault="008D62EF" w:rsidP="008D62EF">
          <w:pPr>
            <w:pStyle w:val="5801AB94F0414DD2B8E1F332F8175D5F"/>
          </w:pPr>
          <w:r>
            <w:rPr>
              <w:rStyle w:val="placeholder1Char"/>
              <w:rFonts w:hint="eastAsia"/>
            </w:rPr>
            <w:t>____________</w:t>
          </w:r>
        </w:p>
      </w:docPartBody>
    </w:docPart>
    <w:docPart>
      <w:docPartPr>
        <w:name w:val="C4ADC41D21F54DC3AFDE4D016EA45E95"/>
        <w:category>
          <w:name w:val="常规"/>
          <w:gallery w:val="placeholder"/>
        </w:category>
        <w:types>
          <w:type w:val="bbPlcHdr"/>
        </w:types>
        <w:behaviors>
          <w:behavior w:val="content"/>
        </w:behaviors>
        <w:guid w:val="{8972ABAF-BC99-4F91-806E-427E1474A2A0}"/>
      </w:docPartPr>
      <w:docPartBody>
        <w:p w:rsidR="008D62EF" w:rsidRDefault="008D62EF" w:rsidP="008D62EF">
          <w:pPr>
            <w:pStyle w:val="C4ADC41D21F54DC3AFDE4D016EA45E95"/>
          </w:pPr>
          <w:r>
            <w:rPr>
              <w:rStyle w:val="placeholder1Char"/>
              <w:rFonts w:hint="eastAsia"/>
            </w:rPr>
            <w:t>____________</w:t>
          </w:r>
        </w:p>
      </w:docPartBody>
    </w:docPart>
    <w:docPart>
      <w:docPartPr>
        <w:name w:val="81F281BB79C440E8966ADE136DD694CF"/>
        <w:category>
          <w:name w:val="常规"/>
          <w:gallery w:val="placeholder"/>
        </w:category>
        <w:types>
          <w:type w:val="bbPlcHdr"/>
        </w:types>
        <w:behaviors>
          <w:behavior w:val="content"/>
        </w:behaviors>
        <w:guid w:val="{31B150C9-035F-4400-AD66-5408D29DF7A9}"/>
      </w:docPartPr>
      <w:docPartBody>
        <w:p w:rsidR="008D62EF" w:rsidRDefault="008D62EF" w:rsidP="008D62EF">
          <w:pPr>
            <w:pStyle w:val="81F281BB79C440E8966ADE136DD694CF"/>
          </w:pPr>
          <w:r>
            <w:rPr>
              <w:rStyle w:val="placeholder1Char"/>
              <w:rFonts w:hint="eastAsia"/>
            </w:rPr>
            <w:t>____________</w:t>
          </w:r>
        </w:p>
      </w:docPartBody>
    </w:docPart>
    <w:docPart>
      <w:docPartPr>
        <w:name w:val="05B8754903444ABDB14A81E08A951EAF"/>
        <w:category>
          <w:name w:val="常规"/>
          <w:gallery w:val="placeholder"/>
        </w:category>
        <w:types>
          <w:type w:val="bbPlcHdr"/>
        </w:types>
        <w:behaviors>
          <w:behavior w:val="content"/>
        </w:behaviors>
        <w:guid w:val="{F4ABCCC1-8575-48CC-8298-0ABE3CBABAF0}"/>
      </w:docPartPr>
      <w:docPartBody>
        <w:p w:rsidR="008D62EF" w:rsidRDefault="008D62EF" w:rsidP="008D62EF">
          <w:pPr>
            <w:pStyle w:val="05B8754903444ABDB14A81E08A951EAF"/>
          </w:pPr>
          <w:r>
            <w:rPr>
              <w:rStyle w:val="placeholder1Char"/>
              <w:rFonts w:hint="eastAsia"/>
            </w:rPr>
            <w:t>____________</w:t>
          </w:r>
        </w:p>
      </w:docPartBody>
    </w:docPart>
    <w:docPart>
      <w:docPartPr>
        <w:name w:val="2AF98D3D6F904C209E14C59B83A38E8B"/>
        <w:category>
          <w:name w:val="常规"/>
          <w:gallery w:val="placeholder"/>
        </w:category>
        <w:types>
          <w:type w:val="bbPlcHdr"/>
        </w:types>
        <w:behaviors>
          <w:behavior w:val="content"/>
        </w:behaviors>
        <w:guid w:val="{A587DC5E-6722-4C28-98B4-7FB857D50FDF}"/>
      </w:docPartPr>
      <w:docPartBody>
        <w:p w:rsidR="008D62EF" w:rsidRDefault="008D62EF" w:rsidP="008D62EF">
          <w:pPr>
            <w:pStyle w:val="2AF98D3D6F904C209E14C59B83A38E8B"/>
          </w:pPr>
          <w:r>
            <w:rPr>
              <w:rStyle w:val="placeholder1Char"/>
              <w:rFonts w:hint="eastAsia"/>
            </w:rPr>
            <w:t>____________</w:t>
          </w:r>
        </w:p>
      </w:docPartBody>
    </w:docPart>
    <w:docPart>
      <w:docPartPr>
        <w:name w:val="1FDEE8A7ED00409695E90EBA1BA4BC2C"/>
        <w:category>
          <w:name w:val="常规"/>
          <w:gallery w:val="placeholder"/>
        </w:category>
        <w:types>
          <w:type w:val="bbPlcHdr"/>
        </w:types>
        <w:behaviors>
          <w:behavior w:val="content"/>
        </w:behaviors>
        <w:guid w:val="{954769A5-A658-4538-95F7-8531116995F6}"/>
      </w:docPartPr>
      <w:docPartBody>
        <w:p w:rsidR="008D62EF" w:rsidRDefault="008D62EF" w:rsidP="008D62EF">
          <w:pPr>
            <w:pStyle w:val="1FDEE8A7ED00409695E90EBA1BA4BC2C"/>
          </w:pPr>
          <w:r>
            <w:rPr>
              <w:rStyle w:val="placeholder1Char"/>
              <w:rFonts w:hint="eastAsia"/>
            </w:rPr>
            <w:t>____________</w:t>
          </w:r>
        </w:p>
      </w:docPartBody>
    </w:docPart>
    <w:docPart>
      <w:docPartPr>
        <w:name w:val="7888CF3E6430497CBEC36453165E9045"/>
        <w:category>
          <w:name w:val="常规"/>
          <w:gallery w:val="placeholder"/>
        </w:category>
        <w:types>
          <w:type w:val="bbPlcHdr"/>
        </w:types>
        <w:behaviors>
          <w:behavior w:val="content"/>
        </w:behaviors>
        <w:guid w:val="{680ED0A4-9D27-4C40-A7CF-D5EEB957332C}"/>
      </w:docPartPr>
      <w:docPartBody>
        <w:p w:rsidR="008D62EF" w:rsidRDefault="008D62EF" w:rsidP="008D62EF">
          <w:pPr>
            <w:pStyle w:val="7888CF3E6430497CBEC36453165E9045"/>
          </w:pPr>
          <w:r>
            <w:rPr>
              <w:rStyle w:val="placeholder1Char"/>
              <w:rFonts w:hint="eastAsia"/>
            </w:rPr>
            <w:t>____________</w:t>
          </w:r>
        </w:p>
      </w:docPartBody>
    </w:docPart>
    <w:docPart>
      <w:docPartPr>
        <w:name w:val="293A79D7C3754FA697519A44BA43FC7D"/>
        <w:category>
          <w:name w:val="常规"/>
          <w:gallery w:val="placeholder"/>
        </w:category>
        <w:types>
          <w:type w:val="bbPlcHdr"/>
        </w:types>
        <w:behaviors>
          <w:behavior w:val="content"/>
        </w:behaviors>
        <w:guid w:val="{903714AE-5B68-447B-A4AA-00AC6D90FEEC}"/>
      </w:docPartPr>
      <w:docPartBody>
        <w:p w:rsidR="008D62EF" w:rsidRDefault="008D62EF" w:rsidP="008D62EF">
          <w:pPr>
            <w:pStyle w:val="293A79D7C3754FA697519A44BA43FC7D"/>
          </w:pPr>
          <w:r>
            <w:rPr>
              <w:rStyle w:val="placeholder1Char"/>
              <w:rFonts w:hint="eastAsia"/>
            </w:rPr>
            <w:t>____________</w:t>
          </w:r>
        </w:p>
      </w:docPartBody>
    </w:docPart>
    <w:docPart>
      <w:docPartPr>
        <w:name w:val="2B4C9F3140EE4988A94E66F512848794"/>
        <w:category>
          <w:name w:val="常规"/>
          <w:gallery w:val="placeholder"/>
        </w:category>
        <w:types>
          <w:type w:val="bbPlcHdr"/>
        </w:types>
        <w:behaviors>
          <w:behavior w:val="content"/>
        </w:behaviors>
        <w:guid w:val="{B57618D8-A3EF-4EBF-9FC8-7893DA992A59}"/>
      </w:docPartPr>
      <w:docPartBody>
        <w:p w:rsidR="008D62EF" w:rsidRDefault="008D62EF" w:rsidP="008D62EF">
          <w:pPr>
            <w:pStyle w:val="2B4C9F3140EE4988A94E66F512848794"/>
          </w:pPr>
          <w:r>
            <w:rPr>
              <w:rStyle w:val="placeholder1Char"/>
              <w:rFonts w:hint="eastAsia"/>
            </w:rPr>
            <w:t>____________</w:t>
          </w:r>
        </w:p>
      </w:docPartBody>
    </w:docPart>
    <w:docPart>
      <w:docPartPr>
        <w:name w:val="2FD8CC17A81C4537B0C86185307F7C6C"/>
        <w:category>
          <w:name w:val="常规"/>
          <w:gallery w:val="placeholder"/>
        </w:category>
        <w:types>
          <w:type w:val="bbPlcHdr"/>
        </w:types>
        <w:behaviors>
          <w:behavior w:val="content"/>
        </w:behaviors>
        <w:guid w:val="{71286449-6F2A-49F7-A9D5-979C60182D9F}"/>
      </w:docPartPr>
      <w:docPartBody>
        <w:p w:rsidR="008D62EF" w:rsidRDefault="008D62EF" w:rsidP="008D62EF">
          <w:pPr>
            <w:pStyle w:val="2FD8CC17A81C4537B0C86185307F7C6C"/>
          </w:pPr>
          <w:r>
            <w:rPr>
              <w:rStyle w:val="placeholder1Char"/>
              <w:rFonts w:hint="eastAsia"/>
            </w:rPr>
            <w:t>____________</w:t>
          </w:r>
        </w:p>
      </w:docPartBody>
    </w:docPart>
    <w:docPart>
      <w:docPartPr>
        <w:name w:val="2D5AFE7C2D6B49EF9A43B8BB4307AD6A"/>
        <w:category>
          <w:name w:val="常规"/>
          <w:gallery w:val="placeholder"/>
        </w:category>
        <w:types>
          <w:type w:val="bbPlcHdr"/>
        </w:types>
        <w:behaviors>
          <w:behavior w:val="content"/>
        </w:behaviors>
        <w:guid w:val="{EB7077BB-6276-40DC-8175-24A4B5B27C69}"/>
      </w:docPartPr>
      <w:docPartBody>
        <w:p w:rsidR="008D62EF" w:rsidRDefault="008D62EF" w:rsidP="008D62EF">
          <w:pPr>
            <w:pStyle w:val="2D5AFE7C2D6B49EF9A43B8BB4307AD6A"/>
          </w:pPr>
          <w:r>
            <w:rPr>
              <w:rStyle w:val="placeholder1Char"/>
              <w:rFonts w:hint="eastAsia"/>
            </w:rPr>
            <w:t>____________</w:t>
          </w:r>
        </w:p>
      </w:docPartBody>
    </w:docPart>
    <w:docPart>
      <w:docPartPr>
        <w:name w:val="CE9687040B3544F7B404ACBC4B97331D"/>
        <w:category>
          <w:name w:val="常规"/>
          <w:gallery w:val="placeholder"/>
        </w:category>
        <w:types>
          <w:type w:val="bbPlcHdr"/>
        </w:types>
        <w:behaviors>
          <w:behavior w:val="content"/>
        </w:behaviors>
        <w:guid w:val="{19F86A86-3481-42A1-A9B4-704B0F463F84}"/>
      </w:docPartPr>
      <w:docPartBody>
        <w:p w:rsidR="008D62EF" w:rsidRDefault="008D62EF" w:rsidP="008D62EF">
          <w:pPr>
            <w:pStyle w:val="CE9687040B3544F7B404ACBC4B97331D"/>
          </w:pPr>
          <w:r>
            <w:rPr>
              <w:rStyle w:val="placeholder1Char"/>
              <w:rFonts w:hint="eastAsia"/>
            </w:rPr>
            <w:t>____________</w:t>
          </w:r>
        </w:p>
      </w:docPartBody>
    </w:docPart>
    <w:docPart>
      <w:docPartPr>
        <w:name w:val="29455CC5A28C432D93A338B54F6B1B72"/>
        <w:category>
          <w:name w:val="常规"/>
          <w:gallery w:val="placeholder"/>
        </w:category>
        <w:types>
          <w:type w:val="bbPlcHdr"/>
        </w:types>
        <w:behaviors>
          <w:behavior w:val="content"/>
        </w:behaviors>
        <w:guid w:val="{E51D78F2-2BE8-4282-92A1-E15716E906E4}"/>
      </w:docPartPr>
      <w:docPartBody>
        <w:p w:rsidR="008D62EF" w:rsidRDefault="008D62EF" w:rsidP="008D62EF">
          <w:pPr>
            <w:pStyle w:val="29455CC5A28C432D93A338B54F6B1B72"/>
          </w:pPr>
          <w:r>
            <w:rPr>
              <w:rStyle w:val="placeholder1Char"/>
              <w:rFonts w:hint="eastAsia"/>
            </w:rPr>
            <w:t>____________</w:t>
          </w:r>
        </w:p>
      </w:docPartBody>
    </w:docPart>
    <w:docPart>
      <w:docPartPr>
        <w:name w:val="C4D423BF287A49CB8929A75C03A396C7"/>
        <w:category>
          <w:name w:val="常规"/>
          <w:gallery w:val="placeholder"/>
        </w:category>
        <w:types>
          <w:type w:val="bbPlcHdr"/>
        </w:types>
        <w:behaviors>
          <w:behavior w:val="content"/>
        </w:behaviors>
        <w:guid w:val="{041F7B94-5E16-46A7-B1ED-BDA9AF84FFA1}"/>
      </w:docPartPr>
      <w:docPartBody>
        <w:p w:rsidR="008D62EF" w:rsidRDefault="008D62EF" w:rsidP="008D62EF">
          <w:pPr>
            <w:pStyle w:val="C4D423BF287A49CB8929A75C03A396C7"/>
          </w:pPr>
          <w:r>
            <w:rPr>
              <w:rStyle w:val="placeholder1Char"/>
              <w:rFonts w:hint="eastAsia"/>
            </w:rPr>
            <w:t>____________</w:t>
          </w:r>
        </w:p>
      </w:docPartBody>
    </w:docPart>
    <w:docPart>
      <w:docPartPr>
        <w:name w:val="FF1DD16FEFE64CC9BB3347720B8B634E"/>
        <w:category>
          <w:name w:val="常规"/>
          <w:gallery w:val="placeholder"/>
        </w:category>
        <w:types>
          <w:type w:val="bbPlcHdr"/>
        </w:types>
        <w:behaviors>
          <w:behavior w:val="content"/>
        </w:behaviors>
        <w:guid w:val="{9DE370E5-BE3D-4CA1-BD5D-D0E31280F130}"/>
      </w:docPartPr>
      <w:docPartBody>
        <w:p w:rsidR="008D62EF" w:rsidRDefault="008D62EF" w:rsidP="008D62EF">
          <w:pPr>
            <w:pStyle w:val="FF1DD16FEFE64CC9BB3347720B8B634E"/>
          </w:pPr>
          <w:r>
            <w:rPr>
              <w:rStyle w:val="placeholder1Char"/>
              <w:rFonts w:hint="eastAsia"/>
            </w:rPr>
            <w:t>____________</w:t>
          </w:r>
        </w:p>
      </w:docPartBody>
    </w:docPart>
    <w:docPart>
      <w:docPartPr>
        <w:name w:val="8D9C41ADB640421F9FF03EA2FFB701C5"/>
        <w:category>
          <w:name w:val="常规"/>
          <w:gallery w:val="placeholder"/>
        </w:category>
        <w:types>
          <w:type w:val="bbPlcHdr"/>
        </w:types>
        <w:behaviors>
          <w:behavior w:val="content"/>
        </w:behaviors>
        <w:guid w:val="{4F2A64BB-C5A4-4B03-8D56-556664578177}"/>
      </w:docPartPr>
      <w:docPartBody>
        <w:p w:rsidR="008D62EF" w:rsidRDefault="008D62EF" w:rsidP="008D62EF">
          <w:pPr>
            <w:pStyle w:val="8D9C41ADB640421F9FF03EA2FFB701C5"/>
          </w:pPr>
          <w:r>
            <w:rPr>
              <w:rStyle w:val="placeholder1Char"/>
              <w:rFonts w:hint="eastAsia"/>
            </w:rPr>
            <w:t>____________</w:t>
          </w:r>
        </w:p>
      </w:docPartBody>
    </w:docPart>
    <w:docPart>
      <w:docPartPr>
        <w:name w:val="E7FAFC3364B7453DA7ED54085F402462"/>
        <w:category>
          <w:name w:val="常规"/>
          <w:gallery w:val="placeholder"/>
        </w:category>
        <w:types>
          <w:type w:val="bbPlcHdr"/>
        </w:types>
        <w:behaviors>
          <w:behavior w:val="content"/>
        </w:behaviors>
        <w:guid w:val="{E678BFAF-C157-4BDB-A728-E0587E270A97}"/>
      </w:docPartPr>
      <w:docPartBody>
        <w:p w:rsidR="008D62EF" w:rsidRDefault="008D62EF" w:rsidP="008D62EF">
          <w:pPr>
            <w:pStyle w:val="E7FAFC3364B7453DA7ED54085F402462"/>
          </w:pPr>
          <w:r>
            <w:rPr>
              <w:rStyle w:val="placeholder1Char"/>
              <w:rFonts w:hint="eastAsia"/>
            </w:rPr>
            <w:t>____________</w:t>
          </w:r>
        </w:p>
      </w:docPartBody>
    </w:docPart>
    <w:docPart>
      <w:docPartPr>
        <w:name w:val="8391A175E9414D9BB2C037E0F2782038"/>
        <w:category>
          <w:name w:val="常规"/>
          <w:gallery w:val="placeholder"/>
        </w:category>
        <w:types>
          <w:type w:val="bbPlcHdr"/>
        </w:types>
        <w:behaviors>
          <w:behavior w:val="content"/>
        </w:behaviors>
        <w:guid w:val="{9CD88CF4-447E-49C4-AB47-32163F136414}"/>
      </w:docPartPr>
      <w:docPartBody>
        <w:p w:rsidR="008D62EF" w:rsidRDefault="008D62EF" w:rsidP="008D62EF">
          <w:pPr>
            <w:pStyle w:val="8391A175E9414D9BB2C037E0F2782038"/>
          </w:pPr>
          <w:r>
            <w:rPr>
              <w:rStyle w:val="placeholder1Char"/>
              <w:rFonts w:hint="eastAsia"/>
            </w:rPr>
            <w:t>____________</w:t>
          </w:r>
        </w:p>
      </w:docPartBody>
    </w:docPart>
    <w:docPart>
      <w:docPartPr>
        <w:name w:val="FD99C78F53244DB69D6E4F3DE82FF362"/>
        <w:category>
          <w:name w:val="常规"/>
          <w:gallery w:val="placeholder"/>
        </w:category>
        <w:types>
          <w:type w:val="bbPlcHdr"/>
        </w:types>
        <w:behaviors>
          <w:behavior w:val="content"/>
        </w:behaviors>
        <w:guid w:val="{08E5C405-9184-4973-A0EA-659194AC7052}"/>
      </w:docPartPr>
      <w:docPartBody>
        <w:p w:rsidR="008D62EF" w:rsidRDefault="008D62EF" w:rsidP="008D62EF">
          <w:pPr>
            <w:pStyle w:val="FD99C78F53244DB69D6E4F3DE82FF362"/>
          </w:pPr>
          <w:r>
            <w:rPr>
              <w:rStyle w:val="placeholder1Char"/>
              <w:rFonts w:hint="eastAsia"/>
            </w:rPr>
            <w:t>____________</w:t>
          </w:r>
        </w:p>
      </w:docPartBody>
    </w:docPart>
    <w:docPart>
      <w:docPartPr>
        <w:name w:val="DDF1C5DA83AC44DA8C6CDA8426DB3FCE"/>
        <w:category>
          <w:name w:val="常规"/>
          <w:gallery w:val="placeholder"/>
        </w:category>
        <w:types>
          <w:type w:val="bbPlcHdr"/>
        </w:types>
        <w:behaviors>
          <w:behavior w:val="content"/>
        </w:behaviors>
        <w:guid w:val="{96C8A81E-C376-4C7D-95EA-AC8521CAA53A}"/>
      </w:docPartPr>
      <w:docPartBody>
        <w:p w:rsidR="008D62EF" w:rsidRDefault="008D62EF" w:rsidP="008D62EF">
          <w:pPr>
            <w:pStyle w:val="DDF1C5DA83AC44DA8C6CDA8426DB3FCE"/>
          </w:pPr>
          <w:r>
            <w:rPr>
              <w:rStyle w:val="placeholder1Char"/>
              <w:rFonts w:hint="eastAsia"/>
            </w:rPr>
            <w:t>____________</w:t>
          </w:r>
        </w:p>
      </w:docPartBody>
    </w:docPart>
    <w:docPart>
      <w:docPartPr>
        <w:name w:val="ED37AAB5B77A431DABB5724D9109F3CD"/>
        <w:category>
          <w:name w:val="常规"/>
          <w:gallery w:val="placeholder"/>
        </w:category>
        <w:types>
          <w:type w:val="bbPlcHdr"/>
        </w:types>
        <w:behaviors>
          <w:behavior w:val="content"/>
        </w:behaviors>
        <w:guid w:val="{46FFE41E-9947-48EB-AA66-5FCB61D8F662}"/>
      </w:docPartPr>
      <w:docPartBody>
        <w:p w:rsidR="008D62EF" w:rsidRDefault="008D62EF" w:rsidP="008D62EF">
          <w:pPr>
            <w:pStyle w:val="ED37AAB5B77A431DABB5724D9109F3CD"/>
          </w:pPr>
          <w:r>
            <w:rPr>
              <w:rStyle w:val="placeholder1Char"/>
              <w:rFonts w:hint="eastAsia"/>
            </w:rPr>
            <w:t>____________</w:t>
          </w:r>
        </w:p>
      </w:docPartBody>
    </w:docPart>
    <w:docPart>
      <w:docPartPr>
        <w:name w:val="826927A1216F429DB9FE283FDA8B7A8D"/>
        <w:category>
          <w:name w:val="常规"/>
          <w:gallery w:val="placeholder"/>
        </w:category>
        <w:types>
          <w:type w:val="bbPlcHdr"/>
        </w:types>
        <w:behaviors>
          <w:behavior w:val="content"/>
        </w:behaviors>
        <w:guid w:val="{70C98452-AD09-4C4B-89E6-9E51ABC65F13}"/>
      </w:docPartPr>
      <w:docPartBody>
        <w:p w:rsidR="008D62EF" w:rsidRDefault="008D62EF" w:rsidP="008D62EF">
          <w:pPr>
            <w:pStyle w:val="826927A1216F429DB9FE283FDA8B7A8D"/>
          </w:pPr>
          <w:r>
            <w:rPr>
              <w:rStyle w:val="placeholder1Char"/>
              <w:rFonts w:hint="eastAsia"/>
            </w:rPr>
            <w:t>____________</w:t>
          </w:r>
        </w:p>
      </w:docPartBody>
    </w:docPart>
    <w:docPart>
      <w:docPartPr>
        <w:name w:val="CEDB9567EA334F41B05144311793B812"/>
        <w:category>
          <w:name w:val="常规"/>
          <w:gallery w:val="placeholder"/>
        </w:category>
        <w:types>
          <w:type w:val="bbPlcHdr"/>
        </w:types>
        <w:behaviors>
          <w:behavior w:val="content"/>
        </w:behaviors>
        <w:guid w:val="{7968A0BD-0DE7-4C39-A596-81D2806A1583}"/>
      </w:docPartPr>
      <w:docPartBody>
        <w:p w:rsidR="008D62EF" w:rsidRDefault="008D62EF" w:rsidP="008D62EF">
          <w:pPr>
            <w:pStyle w:val="CEDB9567EA334F41B05144311793B812"/>
          </w:pPr>
          <w:r>
            <w:rPr>
              <w:rStyle w:val="placeholder1Char"/>
              <w:rFonts w:hint="eastAsia"/>
            </w:rPr>
            <w:t>____________</w:t>
          </w:r>
        </w:p>
      </w:docPartBody>
    </w:docPart>
    <w:docPart>
      <w:docPartPr>
        <w:name w:val="BA7B52785287495290FCE23FF1BF9DEF"/>
        <w:category>
          <w:name w:val="常规"/>
          <w:gallery w:val="placeholder"/>
        </w:category>
        <w:types>
          <w:type w:val="bbPlcHdr"/>
        </w:types>
        <w:behaviors>
          <w:behavior w:val="content"/>
        </w:behaviors>
        <w:guid w:val="{0E74B297-E0CC-4538-B71F-E557B9E5F5B1}"/>
      </w:docPartPr>
      <w:docPartBody>
        <w:p w:rsidR="008D62EF" w:rsidRDefault="008D62EF" w:rsidP="008D62EF">
          <w:pPr>
            <w:pStyle w:val="BA7B52785287495290FCE23FF1BF9DEF"/>
          </w:pPr>
          <w:r>
            <w:rPr>
              <w:rStyle w:val="placeholder1Char"/>
              <w:rFonts w:hint="eastAsia"/>
            </w:rPr>
            <w:t>____________</w:t>
          </w:r>
        </w:p>
      </w:docPartBody>
    </w:docPart>
    <w:docPart>
      <w:docPartPr>
        <w:name w:val="782AE47A20704477AD13734D5489226B"/>
        <w:category>
          <w:name w:val="常规"/>
          <w:gallery w:val="placeholder"/>
        </w:category>
        <w:types>
          <w:type w:val="bbPlcHdr"/>
        </w:types>
        <w:behaviors>
          <w:behavior w:val="content"/>
        </w:behaviors>
        <w:guid w:val="{6D6EC7C5-419B-4F75-B160-BA3E68A196F4}"/>
      </w:docPartPr>
      <w:docPartBody>
        <w:p w:rsidR="008D62EF" w:rsidRDefault="008D62EF" w:rsidP="008D62EF">
          <w:pPr>
            <w:pStyle w:val="782AE47A20704477AD13734D5489226B"/>
          </w:pPr>
          <w:r>
            <w:rPr>
              <w:rStyle w:val="placeholder1Char"/>
              <w:rFonts w:hint="eastAsia"/>
            </w:rPr>
            <w:t>____________</w:t>
          </w:r>
        </w:p>
      </w:docPartBody>
    </w:docPart>
    <w:docPart>
      <w:docPartPr>
        <w:name w:val="B61AA332A67041D181931844ED8AF5AF"/>
        <w:category>
          <w:name w:val="常规"/>
          <w:gallery w:val="placeholder"/>
        </w:category>
        <w:types>
          <w:type w:val="bbPlcHdr"/>
        </w:types>
        <w:behaviors>
          <w:behavior w:val="content"/>
        </w:behaviors>
        <w:guid w:val="{BD4F5ACB-6A71-4752-9025-46927DD90D89}"/>
      </w:docPartPr>
      <w:docPartBody>
        <w:p w:rsidR="008D62EF" w:rsidRDefault="008D62EF" w:rsidP="008D62EF">
          <w:pPr>
            <w:pStyle w:val="B61AA332A67041D181931844ED8AF5AF"/>
          </w:pPr>
          <w:r>
            <w:rPr>
              <w:rStyle w:val="placeholder1Char"/>
              <w:rFonts w:hint="eastAsia"/>
            </w:rPr>
            <w:t>____________</w:t>
          </w:r>
        </w:p>
      </w:docPartBody>
    </w:docPart>
    <w:docPart>
      <w:docPartPr>
        <w:name w:val="BED0BEED30A5424F8B8799A81613CC06"/>
        <w:category>
          <w:name w:val="常规"/>
          <w:gallery w:val="placeholder"/>
        </w:category>
        <w:types>
          <w:type w:val="bbPlcHdr"/>
        </w:types>
        <w:behaviors>
          <w:behavior w:val="content"/>
        </w:behaviors>
        <w:guid w:val="{5405B3D4-BDD8-48BE-9682-155E614F965A}"/>
      </w:docPartPr>
      <w:docPartBody>
        <w:p w:rsidR="008D62EF" w:rsidRDefault="008D62EF" w:rsidP="008D62EF">
          <w:pPr>
            <w:pStyle w:val="BED0BEED30A5424F8B8799A81613CC06"/>
          </w:pPr>
          <w:r>
            <w:rPr>
              <w:rStyle w:val="placeholder1Char"/>
              <w:rFonts w:hint="eastAsia"/>
            </w:rPr>
            <w:t>____________</w:t>
          </w:r>
        </w:p>
      </w:docPartBody>
    </w:docPart>
    <w:docPart>
      <w:docPartPr>
        <w:name w:val="8C5C6F2F01F74551AA194608836D0B30"/>
        <w:category>
          <w:name w:val="常规"/>
          <w:gallery w:val="placeholder"/>
        </w:category>
        <w:types>
          <w:type w:val="bbPlcHdr"/>
        </w:types>
        <w:behaviors>
          <w:behavior w:val="content"/>
        </w:behaviors>
        <w:guid w:val="{C9958D64-3EDF-4682-A918-3D7A47C22481}"/>
      </w:docPartPr>
      <w:docPartBody>
        <w:p w:rsidR="008D62EF" w:rsidRDefault="008D62EF" w:rsidP="008D62EF">
          <w:pPr>
            <w:pStyle w:val="8C5C6F2F01F74551AA194608836D0B30"/>
          </w:pPr>
          <w:r>
            <w:rPr>
              <w:rStyle w:val="placeholder1Char"/>
              <w:rFonts w:hint="eastAsia"/>
            </w:rPr>
            <w:t>____________</w:t>
          </w:r>
        </w:p>
      </w:docPartBody>
    </w:docPart>
    <w:docPart>
      <w:docPartPr>
        <w:name w:val="8B3697B935E34DF280F8D1A0BF9B6CE0"/>
        <w:category>
          <w:name w:val="常规"/>
          <w:gallery w:val="placeholder"/>
        </w:category>
        <w:types>
          <w:type w:val="bbPlcHdr"/>
        </w:types>
        <w:behaviors>
          <w:behavior w:val="content"/>
        </w:behaviors>
        <w:guid w:val="{6600A0F8-363C-40AE-8A51-E83F202B88F2}"/>
      </w:docPartPr>
      <w:docPartBody>
        <w:p w:rsidR="008D62EF" w:rsidRDefault="008D62EF" w:rsidP="008D62EF">
          <w:pPr>
            <w:pStyle w:val="8B3697B935E34DF280F8D1A0BF9B6CE0"/>
          </w:pPr>
          <w:r>
            <w:rPr>
              <w:rStyle w:val="placeholder1Char"/>
              <w:rFonts w:hint="eastAsia"/>
            </w:rPr>
            <w:t>____________</w:t>
          </w:r>
        </w:p>
      </w:docPartBody>
    </w:docPart>
    <w:docPart>
      <w:docPartPr>
        <w:name w:val="688355BA559343F19244BFD132315C1D"/>
        <w:category>
          <w:name w:val="常规"/>
          <w:gallery w:val="placeholder"/>
        </w:category>
        <w:types>
          <w:type w:val="bbPlcHdr"/>
        </w:types>
        <w:behaviors>
          <w:behavior w:val="content"/>
        </w:behaviors>
        <w:guid w:val="{E342FD04-8C7E-48D1-9B3D-E78DAD04229B}"/>
      </w:docPartPr>
      <w:docPartBody>
        <w:p w:rsidR="008D62EF" w:rsidRDefault="008D62EF" w:rsidP="008D62EF">
          <w:pPr>
            <w:pStyle w:val="688355BA559343F19244BFD132315C1D"/>
          </w:pPr>
          <w:r>
            <w:rPr>
              <w:rStyle w:val="placeholder1Char"/>
              <w:rFonts w:hint="eastAsia"/>
            </w:rPr>
            <w:t>____________</w:t>
          </w:r>
        </w:p>
      </w:docPartBody>
    </w:docPart>
    <w:docPart>
      <w:docPartPr>
        <w:name w:val="91E346252EA049FFAAFBDEB9B5CD0195"/>
        <w:category>
          <w:name w:val="常规"/>
          <w:gallery w:val="placeholder"/>
        </w:category>
        <w:types>
          <w:type w:val="bbPlcHdr"/>
        </w:types>
        <w:behaviors>
          <w:behavior w:val="content"/>
        </w:behaviors>
        <w:guid w:val="{92F75542-4711-4FB4-A9B3-57026F1A0F30}"/>
      </w:docPartPr>
      <w:docPartBody>
        <w:p w:rsidR="008D62EF" w:rsidRDefault="008D62EF" w:rsidP="008D62EF">
          <w:pPr>
            <w:pStyle w:val="91E346252EA049FFAAFBDEB9B5CD0195"/>
          </w:pPr>
          <w:r>
            <w:rPr>
              <w:rStyle w:val="placeholder1Char"/>
              <w:rFonts w:hint="eastAsia"/>
            </w:rPr>
            <w:t>____________</w:t>
          </w:r>
        </w:p>
      </w:docPartBody>
    </w:docPart>
    <w:docPart>
      <w:docPartPr>
        <w:name w:val="5D086728A73A4F4B8F64FE5C47007C28"/>
        <w:category>
          <w:name w:val="常规"/>
          <w:gallery w:val="placeholder"/>
        </w:category>
        <w:types>
          <w:type w:val="bbPlcHdr"/>
        </w:types>
        <w:behaviors>
          <w:behavior w:val="content"/>
        </w:behaviors>
        <w:guid w:val="{81C60EF5-4D11-4CB7-87F3-E14AE458520C}"/>
      </w:docPartPr>
      <w:docPartBody>
        <w:p w:rsidR="008D62EF" w:rsidRDefault="008D62EF" w:rsidP="008D62EF">
          <w:pPr>
            <w:pStyle w:val="5D086728A73A4F4B8F64FE5C47007C28"/>
          </w:pPr>
          <w:r>
            <w:rPr>
              <w:rStyle w:val="placeholder1Char"/>
              <w:rFonts w:hint="eastAsia"/>
            </w:rPr>
            <w:t>____________</w:t>
          </w:r>
        </w:p>
      </w:docPartBody>
    </w:docPart>
    <w:docPart>
      <w:docPartPr>
        <w:name w:val="E03B2C9646B94FCAA13DFFBFEC6E7B2C"/>
        <w:category>
          <w:name w:val="常规"/>
          <w:gallery w:val="placeholder"/>
        </w:category>
        <w:types>
          <w:type w:val="bbPlcHdr"/>
        </w:types>
        <w:behaviors>
          <w:behavior w:val="content"/>
        </w:behaviors>
        <w:guid w:val="{F216FCF7-7664-4BE0-B5C1-D44DA257623C}"/>
      </w:docPartPr>
      <w:docPartBody>
        <w:p w:rsidR="008D62EF" w:rsidRDefault="008D62EF" w:rsidP="008D62EF">
          <w:pPr>
            <w:pStyle w:val="E03B2C9646B94FCAA13DFFBFEC6E7B2C"/>
          </w:pPr>
          <w:r>
            <w:rPr>
              <w:rStyle w:val="placeholder1Char"/>
              <w:rFonts w:hint="eastAsia"/>
            </w:rPr>
            <w:t>____________</w:t>
          </w:r>
        </w:p>
      </w:docPartBody>
    </w:docPart>
    <w:docPart>
      <w:docPartPr>
        <w:name w:val="37DDC93B27B54C2EA3F1E8989D2DFDD1"/>
        <w:category>
          <w:name w:val="常规"/>
          <w:gallery w:val="placeholder"/>
        </w:category>
        <w:types>
          <w:type w:val="bbPlcHdr"/>
        </w:types>
        <w:behaviors>
          <w:behavior w:val="content"/>
        </w:behaviors>
        <w:guid w:val="{EB2EBFE2-316F-471D-A92D-0F8CE184920D}"/>
      </w:docPartPr>
      <w:docPartBody>
        <w:p w:rsidR="008D62EF" w:rsidRDefault="008D62EF" w:rsidP="008D62EF">
          <w:pPr>
            <w:pStyle w:val="37DDC93B27B54C2EA3F1E8989D2DFDD1"/>
          </w:pPr>
          <w:r>
            <w:rPr>
              <w:rStyle w:val="placeholder1Char"/>
              <w:rFonts w:hint="eastAsia"/>
            </w:rPr>
            <w:t>____________</w:t>
          </w:r>
        </w:p>
      </w:docPartBody>
    </w:docPart>
    <w:docPart>
      <w:docPartPr>
        <w:name w:val="9B0E4FB6A2034F93A163829A7D34D836"/>
        <w:category>
          <w:name w:val="常规"/>
          <w:gallery w:val="placeholder"/>
        </w:category>
        <w:types>
          <w:type w:val="bbPlcHdr"/>
        </w:types>
        <w:behaviors>
          <w:behavior w:val="content"/>
        </w:behaviors>
        <w:guid w:val="{EDCF4944-C2BB-4371-917D-13001C5F7958}"/>
      </w:docPartPr>
      <w:docPartBody>
        <w:p w:rsidR="008D62EF" w:rsidRDefault="008D62EF" w:rsidP="008D62EF">
          <w:pPr>
            <w:pStyle w:val="9B0E4FB6A2034F93A163829A7D34D836"/>
          </w:pPr>
          <w:r>
            <w:rPr>
              <w:rStyle w:val="placeholder1Char"/>
              <w:rFonts w:hint="eastAsia"/>
            </w:rPr>
            <w:t>____________</w:t>
          </w:r>
        </w:p>
      </w:docPartBody>
    </w:docPart>
    <w:docPart>
      <w:docPartPr>
        <w:name w:val="34AC48F83A504047B6FF17958714DB63"/>
        <w:category>
          <w:name w:val="常规"/>
          <w:gallery w:val="placeholder"/>
        </w:category>
        <w:types>
          <w:type w:val="bbPlcHdr"/>
        </w:types>
        <w:behaviors>
          <w:behavior w:val="content"/>
        </w:behaviors>
        <w:guid w:val="{E6B9923D-58F9-4855-8F48-76820CB8F48C}"/>
      </w:docPartPr>
      <w:docPartBody>
        <w:p w:rsidR="008D62EF" w:rsidRDefault="008D62EF" w:rsidP="008D62EF">
          <w:pPr>
            <w:pStyle w:val="34AC48F83A504047B6FF17958714DB63"/>
          </w:pPr>
          <w:r>
            <w:rPr>
              <w:rStyle w:val="placeholder1Char"/>
              <w:rFonts w:hint="eastAsia"/>
            </w:rPr>
            <w:t>____________</w:t>
          </w:r>
        </w:p>
      </w:docPartBody>
    </w:docPart>
    <w:docPart>
      <w:docPartPr>
        <w:name w:val="6876A1D6BFDE4228817716F05556554D"/>
        <w:category>
          <w:name w:val="常规"/>
          <w:gallery w:val="placeholder"/>
        </w:category>
        <w:types>
          <w:type w:val="bbPlcHdr"/>
        </w:types>
        <w:behaviors>
          <w:behavior w:val="content"/>
        </w:behaviors>
        <w:guid w:val="{5A90219A-AE06-4293-B757-393CDA025597}"/>
      </w:docPartPr>
      <w:docPartBody>
        <w:p w:rsidR="008D62EF" w:rsidRDefault="008D62EF" w:rsidP="008D62EF">
          <w:pPr>
            <w:pStyle w:val="6876A1D6BFDE4228817716F05556554D"/>
          </w:pPr>
          <w:r>
            <w:rPr>
              <w:rStyle w:val="placeholder1Char"/>
              <w:rFonts w:hint="eastAsia"/>
            </w:rPr>
            <w:t>____________</w:t>
          </w:r>
        </w:p>
      </w:docPartBody>
    </w:docPart>
    <w:docPart>
      <w:docPartPr>
        <w:name w:val="F18629265F404CDA8DB17E15E7182BE3"/>
        <w:category>
          <w:name w:val="常规"/>
          <w:gallery w:val="placeholder"/>
        </w:category>
        <w:types>
          <w:type w:val="bbPlcHdr"/>
        </w:types>
        <w:behaviors>
          <w:behavior w:val="content"/>
        </w:behaviors>
        <w:guid w:val="{2A322C1A-1AF9-4DBA-AF81-C307DDA0D61E}"/>
      </w:docPartPr>
      <w:docPartBody>
        <w:p w:rsidR="008D62EF" w:rsidRDefault="008D62EF" w:rsidP="008D62EF">
          <w:pPr>
            <w:pStyle w:val="F18629265F404CDA8DB17E15E7182BE3"/>
          </w:pPr>
          <w:r>
            <w:rPr>
              <w:rStyle w:val="placeholder1Char"/>
              <w:rFonts w:hint="eastAsia"/>
            </w:rPr>
            <w:t>____________</w:t>
          </w:r>
        </w:p>
      </w:docPartBody>
    </w:docPart>
    <w:docPart>
      <w:docPartPr>
        <w:name w:val="74F03EDB4FEC4FBA8E6E798CA8A3F5A1"/>
        <w:category>
          <w:name w:val="常规"/>
          <w:gallery w:val="placeholder"/>
        </w:category>
        <w:types>
          <w:type w:val="bbPlcHdr"/>
        </w:types>
        <w:behaviors>
          <w:behavior w:val="content"/>
        </w:behaviors>
        <w:guid w:val="{946B8FB9-F2B7-4C8E-8051-15B5F104DE83}"/>
      </w:docPartPr>
      <w:docPartBody>
        <w:p w:rsidR="008D62EF" w:rsidRDefault="008D62EF" w:rsidP="008D62EF">
          <w:pPr>
            <w:pStyle w:val="74F03EDB4FEC4FBA8E6E798CA8A3F5A1"/>
          </w:pPr>
          <w:r>
            <w:rPr>
              <w:rStyle w:val="placeholder1Char"/>
              <w:rFonts w:hint="eastAsia"/>
            </w:rPr>
            <w:t>____________</w:t>
          </w:r>
        </w:p>
      </w:docPartBody>
    </w:docPart>
    <w:docPart>
      <w:docPartPr>
        <w:name w:val="0C3BD344A3D543CBBFD02EE4370603D1"/>
        <w:category>
          <w:name w:val="常规"/>
          <w:gallery w:val="placeholder"/>
        </w:category>
        <w:types>
          <w:type w:val="bbPlcHdr"/>
        </w:types>
        <w:behaviors>
          <w:behavior w:val="content"/>
        </w:behaviors>
        <w:guid w:val="{622F2936-E002-4262-8DA5-B5A55ECD8044}"/>
      </w:docPartPr>
      <w:docPartBody>
        <w:p w:rsidR="008D62EF" w:rsidRDefault="008D62EF" w:rsidP="008D62EF">
          <w:pPr>
            <w:pStyle w:val="0C3BD344A3D543CBBFD02EE4370603D1"/>
          </w:pPr>
          <w:r>
            <w:rPr>
              <w:rStyle w:val="placeholder1Char"/>
              <w:rFonts w:hint="eastAsia"/>
            </w:rPr>
            <w:t>____________</w:t>
          </w:r>
        </w:p>
      </w:docPartBody>
    </w:docPart>
    <w:docPart>
      <w:docPartPr>
        <w:name w:val="B63C53E5647E47E29015B0E771FDDB67"/>
        <w:category>
          <w:name w:val="常规"/>
          <w:gallery w:val="placeholder"/>
        </w:category>
        <w:types>
          <w:type w:val="bbPlcHdr"/>
        </w:types>
        <w:behaviors>
          <w:behavior w:val="content"/>
        </w:behaviors>
        <w:guid w:val="{29CE78E4-F7EB-4894-9599-CAB6B3AE25DE}"/>
      </w:docPartPr>
      <w:docPartBody>
        <w:p w:rsidR="008D62EF" w:rsidRDefault="008D62EF" w:rsidP="008D62EF">
          <w:pPr>
            <w:pStyle w:val="B63C53E5647E47E29015B0E771FDDB67"/>
          </w:pPr>
          <w:r>
            <w:rPr>
              <w:rStyle w:val="placeholder1Char"/>
              <w:rFonts w:hint="eastAsia"/>
            </w:rPr>
            <w:t>____________</w:t>
          </w:r>
        </w:p>
      </w:docPartBody>
    </w:docPart>
    <w:docPart>
      <w:docPartPr>
        <w:name w:val="23DA57C7E33C47ED9BD90AF4F964328F"/>
        <w:category>
          <w:name w:val="常规"/>
          <w:gallery w:val="placeholder"/>
        </w:category>
        <w:types>
          <w:type w:val="bbPlcHdr"/>
        </w:types>
        <w:behaviors>
          <w:behavior w:val="content"/>
        </w:behaviors>
        <w:guid w:val="{DB850980-BAFD-4729-BAE9-F1F4386AE51A}"/>
      </w:docPartPr>
      <w:docPartBody>
        <w:p w:rsidR="008D62EF" w:rsidRDefault="008D62EF" w:rsidP="008D62EF">
          <w:pPr>
            <w:pStyle w:val="23DA57C7E33C47ED9BD90AF4F964328F"/>
          </w:pPr>
          <w:r>
            <w:rPr>
              <w:rStyle w:val="placeholder1Char"/>
              <w:rFonts w:hint="eastAsia"/>
            </w:rPr>
            <w:t>____________</w:t>
          </w:r>
        </w:p>
      </w:docPartBody>
    </w:docPart>
    <w:docPart>
      <w:docPartPr>
        <w:name w:val="99655458F620430F8C47E3C9C551CAF7"/>
        <w:category>
          <w:name w:val="常规"/>
          <w:gallery w:val="placeholder"/>
        </w:category>
        <w:types>
          <w:type w:val="bbPlcHdr"/>
        </w:types>
        <w:behaviors>
          <w:behavior w:val="content"/>
        </w:behaviors>
        <w:guid w:val="{10D0A561-DE78-4CF3-B9CD-E52A3EB84BED}"/>
      </w:docPartPr>
      <w:docPartBody>
        <w:p w:rsidR="008D62EF" w:rsidRDefault="008D62EF" w:rsidP="008D62EF">
          <w:pPr>
            <w:pStyle w:val="99655458F620430F8C47E3C9C551CAF7"/>
          </w:pPr>
          <w:r>
            <w:rPr>
              <w:rStyle w:val="placeholder1Char"/>
              <w:rFonts w:hint="eastAsia"/>
            </w:rPr>
            <w:t>____________</w:t>
          </w:r>
        </w:p>
      </w:docPartBody>
    </w:docPart>
    <w:docPart>
      <w:docPartPr>
        <w:name w:val="B4DDC13E0B0B47729D17A39F085F8553"/>
        <w:category>
          <w:name w:val="常规"/>
          <w:gallery w:val="placeholder"/>
        </w:category>
        <w:types>
          <w:type w:val="bbPlcHdr"/>
        </w:types>
        <w:behaviors>
          <w:behavior w:val="content"/>
        </w:behaviors>
        <w:guid w:val="{313E17DE-0CA2-4AC6-8DEA-9031F313DB10}"/>
      </w:docPartPr>
      <w:docPartBody>
        <w:p w:rsidR="008D62EF" w:rsidRDefault="008D62EF" w:rsidP="008D62EF">
          <w:pPr>
            <w:pStyle w:val="B4DDC13E0B0B47729D17A39F085F8553"/>
          </w:pPr>
          <w:r>
            <w:rPr>
              <w:rStyle w:val="placeholder1Char"/>
              <w:rFonts w:hint="eastAsia"/>
            </w:rPr>
            <w:t>____________</w:t>
          </w:r>
        </w:p>
      </w:docPartBody>
    </w:docPart>
    <w:docPart>
      <w:docPartPr>
        <w:name w:val="897CA8D0D7AA4E20A45A6351D2CBC8D3"/>
        <w:category>
          <w:name w:val="常规"/>
          <w:gallery w:val="placeholder"/>
        </w:category>
        <w:types>
          <w:type w:val="bbPlcHdr"/>
        </w:types>
        <w:behaviors>
          <w:behavior w:val="content"/>
        </w:behaviors>
        <w:guid w:val="{77C8DFA7-4C9D-467B-92E4-D6429022CAE1}"/>
      </w:docPartPr>
      <w:docPartBody>
        <w:p w:rsidR="008D62EF" w:rsidRDefault="008D62EF" w:rsidP="008D62EF">
          <w:pPr>
            <w:pStyle w:val="897CA8D0D7AA4E20A45A6351D2CBC8D3"/>
          </w:pPr>
          <w:r>
            <w:rPr>
              <w:rStyle w:val="placeholder1Char"/>
              <w:rFonts w:hint="eastAsia"/>
            </w:rPr>
            <w:t>____________</w:t>
          </w:r>
        </w:p>
      </w:docPartBody>
    </w:docPart>
    <w:docPart>
      <w:docPartPr>
        <w:name w:val="E7AB24EC341D473EBDC9154A376B032A"/>
        <w:category>
          <w:name w:val="常规"/>
          <w:gallery w:val="placeholder"/>
        </w:category>
        <w:types>
          <w:type w:val="bbPlcHdr"/>
        </w:types>
        <w:behaviors>
          <w:behavior w:val="content"/>
        </w:behaviors>
        <w:guid w:val="{EF0B0391-F4BD-44D0-B462-A64E786B47A3}"/>
      </w:docPartPr>
      <w:docPartBody>
        <w:p w:rsidR="008D62EF" w:rsidRDefault="008D62EF" w:rsidP="008D62EF">
          <w:pPr>
            <w:pStyle w:val="E7AB24EC341D473EBDC9154A376B032A"/>
          </w:pPr>
          <w:r>
            <w:rPr>
              <w:rStyle w:val="placeholder1Char"/>
              <w:rFonts w:hint="eastAsia"/>
            </w:rPr>
            <w:t>____________</w:t>
          </w:r>
        </w:p>
      </w:docPartBody>
    </w:docPart>
    <w:docPart>
      <w:docPartPr>
        <w:name w:val="88022DB407644BF7A5AF8ACBE60B8655"/>
        <w:category>
          <w:name w:val="常规"/>
          <w:gallery w:val="placeholder"/>
        </w:category>
        <w:types>
          <w:type w:val="bbPlcHdr"/>
        </w:types>
        <w:behaviors>
          <w:behavior w:val="content"/>
        </w:behaviors>
        <w:guid w:val="{65F13C68-27C6-4697-98E0-9E12338D3C54}"/>
      </w:docPartPr>
      <w:docPartBody>
        <w:p w:rsidR="008D62EF" w:rsidRDefault="008D62EF" w:rsidP="008D62EF">
          <w:pPr>
            <w:pStyle w:val="88022DB407644BF7A5AF8ACBE60B8655"/>
          </w:pPr>
          <w:r>
            <w:rPr>
              <w:rStyle w:val="placeholder1Char"/>
              <w:rFonts w:hint="eastAsia"/>
            </w:rPr>
            <w:t>____________</w:t>
          </w:r>
        </w:p>
      </w:docPartBody>
    </w:docPart>
    <w:docPart>
      <w:docPartPr>
        <w:name w:val="C486746640E2465E862D3536DD910CEF"/>
        <w:category>
          <w:name w:val="常规"/>
          <w:gallery w:val="placeholder"/>
        </w:category>
        <w:types>
          <w:type w:val="bbPlcHdr"/>
        </w:types>
        <w:behaviors>
          <w:behavior w:val="content"/>
        </w:behaviors>
        <w:guid w:val="{8484F20A-DD23-4D6A-A632-6854A9A36B9F}"/>
      </w:docPartPr>
      <w:docPartBody>
        <w:p w:rsidR="008D62EF" w:rsidRDefault="008D62EF" w:rsidP="008D62EF">
          <w:pPr>
            <w:pStyle w:val="C486746640E2465E862D3536DD910CEF"/>
          </w:pPr>
          <w:r>
            <w:rPr>
              <w:rStyle w:val="placeholder1Char"/>
              <w:rFonts w:hint="eastAsia"/>
            </w:rPr>
            <w:t>____________</w:t>
          </w:r>
        </w:p>
      </w:docPartBody>
    </w:docPart>
    <w:docPart>
      <w:docPartPr>
        <w:name w:val="95411FD82AAB4E6593890B04077CB082"/>
        <w:category>
          <w:name w:val="常规"/>
          <w:gallery w:val="placeholder"/>
        </w:category>
        <w:types>
          <w:type w:val="bbPlcHdr"/>
        </w:types>
        <w:behaviors>
          <w:behavior w:val="content"/>
        </w:behaviors>
        <w:guid w:val="{24803F37-D58F-4176-85E3-5CE2CFD4D38D}"/>
      </w:docPartPr>
      <w:docPartBody>
        <w:p w:rsidR="008D62EF" w:rsidRDefault="008D62EF" w:rsidP="008D62EF">
          <w:pPr>
            <w:pStyle w:val="95411FD82AAB4E6593890B04077CB082"/>
          </w:pPr>
          <w:r>
            <w:rPr>
              <w:rStyle w:val="placeholder1Char"/>
              <w:rFonts w:hint="eastAsia"/>
            </w:rPr>
            <w:t>____________</w:t>
          </w:r>
        </w:p>
      </w:docPartBody>
    </w:docPart>
    <w:docPart>
      <w:docPartPr>
        <w:name w:val="56698A07539644D8A59DA08957325297"/>
        <w:category>
          <w:name w:val="常规"/>
          <w:gallery w:val="placeholder"/>
        </w:category>
        <w:types>
          <w:type w:val="bbPlcHdr"/>
        </w:types>
        <w:behaviors>
          <w:behavior w:val="content"/>
        </w:behaviors>
        <w:guid w:val="{27231F8E-4FC8-45C3-8ED2-515472A2F3BF}"/>
      </w:docPartPr>
      <w:docPartBody>
        <w:p w:rsidR="008D62EF" w:rsidRDefault="008D62EF" w:rsidP="008D62EF">
          <w:pPr>
            <w:pStyle w:val="56698A07539644D8A59DA08957325297"/>
          </w:pPr>
          <w:r>
            <w:rPr>
              <w:rStyle w:val="placeholder1Char"/>
              <w:rFonts w:hint="eastAsia"/>
            </w:rPr>
            <w:t>____________</w:t>
          </w:r>
        </w:p>
      </w:docPartBody>
    </w:docPart>
    <w:docPart>
      <w:docPartPr>
        <w:name w:val="C2AED19870644721A23DF0E882117C2D"/>
        <w:category>
          <w:name w:val="常规"/>
          <w:gallery w:val="placeholder"/>
        </w:category>
        <w:types>
          <w:type w:val="bbPlcHdr"/>
        </w:types>
        <w:behaviors>
          <w:behavior w:val="content"/>
        </w:behaviors>
        <w:guid w:val="{74236620-D9F7-4BAF-8967-06DB486A8825}"/>
      </w:docPartPr>
      <w:docPartBody>
        <w:p w:rsidR="008D62EF" w:rsidRDefault="008D62EF" w:rsidP="008D62EF">
          <w:pPr>
            <w:pStyle w:val="C2AED19870644721A23DF0E882117C2D"/>
          </w:pPr>
          <w:r>
            <w:rPr>
              <w:rStyle w:val="placeholder1Char"/>
              <w:rFonts w:hint="eastAsia"/>
            </w:rPr>
            <w:t>____________</w:t>
          </w:r>
        </w:p>
      </w:docPartBody>
    </w:docPart>
    <w:docPart>
      <w:docPartPr>
        <w:name w:val="655EF0F127134D64AD79A321DB1B7B3E"/>
        <w:category>
          <w:name w:val="常规"/>
          <w:gallery w:val="placeholder"/>
        </w:category>
        <w:types>
          <w:type w:val="bbPlcHdr"/>
        </w:types>
        <w:behaviors>
          <w:behavior w:val="content"/>
        </w:behaviors>
        <w:guid w:val="{416D4B84-D7B6-447D-A61A-5FCB209E62F3}"/>
      </w:docPartPr>
      <w:docPartBody>
        <w:p w:rsidR="008D62EF" w:rsidRDefault="008D62EF" w:rsidP="008D62EF">
          <w:pPr>
            <w:pStyle w:val="655EF0F127134D64AD79A321DB1B7B3E"/>
          </w:pPr>
          <w:r>
            <w:rPr>
              <w:rStyle w:val="placeholder1Char"/>
              <w:rFonts w:hint="eastAsia"/>
            </w:rPr>
            <w:t>____________</w:t>
          </w:r>
        </w:p>
      </w:docPartBody>
    </w:docPart>
    <w:docPart>
      <w:docPartPr>
        <w:name w:val="C37851F809134D47882F14DC2A7D49DD"/>
        <w:category>
          <w:name w:val="常规"/>
          <w:gallery w:val="placeholder"/>
        </w:category>
        <w:types>
          <w:type w:val="bbPlcHdr"/>
        </w:types>
        <w:behaviors>
          <w:behavior w:val="content"/>
        </w:behaviors>
        <w:guid w:val="{F7F1D9EE-6AE1-4820-B2D2-17DD8474ECD5}"/>
      </w:docPartPr>
      <w:docPartBody>
        <w:p w:rsidR="008D62EF" w:rsidRDefault="008D62EF" w:rsidP="008D62EF">
          <w:pPr>
            <w:pStyle w:val="C37851F809134D47882F14DC2A7D49DD"/>
          </w:pPr>
          <w:r>
            <w:rPr>
              <w:rStyle w:val="placeholder1Char"/>
              <w:rFonts w:hint="eastAsia"/>
            </w:rPr>
            <w:t>____________</w:t>
          </w:r>
        </w:p>
      </w:docPartBody>
    </w:docPart>
    <w:docPart>
      <w:docPartPr>
        <w:name w:val="C2A74462F1B2400EA54B01F6A03F5DF9"/>
        <w:category>
          <w:name w:val="常规"/>
          <w:gallery w:val="placeholder"/>
        </w:category>
        <w:types>
          <w:type w:val="bbPlcHdr"/>
        </w:types>
        <w:behaviors>
          <w:behavior w:val="content"/>
        </w:behaviors>
        <w:guid w:val="{99ED3955-8B1E-4863-942E-6F31216DFCB8}"/>
      </w:docPartPr>
      <w:docPartBody>
        <w:p w:rsidR="008D62EF" w:rsidRDefault="008D62EF" w:rsidP="008D62EF">
          <w:pPr>
            <w:pStyle w:val="C2A74462F1B2400EA54B01F6A03F5DF9"/>
          </w:pPr>
          <w:r>
            <w:rPr>
              <w:rStyle w:val="placeholder1Char"/>
              <w:rFonts w:hint="eastAsia"/>
            </w:rPr>
            <w:t>____________</w:t>
          </w:r>
        </w:p>
      </w:docPartBody>
    </w:docPart>
    <w:docPart>
      <w:docPartPr>
        <w:name w:val="BE945AB824A140BC8D29DFC9E3065543"/>
        <w:category>
          <w:name w:val="常规"/>
          <w:gallery w:val="placeholder"/>
        </w:category>
        <w:types>
          <w:type w:val="bbPlcHdr"/>
        </w:types>
        <w:behaviors>
          <w:behavior w:val="content"/>
        </w:behaviors>
        <w:guid w:val="{0CAD5C3A-E9FB-4CA8-A1FB-79844D41D3B2}"/>
      </w:docPartPr>
      <w:docPartBody>
        <w:p w:rsidR="008D62EF" w:rsidRDefault="008D62EF" w:rsidP="008D62EF">
          <w:pPr>
            <w:pStyle w:val="BE945AB824A140BC8D29DFC9E3065543"/>
          </w:pPr>
          <w:r>
            <w:rPr>
              <w:rStyle w:val="placeholder1Char"/>
              <w:rFonts w:hint="eastAsia"/>
            </w:rPr>
            <w:t>____________</w:t>
          </w:r>
        </w:p>
      </w:docPartBody>
    </w:docPart>
    <w:docPart>
      <w:docPartPr>
        <w:name w:val="A047F3CBDECA42318B42380879C10BD4"/>
        <w:category>
          <w:name w:val="常规"/>
          <w:gallery w:val="placeholder"/>
        </w:category>
        <w:types>
          <w:type w:val="bbPlcHdr"/>
        </w:types>
        <w:behaviors>
          <w:behavior w:val="content"/>
        </w:behaviors>
        <w:guid w:val="{0B7DE379-36A0-44EF-B1A6-8FCEC6225C73}"/>
      </w:docPartPr>
      <w:docPartBody>
        <w:p w:rsidR="008D62EF" w:rsidRDefault="008D62EF" w:rsidP="008D62EF">
          <w:pPr>
            <w:pStyle w:val="A047F3CBDECA42318B42380879C10BD4"/>
          </w:pPr>
          <w:r>
            <w:rPr>
              <w:rStyle w:val="placeholder1Char"/>
              <w:rFonts w:hint="eastAsia"/>
            </w:rPr>
            <w:t>____________</w:t>
          </w:r>
        </w:p>
      </w:docPartBody>
    </w:docPart>
    <w:docPart>
      <w:docPartPr>
        <w:name w:val="770F4902A56641C38C0080426534407C"/>
        <w:category>
          <w:name w:val="常规"/>
          <w:gallery w:val="placeholder"/>
        </w:category>
        <w:types>
          <w:type w:val="bbPlcHdr"/>
        </w:types>
        <w:behaviors>
          <w:behavior w:val="content"/>
        </w:behaviors>
        <w:guid w:val="{86FA0A08-55B0-4043-A7AF-2C36BB39EF74}"/>
      </w:docPartPr>
      <w:docPartBody>
        <w:p w:rsidR="008D62EF" w:rsidRDefault="008D62EF" w:rsidP="008D62EF">
          <w:pPr>
            <w:pStyle w:val="770F4902A56641C38C0080426534407C"/>
          </w:pPr>
          <w:r>
            <w:rPr>
              <w:rStyle w:val="placeholder1Char"/>
              <w:rFonts w:hint="eastAsia"/>
            </w:rPr>
            <w:t>____________</w:t>
          </w:r>
        </w:p>
      </w:docPartBody>
    </w:docPart>
    <w:docPart>
      <w:docPartPr>
        <w:name w:val="3D5A5646473C45ADAFBC447A46661895"/>
        <w:category>
          <w:name w:val="常规"/>
          <w:gallery w:val="placeholder"/>
        </w:category>
        <w:types>
          <w:type w:val="bbPlcHdr"/>
        </w:types>
        <w:behaviors>
          <w:behavior w:val="content"/>
        </w:behaviors>
        <w:guid w:val="{605D4885-C66A-4718-8877-55210601AFFA}"/>
      </w:docPartPr>
      <w:docPartBody>
        <w:p w:rsidR="008D62EF" w:rsidRDefault="008D62EF" w:rsidP="008D62EF">
          <w:pPr>
            <w:pStyle w:val="3D5A5646473C45ADAFBC447A46661895"/>
          </w:pPr>
          <w:r>
            <w:rPr>
              <w:rStyle w:val="placeholder1Char"/>
              <w:rFonts w:hint="eastAsia"/>
            </w:rPr>
            <w:t>____________</w:t>
          </w:r>
        </w:p>
      </w:docPartBody>
    </w:docPart>
    <w:docPart>
      <w:docPartPr>
        <w:name w:val="07544C16B78145E38004BC0B308CB8D8"/>
        <w:category>
          <w:name w:val="常规"/>
          <w:gallery w:val="placeholder"/>
        </w:category>
        <w:types>
          <w:type w:val="bbPlcHdr"/>
        </w:types>
        <w:behaviors>
          <w:behavior w:val="content"/>
        </w:behaviors>
        <w:guid w:val="{FBC7326F-4D44-4B1C-BEDA-A868375C01C5}"/>
      </w:docPartPr>
      <w:docPartBody>
        <w:p w:rsidR="008D62EF" w:rsidRDefault="008D62EF" w:rsidP="008D62EF">
          <w:pPr>
            <w:pStyle w:val="07544C16B78145E38004BC0B308CB8D8"/>
          </w:pPr>
          <w:r>
            <w:rPr>
              <w:rStyle w:val="placeholder1Char"/>
              <w:rFonts w:hint="eastAsia"/>
            </w:rPr>
            <w:t>____________</w:t>
          </w:r>
        </w:p>
      </w:docPartBody>
    </w:docPart>
    <w:docPart>
      <w:docPartPr>
        <w:name w:val="E046CDA056054B74AE84BBAC257B1A98"/>
        <w:category>
          <w:name w:val="常规"/>
          <w:gallery w:val="placeholder"/>
        </w:category>
        <w:types>
          <w:type w:val="bbPlcHdr"/>
        </w:types>
        <w:behaviors>
          <w:behavior w:val="content"/>
        </w:behaviors>
        <w:guid w:val="{A3AE9B90-10CB-4A94-AF5A-89CAEB5304CB}"/>
      </w:docPartPr>
      <w:docPartBody>
        <w:p w:rsidR="008D62EF" w:rsidRDefault="008D62EF" w:rsidP="008D62EF">
          <w:pPr>
            <w:pStyle w:val="E046CDA056054B74AE84BBAC257B1A98"/>
          </w:pPr>
          <w:r>
            <w:rPr>
              <w:rStyle w:val="placeholder1Char"/>
              <w:rFonts w:hint="eastAsia"/>
            </w:rPr>
            <w:t>____________</w:t>
          </w:r>
        </w:p>
      </w:docPartBody>
    </w:docPart>
    <w:docPart>
      <w:docPartPr>
        <w:name w:val="AA44A30EA977432E9D4B4BA5E1E88720"/>
        <w:category>
          <w:name w:val="常规"/>
          <w:gallery w:val="placeholder"/>
        </w:category>
        <w:types>
          <w:type w:val="bbPlcHdr"/>
        </w:types>
        <w:behaviors>
          <w:behavior w:val="content"/>
        </w:behaviors>
        <w:guid w:val="{9A91AADE-18C8-4240-A42D-5433E99373EF}"/>
      </w:docPartPr>
      <w:docPartBody>
        <w:p w:rsidR="008D62EF" w:rsidRDefault="008D62EF" w:rsidP="008D62EF">
          <w:pPr>
            <w:pStyle w:val="AA44A30EA977432E9D4B4BA5E1E88720"/>
          </w:pPr>
          <w:r>
            <w:rPr>
              <w:rStyle w:val="placeholder1Char"/>
              <w:rFonts w:hint="eastAsia"/>
            </w:rPr>
            <w:t>____________</w:t>
          </w:r>
        </w:p>
      </w:docPartBody>
    </w:docPart>
    <w:docPart>
      <w:docPartPr>
        <w:name w:val="675CC3D0F28F4B05ABB77BF00C24A226"/>
        <w:category>
          <w:name w:val="常规"/>
          <w:gallery w:val="placeholder"/>
        </w:category>
        <w:types>
          <w:type w:val="bbPlcHdr"/>
        </w:types>
        <w:behaviors>
          <w:behavior w:val="content"/>
        </w:behaviors>
        <w:guid w:val="{EBAF8A34-7283-4064-AC3A-EEEE0D8DE4BC}"/>
      </w:docPartPr>
      <w:docPartBody>
        <w:p w:rsidR="008D62EF" w:rsidRDefault="008D62EF" w:rsidP="008D62EF">
          <w:pPr>
            <w:pStyle w:val="675CC3D0F28F4B05ABB77BF00C24A226"/>
          </w:pPr>
          <w:r>
            <w:rPr>
              <w:rStyle w:val="placeholder1Char"/>
              <w:rFonts w:hint="eastAsia"/>
            </w:rPr>
            <w:t>____________</w:t>
          </w:r>
        </w:p>
      </w:docPartBody>
    </w:docPart>
    <w:docPart>
      <w:docPartPr>
        <w:name w:val="979AF88BCADE4A71AED580727CF72FE9"/>
        <w:category>
          <w:name w:val="常规"/>
          <w:gallery w:val="placeholder"/>
        </w:category>
        <w:types>
          <w:type w:val="bbPlcHdr"/>
        </w:types>
        <w:behaviors>
          <w:behavior w:val="content"/>
        </w:behaviors>
        <w:guid w:val="{118C9DBD-C6B0-4A18-A55D-89860F90BDDB}"/>
      </w:docPartPr>
      <w:docPartBody>
        <w:p w:rsidR="008D62EF" w:rsidRDefault="008D62EF" w:rsidP="008D62EF">
          <w:pPr>
            <w:pStyle w:val="979AF88BCADE4A71AED580727CF72FE9"/>
          </w:pPr>
          <w:r>
            <w:rPr>
              <w:rStyle w:val="placeholder1Char"/>
              <w:rFonts w:hint="eastAsia"/>
            </w:rPr>
            <w:t>____________</w:t>
          </w:r>
        </w:p>
      </w:docPartBody>
    </w:docPart>
    <w:docPart>
      <w:docPartPr>
        <w:name w:val="C85782FBC6AC4BED9EE440223F7292D9"/>
        <w:category>
          <w:name w:val="常规"/>
          <w:gallery w:val="placeholder"/>
        </w:category>
        <w:types>
          <w:type w:val="bbPlcHdr"/>
        </w:types>
        <w:behaviors>
          <w:behavior w:val="content"/>
        </w:behaviors>
        <w:guid w:val="{70CEB8D2-3F81-48E9-93D6-6B0DCDFE7875}"/>
      </w:docPartPr>
      <w:docPartBody>
        <w:p w:rsidR="008D62EF" w:rsidRDefault="008D62EF" w:rsidP="008D62EF">
          <w:pPr>
            <w:pStyle w:val="C85782FBC6AC4BED9EE440223F7292D9"/>
          </w:pPr>
          <w:r>
            <w:rPr>
              <w:rStyle w:val="placeholder1Char"/>
              <w:rFonts w:hint="eastAsia"/>
            </w:rPr>
            <w:t>____________</w:t>
          </w:r>
        </w:p>
      </w:docPartBody>
    </w:docPart>
    <w:docPart>
      <w:docPartPr>
        <w:name w:val="A8CF83BE3A0B4DCB85AD2C6ABDCE03AF"/>
        <w:category>
          <w:name w:val="常规"/>
          <w:gallery w:val="placeholder"/>
        </w:category>
        <w:types>
          <w:type w:val="bbPlcHdr"/>
        </w:types>
        <w:behaviors>
          <w:behavior w:val="content"/>
        </w:behaviors>
        <w:guid w:val="{C6C0E7E1-E257-4ABC-9C3A-B2EDFCB2190D}"/>
      </w:docPartPr>
      <w:docPartBody>
        <w:p w:rsidR="008D62EF" w:rsidRDefault="008D62EF" w:rsidP="008D62EF">
          <w:pPr>
            <w:pStyle w:val="A8CF83BE3A0B4DCB85AD2C6ABDCE03AF"/>
          </w:pPr>
          <w:r>
            <w:rPr>
              <w:rStyle w:val="placeholder1Char"/>
              <w:rFonts w:hint="eastAsia"/>
            </w:rPr>
            <w:t>____________</w:t>
          </w:r>
        </w:p>
      </w:docPartBody>
    </w:docPart>
    <w:docPart>
      <w:docPartPr>
        <w:name w:val="8C1CE36BAB9D4C96BA197315DF5ECDAC"/>
        <w:category>
          <w:name w:val="常规"/>
          <w:gallery w:val="placeholder"/>
        </w:category>
        <w:types>
          <w:type w:val="bbPlcHdr"/>
        </w:types>
        <w:behaviors>
          <w:behavior w:val="content"/>
        </w:behaviors>
        <w:guid w:val="{C8A9BB77-B761-4AB2-B1B0-8249B49303A9}"/>
      </w:docPartPr>
      <w:docPartBody>
        <w:p w:rsidR="008D62EF" w:rsidRDefault="008D62EF" w:rsidP="008D62EF">
          <w:pPr>
            <w:pStyle w:val="8C1CE36BAB9D4C96BA197315DF5ECDAC"/>
          </w:pPr>
          <w:r>
            <w:rPr>
              <w:rStyle w:val="placeholder1Char"/>
              <w:rFonts w:hint="eastAsia"/>
            </w:rPr>
            <w:t>____________</w:t>
          </w:r>
        </w:p>
      </w:docPartBody>
    </w:docPart>
    <w:docPart>
      <w:docPartPr>
        <w:name w:val="7467B7F28F0F4F839D67EB41D6A83A98"/>
        <w:category>
          <w:name w:val="常规"/>
          <w:gallery w:val="placeholder"/>
        </w:category>
        <w:types>
          <w:type w:val="bbPlcHdr"/>
        </w:types>
        <w:behaviors>
          <w:behavior w:val="content"/>
        </w:behaviors>
        <w:guid w:val="{561A6016-6331-4395-BB37-D7236EF1CF24}"/>
      </w:docPartPr>
      <w:docPartBody>
        <w:p w:rsidR="008D62EF" w:rsidRDefault="008D62EF" w:rsidP="008D62EF">
          <w:pPr>
            <w:pStyle w:val="7467B7F28F0F4F839D67EB41D6A83A98"/>
          </w:pPr>
          <w:r>
            <w:rPr>
              <w:rStyle w:val="placeholder1Char"/>
              <w:rFonts w:hint="eastAsia"/>
            </w:rPr>
            <w:t>____________</w:t>
          </w:r>
        </w:p>
      </w:docPartBody>
    </w:docPart>
    <w:docPart>
      <w:docPartPr>
        <w:name w:val="A584E7F63F3A4BCD9D0ACFE625BE1F28"/>
        <w:category>
          <w:name w:val="常规"/>
          <w:gallery w:val="placeholder"/>
        </w:category>
        <w:types>
          <w:type w:val="bbPlcHdr"/>
        </w:types>
        <w:behaviors>
          <w:behavior w:val="content"/>
        </w:behaviors>
        <w:guid w:val="{B8E59DE2-D0A5-4FD2-8EA0-679D2767450F}"/>
      </w:docPartPr>
      <w:docPartBody>
        <w:p w:rsidR="008D62EF" w:rsidRDefault="008D62EF" w:rsidP="008D62EF">
          <w:pPr>
            <w:pStyle w:val="A584E7F63F3A4BCD9D0ACFE625BE1F28"/>
          </w:pPr>
          <w:r>
            <w:rPr>
              <w:rStyle w:val="placeholder1Char"/>
              <w:rFonts w:hint="eastAsia"/>
            </w:rPr>
            <w:t>____________</w:t>
          </w:r>
        </w:p>
      </w:docPartBody>
    </w:docPart>
    <w:docPart>
      <w:docPartPr>
        <w:name w:val="FB15729B101C40A0AF8BE1A2A02BFBDB"/>
        <w:category>
          <w:name w:val="常规"/>
          <w:gallery w:val="placeholder"/>
        </w:category>
        <w:types>
          <w:type w:val="bbPlcHdr"/>
        </w:types>
        <w:behaviors>
          <w:behavior w:val="content"/>
        </w:behaviors>
        <w:guid w:val="{FBC42021-D767-48CF-8783-0DA8F04B9ADE}"/>
      </w:docPartPr>
      <w:docPartBody>
        <w:p w:rsidR="008D62EF" w:rsidRDefault="008D62EF" w:rsidP="008D62EF">
          <w:pPr>
            <w:pStyle w:val="FB15729B101C40A0AF8BE1A2A02BFBDB"/>
          </w:pPr>
          <w:r>
            <w:rPr>
              <w:rStyle w:val="placeholder1Char"/>
              <w:rFonts w:hint="eastAsia"/>
            </w:rPr>
            <w:t>____________</w:t>
          </w:r>
        </w:p>
      </w:docPartBody>
    </w:docPart>
    <w:docPart>
      <w:docPartPr>
        <w:name w:val="6171E354BD2247EFBB2ED94C6BDDCEDD"/>
        <w:category>
          <w:name w:val="常规"/>
          <w:gallery w:val="placeholder"/>
        </w:category>
        <w:types>
          <w:type w:val="bbPlcHdr"/>
        </w:types>
        <w:behaviors>
          <w:behavior w:val="content"/>
        </w:behaviors>
        <w:guid w:val="{D5F2A808-7E4D-494D-9B35-2C1E11527709}"/>
      </w:docPartPr>
      <w:docPartBody>
        <w:p w:rsidR="008D62EF" w:rsidRDefault="008D62EF" w:rsidP="008D62EF">
          <w:pPr>
            <w:pStyle w:val="6171E354BD2247EFBB2ED94C6BDDCEDD"/>
          </w:pPr>
          <w:r>
            <w:rPr>
              <w:rStyle w:val="placeholder1Char"/>
              <w:rFonts w:hint="eastAsia"/>
            </w:rPr>
            <w:t>____________</w:t>
          </w:r>
        </w:p>
      </w:docPartBody>
    </w:docPart>
    <w:docPart>
      <w:docPartPr>
        <w:name w:val="90927953EC7A49B5AD96834B523E304C"/>
        <w:category>
          <w:name w:val="常规"/>
          <w:gallery w:val="placeholder"/>
        </w:category>
        <w:types>
          <w:type w:val="bbPlcHdr"/>
        </w:types>
        <w:behaviors>
          <w:behavior w:val="content"/>
        </w:behaviors>
        <w:guid w:val="{D0F33699-6475-4400-A1DC-340AF5888FB4}"/>
      </w:docPartPr>
      <w:docPartBody>
        <w:p w:rsidR="008D62EF" w:rsidRDefault="008D62EF" w:rsidP="008D62EF">
          <w:pPr>
            <w:pStyle w:val="90927953EC7A49B5AD96834B523E304C"/>
          </w:pPr>
          <w:r>
            <w:rPr>
              <w:rStyle w:val="placeholder1Char"/>
              <w:rFonts w:hint="eastAsia"/>
            </w:rPr>
            <w:t>____________</w:t>
          </w:r>
        </w:p>
      </w:docPartBody>
    </w:docPart>
    <w:docPart>
      <w:docPartPr>
        <w:name w:val="1A72F6EE9C4C41CFBDB81117C8FA6F13"/>
        <w:category>
          <w:name w:val="常规"/>
          <w:gallery w:val="placeholder"/>
        </w:category>
        <w:types>
          <w:type w:val="bbPlcHdr"/>
        </w:types>
        <w:behaviors>
          <w:behavior w:val="content"/>
        </w:behaviors>
        <w:guid w:val="{2D4F7791-13E0-4716-96D8-00D161BB7A0C}"/>
      </w:docPartPr>
      <w:docPartBody>
        <w:p w:rsidR="008D62EF" w:rsidRDefault="008D62EF" w:rsidP="008D62EF">
          <w:pPr>
            <w:pStyle w:val="1A72F6EE9C4C41CFBDB81117C8FA6F13"/>
          </w:pPr>
          <w:r>
            <w:rPr>
              <w:rStyle w:val="placeholder1Char"/>
              <w:rFonts w:hint="eastAsia"/>
            </w:rPr>
            <w:t>____________</w:t>
          </w:r>
        </w:p>
      </w:docPartBody>
    </w:docPart>
    <w:docPart>
      <w:docPartPr>
        <w:name w:val="2232651F381D49318A11F2B8070C501E"/>
        <w:category>
          <w:name w:val="常规"/>
          <w:gallery w:val="placeholder"/>
        </w:category>
        <w:types>
          <w:type w:val="bbPlcHdr"/>
        </w:types>
        <w:behaviors>
          <w:behavior w:val="content"/>
        </w:behaviors>
        <w:guid w:val="{0A22B219-CDE0-444E-804C-49B523B94AB0}"/>
      </w:docPartPr>
      <w:docPartBody>
        <w:p w:rsidR="008D62EF" w:rsidRDefault="008D62EF" w:rsidP="008D62EF">
          <w:pPr>
            <w:pStyle w:val="2232651F381D49318A11F2B8070C501E"/>
          </w:pPr>
          <w:r>
            <w:rPr>
              <w:rStyle w:val="placeholder1Char"/>
              <w:rFonts w:hint="eastAsia"/>
            </w:rPr>
            <w:t>____________</w:t>
          </w:r>
        </w:p>
      </w:docPartBody>
    </w:docPart>
    <w:docPart>
      <w:docPartPr>
        <w:name w:val="80656127E1084B5D899D0AC659E94B01"/>
        <w:category>
          <w:name w:val="常规"/>
          <w:gallery w:val="placeholder"/>
        </w:category>
        <w:types>
          <w:type w:val="bbPlcHdr"/>
        </w:types>
        <w:behaviors>
          <w:behavior w:val="content"/>
        </w:behaviors>
        <w:guid w:val="{A40BA1C7-25F2-4CC2-A1F7-B02E7A4EAD59}"/>
      </w:docPartPr>
      <w:docPartBody>
        <w:p w:rsidR="008D62EF" w:rsidRDefault="008D62EF" w:rsidP="008D62EF">
          <w:pPr>
            <w:pStyle w:val="80656127E1084B5D899D0AC659E94B01"/>
          </w:pPr>
          <w:r>
            <w:rPr>
              <w:rStyle w:val="placeholder1Char"/>
              <w:rFonts w:hint="eastAsia"/>
            </w:rPr>
            <w:t>____________</w:t>
          </w:r>
        </w:p>
      </w:docPartBody>
    </w:docPart>
    <w:docPart>
      <w:docPartPr>
        <w:name w:val="3E129E882ACA40B9BF93A79881F49B4C"/>
        <w:category>
          <w:name w:val="常规"/>
          <w:gallery w:val="placeholder"/>
        </w:category>
        <w:types>
          <w:type w:val="bbPlcHdr"/>
        </w:types>
        <w:behaviors>
          <w:behavior w:val="content"/>
        </w:behaviors>
        <w:guid w:val="{2F2C04DF-CA48-44FC-A84D-930CD8FE760B}"/>
      </w:docPartPr>
      <w:docPartBody>
        <w:p w:rsidR="008D62EF" w:rsidRDefault="008D62EF" w:rsidP="008D62EF">
          <w:pPr>
            <w:pStyle w:val="3E129E882ACA40B9BF93A79881F49B4C"/>
          </w:pPr>
          <w:r>
            <w:rPr>
              <w:rStyle w:val="placeholder1Char"/>
              <w:rFonts w:hint="eastAsia"/>
            </w:rPr>
            <w:t>____________</w:t>
          </w:r>
        </w:p>
      </w:docPartBody>
    </w:docPart>
    <w:docPart>
      <w:docPartPr>
        <w:name w:val="FE8EE6447923417BA20C530656DF1B48"/>
        <w:category>
          <w:name w:val="常规"/>
          <w:gallery w:val="placeholder"/>
        </w:category>
        <w:types>
          <w:type w:val="bbPlcHdr"/>
        </w:types>
        <w:behaviors>
          <w:behavior w:val="content"/>
        </w:behaviors>
        <w:guid w:val="{3AAF9C22-D339-4592-B001-8708BDB4E3B7}"/>
      </w:docPartPr>
      <w:docPartBody>
        <w:p w:rsidR="008D62EF" w:rsidRDefault="008D62EF" w:rsidP="008D62EF">
          <w:pPr>
            <w:pStyle w:val="FE8EE6447923417BA20C530656DF1B48"/>
          </w:pPr>
          <w:r>
            <w:rPr>
              <w:rStyle w:val="placeholder1Char"/>
              <w:rFonts w:hint="eastAsia"/>
            </w:rPr>
            <w:t>____________</w:t>
          </w:r>
        </w:p>
      </w:docPartBody>
    </w:docPart>
    <w:docPart>
      <w:docPartPr>
        <w:name w:val="885DD31FA6BF40C79129DABBBB42449D"/>
        <w:category>
          <w:name w:val="常规"/>
          <w:gallery w:val="placeholder"/>
        </w:category>
        <w:types>
          <w:type w:val="bbPlcHdr"/>
        </w:types>
        <w:behaviors>
          <w:behavior w:val="content"/>
        </w:behaviors>
        <w:guid w:val="{271CA5C1-F9FD-4FFA-98D2-44F9D92BDDA0}"/>
      </w:docPartPr>
      <w:docPartBody>
        <w:p w:rsidR="008D62EF" w:rsidRDefault="008D62EF" w:rsidP="008D62EF">
          <w:pPr>
            <w:pStyle w:val="885DD31FA6BF40C79129DABBBB42449D"/>
          </w:pPr>
          <w:r>
            <w:rPr>
              <w:rStyle w:val="placeholder1Char"/>
              <w:rFonts w:hint="eastAsia"/>
            </w:rPr>
            <w:t>____________</w:t>
          </w:r>
        </w:p>
      </w:docPartBody>
    </w:docPart>
    <w:docPart>
      <w:docPartPr>
        <w:name w:val="565229A9DD78423C8CC97EFE3D812EC8"/>
        <w:category>
          <w:name w:val="常规"/>
          <w:gallery w:val="placeholder"/>
        </w:category>
        <w:types>
          <w:type w:val="bbPlcHdr"/>
        </w:types>
        <w:behaviors>
          <w:behavior w:val="content"/>
        </w:behaviors>
        <w:guid w:val="{FB955A5F-D105-4D7E-8255-94767FC0766E}"/>
      </w:docPartPr>
      <w:docPartBody>
        <w:p w:rsidR="008D62EF" w:rsidRDefault="008D62EF" w:rsidP="008D62EF">
          <w:pPr>
            <w:pStyle w:val="565229A9DD78423C8CC97EFE3D812EC8"/>
          </w:pPr>
          <w:r>
            <w:rPr>
              <w:rStyle w:val="placeholder1Char"/>
              <w:rFonts w:hint="eastAsia"/>
            </w:rPr>
            <w:t>____________</w:t>
          </w:r>
        </w:p>
      </w:docPartBody>
    </w:docPart>
    <w:docPart>
      <w:docPartPr>
        <w:name w:val="69190964A99B4BBFBA19589F72E2BC55"/>
        <w:category>
          <w:name w:val="常规"/>
          <w:gallery w:val="placeholder"/>
        </w:category>
        <w:types>
          <w:type w:val="bbPlcHdr"/>
        </w:types>
        <w:behaviors>
          <w:behavior w:val="content"/>
        </w:behaviors>
        <w:guid w:val="{A6C09839-AF08-4526-A1B6-0532A39FB2E3}"/>
      </w:docPartPr>
      <w:docPartBody>
        <w:p w:rsidR="008D62EF" w:rsidRDefault="008D62EF" w:rsidP="008D62EF">
          <w:pPr>
            <w:pStyle w:val="69190964A99B4BBFBA19589F72E2BC55"/>
          </w:pPr>
          <w:r>
            <w:rPr>
              <w:rStyle w:val="placeholder1Char"/>
              <w:rFonts w:hint="eastAsia"/>
            </w:rPr>
            <w:t>____________</w:t>
          </w:r>
        </w:p>
      </w:docPartBody>
    </w:docPart>
    <w:docPart>
      <w:docPartPr>
        <w:name w:val="61F74385BAAA41DD8FD0860510EAD7D5"/>
        <w:category>
          <w:name w:val="常规"/>
          <w:gallery w:val="placeholder"/>
        </w:category>
        <w:types>
          <w:type w:val="bbPlcHdr"/>
        </w:types>
        <w:behaviors>
          <w:behavior w:val="content"/>
        </w:behaviors>
        <w:guid w:val="{A17E733B-5448-41FA-BA61-DB0A7BC7D580}"/>
      </w:docPartPr>
      <w:docPartBody>
        <w:p w:rsidR="008D62EF" w:rsidRDefault="008D62EF" w:rsidP="008D62EF">
          <w:pPr>
            <w:pStyle w:val="61F74385BAAA41DD8FD0860510EAD7D5"/>
          </w:pPr>
          <w:r>
            <w:rPr>
              <w:rStyle w:val="placeholder1Char"/>
              <w:rFonts w:hint="eastAsia"/>
            </w:rPr>
            <w:t>____________</w:t>
          </w:r>
        </w:p>
      </w:docPartBody>
    </w:docPart>
    <w:docPart>
      <w:docPartPr>
        <w:name w:val="44E63EC7157144E7B1DAAF6185284308"/>
        <w:category>
          <w:name w:val="常规"/>
          <w:gallery w:val="placeholder"/>
        </w:category>
        <w:types>
          <w:type w:val="bbPlcHdr"/>
        </w:types>
        <w:behaviors>
          <w:behavior w:val="content"/>
        </w:behaviors>
        <w:guid w:val="{D8D44CC0-E5C2-48DA-9D7B-441B9E69C0FD}"/>
      </w:docPartPr>
      <w:docPartBody>
        <w:p w:rsidR="008D62EF" w:rsidRDefault="008D62EF" w:rsidP="008D62EF">
          <w:pPr>
            <w:pStyle w:val="44E63EC7157144E7B1DAAF6185284308"/>
          </w:pPr>
          <w:r>
            <w:rPr>
              <w:rStyle w:val="placeholder1Char"/>
              <w:rFonts w:hint="eastAsia"/>
            </w:rPr>
            <w:t>____________</w:t>
          </w:r>
        </w:p>
      </w:docPartBody>
    </w:docPart>
    <w:docPart>
      <w:docPartPr>
        <w:name w:val="1FB2EA7500D842298720D05C9B41F6FB"/>
        <w:category>
          <w:name w:val="常规"/>
          <w:gallery w:val="placeholder"/>
        </w:category>
        <w:types>
          <w:type w:val="bbPlcHdr"/>
        </w:types>
        <w:behaviors>
          <w:behavior w:val="content"/>
        </w:behaviors>
        <w:guid w:val="{1F88CDFA-0D9D-4FB7-A1FC-6105B147A3EA}"/>
      </w:docPartPr>
      <w:docPartBody>
        <w:p w:rsidR="008D62EF" w:rsidRDefault="008D62EF" w:rsidP="008D62EF">
          <w:pPr>
            <w:pStyle w:val="1FB2EA7500D842298720D05C9B41F6FB"/>
          </w:pPr>
          <w:r>
            <w:rPr>
              <w:rStyle w:val="placeholder1Char"/>
              <w:rFonts w:hint="eastAsia"/>
            </w:rPr>
            <w:t>____________</w:t>
          </w:r>
        </w:p>
      </w:docPartBody>
    </w:docPart>
    <w:docPart>
      <w:docPartPr>
        <w:name w:val="D28041024DDC4C80A6EADC4F48C3AC2C"/>
        <w:category>
          <w:name w:val="常规"/>
          <w:gallery w:val="placeholder"/>
        </w:category>
        <w:types>
          <w:type w:val="bbPlcHdr"/>
        </w:types>
        <w:behaviors>
          <w:behavior w:val="content"/>
        </w:behaviors>
        <w:guid w:val="{F666B9EA-D293-48BC-9B4C-5847B32BF3DE}"/>
      </w:docPartPr>
      <w:docPartBody>
        <w:p w:rsidR="008D62EF" w:rsidRDefault="008D62EF" w:rsidP="008D62EF">
          <w:pPr>
            <w:pStyle w:val="D28041024DDC4C80A6EADC4F48C3AC2C"/>
          </w:pPr>
          <w:r>
            <w:rPr>
              <w:rStyle w:val="placeholder1Char"/>
              <w:rFonts w:hint="eastAsia"/>
            </w:rPr>
            <w:t>____________</w:t>
          </w:r>
        </w:p>
      </w:docPartBody>
    </w:docPart>
    <w:docPart>
      <w:docPartPr>
        <w:name w:val="36A3F74FEF8F467F88022C7D3EAEB3A1"/>
        <w:category>
          <w:name w:val="常规"/>
          <w:gallery w:val="placeholder"/>
        </w:category>
        <w:types>
          <w:type w:val="bbPlcHdr"/>
        </w:types>
        <w:behaviors>
          <w:behavior w:val="content"/>
        </w:behaviors>
        <w:guid w:val="{A73081F1-DD82-44C2-9510-6DB84C0323CA}"/>
      </w:docPartPr>
      <w:docPartBody>
        <w:p w:rsidR="008D62EF" w:rsidRDefault="008D62EF" w:rsidP="008D62EF">
          <w:pPr>
            <w:pStyle w:val="36A3F74FEF8F467F88022C7D3EAEB3A1"/>
          </w:pPr>
          <w:r>
            <w:rPr>
              <w:rStyle w:val="placeholder1Char"/>
              <w:rFonts w:hint="eastAsia"/>
            </w:rPr>
            <w:t>____________</w:t>
          </w:r>
        </w:p>
      </w:docPartBody>
    </w:docPart>
    <w:docPart>
      <w:docPartPr>
        <w:name w:val="6FCEC7F0A49F4DBB8FCCD911E7E3AD02"/>
        <w:category>
          <w:name w:val="常规"/>
          <w:gallery w:val="placeholder"/>
        </w:category>
        <w:types>
          <w:type w:val="bbPlcHdr"/>
        </w:types>
        <w:behaviors>
          <w:behavior w:val="content"/>
        </w:behaviors>
        <w:guid w:val="{8F97D357-9502-4BD6-9578-8569B39A1A28}"/>
      </w:docPartPr>
      <w:docPartBody>
        <w:p w:rsidR="008D62EF" w:rsidRDefault="008D62EF" w:rsidP="008D62EF">
          <w:pPr>
            <w:pStyle w:val="6FCEC7F0A49F4DBB8FCCD911E7E3AD02"/>
          </w:pPr>
          <w:r>
            <w:rPr>
              <w:rStyle w:val="placeholder1Char"/>
              <w:rFonts w:hint="eastAsia"/>
            </w:rPr>
            <w:t>____________</w:t>
          </w:r>
        </w:p>
      </w:docPartBody>
    </w:docPart>
    <w:docPart>
      <w:docPartPr>
        <w:name w:val="3CC8CA7C9BAC4E3A95F06D3715657E66"/>
        <w:category>
          <w:name w:val="常规"/>
          <w:gallery w:val="placeholder"/>
        </w:category>
        <w:types>
          <w:type w:val="bbPlcHdr"/>
        </w:types>
        <w:behaviors>
          <w:behavior w:val="content"/>
        </w:behaviors>
        <w:guid w:val="{FFF3FB5A-1770-4BEA-B8D2-6DA12C55A521}"/>
      </w:docPartPr>
      <w:docPartBody>
        <w:p w:rsidR="008D62EF" w:rsidRDefault="008D62EF" w:rsidP="008D62EF">
          <w:pPr>
            <w:pStyle w:val="3CC8CA7C9BAC4E3A95F06D3715657E66"/>
          </w:pPr>
          <w:r>
            <w:rPr>
              <w:rStyle w:val="placeholder1Char"/>
              <w:rFonts w:hint="eastAsia"/>
            </w:rPr>
            <w:t>____________</w:t>
          </w:r>
        </w:p>
      </w:docPartBody>
    </w:docPart>
    <w:docPart>
      <w:docPartPr>
        <w:name w:val="76402C95D8C341D0A11A5A474A67C208"/>
        <w:category>
          <w:name w:val="常规"/>
          <w:gallery w:val="placeholder"/>
        </w:category>
        <w:types>
          <w:type w:val="bbPlcHdr"/>
        </w:types>
        <w:behaviors>
          <w:behavior w:val="content"/>
        </w:behaviors>
        <w:guid w:val="{561D0A11-F306-474F-8346-889EE4075557}"/>
      </w:docPartPr>
      <w:docPartBody>
        <w:p w:rsidR="008D62EF" w:rsidRDefault="008D62EF" w:rsidP="008D62EF">
          <w:pPr>
            <w:pStyle w:val="76402C95D8C341D0A11A5A474A67C208"/>
          </w:pPr>
          <w:r>
            <w:rPr>
              <w:rStyle w:val="placeholder1Char"/>
              <w:rFonts w:hint="eastAsia"/>
            </w:rPr>
            <w:t>____________</w:t>
          </w:r>
        </w:p>
      </w:docPartBody>
    </w:docPart>
    <w:docPart>
      <w:docPartPr>
        <w:name w:val="945ECEA05DE243EBA66E2E03C9DB55C9"/>
        <w:category>
          <w:name w:val="常规"/>
          <w:gallery w:val="placeholder"/>
        </w:category>
        <w:types>
          <w:type w:val="bbPlcHdr"/>
        </w:types>
        <w:behaviors>
          <w:behavior w:val="content"/>
        </w:behaviors>
        <w:guid w:val="{514EA19F-0404-46A4-9A41-527F40F2764C}"/>
      </w:docPartPr>
      <w:docPartBody>
        <w:p w:rsidR="008D62EF" w:rsidRDefault="008D62EF" w:rsidP="008D62EF">
          <w:pPr>
            <w:pStyle w:val="945ECEA05DE243EBA66E2E03C9DB55C9"/>
          </w:pPr>
          <w:r>
            <w:rPr>
              <w:rStyle w:val="placeholder1Char"/>
              <w:rFonts w:hint="eastAsia"/>
            </w:rPr>
            <w:t>____________</w:t>
          </w:r>
        </w:p>
      </w:docPartBody>
    </w:docPart>
    <w:docPart>
      <w:docPartPr>
        <w:name w:val="A9DD9EE44FC6491785888B6FB778A7F2"/>
        <w:category>
          <w:name w:val="常规"/>
          <w:gallery w:val="placeholder"/>
        </w:category>
        <w:types>
          <w:type w:val="bbPlcHdr"/>
        </w:types>
        <w:behaviors>
          <w:behavior w:val="content"/>
        </w:behaviors>
        <w:guid w:val="{E6A6E5FF-66F3-4B5F-ACC1-7E85318955B8}"/>
      </w:docPartPr>
      <w:docPartBody>
        <w:p w:rsidR="008D62EF" w:rsidRDefault="008D62EF" w:rsidP="008D62EF">
          <w:pPr>
            <w:pStyle w:val="A9DD9EE44FC6491785888B6FB778A7F2"/>
          </w:pPr>
          <w:r>
            <w:rPr>
              <w:rStyle w:val="placeholder1Char"/>
              <w:rFonts w:hint="eastAsia"/>
            </w:rPr>
            <w:t>____________</w:t>
          </w:r>
        </w:p>
      </w:docPartBody>
    </w:docPart>
    <w:docPart>
      <w:docPartPr>
        <w:name w:val="22A2E9AA7119427C8A73C83EA8055E89"/>
        <w:category>
          <w:name w:val="常规"/>
          <w:gallery w:val="placeholder"/>
        </w:category>
        <w:types>
          <w:type w:val="bbPlcHdr"/>
        </w:types>
        <w:behaviors>
          <w:behavior w:val="content"/>
        </w:behaviors>
        <w:guid w:val="{D8368883-20ED-40BE-8D9B-58DB49650045}"/>
      </w:docPartPr>
      <w:docPartBody>
        <w:p w:rsidR="008D62EF" w:rsidRDefault="008D62EF" w:rsidP="008D62EF">
          <w:pPr>
            <w:pStyle w:val="22A2E9AA7119427C8A73C83EA8055E89"/>
          </w:pPr>
          <w:r>
            <w:rPr>
              <w:rStyle w:val="placeholder1Char"/>
              <w:rFonts w:hint="eastAsia"/>
            </w:rPr>
            <w:t>____________</w:t>
          </w:r>
        </w:p>
      </w:docPartBody>
    </w:docPart>
    <w:docPart>
      <w:docPartPr>
        <w:name w:val="485A49F25EBA488892702CA3B475EBE4"/>
        <w:category>
          <w:name w:val="常规"/>
          <w:gallery w:val="placeholder"/>
        </w:category>
        <w:types>
          <w:type w:val="bbPlcHdr"/>
        </w:types>
        <w:behaviors>
          <w:behavior w:val="content"/>
        </w:behaviors>
        <w:guid w:val="{4F76A714-8134-4DCF-A835-E9A22D64A084}"/>
      </w:docPartPr>
      <w:docPartBody>
        <w:p w:rsidR="008D62EF" w:rsidRDefault="008D62EF" w:rsidP="008D62EF">
          <w:pPr>
            <w:pStyle w:val="485A49F25EBA488892702CA3B475EBE4"/>
          </w:pPr>
          <w:r>
            <w:rPr>
              <w:rStyle w:val="placeholder1Char"/>
              <w:rFonts w:hint="eastAsia"/>
            </w:rPr>
            <w:t>____________</w:t>
          </w:r>
        </w:p>
      </w:docPartBody>
    </w:docPart>
    <w:docPart>
      <w:docPartPr>
        <w:name w:val="B4112CF1AEF7413CA16A6CBE02F4CCFF"/>
        <w:category>
          <w:name w:val="常规"/>
          <w:gallery w:val="placeholder"/>
        </w:category>
        <w:types>
          <w:type w:val="bbPlcHdr"/>
        </w:types>
        <w:behaviors>
          <w:behavior w:val="content"/>
        </w:behaviors>
        <w:guid w:val="{73B1C955-8063-4FEA-8316-4F708FDC733B}"/>
      </w:docPartPr>
      <w:docPartBody>
        <w:p w:rsidR="008D62EF" w:rsidRDefault="008D62EF" w:rsidP="008D62EF">
          <w:pPr>
            <w:pStyle w:val="B4112CF1AEF7413CA16A6CBE02F4CCFF"/>
          </w:pPr>
          <w:r>
            <w:rPr>
              <w:rStyle w:val="placeholder1Char"/>
              <w:rFonts w:hint="eastAsia"/>
            </w:rPr>
            <w:t>____________</w:t>
          </w:r>
        </w:p>
      </w:docPartBody>
    </w:docPart>
    <w:docPart>
      <w:docPartPr>
        <w:name w:val="E2CEAA50E4744D6FAF524336F6A1507E"/>
        <w:category>
          <w:name w:val="常规"/>
          <w:gallery w:val="placeholder"/>
        </w:category>
        <w:types>
          <w:type w:val="bbPlcHdr"/>
        </w:types>
        <w:behaviors>
          <w:behavior w:val="content"/>
        </w:behaviors>
        <w:guid w:val="{253811FD-8477-45E4-A309-B704195F756A}"/>
      </w:docPartPr>
      <w:docPartBody>
        <w:p w:rsidR="008D62EF" w:rsidRDefault="008D62EF" w:rsidP="008D62EF">
          <w:pPr>
            <w:pStyle w:val="E2CEAA50E4744D6FAF524336F6A1507E"/>
          </w:pPr>
          <w:r>
            <w:rPr>
              <w:rStyle w:val="placeholder1Char"/>
              <w:rFonts w:hint="eastAsia"/>
            </w:rPr>
            <w:t>____________</w:t>
          </w:r>
        </w:p>
      </w:docPartBody>
    </w:docPart>
    <w:docPart>
      <w:docPartPr>
        <w:name w:val="563DE3A38DFD453DA3D3C7E72AC122EB"/>
        <w:category>
          <w:name w:val="常规"/>
          <w:gallery w:val="placeholder"/>
        </w:category>
        <w:types>
          <w:type w:val="bbPlcHdr"/>
        </w:types>
        <w:behaviors>
          <w:behavior w:val="content"/>
        </w:behaviors>
        <w:guid w:val="{0C727419-EF01-427F-8E71-FE86B441785B}"/>
      </w:docPartPr>
      <w:docPartBody>
        <w:p w:rsidR="008D62EF" w:rsidRDefault="008D62EF" w:rsidP="008D62EF">
          <w:pPr>
            <w:pStyle w:val="563DE3A38DFD453DA3D3C7E72AC122EB"/>
          </w:pPr>
          <w:r>
            <w:rPr>
              <w:rStyle w:val="placeholder1Char"/>
              <w:rFonts w:hint="eastAsia"/>
            </w:rPr>
            <w:t>____________</w:t>
          </w:r>
        </w:p>
      </w:docPartBody>
    </w:docPart>
    <w:docPart>
      <w:docPartPr>
        <w:name w:val="B85F999C8EB346E48B059E553515D0F4"/>
        <w:category>
          <w:name w:val="常规"/>
          <w:gallery w:val="placeholder"/>
        </w:category>
        <w:types>
          <w:type w:val="bbPlcHdr"/>
        </w:types>
        <w:behaviors>
          <w:behavior w:val="content"/>
        </w:behaviors>
        <w:guid w:val="{196558F8-BAA2-4401-848E-B78CA07C2CA3}"/>
      </w:docPartPr>
      <w:docPartBody>
        <w:p w:rsidR="008D62EF" w:rsidRDefault="008D62EF" w:rsidP="008D62EF">
          <w:pPr>
            <w:pStyle w:val="B85F999C8EB346E48B059E553515D0F4"/>
          </w:pPr>
          <w:r>
            <w:rPr>
              <w:rStyle w:val="placeholder1Char"/>
              <w:rFonts w:hint="eastAsia"/>
            </w:rPr>
            <w:t>____________</w:t>
          </w:r>
        </w:p>
      </w:docPartBody>
    </w:docPart>
    <w:docPart>
      <w:docPartPr>
        <w:name w:val="71CEAF5B3886439D87C9755B5EDF8B93"/>
        <w:category>
          <w:name w:val="常规"/>
          <w:gallery w:val="placeholder"/>
        </w:category>
        <w:types>
          <w:type w:val="bbPlcHdr"/>
        </w:types>
        <w:behaviors>
          <w:behavior w:val="content"/>
        </w:behaviors>
        <w:guid w:val="{DC642E29-642B-4598-B492-065C88CC130F}"/>
      </w:docPartPr>
      <w:docPartBody>
        <w:p w:rsidR="008D62EF" w:rsidRDefault="008D62EF" w:rsidP="008D62EF">
          <w:pPr>
            <w:pStyle w:val="71CEAF5B3886439D87C9755B5EDF8B93"/>
          </w:pPr>
          <w:r>
            <w:rPr>
              <w:rStyle w:val="placeholder1Char"/>
              <w:rFonts w:hint="eastAsia"/>
            </w:rPr>
            <w:t>____________</w:t>
          </w:r>
        </w:p>
      </w:docPartBody>
    </w:docPart>
    <w:docPart>
      <w:docPartPr>
        <w:name w:val="3908B356A88D4C7D8C6C284F58159BE2"/>
        <w:category>
          <w:name w:val="常规"/>
          <w:gallery w:val="placeholder"/>
        </w:category>
        <w:types>
          <w:type w:val="bbPlcHdr"/>
        </w:types>
        <w:behaviors>
          <w:behavior w:val="content"/>
        </w:behaviors>
        <w:guid w:val="{2C5143E1-5CD4-4190-A0DF-52DA3CCF96B8}"/>
      </w:docPartPr>
      <w:docPartBody>
        <w:p w:rsidR="008D62EF" w:rsidRDefault="008D62EF" w:rsidP="008D62EF">
          <w:pPr>
            <w:pStyle w:val="3908B356A88D4C7D8C6C284F58159BE2"/>
          </w:pPr>
          <w:r>
            <w:rPr>
              <w:rStyle w:val="placeholder1Char"/>
              <w:rFonts w:hint="eastAsia"/>
            </w:rPr>
            <w:t>____________</w:t>
          </w:r>
        </w:p>
      </w:docPartBody>
    </w:docPart>
    <w:docPart>
      <w:docPartPr>
        <w:name w:val="076FF04354714B1D8832DFD56AB93BB2"/>
        <w:category>
          <w:name w:val="常规"/>
          <w:gallery w:val="placeholder"/>
        </w:category>
        <w:types>
          <w:type w:val="bbPlcHdr"/>
        </w:types>
        <w:behaviors>
          <w:behavior w:val="content"/>
        </w:behaviors>
        <w:guid w:val="{AAF3DCD0-39FF-44F0-ABA4-BBDC034FD917}"/>
      </w:docPartPr>
      <w:docPartBody>
        <w:p w:rsidR="008D62EF" w:rsidRDefault="008D62EF" w:rsidP="008D62EF">
          <w:pPr>
            <w:pStyle w:val="076FF04354714B1D8832DFD56AB93BB2"/>
          </w:pPr>
          <w:r>
            <w:rPr>
              <w:rStyle w:val="placeholder1Char"/>
              <w:rFonts w:hint="eastAsia"/>
            </w:rPr>
            <w:t>____________</w:t>
          </w:r>
        </w:p>
      </w:docPartBody>
    </w:docPart>
    <w:docPart>
      <w:docPartPr>
        <w:name w:val="0F9032F8F33E4D56AD7451CD40B95F67"/>
        <w:category>
          <w:name w:val="常规"/>
          <w:gallery w:val="placeholder"/>
        </w:category>
        <w:types>
          <w:type w:val="bbPlcHdr"/>
        </w:types>
        <w:behaviors>
          <w:behavior w:val="content"/>
        </w:behaviors>
        <w:guid w:val="{EE71E96F-DDB5-431D-B79B-249BAFFD25A8}"/>
      </w:docPartPr>
      <w:docPartBody>
        <w:p w:rsidR="008D62EF" w:rsidRDefault="008D62EF" w:rsidP="008D62EF">
          <w:pPr>
            <w:pStyle w:val="0F9032F8F33E4D56AD7451CD40B95F67"/>
          </w:pPr>
          <w:r>
            <w:rPr>
              <w:rStyle w:val="placeholder1Char"/>
              <w:rFonts w:hint="eastAsia"/>
            </w:rPr>
            <w:t>____________</w:t>
          </w:r>
        </w:p>
      </w:docPartBody>
    </w:docPart>
    <w:docPart>
      <w:docPartPr>
        <w:name w:val="2B42C91FB3E440BCAF3B95377C88FDBD"/>
        <w:category>
          <w:name w:val="常规"/>
          <w:gallery w:val="placeholder"/>
        </w:category>
        <w:types>
          <w:type w:val="bbPlcHdr"/>
        </w:types>
        <w:behaviors>
          <w:behavior w:val="content"/>
        </w:behaviors>
        <w:guid w:val="{FF2D2D8C-9FFD-4C0A-9CEA-7AE33BC38B02}"/>
      </w:docPartPr>
      <w:docPartBody>
        <w:p w:rsidR="008D62EF" w:rsidRDefault="008D62EF" w:rsidP="008D62EF">
          <w:pPr>
            <w:pStyle w:val="2B42C91FB3E440BCAF3B95377C88FDBD"/>
          </w:pPr>
          <w:r>
            <w:rPr>
              <w:rStyle w:val="placeholder1Char"/>
              <w:rFonts w:hint="eastAsia"/>
            </w:rPr>
            <w:t>____________</w:t>
          </w:r>
        </w:p>
      </w:docPartBody>
    </w:docPart>
    <w:docPart>
      <w:docPartPr>
        <w:name w:val="C00165B6E4FA431FBFECAD00241E48A0"/>
        <w:category>
          <w:name w:val="常规"/>
          <w:gallery w:val="placeholder"/>
        </w:category>
        <w:types>
          <w:type w:val="bbPlcHdr"/>
        </w:types>
        <w:behaviors>
          <w:behavior w:val="content"/>
        </w:behaviors>
        <w:guid w:val="{A7021627-1316-4693-99CF-3356272EBA6C}"/>
      </w:docPartPr>
      <w:docPartBody>
        <w:p w:rsidR="008D62EF" w:rsidRDefault="008D62EF" w:rsidP="008D62EF">
          <w:pPr>
            <w:pStyle w:val="C00165B6E4FA431FBFECAD00241E48A0"/>
          </w:pPr>
          <w:r>
            <w:rPr>
              <w:rStyle w:val="placeholder1Char"/>
              <w:rFonts w:hint="eastAsia"/>
            </w:rPr>
            <w:t>____________</w:t>
          </w:r>
        </w:p>
      </w:docPartBody>
    </w:docPart>
    <w:docPart>
      <w:docPartPr>
        <w:name w:val="727DE8CEB477451E8D1A94759F7106EB"/>
        <w:category>
          <w:name w:val="常规"/>
          <w:gallery w:val="placeholder"/>
        </w:category>
        <w:types>
          <w:type w:val="bbPlcHdr"/>
        </w:types>
        <w:behaviors>
          <w:behavior w:val="content"/>
        </w:behaviors>
        <w:guid w:val="{0CAB9699-3A87-4D21-97BB-295E493F99C5}"/>
      </w:docPartPr>
      <w:docPartBody>
        <w:p w:rsidR="008D62EF" w:rsidRDefault="008D62EF" w:rsidP="008D62EF">
          <w:pPr>
            <w:pStyle w:val="727DE8CEB477451E8D1A94759F7106EB"/>
          </w:pPr>
          <w:r>
            <w:rPr>
              <w:rStyle w:val="placeholder1Char"/>
              <w:rFonts w:hint="eastAsia"/>
            </w:rPr>
            <w:t>____________</w:t>
          </w:r>
        </w:p>
      </w:docPartBody>
    </w:docPart>
    <w:docPart>
      <w:docPartPr>
        <w:name w:val="7E6DE812B4FD4B28BF254F6E59F29E12"/>
        <w:category>
          <w:name w:val="常规"/>
          <w:gallery w:val="placeholder"/>
        </w:category>
        <w:types>
          <w:type w:val="bbPlcHdr"/>
        </w:types>
        <w:behaviors>
          <w:behavior w:val="content"/>
        </w:behaviors>
        <w:guid w:val="{BE78D02D-F756-4007-93E5-B1826B49D2FA}"/>
      </w:docPartPr>
      <w:docPartBody>
        <w:p w:rsidR="008D62EF" w:rsidRDefault="008D62EF" w:rsidP="008D62EF">
          <w:pPr>
            <w:pStyle w:val="7E6DE812B4FD4B28BF254F6E59F29E12"/>
          </w:pPr>
          <w:r>
            <w:rPr>
              <w:rStyle w:val="placeholder1Char"/>
              <w:rFonts w:hint="eastAsia"/>
            </w:rPr>
            <w:t>____________</w:t>
          </w:r>
        </w:p>
      </w:docPartBody>
    </w:docPart>
    <w:docPart>
      <w:docPartPr>
        <w:name w:val="427C94040F8B4E0F8D422E28FCFD3432"/>
        <w:category>
          <w:name w:val="常规"/>
          <w:gallery w:val="placeholder"/>
        </w:category>
        <w:types>
          <w:type w:val="bbPlcHdr"/>
        </w:types>
        <w:behaviors>
          <w:behavior w:val="content"/>
        </w:behaviors>
        <w:guid w:val="{84C51E37-1838-4377-856D-7F3EA333A391}"/>
      </w:docPartPr>
      <w:docPartBody>
        <w:p w:rsidR="008D62EF" w:rsidRDefault="008D62EF" w:rsidP="008D62EF">
          <w:pPr>
            <w:pStyle w:val="427C94040F8B4E0F8D422E28FCFD3432"/>
          </w:pPr>
          <w:r>
            <w:rPr>
              <w:rStyle w:val="placeholder1Char"/>
              <w:rFonts w:hint="eastAsia"/>
            </w:rPr>
            <w:t>____________</w:t>
          </w:r>
        </w:p>
      </w:docPartBody>
    </w:docPart>
    <w:docPart>
      <w:docPartPr>
        <w:name w:val="1A921EB8F3304AC1B457CCBDE059E5EF"/>
        <w:category>
          <w:name w:val="常规"/>
          <w:gallery w:val="placeholder"/>
        </w:category>
        <w:types>
          <w:type w:val="bbPlcHdr"/>
        </w:types>
        <w:behaviors>
          <w:behavior w:val="content"/>
        </w:behaviors>
        <w:guid w:val="{1C8EFA80-430B-4637-BA0C-B71AAD335165}"/>
      </w:docPartPr>
      <w:docPartBody>
        <w:p w:rsidR="008D62EF" w:rsidRDefault="008D62EF" w:rsidP="008D62EF">
          <w:pPr>
            <w:pStyle w:val="1A921EB8F3304AC1B457CCBDE059E5EF"/>
          </w:pPr>
          <w:r>
            <w:rPr>
              <w:rStyle w:val="placeholder1Char"/>
              <w:rFonts w:hint="eastAsia"/>
            </w:rPr>
            <w:t>____________</w:t>
          </w:r>
        </w:p>
      </w:docPartBody>
    </w:docPart>
    <w:docPart>
      <w:docPartPr>
        <w:name w:val="FE87DDB0CB7C494E8E0612C8AC5E0B0C"/>
        <w:category>
          <w:name w:val="常规"/>
          <w:gallery w:val="placeholder"/>
        </w:category>
        <w:types>
          <w:type w:val="bbPlcHdr"/>
        </w:types>
        <w:behaviors>
          <w:behavior w:val="content"/>
        </w:behaviors>
        <w:guid w:val="{22B23BFA-7D99-4BE2-B7A0-216A99A03FA3}"/>
      </w:docPartPr>
      <w:docPartBody>
        <w:p w:rsidR="008D62EF" w:rsidRDefault="008D62EF" w:rsidP="008D62EF">
          <w:pPr>
            <w:pStyle w:val="FE87DDB0CB7C494E8E0612C8AC5E0B0C"/>
          </w:pPr>
          <w:r>
            <w:rPr>
              <w:rStyle w:val="placeholder1Char"/>
              <w:rFonts w:hint="eastAsia"/>
            </w:rPr>
            <w:t>____________</w:t>
          </w:r>
        </w:p>
      </w:docPartBody>
    </w:docPart>
    <w:docPart>
      <w:docPartPr>
        <w:name w:val="60A0AF0079AD4A07888EAC33153D353A"/>
        <w:category>
          <w:name w:val="常规"/>
          <w:gallery w:val="placeholder"/>
        </w:category>
        <w:types>
          <w:type w:val="bbPlcHdr"/>
        </w:types>
        <w:behaviors>
          <w:behavior w:val="content"/>
        </w:behaviors>
        <w:guid w:val="{9730841B-A1B0-4965-A547-46A4479CE10D}"/>
      </w:docPartPr>
      <w:docPartBody>
        <w:p w:rsidR="008D62EF" w:rsidRDefault="008D62EF" w:rsidP="008D62EF">
          <w:pPr>
            <w:pStyle w:val="60A0AF0079AD4A07888EAC33153D353A"/>
          </w:pPr>
          <w:r>
            <w:rPr>
              <w:rStyle w:val="placeholder1Char"/>
              <w:rFonts w:hint="eastAsia"/>
            </w:rPr>
            <w:t>____________</w:t>
          </w:r>
        </w:p>
      </w:docPartBody>
    </w:docPart>
    <w:docPart>
      <w:docPartPr>
        <w:name w:val="27546B1871CC4689B89D8C027504F0B2"/>
        <w:category>
          <w:name w:val="常规"/>
          <w:gallery w:val="placeholder"/>
        </w:category>
        <w:types>
          <w:type w:val="bbPlcHdr"/>
        </w:types>
        <w:behaviors>
          <w:behavior w:val="content"/>
        </w:behaviors>
        <w:guid w:val="{26DA8EED-4375-4D3F-B9FB-C3B7FC498568}"/>
      </w:docPartPr>
      <w:docPartBody>
        <w:p w:rsidR="008D62EF" w:rsidRDefault="008D62EF" w:rsidP="008D62EF">
          <w:pPr>
            <w:pStyle w:val="27546B1871CC4689B89D8C027504F0B2"/>
          </w:pPr>
          <w:r>
            <w:rPr>
              <w:rStyle w:val="placeholder1Char"/>
              <w:rFonts w:hint="eastAsia"/>
            </w:rPr>
            <w:t>____________</w:t>
          </w:r>
        </w:p>
      </w:docPartBody>
    </w:docPart>
    <w:docPart>
      <w:docPartPr>
        <w:name w:val="DF1826C75E3C4C99A64EBF8A10C6F231"/>
        <w:category>
          <w:name w:val="常规"/>
          <w:gallery w:val="placeholder"/>
        </w:category>
        <w:types>
          <w:type w:val="bbPlcHdr"/>
        </w:types>
        <w:behaviors>
          <w:behavior w:val="content"/>
        </w:behaviors>
        <w:guid w:val="{C5419BE2-5886-40DF-9FB9-07BA24FD17AE}"/>
      </w:docPartPr>
      <w:docPartBody>
        <w:p w:rsidR="008D62EF" w:rsidRDefault="008D62EF" w:rsidP="008D62EF">
          <w:pPr>
            <w:pStyle w:val="DF1826C75E3C4C99A64EBF8A10C6F231"/>
          </w:pPr>
          <w:r>
            <w:rPr>
              <w:rStyle w:val="placeholder1Char"/>
              <w:rFonts w:hint="eastAsia"/>
            </w:rPr>
            <w:t>____________</w:t>
          </w:r>
        </w:p>
      </w:docPartBody>
    </w:docPart>
    <w:docPart>
      <w:docPartPr>
        <w:name w:val="5C19ACDA6E5E4D4094F91B90F176865E"/>
        <w:category>
          <w:name w:val="常规"/>
          <w:gallery w:val="placeholder"/>
        </w:category>
        <w:types>
          <w:type w:val="bbPlcHdr"/>
        </w:types>
        <w:behaviors>
          <w:behavior w:val="content"/>
        </w:behaviors>
        <w:guid w:val="{D46905B9-4787-4BBB-9709-8630D974E92A}"/>
      </w:docPartPr>
      <w:docPartBody>
        <w:p w:rsidR="008D62EF" w:rsidRDefault="008D62EF" w:rsidP="008D62EF">
          <w:pPr>
            <w:pStyle w:val="5C19ACDA6E5E4D4094F91B90F176865E"/>
          </w:pPr>
          <w:r>
            <w:rPr>
              <w:rStyle w:val="placeholder1Char"/>
              <w:rFonts w:hint="eastAsia"/>
            </w:rPr>
            <w:t>____________</w:t>
          </w:r>
        </w:p>
      </w:docPartBody>
    </w:docPart>
    <w:docPart>
      <w:docPartPr>
        <w:name w:val="450D59EAB8CB4F7C8E490C907B9C1FEC"/>
        <w:category>
          <w:name w:val="常规"/>
          <w:gallery w:val="placeholder"/>
        </w:category>
        <w:types>
          <w:type w:val="bbPlcHdr"/>
        </w:types>
        <w:behaviors>
          <w:behavior w:val="content"/>
        </w:behaviors>
        <w:guid w:val="{58DB777A-3D7A-41E5-9074-C069D0B715AB}"/>
      </w:docPartPr>
      <w:docPartBody>
        <w:p w:rsidR="008D62EF" w:rsidRDefault="008D62EF" w:rsidP="008D62EF">
          <w:pPr>
            <w:pStyle w:val="450D59EAB8CB4F7C8E490C907B9C1FEC"/>
          </w:pPr>
          <w:r>
            <w:rPr>
              <w:rStyle w:val="placeholder1Char"/>
              <w:rFonts w:hint="eastAsia"/>
            </w:rPr>
            <w:t>____________</w:t>
          </w:r>
        </w:p>
      </w:docPartBody>
    </w:docPart>
    <w:docPart>
      <w:docPartPr>
        <w:name w:val="04A894BA3B0A4D21AB6FF4E056E798C6"/>
        <w:category>
          <w:name w:val="常规"/>
          <w:gallery w:val="placeholder"/>
        </w:category>
        <w:types>
          <w:type w:val="bbPlcHdr"/>
        </w:types>
        <w:behaviors>
          <w:behavior w:val="content"/>
        </w:behaviors>
        <w:guid w:val="{52B060EC-1740-445D-932E-862E673BA76C}"/>
      </w:docPartPr>
      <w:docPartBody>
        <w:p w:rsidR="008D62EF" w:rsidRDefault="008D62EF" w:rsidP="008D62EF">
          <w:pPr>
            <w:pStyle w:val="04A894BA3B0A4D21AB6FF4E056E798C6"/>
          </w:pPr>
          <w:r>
            <w:rPr>
              <w:rStyle w:val="placeholder1Char"/>
              <w:rFonts w:hint="eastAsia"/>
            </w:rPr>
            <w:t>____________</w:t>
          </w:r>
        </w:p>
      </w:docPartBody>
    </w:docPart>
    <w:docPart>
      <w:docPartPr>
        <w:name w:val="6705DA313A1F42CDA5A4537E79A01746"/>
        <w:category>
          <w:name w:val="常规"/>
          <w:gallery w:val="placeholder"/>
        </w:category>
        <w:types>
          <w:type w:val="bbPlcHdr"/>
        </w:types>
        <w:behaviors>
          <w:behavior w:val="content"/>
        </w:behaviors>
        <w:guid w:val="{D5ECF36B-E52D-4F2D-817D-8320D4749125}"/>
      </w:docPartPr>
      <w:docPartBody>
        <w:p w:rsidR="008D62EF" w:rsidRDefault="008D62EF" w:rsidP="008D62EF">
          <w:pPr>
            <w:pStyle w:val="6705DA313A1F42CDA5A4537E79A01746"/>
          </w:pPr>
          <w:r>
            <w:rPr>
              <w:rStyle w:val="placeholder1Char"/>
              <w:rFonts w:hint="eastAsia"/>
            </w:rPr>
            <w:t>____________</w:t>
          </w:r>
        </w:p>
      </w:docPartBody>
    </w:docPart>
    <w:docPart>
      <w:docPartPr>
        <w:name w:val="3D55235EAA8A4CCD9899E929E0B9C02D"/>
        <w:category>
          <w:name w:val="常规"/>
          <w:gallery w:val="placeholder"/>
        </w:category>
        <w:types>
          <w:type w:val="bbPlcHdr"/>
        </w:types>
        <w:behaviors>
          <w:behavior w:val="content"/>
        </w:behaviors>
        <w:guid w:val="{915667C5-99D0-4B35-ADDD-1E750CE36397}"/>
      </w:docPartPr>
      <w:docPartBody>
        <w:p w:rsidR="008D62EF" w:rsidRDefault="008D62EF" w:rsidP="008D62EF">
          <w:pPr>
            <w:pStyle w:val="3D55235EAA8A4CCD9899E929E0B9C02D"/>
          </w:pPr>
          <w:r>
            <w:rPr>
              <w:rStyle w:val="placeholder1Char"/>
              <w:rFonts w:hint="eastAsia"/>
            </w:rPr>
            <w:t>____________</w:t>
          </w:r>
        </w:p>
      </w:docPartBody>
    </w:docPart>
    <w:docPart>
      <w:docPartPr>
        <w:name w:val="7D151F6851B5440981F7A21C3A8A65A3"/>
        <w:category>
          <w:name w:val="常规"/>
          <w:gallery w:val="placeholder"/>
        </w:category>
        <w:types>
          <w:type w:val="bbPlcHdr"/>
        </w:types>
        <w:behaviors>
          <w:behavior w:val="content"/>
        </w:behaviors>
        <w:guid w:val="{48604425-DBDB-4F58-AFCA-C9DF3D4F76FA}"/>
      </w:docPartPr>
      <w:docPartBody>
        <w:p w:rsidR="008D62EF" w:rsidRDefault="008D62EF" w:rsidP="008D62EF">
          <w:pPr>
            <w:pStyle w:val="7D151F6851B5440981F7A21C3A8A65A3"/>
          </w:pPr>
          <w:r>
            <w:rPr>
              <w:rStyle w:val="placeholder1Char"/>
              <w:rFonts w:hint="eastAsia"/>
            </w:rPr>
            <w:t>____________</w:t>
          </w:r>
        </w:p>
      </w:docPartBody>
    </w:docPart>
    <w:docPart>
      <w:docPartPr>
        <w:name w:val="D8DDA283AF414F0AA2C78780F52A59AE"/>
        <w:category>
          <w:name w:val="常规"/>
          <w:gallery w:val="placeholder"/>
        </w:category>
        <w:types>
          <w:type w:val="bbPlcHdr"/>
        </w:types>
        <w:behaviors>
          <w:behavior w:val="content"/>
        </w:behaviors>
        <w:guid w:val="{2AECB1CA-035B-441A-B165-A80C93E34FC0}"/>
      </w:docPartPr>
      <w:docPartBody>
        <w:p w:rsidR="008D62EF" w:rsidRDefault="008D62EF" w:rsidP="008D62EF">
          <w:pPr>
            <w:pStyle w:val="D8DDA283AF414F0AA2C78780F52A59AE"/>
          </w:pPr>
          <w:r>
            <w:rPr>
              <w:rStyle w:val="placeholder1Char"/>
              <w:rFonts w:hint="eastAsia"/>
            </w:rPr>
            <w:t>____________</w:t>
          </w:r>
        </w:p>
      </w:docPartBody>
    </w:docPart>
    <w:docPart>
      <w:docPartPr>
        <w:name w:val="DDCAF1DC17E640E380C18C81001B6DD7"/>
        <w:category>
          <w:name w:val="常规"/>
          <w:gallery w:val="placeholder"/>
        </w:category>
        <w:types>
          <w:type w:val="bbPlcHdr"/>
        </w:types>
        <w:behaviors>
          <w:behavior w:val="content"/>
        </w:behaviors>
        <w:guid w:val="{6D4A161B-5F57-480E-8E7A-647D73F97FF3}"/>
      </w:docPartPr>
      <w:docPartBody>
        <w:p w:rsidR="008D62EF" w:rsidRDefault="008D62EF" w:rsidP="008D62EF">
          <w:pPr>
            <w:pStyle w:val="DDCAF1DC17E640E380C18C81001B6DD7"/>
          </w:pPr>
          <w:r>
            <w:rPr>
              <w:rStyle w:val="placeholder1Char"/>
              <w:rFonts w:hint="eastAsia"/>
            </w:rPr>
            <w:t>____________</w:t>
          </w:r>
        </w:p>
      </w:docPartBody>
    </w:docPart>
    <w:docPart>
      <w:docPartPr>
        <w:name w:val="CB54C8A9EF9247888791F8EEAAFE7A5B"/>
        <w:category>
          <w:name w:val="常规"/>
          <w:gallery w:val="placeholder"/>
        </w:category>
        <w:types>
          <w:type w:val="bbPlcHdr"/>
        </w:types>
        <w:behaviors>
          <w:behavior w:val="content"/>
        </w:behaviors>
        <w:guid w:val="{398A9C35-282C-40DF-9B4C-6B76DDC35ECE}"/>
      </w:docPartPr>
      <w:docPartBody>
        <w:p w:rsidR="008D62EF" w:rsidRDefault="008D62EF" w:rsidP="008D62EF">
          <w:pPr>
            <w:pStyle w:val="CB54C8A9EF9247888791F8EEAAFE7A5B"/>
          </w:pPr>
          <w:r>
            <w:rPr>
              <w:rStyle w:val="placeholder1Char"/>
              <w:rFonts w:hint="eastAsia"/>
            </w:rPr>
            <w:t>____________</w:t>
          </w:r>
        </w:p>
      </w:docPartBody>
    </w:docPart>
    <w:docPart>
      <w:docPartPr>
        <w:name w:val="4AB81B43A71A4E9B8DB73A4CA14AF711"/>
        <w:category>
          <w:name w:val="常规"/>
          <w:gallery w:val="placeholder"/>
        </w:category>
        <w:types>
          <w:type w:val="bbPlcHdr"/>
        </w:types>
        <w:behaviors>
          <w:behavior w:val="content"/>
        </w:behaviors>
        <w:guid w:val="{5C22D6BD-B43F-497D-A370-07CD6E0D8305}"/>
      </w:docPartPr>
      <w:docPartBody>
        <w:p w:rsidR="008D62EF" w:rsidRDefault="008D62EF" w:rsidP="008D62EF">
          <w:pPr>
            <w:pStyle w:val="4AB81B43A71A4E9B8DB73A4CA14AF711"/>
          </w:pPr>
          <w:r>
            <w:rPr>
              <w:rStyle w:val="placeholder1Char"/>
              <w:rFonts w:hint="eastAsia"/>
            </w:rPr>
            <w:t>____________</w:t>
          </w:r>
        </w:p>
      </w:docPartBody>
    </w:docPart>
    <w:docPart>
      <w:docPartPr>
        <w:name w:val="0E2BF52E224F4F1F88822D5B3AFEDEC8"/>
        <w:category>
          <w:name w:val="常规"/>
          <w:gallery w:val="placeholder"/>
        </w:category>
        <w:types>
          <w:type w:val="bbPlcHdr"/>
        </w:types>
        <w:behaviors>
          <w:behavior w:val="content"/>
        </w:behaviors>
        <w:guid w:val="{0C8BB8B7-A17A-4A91-9F4C-C8E94FC255BC}"/>
      </w:docPartPr>
      <w:docPartBody>
        <w:p w:rsidR="008D62EF" w:rsidRDefault="008D62EF" w:rsidP="008D62EF">
          <w:pPr>
            <w:pStyle w:val="0E2BF52E224F4F1F88822D5B3AFEDEC8"/>
          </w:pPr>
          <w:r>
            <w:rPr>
              <w:rStyle w:val="placeholder1Char"/>
              <w:rFonts w:hint="eastAsia"/>
            </w:rPr>
            <w:t>____________</w:t>
          </w:r>
        </w:p>
      </w:docPartBody>
    </w:docPart>
    <w:docPart>
      <w:docPartPr>
        <w:name w:val="4CA041F617244FA1B6A7FCA974D1B38E"/>
        <w:category>
          <w:name w:val="常规"/>
          <w:gallery w:val="placeholder"/>
        </w:category>
        <w:types>
          <w:type w:val="bbPlcHdr"/>
        </w:types>
        <w:behaviors>
          <w:behavior w:val="content"/>
        </w:behaviors>
        <w:guid w:val="{A0BA1ACA-F419-4E74-A85B-A3D374A0C087}"/>
      </w:docPartPr>
      <w:docPartBody>
        <w:p w:rsidR="008D62EF" w:rsidRDefault="008D62EF" w:rsidP="008D62EF">
          <w:pPr>
            <w:pStyle w:val="4CA041F617244FA1B6A7FCA974D1B38E"/>
          </w:pPr>
          <w:r>
            <w:rPr>
              <w:rStyle w:val="placeholder1Char"/>
              <w:rFonts w:hint="eastAsia"/>
            </w:rPr>
            <w:t>____________</w:t>
          </w:r>
        </w:p>
      </w:docPartBody>
    </w:docPart>
    <w:docPart>
      <w:docPartPr>
        <w:name w:val="F9F92DB6F0E54699AF1E39041505C176"/>
        <w:category>
          <w:name w:val="常规"/>
          <w:gallery w:val="placeholder"/>
        </w:category>
        <w:types>
          <w:type w:val="bbPlcHdr"/>
        </w:types>
        <w:behaviors>
          <w:behavior w:val="content"/>
        </w:behaviors>
        <w:guid w:val="{F0FF752B-A621-4C7F-A2F5-99607EC14F5F}"/>
      </w:docPartPr>
      <w:docPartBody>
        <w:p w:rsidR="008D62EF" w:rsidRDefault="008D62EF" w:rsidP="008D62EF">
          <w:pPr>
            <w:pStyle w:val="F9F92DB6F0E54699AF1E39041505C176"/>
          </w:pPr>
          <w:r>
            <w:rPr>
              <w:rStyle w:val="placeholder1Char"/>
              <w:rFonts w:hint="eastAsia"/>
            </w:rPr>
            <w:t>____________</w:t>
          </w:r>
        </w:p>
      </w:docPartBody>
    </w:docPart>
    <w:docPart>
      <w:docPartPr>
        <w:name w:val="07B30D17D17249D5A57A904832C41B0F"/>
        <w:category>
          <w:name w:val="常规"/>
          <w:gallery w:val="placeholder"/>
        </w:category>
        <w:types>
          <w:type w:val="bbPlcHdr"/>
        </w:types>
        <w:behaviors>
          <w:behavior w:val="content"/>
        </w:behaviors>
        <w:guid w:val="{FBC68C3B-70D7-4DF4-9135-20B1E39FD36C}"/>
      </w:docPartPr>
      <w:docPartBody>
        <w:p w:rsidR="008D62EF" w:rsidRDefault="008D62EF" w:rsidP="008D62EF">
          <w:pPr>
            <w:pStyle w:val="07B30D17D17249D5A57A904832C41B0F"/>
          </w:pPr>
          <w:r>
            <w:rPr>
              <w:rStyle w:val="placeholder1Char"/>
              <w:rFonts w:hint="eastAsia"/>
            </w:rPr>
            <w:t>____________</w:t>
          </w:r>
        </w:p>
      </w:docPartBody>
    </w:docPart>
    <w:docPart>
      <w:docPartPr>
        <w:name w:val="1672B4099AA0421B872B6B62E516EF87"/>
        <w:category>
          <w:name w:val="常规"/>
          <w:gallery w:val="placeholder"/>
        </w:category>
        <w:types>
          <w:type w:val="bbPlcHdr"/>
        </w:types>
        <w:behaviors>
          <w:behavior w:val="content"/>
        </w:behaviors>
        <w:guid w:val="{11810D75-A7C7-4BFA-B096-4743A179E8D7}"/>
      </w:docPartPr>
      <w:docPartBody>
        <w:p w:rsidR="008D62EF" w:rsidRDefault="008D62EF" w:rsidP="008D62EF">
          <w:pPr>
            <w:pStyle w:val="1672B4099AA0421B872B6B62E516EF87"/>
          </w:pPr>
          <w:r>
            <w:rPr>
              <w:rStyle w:val="placeholder1Char"/>
              <w:rFonts w:hint="eastAsia"/>
            </w:rPr>
            <w:t>____________</w:t>
          </w:r>
        </w:p>
      </w:docPartBody>
    </w:docPart>
    <w:docPart>
      <w:docPartPr>
        <w:name w:val="6643F56E0FDF4CCC98DB2137ED4CC4A0"/>
        <w:category>
          <w:name w:val="常规"/>
          <w:gallery w:val="placeholder"/>
        </w:category>
        <w:types>
          <w:type w:val="bbPlcHdr"/>
        </w:types>
        <w:behaviors>
          <w:behavior w:val="content"/>
        </w:behaviors>
        <w:guid w:val="{674E714B-A784-431A-AE30-53C00FDBD40F}"/>
      </w:docPartPr>
      <w:docPartBody>
        <w:p w:rsidR="008D62EF" w:rsidRDefault="008D62EF" w:rsidP="008D62EF">
          <w:pPr>
            <w:pStyle w:val="6643F56E0FDF4CCC98DB2137ED4CC4A0"/>
          </w:pPr>
          <w:r>
            <w:rPr>
              <w:rStyle w:val="placeholder1Char"/>
              <w:rFonts w:hint="eastAsia"/>
            </w:rPr>
            <w:t>____________</w:t>
          </w:r>
        </w:p>
      </w:docPartBody>
    </w:docPart>
    <w:docPart>
      <w:docPartPr>
        <w:name w:val="A3CFC0FFD9E4415795C5524A5D4C7F85"/>
        <w:category>
          <w:name w:val="常规"/>
          <w:gallery w:val="placeholder"/>
        </w:category>
        <w:types>
          <w:type w:val="bbPlcHdr"/>
        </w:types>
        <w:behaviors>
          <w:behavior w:val="content"/>
        </w:behaviors>
        <w:guid w:val="{547E09FA-8291-43D4-B4D8-D69E6F3A74E6}"/>
      </w:docPartPr>
      <w:docPartBody>
        <w:p w:rsidR="008D62EF" w:rsidRDefault="008D62EF" w:rsidP="008D62EF">
          <w:pPr>
            <w:pStyle w:val="A3CFC0FFD9E4415795C5524A5D4C7F85"/>
          </w:pPr>
          <w:r>
            <w:rPr>
              <w:rStyle w:val="placeholder1Char"/>
              <w:rFonts w:hint="eastAsia"/>
            </w:rPr>
            <w:t>____________</w:t>
          </w:r>
        </w:p>
      </w:docPartBody>
    </w:docPart>
    <w:docPart>
      <w:docPartPr>
        <w:name w:val="F3780AC8296A45C1AD1CAD4FFEBF4769"/>
        <w:category>
          <w:name w:val="常规"/>
          <w:gallery w:val="placeholder"/>
        </w:category>
        <w:types>
          <w:type w:val="bbPlcHdr"/>
        </w:types>
        <w:behaviors>
          <w:behavior w:val="content"/>
        </w:behaviors>
        <w:guid w:val="{FE145283-9DD1-4337-9BFF-89DF2DD86DE4}"/>
      </w:docPartPr>
      <w:docPartBody>
        <w:p w:rsidR="008D62EF" w:rsidRDefault="008D62EF" w:rsidP="008D62EF">
          <w:pPr>
            <w:pStyle w:val="F3780AC8296A45C1AD1CAD4FFEBF4769"/>
          </w:pPr>
          <w:r>
            <w:rPr>
              <w:rStyle w:val="placeholder1Char"/>
              <w:rFonts w:hint="eastAsia"/>
            </w:rPr>
            <w:t>____________</w:t>
          </w:r>
        </w:p>
      </w:docPartBody>
    </w:docPart>
    <w:docPart>
      <w:docPartPr>
        <w:name w:val="21B4F3775E7D48D18B22E9A784CE760F"/>
        <w:category>
          <w:name w:val="常规"/>
          <w:gallery w:val="placeholder"/>
        </w:category>
        <w:types>
          <w:type w:val="bbPlcHdr"/>
        </w:types>
        <w:behaviors>
          <w:behavior w:val="content"/>
        </w:behaviors>
        <w:guid w:val="{6A5B79A0-2B21-46AA-B7E3-366FB57E122A}"/>
      </w:docPartPr>
      <w:docPartBody>
        <w:p w:rsidR="008D62EF" w:rsidRDefault="008D62EF" w:rsidP="008D62EF">
          <w:pPr>
            <w:pStyle w:val="21B4F3775E7D48D18B22E9A784CE760F"/>
          </w:pPr>
          <w:r>
            <w:rPr>
              <w:rStyle w:val="placeholder1Char"/>
              <w:rFonts w:hint="eastAsia"/>
            </w:rPr>
            <w:t>____________</w:t>
          </w:r>
        </w:p>
      </w:docPartBody>
    </w:docPart>
    <w:docPart>
      <w:docPartPr>
        <w:name w:val="460D8260F4EB486C835D4436D96E5723"/>
        <w:category>
          <w:name w:val="常规"/>
          <w:gallery w:val="placeholder"/>
        </w:category>
        <w:types>
          <w:type w:val="bbPlcHdr"/>
        </w:types>
        <w:behaviors>
          <w:behavior w:val="content"/>
        </w:behaviors>
        <w:guid w:val="{5C8B31E7-8C4F-429B-8FFA-7016CF5839A8}"/>
      </w:docPartPr>
      <w:docPartBody>
        <w:p w:rsidR="008D62EF" w:rsidRDefault="008D62EF" w:rsidP="008D62EF">
          <w:pPr>
            <w:pStyle w:val="460D8260F4EB486C835D4436D96E5723"/>
          </w:pPr>
          <w:r>
            <w:rPr>
              <w:rStyle w:val="placeholder1Char"/>
              <w:rFonts w:hint="eastAsia"/>
            </w:rPr>
            <w:t>____________</w:t>
          </w:r>
        </w:p>
      </w:docPartBody>
    </w:docPart>
    <w:docPart>
      <w:docPartPr>
        <w:name w:val="5E486D72E46A4CE0BA5AA61A3ADC6193"/>
        <w:category>
          <w:name w:val="常规"/>
          <w:gallery w:val="placeholder"/>
        </w:category>
        <w:types>
          <w:type w:val="bbPlcHdr"/>
        </w:types>
        <w:behaviors>
          <w:behavior w:val="content"/>
        </w:behaviors>
        <w:guid w:val="{C8FE22AC-17A8-4375-BB23-26372D901988}"/>
      </w:docPartPr>
      <w:docPartBody>
        <w:p w:rsidR="008D62EF" w:rsidRDefault="008D62EF" w:rsidP="008D62EF">
          <w:pPr>
            <w:pStyle w:val="5E486D72E46A4CE0BA5AA61A3ADC6193"/>
          </w:pPr>
          <w:r>
            <w:rPr>
              <w:rStyle w:val="placeholder1Char"/>
              <w:rFonts w:hint="eastAsia"/>
            </w:rPr>
            <w:t>____________</w:t>
          </w:r>
        </w:p>
      </w:docPartBody>
    </w:docPart>
    <w:docPart>
      <w:docPartPr>
        <w:name w:val="71475C90F4E941CBACAF1FF72213F2B0"/>
        <w:category>
          <w:name w:val="常规"/>
          <w:gallery w:val="placeholder"/>
        </w:category>
        <w:types>
          <w:type w:val="bbPlcHdr"/>
        </w:types>
        <w:behaviors>
          <w:behavior w:val="content"/>
        </w:behaviors>
        <w:guid w:val="{3E720DE2-4BC7-484D-94B8-047C58AA8ECE}"/>
      </w:docPartPr>
      <w:docPartBody>
        <w:p w:rsidR="008D62EF" w:rsidRDefault="008D62EF" w:rsidP="008D62EF">
          <w:pPr>
            <w:pStyle w:val="71475C90F4E941CBACAF1FF72213F2B0"/>
          </w:pPr>
          <w:r>
            <w:rPr>
              <w:rStyle w:val="placeholder1Char"/>
              <w:rFonts w:hint="eastAsia"/>
            </w:rPr>
            <w:t>____________</w:t>
          </w:r>
        </w:p>
      </w:docPartBody>
    </w:docPart>
    <w:docPart>
      <w:docPartPr>
        <w:name w:val="D3B078A11E1F4E299D247E1262C1C8B8"/>
        <w:category>
          <w:name w:val="常规"/>
          <w:gallery w:val="placeholder"/>
        </w:category>
        <w:types>
          <w:type w:val="bbPlcHdr"/>
        </w:types>
        <w:behaviors>
          <w:behavior w:val="content"/>
        </w:behaviors>
        <w:guid w:val="{0CB63331-F204-4E73-AD65-637D4CFF0315}"/>
      </w:docPartPr>
      <w:docPartBody>
        <w:p w:rsidR="008D62EF" w:rsidRDefault="008D62EF" w:rsidP="008D62EF">
          <w:pPr>
            <w:pStyle w:val="D3B078A11E1F4E299D247E1262C1C8B8"/>
          </w:pPr>
          <w:r>
            <w:rPr>
              <w:rStyle w:val="placeholder1Char"/>
            </w:rPr>
            <w:t>____________</w:t>
          </w:r>
        </w:p>
      </w:docPartBody>
    </w:docPart>
    <w:docPart>
      <w:docPartPr>
        <w:name w:val="B2E7015375F6497CBE3B1C4EC5A0B5CB"/>
        <w:category>
          <w:name w:val="常规"/>
          <w:gallery w:val="placeholder"/>
        </w:category>
        <w:types>
          <w:type w:val="bbPlcHdr"/>
        </w:types>
        <w:behaviors>
          <w:behavior w:val="content"/>
        </w:behaviors>
        <w:guid w:val="{DA3A26E6-CDE9-4B49-8F02-C40C46C41B17}"/>
      </w:docPartPr>
      <w:docPartBody>
        <w:p w:rsidR="008D62EF" w:rsidRDefault="008D62EF" w:rsidP="008D62EF">
          <w:pPr>
            <w:pStyle w:val="B2E7015375F6497CBE3B1C4EC5A0B5CB"/>
          </w:pPr>
          <w:r>
            <w:rPr>
              <w:rStyle w:val="placeholder1Char"/>
              <w:rFonts w:hint="eastAsia"/>
            </w:rPr>
            <w:t>____________</w:t>
          </w:r>
        </w:p>
      </w:docPartBody>
    </w:docPart>
    <w:docPart>
      <w:docPartPr>
        <w:name w:val="416FE3D407E249769BA062C87C25123A"/>
        <w:category>
          <w:name w:val="常规"/>
          <w:gallery w:val="placeholder"/>
        </w:category>
        <w:types>
          <w:type w:val="bbPlcHdr"/>
        </w:types>
        <w:behaviors>
          <w:behavior w:val="content"/>
        </w:behaviors>
        <w:guid w:val="{7794FF3E-D36A-45D1-A01C-C64E282DF2EA}"/>
      </w:docPartPr>
      <w:docPartBody>
        <w:p w:rsidR="008D62EF" w:rsidRDefault="008D62EF" w:rsidP="008D62EF">
          <w:pPr>
            <w:pStyle w:val="416FE3D407E249769BA062C87C25123A"/>
          </w:pPr>
          <w:r>
            <w:rPr>
              <w:rStyle w:val="placeholder1Char"/>
            </w:rPr>
            <w:t>____________</w:t>
          </w:r>
        </w:p>
      </w:docPartBody>
    </w:docPart>
    <w:docPart>
      <w:docPartPr>
        <w:name w:val="8B19CC6EB38942A3A56D0CA8085A580A"/>
        <w:category>
          <w:name w:val="常规"/>
          <w:gallery w:val="placeholder"/>
        </w:category>
        <w:types>
          <w:type w:val="bbPlcHdr"/>
        </w:types>
        <w:behaviors>
          <w:behavior w:val="content"/>
        </w:behaviors>
        <w:guid w:val="{2DCCD7A2-2CD7-4DF4-B624-1C8C0CEDC5B3}"/>
      </w:docPartPr>
      <w:docPartBody>
        <w:p w:rsidR="008D62EF" w:rsidRDefault="008D62EF" w:rsidP="008D62EF">
          <w:pPr>
            <w:pStyle w:val="8B19CC6EB38942A3A56D0CA8085A580A"/>
          </w:pPr>
          <w:r>
            <w:rPr>
              <w:rStyle w:val="placeholder1Char"/>
              <w:rFonts w:hint="eastAsia"/>
            </w:rPr>
            <w:t>____________</w:t>
          </w:r>
        </w:p>
      </w:docPartBody>
    </w:docPart>
    <w:docPart>
      <w:docPartPr>
        <w:name w:val="157FF93FEF9B45CC9E30B2DDDEB89250"/>
        <w:category>
          <w:name w:val="常规"/>
          <w:gallery w:val="placeholder"/>
        </w:category>
        <w:types>
          <w:type w:val="bbPlcHdr"/>
        </w:types>
        <w:behaviors>
          <w:behavior w:val="content"/>
        </w:behaviors>
        <w:guid w:val="{A9BAA49F-B1D5-4F41-97B8-2C1A258C4786}"/>
      </w:docPartPr>
      <w:docPartBody>
        <w:p w:rsidR="008D62EF" w:rsidRDefault="008D62EF" w:rsidP="008D62EF">
          <w:pPr>
            <w:pStyle w:val="157FF93FEF9B45CC9E30B2DDDEB89250"/>
          </w:pPr>
          <w:r>
            <w:rPr>
              <w:rStyle w:val="placeholder1Char"/>
            </w:rPr>
            <w:t>____________</w:t>
          </w:r>
        </w:p>
      </w:docPartBody>
    </w:docPart>
    <w:docPart>
      <w:docPartPr>
        <w:name w:val="C670CC2ECE0C47E082E8513C3F1D98A8"/>
        <w:category>
          <w:name w:val="常规"/>
          <w:gallery w:val="placeholder"/>
        </w:category>
        <w:types>
          <w:type w:val="bbPlcHdr"/>
        </w:types>
        <w:behaviors>
          <w:behavior w:val="content"/>
        </w:behaviors>
        <w:guid w:val="{AC55CEB3-68E5-4B15-B0BA-F583B19CA983}"/>
      </w:docPartPr>
      <w:docPartBody>
        <w:p w:rsidR="008D62EF" w:rsidRDefault="008D62EF" w:rsidP="008D62EF">
          <w:pPr>
            <w:pStyle w:val="C670CC2ECE0C47E082E8513C3F1D98A8"/>
          </w:pPr>
          <w:r>
            <w:rPr>
              <w:rStyle w:val="placeholder1Char"/>
              <w:rFonts w:hint="eastAsia"/>
            </w:rPr>
            <w:t>____________</w:t>
          </w:r>
        </w:p>
      </w:docPartBody>
    </w:docPart>
    <w:docPart>
      <w:docPartPr>
        <w:name w:val="53723A259AC74BDD807561625C3BA80B"/>
        <w:category>
          <w:name w:val="常规"/>
          <w:gallery w:val="placeholder"/>
        </w:category>
        <w:types>
          <w:type w:val="bbPlcHdr"/>
        </w:types>
        <w:behaviors>
          <w:behavior w:val="content"/>
        </w:behaviors>
        <w:guid w:val="{6EBBFDF6-0838-47CC-9F0F-7CD9BD203CC1}"/>
      </w:docPartPr>
      <w:docPartBody>
        <w:p w:rsidR="008D62EF" w:rsidRDefault="008D62EF" w:rsidP="008D62EF">
          <w:pPr>
            <w:pStyle w:val="53723A259AC74BDD807561625C3BA80B"/>
          </w:pPr>
          <w:r>
            <w:rPr>
              <w:rStyle w:val="placeholder1Char"/>
            </w:rPr>
            <w:t>____________</w:t>
          </w:r>
        </w:p>
      </w:docPartBody>
    </w:docPart>
    <w:docPart>
      <w:docPartPr>
        <w:name w:val="DEBF675F2BE04088B7CBD26DE31479FF"/>
        <w:category>
          <w:name w:val="常规"/>
          <w:gallery w:val="placeholder"/>
        </w:category>
        <w:types>
          <w:type w:val="bbPlcHdr"/>
        </w:types>
        <w:behaviors>
          <w:behavior w:val="content"/>
        </w:behaviors>
        <w:guid w:val="{66514173-0BBD-4261-970E-DD25F2A1265F}"/>
      </w:docPartPr>
      <w:docPartBody>
        <w:p w:rsidR="008D62EF" w:rsidRDefault="008D62EF" w:rsidP="008D62EF">
          <w:pPr>
            <w:pStyle w:val="DEBF675F2BE04088B7CBD26DE31479FF"/>
          </w:pPr>
          <w:r>
            <w:rPr>
              <w:rStyle w:val="placeholder1Char"/>
              <w:rFonts w:hint="eastAsia"/>
            </w:rPr>
            <w:t>____________</w:t>
          </w:r>
        </w:p>
      </w:docPartBody>
    </w:docPart>
    <w:docPart>
      <w:docPartPr>
        <w:name w:val="668B5CB06FBA4E8B8C8907E7889A86A4"/>
        <w:category>
          <w:name w:val="常规"/>
          <w:gallery w:val="placeholder"/>
        </w:category>
        <w:types>
          <w:type w:val="bbPlcHdr"/>
        </w:types>
        <w:behaviors>
          <w:behavior w:val="content"/>
        </w:behaviors>
        <w:guid w:val="{D61E93C4-9F5F-4849-9E33-DC64B9A15C24}"/>
      </w:docPartPr>
      <w:docPartBody>
        <w:p w:rsidR="008D62EF" w:rsidRDefault="008D62EF" w:rsidP="008D62EF">
          <w:pPr>
            <w:pStyle w:val="668B5CB06FBA4E8B8C8907E7889A86A4"/>
          </w:pPr>
          <w:r>
            <w:rPr>
              <w:rStyle w:val="placeholder1Char"/>
            </w:rPr>
            <w:t>____________</w:t>
          </w:r>
        </w:p>
      </w:docPartBody>
    </w:docPart>
    <w:docPart>
      <w:docPartPr>
        <w:name w:val="FE1563FB0ABB4025878373158BC23FB0"/>
        <w:category>
          <w:name w:val="常规"/>
          <w:gallery w:val="placeholder"/>
        </w:category>
        <w:types>
          <w:type w:val="bbPlcHdr"/>
        </w:types>
        <w:behaviors>
          <w:behavior w:val="content"/>
        </w:behaviors>
        <w:guid w:val="{714E5509-6E10-464E-B89D-E908D2685E1C}"/>
      </w:docPartPr>
      <w:docPartBody>
        <w:p w:rsidR="008D62EF" w:rsidRDefault="008D62EF" w:rsidP="008D62EF">
          <w:pPr>
            <w:pStyle w:val="FE1563FB0ABB4025878373158BC23FB0"/>
          </w:pPr>
          <w:r>
            <w:rPr>
              <w:rStyle w:val="placeholder1Char"/>
              <w:rFonts w:hint="eastAsia"/>
            </w:rPr>
            <w:t>____________</w:t>
          </w:r>
        </w:p>
      </w:docPartBody>
    </w:docPart>
    <w:docPart>
      <w:docPartPr>
        <w:name w:val="6EAA937A1F8846B4BD8CBF4DBF90E4D6"/>
        <w:category>
          <w:name w:val="常规"/>
          <w:gallery w:val="placeholder"/>
        </w:category>
        <w:types>
          <w:type w:val="bbPlcHdr"/>
        </w:types>
        <w:behaviors>
          <w:behavior w:val="content"/>
        </w:behaviors>
        <w:guid w:val="{266CBEFB-4B61-4292-A955-3A2E910C7F5F}"/>
      </w:docPartPr>
      <w:docPartBody>
        <w:p w:rsidR="008D62EF" w:rsidRDefault="008D62EF" w:rsidP="008D62EF">
          <w:pPr>
            <w:pStyle w:val="6EAA937A1F8846B4BD8CBF4DBF90E4D6"/>
          </w:pPr>
          <w:r>
            <w:rPr>
              <w:rStyle w:val="placeholder1Char"/>
            </w:rPr>
            <w:t>____________</w:t>
          </w:r>
        </w:p>
      </w:docPartBody>
    </w:docPart>
    <w:docPart>
      <w:docPartPr>
        <w:name w:val="5B254A5C439B482D94B070316A7D3F22"/>
        <w:category>
          <w:name w:val="常规"/>
          <w:gallery w:val="placeholder"/>
        </w:category>
        <w:types>
          <w:type w:val="bbPlcHdr"/>
        </w:types>
        <w:behaviors>
          <w:behavior w:val="content"/>
        </w:behaviors>
        <w:guid w:val="{C2078A97-1EAE-45AC-9B33-A73644406450}"/>
      </w:docPartPr>
      <w:docPartBody>
        <w:p w:rsidR="008D62EF" w:rsidRDefault="008D62EF" w:rsidP="008D62EF">
          <w:pPr>
            <w:pStyle w:val="5B254A5C439B482D94B070316A7D3F22"/>
          </w:pPr>
          <w:r>
            <w:rPr>
              <w:rStyle w:val="placeholder1Char"/>
              <w:rFonts w:hint="eastAsia"/>
            </w:rPr>
            <w:t>____________</w:t>
          </w:r>
        </w:p>
      </w:docPartBody>
    </w:docPart>
    <w:docPart>
      <w:docPartPr>
        <w:name w:val="7C63D55F245849DEB379857C5771E940"/>
        <w:category>
          <w:name w:val="常规"/>
          <w:gallery w:val="placeholder"/>
        </w:category>
        <w:types>
          <w:type w:val="bbPlcHdr"/>
        </w:types>
        <w:behaviors>
          <w:behavior w:val="content"/>
        </w:behaviors>
        <w:guid w:val="{D3D1AFCD-A19C-428C-AA23-0FD555C12CA4}"/>
      </w:docPartPr>
      <w:docPartBody>
        <w:p w:rsidR="008D62EF" w:rsidRDefault="008D62EF" w:rsidP="008D62EF">
          <w:pPr>
            <w:pStyle w:val="7C63D55F245849DEB379857C5771E940"/>
          </w:pPr>
          <w:r>
            <w:rPr>
              <w:rStyle w:val="placeholder1Char"/>
            </w:rPr>
            <w:t>____________</w:t>
          </w:r>
        </w:p>
      </w:docPartBody>
    </w:docPart>
    <w:docPart>
      <w:docPartPr>
        <w:name w:val="0D13E2AA023640F9962077F49C7CBBF6"/>
        <w:category>
          <w:name w:val="常规"/>
          <w:gallery w:val="placeholder"/>
        </w:category>
        <w:types>
          <w:type w:val="bbPlcHdr"/>
        </w:types>
        <w:behaviors>
          <w:behavior w:val="content"/>
        </w:behaviors>
        <w:guid w:val="{329294C4-33D7-4D3E-B477-2363858AE120}"/>
      </w:docPartPr>
      <w:docPartBody>
        <w:p w:rsidR="008D62EF" w:rsidRDefault="008D62EF" w:rsidP="008D62EF">
          <w:pPr>
            <w:pStyle w:val="0D13E2AA023640F9962077F49C7CBBF6"/>
          </w:pPr>
          <w:r>
            <w:rPr>
              <w:rStyle w:val="placeholder1Char"/>
              <w:rFonts w:hint="eastAsia"/>
            </w:rPr>
            <w:t>____________</w:t>
          </w:r>
        </w:p>
      </w:docPartBody>
    </w:docPart>
    <w:docPart>
      <w:docPartPr>
        <w:name w:val="4266ED3E232C4260BB24B0E9D37DD547"/>
        <w:category>
          <w:name w:val="常规"/>
          <w:gallery w:val="placeholder"/>
        </w:category>
        <w:types>
          <w:type w:val="bbPlcHdr"/>
        </w:types>
        <w:behaviors>
          <w:behavior w:val="content"/>
        </w:behaviors>
        <w:guid w:val="{31445E3C-C9A9-434E-BE3E-15B283D735C3}"/>
      </w:docPartPr>
      <w:docPartBody>
        <w:p w:rsidR="008D62EF" w:rsidRDefault="008D62EF" w:rsidP="008D62EF">
          <w:pPr>
            <w:pStyle w:val="4266ED3E232C4260BB24B0E9D37DD547"/>
          </w:pPr>
          <w:r>
            <w:rPr>
              <w:rStyle w:val="placeholder1Char"/>
            </w:rPr>
            <w:t>____________</w:t>
          </w:r>
        </w:p>
      </w:docPartBody>
    </w:docPart>
    <w:docPart>
      <w:docPartPr>
        <w:name w:val="919973206EC04F6BB6B1370BF0C8086D"/>
        <w:category>
          <w:name w:val="常规"/>
          <w:gallery w:val="placeholder"/>
        </w:category>
        <w:types>
          <w:type w:val="bbPlcHdr"/>
        </w:types>
        <w:behaviors>
          <w:behavior w:val="content"/>
        </w:behaviors>
        <w:guid w:val="{AEE2928A-60B6-4BDE-871B-D21EA8C58D8D}"/>
      </w:docPartPr>
      <w:docPartBody>
        <w:p w:rsidR="008D62EF" w:rsidRDefault="008D62EF" w:rsidP="008D62EF">
          <w:pPr>
            <w:pStyle w:val="919973206EC04F6BB6B1370BF0C8086D"/>
          </w:pPr>
          <w:r>
            <w:rPr>
              <w:rStyle w:val="placeholder1Char"/>
              <w:rFonts w:hint="eastAsia"/>
            </w:rPr>
            <w:t>____________</w:t>
          </w:r>
        </w:p>
      </w:docPartBody>
    </w:docPart>
    <w:docPart>
      <w:docPartPr>
        <w:name w:val="C45CCF5C9AF54202BF1BCEBD79C1C890"/>
        <w:category>
          <w:name w:val="常规"/>
          <w:gallery w:val="placeholder"/>
        </w:category>
        <w:types>
          <w:type w:val="bbPlcHdr"/>
        </w:types>
        <w:behaviors>
          <w:behavior w:val="content"/>
        </w:behaviors>
        <w:guid w:val="{28B4208D-C82D-4D48-9195-F1BADFE12CC1}"/>
      </w:docPartPr>
      <w:docPartBody>
        <w:p w:rsidR="008D62EF" w:rsidRDefault="008D62EF" w:rsidP="008D62EF">
          <w:pPr>
            <w:pStyle w:val="C45CCF5C9AF54202BF1BCEBD79C1C890"/>
          </w:pPr>
          <w:r>
            <w:rPr>
              <w:rStyle w:val="placeholder1Char"/>
            </w:rPr>
            <w:t>____________</w:t>
          </w:r>
        </w:p>
      </w:docPartBody>
    </w:docPart>
    <w:docPart>
      <w:docPartPr>
        <w:name w:val="D35144D58EE745C48768CE1941F95095"/>
        <w:category>
          <w:name w:val="常规"/>
          <w:gallery w:val="placeholder"/>
        </w:category>
        <w:types>
          <w:type w:val="bbPlcHdr"/>
        </w:types>
        <w:behaviors>
          <w:behavior w:val="content"/>
        </w:behaviors>
        <w:guid w:val="{C3CE35B5-9A0C-40E9-B4E4-1372E23F1679}"/>
      </w:docPartPr>
      <w:docPartBody>
        <w:p w:rsidR="008D62EF" w:rsidRDefault="008D62EF" w:rsidP="008D62EF">
          <w:pPr>
            <w:pStyle w:val="D35144D58EE745C48768CE1941F95095"/>
          </w:pPr>
          <w:r>
            <w:rPr>
              <w:rStyle w:val="placeholder1Char"/>
              <w:rFonts w:hint="eastAsia"/>
            </w:rPr>
            <w:t>____________</w:t>
          </w:r>
        </w:p>
      </w:docPartBody>
    </w:docPart>
    <w:docPart>
      <w:docPartPr>
        <w:name w:val="C6A13937AD12495795B52EB6C842C9BE"/>
        <w:category>
          <w:name w:val="常规"/>
          <w:gallery w:val="placeholder"/>
        </w:category>
        <w:types>
          <w:type w:val="bbPlcHdr"/>
        </w:types>
        <w:behaviors>
          <w:behavior w:val="content"/>
        </w:behaviors>
        <w:guid w:val="{EABCBA79-F736-4746-8464-F9CAB2AD80DA}"/>
      </w:docPartPr>
      <w:docPartBody>
        <w:p w:rsidR="008D62EF" w:rsidRDefault="008D62EF" w:rsidP="008D62EF">
          <w:pPr>
            <w:pStyle w:val="C6A13937AD12495795B52EB6C842C9BE"/>
          </w:pPr>
          <w:r>
            <w:rPr>
              <w:rStyle w:val="placeholder1Char"/>
            </w:rPr>
            <w:t>____________</w:t>
          </w:r>
        </w:p>
      </w:docPartBody>
    </w:docPart>
    <w:docPart>
      <w:docPartPr>
        <w:name w:val="493C9BCDC3134B96828395600A3F402B"/>
        <w:category>
          <w:name w:val="常规"/>
          <w:gallery w:val="placeholder"/>
        </w:category>
        <w:types>
          <w:type w:val="bbPlcHdr"/>
        </w:types>
        <w:behaviors>
          <w:behavior w:val="content"/>
        </w:behaviors>
        <w:guid w:val="{06EF5244-FE38-4C40-88B8-AD3698D64220}"/>
      </w:docPartPr>
      <w:docPartBody>
        <w:p w:rsidR="008D62EF" w:rsidRDefault="008D62EF" w:rsidP="008D62EF">
          <w:pPr>
            <w:pStyle w:val="493C9BCDC3134B96828395600A3F402B"/>
          </w:pPr>
          <w:r>
            <w:rPr>
              <w:rStyle w:val="placeholder1Char"/>
              <w:rFonts w:hint="eastAsia"/>
            </w:rPr>
            <w:t>____________</w:t>
          </w:r>
        </w:p>
      </w:docPartBody>
    </w:docPart>
    <w:docPart>
      <w:docPartPr>
        <w:name w:val="6E0348C0C8FE48B4A09E5579AAA09824"/>
        <w:category>
          <w:name w:val="常规"/>
          <w:gallery w:val="placeholder"/>
        </w:category>
        <w:types>
          <w:type w:val="bbPlcHdr"/>
        </w:types>
        <w:behaviors>
          <w:behavior w:val="content"/>
        </w:behaviors>
        <w:guid w:val="{813EEA66-8409-412E-AFC1-FA9FD1F16E5A}"/>
      </w:docPartPr>
      <w:docPartBody>
        <w:p w:rsidR="008D62EF" w:rsidRDefault="008D62EF" w:rsidP="008D62EF">
          <w:pPr>
            <w:pStyle w:val="6E0348C0C8FE48B4A09E5579AAA09824"/>
          </w:pPr>
          <w:r>
            <w:rPr>
              <w:rStyle w:val="placeholder1Char"/>
            </w:rPr>
            <w:t>____________</w:t>
          </w:r>
        </w:p>
      </w:docPartBody>
    </w:docPart>
    <w:docPart>
      <w:docPartPr>
        <w:name w:val="245EB96052C340C8856002B4653EC8E3"/>
        <w:category>
          <w:name w:val="常规"/>
          <w:gallery w:val="placeholder"/>
        </w:category>
        <w:types>
          <w:type w:val="bbPlcHdr"/>
        </w:types>
        <w:behaviors>
          <w:behavior w:val="content"/>
        </w:behaviors>
        <w:guid w:val="{D3F29030-2AC4-4ED3-A470-42AE1EFF9B67}"/>
      </w:docPartPr>
      <w:docPartBody>
        <w:p w:rsidR="008D62EF" w:rsidRDefault="008D62EF" w:rsidP="008D62EF">
          <w:pPr>
            <w:pStyle w:val="245EB96052C340C8856002B4653EC8E3"/>
          </w:pPr>
          <w:r>
            <w:rPr>
              <w:rStyle w:val="placeholder1Char"/>
              <w:rFonts w:hint="eastAsia"/>
            </w:rPr>
            <w:t>____________</w:t>
          </w:r>
        </w:p>
      </w:docPartBody>
    </w:docPart>
    <w:docPart>
      <w:docPartPr>
        <w:name w:val="2B90313063B3475F8611F8295CAE13AF"/>
        <w:category>
          <w:name w:val="常规"/>
          <w:gallery w:val="placeholder"/>
        </w:category>
        <w:types>
          <w:type w:val="bbPlcHdr"/>
        </w:types>
        <w:behaviors>
          <w:behavior w:val="content"/>
        </w:behaviors>
        <w:guid w:val="{6855E6E2-5FBE-42F3-AF14-B1E429B774F3}"/>
      </w:docPartPr>
      <w:docPartBody>
        <w:p w:rsidR="008D62EF" w:rsidRDefault="008D62EF" w:rsidP="008D62EF">
          <w:pPr>
            <w:pStyle w:val="2B90313063B3475F8611F8295CAE13AF"/>
          </w:pPr>
          <w:r>
            <w:rPr>
              <w:rStyle w:val="placeholder1Char"/>
            </w:rPr>
            <w:t>____________</w:t>
          </w:r>
        </w:p>
      </w:docPartBody>
    </w:docPart>
    <w:docPart>
      <w:docPartPr>
        <w:name w:val="3AA9F00C75A1433BBAF1034DDF21052B"/>
        <w:category>
          <w:name w:val="常规"/>
          <w:gallery w:val="placeholder"/>
        </w:category>
        <w:types>
          <w:type w:val="bbPlcHdr"/>
        </w:types>
        <w:behaviors>
          <w:behavior w:val="content"/>
        </w:behaviors>
        <w:guid w:val="{D9C424E9-37CF-420F-BD36-CF98D5AB29AC}"/>
      </w:docPartPr>
      <w:docPartBody>
        <w:p w:rsidR="008D62EF" w:rsidRDefault="008D62EF" w:rsidP="008D62EF">
          <w:pPr>
            <w:pStyle w:val="3AA9F00C75A1433BBAF1034DDF21052B"/>
          </w:pPr>
          <w:r>
            <w:rPr>
              <w:rStyle w:val="placeholder1Char"/>
              <w:rFonts w:hint="eastAsia"/>
            </w:rPr>
            <w:t>____________</w:t>
          </w:r>
        </w:p>
      </w:docPartBody>
    </w:docPart>
    <w:docPart>
      <w:docPartPr>
        <w:name w:val="DF461DA8525546398FFF7B3230CD13B4"/>
        <w:category>
          <w:name w:val="常规"/>
          <w:gallery w:val="placeholder"/>
        </w:category>
        <w:types>
          <w:type w:val="bbPlcHdr"/>
        </w:types>
        <w:behaviors>
          <w:behavior w:val="content"/>
        </w:behaviors>
        <w:guid w:val="{DF122B64-2B02-4580-9B67-EFC66A08EC26}"/>
      </w:docPartPr>
      <w:docPartBody>
        <w:p w:rsidR="008D62EF" w:rsidRDefault="008D62EF" w:rsidP="008D62EF">
          <w:pPr>
            <w:pStyle w:val="DF461DA8525546398FFF7B3230CD13B4"/>
          </w:pPr>
          <w:r>
            <w:rPr>
              <w:rStyle w:val="placeholder1Char"/>
            </w:rPr>
            <w:t>____________</w:t>
          </w:r>
        </w:p>
      </w:docPartBody>
    </w:docPart>
    <w:docPart>
      <w:docPartPr>
        <w:name w:val="AE5FBA06DA9949BDB87996B99E586413"/>
        <w:category>
          <w:name w:val="常规"/>
          <w:gallery w:val="placeholder"/>
        </w:category>
        <w:types>
          <w:type w:val="bbPlcHdr"/>
        </w:types>
        <w:behaviors>
          <w:behavior w:val="content"/>
        </w:behaviors>
        <w:guid w:val="{31D82893-FD85-4B61-B154-D93702A74E44}"/>
      </w:docPartPr>
      <w:docPartBody>
        <w:p w:rsidR="008D62EF" w:rsidRDefault="008D62EF" w:rsidP="008D62EF">
          <w:pPr>
            <w:pStyle w:val="AE5FBA06DA9949BDB87996B99E586413"/>
          </w:pPr>
          <w:r>
            <w:rPr>
              <w:rStyle w:val="placeholder1Char"/>
              <w:rFonts w:hint="eastAsia"/>
            </w:rPr>
            <w:t>____________</w:t>
          </w:r>
        </w:p>
      </w:docPartBody>
    </w:docPart>
    <w:docPart>
      <w:docPartPr>
        <w:name w:val="387422D4916B4A6BA5FB726285D08100"/>
        <w:category>
          <w:name w:val="常规"/>
          <w:gallery w:val="placeholder"/>
        </w:category>
        <w:types>
          <w:type w:val="bbPlcHdr"/>
        </w:types>
        <w:behaviors>
          <w:behavior w:val="content"/>
        </w:behaviors>
        <w:guid w:val="{7A340BC5-E9D5-4E3D-9CEF-3C01E8216C55}"/>
      </w:docPartPr>
      <w:docPartBody>
        <w:p w:rsidR="008D62EF" w:rsidRDefault="008D62EF" w:rsidP="008D62EF">
          <w:pPr>
            <w:pStyle w:val="387422D4916B4A6BA5FB726285D08100"/>
          </w:pPr>
          <w:r>
            <w:rPr>
              <w:rStyle w:val="placeholder1Char"/>
            </w:rPr>
            <w:t>____________</w:t>
          </w:r>
        </w:p>
      </w:docPartBody>
    </w:docPart>
    <w:docPart>
      <w:docPartPr>
        <w:name w:val="93543837BEEA49718BC5AE2B715E089C"/>
        <w:category>
          <w:name w:val="常规"/>
          <w:gallery w:val="placeholder"/>
        </w:category>
        <w:types>
          <w:type w:val="bbPlcHdr"/>
        </w:types>
        <w:behaviors>
          <w:behavior w:val="content"/>
        </w:behaviors>
        <w:guid w:val="{65123ECE-2362-4BD2-A4BC-CB3D116E2204}"/>
      </w:docPartPr>
      <w:docPartBody>
        <w:p w:rsidR="008D62EF" w:rsidRDefault="008D62EF" w:rsidP="008D62EF">
          <w:pPr>
            <w:pStyle w:val="93543837BEEA49718BC5AE2B715E089C"/>
          </w:pPr>
          <w:r>
            <w:rPr>
              <w:rStyle w:val="placeholder1Char"/>
              <w:rFonts w:hint="eastAsia"/>
            </w:rPr>
            <w:t>____________</w:t>
          </w:r>
        </w:p>
      </w:docPartBody>
    </w:docPart>
    <w:docPart>
      <w:docPartPr>
        <w:name w:val="44E060DA1724436788550AFACF4BCE55"/>
        <w:category>
          <w:name w:val="常规"/>
          <w:gallery w:val="placeholder"/>
        </w:category>
        <w:types>
          <w:type w:val="bbPlcHdr"/>
        </w:types>
        <w:behaviors>
          <w:behavior w:val="content"/>
        </w:behaviors>
        <w:guid w:val="{49A7EEF9-9785-4A40-ABE8-38367CEFA97C}"/>
      </w:docPartPr>
      <w:docPartBody>
        <w:p w:rsidR="008D62EF" w:rsidRDefault="008D62EF" w:rsidP="008D62EF">
          <w:pPr>
            <w:pStyle w:val="44E060DA1724436788550AFACF4BCE55"/>
          </w:pPr>
          <w:r>
            <w:rPr>
              <w:rStyle w:val="placeholder1Char"/>
              <w:rFonts w:hint="eastAsia"/>
            </w:rPr>
            <w:t>____________</w:t>
          </w:r>
        </w:p>
      </w:docPartBody>
    </w:docPart>
    <w:docPart>
      <w:docPartPr>
        <w:name w:val="1EDAE35C7E9B4BB79F23BC0DD3192699"/>
        <w:category>
          <w:name w:val="常规"/>
          <w:gallery w:val="placeholder"/>
        </w:category>
        <w:types>
          <w:type w:val="bbPlcHdr"/>
        </w:types>
        <w:behaviors>
          <w:behavior w:val="content"/>
        </w:behaviors>
        <w:guid w:val="{14BFC15E-B81B-41C8-9571-E339493A9CE5}"/>
      </w:docPartPr>
      <w:docPartBody>
        <w:p w:rsidR="008D62EF" w:rsidRDefault="008D62EF" w:rsidP="008D62EF">
          <w:pPr>
            <w:pStyle w:val="1EDAE35C7E9B4BB79F23BC0DD3192699"/>
          </w:pPr>
          <w:r>
            <w:rPr>
              <w:rStyle w:val="placeholder1Char"/>
              <w:rFonts w:hint="eastAsia"/>
            </w:rPr>
            <w:t>____________</w:t>
          </w:r>
        </w:p>
      </w:docPartBody>
    </w:docPart>
    <w:docPart>
      <w:docPartPr>
        <w:name w:val="618AC213AE454034A554116A597A9F41"/>
        <w:category>
          <w:name w:val="常规"/>
          <w:gallery w:val="placeholder"/>
        </w:category>
        <w:types>
          <w:type w:val="bbPlcHdr"/>
        </w:types>
        <w:behaviors>
          <w:behavior w:val="content"/>
        </w:behaviors>
        <w:guid w:val="{63E21496-3A72-4D47-ADA3-3D21AF953236}"/>
      </w:docPartPr>
      <w:docPartBody>
        <w:p w:rsidR="008D62EF" w:rsidRDefault="008D62EF" w:rsidP="008D62EF">
          <w:pPr>
            <w:pStyle w:val="618AC213AE454034A554116A597A9F41"/>
          </w:pPr>
          <w:r>
            <w:rPr>
              <w:rStyle w:val="placeholder1Char"/>
              <w:rFonts w:hint="eastAsia"/>
            </w:rPr>
            <w:t>____________</w:t>
          </w:r>
        </w:p>
      </w:docPartBody>
    </w:docPart>
    <w:docPart>
      <w:docPartPr>
        <w:name w:val="D8AAD25E8E1C4193BED699475AE912D4"/>
        <w:category>
          <w:name w:val="常规"/>
          <w:gallery w:val="placeholder"/>
        </w:category>
        <w:types>
          <w:type w:val="bbPlcHdr"/>
        </w:types>
        <w:behaviors>
          <w:behavior w:val="content"/>
        </w:behaviors>
        <w:guid w:val="{4C00F277-BF46-4859-BCAA-C45977A206DF}"/>
      </w:docPartPr>
      <w:docPartBody>
        <w:p w:rsidR="008D62EF" w:rsidRDefault="008D62EF" w:rsidP="008D62EF">
          <w:pPr>
            <w:pStyle w:val="D8AAD25E8E1C4193BED699475AE912D4"/>
          </w:pPr>
          <w:r>
            <w:rPr>
              <w:rStyle w:val="placeholder1Char"/>
              <w:rFonts w:hint="eastAsia"/>
            </w:rPr>
            <w:t>____________</w:t>
          </w:r>
        </w:p>
      </w:docPartBody>
    </w:docPart>
    <w:docPart>
      <w:docPartPr>
        <w:name w:val="33DF5B9E1F4741F8BB15C4D77A09A2C4"/>
        <w:category>
          <w:name w:val="常规"/>
          <w:gallery w:val="placeholder"/>
        </w:category>
        <w:types>
          <w:type w:val="bbPlcHdr"/>
        </w:types>
        <w:behaviors>
          <w:behavior w:val="content"/>
        </w:behaviors>
        <w:guid w:val="{BD24D72D-7324-4657-B7D8-1BAB1BF0D835}"/>
      </w:docPartPr>
      <w:docPartBody>
        <w:p w:rsidR="008D62EF" w:rsidRDefault="008D62EF" w:rsidP="008D62EF">
          <w:pPr>
            <w:pStyle w:val="33DF5B9E1F4741F8BB15C4D77A09A2C4"/>
          </w:pPr>
          <w:r>
            <w:rPr>
              <w:rStyle w:val="placeholder1Char"/>
              <w:rFonts w:hint="eastAsia"/>
            </w:rPr>
            <w:t>____________</w:t>
          </w:r>
        </w:p>
      </w:docPartBody>
    </w:docPart>
    <w:docPart>
      <w:docPartPr>
        <w:name w:val="F55C07A680E34F5295E27D688BD6C12E"/>
        <w:category>
          <w:name w:val="常规"/>
          <w:gallery w:val="placeholder"/>
        </w:category>
        <w:types>
          <w:type w:val="bbPlcHdr"/>
        </w:types>
        <w:behaviors>
          <w:behavior w:val="content"/>
        </w:behaviors>
        <w:guid w:val="{D6952C24-5BC5-41AB-AF60-8535FE0080F5}"/>
      </w:docPartPr>
      <w:docPartBody>
        <w:p w:rsidR="008D62EF" w:rsidRDefault="008D62EF" w:rsidP="008D62EF">
          <w:pPr>
            <w:pStyle w:val="F55C07A680E34F5295E27D688BD6C12E"/>
          </w:pPr>
          <w:r>
            <w:rPr>
              <w:rStyle w:val="placeholder1Char"/>
              <w:rFonts w:hint="eastAsia"/>
            </w:rPr>
            <w:t>____________</w:t>
          </w:r>
        </w:p>
      </w:docPartBody>
    </w:docPart>
    <w:docPart>
      <w:docPartPr>
        <w:name w:val="0D51E1FB70334711B6A5F60318335300"/>
        <w:category>
          <w:name w:val="常规"/>
          <w:gallery w:val="placeholder"/>
        </w:category>
        <w:types>
          <w:type w:val="bbPlcHdr"/>
        </w:types>
        <w:behaviors>
          <w:behavior w:val="content"/>
        </w:behaviors>
        <w:guid w:val="{3DAF2797-8A63-4237-91F8-41A3A42BA2E1}"/>
      </w:docPartPr>
      <w:docPartBody>
        <w:p w:rsidR="008D62EF" w:rsidRDefault="008D62EF" w:rsidP="008D62EF">
          <w:pPr>
            <w:pStyle w:val="0D51E1FB70334711B6A5F60318335300"/>
          </w:pPr>
          <w:r>
            <w:rPr>
              <w:rStyle w:val="placeholder1Char"/>
              <w:rFonts w:hint="eastAsia"/>
            </w:rPr>
            <w:t>____________</w:t>
          </w:r>
        </w:p>
      </w:docPartBody>
    </w:docPart>
    <w:docPart>
      <w:docPartPr>
        <w:name w:val="C590371C2FDB4DFE809B9D915147272D"/>
        <w:category>
          <w:name w:val="常规"/>
          <w:gallery w:val="placeholder"/>
        </w:category>
        <w:types>
          <w:type w:val="bbPlcHdr"/>
        </w:types>
        <w:behaviors>
          <w:behavior w:val="content"/>
        </w:behaviors>
        <w:guid w:val="{2EEC3D2F-388B-4014-A769-C5EEE6D87CA6}"/>
      </w:docPartPr>
      <w:docPartBody>
        <w:p w:rsidR="008D62EF" w:rsidRDefault="008D62EF" w:rsidP="008D62EF">
          <w:pPr>
            <w:pStyle w:val="C590371C2FDB4DFE809B9D915147272D"/>
          </w:pPr>
          <w:r>
            <w:rPr>
              <w:rStyle w:val="placeholder1Char"/>
              <w:rFonts w:hint="eastAsia"/>
            </w:rPr>
            <w:t>____________</w:t>
          </w:r>
        </w:p>
      </w:docPartBody>
    </w:docPart>
    <w:docPart>
      <w:docPartPr>
        <w:name w:val="AC2B1C5635184608B615A4E18356F6EB"/>
        <w:category>
          <w:name w:val="常规"/>
          <w:gallery w:val="placeholder"/>
        </w:category>
        <w:types>
          <w:type w:val="bbPlcHdr"/>
        </w:types>
        <w:behaviors>
          <w:behavior w:val="content"/>
        </w:behaviors>
        <w:guid w:val="{12AB5916-2FE9-4508-BD00-4DBEA45BD5A8}"/>
      </w:docPartPr>
      <w:docPartBody>
        <w:p w:rsidR="008D62EF" w:rsidRDefault="008D62EF" w:rsidP="008D62EF">
          <w:pPr>
            <w:pStyle w:val="AC2B1C5635184608B615A4E18356F6EB"/>
          </w:pPr>
          <w:r>
            <w:rPr>
              <w:rStyle w:val="placeholder1Char"/>
              <w:rFonts w:hint="eastAsia"/>
            </w:rPr>
            <w:t>____________</w:t>
          </w:r>
        </w:p>
      </w:docPartBody>
    </w:docPart>
    <w:docPart>
      <w:docPartPr>
        <w:name w:val="4E60335FF793483EAD1CB6C635056176"/>
        <w:category>
          <w:name w:val="常规"/>
          <w:gallery w:val="placeholder"/>
        </w:category>
        <w:types>
          <w:type w:val="bbPlcHdr"/>
        </w:types>
        <w:behaviors>
          <w:behavior w:val="content"/>
        </w:behaviors>
        <w:guid w:val="{3E94A881-D1A9-4530-BA35-A9DB8BE7BEC5}"/>
      </w:docPartPr>
      <w:docPartBody>
        <w:p w:rsidR="008D62EF" w:rsidRDefault="008D62EF" w:rsidP="008D62EF">
          <w:pPr>
            <w:pStyle w:val="4E60335FF793483EAD1CB6C635056176"/>
          </w:pPr>
          <w:r>
            <w:rPr>
              <w:rStyle w:val="placeholder1Char"/>
              <w:rFonts w:hint="eastAsia"/>
            </w:rPr>
            <w:t>____________</w:t>
          </w:r>
        </w:p>
      </w:docPartBody>
    </w:docPart>
    <w:docPart>
      <w:docPartPr>
        <w:name w:val="4297D0CF3B7A40E8B3A50B6AADBAB25B"/>
        <w:category>
          <w:name w:val="常规"/>
          <w:gallery w:val="placeholder"/>
        </w:category>
        <w:types>
          <w:type w:val="bbPlcHdr"/>
        </w:types>
        <w:behaviors>
          <w:behavior w:val="content"/>
        </w:behaviors>
        <w:guid w:val="{9923CAB0-DD3D-42DA-92C8-600351494AA2}"/>
      </w:docPartPr>
      <w:docPartBody>
        <w:p w:rsidR="008D62EF" w:rsidRDefault="008D62EF" w:rsidP="008D62EF">
          <w:pPr>
            <w:pStyle w:val="4297D0CF3B7A40E8B3A50B6AADBAB25B"/>
          </w:pPr>
          <w:r>
            <w:rPr>
              <w:rStyle w:val="placeholder1Char"/>
              <w:rFonts w:hint="eastAsia"/>
            </w:rPr>
            <w:t>____________</w:t>
          </w:r>
        </w:p>
      </w:docPartBody>
    </w:docPart>
    <w:docPart>
      <w:docPartPr>
        <w:name w:val="E4F24395B24846C8A79354386748AC4A"/>
        <w:category>
          <w:name w:val="常规"/>
          <w:gallery w:val="placeholder"/>
        </w:category>
        <w:types>
          <w:type w:val="bbPlcHdr"/>
        </w:types>
        <w:behaviors>
          <w:behavior w:val="content"/>
        </w:behaviors>
        <w:guid w:val="{E1F2DBBD-C095-4540-92C2-3E7014739079}"/>
      </w:docPartPr>
      <w:docPartBody>
        <w:p w:rsidR="008D62EF" w:rsidRDefault="008D62EF" w:rsidP="008D62EF">
          <w:pPr>
            <w:pStyle w:val="E4F24395B24846C8A79354386748AC4A"/>
          </w:pPr>
          <w:r>
            <w:rPr>
              <w:rStyle w:val="placeholder1Char"/>
              <w:rFonts w:hint="eastAsia"/>
            </w:rPr>
            <w:t>____________</w:t>
          </w:r>
        </w:p>
      </w:docPartBody>
    </w:docPart>
    <w:docPart>
      <w:docPartPr>
        <w:name w:val="51B59F7DD9424F398689378E57949371"/>
        <w:category>
          <w:name w:val="常规"/>
          <w:gallery w:val="placeholder"/>
        </w:category>
        <w:types>
          <w:type w:val="bbPlcHdr"/>
        </w:types>
        <w:behaviors>
          <w:behavior w:val="content"/>
        </w:behaviors>
        <w:guid w:val="{8D10DD8F-5D38-4FF9-B770-5CF1FD64DC02}"/>
      </w:docPartPr>
      <w:docPartBody>
        <w:p w:rsidR="008D62EF" w:rsidRDefault="008D62EF" w:rsidP="008D62EF">
          <w:pPr>
            <w:pStyle w:val="51B59F7DD9424F398689378E57949371"/>
          </w:pPr>
          <w:r>
            <w:rPr>
              <w:rStyle w:val="placeholder1Char"/>
              <w:rFonts w:hint="eastAsia"/>
            </w:rPr>
            <w:t>____________</w:t>
          </w:r>
        </w:p>
      </w:docPartBody>
    </w:docPart>
    <w:docPart>
      <w:docPartPr>
        <w:name w:val="2DEDCBE5BEAD44C4854279C8DD37460A"/>
        <w:category>
          <w:name w:val="常规"/>
          <w:gallery w:val="placeholder"/>
        </w:category>
        <w:types>
          <w:type w:val="bbPlcHdr"/>
        </w:types>
        <w:behaviors>
          <w:behavior w:val="content"/>
        </w:behaviors>
        <w:guid w:val="{E352C475-0501-400F-9EDA-E8DF373A7286}"/>
      </w:docPartPr>
      <w:docPartBody>
        <w:p w:rsidR="008D62EF" w:rsidRDefault="008D62EF" w:rsidP="008D62EF">
          <w:pPr>
            <w:pStyle w:val="2DEDCBE5BEAD44C4854279C8DD37460A"/>
          </w:pPr>
          <w:r>
            <w:rPr>
              <w:rStyle w:val="placeholder1Char"/>
              <w:rFonts w:hint="eastAsia"/>
            </w:rPr>
            <w:t>____________</w:t>
          </w:r>
        </w:p>
      </w:docPartBody>
    </w:docPart>
    <w:docPart>
      <w:docPartPr>
        <w:name w:val="408CE21415DB45DEAC1CDFE5EAF4609B"/>
        <w:category>
          <w:name w:val="常规"/>
          <w:gallery w:val="placeholder"/>
        </w:category>
        <w:types>
          <w:type w:val="bbPlcHdr"/>
        </w:types>
        <w:behaviors>
          <w:behavior w:val="content"/>
        </w:behaviors>
        <w:guid w:val="{DE1636DC-2725-47C1-B2CE-F6FBC8674D49}"/>
      </w:docPartPr>
      <w:docPartBody>
        <w:p w:rsidR="008D62EF" w:rsidRDefault="008D62EF" w:rsidP="008D62EF">
          <w:pPr>
            <w:pStyle w:val="408CE21415DB45DEAC1CDFE5EAF4609B"/>
          </w:pPr>
          <w:r>
            <w:rPr>
              <w:rStyle w:val="placeholder1Char"/>
              <w:rFonts w:hint="eastAsia"/>
            </w:rPr>
            <w:t>____________</w:t>
          </w:r>
        </w:p>
      </w:docPartBody>
    </w:docPart>
    <w:docPart>
      <w:docPartPr>
        <w:name w:val="27ABD4FC20C14A1BA7610D6F9DB8A6C4"/>
        <w:category>
          <w:name w:val="常规"/>
          <w:gallery w:val="placeholder"/>
        </w:category>
        <w:types>
          <w:type w:val="bbPlcHdr"/>
        </w:types>
        <w:behaviors>
          <w:behavior w:val="content"/>
        </w:behaviors>
        <w:guid w:val="{1ACE8360-8827-41C2-A09E-736EBDE1743C}"/>
      </w:docPartPr>
      <w:docPartBody>
        <w:p w:rsidR="008D62EF" w:rsidRDefault="008D62EF" w:rsidP="008D62EF">
          <w:pPr>
            <w:pStyle w:val="27ABD4FC20C14A1BA7610D6F9DB8A6C4"/>
          </w:pPr>
          <w:r>
            <w:rPr>
              <w:rStyle w:val="placeholder1Char"/>
              <w:rFonts w:hint="eastAsia"/>
            </w:rPr>
            <w:t>____________</w:t>
          </w:r>
        </w:p>
      </w:docPartBody>
    </w:docPart>
    <w:docPart>
      <w:docPartPr>
        <w:name w:val="1D0A72F0DB0F42729FB26079D95DBC13"/>
        <w:category>
          <w:name w:val="常规"/>
          <w:gallery w:val="placeholder"/>
        </w:category>
        <w:types>
          <w:type w:val="bbPlcHdr"/>
        </w:types>
        <w:behaviors>
          <w:behavior w:val="content"/>
        </w:behaviors>
        <w:guid w:val="{FD997DD2-94FE-4D41-BE98-D5C3C8DE5943}"/>
      </w:docPartPr>
      <w:docPartBody>
        <w:p w:rsidR="008D62EF" w:rsidRDefault="008D62EF" w:rsidP="008D62EF">
          <w:pPr>
            <w:pStyle w:val="1D0A72F0DB0F42729FB26079D95DBC13"/>
          </w:pPr>
          <w:r>
            <w:rPr>
              <w:rStyle w:val="placeholder1Char"/>
              <w:rFonts w:hint="eastAsia"/>
            </w:rPr>
            <w:t>____________</w:t>
          </w:r>
        </w:p>
      </w:docPartBody>
    </w:docPart>
    <w:docPart>
      <w:docPartPr>
        <w:name w:val="57C8687D4DCE419F885C2EC5A2C05C03"/>
        <w:category>
          <w:name w:val="常规"/>
          <w:gallery w:val="placeholder"/>
        </w:category>
        <w:types>
          <w:type w:val="bbPlcHdr"/>
        </w:types>
        <w:behaviors>
          <w:behavior w:val="content"/>
        </w:behaviors>
        <w:guid w:val="{AC5F2BBB-D0AB-45F6-9E30-1FB51D371782}"/>
      </w:docPartPr>
      <w:docPartBody>
        <w:p w:rsidR="008D62EF" w:rsidRDefault="008D62EF" w:rsidP="008D62EF">
          <w:pPr>
            <w:pStyle w:val="57C8687D4DCE419F885C2EC5A2C05C03"/>
          </w:pPr>
          <w:r>
            <w:rPr>
              <w:rStyle w:val="placeholder1Char"/>
              <w:rFonts w:hint="eastAsia"/>
            </w:rPr>
            <w:t>____________</w:t>
          </w:r>
        </w:p>
      </w:docPartBody>
    </w:docPart>
    <w:docPart>
      <w:docPartPr>
        <w:name w:val="E09B89210B374DD8907EF099A3A60F5A"/>
        <w:category>
          <w:name w:val="常规"/>
          <w:gallery w:val="placeholder"/>
        </w:category>
        <w:types>
          <w:type w:val="bbPlcHdr"/>
        </w:types>
        <w:behaviors>
          <w:behavior w:val="content"/>
        </w:behaviors>
        <w:guid w:val="{53FBBB79-22EF-464F-B6E4-A4803861805B}"/>
      </w:docPartPr>
      <w:docPartBody>
        <w:p w:rsidR="008D62EF" w:rsidRDefault="008D62EF" w:rsidP="008D62EF">
          <w:pPr>
            <w:pStyle w:val="E09B89210B374DD8907EF099A3A60F5A"/>
          </w:pPr>
          <w:r>
            <w:rPr>
              <w:rStyle w:val="placeholder1Char"/>
              <w:rFonts w:hint="eastAsia"/>
            </w:rPr>
            <w:t>____________</w:t>
          </w:r>
        </w:p>
      </w:docPartBody>
    </w:docPart>
    <w:docPart>
      <w:docPartPr>
        <w:name w:val="5905BA48F0E24A1D82C2D5366B22FDEC"/>
        <w:category>
          <w:name w:val="常规"/>
          <w:gallery w:val="placeholder"/>
        </w:category>
        <w:types>
          <w:type w:val="bbPlcHdr"/>
        </w:types>
        <w:behaviors>
          <w:behavior w:val="content"/>
        </w:behaviors>
        <w:guid w:val="{A03A4A17-C255-4015-B233-476457DEC9E9}"/>
      </w:docPartPr>
      <w:docPartBody>
        <w:p w:rsidR="008D62EF" w:rsidRDefault="008D62EF" w:rsidP="008D62EF">
          <w:pPr>
            <w:pStyle w:val="5905BA48F0E24A1D82C2D5366B22FDEC"/>
          </w:pPr>
          <w:r>
            <w:rPr>
              <w:rStyle w:val="placeholder1Char"/>
              <w:rFonts w:hint="eastAsia"/>
            </w:rPr>
            <w:t>____________</w:t>
          </w:r>
        </w:p>
      </w:docPartBody>
    </w:docPart>
    <w:docPart>
      <w:docPartPr>
        <w:name w:val="8EE632F8BC344D44B8CD5A4024BD90A6"/>
        <w:category>
          <w:name w:val="常规"/>
          <w:gallery w:val="placeholder"/>
        </w:category>
        <w:types>
          <w:type w:val="bbPlcHdr"/>
        </w:types>
        <w:behaviors>
          <w:behavior w:val="content"/>
        </w:behaviors>
        <w:guid w:val="{B71ED85F-98B7-4A2D-9678-824BF6EB743D}"/>
      </w:docPartPr>
      <w:docPartBody>
        <w:p w:rsidR="008D62EF" w:rsidRDefault="008D62EF" w:rsidP="008D62EF">
          <w:pPr>
            <w:pStyle w:val="8EE632F8BC344D44B8CD5A4024BD90A6"/>
          </w:pPr>
          <w:r>
            <w:rPr>
              <w:rStyle w:val="placeholder1Char"/>
              <w:rFonts w:hint="eastAsia"/>
            </w:rPr>
            <w:t>____________</w:t>
          </w:r>
        </w:p>
      </w:docPartBody>
    </w:docPart>
    <w:docPart>
      <w:docPartPr>
        <w:name w:val="2CF2C4C1411148B7ABBCBFFF4476C04E"/>
        <w:category>
          <w:name w:val="常规"/>
          <w:gallery w:val="placeholder"/>
        </w:category>
        <w:types>
          <w:type w:val="bbPlcHdr"/>
        </w:types>
        <w:behaviors>
          <w:behavior w:val="content"/>
        </w:behaviors>
        <w:guid w:val="{FDDE8521-EF19-4603-A63F-D4BD39B14396}"/>
      </w:docPartPr>
      <w:docPartBody>
        <w:p w:rsidR="008D62EF" w:rsidRDefault="008D62EF" w:rsidP="008D62EF">
          <w:pPr>
            <w:pStyle w:val="2CF2C4C1411148B7ABBCBFFF4476C04E"/>
          </w:pPr>
          <w:r>
            <w:rPr>
              <w:rStyle w:val="placeholder1Char"/>
              <w:rFonts w:hint="eastAsia"/>
            </w:rPr>
            <w:t>____________</w:t>
          </w:r>
        </w:p>
      </w:docPartBody>
    </w:docPart>
    <w:docPart>
      <w:docPartPr>
        <w:name w:val="6FE606C9E9E54290B714E7EA6E15080E"/>
        <w:category>
          <w:name w:val="常规"/>
          <w:gallery w:val="placeholder"/>
        </w:category>
        <w:types>
          <w:type w:val="bbPlcHdr"/>
        </w:types>
        <w:behaviors>
          <w:behavior w:val="content"/>
        </w:behaviors>
        <w:guid w:val="{FE3BACF9-40BF-449D-84B3-CE598910FED5}"/>
      </w:docPartPr>
      <w:docPartBody>
        <w:p w:rsidR="008D62EF" w:rsidRDefault="008D62EF" w:rsidP="008D62EF">
          <w:pPr>
            <w:pStyle w:val="6FE606C9E9E54290B714E7EA6E15080E"/>
          </w:pPr>
          <w:r>
            <w:rPr>
              <w:rStyle w:val="placeholder1Char"/>
              <w:rFonts w:hint="eastAsia"/>
            </w:rPr>
            <w:t>____________</w:t>
          </w:r>
        </w:p>
      </w:docPartBody>
    </w:docPart>
    <w:docPart>
      <w:docPartPr>
        <w:name w:val="053610521795401590B6495BC2671945"/>
        <w:category>
          <w:name w:val="常规"/>
          <w:gallery w:val="placeholder"/>
        </w:category>
        <w:types>
          <w:type w:val="bbPlcHdr"/>
        </w:types>
        <w:behaviors>
          <w:behavior w:val="content"/>
        </w:behaviors>
        <w:guid w:val="{884D78D4-8E45-40EB-A1B1-0355083636B7}"/>
      </w:docPartPr>
      <w:docPartBody>
        <w:p w:rsidR="008D62EF" w:rsidRDefault="008D62EF" w:rsidP="008D62EF">
          <w:pPr>
            <w:pStyle w:val="053610521795401590B6495BC2671945"/>
          </w:pPr>
          <w:r>
            <w:rPr>
              <w:rStyle w:val="placeholder1Char"/>
              <w:rFonts w:hint="eastAsia"/>
            </w:rPr>
            <w:t>____________</w:t>
          </w:r>
        </w:p>
      </w:docPartBody>
    </w:docPart>
    <w:docPart>
      <w:docPartPr>
        <w:name w:val="D553C1DA09C940599537C12A7E8DDD49"/>
        <w:category>
          <w:name w:val="常规"/>
          <w:gallery w:val="placeholder"/>
        </w:category>
        <w:types>
          <w:type w:val="bbPlcHdr"/>
        </w:types>
        <w:behaviors>
          <w:behavior w:val="content"/>
        </w:behaviors>
        <w:guid w:val="{8A2F30AE-3EBD-457A-892F-A7FF82EF2514}"/>
      </w:docPartPr>
      <w:docPartBody>
        <w:p w:rsidR="008D62EF" w:rsidRDefault="008D62EF" w:rsidP="008D62EF">
          <w:pPr>
            <w:pStyle w:val="D553C1DA09C940599537C12A7E8DDD49"/>
          </w:pPr>
          <w:r>
            <w:rPr>
              <w:rStyle w:val="placeholder1Char"/>
              <w:rFonts w:hint="eastAsia"/>
            </w:rPr>
            <w:t>____________</w:t>
          </w:r>
        </w:p>
      </w:docPartBody>
    </w:docPart>
    <w:docPart>
      <w:docPartPr>
        <w:name w:val="CDF903F7219847D2A07A8817E142A993"/>
        <w:category>
          <w:name w:val="常规"/>
          <w:gallery w:val="placeholder"/>
        </w:category>
        <w:types>
          <w:type w:val="bbPlcHdr"/>
        </w:types>
        <w:behaviors>
          <w:behavior w:val="content"/>
        </w:behaviors>
        <w:guid w:val="{0EB8FA7E-BC52-4F04-A6D4-D957005F9CD8}"/>
      </w:docPartPr>
      <w:docPartBody>
        <w:p w:rsidR="008D62EF" w:rsidRDefault="008D62EF" w:rsidP="008D62EF">
          <w:pPr>
            <w:pStyle w:val="CDF903F7219847D2A07A8817E142A993"/>
          </w:pPr>
          <w:r>
            <w:rPr>
              <w:rStyle w:val="placeholder1Char"/>
              <w:rFonts w:hint="eastAsia"/>
            </w:rPr>
            <w:t>____________</w:t>
          </w:r>
        </w:p>
      </w:docPartBody>
    </w:docPart>
    <w:docPart>
      <w:docPartPr>
        <w:name w:val="DF9B7FCEBFF14E9F855BDEA80F399FEB"/>
        <w:category>
          <w:name w:val="常规"/>
          <w:gallery w:val="placeholder"/>
        </w:category>
        <w:types>
          <w:type w:val="bbPlcHdr"/>
        </w:types>
        <w:behaviors>
          <w:behavior w:val="content"/>
        </w:behaviors>
        <w:guid w:val="{476324F8-24F7-4D35-AA05-61B77A49F2E9}"/>
      </w:docPartPr>
      <w:docPartBody>
        <w:p w:rsidR="008D62EF" w:rsidRDefault="008D62EF" w:rsidP="008D62EF">
          <w:pPr>
            <w:pStyle w:val="DF9B7FCEBFF14E9F855BDEA80F399FEB"/>
          </w:pPr>
          <w:r>
            <w:rPr>
              <w:rStyle w:val="placeholder1Char"/>
              <w:rFonts w:hint="eastAsia"/>
            </w:rPr>
            <w:t>____________</w:t>
          </w:r>
        </w:p>
      </w:docPartBody>
    </w:docPart>
    <w:docPart>
      <w:docPartPr>
        <w:name w:val="0B358DE4A09B42439B226BD6F80F6CCA"/>
        <w:category>
          <w:name w:val="常规"/>
          <w:gallery w:val="placeholder"/>
        </w:category>
        <w:types>
          <w:type w:val="bbPlcHdr"/>
        </w:types>
        <w:behaviors>
          <w:behavior w:val="content"/>
        </w:behaviors>
        <w:guid w:val="{20B9423E-3163-4218-8175-A813395861A5}"/>
      </w:docPartPr>
      <w:docPartBody>
        <w:p w:rsidR="008D62EF" w:rsidRDefault="008D62EF" w:rsidP="008D62EF">
          <w:pPr>
            <w:pStyle w:val="0B358DE4A09B42439B226BD6F80F6CCA"/>
          </w:pPr>
          <w:r>
            <w:rPr>
              <w:rStyle w:val="placeholder1Char"/>
              <w:rFonts w:hint="eastAsia"/>
            </w:rPr>
            <w:t>____________</w:t>
          </w:r>
        </w:p>
      </w:docPartBody>
    </w:docPart>
    <w:docPart>
      <w:docPartPr>
        <w:name w:val="2B3C4918080445A2918236901D3D82E4"/>
        <w:category>
          <w:name w:val="常规"/>
          <w:gallery w:val="placeholder"/>
        </w:category>
        <w:types>
          <w:type w:val="bbPlcHdr"/>
        </w:types>
        <w:behaviors>
          <w:behavior w:val="content"/>
        </w:behaviors>
        <w:guid w:val="{A19DFBFA-344B-4AC3-98F7-F83FA3277D7C}"/>
      </w:docPartPr>
      <w:docPartBody>
        <w:p w:rsidR="008D62EF" w:rsidRDefault="008D62EF" w:rsidP="008D62EF">
          <w:pPr>
            <w:pStyle w:val="2B3C4918080445A2918236901D3D82E4"/>
          </w:pPr>
          <w:r>
            <w:rPr>
              <w:rStyle w:val="placeholder1Char"/>
              <w:rFonts w:hint="eastAsia"/>
            </w:rPr>
            <w:t>____________</w:t>
          </w:r>
        </w:p>
      </w:docPartBody>
    </w:docPart>
    <w:docPart>
      <w:docPartPr>
        <w:name w:val="437030F2EDEF42A393B052F339B171DF"/>
        <w:category>
          <w:name w:val="常规"/>
          <w:gallery w:val="placeholder"/>
        </w:category>
        <w:types>
          <w:type w:val="bbPlcHdr"/>
        </w:types>
        <w:behaviors>
          <w:behavior w:val="content"/>
        </w:behaviors>
        <w:guid w:val="{4739402D-4B35-49BB-A895-80823158473B}"/>
      </w:docPartPr>
      <w:docPartBody>
        <w:p w:rsidR="008D62EF" w:rsidRDefault="008D62EF" w:rsidP="008D62EF">
          <w:pPr>
            <w:pStyle w:val="437030F2EDEF42A393B052F339B171DF"/>
          </w:pPr>
          <w:r>
            <w:rPr>
              <w:rStyle w:val="placeholder1Char"/>
              <w:rFonts w:hint="eastAsia"/>
            </w:rPr>
            <w:t>____________</w:t>
          </w:r>
        </w:p>
      </w:docPartBody>
    </w:docPart>
    <w:docPart>
      <w:docPartPr>
        <w:name w:val="A03D59B2C92A48DDBB148EE97EF3EED7"/>
        <w:category>
          <w:name w:val="常规"/>
          <w:gallery w:val="placeholder"/>
        </w:category>
        <w:types>
          <w:type w:val="bbPlcHdr"/>
        </w:types>
        <w:behaviors>
          <w:behavior w:val="content"/>
        </w:behaviors>
        <w:guid w:val="{934B5D6A-5D64-49BF-BB07-9E70C38141D2}"/>
      </w:docPartPr>
      <w:docPartBody>
        <w:p w:rsidR="008D62EF" w:rsidRDefault="008D62EF" w:rsidP="008D62EF">
          <w:pPr>
            <w:pStyle w:val="A03D59B2C92A48DDBB148EE97EF3EED7"/>
          </w:pPr>
          <w:r>
            <w:rPr>
              <w:rStyle w:val="placeholder1Char"/>
              <w:rFonts w:hint="eastAsia"/>
            </w:rPr>
            <w:t>____________</w:t>
          </w:r>
        </w:p>
      </w:docPartBody>
    </w:docPart>
    <w:docPart>
      <w:docPartPr>
        <w:name w:val="6C53FEA2E9EA40BEACBC31A085198A1D"/>
        <w:category>
          <w:name w:val="常规"/>
          <w:gallery w:val="placeholder"/>
        </w:category>
        <w:types>
          <w:type w:val="bbPlcHdr"/>
        </w:types>
        <w:behaviors>
          <w:behavior w:val="content"/>
        </w:behaviors>
        <w:guid w:val="{CB57B2BA-CF6F-4E27-BED4-A3EEF03BE11D}"/>
      </w:docPartPr>
      <w:docPartBody>
        <w:p w:rsidR="008D62EF" w:rsidRDefault="008D62EF" w:rsidP="008D62EF">
          <w:pPr>
            <w:pStyle w:val="6C53FEA2E9EA40BEACBC31A085198A1D"/>
          </w:pPr>
          <w:r>
            <w:rPr>
              <w:rStyle w:val="placeholder1Char"/>
              <w:rFonts w:hint="eastAsia"/>
            </w:rPr>
            <w:t>____________</w:t>
          </w:r>
        </w:p>
      </w:docPartBody>
    </w:docPart>
    <w:docPart>
      <w:docPartPr>
        <w:name w:val="E78419851B3B48FE88A1445EFE678705"/>
        <w:category>
          <w:name w:val="常规"/>
          <w:gallery w:val="placeholder"/>
        </w:category>
        <w:types>
          <w:type w:val="bbPlcHdr"/>
        </w:types>
        <w:behaviors>
          <w:behavior w:val="content"/>
        </w:behaviors>
        <w:guid w:val="{1F87C7AE-AC6C-4471-86F8-F96FD7DA1365}"/>
      </w:docPartPr>
      <w:docPartBody>
        <w:p w:rsidR="008D62EF" w:rsidRDefault="008D62EF" w:rsidP="008D62EF">
          <w:pPr>
            <w:pStyle w:val="E78419851B3B48FE88A1445EFE678705"/>
          </w:pPr>
          <w:r>
            <w:rPr>
              <w:rStyle w:val="placeholder1Char"/>
              <w:rFonts w:hint="eastAsia"/>
            </w:rPr>
            <w:t>____________</w:t>
          </w:r>
        </w:p>
      </w:docPartBody>
    </w:docPart>
    <w:docPart>
      <w:docPartPr>
        <w:name w:val="063817F710BF4B28861E00E69C41D267"/>
        <w:category>
          <w:name w:val="常规"/>
          <w:gallery w:val="placeholder"/>
        </w:category>
        <w:types>
          <w:type w:val="bbPlcHdr"/>
        </w:types>
        <w:behaviors>
          <w:behavior w:val="content"/>
        </w:behaviors>
        <w:guid w:val="{BE1B2A5C-C66B-4730-B5C7-EF71BB5F49EC}"/>
      </w:docPartPr>
      <w:docPartBody>
        <w:p w:rsidR="008D62EF" w:rsidRDefault="008D62EF" w:rsidP="008D62EF">
          <w:pPr>
            <w:pStyle w:val="063817F710BF4B28861E00E69C41D267"/>
          </w:pPr>
          <w:r>
            <w:rPr>
              <w:rStyle w:val="placeholder1Char"/>
              <w:rFonts w:hint="eastAsia"/>
            </w:rPr>
            <w:t>____________</w:t>
          </w:r>
        </w:p>
      </w:docPartBody>
    </w:docPart>
    <w:docPart>
      <w:docPartPr>
        <w:name w:val="4A811068DBA044C3A965BC2CEB4C93B4"/>
        <w:category>
          <w:name w:val="常规"/>
          <w:gallery w:val="placeholder"/>
        </w:category>
        <w:types>
          <w:type w:val="bbPlcHdr"/>
        </w:types>
        <w:behaviors>
          <w:behavior w:val="content"/>
        </w:behaviors>
        <w:guid w:val="{5BD49D28-82A5-4208-8CC1-3C28E4FCF38F}"/>
      </w:docPartPr>
      <w:docPartBody>
        <w:p w:rsidR="008D62EF" w:rsidRDefault="008D62EF" w:rsidP="008D62EF">
          <w:pPr>
            <w:pStyle w:val="4A811068DBA044C3A965BC2CEB4C93B4"/>
          </w:pPr>
          <w:r>
            <w:rPr>
              <w:rStyle w:val="placeholder1Char"/>
              <w:rFonts w:hint="eastAsia"/>
            </w:rPr>
            <w:t>____________</w:t>
          </w:r>
        </w:p>
      </w:docPartBody>
    </w:docPart>
    <w:docPart>
      <w:docPartPr>
        <w:name w:val="EAC24B370C5F4AE6A0B0CFE9810C0D02"/>
        <w:category>
          <w:name w:val="常规"/>
          <w:gallery w:val="placeholder"/>
        </w:category>
        <w:types>
          <w:type w:val="bbPlcHdr"/>
        </w:types>
        <w:behaviors>
          <w:behavior w:val="content"/>
        </w:behaviors>
        <w:guid w:val="{74FD5B6B-D027-4CC9-AE67-9AD076915EDB}"/>
      </w:docPartPr>
      <w:docPartBody>
        <w:p w:rsidR="008D62EF" w:rsidRDefault="008D62EF" w:rsidP="008D62EF">
          <w:pPr>
            <w:pStyle w:val="EAC24B370C5F4AE6A0B0CFE9810C0D02"/>
          </w:pPr>
          <w:r>
            <w:rPr>
              <w:rStyle w:val="placeholder1Char"/>
              <w:rFonts w:hint="eastAsia"/>
            </w:rPr>
            <w:t>____________</w:t>
          </w:r>
        </w:p>
      </w:docPartBody>
    </w:docPart>
    <w:docPart>
      <w:docPartPr>
        <w:name w:val="5D0C257617074A5180F13AFDF2E5378D"/>
        <w:category>
          <w:name w:val="常规"/>
          <w:gallery w:val="placeholder"/>
        </w:category>
        <w:types>
          <w:type w:val="bbPlcHdr"/>
        </w:types>
        <w:behaviors>
          <w:behavior w:val="content"/>
        </w:behaviors>
        <w:guid w:val="{E3A0E20C-A514-4365-83F4-F8D940EADF2D}"/>
      </w:docPartPr>
      <w:docPartBody>
        <w:p w:rsidR="008D62EF" w:rsidRDefault="008D62EF" w:rsidP="008D62EF">
          <w:pPr>
            <w:pStyle w:val="5D0C257617074A5180F13AFDF2E5378D"/>
          </w:pPr>
          <w:r>
            <w:rPr>
              <w:rStyle w:val="placeholder1Char"/>
              <w:rFonts w:hint="eastAsia"/>
            </w:rPr>
            <w:t>____________</w:t>
          </w:r>
        </w:p>
      </w:docPartBody>
    </w:docPart>
    <w:docPart>
      <w:docPartPr>
        <w:name w:val="3E71AEEEF0FB4A9586FC44A9078028FB"/>
        <w:category>
          <w:name w:val="常规"/>
          <w:gallery w:val="placeholder"/>
        </w:category>
        <w:types>
          <w:type w:val="bbPlcHdr"/>
        </w:types>
        <w:behaviors>
          <w:behavior w:val="content"/>
        </w:behaviors>
        <w:guid w:val="{224D9B15-A07D-4F21-AC4D-BA486D6DCA82}"/>
      </w:docPartPr>
      <w:docPartBody>
        <w:p w:rsidR="008D62EF" w:rsidRDefault="008D62EF" w:rsidP="008D62EF">
          <w:pPr>
            <w:pStyle w:val="3E71AEEEF0FB4A9586FC44A9078028FB"/>
          </w:pPr>
          <w:r>
            <w:rPr>
              <w:rStyle w:val="placeholder1Char"/>
              <w:rFonts w:hint="eastAsia"/>
            </w:rPr>
            <w:t>____________</w:t>
          </w:r>
        </w:p>
      </w:docPartBody>
    </w:docPart>
    <w:docPart>
      <w:docPartPr>
        <w:name w:val="991FD0B12D084CFA9F63E804C084343E"/>
        <w:category>
          <w:name w:val="常规"/>
          <w:gallery w:val="placeholder"/>
        </w:category>
        <w:types>
          <w:type w:val="bbPlcHdr"/>
        </w:types>
        <w:behaviors>
          <w:behavior w:val="content"/>
        </w:behaviors>
        <w:guid w:val="{2AFED10F-204F-46E0-867C-5C102086F13D}"/>
      </w:docPartPr>
      <w:docPartBody>
        <w:p w:rsidR="008D62EF" w:rsidRDefault="008D62EF" w:rsidP="008D62EF">
          <w:pPr>
            <w:pStyle w:val="991FD0B12D084CFA9F63E804C084343E"/>
          </w:pPr>
          <w:r>
            <w:rPr>
              <w:rStyle w:val="placeholder1Char"/>
              <w:rFonts w:hint="eastAsia"/>
            </w:rPr>
            <w:t>____________</w:t>
          </w:r>
        </w:p>
      </w:docPartBody>
    </w:docPart>
    <w:docPart>
      <w:docPartPr>
        <w:name w:val="4E3EE30959AE4E84A87A8642E211ED2F"/>
        <w:category>
          <w:name w:val="常规"/>
          <w:gallery w:val="placeholder"/>
        </w:category>
        <w:types>
          <w:type w:val="bbPlcHdr"/>
        </w:types>
        <w:behaviors>
          <w:behavior w:val="content"/>
        </w:behaviors>
        <w:guid w:val="{5D9031AD-A763-42E7-B687-470926688A0F}"/>
      </w:docPartPr>
      <w:docPartBody>
        <w:p w:rsidR="008D62EF" w:rsidRDefault="008D62EF" w:rsidP="008D62EF">
          <w:pPr>
            <w:pStyle w:val="4E3EE30959AE4E84A87A8642E211ED2F"/>
          </w:pPr>
          <w:r>
            <w:rPr>
              <w:rStyle w:val="placeholder1Char"/>
              <w:rFonts w:hint="eastAsia"/>
            </w:rPr>
            <w:t>____________</w:t>
          </w:r>
        </w:p>
      </w:docPartBody>
    </w:docPart>
    <w:docPart>
      <w:docPartPr>
        <w:name w:val="7C31F8CF482F4AD5AEA6C09AFA96A8FA"/>
        <w:category>
          <w:name w:val="常规"/>
          <w:gallery w:val="placeholder"/>
        </w:category>
        <w:types>
          <w:type w:val="bbPlcHdr"/>
        </w:types>
        <w:behaviors>
          <w:behavior w:val="content"/>
        </w:behaviors>
        <w:guid w:val="{7D0AA7EA-E49D-4D9A-AAE3-2DC3714933E5}"/>
      </w:docPartPr>
      <w:docPartBody>
        <w:p w:rsidR="008D62EF" w:rsidRDefault="008D62EF" w:rsidP="008D62EF">
          <w:pPr>
            <w:pStyle w:val="7C31F8CF482F4AD5AEA6C09AFA96A8FA"/>
          </w:pPr>
          <w:r>
            <w:rPr>
              <w:rStyle w:val="placeholder1Char"/>
              <w:rFonts w:hint="eastAsia"/>
            </w:rPr>
            <w:t>____________</w:t>
          </w:r>
        </w:p>
      </w:docPartBody>
    </w:docPart>
    <w:docPart>
      <w:docPartPr>
        <w:name w:val="6072F3E65DBF462C9ECDB93BFFADDB98"/>
        <w:category>
          <w:name w:val="常规"/>
          <w:gallery w:val="placeholder"/>
        </w:category>
        <w:types>
          <w:type w:val="bbPlcHdr"/>
        </w:types>
        <w:behaviors>
          <w:behavior w:val="content"/>
        </w:behaviors>
        <w:guid w:val="{B5905958-9CEE-4C19-931C-98D8855B291F}"/>
      </w:docPartPr>
      <w:docPartBody>
        <w:p w:rsidR="008D62EF" w:rsidRDefault="008D62EF" w:rsidP="008D62EF">
          <w:pPr>
            <w:pStyle w:val="6072F3E65DBF462C9ECDB93BFFADDB98"/>
          </w:pPr>
          <w:r>
            <w:rPr>
              <w:rStyle w:val="placeholder1Char"/>
              <w:rFonts w:hint="eastAsia"/>
            </w:rPr>
            <w:t>____________</w:t>
          </w:r>
        </w:p>
      </w:docPartBody>
    </w:docPart>
    <w:docPart>
      <w:docPartPr>
        <w:name w:val="3248937C69604D27BD71137276248741"/>
        <w:category>
          <w:name w:val="常规"/>
          <w:gallery w:val="placeholder"/>
        </w:category>
        <w:types>
          <w:type w:val="bbPlcHdr"/>
        </w:types>
        <w:behaviors>
          <w:behavior w:val="content"/>
        </w:behaviors>
        <w:guid w:val="{40978319-59E6-4770-AB25-E38B4826412C}"/>
      </w:docPartPr>
      <w:docPartBody>
        <w:p w:rsidR="008D62EF" w:rsidRDefault="008D62EF" w:rsidP="008D62EF">
          <w:pPr>
            <w:pStyle w:val="3248937C69604D27BD71137276248741"/>
          </w:pPr>
          <w:r>
            <w:rPr>
              <w:rStyle w:val="placeholder1Char"/>
              <w:rFonts w:hint="eastAsia"/>
            </w:rPr>
            <w:t>____________</w:t>
          </w:r>
        </w:p>
      </w:docPartBody>
    </w:docPart>
    <w:docPart>
      <w:docPartPr>
        <w:name w:val="0AF155F0FA7442D9B333B97331B06103"/>
        <w:category>
          <w:name w:val="常规"/>
          <w:gallery w:val="placeholder"/>
        </w:category>
        <w:types>
          <w:type w:val="bbPlcHdr"/>
        </w:types>
        <w:behaviors>
          <w:behavior w:val="content"/>
        </w:behaviors>
        <w:guid w:val="{151F470F-F50C-4450-8373-8B1EC728CD9F}"/>
      </w:docPartPr>
      <w:docPartBody>
        <w:p w:rsidR="008D62EF" w:rsidRDefault="008D62EF" w:rsidP="008D62EF">
          <w:pPr>
            <w:pStyle w:val="0AF155F0FA7442D9B333B97331B06103"/>
          </w:pPr>
          <w:r>
            <w:rPr>
              <w:rStyle w:val="placeholder1Char"/>
              <w:rFonts w:hint="eastAsia"/>
            </w:rPr>
            <w:t>____________</w:t>
          </w:r>
        </w:p>
      </w:docPartBody>
    </w:docPart>
    <w:docPart>
      <w:docPartPr>
        <w:name w:val="937C4BECD9F6491BA0F621482EAB93C6"/>
        <w:category>
          <w:name w:val="常规"/>
          <w:gallery w:val="placeholder"/>
        </w:category>
        <w:types>
          <w:type w:val="bbPlcHdr"/>
        </w:types>
        <w:behaviors>
          <w:behavior w:val="content"/>
        </w:behaviors>
        <w:guid w:val="{9FABB748-2895-46E7-81BE-0BC8CD16154E}"/>
      </w:docPartPr>
      <w:docPartBody>
        <w:p w:rsidR="008D62EF" w:rsidRDefault="008D62EF" w:rsidP="008D62EF">
          <w:pPr>
            <w:pStyle w:val="937C4BECD9F6491BA0F621482EAB93C6"/>
          </w:pPr>
          <w:r>
            <w:rPr>
              <w:rStyle w:val="placeholder1Char"/>
              <w:rFonts w:hint="eastAsia"/>
            </w:rPr>
            <w:t>____________</w:t>
          </w:r>
        </w:p>
      </w:docPartBody>
    </w:docPart>
    <w:docPart>
      <w:docPartPr>
        <w:name w:val="8436796586D84813BC06CDC41439DE3B"/>
        <w:category>
          <w:name w:val="常规"/>
          <w:gallery w:val="placeholder"/>
        </w:category>
        <w:types>
          <w:type w:val="bbPlcHdr"/>
        </w:types>
        <w:behaviors>
          <w:behavior w:val="content"/>
        </w:behaviors>
        <w:guid w:val="{3B27CFE7-F8FC-43EE-8F2C-A5573249AA0D}"/>
      </w:docPartPr>
      <w:docPartBody>
        <w:p w:rsidR="008D62EF" w:rsidRDefault="008D62EF" w:rsidP="008D62EF">
          <w:pPr>
            <w:pStyle w:val="8436796586D84813BC06CDC41439DE3B"/>
          </w:pPr>
          <w:r>
            <w:rPr>
              <w:rStyle w:val="placeholder1Char"/>
              <w:rFonts w:hint="eastAsia"/>
            </w:rPr>
            <w:t>____________</w:t>
          </w:r>
        </w:p>
      </w:docPartBody>
    </w:docPart>
    <w:docPart>
      <w:docPartPr>
        <w:name w:val="A4F573F1933B4E5EB5E2A7BE451523D7"/>
        <w:category>
          <w:name w:val="常规"/>
          <w:gallery w:val="placeholder"/>
        </w:category>
        <w:types>
          <w:type w:val="bbPlcHdr"/>
        </w:types>
        <w:behaviors>
          <w:behavior w:val="content"/>
        </w:behaviors>
        <w:guid w:val="{E8D560EF-8878-4A39-8B15-EC4BCD5E4FEB}"/>
      </w:docPartPr>
      <w:docPartBody>
        <w:p w:rsidR="008D62EF" w:rsidRDefault="008D62EF" w:rsidP="008D62EF">
          <w:pPr>
            <w:pStyle w:val="A4F573F1933B4E5EB5E2A7BE451523D7"/>
          </w:pPr>
          <w:r>
            <w:rPr>
              <w:rStyle w:val="placeholder1Char"/>
              <w:rFonts w:hint="eastAsia"/>
            </w:rPr>
            <w:t>____________</w:t>
          </w:r>
        </w:p>
      </w:docPartBody>
    </w:docPart>
    <w:docPart>
      <w:docPartPr>
        <w:name w:val="1906AA15B70245A5A16E2F7B6D1B558C"/>
        <w:category>
          <w:name w:val="常规"/>
          <w:gallery w:val="placeholder"/>
        </w:category>
        <w:types>
          <w:type w:val="bbPlcHdr"/>
        </w:types>
        <w:behaviors>
          <w:behavior w:val="content"/>
        </w:behaviors>
        <w:guid w:val="{CB65D096-B1AC-4432-8FB7-742F561BD20C}"/>
      </w:docPartPr>
      <w:docPartBody>
        <w:p w:rsidR="008D62EF" w:rsidRDefault="008D62EF" w:rsidP="008D62EF">
          <w:pPr>
            <w:pStyle w:val="1906AA15B70245A5A16E2F7B6D1B558C"/>
          </w:pPr>
          <w:r>
            <w:rPr>
              <w:rStyle w:val="placeholder1Char"/>
              <w:rFonts w:hint="eastAsia"/>
            </w:rPr>
            <w:t>____________</w:t>
          </w:r>
        </w:p>
      </w:docPartBody>
    </w:docPart>
    <w:docPart>
      <w:docPartPr>
        <w:name w:val="7F357D6DFBB94866BEAA5CA93AAE07D2"/>
        <w:category>
          <w:name w:val="常规"/>
          <w:gallery w:val="placeholder"/>
        </w:category>
        <w:types>
          <w:type w:val="bbPlcHdr"/>
        </w:types>
        <w:behaviors>
          <w:behavior w:val="content"/>
        </w:behaviors>
        <w:guid w:val="{76B5CEAB-4901-466B-92A2-F9C02CD6DC45}"/>
      </w:docPartPr>
      <w:docPartBody>
        <w:p w:rsidR="008D62EF" w:rsidRDefault="008D62EF" w:rsidP="008D62EF">
          <w:pPr>
            <w:pStyle w:val="7F357D6DFBB94866BEAA5CA93AAE07D2"/>
          </w:pPr>
          <w:r>
            <w:rPr>
              <w:rStyle w:val="placeholder1Char"/>
              <w:rFonts w:hint="eastAsia"/>
            </w:rPr>
            <w:t>____________</w:t>
          </w:r>
        </w:p>
      </w:docPartBody>
    </w:docPart>
    <w:docPart>
      <w:docPartPr>
        <w:name w:val="4E254785671649CE906CE4C3FB0939F8"/>
        <w:category>
          <w:name w:val="常规"/>
          <w:gallery w:val="placeholder"/>
        </w:category>
        <w:types>
          <w:type w:val="bbPlcHdr"/>
        </w:types>
        <w:behaviors>
          <w:behavior w:val="content"/>
        </w:behaviors>
        <w:guid w:val="{052DC3FE-E0E6-48EF-9F55-AD8AE73D195A}"/>
      </w:docPartPr>
      <w:docPartBody>
        <w:p w:rsidR="008D62EF" w:rsidRDefault="008D62EF" w:rsidP="008D62EF">
          <w:pPr>
            <w:pStyle w:val="4E254785671649CE906CE4C3FB0939F8"/>
          </w:pPr>
          <w:r>
            <w:rPr>
              <w:rStyle w:val="placeholder1Char"/>
              <w:rFonts w:hint="eastAsia"/>
            </w:rPr>
            <w:t>____________</w:t>
          </w:r>
        </w:p>
      </w:docPartBody>
    </w:docPart>
    <w:docPart>
      <w:docPartPr>
        <w:name w:val="10CD7A4696654E3B9E3C9668E6ED9648"/>
        <w:category>
          <w:name w:val="常规"/>
          <w:gallery w:val="placeholder"/>
        </w:category>
        <w:types>
          <w:type w:val="bbPlcHdr"/>
        </w:types>
        <w:behaviors>
          <w:behavior w:val="content"/>
        </w:behaviors>
        <w:guid w:val="{8990471B-F923-40EA-8634-C7463A31FCD8}"/>
      </w:docPartPr>
      <w:docPartBody>
        <w:p w:rsidR="008D62EF" w:rsidRDefault="008D62EF" w:rsidP="008D62EF">
          <w:pPr>
            <w:pStyle w:val="10CD7A4696654E3B9E3C9668E6ED9648"/>
          </w:pPr>
          <w:r>
            <w:rPr>
              <w:rStyle w:val="placeholder1Char"/>
              <w:rFonts w:hint="eastAsia"/>
            </w:rPr>
            <w:t>____________</w:t>
          </w:r>
        </w:p>
      </w:docPartBody>
    </w:docPart>
    <w:docPart>
      <w:docPartPr>
        <w:name w:val="BE181C4FC2A74F05AC3991760262874D"/>
        <w:category>
          <w:name w:val="常规"/>
          <w:gallery w:val="placeholder"/>
        </w:category>
        <w:types>
          <w:type w:val="bbPlcHdr"/>
        </w:types>
        <w:behaviors>
          <w:behavior w:val="content"/>
        </w:behaviors>
        <w:guid w:val="{2638F7CB-E0F1-40AA-B8D0-F6DD319AA287}"/>
      </w:docPartPr>
      <w:docPartBody>
        <w:p w:rsidR="008D62EF" w:rsidRDefault="008D62EF" w:rsidP="008D62EF">
          <w:pPr>
            <w:pStyle w:val="BE181C4FC2A74F05AC3991760262874D"/>
          </w:pPr>
          <w:r>
            <w:rPr>
              <w:rStyle w:val="placeholder1Char"/>
              <w:rFonts w:hint="eastAsia"/>
            </w:rPr>
            <w:t>____________</w:t>
          </w:r>
        </w:p>
      </w:docPartBody>
    </w:docPart>
    <w:docPart>
      <w:docPartPr>
        <w:name w:val="971ECEFB47F64E9A99A48FB7A9A5961A"/>
        <w:category>
          <w:name w:val="常规"/>
          <w:gallery w:val="placeholder"/>
        </w:category>
        <w:types>
          <w:type w:val="bbPlcHdr"/>
        </w:types>
        <w:behaviors>
          <w:behavior w:val="content"/>
        </w:behaviors>
        <w:guid w:val="{847738E4-E8A8-4F93-9986-388B57158856}"/>
      </w:docPartPr>
      <w:docPartBody>
        <w:p w:rsidR="008D62EF" w:rsidRDefault="008D62EF" w:rsidP="008D62EF">
          <w:pPr>
            <w:pStyle w:val="971ECEFB47F64E9A99A48FB7A9A5961A"/>
          </w:pPr>
          <w:r>
            <w:rPr>
              <w:rStyle w:val="placeholder1Char"/>
              <w:rFonts w:hint="eastAsia"/>
            </w:rPr>
            <w:t>____________</w:t>
          </w:r>
        </w:p>
      </w:docPartBody>
    </w:docPart>
    <w:docPart>
      <w:docPartPr>
        <w:name w:val="6CCD58EB27224276BAEB6117E693642D"/>
        <w:category>
          <w:name w:val="常规"/>
          <w:gallery w:val="placeholder"/>
        </w:category>
        <w:types>
          <w:type w:val="bbPlcHdr"/>
        </w:types>
        <w:behaviors>
          <w:behavior w:val="content"/>
        </w:behaviors>
        <w:guid w:val="{2FC54E4A-9A73-41E9-8B49-8767EF95070F}"/>
      </w:docPartPr>
      <w:docPartBody>
        <w:p w:rsidR="008D62EF" w:rsidRDefault="008D62EF" w:rsidP="008D62EF">
          <w:pPr>
            <w:pStyle w:val="6CCD58EB27224276BAEB6117E693642D"/>
          </w:pPr>
          <w:r>
            <w:rPr>
              <w:rStyle w:val="placeholder1Char"/>
              <w:rFonts w:hint="eastAsia"/>
            </w:rPr>
            <w:t>____________</w:t>
          </w:r>
        </w:p>
      </w:docPartBody>
    </w:docPart>
    <w:docPart>
      <w:docPartPr>
        <w:name w:val="B221EAD42469468297E619E5C5D4A1CE"/>
        <w:category>
          <w:name w:val="常规"/>
          <w:gallery w:val="placeholder"/>
        </w:category>
        <w:types>
          <w:type w:val="bbPlcHdr"/>
        </w:types>
        <w:behaviors>
          <w:behavior w:val="content"/>
        </w:behaviors>
        <w:guid w:val="{7B6D9EE6-8FE3-45FF-9427-F82B290C20F4}"/>
      </w:docPartPr>
      <w:docPartBody>
        <w:p w:rsidR="008D62EF" w:rsidRDefault="008D62EF" w:rsidP="008D62EF">
          <w:pPr>
            <w:pStyle w:val="B221EAD42469468297E619E5C5D4A1CE"/>
          </w:pPr>
          <w:r>
            <w:rPr>
              <w:rStyle w:val="placeholder1Char"/>
              <w:rFonts w:hint="eastAsia"/>
            </w:rPr>
            <w:t>____________</w:t>
          </w:r>
        </w:p>
      </w:docPartBody>
    </w:docPart>
    <w:docPart>
      <w:docPartPr>
        <w:name w:val="B9889B50CF184B0696CAD0262BA80607"/>
        <w:category>
          <w:name w:val="常规"/>
          <w:gallery w:val="placeholder"/>
        </w:category>
        <w:types>
          <w:type w:val="bbPlcHdr"/>
        </w:types>
        <w:behaviors>
          <w:behavior w:val="content"/>
        </w:behaviors>
        <w:guid w:val="{1EC6943D-8252-46C0-8DFB-B3191C286DF8}"/>
      </w:docPartPr>
      <w:docPartBody>
        <w:p w:rsidR="008D62EF" w:rsidRDefault="008D62EF" w:rsidP="008D62EF">
          <w:pPr>
            <w:pStyle w:val="B9889B50CF184B0696CAD0262BA80607"/>
          </w:pPr>
          <w:r>
            <w:rPr>
              <w:rStyle w:val="placeholder1Char"/>
              <w:rFonts w:hint="eastAsia"/>
            </w:rPr>
            <w:t>____________</w:t>
          </w:r>
        </w:p>
      </w:docPartBody>
    </w:docPart>
    <w:docPart>
      <w:docPartPr>
        <w:name w:val="9503C3403C6E4E6BA2ED9FA50427F8C4"/>
        <w:category>
          <w:name w:val="常规"/>
          <w:gallery w:val="placeholder"/>
        </w:category>
        <w:types>
          <w:type w:val="bbPlcHdr"/>
        </w:types>
        <w:behaviors>
          <w:behavior w:val="content"/>
        </w:behaviors>
        <w:guid w:val="{91B855B3-663F-4E49-A1BE-E30AB5521FD5}"/>
      </w:docPartPr>
      <w:docPartBody>
        <w:p w:rsidR="008D62EF" w:rsidRDefault="008D62EF" w:rsidP="008D62EF">
          <w:pPr>
            <w:pStyle w:val="9503C3403C6E4E6BA2ED9FA50427F8C4"/>
          </w:pPr>
          <w:r>
            <w:rPr>
              <w:rStyle w:val="placeholder1Char"/>
              <w:rFonts w:hint="eastAsia"/>
            </w:rPr>
            <w:t>____________</w:t>
          </w:r>
        </w:p>
      </w:docPartBody>
    </w:docPart>
    <w:docPart>
      <w:docPartPr>
        <w:name w:val="E739926BD8954CD2981F76C80FFE4A15"/>
        <w:category>
          <w:name w:val="常规"/>
          <w:gallery w:val="placeholder"/>
        </w:category>
        <w:types>
          <w:type w:val="bbPlcHdr"/>
        </w:types>
        <w:behaviors>
          <w:behavior w:val="content"/>
        </w:behaviors>
        <w:guid w:val="{651A10A4-AB72-4335-BB5A-E6A4510A6D49}"/>
      </w:docPartPr>
      <w:docPartBody>
        <w:p w:rsidR="008D62EF" w:rsidRDefault="008D62EF" w:rsidP="008D62EF">
          <w:pPr>
            <w:pStyle w:val="E739926BD8954CD2981F76C80FFE4A15"/>
          </w:pPr>
          <w:r>
            <w:rPr>
              <w:rStyle w:val="placeholder1Char"/>
              <w:rFonts w:hint="eastAsia"/>
            </w:rPr>
            <w:t>____________</w:t>
          </w:r>
        </w:p>
      </w:docPartBody>
    </w:docPart>
    <w:docPart>
      <w:docPartPr>
        <w:name w:val="B64DDECECAA7480195A8020DDAF2EBDC"/>
        <w:category>
          <w:name w:val="常规"/>
          <w:gallery w:val="placeholder"/>
        </w:category>
        <w:types>
          <w:type w:val="bbPlcHdr"/>
        </w:types>
        <w:behaviors>
          <w:behavior w:val="content"/>
        </w:behaviors>
        <w:guid w:val="{D0C3E304-3DC9-4E03-BC78-E13461977822}"/>
      </w:docPartPr>
      <w:docPartBody>
        <w:p w:rsidR="008D62EF" w:rsidRDefault="008D62EF" w:rsidP="008D62EF">
          <w:pPr>
            <w:pStyle w:val="B64DDECECAA7480195A8020DDAF2EBDC"/>
          </w:pPr>
          <w:r>
            <w:rPr>
              <w:rStyle w:val="placeholder1Char"/>
              <w:rFonts w:hint="eastAsia"/>
            </w:rPr>
            <w:t>____________</w:t>
          </w:r>
        </w:p>
      </w:docPartBody>
    </w:docPart>
    <w:docPart>
      <w:docPartPr>
        <w:name w:val="7CDE673A4F35435DBE0C4C5F0C33A4E2"/>
        <w:category>
          <w:name w:val="常规"/>
          <w:gallery w:val="placeholder"/>
        </w:category>
        <w:types>
          <w:type w:val="bbPlcHdr"/>
        </w:types>
        <w:behaviors>
          <w:behavior w:val="content"/>
        </w:behaviors>
        <w:guid w:val="{D9BEF4F6-2A3A-4C3E-A837-D2B23264C593}"/>
      </w:docPartPr>
      <w:docPartBody>
        <w:p w:rsidR="008D62EF" w:rsidRDefault="008D62EF" w:rsidP="008D62EF">
          <w:pPr>
            <w:pStyle w:val="7CDE673A4F35435DBE0C4C5F0C33A4E2"/>
          </w:pPr>
          <w:r>
            <w:rPr>
              <w:rStyle w:val="placeholder1Char"/>
              <w:rFonts w:hint="eastAsia"/>
            </w:rPr>
            <w:t>____________</w:t>
          </w:r>
        </w:p>
      </w:docPartBody>
    </w:docPart>
    <w:docPart>
      <w:docPartPr>
        <w:name w:val="6A7C8EA192B5457FB87F0A2D93AFB283"/>
        <w:category>
          <w:name w:val="常规"/>
          <w:gallery w:val="placeholder"/>
        </w:category>
        <w:types>
          <w:type w:val="bbPlcHdr"/>
        </w:types>
        <w:behaviors>
          <w:behavior w:val="content"/>
        </w:behaviors>
        <w:guid w:val="{CFB14ED0-7A1B-4AB3-A684-AFA159D744A6}"/>
      </w:docPartPr>
      <w:docPartBody>
        <w:p w:rsidR="008D62EF" w:rsidRDefault="008D62EF" w:rsidP="008D62EF">
          <w:pPr>
            <w:pStyle w:val="6A7C8EA192B5457FB87F0A2D93AFB283"/>
          </w:pPr>
          <w:r>
            <w:rPr>
              <w:rStyle w:val="placeholder1Char"/>
              <w:rFonts w:hint="eastAsia"/>
            </w:rPr>
            <w:t>____________</w:t>
          </w:r>
        </w:p>
      </w:docPartBody>
    </w:docPart>
    <w:docPart>
      <w:docPartPr>
        <w:name w:val="7FD5FD066F72418E9FA2CF0210BF519D"/>
        <w:category>
          <w:name w:val="常规"/>
          <w:gallery w:val="placeholder"/>
        </w:category>
        <w:types>
          <w:type w:val="bbPlcHdr"/>
        </w:types>
        <w:behaviors>
          <w:behavior w:val="content"/>
        </w:behaviors>
        <w:guid w:val="{3CB3334D-BB84-4BBA-8043-CC723A897606}"/>
      </w:docPartPr>
      <w:docPartBody>
        <w:p w:rsidR="008D62EF" w:rsidRDefault="008D62EF" w:rsidP="008D62EF">
          <w:pPr>
            <w:pStyle w:val="7FD5FD066F72418E9FA2CF0210BF519D"/>
          </w:pPr>
          <w:r>
            <w:rPr>
              <w:rStyle w:val="placeholder1Char"/>
              <w:rFonts w:hint="eastAsia"/>
            </w:rPr>
            <w:t>____________</w:t>
          </w:r>
        </w:p>
      </w:docPartBody>
    </w:docPart>
    <w:docPart>
      <w:docPartPr>
        <w:name w:val="DDF845AB32CF4B3A8D909CF8EB016E4A"/>
        <w:category>
          <w:name w:val="常规"/>
          <w:gallery w:val="placeholder"/>
        </w:category>
        <w:types>
          <w:type w:val="bbPlcHdr"/>
        </w:types>
        <w:behaviors>
          <w:behavior w:val="content"/>
        </w:behaviors>
        <w:guid w:val="{08ADAAA2-DC0C-4EA4-BA5A-84E4893A2FC2}"/>
      </w:docPartPr>
      <w:docPartBody>
        <w:p w:rsidR="008D62EF" w:rsidRDefault="008D62EF" w:rsidP="008D62EF">
          <w:pPr>
            <w:pStyle w:val="DDF845AB32CF4B3A8D909CF8EB016E4A"/>
          </w:pPr>
          <w:r>
            <w:rPr>
              <w:rStyle w:val="placeholder1Char"/>
              <w:rFonts w:hint="eastAsia"/>
            </w:rPr>
            <w:t>____________</w:t>
          </w:r>
        </w:p>
      </w:docPartBody>
    </w:docPart>
    <w:docPart>
      <w:docPartPr>
        <w:name w:val="A557A5D4F7D14F498D98F82F2DE4025D"/>
        <w:category>
          <w:name w:val="常规"/>
          <w:gallery w:val="placeholder"/>
        </w:category>
        <w:types>
          <w:type w:val="bbPlcHdr"/>
        </w:types>
        <w:behaviors>
          <w:behavior w:val="content"/>
        </w:behaviors>
        <w:guid w:val="{C75B07E6-BD56-4FCA-8A8B-BB838DC2F6A1}"/>
      </w:docPartPr>
      <w:docPartBody>
        <w:p w:rsidR="008D62EF" w:rsidRDefault="008D62EF" w:rsidP="008D62EF">
          <w:pPr>
            <w:pStyle w:val="A557A5D4F7D14F498D98F82F2DE4025D"/>
          </w:pPr>
          <w:r>
            <w:rPr>
              <w:rStyle w:val="placeholder1Char"/>
              <w:rFonts w:hint="eastAsia"/>
            </w:rPr>
            <w:t>____________</w:t>
          </w:r>
        </w:p>
      </w:docPartBody>
    </w:docPart>
    <w:docPart>
      <w:docPartPr>
        <w:name w:val="988AD46C4E714D118983A50BA22FFDB6"/>
        <w:category>
          <w:name w:val="常规"/>
          <w:gallery w:val="placeholder"/>
        </w:category>
        <w:types>
          <w:type w:val="bbPlcHdr"/>
        </w:types>
        <w:behaviors>
          <w:behavior w:val="content"/>
        </w:behaviors>
        <w:guid w:val="{1ABBE36D-B7CA-4651-B1BD-3A49D92B8889}"/>
      </w:docPartPr>
      <w:docPartBody>
        <w:p w:rsidR="008D62EF" w:rsidRDefault="008D62EF" w:rsidP="008D62EF">
          <w:pPr>
            <w:pStyle w:val="988AD46C4E714D118983A50BA22FFDB6"/>
          </w:pPr>
          <w:r>
            <w:rPr>
              <w:rStyle w:val="placeholder1Char"/>
              <w:rFonts w:hint="eastAsia"/>
            </w:rPr>
            <w:t>____________</w:t>
          </w:r>
        </w:p>
      </w:docPartBody>
    </w:docPart>
    <w:docPart>
      <w:docPartPr>
        <w:name w:val="98DC8A4141AE485D9423B98436F531AF"/>
        <w:category>
          <w:name w:val="常规"/>
          <w:gallery w:val="placeholder"/>
        </w:category>
        <w:types>
          <w:type w:val="bbPlcHdr"/>
        </w:types>
        <w:behaviors>
          <w:behavior w:val="content"/>
        </w:behaviors>
        <w:guid w:val="{83F1A5A0-E36D-41A9-B570-2C7169CD0E0A}"/>
      </w:docPartPr>
      <w:docPartBody>
        <w:p w:rsidR="008D62EF" w:rsidRDefault="008D62EF" w:rsidP="008D62EF">
          <w:pPr>
            <w:pStyle w:val="98DC8A4141AE485D9423B98436F531AF"/>
          </w:pPr>
          <w:r>
            <w:rPr>
              <w:rStyle w:val="placeholder1Char"/>
              <w:rFonts w:hint="eastAsia"/>
            </w:rPr>
            <w:t>____________</w:t>
          </w:r>
        </w:p>
      </w:docPartBody>
    </w:docPart>
    <w:docPart>
      <w:docPartPr>
        <w:name w:val="429CF329469C4A2DBC4DD99F8A99DD04"/>
        <w:category>
          <w:name w:val="常规"/>
          <w:gallery w:val="placeholder"/>
        </w:category>
        <w:types>
          <w:type w:val="bbPlcHdr"/>
        </w:types>
        <w:behaviors>
          <w:behavior w:val="content"/>
        </w:behaviors>
        <w:guid w:val="{7253E1C2-52B0-40F7-A6B3-1CA9A67E017E}"/>
      </w:docPartPr>
      <w:docPartBody>
        <w:p w:rsidR="008D62EF" w:rsidRDefault="008D62EF" w:rsidP="008D62EF">
          <w:pPr>
            <w:pStyle w:val="429CF329469C4A2DBC4DD99F8A99DD04"/>
          </w:pPr>
          <w:r>
            <w:rPr>
              <w:rStyle w:val="placeholder1Char"/>
              <w:rFonts w:hint="eastAsia"/>
            </w:rPr>
            <w:t>____________</w:t>
          </w:r>
        </w:p>
      </w:docPartBody>
    </w:docPart>
    <w:docPart>
      <w:docPartPr>
        <w:name w:val="163FCAF06B88464B88089965CD6C01BC"/>
        <w:category>
          <w:name w:val="常规"/>
          <w:gallery w:val="placeholder"/>
        </w:category>
        <w:types>
          <w:type w:val="bbPlcHdr"/>
        </w:types>
        <w:behaviors>
          <w:behavior w:val="content"/>
        </w:behaviors>
        <w:guid w:val="{618FC3A8-D9F2-47FA-A868-F2A1813AAA19}"/>
      </w:docPartPr>
      <w:docPartBody>
        <w:p w:rsidR="008D62EF" w:rsidRDefault="008D62EF" w:rsidP="008D62EF">
          <w:pPr>
            <w:pStyle w:val="163FCAF06B88464B88089965CD6C01BC"/>
          </w:pPr>
          <w:r>
            <w:rPr>
              <w:rStyle w:val="placeholder1Char"/>
              <w:rFonts w:hint="eastAsia"/>
            </w:rPr>
            <w:t>____________</w:t>
          </w:r>
        </w:p>
      </w:docPartBody>
    </w:docPart>
    <w:docPart>
      <w:docPartPr>
        <w:name w:val="4F4470AEA60A4F5EA47AB5783F6DA076"/>
        <w:category>
          <w:name w:val="常规"/>
          <w:gallery w:val="placeholder"/>
        </w:category>
        <w:types>
          <w:type w:val="bbPlcHdr"/>
        </w:types>
        <w:behaviors>
          <w:behavior w:val="content"/>
        </w:behaviors>
        <w:guid w:val="{DC443917-F5F2-446A-942B-B2323F0C8292}"/>
      </w:docPartPr>
      <w:docPartBody>
        <w:p w:rsidR="008D62EF" w:rsidRDefault="008D62EF" w:rsidP="008D62EF">
          <w:pPr>
            <w:pStyle w:val="4F4470AEA60A4F5EA47AB5783F6DA076"/>
          </w:pPr>
          <w:r>
            <w:rPr>
              <w:rStyle w:val="placeholder1Char"/>
              <w:rFonts w:hint="eastAsia"/>
            </w:rPr>
            <w:t>____________</w:t>
          </w:r>
        </w:p>
      </w:docPartBody>
    </w:docPart>
    <w:docPart>
      <w:docPartPr>
        <w:name w:val="64155FC00C2744CAB3552CBA94B531A2"/>
        <w:category>
          <w:name w:val="常规"/>
          <w:gallery w:val="placeholder"/>
        </w:category>
        <w:types>
          <w:type w:val="bbPlcHdr"/>
        </w:types>
        <w:behaviors>
          <w:behavior w:val="content"/>
        </w:behaviors>
        <w:guid w:val="{2982FB63-812B-4B20-8210-CE49CE0B1139}"/>
      </w:docPartPr>
      <w:docPartBody>
        <w:p w:rsidR="008D62EF" w:rsidRDefault="008D62EF" w:rsidP="008D62EF">
          <w:pPr>
            <w:pStyle w:val="64155FC00C2744CAB3552CBA94B531A2"/>
          </w:pPr>
          <w:r>
            <w:rPr>
              <w:rStyle w:val="placeholder1Char"/>
              <w:rFonts w:hint="eastAsia"/>
            </w:rPr>
            <w:t>____________</w:t>
          </w:r>
        </w:p>
      </w:docPartBody>
    </w:docPart>
    <w:docPart>
      <w:docPartPr>
        <w:name w:val="135755ACCC56443DB4FF74502C4C6299"/>
        <w:category>
          <w:name w:val="常规"/>
          <w:gallery w:val="placeholder"/>
        </w:category>
        <w:types>
          <w:type w:val="bbPlcHdr"/>
        </w:types>
        <w:behaviors>
          <w:behavior w:val="content"/>
        </w:behaviors>
        <w:guid w:val="{CB32CF68-6CF7-49AC-8122-11463A1E43A7}"/>
      </w:docPartPr>
      <w:docPartBody>
        <w:p w:rsidR="008D62EF" w:rsidRDefault="008D62EF" w:rsidP="008D62EF">
          <w:pPr>
            <w:pStyle w:val="135755ACCC56443DB4FF74502C4C6299"/>
          </w:pPr>
          <w:r>
            <w:rPr>
              <w:rStyle w:val="placeholder1Char"/>
              <w:rFonts w:hint="eastAsia"/>
            </w:rPr>
            <w:t>____________</w:t>
          </w:r>
        </w:p>
      </w:docPartBody>
    </w:docPart>
    <w:docPart>
      <w:docPartPr>
        <w:name w:val="DBC3E666842746CB9D44E6FE1C1FC77F"/>
        <w:category>
          <w:name w:val="常规"/>
          <w:gallery w:val="placeholder"/>
        </w:category>
        <w:types>
          <w:type w:val="bbPlcHdr"/>
        </w:types>
        <w:behaviors>
          <w:behavior w:val="content"/>
        </w:behaviors>
        <w:guid w:val="{C40C97A8-ABAB-4363-A153-68C0AE898FCF}"/>
      </w:docPartPr>
      <w:docPartBody>
        <w:p w:rsidR="008D62EF" w:rsidRDefault="008D62EF" w:rsidP="008D62EF">
          <w:pPr>
            <w:pStyle w:val="DBC3E666842746CB9D44E6FE1C1FC77F"/>
          </w:pPr>
          <w:r>
            <w:rPr>
              <w:rStyle w:val="placeholder1Char"/>
              <w:rFonts w:hint="eastAsia"/>
            </w:rPr>
            <w:t>____________</w:t>
          </w:r>
        </w:p>
      </w:docPartBody>
    </w:docPart>
    <w:docPart>
      <w:docPartPr>
        <w:name w:val="5514614407EB482FB42B9F15E27CC47B"/>
        <w:category>
          <w:name w:val="常规"/>
          <w:gallery w:val="placeholder"/>
        </w:category>
        <w:types>
          <w:type w:val="bbPlcHdr"/>
        </w:types>
        <w:behaviors>
          <w:behavior w:val="content"/>
        </w:behaviors>
        <w:guid w:val="{A6D6EB5A-5E49-4564-951E-8B58861A3B91}"/>
      </w:docPartPr>
      <w:docPartBody>
        <w:p w:rsidR="008D62EF" w:rsidRDefault="008D62EF" w:rsidP="008D62EF">
          <w:pPr>
            <w:pStyle w:val="5514614407EB482FB42B9F15E27CC47B"/>
          </w:pPr>
          <w:r>
            <w:rPr>
              <w:rStyle w:val="placeholder1Char"/>
              <w:rFonts w:hint="eastAsia"/>
            </w:rPr>
            <w:t>____________</w:t>
          </w:r>
        </w:p>
      </w:docPartBody>
    </w:docPart>
    <w:docPart>
      <w:docPartPr>
        <w:name w:val="25E4455F269D44FDB5F16E6CB018A86A"/>
        <w:category>
          <w:name w:val="常规"/>
          <w:gallery w:val="placeholder"/>
        </w:category>
        <w:types>
          <w:type w:val="bbPlcHdr"/>
        </w:types>
        <w:behaviors>
          <w:behavior w:val="content"/>
        </w:behaviors>
        <w:guid w:val="{C2A41139-DA6A-44B6-BF6E-9104899C821B}"/>
      </w:docPartPr>
      <w:docPartBody>
        <w:p w:rsidR="008D62EF" w:rsidRDefault="008D62EF" w:rsidP="008D62EF">
          <w:pPr>
            <w:pStyle w:val="25E4455F269D44FDB5F16E6CB018A86A"/>
          </w:pPr>
          <w:r>
            <w:rPr>
              <w:rStyle w:val="placeholder1Char"/>
              <w:rFonts w:hint="eastAsia"/>
            </w:rPr>
            <w:t>____________</w:t>
          </w:r>
        </w:p>
      </w:docPartBody>
    </w:docPart>
    <w:docPart>
      <w:docPartPr>
        <w:name w:val="CDE55315F8F648BDA4A70B12C56DE822"/>
        <w:category>
          <w:name w:val="常规"/>
          <w:gallery w:val="placeholder"/>
        </w:category>
        <w:types>
          <w:type w:val="bbPlcHdr"/>
        </w:types>
        <w:behaviors>
          <w:behavior w:val="content"/>
        </w:behaviors>
        <w:guid w:val="{9EAEF0F9-F8A6-4929-B461-5F519D3D4E1B}"/>
      </w:docPartPr>
      <w:docPartBody>
        <w:p w:rsidR="008D62EF" w:rsidRDefault="008D62EF" w:rsidP="008D62EF">
          <w:pPr>
            <w:pStyle w:val="CDE55315F8F648BDA4A70B12C56DE822"/>
          </w:pPr>
          <w:r>
            <w:rPr>
              <w:rStyle w:val="placeholder1Char"/>
              <w:rFonts w:hint="eastAsia"/>
            </w:rPr>
            <w:t>____________</w:t>
          </w:r>
        </w:p>
      </w:docPartBody>
    </w:docPart>
    <w:docPart>
      <w:docPartPr>
        <w:name w:val="BF0D771A08154B6FBEECD4714BA5DFD7"/>
        <w:category>
          <w:name w:val="常规"/>
          <w:gallery w:val="placeholder"/>
        </w:category>
        <w:types>
          <w:type w:val="bbPlcHdr"/>
        </w:types>
        <w:behaviors>
          <w:behavior w:val="content"/>
        </w:behaviors>
        <w:guid w:val="{A34BEDAF-4691-4204-9D6F-3A2E32402A73}"/>
      </w:docPartPr>
      <w:docPartBody>
        <w:p w:rsidR="008D62EF" w:rsidRDefault="008D62EF" w:rsidP="008D62EF">
          <w:pPr>
            <w:pStyle w:val="BF0D771A08154B6FBEECD4714BA5DFD7"/>
          </w:pPr>
          <w:r>
            <w:rPr>
              <w:rStyle w:val="placeholder1Char"/>
              <w:rFonts w:hint="eastAsia"/>
            </w:rPr>
            <w:t>____________</w:t>
          </w:r>
        </w:p>
      </w:docPartBody>
    </w:docPart>
    <w:docPart>
      <w:docPartPr>
        <w:name w:val="CE770617AD634C618071784482AB41D1"/>
        <w:category>
          <w:name w:val="常规"/>
          <w:gallery w:val="placeholder"/>
        </w:category>
        <w:types>
          <w:type w:val="bbPlcHdr"/>
        </w:types>
        <w:behaviors>
          <w:behavior w:val="content"/>
        </w:behaviors>
        <w:guid w:val="{3963F84D-FFF3-40D5-AB0B-43C6A1804148}"/>
      </w:docPartPr>
      <w:docPartBody>
        <w:p w:rsidR="008D62EF" w:rsidRDefault="008D62EF" w:rsidP="008D62EF">
          <w:pPr>
            <w:pStyle w:val="CE770617AD634C618071784482AB41D1"/>
          </w:pPr>
          <w:r>
            <w:rPr>
              <w:rStyle w:val="placeholder1Char"/>
              <w:rFonts w:hint="eastAsia"/>
            </w:rPr>
            <w:t>____________</w:t>
          </w:r>
        </w:p>
      </w:docPartBody>
    </w:docPart>
    <w:docPart>
      <w:docPartPr>
        <w:name w:val="75AB2F0B59314F698A5EF7ADAAB64F62"/>
        <w:category>
          <w:name w:val="常规"/>
          <w:gallery w:val="placeholder"/>
        </w:category>
        <w:types>
          <w:type w:val="bbPlcHdr"/>
        </w:types>
        <w:behaviors>
          <w:behavior w:val="content"/>
        </w:behaviors>
        <w:guid w:val="{F7EFD9AD-FD72-4C81-9D8B-0B6EE50EAD81}"/>
      </w:docPartPr>
      <w:docPartBody>
        <w:p w:rsidR="008D62EF" w:rsidRDefault="008D62EF" w:rsidP="008D62EF">
          <w:pPr>
            <w:pStyle w:val="75AB2F0B59314F698A5EF7ADAAB64F62"/>
          </w:pPr>
          <w:r>
            <w:rPr>
              <w:rStyle w:val="placeholder1Char"/>
              <w:rFonts w:hint="eastAsia"/>
            </w:rPr>
            <w:t>____________</w:t>
          </w:r>
        </w:p>
      </w:docPartBody>
    </w:docPart>
    <w:docPart>
      <w:docPartPr>
        <w:name w:val="CC492D4946D144F996F307FC0BCEAC8A"/>
        <w:category>
          <w:name w:val="常规"/>
          <w:gallery w:val="placeholder"/>
        </w:category>
        <w:types>
          <w:type w:val="bbPlcHdr"/>
        </w:types>
        <w:behaviors>
          <w:behavior w:val="content"/>
        </w:behaviors>
        <w:guid w:val="{081D937E-E635-45F0-8207-DCF81793F7B3}"/>
      </w:docPartPr>
      <w:docPartBody>
        <w:p w:rsidR="008D62EF" w:rsidRDefault="008D62EF" w:rsidP="008D62EF">
          <w:pPr>
            <w:pStyle w:val="CC492D4946D144F996F307FC0BCEAC8A"/>
          </w:pPr>
          <w:r>
            <w:rPr>
              <w:rStyle w:val="placeholder1Char"/>
              <w:rFonts w:hint="eastAsia"/>
            </w:rPr>
            <w:t>____________</w:t>
          </w:r>
        </w:p>
      </w:docPartBody>
    </w:docPart>
    <w:docPart>
      <w:docPartPr>
        <w:name w:val="0AA98BDB127E4511BAE549AC0C630C0D"/>
        <w:category>
          <w:name w:val="常规"/>
          <w:gallery w:val="placeholder"/>
        </w:category>
        <w:types>
          <w:type w:val="bbPlcHdr"/>
        </w:types>
        <w:behaviors>
          <w:behavior w:val="content"/>
        </w:behaviors>
        <w:guid w:val="{3448DB25-69DC-4103-B6C9-2B0189E9E27F}"/>
      </w:docPartPr>
      <w:docPartBody>
        <w:p w:rsidR="008D62EF" w:rsidRDefault="008D62EF" w:rsidP="008D62EF">
          <w:pPr>
            <w:pStyle w:val="0AA98BDB127E4511BAE549AC0C630C0D"/>
          </w:pPr>
          <w:r>
            <w:rPr>
              <w:rStyle w:val="placeholder1Char"/>
              <w:rFonts w:hint="eastAsia"/>
            </w:rPr>
            <w:t>____________</w:t>
          </w:r>
        </w:p>
      </w:docPartBody>
    </w:docPart>
    <w:docPart>
      <w:docPartPr>
        <w:name w:val="4A3CAD863157497FA01BB25AF94D82C7"/>
        <w:category>
          <w:name w:val="常规"/>
          <w:gallery w:val="placeholder"/>
        </w:category>
        <w:types>
          <w:type w:val="bbPlcHdr"/>
        </w:types>
        <w:behaviors>
          <w:behavior w:val="content"/>
        </w:behaviors>
        <w:guid w:val="{A9A0B849-660F-442F-BDF2-F3C10DA2204A}"/>
      </w:docPartPr>
      <w:docPartBody>
        <w:p w:rsidR="008D62EF" w:rsidRDefault="008D62EF" w:rsidP="008D62EF">
          <w:pPr>
            <w:pStyle w:val="4A3CAD863157497FA01BB25AF94D82C7"/>
          </w:pPr>
          <w:r>
            <w:rPr>
              <w:rStyle w:val="placeholder1Char"/>
              <w:rFonts w:hint="eastAsia"/>
            </w:rPr>
            <w:t>____________</w:t>
          </w:r>
        </w:p>
      </w:docPartBody>
    </w:docPart>
    <w:docPart>
      <w:docPartPr>
        <w:name w:val="3176BFA6D2FC4D0590914869D44D3504"/>
        <w:category>
          <w:name w:val="常规"/>
          <w:gallery w:val="placeholder"/>
        </w:category>
        <w:types>
          <w:type w:val="bbPlcHdr"/>
        </w:types>
        <w:behaviors>
          <w:behavior w:val="content"/>
        </w:behaviors>
        <w:guid w:val="{76E4A2E0-D9E6-466A-986C-D83D9E568DCF}"/>
      </w:docPartPr>
      <w:docPartBody>
        <w:p w:rsidR="008D62EF" w:rsidRDefault="008D62EF" w:rsidP="008D62EF">
          <w:pPr>
            <w:pStyle w:val="3176BFA6D2FC4D0590914869D44D3504"/>
          </w:pPr>
          <w:r>
            <w:rPr>
              <w:rStyle w:val="placeholder1Char"/>
              <w:rFonts w:hint="eastAsia"/>
            </w:rPr>
            <w:t>____________</w:t>
          </w:r>
        </w:p>
      </w:docPartBody>
    </w:docPart>
    <w:docPart>
      <w:docPartPr>
        <w:name w:val="B3867DAAF95149BF9FE2D9BBDCCF12BA"/>
        <w:category>
          <w:name w:val="常规"/>
          <w:gallery w:val="placeholder"/>
        </w:category>
        <w:types>
          <w:type w:val="bbPlcHdr"/>
        </w:types>
        <w:behaviors>
          <w:behavior w:val="content"/>
        </w:behaviors>
        <w:guid w:val="{601AC41F-96D4-4971-8867-32F041ED7ADF}"/>
      </w:docPartPr>
      <w:docPartBody>
        <w:p w:rsidR="008D62EF" w:rsidRDefault="008D62EF" w:rsidP="008D62EF">
          <w:pPr>
            <w:pStyle w:val="B3867DAAF95149BF9FE2D9BBDCCF12BA"/>
          </w:pPr>
          <w:r>
            <w:rPr>
              <w:rStyle w:val="placeholder1Char"/>
              <w:rFonts w:hint="eastAsia"/>
            </w:rPr>
            <w:t>____________</w:t>
          </w:r>
        </w:p>
      </w:docPartBody>
    </w:docPart>
    <w:docPart>
      <w:docPartPr>
        <w:name w:val="4D25EA30E14E420BB40212991A7F809A"/>
        <w:category>
          <w:name w:val="常规"/>
          <w:gallery w:val="placeholder"/>
        </w:category>
        <w:types>
          <w:type w:val="bbPlcHdr"/>
        </w:types>
        <w:behaviors>
          <w:behavior w:val="content"/>
        </w:behaviors>
        <w:guid w:val="{6D0AEE23-B358-49B4-A2F5-F2CF25332C33}"/>
      </w:docPartPr>
      <w:docPartBody>
        <w:p w:rsidR="008D62EF" w:rsidRDefault="008D62EF" w:rsidP="008D62EF">
          <w:pPr>
            <w:pStyle w:val="4D25EA30E14E420BB40212991A7F809A"/>
          </w:pPr>
          <w:r>
            <w:rPr>
              <w:rStyle w:val="placeholder1Char"/>
              <w:rFonts w:hint="eastAsia"/>
            </w:rPr>
            <w:t>____________</w:t>
          </w:r>
        </w:p>
      </w:docPartBody>
    </w:docPart>
    <w:docPart>
      <w:docPartPr>
        <w:name w:val="12E83BA433124AE1900ABF91F9681FFE"/>
        <w:category>
          <w:name w:val="常规"/>
          <w:gallery w:val="placeholder"/>
        </w:category>
        <w:types>
          <w:type w:val="bbPlcHdr"/>
        </w:types>
        <w:behaviors>
          <w:behavior w:val="content"/>
        </w:behaviors>
        <w:guid w:val="{53CD2ABA-682E-4B16-A078-8C3A7B6C3ACB}"/>
      </w:docPartPr>
      <w:docPartBody>
        <w:p w:rsidR="008D62EF" w:rsidRDefault="008D62EF" w:rsidP="008D62EF">
          <w:pPr>
            <w:pStyle w:val="12E83BA433124AE1900ABF91F9681FFE"/>
          </w:pPr>
          <w:r>
            <w:rPr>
              <w:rStyle w:val="placeholder1Char"/>
              <w:rFonts w:hint="eastAsia"/>
            </w:rPr>
            <w:t>____________</w:t>
          </w:r>
        </w:p>
      </w:docPartBody>
    </w:docPart>
    <w:docPart>
      <w:docPartPr>
        <w:name w:val="4960C226D46C48FA8FC023EDC90E1098"/>
        <w:category>
          <w:name w:val="常规"/>
          <w:gallery w:val="placeholder"/>
        </w:category>
        <w:types>
          <w:type w:val="bbPlcHdr"/>
        </w:types>
        <w:behaviors>
          <w:behavior w:val="content"/>
        </w:behaviors>
        <w:guid w:val="{312AEED1-E1A9-4D67-B524-197D8273F93C}"/>
      </w:docPartPr>
      <w:docPartBody>
        <w:p w:rsidR="008D62EF" w:rsidRDefault="008D62EF" w:rsidP="008D62EF">
          <w:pPr>
            <w:pStyle w:val="4960C226D46C48FA8FC023EDC90E1098"/>
          </w:pPr>
          <w:r>
            <w:rPr>
              <w:rStyle w:val="placeholder1Char"/>
              <w:rFonts w:hint="eastAsia"/>
            </w:rPr>
            <w:t>____________</w:t>
          </w:r>
        </w:p>
      </w:docPartBody>
    </w:docPart>
    <w:docPart>
      <w:docPartPr>
        <w:name w:val="4D7EE93AA61D4E44B1FFE8026917044F"/>
        <w:category>
          <w:name w:val="常规"/>
          <w:gallery w:val="placeholder"/>
        </w:category>
        <w:types>
          <w:type w:val="bbPlcHdr"/>
        </w:types>
        <w:behaviors>
          <w:behavior w:val="content"/>
        </w:behaviors>
        <w:guid w:val="{5E2DD106-197A-4B89-8403-8F8701F5CC22}"/>
      </w:docPartPr>
      <w:docPartBody>
        <w:p w:rsidR="008D62EF" w:rsidRDefault="008D62EF" w:rsidP="008D62EF">
          <w:pPr>
            <w:pStyle w:val="4D7EE93AA61D4E44B1FFE8026917044F"/>
          </w:pPr>
          <w:r>
            <w:rPr>
              <w:rStyle w:val="placeholder1Char"/>
              <w:rFonts w:hint="eastAsia"/>
            </w:rPr>
            <w:t>____________</w:t>
          </w:r>
        </w:p>
      </w:docPartBody>
    </w:docPart>
    <w:docPart>
      <w:docPartPr>
        <w:name w:val="29FE2344FF824BB6BF60EA17BFD84D8D"/>
        <w:category>
          <w:name w:val="常规"/>
          <w:gallery w:val="placeholder"/>
        </w:category>
        <w:types>
          <w:type w:val="bbPlcHdr"/>
        </w:types>
        <w:behaviors>
          <w:behavior w:val="content"/>
        </w:behaviors>
        <w:guid w:val="{2A36FC13-5045-4DDE-8684-B355AA9B6AB4}"/>
      </w:docPartPr>
      <w:docPartBody>
        <w:p w:rsidR="008D62EF" w:rsidRDefault="008D62EF" w:rsidP="008D62EF">
          <w:pPr>
            <w:pStyle w:val="29FE2344FF824BB6BF60EA17BFD84D8D"/>
          </w:pPr>
          <w:r>
            <w:rPr>
              <w:rStyle w:val="placeholder1Char"/>
              <w:rFonts w:hint="eastAsia"/>
            </w:rPr>
            <w:t>____________</w:t>
          </w:r>
        </w:p>
      </w:docPartBody>
    </w:docPart>
    <w:docPart>
      <w:docPartPr>
        <w:name w:val="42FE5737C32841DC940C693969AA8338"/>
        <w:category>
          <w:name w:val="常规"/>
          <w:gallery w:val="placeholder"/>
        </w:category>
        <w:types>
          <w:type w:val="bbPlcHdr"/>
        </w:types>
        <w:behaviors>
          <w:behavior w:val="content"/>
        </w:behaviors>
        <w:guid w:val="{E731E1D7-1504-44B7-AE17-116077362469}"/>
      </w:docPartPr>
      <w:docPartBody>
        <w:p w:rsidR="008D62EF" w:rsidRDefault="008D62EF" w:rsidP="008D62EF">
          <w:pPr>
            <w:pStyle w:val="42FE5737C32841DC940C693969AA8338"/>
          </w:pPr>
          <w:r>
            <w:rPr>
              <w:rStyle w:val="placeholder1Char"/>
              <w:rFonts w:hint="eastAsia"/>
            </w:rPr>
            <w:t>____________</w:t>
          </w:r>
        </w:p>
      </w:docPartBody>
    </w:docPart>
    <w:docPart>
      <w:docPartPr>
        <w:name w:val="26A97E4FD5414D439D58BC4628AA58D3"/>
        <w:category>
          <w:name w:val="常规"/>
          <w:gallery w:val="placeholder"/>
        </w:category>
        <w:types>
          <w:type w:val="bbPlcHdr"/>
        </w:types>
        <w:behaviors>
          <w:behavior w:val="content"/>
        </w:behaviors>
        <w:guid w:val="{DFB7CF75-F8A4-47A3-A527-FB0FAFC8D72A}"/>
      </w:docPartPr>
      <w:docPartBody>
        <w:p w:rsidR="008D62EF" w:rsidRDefault="008D62EF" w:rsidP="008D62EF">
          <w:pPr>
            <w:pStyle w:val="26A97E4FD5414D439D58BC4628AA58D3"/>
          </w:pPr>
          <w:r>
            <w:rPr>
              <w:rStyle w:val="placeholder1Char"/>
              <w:rFonts w:hint="eastAsia"/>
            </w:rPr>
            <w:t>____________</w:t>
          </w:r>
        </w:p>
      </w:docPartBody>
    </w:docPart>
    <w:docPart>
      <w:docPartPr>
        <w:name w:val="BF842E9FD7504CD1B126CDC74FD89284"/>
        <w:category>
          <w:name w:val="常规"/>
          <w:gallery w:val="placeholder"/>
        </w:category>
        <w:types>
          <w:type w:val="bbPlcHdr"/>
        </w:types>
        <w:behaviors>
          <w:behavior w:val="content"/>
        </w:behaviors>
        <w:guid w:val="{DDB6018A-ECA7-4876-A4C6-F7BDC346D6CC}"/>
      </w:docPartPr>
      <w:docPartBody>
        <w:p w:rsidR="008D62EF" w:rsidRDefault="008D62EF" w:rsidP="008D62EF">
          <w:pPr>
            <w:pStyle w:val="BF842E9FD7504CD1B126CDC74FD89284"/>
          </w:pPr>
          <w:r>
            <w:rPr>
              <w:rStyle w:val="placeholder1Char"/>
              <w:rFonts w:hint="eastAsia"/>
            </w:rPr>
            <w:t>____________</w:t>
          </w:r>
        </w:p>
      </w:docPartBody>
    </w:docPart>
    <w:docPart>
      <w:docPartPr>
        <w:name w:val="0D4674A9A3454D57A18F6773B195027D"/>
        <w:category>
          <w:name w:val="常规"/>
          <w:gallery w:val="placeholder"/>
        </w:category>
        <w:types>
          <w:type w:val="bbPlcHdr"/>
        </w:types>
        <w:behaviors>
          <w:behavior w:val="content"/>
        </w:behaviors>
        <w:guid w:val="{C399C432-8A9D-4585-A670-0C1D8C5630EB}"/>
      </w:docPartPr>
      <w:docPartBody>
        <w:p w:rsidR="008D62EF" w:rsidRDefault="008D62EF" w:rsidP="008D62EF">
          <w:pPr>
            <w:pStyle w:val="0D4674A9A3454D57A18F6773B195027D"/>
          </w:pPr>
          <w:r>
            <w:rPr>
              <w:rStyle w:val="placeholder1Char"/>
              <w:rFonts w:hint="eastAsia"/>
            </w:rPr>
            <w:t>____________</w:t>
          </w:r>
        </w:p>
      </w:docPartBody>
    </w:docPart>
    <w:docPart>
      <w:docPartPr>
        <w:name w:val="F246EFEFCFDA442094F9BB82C56C6B42"/>
        <w:category>
          <w:name w:val="常规"/>
          <w:gallery w:val="placeholder"/>
        </w:category>
        <w:types>
          <w:type w:val="bbPlcHdr"/>
        </w:types>
        <w:behaviors>
          <w:behavior w:val="content"/>
        </w:behaviors>
        <w:guid w:val="{D7397F3D-A047-4DD0-AC56-4A60946CEA91}"/>
      </w:docPartPr>
      <w:docPartBody>
        <w:p w:rsidR="008D62EF" w:rsidRDefault="008D62EF" w:rsidP="008D62EF">
          <w:pPr>
            <w:pStyle w:val="F246EFEFCFDA442094F9BB82C56C6B42"/>
          </w:pPr>
          <w:r>
            <w:rPr>
              <w:rStyle w:val="placeholder1Char"/>
              <w:rFonts w:hint="eastAsia"/>
            </w:rPr>
            <w:t>____________</w:t>
          </w:r>
        </w:p>
      </w:docPartBody>
    </w:docPart>
    <w:docPart>
      <w:docPartPr>
        <w:name w:val="8539D914553B40A88D82AF58A715713F"/>
        <w:category>
          <w:name w:val="常规"/>
          <w:gallery w:val="placeholder"/>
        </w:category>
        <w:types>
          <w:type w:val="bbPlcHdr"/>
        </w:types>
        <w:behaviors>
          <w:behavior w:val="content"/>
        </w:behaviors>
        <w:guid w:val="{09D1C0D2-275D-4444-AF73-DC26BF6E6A21}"/>
      </w:docPartPr>
      <w:docPartBody>
        <w:p w:rsidR="008D62EF" w:rsidRDefault="008D62EF" w:rsidP="008D62EF">
          <w:pPr>
            <w:pStyle w:val="8539D914553B40A88D82AF58A715713F"/>
          </w:pPr>
          <w:r>
            <w:rPr>
              <w:rStyle w:val="placeholder1Char"/>
              <w:rFonts w:hint="eastAsia"/>
            </w:rPr>
            <w:t>____________</w:t>
          </w:r>
        </w:p>
      </w:docPartBody>
    </w:docPart>
    <w:docPart>
      <w:docPartPr>
        <w:name w:val="F8D36E6F675D42888F313842F21D831C"/>
        <w:category>
          <w:name w:val="常规"/>
          <w:gallery w:val="placeholder"/>
        </w:category>
        <w:types>
          <w:type w:val="bbPlcHdr"/>
        </w:types>
        <w:behaviors>
          <w:behavior w:val="content"/>
        </w:behaviors>
        <w:guid w:val="{BC736A25-B326-4B09-9559-F9A719107018}"/>
      </w:docPartPr>
      <w:docPartBody>
        <w:p w:rsidR="008D62EF" w:rsidRDefault="008D62EF" w:rsidP="008D62EF">
          <w:pPr>
            <w:pStyle w:val="F8D36E6F675D42888F313842F21D831C"/>
          </w:pPr>
          <w:r>
            <w:rPr>
              <w:rStyle w:val="placeholder1Char"/>
              <w:rFonts w:hint="eastAsia"/>
            </w:rPr>
            <w:t>____________</w:t>
          </w:r>
        </w:p>
      </w:docPartBody>
    </w:docPart>
    <w:docPart>
      <w:docPartPr>
        <w:name w:val="4C18F045231D41419704B724B3463113"/>
        <w:category>
          <w:name w:val="常规"/>
          <w:gallery w:val="placeholder"/>
        </w:category>
        <w:types>
          <w:type w:val="bbPlcHdr"/>
        </w:types>
        <w:behaviors>
          <w:behavior w:val="content"/>
        </w:behaviors>
        <w:guid w:val="{39617410-83CD-4D83-B01E-ACDB1C09DC46}"/>
      </w:docPartPr>
      <w:docPartBody>
        <w:p w:rsidR="008D62EF" w:rsidRDefault="008D62EF" w:rsidP="008D62EF">
          <w:pPr>
            <w:pStyle w:val="4C18F045231D41419704B724B3463113"/>
          </w:pPr>
          <w:r>
            <w:rPr>
              <w:rStyle w:val="placeholder1Char"/>
              <w:rFonts w:hint="eastAsia"/>
            </w:rPr>
            <w:t>____________</w:t>
          </w:r>
        </w:p>
      </w:docPartBody>
    </w:docPart>
    <w:docPart>
      <w:docPartPr>
        <w:name w:val="64B4AA9BA7514446A07ED1F2682477E5"/>
        <w:category>
          <w:name w:val="常规"/>
          <w:gallery w:val="placeholder"/>
        </w:category>
        <w:types>
          <w:type w:val="bbPlcHdr"/>
        </w:types>
        <w:behaviors>
          <w:behavior w:val="content"/>
        </w:behaviors>
        <w:guid w:val="{984F072E-FF4D-4BFF-96B7-989B2C838C2F}"/>
      </w:docPartPr>
      <w:docPartBody>
        <w:p w:rsidR="008D62EF" w:rsidRDefault="008D62EF" w:rsidP="008D62EF">
          <w:pPr>
            <w:pStyle w:val="64B4AA9BA7514446A07ED1F2682477E5"/>
          </w:pPr>
          <w:r>
            <w:rPr>
              <w:rStyle w:val="placeholder1Char"/>
              <w:rFonts w:hint="eastAsia"/>
            </w:rPr>
            <w:t>____________</w:t>
          </w:r>
        </w:p>
      </w:docPartBody>
    </w:docPart>
    <w:docPart>
      <w:docPartPr>
        <w:name w:val="9B8ACCB36ECF460BAC459E2D11214916"/>
        <w:category>
          <w:name w:val="常规"/>
          <w:gallery w:val="placeholder"/>
        </w:category>
        <w:types>
          <w:type w:val="bbPlcHdr"/>
        </w:types>
        <w:behaviors>
          <w:behavior w:val="content"/>
        </w:behaviors>
        <w:guid w:val="{190B5C4B-5841-43BA-93D1-02C00803C418}"/>
      </w:docPartPr>
      <w:docPartBody>
        <w:p w:rsidR="008D62EF" w:rsidRDefault="008D62EF" w:rsidP="008D62EF">
          <w:pPr>
            <w:pStyle w:val="9B8ACCB36ECF460BAC459E2D11214916"/>
          </w:pPr>
          <w:r>
            <w:rPr>
              <w:rStyle w:val="placeholder1Char"/>
              <w:rFonts w:hint="eastAsia"/>
            </w:rPr>
            <w:t>____________</w:t>
          </w:r>
        </w:p>
      </w:docPartBody>
    </w:docPart>
    <w:docPart>
      <w:docPartPr>
        <w:name w:val="733C07D763164C329E81F03260F062DD"/>
        <w:category>
          <w:name w:val="常规"/>
          <w:gallery w:val="placeholder"/>
        </w:category>
        <w:types>
          <w:type w:val="bbPlcHdr"/>
        </w:types>
        <w:behaviors>
          <w:behavior w:val="content"/>
        </w:behaviors>
        <w:guid w:val="{F23C371F-BC1D-49A8-A3BC-799EE8A41824}"/>
      </w:docPartPr>
      <w:docPartBody>
        <w:p w:rsidR="008D62EF" w:rsidRDefault="008D62EF" w:rsidP="008D62EF">
          <w:pPr>
            <w:pStyle w:val="733C07D763164C329E81F03260F062DD"/>
          </w:pPr>
          <w:r>
            <w:rPr>
              <w:rStyle w:val="placeholder1Char"/>
              <w:rFonts w:hint="eastAsia"/>
            </w:rPr>
            <w:t>____________</w:t>
          </w:r>
        </w:p>
      </w:docPartBody>
    </w:docPart>
    <w:docPart>
      <w:docPartPr>
        <w:name w:val="C831FA8DD5954FB096408F21F338B952"/>
        <w:category>
          <w:name w:val="常规"/>
          <w:gallery w:val="placeholder"/>
        </w:category>
        <w:types>
          <w:type w:val="bbPlcHdr"/>
        </w:types>
        <w:behaviors>
          <w:behavior w:val="content"/>
        </w:behaviors>
        <w:guid w:val="{198654B7-1DED-4F48-A7F5-FA1C6D6AB94D}"/>
      </w:docPartPr>
      <w:docPartBody>
        <w:p w:rsidR="008D62EF" w:rsidRDefault="008D62EF" w:rsidP="008D62EF">
          <w:pPr>
            <w:pStyle w:val="C831FA8DD5954FB096408F21F338B952"/>
          </w:pPr>
          <w:r>
            <w:rPr>
              <w:rStyle w:val="placeholder1Char"/>
              <w:rFonts w:hint="eastAsia"/>
            </w:rPr>
            <w:t>____________</w:t>
          </w:r>
        </w:p>
      </w:docPartBody>
    </w:docPart>
    <w:docPart>
      <w:docPartPr>
        <w:name w:val="B12BA34C38C449C68C6B356E55E2058A"/>
        <w:category>
          <w:name w:val="常规"/>
          <w:gallery w:val="placeholder"/>
        </w:category>
        <w:types>
          <w:type w:val="bbPlcHdr"/>
        </w:types>
        <w:behaviors>
          <w:behavior w:val="content"/>
        </w:behaviors>
        <w:guid w:val="{49AE727E-6838-4DA6-9D27-702F26DD32E0}"/>
      </w:docPartPr>
      <w:docPartBody>
        <w:p w:rsidR="008D62EF" w:rsidRDefault="008D62EF" w:rsidP="008D62EF">
          <w:pPr>
            <w:pStyle w:val="B12BA34C38C449C68C6B356E55E2058A"/>
          </w:pPr>
          <w:r>
            <w:rPr>
              <w:rStyle w:val="placeholder1Char"/>
              <w:rFonts w:hint="eastAsia"/>
            </w:rPr>
            <w:t>____________</w:t>
          </w:r>
        </w:p>
      </w:docPartBody>
    </w:docPart>
    <w:docPart>
      <w:docPartPr>
        <w:name w:val="6622B3A9C9B04576897152CBC24A7D05"/>
        <w:category>
          <w:name w:val="常规"/>
          <w:gallery w:val="placeholder"/>
        </w:category>
        <w:types>
          <w:type w:val="bbPlcHdr"/>
        </w:types>
        <w:behaviors>
          <w:behavior w:val="content"/>
        </w:behaviors>
        <w:guid w:val="{CD090C50-2246-4103-9332-645280EAA46E}"/>
      </w:docPartPr>
      <w:docPartBody>
        <w:p w:rsidR="008D62EF" w:rsidRDefault="008D62EF" w:rsidP="008D62EF">
          <w:pPr>
            <w:pStyle w:val="6622B3A9C9B04576897152CBC24A7D05"/>
          </w:pPr>
          <w:r>
            <w:rPr>
              <w:rStyle w:val="placeholder1Char"/>
              <w:rFonts w:hint="eastAsia"/>
            </w:rPr>
            <w:t>____________</w:t>
          </w:r>
        </w:p>
      </w:docPartBody>
    </w:docPart>
    <w:docPart>
      <w:docPartPr>
        <w:name w:val="A2D22FFF874045578314888064D031CA"/>
        <w:category>
          <w:name w:val="常规"/>
          <w:gallery w:val="placeholder"/>
        </w:category>
        <w:types>
          <w:type w:val="bbPlcHdr"/>
        </w:types>
        <w:behaviors>
          <w:behavior w:val="content"/>
        </w:behaviors>
        <w:guid w:val="{22E1344B-419C-4179-A0C1-D8347EF60406}"/>
      </w:docPartPr>
      <w:docPartBody>
        <w:p w:rsidR="008D62EF" w:rsidRDefault="008D62EF" w:rsidP="008D62EF">
          <w:pPr>
            <w:pStyle w:val="A2D22FFF874045578314888064D031CA"/>
          </w:pPr>
          <w:r>
            <w:rPr>
              <w:rStyle w:val="placeholder1Char"/>
              <w:rFonts w:hint="eastAsia"/>
            </w:rPr>
            <w:t>____________</w:t>
          </w:r>
        </w:p>
      </w:docPartBody>
    </w:docPart>
    <w:docPart>
      <w:docPartPr>
        <w:name w:val="3468F93E784A4A1CA4E63F2F456EFB49"/>
        <w:category>
          <w:name w:val="常规"/>
          <w:gallery w:val="placeholder"/>
        </w:category>
        <w:types>
          <w:type w:val="bbPlcHdr"/>
        </w:types>
        <w:behaviors>
          <w:behavior w:val="content"/>
        </w:behaviors>
        <w:guid w:val="{84D2F67F-64F6-4927-AAE4-F3ECEA276949}"/>
      </w:docPartPr>
      <w:docPartBody>
        <w:p w:rsidR="008D62EF" w:rsidRDefault="008D62EF" w:rsidP="008D62EF">
          <w:pPr>
            <w:pStyle w:val="3468F93E784A4A1CA4E63F2F456EFB49"/>
          </w:pPr>
          <w:r>
            <w:rPr>
              <w:rStyle w:val="placeholder1Char"/>
              <w:rFonts w:hint="eastAsia"/>
            </w:rPr>
            <w:t>____________</w:t>
          </w:r>
        </w:p>
      </w:docPartBody>
    </w:docPart>
    <w:docPart>
      <w:docPartPr>
        <w:name w:val="ADAE4D4AA73D4BA0BA01FB4C4E7E35F6"/>
        <w:category>
          <w:name w:val="常规"/>
          <w:gallery w:val="placeholder"/>
        </w:category>
        <w:types>
          <w:type w:val="bbPlcHdr"/>
        </w:types>
        <w:behaviors>
          <w:behavior w:val="content"/>
        </w:behaviors>
        <w:guid w:val="{CF27DE09-0DEE-42B2-A68C-32E4EAC9F379}"/>
      </w:docPartPr>
      <w:docPartBody>
        <w:p w:rsidR="008D62EF" w:rsidRDefault="008D62EF" w:rsidP="008D62EF">
          <w:pPr>
            <w:pStyle w:val="ADAE4D4AA73D4BA0BA01FB4C4E7E35F6"/>
          </w:pPr>
          <w:r>
            <w:rPr>
              <w:rStyle w:val="placeholder1Char"/>
              <w:rFonts w:hint="eastAsia"/>
            </w:rPr>
            <w:t>____________</w:t>
          </w:r>
        </w:p>
      </w:docPartBody>
    </w:docPart>
    <w:docPart>
      <w:docPartPr>
        <w:name w:val="5B79C56B2F634525975C8E91B8332BEA"/>
        <w:category>
          <w:name w:val="常规"/>
          <w:gallery w:val="placeholder"/>
        </w:category>
        <w:types>
          <w:type w:val="bbPlcHdr"/>
        </w:types>
        <w:behaviors>
          <w:behavior w:val="content"/>
        </w:behaviors>
        <w:guid w:val="{EE89789F-952E-4355-8677-AA6329B228E7}"/>
      </w:docPartPr>
      <w:docPartBody>
        <w:p w:rsidR="008D62EF" w:rsidRDefault="008D62EF" w:rsidP="008D62EF">
          <w:pPr>
            <w:pStyle w:val="5B79C56B2F634525975C8E91B8332BEA"/>
          </w:pPr>
          <w:r>
            <w:rPr>
              <w:rStyle w:val="placeholder1Char"/>
              <w:rFonts w:hint="eastAsia"/>
            </w:rPr>
            <w:t>____________</w:t>
          </w:r>
        </w:p>
      </w:docPartBody>
    </w:docPart>
    <w:docPart>
      <w:docPartPr>
        <w:name w:val="778C056A0E914352A738F3DD2D3F8226"/>
        <w:category>
          <w:name w:val="常规"/>
          <w:gallery w:val="placeholder"/>
        </w:category>
        <w:types>
          <w:type w:val="bbPlcHdr"/>
        </w:types>
        <w:behaviors>
          <w:behavior w:val="content"/>
        </w:behaviors>
        <w:guid w:val="{552E2C7D-5F9E-4ABD-BEC2-865543D5311C}"/>
      </w:docPartPr>
      <w:docPartBody>
        <w:p w:rsidR="008D62EF" w:rsidRDefault="008D62EF" w:rsidP="008D62EF">
          <w:pPr>
            <w:pStyle w:val="778C056A0E914352A738F3DD2D3F8226"/>
          </w:pPr>
          <w:r>
            <w:rPr>
              <w:rStyle w:val="placeholder1Char"/>
              <w:rFonts w:hint="eastAsia"/>
            </w:rPr>
            <w:t>____________</w:t>
          </w:r>
        </w:p>
      </w:docPartBody>
    </w:docPart>
    <w:docPart>
      <w:docPartPr>
        <w:name w:val="4AFB351CE2084178BEF29EA9197A729B"/>
        <w:category>
          <w:name w:val="常规"/>
          <w:gallery w:val="placeholder"/>
        </w:category>
        <w:types>
          <w:type w:val="bbPlcHdr"/>
        </w:types>
        <w:behaviors>
          <w:behavior w:val="content"/>
        </w:behaviors>
        <w:guid w:val="{AE1EA031-AA31-47A5-BAE6-1D17DDFC822F}"/>
      </w:docPartPr>
      <w:docPartBody>
        <w:p w:rsidR="008D62EF" w:rsidRDefault="008D62EF" w:rsidP="008D62EF">
          <w:pPr>
            <w:pStyle w:val="4AFB351CE2084178BEF29EA9197A729B"/>
          </w:pPr>
          <w:r>
            <w:rPr>
              <w:rStyle w:val="placeholder1Char"/>
              <w:rFonts w:hint="eastAsia"/>
            </w:rPr>
            <w:t>____________</w:t>
          </w:r>
        </w:p>
      </w:docPartBody>
    </w:docPart>
    <w:docPart>
      <w:docPartPr>
        <w:name w:val="D2FA62969A6E4AB0B00413EA132C020D"/>
        <w:category>
          <w:name w:val="常规"/>
          <w:gallery w:val="placeholder"/>
        </w:category>
        <w:types>
          <w:type w:val="bbPlcHdr"/>
        </w:types>
        <w:behaviors>
          <w:behavior w:val="content"/>
        </w:behaviors>
        <w:guid w:val="{3F73721A-FD6C-4E24-9BB0-471CC94BF0BA}"/>
      </w:docPartPr>
      <w:docPartBody>
        <w:p w:rsidR="008D62EF" w:rsidRDefault="008D62EF" w:rsidP="008D62EF">
          <w:pPr>
            <w:pStyle w:val="D2FA62969A6E4AB0B00413EA132C020D"/>
          </w:pPr>
          <w:r>
            <w:rPr>
              <w:rStyle w:val="placeholder1Char"/>
              <w:rFonts w:hint="eastAsia"/>
            </w:rPr>
            <w:t>____________</w:t>
          </w:r>
        </w:p>
      </w:docPartBody>
    </w:docPart>
    <w:docPart>
      <w:docPartPr>
        <w:name w:val="4BAB4F8780FA4942BD78F44C30782E67"/>
        <w:category>
          <w:name w:val="常规"/>
          <w:gallery w:val="placeholder"/>
        </w:category>
        <w:types>
          <w:type w:val="bbPlcHdr"/>
        </w:types>
        <w:behaviors>
          <w:behavior w:val="content"/>
        </w:behaviors>
        <w:guid w:val="{7335A94E-8818-4109-A6F3-DCCDC44AB137}"/>
      </w:docPartPr>
      <w:docPartBody>
        <w:p w:rsidR="008D62EF" w:rsidRDefault="008D62EF" w:rsidP="008D62EF">
          <w:pPr>
            <w:pStyle w:val="4BAB4F8780FA4942BD78F44C30782E67"/>
          </w:pPr>
          <w:r>
            <w:rPr>
              <w:rStyle w:val="placeholder1Char"/>
              <w:rFonts w:hint="eastAsia"/>
            </w:rPr>
            <w:t>____________</w:t>
          </w:r>
        </w:p>
      </w:docPartBody>
    </w:docPart>
    <w:docPart>
      <w:docPartPr>
        <w:name w:val="D1CAE6A569D34C6E9AFDB76969605AE7"/>
        <w:category>
          <w:name w:val="常规"/>
          <w:gallery w:val="placeholder"/>
        </w:category>
        <w:types>
          <w:type w:val="bbPlcHdr"/>
        </w:types>
        <w:behaviors>
          <w:behavior w:val="content"/>
        </w:behaviors>
        <w:guid w:val="{FA84691F-73BE-4FAF-A953-4A3BE5D82462}"/>
      </w:docPartPr>
      <w:docPartBody>
        <w:p w:rsidR="008D62EF" w:rsidRDefault="008D62EF" w:rsidP="008D62EF">
          <w:pPr>
            <w:pStyle w:val="D1CAE6A569D34C6E9AFDB76969605AE7"/>
          </w:pPr>
          <w:r>
            <w:rPr>
              <w:rStyle w:val="placeholder1Char"/>
              <w:rFonts w:hint="eastAsia"/>
            </w:rPr>
            <w:t>____________</w:t>
          </w:r>
        </w:p>
      </w:docPartBody>
    </w:docPart>
    <w:docPart>
      <w:docPartPr>
        <w:name w:val="7C625DB07DB641AAB58494C61DAF9609"/>
        <w:category>
          <w:name w:val="常规"/>
          <w:gallery w:val="placeholder"/>
        </w:category>
        <w:types>
          <w:type w:val="bbPlcHdr"/>
        </w:types>
        <w:behaviors>
          <w:behavior w:val="content"/>
        </w:behaviors>
        <w:guid w:val="{64442438-D940-4EB7-AAA7-4EAB65EF48AA}"/>
      </w:docPartPr>
      <w:docPartBody>
        <w:p w:rsidR="008D62EF" w:rsidRDefault="008D62EF" w:rsidP="008D62EF">
          <w:pPr>
            <w:pStyle w:val="7C625DB07DB641AAB58494C61DAF9609"/>
          </w:pPr>
          <w:r>
            <w:rPr>
              <w:rStyle w:val="placeholder1Char"/>
              <w:rFonts w:hint="eastAsia"/>
            </w:rPr>
            <w:t>____________</w:t>
          </w:r>
        </w:p>
      </w:docPartBody>
    </w:docPart>
    <w:docPart>
      <w:docPartPr>
        <w:name w:val="BBF1B64972F24FDEBA1C12E1C5633155"/>
        <w:category>
          <w:name w:val="常规"/>
          <w:gallery w:val="placeholder"/>
        </w:category>
        <w:types>
          <w:type w:val="bbPlcHdr"/>
        </w:types>
        <w:behaviors>
          <w:behavior w:val="content"/>
        </w:behaviors>
        <w:guid w:val="{28233889-D4FB-4217-858E-0FB1AD6AECEE}"/>
      </w:docPartPr>
      <w:docPartBody>
        <w:p w:rsidR="008D62EF" w:rsidRDefault="008D62EF" w:rsidP="008D62EF">
          <w:pPr>
            <w:pStyle w:val="BBF1B64972F24FDEBA1C12E1C5633155"/>
          </w:pPr>
          <w:r>
            <w:rPr>
              <w:rStyle w:val="placeholder1Char"/>
              <w:rFonts w:hint="eastAsia"/>
            </w:rPr>
            <w:t>____________</w:t>
          </w:r>
        </w:p>
      </w:docPartBody>
    </w:docPart>
    <w:docPart>
      <w:docPartPr>
        <w:name w:val="6B0E91679C32438F955505617093A20A"/>
        <w:category>
          <w:name w:val="常规"/>
          <w:gallery w:val="placeholder"/>
        </w:category>
        <w:types>
          <w:type w:val="bbPlcHdr"/>
        </w:types>
        <w:behaviors>
          <w:behavior w:val="content"/>
        </w:behaviors>
        <w:guid w:val="{438D8B73-83EE-4464-96BB-03F288735579}"/>
      </w:docPartPr>
      <w:docPartBody>
        <w:p w:rsidR="008D62EF" w:rsidRDefault="008D62EF" w:rsidP="008D62EF">
          <w:pPr>
            <w:pStyle w:val="6B0E91679C32438F955505617093A20A"/>
          </w:pPr>
          <w:r>
            <w:rPr>
              <w:rStyle w:val="placeholder1Char"/>
              <w:rFonts w:hint="eastAsia"/>
            </w:rPr>
            <w:t>____________</w:t>
          </w:r>
        </w:p>
      </w:docPartBody>
    </w:docPart>
    <w:docPart>
      <w:docPartPr>
        <w:name w:val="A816DD6E6B384CD1932C2DBEF58DBD91"/>
        <w:category>
          <w:name w:val="常规"/>
          <w:gallery w:val="placeholder"/>
        </w:category>
        <w:types>
          <w:type w:val="bbPlcHdr"/>
        </w:types>
        <w:behaviors>
          <w:behavior w:val="content"/>
        </w:behaviors>
        <w:guid w:val="{6BD800E6-696E-4003-BB7D-7770BF3FE7F3}"/>
      </w:docPartPr>
      <w:docPartBody>
        <w:p w:rsidR="008D62EF" w:rsidRDefault="008D62EF" w:rsidP="008D62EF">
          <w:pPr>
            <w:pStyle w:val="A816DD6E6B384CD1932C2DBEF58DBD91"/>
          </w:pPr>
          <w:r>
            <w:rPr>
              <w:rStyle w:val="placeholder1Char"/>
              <w:rFonts w:hint="eastAsia"/>
            </w:rPr>
            <w:t>____________</w:t>
          </w:r>
        </w:p>
      </w:docPartBody>
    </w:docPart>
    <w:docPart>
      <w:docPartPr>
        <w:name w:val="B94C04EFAC4A40859D4913956FB676F1"/>
        <w:category>
          <w:name w:val="常规"/>
          <w:gallery w:val="placeholder"/>
        </w:category>
        <w:types>
          <w:type w:val="bbPlcHdr"/>
        </w:types>
        <w:behaviors>
          <w:behavior w:val="content"/>
        </w:behaviors>
        <w:guid w:val="{DE2F14AA-9064-47F1-910A-23813B7C8ED1}"/>
      </w:docPartPr>
      <w:docPartBody>
        <w:p w:rsidR="008D62EF" w:rsidRDefault="008D62EF" w:rsidP="008D62EF">
          <w:pPr>
            <w:pStyle w:val="B94C04EFAC4A40859D4913956FB676F1"/>
          </w:pPr>
          <w:r>
            <w:rPr>
              <w:rStyle w:val="placeholder1Char"/>
              <w:rFonts w:hint="eastAsia"/>
            </w:rPr>
            <w:t>____________</w:t>
          </w:r>
        </w:p>
      </w:docPartBody>
    </w:docPart>
    <w:docPart>
      <w:docPartPr>
        <w:name w:val="DAEF0D3F025D4A4DA0C39C154C46C9D9"/>
        <w:category>
          <w:name w:val="常规"/>
          <w:gallery w:val="placeholder"/>
        </w:category>
        <w:types>
          <w:type w:val="bbPlcHdr"/>
        </w:types>
        <w:behaviors>
          <w:behavior w:val="content"/>
        </w:behaviors>
        <w:guid w:val="{71596079-3A67-42FF-90BF-B65C5425816D}"/>
      </w:docPartPr>
      <w:docPartBody>
        <w:p w:rsidR="008D62EF" w:rsidRDefault="008D62EF" w:rsidP="008D62EF">
          <w:pPr>
            <w:pStyle w:val="DAEF0D3F025D4A4DA0C39C154C46C9D9"/>
          </w:pPr>
          <w:r>
            <w:rPr>
              <w:rStyle w:val="placeholder1Char"/>
              <w:rFonts w:hint="eastAsia"/>
            </w:rPr>
            <w:t>____________</w:t>
          </w:r>
        </w:p>
      </w:docPartBody>
    </w:docPart>
    <w:docPart>
      <w:docPartPr>
        <w:name w:val="8F29A8BAD1F04A0994987E3CFE775E1D"/>
        <w:category>
          <w:name w:val="常规"/>
          <w:gallery w:val="placeholder"/>
        </w:category>
        <w:types>
          <w:type w:val="bbPlcHdr"/>
        </w:types>
        <w:behaviors>
          <w:behavior w:val="content"/>
        </w:behaviors>
        <w:guid w:val="{1B7390AC-EAF3-4F5F-A519-C2A68D2122E8}"/>
      </w:docPartPr>
      <w:docPartBody>
        <w:p w:rsidR="008D62EF" w:rsidRDefault="008D62EF" w:rsidP="008D62EF">
          <w:pPr>
            <w:pStyle w:val="8F29A8BAD1F04A0994987E3CFE775E1D"/>
          </w:pPr>
          <w:r>
            <w:rPr>
              <w:rStyle w:val="placeholder1Char"/>
              <w:rFonts w:hint="eastAsia"/>
            </w:rPr>
            <w:t>____________</w:t>
          </w:r>
        </w:p>
      </w:docPartBody>
    </w:docPart>
    <w:docPart>
      <w:docPartPr>
        <w:name w:val="CCE1CA1A5EBC486289F135B894F9C837"/>
        <w:category>
          <w:name w:val="常规"/>
          <w:gallery w:val="placeholder"/>
        </w:category>
        <w:types>
          <w:type w:val="bbPlcHdr"/>
        </w:types>
        <w:behaviors>
          <w:behavior w:val="content"/>
        </w:behaviors>
        <w:guid w:val="{EF56743D-1FA1-4F2F-97B1-9B0ED5E6597C}"/>
      </w:docPartPr>
      <w:docPartBody>
        <w:p w:rsidR="008D62EF" w:rsidRDefault="008D62EF" w:rsidP="008D62EF">
          <w:pPr>
            <w:pStyle w:val="CCE1CA1A5EBC486289F135B894F9C837"/>
          </w:pPr>
          <w:r>
            <w:rPr>
              <w:rStyle w:val="placeholder1Char"/>
              <w:rFonts w:hint="eastAsia"/>
            </w:rPr>
            <w:t>____________</w:t>
          </w:r>
        </w:p>
      </w:docPartBody>
    </w:docPart>
    <w:docPart>
      <w:docPartPr>
        <w:name w:val="A3BBA3A8C01A4A4185B47C3D7A13C080"/>
        <w:category>
          <w:name w:val="常规"/>
          <w:gallery w:val="placeholder"/>
        </w:category>
        <w:types>
          <w:type w:val="bbPlcHdr"/>
        </w:types>
        <w:behaviors>
          <w:behavior w:val="content"/>
        </w:behaviors>
        <w:guid w:val="{3FCF8C2A-61EA-46E8-8FA7-5794559F6731}"/>
      </w:docPartPr>
      <w:docPartBody>
        <w:p w:rsidR="008D62EF" w:rsidRDefault="008D62EF" w:rsidP="008D62EF">
          <w:pPr>
            <w:pStyle w:val="A3BBA3A8C01A4A4185B47C3D7A13C080"/>
          </w:pPr>
          <w:r>
            <w:rPr>
              <w:rStyle w:val="placeholder1Char"/>
              <w:rFonts w:hint="eastAsia"/>
            </w:rPr>
            <w:t>____________</w:t>
          </w:r>
        </w:p>
      </w:docPartBody>
    </w:docPart>
    <w:docPart>
      <w:docPartPr>
        <w:name w:val="B9F1A5A155AF484B9A6466EDDE0F3AD2"/>
        <w:category>
          <w:name w:val="常规"/>
          <w:gallery w:val="placeholder"/>
        </w:category>
        <w:types>
          <w:type w:val="bbPlcHdr"/>
        </w:types>
        <w:behaviors>
          <w:behavior w:val="content"/>
        </w:behaviors>
        <w:guid w:val="{A5E4C93E-06AB-4FEB-B59D-B1CC363CA454}"/>
      </w:docPartPr>
      <w:docPartBody>
        <w:p w:rsidR="008D62EF" w:rsidRDefault="008D62EF" w:rsidP="008D62EF">
          <w:pPr>
            <w:pStyle w:val="B9F1A5A155AF484B9A6466EDDE0F3AD2"/>
          </w:pPr>
          <w:r>
            <w:rPr>
              <w:rStyle w:val="placeholder1Char"/>
              <w:rFonts w:hint="eastAsia"/>
            </w:rPr>
            <w:t>____________</w:t>
          </w:r>
        </w:p>
      </w:docPartBody>
    </w:docPart>
    <w:docPart>
      <w:docPartPr>
        <w:name w:val="F049609F7E5A4907933D74CC86A292D3"/>
        <w:category>
          <w:name w:val="常规"/>
          <w:gallery w:val="placeholder"/>
        </w:category>
        <w:types>
          <w:type w:val="bbPlcHdr"/>
        </w:types>
        <w:behaviors>
          <w:behavior w:val="content"/>
        </w:behaviors>
        <w:guid w:val="{B180E0FB-A09E-458C-A4EB-D9C71E8AF691}"/>
      </w:docPartPr>
      <w:docPartBody>
        <w:p w:rsidR="008D62EF" w:rsidRDefault="008D62EF" w:rsidP="008D62EF">
          <w:pPr>
            <w:pStyle w:val="F049609F7E5A4907933D74CC86A292D3"/>
          </w:pPr>
          <w:r>
            <w:rPr>
              <w:rStyle w:val="placeholder1Char"/>
              <w:rFonts w:hint="eastAsia"/>
            </w:rPr>
            <w:t>____________</w:t>
          </w:r>
        </w:p>
      </w:docPartBody>
    </w:docPart>
    <w:docPart>
      <w:docPartPr>
        <w:name w:val="B8EA227C8AD24829A9D1603B78E48AA5"/>
        <w:category>
          <w:name w:val="常规"/>
          <w:gallery w:val="placeholder"/>
        </w:category>
        <w:types>
          <w:type w:val="bbPlcHdr"/>
        </w:types>
        <w:behaviors>
          <w:behavior w:val="content"/>
        </w:behaviors>
        <w:guid w:val="{71AA322A-5BD8-4084-A0AA-C5691CA724B7}"/>
      </w:docPartPr>
      <w:docPartBody>
        <w:p w:rsidR="008D62EF" w:rsidRDefault="008D62EF" w:rsidP="008D62EF">
          <w:pPr>
            <w:pStyle w:val="B8EA227C8AD24829A9D1603B78E48AA5"/>
          </w:pPr>
          <w:r>
            <w:rPr>
              <w:rStyle w:val="placeholder1Char"/>
              <w:rFonts w:hint="eastAsia"/>
            </w:rPr>
            <w:t>____________</w:t>
          </w:r>
        </w:p>
      </w:docPartBody>
    </w:docPart>
    <w:docPart>
      <w:docPartPr>
        <w:name w:val="003033BBBF104EBD8303F824E5302CA8"/>
        <w:category>
          <w:name w:val="常规"/>
          <w:gallery w:val="placeholder"/>
        </w:category>
        <w:types>
          <w:type w:val="bbPlcHdr"/>
        </w:types>
        <w:behaviors>
          <w:behavior w:val="content"/>
        </w:behaviors>
        <w:guid w:val="{CFACBB0D-6364-48CF-8F14-7EFE047867AE}"/>
      </w:docPartPr>
      <w:docPartBody>
        <w:p w:rsidR="008D62EF" w:rsidRDefault="008D62EF" w:rsidP="008D62EF">
          <w:pPr>
            <w:pStyle w:val="003033BBBF104EBD8303F824E5302CA8"/>
          </w:pPr>
          <w:r>
            <w:rPr>
              <w:rStyle w:val="placeholder1Char"/>
              <w:rFonts w:hint="eastAsia"/>
            </w:rPr>
            <w:t>____________</w:t>
          </w:r>
        </w:p>
      </w:docPartBody>
    </w:docPart>
    <w:docPart>
      <w:docPartPr>
        <w:name w:val="ABCAB6CE332647F99FA10EBCC7671812"/>
        <w:category>
          <w:name w:val="常规"/>
          <w:gallery w:val="placeholder"/>
        </w:category>
        <w:types>
          <w:type w:val="bbPlcHdr"/>
        </w:types>
        <w:behaviors>
          <w:behavior w:val="content"/>
        </w:behaviors>
        <w:guid w:val="{9BD63857-205F-4F03-9F83-8C32AE4E9516}"/>
      </w:docPartPr>
      <w:docPartBody>
        <w:p w:rsidR="008D62EF" w:rsidRDefault="008D62EF" w:rsidP="008D62EF">
          <w:pPr>
            <w:pStyle w:val="ABCAB6CE332647F99FA10EBCC7671812"/>
          </w:pPr>
          <w:r>
            <w:rPr>
              <w:rStyle w:val="placeholder1Char"/>
              <w:rFonts w:hint="eastAsia"/>
            </w:rPr>
            <w:t>____________</w:t>
          </w:r>
        </w:p>
      </w:docPartBody>
    </w:docPart>
    <w:docPart>
      <w:docPartPr>
        <w:name w:val="73FD09D2290D4D2B8203C8624BFFE5E5"/>
        <w:category>
          <w:name w:val="常规"/>
          <w:gallery w:val="placeholder"/>
        </w:category>
        <w:types>
          <w:type w:val="bbPlcHdr"/>
        </w:types>
        <w:behaviors>
          <w:behavior w:val="content"/>
        </w:behaviors>
        <w:guid w:val="{D4F071EB-6C99-4331-9050-198C5DB3EB8B}"/>
      </w:docPartPr>
      <w:docPartBody>
        <w:p w:rsidR="008D62EF" w:rsidRDefault="008D62EF" w:rsidP="008D62EF">
          <w:pPr>
            <w:pStyle w:val="73FD09D2290D4D2B8203C8624BFFE5E5"/>
          </w:pPr>
          <w:r>
            <w:rPr>
              <w:rStyle w:val="placeholder1Char"/>
              <w:rFonts w:hint="eastAsia"/>
            </w:rPr>
            <w:t>____________</w:t>
          </w:r>
        </w:p>
      </w:docPartBody>
    </w:docPart>
    <w:docPart>
      <w:docPartPr>
        <w:name w:val="3076B014F76A431B9FE918C905DEF69B"/>
        <w:category>
          <w:name w:val="常规"/>
          <w:gallery w:val="placeholder"/>
        </w:category>
        <w:types>
          <w:type w:val="bbPlcHdr"/>
        </w:types>
        <w:behaviors>
          <w:behavior w:val="content"/>
        </w:behaviors>
        <w:guid w:val="{3F6DD282-7B6A-4E76-BACD-9ADD3859A608}"/>
      </w:docPartPr>
      <w:docPartBody>
        <w:p w:rsidR="008D62EF" w:rsidRDefault="008D62EF" w:rsidP="008D62EF">
          <w:pPr>
            <w:pStyle w:val="3076B014F76A431B9FE918C905DEF69B"/>
          </w:pPr>
          <w:r>
            <w:rPr>
              <w:rStyle w:val="placeholder1Char"/>
              <w:rFonts w:hint="eastAsia"/>
            </w:rPr>
            <w:t>____________</w:t>
          </w:r>
        </w:p>
      </w:docPartBody>
    </w:docPart>
    <w:docPart>
      <w:docPartPr>
        <w:name w:val="95517E2D982049B5873D1F093876F22C"/>
        <w:category>
          <w:name w:val="常规"/>
          <w:gallery w:val="placeholder"/>
        </w:category>
        <w:types>
          <w:type w:val="bbPlcHdr"/>
        </w:types>
        <w:behaviors>
          <w:behavior w:val="content"/>
        </w:behaviors>
        <w:guid w:val="{517E0617-3373-4351-B5E1-4C375B8EBAF4}"/>
      </w:docPartPr>
      <w:docPartBody>
        <w:p w:rsidR="008D62EF" w:rsidRDefault="008D62EF" w:rsidP="008D62EF">
          <w:pPr>
            <w:pStyle w:val="95517E2D982049B5873D1F093876F22C"/>
          </w:pPr>
          <w:r>
            <w:rPr>
              <w:rStyle w:val="placeholder1Char"/>
              <w:rFonts w:hint="eastAsia"/>
            </w:rPr>
            <w:t>____________</w:t>
          </w:r>
        </w:p>
      </w:docPartBody>
    </w:docPart>
    <w:docPart>
      <w:docPartPr>
        <w:name w:val="91FBAD77B4DC4057B57AE8202CE57A1C"/>
        <w:category>
          <w:name w:val="常规"/>
          <w:gallery w:val="placeholder"/>
        </w:category>
        <w:types>
          <w:type w:val="bbPlcHdr"/>
        </w:types>
        <w:behaviors>
          <w:behavior w:val="content"/>
        </w:behaviors>
        <w:guid w:val="{042A8371-EC4E-41F7-AAD5-C28C7C5DFB27}"/>
      </w:docPartPr>
      <w:docPartBody>
        <w:p w:rsidR="008D62EF" w:rsidRDefault="008D62EF" w:rsidP="008D62EF">
          <w:pPr>
            <w:pStyle w:val="91FBAD77B4DC4057B57AE8202CE57A1C"/>
          </w:pPr>
          <w:r>
            <w:rPr>
              <w:rStyle w:val="placeholder1Char"/>
              <w:rFonts w:hint="eastAsia"/>
            </w:rPr>
            <w:t>____________</w:t>
          </w:r>
        </w:p>
      </w:docPartBody>
    </w:docPart>
    <w:docPart>
      <w:docPartPr>
        <w:name w:val="F7E5B248241A48B4A6532F51B4AC3120"/>
        <w:category>
          <w:name w:val="常规"/>
          <w:gallery w:val="placeholder"/>
        </w:category>
        <w:types>
          <w:type w:val="bbPlcHdr"/>
        </w:types>
        <w:behaviors>
          <w:behavior w:val="content"/>
        </w:behaviors>
        <w:guid w:val="{BB7BB7AC-1D65-41E0-AA1C-F57F15173AB0}"/>
      </w:docPartPr>
      <w:docPartBody>
        <w:p w:rsidR="008D62EF" w:rsidRDefault="008D62EF" w:rsidP="008D62EF">
          <w:pPr>
            <w:pStyle w:val="F7E5B248241A48B4A6532F51B4AC3120"/>
          </w:pPr>
          <w:r>
            <w:rPr>
              <w:rStyle w:val="placeholder1Char"/>
              <w:rFonts w:hint="eastAsia"/>
            </w:rPr>
            <w:t>____________</w:t>
          </w:r>
        </w:p>
      </w:docPartBody>
    </w:docPart>
    <w:docPart>
      <w:docPartPr>
        <w:name w:val="FAF8DC03824D4DC5A5B7D5E4E58CCA2B"/>
        <w:category>
          <w:name w:val="常规"/>
          <w:gallery w:val="placeholder"/>
        </w:category>
        <w:types>
          <w:type w:val="bbPlcHdr"/>
        </w:types>
        <w:behaviors>
          <w:behavior w:val="content"/>
        </w:behaviors>
        <w:guid w:val="{A3B6A2ED-BDAE-4D50-AF76-7884F258BCB2}"/>
      </w:docPartPr>
      <w:docPartBody>
        <w:p w:rsidR="008D62EF" w:rsidRDefault="008D62EF" w:rsidP="008D62EF">
          <w:pPr>
            <w:pStyle w:val="FAF8DC03824D4DC5A5B7D5E4E58CCA2B"/>
          </w:pPr>
          <w:r>
            <w:rPr>
              <w:rStyle w:val="placeholder1Char"/>
              <w:rFonts w:hint="eastAsia"/>
            </w:rPr>
            <w:t>____________</w:t>
          </w:r>
        </w:p>
      </w:docPartBody>
    </w:docPart>
    <w:docPart>
      <w:docPartPr>
        <w:name w:val="94299F1420FF4156B8F206132E4ECA00"/>
        <w:category>
          <w:name w:val="常规"/>
          <w:gallery w:val="placeholder"/>
        </w:category>
        <w:types>
          <w:type w:val="bbPlcHdr"/>
        </w:types>
        <w:behaviors>
          <w:behavior w:val="content"/>
        </w:behaviors>
        <w:guid w:val="{7292CE5C-FE0E-4270-B389-4054E9AE71D4}"/>
      </w:docPartPr>
      <w:docPartBody>
        <w:p w:rsidR="008D62EF" w:rsidRDefault="008D62EF" w:rsidP="008D62EF">
          <w:pPr>
            <w:pStyle w:val="94299F1420FF4156B8F206132E4ECA00"/>
          </w:pPr>
          <w:r>
            <w:rPr>
              <w:rStyle w:val="placeholder1Char"/>
              <w:rFonts w:hint="eastAsia"/>
            </w:rPr>
            <w:t>____________</w:t>
          </w:r>
        </w:p>
      </w:docPartBody>
    </w:docPart>
    <w:docPart>
      <w:docPartPr>
        <w:name w:val="289CC0F8CE624078B0BD144CCE74DA49"/>
        <w:category>
          <w:name w:val="常规"/>
          <w:gallery w:val="placeholder"/>
        </w:category>
        <w:types>
          <w:type w:val="bbPlcHdr"/>
        </w:types>
        <w:behaviors>
          <w:behavior w:val="content"/>
        </w:behaviors>
        <w:guid w:val="{29CD5642-BE1C-406F-85C2-9D10142A5D6B}"/>
      </w:docPartPr>
      <w:docPartBody>
        <w:p w:rsidR="008D62EF" w:rsidRDefault="008D62EF" w:rsidP="008D62EF">
          <w:pPr>
            <w:pStyle w:val="289CC0F8CE624078B0BD144CCE74DA49"/>
          </w:pPr>
          <w:r>
            <w:rPr>
              <w:rStyle w:val="placeholder1Char"/>
              <w:rFonts w:hint="eastAsia"/>
            </w:rPr>
            <w:t>____________</w:t>
          </w:r>
        </w:p>
      </w:docPartBody>
    </w:docPart>
    <w:docPart>
      <w:docPartPr>
        <w:name w:val="022AACFC858B4B5BB125D2A4B35381D4"/>
        <w:category>
          <w:name w:val="常规"/>
          <w:gallery w:val="placeholder"/>
        </w:category>
        <w:types>
          <w:type w:val="bbPlcHdr"/>
        </w:types>
        <w:behaviors>
          <w:behavior w:val="content"/>
        </w:behaviors>
        <w:guid w:val="{C788FEDE-D81D-4123-87E0-08BA3F23DA22}"/>
      </w:docPartPr>
      <w:docPartBody>
        <w:p w:rsidR="008D62EF" w:rsidRDefault="008D62EF" w:rsidP="008D62EF">
          <w:pPr>
            <w:pStyle w:val="022AACFC858B4B5BB125D2A4B35381D4"/>
          </w:pPr>
          <w:r>
            <w:rPr>
              <w:rStyle w:val="placeholder1Char"/>
              <w:rFonts w:hint="eastAsia"/>
            </w:rPr>
            <w:t>____________</w:t>
          </w:r>
        </w:p>
      </w:docPartBody>
    </w:docPart>
    <w:docPart>
      <w:docPartPr>
        <w:name w:val="6382843E39BF46D4977AF41C63119882"/>
        <w:category>
          <w:name w:val="常规"/>
          <w:gallery w:val="placeholder"/>
        </w:category>
        <w:types>
          <w:type w:val="bbPlcHdr"/>
        </w:types>
        <w:behaviors>
          <w:behavior w:val="content"/>
        </w:behaviors>
        <w:guid w:val="{F867C833-475D-463B-9BA6-6D412790A1DB}"/>
      </w:docPartPr>
      <w:docPartBody>
        <w:p w:rsidR="008D62EF" w:rsidRDefault="008D62EF" w:rsidP="008D62EF">
          <w:pPr>
            <w:pStyle w:val="6382843E39BF46D4977AF41C63119882"/>
          </w:pPr>
          <w:r>
            <w:rPr>
              <w:rStyle w:val="placeholder1Char"/>
              <w:rFonts w:hint="eastAsia"/>
            </w:rPr>
            <w:t>____________</w:t>
          </w:r>
        </w:p>
      </w:docPartBody>
    </w:docPart>
    <w:docPart>
      <w:docPartPr>
        <w:name w:val="FD8A00B35E38450FB1291C04F9EA8EFD"/>
        <w:category>
          <w:name w:val="常规"/>
          <w:gallery w:val="placeholder"/>
        </w:category>
        <w:types>
          <w:type w:val="bbPlcHdr"/>
        </w:types>
        <w:behaviors>
          <w:behavior w:val="content"/>
        </w:behaviors>
        <w:guid w:val="{E1E2831B-0EE4-4F4C-B1AE-060ADC7FED51}"/>
      </w:docPartPr>
      <w:docPartBody>
        <w:p w:rsidR="008D62EF" w:rsidRDefault="008D62EF" w:rsidP="008D62EF">
          <w:pPr>
            <w:pStyle w:val="FD8A00B35E38450FB1291C04F9EA8EFD"/>
          </w:pPr>
          <w:r>
            <w:rPr>
              <w:rStyle w:val="placeholder1Char"/>
              <w:rFonts w:hint="eastAsia"/>
            </w:rPr>
            <w:t>____________</w:t>
          </w:r>
        </w:p>
      </w:docPartBody>
    </w:docPart>
    <w:docPart>
      <w:docPartPr>
        <w:name w:val="34481829F3694B4E8D913ECAFCDE1C0E"/>
        <w:category>
          <w:name w:val="常规"/>
          <w:gallery w:val="placeholder"/>
        </w:category>
        <w:types>
          <w:type w:val="bbPlcHdr"/>
        </w:types>
        <w:behaviors>
          <w:behavior w:val="content"/>
        </w:behaviors>
        <w:guid w:val="{01EC66F7-4EFC-4F7E-ADE4-89D89313461B}"/>
      </w:docPartPr>
      <w:docPartBody>
        <w:p w:rsidR="008D62EF" w:rsidRDefault="008D62EF" w:rsidP="008D62EF">
          <w:pPr>
            <w:pStyle w:val="34481829F3694B4E8D913ECAFCDE1C0E"/>
          </w:pPr>
          <w:r>
            <w:rPr>
              <w:rStyle w:val="placeholder1Char"/>
              <w:rFonts w:hint="eastAsia"/>
            </w:rPr>
            <w:t>____________</w:t>
          </w:r>
        </w:p>
      </w:docPartBody>
    </w:docPart>
    <w:docPart>
      <w:docPartPr>
        <w:name w:val="FB43BA92E6B643BEB865754A1C52ACD0"/>
        <w:category>
          <w:name w:val="常规"/>
          <w:gallery w:val="placeholder"/>
        </w:category>
        <w:types>
          <w:type w:val="bbPlcHdr"/>
        </w:types>
        <w:behaviors>
          <w:behavior w:val="content"/>
        </w:behaviors>
        <w:guid w:val="{7A640827-64C2-4E2B-B76B-94C5FF24E500}"/>
      </w:docPartPr>
      <w:docPartBody>
        <w:p w:rsidR="008D62EF" w:rsidRDefault="008D62EF" w:rsidP="008D62EF">
          <w:pPr>
            <w:pStyle w:val="FB43BA92E6B643BEB865754A1C52ACD0"/>
          </w:pPr>
          <w:r>
            <w:rPr>
              <w:rStyle w:val="placeholder1Char"/>
              <w:rFonts w:hint="eastAsia"/>
            </w:rPr>
            <w:t>____________</w:t>
          </w:r>
        </w:p>
      </w:docPartBody>
    </w:docPart>
    <w:docPart>
      <w:docPartPr>
        <w:name w:val="66F66984D9ED4A53A615EE874FA75794"/>
        <w:category>
          <w:name w:val="常规"/>
          <w:gallery w:val="placeholder"/>
        </w:category>
        <w:types>
          <w:type w:val="bbPlcHdr"/>
        </w:types>
        <w:behaviors>
          <w:behavior w:val="content"/>
        </w:behaviors>
        <w:guid w:val="{077E50D5-92F8-49F2-A0D6-2A4E973B2459}"/>
      </w:docPartPr>
      <w:docPartBody>
        <w:p w:rsidR="008D62EF" w:rsidRDefault="008D62EF" w:rsidP="008D62EF">
          <w:pPr>
            <w:pStyle w:val="66F66984D9ED4A53A615EE874FA75794"/>
          </w:pPr>
          <w:r>
            <w:rPr>
              <w:rStyle w:val="placeholder1Char"/>
              <w:rFonts w:hint="eastAsia"/>
            </w:rPr>
            <w:t>____________</w:t>
          </w:r>
        </w:p>
      </w:docPartBody>
    </w:docPart>
    <w:docPart>
      <w:docPartPr>
        <w:name w:val="9CBAD006A00A4E1297C30C8A9086ACF8"/>
        <w:category>
          <w:name w:val="常规"/>
          <w:gallery w:val="placeholder"/>
        </w:category>
        <w:types>
          <w:type w:val="bbPlcHdr"/>
        </w:types>
        <w:behaviors>
          <w:behavior w:val="content"/>
        </w:behaviors>
        <w:guid w:val="{95684220-1B95-400A-AFAF-EC7F4F3B53F5}"/>
      </w:docPartPr>
      <w:docPartBody>
        <w:p w:rsidR="008D62EF" w:rsidRDefault="008D62EF" w:rsidP="008D62EF">
          <w:pPr>
            <w:pStyle w:val="9CBAD006A00A4E1297C30C8A9086ACF8"/>
          </w:pPr>
          <w:r>
            <w:rPr>
              <w:rStyle w:val="placeholder1Char"/>
              <w:rFonts w:hint="eastAsia"/>
            </w:rPr>
            <w:t>____________</w:t>
          </w:r>
        </w:p>
      </w:docPartBody>
    </w:docPart>
    <w:docPart>
      <w:docPartPr>
        <w:name w:val="59152B263551450FA6E006C275535F85"/>
        <w:category>
          <w:name w:val="常规"/>
          <w:gallery w:val="placeholder"/>
        </w:category>
        <w:types>
          <w:type w:val="bbPlcHdr"/>
        </w:types>
        <w:behaviors>
          <w:behavior w:val="content"/>
        </w:behaviors>
        <w:guid w:val="{AEF89F8A-6E39-483F-B034-91947834269A}"/>
      </w:docPartPr>
      <w:docPartBody>
        <w:p w:rsidR="008D62EF" w:rsidRDefault="008D62EF" w:rsidP="008D62EF">
          <w:pPr>
            <w:pStyle w:val="59152B263551450FA6E006C275535F85"/>
          </w:pPr>
          <w:r>
            <w:rPr>
              <w:rStyle w:val="placeholder1Char"/>
              <w:rFonts w:hint="eastAsia"/>
            </w:rPr>
            <w:t>____________</w:t>
          </w:r>
        </w:p>
      </w:docPartBody>
    </w:docPart>
    <w:docPart>
      <w:docPartPr>
        <w:name w:val="56ACEE79474349D8AF3A0156CD3D82E7"/>
        <w:category>
          <w:name w:val="常规"/>
          <w:gallery w:val="placeholder"/>
        </w:category>
        <w:types>
          <w:type w:val="bbPlcHdr"/>
        </w:types>
        <w:behaviors>
          <w:behavior w:val="content"/>
        </w:behaviors>
        <w:guid w:val="{604FDEEE-E30B-4E49-9067-72A34C142BB3}"/>
      </w:docPartPr>
      <w:docPartBody>
        <w:p w:rsidR="008D62EF" w:rsidRDefault="008D62EF" w:rsidP="008D62EF">
          <w:pPr>
            <w:pStyle w:val="56ACEE79474349D8AF3A0156CD3D82E7"/>
          </w:pPr>
          <w:r>
            <w:rPr>
              <w:rStyle w:val="placeholder1Char"/>
              <w:rFonts w:hint="eastAsia"/>
            </w:rPr>
            <w:t>____________</w:t>
          </w:r>
        </w:p>
      </w:docPartBody>
    </w:docPart>
    <w:docPart>
      <w:docPartPr>
        <w:name w:val="3BF7F3A68D6A4E14B238B01A88407B48"/>
        <w:category>
          <w:name w:val="常规"/>
          <w:gallery w:val="placeholder"/>
        </w:category>
        <w:types>
          <w:type w:val="bbPlcHdr"/>
        </w:types>
        <w:behaviors>
          <w:behavior w:val="content"/>
        </w:behaviors>
        <w:guid w:val="{63744668-C878-464B-8A1E-6AF50FBFC537}"/>
      </w:docPartPr>
      <w:docPartBody>
        <w:p w:rsidR="008D62EF" w:rsidRDefault="008D62EF" w:rsidP="008D62EF">
          <w:pPr>
            <w:pStyle w:val="3BF7F3A68D6A4E14B238B01A88407B48"/>
          </w:pPr>
          <w:r>
            <w:rPr>
              <w:rStyle w:val="placeholder1Char"/>
              <w:rFonts w:hint="eastAsia"/>
            </w:rPr>
            <w:t>____________</w:t>
          </w:r>
        </w:p>
      </w:docPartBody>
    </w:docPart>
    <w:docPart>
      <w:docPartPr>
        <w:name w:val="48F48D1A75D54550B9E8ABCA44C9C0F8"/>
        <w:category>
          <w:name w:val="常规"/>
          <w:gallery w:val="placeholder"/>
        </w:category>
        <w:types>
          <w:type w:val="bbPlcHdr"/>
        </w:types>
        <w:behaviors>
          <w:behavior w:val="content"/>
        </w:behaviors>
        <w:guid w:val="{7EF3FD00-64BE-4B54-89AA-651275AAF0DD}"/>
      </w:docPartPr>
      <w:docPartBody>
        <w:p w:rsidR="008D62EF" w:rsidRDefault="008D62EF" w:rsidP="008D62EF">
          <w:pPr>
            <w:pStyle w:val="48F48D1A75D54550B9E8ABCA44C9C0F8"/>
          </w:pPr>
          <w:r>
            <w:rPr>
              <w:rStyle w:val="placeholder1Char"/>
              <w:rFonts w:hint="eastAsia"/>
            </w:rPr>
            <w:t>____________</w:t>
          </w:r>
        </w:p>
      </w:docPartBody>
    </w:docPart>
    <w:docPart>
      <w:docPartPr>
        <w:name w:val="BF9DC852346B47D786027939AC387E5B"/>
        <w:category>
          <w:name w:val="常规"/>
          <w:gallery w:val="placeholder"/>
        </w:category>
        <w:types>
          <w:type w:val="bbPlcHdr"/>
        </w:types>
        <w:behaviors>
          <w:behavior w:val="content"/>
        </w:behaviors>
        <w:guid w:val="{6A73D358-F911-44CA-8836-8D20F3EBF5A4}"/>
      </w:docPartPr>
      <w:docPartBody>
        <w:p w:rsidR="008D62EF" w:rsidRDefault="008D62EF" w:rsidP="008D62EF">
          <w:pPr>
            <w:pStyle w:val="BF9DC852346B47D786027939AC387E5B"/>
          </w:pPr>
          <w:r>
            <w:rPr>
              <w:rStyle w:val="placeholder1Char"/>
              <w:rFonts w:hint="eastAsia"/>
            </w:rPr>
            <w:t>____________</w:t>
          </w:r>
        </w:p>
      </w:docPartBody>
    </w:docPart>
    <w:docPart>
      <w:docPartPr>
        <w:name w:val="9944A85F549842C88DD2C20C6238878E"/>
        <w:category>
          <w:name w:val="常规"/>
          <w:gallery w:val="placeholder"/>
        </w:category>
        <w:types>
          <w:type w:val="bbPlcHdr"/>
        </w:types>
        <w:behaviors>
          <w:behavior w:val="content"/>
        </w:behaviors>
        <w:guid w:val="{FB50A8F1-1081-465C-991D-E770D6699383}"/>
      </w:docPartPr>
      <w:docPartBody>
        <w:p w:rsidR="008D62EF" w:rsidRDefault="008D62EF" w:rsidP="008D62EF">
          <w:pPr>
            <w:pStyle w:val="9944A85F549842C88DD2C20C6238878E"/>
          </w:pPr>
          <w:r>
            <w:rPr>
              <w:rStyle w:val="placeholder1Char"/>
              <w:rFonts w:hint="eastAsia"/>
            </w:rPr>
            <w:t>____________</w:t>
          </w:r>
        </w:p>
      </w:docPartBody>
    </w:docPart>
    <w:docPart>
      <w:docPartPr>
        <w:name w:val="C3E3904D902F4EE1ADBEFDB659186660"/>
        <w:category>
          <w:name w:val="常规"/>
          <w:gallery w:val="placeholder"/>
        </w:category>
        <w:types>
          <w:type w:val="bbPlcHdr"/>
        </w:types>
        <w:behaviors>
          <w:behavior w:val="content"/>
        </w:behaviors>
        <w:guid w:val="{8E558085-09F2-45DC-8DA8-EFFF63E74F4D}"/>
      </w:docPartPr>
      <w:docPartBody>
        <w:p w:rsidR="008D62EF" w:rsidRDefault="008D62EF" w:rsidP="008D62EF">
          <w:pPr>
            <w:pStyle w:val="C3E3904D902F4EE1ADBEFDB659186660"/>
          </w:pPr>
          <w:r>
            <w:rPr>
              <w:rStyle w:val="placeholder1Char"/>
              <w:rFonts w:hint="eastAsia"/>
            </w:rPr>
            <w:t>____________</w:t>
          </w:r>
        </w:p>
      </w:docPartBody>
    </w:docPart>
    <w:docPart>
      <w:docPartPr>
        <w:name w:val="89317313CB76492B85CF11A2ACF9600C"/>
        <w:category>
          <w:name w:val="常规"/>
          <w:gallery w:val="placeholder"/>
        </w:category>
        <w:types>
          <w:type w:val="bbPlcHdr"/>
        </w:types>
        <w:behaviors>
          <w:behavior w:val="content"/>
        </w:behaviors>
        <w:guid w:val="{0F664C26-9D64-492A-9ABC-FE2D7AE85215}"/>
      </w:docPartPr>
      <w:docPartBody>
        <w:p w:rsidR="008D62EF" w:rsidRDefault="008D62EF" w:rsidP="008D62EF">
          <w:pPr>
            <w:pStyle w:val="89317313CB76492B85CF11A2ACF9600C"/>
          </w:pPr>
          <w:r>
            <w:rPr>
              <w:rStyle w:val="placeholder1Char"/>
              <w:rFonts w:hint="eastAsia"/>
            </w:rPr>
            <w:t>____________</w:t>
          </w:r>
        </w:p>
      </w:docPartBody>
    </w:docPart>
    <w:docPart>
      <w:docPartPr>
        <w:name w:val="6C4E4F91B077490D9D05A2BD4B461C5A"/>
        <w:category>
          <w:name w:val="常规"/>
          <w:gallery w:val="placeholder"/>
        </w:category>
        <w:types>
          <w:type w:val="bbPlcHdr"/>
        </w:types>
        <w:behaviors>
          <w:behavior w:val="content"/>
        </w:behaviors>
        <w:guid w:val="{DA1E7420-077E-4A95-8590-2E2588796CA8}"/>
      </w:docPartPr>
      <w:docPartBody>
        <w:p w:rsidR="008D62EF" w:rsidRDefault="008D62EF" w:rsidP="008D62EF">
          <w:pPr>
            <w:pStyle w:val="6C4E4F91B077490D9D05A2BD4B461C5A"/>
          </w:pPr>
          <w:r>
            <w:rPr>
              <w:rStyle w:val="placeholder1Char"/>
              <w:rFonts w:hint="eastAsia"/>
            </w:rPr>
            <w:t>____________</w:t>
          </w:r>
        </w:p>
      </w:docPartBody>
    </w:docPart>
    <w:docPart>
      <w:docPartPr>
        <w:name w:val="D09C7D6737164833829D9BF9B04482AE"/>
        <w:category>
          <w:name w:val="常规"/>
          <w:gallery w:val="placeholder"/>
        </w:category>
        <w:types>
          <w:type w:val="bbPlcHdr"/>
        </w:types>
        <w:behaviors>
          <w:behavior w:val="content"/>
        </w:behaviors>
        <w:guid w:val="{450A205E-BDC6-4F41-ABA0-44817877B5AD}"/>
      </w:docPartPr>
      <w:docPartBody>
        <w:p w:rsidR="008D62EF" w:rsidRDefault="008D62EF" w:rsidP="008D62EF">
          <w:pPr>
            <w:pStyle w:val="D09C7D6737164833829D9BF9B04482AE"/>
          </w:pPr>
          <w:r>
            <w:rPr>
              <w:rStyle w:val="placeholder1Char"/>
              <w:rFonts w:hint="eastAsia"/>
            </w:rPr>
            <w:t>____________</w:t>
          </w:r>
        </w:p>
      </w:docPartBody>
    </w:docPart>
    <w:docPart>
      <w:docPartPr>
        <w:name w:val="0C2CF61DFCC747219FDFE0F65FE7399D"/>
        <w:category>
          <w:name w:val="常规"/>
          <w:gallery w:val="placeholder"/>
        </w:category>
        <w:types>
          <w:type w:val="bbPlcHdr"/>
        </w:types>
        <w:behaviors>
          <w:behavior w:val="content"/>
        </w:behaviors>
        <w:guid w:val="{65D62281-68C2-49B8-B275-584A29A710F1}"/>
      </w:docPartPr>
      <w:docPartBody>
        <w:p w:rsidR="008D62EF" w:rsidRDefault="008D62EF" w:rsidP="008D62EF">
          <w:pPr>
            <w:pStyle w:val="0C2CF61DFCC747219FDFE0F65FE7399D"/>
          </w:pPr>
          <w:r>
            <w:rPr>
              <w:rStyle w:val="placeholder1Char"/>
              <w:rFonts w:hint="eastAsia"/>
            </w:rPr>
            <w:t>____________</w:t>
          </w:r>
        </w:p>
      </w:docPartBody>
    </w:docPart>
    <w:docPart>
      <w:docPartPr>
        <w:name w:val="9725D939FE474ACF93D67A0E0BBE6E94"/>
        <w:category>
          <w:name w:val="常规"/>
          <w:gallery w:val="placeholder"/>
        </w:category>
        <w:types>
          <w:type w:val="bbPlcHdr"/>
        </w:types>
        <w:behaviors>
          <w:behavior w:val="content"/>
        </w:behaviors>
        <w:guid w:val="{DE1674A7-A2AB-4202-A4CE-43C4470AD1B7}"/>
      </w:docPartPr>
      <w:docPartBody>
        <w:p w:rsidR="008D62EF" w:rsidRDefault="008D62EF" w:rsidP="008D62EF">
          <w:pPr>
            <w:pStyle w:val="9725D939FE474ACF93D67A0E0BBE6E94"/>
          </w:pPr>
          <w:r>
            <w:rPr>
              <w:rStyle w:val="placeholder1Char"/>
              <w:rFonts w:hint="eastAsia"/>
            </w:rPr>
            <w:t>____________</w:t>
          </w:r>
        </w:p>
      </w:docPartBody>
    </w:docPart>
    <w:docPart>
      <w:docPartPr>
        <w:name w:val="B28E2C106F9A4CC8A9C06A804454704D"/>
        <w:category>
          <w:name w:val="常规"/>
          <w:gallery w:val="placeholder"/>
        </w:category>
        <w:types>
          <w:type w:val="bbPlcHdr"/>
        </w:types>
        <w:behaviors>
          <w:behavior w:val="content"/>
        </w:behaviors>
        <w:guid w:val="{B2DB5584-8AA4-41F7-A3E7-C89C7A86FB6D}"/>
      </w:docPartPr>
      <w:docPartBody>
        <w:p w:rsidR="008D62EF" w:rsidRDefault="008D62EF" w:rsidP="008D62EF">
          <w:pPr>
            <w:pStyle w:val="B28E2C106F9A4CC8A9C06A804454704D"/>
          </w:pPr>
          <w:r>
            <w:rPr>
              <w:rStyle w:val="placeholder1Char"/>
              <w:rFonts w:hint="eastAsia"/>
            </w:rPr>
            <w:t>____________</w:t>
          </w:r>
        </w:p>
      </w:docPartBody>
    </w:docPart>
    <w:docPart>
      <w:docPartPr>
        <w:name w:val="F0B8F826EFB84D27A15E6D78EB8FE51F"/>
        <w:category>
          <w:name w:val="常规"/>
          <w:gallery w:val="placeholder"/>
        </w:category>
        <w:types>
          <w:type w:val="bbPlcHdr"/>
        </w:types>
        <w:behaviors>
          <w:behavior w:val="content"/>
        </w:behaviors>
        <w:guid w:val="{B4F2F10A-0F41-4903-AEE0-123A2CBB2F43}"/>
      </w:docPartPr>
      <w:docPartBody>
        <w:p w:rsidR="008D62EF" w:rsidRDefault="008D62EF" w:rsidP="008D62EF">
          <w:pPr>
            <w:pStyle w:val="F0B8F826EFB84D27A15E6D78EB8FE51F"/>
          </w:pPr>
          <w:r>
            <w:rPr>
              <w:rStyle w:val="placeholder1Char"/>
              <w:rFonts w:hint="eastAsia"/>
            </w:rPr>
            <w:t>____________</w:t>
          </w:r>
        </w:p>
      </w:docPartBody>
    </w:docPart>
    <w:docPart>
      <w:docPartPr>
        <w:name w:val="8E1E4199CD2643F0B608EC3AADDBDA6D"/>
        <w:category>
          <w:name w:val="常规"/>
          <w:gallery w:val="placeholder"/>
        </w:category>
        <w:types>
          <w:type w:val="bbPlcHdr"/>
        </w:types>
        <w:behaviors>
          <w:behavior w:val="content"/>
        </w:behaviors>
        <w:guid w:val="{309FB656-52BF-4C83-A9E3-4B899AC70369}"/>
      </w:docPartPr>
      <w:docPartBody>
        <w:p w:rsidR="008D62EF" w:rsidRDefault="008D62EF" w:rsidP="008D62EF">
          <w:pPr>
            <w:pStyle w:val="8E1E4199CD2643F0B608EC3AADDBDA6D"/>
          </w:pPr>
          <w:r>
            <w:rPr>
              <w:rStyle w:val="placeholder1Char"/>
              <w:rFonts w:hint="eastAsia"/>
            </w:rPr>
            <w:t>____________</w:t>
          </w:r>
        </w:p>
      </w:docPartBody>
    </w:docPart>
    <w:docPart>
      <w:docPartPr>
        <w:name w:val="9CA59BEBF4FB419BA9B6FA6F36449732"/>
        <w:category>
          <w:name w:val="常规"/>
          <w:gallery w:val="placeholder"/>
        </w:category>
        <w:types>
          <w:type w:val="bbPlcHdr"/>
        </w:types>
        <w:behaviors>
          <w:behavior w:val="content"/>
        </w:behaviors>
        <w:guid w:val="{92107FFA-C77A-4119-9C08-2797FAF9A6BE}"/>
      </w:docPartPr>
      <w:docPartBody>
        <w:p w:rsidR="008D62EF" w:rsidRDefault="008D62EF" w:rsidP="008D62EF">
          <w:pPr>
            <w:pStyle w:val="9CA59BEBF4FB419BA9B6FA6F36449732"/>
          </w:pPr>
          <w:r>
            <w:rPr>
              <w:rStyle w:val="placeholder1Char"/>
              <w:rFonts w:hint="eastAsia"/>
            </w:rPr>
            <w:t>____________</w:t>
          </w:r>
        </w:p>
      </w:docPartBody>
    </w:docPart>
    <w:docPart>
      <w:docPartPr>
        <w:name w:val="73BDE3DD90BC44308FAED38CB9F40E6C"/>
        <w:category>
          <w:name w:val="常规"/>
          <w:gallery w:val="placeholder"/>
        </w:category>
        <w:types>
          <w:type w:val="bbPlcHdr"/>
        </w:types>
        <w:behaviors>
          <w:behavior w:val="content"/>
        </w:behaviors>
        <w:guid w:val="{D0B0CFEB-B19A-4420-96E8-52995C6A570E}"/>
      </w:docPartPr>
      <w:docPartBody>
        <w:p w:rsidR="008D62EF" w:rsidRDefault="008D62EF" w:rsidP="008D62EF">
          <w:pPr>
            <w:pStyle w:val="73BDE3DD90BC44308FAED38CB9F40E6C"/>
          </w:pPr>
          <w:r>
            <w:rPr>
              <w:rStyle w:val="placeholder1Char"/>
              <w:rFonts w:hint="eastAsia"/>
            </w:rPr>
            <w:t>____________</w:t>
          </w:r>
        </w:p>
      </w:docPartBody>
    </w:docPart>
    <w:docPart>
      <w:docPartPr>
        <w:name w:val="84C2166DE1CA4BA98E8B3801883DF46B"/>
        <w:category>
          <w:name w:val="常规"/>
          <w:gallery w:val="placeholder"/>
        </w:category>
        <w:types>
          <w:type w:val="bbPlcHdr"/>
        </w:types>
        <w:behaviors>
          <w:behavior w:val="content"/>
        </w:behaviors>
        <w:guid w:val="{2EC1F6B1-CCCB-4705-BAA7-019A97BFDAC1}"/>
      </w:docPartPr>
      <w:docPartBody>
        <w:p w:rsidR="008D62EF" w:rsidRDefault="008D62EF" w:rsidP="008D62EF">
          <w:pPr>
            <w:pStyle w:val="84C2166DE1CA4BA98E8B3801883DF46B"/>
          </w:pPr>
          <w:r>
            <w:rPr>
              <w:rStyle w:val="placeholder1Char"/>
              <w:rFonts w:hint="eastAsia"/>
            </w:rPr>
            <w:t>____________</w:t>
          </w:r>
        </w:p>
      </w:docPartBody>
    </w:docPart>
    <w:docPart>
      <w:docPartPr>
        <w:name w:val="9A27A6A695B049189F8C49947228A654"/>
        <w:category>
          <w:name w:val="常规"/>
          <w:gallery w:val="placeholder"/>
        </w:category>
        <w:types>
          <w:type w:val="bbPlcHdr"/>
        </w:types>
        <w:behaviors>
          <w:behavior w:val="content"/>
        </w:behaviors>
        <w:guid w:val="{D1075267-63AE-4701-8D69-7A7E7B71DD42}"/>
      </w:docPartPr>
      <w:docPartBody>
        <w:p w:rsidR="008D62EF" w:rsidRDefault="008D62EF" w:rsidP="008D62EF">
          <w:pPr>
            <w:pStyle w:val="9A27A6A695B049189F8C49947228A654"/>
          </w:pPr>
          <w:r>
            <w:rPr>
              <w:rStyle w:val="placeholder1Char"/>
              <w:rFonts w:hint="eastAsia"/>
            </w:rPr>
            <w:t>____________</w:t>
          </w:r>
        </w:p>
      </w:docPartBody>
    </w:docPart>
    <w:docPart>
      <w:docPartPr>
        <w:name w:val="0DF5A4B2383C4B279C06182BFE0527AD"/>
        <w:category>
          <w:name w:val="常规"/>
          <w:gallery w:val="placeholder"/>
        </w:category>
        <w:types>
          <w:type w:val="bbPlcHdr"/>
        </w:types>
        <w:behaviors>
          <w:behavior w:val="content"/>
        </w:behaviors>
        <w:guid w:val="{889A96BE-6DCE-4DB0-A5D8-FE2D5E020C43}"/>
      </w:docPartPr>
      <w:docPartBody>
        <w:p w:rsidR="008D62EF" w:rsidRDefault="008D62EF" w:rsidP="008D62EF">
          <w:pPr>
            <w:pStyle w:val="0DF5A4B2383C4B279C06182BFE0527AD"/>
          </w:pPr>
          <w:r>
            <w:rPr>
              <w:rStyle w:val="placeholder1Char"/>
              <w:rFonts w:hint="eastAsia"/>
            </w:rPr>
            <w:t>____________</w:t>
          </w:r>
        </w:p>
      </w:docPartBody>
    </w:docPart>
    <w:docPart>
      <w:docPartPr>
        <w:name w:val="093CB38661D74113B1EAFB43A4CF2412"/>
        <w:category>
          <w:name w:val="常规"/>
          <w:gallery w:val="placeholder"/>
        </w:category>
        <w:types>
          <w:type w:val="bbPlcHdr"/>
        </w:types>
        <w:behaviors>
          <w:behavior w:val="content"/>
        </w:behaviors>
        <w:guid w:val="{AF73386E-A8D4-4067-97CD-11164750A988}"/>
      </w:docPartPr>
      <w:docPartBody>
        <w:p w:rsidR="008D62EF" w:rsidRDefault="008D62EF" w:rsidP="008D62EF">
          <w:pPr>
            <w:pStyle w:val="093CB38661D74113B1EAFB43A4CF2412"/>
          </w:pPr>
          <w:r>
            <w:rPr>
              <w:rStyle w:val="placeholder1Char"/>
              <w:rFonts w:hint="eastAsia"/>
            </w:rPr>
            <w:t>____________</w:t>
          </w:r>
        </w:p>
      </w:docPartBody>
    </w:docPart>
    <w:docPart>
      <w:docPartPr>
        <w:name w:val="47E669A48D014CE5B462092A2FEAF89A"/>
        <w:category>
          <w:name w:val="常规"/>
          <w:gallery w:val="placeholder"/>
        </w:category>
        <w:types>
          <w:type w:val="bbPlcHdr"/>
        </w:types>
        <w:behaviors>
          <w:behavior w:val="content"/>
        </w:behaviors>
        <w:guid w:val="{A7DD494A-0DBF-4AEB-A363-0E3F624E94D0}"/>
      </w:docPartPr>
      <w:docPartBody>
        <w:p w:rsidR="008D62EF" w:rsidRDefault="008D62EF" w:rsidP="008D62EF">
          <w:pPr>
            <w:pStyle w:val="47E669A48D014CE5B462092A2FEAF89A"/>
          </w:pPr>
          <w:r>
            <w:rPr>
              <w:rStyle w:val="placeholder1Char"/>
              <w:rFonts w:hint="eastAsia"/>
            </w:rPr>
            <w:t>____________</w:t>
          </w:r>
        </w:p>
      </w:docPartBody>
    </w:docPart>
    <w:docPart>
      <w:docPartPr>
        <w:name w:val="2CB7FDF4AD734785974576914821BEFF"/>
        <w:category>
          <w:name w:val="常规"/>
          <w:gallery w:val="placeholder"/>
        </w:category>
        <w:types>
          <w:type w:val="bbPlcHdr"/>
        </w:types>
        <w:behaviors>
          <w:behavior w:val="content"/>
        </w:behaviors>
        <w:guid w:val="{868C19E3-7B68-4595-86D4-27C098FDCD76}"/>
      </w:docPartPr>
      <w:docPartBody>
        <w:p w:rsidR="008D62EF" w:rsidRDefault="008D62EF" w:rsidP="008D62EF">
          <w:pPr>
            <w:pStyle w:val="2CB7FDF4AD734785974576914821BEFF"/>
          </w:pPr>
          <w:r>
            <w:rPr>
              <w:rStyle w:val="placeholder1Char"/>
              <w:rFonts w:hint="eastAsia"/>
            </w:rPr>
            <w:t>____________</w:t>
          </w:r>
        </w:p>
      </w:docPartBody>
    </w:docPart>
    <w:docPart>
      <w:docPartPr>
        <w:name w:val="E48DC2AFC12E44C8B89C8AA14F4B62C1"/>
        <w:category>
          <w:name w:val="常规"/>
          <w:gallery w:val="placeholder"/>
        </w:category>
        <w:types>
          <w:type w:val="bbPlcHdr"/>
        </w:types>
        <w:behaviors>
          <w:behavior w:val="content"/>
        </w:behaviors>
        <w:guid w:val="{7D033760-023B-4863-A594-43EADB58D1A9}"/>
      </w:docPartPr>
      <w:docPartBody>
        <w:p w:rsidR="008D62EF" w:rsidRDefault="008D62EF" w:rsidP="008D62EF">
          <w:pPr>
            <w:pStyle w:val="E48DC2AFC12E44C8B89C8AA14F4B62C1"/>
          </w:pPr>
          <w:r>
            <w:rPr>
              <w:rStyle w:val="placeholder1Char"/>
              <w:rFonts w:hint="eastAsia"/>
            </w:rPr>
            <w:t>____________</w:t>
          </w:r>
        </w:p>
      </w:docPartBody>
    </w:docPart>
    <w:docPart>
      <w:docPartPr>
        <w:name w:val="3939063AD99E4462B0223BA9FA8BBB95"/>
        <w:category>
          <w:name w:val="常规"/>
          <w:gallery w:val="placeholder"/>
        </w:category>
        <w:types>
          <w:type w:val="bbPlcHdr"/>
        </w:types>
        <w:behaviors>
          <w:behavior w:val="content"/>
        </w:behaviors>
        <w:guid w:val="{BC58D230-27F6-4D1C-B5F1-0CCDA6B7505A}"/>
      </w:docPartPr>
      <w:docPartBody>
        <w:p w:rsidR="008D62EF" w:rsidRDefault="008D62EF" w:rsidP="008D62EF">
          <w:pPr>
            <w:pStyle w:val="3939063AD99E4462B0223BA9FA8BBB95"/>
          </w:pPr>
          <w:r>
            <w:rPr>
              <w:rStyle w:val="placeholder1Char"/>
              <w:rFonts w:hint="eastAsia"/>
            </w:rPr>
            <w:t>____________</w:t>
          </w:r>
        </w:p>
      </w:docPartBody>
    </w:docPart>
    <w:docPart>
      <w:docPartPr>
        <w:name w:val="101ECB7B97234FE19BC857861187FFE5"/>
        <w:category>
          <w:name w:val="常规"/>
          <w:gallery w:val="placeholder"/>
        </w:category>
        <w:types>
          <w:type w:val="bbPlcHdr"/>
        </w:types>
        <w:behaviors>
          <w:behavior w:val="content"/>
        </w:behaviors>
        <w:guid w:val="{3D3313F1-6FFA-4685-B0F5-6FC220449B26}"/>
      </w:docPartPr>
      <w:docPartBody>
        <w:p w:rsidR="008D62EF" w:rsidRDefault="008D62EF" w:rsidP="008D62EF">
          <w:pPr>
            <w:pStyle w:val="101ECB7B97234FE19BC857861187FFE5"/>
          </w:pPr>
          <w:r>
            <w:rPr>
              <w:rStyle w:val="placeholder1Char"/>
              <w:rFonts w:hint="eastAsia"/>
            </w:rPr>
            <w:t>____________</w:t>
          </w:r>
        </w:p>
      </w:docPartBody>
    </w:docPart>
    <w:docPart>
      <w:docPartPr>
        <w:name w:val="EE1832C0F17245F5889F09D48C4A5978"/>
        <w:category>
          <w:name w:val="常规"/>
          <w:gallery w:val="placeholder"/>
        </w:category>
        <w:types>
          <w:type w:val="bbPlcHdr"/>
        </w:types>
        <w:behaviors>
          <w:behavior w:val="content"/>
        </w:behaviors>
        <w:guid w:val="{72FD75AD-9C82-4BBD-912F-6E17D6B97BDF}"/>
      </w:docPartPr>
      <w:docPartBody>
        <w:p w:rsidR="008D62EF" w:rsidRDefault="008D62EF" w:rsidP="008D62EF">
          <w:pPr>
            <w:pStyle w:val="EE1832C0F17245F5889F09D48C4A5978"/>
          </w:pPr>
          <w:r>
            <w:rPr>
              <w:rStyle w:val="placeholder1Char"/>
              <w:rFonts w:hint="eastAsia"/>
            </w:rPr>
            <w:t>____________</w:t>
          </w:r>
        </w:p>
      </w:docPartBody>
    </w:docPart>
    <w:docPart>
      <w:docPartPr>
        <w:name w:val="598134D14F954310BFDF4AF160CA12B2"/>
        <w:category>
          <w:name w:val="常规"/>
          <w:gallery w:val="placeholder"/>
        </w:category>
        <w:types>
          <w:type w:val="bbPlcHdr"/>
        </w:types>
        <w:behaviors>
          <w:behavior w:val="content"/>
        </w:behaviors>
        <w:guid w:val="{CD3F1D8F-C3E5-424F-9379-99073582AFDB}"/>
      </w:docPartPr>
      <w:docPartBody>
        <w:p w:rsidR="008D62EF" w:rsidRDefault="008D62EF" w:rsidP="008D62EF">
          <w:pPr>
            <w:pStyle w:val="598134D14F954310BFDF4AF160CA12B2"/>
          </w:pPr>
          <w:r>
            <w:rPr>
              <w:rStyle w:val="placeholder1Char"/>
              <w:rFonts w:hint="eastAsia"/>
            </w:rPr>
            <w:t>____________</w:t>
          </w:r>
        </w:p>
      </w:docPartBody>
    </w:docPart>
    <w:docPart>
      <w:docPartPr>
        <w:name w:val="9FA6ED1CB4F94FE098A1034283E413CA"/>
        <w:category>
          <w:name w:val="常规"/>
          <w:gallery w:val="placeholder"/>
        </w:category>
        <w:types>
          <w:type w:val="bbPlcHdr"/>
        </w:types>
        <w:behaviors>
          <w:behavior w:val="content"/>
        </w:behaviors>
        <w:guid w:val="{BAE2468A-E008-4272-AF0E-BBF138501E2C}"/>
      </w:docPartPr>
      <w:docPartBody>
        <w:p w:rsidR="008D62EF" w:rsidRDefault="008D62EF" w:rsidP="008D62EF">
          <w:pPr>
            <w:pStyle w:val="9FA6ED1CB4F94FE098A1034283E413CA"/>
          </w:pPr>
          <w:r>
            <w:rPr>
              <w:rStyle w:val="placeholder1Char"/>
              <w:rFonts w:hint="eastAsia"/>
            </w:rPr>
            <w:t>____________</w:t>
          </w:r>
        </w:p>
      </w:docPartBody>
    </w:docPart>
    <w:docPart>
      <w:docPartPr>
        <w:name w:val="EDE2C832EFCB4CC5B7188FFEFBD070B2"/>
        <w:category>
          <w:name w:val="常规"/>
          <w:gallery w:val="placeholder"/>
        </w:category>
        <w:types>
          <w:type w:val="bbPlcHdr"/>
        </w:types>
        <w:behaviors>
          <w:behavior w:val="content"/>
        </w:behaviors>
        <w:guid w:val="{56B2B096-6A56-48A2-8A9E-E26603CC3C9F}"/>
      </w:docPartPr>
      <w:docPartBody>
        <w:p w:rsidR="008D62EF" w:rsidRDefault="008D62EF" w:rsidP="008D62EF">
          <w:pPr>
            <w:pStyle w:val="EDE2C832EFCB4CC5B7188FFEFBD070B2"/>
          </w:pPr>
          <w:r>
            <w:rPr>
              <w:rStyle w:val="placeholder1Char"/>
              <w:rFonts w:hint="eastAsia"/>
            </w:rPr>
            <w:t>____________</w:t>
          </w:r>
        </w:p>
      </w:docPartBody>
    </w:docPart>
    <w:docPart>
      <w:docPartPr>
        <w:name w:val="3D6E0ADF26884FFFA7C5D4BB15AB0F9F"/>
        <w:category>
          <w:name w:val="常规"/>
          <w:gallery w:val="placeholder"/>
        </w:category>
        <w:types>
          <w:type w:val="bbPlcHdr"/>
        </w:types>
        <w:behaviors>
          <w:behavior w:val="content"/>
        </w:behaviors>
        <w:guid w:val="{52B833A3-7132-4A90-9AE2-4A2ADD4996B5}"/>
      </w:docPartPr>
      <w:docPartBody>
        <w:p w:rsidR="008D62EF" w:rsidRDefault="008D62EF" w:rsidP="008D62EF">
          <w:pPr>
            <w:pStyle w:val="3D6E0ADF26884FFFA7C5D4BB15AB0F9F"/>
          </w:pPr>
          <w:r>
            <w:rPr>
              <w:rStyle w:val="placeholder1Char"/>
              <w:rFonts w:hint="eastAsia"/>
            </w:rPr>
            <w:t>____________</w:t>
          </w:r>
        </w:p>
      </w:docPartBody>
    </w:docPart>
    <w:docPart>
      <w:docPartPr>
        <w:name w:val="699D1E0381CC48C19E1D7F4DBA113A1F"/>
        <w:category>
          <w:name w:val="常规"/>
          <w:gallery w:val="placeholder"/>
        </w:category>
        <w:types>
          <w:type w:val="bbPlcHdr"/>
        </w:types>
        <w:behaviors>
          <w:behavior w:val="content"/>
        </w:behaviors>
        <w:guid w:val="{AD837DE4-8F23-4E7A-8C14-D05F39CE4A2D}"/>
      </w:docPartPr>
      <w:docPartBody>
        <w:p w:rsidR="008D62EF" w:rsidRDefault="008D62EF" w:rsidP="008D62EF">
          <w:pPr>
            <w:pStyle w:val="699D1E0381CC48C19E1D7F4DBA113A1F"/>
          </w:pPr>
          <w:r>
            <w:rPr>
              <w:rStyle w:val="placeholder1Char"/>
              <w:rFonts w:hint="eastAsia"/>
            </w:rPr>
            <w:t>____________</w:t>
          </w:r>
        </w:p>
      </w:docPartBody>
    </w:docPart>
    <w:docPart>
      <w:docPartPr>
        <w:name w:val="08C775AACDFE4037B8966C215BC3DBB7"/>
        <w:category>
          <w:name w:val="常规"/>
          <w:gallery w:val="placeholder"/>
        </w:category>
        <w:types>
          <w:type w:val="bbPlcHdr"/>
        </w:types>
        <w:behaviors>
          <w:behavior w:val="content"/>
        </w:behaviors>
        <w:guid w:val="{C37DBB3A-DA3A-4319-A1A9-EA51A8F3DA89}"/>
      </w:docPartPr>
      <w:docPartBody>
        <w:p w:rsidR="008D62EF" w:rsidRDefault="008D62EF" w:rsidP="008D62EF">
          <w:pPr>
            <w:pStyle w:val="08C775AACDFE4037B8966C215BC3DBB7"/>
          </w:pPr>
          <w:r>
            <w:rPr>
              <w:rStyle w:val="placeholder1Char"/>
              <w:rFonts w:hint="eastAsia"/>
            </w:rPr>
            <w:t>____________</w:t>
          </w:r>
        </w:p>
      </w:docPartBody>
    </w:docPart>
    <w:docPart>
      <w:docPartPr>
        <w:name w:val="77953EA2DCB34FC49CEC270DA2C8BF04"/>
        <w:category>
          <w:name w:val="常规"/>
          <w:gallery w:val="placeholder"/>
        </w:category>
        <w:types>
          <w:type w:val="bbPlcHdr"/>
        </w:types>
        <w:behaviors>
          <w:behavior w:val="content"/>
        </w:behaviors>
        <w:guid w:val="{03DB5E21-7E25-4B70-889B-72F40EA36329}"/>
      </w:docPartPr>
      <w:docPartBody>
        <w:p w:rsidR="008D62EF" w:rsidRDefault="008D62EF" w:rsidP="008D62EF">
          <w:pPr>
            <w:pStyle w:val="77953EA2DCB34FC49CEC270DA2C8BF04"/>
          </w:pPr>
          <w:r>
            <w:rPr>
              <w:rStyle w:val="placeholder1Char"/>
              <w:rFonts w:hint="eastAsia"/>
            </w:rPr>
            <w:t>____________</w:t>
          </w:r>
        </w:p>
      </w:docPartBody>
    </w:docPart>
    <w:docPart>
      <w:docPartPr>
        <w:name w:val="0D5ED5098A98486193050430C5E480DD"/>
        <w:category>
          <w:name w:val="常规"/>
          <w:gallery w:val="placeholder"/>
        </w:category>
        <w:types>
          <w:type w:val="bbPlcHdr"/>
        </w:types>
        <w:behaviors>
          <w:behavior w:val="content"/>
        </w:behaviors>
        <w:guid w:val="{B3F6F494-1DE5-466A-9B65-97B8603E3C72}"/>
      </w:docPartPr>
      <w:docPartBody>
        <w:p w:rsidR="008D62EF" w:rsidRDefault="008D62EF" w:rsidP="008D62EF">
          <w:pPr>
            <w:pStyle w:val="0D5ED5098A98486193050430C5E480DD"/>
          </w:pPr>
          <w:r>
            <w:rPr>
              <w:rStyle w:val="placeholder1Char"/>
              <w:rFonts w:hint="eastAsia"/>
            </w:rPr>
            <w:t>____________</w:t>
          </w:r>
        </w:p>
      </w:docPartBody>
    </w:docPart>
    <w:docPart>
      <w:docPartPr>
        <w:name w:val="563EC19B47104F399D459F3A4E9514E8"/>
        <w:category>
          <w:name w:val="常规"/>
          <w:gallery w:val="placeholder"/>
        </w:category>
        <w:types>
          <w:type w:val="bbPlcHdr"/>
        </w:types>
        <w:behaviors>
          <w:behavior w:val="content"/>
        </w:behaviors>
        <w:guid w:val="{78CF00BF-67E8-4F54-B65C-38BD074F88DE}"/>
      </w:docPartPr>
      <w:docPartBody>
        <w:p w:rsidR="008D62EF" w:rsidRDefault="008D62EF" w:rsidP="008D62EF">
          <w:pPr>
            <w:pStyle w:val="563EC19B47104F399D459F3A4E9514E8"/>
          </w:pPr>
          <w:r>
            <w:rPr>
              <w:rStyle w:val="placeholder1Char"/>
              <w:rFonts w:hint="eastAsia"/>
            </w:rPr>
            <w:t>____________</w:t>
          </w:r>
        </w:p>
      </w:docPartBody>
    </w:docPart>
    <w:docPart>
      <w:docPartPr>
        <w:name w:val="87277DA6621B4A6C9F075F5E731B7DAC"/>
        <w:category>
          <w:name w:val="常规"/>
          <w:gallery w:val="placeholder"/>
        </w:category>
        <w:types>
          <w:type w:val="bbPlcHdr"/>
        </w:types>
        <w:behaviors>
          <w:behavior w:val="content"/>
        </w:behaviors>
        <w:guid w:val="{4B29F6F1-7ED1-40B4-A72F-D8E40DAAB154}"/>
      </w:docPartPr>
      <w:docPartBody>
        <w:p w:rsidR="008D62EF" w:rsidRDefault="008D62EF" w:rsidP="008D62EF">
          <w:pPr>
            <w:pStyle w:val="87277DA6621B4A6C9F075F5E731B7DAC"/>
          </w:pPr>
          <w:r>
            <w:rPr>
              <w:rStyle w:val="placeholder1Char"/>
              <w:rFonts w:hint="eastAsia"/>
            </w:rPr>
            <w:t>____________</w:t>
          </w:r>
        </w:p>
      </w:docPartBody>
    </w:docPart>
    <w:docPart>
      <w:docPartPr>
        <w:name w:val="36F9661723194AE3885D31B4175B1817"/>
        <w:category>
          <w:name w:val="常规"/>
          <w:gallery w:val="placeholder"/>
        </w:category>
        <w:types>
          <w:type w:val="bbPlcHdr"/>
        </w:types>
        <w:behaviors>
          <w:behavior w:val="content"/>
        </w:behaviors>
        <w:guid w:val="{E6FADF28-DA19-4799-9E9F-7CDC15EBEA87}"/>
      </w:docPartPr>
      <w:docPartBody>
        <w:p w:rsidR="008D62EF" w:rsidRDefault="008D62EF" w:rsidP="008D62EF">
          <w:pPr>
            <w:pStyle w:val="36F9661723194AE3885D31B4175B1817"/>
          </w:pPr>
          <w:r>
            <w:rPr>
              <w:rStyle w:val="placeholder1Char"/>
              <w:rFonts w:hint="eastAsia"/>
            </w:rPr>
            <w:t>____________</w:t>
          </w:r>
        </w:p>
      </w:docPartBody>
    </w:docPart>
    <w:docPart>
      <w:docPartPr>
        <w:name w:val="310B3501135A4CB5B51C77EB7CF6725F"/>
        <w:category>
          <w:name w:val="常规"/>
          <w:gallery w:val="placeholder"/>
        </w:category>
        <w:types>
          <w:type w:val="bbPlcHdr"/>
        </w:types>
        <w:behaviors>
          <w:behavior w:val="content"/>
        </w:behaviors>
        <w:guid w:val="{EE94A51D-5F6E-495E-9AF1-10276A6AECB3}"/>
      </w:docPartPr>
      <w:docPartBody>
        <w:p w:rsidR="008D62EF" w:rsidRDefault="008D62EF" w:rsidP="008D62EF">
          <w:pPr>
            <w:pStyle w:val="310B3501135A4CB5B51C77EB7CF6725F"/>
          </w:pPr>
          <w:r>
            <w:rPr>
              <w:rStyle w:val="placeholder1Char"/>
              <w:rFonts w:hint="eastAsia"/>
            </w:rPr>
            <w:t>____________</w:t>
          </w:r>
        </w:p>
      </w:docPartBody>
    </w:docPart>
    <w:docPart>
      <w:docPartPr>
        <w:name w:val="5E855EF016B049C784DF54B7BBE58709"/>
        <w:category>
          <w:name w:val="常规"/>
          <w:gallery w:val="placeholder"/>
        </w:category>
        <w:types>
          <w:type w:val="bbPlcHdr"/>
        </w:types>
        <w:behaviors>
          <w:behavior w:val="content"/>
        </w:behaviors>
        <w:guid w:val="{33574076-0C5B-4F2C-8A57-F24CB1D47D73}"/>
      </w:docPartPr>
      <w:docPartBody>
        <w:p w:rsidR="008D62EF" w:rsidRDefault="008D62EF" w:rsidP="008D62EF">
          <w:pPr>
            <w:pStyle w:val="5E855EF016B049C784DF54B7BBE58709"/>
          </w:pPr>
          <w:r>
            <w:rPr>
              <w:rStyle w:val="placeholder1Char"/>
              <w:rFonts w:hint="eastAsia"/>
            </w:rPr>
            <w:t>____________</w:t>
          </w:r>
        </w:p>
      </w:docPartBody>
    </w:docPart>
    <w:docPart>
      <w:docPartPr>
        <w:name w:val="193882154CAC43FA8558C50EAE4C0D6A"/>
        <w:category>
          <w:name w:val="常规"/>
          <w:gallery w:val="placeholder"/>
        </w:category>
        <w:types>
          <w:type w:val="bbPlcHdr"/>
        </w:types>
        <w:behaviors>
          <w:behavior w:val="content"/>
        </w:behaviors>
        <w:guid w:val="{5A385EAB-FB27-44A8-BF76-3B836DC90FB6}"/>
      </w:docPartPr>
      <w:docPartBody>
        <w:p w:rsidR="008D62EF" w:rsidRDefault="008D62EF" w:rsidP="008D62EF">
          <w:pPr>
            <w:pStyle w:val="193882154CAC43FA8558C50EAE4C0D6A"/>
          </w:pPr>
          <w:r>
            <w:rPr>
              <w:rStyle w:val="placeholder1Char"/>
              <w:rFonts w:hint="eastAsia"/>
            </w:rPr>
            <w:t>____________</w:t>
          </w:r>
        </w:p>
      </w:docPartBody>
    </w:docPart>
    <w:docPart>
      <w:docPartPr>
        <w:name w:val="CC9AEF1C4BC24237AFD43B345E09627D"/>
        <w:category>
          <w:name w:val="常规"/>
          <w:gallery w:val="placeholder"/>
        </w:category>
        <w:types>
          <w:type w:val="bbPlcHdr"/>
        </w:types>
        <w:behaviors>
          <w:behavior w:val="content"/>
        </w:behaviors>
        <w:guid w:val="{C23B7D85-2A8F-485B-A2C5-DF457E0B8926}"/>
      </w:docPartPr>
      <w:docPartBody>
        <w:p w:rsidR="008D62EF" w:rsidRDefault="008D62EF" w:rsidP="008D62EF">
          <w:pPr>
            <w:pStyle w:val="CC9AEF1C4BC24237AFD43B345E09627D"/>
          </w:pPr>
          <w:r>
            <w:rPr>
              <w:rStyle w:val="placeholder1Char"/>
              <w:rFonts w:hint="eastAsia"/>
            </w:rPr>
            <w:t>____________</w:t>
          </w:r>
        </w:p>
      </w:docPartBody>
    </w:docPart>
    <w:docPart>
      <w:docPartPr>
        <w:name w:val="4ED87C3D84834AC9B02AB16552F49611"/>
        <w:category>
          <w:name w:val="常规"/>
          <w:gallery w:val="placeholder"/>
        </w:category>
        <w:types>
          <w:type w:val="bbPlcHdr"/>
        </w:types>
        <w:behaviors>
          <w:behavior w:val="content"/>
        </w:behaviors>
        <w:guid w:val="{EAD5F82C-4093-4664-B2EB-4CB7C3542CC7}"/>
      </w:docPartPr>
      <w:docPartBody>
        <w:p w:rsidR="008D62EF" w:rsidRDefault="008D62EF" w:rsidP="008D62EF">
          <w:pPr>
            <w:pStyle w:val="4ED87C3D84834AC9B02AB16552F49611"/>
          </w:pPr>
          <w:r>
            <w:rPr>
              <w:rStyle w:val="placeholder1Char"/>
              <w:rFonts w:hint="eastAsia"/>
            </w:rPr>
            <w:t>____________</w:t>
          </w:r>
        </w:p>
      </w:docPartBody>
    </w:docPart>
    <w:docPart>
      <w:docPartPr>
        <w:name w:val="AC8E64B22BFB4038A5CA10D2CF8E0ABB"/>
        <w:category>
          <w:name w:val="常规"/>
          <w:gallery w:val="placeholder"/>
        </w:category>
        <w:types>
          <w:type w:val="bbPlcHdr"/>
        </w:types>
        <w:behaviors>
          <w:behavior w:val="content"/>
        </w:behaviors>
        <w:guid w:val="{0F9D2CEE-7A01-4177-9BB0-17AD844A1AFA}"/>
      </w:docPartPr>
      <w:docPartBody>
        <w:p w:rsidR="008D62EF" w:rsidRDefault="008D62EF" w:rsidP="008D62EF">
          <w:pPr>
            <w:pStyle w:val="AC8E64B22BFB4038A5CA10D2CF8E0ABB"/>
          </w:pPr>
          <w:r>
            <w:rPr>
              <w:rStyle w:val="placeholder1Char"/>
              <w:rFonts w:hint="eastAsia"/>
            </w:rPr>
            <w:t>____________</w:t>
          </w:r>
        </w:p>
      </w:docPartBody>
    </w:docPart>
    <w:docPart>
      <w:docPartPr>
        <w:name w:val="E1DA47D762464DFB89A73629DD329C37"/>
        <w:category>
          <w:name w:val="常规"/>
          <w:gallery w:val="placeholder"/>
        </w:category>
        <w:types>
          <w:type w:val="bbPlcHdr"/>
        </w:types>
        <w:behaviors>
          <w:behavior w:val="content"/>
        </w:behaviors>
        <w:guid w:val="{BE4CB8F4-A189-4425-B280-CCE08ADEBDCC}"/>
      </w:docPartPr>
      <w:docPartBody>
        <w:p w:rsidR="008D62EF" w:rsidRDefault="008D62EF" w:rsidP="008D62EF">
          <w:pPr>
            <w:pStyle w:val="E1DA47D762464DFB89A73629DD329C37"/>
          </w:pPr>
          <w:r>
            <w:rPr>
              <w:rStyle w:val="placeholder1Char"/>
              <w:rFonts w:hint="eastAsia"/>
            </w:rPr>
            <w:t>____________</w:t>
          </w:r>
        </w:p>
      </w:docPartBody>
    </w:docPart>
    <w:docPart>
      <w:docPartPr>
        <w:name w:val="268D513477DD4A6EB694AE70FA975451"/>
        <w:category>
          <w:name w:val="常规"/>
          <w:gallery w:val="placeholder"/>
        </w:category>
        <w:types>
          <w:type w:val="bbPlcHdr"/>
        </w:types>
        <w:behaviors>
          <w:behavior w:val="content"/>
        </w:behaviors>
        <w:guid w:val="{12A1448C-1400-4FD7-896B-F64B50D2BF27}"/>
      </w:docPartPr>
      <w:docPartBody>
        <w:p w:rsidR="008D62EF" w:rsidRDefault="008D62EF" w:rsidP="008D62EF">
          <w:pPr>
            <w:pStyle w:val="268D513477DD4A6EB694AE70FA975451"/>
          </w:pPr>
          <w:r>
            <w:rPr>
              <w:rStyle w:val="placeholder1Char"/>
              <w:rFonts w:hint="eastAsia"/>
            </w:rPr>
            <w:t>____________</w:t>
          </w:r>
        </w:p>
      </w:docPartBody>
    </w:docPart>
    <w:docPart>
      <w:docPartPr>
        <w:name w:val="2302FB59842C4FD78B261D856782901D"/>
        <w:category>
          <w:name w:val="常规"/>
          <w:gallery w:val="placeholder"/>
        </w:category>
        <w:types>
          <w:type w:val="bbPlcHdr"/>
        </w:types>
        <w:behaviors>
          <w:behavior w:val="content"/>
        </w:behaviors>
        <w:guid w:val="{B45169A4-D139-4310-B07C-A7A7F600D06A}"/>
      </w:docPartPr>
      <w:docPartBody>
        <w:p w:rsidR="008D62EF" w:rsidRDefault="008D62EF" w:rsidP="008D62EF">
          <w:pPr>
            <w:pStyle w:val="2302FB59842C4FD78B261D856782901D"/>
          </w:pPr>
          <w:r>
            <w:rPr>
              <w:rStyle w:val="placeholder1Char"/>
              <w:rFonts w:hint="eastAsia"/>
            </w:rPr>
            <w:t>____________</w:t>
          </w:r>
        </w:p>
      </w:docPartBody>
    </w:docPart>
    <w:docPart>
      <w:docPartPr>
        <w:name w:val="2FD2A900E5AC475C9763E07A0D1F0CD6"/>
        <w:category>
          <w:name w:val="常规"/>
          <w:gallery w:val="placeholder"/>
        </w:category>
        <w:types>
          <w:type w:val="bbPlcHdr"/>
        </w:types>
        <w:behaviors>
          <w:behavior w:val="content"/>
        </w:behaviors>
        <w:guid w:val="{CC860033-73B1-4290-8635-E6BFE326F32A}"/>
      </w:docPartPr>
      <w:docPartBody>
        <w:p w:rsidR="008D62EF" w:rsidRDefault="008D62EF" w:rsidP="008D62EF">
          <w:pPr>
            <w:pStyle w:val="2FD2A900E5AC475C9763E07A0D1F0CD6"/>
          </w:pPr>
          <w:r>
            <w:rPr>
              <w:rStyle w:val="placeholder1Char"/>
              <w:rFonts w:hint="eastAsia"/>
            </w:rPr>
            <w:t>____________</w:t>
          </w:r>
        </w:p>
      </w:docPartBody>
    </w:docPart>
    <w:docPart>
      <w:docPartPr>
        <w:name w:val="25E90AC5D0304D86B34C8DCE117D54E5"/>
        <w:category>
          <w:name w:val="常规"/>
          <w:gallery w:val="placeholder"/>
        </w:category>
        <w:types>
          <w:type w:val="bbPlcHdr"/>
        </w:types>
        <w:behaviors>
          <w:behavior w:val="content"/>
        </w:behaviors>
        <w:guid w:val="{F5D25F7D-9A15-4D64-B5EB-AD4AECC7608D}"/>
      </w:docPartPr>
      <w:docPartBody>
        <w:p w:rsidR="008D62EF" w:rsidRDefault="008D62EF" w:rsidP="008D62EF">
          <w:pPr>
            <w:pStyle w:val="25E90AC5D0304D86B34C8DCE117D54E5"/>
          </w:pPr>
          <w:r>
            <w:rPr>
              <w:rStyle w:val="placeholder1Char"/>
              <w:rFonts w:hint="eastAsia"/>
            </w:rPr>
            <w:t>____________</w:t>
          </w:r>
        </w:p>
      </w:docPartBody>
    </w:docPart>
    <w:docPart>
      <w:docPartPr>
        <w:name w:val="6118122D70DD4EA6B6F0072F940DD22A"/>
        <w:category>
          <w:name w:val="常规"/>
          <w:gallery w:val="placeholder"/>
        </w:category>
        <w:types>
          <w:type w:val="bbPlcHdr"/>
        </w:types>
        <w:behaviors>
          <w:behavior w:val="content"/>
        </w:behaviors>
        <w:guid w:val="{56E309DE-6898-4F67-863A-14B76CA07FD5}"/>
      </w:docPartPr>
      <w:docPartBody>
        <w:p w:rsidR="008D62EF" w:rsidRDefault="008D62EF" w:rsidP="008D62EF">
          <w:pPr>
            <w:pStyle w:val="6118122D70DD4EA6B6F0072F940DD22A"/>
          </w:pPr>
          <w:r>
            <w:rPr>
              <w:rStyle w:val="placeholder1Char"/>
              <w:rFonts w:hint="eastAsia"/>
            </w:rPr>
            <w:t>____________</w:t>
          </w:r>
        </w:p>
      </w:docPartBody>
    </w:docPart>
    <w:docPart>
      <w:docPartPr>
        <w:name w:val="A70672D254DB4B14971EBF842F5AE8B7"/>
        <w:category>
          <w:name w:val="常规"/>
          <w:gallery w:val="placeholder"/>
        </w:category>
        <w:types>
          <w:type w:val="bbPlcHdr"/>
        </w:types>
        <w:behaviors>
          <w:behavior w:val="content"/>
        </w:behaviors>
        <w:guid w:val="{C89A2BC6-C531-4D49-9563-827C6782FDA9}"/>
      </w:docPartPr>
      <w:docPartBody>
        <w:p w:rsidR="008D62EF" w:rsidRDefault="008D62EF" w:rsidP="008D62EF">
          <w:pPr>
            <w:pStyle w:val="A70672D254DB4B14971EBF842F5AE8B7"/>
          </w:pPr>
          <w:r>
            <w:rPr>
              <w:rStyle w:val="placeholder1Char"/>
              <w:rFonts w:hint="eastAsia"/>
            </w:rPr>
            <w:t>____________</w:t>
          </w:r>
        </w:p>
      </w:docPartBody>
    </w:docPart>
    <w:docPart>
      <w:docPartPr>
        <w:name w:val="C9BEAE43482643F088F1D9D9D179DD14"/>
        <w:category>
          <w:name w:val="常规"/>
          <w:gallery w:val="placeholder"/>
        </w:category>
        <w:types>
          <w:type w:val="bbPlcHdr"/>
        </w:types>
        <w:behaviors>
          <w:behavior w:val="content"/>
        </w:behaviors>
        <w:guid w:val="{A7DA2992-B1D7-4231-AF37-6DC4B9BD5A5F}"/>
      </w:docPartPr>
      <w:docPartBody>
        <w:p w:rsidR="008D62EF" w:rsidRDefault="008D62EF" w:rsidP="008D62EF">
          <w:pPr>
            <w:pStyle w:val="C9BEAE43482643F088F1D9D9D179DD14"/>
          </w:pPr>
          <w:r>
            <w:rPr>
              <w:rStyle w:val="placeholder1Char"/>
              <w:rFonts w:hint="eastAsia"/>
            </w:rPr>
            <w:t>____________</w:t>
          </w:r>
        </w:p>
      </w:docPartBody>
    </w:docPart>
    <w:docPart>
      <w:docPartPr>
        <w:name w:val="F4B042A78AAE40DD894281E0DEDC298F"/>
        <w:category>
          <w:name w:val="常规"/>
          <w:gallery w:val="placeholder"/>
        </w:category>
        <w:types>
          <w:type w:val="bbPlcHdr"/>
        </w:types>
        <w:behaviors>
          <w:behavior w:val="content"/>
        </w:behaviors>
        <w:guid w:val="{074F7982-0551-43CB-9AB1-0D1261A1C07C}"/>
      </w:docPartPr>
      <w:docPartBody>
        <w:p w:rsidR="008D62EF" w:rsidRDefault="008D62EF" w:rsidP="008D62EF">
          <w:pPr>
            <w:pStyle w:val="F4B042A78AAE40DD894281E0DEDC298F"/>
          </w:pPr>
          <w:r>
            <w:rPr>
              <w:rStyle w:val="placeholder1Char"/>
              <w:rFonts w:hint="eastAsia"/>
            </w:rPr>
            <w:t>____________</w:t>
          </w:r>
        </w:p>
      </w:docPartBody>
    </w:docPart>
    <w:docPart>
      <w:docPartPr>
        <w:name w:val="FC48C22C801D4ACEAAFFD8AEBB96573B"/>
        <w:category>
          <w:name w:val="常规"/>
          <w:gallery w:val="placeholder"/>
        </w:category>
        <w:types>
          <w:type w:val="bbPlcHdr"/>
        </w:types>
        <w:behaviors>
          <w:behavior w:val="content"/>
        </w:behaviors>
        <w:guid w:val="{D5B0851E-55A6-4CAE-8F06-4F56F8474BE4}"/>
      </w:docPartPr>
      <w:docPartBody>
        <w:p w:rsidR="008D62EF" w:rsidRDefault="008D62EF" w:rsidP="008D62EF">
          <w:pPr>
            <w:pStyle w:val="FC48C22C801D4ACEAAFFD8AEBB96573B"/>
          </w:pPr>
          <w:r>
            <w:rPr>
              <w:rStyle w:val="placeholder1Char"/>
              <w:rFonts w:hint="eastAsia"/>
            </w:rPr>
            <w:t>____________</w:t>
          </w:r>
        </w:p>
      </w:docPartBody>
    </w:docPart>
    <w:docPart>
      <w:docPartPr>
        <w:name w:val="C20DE019AE72493BAF9D2B83AEEEC780"/>
        <w:category>
          <w:name w:val="常规"/>
          <w:gallery w:val="placeholder"/>
        </w:category>
        <w:types>
          <w:type w:val="bbPlcHdr"/>
        </w:types>
        <w:behaviors>
          <w:behavior w:val="content"/>
        </w:behaviors>
        <w:guid w:val="{AE7837F5-2B19-4CBC-B4EA-F350A50C99B4}"/>
      </w:docPartPr>
      <w:docPartBody>
        <w:p w:rsidR="008D62EF" w:rsidRDefault="008D62EF" w:rsidP="008D62EF">
          <w:pPr>
            <w:pStyle w:val="C20DE019AE72493BAF9D2B83AEEEC780"/>
          </w:pPr>
          <w:r>
            <w:rPr>
              <w:rStyle w:val="placeholder1Char"/>
              <w:rFonts w:hint="eastAsia"/>
            </w:rPr>
            <w:t>____________</w:t>
          </w:r>
        </w:p>
      </w:docPartBody>
    </w:docPart>
    <w:docPart>
      <w:docPartPr>
        <w:name w:val="D82A562D5FB244B99A1D42BC173FF5EC"/>
        <w:category>
          <w:name w:val="常规"/>
          <w:gallery w:val="placeholder"/>
        </w:category>
        <w:types>
          <w:type w:val="bbPlcHdr"/>
        </w:types>
        <w:behaviors>
          <w:behavior w:val="content"/>
        </w:behaviors>
        <w:guid w:val="{D0F4F0CB-CDDB-4E0C-BBC8-24A9175C36EC}"/>
      </w:docPartPr>
      <w:docPartBody>
        <w:p w:rsidR="008D62EF" w:rsidRDefault="008D62EF" w:rsidP="008D62EF">
          <w:pPr>
            <w:pStyle w:val="D82A562D5FB244B99A1D42BC173FF5EC"/>
          </w:pPr>
          <w:r>
            <w:rPr>
              <w:rStyle w:val="placeholder1Char"/>
              <w:rFonts w:hint="eastAsia"/>
            </w:rPr>
            <w:t>____________</w:t>
          </w:r>
        </w:p>
      </w:docPartBody>
    </w:docPart>
    <w:docPart>
      <w:docPartPr>
        <w:name w:val="7ECACC2DCD634D7CB676C372BF53A569"/>
        <w:category>
          <w:name w:val="常规"/>
          <w:gallery w:val="placeholder"/>
        </w:category>
        <w:types>
          <w:type w:val="bbPlcHdr"/>
        </w:types>
        <w:behaviors>
          <w:behavior w:val="content"/>
        </w:behaviors>
        <w:guid w:val="{CFD83E98-A0AA-488B-9AB7-D92A7A52E6D0}"/>
      </w:docPartPr>
      <w:docPartBody>
        <w:p w:rsidR="008D62EF" w:rsidRDefault="008D62EF" w:rsidP="008D62EF">
          <w:pPr>
            <w:pStyle w:val="7ECACC2DCD634D7CB676C372BF53A569"/>
          </w:pPr>
          <w:r>
            <w:rPr>
              <w:rStyle w:val="placeholder1Char"/>
              <w:rFonts w:hint="eastAsia"/>
            </w:rPr>
            <w:t>____________</w:t>
          </w:r>
        </w:p>
      </w:docPartBody>
    </w:docPart>
    <w:docPart>
      <w:docPartPr>
        <w:name w:val="87BD287789B341A09C48BC64B4675C58"/>
        <w:category>
          <w:name w:val="常规"/>
          <w:gallery w:val="placeholder"/>
        </w:category>
        <w:types>
          <w:type w:val="bbPlcHdr"/>
        </w:types>
        <w:behaviors>
          <w:behavior w:val="content"/>
        </w:behaviors>
        <w:guid w:val="{87E592F2-0DBA-4768-A46B-3E53FABC987B}"/>
      </w:docPartPr>
      <w:docPartBody>
        <w:p w:rsidR="008D62EF" w:rsidRDefault="008D62EF" w:rsidP="008D62EF">
          <w:pPr>
            <w:pStyle w:val="87BD287789B341A09C48BC64B4675C58"/>
          </w:pPr>
          <w:r>
            <w:rPr>
              <w:rStyle w:val="placeholder1Char"/>
              <w:rFonts w:hint="eastAsia"/>
            </w:rPr>
            <w:t>____________</w:t>
          </w:r>
        </w:p>
      </w:docPartBody>
    </w:docPart>
    <w:docPart>
      <w:docPartPr>
        <w:name w:val="C25E7E1A75B94F62A11619072B4E96D4"/>
        <w:category>
          <w:name w:val="常规"/>
          <w:gallery w:val="placeholder"/>
        </w:category>
        <w:types>
          <w:type w:val="bbPlcHdr"/>
        </w:types>
        <w:behaviors>
          <w:behavior w:val="content"/>
        </w:behaviors>
        <w:guid w:val="{3D7FF7FA-517B-4DD7-993E-EA986C10542F}"/>
      </w:docPartPr>
      <w:docPartBody>
        <w:p w:rsidR="008D62EF" w:rsidRDefault="008D62EF" w:rsidP="008D62EF">
          <w:pPr>
            <w:pStyle w:val="C25E7E1A75B94F62A11619072B4E96D4"/>
          </w:pPr>
          <w:r>
            <w:rPr>
              <w:rStyle w:val="placeholder1Char"/>
              <w:rFonts w:hint="eastAsia"/>
            </w:rPr>
            <w:t>____________</w:t>
          </w:r>
        </w:p>
      </w:docPartBody>
    </w:docPart>
    <w:docPart>
      <w:docPartPr>
        <w:name w:val="CB829A38FBB8487A95884CB8CC45BE56"/>
        <w:category>
          <w:name w:val="常规"/>
          <w:gallery w:val="placeholder"/>
        </w:category>
        <w:types>
          <w:type w:val="bbPlcHdr"/>
        </w:types>
        <w:behaviors>
          <w:behavior w:val="content"/>
        </w:behaviors>
        <w:guid w:val="{92E54ECE-1603-4B24-BF09-ACBED99C2DDB}"/>
      </w:docPartPr>
      <w:docPartBody>
        <w:p w:rsidR="008D62EF" w:rsidRDefault="008D62EF" w:rsidP="008D62EF">
          <w:pPr>
            <w:pStyle w:val="CB829A38FBB8487A95884CB8CC45BE56"/>
          </w:pPr>
          <w:r>
            <w:rPr>
              <w:rStyle w:val="placeholder1Char"/>
              <w:rFonts w:hint="eastAsia"/>
            </w:rPr>
            <w:t>____________</w:t>
          </w:r>
        </w:p>
      </w:docPartBody>
    </w:docPart>
    <w:docPart>
      <w:docPartPr>
        <w:name w:val="059D81D1362E4E6587E8D827E6035A4E"/>
        <w:category>
          <w:name w:val="常规"/>
          <w:gallery w:val="placeholder"/>
        </w:category>
        <w:types>
          <w:type w:val="bbPlcHdr"/>
        </w:types>
        <w:behaviors>
          <w:behavior w:val="content"/>
        </w:behaviors>
        <w:guid w:val="{0B9950F6-0428-486B-B5DA-0222507FE5BC}"/>
      </w:docPartPr>
      <w:docPartBody>
        <w:p w:rsidR="008D62EF" w:rsidRDefault="008D62EF" w:rsidP="008D62EF">
          <w:pPr>
            <w:pStyle w:val="059D81D1362E4E6587E8D827E6035A4E"/>
          </w:pPr>
          <w:r>
            <w:rPr>
              <w:rStyle w:val="placeholder1Char"/>
              <w:rFonts w:hint="eastAsia"/>
            </w:rPr>
            <w:t>____________</w:t>
          </w:r>
        </w:p>
      </w:docPartBody>
    </w:docPart>
    <w:docPart>
      <w:docPartPr>
        <w:name w:val="0962F531119E4EFD9019FA19F553DD86"/>
        <w:category>
          <w:name w:val="常规"/>
          <w:gallery w:val="placeholder"/>
        </w:category>
        <w:types>
          <w:type w:val="bbPlcHdr"/>
        </w:types>
        <w:behaviors>
          <w:behavior w:val="content"/>
        </w:behaviors>
        <w:guid w:val="{62F8FE74-7ED9-4A2F-8B89-07813BDAF074}"/>
      </w:docPartPr>
      <w:docPartBody>
        <w:p w:rsidR="008D62EF" w:rsidRDefault="008D62EF" w:rsidP="008D62EF">
          <w:pPr>
            <w:pStyle w:val="0962F531119E4EFD9019FA19F553DD86"/>
          </w:pPr>
          <w:r>
            <w:rPr>
              <w:rStyle w:val="placeholder1Char"/>
              <w:rFonts w:hint="eastAsia"/>
            </w:rPr>
            <w:t>____________</w:t>
          </w:r>
        </w:p>
      </w:docPartBody>
    </w:docPart>
    <w:docPart>
      <w:docPartPr>
        <w:name w:val="D0C4FF60990C4639873643B47FBAFCB5"/>
        <w:category>
          <w:name w:val="常规"/>
          <w:gallery w:val="placeholder"/>
        </w:category>
        <w:types>
          <w:type w:val="bbPlcHdr"/>
        </w:types>
        <w:behaviors>
          <w:behavior w:val="content"/>
        </w:behaviors>
        <w:guid w:val="{E690AA15-A9F3-4BD4-B2FD-C69EBC3927D7}"/>
      </w:docPartPr>
      <w:docPartBody>
        <w:p w:rsidR="008D62EF" w:rsidRDefault="008D62EF" w:rsidP="008D62EF">
          <w:pPr>
            <w:pStyle w:val="D0C4FF60990C4639873643B47FBAFCB5"/>
          </w:pPr>
          <w:r>
            <w:rPr>
              <w:rStyle w:val="placeholder1Char"/>
              <w:rFonts w:hint="eastAsia"/>
            </w:rPr>
            <w:t>____________</w:t>
          </w:r>
        </w:p>
      </w:docPartBody>
    </w:docPart>
    <w:docPart>
      <w:docPartPr>
        <w:name w:val="B87580A92D04494EB59ABADD3396A38E"/>
        <w:category>
          <w:name w:val="常规"/>
          <w:gallery w:val="placeholder"/>
        </w:category>
        <w:types>
          <w:type w:val="bbPlcHdr"/>
        </w:types>
        <w:behaviors>
          <w:behavior w:val="content"/>
        </w:behaviors>
        <w:guid w:val="{28030EDB-1C9C-43D3-9ACA-E7782C94D809}"/>
      </w:docPartPr>
      <w:docPartBody>
        <w:p w:rsidR="008D62EF" w:rsidRDefault="008D62EF" w:rsidP="008D62EF">
          <w:pPr>
            <w:pStyle w:val="B87580A92D04494EB59ABADD3396A38E"/>
          </w:pPr>
          <w:r>
            <w:rPr>
              <w:rStyle w:val="placeholder1Char"/>
              <w:rFonts w:hint="eastAsia"/>
            </w:rPr>
            <w:t>____________</w:t>
          </w:r>
        </w:p>
      </w:docPartBody>
    </w:docPart>
    <w:docPart>
      <w:docPartPr>
        <w:name w:val="EEDCAA81581F4BBCA8561C62CACAD627"/>
        <w:category>
          <w:name w:val="常规"/>
          <w:gallery w:val="placeholder"/>
        </w:category>
        <w:types>
          <w:type w:val="bbPlcHdr"/>
        </w:types>
        <w:behaviors>
          <w:behavior w:val="content"/>
        </w:behaviors>
        <w:guid w:val="{D8D57FF7-A9FA-4619-B37B-9ABBD4C330D6}"/>
      </w:docPartPr>
      <w:docPartBody>
        <w:p w:rsidR="008D62EF" w:rsidRDefault="008D62EF" w:rsidP="008D62EF">
          <w:pPr>
            <w:pStyle w:val="EEDCAA81581F4BBCA8561C62CACAD627"/>
          </w:pPr>
          <w:r>
            <w:rPr>
              <w:rStyle w:val="placeholder1Char"/>
              <w:rFonts w:hint="eastAsia"/>
            </w:rPr>
            <w:t>____________</w:t>
          </w:r>
        </w:p>
      </w:docPartBody>
    </w:docPart>
    <w:docPart>
      <w:docPartPr>
        <w:name w:val="B95441EE7FD445499F83401750A735EC"/>
        <w:category>
          <w:name w:val="常规"/>
          <w:gallery w:val="placeholder"/>
        </w:category>
        <w:types>
          <w:type w:val="bbPlcHdr"/>
        </w:types>
        <w:behaviors>
          <w:behavior w:val="content"/>
        </w:behaviors>
        <w:guid w:val="{74D0B926-99CD-41F6-B73A-2EDD023D7188}"/>
      </w:docPartPr>
      <w:docPartBody>
        <w:p w:rsidR="008D62EF" w:rsidRDefault="008D62EF" w:rsidP="008D62EF">
          <w:pPr>
            <w:pStyle w:val="B95441EE7FD445499F83401750A735EC"/>
          </w:pPr>
          <w:r>
            <w:rPr>
              <w:rStyle w:val="placeholder1Char"/>
              <w:rFonts w:hint="eastAsia"/>
            </w:rPr>
            <w:t>____________</w:t>
          </w:r>
        </w:p>
      </w:docPartBody>
    </w:docPart>
    <w:docPart>
      <w:docPartPr>
        <w:name w:val="F87068B0D905493CB3EBFF741D16527D"/>
        <w:category>
          <w:name w:val="常规"/>
          <w:gallery w:val="placeholder"/>
        </w:category>
        <w:types>
          <w:type w:val="bbPlcHdr"/>
        </w:types>
        <w:behaviors>
          <w:behavior w:val="content"/>
        </w:behaviors>
        <w:guid w:val="{EB5C67BF-6641-4A0E-A887-EFFC95F1A430}"/>
      </w:docPartPr>
      <w:docPartBody>
        <w:p w:rsidR="008D62EF" w:rsidRDefault="008D62EF" w:rsidP="008D62EF">
          <w:pPr>
            <w:pStyle w:val="F87068B0D905493CB3EBFF741D16527D"/>
          </w:pPr>
          <w:r>
            <w:rPr>
              <w:rStyle w:val="placeholder1Char"/>
              <w:rFonts w:hint="eastAsia"/>
            </w:rPr>
            <w:t>____________</w:t>
          </w:r>
        </w:p>
      </w:docPartBody>
    </w:docPart>
    <w:docPart>
      <w:docPartPr>
        <w:name w:val="651D4A85DF60405690268365271F04F4"/>
        <w:category>
          <w:name w:val="常规"/>
          <w:gallery w:val="placeholder"/>
        </w:category>
        <w:types>
          <w:type w:val="bbPlcHdr"/>
        </w:types>
        <w:behaviors>
          <w:behavior w:val="content"/>
        </w:behaviors>
        <w:guid w:val="{800E25A9-6C87-48B2-BCE7-86C92D5EFB34}"/>
      </w:docPartPr>
      <w:docPartBody>
        <w:p w:rsidR="008D62EF" w:rsidRDefault="008D62EF" w:rsidP="008D62EF">
          <w:pPr>
            <w:pStyle w:val="651D4A85DF60405690268365271F04F4"/>
          </w:pPr>
          <w:r>
            <w:rPr>
              <w:rStyle w:val="placeholder1Char"/>
              <w:rFonts w:hint="eastAsia"/>
            </w:rPr>
            <w:t>____________</w:t>
          </w:r>
        </w:p>
      </w:docPartBody>
    </w:docPart>
    <w:docPart>
      <w:docPartPr>
        <w:name w:val="9E1D4FFBA9034FAE89FDA92F3F856672"/>
        <w:category>
          <w:name w:val="常规"/>
          <w:gallery w:val="placeholder"/>
        </w:category>
        <w:types>
          <w:type w:val="bbPlcHdr"/>
        </w:types>
        <w:behaviors>
          <w:behavior w:val="content"/>
        </w:behaviors>
        <w:guid w:val="{829D2F5D-CC9F-4E43-93CC-27B3A346A14C}"/>
      </w:docPartPr>
      <w:docPartBody>
        <w:p w:rsidR="008D62EF" w:rsidRDefault="008D62EF" w:rsidP="008D62EF">
          <w:pPr>
            <w:pStyle w:val="9E1D4FFBA9034FAE89FDA92F3F856672"/>
          </w:pPr>
          <w:r>
            <w:rPr>
              <w:rStyle w:val="placeholder1Char"/>
              <w:rFonts w:hint="eastAsia"/>
            </w:rPr>
            <w:t>____________</w:t>
          </w:r>
        </w:p>
      </w:docPartBody>
    </w:docPart>
    <w:docPart>
      <w:docPartPr>
        <w:name w:val="E9D8A3B9C4104F4D9B448878971253EF"/>
        <w:category>
          <w:name w:val="常规"/>
          <w:gallery w:val="placeholder"/>
        </w:category>
        <w:types>
          <w:type w:val="bbPlcHdr"/>
        </w:types>
        <w:behaviors>
          <w:behavior w:val="content"/>
        </w:behaviors>
        <w:guid w:val="{BD3A0E76-E4BB-4245-BCC6-CCB3FDFABA37}"/>
      </w:docPartPr>
      <w:docPartBody>
        <w:p w:rsidR="008D62EF" w:rsidRDefault="008D62EF" w:rsidP="008D62EF">
          <w:pPr>
            <w:pStyle w:val="E9D8A3B9C4104F4D9B448878971253EF"/>
          </w:pPr>
          <w:r>
            <w:rPr>
              <w:rStyle w:val="placeholder1Char"/>
              <w:rFonts w:hint="eastAsia"/>
            </w:rPr>
            <w:t>____________</w:t>
          </w:r>
        </w:p>
      </w:docPartBody>
    </w:docPart>
    <w:docPart>
      <w:docPartPr>
        <w:name w:val="15DD556F7B9F40CFA1271E2EE6353201"/>
        <w:category>
          <w:name w:val="常规"/>
          <w:gallery w:val="placeholder"/>
        </w:category>
        <w:types>
          <w:type w:val="bbPlcHdr"/>
        </w:types>
        <w:behaviors>
          <w:behavior w:val="content"/>
        </w:behaviors>
        <w:guid w:val="{2D2DCEBB-59EC-4AD5-9E70-E2AF56412045}"/>
      </w:docPartPr>
      <w:docPartBody>
        <w:p w:rsidR="008D62EF" w:rsidRDefault="008D62EF" w:rsidP="008D62EF">
          <w:pPr>
            <w:pStyle w:val="15DD556F7B9F40CFA1271E2EE6353201"/>
          </w:pPr>
          <w:r>
            <w:rPr>
              <w:rStyle w:val="placeholder1Char"/>
              <w:rFonts w:hint="eastAsia"/>
            </w:rPr>
            <w:t>____________</w:t>
          </w:r>
        </w:p>
      </w:docPartBody>
    </w:docPart>
    <w:docPart>
      <w:docPartPr>
        <w:name w:val="45B958A973DD489994E26B2054F97EE3"/>
        <w:category>
          <w:name w:val="常规"/>
          <w:gallery w:val="placeholder"/>
        </w:category>
        <w:types>
          <w:type w:val="bbPlcHdr"/>
        </w:types>
        <w:behaviors>
          <w:behavior w:val="content"/>
        </w:behaviors>
        <w:guid w:val="{F7B2074A-4C8D-4EC0-A515-016911536BDC}"/>
      </w:docPartPr>
      <w:docPartBody>
        <w:p w:rsidR="008D62EF" w:rsidRDefault="008D62EF" w:rsidP="008D62EF">
          <w:pPr>
            <w:pStyle w:val="45B958A973DD489994E26B2054F97EE3"/>
          </w:pPr>
          <w:r>
            <w:rPr>
              <w:rStyle w:val="placeholder1Char"/>
              <w:rFonts w:hint="eastAsia"/>
            </w:rPr>
            <w:t>____________</w:t>
          </w:r>
        </w:p>
      </w:docPartBody>
    </w:docPart>
    <w:docPart>
      <w:docPartPr>
        <w:name w:val="4965617D5E004A64AB8739E208BCEAD1"/>
        <w:category>
          <w:name w:val="常规"/>
          <w:gallery w:val="placeholder"/>
        </w:category>
        <w:types>
          <w:type w:val="bbPlcHdr"/>
        </w:types>
        <w:behaviors>
          <w:behavior w:val="content"/>
        </w:behaviors>
        <w:guid w:val="{3EA6A00E-384C-4FBC-AE7E-DA35B3B055BF}"/>
      </w:docPartPr>
      <w:docPartBody>
        <w:p w:rsidR="008D62EF" w:rsidRDefault="008D62EF" w:rsidP="008D62EF">
          <w:pPr>
            <w:pStyle w:val="4965617D5E004A64AB8739E208BCEAD1"/>
          </w:pPr>
          <w:r>
            <w:rPr>
              <w:rStyle w:val="placeholder1Char"/>
              <w:rFonts w:hint="eastAsia"/>
            </w:rPr>
            <w:t>____________</w:t>
          </w:r>
        </w:p>
      </w:docPartBody>
    </w:docPart>
    <w:docPart>
      <w:docPartPr>
        <w:name w:val="D55C7C0992064FA8AA0B528A2FE5FFAA"/>
        <w:category>
          <w:name w:val="常规"/>
          <w:gallery w:val="placeholder"/>
        </w:category>
        <w:types>
          <w:type w:val="bbPlcHdr"/>
        </w:types>
        <w:behaviors>
          <w:behavior w:val="content"/>
        </w:behaviors>
        <w:guid w:val="{E911C1CC-BEC9-4D61-8C18-09CBB9B53019}"/>
      </w:docPartPr>
      <w:docPartBody>
        <w:p w:rsidR="008D62EF" w:rsidRDefault="008D62EF" w:rsidP="008D62EF">
          <w:pPr>
            <w:pStyle w:val="D55C7C0992064FA8AA0B528A2FE5FFAA"/>
          </w:pPr>
          <w:r>
            <w:rPr>
              <w:rStyle w:val="placeholder1Char"/>
              <w:rFonts w:hint="eastAsia"/>
            </w:rPr>
            <w:t>____________</w:t>
          </w:r>
        </w:p>
      </w:docPartBody>
    </w:docPart>
    <w:docPart>
      <w:docPartPr>
        <w:name w:val="EDA6F4A8569D406BBF4392E4A3885EAE"/>
        <w:category>
          <w:name w:val="常规"/>
          <w:gallery w:val="placeholder"/>
        </w:category>
        <w:types>
          <w:type w:val="bbPlcHdr"/>
        </w:types>
        <w:behaviors>
          <w:behavior w:val="content"/>
        </w:behaviors>
        <w:guid w:val="{2D9D2F62-8DF0-404A-A839-DEAF8B65D506}"/>
      </w:docPartPr>
      <w:docPartBody>
        <w:p w:rsidR="008D62EF" w:rsidRDefault="008D62EF" w:rsidP="008D62EF">
          <w:pPr>
            <w:pStyle w:val="EDA6F4A8569D406BBF4392E4A3885EAE"/>
          </w:pPr>
          <w:r>
            <w:rPr>
              <w:rStyle w:val="placeholder1Char"/>
              <w:rFonts w:hint="eastAsia"/>
            </w:rPr>
            <w:t>____________</w:t>
          </w:r>
        </w:p>
      </w:docPartBody>
    </w:docPart>
    <w:docPart>
      <w:docPartPr>
        <w:name w:val="DEB27176AAED41C0922BF60606CF6E25"/>
        <w:category>
          <w:name w:val="常规"/>
          <w:gallery w:val="placeholder"/>
        </w:category>
        <w:types>
          <w:type w:val="bbPlcHdr"/>
        </w:types>
        <w:behaviors>
          <w:behavior w:val="content"/>
        </w:behaviors>
        <w:guid w:val="{174EA63C-54B5-4F5B-A40E-48604278B353}"/>
      </w:docPartPr>
      <w:docPartBody>
        <w:p w:rsidR="008D62EF" w:rsidRDefault="008D62EF" w:rsidP="008D62EF">
          <w:pPr>
            <w:pStyle w:val="DEB27176AAED41C0922BF60606CF6E25"/>
          </w:pPr>
          <w:r>
            <w:rPr>
              <w:rStyle w:val="placeholder1Char"/>
              <w:rFonts w:hint="eastAsia"/>
            </w:rPr>
            <w:t>____________</w:t>
          </w:r>
        </w:p>
      </w:docPartBody>
    </w:docPart>
    <w:docPart>
      <w:docPartPr>
        <w:name w:val="8AE090F64442437594756DFDC70237E7"/>
        <w:category>
          <w:name w:val="常规"/>
          <w:gallery w:val="placeholder"/>
        </w:category>
        <w:types>
          <w:type w:val="bbPlcHdr"/>
        </w:types>
        <w:behaviors>
          <w:behavior w:val="content"/>
        </w:behaviors>
        <w:guid w:val="{2FADF396-E65C-44DB-81A1-835698F78472}"/>
      </w:docPartPr>
      <w:docPartBody>
        <w:p w:rsidR="008D62EF" w:rsidRDefault="008D62EF" w:rsidP="008D62EF">
          <w:pPr>
            <w:pStyle w:val="8AE090F64442437594756DFDC70237E7"/>
          </w:pPr>
          <w:r>
            <w:rPr>
              <w:rStyle w:val="placeholder1Char"/>
              <w:rFonts w:hint="eastAsia"/>
            </w:rPr>
            <w:t>____________</w:t>
          </w:r>
        </w:p>
      </w:docPartBody>
    </w:docPart>
    <w:docPart>
      <w:docPartPr>
        <w:name w:val="12BE3A1DD8E64D6494FF50FB66A91821"/>
        <w:category>
          <w:name w:val="常规"/>
          <w:gallery w:val="placeholder"/>
        </w:category>
        <w:types>
          <w:type w:val="bbPlcHdr"/>
        </w:types>
        <w:behaviors>
          <w:behavior w:val="content"/>
        </w:behaviors>
        <w:guid w:val="{9A330F15-C2BF-446C-A69B-6A80FFB97BFF}"/>
      </w:docPartPr>
      <w:docPartBody>
        <w:p w:rsidR="008D62EF" w:rsidRDefault="008D62EF" w:rsidP="008D62EF">
          <w:pPr>
            <w:pStyle w:val="12BE3A1DD8E64D6494FF50FB66A91821"/>
          </w:pPr>
          <w:r>
            <w:rPr>
              <w:rStyle w:val="placeholder1Char"/>
              <w:rFonts w:hint="eastAsia"/>
            </w:rPr>
            <w:t>____________</w:t>
          </w:r>
        </w:p>
      </w:docPartBody>
    </w:docPart>
    <w:docPart>
      <w:docPartPr>
        <w:name w:val="AED8E9873E244BC29CE9DAC3931BBBD4"/>
        <w:category>
          <w:name w:val="常规"/>
          <w:gallery w:val="placeholder"/>
        </w:category>
        <w:types>
          <w:type w:val="bbPlcHdr"/>
        </w:types>
        <w:behaviors>
          <w:behavior w:val="content"/>
        </w:behaviors>
        <w:guid w:val="{BDB1AF87-6A2E-4695-A78C-C17FB07E7577}"/>
      </w:docPartPr>
      <w:docPartBody>
        <w:p w:rsidR="008D62EF" w:rsidRDefault="008D62EF" w:rsidP="008D62EF">
          <w:pPr>
            <w:pStyle w:val="AED8E9873E244BC29CE9DAC3931BBBD4"/>
          </w:pPr>
          <w:r>
            <w:rPr>
              <w:rStyle w:val="placeholder1Char"/>
              <w:rFonts w:hint="eastAsia"/>
            </w:rPr>
            <w:t>____________</w:t>
          </w:r>
        </w:p>
      </w:docPartBody>
    </w:docPart>
    <w:docPart>
      <w:docPartPr>
        <w:name w:val="33670BD11B234F98A147D988E659CFE9"/>
        <w:category>
          <w:name w:val="常规"/>
          <w:gallery w:val="placeholder"/>
        </w:category>
        <w:types>
          <w:type w:val="bbPlcHdr"/>
        </w:types>
        <w:behaviors>
          <w:behavior w:val="content"/>
        </w:behaviors>
        <w:guid w:val="{29206C51-EB07-4EF7-8374-F7749176A427}"/>
      </w:docPartPr>
      <w:docPartBody>
        <w:p w:rsidR="008D62EF" w:rsidRDefault="008D62EF" w:rsidP="008D62EF">
          <w:pPr>
            <w:pStyle w:val="33670BD11B234F98A147D988E659CFE9"/>
          </w:pPr>
          <w:r>
            <w:rPr>
              <w:rStyle w:val="placeholder1Char"/>
              <w:rFonts w:hint="eastAsia"/>
            </w:rPr>
            <w:t>____________</w:t>
          </w:r>
        </w:p>
      </w:docPartBody>
    </w:docPart>
    <w:docPart>
      <w:docPartPr>
        <w:name w:val="CF301BA3395C409FA13EC70356C5D565"/>
        <w:category>
          <w:name w:val="常规"/>
          <w:gallery w:val="placeholder"/>
        </w:category>
        <w:types>
          <w:type w:val="bbPlcHdr"/>
        </w:types>
        <w:behaviors>
          <w:behavior w:val="content"/>
        </w:behaviors>
        <w:guid w:val="{A4ADA8EA-2CAD-47D6-8E23-DB35349EC6BF}"/>
      </w:docPartPr>
      <w:docPartBody>
        <w:p w:rsidR="008D62EF" w:rsidRDefault="008D62EF" w:rsidP="008D62EF">
          <w:pPr>
            <w:pStyle w:val="CF301BA3395C409FA13EC70356C5D565"/>
          </w:pPr>
          <w:r>
            <w:rPr>
              <w:rStyle w:val="placeholder1Char"/>
              <w:rFonts w:hint="eastAsia"/>
            </w:rPr>
            <w:t>____________</w:t>
          </w:r>
        </w:p>
      </w:docPartBody>
    </w:docPart>
    <w:docPart>
      <w:docPartPr>
        <w:name w:val="8DE38D793F3843AA9806C0BB41F9AE03"/>
        <w:category>
          <w:name w:val="常规"/>
          <w:gallery w:val="placeholder"/>
        </w:category>
        <w:types>
          <w:type w:val="bbPlcHdr"/>
        </w:types>
        <w:behaviors>
          <w:behavior w:val="content"/>
        </w:behaviors>
        <w:guid w:val="{54253EB6-B56D-42A8-9D2A-F3BA804DBF84}"/>
      </w:docPartPr>
      <w:docPartBody>
        <w:p w:rsidR="008D62EF" w:rsidRDefault="008D62EF" w:rsidP="008D62EF">
          <w:pPr>
            <w:pStyle w:val="8DE38D793F3843AA9806C0BB41F9AE03"/>
          </w:pPr>
          <w:r>
            <w:rPr>
              <w:rStyle w:val="placeholder1Char"/>
              <w:rFonts w:hint="eastAsia"/>
            </w:rPr>
            <w:t>____________</w:t>
          </w:r>
        </w:p>
      </w:docPartBody>
    </w:docPart>
    <w:docPart>
      <w:docPartPr>
        <w:name w:val="80E91298F0C14FA9AFF15D326FF10B48"/>
        <w:category>
          <w:name w:val="常规"/>
          <w:gallery w:val="placeholder"/>
        </w:category>
        <w:types>
          <w:type w:val="bbPlcHdr"/>
        </w:types>
        <w:behaviors>
          <w:behavior w:val="content"/>
        </w:behaviors>
        <w:guid w:val="{04575B78-FEB1-4221-93DB-C6CAC5948D57}"/>
      </w:docPartPr>
      <w:docPartBody>
        <w:p w:rsidR="008D62EF" w:rsidRDefault="008D62EF" w:rsidP="008D62EF">
          <w:pPr>
            <w:pStyle w:val="80E91298F0C14FA9AFF15D326FF10B48"/>
          </w:pPr>
          <w:r>
            <w:rPr>
              <w:rStyle w:val="placeholder1Char"/>
              <w:rFonts w:hint="eastAsia"/>
            </w:rPr>
            <w:t>____________</w:t>
          </w:r>
        </w:p>
      </w:docPartBody>
    </w:docPart>
    <w:docPart>
      <w:docPartPr>
        <w:name w:val="E01C9E6C64E44D2988E2CD7B10C14815"/>
        <w:category>
          <w:name w:val="常规"/>
          <w:gallery w:val="placeholder"/>
        </w:category>
        <w:types>
          <w:type w:val="bbPlcHdr"/>
        </w:types>
        <w:behaviors>
          <w:behavior w:val="content"/>
        </w:behaviors>
        <w:guid w:val="{ECBC953B-7C15-4FB3-B160-F033522680C6}"/>
      </w:docPartPr>
      <w:docPartBody>
        <w:p w:rsidR="008D62EF" w:rsidRDefault="008D62EF" w:rsidP="008D62EF">
          <w:pPr>
            <w:pStyle w:val="E01C9E6C64E44D2988E2CD7B10C14815"/>
          </w:pPr>
          <w:r>
            <w:rPr>
              <w:rStyle w:val="placeholder1Char"/>
              <w:rFonts w:hint="eastAsia"/>
            </w:rPr>
            <w:t>____________</w:t>
          </w:r>
        </w:p>
      </w:docPartBody>
    </w:docPart>
    <w:docPart>
      <w:docPartPr>
        <w:name w:val="39FBA6E102EE426EA0492ADD1AFC533A"/>
        <w:category>
          <w:name w:val="常规"/>
          <w:gallery w:val="placeholder"/>
        </w:category>
        <w:types>
          <w:type w:val="bbPlcHdr"/>
        </w:types>
        <w:behaviors>
          <w:behavior w:val="content"/>
        </w:behaviors>
        <w:guid w:val="{4614D199-8067-4A48-A091-1FB02B49A9B1}"/>
      </w:docPartPr>
      <w:docPartBody>
        <w:p w:rsidR="008D62EF" w:rsidRDefault="008D62EF" w:rsidP="008D62EF">
          <w:pPr>
            <w:pStyle w:val="39FBA6E102EE426EA0492ADD1AFC533A"/>
          </w:pPr>
          <w:r>
            <w:rPr>
              <w:rStyle w:val="placeholder1Char"/>
              <w:rFonts w:hint="eastAsia"/>
            </w:rPr>
            <w:t>____________</w:t>
          </w:r>
        </w:p>
      </w:docPartBody>
    </w:docPart>
    <w:docPart>
      <w:docPartPr>
        <w:name w:val="8604253B01D6433BB8ED58B3B014F4E9"/>
        <w:category>
          <w:name w:val="常规"/>
          <w:gallery w:val="placeholder"/>
        </w:category>
        <w:types>
          <w:type w:val="bbPlcHdr"/>
        </w:types>
        <w:behaviors>
          <w:behavior w:val="content"/>
        </w:behaviors>
        <w:guid w:val="{3467FD66-B8C4-435A-8197-CEA1C451CAC6}"/>
      </w:docPartPr>
      <w:docPartBody>
        <w:p w:rsidR="008D62EF" w:rsidRDefault="008D62EF" w:rsidP="008D62EF">
          <w:pPr>
            <w:pStyle w:val="8604253B01D6433BB8ED58B3B014F4E9"/>
          </w:pPr>
          <w:r>
            <w:rPr>
              <w:rStyle w:val="placeholder1Char"/>
              <w:rFonts w:hint="eastAsia"/>
            </w:rPr>
            <w:t>____________</w:t>
          </w:r>
        </w:p>
      </w:docPartBody>
    </w:docPart>
    <w:docPart>
      <w:docPartPr>
        <w:name w:val="AB2BBAFC3D7D4208A67635C4049F53EA"/>
        <w:category>
          <w:name w:val="常规"/>
          <w:gallery w:val="placeholder"/>
        </w:category>
        <w:types>
          <w:type w:val="bbPlcHdr"/>
        </w:types>
        <w:behaviors>
          <w:behavior w:val="content"/>
        </w:behaviors>
        <w:guid w:val="{13B2492A-9288-454F-BEE3-CBEEE971C7D8}"/>
      </w:docPartPr>
      <w:docPartBody>
        <w:p w:rsidR="008D62EF" w:rsidRDefault="008D62EF" w:rsidP="008D62EF">
          <w:pPr>
            <w:pStyle w:val="AB2BBAFC3D7D4208A67635C4049F53EA"/>
          </w:pPr>
          <w:r w:rsidRPr="001168E3">
            <w:rPr>
              <w:rStyle w:val="placeholder1Char"/>
              <w:rFonts w:hint="eastAsia"/>
            </w:rPr>
            <w:t>___________</w:t>
          </w:r>
        </w:p>
      </w:docPartBody>
    </w:docPart>
    <w:docPart>
      <w:docPartPr>
        <w:name w:val="524AA2A875B745CCA26A8E7055072D3C"/>
        <w:category>
          <w:name w:val="常规"/>
          <w:gallery w:val="placeholder"/>
        </w:category>
        <w:types>
          <w:type w:val="bbPlcHdr"/>
        </w:types>
        <w:behaviors>
          <w:behavior w:val="content"/>
        </w:behaviors>
        <w:guid w:val="{CE28EE86-C7B1-49B5-AF44-FEA508D3526D}"/>
      </w:docPartPr>
      <w:docPartBody>
        <w:p w:rsidR="008D62EF" w:rsidRDefault="008D62EF" w:rsidP="008D62EF">
          <w:pPr>
            <w:pStyle w:val="524AA2A875B745CCA26A8E7055072D3C"/>
          </w:pPr>
          <w:r w:rsidRPr="001168E3">
            <w:rPr>
              <w:rStyle w:val="placeholder1Char"/>
              <w:rFonts w:hint="eastAsia"/>
            </w:rPr>
            <w:t>___________</w:t>
          </w:r>
        </w:p>
      </w:docPartBody>
    </w:docPart>
    <w:docPart>
      <w:docPartPr>
        <w:name w:val="DA8B030DC0154A8DB068E0ACFC87A756"/>
        <w:category>
          <w:name w:val="常规"/>
          <w:gallery w:val="placeholder"/>
        </w:category>
        <w:types>
          <w:type w:val="bbPlcHdr"/>
        </w:types>
        <w:behaviors>
          <w:behavior w:val="content"/>
        </w:behaviors>
        <w:guid w:val="{FBDD6C50-1127-412D-8E6F-66B026E118A6}"/>
      </w:docPartPr>
      <w:docPartBody>
        <w:p w:rsidR="008D62EF" w:rsidRDefault="008D62EF" w:rsidP="008D62EF">
          <w:pPr>
            <w:pStyle w:val="DA8B030DC0154A8DB068E0ACFC87A756"/>
          </w:pPr>
          <w:r w:rsidRPr="001168E3">
            <w:rPr>
              <w:rStyle w:val="placeholder1Char"/>
              <w:rFonts w:hint="eastAsia"/>
            </w:rPr>
            <w:t>___________</w:t>
          </w:r>
        </w:p>
      </w:docPartBody>
    </w:docPart>
    <w:docPart>
      <w:docPartPr>
        <w:name w:val="6088353A2E344F3D8E479FC1B0CC8143"/>
        <w:category>
          <w:name w:val="常规"/>
          <w:gallery w:val="placeholder"/>
        </w:category>
        <w:types>
          <w:type w:val="bbPlcHdr"/>
        </w:types>
        <w:behaviors>
          <w:behavior w:val="content"/>
        </w:behaviors>
        <w:guid w:val="{FCBA1667-B4B4-4CAB-A983-5CC5A1C08A59}"/>
      </w:docPartPr>
      <w:docPartBody>
        <w:p w:rsidR="008D62EF" w:rsidRDefault="008D62EF" w:rsidP="008D62EF">
          <w:pPr>
            <w:pStyle w:val="6088353A2E344F3D8E479FC1B0CC8143"/>
          </w:pPr>
          <w:r>
            <w:rPr>
              <w:rStyle w:val="placeholder1Char"/>
              <w:rFonts w:hint="eastAsia"/>
            </w:rPr>
            <w:t>____________</w:t>
          </w:r>
        </w:p>
      </w:docPartBody>
    </w:docPart>
    <w:docPart>
      <w:docPartPr>
        <w:name w:val="50E2B02D2D51495D8A6C87D5B53D7B8F"/>
        <w:category>
          <w:name w:val="常规"/>
          <w:gallery w:val="placeholder"/>
        </w:category>
        <w:types>
          <w:type w:val="bbPlcHdr"/>
        </w:types>
        <w:behaviors>
          <w:behavior w:val="content"/>
        </w:behaviors>
        <w:guid w:val="{4F5DA841-EEC8-4D71-AC97-01FF6C903498}"/>
      </w:docPartPr>
      <w:docPartBody>
        <w:p w:rsidR="008D62EF" w:rsidRDefault="008D62EF" w:rsidP="008D62EF">
          <w:pPr>
            <w:pStyle w:val="50E2B02D2D51495D8A6C87D5B53D7B8F"/>
          </w:pPr>
          <w:r>
            <w:rPr>
              <w:rStyle w:val="placeholder1Char"/>
              <w:rFonts w:hint="eastAsia"/>
            </w:rPr>
            <w:t>____________</w:t>
          </w:r>
        </w:p>
      </w:docPartBody>
    </w:docPart>
    <w:docPart>
      <w:docPartPr>
        <w:name w:val="6A6699B7EB864CCDA23ED0D0F638D8D1"/>
        <w:category>
          <w:name w:val="常规"/>
          <w:gallery w:val="placeholder"/>
        </w:category>
        <w:types>
          <w:type w:val="bbPlcHdr"/>
        </w:types>
        <w:behaviors>
          <w:behavior w:val="content"/>
        </w:behaviors>
        <w:guid w:val="{BA18F2E0-084A-4761-AF0F-ED8F3EFDC236}"/>
      </w:docPartPr>
      <w:docPartBody>
        <w:p w:rsidR="008D62EF" w:rsidRDefault="008D62EF" w:rsidP="008D62EF">
          <w:pPr>
            <w:pStyle w:val="6A6699B7EB864CCDA23ED0D0F638D8D1"/>
          </w:pPr>
          <w:r>
            <w:rPr>
              <w:rStyle w:val="placeholder1Char"/>
              <w:rFonts w:hint="eastAsia"/>
            </w:rPr>
            <w:t>____________</w:t>
          </w:r>
        </w:p>
      </w:docPartBody>
    </w:docPart>
    <w:docPart>
      <w:docPartPr>
        <w:name w:val="9C7A9129FD8C45B8911B1EF5D4DF503F"/>
        <w:category>
          <w:name w:val="常规"/>
          <w:gallery w:val="placeholder"/>
        </w:category>
        <w:types>
          <w:type w:val="bbPlcHdr"/>
        </w:types>
        <w:behaviors>
          <w:behavior w:val="content"/>
        </w:behaviors>
        <w:guid w:val="{A03E4925-0F4F-4074-8497-C8B8178B4E41}"/>
      </w:docPartPr>
      <w:docPartBody>
        <w:p w:rsidR="008D62EF" w:rsidRDefault="008D62EF" w:rsidP="008D62EF">
          <w:pPr>
            <w:pStyle w:val="9C7A9129FD8C45B8911B1EF5D4DF503F"/>
          </w:pPr>
          <w:r>
            <w:rPr>
              <w:rStyle w:val="placeholder1Char"/>
              <w:rFonts w:hint="eastAsia"/>
            </w:rPr>
            <w:t>____________</w:t>
          </w:r>
        </w:p>
      </w:docPartBody>
    </w:docPart>
    <w:docPart>
      <w:docPartPr>
        <w:name w:val="81302FB493514823937D0FED5F15190A"/>
        <w:category>
          <w:name w:val="常规"/>
          <w:gallery w:val="placeholder"/>
        </w:category>
        <w:types>
          <w:type w:val="bbPlcHdr"/>
        </w:types>
        <w:behaviors>
          <w:behavior w:val="content"/>
        </w:behaviors>
        <w:guid w:val="{E517E7CA-9073-4BF4-B917-968CDE8C3566}"/>
      </w:docPartPr>
      <w:docPartBody>
        <w:p w:rsidR="008D62EF" w:rsidRDefault="008D62EF" w:rsidP="008D62EF">
          <w:pPr>
            <w:pStyle w:val="81302FB493514823937D0FED5F15190A"/>
          </w:pPr>
          <w:r>
            <w:rPr>
              <w:rStyle w:val="placeholder1Char"/>
              <w:rFonts w:hint="eastAsia"/>
            </w:rPr>
            <w:t>____________</w:t>
          </w:r>
        </w:p>
      </w:docPartBody>
    </w:docPart>
    <w:docPart>
      <w:docPartPr>
        <w:name w:val="116239170AD345E1B11F028CC496971B"/>
        <w:category>
          <w:name w:val="常规"/>
          <w:gallery w:val="placeholder"/>
        </w:category>
        <w:types>
          <w:type w:val="bbPlcHdr"/>
        </w:types>
        <w:behaviors>
          <w:behavior w:val="content"/>
        </w:behaviors>
        <w:guid w:val="{374392A0-7E0F-40A6-961D-9EBE6287F45C}"/>
      </w:docPartPr>
      <w:docPartBody>
        <w:p w:rsidR="008D62EF" w:rsidRDefault="008D62EF" w:rsidP="008D62EF">
          <w:pPr>
            <w:pStyle w:val="116239170AD345E1B11F028CC496971B"/>
          </w:pPr>
          <w:r>
            <w:rPr>
              <w:rStyle w:val="placeholder1Char"/>
              <w:rFonts w:hint="eastAsia"/>
            </w:rPr>
            <w:t>____________</w:t>
          </w:r>
        </w:p>
      </w:docPartBody>
    </w:docPart>
    <w:docPart>
      <w:docPartPr>
        <w:name w:val="ED3441B2597C41CBA9A0589D2170E647"/>
        <w:category>
          <w:name w:val="常规"/>
          <w:gallery w:val="placeholder"/>
        </w:category>
        <w:types>
          <w:type w:val="bbPlcHdr"/>
        </w:types>
        <w:behaviors>
          <w:behavior w:val="content"/>
        </w:behaviors>
        <w:guid w:val="{206A03A6-34EB-4696-97A3-66493697CE94}"/>
      </w:docPartPr>
      <w:docPartBody>
        <w:p w:rsidR="008D62EF" w:rsidRDefault="008D62EF" w:rsidP="008D62EF">
          <w:pPr>
            <w:pStyle w:val="ED3441B2597C41CBA9A0589D2170E647"/>
          </w:pPr>
          <w:r>
            <w:rPr>
              <w:rStyle w:val="placeholder1Char"/>
              <w:rFonts w:hint="eastAsia"/>
            </w:rPr>
            <w:t>____________</w:t>
          </w:r>
        </w:p>
      </w:docPartBody>
    </w:docPart>
    <w:docPart>
      <w:docPartPr>
        <w:name w:val="E00C0E08962D4106BDE7377623C2EB04"/>
        <w:category>
          <w:name w:val="常规"/>
          <w:gallery w:val="placeholder"/>
        </w:category>
        <w:types>
          <w:type w:val="bbPlcHdr"/>
        </w:types>
        <w:behaviors>
          <w:behavior w:val="content"/>
        </w:behaviors>
        <w:guid w:val="{B86655AE-5368-4161-A51C-86F8DBA17B16}"/>
      </w:docPartPr>
      <w:docPartBody>
        <w:p w:rsidR="008D62EF" w:rsidRDefault="008D62EF" w:rsidP="008D62EF">
          <w:pPr>
            <w:pStyle w:val="E00C0E08962D4106BDE7377623C2EB04"/>
          </w:pPr>
          <w:r>
            <w:rPr>
              <w:rStyle w:val="placeholder1Char"/>
              <w:rFonts w:hint="eastAsia"/>
            </w:rPr>
            <w:t>____________</w:t>
          </w:r>
        </w:p>
      </w:docPartBody>
    </w:docPart>
    <w:docPart>
      <w:docPartPr>
        <w:name w:val="1A3E5E1C94304E01AA2B4DC033A2D5FD"/>
        <w:category>
          <w:name w:val="常规"/>
          <w:gallery w:val="placeholder"/>
        </w:category>
        <w:types>
          <w:type w:val="bbPlcHdr"/>
        </w:types>
        <w:behaviors>
          <w:behavior w:val="content"/>
        </w:behaviors>
        <w:guid w:val="{5CC0518D-DDC7-43FC-9466-24869966C1B1}"/>
      </w:docPartPr>
      <w:docPartBody>
        <w:p w:rsidR="008D62EF" w:rsidRDefault="008D62EF" w:rsidP="008D62EF">
          <w:pPr>
            <w:pStyle w:val="1A3E5E1C94304E01AA2B4DC033A2D5FD"/>
          </w:pPr>
          <w:r>
            <w:rPr>
              <w:rStyle w:val="placeholder1Char"/>
              <w:rFonts w:hint="eastAsia"/>
            </w:rPr>
            <w:t>____________</w:t>
          </w:r>
        </w:p>
      </w:docPartBody>
    </w:docPart>
    <w:docPart>
      <w:docPartPr>
        <w:name w:val="F2D58290BE414FBDB131E8B282722D8F"/>
        <w:category>
          <w:name w:val="常规"/>
          <w:gallery w:val="placeholder"/>
        </w:category>
        <w:types>
          <w:type w:val="bbPlcHdr"/>
        </w:types>
        <w:behaviors>
          <w:behavior w:val="content"/>
        </w:behaviors>
        <w:guid w:val="{8932B5C7-87D3-41DA-9BB7-3A4123114532}"/>
      </w:docPartPr>
      <w:docPartBody>
        <w:p w:rsidR="008D62EF" w:rsidRDefault="008D62EF" w:rsidP="008D62EF">
          <w:pPr>
            <w:pStyle w:val="F2D58290BE414FBDB131E8B282722D8F"/>
          </w:pPr>
          <w:r>
            <w:rPr>
              <w:rStyle w:val="placeholder1Char"/>
              <w:rFonts w:hint="eastAsia"/>
            </w:rPr>
            <w:t>____________</w:t>
          </w:r>
        </w:p>
      </w:docPartBody>
    </w:docPart>
    <w:docPart>
      <w:docPartPr>
        <w:name w:val="85D0EAE1755D461E8E196A4A5BD43368"/>
        <w:category>
          <w:name w:val="常规"/>
          <w:gallery w:val="placeholder"/>
        </w:category>
        <w:types>
          <w:type w:val="bbPlcHdr"/>
        </w:types>
        <w:behaviors>
          <w:behavior w:val="content"/>
        </w:behaviors>
        <w:guid w:val="{4FDF0381-97AF-4CCF-92CF-FF12BBF535F8}"/>
      </w:docPartPr>
      <w:docPartBody>
        <w:p w:rsidR="008D62EF" w:rsidRDefault="008D62EF" w:rsidP="008D62EF">
          <w:pPr>
            <w:pStyle w:val="85D0EAE1755D461E8E196A4A5BD43368"/>
          </w:pPr>
          <w:r>
            <w:rPr>
              <w:rStyle w:val="placeholder1Char"/>
              <w:rFonts w:hint="eastAsia"/>
            </w:rPr>
            <w:t>____________</w:t>
          </w:r>
        </w:p>
      </w:docPartBody>
    </w:docPart>
    <w:docPart>
      <w:docPartPr>
        <w:name w:val="8C7EDB0B63A649688C0A5C6F025F2139"/>
        <w:category>
          <w:name w:val="常规"/>
          <w:gallery w:val="placeholder"/>
        </w:category>
        <w:types>
          <w:type w:val="bbPlcHdr"/>
        </w:types>
        <w:behaviors>
          <w:behavior w:val="content"/>
        </w:behaviors>
        <w:guid w:val="{862AC6B5-1426-4F3F-AFB5-CB737253E272}"/>
      </w:docPartPr>
      <w:docPartBody>
        <w:p w:rsidR="008D62EF" w:rsidRDefault="008D62EF" w:rsidP="008D62EF">
          <w:pPr>
            <w:pStyle w:val="8C7EDB0B63A649688C0A5C6F025F2139"/>
          </w:pPr>
          <w:r>
            <w:rPr>
              <w:rStyle w:val="placeholder1Char"/>
              <w:rFonts w:hint="eastAsia"/>
            </w:rPr>
            <w:t>____________</w:t>
          </w:r>
        </w:p>
      </w:docPartBody>
    </w:docPart>
    <w:docPart>
      <w:docPartPr>
        <w:name w:val="002D1BC833B840E5B6F3A3012025FF74"/>
        <w:category>
          <w:name w:val="常规"/>
          <w:gallery w:val="placeholder"/>
        </w:category>
        <w:types>
          <w:type w:val="bbPlcHdr"/>
        </w:types>
        <w:behaviors>
          <w:behavior w:val="content"/>
        </w:behaviors>
        <w:guid w:val="{144E53B5-0451-4D56-BD74-9123AC291BC7}"/>
      </w:docPartPr>
      <w:docPartBody>
        <w:p w:rsidR="008D62EF" w:rsidRDefault="008D62EF" w:rsidP="008D62EF">
          <w:pPr>
            <w:pStyle w:val="002D1BC833B840E5B6F3A3012025FF74"/>
          </w:pPr>
          <w:r>
            <w:rPr>
              <w:rStyle w:val="placeholder1Char"/>
              <w:rFonts w:hint="eastAsia"/>
            </w:rPr>
            <w:t>____________</w:t>
          </w:r>
        </w:p>
      </w:docPartBody>
    </w:docPart>
    <w:docPart>
      <w:docPartPr>
        <w:name w:val="8FF52FC84D414050B85FC260A1F00ADF"/>
        <w:category>
          <w:name w:val="常规"/>
          <w:gallery w:val="placeholder"/>
        </w:category>
        <w:types>
          <w:type w:val="bbPlcHdr"/>
        </w:types>
        <w:behaviors>
          <w:behavior w:val="content"/>
        </w:behaviors>
        <w:guid w:val="{A7A015B0-0A88-4DB0-BE03-AABB2237E309}"/>
      </w:docPartPr>
      <w:docPartBody>
        <w:p w:rsidR="008D62EF" w:rsidRDefault="008D62EF" w:rsidP="008D62EF">
          <w:pPr>
            <w:pStyle w:val="8FF52FC84D414050B85FC260A1F00ADF"/>
          </w:pPr>
          <w:r>
            <w:rPr>
              <w:rStyle w:val="placeholder1Char"/>
              <w:rFonts w:hint="eastAsia"/>
            </w:rPr>
            <w:t>____________</w:t>
          </w:r>
        </w:p>
      </w:docPartBody>
    </w:docPart>
    <w:docPart>
      <w:docPartPr>
        <w:name w:val="AA0550344D4845B380929653A07399C0"/>
        <w:category>
          <w:name w:val="常规"/>
          <w:gallery w:val="placeholder"/>
        </w:category>
        <w:types>
          <w:type w:val="bbPlcHdr"/>
        </w:types>
        <w:behaviors>
          <w:behavior w:val="content"/>
        </w:behaviors>
        <w:guid w:val="{CDC47274-1280-4134-9604-C0928F1C12A8}"/>
      </w:docPartPr>
      <w:docPartBody>
        <w:p w:rsidR="008D62EF" w:rsidRDefault="008D62EF" w:rsidP="008D62EF">
          <w:pPr>
            <w:pStyle w:val="AA0550344D4845B380929653A07399C0"/>
          </w:pPr>
          <w:r>
            <w:rPr>
              <w:rStyle w:val="placeholder1Char"/>
              <w:rFonts w:hint="eastAsia"/>
            </w:rPr>
            <w:t>____________</w:t>
          </w:r>
        </w:p>
      </w:docPartBody>
    </w:docPart>
    <w:docPart>
      <w:docPartPr>
        <w:name w:val="26847694D09245F082C620D91D839875"/>
        <w:category>
          <w:name w:val="常规"/>
          <w:gallery w:val="placeholder"/>
        </w:category>
        <w:types>
          <w:type w:val="bbPlcHdr"/>
        </w:types>
        <w:behaviors>
          <w:behavior w:val="content"/>
        </w:behaviors>
        <w:guid w:val="{918681F7-DAE9-4637-B2AF-07DBAFDBD128}"/>
      </w:docPartPr>
      <w:docPartBody>
        <w:p w:rsidR="008D62EF" w:rsidRDefault="008D62EF" w:rsidP="008D62EF">
          <w:pPr>
            <w:pStyle w:val="26847694D09245F082C620D91D839875"/>
          </w:pPr>
          <w:r>
            <w:rPr>
              <w:rStyle w:val="placeholder1Char"/>
              <w:rFonts w:hint="eastAsia"/>
            </w:rPr>
            <w:t>____________</w:t>
          </w:r>
        </w:p>
      </w:docPartBody>
    </w:docPart>
    <w:docPart>
      <w:docPartPr>
        <w:name w:val="3F125A35CA3547DAA78D6F0FF541A6E8"/>
        <w:category>
          <w:name w:val="常规"/>
          <w:gallery w:val="placeholder"/>
        </w:category>
        <w:types>
          <w:type w:val="bbPlcHdr"/>
        </w:types>
        <w:behaviors>
          <w:behavior w:val="content"/>
        </w:behaviors>
        <w:guid w:val="{0E21B446-0B77-4069-B220-E39B9F24B333}"/>
      </w:docPartPr>
      <w:docPartBody>
        <w:p w:rsidR="008D62EF" w:rsidRDefault="008D62EF" w:rsidP="008D62EF">
          <w:pPr>
            <w:pStyle w:val="3F125A35CA3547DAA78D6F0FF541A6E8"/>
          </w:pPr>
          <w:r>
            <w:rPr>
              <w:rStyle w:val="placeholder1Char"/>
              <w:rFonts w:hint="eastAsia"/>
            </w:rPr>
            <w:t>____________</w:t>
          </w:r>
        </w:p>
      </w:docPartBody>
    </w:docPart>
    <w:docPart>
      <w:docPartPr>
        <w:name w:val="F41580BA7D67448799368389AC842201"/>
        <w:category>
          <w:name w:val="常规"/>
          <w:gallery w:val="placeholder"/>
        </w:category>
        <w:types>
          <w:type w:val="bbPlcHdr"/>
        </w:types>
        <w:behaviors>
          <w:behavior w:val="content"/>
        </w:behaviors>
        <w:guid w:val="{302583E7-FDC1-401A-B5D6-9AF75524AB18}"/>
      </w:docPartPr>
      <w:docPartBody>
        <w:p w:rsidR="008D62EF" w:rsidRDefault="008D62EF" w:rsidP="008D62EF">
          <w:pPr>
            <w:pStyle w:val="F41580BA7D67448799368389AC842201"/>
          </w:pPr>
          <w:r>
            <w:rPr>
              <w:rStyle w:val="placeholder1Char"/>
              <w:rFonts w:hint="eastAsia"/>
            </w:rPr>
            <w:t>____________</w:t>
          </w:r>
        </w:p>
      </w:docPartBody>
    </w:docPart>
    <w:docPart>
      <w:docPartPr>
        <w:name w:val="3F06B3D3A4C64825BAB81809818AE093"/>
        <w:category>
          <w:name w:val="常规"/>
          <w:gallery w:val="placeholder"/>
        </w:category>
        <w:types>
          <w:type w:val="bbPlcHdr"/>
        </w:types>
        <w:behaviors>
          <w:behavior w:val="content"/>
        </w:behaviors>
        <w:guid w:val="{4B49954D-A94E-4E8C-9BF9-75CB424F96F2}"/>
      </w:docPartPr>
      <w:docPartBody>
        <w:p w:rsidR="008D62EF" w:rsidRDefault="008D62EF" w:rsidP="008D62EF">
          <w:pPr>
            <w:pStyle w:val="3F06B3D3A4C64825BAB81809818AE093"/>
          </w:pPr>
          <w:r>
            <w:rPr>
              <w:rStyle w:val="placeholder1Char"/>
              <w:rFonts w:hint="eastAsia"/>
            </w:rPr>
            <w:t>____________</w:t>
          </w:r>
        </w:p>
      </w:docPartBody>
    </w:docPart>
    <w:docPart>
      <w:docPartPr>
        <w:name w:val="B7F1413D102A4D20880D9402A03517D7"/>
        <w:category>
          <w:name w:val="常规"/>
          <w:gallery w:val="placeholder"/>
        </w:category>
        <w:types>
          <w:type w:val="bbPlcHdr"/>
        </w:types>
        <w:behaviors>
          <w:behavior w:val="content"/>
        </w:behaviors>
        <w:guid w:val="{F9AD1D9A-E7ED-4CA8-9CEA-8640C0804FC6}"/>
      </w:docPartPr>
      <w:docPartBody>
        <w:p w:rsidR="008D62EF" w:rsidRDefault="008D62EF" w:rsidP="008D62EF">
          <w:pPr>
            <w:pStyle w:val="B7F1413D102A4D20880D9402A03517D7"/>
          </w:pPr>
          <w:r>
            <w:rPr>
              <w:rStyle w:val="placeholder1Char"/>
              <w:rFonts w:hint="eastAsia"/>
            </w:rPr>
            <w:t>____________</w:t>
          </w:r>
        </w:p>
      </w:docPartBody>
    </w:docPart>
    <w:docPart>
      <w:docPartPr>
        <w:name w:val="4A0FF25B4DCA4735BDFE94BF4A1EB749"/>
        <w:category>
          <w:name w:val="常规"/>
          <w:gallery w:val="placeholder"/>
        </w:category>
        <w:types>
          <w:type w:val="bbPlcHdr"/>
        </w:types>
        <w:behaviors>
          <w:behavior w:val="content"/>
        </w:behaviors>
        <w:guid w:val="{7A3EFA4E-FB3D-4182-B00E-CA2A06738EEE}"/>
      </w:docPartPr>
      <w:docPartBody>
        <w:p w:rsidR="008D62EF" w:rsidRDefault="008D62EF" w:rsidP="008D62EF">
          <w:pPr>
            <w:pStyle w:val="4A0FF25B4DCA4735BDFE94BF4A1EB749"/>
          </w:pPr>
          <w:r>
            <w:rPr>
              <w:rStyle w:val="placeholder1Char"/>
              <w:rFonts w:hint="eastAsia"/>
            </w:rPr>
            <w:t>____________</w:t>
          </w:r>
        </w:p>
      </w:docPartBody>
    </w:docPart>
    <w:docPart>
      <w:docPartPr>
        <w:name w:val="509E362E9DDF44CCBEC998A743EBABB5"/>
        <w:category>
          <w:name w:val="常规"/>
          <w:gallery w:val="placeholder"/>
        </w:category>
        <w:types>
          <w:type w:val="bbPlcHdr"/>
        </w:types>
        <w:behaviors>
          <w:behavior w:val="content"/>
        </w:behaviors>
        <w:guid w:val="{B8A8AF60-F770-4DFB-B2B1-898F90BC3FE6}"/>
      </w:docPartPr>
      <w:docPartBody>
        <w:p w:rsidR="008D62EF" w:rsidRDefault="008D62EF" w:rsidP="008D62EF">
          <w:pPr>
            <w:pStyle w:val="509E362E9DDF44CCBEC998A743EBABB5"/>
          </w:pPr>
          <w:r>
            <w:rPr>
              <w:rStyle w:val="placeholder1Char"/>
              <w:rFonts w:hint="eastAsia"/>
            </w:rPr>
            <w:t>____________</w:t>
          </w:r>
        </w:p>
      </w:docPartBody>
    </w:docPart>
    <w:docPart>
      <w:docPartPr>
        <w:name w:val="81FF955586A44FAEA0D95F7D68D97F33"/>
        <w:category>
          <w:name w:val="常规"/>
          <w:gallery w:val="placeholder"/>
        </w:category>
        <w:types>
          <w:type w:val="bbPlcHdr"/>
        </w:types>
        <w:behaviors>
          <w:behavior w:val="content"/>
        </w:behaviors>
        <w:guid w:val="{6FE46C6F-A61F-4923-ADC3-801825D34F91}"/>
      </w:docPartPr>
      <w:docPartBody>
        <w:p w:rsidR="008D62EF" w:rsidRDefault="008D62EF" w:rsidP="008D62EF">
          <w:pPr>
            <w:pStyle w:val="81FF955586A44FAEA0D95F7D68D97F33"/>
          </w:pPr>
          <w:r>
            <w:rPr>
              <w:rStyle w:val="placeholder1Char"/>
              <w:rFonts w:hint="eastAsia"/>
            </w:rPr>
            <w:t>____________</w:t>
          </w:r>
        </w:p>
      </w:docPartBody>
    </w:docPart>
    <w:docPart>
      <w:docPartPr>
        <w:name w:val="32E7123E820A44CDBC6402AD4FA70471"/>
        <w:category>
          <w:name w:val="常规"/>
          <w:gallery w:val="placeholder"/>
        </w:category>
        <w:types>
          <w:type w:val="bbPlcHdr"/>
        </w:types>
        <w:behaviors>
          <w:behavior w:val="content"/>
        </w:behaviors>
        <w:guid w:val="{6F0B63A2-D6FB-4F18-AA0F-F0270A961439}"/>
      </w:docPartPr>
      <w:docPartBody>
        <w:p w:rsidR="008D62EF" w:rsidRDefault="008D62EF" w:rsidP="008D62EF">
          <w:pPr>
            <w:pStyle w:val="32E7123E820A44CDBC6402AD4FA70471"/>
          </w:pPr>
          <w:r>
            <w:rPr>
              <w:rStyle w:val="placeholder1Char"/>
              <w:rFonts w:hint="eastAsia"/>
            </w:rPr>
            <w:t>____________</w:t>
          </w:r>
        </w:p>
      </w:docPartBody>
    </w:docPart>
    <w:docPart>
      <w:docPartPr>
        <w:name w:val="9A7EEBA7FDED41B0AE11B3BABBC13903"/>
        <w:category>
          <w:name w:val="常规"/>
          <w:gallery w:val="placeholder"/>
        </w:category>
        <w:types>
          <w:type w:val="bbPlcHdr"/>
        </w:types>
        <w:behaviors>
          <w:behavior w:val="content"/>
        </w:behaviors>
        <w:guid w:val="{926CAA01-3B62-4098-972A-CF70C7113016}"/>
      </w:docPartPr>
      <w:docPartBody>
        <w:p w:rsidR="008D62EF" w:rsidRDefault="008D62EF" w:rsidP="008D62EF">
          <w:pPr>
            <w:pStyle w:val="9A7EEBA7FDED41B0AE11B3BABBC13903"/>
          </w:pPr>
          <w:r>
            <w:rPr>
              <w:rStyle w:val="placeholder1Char"/>
              <w:rFonts w:hint="eastAsia"/>
            </w:rPr>
            <w:t>____________</w:t>
          </w:r>
        </w:p>
      </w:docPartBody>
    </w:docPart>
    <w:docPart>
      <w:docPartPr>
        <w:name w:val="8EFA4E50FD6643D5AD8F41E8EC14A8FC"/>
        <w:category>
          <w:name w:val="常规"/>
          <w:gallery w:val="placeholder"/>
        </w:category>
        <w:types>
          <w:type w:val="bbPlcHdr"/>
        </w:types>
        <w:behaviors>
          <w:behavior w:val="content"/>
        </w:behaviors>
        <w:guid w:val="{2AEFA9F3-E059-4F4E-A1EB-14ED239C4186}"/>
      </w:docPartPr>
      <w:docPartBody>
        <w:p w:rsidR="008D62EF" w:rsidRDefault="008D62EF" w:rsidP="008D62EF">
          <w:pPr>
            <w:pStyle w:val="8EFA4E50FD6643D5AD8F41E8EC14A8FC"/>
          </w:pPr>
          <w:r>
            <w:rPr>
              <w:rStyle w:val="placeholder1Char"/>
              <w:rFonts w:hint="eastAsia"/>
            </w:rPr>
            <w:t>____________</w:t>
          </w:r>
        </w:p>
      </w:docPartBody>
    </w:docPart>
    <w:docPart>
      <w:docPartPr>
        <w:name w:val="E0E1EA967A9D48D4921CD3E1EA490E56"/>
        <w:category>
          <w:name w:val="常规"/>
          <w:gallery w:val="placeholder"/>
        </w:category>
        <w:types>
          <w:type w:val="bbPlcHdr"/>
        </w:types>
        <w:behaviors>
          <w:behavior w:val="content"/>
        </w:behaviors>
        <w:guid w:val="{CF9F404D-0F7D-4AF4-94F1-3D6E699A2814}"/>
      </w:docPartPr>
      <w:docPartBody>
        <w:p w:rsidR="008D62EF" w:rsidRDefault="008D62EF" w:rsidP="008D62EF">
          <w:pPr>
            <w:pStyle w:val="E0E1EA967A9D48D4921CD3E1EA490E56"/>
          </w:pPr>
          <w:r>
            <w:rPr>
              <w:rStyle w:val="placeholder1Char"/>
              <w:rFonts w:hint="eastAsia"/>
            </w:rPr>
            <w:t>____________</w:t>
          </w:r>
        </w:p>
      </w:docPartBody>
    </w:docPart>
    <w:docPart>
      <w:docPartPr>
        <w:name w:val="3F2701794CF04BDB815991A2B28822CE"/>
        <w:category>
          <w:name w:val="常规"/>
          <w:gallery w:val="placeholder"/>
        </w:category>
        <w:types>
          <w:type w:val="bbPlcHdr"/>
        </w:types>
        <w:behaviors>
          <w:behavior w:val="content"/>
        </w:behaviors>
        <w:guid w:val="{0F438400-4ED4-4826-8A92-E4E64DA5F9BE}"/>
      </w:docPartPr>
      <w:docPartBody>
        <w:p w:rsidR="008D62EF" w:rsidRDefault="008D62EF" w:rsidP="008D62EF">
          <w:pPr>
            <w:pStyle w:val="3F2701794CF04BDB815991A2B28822CE"/>
          </w:pPr>
          <w:r>
            <w:rPr>
              <w:rStyle w:val="placeholder1Char"/>
              <w:rFonts w:hint="eastAsia"/>
            </w:rPr>
            <w:t>____________</w:t>
          </w:r>
        </w:p>
      </w:docPartBody>
    </w:docPart>
    <w:docPart>
      <w:docPartPr>
        <w:name w:val="487EACEB9A9548B2A28D34890D517410"/>
        <w:category>
          <w:name w:val="常规"/>
          <w:gallery w:val="placeholder"/>
        </w:category>
        <w:types>
          <w:type w:val="bbPlcHdr"/>
        </w:types>
        <w:behaviors>
          <w:behavior w:val="content"/>
        </w:behaviors>
        <w:guid w:val="{869DE566-D40E-4571-8CDF-6B5FBE2EE407}"/>
      </w:docPartPr>
      <w:docPartBody>
        <w:p w:rsidR="008D62EF" w:rsidRDefault="008D62EF" w:rsidP="008D62EF">
          <w:pPr>
            <w:pStyle w:val="487EACEB9A9548B2A28D34890D517410"/>
          </w:pPr>
          <w:r>
            <w:rPr>
              <w:rStyle w:val="placeholder1Char"/>
              <w:rFonts w:hint="eastAsia"/>
            </w:rPr>
            <w:t>____________</w:t>
          </w:r>
        </w:p>
      </w:docPartBody>
    </w:docPart>
    <w:docPart>
      <w:docPartPr>
        <w:name w:val="0CBC601A9E13439CB23EB0FFD32933AB"/>
        <w:category>
          <w:name w:val="常规"/>
          <w:gallery w:val="placeholder"/>
        </w:category>
        <w:types>
          <w:type w:val="bbPlcHdr"/>
        </w:types>
        <w:behaviors>
          <w:behavior w:val="content"/>
        </w:behaviors>
        <w:guid w:val="{F9C70549-CA7A-432B-BBA7-1AE362341C44}"/>
      </w:docPartPr>
      <w:docPartBody>
        <w:p w:rsidR="008D62EF" w:rsidRDefault="008D62EF" w:rsidP="008D62EF">
          <w:pPr>
            <w:pStyle w:val="0CBC601A9E13439CB23EB0FFD32933AB"/>
          </w:pPr>
          <w:r>
            <w:rPr>
              <w:rStyle w:val="placeholder1Char"/>
              <w:rFonts w:hint="eastAsia"/>
            </w:rPr>
            <w:t>____________</w:t>
          </w:r>
        </w:p>
      </w:docPartBody>
    </w:docPart>
    <w:docPart>
      <w:docPartPr>
        <w:name w:val="1BD3B1F3B05B4ACA82171C2C57F462CE"/>
        <w:category>
          <w:name w:val="常规"/>
          <w:gallery w:val="placeholder"/>
        </w:category>
        <w:types>
          <w:type w:val="bbPlcHdr"/>
        </w:types>
        <w:behaviors>
          <w:behavior w:val="content"/>
        </w:behaviors>
        <w:guid w:val="{968B58F1-C3F7-4820-BE9D-9880E836C65B}"/>
      </w:docPartPr>
      <w:docPartBody>
        <w:p w:rsidR="008D62EF" w:rsidRDefault="008D62EF" w:rsidP="008D62EF">
          <w:pPr>
            <w:pStyle w:val="1BD3B1F3B05B4ACA82171C2C57F462CE"/>
          </w:pPr>
          <w:r>
            <w:rPr>
              <w:rStyle w:val="placeholder1Char"/>
              <w:rFonts w:hint="eastAsia"/>
            </w:rPr>
            <w:t>____________</w:t>
          </w:r>
        </w:p>
      </w:docPartBody>
    </w:docPart>
    <w:docPart>
      <w:docPartPr>
        <w:name w:val="E595D3745BC14ABBB71E269E846BB261"/>
        <w:category>
          <w:name w:val="常规"/>
          <w:gallery w:val="placeholder"/>
        </w:category>
        <w:types>
          <w:type w:val="bbPlcHdr"/>
        </w:types>
        <w:behaviors>
          <w:behavior w:val="content"/>
        </w:behaviors>
        <w:guid w:val="{7A7B608B-D6D9-477F-9662-4A3919125381}"/>
      </w:docPartPr>
      <w:docPartBody>
        <w:p w:rsidR="008D62EF" w:rsidRDefault="008D62EF" w:rsidP="008D62EF">
          <w:pPr>
            <w:pStyle w:val="E595D3745BC14ABBB71E269E846BB261"/>
          </w:pPr>
          <w:r>
            <w:rPr>
              <w:rStyle w:val="placeholder1Char"/>
              <w:rFonts w:hint="eastAsia"/>
            </w:rPr>
            <w:t>____________</w:t>
          </w:r>
        </w:p>
      </w:docPartBody>
    </w:docPart>
    <w:docPart>
      <w:docPartPr>
        <w:name w:val="6883EE06737647C4A4CBDD30C329BFC9"/>
        <w:category>
          <w:name w:val="常规"/>
          <w:gallery w:val="placeholder"/>
        </w:category>
        <w:types>
          <w:type w:val="bbPlcHdr"/>
        </w:types>
        <w:behaviors>
          <w:behavior w:val="content"/>
        </w:behaviors>
        <w:guid w:val="{70EAEA41-7BB5-4601-876A-DC6541B6DC96}"/>
      </w:docPartPr>
      <w:docPartBody>
        <w:p w:rsidR="008D62EF" w:rsidRDefault="008D62EF" w:rsidP="008D62EF">
          <w:pPr>
            <w:pStyle w:val="6883EE06737647C4A4CBDD30C329BFC9"/>
          </w:pPr>
          <w:r>
            <w:rPr>
              <w:rStyle w:val="placeholder1Char"/>
              <w:rFonts w:hint="eastAsia"/>
            </w:rPr>
            <w:t>____________</w:t>
          </w:r>
        </w:p>
      </w:docPartBody>
    </w:docPart>
    <w:docPart>
      <w:docPartPr>
        <w:name w:val="DB83897053CB4C1489B6C8FB5B1170E1"/>
        <w:category>
          <w:name w:val="常规"/>
          <w:gallery w:val="placeholder"/>
        </w:category>
        <w:types>
          <w:type w:val="bbPlcHdr"/>
        </w:types>
        <w:behaviors>
          <w:behavior w:val="content"/>
        </w:behaviors>
        <w:guid w:val="{BD9C34A9-7B1A-4C72-A5DB-A1B006923223}"/>
      </w:docPartPr>
      <w:docPartBody>
        <w:p w:rsidR="008D62EF" w:rsidRDefault="008D62EF" w:rsidP="008D62EF">
          <w:pPr>
            <w:pStyle w:val="DB83897053CB4C1489B6C8FB5B1170E1"/>
          </w:pPr>
          <w:r>
            <w:rPr>
              <w:rStyle w:val="placeholder1Char"/>
              <w:rFonts w:hint="eastAsia"/>
            </w:rPr>
            <w:t>____________</w:t>
          </w:r>
        </w:p>
      </w:docPartBody>
    </w:docPart>
    <w:docPart>
      <w:docPartPr>
        <w:name w:val="E641F40D9C964B3FABC4D36A898C5BD2"/>
        <w:category>
          <w:name w:val="常规"/>
          <w:gallery w:val="placeholder"/>
        </w:category>
        <w:types>
          <w:type w:val="bbPlcHdr"/>
        </w:types>
        <w:behaviors>
          <w:behavior w:val="content"/>
        </w:behaviors>
        <w:guid w:val="{5C5B196B-B59B-43BB-A8EC-F07870C88CC2}"/>
      </w:docPartPr>
      <w:docPartBody>
        <w:p w:rsidR="008D62EF" w:rsidRDefault="008D62EF" w:rsidP="008D62EF">
          <w:pPr>
            <w:pStyle w:val="E641F40D9C964B3FABC4D36A898C5BD2"/>
          </w:pPr>
          <w:r>
            <w:rPr>
              <w:rStyle w:val="placeholder1Char"/>
              <w:rFonts w:hint="eastAsia"/>
            </w:rPr>
            <w:t>____________</w:t>
          </w:r>
        </w:p>
      </w:docPartBody>
    </w:docPart>
    <w:docPart>
      <w:docPartPr>
        <w:name w:val="0E759715943844B896A20783CCABB2BD"/>
        <w:category>
          <w:name w:val="常规"/>
          <w:gallery w:val="placeholder"/>
        </w:category>
        <w:types>
          <w:type w:val="bbPlcHdr"/>
        </w:types>
        <w:behaviors>
          <w:behavior w:val="content"/>
        </w:behaviors>
        <w:guid w:val="{A355E230-C169-4460-AB2E-63FBB3C015C8}"/>
      </w:docPartPr>
      <w:docPartBody>
        <w:p w:rsidR="008D62EF" w:rsidRDefault="008D62EF" w:rsidP="008D62EF">
          <w:pPr>
            <w:pStyle w:val="0E759715943844B896A20783CCABB2BD"/>
          </w:pPr>
          <w:r>
            <w:rPr>
              <w:rStyle w:val="placeholder1Char"/>
              <w:rFonts w:hint="eastAsia"/>
            </w:rPr>
            <w:t>____________</w:t>
          </w:r>
        </w:p>
      </w:docPartBody>
    </w:docPart>
    <w:docPart>
      <w:docPartPr>
        <w:name w:val="A8D366705AA24A27840CC0E39534DFD0"/>
        <w:category>
          <w:name w:val="常规"/>
          <w:gallery w:val="placeholder"/>
        </w:category>
        <w:types>
          <w:type w:val="bbPlcHdr"/>
        </w:types>
        <w:behaviors>
          <w:behavior w:val="content"/>
        </w:behaviors>
        <w:guid w:val="{E1DF20B6-E330-498A-BC6B-7C57452B7389}"/>
      </w:docPartPr>
      <w:docPartBody>
        <w:p w:rsidR="008D62EF" w:rsidRDefault="008D62EF" w:rsidP="008D62EF">
          <w:pPr>
            <w:pStyle w:val="A8D366705AA24A27840CC0E39534DFD0"/>
          </w:pPr>
          <w:r>
            <w:rPr>
              <w:rStyle w:val="placeholder1Char"/>
              <w:rFonts w:hint="eastAsia"/>
            </w:rPr>
            <w:t>____________</w:t>
          </w:r>
        </w:p>
      </w:docPartBody>
    </w:docPart>
    <w:docPart>
      <w:docPartPr>
        <w:name w:val="951D80E918BE4FF4BCA180D47317A506"/>
        <w:category>
          <w:name w:val="常规"/>
          <w:gallery w:val="placeholder"/>
        </w:category>
        <w:types>
          <w:type w:val="bbPlcHdr"/>
        </w:types>
        <w:behaviors>
          <w:behavior w:val="content"/>
        </w:behaviors>
        <w:guid w:val="{61D06DA5-D274-410C-ADDC-FF90BCD9BFB4}"/>
      </w:docPartPr>
      <w:docPartBody>
        <w:p w:rsidR="008D62EF" w:rsidRDefault="008D62EF" w:rsidP="008D62EF">
          <w:pPr>
            <w:pStyle w:val="951D80E918BE4FF4BCA180D47317A506"/>
          </w:pPr>
          <w:r>
            <w:rPr>
              <w:rStyle w:val="placeholder1Char"/>
              <w:rFonts w:hint="eastAsia"/>
            </w:rPr>
            <w:t>____________</w:t>
          </w:r>
        </w:p>
      </w:docPartBody>
    </w:docPart>
    <w:docPart>
      <w:docPartPr>
        <w:name w:val="63CDC581B15345EC8FE24DEBD4CE821F"/>
        <w:category>
          <w:name w:val="常规"/>
          <w:gallery w:val="placeholder"/>
        </w:category>
        <w:types>
          <w:type w:val="bbPlcHdr"/>
        </w:types>
        <w:behaviors>
          <w:behavior w:val="content"/>
        </w:behaviors>
        <w:guid w:val="{5AEB12B5-B9CB-4A61-A612-4CEF2B54020B}"/>
      </w:docPartPr>
      <w:docPartBody>
        <w:p w:rsidR="008D62EF" w:rsidRDefault="008D62EF" w:rsidP="008D62EF">
          <w:pPr>
            <w:pStyle w:val="63CDC581B15345EC8FE24DEBD4CE821F"/>
          </w:pPr>
          <w:r>
            <w:rPr>
              <w:rStyle w:val="placeholder1Char"/>
              <w:rFonts w:hint="eastAsia"/>
            </w:rPr>
            <w:t>____________</w:t>
          </w:r>
        </w:p>
      </w:docPartBody>
    </w:docPart>
    <w:docPart>
      <w:docPartPr>
        <w:name w:val="9AFC815AB3AE4B138D5AB7F0B525F893"/>
        <w:category>
          <w:name w:val="常规"/>
          <w:gallery w:val="placeholder"/>
        </w:category>
        <w:types>
          <w:type w:val="bbPlcHdr"/>
        </w:types>
        <w:behaviors>
          <w:behavior w:val="content"/>
        </w:behaviors>
        <w:guid w:val="{F9BEF88F-3755-4156-A507-DB3E1E052495}"/>
      </w:docPartPr>
      <w:docPartBody>
        <w:p w:rsidR="008D62EF" w:rsidRDefault="008D62EF" w:rsidP="008D62EF">
          <w:pPr>
            <w:pStyle w:val="9AFC815AB3AE4B138D5AB7F0B525F893"/>
          </w:pPr>
          <w:r>
            <w:rPr>
              <w:rStyle w:val="placeholder1Char"/>
              <w:rFonts w:hint="eastAsia"/>
            </w:rPr>
            <w:t>____________</w:t>
          </w:r>
        </w:p>
      </w:docPartBody>
    </w:docPart>
    <w:docPart>
      <w:docPartPr>
        <w:name w:val="38D5E381E31742DE820F049A60F37784"/>
        <w:category>
          <w:name w:val="常规"/>
          <w:gallery w:val="placeholder"/>
        </w:category>
        <w:types>
          <w:type w:val="bbPlcHdr"/>
        </w:types>
        <w:behaviors>
          <w:behavior w:val="content"/>
        </w:behaviors>
        <w:guid w:val="{995E9E64-363C-472D-9A67-6F1B296E11FC}"/>
      </w:docPartPr>
      <w:docPartBody>
        <w:p w:rsidR="008D62EF" w:rsidRDefault="008D62EF" w:rsidP="008D62EF">
          <w:pPr>
            <w:pStyle w:val="38D5E381E31742DE820F049A60F37784"/>
          </w:pPr>
          <w:r>
            <w:rPr>
              <w:rStyle w:val="placeholder1Char"/>
              <w:rFonts w:hint="eastAsia"/>
            </w:rPr>
            <w:t>____________</w:t>
          </w:r>
        </w:p>
      </w:docPartBody>
    </w:docPart>
    <w:docPart>
      <w:docPartPr>
        <w:name w:val="E456E62585AE4FA9899AF11BF3CFC781"/>
        <w:category>
          <w:name w:val="常规"/>
          <w:gallery w:val="placeholder"/>
        </w:category>
        <w:types>
          <w:type w:val="bbPlcHdr"/>
        </w:types>
        <w:behaviors>
          <w:behavior w:val="content"/>
        </w:behaviors>
        <w:guid w:val="{E3A169D2-223D-47D2-98F9-EEC24CFFF1A8}"/>
      </w:docPartPr>
      <w:docPartBody>
        <w:p w:rsidR="008D62EF" w:rsidRDefault="008D62EF" w:rsidP="008D62EF">
          <w:pPr>
            <w:pStyle w:val="E456E62585AE4FA9899AF11BF3CFC781"/>
          </w:pPr>
          <w:r>
            <w:rPr>
              <w:rStyle w:val="placeholder1Char"/>
              <w:rFonts w:hint="eastAsia"/>
            </w:rPr>
            <w:t>____________</w:t>
          </w:r>
        </w:p>
      </w:docPartBody>
    </w:docPart>
    <w:docPart>
      <w:docPartPr>
        <w:name w:val="70E1C203D37C4D62B298EA9AAA3F12D7"/>
        <w:category>
          <w:name w:val="常规"/>
          <w:gallery w:val="placeholder"/>
        </w:category>
        <w:types>
          <w:type w:val="bbPlcHdr"/>
        </w:types>
        <w:behaviors>
          <w:behavior w:val="content"/>
        </w:behaviors>
        <w:guid w:val="{B40AACA7-99B9-443D-8BDE-755207D1261A}"/>
      </w:docPartPr>
      <w:docPartBody>
        <w:p w:rsidR="008D62EF" w:rsidRDefault="008D62EF" w:rsidP="008D62EF">
          <w:pPr>
            <w:pStyle w:val="70E1C203D37C4D62B298EA9AAA3F12D7"/>
          </w:pPr>
          <w:r>
            <w:rPr>
              <w:rStyle w:val="placeholder1Char"/>
              <w:rFonts w:hint="eastAsia"/>
            </w:rPr>
            <w:t>____________</w:t>
          </w:r>
        </w:p>
      </w:docPartBody>
    </w:docPart>
    <w:docPart>
      <w:docPartPr>
        <w:name w:val="A6418B4B2ECF4740AE59B732808AEA8C"/>
        <w:category>
          <w:name w:val="常规"/>
          <w:gallery w:val="placeholder"/>
        </w:category>
        <w:types>
          <w:type w:val="bbPlcHdr"/>
        </w:types>
        <w:behaviors>
          <w:behavior w:val="content"/>
        </w:behaviors>
        <w:guid w:val="{FF493B32-60F3-4605-97D5-D956F0468B21}"/>
      </w:docPartPr>
      <w:docPartBody>
        <w:p w:rsidR="008D62EF" w:rsidRDefault="008D62EF" w:rsidP="008D62EF">
          <w:pPr>
            <w:pStyle w:val="A6418B4B2ECF4740AE59B732808AEA8C"/>
          </w:pPr>
          <w:r>
            <w:rPr>
              <w:rStyle w:val="placeholder1Char"/>
              <w:rFonts w:hint="eastAsia"/>
            </w:rPr>
            <w:t>____________</w:t>
          </w:r>
        </w:p>
      </w:docPartBody>
    </w:docPart>
    <w:docPart>
      <w:docPartPr>
        <w:name w:val="8E8EAFEDDE504B62A3850B60FD38BA44"/>
        <w:category>
          <w:name w:val="常规"/>
          <w:gallery w:val="placeholder"/>
        </w:category>
        <w:types>
          <w:type w:val="bbPlcHdr"/>
        </w:types>
        <w:behaviors>
          <w:behavior w:val="content"/>
        </w:behaviors>
        <w:guid w:val="{F449D1EF-1574-4E59-B704-BD7B2CB5F24C}"/>
      </w:docPartPr>
      <w:docPartBody>
        <w:p w:rsidR="008D62EF" w:rsidRDefault="008D62EF" w:rsidP="008D62EF">
          <w:pPr>
            <w:pStyle w:val="8E8EAFEDDE504B62A3850B60FD38BA44"/>
          </w:pPr>
          <w:r>
            <w:rPr>
              <w:rStyle w:val="placeholder1Char"/>
              <w:rFonts w:hint="eastAsia"/>
            </w:rPr>
            <w:t>____________</w:t>
          </w:r>
        </w:p>
      </w:docPartBody>
    </w:docPart>
    <w:docPart>
      <w:docPartPr>
        <w:name w:val="FEAE50B87EC24D729DD67EBB6D322E48"/>
        <w:category>
          <w:name w:val="常规"/>
          <w:gallery w:val="placeholder"/>
        </w:category>
        <w:types>
          <w:type w:val="bbPlcHdr"/>
        </w:types>
        <w:behaviors>
          <w:behavior w:val="content"/>
        </w:behaviors>
        <w:guid w:val="{68D4D38E-9687-4B55-AA8B-A61D9CF3BDA6}"/>
      </w:docPartPr>
      <w:docPartBody>
        <w:p w:rsidR="008D62EF" w:rsidRDefault="008D62EF" w:rsidP="008D62EF">
          <w:pPr>
            <w:pStyle w:val="FEAE50B87EC24D729DD67EBB6D322E48"/>
          </w:pPr>
          <w:r>
            <w:rPr>
              <w:rStyle w:val="placeholder1Char"/>
              <w:rFonts w:hint="eastAsia"/>
            </w:rPr>
            <w:t>____________</w:t>
          </w:r>
        </w:p>
      </w:docPartBody>
    </w:docPart>
    <w:docPart>
      <w:docPartPr>
        <w:name w:val="4DEF866C33BB492BB751A07DA1D18476"/>
        <w:category>
          <w:name w:val="常规"/>
          <w:gallery w:val="placeholder"/>
        </w:category>
        <w:types>
          <w:type w:val="bbPlcHdr"/>
        </w:types>
        <w:behaviors>
          <w:behavior w:val="content"/>
        </w:behaviors>
        <w:guid w:val="{19CF18F6-F8B2-4D03-AC69-DDD2B41721D2}"/>
      </w:docPartPr>
      <w:docPartBody>
        <w:p w:rsidR="008D62EF" w:rsidRDefault="008D62EF" w:rsidP="008D62EF">
          <w:pPr>
            <w:pStyle w:val="4DEF866C33BB492BB751A07DA1D18476"/>
          </w:pPr>
          <w:r>
            <w:rPr>
              <w:rStyle w:val="placeholder1Char"/>
              <w:rFonts w:hint="eastAsia"/>
            </w:rPr>
            <w:t>____________</w:t>
          </w:r>
        </w:p>
      </w:docPartBody>
    </w:docPart>
    <w:docPart>
      <w:docPartPr>
        <w:name w:val="E8A482140E544D9A8F6B6F60611A17E1"/>
        <w:category>
          <w:name w:val="常规"/>
          <w:gallery w:val="placeholder"/>
        </w:category>
        <w:types>
          <w:type w:val="bbPlcHdr"/>
        </w:types>
        <w:behaviors>
          <w:behavior w:val="content"/>
        </w:behaviors>
        <w:guid w:val="{5507EE36-B8BA-4A36-9475-056D5D9EFEF8}"/>
      </w:docPartPr>
      <w:docPartBody>
        <w:p w:rsidR="008D62EF" w:rsidRDefault="008D62EF" w:rsidP="008D62EF">
          <w:pPr>
            <w:pStyle w:val="E8A482140E544D9A8F6B6F60611A17E1"/>
          </w:pPr>
          <w:r>
            <w:rPr>
              <w:rStyle w:val="placeholder1Char"/>
              <w:rFonts w:hint="eastAsia"/>
            </w:rPr>
            <w:t>____________</w:t>
          </w:r>
        </w:p>
      </w:docPartBody>
    </w:docPart>
    <w:docPart>
      <w:docPartPr>
        <w:name w:val="92249322360245B4A162FFAE8711F177"/>
        <w:category>
          <w:name w:val="常规"/>
          <w:gallery w:val="placeholder"/>
        </w:category>
        <w:types>
          <w:type w:val="bbPlcHdr"/>
        </w:types>
        <w:behaviors>
          <w:behavior w:val="content"/>
        </w:behaviors>
        <w:guid w:val="{1E25A285-B732-4318-BC01-58259721B141}"/>
      </w:docPartPr>
      <w:docPartBody>
        <w:p w:rsidR="008D62EF" w:rsidRDefault="008D62EF" w:rsidP="008D62EF">
          <w:pPr>
            <w:pStyle w:val="92249322360245B4A162FFAE8711F177"/>
          </w:pPr>
          <w:r>
            <w:rPr>
              <w:rStyle w:val="placeholder1Char"/>
              <w:rFonts w:hint="eastAsia"/>
            </w:rPr>
            <w:t>____________</w:t>
          </w:r>
        </w:p>
      </w:docPartBody>
    </w:docPart>
    <w:docPart>
      <w:docPartPr>
        <w:name w:val="B206F218993443A6BBC802520697942E"/>
        <w:category>
          <w:name w:val="常规"/>
          <w:gallery w:val="placeholder"/>
        </w:category>
        <w:types>
          <w:type w:val="bbPlcHdr"/>
        </w:types>
        <w:behaviors>
          <w:behavior w:val="content"/>
        </w:behaviors>
        <w:guid w:val="{CEAC863D-5C3E-4E88-8702-503ABA4064E5}"/>
      </w:docPartPr>
      <w:docPartBody>
        <w:p w:rsidR="008D62EF" w:rsidRDefault="008D62EF" w:rsidP="008D62EF">
          <w:pPr>
            <w:pStyle w:val="B206F218993443A6BBC802520697942E"/>
          </w:pPr>
          <w:r>
            <w:rPr>
              <w:rStyle w:val="placeholder1Char"/>
              <w:rFonts w:hint="eastAsia"/>
            </w:rPr>
            <w:t>____________</w:t>
          </w:r>
        </w:p>
      </w:docPartBody>
    </w:docPart>
    <w:docPart>
      <w:docPartPr>
        <w:name w:val="85642C461A2A4231AB102368E3CEAD3E"/>
        <w:category>
          <w:name w:val="常规"/>
          <w:gallery w:val="placeholder"/>
        </w:category>
        <w:types>
          <w:type w:val="bbPlcHdr"/>
        </w:types>
        <w:behaviors>
          <w:behavior w:val="content"/>
        </w:behaviors>
        <w:guid w:val="{B831717B-43C2-40BC-90E4-94FBD47B997F}"/>
      </w:docPartPr>
      <w:docPartBody>
        <w:p w:rsidR="008D62EF" w:rsidRDefault="008D62EF" w:rsidP="008D62EF">
          <w:pPr>
            <w:pStyle w:val="85642C461A2A4231AB102368E3CEAD3E"/>
          </w:pPr>
          <w:r>
            <w:rPr>
              <w:rStyle w:val="placeholder1Char"/>
              <w:rFonts w:hint="eastAsia"/>
            </w:rPr>
            <w:t>____________</w:t>
          </w:r>
        </w:p>
      </w:docPartBody>
    </w:docPart>
    <w:docPart>
      <w:docPartPr>
        <w:name w:val="639E0A43DAFF4F28B0036C7EAC3ADEDB"/>
        <w:category>
          <w:name w:val="常规"/>
          <w:gallery w:val="placeholder"/>
        </w:category>
        <w:types>
          <w:type w:val="bbPlcHdr"/>
        </w:types>
        <w:behaviors>
          <w:behavior w:val="content"/>
        </w:behaviors>
        <w:guid w:val="{6747D4EB-0BD3-4678-8D4D-96F0A0897042}"/>
      </w:docPartPr>
      <w:docPartBody>
        <w:p w:rsidR="008D62EF" w:rsidRDefault="008D62EF" w:rsidP="008D62EF">
          <w:pPr>
            <w:pStyle w:val="639E0A43DAFF4F28B0036C7EAC3ADEDB"/>
          </w:pPr>
          <w:r>
            <w:rPr>
              <w:rStyle w:val="placeholder1Char"/>
              <w:rFonts w:hint="eastAsia"/>
            </w:rPr>
            <w:t>____________</w:t>
          </w:r>
        </w:p>
      </w:docPartBody>
    </w:docPart>
    <w:docPart>
      <w:docPartPr>
        <w:name w:val="0D131B4C5CC5409E8886C8B37AA05DBD"/>
        <w:category>
          <w:name w:val="常规"/>
          <w:gallery w:val="placeholder"/>
        </w:category>
        <w:types>
          <w:type w:val="bbPlcHdr"/>
        </w:types>
        <w:behaviors>
          <w:behavior w:val="content"/>
        </w:behaviors>
        <w:guid w:val="{8F52722B-6B12-4F0D-946C-C2C9D28CC3FB}"/>
      </w:docPartPr>
      <w:docPartBody>
        <w:p w:rsidR="008D62EF" w:rsidRDefault="008D62EF" w:rsidP="008D62EF">
          <w:pPr>
            <w:pStyle w:val="0D131B4C5CC5409E8886C8B37AA05DBD"/>
          </w:pPr>
          <w:r>
            <w:rPr>
              <w:rStyle w:val="placeholder1Char"/>
              <w:rFonts w:hint="eastAsia"/>
            </w:rPr>
            <w:t>____________</w:t>
          </w:r>
        </w:p>
      </w:docPartBody>
    </w:docPart>
    <w:docPart>
      <w:docPartPr>
        <w:name w:val="53F03E2AC9B44378B264475F25A62619"/>
        <w:category>
          <w:name w:val="常规"/>
          <w:gallery w:val="placeholder"/>
        </w:category>
        <w:types>
          <w:type w:val="bbPlcHdr"/>
        </w:types>
        <w:behaviors>
          <w:behavior w:val="content"/>
        </w:behaviors>
        <w:guid w:val="{32FA43A0-9659-4197-A8F8-1B6D545870B5}"/>
      </w:docPartPr>
      <w:docPartBody>
        <w:p w:rsidR="008D62EF" w:rsidRDefault="008D62EF" w:rsidP="008D62EF">
          <w:pPr>
            <w:pStyle w:val="53F03E2AC9B44378B264475F25A62619"/>
          </w:pPr>
          <w:r>
            <w:rPr>
              <w:rStyle w:val="placeholder1Char"/>
              <w:rFonts w:hint="eastAsia"/>
            </w:rPr>
            <w:t>____________</w:t>
          </w:r>
        </w:p>
      </w:docPartBody>
    </w:docPart>
    <w:docPart>
      <w:docPartPr>
        <w:name w:val="4ADA2973B2854901B48F1C7793216505"/>
        <w:category>
          <w:name w:val="常规"/>
          <w:gallery w:val="placeholder"/>
        </w:category>
        <w:types>
          <w:type w:val="bbPlcHdr"/>
        </w:types>
        <w:behaviors>
          <w:behavior w:val="content"/>
        </w:behaviors>
        <w:guid w:val="{F3428688-0394-4602-8465-AFAF9F37622C}"/>
      </w:docPartPr>
      <w:docPartBody>
        <w:p w:rsidR="008D62EF" w:rsidRDefault="008D62EF" w:rsidP="008D62EF">
          <w:pPr>
            <w:pStyle w:val="4ADA2973B2854901B48F1C7793216505"/>
          </w:pPr>
          <w:r>
            <w:rPr>
              <w:rStyle w:val="placeholder1Char"/>
              <w:rFonts w:hint="eastAsia"/>
            </w:rPr>
            <w:t>____________</w:t>
          </w:r>
        </w:p>
      </w:docPartBody>
    </w:docPart>
    <w:docPart>
      <w:docPartPr>
        <w:name w:val="D1712C5EA4D2407183DF13B2862A3152"/>
        <w:category>
          <w:name w:val="常规"/>
          <w:gallery w:val="placeholder"/>
        </w:category>
        <w:types>
          <w:type w:val="bbPlcHdr"/>
        </w:types>
        <w:behaviors>
          <w:behavior w:val="content"/>
        </w:behaviors>
        <w:guid w:val="{D6EAE985-C2E0-463C-A55A-E2A6510C18D8}"/>
      </w:docPartPr>
      <w:docPartBody>
        <w:p w:rsidR="008D62EF" w:rsidRDefault="008D62EF" w:rsidP="008D62EF">
          <w:pPr>
            <w:pStyle w:val="D1712C5EA4D2407183DF13B2862A3152"/>
          </w:pPr>
          <w:r>
            <w:rPr>
              <w:rStyle w:val="placeholder1Char"/>
              <w:rFonts w:hint="eastAsia"/>
            </w:rPr>
            <w:t>____________</w:t>
          </w:r>
        </w:p>
      </w:docPartBody>
    </w:docPart>
    <w:docPart>
      <w:docPartPr>
        <w:name w:val="F897D6A275F847CC97AD436F24E4A072"/>
        <w:category>
          <w:name w:val="常规"/>
          <w:gallery w:val="placeholder"/>
        </w:category>
        <w:types>
          <w:type w:val="bbPlcHdr"/>
        </w:types>
        <w:behaviors>
          <w:behavior w:val="content"/>
        </w:behaviors>
        <w:guid w:val="{B6D1F340-E87D-41AF-8039-A909588F6AF5}"/>
      </w:docPartPr>
      <w:docPartBody>
        <w:p w:rsidR="008D62EF" w:rsidRDefault="008D62EF" w:rsidP="008D62EF">
          <w:pPr>
            <w:pStyle w:val="F897D6A275F847CC97AD436F24E4A072"/>
          </w:pPr>
          <w:r>
            <w:rPr>
              <w:rStyle w:val="placeholder1Char"/>
              <w:rFonts w:hint="eastAsia"/>
            </w:rPr>
            <w:t>____________</w:t>
          </w:r>
        </w:p>
      </w:docPartBody>
    </w:docPart>
    <w:docPart>
      <w:docPartPr>
        <w:name w:val="90B9E4E4809442E89DC19EF4C736BCEA"/>
        <w:category>
          <w:name w:val="常规"/>
          <w:gallery w:val="placeholder"/>
        </w:category>
        <w:types>
          <w:type w:val="bbPlcHdr"/>
        </w:types>
        <w:behaviors>
          <w:behavior w:val="content"/>
        </w:behaviors>
        <w:guid w:val="{231296A4-9BA5-4461-8071-8F8B4DC667D9}"/>
      </w:docPartPr>
      <w:docPartBody>
        <w:p w:rsidR="008D62EF" w:rsidRDefault="008D62EF" w:rsidP="008D62EF">
          <w:pPr>
            <w:pStyle w:val="90B9E4E4809442E89DC19EF4C736BCEA"/>
          </w:pPr>
          <w:r>
            <w:rPr>
              <w:rStyle w:val="placeholder1Char"/>
              <w:rFonts w:hint="eastAsia"/>
            </w:rPr>
            <w:t>____________</w:t>
          </w:r>
        </w:p>
      </w:docPartBody>
    </w:docPart>
    <w:docPart>
      <w:docPartPr>
        <w:name w:val="A12D21B611F04A2D9F19FD6839C83AA2"/>
        <w:category>
          <w:name w:val="常规"/>
          <w:gallery w:val="placeholder"/>
        </w:category>
        <w:types>
          <w:type w:val="bbPlcHdr"/>
        </w:types>
        <w:behaviors>
          <w:behavior w:val="content"/>
        </w:behaviors>
        <w:guid w:val="{498F0C68-32D6-4267-A655-F36AD18D937E}"/>
      </w:docPartPr>
      <w:docPartBody>
        <w:p w:rsidR="008D62EF" w:rsidRDefault="008D62EF" w:rsidP="008D62EF">
          <w:pPr>
            <w:pStyle w:val="A12D21B611F04A2D9F19FD6839C83AA2"/>
          </w:pPr>
          <w:r>
            <w:rPr>
              <w:rStyle w:val="placeholder1Char"/>
              <w:rFonts w:hint="eastAsia"/>
            </w:rPr>
            <w:t>____________</w:t>
          </w:r>
        </w:p>
      </w:docPartBody>
    </w:docPart>
    <w:docPart>
      <w:docPartPr>
        <w:name w:val="0618EE47D0BC4B8C9147ABD748B6B207"/>
        <w:category>
          <w:name w:val="常规"/>
          <w:gallery w:val="placeholder"/>
        </w:category>
        <w:types>
          <w:type w:val="bbPlcHdr"/>
        </w:types>
        <w:behaviors>
          <w:behavior w:val="content"/>
        </w:behaviors>
        <w:guid w:val="{43EA7531-BD11-4F5F-A2E1-86DDE1828A8F}"/>
      </w:docPartPr>
      <w:docPartBody>
        <w:p w:rsidR="008D62EF" w:rsidRDefault="008D62EF" w:rsidP="008D62EF">
          <w:pPr>
            <w:pStyle w:val="0618EE47D0BC4B8C9147ABD748B6B207"/>
          </w:pPr>
          <w:r>
            <w:rPr>
              <w:rStyle w:val="placeholder1Char"/>
              <w:rFonts w:hint="eastAsia"/>
            </w:rPr>
            <w:t>____________</w:t>
          </w:r>
        </w:p>
      </w:docPartBody>
    </w:docPart>
    <w:docPart>
      <w:docPartPr>
        <w:name w:val="6928A05A4AF646C994008A513C30CC9E"/>
        <w:category>
          <w:name w:val="常规"/>
          <w:gallery w:val="placeholder"/>
        </w:category>
        <w:types>
          <w:type w:val="bbPlcHdr"/>
        </w:types>
        <w:behaviors>
          <w:behavior w:val="content"/>
        </w:behaviors>
        <w:guid w:val="{1806BCFE-9B76-43D5-8343-4327A0F749FE}"/>
      </w:docPartPr>
      <w:docPartBody>
        <w:p w:rsidR="008D62EF" w:rsidRDefault="008D62EF" w:rsidP="008D62EF">
          <w:pPr>
            <w:pStyle w:val="6928A05A4AF646C994008A513C30CC9E"/>
          </w:pPr>
          <w:r>
            <w:rPr>
              <w:rStyle w:val="placeholder1Char"/>
              <w:rFonts w:hint="eastAsia"/>
            </w:rPr>
            <w:t>____________</w:t>
          </w:r>
        </w:p>
      </w:docPartBody>
    </w:docPart>
    <w:docPart>
      <w:docPartPr>
        <w:name w:val="6F1F3B27A6BE47B9A237393260E45F9B"/>
        <w:category>
          <w:name w:val="常规"/>
          <w:gallery w:val="placeholder"/>
        </w:category>
        <w:types>
          <w:type w:val="bbPlcHdr"/>
        </w:types>
        <w:behaviors>
          <w:behavior w:val="content"/>
        </w:behaviors>
        <w:guid w:val="{35126185-BA5C-4631-8731-215B7A1A6C4A}"/>
      </w:docPartPr>
      <w:docPartBody>
        <w:p w:rsidR="008D62EF" w:rsidRDefault="008D62EF" w:rsidP="008D62EF">
          <w:pPr>
            <w:pStyle w:val="6F1F3B27A6BE47B9A237393260E45F9B"/>
          </w:pPr>
          <w:r>
            <w:rPr>
              <w:rStyle w:val="placeholder1Char"/>
              <w:rFonts w:hint="eastAsia"/>
            </w:rPr>
            <w:t>____________</w:t>
          </w:r>
        </w:p>
      </w:docPartBody>
    </w:docPart>
    <w:docPart>
      <w:docPartPr>
        <w:name w:val="9397D067EC9045D5AD15C8F469A0FC73"/>
        <w:category>
          <w:name w:val="常规"/>
          <w:gallery w:val="placeholder"/>
        </w:category>
        <w:types>
          <w:type w:val="bbPlcHdr"/>
        </w:types>
        <w:behaviors>
          <w:behavior w:val="content"/>
        </w:behaviors>
        <w:guid w:val="{5C763F52-B81D-4D9A-92BF-BA5A530FC9BE}"/>
      </w:docPartPr>
      <w:docPartBody>
        <w:p w:rsidR="008D62EF" w:rsidRDefault="008D62EF" w:rsidP="008D62EF">
          <w:pPr>
            <w:pStyle w:val="9397D067EC9045D5AD15C8F469A0FC73"/>
          </w:pPr>
          <w:r>
            <w:rPr>
              <w:rStyle w:val="placeholder1Char"/>
              <w:rFonts w:hint="eastAsia"/>
            </w:rPr>
            <w:t>____________</w:t>
          </w:r>
        </w:p>
      </w:docPartBody>
    </w:docPart>
    <w:docPart>
      <w:docPartPr>
        <w:name w:val="773E5A393353469583784AFE5B712D47"/>
        <w:category>
          <w:name w:val="常规"/>
          <w:gallery w:val="placeholder"/>
        </w:category>
        <w:types>
          <w:type w:val="bbPlcHdr"/>
        </w:types>
        <w:behaviors>
          <w:behavior w:val="content"/>
        </w:behaviors>
        <w:guid w:val="{9F4CA2DC-F12B-49DC-A437-EF147061F2F6}"/>
      </w:docPartPr>
      <w:docPartBody>
        <w:p w:rsidR="008D62EF" w:rsidRDefault="008D62EF" w:rsidP="008D62EF">
          <w:pPr>
            <w:pStyle w:val="773E5A393353469583784AFE5B712D47"/>
          </w:pPr>
          <w:r>
            <w:rPr>
              <w:rStyle w:val="placeholder1Char"/>
              <w:rFonts w:hint="eastAsia"/>
            </w:rPr>
            <w:t>____________</w:t>
          </w:r>
        </w:p>
      </w:docPartBody>
    </w:docPart>
    <w:docPart>
      <w:docPartPr>
        <w:name w:val="4D2B6C98B2814E02B9C7FB7D9F2B5E8A"/>
        <w:category>
          <w:name w:val="常规"/>
          <w:gallery w:val="placeholder"/>
        </w:category>
        <w:types>
          <w:type w:val="bbPlcHdr"/>
        </w:types>
        <w:behaviors>
          <w:behavior w:val="content"/>
        </w:behaviors>
        <w:guid w:val="{A4E8C9DB-CFFD-4C0B-80C0-25841333F1FD}"/>
      </w:docPartPr>
      <w:docPartBody>
        <w:p w:rsidR="008D62EF" w:rsidRDefault="008D62EF" w:rsidP="008D62EF">
          <w:pPr>
            <w:pStyle w:val="4D2B6C98B2814E02B9C7FB7D9F2B5E8A"/>
          </w:pPr>
          <w:r>
            <w:rPr>
              <w:rStyle w:val="placeholder1Char"/>
              <w:rFonts w:hint="eastAsia"/>
            </w:rPr>
            <w:t>____________</w:t>
          </w:r>
        </w:p>
      </w:docPartBody>
    </w:docPart>
    <w:docPart>
      <w:docPartPr>
        <w:name w:val="D77A6D15B72445908B1D798024AC46AF"/>
        <w:category>
          <w:name w:val="常规"/>
          <w:gallery w:val="placeholder"/>
        </w:category>
        <w:types>
          <w:type w:val="bbPlcHdr"/>
        </w:types>
        <w:behaviors>
          <w:behavior w:val="content"/>
        </w:behaviors>
        <w:guid w:val="{235CCA49-7E14-4CC0-B0C7-7C03050C5A82}"/>
      </w:docPartPr>
      <w:docPartBody>
        <w:p w:rsidR="008D62EF" w:rsidRDefault="008D62EF" w:rsidP="008D62EF">
          <w:pPr>
            <w:pStyle w:val="D77A6D15B72445908B1D798024AC46AF"/>
          </w:pPr>
          <w:r>
            <w:rPr>
              <w:rStyle w:val="placeholder1Char"/>
              <w:rFonts w:hint="eastAsia"/>
            </w:rPr>
            <w:t>____________</w:t>
          </w:r>
        </w:p>
      </w:docPartBody>
    </w:docPart>
    <w:docPart>
      <w:docPartPr>
        <w:name w:val="A3D81F9A3A4145E0B0490F9C39006916"/>
        <w:category>
          <w:name w:val="常规"/>
          <w:gallery w:val="placeholder"/>
        </w:category>
        <w:types>
          <w:type w:val="bbPlcHdr"/>
        </w:types>
        <w:behaviors>
          <w:behavior w:val="content"/>
        </w:behaviors>
        <w:guid w:val="{D4E4F129-CEE2-4E46-95FF-898927A29808}"/>
      </w:docPartPr>
      <w:docPartBody>
        <w:p w:rsidR="008D62EF" w:rsidRDefault="008D62EF" w:rsidP="008D62EF">
          <w:pPr>
            <w:pStyle w:val="A3D81F9A3A4145E0B0490F9C39006916"/>
          </w:pPr>
          <w:r>
            <w:rPr>
              <w:rStyle w:val="placeholder1Char"/>
              <w:rFonts w:hint="eastAsia"/>
            </w:rPr>
            <w:t>____________</w:t>
          </w:r>
        </w:p>
      </w:docPartBody>
    </w:docPart>
    <w:docPart>
      <w:docPartPr>
        <w:name w:val="6D81047C86E149588B1A711F4265F811"/>
        <w:category>
          <w:name w:val="常规"/>
          <w:gallery w:val="placeholder"/>
        </w:category>
        <w:types>
          <w:type w:val="bbPlcHdr"/>
        </w:types>
        <w:behaviors>
          <w:behavior w:val="content"/>
        </w:behaviors>
        <w:guid w:val="{A1ACD388-1982-4027-9AE5-44F859A30F46}"/>
      </w:docPartPr>
      <w:docPartBody>
        <w:p w:rsidR="008D62EF" w:rsidRDefault="008D62EF" w:rsidP="008D62EF">
          <w:pPr>
            <w:pStyle w:val="6D81047C86E149588B1A711F4265F811"/>
          </w:pPr>
          <w:r>
            <w:rPr>
              <w:rStyle w:val="placeholder1Char"/>
              <w:rFonts w:hint="eastAsia"/>
            </w:rPr>
            <w:t>____________</w:t>
          </w:r>
        </w:p>
      </w:docPartBody>
    </w:docPart>
    <w:docPart>
      <w:docPartPr>
        <w:name w:val="5110E0E97E3E475C800E3203A21DD2A0"/>
        <w:category>
          <w:name w:val="常规"/>
          <w:gallery w:val="placeholder"/>
        </w:category>
        <w:types>
          <w:type w:val="bbPlcHdr"/>
        </w:types>
        <w:behaviors>
          <w:behavior w:val="content"/>
        </w:behaviors>
        <w:guid w:val="{C10F48F6-7552-4AAE-A8E0-6BC03B830DB0}"/>
      </w:docPartPr>
      <w:docPartBody>
        <w:p w:rsidR="008D62EF" w:rsidRDefault="008D62EF" w:rsidP="008D62EF">
          <w:pPr>
            <w:pStyle w:val="5110E0E97E3E475C800E3203A21DD2A0"/>
          </w:pPr>
          <w:r>
            <w:rPr>
              <w:rStyle w:val="placeholder1Char"/>
              <w:rFonts w:hint="eastAsia"/>
            </w:rPr>
            <w:t>____________</w:t>
          </w:r>
        </w:p>
      </w:docPartBody>
    </w:docPart>
    <w:docPart>
      <w:docPartPr>
        <w:name w:val="0917AD7261614B2E816832978C57E07F"/>
        <w:category>
          <w:name w:val="常规"/>
          <w:gallery w:val="placeholder"/>
        </w:category>
        <w:types>
          <w:type w:val="bbPlcHdr"/>
        </w:types>
        <w:behaviors>
          <w:behavior w:val="content"/>
        </w:behaviors>
        <w:guid w:val="{38423403-B32E-4AF0-90FB-02A4A6EC8F4F}"/>
      </w:docPartPr>
      <w:docPartBody>
        <w:p w:rsidR="008D62EF" w:rsidRDefault="008D62EF" w:rsidP="008D62EF">
          <w:pPr>
            <w:pStyle w:val="0917AD7261614B2E816832978C57E07F"/>
          </w:pPr>
          <w:r>
            <w:rPr>
              <w:rStyle w:val="placeholder1Char"/>
              <w:rFonts w:hint="eastAsia"/>
            </w:rPr>
            <w:t>____________</w:t>
          </w:r>
        </w:p>
      </w:docPartBody>
    </w:docPart>
    <w:docPart>
      <w:docPartPr>
        <w:name w:val="88C954B1C0CB49798BB7B1B427844CFB"/>
        <w:category>
          <w:name w:val="常规"/>
          <w:gallery w:val="placeholder"/>
        </w:category>
        <w:types>
          <w:type w:val="bbPlcHdr"/>
        </w:types>
        <w:behaviors>
          <w:behavior w:val="content"/>
        </w:behaviors>
        <w:guid w:val="{DA9FADA4-FA41-448E-B8F7-C54E9EDEEFF6}"/>
      </w:docPartPr>
      <w:docPartBody>
        <w:p w:rsidR="008D62EF" w:rsidRDefault="008D62EF" w:rsidP="008D62EF">
          <w:pPr>
            <w:pStyle w:val="88C954B1C0CB49798BB7B1B427844CFB"/>
          </w:pPr>
          <w:r>
            <w:rPr>
              <w:rStyle w:val="placeholder1Char"/>
              <w:rFonts w:hint="eastAsia"/>
            </w:rPr>
            <w:t>____________</w:t>
          </w:r>
        </w:p>
      </w:docPartBody>
    </w:docPart>
    <w:docPart>
      <w:docPartPr>
        <w:name w:val="458DC1A58A8D417F9C54F57AB1A78A8D"/>
        <w:category>
          <w:name w:val="常规"/>
          <w:gallery w:val="placeholder"/>
        </w:category>
        <w:types>
          <w:type w:val="bbPlcHdr"/>
        </w:types>
        <w:behaviors>
          <w:behavior w:val="content"/>
        </w:behaviors>
        <w:guid w:val="{1A171E9B-BA38-42A0-AEB5-3115D4E5CDA9}"/>
      </w:docPartPr>
      <w:docPartBody>
        <w:p w:rsidR="008D62EF" w:rsidRDefault="008D62EF" w:rsidP="008D62EF">
          <w:pPr>
            <w:pStyle w:val="458DC1A58A8D417F9C54F57AB1A78A8D"/>
          </w:pPr>
          <w:r>
            <w:rPr>
              <w:rStyle w:val="placeholder1Char"/>
              <w:rFonts w:hint="eastAsia"/>
            </w:rPr>
            <w:t>____________</w:t>
          </w:r>
        </w:p>
      </w:docPartBody>
    </w:docPart>
    <w:docPart>
      <w:docPartPr>
        <w:name w:val="5CD280989E1A4F6FB16E3F652A9DA8E3"/>
        <w:category>
          <w:name w:val="常规"/>
          <w:gallery w:val="placeholder"/>
        </w:category>
        <w:types>
          <w:type w:val="bbPlcHdr"/>
        </w:types>
        <w:behaviors>
          <w:behavior w:val="content"/>
        </w:behaviors>
        <w:guid w:val="{5213B7B9-43BD-4226-AA83-FF601E813CBA}"/>
      </w:docPartPr>
      <w:docPartBody>
        <w:p w:rsidR="008D62EF" w:rsidRDefault="008D62EF" w:rsidP="008D62EF">
          <w:pPr>
            <w:pStyle w:val="5CD280989E1A4F6FB16E3F652A9DA8E3"/>
          </w:pPr>
          <w:r>
            <w:rPr>
              <w:rStyle w:val="placeholder1Char"/>
              <w:rFonts w:hint="eastAsia"/>
            </w:rPr>
            <w:t>____________</w:t>
          </w:r>
        </w:p>
      </w:docPartBody>
    </w:docPart>
    <w:docPart>
      <w:docPartPr>
        <w:name w:val="7F0152B785CC44B7AEF01D81482E5222"/>
        <w:category>
          <w:name w:val="常规"/>
          <w:gallery w:val="placeholder"/>
        </w:category>
        <w:types>
          <w:type w:val="bbPlcHdr"/>
        </w:types>
        <w:behaviors>
          <w:behavior w:val="content"/>
        </w:behaviors>
        <w:guid w:val="{05A273DC-DBD4-4F7D-8E81-A983166C306D}"/>
      </w:docPartPr>
      <w:docPartBody>
        <w:p w:rsidR="008D62EF" w:rsidRDefault="008D62EF" w:rsidP="008D62EF">
          <w:pPr>
            <w:pStyle w:val="7F0152B785CC44B7AEF01D81482E5222"/>
          </w:pPr>
          <w:r>
            <w:rPr>
              <w:rStyle w:val="placeholder1Char"/>
              <w:rFonts w:hint="eastAsia"/>
            </w:rPr>
            <w:t>____________</w:t>
          </w:r>
        </w:p>
      </w:docPartBody>
    </w:docPart>
    <w:docPart>
      <w:docPartPr>
        <w:name w:val="CBA4D8E1423E48638FB0C27D4247310F"/>
        <w:category>
          <w:name w:val="常规"/>
          <w:gallery w:val="placeholder"/>
        </w:category>
        <w:types>
          <w:type w:val="bbPlcHdr"/>
        </w:types>
        <w:behaviors>
          <w:behavior w:val="content"/>
        </w:behaviors>
        <w:guid w:val="{C40FF12B-921B-4276-B56F-76BA9CD6E181}"/>
      </w:docPartPr>
      <w:docPartBody>
        <w:p w:rsidR="008D62EF" w:rsidRDefault="008D62EF" w:rsidP="008D62EF">
          <w:pPr>
            <w:pStyle w:val="CBA4D8E1423E48638FB0C27D4247310F"/>
          </w:pPr>
          <w:r>
            <w:rPr>
              <w:rStyle w:val="placeholder1Char"/>
              <w:rFonts w:hint="eastAsia"/>
            </w:rPr>
            <w:t>____________</w:t>
          </w:r>
        </w:p>
      </w:docPartBody>
    </w:docPart>
    <w:docPart>
      <w:docPartPr>
        <w:name w:val="7D15E8E0B941459497D5058B2F5E6B81"/>
        <w:category>
          <w:name w:val="常规"/>
          <w:gallery w:val="placeholder"/>
        </w:category>
        <w:types>
          <w:type w:val="bbPlcHdr"/>
        </w:types>
        <w:behaviors>
          <w:behavior w:val="content"/>
        </w:behaviors>
        <w:guid w:val="{F589D2C8-69BD-4513-AD9D-5C6D773F7192}"/>
      </w:docPartPr>
      <w:docPartBody>
        <w:p w:rsidR="008D62EF" w:rsidRDefault="008D62EF" w:rsidP="008D62EF">
          <w:pPr>
            <w:pStyle w:val="7D15E8E0B941459497D5058B2F5E6B81"/>
          </w:pPr>
          <w:r>
            <w:rPr>
              <w:rStyle w:val="placeholder1Char"/>
              <w:rFonts w:hint="eastAsia"/>
            </w:rPr>
            <w:t>____________</w:t>
          </w:r>
        </w:p>
      </w:docPartBody>
    </w:docPart>
    <w:docPart>
      <w:docPartPr>
        <w:name w:val="EE65CF432D0C4A54BEC929975B2A6098"/>
        <w:category>
          <w:name w:val="常规"/>
          <w:gallery w:val="placeholder"/>
        </w:category>
        <w:types>
          <w:type w:val="bbPlcHdr"/>
        </w:types>
        <w:behaviors>
          <w:behavior w:val="content"/>
        </w:behaviors>
        <w:guid w:val="{95D6B626-821C-4BA5-97F0-C4E8606C84FC}"/>
      </w:docPartPr>
      <w:docPartBody>
        <w:p w:rsidR="008D62EF" w:rsidRDefault="008D62EF" w:rsidP="008D62EF">
          <w:pPr>
            <w:pStyle w:val="EE65CF432D0C4A54BEC929975B2A6098"/>
          </w:pPr>
          <w:r>
            <w:rPr>
              <w:rStyle w:val="placeholder1Char"/>
              <w:rFonts w:hint="eastAsia"/>
            </w:rPr>
            <w:t>____________</w:t>
          </w:r>
        </w:p>
      </w:docPartBody>
    </w:docPart>
    <w:docPart>
      <w:docPartPr>
        <w:name w:val="EFCA4763730C4327B34EB576F60869EC"/>
        <w:category>
          <w:name w:val="常规"/>
          <w:gallery w:val="placeholder"/>
        </w:category>
        <w:types>
          <w:type w:val="bbPlcHdr"/>
        </w:types>
        <w:behaviors>
          <w:behavior w:val="content"/>
        </w:behaviors>
        <w:guid w:val="{34279A84-4F0D-47A2-82EB-4D8E1CB3DC77}"/>
      </w:docPartPr>
      <w:docPartBody>
        <w:p w:rsidR="008D62EF" w:rsidRDefault="008D62EF" w:rsidP="008D62EF">
          <w:pPr>
            <w:pStyle w:val="EFCA4763730C4327B34EB576F60869EC"/>
          </w:pPr>
          <w:r>
            <w:rPr>
              <w:rStyle w:val="placeholder1Char"/>
              <w:rFonts w:hint="eastAsia"/>
            </w:rPr>
            <w:t>____________</w:t>
          </w:r>
        </w:p>
      </w:docPartBody>
    </w:docPart>
    <w:docPart>
      <w:docPartPr>
        <w:name w:val="F95E6822D07D447A9AC2C13AABFD6141"/>
        <w:category>
          <w:name w:val="常规"/>
          <w:gallery w:val="placeholder"/>
        </w:category>
        <w:types>
          <w:type w:val="bbPlcHdr"/>
        </w:types>
        <w:behaviors>
          <w:behavior w:val="content"/>
        </w:behaviors>
        <w:guid w:val="{DA46520D-4323-4049-B9F6-4D0FA09FC82B}"/>
      </w:docPartPr>
      <w:docPartBody>
        <w:p w:rsidR="008D62EF" w:rsidRDefault="008D62EF" w:rsidP="008D62EF">
          <w:pPr>
            <w:pStyle w:val="F95E6822D07D447A9AC2C13AABFD6141"/>
          </w:pPr>
          <w:r>
            <w:rPr>
              <w:rStyle w:val="placeholder1Char"/>
              <w:rFonts w:hint="eastAsia"/>
            </w:rPr>
            <w:t>____________</w:t>
          </w:r>
        </w:p>
      </w:docPartBody>
    </w:docPart>
    <w:docPart>
      <w:docPartPr>
        <w:name w:val="D56582D0EAA04602A52395DD5B78822C"/>
        <w:category>
          <w:name w:val="常规"/>
          <w:gallery w:val="placeholder"/>
        </w:category>
        <w:types>
          <w:type w:val="bbPlcHdr"/>
        </w:types>
        <w:behaviors>
          <w:behavior w:val="content"/>
        </w:behaviors>
        <w:guid w:val="{4D82DC02-8408-42A5-BF38-3C8264577F78}"/>
      </w:docPartPr>
      <w:docPartBody>
        <w:p w:rsidR="008D62EF" w:rsidRDefault="008D62EF" w:rsidP="008D62EF">
          <w:pPr>
            <w:pStyle w:val="D56582D0EAA04602A52395DD5B78822C"/>
          </w:pPr>
          <w:r>
            <w:rPr>
              <w:rStyle w:val="placeholder1Char"/>
              <w:rFonts w:hint="eastAsia"/>
            </w:rPr>
            <w:t>____________</w:t>
          </w:r>
        </w:p>
      </w:docPartBody>
    </w:docPart>
    <w:docPart>
      <w:docPartPr>
        <w:name w:val="EE7A75844EAF4803AB2555194BBEFF3E"/>
        <w:category>
          <w:name w:val="常规"/>
          <w:gallery w:val="placeholder"/>
        </w:category>
        <w:types>
          <w:type w:val="bbPlcHdr"/>
        </w:types>
        <w:behaviors>
          <w:behavior w:val="content"/>
        </w:behaviors>
        <w:guid w:val="{E80BA7B0-49B0-40EC-B639-BBDE51E63620}"/>
      </w:docPartPr>
      <w:docPartBody>
        <w:p w:rsidR="008D62EF" w:rsidRDefault="008D62EF" w:rsidP="008D62EF">
          <w:pPr>
            <w:pStyle w:val="EE7A75844EAF4803AB2555194BBEFF3E"/>
          </w:pPr>
          <w:r>
            <w:rPr>
              <w:rStyle w:val="placeholder1Char"/>
              <w:rFonts w:hint="eastAsia"/>
            </w:rPr>
            <w:t>____________</w:t>
          </w:r>
        </w:p>
      </w:docPartBody>
    </w:docPart>
    <w:docPart>
      <w:docPartPr>
        <w:name w:val="A471763388F347AAB45CA02BE826EADE"/>
        <w:category>
          <w:name w:val="常规"/>
          <w:gallery w:val="placeholder"/>
        </w:category>
        <w:types>
          <w:type w:val="bbPlcHdr"/>
        </w:types>
        <w:behaviors>
          <w:behavior w:val="content"/>
        </w:behaviors>
        <w:guid w:val="{15F9B330-23B3-48AE-AF27-63C0D40CB473}"/>
      </w:docPartPr>
      <w:docPartBody>
        <w:p w:rsidR="008D62EF" w:rsidRDefault="008D62EF" w:rsidP="008D62EF">
          <w:pPr>
            <w:pStyle w:val="A471763388F347AAB45CA02BE826EADE"/>
          </w:pPr>
          <w:r>
            <w:rPr>
              <w:rStyle w:val="placeholder1Char"/>
              <w:rFonts w:hint="eastAsia"/>
            </w:rPr>
            <w:t>____________</w:t>
          </w:r>
        </w:p>
      </w:docPartBody>
    </w:docPart>
    <w:docPart>
      <w:docPartPr>
        <w:name w:val="4278AD1A3D81433C85DC25764450DDC3"/>
        <w:category>
          <w:name w:val="常规"/>
          <w:gallery w:val="placeholder"/>
        </w:category>
        <w:types>
          <w:type w:val="bbPlcHdr"/>
        </w:types>
        <w:behaviors>
          <w:behavior w:val="content"/>
        </w:behaviors>
        <w:guid w:val="{FF2D617C-5AFC-4314-AD6F-15BFF97714EB}"/>
      </w:docPartPr>
      <w:docPartBody>
        <w:p w:rsidR="008D62EF" w:rsidRDefault="008D62EF" w:rsidP="008D62EF">
          <w:pPr>
            <w:pStyle w:val="4278AD1A3D81433C85DC25764450DDC3"/>
          </w:pPr>
          <w:r>
            <w:rPr>
              <w:rStyle w:val="placeholder1Char"/>
              <w:rFonts w:hint="eastAsia"/>
            </w:rPr>
            <w:t>____________</w:t>
          </w:r>
        </w:p>
      </w:docPartBody>
    </w:docPart>
    <w:docPart>
      <w:docPartPr>
        <w:name w:val="B6397C23596D4F2BB780A0009795E320"/>
        <w:category>
          <w:name w:val="常规"/>
          <w:gallery w:val="placeholder"/>
        </w:category>
        <w:types>
          <w:type w:val="bbPlcHdr"/>
        </w:types>
        <w:behaviors>
          <w:behavior w:val="content"/>
        </w:behaviors>
        <w:guid w:val="{91DBAD8D-0E7F-42B0-9E3F-0513C2AA0B2D}"/>
      </w:docPartPr>
      <w:docPartBody>
        <w:p w:rsidR="008D62EF" w:rsidRDefault="008D62EF" w:rsidP="008D62EF">
          <w:pPr>
            <w:pStyle w:val="B6397C23596D4F2BB780A0009795E320"/>
          </w:pPr>
          <w:r>
            <w:rPr>
              <w:rStyle w:val="placeholder1Char"/>
              <w:rFonts w:hint="eastAsia"/>
            </w:rPr>
            <w:t>____________</w:t>
          </w:r>
        </w:p>
      </w:docPartBody>
    </w:docPart>
    <w:docPart>
      <w:docPartPr>
        <w:name w:val="180051667B8B429B9E77A4DAADA1CCA8"/>
        <w:category>
          <w:name w:val="常规"/>
          <w:gallery w:val="placeholder"/>
        </w:category>
        <w:types>
          <w:type w:val="bbPlcHdr"/>
        </w:types>
        <w:behaviors>
          <w:behavior w:val="content"/>
        </w:behaviors>
        <w:guid w:val="{8280CD69-5F54-4FEE-9F87-6158E3CE8C66}"/>
      </w:docPartPr>
      <w:docPartBody>
        <w:p w:rsidR="008D62EF" w:rsidRDefault="008D62EF" w:rsidP="008D62EF">
          <w:pPr>
            <w:pStyle w:val="180051667B8B429B9E77A4DAADA1CCA8"/>
          </w:pPr>
          <w:r>
            <w:rPr>
              <w:rStyle w:val="placeholder1Char"/>
              <w:rFonts w:hint="eastAsia"/>
            </w:rPr>
            <w:t>____________</w:t>
          </w:r>
        </w:p>
      </w:docPartBody>
    </w:docPart>
    <w:docPart>
      <w:docPartPr>
        <w:name w:val="2195AA6B0EE041E396CD5037A36812A0"/>
        <w:category>
          <w:name w:val="常规"/>
          <w:gallery w:val="placeholder"/>
        </w:category>
        <w:types>
          <w:type w:val="bbPlcHdr"/>
        </w:types>
        <w:behaviors>
          <w:behavior w:val="content"/>
        </w:behaviors>
        <w:guid w:val="{81E883FD-1BEF-4FF4-982A-49D5825374BE}"/>
      </w:docPartPr>
      <w:docPartBody>
        <w:p w:rsidR="008D62EF" w:rsidRDefault="008D62EF" w:rsidP="008D62EF">
          <w:pPr>
            <w:pStyle w:val="2195AA6B0EE041E396CD5037A36812A0"/>
          </w:pPr>
          <w:r>
            <w:rPr>
              <w:rStyle w:val="placeholder1Char"/>
              <w:rFonts w:hint="eastAsia"/>
            </w:rPr>
            <w:t>____________</w:t>
          </w:r>
        </w:p>
      </w:docPartBody>
    </w:docPart>
    <w:docPart>
      <w:docPartPr>
        <w:name w:val="FB96D2B1FEDE4F61AEBD2CEC0EB871E8"/>
        <w:category>
          <w:name w:val="常规"/>
          <w:gallery w:val="placeholder"/>
        </w:category>
        <w:types>
          <w:type w:val="bbPlcHdr"/>
        </w:types>
        <w:behaviors>
          <w:behavior w:val="content"/>
        </w:behaviors>
        <w:guid w:val="{D670880B-654A-4153-AB47-92D52006BCA1}"/>
      </w:docPartPr>
      <w:docPartBody>
        <w:p w:rsidR="008D62EF" w:rsidRDefault="008D62EF" w:rsidP="008D62EF">
          <w:pPr>
            <w:pStyle w:val="FB96D2B1FEDE4F61AEBD2CEC0EB871E8"/>
          </w:pPr>
          <w:r>
            <w:rPr>
              <w:rStyle w:val="placeholder1Char"/>
              <w:rFonts w:hint="eastAsia"/>
            </w:rPr>
            <w:t>____________</w:t>
          </w:r>
        </w:p>
      </w:docPartBody>
    </w:docPart>
    <w:docPart>
      <w:docPartPr>
        <w:name w:val="DD650EFA96904929A887C22D45F6F1F3"/>
        <w:category>
          <w:name w:val="常规"/>
          <w:gallery w:val="placeholder"/>
        </w:category>
        <w:types>
          <w:type w:val="bbPlcHdr"/>
        </w:types>
        <w:behaviors>
          <w:behavior w:val="content"/>
        </w:behaviors>
        <w:guid w:val="{FCC518A2-2319-4EF4-B636-3545E9A0E7E4}"/>
      </w:docPartPr>
      <w:docPartBody>
        <w:p w:rsidR="008D62EF" w:rsidRDefault="008D62EF" w:rsidP="008D62EF">
          <w:pPr>
            <w:pStyle w:val="DD650EFA96904929A887C22D45F6F1F3"/>
          </w:pPr>
          <w:r>
            <w:rPr>
              <w:rStyle w:val="placeholder1Char"/>
              <w:rFonts w:hint="eastAsia"/>
            </w:rPr>
            <w:t>____________</w:t>
          </w:r>
        </w:p>
      </w:docPartBody>
    </w:docPart>
    <w:docPart>
      <w:docPartPr>
        <w:name w:val="F6E99E255C0C45639D584367CC93159E"/>
        <w:category>
          <w:name w:val="常规"/>
          <w:gallery w:val="placeholder"/>
        </w:category>
        <w:types>
          <w:type w:val="bbPlcHdr"/>
        </w:types>
        <w:behaviors>
          <w:behavior w:val="content"/>
        </w:behaviors>
        <w:guid w:val="{C58F47FF-B502-4D8C-8A3D-EB3109DB4559}"/>
      </w:docPartPr>
      <w:docPartBody>
        <w:p w:rsidR="008D62EF" w:rsidRDefault="008D62EF" w:rsidP="008D62EF">
          <w:pPr>
            <w:pStyle w:val="F6E99E255C0C45639D584367CC93159E"/>
          </w:pPr>
          <w:r>
            <w:rPr>
              <w:rStyle w:val="placeholder1Char"/>
              <w:rFonts w:hint="eastAsia"/>
            </w:rPr>
            <w:t>____________</w:t>
          </w:r>
        </w:p>
      </w:docPartBody>
    </w:docPart>
    <w:docPart>
      <w:docPartPr>
        <w:name w:val="B3D7B815C80944AB999819F86B3C21B8"/>
        <w:category>
          <w:name w:val="常规"/>
          <w:gallery w:val="placeholder"/>
        </w:category>
        <w:types>
          <w:type w:val="bbPlcHdr"/>
        </w:types>
        <w:behaviors>
          <w:behavior w:val="content"/>
        </w:behaviors>
        <w:guid w:val="{8189C1ED-57BC-42AF-AB2A-22E2494C6832}"/>
      </w:docPartPr>
      <w:docPartBody>
        <w:p w:rsidR="008D62EF" w:rsidRDefault="008D62EF" w:rsidP="008D62EF">
          <w:pPr>
            <w:pStyle w:val="B3D7B815C80944AB999819F86B3C21B8"/>
          </w:pPr>
          <w:r>
            <w:rPr>
              <w:rStyle w:val="placeholder1Char"/>
              <w:rFonts w:hint="eastAsia"/>
            </w:rPr>
            <w:t>____________</w:t>
          </w:r>
        </w:p>
      </w:docPartBody>
    </w:docPart>
    <w:docPart>
      <w:docPartPr>
        <w:name w:val="95A2040A2C904515869CFAB2E3499884"/>
        <w:category>
          <w:name w:val="常规"/>
          <w:gallery w:val="placeholder"/>
        </w:category>
        <w:types>
          <w:type w:val="bbPlcHdr"/>
        </w:types>
        <w:behaviors>
          <w:behavior w:val="content"/>
        </w:behaviors>
        <w:guid w:val="{A05AE438-5C99-4991-9756-A12284CF97C8}"/>
      </w:docPartPr>
      <w:docPartBody>
        <w:p w:rsidR="008D62EF" w:rsidRDefault="008D62EF" w:rsidP="008D62EF">
          <w:pPr>
            <w:pStyle w:val="95A2040A2C904515869CFAB2E3499884"/>
          </w:pPr>
          <w:r>
            <w:rPr>
              <w:rStyle w:val="placeholder1Char"/>
              <w:rFonts w:hint="eastAsia"/>
            </w:rPr>
            <w:t>____________</w:t>
          </w:r>
        </w:p>
      </w:docPartBody>
    </w:docPart>
    <w:docPart>
      <w:docPartPr>
        <w:name w:val="3CE34BA2F39A42D6A869F3D752E19CF4"/>
        <w:category>
          <w:name w:val="常规"/>
          <w:gallery w:val="placeholder"/>
        </w:category>
        <w:types>
          <w:type w:val="bbPlcHdr"/>
        </w:types>
        <w:behaviors>
          <w:behavior w:val="content"/>
        </w:behaviors>
        <w:guid w:val="{E78BB11F-480D-412E-A6A5-A1482F6E607A}"/>
      </w:docPartPr>
      <w:docPartBody>
        <w:p w:rsidR="008D62EF" w:rsidRDefault="008D62EF" w:rsidP="008D62EF">
          <w:pPr>
            <w:pStyle w:val="3CE34BA2F39A42D6A869F3D752E19CF4"/>
          </w:pPr>
          <w:r>
            <w:rPr>
              <w:rStyle w:val="placeholder1Char"/>
              <w:rFonts w:hint="eastAsia"/>
            </w:rPr>
            <w:t>____________</w:t>
          </w:r>
        </w:p>
      </w:docPartBody>
    </w:docPart>
    <w:docPart>
      <w:docPartPr>
        <w:name w:val="2912D0B42B07411AB80422C1D5E8FA38"/>
        <w:category>
          <w:name w:val="常规"/>
          <w:gallery w:val="placeholder"/>
        </w:category>
        <w:types>
          <w:type w:val="bbPlcHdr"/>
        </w:types>
        <w:behaviors>
          <w:behavior w:val="content"/>
        </w:behaviors>
        <w:guid w:val="{967BFAF9-FD41-436C-B98E-9CA7EA744C89}"/>
      </w:docPartPr>
      <w:docPartBody>
        <w:p w:rsidR="008D62EF" w:rsidRDefault="008D62EF" w:rsidP="008D62EF">
          <w:pPr>
            <w:pStyle w:val="2912D0B42B07411AB80422C1D5E8FA38"/>
          </w:pPr>
          <w:r>
            <w:rPr>
              <w:rStyle w:val="placeholder1Char"/>
              <w:rFonts w:hint="eastAsia"/>
            </w:rPr>
            <w:t>____________</w:t>
          </w:r>
        </w:p>
      </w:docPartBody>
    </w:docPart>
    <w:docPart>
      <w:docPartPr>
        <w:name w:val="96CAEB03EB544831901BDE4B304ECB1F"/>
        <w:category>
          <w:name w:val="常规"/>
          <w:gallery w:val="placeholder"/>
        </w:category>
        <w:types>
          <w:type w:val="bbPlcHdr"/>
        </w:types>
        <w:behaviors>
          <w:behavior w:val="content"/>
        </w:behaviors>
        <w:guid w:val="{F71DB6B5-54E7-45A1-AB6C-8BE60C997996}"/>
      </w:docPartPr>
      <w:docPartBody>
        <w:p w:rsidR="008D62EF" w:rsidRDefault="008D62EF" w:rsidP="008D62EF">
          <w:pPr>
            <w:pStyle w:val="96CAEB03EB544831901BDE4B304ECB1F"/>
          </w:pPr>
          <w:r>
            <w:rPr>
              <w:rStyle w:val="placeholder1Char"/>
              <w:rFonts w:hint="eastAsia"/>
            </w:rPr>
            <w:t>____________</w:t>
          </w:r>
        </w:p>
      </w:docPartBody>
    </w:docPart>
    <w:docPart>
      <w:docPartPr>
        <w:name w:val="CA0A5CE0FDED45168FC0F85E6E0B6839"/>
        <w:category>
          <w:name w:val="常规"/>
          <w:gallery w:val="placeholder"/>
        </w:category>
        <w:types>
          <w:type w:val="bbPlcHdr"/>
        </w:types>
        <w:behaviors>
          <w:behavior w:val="content"/>
        </w:behaviors>
        <w:guid w:val="{DAD73EC0-85AE-4121-91D3-CCC100C2C7AD}"/>
      </w:docPartPr>
      <w:docPartBody>
        <w:p w:rsidR="008D62EF" w:rsidRDefault="008D62EF" w:rsidP="008D62EF">
          <w:pPr>
            <w:pStyle w:val="CA0A5CE0FDED45168FC0F85E6E0B6839"/>
          </w:pPr>
          <w:r>
            <w:rPr>
              <w:rStyle w:val="placeholder1Char"/>
              <w:rFonts w:hint="eastAsia"/>
            </w:rPr>
            <w:t>____________</w:t>
          </w:r>
        </w:p>
      </w:docPartBody>
    </w:docPart>
    <w:docPart>
      <w:docPartPr>
        <w:name w:val="E61EF72A4D044816839C7289918291C0"/>
        <w:category>
          <w:name w:val="常规"/>
          <w:gallery w:val="placeholder"/>
        </w:category>
        <w:types>
          <w:type w:val="bbPlcHdr"/>
        </w:types>
        <w:behaviors>
          <w:behavior w:val="content"/>
        </w:behaviors>
        <w:guid w:val="{838E3645-3D26-4E78-9560-A332E2F26509}"/>
      </w:docPartPr>
      <w:docPartBody>
        <w:p w:rsidR="008D62EF" w:rsidRDefault="008D62EF" w:rsidP="008D62EF">
          <w:pPr>
            <w:pStyle w:val="E61EF72A4D044816839C7289918291C0"/>
          </w:pPr>
          <w:r>
            <w:rPr>
              <w:rStyle w:val="placeholder1Char"/>
              <w:rFonts w:hint="eastAsia"/>
            </w:rPr>
            <w:t>____________</w:t>
          </w:r>
        </w:p>
      </w:docPartBody>
    </w:docPart>
    <w:docPart>
      <w:docPartPr>
        <w:name w:val="07B84BEC5A114E4EBEB6B201E3882AB7"/>
        <w:category>
          <w:name w:val="常规"/>
          <w:gallery w:val="placeholder"/>
        </w:category>
        <w:types>
          <w:type w:val="bbPlcHdr"/>
        </w:types>
        <w:behaviors>
          <w:behavior w:val="content"/>
        </w:behaviors>
        <w:guid w:val="{B59B3780-1C8C-4875-AA69-A6A3B108A11C}"/>
      </w:docPartPr>
      <w:docPartBody>
        <w:p w:rsidR="008D62EF" w:rsidRDefault="008D62EF" w:rsidP="008D62EF">
          <w:pPr>
            <w:pStyle w:val="07B84BEC5A114E4EBEB6B201E3882AB7"/>
          </w:pPr>
          <w:r>
            <w:rPr>
              <w:rStyle w:val="placeholder1Char"/>
              <w:rFonts w:hint="eastAsia"/>
            </w:rPr>
            <w:t>____________</w:t>
          </w:r>
        </w:p>
      </w:docPartBody>
    </w:docPart>
    <w:docPart>
      <w:docPartPr>
        <w:name w:val="46FAE53154564CBEBAE6D5953142273B"/>
        <w:category>
          <w:name w:val="常规"/>
          <w:gallery w:val="placeholder"/>
        </w:category>
        <w:types>
          <w:type w:val="bbPlcHdr"/>
        </w:types>
        <w:behaviors>
          <w:behavior w:val="content"/>
        </w:behaviors>
        <w:guid w:val="{9639DD6C-F83E-4701-8DA8-68768A9BBBA7}"/>
      </w:docPartPr>
      <w:docPartBody>
        <w:p w:rsidR="008D62EF" w:rsidRDefault="008D62EF" w:rsidP="008D62EF">
          <w:pPr>
            <w:pStyle w:val="46FAE53154564CBEBAE6D5953142273B"/>
          </w:pPr>
          <w:r>
            <w:rPr>
              <w:rStyle w:val="placeholder1Char"/>
              <w:rFonts w:hint="eastAsia"/>
            </w:rPr>
            <w:t>____________</w:t>
          </w:r>
        </w:p>
      </w:docPartBody>
    </w:docPart>
    <w:docPart>
      <w:docPartPr>
        <w:name w:val="4613942EC82246EA92C517C567C7C6D4"/>
        <w:category>
          <w:name w:val="常规"/>
          <w:gallery w:val="placeholder"/>
        </w:category>
        <w:types>
          <w:type w:val="bbPlcHdr"/>
        </w:types>
        <w:behaviors>
          <w:behavior w:val="content"/>
        </w:behaviors>
        <w:guid w:val="{CF8B9043-8FF0-4016-BDA3-02351889B6F5}"/>
      </w:docPartPr>
      <w:docPartBody>
        <w:p w:rsidR="008D62EF" w:rsidRDefault="008D62EF" w:rsidP="008D62EF">
          <w:pPr>
            <w:pStyle w:val="4613942EC82246EA92C517C567C7C6D4"/>
          </w:pPr>
          <w:r>
            <w:rPr>
              <w:rStyle w:val="placeholder1Char"/>
              <w:rFonts w:hint="eastAsia"/>
            </w:rPr>
            <w:t>____________</w:t>
          </w:r>
        </w:p>
      </w:docPartBody>
    </w:docPart>
    <w:docPart>
      <w:docPartPr>
        <w:name w:val="3DF2FDF4831644A69985925FB2F6F313"/>
        <w:category>
          <w:name w:val="常规"/>
          <w:gallery w:val="placeholder"/>
        </w:category>
        <w:types>
          <w:type w:val="bbPlcHdr"/>
        </w:types>
        <w:behaviors>
          <w:behavior w:val="content"/>
        </w:behaviors>
        <w:guid w:val="{A56CAE53-A85A-497F-B5DE-FFE89D0C94D0}"/>
      </w:docPartPr>
      <w:docPartBody>
        <w:p w:rsidR="008D62EF" w:rsidRDefault="008D62EF" w:rsidP="008D62EF">
          <w:pPr>
            <w:pStyle w:val="3DF2FDF4831644A69985925FB2F6F313"/>
          </w:pPr>
          <w:r>
            <w:rPr>
              <w:rStyle w:val="placeholder1Char"/>
              <w:rFonts w:hint="eastAsia"/>
            </w:rPr>
            <w:t>____________</w:t>
          </w:r>
        </w:p>
      </w:docPartBody>
    </w:docPart>
    <w:docPart>
      <w:docPartPr>
        <w:name w:val="AB82033746FA4E0AA782EE1529F83A18"/>
        <w:category>
          <w:name w:val="常规"/>
          <w:gallery w:val="placeholder"/>
        </w:category>
        <w:types>
          <w:type w:val="bbPlcHdr"/>
        </w:types>
        <w:behaviors>
          <w:behavior w:val="content"/>
        </w:behaviors>
        <w:guid w:val="{9D2F9BFB-2E4F-4C06-85FF-EAE79A675A3C}"/>
      </w:docPartPr>
      <w:docPartBody>
        <w:p w:rsidR="008D62EF" w:rsidRDefault="008D62EF" w:rsidP="008D62EF">
          <w:pPr>
            <w:pStyle w:val="AB82033746FA4E0AA782EE1529F83A18"/>
          </w:pPr>
          <w:r>
            <w:rPr>
              <w:rStyle w:val="placeholder1Char"/>
              <w:rFonts w:hint="eastAsia"/>
            </w:rPr>
            <w:t>____________</w:t>
          </w:r>
        </w:p>
      </w:docPartBody>
    </w:docPart>
    <w:docPart>
      <w:docPartPr>
        <w:name w:val="BFE4E0C3DD8446B59E99F68397FD28BE"/>
        <w:category>
          <w:name w:val="常规"/>
          <w:gallery w:val="placeholder"/>
        </w:category>
        <w:types>
          <w:type w:val="bbPlcHdr"/>
        </w:types>
        <w:behaviors>
          <w:behavior w:val="content"/>
        </w:behaviors>
        <w:guid w:val="{F0C19B26-242B-4576-8E3C-6AD559BE3B18}"/>
      </w:docPartPr>
      <w:docPartBody>
        <w:p w:rsidR="008D62EF" w:rsidRDefault="008D62EF" w:rsidP="008D62EF">
          <w:pPr>
            <w:pStyle w:val="BFE4E0C3DD8446B59E99F68397FD28BE"/>
          </w:pPr>
          <w:r>
            <w:rPr>
              <w:rStyle w:val="placeholder1Char"/>
              <w:rFonts w:hint="eastAsia"/>
            </w:rPr>
            <w:t>____________</w:t>
          </w:r>
        </w:p>
      </w:docPartBody>
    </w:docPart>
    <w:docPart>
      <w:docPartPr>
        <w:name w:val="1EA4ECB5EA7C4BBC9C628B0BF2374EAC"/>
        <w:category>
          <w:name w:val="常规"/>
          <w:gallery w:val="placeholder"/>
        </w:category>
        <w:types>
          <w:type w:val="bbPlcHdr"/>
        </w:types>
        <w:behaviors>
          <w:behavior w:val="content"/>
        </w:behaviors>
        <w:guid w:val="{C5DFC85D-E309-4887-A4E6-5ACC0A3128A0}"/>
      </w:docPartPr>
      <w:docPartBody>
        <w:p w:rsidR="008D62EF" w:rsidRDefault="008D62EF" w:rsidP="008D62EF">
          <w:pPr>
            <w:pStyle w:val="1EA4ECB5EA7C4BBC9C628B0BF2374EAC"/>
          </w:pPr>
          <w:r>
            <w:rPr>
              <w:rStyle w:val="placeholder1Char"/>
              <w:rFonts w:hint="eastAsia"/>
            </w:rPr>
            <w:t>____________</w:t>
          </w:r>
        </w:p>
      </w:docPartBody>
    </w:docPart>
    <w:docPart>
      <w:docPartPr>
        <w:name w:val="EE3F6FC5A39845D695962B0FB6369DC6"/>
        <w:category>
          <w:name w:val="常规"/>
          <w:gallery w:val="placeholder"/>
        </w:category>
        <w:types>
          <w:type w:val="bbPlcHdr"/>
        </w:types>
        <w:behaviors>
          <w:behavior w:val="content"/>
        </w:behaviors>
        <w:guid w:val="{95535E27-7F4A-4861-98A4-3916F95A7269}"/>
      </w:docPartPr>
      <w:docPartBody>
        <w:p w:rsidR="008D62EF" w:rsidRDefault="008D62EF" w:rsidP="008D62EF">
          <w:pPr>
            <w:pStyle w:val="EE3F6FC5A39845D695962B0FB6369DC6"/>
          </w:pPr>
          <w:r>
            <w:rPr>
              <w:rStyle w:val="placeholder1Char"/>
              <w:rFonts w:hint="eastAsia"/>
            </w:rPr>
            <w:t>____________</w:t>
          </w:r>
        </w:p>
      </w:docPartBody>
    </w:docPart>
    <w:docPart>
      <w:docPartPr>
        <w:name w:val="37DD18B9021C4842A7DA18736D7F8E4F"/>
        <w:category>
          <w:name w:val="常规"/>
          <w:gallery w:val="placeholder"/>
        </w:category>
        <w:types>
          <w:type w:val="bbPlcHdr"/>
        </w:types>
        <w:behaviors>
          <w:behavior w:val="content"/>
        </w:behaviors>
        <w:guid w:val="{FABC6970-304F-4CEF-B9B5-EA1255396637}"/>
      </w:docPartPr>
      <w:docPartBody>
        <w:p w:rsidR="008D62EF" w:rsidRDefault="008D62EF" w:rsidP="008D62EF">
          <w:pPr>
            <w:pStyle w:val="37DD18B9021C4842A7DA18736D7F8E4F"/>
          </w:pPr>
          <w:r>
            <w:rPr>
              <w:rStyle w:val="placeholder1Char"/>
              <w:rFonts w:hint="eastAsia"/>
            </w:rPr>
            <w:t>____________</w:t>
          </w:r>
        </w:p>
      </w:docPartBody>
    </w:docPart>
    <w:docPart>
      <w:docPartPr>
        <w:name w:val="18D44E59773444C49F171F5ECC63F1D0"/>
        <w:category>
          <w:name w:val="常规"/>
          <w:gallery w:val="placeholder"/>
        </w:category>
        <w:types>
          <w:type w:val="bbPlcHdr"/>
        </w:types>
        <w:behaviors>
          <w:behavior w:val="content"/>
        </w:behaviors>
        <w:guid w:val="{E60B5A0A-1423-4756-B57B-52E39ACB101A}"/>
      </w:docPartPr>
      <w:docPartBody>
        <w:p w:rsidR="008D62EF" w:rsidRDefault="008D62EF" w:rsidP="008D62EF">
          <w:pPr>
            <w:pStyle w:val="18D44E59773444C49F171F5ECC63F1D0"/>
          </w:pPr>
          <w:r>
            <w:rPr>
              <w:rStyle w:val="placeholder1Char"/>
              <w:rFonts w:hint="eastAsia"/>
            </w:rPr>
            <w:t>____________</w:t>
          </w:r>
        </w:p>
      </w:docPartBody>
    </w:docPart>
    <w:docPart>
      <w:docPartPr>
        <w:name w:val="272E7004ABD44A7FB987214D31228D2B"/>
        <w:category>
          <w:name w:val="常规"/>
          <w:gallery w:val="placeholder"/>
        </w:category>
        <w:types>
          <w:type w:val="bbPlcHdr"/>
        </w:types>
        <w:behaviors>
          <w:behavior w:val="content"/>
        </w:behaviors>
        <w:guid w:val="{C4A22819-4461-4EA2-95BD-DC2249E3E380}"/>
      </w:docPartPr>
      <w:docPartBody>
        <w:p w:rsidR="008D62EF" w:rsidRDefault="008D62EF" w:rsidP="008D62EF">
          <w:pPr>
            <w:pStyle w:val="272E7004ABD44A7FB987214D31228D2B"/>
          </w:pPr>
          <w:r>
            <w:rPr>
              <w:rStyle w:val="placeholder1Char"/>
              <w:rFonts w:hint="eastAsia"/>
            </w:rPr>
            <w:t>____________</w:t>
          </w:r>
        </w:p>
      </w:docPartBody>
    </w:docPart>
    <w:docPart>
      <w:docPartPr>
        <w:name w:val="1F43A853EBBF4AF3AECB016F7D8D8C51"/>
        <w:category>
          <w:name w:val="常规"/>
          <w:gallery w:val="placeholder"/>
        </w:category>
        <w:types>
          <w:type w:val="bbPlcHdr"/>
        </w:types>
        <w:behaviors>
          <w:behavior w:val="content"/>
        </w:behaviors>
        <w:guid w:val="{84CA0B3A-314D-4533-B757-0946646B4A48}"/>
      </w:docPartPr>
      <w:docPartBody>
        <w:p w:rsidR="008D62EF" w:rsidRDefault="008D62EF" w:rsidP="008D62EF">
          <w:pPr>
            <w:pStyle w:val="1F43A853EBBF4AF3AECB016F7D8D8C51"/>
          </w:pPr>
          <w:r>
            <w:rPr>
              <w:rStyle w:val="placeholder1Char"/>
              <w:rFonts w:hint="eastAsia"/>
            </w:rPr>
            <w:t>____________</w:t>
          </w:r>
        </w:p>
      </w:docPartBody>
    </w:docPart>
    <w:docPart>
      <w:docPartPr>
        <w:name w:val="B6EF16B63C3B4D23BB0639F3BCB37C83"/>
        <w:category>
          <w:name w:val="常规"/>
          <w:gallery w:val="placeholder"/>
        </w:category>
        <w:types>
          <w:type w:val="bbPlcHdr"/>
        </w:types>
        <w:behaviors>
          <w:behavior w:val="content"/>
        </w:behaviors>
        <w:guid w:val="{1CD922AD-2560-43C5-9C89-8DF44BFD9916}"/>
      </w:docPartPr>
      <w:docPartBody>
        <w:p w:rsidR="008D62EF" w:rsidRDefault="008D62EF" w:rsidP="008D62EF">
          <w:pPr>
            <w:pStyle w:val="B6EF16B63C3B4D23BB0639F3BCB37C83"/>
          </w:pPr>
          <w:r>
            <w:rPr>
              <w:rStyle w:val="placeholder1Char"/>
              <w:rFonts w:hint="eastAsia"/>
            </w:rPr>
            <w:t>____________</w:t>
          </w:r>
        </w:p>
      </w:docPartBody>
    </w:docPart>
    <w:docPart>
      <w:docPartPr>
        <w:name w:val="316E567D14A94D0488764D7B68C78780"/>
        <w:category>
          <w:name w:val="常规"/>
          <w:gallery w:val="placeholder"/>
        </w:category>
        <w:types>
          <w:type w:val="bbPlcHdr"/>
        </w:types>
        <w:behaviors>
          <w:behavior w:val="content"/>
        </w:behaviors>
        <w:guid w:val="{0768986A-5D46-4627-A795-4EC6843F060D}"/>
      </w:docPartPr>
      <w:docPartBody>
        <w:p w:rsidR="008D62EF" w:rsidRDefault="008D62EF" w:rsidP="008D62EF">
          <w:pPr>
            <w:pStyle w:val="316E567D14A94D0488764D7B68C78780"/>
          </w:pPr>
          <w:r>
            <w:rPr>
              <w:rStyle w:val="placeholder1Char"/>
              <w:rFonts w:hint="eastAsia"/>
            </w:rPr>
            <w:t>____________</w:t>
          </w:r>
        </w:p>
      </w:docPartBody>
    </w:docPart>
    <w:docPart>
      <w:docPartPr>
        <w:name w:val="8B848B9765C245F79CBDD281A74CF96E"/>
        <w:category>
          <w:name w:val="常规"/>
          <w:gallery w:val="placeholder"/>
        </w:category>
        <w:types>
          <w:type w:val="bbPlcHdr"/>
        </w:types>
        <w:behaviors>
          <w:behavior w:val="content"/>
        </w:behaviors>
        <w:guid w:val="{D05B3ECC-A87C-4B20-964A-EB7B9F4A12D4}"/>
      </w:docPartPr>
      <w:docPartBody>
        <w:p w:rsidR="008D62EF" w:rsidRDefault="008D62EF" w:rsidP="008D62EF">
          <w:pPr>
            <w:pStyle w:val="8B848B9765C245F79CBDD281A74CF96E"/>
          </w:pPr>
          <w:r>
            <w:rPr>
              <w:rStyle w:val="placeholder1Char"/>
              <w:rFonts w:hint="eastAsia"/>
            </w:rPr>
            <w:t>____________</w:t>
          </w:r>
        </w:p>
      </w:docPartBody>
    </w:docPart>
    <w:docPart>
      <w:docPartPr>
        <w:name w:val="85B9F32D5F9F4E999B32F95646CCC363"/>
        <w:category>
          <w:name w:val="常规"/>
          <w:gallery w:val="placeholder"/>
        </w:category>
        <w:types>
          <w:type w:val="bbPlcHdr"/>
        </w:types>
        <w:behaviors>
          <w:behavior w:val="content"/>
        </w:behaviors>
        <w:guid w:val="{95641DB1-B39F-42FF-8E41-0FDC12A8771C}"/>
      </w:docPartPr>
      <w:docPartBody>
        <w:p w:rsidR="008D62EF" w:rsidRDefault="008D62EF" w:rsidP="008D62EF">
          <w:pPr>
            <w:pStyle w:val="85B9F32D5F9F4E999B32F95646CCC363"/>
          </w:pPr>
          <w:r>
            <w:rPr>
              <w:rStyle w:val="placeholder1Char"/>
              <w:rFonts w:hint="eastAsia"/>
            </w:rPr>
            <w:t>____________</w:t>
          </w:r>
        </w:p>
      </w:docPartBody>
    </w:docPart>
    <w:docPart>
      <w:docPartPr>
        <w:name w:val="C7221D490DBE4B049D91D90E31931F9A"/>
        <w:category>
          <w:name w:val="常规"/>
          <w:gallery w:val="placeholder"/>
        </w:category>
        <w:types>
          <w:type w:val="bbPlcHdr"/>
        </w:types>
        <w:behaviors>
          <w:behavior w:val="content"/>
        </w:behaviors>
        <w:guid w:val="{3BFEEBD0-F05B-4856-BCCD-5A2817721550}"/>
      </w:docPartPr>
      <w:docPartBody>
        <w:p w:rsidR="008D62EF" w:rsidRDefault="008D62EF" w:rsidP="008D62EF">
          <w:pPr>
            <w:pStyle w:val="C7221D490DBE4B049D91D90E31931F9A"/>
          </w:pPr>
          <w:r>
            <w:rPr>
              <w:rStyle w:val="placeholder1Char"/>
              <w:rFonts w:hint="eastAsia"/>
            </w:rPr>
            <w:t>____________</w:t>
          </w:r>
        </w:p>
      </w:docPartBody>
    </w:docPart>
    <w:docPart>
      <w:docPartPr>
        <w:name w:val="8595E0E483244AB3A7A11BB63641AA0E"/>
        <w:category>
          <w:name w:val="常规"/>
          <w:gallery w:val="placeholder"/>
        </w:category>
        <w:types>
          <w:type w:val="bbPlcHdr"/>
        </w:types>
        <w:behaviors>
          <w:behavior w:val="content"/>
        </w:behaviors>
        <w:guid w:val="{32B4722C-E2CE-47ED-8320-58A07BA5D7CE}"/>
      </w:docPartPr>
      <w:docPartBody>
        <w:p w:rsidR="008D62EF" w:rsidRDefault="008D62EF" w:rsidP="008D62EF">
          <w:pPr>
            <w:pStyle w:val="8595E0E483244AB3A7A11BB63641AA0E"/>
          </w:pPr>
          <w:r>
            <w:rPr>
              <w:rStyle w:val="placeholder1Char"/>
              <w:rFonts w:hint="eastAsia"/>
            </w:rPr>
            <w:t>____________</w:t>
          </w:r>
        </w:p>
      </w:docPartBody>
    </w:docPart>
    <w:docPart>
      <w:docPartPr>
        <w:name w:val="FDC6618946A740E18E9AB643A2254720"/>
        <w:category>
          <w:name w:val="常规"/>
          <w:gallery w:val="placeholder"/>
        </w:category>
        <w:types>
          <w:type w:val="bbPlcHdr"/>
        </w:types>
        <w:behaviors>
          <w:behavior w:val="content"/>
        </w:behaviors>
        <w:guid w:val="{BAD893B4-4812-43A2-858F-BFD383BD83F6}"/>
      </w:docPartPr>
      <w:docPartBody>
        <w:p w:rsidR="008D62EF" w:rsidRDefault="008D62EF" w:rsidP="008D62EF">
          <w:pPr>
            <w:pStyle w:val="FDC6618946A740E18E9AB643A2254720"/>
          </w:pPr>
          <w:r>
            <w:rPr>
              <w:rStyle w:val="placeholder1Char"/>
              <w:rFonts w:hint="eastAsia"/>
            </w:rPr>
            <w:t>____________</w:t>
          </w:r>
        </w:p>
      </w:docPartBody>
    </w:docPart>
    <w:docPart>
      <w:docPartPr>
        <w:name w:val="279F8F36FB6243CC9595E47A6FC7F1F3"/>
        <w:category>
          <w:name w:val="常规"/>
          <w:gallery w:val="placeholder"/>
        </w:category>
        <w:types>
          <w:type w:val="bbPlcHdr"/>
        </w:types>
        <w:behaviors>
          <w:behavior w:val="content"/>
        </w:behaviors>
        <w:guid w:val="{7BC6831C-6586-4D75-8447-E450BA690980}"/>
      </w:docPartPr>
      <w:docPartBody>
        <w:p w:rsidR="008D62EF" w:rsidRDefault="008D62EF" w:rsidP="008D62EF">
          <w:pPr>
            <w:pStyle w:val="279F8F36FB6243CC9595E47A6FC7F1F3"/>
          </w:pPr>
          <w:r>
            <w:rPr>
              <w:rStyle w:val="placeholder1Char"/>
              <w:rFonts w:hint="eastAsia"/>
            </w:rPr>
            <w:t>____________</w:t>
          </w:r>
        </w:p>
      </w:docPartBody>
    </w:docPart>
    <w:docPart>
      <w:docPartPr>
        <w:name w:val="AF08929C22034FCE9E5242E030F95806"/>
        <w:category>
          <w:name w:val="常规"/>
          <w:gallery w:val="placeholder"/>
        </w:category>
        <w:types>
          <w:type w:val="bbPlcHdr"/>
        </w:types>
        <w:behaviors>
          <w:behavior w:val="content"/>
        </w:behaviors>
        <w:guid w:val="{10F76FD6-12BE-453D-BB56-A88B52998BBA}"/>
      </w:docPartPr>
      <w:docPartBody>
        <w:p w:rsidR="008D62EF" w:rsidRDefault="008D62EF" w:rsidP="008D62EF">
          <w:pPr>
            <w:pStyle w:val="AF08929C22034FCE9E5242E030F95806"/>
          </w:pPr>
          <w:r>
            <w:rPr>
              <w:rStyle w:val="placeholder1Char"/>
              <w:rFonts w:hint="eastAsia"/>
            </w:rPr>
            <w:t>____________</w:t>
          </w:r>
        </w:p>
      </w:docPartBody>
    </w:docPart>
    <w:docPart>
      <w:docPartPr>
        <w:name w:val="32F34FA3387C4002A8D216E1D10E6ED8"/>
        <w:category>
          <w:name w:val="常规"/>
          <w:gallery w:val="placeholder"/>
        </w:category>
        <w:types>
          <w:type w:val="bbPlcHdr"/>
        </w:types>
        <w:behaviors>
          <w:behavior w:val="content"/>
        </w:behaviors>
        <w:guid w:val="{1BC05697-1CF5-4148-853A-F1FBE702CF96}"/>
      </w:docPartPr>
      <w:docPartBody>
        <w:p w:rsidR="008D62EF" w:rsidRDefault="008D62EF" w:rsidP="008D62EF">
          <w:pPr>
            <w:pStyle w:val="32F34FA3387C4002A8D216E1D10E6ED8"/>
          </w:pPr>
          <w:r>
            <w:rPr>
              <w:rStyle w:val="placeholder1Char"/>
              <w:rFonts w:hint="eastAsia"/>
            </w:rPr>
            <w:t>____________</w:t>
          </w:r>
        </w:p>
      </w:docPartBody>
    </w:docPart>
    <w:docPart>
      <w:docPartPr>
        <w:name w:val="B7FCD4337A1A4E43A8FFCF0990212D5E"/>
        <w:category>
          <w:name w:val="常规"/>
          <w:gallery w:val="placeholder"/>
        </w:category>
        <w:types>
          <w:type w:val="bbPlcHdr"/>
        </w:types>
        <w:behaviors>
          <w:behavior w:val="content"/>
        </w:behaviors>
        <w:guid w:val="{F6C1DD20-1681-45FD-8EF9-EF64B4CAF4A0}"/>
      </w:docPartPr>
      <w:docPartBody>
        <w:p w:rsidR="008D62EF" w:rsidRDefault="008D62EF" w:rsidP="008D62EF">
          <w:pPr>
            <w:pStyle w:val="B7FCD4337A1A4E43A8FFCF0990212D5E"/>
          </w:pPr>
          <w:r>
            <w:rPr>
              <w:rStyle w:val="placeholder1Char"/>
              <w:rFonts w:hint="eastAsia"/>
            </w:rPr>
            <w:t>____________</w:t>
          </w:r>
        </w:p>
      </w:docPartBody>
    </w:docPart>
    <w:docPart>
      <w:docPartPr>
        <w:name w:val="81E1383A8AE749FB890F7B6CD9DD6BD6"/>
        <w:category>
          <w:name w:val="常规"/>
          <w:gallery w:val="placeholder"/>
        </w:category>
        <w:types>
          <w:type w:val="bbPlcHdr"/>
        </w:types>
        <w:behaviors>
          <w:behavior w:val="content"/>
        </w:behaviors>
        <w:guid w:val="{2BA86E55-6E3A-431B-90D6-3405750BB7B1}"/>
      </w:docPartPr>
      <w:docPartBody>
        <w:p w:rsidR="008D62EF" w:rsidRDefault="008D62EF" w:rsidP="008D62EF">
          <w:pPr>
            <w:pStyle w:val="81E1383A8AE749FB890F7B6CD9DD6BD6"/>
          </w:pPr>
          <w:r>
            <w:rPr>
              <w:rStyle w:val="placeholder1Char"/>
              <w:rFonts w:hint="eastAsia"/>
            </w:rPr>
            <w:t>____________</w:t>
          </w:r>
        </w:p>
      </w:docPartBody>
    </w:docPart>
    <w:docPart>
      <w:docPartPr>
        <w:name w:val="F6FA09683A0C4121AE7FE02CB3B4E81D"/>
        <w:category>
          <w:name w:val="常规"/>
          <w:gallery w:val="placeholder"/>
        </w:category>
        <w:types>
          <w:type w:val="bbPlcHdr"/>
        </w:types>
        <w:behaviors>
          <w:behavior w:val="content"/>
        </w:behaviors>
        <w:guid w:val="{75C78989-051E-4884-A739-AA2E5AFC9454}"/>
      </w:docPartPr>
      <w:docPartBody>
        <w:p w:rsidR="008D62EF" w:rsidRDefault="008D62EF" w:rsidP="008D62EF">
          <w:pPr>
            <w:pStyle w:val="F6FA09683A0C4121AE7FE02CB3B4E81D"/>
          </w:pPr>
          <w:r>
            <w:rPr>
              <w:rStyle w:val="placeholder1Char"/>
              <w:rFonts w:hint="eastAsia"/>
            </w:rPr>
            <w:t>____________</w:t>
          </w:r>
        </w:p>
      </w:docPartBody>
    </w:docPart>
    <w:docPart>
      <w:docPartPr>
        <w:name w:val="7D174A411DB84C56AFE41317AC6F6A90"/>
        <w:category>
          <w:name w:val="常规"/>
          <w:gallery w:val="placeholder"/>
        </w:category>
        <w:types>
          <w:type w:val="bbPlcHdr"/>
        </w:types>
        <w:behaviors>
          <w:behavior w:val="content"/>
        </w:behaviors>
        <w:guid w:val="{62630F42-CB9D-4697-AD1E-FF6CA3DF35D4}"/>
      </w:docPartPr>
      <w:docPartBody>
        <w:p w:rsidR="008D62EF" w:rsidRDefault="008D62EF" w:rsidP="008D62EF">
          <w:pPr>
            <w:pStyle w:val="7D174A411DB84C56AFE41317AC6F6A90"/>
          </w:pPr>
          <w:r>
            <w:rPr>
              <w:rStyle w:val="placeholder1Char"/>
              <w:rFonts w:hint="eastAsia"/>
            </w:rPr>
            <w:t>____________</w:t>
          </w:r>
        </w:p>
      </w:docPartBody>
    </w:docPart>
    <w:docPart>
      <w:docPartPr>
        <w:name w:val="81E853828313445ABBF607FC132323CD"/>
        <w:category>
          <w:name w:val="常规"/>
          <w:gallery w:val="placeholder"/>
        </w:category>
        <w:types>
          <w:type w:val="bbPlcHdr"/>
        </w:types>
        <w:behaviors>
          <w:behavior w:val="content"/>
        </w:behaviors>
        <w:guid w:val="{5EC2290F-6E96-4A19-8565-6FF9F6F34EC8}"/>
      </w:docPartPr>
      <w:docPartBody>
        <w:p w:rsidR="008D62EF" w:rsidRDefault="008D62EF" w:rsidP="008D62EF">
          <w:pPr>
            <w:pStyle w:val="81E853828313445ABBF607FC132323CD"/>
          </w:pPr>
          <w:r>
            <w:rPr>
              <w:rStyle w:val="placeholder1Char"/>
              <w:rFonts w:hint="eastAsia"/>
            </w:rPr>
            <w:t>____________</w:t>
          </w:r>
        </w:p>
      </w:docPartBody>
    </w:docPart>
    <w:docPart>
      <w:docPartPr>
        <w:name w:val="34CC2ED3A9544B0F959D705594089B52"/>
        <w:category>
          <w:name w:val="常规"/>
          <w:gallery w:val="placeholder"/>
        </w:category>
        <w:types>
          <w:type w:val="bbPlcHdr"/>
        </w:types>
        <w:behaviors>
          <w:behavior w:val="content"/>
        </w:behaviors>
        <w:guid w:val="{43333B21-78D0-49BB-8BA8-7355F9E87C2F}"/>
      </w:docPartPr>
      <w:docPartBody>
        <w:p w:rsidR="008D62EF" w:rsidRDefault="008D62EF" w:rsidP="008D62EF">
          <w:pPr>
            <w:pStyle w:val="34CC2ED3A9544B0F959D705594089B52"/>
          </w:pPr>
          <w:r>
            <w:rPr>
              <w:rStyle w:val="placeholder1Char"/>
              <w:rFonts w:hint="eastAsia"/>
            </w:rPr>
            <w:t>____________</w:t>
          </w:r>
        </w:p>
      </w:docPartBody>
    </w:docPart>
    <w:docPart>
      <w:docPartPr>
        <w:name w:val="A483197D6E104F1A8E83885B230B8E70"/>
        <w:category>
          <w:name w:val="常规"/>
          <w:gallery w:val="placeholder"/>
        </w:category>
        <w:types>
          <w:type w:val="bbPlcHdr"/>
        </w:types>
        <w:behaviors>
          <w:behavior w:val="content"/>
        </w:behaviors>
        <w:guid w:val="{0C09F99E-48CA-4FA9-8878-E331CCAD70B4}"/>
      </w:docPartPr>
      <w:docPartBody>
        <w:p w:rsidR="008D62EF" w:rsidRDefault="008D62EF" w:rsidP="008D62EF">
          <w:pPr>
            <w:pStyle w:val="A483197D6E104F1A8E83885B230B8E70"/>
          </w:pPr>
          <w:r>
            <w:rPr>
              <w:rStyle w:val="placeholder1Char"/>
              <w:rFonts w:hint="eastAsia"/>
            </w:rPr>
            <w:t>____________</w:t>
          </w:r>
        </w:p>
      </w:docPartBody>
    </w:docPart>
    <w:docPart>
      <w:docPartPr>
        <w:name w:val="B4D303AA5AAC41529963B35D51D21482"/>
        <w:category>
          <w:name w:val="常规"/>
          <w:gallery w:val="placeholder"/>
        </w:category>
        <w:types>
          <w:type w:val="bbPlcHdr"/>
        </w:types>
        <w:behaviors>
          <w:behavior w:val="content"/>
        </w:behaviors>
        <w:guid w:val="{CD68EFA5-A099-44B8-92D9-A1497FA34465}"/>
      </w:docPartPr>
      <w:docPartBody>
        <w:p w:rsidR="008D62EF" w:rsidRDefault="008D62EF" w:rsidP="008D62EF">
          <w:pPr>
            <w:pStyle w:val="B4D303AA5AAC41529963B35D51D21482"/>
          </w:pPr>
          <w:r>
            <w:rPr>
              <w:rStyle w:val="placeholder1Char"/>
              <w:rFonts w:hint="eastAsia"/>
            </w:rPr>
            <w:t>____________</w:t>
          </w:r>
        </w:p>
      </w:docPartBody>
    </w:docPart>
    <w:docPart>
      <w:docPartPr>
        <w:name w:val="C2CE45D4CBC34F6AB4B84D7CA51B1554"/>
        <w:category>
          <w:name w:val="常规"/>
          <w:gallery w:val="placeholder"/>
        </w:category>
        <w:types>
          <w:type w:val="bbPlcHdr"/>
        </w:types>
        <w:behaviors>
          <w:behavior w:val="content"/>
        </w:behaviors>
        <w:guid w:val="{A8FD6815-FE97-4119-9EFE-A9D906F70C04}"/>
      </w:docPartPr>
      <w:docPartBody>
        <w:p w:rsidR="008D62EF" w:rsidRDefault="008D62EF" w:rsidP="008D62EF">
          <w:pPr>
            <w:pStyle w:val="C2CE45D4CBC34F6AB4B84D7CA51B1554"/>
          </w:pPr>
          <w:r>
            <w:rPr>
              <w:rStyle w:val="placeholder1Char"/>
              <w:rFonts w:hint="eastAsia"/>
            </w:rPr>
            <w:t>____________</w:t>
          </w:r>
        </w:p>
      </w:docPartBody>
    </w:docPart>
    <w:docPart>
      <w:docPartPr>
        <w:name w:val="E7218599D9F44639A509BC9BCF3B3853"/>
        <w:category>
          <w:name w:val="常规"/>
          <w:gallery w:val="placeholder"/>
        </w:category>
        <w:types>
          <w:type w:val="bbPlcHdr"/>
        </w:types>
        <w:behaviors>
          <w:behavior w:val="content"/>
        </w:behaviors>
        <w:guid w:val="{AEE7FB20-24CD-4661-9E3D-C3A322C833E3}"/>
      </w:docPartPr>
      <w:docPartBody>
        <w:p w:rsidR="008D62EF" w:rsidRDefault="008D62EF" w:rsidP="008D62EF">
          <w:pPr>
            <w:pStyle w:val="E7218599D9F44639A509BC9BCF3B3853"/>
          </w:pPr>
          <w:r>
            <w:rPr>
              <w:rStyle w:val="placeholder1Char"/>
              <w:rFonts w:hint="eastAsia"/>
            </w:rPr>
            <w:t>____________</w:t>
          </w:r>
        </w:p>
      </w:docPartBody>
    </w:docPart>
    <w:docPart>
      <w:docPartPr>
        <w:name w:val="A2275833A24D429791B6555F98998A57"/>
        <w:category>
          <w:name w:val="常规"/>
          <w:gallery w:val="placeholder"/>
        </w:category>
        <w:types>
          <w:type w:val="bbPlcHdr"/>
        </w:types>
        <w:behaviors>
          <w:behavior w:val="content"/>
        </w:behaviors>
        <w:guid w:val="{0312C9A6-0697-4715-A8DD-1DED6FC4C0E8}"/>
      </w:docPartPr>
      <w:docPartBody>
        <w:p w:rsidR="008D62EF" w:rsidRDefault="008D62EF" w:rsidP="008D62EF">
          <w:pPr>
            <w:pStyle w:val="A2275833A24D429791B6555F98998A57"/>
          </w:pPr>
          <w:r>
            <w:rPr>
              <w:rStyle w:val="placeholder1Char"/>
              <w:rFonts w:hint="eastAsia"/>
            </w:rPr>
            <w:t>____________</w:t>
          </w:r>
        </w:p>
      </w:docPartBody>
    </w:docPart>
    <w:docPart>
      <w:docPartPr>
        <w:name w:val="1DE7651D7C3144F781302A8673E1FADC"/>
        <w:category>
          <w:name w:val="常规"/>
          <w:gallery w:val="placeholder"/>
        </w:category>
        <w:types>
          <w:type w:val="bbPlcHdr"/>
        </w:types>
        <w:behaviors>
          <w:behavior w:val="content"/>
        </w:behaviors>
        <w:guid w:val="{84B74D85-ECF0-4418-A6D1-E6665196B3C1}"/>
      </w:docPartPr>
      <w:docPartBody>
        <w:p w:rsidR="008D62EF" w:rsidRDefault="008D62EF" w:rsidP="008D62EF">
          <w:pPr>
            <w:pStyle w:val="1DE7651D7C3144F781302A8673E1FADC"/>
          </w:pPr>
          <w:r>
            <w:rPr>
              <w:rStyle w:val="placeholder1Char"/>
              <w:rFonts w:hint="eastAsia"/>
            </w:rPr>
            <w:t>____________</w:t>
          </w:r>
        </w:p>
      </w:docPartBody>
    </w:docPart>
    <w:docPart>
      <w:docPartPr>
        <w:name w:val="4C865CDFB21F46C88F38121D6C754001"/>
        <w:category>
          <w:name w:val="常规"/>
          <w:gallery w:val="placeholder"/>
        </w:category>
        <w:types>
          <w:type w:val="bbPlcHdr"/>
        </w:types>
        <w:behaviors>
          <w:behavior w:val="content"/>
        </w:behaviors>
        <w:guid w:val="{CB402ABA-2297-46C3-BDE9-26A5A07A4B97}"/>
      </w:docPartPr>
      <w:docPartBody>
        <w:p w:rsidR="008D62EF" w:rsidRDefault="008D62EF" w:rsidP="008D62EF">
          <w:pPr>
            <w:pStyle w:val="4C865CDFB21F46C88F38121D6C754001"/>
          </w:pPr>
          <w:r>
            <w:rPr>
              <w:rStyle w:val="placeholder1Char"/>
              <w:rFonts w:hint="eastAsia"/>
            </w:rPr>
            <w:t>____________</w:t>
          </w:r>
        </w:p>
      </w:docPartBody>
    </w:docPart>
    <w:docPart>
      <w:docPartPr>
        <w:name w:val="1017BC4AB5A6419F92BE62777133C76C"/>
        <w:category>
          <w:name w:val="常规"/>
          <w:gallery w:val="placeholder"/>
        </w:category>
        <w:types>
          <w:type w:val="bbPlcHdr"/>
        </w:types>
        <w:behaviors>
          <w:behavior w:val="content"/>
        </w:behaviors>
        <w:guid w:val="{AC405C86-C5B1-4129-BF1D-AE0EB5E41058}"/>
      </w:docPartPr>
      <w:docPartBody>
        <w:p w:rsidR="008D62EF" w:rsidRDefault="008D62EF" w:rsidP="008D62EF">
          <w:pPr>
            <w:pStyle w:val="1017BC4AB5A6419F92BE62777133C76C"/>
          </w:pPr>
          <w:r>
            <w:rPr>
              <w:rStyle w:val="placeholder1Char"/>
              <w:rFonts w:hint="eastAsia"/>
            </w:rPr>
            <w:t>____________</w:t>
          </w:r>
        </w:p>
      </w:docPartBody>
    </w:docPart>
    <w:docPart>
      <w:docPartPr>
        <w:name w:val="209DBB1F4ECF4387B4DA703F9E6A0B4F"/>
        <w:category>
          <w:name w:val="常规"/>
          <w:gallery w:val="placeholder"/>
        </w:category>
        <w:types>
          <w:type w:val="bbPlcHdr"/>
        </w:types>
        <w:behaviors>
          <w:behavior w:val="content"/>
        </w:behaviors>
        <w:guid w:val="{F8A2049E-36B8-431E-9301-CE30BFAC0261}"/>
      </w:docPartPr>
      <w:docPartBody>
        <w:p w:rsidR="008D62EF" w:rsidRDefault="008D62EF" w:rsidP="008D62EF">
          <w:pPr>
            <w:pStyle w:val="209DBB1F4ECF4387B4DA703F9E6A0B4F"/>
          </w:pPr>
          <w:r>
            <w:rPr>
              <w:rStyle w:val="placeholder1Char"/>
              <w:rFonts w:hint="eastAsia"/>
            </w:rPr>
            <w:t>____________</w:t>
          </w:r>
        </w:p>
      </w:docPartBody>
    </w:docPart>
    <w:docPart>
      <w:docPartPr>
        <w:name w:val="C7685D0D63D7465C8FC284C438164D56"/>
        <w:category>
          <w:name w:val="常规"/>
          <w:gallery w:val="placeholder"/>
        </w:category>
        <w:types>
          <w:type w:val="bbPlcHdr"/>
        </w:types>
        <w:behaviors>
          <w:behavior w:val="content"/>
        </w:behaviors>
        <w:guid w:val="{DC43CD75-9136-4929-80B9-3ABB8DC1392B}"/>
      </w:docPartPr>
      <w:docPartBody>
        <w:p w:rsidR="008D62EF" w:rsidRDefault="008D62EF" w:rsidP="008D62EF">
          <w:pPr>
            <w:pStyle w:val="C7685D0D63D7465C8FC284C438164D56"/>
          </w:pPr>
          <w:r>
            <w:rPr>
              <w:rStyle w:val="placeholder1Char"/>
              <w:rFonts w:hint="eastAsia"/>
            </w:rPr>
            <w:t>____________</w:t>
          </w:r>
        </w:p>
      </w:docPartBody>
    </w:docPart>
    <w:docPart>
      <w:docPartPr>
        <w:name w:val="35D612BD90AF492EAF61DB42C0849AB3"/>
        <w:category>
          <w:name w:val="常规"/>
          <w:gallery w:val="placeholder"/>
        </w:category>
        <w:types>
          <w:type w:val="bbPlcHdr"/>
        </w:types>
        <w:behaviors>
          <w:behavior w:val="content"/>
        </w:behaviors>
        <w:guid w:val="{E1BA305D-2356-466A-BEE6-1FB7C47AC104}"/>
      </w:docPartPr>
      <w:docPartBody>
        <w:p w:rsidR="008D62EF" w:rsidRDefault="008D62EF" w:rsidP="008D62EF">
          <w:pPr>
            <w:pStyle w:val="35D612BD90AF492EAF61DB42C0849AB3"/>
          </w:pPr>
          <w:r>
            <w:rPr>
              <w:rStyle w:val="placeholder1Char"/>
              <w:rFonts w:hint="eastAsia"/>
            </w:rPr>
            <w:t>____________</w:t>
          </w:r>
        </w:p>
      </w:docPartBody>
    </w:docPart>
    <w:docPart>
      <w:docPartPr>
        <w:name w:val="90342A7E45804DD4928EBF5F54DF3FCC"/>
        <w:category>
          <w:name w:val="常规"/>
          <w:gallery w:val="placeholder"/>
        </w:category>
        <w:types>
          <w:type w:val="bbPlcHdr"/>
        </w:types>
        <w:behaviors>
          <w:behavior w:val="content"/>
        </w:behaviors>
        <w:guid w:val="{CB56A087-2F7E-4B12-8CD6-13846AF84BEE}"/>
      </w:docPartPr>
      <w:docPartBody>
        <w:p w:rsidR="008D62EF" w:rsidRDefault="008D62EF" w:rsidP="008D62EF">
          <w:pPr>
            <w:pStyle w:val="90342A7E45804DD4928EBF5F54DF3FCC"/>
          </w:pPr>
          <w:r>
            <w:rPr>
              <w:rStyle w:val="placeholder1Char"/>
              <w:rFonts w:hint="eastAsia"/>
            </w:rPr>
            <w:t>____________</w:t>
          </w:r>
        </w:p>
      </w:docPartBody>
    </w:docPart>
    <w:docPart>
      <w:docPartPr>
        <w:name w:val="9A559D0D8A404F6E999954FE04B7E029"/>
        <w:category>
          <w:name w:val="常规"/>
          <w:gallery w:val="placeholder"/>
        </w:category>
        <w:types>
          <w:type w:val="bbPlcHdr"/>
        </w:types>
        <w:behaviors>
          <w:behavior w:val="content"/>
        </w:behaviors>
        <w:guid w:val="{FF6CCE3C-389D-4D75-BC8C-F05C0423BF0C}"/>
      </w:docPartPr>
      <w:docPartBody>
        <w:p w:rsidR="008D62EF" w:rsidRDefault="008D62EF" w:rsidP="008D62EF">
          <w:pPr>
            <w:pStyle w:val="9A559D0D8A404F6E999954FE04B7E029"/>
          </w:pPr>
          <w:r>
            <w:rPr>
              <w:rStyle w:val="placeholder1Char"/>
              <w:rFonts w:hint="eastAsia"/>
            </w:rPr>
            <w:t>____________</w:t>
          </w:r>
        </w:p>
      </w:docPartBody>
    </w:docPart>
    <w:docPart>
      <w:docPartPr>
        <w:name w:val="D9EA11139ABD4529A7B4E7A90ADED5B6"/>
        <w:category>
          <w:name w:val="常规"/>
          <w:gallery w:val="placeholder"/>
        </w:category>
        <w:types>
          <w:type w:val="bbPlcHdr"/>
        </w:types>
        <w:behaviors>
          <w:behavior w:val="content"/>
        </w:behaviors>
        <w:guid w:val="{89F1AD4E-6108-4035-BCBB-0E643064204C}"/>
      </w:docPartPr>
      <w:docPartBody>
        <w:p w:rsidR="008D62EF" w:rsidRDefault="008D62EF" w:rsidP="008D62EF">
          <w:pPr>
            <w:pStyle w:val="D9EA11139ABD4529A7B4E7A90ADED5B6"/>
          </w:pPr>
          <w:r>
            <w:rPr>
              <w:rStyle w:val="placeholder1Char"/>
              <w:rFonts w:hint="eastAsia"/>
            </w:rPr>
            <w:t>____________</w:t>
          </w:r>
        </w:p>
      </w:docPartBody>
    </w:docPart>
    <w:docPart>
      <w:docPartPr>
        <w:name w:val="1CCF09EE1FDE46938602655061AF4BA7"/>
        <w:category>
          <w:name w:val="常规"/>
          <w:gallery w:val="placeholder"/>
        </w:category>
        <w:types>
          <w:type w:val="bbPlcHdr"/>
        </w:types>
        <w:behaviors>
          <w:behavior w:val="content"/>
        </w:behaviors>
        <w:guid w:val="{8020FDDA-46F9-49AE-846D-D86BCBBD8E95}"/>
      </w:docPartPr>
      <w:docPartBody>
        <w:p w:rsidR="008D62EF" w:rsidRDefault="008D62EF" w:rsidP="008D62EF">
          <w:pPr>
            <w:pStyle w:val="1CCF09EE1FDE46938602655061AF4BA7"/>
          </w:pPr>
          <w:r>
            <w:rPr>
              <w:rStyle w:val="placeholder1Char"/>
              <w:rFonts w:hint="eastAsia"/>
            </w:rPr>
            <w:t>____________</w:t>
          </w:r>
        </w:p>
      </w:docPartBody>
    </w:docPart>
    <w:docPart>
      <w:docPartPr>
        <w:name w:val="843CFFECD829491FA8200F6A9A38238F"/>
        <w:category>
          <w:name w:val="常规"/>
          <w:gallery w:val="placeholder"/>
        </w:category>
        <w:types>
          <w:type w:val="bbPlcHdr"/>
        </w:types>
        <w:behaviors>
          <w:behavior w:val="content"/>
        </w:behaviors>
        <w:guid w:val="{0B796B8C-593E-4F16-80D4-33D5AF8FCA66}"/>
      </w:docPartPr>
      <w:docPartBody>
        <w:p w:rsidR="008D62EF" w:rsidRDefault="008D62EF" w:rsidP="008D62EF">
          <w:pPr>
            <w:pStyle w:val="843CFFECD829491FA8200F6A9A38238F"/>
          </w:pPr>
          <w:r>
            <w:rPr>
              <w:rStyle w:val="placeholder1Char"/>
              <w:rFonts w:hint="eastAsia"/>
            </w:rPr>
            <w:t>____________</w:t>
          </w:r>
        </w:p>
      </w:docPartBody>
    </w:docPart>
    <w:docPart>
      <w:docPartPr>
        <w:name w:val="3A621E15AD9F45079A7082A1F992F5AE"/>
        <w:category>
          <w:name w:val="常规"/>
          <w:gallery w:val="placeholder"/>
        </w:category>
        <w:types>
          <w:type w:val="bbPlcHdr"/>
        </w:types>
        <w:behaviors>
          <w:behavior w:val="content"/>
        </w:behaviors>
        <w:guid w:val="{B63FB779-A633-4496-8ABB-BAF9CB8EFA0F}"/>
      </w:docPartPr>
      <w:docPartBody>
        <w:p w:rsidR="008D62EF" w:rsidRDefault="008D62EF" w:rsidP="008D62EF">
          <w:pPr>
            <w:pStyle w:val="3A621E15AD9F45079A7082A1F992F5AE"/>
          </w:pPr>
          <w:r>
            <w:rPr>
              <w:rStyle w:val="placeholder1Char"/>
              <w:rFonts w:hint="eastAsia"/>
            </w:rPr>
            <w:t>____________</w:t>
          </w:r>
        </w:p>
      </w:docPartBody>
    </w:docPart>
    <w:docPart>
      <w:docPartPr>
        <w:name w:val="7205B348E179421A8DE3DEAEA8E20087"/>
        <w:category>
          <w:name w:val="常规"/>
          <w:gallery w:val="placeholder"/>
        </w:category>
        <w:types>
          <w:type w:val="bbPlcHdr"/>
        </w:types>
        <w:behaviors>
          <w:behavior w:val="content"/>
        </w:behaviors>
        <w:guid w:val="{8CAEF09D-AADA-4455-AE8D-399ED83F65AB}"/>
      </w:docPartPr>
      <w:docPartBody>
        <w:p w:rsidR="008D62EF" w:rsidRDefault="008D62EF" w:rsidP="008D62EF">
          <w:pPr>
            <w:pStyle w:val="7205B348E179421A8DE3DEAEA8E20087"/>
          </w:pPr>
          <w:r>
            <w:rPr>
              <w:rStyle w:val="placeholder1Char"/>
              <w:rFonts w:hint="eastAsia"/>
            </w:rPr>
            <w:t>____________</w:t>
          </w:r>
        </w:p>
      </w:docPartBody>
    </w:docPart>
    <w:docPart>
      <w:docPartPr>
        <w:name w:val="0E14B51B58FA4E7EB30AD41FC2B590B9"/>
        <w:category>
          <w:name w:val="常规"/>
          <w:gallery w:val="placeholder"/>
        </w:category>
        <w:types>
          <w:type w:val="bbPlcHdr"/>
        </w:types>
        <w:behaviors>
          <w:behavior w:val="content"/>
        </w:behaviors>
        <w:guid w:val="{13911D64-E873-4020-A49A-A80BB697B5E7}"/>
      </w:docPartPr>
      <w:docPartBody>
        <w:p w:rsidR="008D62EF" w:rsidRDefault="008D62EF" w:rsidP="008D62EF">
          <w:pPr>
            <w:pStyle w:val="0E14B51B58FA4E7EB30AD41FC2B590B9"/>
          </w:pPr>
          <w:r>
            <w:rPr>
              <w:rStyle w:val="placeholder1Char"/>
              <w:rFonts w:hint="eastAsia"/>
            </w:rPr>
            <w:t>____________</w:t>
          </w:r>
        </w:p>
      </w:docPartBody>
    </w:docPart>
    <w:docPart>
      <w:docPartPr>
        <w:name w:val="4137539579434FB3B9B00D383239C4EC"/>
        <w:category>
          <w:name w:val="常规"/>
          <w:gallery w:val="placeholder"/>
        </w:category>
        <w:types>
          <w:type w:val="bbPlcHdr"/>
        </w:types>
        <w:behaviors>
          <w:behavior w:val="content"/>
        </w:behaviors>
        <w:guid w:val="{09FAD17D-4A8A-43E4-BBD4-7229C75EA111}"/>
      </w:docPartPr>
      <w:docPartBody>
        <w:p w:rsidR="008D62EF" w:rsidRDefault="008D62EF" w:rsidP="008D62EF">
          <w:pPr>
            <w:pStyle w:val="4137539579434FB3B9B00D383239C4EC"/>
          </w:pPr>
          <w:r>
            <w:rPr>
              <w:rStyle w:val="placeholder1Char"/>
              <w:rFonts w:hint="eastAsia"/>
            </w:rPr>
            <w:t>____________</w:t>
          </w:r>
        </w:p>
      </w:docPartBody>
    </w:docPart>
    <w:docPart>
      <w:docPartPr>
        <w:name w:val="74386E8A646D49FDB4E7283A0C7C14A1"/>
        <w:category>
          <w:name w:val="常规"/>
          <w:gallery w:val="placeholder"/>
        </w:category>
        <w:types>
          <w:type w:val="bbPlcHdr"/>
        </w:types>
        <w:behaviors>
          <w:behavior w:val="content"/>
        </w:behaviors>
        <w:guid w:val="{EE038A86-1A0A-4147-9DF1-B0BD498B5E6F}"/>
      </w:docPartPr>
      <w:docPartBody>
        <w:p w:rsidR="008D62EF" w:rsidRDefault="008D62EF" w:rsidP="008D62EF">
          <w:pPr>
            <w:pStyle w:val="74386E8A646D49FDB4E7283A0C7C14A1"/>
          </w:pPr>
          <w:r>
            <w:rPr>
              <w:rStyle w:val="placeholder1Char"/>
              <w:rFonts w:hint="eastAsia"/>
            </w:rPr>
            <w:t>____________</w:t>
          </w:r>
        </w:p>
      </w:docPartBody>
    </w:docPart>
    <w:docPart>
      <w:docPartPr>
        <w:name w:val="BC92E37B989F49A48E3DD1292ED2AF0F"/>
        <w:category>
          <w:name w:val="常规"/>
          <w:gallery w:val="placeholder"/>
        </w:category>
        <w:types>
          <w:type w:val="bbPlcHdr"/>
        </w:types>
        <w:behaviors>
          <w:behavior w:val="content"/>
        </w:behaviors>
        <w:guid w:val="{1D004BC3-DC97-4EAD-99ED-EE1CAA001579}"/>
      </w:docPartPr>
      <w:docPartBody>
        <w:p w:rsidR="008D62EF" w:rsidRDefault="008D62EF" w:rsidP="008D62EF">
          <w:pPr>
            <w:pStyle w:val="BC92E37B989F49A48E3DD1292ED2AF0F"/>
          </w:pPr>
          <w:r>
            <w:rPr>
              <w:rStyle w:val="placeholder1Char"/>
              <w:rFonts w:hint="eastAsia"/>
            </w:rPr>
            <w:t>____________</w:t>
          </w:r>
        </w:p>
      </w:docPartBody>
    </w:docPart>
    <w:docPart>
      <w:docPartPr>
        <w:name w:val="B1B6A66868554C458F8B87D677B3925C"/>
        <w:category>
          <w:name w:val="常规"/>
          <w:gallery w:val="placeholder"/>
        </w:category>
        <w:types>
          <w:type w:val="bbPlcHdr"/>
        </w:types>
        <w:behaviors>
          <w:behavior w:val="content"/>
        </w:behaviors>
        <w:guid w:val="{FAC82CFD-D9D7-4DAC-B461-E17DF73D84DC}"/>
      </w:docPartPr>
      <w:docPartBody>
        <w:p w:rsidR="008D62EF" w:rsidRDefault="008D62EF" w:rsidP="008D62EF">
          <w:pPr>
            <w:pStyle w:val="B1B6A66868554C458F8B87D677B3925C"/>
          </w:pPr>
          <w:r>
            <w:rPr>
              <w:rStyle w:val="placeholder1Char"/>
              <w:rFonts w:hint="eastAsia"/>
            </w:rPr>
            <w:t>____________</w:t>
          </w:r>
        </w:p>
      </w:docPartBody>
    </w:docPart>
    <w:docPart>
      <w:docPartPr>
        <w:name w:val="722BAEFC0F704749806D56F31C661568"/>
        <w:category>
          <w:name w:val="常规"/>
          <w:gallery w:val="placeholder"/>
        </w:category>
        <w:types>
          <w:type w:val="bbPlcHdr"/>
        </w:types>
        <w:behaviors>
          <w:behavior w:val="content"/>
        </w:behaviors>
        <w:guid w:val="{E04B2B26-2F28-4CB3-915C-AD0082FDE56C}"/>
      </w:docPartPr>
      <w:docPartBody>
        <w:p w:rsidR="008D62EF" w:rsidRDefault="008D62EF" w:rsidP="008D62EF">
          <w:pPr>
            <w:pStyle w:val="722BAEFC0F704749806D56F31C661568"/>
          </w:pPr>
          <w:r>
            <w:rPr>
              <w:rStyle w:val="placeholder1Char"/>
              <w:rFonts w:hint="eastAsia"/>
            </w:rPr>
            <w:t>____________</w:t>
          </w:r>
        </w:p>
      </w:docPartBody>
    </w:docPart>
    <w:docPart>
      <w:docPartPr>
        <w:name w:val="23D66411A67746EAA0EBDDB75CF67383"/>
        <w:category>
          <w:name w:val="常规"/>
          <w:gallery w:val="placeholder"/>
        </w:category>
        <w:types>
          <w:type w:val="bbPlcHdr"/>
        </w:types>
        <w:behaviors>
          <w:behavior w:val="content"/>
        </w:behaviors>
        <w:guid w:val="{A67A11C6-60B5-4D02-8478-B9979ECCE7E4}"/>
      </w:docPartPr>
      <w:docPartBody>
        <w:p w:rsidR="008D62EF" w:rsidRDefault="008D62EF" w:rsidP="008D62EF">
          <w:pPr>
            <w:pStyle w:val="23D66411A67746EAA0EBDDB75CF67383"/>
          </w:pPr>
          <w:r>
            <w:rPr>
              <w:rStyle w:val="placeholder1Char"/>
              <w:rFonts w:hint="eastAsia"/>
            </w:rPr>
            <w:t>____________</w:t>
          </w:r>
        </w:p>
      </w:docPartBody>
    </w:docPart>
    <w:docPart>
      <w:docPartPr>
        <w:name w:val="B083E3B5081F4476B0AE97FB21DBB942"/>
        <w:category>
          <w:name w:val="常规"/>
          <w:gallery w:val="placeholder"/>
        </w:category>
        <w:types>
          <w:type w:val="bbPlcHdr"/>
        </w:types>
        <w:behaviors>
          <w:behavior w:val="content"/>
        </w:behaviors>
        <w:guid w:val="{B7DE9D95-A4DB-4F88-9BBB-332547E6FC77}"/>
      </w:docPartPr>
      <w:docPartBody>
        <w:p w:rsidR="008D62EF" w:rsidRDefault="008D62EF" w:rsidP="008D62EF">
          <w:pPr>
            <w:pStyle w:val="B083E3B5081F4476B0AE97FB21DBB942"/>
          </w:pPr>
          <w:r>
            <w:rPr>
              <w:rStyle w:val="placeholder1Char"/>
              <w:rFonts w:hint="eastAsia"/>
            </w:rPr>
            <w:t>____________</w:t>
          </w:r>
        </w:p>
      </w:docPartBody>
    </w:docPart>
    <w:docPart>
      <w:docPartPr>
        <w:name w:val="3CC96E79A677470B9902DA397ACE1626"/>
        <w:category>
          <w:name w:val="常规"/>
          <w:gallery w:val="placeholder"/>
        </w:category>
        <w:types>
          <w:type w:val="bbPlcHdr"/>
        </w:types>
        <w:behaviors>
          <w:behavior w:val="content"/>
        </w:behaviors>
        <w:guid w:val="{130581EC-E8B9-4635-92CC-61ECBACFFE42}"/>
      </w:docPartPr>
      <w:docPartBody>
        <w:p w:rsidR="008D62EF" w:rsidRDefault="008D62EF" w:rsidP="008D62EF">
          <w:pPr>
            <w:pStyle w:val="3CC96E79A677470B9902DA397ACE1626"/>
          </w:pPr>
          <w:r>
            <w:rPr>
              <w:rStyle w:val="placeholder1Char"/>
              <w:rFonts w:hint="eastAsia"/>
            </w:rPr>
            <w:t>____________</w:t>
          </w:r>
        </w:p>
      </w:docPartBody>
    </w:docPart>
    <w:docPart>
      <w:docPartPr>
        <w:name w:val="4C7BCF11EB434DC29AEE9619BACE2AA0"/>
        <w:category>
          <w:name w:val="常规"/>
          <w:gallery w:val="placeholder"/>
        </w:category>
        <w:types>
          <w:type w:val="bbPlcHdr"/>
        </w:types>
        <w:behaviors>
          <w:behavior w:val="content"/>
        </w:behaviors>
        <w:guid w:val="{2B6206B3-7D4E-464C-9B8B-2F1DBC4DF5F1}"/>
      </w:docPartPr>
      <w:docPartBody>
        <w:p w:rsidR="008D62EF" w:rsidRDefault="008D62EF" w:rsidP="008D62EF">
          <w:pPr>
            <w:pStyle w:val="4C7BCF11EB434DC29AEE9619BACE2AA0"/>
          </w:pPr>
          <w:r>
            <w:rPr>
              <w:rStyle w:val="placeholder1Char"/>
              <w:rFonts w:hint="eastAsia"/>
            </w:rPr>
            <w:t>____________</w:t>
          </w:r>
        </w:p>
      </w:docPartBody>
    </w:docPart>
    <w:docPart>
      <w:docPartPr>
        <w:name w:val="67EC729FF7794E24A867363F6E043D9D"/>
        <w:category>
          <w:name w:val="常规"/>
          <w:gallery w:val="placeholder"/>
        </w:category>
        <w:types>
          <w:type w:val="bbPlcHdr"/>
        </w:types>
        <w:behaviors>
          <w:behavior w:val="content"/>
        </w:behaviors>
        <w:guid w:val="{514F743E-5BD2-4717-B394-DFD6AA21DD9D}"/>
      </w:docPartPr>
      <w:docPartBody>
        <w:p w:rsidR="008D62EF" w:rsidRDefault="008D62EF" w:rsidP="008D62EF">
          <w:pPr>
            <w:pStyle w:val="67EC729FF7794E24A867363F6E043D9D"/>
          </w:pPr>
          <w:r>
            <w:rPr>
              <w:rStyle w:val="placeholder1Char"/>
              <w:rFonts w:hint="eastAsia"/>
            </w:rPr>
            <w:t>____________</w:t>
          </w:r>
        </w:p>
      </w:docPartBody>
    </w:docPart>
    <w:docPart>
      <w:docPartPr>
        <w:name w:val="746FFAC1F53E4DD882B777BE14E93967"/>
        <w:category>
          <w:name w:val="常规"/>
          <w:gallery w:val="placeholder"/>
        </w:category>
        <w:types>
          <w:type w:val="bbPlcHdr"/>
        </w:types>
        <w:behaviors>
          <w:behavior w:val="content"/>
        </w:behaviors>
        <w:guid w:val="{EC9E22B9-3F49-4FE8-9014-88623BE268B7}"/>
      </w:docPartPr>
      <w:docPartBody>
        <w:p w:rsidR="008D62EF" w:rsidRDefault="008D62EF" w:rsidP="008D62EF">
          <w:pPr>
            <w:pStyle w:val="746FFAC1F53E4DD882B777BE14E93967"/>
          </w:pPr>
          <w:r>
            <w:rPr>
              <w:rStyle w:val="placeholder1Char"/>
              <w:rFonts w:hint="eastAsia"/>
            </w:rPr>
            <w:t>____________</w:t>
          </w:r>
        </w:p>
      </w:docPartBody>
    </w:docPart>
    <w:docPart>
      <w:docPartPr>
        <w:name w:val="9F4AFBDD857B4DB9AFB21366799FCFEE"/>
        <w:category>
          <w:name w:val="常规"/>
          <w:gallery w:val="placeholder"/>
        </w:category>
        <w:types>
          <w:type w:val="bbPlcHdr"/>
        </w:types>
        <w:behaviors>
          <w:behavior w:val="content"/>
        </w:behaviors>
        <w:guid w:val="{B41585E2-5D1C-41F9-8E3A-B57D0FF414EB}"/>
      </w:docPartPr>
      <w:docPartBody>
        <w:p w:rsidR="008D62EF" w:rsidRDefault="008D62EF" w:rsidP="008D62EF">
          <w:pPr>
            <w:pStyle w:val="9F4AFBDD857B4DB9AFB21366799FCFEE"/>
          </w:pPr>
          <w:r>
            <w:rPr>
              <w:rStyle w:val="placeholder1Char"/>
              <w:rFonts w:hint="eastAsia"/>
            </w:rPr>
            <w:t>____________</w:t>
          </w:r>
        </w:p>
      </w:docPartBody>
    </w:docPart>
    <w:docPart>
      <w:docPartPr>
        <w:name w:val="BF4169070DB44DE8BE81E6D5CC15947A"/>
        <w:category>
          <w:name w:val="常规"/>
          <w:gallery w:val="placeholder"/>
        </w:category>
        <w:types>
          <w:type w:val="bbPlcHdr"/>
        </w:types>
        <w:behaviors>
          <w:behavior w:val="content"/>
        </w:behaviors>
        <w:guid w:val="{1E311A1B-5AE5-4534-8CA5-B43288705E9D}"/>
      </w:docPartPr>
      <w:docPartBody>
        <w:p w:rsidR="008D62EF" w:rsidRDefault="008D62EF" w:rsidP="008D62EF">
          <w:pPr>
            <w:pStyle w:val="BF4169070DB44DE8BE81E6D5CC15947A"/>
          </w:pPr>
          <w:r>
            <w:rPr>
              <w:rStyle w:val="placeholder1Char"/>
              <w:rFonts w:hint="eastAsia"/>
            </w:rPr>
            <w:t>____________</w:t>
          </w:r>
        </w:p>
      </w:docPartBody>
    </w:docPart>
    <w:docPart>
      <w:docPartPr>
        <w:name w:val="3E804514AFAD410286DB662919B2C4B8"/>
        <w:category>
          <w:name w:val="常规"/>
          <w:gallery w:val="placeholder"/>
        </w:category>
        <w:types>
          <w:type w:val="bbPlcHdr"/>
        </w:types>
        <w:behaviors>
          <w:behavior w:val="content"/>
        </w:behaviors>
        <w:guid w:val="{34F8E180-E0F6-4C99-B153-33685746A637}"/>
      </w:docPartPr>
      <w:docPartBody>
        <w:p w:rsidR="008D62EF" w:rsidRDefault="008D62EF" w:rsidP="008D62EF">
          <w:pPr>
            <w:pStyle w:val="3E804514AFAD410286DB662919B2C4B8"/>
          </w:pPr>
          <w:r>
            <w:rPr>
              <w:rStyle w:val="placeholder1Char"/>
              <w:rFonts w:hint="eastAsia"/>
            </w:rPr>
            <w:t>____________</w:t>
          </w:r>
        </w:p>
      </w:docPartBody>
    </w:docPart>
    <w:docPart>
      <w:docPartPr>
        <w:name w:val="E77817B4F6BE4A789791A2CE6852AA61"/>
        <w:category>
          <w:name w:val="常规"/>
          <w:gallery w:val="placeholder"/>
        </w:category>
        <w:types>
          <w:type w:val="bbPlcHdr"/>
        </w:types>
        <w:behaviors>
          <w:behavior w:val="content"/>
        </w:behaviors>
        <w:guid w:val="{904E54C0-297F-41B3-9F8A-FD3053B11064}"/>
      </w:docPartPr>
      <w:docPartBody>
        <w:p w:rsidR="008D62EF" w:rsidRDefault="008D62EF" w:rsidP="008D62EF">
          <w:pPr>
            <w:pStyle w:val="E77817B4F6BE4A789791A2CE6852AA61"/>
          </w:pPr>
          <w:r>
            <w:rPr>
              <w:rStyle w:val="placeholder1Char"/>
              <w:rFonts w:hint="eastAsia"/>
            </w:rPr>
            <w:t>____________</w:t>
          </w:r>
        </w:p>
      </w:docPartBody>
    </w:docPart>
    <w:docPart>
      <w:docPartPr>
        <w:name w:val="D65E9D6BD56445AFA4DB270536FCC96A"/>
        <w:category>
          <w:name w:val="常规"/>
          <w:gallery w:val="placeholder"/>
        </w:category>
        <w:types>
          <w:type w:val="bbPlcHdr"/>
        </w:types>
        <w:behaviors>
          <w:behavior w:val="content"/>
        </w:behaviors>
        <w:guid w:val="{2BFD37A0-FD7C-440F-885B-38BA1F57C972}"/>
      </w:docPartPr>
      <w:docPartBody>
        <w:p w:rsidR="008D62EF" w:rsidRDefault="008D62EF" w:rsidP="008D62EF">
          <w:pPr>
            <w:pStyle w:val="D65E9D6BD56445AFA4DB270536FCC96A"/>
          </w:pPr>
          <w:r>
            <w:rPr>
              <w:rStyle w:val="placeholder1Char"/>
              <w:rFonts w:hint="eastAsia"/>
            </w:rPr>
            <w:t>____________</w:t>
          </w:r>
        </w:p>
      </w:docPartBody>
    </w:docPart>
    <w:docPart>
      <w:docPartPr>
        <w:name w:val="67A16396CAA14DABA54D425112BB32CD"/>
        <w:category>
          <w:name w:val="常规"/>
          <w:gallery w:val="placeholder"/>
        </w:category>
        <w:types>
          <w:type w:val="bbPlcHdr"/>
        </w:types>
        <w:behaviors>
          <w:behavior w:val="content"/>
        </w:behaviors>
        <w:guid w:val="{31C1DE20-3189-4DE2-A646-ABFDC587A431}"/>
      </w:docPartPr>
      <w:docPartBody>
        <w:p w:rsidR="008D62EF" w:rsidRDefault="008D62EF" w:rsidP="008D62EF">
          <w:pPr>
            <w:pStyle w:val="67A16396CAA14DABA54D425112BB32CD"/>
          </w:pPr>
          <w:r>
            <w:rPr>
              <w:rStyle w:val="placeholder1Char"/>
              <w:rFonts w:hint="eastAsia"/>
            </w:rPr>
            <w:t>____________</w:t>
          </w:r>
        </w:p>
      </w:docPartBody>
    </w:docPart>
    <w:docPart>
      <w:docPartPr>
        <w:name w:val="20545C5A43AA4533979F666F069EA43E"/>
        <w:category>
          <w:name w:val="常规"/>
          <w:gallery w:val="placeholder"/>
        </w:category>
        <w:types>
          <w:type w:val="bbPlcHdr"/>
        </w:types>
        <w:behaviors>
          <w:behavior w:val="content"/>
        </w:behaviors>
        <w:guid w:val="{0FA9D8F0-DF48-4E4B-A842-D1AA936E3D24}"/>
      </w:docPartPr>
      <w:docPartBody>
        <w:p w:rsidR="008D62EF" w:rsidRDefault="008D62EF" w:rsidP="008D62EF">
          <w:pPr>
            <w:pStyle w:val="20545C5A43AA4533979F666F069EA43E"/>
          </w:pPr>
          <w:r>
            <w:rPr>
              <w:rStyle w:val="placeholder1Char"/>
              <w:rFonts w:hint="eastAsia"/>
            </w:rPr>
            <w:t>____________</w:t>
          </w:r>
        </w:p>
      </w:docPartBody>
    </w:docPart>
    <w:docPart>
      <w:docPartPr>
        <w:name w:val="3F75AA034ED24EE3B743DB934E86B79A"/>
        <w:category>
          <w:name w:val="常规"/>
          <w:gallery w:val="placeholder"/>
        </w:category>
        <w:types>
          <w:type w:val="bbPlcHdr"/>
        </w:types>
        <w:behaviors>
          <w:behavior w:val="content"/>
        </w:behaviors>
        <w:guid w:val="{315DD31D-342A-43DA-BC10-4274A930CE43}"/>
      </w:docPartPr>
      <w:docPartBody>
        <w:p w:rsidR="008D62EF" w:rsidRDefault="008D62EF" w:rsidP="008D62EF">
          <w:pPr>
            <w:pStyle w:val="3F75AA034ED24EE3B743DB934E86B79A"/>
          </w:pPr>
          <w:r>
            <w:rPr>
              <w:rStyle w:val="placeholder1Char"/>
              <w:rFonts w:hint="eastAsia"/>
            </w:rPr>
            <w:t>____________</w:t>
          </w:r>
        </w:p>
      </w:docPartBody>
    </w:docPart>
    <w:docPart>
      <w:docPartPr>
        <w:name w:val="EED0C0FCCDD34F41B433E9CEBE4CEAEC"/>
        <w:category>
          <w:name w:val="常规"/>
          <w:gallery w:val="placeholder"/>
        </w:category>
        <w:types>
          <w:type w:val="bbPlcHdr"/>
        </w:types>
        <w:behaviors>
          <w:behavior w:val="content"/>
        </w:behaviors>
        <w:guid w:val="{9B201335-0806-4165-B636-EB45F00D88D6}"/>
      </w:docPartPr>
      <w:docPartBody>
        <w:p w:rsidR="008D62EF" w:rsidRDefault="008D62EF" w:rsidP="008D62EF">
          <w:pPr>
            <w:pStyle w:val="EED0C0FCCDD34F41B433E9CEBE4CEAEC"/>
          </w:pPr>
          <w:r>
            <w:rPr>
              <w:rStyle w:val="placeholder1Char"/>
              <w:rFonts w:hint="eastAsia"/>
            </w:rPr>
            <w:t>____________</w:t>
          </w:r>
        </w:p>
      </w:docPartBody>
    </w:docPart>
    <w:docPart>
      <w:docPartPr>
        <w:name w:val="162B2691C3D840B2A3FD2FAA87B27E2F"/>
        <w:category>
          <w:name w:val="常规"/>
          <w:gallery w:val="placeholder"/>
        </w:category>
        <w:types>
          <w:type w:val="bbPlcHdr"/>
        </w:types>
        <w:behaviors>
          <w:behavior w:val="content"/>
        </w:behaviors>
        <w:guid w:val="{B84CFA1C-C8D6-46F8-8CB8-F912B01542BE}"/>
      </w:docPartPr>
      <w:docPartBody>
        <w:p w:rsidR="008D62EF" w:rsidRDefault="008D62EF" w:rsidP="008D62EF">
          <w:pPr>
            <w:pStyle w:val="162B2691C3D840B2A3FD2FAA87B27E2F"/>
          </w:pPr>
          <w:r>
            <w:rPr>
              <w:rStyle w:val="placeholder1Char"/>
              <w:rFonts w:hint="eastAsia"/>
            </w:rPr>
            <w:t>____________</w:t>
          </w:r>
        </w:p>
      </w:docPartBody>
    </w:docPart>
    <w:docPart>
      <w:docPartPr>
        <w:name w:val="A99070124AF54B519ED032C0DC0C5F45"/>
        <w:category>
          <w:name w:val="常规"/>
          <w:gallery w:val="placeholder"/>
        </w:category>
        <w:types>
          <w:type w:val="bbPlcHdr"/>
        </w:types>
        <w:behaviors>
          <w:behavior w:val="content"/>
        </w:behaviors>
        <w:guid w:val="{3AB454F3-30B9-4756-B052-225FB56F029F}"/>
      </w:docPartPr>
      <w:docPartBody>
        <w:p w:rsidR="008D62EF" w:rsidRDefault="008D62EF" w:rsidP="008D62EF">
          <w:pPr>
            <w:pStyle w:val="A99070124AF54B519ED032C0DC0C5F45"/>
          </w:pPr>
          <w:r>
            <w:rPr>
              <w:rStyle w:val="placeholder1Char"/>
              <w:rFonts w:hint="eastAsia"/>
            </w:rPr>
            <w:t>____________</w:t>
          </w:r>
        </w:p>
      </w:docPartBody>
    </w:docPart>
    <w:docPart>
      <w:docPartPr>
        <w:name w:val="0302AB87AD9F49DCB72E1A003004FC25"/>
        <w:category>
          <w:name w:val="常规"/>
          <w:gallery w:val="placeholder"/>
        </w:category>
        <w:types>
          <w:type w:val="bbPlcHdr"/>
        </w:types>
        <w:behaviors>
          <w:behavior w:val="content"/>
        </w:behaviors>
        <w:guid w:val="{33860DC0-3F99-46E0-A0CA-016D800FCC28}"/>
      </w:docPartPr>
      <w:docPartBody>
        <w:p w:rsidR="008D62EF" w:rsidRDefault="008D62EF" w:rsidP="008D62EF">
          <w:pPr>
            <w:pStyle w:val="0302AB87AD9F49DCB72E1A003004FC25"/>
          </w:pPr>
          <w:r>
            <w:rPr>
              <w:rStyle w:val="placeholder1Char"/>
              <w:rFonts w:hint="eastAsia"/>
            </w:rPr>
            <w:t>____________</w:t>
          </w:r>
        </w:p>
      </w:docPartBody>
    </w:docPart>
    <w:docPart>
      <w:docPartPr>
        <w:name w:val="F91FAAE27CA849589127EE66E57F26C8"/>
        <w:category>
          <w:name w:val="常规"/>
          <w:gallery w:val="placeholder"/>
        </w:category>
        <w:types>
          <w:type w:val="bbPlcHdr"/>
        </w:types>
        <w:behaviors>
          <w:behavior w:val="content"/>
        </w:behaviors>
        <w:guid w:val="{FC338876-DAE4-47AD-9397-94B7C8FEF951}"/>
      </w:docPartPr>
      <w:docPartBody>
        <w:p w:rsidR="008D62EF" w:rsidRDefault="008D62EF" w:rsidP="008D62EF">
          <w:pPr>
            <w:pStyle w:val="F91FAAE27CA849589127EE66E57F26C8"/>
          </w:pPr>
          <w:r>
            <w:rPr>
              <w:rStyle w:val="placeholder1Char"/>
              <w:rFonts w:hint="eastAsia"/>
            </w:rPr>
            <w:t>____________</w:t>
          </w:r>
        </w:p>
      </w:docPartBody>
    </w:docPart>
    <w:docPart>
      <w:docPartPr>
        <w:name w:val="22E00DE4C846413A85D0CCFCACABC332"/>
        <w:category>
          <w:name w:val="常规"/>
          <w:gallery w:val="placeholder"/>
        </w:category>
        <w:types>
          <w:type w:val="bbPlcHdr"/>
        </w:types>
        <w:behaviors>
          <w:behavior w:val="content"/>
        </w:behaviors>
        <w:guid w:val="{5BF9D63A-C841-4E33-84B7-33F40F0E9D09}"/>
      </w:docPartPr>
      <w:docPartBody>
        <w:p w:rsidR="008D62EF" w:rsidRDefault="008D62EF" w:rsidP="008D62EF">
          <w:pPr>
            <w:pStyle w:val="22E00DE4C846413A85D0CCFCACABC332"/>
          </w:pPr>
          <w:r>
            <w:rPr>
              <w:rStyle w:val="placeholder1Char"/>
              <w:rFonts w:hint="eastAsia"/>
            </w:rPr>
            <w:t>____________</w:t>
          </w:r>
        </w:p>
      </w:docPartBody>
    </w:docPart>
    <w:docPart>
      <w:docPartPr>
        <w:name w:val="137A9C27DDA649EEB2C5493443263D19"/>
        <w:category>
          <w:name w:val="常规"/>
          <w:gallery w:val="placeholder"/>
        </w:category>
        <w:types>
          <w:type w:val="bbPlcHdr"/>
        </w:types>
        <w:behaviors>
          <w:behavior w:val="content"/>
        </w:behaviors>
        <w:guid w:val="{A4868D6F-EFF7-4187-85E9-EB548DB6E99F}"/>
      </w:docPartPr>
      <w:docPartBody>
        <w:p w:rsidR="008D62EF" w:rsidRDefault="008D62EF" w:rsidP="008D62EF">
          <w:pPr>
            <w:pStyle w:val="137A9C27DDA649EEB2C5493443263D19"/>
          </w:pPr>
          <w:r>
            <w:rPr>
              <w:rStyle w:val="placeholder1Char"/>
              <w:rFonts w:hint="eastAsia"/>
            </w:rPr>
            <w:t>____________</w:t>
          </w:r>
        </w:p>
      </w:docPartBody>
    </w:docPart>
    <w:docPart>
      <w:docPartPr>
        <w:name w:val="3F5E5DBBB8D346B8B262289661B61C74"/>
        <w:category>
          <w:name w:val="常规"/>
          <w:gallery w:val="placeholder"/>
        </w:category>
        <w:types>
          <w:type w:val="bbPlcHdr"/>
        </w:types>
        <w:behaviors>
          <w:behavior w:val="content"/>
        </w:behaviors>
        <w:guid w:val="{A66579BF-84F6-4DF1-8051-7E00ABC657F2}"/>
      </w:docPartPr>
      <w:docPartBody>
        <w:p w:rsidR="008D62EF" w:rsidRDefault="008D62EF" w:rsidP="008D62EF">
          <w:pPr>
            <w:pStyle w:val="3F5E5DBBB8D346B8B262289661B61C74"/>
          </w:pPr>
          <w:r>
            <w:rPr>
              <w:rStyle w:val="placeholder1Char"/>
              <w:rFonts w:hint="eastAsia"/>
            </w:rPr>
            <w:t>____________</w:t>
          </w:r>
        </w:p>
      </w:docPartBody>
    </w:docPart>
    <w:docPart>
      <w:docPartPr>
        <w:name w:val="49A7297F7C5F44BDAECE291DDB4D9ED0"/>
        <w:category>
          <w:name w:val="常规"/>
          <w:gallery w:val="placeholder"/>
        </w:category>
        <w:types>
          <w:type w:val="bbPlcHdr"/>
        </w:types>
        <w:behaviors>
          <w:behavior w:val="content"/>
        </w:behaviors>
        <w:guid w:val="{C5D0AF87-D66E-4A8E-981D-FE1BFE281E28}"/>
      </w:docPartPr>
      <w:docPartBody>
        <w:p w:rsidR="008D62EF" w:rsidRDefault="008D62EF" w:rsidP="008D62EF">
          <w:pPr>
            <w:pStyle w:val="49A7297F7C5F44BDAECE291DDB4D9ED0"/>
          </w:pPr>
          <w:r>
            <w:rPr>
              <w:rStyle w:val="placeholder1Char"/>
              <w:rFonts w:hint="eastAsia"/>
            </w:rPr>
            <w:t>____________</w:t>
          </w:r>
        </w:p>
      </w:docPartBody>
    </w:docPart>
    <w:docPart>
      <w:docPartPr>
        <w:name w:val="44A491A84EFB4D48912D5767854F3609"/>
        <w:category>
          <w:name w:val="常规"/>
          <w:gallery w:val="placeholder"/>
        </w:category>
        <w:types>
          <w:type w:val="bbPlcHdr"/>
        </w:types>
        <w:behaviors>
          <w:behavior w:val="content"/>
        </w:behaviors>
        <w:guid w:val="{905BA544-EED0-4975-9EE3-5E0F2FA425D8}"/>
      </w:docPartPr>
      <w:docPartBody>
        <w:p w:rsidR="008D62EF" w:rsidRDefault="008D62EF" w:rsidP="008D62EF">
          <w:pPr>
            <w:pStyle w:val="44A491A84EFB4D48912D5767854F3609"/>
          </w:pPr>
          <w:r>
            <w:rPr>
              <w:rStyle w:val="placeholder1Char"/>
              <w:rFonts w:hint="eastAsia"/>
            </w:rPr>
            <w:t>____________</w:t>
          </w:r>
        </w:p>
      </w:docPartBody>
    </w:docPart>
    <w:docPart>
      <w:docPartPr>
        <w:name w:val="F9C9668E3D3545339573711BD331BB59"/>
        <w:category>
          <w:name w:val="常规"/>
          <w:gallery w:val="placeholder"/>
        </w:category>
        <w:types>
          <w:type w:val="bbPlcHdr"/>
        </w:types>
        <w:behaviors>
          <w:behavior w:val="content"/>
        </w:behaviors>
        <w:guid w:val="{3D075282-AC28-4709-8A5B-A9C0E72E7124}"/>
      </w:docPartPr>
      <w:docPartBody>
        <w:p w:rsidR="008D62EF" w:rsidRDefault="008D62EF" w:rsidP="008D62EF">
          <w:pPr>
            <w:pStyle w:val="F9C9668E3D3545339573711BD331BB59"/>
          </w:pPr>
          <w:r w:rsidRPr="001168E3">
            <w:rPr>
              <w:rStyle w:val="placeholder1Char"/>
              <w:rFonts w:hint="eastAsia"/>
            </w:rPr>
            <w:t>___________</w:t>
          </w:r>
        </w:p>
      </w:docPartBody>
    </w:docPart>
    <w:docPart>
      <w:docPartPr>
        <w:name w:val="72B819FFAC0A41859635C82FD234352B"/>
        <w:category>
          <w:name w:val="常规"/>
          <w:gallery w:val="placeholder"/>
        </w:category>
        <w:types>
          <w:type w:val="bbPlcHdr"/>
        </w:types>
        <w:behaviors>
          <w:behavior w:val="content"/>
        </w:behaviors>
        <w:guid w:val="{F2EC8B27-4B8C-407C-A741-022B6C9C6694}"/>
      </w:docPartPr>
      <w:docPartBody>
        <w:p w:rsidR="008D62EF" w:rsidRDefault="008D62EF" w:rsidP="008D62EF">
          <w:pPr>
            <w:pStyle w:val="72B819FFAC0A41859635C82FD234352B"/>
          </w:pPr>
          <w:r w:rsidRPr="001168E3">
            <w:rPr>
              <w:rStyle w:val="placeholder1Char"/>
              <w:rFonts w:hint="eastAsia"/>
            </w:rPr>
            <w:t>___________</w:t>
          </w:r>
        </w:p>
      </w:docPartBody>
    </w:docPart>
    <w:docPart>
      <w:docPartPr>
        <w:name w:val="69B6AF4FC1EE4BFD948BB4B6F56AECD4"/>
        <w:category>
          <w:name w:val="常规"/>
          <w:gallery w:val="placeholder"/>
        </w:category>
        <w:types>
          <w:type w:val="bbPlcHdr"/>
        </w:types>
        <w:behaviors>
          <w:behavior w:val="content"/>
        </w:behaviors>
        <w:guid w:val="{D45727BB-90EB-4FE6-9FC3-076C4F4239F5}"/>
      </w:docPartPr>
      <w:docPartBody>
        <w:p w:rsidR="008D62EF" w:rsidRDefault="008D62EF" w:rsidP="008D62EF">
          <w:pPr>
            <w:pStyle w:val="69B6AF4FC1EE4BFD948BB4B6F56AECD4"/>
          </w:pPr>
          <w:r w:rsidRPr="001168E3">
            <w:rPr>
              <w:rStyle w:val="placeholder1Char"/>
              <w:rFonts w:hint="eastAsia"/>
            </w:rPr>
            <w:t>___________</w:t>
          </w:r>
        </w:p>
      </w:docPartBody>
    </w:docPart>
    <w:docPart>
      <w:docPartPr>
        <w:name w:val="FF1A6A9DD49B497481BA1A4B6072533E"/>
        <w:category>
          <w:name w:val="常规"/>
          <w:gallery w:val="placeholder"/>
        </w:category>
        <w:types>
          <w:type w:val="bbPlcHdr"/>
        </w:types>
        <w:behaviors>
          <w:behavior w:val="content"/>
        </w:behaviors>
        <w:guid w:val="{C9D1EBB3-7B1F-43CD-9609-B85F3CF13025}"/>
      </w:docPartPr>
      <w:docPartBody>
        <w:p w:rsidR="008D62EF" w:rsidRDefault="008D62EF" w:rsidP="008D62EF">
          <w:pPr>
            <w:pStyle w:val="FF1A6A9DD49B497481BA1A4B6072533E"/>
          </w:pPr>
          <w:r>
            <w:rPr>
              <w:rStyle w:val="placeholder1Char"/>
              <w:rFonts w:hint="eastAsia"/>
            </w:rPr>
            <w:t>____________</w:t>
          </w:r>
        </w:p>
      </w:docPartBody>
    </w:docPart>
    <w:docPart>
      <w:docPartPr>
        <w:name w:val="40297BCDB63347719F80D8FC8068A2BF"/>
        <w:category>
          <w:name w:val="常规"/>
          <w:gallery w:val="placeholder"/>
        </w:category>
        <w:types>
          <w:type w:val="bbPlcHdr"/>
        </w:types>
        <w:behaviors>
          <w:behavior w:val="content"/>
        </w:behaviors>
        <w:guid w:val="{E6584469-B328-4135-A872-4FC4622CE75D}"/>
      </w:docPartPr>
      <w:docPartBody>
        <w:p w:rsidR="008D62EF" w:rsidRDefault="008D62EF" w:rsidP="008D62EF">
          <w:pPr>
            <w:pStyle w:val="40297BCDB63347719F80D8FC8068A2BF"/>
          </w:pPr>
          <w:r>
            <w:rPr>
              <w:rStyle w:val="placeholder1Char"/>
              <w:rFonts w:hint="eastAsia"/>
            </w:rPr>
            <w:t>____________</w:t>
          </w:r>
        </w:p>
      </w:docPartBody>
    </w:docPart>
    <w:docPart>
      <w:docPartPr>
        <w:name w:val="0231DBCD84094EE0BF3FB7A93AE4820F"/>
        <w:category>
          <w:name w:val="常规"/>
          <w:gallery w:val="placeholder"/>
        </w:category>
        <w:types>
          <w:type w:val="bbPlcHdr"/>
        </w:types>
        <w:behaviors>
          <w:behavior w:val="content"/>
        </w:behaviors>
        <w:guid w:val="{B67FCA40-C594-4C3A-A55B-879C8FA0D3E9}"/>
      </w:docPartPr>
      <w:docPartBody>
        <w:p w:rsidR="008D62EF" w:rsidRDefault="008D62EF" w:rsidP="008D62EF">
          <w:pPr>
            <w:pStyle w:val="0231DBCD84094EE0BF3FB7A93AE4820F"/>
          </w:pPr>
          <w:r>
            <w:rPr>
              <w:rStyle w:val="placeholder1Char"/>
              <w:rFonts w:hint="eastAsia"/>
            </w:rPr>
            <w:t>____________</w:t>
          </w:r>
        </w:p>
      </w:docPartBody>
    </w:docPart>
    <w:docPart>
      <w:docPartPr>
        <w:name w:val="6582189B7BBE4EDA93FEB0F0018F1506"/>
        <w:category>
          <w:name w:val="常规"/>
          <w:gallery w:val="placeholder"/>
        </w:category>
        <w:types>
          <w:type w:val="bbPlcHdr"/>
        </w:types>
        <w:behaviors>
          <w:behavior w:val="content"/>
        </w:behaviors>
        <w:guid w:val="{ED18F33E-8F6C-4378-940E-D00A164BF74E}"/>
      </w:docPartPr>
      <w:docPartBody>
        <w:p w:rsidR="008D62EF" w:rsidRDefault="008D62EF" w:rsidP="008D62EF">
          <w:pPr>
            <w:pStyle w:val="6582189B7BBE4EDA93FEB0F0018F1506"/>
          </w:pPr>
          <w:r>
            <w:rPr>
              <w:rStyle w:val="placeholder1Char"/>
              <w:rFonts w:hint="eastAsia"/>
            </w:rPr>
            <w:t>____________</w:t>
          </w:r>
        </w:p>
      </w:docPartBody>
    </w:docPart>
    <w:docPart>
      <w:docPartPr>
        <w:name w:val="EE645603B0F94A7EA54E7AA48D8CCCFA"/>
        <w:category>
          <w:name w:val="常规"/>
          <w:gallery w:val="placeholder"/>
        </w:category>
        <w:types>
          <w:type w:val="bbPlcHdr"/>
        </w:types>
        <w:behaviors>
          <w:behavior w:val="content"/>
        </w:behaviors>
        <w:guid w:val="{6A55C24F-58EC-4902-8144-0FF7D0DB22B4}"/>
      </w:docPartPr>
      <w:docPartBody>
        <w:p w:rsidR="008D62EF" w:rsidRDefault="008D62EF" w:rsidP="008D62EF">
          <w:pPr>
            <w:pStyle w:val="EE645603B0F94A7EA54E7AA48D8CCCFA"/>
          </w:pPr>
          <w:r>
            <w:rPr>
              <w:rStyle w:val="placeholder1Char"/>
              <w:rFonts w:hint="eastAsia"/>
            </w:rPr>
            <w:t>____________</w:t>
          </w:r>
        </w:p>
      </w:docPartBody>
    </w:docPart>
    <w:docPart>
      <w:docPartPr>
        <w:name w:val="B702BA1276854BE6967C0E7A2581DDBE"/>
        <w:category>
          <w:name w:val="常规"/>
          <w:gallery w:val="placeholder"/>
        </w:category>
        <w:types>
          <w:type w:val="bbPlcHdr"/>
        </w:types>
        <w:behaviors>
          <w:behavior w:val="content"/>
        </w:behaviors>
        <w:guid w:val="{E0E1D7F4-3BA0-4DC6-BD9D-9D6865DBBCD2}"/>
      </w:docPartPr>
      <w:docPartBody>
        <w:p w:rsidR="008D62EF" w:rsidRDefault="008D62EF" w:rsidP="008D62EF">
          <w:pPr>
            <w:pStyle w:val="B702BA1276854BE6967C0E7A2581DDBE"/>
          </w:pPr>
          <w:r>
            <w:rPr>
              <w:rStyle w:val="placeholder1Char"/>
              <w:rFonts w:hint="eastAsia"/>
            </w:rPr>
            <w:t>____________</w:t>
          </w:r>
        </w:p>
      </w:docPartBody>
    </w:docPart>
    <w:docPart>
      <w:docPartPr>
        <w:name w:val="1AAC9A4B95604ADA8E6A77A4B079D310"/>
        <w:category>
          <w:name w:val="常规"/>
          <w:gallery w:val="placeholder"/>
        </w:category>
        <w:types>
          <w:type w:val="bbPlcHdr"/>
        </w:types>
        <w:behaviors>
          <w:behavior w:val="content"/>
        </w:behaviors>
        <w:guid w:val="{7CAAECAE-BB54-4B5E-9303-75CF571CAFED}"/>
      </w:docPartPr>
      <w:docPartBody>
        <w:p w:rsidR="008D62EF" w:rsidRDefault="008D62EF" w:rsidP="008D62EF">
          <w:pPr>
            <w:pStyle w:val="1AAC9A4B95604ADA8E6A77A4B079D310"/>
          </w:pPr>
          <w:r>
            <w:rPr>
              <w:rStyle w:val="placeholder1Char"/>
              <w:rFonts w:hint="eastAsia"/>
            </w:rPr>
            <w:t>____________</w:t>
          </w:r>
        </w:p>
      </w:docPartBody>
    </w:docPart>
    <w:docPart>
      <w:docPartPr>
        <w:name w:val="82F028D1BB514BF7BCA6AD116F1334A8"/>
        <w:category>
          <w:name w:val="常规"/>
          <w:gallery w:val="placeholder"/>
        </w:category>
        <w:types>
          <w:type w:val="bbPlcHdr"/>
        </w:types>
        <w:behaviors>
          <w:behavior w:val="content"/>
        </w:behaviors>
        <w:guid w:val="{2F8BA8D4-C1EA-49E8-92EF-C704E82FD9BC}"/>
      </w:docPartPr>
      <w:docPartBody>
        <w:p w:rsidR="008D62EF" w:rsidRDefault="008D62EF" w:rsidP="008D62EF">
          <w:pPr>
            <w:pStyle w:val="82F028D1BB514BF7BCA6AD116F1334A8"/>
          </w:pPr>
          <w:r>
            <w:rPr>
              <w:rStyle w:val="placeholder1Char"/>
              <w:rFonts w:hint="eastAsia"/>
            </w:rPr>
            <w:t>____________</w:t>
          </w:r>
        </w:p>
      </w:docPartBody>
    </w:docPart>
    <w:docPart>
      <w:docPartPr>
        <w:name w:val="02F974B8A83140469F22345688CF3EFB"/>
        <w:category>
          <w:name w:val="常规"/>
          <w:gallery w:val="placeholder"/>
        </w:category>
        <w:types>
          <w:type w:val="bbPlcHdr"/>
        </w:types>
        <w:behaviors>
          <w:behavior w:val="content"/>
        </w:behaviors>
        <w:guid w:val="{DB8BC5D7-9F48-4462-8197-CC51D6ECAFE9}"/>
      </w:docPartPr>
      <w:docPartBody>
        <w:p w:rsidR="008D62EF" w:rsidRDefault="008D62EF" w:rsidP="008D62EF">
          <w:pPr>
            <w:pStyle w:val="02F974B8A83140469F22345688CF3EFB"/>
          </w:pPr>
          <w:r>
            <w:rPr>
              <w:rStyle w:val="placeholder1Char"/>
              <w:rFonts w:hint="eastAsia"/>
            </w:rPr>
            <w:t>____________</w:t>
          </w:r>
        </w:p>
      </w:docPartBody>
    </w:docPart>
    <w:docPart>
      <w:docPartPr>
        <w:name w:val="27F97D13EE21427EA655DFFB5568F7C0"/>
        <w:category>
          <w:name w:val="常规"/>
          <w:gallery w:val="placeholder"/>
        </w:category>
        <w:types>
          <w:type w:val="bbPlcHdr"/>
        </w:types>
        <w:behaviors>
          <w:behavior w:val="content"/>
        </w:behaviors>
        <w:guid w:val="{9462CF94-3219-44C5-9EEE-A73901790CF2}"/>
      </w:docPartPr>
      <w:docPartBody>
        <w:p w:rsidR="008D62EF" w:rsidRDefault="008D62EF" w:rsidP="008D62EF">
          <w:pPr>
            <w:pStyle w:val="27F97D13EE21427EA655DFFB5568F7C0"/>
          </w:pPr>
          <w:r>
            <w:rPr>
              <w:rStyle w:val="placeholder1Char"/>
              <w:rFonts w:hint="eastAsia"/>
            </w:rPr>
            <w:t>____________</w:t>
          </w:r>
        </w:p>
      </w:docPartBody>
    </w:docPart>
    <w:docPart>
      <w:docPartPr>
        <w:name w:val="1FEE1A9D71D24EB28213F0D295638CE8"/>
        <w:category>
          <w:name w:val="常规"/>
          <w:gallery w:val="placeholder"/>
        </w:category>
        <w:types>
          <w:type w:val="bbPlcHdr"/>
        </w:types>
        <w:behaviors>
          <w:behavior w:val="content"/>
        </w:behaviors>
        <w:guid w:val="{46F46F5B-219F-4625-A006-9997034A51DE}"/>
      </w:docPartPr>
      <w:docPartBody>
        <w:p w:rsidR="008D62EF" w:rsidRDefault="008D62EF" w:rsidP="008D62EF">
          <w:pPr>
            <w:pStyle w:val="1FEE1A9D71D24EB28213F0D295638CE8"/>
          </w:pPr>
          <w:r>
            <w:rPr>
              <w:rStyle w:val="placeholder1Char"/>
              <w:rFonts w:hint="eastAsia"/>
            </w:rPr>
            <w:t>____________</w:t>
          </w:r>
        </w:p>
      </w:docPartBody>
    </w:docPart>
    <w:docPart>
      <w:docPartPr>
        <w:name w:val="A44DDC51F85546F697538E166098A564"/>
        <w:category>
          <w:name w:val="常规"/>
          <w:gallery w:val="placeholder"/>
        </w:category>
        <w:types>
          <w:type w:val="bbPlcHdr"/>
        </w:types>
        <w:behaviors>
          <w:behavior w:val="content"/>
        </w:behaviors>
        <w:guid w:val="{63475346-36E5-4695-8688-55629D6B8DD5}"/>
      </w:docPartPr>
      <w:docPartBody>
        <w:p w:rsidR="008D62EF" w:rsidRDefault="008D62EF" w:rsidP="008D62EF">
          <w:pPr>
            <w:pStyle w:val="A44DDC51F85546F697538E166098A564"/>
          </w:pPr>
          <w:r>
            <w:rPr>
              <w:rStyle w:val="placeholder1Char"/>
              <w:rFonts w:hint="eastAsia"/>
            </w:rPr>
            <w:t>____________</w:t>
          </w:r>
        </w:p>
      </w:docPartBody>
    </w:docPart>
    <w:docPart>
      <w:docPartPr>
        <w:name w:val="CF328BFB88D64B8A90C1C1E6E6049D17"/>
        <w:category>
          <w:name w:val="常规"/>
          <w:gallery w:val="placeholder"/>
        </w:category>
        <w:types>
          <w:type w:val="bbPlcHdr"/>
        </w:types>
        <w:behaviors>
          <w:behavior w:val="content"/>
        </w:behaviors>
        <w:guid w:val="{3CD5C799-9614-4872-B4E9-2756CD83245D}"/>
      </w:docPartPr>
      <w:docPartBody>
        <w:p w:rsidR="008D62EF" w:rsidRDefault="008D62EF" w:rsidP="008D62EF">
          <w:pPr>
            <w:pStyle w:val="CF328BFB88D64B8A90C1C1E6E6049D17"/>
          </w:pPr>
          <w:r>
            <w:rPr>
              <w:rStyle w:val="placeholder1Char"/>
              <w:rFonts w:hint="eastAsia"/>
            </w:rPr>
            <w:t>____________</w:t>
          </w:r>
        </w:p>
      </w:docPartBody>
    </w:docPart>
    <w:docPart>
      <w:docPartPr>
        <w:name w:val="B498CB65FD384FDC87C9EC957286B717"/>
        <w:category>
          <w:name w:val="常规"/>
          <w:gallery w:val="placeholder"/>
        </w:category>
        <w:types>
          <w:type w:val="bbPlcHdr"/>
        </w:types>
        <w:behaviors>
          <w:behavior w:val="content"/>
        </w:behaviors>
        <w:guid w:val="{74525B33-E3FA-4A0F-90DC-91FAB06E1BD9}"/>
      </w:docPartPr>
      <w:docPartBody>
        <w:p w:rsidR="008D62EF" w:rsidRDefault="008D62EF" w:rsidP="008D62EF">
          <w:pPr>
            <w:pStyle w:val="B498CB65FD384FDC87C9EC957286B717"/>
          </w:pPr>
          <w:r>
            <w:rPr>
              <w:rStyle w:val="placeholder1Char"/>
              <w:rFonts w:hint="eastAsia"/>
            </w:rPr>
            <w:t>____________</w:t>
          </w:r>
        </w:p>
      </w:docPartBody>
    </w:docPart>
    <w:docPart>
      <w:docPartPr>
        <w:name w:val="A9BB177FF2E74B47A92489B029E2196E"/>
        <w:category>
          <w:name w:val="常规"/>
          <w:gallery w:val="placeholder"/>
        </w:category>
        <w:types>
          <w:type w:val="bbPlcHdr"/>
        </w:types>
        <w:behaviors>
          <w:behavior w:val="content"/>
        </w:behaviors>
        <w:guid w:val="{ACD130DD-06B7-4911-AF02-E7427B6F07C4}"/>
      </w:docPartPr>
      <w:docPartBody>
        <w:p w:rsidR="008D62EF" w:rsidRDefault="008D62EF" w:rsidP="008D62EF">
          <w:pPr>
            <w:pStyle w:val="A9BB177FF2E74B47A92489B029E2196E"/>
          </w:pPr>
          <w:r>
            <w:rPr>
              <w:rStyle w:val="placeholder1Char"/>
              <w:rFonts w:hint="eastAsia"/>
            </w:rPr>
            <w:t>____________</w:t>
          </w:r>
        </w:p>
      </w:docPartBody>
    </w:docPart>
    <w:docPart>
      <w:docPartPr>
        <w:name w:val="DAE11B034F8145319C4E5B534B9CC14E"/>
        <w:category>
          <w:name w:val="常规"/>
          <w:gallery w:val="placeholder"/>
        </w:category>
        <w:types>
          <w:type w:val="bbPlcHdr"/>
        </w:types>
        <w:behaviors>
          <w:behavior w:val="content"/>
        </w:behaviors>
        <w:guid w:val="{7CEA9B61-7814-4530-9EE8-3249E7F4357F}"/>
      </w:docPartPr>
      <w:docPartBody>
        <w:p w:rsidR="008D62EF" w:rsidRDefault="008D62EF" w:rsidP="008D62EF">
          <w:pPr>
            <w:pStyle w:val="DAE11B034F8145319C4E5B534B9CC14E"/>
          </w:pPr>
          <w:r>
            <w:rPr>
              <w:rStyle w:val="placeholder1Char"/>
              <w:rFonts w:hint="eastAsia"/>
            </w:rPr>
            <w:t>____________</w:t>
          </w:r>
        </w:p>
      </w:docPartBody>
    </w:docPart>
    <w:docPart>
      <w:docPartPr>
        <w:name w:val="ED21FA9420F444C6ADA852107E29D531"/>
        <w:category>
          <w:name w:val="常规"/>
          <w:gallery w:val="placeholder"/>
        </w:category>
        <w:types>
          <w:type w:val="bbPlcHdr"/>
        </w:types>
        <w:behaviors>
          <w:behavior w:val="content"/>
        </w:behaviors>
        <w:guid w:val="{67E523DA-D2DC-4564-8D29-746F46C62B9C}"/>
      </w:docPartPr>
      <w:docPartBody>
        <w:p w:rsidR="008D62EF" w:rsidRDefault="008D62EF" w:rsidP="008D62EF">
          <w:pPr>
            <w:pStyle w:val="ED21FA9420F444C6ADA852107E29D531"/>
          </w:pPr>
          <w:r>
            <w:rPr>
              <w:rStyle w:val="placeholder1Char"/>
              <w:rFonts w:hint="eastAsia"/>
            </w:rPr>
            <w:t>____________</w:t>
          </w:r>
        </w:p>
      </w:docPartBody>
    </w:docPart>
    <w:docPart>
      <w:docPartPr>
        <w:name w:val="CCF82D96BE4B49CDBDC0479296FEE34F"/>
        <w:category>
          <w:name w:val="常规"/>
          <w:gallery w:val="placeholder"/>
        </w:category>
        <w:types>
          <w:type w:val="bbPlcHdr"/>
        </w:types>
        <w:behaviors>
          <w:behavior w:val="content"/>
        </w:behaviors>
        <w:guid w:val="{3225BC52-503E-4461-8134-B0387B428263}"/>
      </w:docPartPr>
      <w:docPartBody>
        <w:p w:rsidR="008D62EF" w:rsidRDefault="008D62EF" w:rsidP="008D62EF">
          <w:pPr>
            <w:pStyle w:val="CCF82D96BE4B49CDBDC0479296FEE34F"/>
          </w:pPr>
          <w:r>
            <w:rPr>
              <w:rStyle w:val="placeholder1Char"/>
              <w:rFonts w:hint="eastAsia"/>
            </w:rPr>
            <w:t>____________</w:t>
          </w:r>
        </w:p>
      </w:docPartBody>
    </w:docPart>
    <w:docPart>
      <w:docPartPr>
        <w:name w:val="B6EF42403C8848A49BA98713B93E28C3"/>
        <w:category>
          <w:name w:val="常规"/>
          <w:gallery w:val="placeholder"/>
        </w:category>
        <w:types>
          <w:type w:val="bbPlcHdr"/>
        </w:types>
        <w:behaviors>
          <w:behavior w:val="content"/>
        </w:behaviors>
        <w:guid w:val="{C3166094-C74C-4E15-9421-9893B5429F7E}"/>
      </w:docPartPr>
      <w:docPartBody>
        <w:p w:rsidR="008D62EF" w:rsidRDefault="008D62EF" w:rsidP="008D62EF">
          <w:pPr>
            <w:pStyle w:val="B6EF42403C8848A49BA98713B93E28C3"/>
          </w:pPr>
          <w:r>
            <w:rPr>
              <w:rStyle w:val="placeholder1Char"/>
              <w:rFonts w:hint="eastAsia"/>
            </w:rPr>
            <w:t>____________</w:t>
          </w:r>
        </w:p>
      </w:docPartBody>
    </w:docPart>
    <w:docPart>
      <w:docPartPr>
        <w:name w:val="88091E5D51D34B2AB0F593AAF5DB4CF2"/>
        <w:category>
          <w:name w:val="常规"/>
          <w:gallery w:val="placeholder"/>
        </w:category>
        <w:types>
          <w:type w:val="bbPlcHdr"/>
        </w:types>
        <w:behaviors>
          <w:behavior w:val="content"/>
        </w:behaviors>
        <w:guid w:val="{5CA8BC3A-EBBF-4DB4-9ED9-572B746A1266}"/>
      </w:docPartPr>
      <w:docPartBody>
        <w:p w:rsidR="008D62EF" w:rsidRDefault="008D62EF" w:rsidP="008D62EF">
          <w:pPr>
            <w:pStyle w:val="88091E5D51D34B2AB0F593AAF5DB4CF2"/>
          </w:pPr>
          <w:r>
            <w:rPr>
              <w:rStyle w:val="placeholder1Char"/>
              <w:rFonts w:hint="eastAsia"/>
            </w:rPr>
            <w:t>____________</w:t>
          </w:r>
        </w:p>
      </w:docPartBody>
    </w:docPart>
    <w:docPart>
      <w:docPartPr>
        <w:name w:val="FF57F81E761D41F4A339315183E5CFD9"/>
        <w:category>
          <w:name w:val="常规"/>
          <w:gallery w:val="placeholder"/>
        </w:category>
        <w:types>
          <w:type w:val="bbPlcHdr"/>
        </w:types>
        <w:behaviors>
          <w:behavior w:val="content"/>
        </w:behaviors>
        <w:guid w:val="{4F2A2892-8CCF-43B1-8155-4A01177FE57D}"/>
      </w:docPartPr>
      <w:docPartBody>
        <w:p w:rsidR="008D62EF" w:rsidRDefault="008D62EF" w:rsidP="008D62EF">
          <w:pPr>
            <w:pStyle w:val="FF57F81E761D41F4A339315183E5CFD9"/>
          </w:pPr>
          <w:r>
            <w:rPr>
              <w:rStyle w:val="placeholder1Char"/>
              <w:rFonts w:hint="eastAsia"/>
            </w:rPr>
            <w:t>____________</w:t>
          </w:r>
        </w:p>
      </w:docPartBody>
    </w:docPart>
    <w:docPart>
      <w:docPartPr>
        <w:name w:val="41FB63F22DC24BEAB9643D390C46B340"/>
        <w:category>
          <w:name w:val="常规"/>
          <w:gallery w:val="placeholder"/>
        </w:category>
        <w:types>
          <w:type w:val="bbPlcHdr"/>
        </w:types>
        <w:behaviors>
          <w:behavior w:val="content"/>
        </w:behaviors>
        <w:guid w:val="{1B69457F-0525-4FED-9DFB-2AA655BAA648}"/>
      </w:docPartPr>
      <w:docPartBody>
        <w:p w:rsidR="008D62EF" w:rsidRDefault="008D62EF" w:rsidP="008D62EF">
          <w:pPr>
            <w:pStyle w:val="41FB63F22DC24BEAB9643D390C46B340"/>
          </w:pPr>
          <w:r>
            <w:rPr>
              <w:rStyle w:val="placeholder1Char"/>
              <w:rFonts w:hint="eastAsia"/>
            </w:rPr>
            <w:t>____________</w:t>
          </w:r>
        </w:p>
      </w:docPartBody>
    </w:docPart>
    <w:docPart>
      <w:docPartPr>
        <w:name w:val="862A7E9EE8F44D909EB1F4840E8154D8"/>
        <w:category>
          <w:name w:val="常规"/>
          <w:gallery w:val="placeholder"/>
        </w:category>
        <w:types>
          <w:type w:val="bbPlcHdr"/>
        </w:types>
        <w:behaviors>
          <w:behavior w:val="content"/>
        </w:behaviors>
        <w:guid w:val="{CFF3BBED-F194-4925-8C95-87515C440C33}"/>
      </w:docPartPr>
      <w:docPartBody>
        <w:p w:rsidR="008D62EF" w:rsidRDefault="008D62EF" w:rsidP="008D62EF">
          <w:pPr>
            <w:pStyle w:val="862A7E9EE8F44D909EB1F4840E8154D8"/>
          </w:pPr>
          <w:r>
            <w:rPr>
              <w:rStyle w:val="placeholder1Char"/>
              <w:rFonts w:hint="eastAsia"/>
            </w:rPr>
            <w:t>____________</w:t>
          </w:r>
        </w:p>
      </w:docPartBody>
    </w:docPart>
    <w:docPart>
      <w:docPartPr>
        <w:name w:val="2E7FC4D062B945CE8BACBC9B04FBE195"/>
        <w:category>
          <w:name w:val="常规"/>
          <w:gallery w:val="placeholder"/>
        </w:category>
        <w:types>
          <w:type w:val="bbPlcHdr"/>
        </w:types>
        <w:behaviors>
          <w:behavior w:val="content"/>
        </w:behaviors>
        <w:guid w:val="{244F0A19-268A-4170-B369-A3462F652B62}"/>
      </w:docPartPr>
      <w:docPartBody>
        <w:p w:rsidR="008D62EF" w:rsidRDefault="008D62EF" w:rsidP="008D62EF">
          <w:pPr>
            <w:pStyle w:val="2E7FC4D062B945CE8BACBC9B04FBE195"/>
          </w:pPr>
          <w:r>
            <w:rPr>
              <w:rStyle w:val="placeholder1Char"/>
              <w:rFonts w:hint="eastAsia"/>
            </w:rPr>
            <w:t>____________</w:t>
          </w:r>
        </w:p>
      </w:docPartBody>
    </w:docPart>
    <w:docPart>
      <w:docPartPr>
        <w:name w:val="984DD9BE655247A29DDFD844AED27B0C"/>
        <w:category>
          <w:name w:val="常规"/>
          <w:gallery w:val="placeholder"/>
        </w:category>
        <w:types>
          <w:type w:val="bbPlcHdr"/>
        </w:types>
        <w:behaviors>
          <w:behavior w:val="content"/>
        </w:behaviors>
        <w:guid w:val="{35435618-315B-4A3E-9850-2717B48BA512}"/>
      </w:docPartPr>
      <w:docPartBody>
        <w:p w:rsidR="008D62EF" w:rsidRDefault="008D62EF" w:rsidP="008D62EF">
          <w:pPr>
            <w:pStyle w:val="984DD9BE655247A29DDFD844AED27B0C"/>
          </w:pPr>
          <w:r>
            <w:rPr>
              <w:rStyle w:val="placeholder1Char"/>
              <w:rFonts w:hint="eastAsia"/>
            </w:rPr>
            <w:t>____________</w:t>
          </w:r>
        </w:p>
      </w:docPartBody>
    </w:docPart>
    <w:docPart>
      <w:docPartPr>
        <w:name w:val="EF499472972A4BA0B048128ED90C16F6"/>
        <w:category>
          <w:name w:val="常规"/>
          <w:gallery w:val="placeholder"/>
        </w:category>
        <w:types>
          <w:type w:val="bbPlcHdr"/>
        </w:types>
        <w:behaviors>
          <w:behavior w:val="content"/>
        </w:behaviors>
        <w:guid w:val="{A1782051-4D0C-4803-92F2-2247EA17740B}"/>
      </w:docPartPr>
      <w:docPartBody>
        <w:p w:rsidR="008D62EF" w:rsidRDefault="008D62EF" w:rsidP="008D62EF">
          <w:pPr>
            <w:pStyle w:val="EF499472972A4BA0B048128ED90C16F6"/>
          </w:pPr>
          <w:r>
            <w:rPr>
              <w:rStyle w:val="placeholder1Char"/>
              <w:rFonts w:hint="eastAsia"/>
            </w:rPr>
            <w:t>____________</w:t>
          </w:r>
        </w:p>
      </w:docPartBody>
    </w:docPart>
    <w:docPart>
      <w:docPartPr>
        <w:name w:val="2161D1C7F9384517964905BF4257748B"/>
        <w:category>
          <w:name w:val="常规"/>
          <w:gallery w:val="placeholder"/>
        </w:category>
        <w:types>
          <w:type w:val="bbPlcHdr"/>
        </w:types>
        <w:behaviors>
          <w:behavior w:val="content"/>
        </w:behaviors>
        <w:guid w:val="{9AEE9DB0-7D6F-4C2A-9998-CF12225E4024}"/>
      </w:docPartPr>
      <w:docPartBody>
        <w:p w:rsidR="008D62EF" w:rsidRDefault="008D62EF" w:rsidP="008D62EF">
          <w:pPr>
            <w:pStyle w:val="2161D1C7F9384517964905BF4257748B"/>
          </w:pPr>
          <w:r>
            <w:rPr>
              <w:rStyle w:val="placeholder1Char"/>
              <w:rFonts w:hint="eastAsia"/>
            </w:rPr>
            <w:t>____________</w:t>
          </w:r>
        </w:p>
      </w:docPartBody>
    </w:docPart>
    <w:docPart>
      <w:docPartPr>
        <w:name w:val="D5BE5375AA244F6981B1632A4D66BB70"/>
        <w:category>
          <w:name w:val="常规"/>
          <w:gallery w:val="placeholder"/>
        </w:category>
        <w:types>
          <w:type w:val="bbPlcHdr"/>
        </w:types>
        <w:behaviors>
          <w:behavior w:val="content"/>
        </w:behaviors>
        <w:guid w:val="{341DF55B-6D74-4CC9-AAE0-23F8BA25F70C}"/>
      </w:docPartPr>
      <w:docPartBody>
        <w:p w:rsidR="008D62EF" w:rsidRDefault="008D62EF" w:rsidP="008D62EF">
          <w:pPr>
            <w:pStyle w:val="D5BE5375AA244F6981B1632A4D66BB70"/>
          </w:pPr>
          <w:r>
            <w:rPr>
              <w:rStyle w:val="placeholder1Char"/>
              <w:rFonts w:hint="eastAsia"/>
            </w:rPr>
            <w:t>____________</w:t>
          </w:r>
        </w:p>
      </w:docPartBody>
    </w:docPart>
    <w:docPart>
      <w:docPartPr>
        <w:name w:val="023B4EB909CA42718C5B9AC074385793"/>
        <w:category>
          <w:name w:val="常规"/>
          <w:gallery w:val="placeholder"/>
        </w:category>
        <w:types>
          <w:type w:val="bbPlcHdr"/>
        </w:types>
        <w:behaviors>
          <w:behavior w:val="content"/>
        </w:behaviors>
        <w:guid w:val="{DB516690-BC3E-4CE6-809D-448B31DE771B}"/>
      </w:docPartPr>
      <w:docPartBody>
        <w:p w:rsidR="008D62EF" w:rsidRDefault="008D62EF" w:rsidP="008D62EF">
          <w:pPr>
            <w:pStyle w:val="023B4EB909CA42718C5B9AC074385793"/>
          </w:pPr>
          <w:r>
            <w:rPr>
              <w:rStyle w:val="placeholder1Char"/>
              <w:rFonts w:hint="eastAsia"/>
            </w:rPr>
            <w:t>____________</w:t>
          </w:r>
        </w:p>
      </w:docPartBody>
    </w:docPart>
    <w:docPart>
      <w:docPartPr>
        <w:name w:val="ED9102991A8742E881025A0448BC2074"/>
        <w:category>
          <w:name w:val="常规"/>
          <w:gallery w:val="placeholder"/>
        </w:category>
        <w:types>
          <w:type w:val="bbPlcHdr"/>
        </w:types>
        <w:behaviors>
          <w:behavior w:val="content"/>
        </w:behaviors>
        <w:guid w:val="{46B52A5F-5B7E-4241-B526-7EE6FC9852B1}"/>
      </w:docPartPr>
      <w:docPartBody>
        <w:p w:rsidR="008D62EF" w:rsidRDefault="008D62EF" w:rsidP="008D62EF">
          <w:pPr>
            <w:pStyle w:val="ED9102991A8742E881025A0448BC2074"/>
          </w:pPr>
          <w:r>
            <w:rPr>
              <w:rStyle w:val="placeholder1Char"/>
              <w:rFonts w:hint="eastAsia"/>
            </w:rPr>
            <w:t>____________</w:t>
          </w:r>
        </w:p>
      </w:docPartBody>
    </w:docPart>
    <w:docPart>
      <w:docPartPr>
        <w:name w:val="89ABD333A9FE414A955B272847878AF1"/>
        <w:category>
          <w:name w:val="常规"/>
          <w:gallery w:val="placeholder"/>
        </w:category>
        <w:types>
          <w:type w:val="bbPlcHdr"/>
        </w:types>
        <w:behaviors>
          <w:behavior w:val="content"/>
        </w:behaviors>
        <w:guid w:val="{4CB7BC9F-F483-41A9-B920-375E8FD267AE}"/>
      </w:docPartPr>
      <w:docPartBody>
        <w:p w:rsidR="008D62EF" w:rsidRDefault="008D62EF" w:rsidP="008D62EF">
          <w:pPr>
            <w:pStyle w:val="89ABD333A9FE414A955B272847878AF1"/>
          </w:pPr>
          <w:r>
            <w:rPr>
              <w:rStyle w:val="placeholder1Char"/>
              <w:rFonts w:hint="eastAsia"/>
            </w:rPr>
            <w:t>____________</w:t>
          </w:r>
        </w:p>
      </w:docPartBody>
    </w:docPart>
    <w:docPart>
      <w:docPartPr>
        <w:name w:val="9285C863EC2C4877A1B263F1E6154092"/>
        <w:category>
          <w:name w:val="常规"/>
          <w:gallery w:val="placeholder"/>
        </w:category>
        <w:types>
          <w:type w:val="bbPlcHdr"/>
        </w:types>
        <w:behaviors>
          <w:behavior w:val="content"/>
        </w:behaviors>
        <w:guid w:val="{4FD3DE13-2475-4184-BCE3-C6474A900B03}"/>
      </w:docPartPr>
      <w:docPartBody>
        <w:p w:rsidR="008D62EF" w:rsidRDefault="008D62EF" w:rsidP="008D62EF">
          <w:pPr>
            <w:pStyle w:val="9285C863EC2C4877A1B263F1E6154092"/>
          </w:pPr>
          <w:r>
            <w:rPr>
              <w:rStyle w:val="placeholder1Char"/>
              <w:rFonts w:hint="eastAsia"/>
            </w:rPr>
            <w:t>____________</w:t>
          </w:r>
        </w:p>
      </w:docPartBody>
    </w:docPart>
    <w:docPart>
      <w:docPartPr>
        <w:name w:val="1DD21918E3F74E2ABE2225B95FF163AF"/>
        <w:category>
          <w:name w:val="常规"/>
          <w:gallery w:val="placeholder"/>
        </w:category>
        <w:types>
          <w:type w:val="bbPlcHdr"/>
        </w:types>
        <w:behaviors>
          <w:behavior w:val="content"/>
        </w:behaviors>
        <w:guid w:val="{38CCD591-E6B5-4C81-A4EF-81885D88698F}"/>
      </w:docPartPr>
      <w:docPartBody>
        <w:p w:rsidR="008D62EF" w:rsidRDefault="008D62EF" w:rsidP="008D62EF">
          <w:pPr>
            <w:pStyle w:val="1DD21918E3F74E2ABE2225B95FF163AF"/>
          </w:pPr>
          <w:r>
            <w:rPr>
              <w:rStyle w:val="placeholder1Char"/>
              <w:rFonts w:hint="eastAsia"/>
            </w:rPr>
            <w:t>____________</w:t>
          </w:r>
        </w:p>
      </w:docPartBody>
    </w:docPart>
    <w:docPart>
      <w:docPartPr>
        <w:name w:val="45BD3E202DAC439C891E27D56ABC402F"/>
        <w:category>
          <w:name w:val="常规"/>
          <w:gallery w:val="placeholder"/>
        </w:category>
        <w:types>
          <w:type w:val="bbPlcHdr"/>
        </w:types>
        <w:behaviors>
          <w:behavior w:val="content"/>
        </w:behaviors>
        <w:guid w:val="{5AEA8DFD-1710-4B17-9ECD-DC4FAD72D9DE}"/>
      </w:docPartPr>
      <w:docPartBody>
        <w:p w:rsidR="008D62EF" w:rsidRDefault="008D62EF" w:rsidP="008D62EF">
          <w:pPr>
            <w:pStyle w:val="45BD3E202DAC439C891E27D56ABC402F"/>
          </w:pPr>
          <w:r>
            <w:rPr>
              <w:rStyle w:val="placeholder1Char"/>
              <w:rFonts w:hint="eastAsia"/>
            </w:rPr>
            <w:t>____________</w:t>
          </w:r>
        </w:p>
      </w:docPartBody>
    </w:docPart>
    <w:docPart>
      <w:docPartPr>
        <w:name w:val="56EADDF67E394F49B789AFFF8F90D770"/>
        <w:category>
          <w:name w:val="常规"/>
          <w:gallery w:val="placeholder"/>
        </w:category>
        <w:types>
          <w:type w:val="bbPlcHdr"/>
        </w:types>
        <w:behaviors>
          <w:behavior w:val="content"/>
        </w:behaviors>
        <w:guid w:val="{AB62562F-1665-420F-9DB9-251E94F27A76}"/>
      </w:docPartPr>
      <w:docPartBody>
        <w:p w:rsidR="008D62EF" w:rsidRDefault="008D62EF" w:rsidP="008D62EF">
          <w:pPr>
            <w:pStyle w:val="56EADDF67E394F49B789AFFF8F90D770"/>
          </w:pPr>
          <w:r>
            <w:rPr>
              <w:rStyle w:val="placeholder1Char"/>
              <w:rFonts w:hint="eastAsia"/>
            </w:rPr>
            <w:t>____________</w:t>
          </w:r>
        </w:p>
      </w:docPartBody>
    </w:docPart>
    <w:docPart>
      <w:docPartPr>
        <w:name w:val="4D604E287A204E9BA378E54E65EFEC01"/>
        <w:category>
          <w:name w:val="常规"/>
          <w:gallery w:val="placeholder"/>
        </w:category>
        <w:types>
          <w:type w:val="bbPlcHdr"/>
        </w:types>
        <w:behaviors>
          <w:behavior w:val="content"/>
        </w:behaviors>
        <w:guid w:val="{69413979-1859-44C5-BA51-962FBE8A8015}"/>
      </w:docPartPr>
      <w:docPartBody>
        <w:p w:rsidR="008D62EF" w:rsidRDefault="008D62EF" w:rsidP="008D62EF">
          <w:pPr>
            <w:pStyle w:val="4D604E287A204E9BA378E54E65EFEC01"/>
          </w:pPr>
          <w:r>
            <w:rPr>
              <w:rStyle w:val="placeholder1Char"/>
              <w:rFonts w:hint="eastAsia"/>
            </w:rPr>
            <w:t>____________</w:t>
          </w:r>
        </w:p>
      </w:docPartBody>
    </w:docPart>
    <w:docPart>
      <w:docPartPr>
        <w:name w:val="6AFA61F2ACA04538AF0DFB6F1A700BBC"/>
        <w:category>
          <w:name w:val="常规"/>
          <w:gallery w:val="placeholder"/>
        </w:category>
        <w:types>
          <w:type w:val="bbPlcHdr"/>
        </w:types>
        <w:behaviors>
          <w:behavior w:val="content"/>
        </w:behaviors>
        <w:guid w:val="{909BEF49-D8ED-4379-80F8-2C265F55D112}"/>
      </w:docPartPr>
      <w:docPartBody>
        <w:p w:rsidR="008D62EF" w:rsidRDefault="008D62EF" w:rsidP="008D62EF">
          <w:pPr>
            <w:pStyle w:val="6AFA61F2ACA04538AF0DFB6F1A700BBC"/>
          </w:pPr>
          <w:r>
            <w:rPr>
              <w:rStyle w:val="placeholder1Char"/>
              <w:rFonts w:hint="eastAsia"/>
            </w:rPr>
            <w:t>____________</w:t>
          </w:r>
        </w:p>
      </w:docPartBody>
    </w:docPart>
    <w:docPart>
      <w:docPartPr>
        <w:name w:val="9BB5ED2BEE45478E9ACB6A707178AEDC"/>
        <w:category>
          <w:name w:val="常规"/>
          <w:gallery w:val="placeholder"/>
        </w:category>
        <w:types>
          <w:type w:val="bbPlcHdr"/>
        </w:types>
        <w:behaviors>
          <w:behavior w:val="content"/>
        </w:behaviors>
        <w:guid w:val="{75C30DCC-479D-47B6-9F6D-8E23FC5305AA}"/>
      </w:docPartPr>
      <w:docPartBody>
        <w:p w:rsidR="008D62EF" w:rsidRDefault="008D62EF" w:rsidP="008D62EF">
          <w:pPr>
            <w:pStyle w:val="9BB5ED2BEE45478E9ACB6A707178AEDC"/>
          </w:pPr>
          <w:r>
            <w:rPr>
              <w:rStyle w:val="placeholder1Char"/>
              <w:rFonts w:hint="eastAsia"/>
            </w:rPr>
            <w:t>____________</w:t>
          </w:r>
        </w:p>
      </w:docPartBody>
    </w:docPart>
    <w:docPart>
      <w:docPartPr>
        <w:name w:val="5CD41C216ACB4208BE723658F52EECD4"/>
        <w:category>
          <w:name w:val="常规"/>
          <w:gallery w:val="placeholder"/>
        </w:category>
        <w:types>
          <w:type w:val="bbPlcHdr"/>
        </w:types>
        <w:behaviors>
          <w:behavior w:val="content"/>
        </w:behaviors>
        <w:guid w:val="{348510FA-F9B6-49C8-80DE-64EE1F8E3357}"/>
      </w:docPartPr>
      <w:docPartBody>
        <w:p w:rsidR="008D62EF" w:rsidRDefault="008D62EF" w:rsidP="008D62EF">
          <w:pPr>
            <w:pStyle w:val="5CD41C216ACB4208BE723658F52EECD4"/>
          </w:pPr>
          <w:r>
            <w:rPr>
              <w:rStyle w:val="placeholder1Char"/>
              <w:rFonts w:hint="eastAsia"/>
            </w:rPr>
            <w:t>____________</w:t>
          </w:r>
        </w:p>
      </w:docPartBody>
    </w:docPart>
    <w:docPart>
      <w:docPartPr>
        <w:name w:val="374825AFF88F43239CEEE23D4A886B8D"/>
        <w:category>
          <w:name w:val="常规"/>
          <w:gallery w:val="placeholder"/>
        </w:category>
        <w:types>
          <w:type w:val="bbPlcHdr"/>
        </w:types>
        <w:behaviors>
          <w:behavior w:val="content"/>
        </w:behaviors>
        <w:guid w:val="{5A832B33-6431-47D7-85C0-C4FA84EBF936}"/>
      </w:docPartPr>
      <w:docPartBody>
        <w:p w:rsidR="008D62EF" w:rsidRDefault="008D62EF" w:rsidP="008D62EF">
          <w:pPr>
            <w:pStyle w:val="374825AFF88F43239CEEE23D4A886B8D"/>
          </w:pPr>
          <w:r>
            <w:rPr>
              <w:rStyle w:val="placeholder1Char"/>
              <w:rFonts w:hint="eastAsia"/>
            </w:rPr>
            <w:t>____________</w:t>
          </w:r>
        </w:p>
      </w:docPartBody>
    </w:docPart>
    <w:docPart>
      <w:docPartPr>
        <w:name w:val="4012F9327EC9431B9E743B17F47CF2C0"/>
        <w:category>
          <w:name w:val="常规"/>
          <w:gallery w:val="placeholder"/>
        </w:category>
        <w:types>
          <w:type w:val="bbPlcHdr"/>
        </w:types>
        <w:behaviors>
          <w:behavior w:val="content"/>
        </w:behaviors>
        <w:guid w:val="{E01763DC-11E5-4193-BF21-6D8E517E5DDF}"/>
      </w:docPartPr>
      <w:docPartBody>
        <w:p w:rsidR="008D62EF" w:rsidRDefault="008D62EF" w:rsidP="008D62EF">
          <w:pPr>
            <w:pStyle w:val="4012F9327EC9431B9E743B17F47CF2C0"/>
          </w:pPr>
          <w:r>
            <w:rPr>
              <w:rStyle w:val="placeholder1Char"/>
              <w:rFonts w:hint="eastAsia"/>
            </w:rPr>
            <w:t>____________</w:t>
          </w:r>
        </w:p>
      </w:docPartBody>
    </w:docPart>
    <w:docPart>
      <w:docPartPr>
        <w:name w:val="47C4C4B206884AE8972C5A44BA405C55"/>
        <w:category>
          <w:name w:val="常规"/>
          <w:gallery w:val="placeholder"/>
        </w:category>
        <w:types>
          <w:type w:val="bbPlcHdr"/>
        </w:types>
        <w:behaviors>
          <w:behavior w:val="content"/>
        </w:behaviors>
        <w:guid w:val="{BF988EFA-AFE8-496F-9198-D29431FFF828}"/>
      </w:docPartPr>
      <w:docPartBody>
        <w:p w:rsidR="008D62EF" w:rsidRDefault="008D62EF" w:rsidP="008D62EF">
          <w:pPr>
            <w:pStyle w:val="47C4C4B206884AE8972C5A44BA405C55"/>
          </w:pPr>
          <w:r>
            <w:rPr>
              <w:rStyle w:val="placeholder1Char"/>
              <w:rFonts w:hint="eastAsia"/>
            </w:rPr>
            <w:t>____________</w:t>
          </w:r>
        </w:p>
      </w:docPartBody>
    </w:docPart>
    <w:docPart>
      <w:docPartPr>
        <w:name w:val="58D89ADB39114817A09B4B81C0784897"/>
        <w:category>
          <w:name w:val="常规"/>
          <w:gallery w:val="placeholder"/>
        </w:category>
        <w:types>
          <w:type w:val="bbPlcHdr"/>
        </w:types>
        <w:behaviors>
          <w:behavior w:val="content"/>
        </w:behaviors>
        <w:guid w:val="{82E4B84F-64CC-4A91-ACE6-BAB77AD0D4DD}"/>
      </w:docPartPr>
      <w:docPartBody>
        <w:p w:rsidR="008D62EF" w:rsidRDefault="008D62EF" w:rsidP="008D62EF">
          <w:pPr>
            <w:pStyle w:val="58D89ADB39114817A09B4B81C0784897"/>
          </w:pPr>
          <w:r>
            <w:rPr>
              <w:rStyle w:val="placeholder1Char"/>
              <w:rFonts w:hint="eastAsia"/>
            </w:rPr>
            <w:t>____________</w:t>
          </w:r>
        </w:p>
      </w:docPartBody>
    </w:docPart>
    <w:docPart>
      <w:docPartPr>
        <w:name w:val="F85F3A11AE2246FE9AB8BEB29241849A"/>
        <w:category>
          <w:name w:val="常规"/>
          <w:gallery w:val="placeholder"/>
        </w:category>
        <w:types>
          <w:type w:val="bbPlcHdr"/>
        </w:types>
        <w:behaviors>
          <w:behavior w:val="content"/>
        </w:behaviors>
        <w:guid w:val="{E8440C23-6239-430A-B682-B3910ECC75C3}"/>
      </w:docPartPr>
      <w:docPartBody>
        <w:p w:rsidR="008D62EF" w:rsidRDefault="008D62EF" w:rsidP="008D62EF">
          <w:pPr>
            <w:pStyle w:val="F85F3A11AE2246FE9AB8BEB29241849A"/>
          </w:pPr>
          <w:r>
            <w:rPr>
              <w:rStyle w:val="placeholder1Char"/>
              <w:rFonts w:hint="eastAsia"/>
            </w:rPr>
            <w:t>____________</w:t>
          </w:r>
        </w:p>
      </w:docPartBody>
    </w:docPart>
    <w:docPart>
      <w:docPartPr>
        <w:name w:val="A86890A1A04042298C385F101B4533B7"/>
        <w:category>
          <w:name w:val="常规"/>
          <w:gallery w:val="placeholder"/>
        </w:category>
        <w:types>
          <w:type w:val="bbPlcHdr"/>
        </w:types>
        <w:behaviors>
          <w:behavior w:val="content"/>
        </w:behaviors>
        <w:guid w:val="{7CB46419-3848-42FE-84D0-6C741F03DAAE}"/>
      </w:docPartPr>
      <w:docPartBody>
        <w:p w:rsidR="008D62EF" w:rsidRDefault="008D62EF" w:rsidP="008D62EF">
          <w:pPr>
            <w:pStyle w:val="A86890A1A04042298C385F101B4533B7"/>
          </w:pPr>
          <w:r>
            <w:rPr>
              <w:rStyle w:val="placeholder1Char"/>
              <w:rFonts w:hint="eastAsia"/>
            </w:rPr>
            <w:t>____________</w:t>
          </w:r>
        </w:p>
      </w:docPartBody>
    </w:docPart>
    <w:docPart>
      <w:docPartPr>
        <w:name w:val="FBE9565BF0C243B3BFD5C97D7C281C5E"/>
        <w:category>
          <w:name w:val="常规"/>
          <w:gallery w:val="placeholder"/>
        </w:category>
        <w:types>
          <w:type w:val="bbPlcHdr"/>
        </w:types>
        <w:behaviors>
          <w:behavior w:val="content"/>
        </w:behaviors>
        <w:guid w:val="{4A82E7EA-4A0F-421F-98BA-3898076A0A59}"/>
      </w:docPartPr>
      <w:docPartBody>
        <w:p w:rsidR="008D62EF" w:rsidRDefault="008D62EF" w:rsidP="008D62EF">
          <w:pPr>
            <w:pStyle w:val="FBE9565BF0C243B3BFD5C97D7C281C5E"/>
          </w:pPr>
          <w:r>
            <w:rPr>
              <w:rStyle w:val="placeholder1Char"/>
              <w:rFonts w:hint="eastAsia"/>
            </w:rPr>
            <w:t>____________</w:t>
          </w:r>
        </w:p>
      </w:docPartBody>
    </w:docPart>
    <w:docPart>
      <w:docPartPr>
        <w:name w:val="9EE8E95EDCD9404AA4D148A142F51319"/>
        <w:category>
          <w:name w:val="常规"/>
          <w:gallery w:val="placeholder"/>
        </w:category>
        <w:types>
          <w:type w:val="bbPlcHdr"/>
        </w:types>
        <w:behaviors>
          <w:behavior w:val="content"/>
        </w:behaviors>
        <w:guid w:val="{B3C37A3D-A2B3-4CFE-BEB9-DC21DC972F88}"/>
      </w:docPartPr>
      <w:docPartBody>
        <w:p w:rsidR="008D62EF" w:rsidRDefault="008D62EF" w:rsidP="008D62EF">
          <w:pPr>
            <w:pStyle w:val="9EE8E95EDCD9404AA4D148A142F51319"/>
          </w:pPr>
          <w:r>
            <w:rPr>
              <w:rStyle w:val="placeholder1Char"/>
              <w:rFonts w:hint="eastAsia"/>
            </w:rPr>
            <w:t>____________</w:t>
          </w:r>
        </w:p>
      </w:docPartBody>
    </w:docPart>
    <w:docPart>
      <w:docPartPr>
        <w:name w:val="6537FCEA56B548B582B567590B3E5D5D"/>
        <w:category>
          <w:name w:val="常规"/>
          <w:gallery w:val="placeholder"/>
        </w:category>
        <w:types>
          <w:type w:val="bbPlcHdr"/>
        </w:types>
        <w:behaviors>
          <w:behavior w:val="content"/>
        </w:behaviors>
        <w:guid w:val="{9FCBC6B3-8152-452D-93A5-6DCD2D6A633C}"/>
      </w:docPartPr>
      <w:docPartBody>
        <w:p w:rsidR="008D62EF" w:rsidRDefault="008D62EF" w:rsidP="008D62EF">
          <w:pPr>
            <w:pStyle w:val="6537FCEA56B548B582B567590B3E5D5D"/>
          </w:pPr>
          <w:r>
            <w:rPr>
              <w:rStyle w:val="placeholder1Char"/>
              <w:rFonts w:hint="eastAsia"/>
            </w:rPr>
            <w:t>____________</w:t>
          </w:r>
        </w:p>
      </w:docPartBody>
    </w:docPart>
    <w:docPart>
      <w:docPartPr>
        <w:name w:val="4E8A32800BC84708B9B4DD6C0069CB6C"/>
        <w:category>
          <w:name w:val="常规"/>
          <w:gallery w:val="placeholder"/>
        </w:category>
        <w:types>
          <w:type w:val="bbPlcHdr"/>
        </w:types>
        <w:behaviors>
          <w:behavior w:val="content"/>
        </w:behaviors>
        <w:guid w:val="{4E978F98-B0F0-4B2A-8F07-A360675F8CF9}"/>
      </w:docPartPr>
      <w:docPartBody>
        <w:p w:rsidR="008D62EF" w:rsidRDefault="008D62EF" w:rsidP="008D62EF">
          <w:pPr>
            <w:pStyle w:val="4E8A32800BC84708B9B4DD6C0069CB6C"/>
          </w:pPr>
          <w:r>
            <w:rPr>
              <w:rStyle w:val="placeholder1Char"/>
              <w:rFonts w:hint="eastAsia"/>
            </w:rPr>
            <w:t>____________</w:t>
          </w:r>
        </w:p>
      </w:docPartBody>
    </w:docPart>
    <w:docPart>
      <w:docPartPr>
        <w:name w:val="C2D7ADFE92CF445EA97AA33635BA19D3"/>
        <w:category>
          <w:name w:val="常规"/>
          <w:gallery w:val="placeholder"/>
        </w:category>
        <w:types>
          <w:type w:val="bbPlcHdr"/>
        </w:types>
        <w:behaviors>
          <w:behavior w:val="content"/>
        </w:behaviors>
        <w:guid w:val="{4F92D21F-5886-4C9B-A2AA-603BCD6ECAE2}"/>
      </w:docPartPr>
      <w:docPartBody>
        <w:p w:rsidR="008D62EF" w:rsidRDefault="008D62EF" w:rsidP="008D62EF">
          <w:pPr>
            <w:pStyle w:val="C2D7ADFE92CF445EA97AA33635BA19D3"/>
          </w:pPr>
          <w:r>
            <w:rPr>
              <w:rStyle w:val="placeholder1Char"/>
              <w:rFonts w:hint="eastAsia"/>
            </w:rPr>
            <w:t>____________</w:t>
          </w:r>
        </w:p>
      </w:docPartBody>
    </w:docPart>
    <w:docPart>
      <w:docPartPr>
        <w:name w:val="290777631EFC4B90A647CBF483D71C8D"/>
        <w:category>
          <w:name w:val="常规"/>
          <w:gallery w:val="placeholder"/>
        </w:category>
        <w:types>
          <w:type w:val="bbPlcHdr"/>
        </w:types>
        <w:behaviors>
          <w:behavior w:val="content"/>
        </w:behaviors>
        <w:guid w:val="{E0CA97E2-F6F9-4BF6-ACA0-5868CB6A4996}"/>
      </w:docPartPr>
      <w:docPartBody>
        <w:p w:rsidR="008D62EF" w:rsidRDefault="008D62EF" w:rsidP="008D62EF">
          <w:pPr>
            <w:pStyle w:val="290777631EFC4B90A647CBF483D71C8D"/>
          </w:pPr>
          <w:r>
            <w:rPr>
              <w:rStyle w:val="placeholder1Char"/>
              <w:rFonts w:hint="eastAsia"/>
            </w:rPr>
            <w:t>____________</w:t>
          </w:r>
        </w:p>
      </w:docPartBody>
    </w:docPart>
    <w:docPart>
      <w:docPartPr>
        <w:name w:val="9D55BDC0CA6C44F3BAF1B8E106308F7C"/>
        <w:category>
          <w:name w:val="常规"/>
          <w:gallery w:val="placeholder"/>
        </w:category>
        <w:types>
          <w:type w:val="bbPlcHdr"/>
        </w:types>
        <w:behaviors>
          <w:behavior w:val="content"/>
        </w:behaviors>
        <w:guid w:val="{EECCBA8D-462E-40B2-9755-D9A0A1CA3215}"/>
      </w:docPartPr>
      <w:docPartBody>
        <w:p w:rsidR="008D62EF" w:rsidRDefault="008D62EF" w:rsidP="008D62EF">
          <w:pPr>
            <w:pStyle w:val="9D55BDC0CA6C44F3BAF1B8E106308F7C"/>
          </w:pPr>
          <w:r>
            <w:rPr>
              <w:rStyle w:val="placeholder1Char"/>
              <w:rFonts w:hint="eastAsia"/>
            </w:rPr>
            <w:t>____________</w:t>
          </w:r>
        </w:p>
      </w:docPartBody>
    </w:docPart>
    <w:docPart>
      <w:docPartPr>
        <w:name w:val="4B4588DC8D5A47FF8FB94CE04D5310B7"/>
        <w:category>
          <w:name w:val="常规"/>
          <w:gallery w:val="placeholder"/>
        </w:category>
        <w:types>
          <w:type w:val="bbPlcHdr"/>
        </w:types>
        <w:behaviors>
          <w:behavior w:val="content"/>
        </w:behaviors>
        <w:guid w:val="{FA686B7C-6042-4E97-98FF-D60F268345EE}"/>
      </w:docPartPr>
      <w:docPartBody>
        <w:p w:rsidR="008D62EF" w:rsidRDefault="008D62EF" w:rsidP="008D62EF">
          <w:pPr>
            <w:pStyle w:val="4B4588DC8D5A47FF8FB94CE04D5310B7"/>
          </w:pPr>
          <w:r>
            <w:rPr>
              <w:rStyle w:val="placeholder1Char"/>
              <w:rFonts w:hint="eastAsia"/>
            </w:rPr>
            <w:t>____________</w:t>
          </w:r>
        </w:p>
      </w:docPartBody>
    </w:docPart>
    <w:docPart>
      <w:docPartPr>
        <w:name w:val="A780D35CD79B49D9BE8D670115058E98"/>
        <w:category>
          <w:name w:val="常规"/>
          <w:gallery w:val="placeholder"/>
        </w:category>
        <w:types>
          <w:type w:val="bbPlcHdr"/>
        </w:types>
        <w:behaviors>
          <w:behavior w:val="content"/>
        </w:behaviors>
        <w:guid w:val="{9F988769-F469-492A-96EF-36BF59A4B048}"/>
      </w:docPartPr>
      <w:docPartBody>
        <w:p w:rsidR="008D62EF" w:rsidRDefault="008D62EF" w:rsidP="008D62EF">
          <w:pPr>
            <w:pStyle w:val="A780D35CD79B49D9BE8D670115058E98"/>
          </w:pPr>
          <w:r>
            <w:rPr>
              <w:rStyle w:val="placeholder1Char"/>
              <w:rFonts w:hint="eastAsia"/>
            </w:rPr>
            <w:t>____________</w:t>
          </w:r>
        </w:p>
      </w:docPartBody>
    </w:docPart>
    <w:docPart>
      <w:docPartPr>
        <w:name w:val="F3A25A2532ED410A9EA1111BC9502FF2"/>
        <w:category>
          <w:name w:val="常规"/>
          <w:gallery w:val="placeholder"/>
        </w:category>
        <w:types>
          <w:type w:val="bbPlcHdr"/>
        </w:types>
        <w:behaviors>
          <w:behavior w:val="content"/>
        </w:behaviors>
        <w:guid w:val="{81AB6159-A105-4742-B3E1-BB8071404145}"/>
      </w:docPartPr>
      <w:docPartBody>
        <w:p w:rsidR="008D62EF" w:rsidRDefault="008D62EF" w:rsidP="008D62EF">
          <w:pPr>
            <w:pStyle w:val="F3A25A2532ED410A9EA1111BC9502FF2"/>
          </w:pPr>
          <w:r>
            <w:rPr>
              <w:rStyle w:val="placeholder1Char"/>
              <w:rFonts w:hint="eastAsia"/>
            </w:rPr>
            <w:t>____________</w:t>
          </w:r>
        </w:p>
      </w:docPartBody>
    </w:docPart>
    <w:docPart>
      <w:docPartPr>
        <w:name w:val="795CD45331864CA4938348A27352BC43"/>
        <w:category>
          <w:name w:val="常规"/>
          <w:gallery w:val="placeholder"/>
        </w:category>
        <w:types>
          <w:type w:val="bbPlcHdr"/>
        </w:types>
        <w:behaviors>
          <w:behavior w:val="content"/>
        </w:behaviors>
        <w:guid w:val="{EED29724-D1FC-450D-AB6B-0DE5BA65C1D0}"/>
      </w:docPartPr>
      <w:docPartBody>
        <w:p w:rsidR="008D62EF" w:rsidRDefault="008D62EF" w:rsidP="008D62EF">
          <w:pPr>
            <w:pStyle w:val="795CD45331864CA4938348A27352BC43"/>
          </w:pPr>
          <w:r>
            <w:rPr>
              <w:rStyle w:val="placeholder1Char"/>
              <w:rFonts w:hint="eastAsia"/>
            </w:rPr>
            <w:t>____________</w:t>
          </w:r>
        </w:p>
      </w:docPartBody>
    </w:docPart>
    <w:docPart>
      <w:docPartPr>
        <w:name w:val="3F218F82D0ED479595D6EAE352487CEB"/>
        <w:category>
          <w:name w:val="常规"/>
          <w:gallery w:val="placeholder"/>
        </w:category>
        <w:types>
          <w:type w:val="bbPlcHdr"/>
        </w:types>
        <w:behaviors>
          <w:behavior w:val="content"/>
        </w:behaviors>
        <w:guid w:val="{DFDF3F40-C737-48C3-8D3D-0BE8F808A318}"/>
      </w:docPartPr>
      <w:docPartBody>
        <w:p w:rsidR="008D62EF" w:rsidRDefault="008D62EF" w:rsidP="008D62EF">
          <w:pPr>
            <w:pStyle w:val="3F218F82D0ED479595D6EAE352487CEB"/>
          </w:pPr>
          <w:r>
            <w:rPr>
              <w:rStyle w:val="placeholder1Char"/>
              <w:rFonts w:hint="eastAsia"/>
            </w:rPr>
            <w:t>____________</w:t>
          </w:r>
        </w:p>
      </w:docPartBody>
    </w:docPart>
    <w:docPart>
      <w:docPartPr>
        <w:name w:val="CCB67F1D3AFF451EA7AF07EEB48D70F4"/>
        <w:category>
          <w:name w:val="常规"/>
          <w:gallery w:val="placeholder"/>
        </w:category>
        <w:types>
          <w:type w:val="bbPlcHdr"/>
        </w:types>
        <w:behaviors>
          <w:behavior w:val="content"/>
        </w:behaviors>
        <w:guid w:val="{D924EED1-A61D-429C-AABF-F79CE2D15BE0}"/>
      </w:docPartPr>
      <w:docPartBody>
        <w:p w:rsidR="008D62EF" w:rsidRDefault="008D62EF" w:rsidP="008D62EF">
          <w:pPr>
            <w:pStyle w:val="CCB67F1D3AFF451EA7AF07EEB48D70F4"/>
          </w:pPr>
          <w:r>
            <w:rPr>
              <w:rStyle w:val="placeholder1Char"/>
              <w:rFonts w:hint="eastAsia"/>
            </w:rPr>
            <w:t>____________</w:t>
          </w:r>
        </w:p>
      </w:docPartBody>
    </w:docPart>
    <w:docPart>
      <w:docPartPr>
        <w:name w:val="A0D6E35C78484EAAB7C0855D285254D7"/>
        <w:category>
          <w:name w:val="常规"/>
          <w:gallery w:val="placeholder"/>
        </w:category>
        <w:types>
          <w:type w:val="bbPlcHdr"/>
        </w:types>
        <w:behaviors>
          <w:behavior w:val="content"/>
        </w:behaviors>
        <w:guid w:val="{8C0ED854-D315-4515-90F6-77B671D96651}"/>
      </w:docPartPr>
      <w:docPartBody>
        <w:p w:rsidR="008D62EF" w:rsidRDefault="008D62EF" w:rsidP="008D62EF">
          <w:pPr>
            <w:pStyle w:val="A0D6E35C78484EAAB7C0855D285254D7"/>
          </w:pPr>
          <w:r>
            <w:rPr>
              <w:rStyle w:val="placeholder1Char"/>
              <w:rFonts w:hint="eastAsia"/>
            </w:rPr>
            <w:t>____________</w:t>
          </w:r>
        </w:p>
      </w:docPartBody>
    </w:docPart>
    <w:docPart>
      <w:docPartPr>
        <w:name w:val="3EF3476F5439489EBCFD537EFB79DB4C"/>
        <w:category>
          <w:name w:val="常规"/>
          <w:gallery w:val="placeholder"/>
        </w:category>
        <w:types>
          <w:type w:val="bbPlcHdr"/>
        </w:types>
        <w:behaviors>
          <w:behavior w:val="content"/>
        </w:behaviors>
        <w:guid w:val="{2CD4E833-3E54-4499-9D39-3E578190CCD8}"/>
      </w:docPartPr>
      <w:docPartBody>
        <w:p w:rsidR="008D62EF" w:rsidRDefault="008D62EF" w:rsidP="008D62EF">
          <w:pPr>
            <w:pStyle w:val="3EF3476F5439489EBCFD537EFB79DB4C"/>
          </w:pPr>
          <w:r>
            <w:rPr>
              <w:rStyle w:val="placeholder1Char"/>
              <w:rFonts w:hint="eastAsia"/>
            </w:rPr>
            <w:t>____________</w:t>
          </w:r>
        </w:p>
      </w:docPartBody>
    </w:docPart>
    <w:docPart>
      <w:docPartPr>
        <w:name w:val="3BA5792AB51F4A5AB5B38AA59651693E"/>
        <w:category>
          <w:name w:val="常规"/>
          <w:gallery w:val="placeholder"/>
        </w:category>
        <w:types>
          <w:type w:val="bbPlcHdr"/>
        </w:types>
        <w:behaviors>
          <w:behavior w:val="content"/>
        </w:behaviors>
        <w:guid w:val="{9665A917-75E3-4C49-86D1-4F9E3F410BBB}"/>
      </w:docPartPr>
      <w:docPartBody>
        <w:p w:rsidR="008D62EF" w:rsidRDefault="008D62EF" w:rsidP="008D62EF">
          <w:pPr>
            <w:pStyle w:val="3BA5792AB51F4A5AB5B38AA59651693E"/>
          </w:pPr>
          <w:r>
            <w:rPr>
              <w:rStyle w:val="placeholder1Char"/>
              <w:rFonts w:hint="eastAsia"/>
            </w:rPr>
            <w:t>____________</w:t>
          </w:r>
        </w:p>
      </w:docPartBody>
    </w:docPart>
    <w:docPart>
      <w:docPartPr>
        <w:name w:val="594FDBAF1DFB4E2FB61BDF37F7694837"/>
        <w:category>
          <w:name w:val="常规"/>
          <w:gallery w:val="placeholder"/>
        </w:category>
        <w:types>
          <w:type w:val="bbPlcHdr"/>
        </w:types>
        <w:behaviors>
          <w:behavior w:val="content"/>
        </w:behaviors>
        <w:guid w:val="{2C76DF5A-B534-4029-9392-B346A0C4202E}"/>
      </w:docPartPr>
      <w:docPartBody>
        <w:p w:rsidR="008D62EF" w:rsidRDefault="008D62EF" w:rsidP="008D62EF">
          <w:pPr>
            <w:pStyle w:val="594FDBAF1DFB4E2FB61BDF37F7694837"/>
          </w:pPr>
          <w:r>
            <w:rPr>
              <w:rStyle w:val="placeholder1Char"/>
              <w:rFonts w:hint="eastAsia"/>
            </w:rPr>
            <w:t>____________</w:t>
          </w:r>
        </w:p>
      </w:docPartBody>
    </w:docPart>
    <w:docPart>
      <w:docPartPr>
        <w:name w:val="AF7BBEE9BB3F4D11BA56AA867566A376"/>
        <w:category>
          <w:name w:val="常规"/>
          <w:gallery w:val="placeholder"/>
        </w:category>
        <w:types>
          <w:type w:val="bbPlcHdr"/>
        </w:types>
        <w:behaviors>
          <w:behavior w:val="content"/>
        </w:behaviors>
        <w:guid w:val="{0C83C4BD-3177-412A-96BE-95B84014E3D3}"/>
      </w:docPartPr>
      <w:docPartBody>
        <w:p w:rsidR="008D62EF" w:rsidRDefault="008D62EF" w:rsidP="008D62EF">
          <w:pPr>
            <w:pStyle w:val="AF7BBEE9BB3F4D11BA56AA867566A376"/>
          </w:pPr>
          <w:r>
            <w:rPr>
              <w:rStyle w:val="placeholder1Char"/>
              <w:rFonts w:hint="eastAsia"/>
            </w:rPr>
            <w:t>____________</w:t>
          </w:r>
        </w:p>
      </w:docPartBody>
    </w:docPart>
    <w:docPart>
      <w:docPartPr>
        <w:name w:val="58C8F5AF5EEB48B68EDB6161B0BAADEE"/>
        <w:category>
          <w:name w:val="常规"/>
          <w:gallery w:val="placeholder"/>
        </w:category>
        <w:types>
          <w:type w:val="bbPlcHdr"/>
        </w:types>
        <w:behaviors>
          <w:behavior w:val="content"/>
        </w:behaviors>
        <w:guid w:val="{65C30E24-EC18-45E3-BADF-916E10D36058}"/>
      </w:docPartPr>
      <w:docPartBody>
        <w:p w:rsidR="008D62EF" w:rsidRDefault="008D62EF" w:rsidP="008D62EF">
          <w:pPr>
            <w:pStyle w:val="58C8F5AF5EEB48B68EDB6161B0BAADEE"/>
          </w:pPr>
          <w:r>
            <w:rPr>
              <w:rStyle w:val="placeholder1Char"/>
              <w:rFonts w:hint="eastAsia"/>
            </w:rPr>
            <w:t>____________</w:t>
          </w:r>
        </w:p>
      </w:docPartBody>
    </w:docPart>
    <w:docPart>
      <w:docPartPr>
        <w:name w:val="1BCDBE46E8E24DB3B221752B12D53035"/>
        <w:category>
          <w:name w:val="常规"/>
          <w:gallery w:val="placeholder"/>
        </w:category>
        <w:types>
          <w:type w:val="bbPlcHdr"/>
        </w:types>
        <w:behaviors>
          <w:behavior w:val="content"/>
        </w:behaviors>
        <w:guid w:val="{E448D27F-C0A4-4FA8-8814-D3A7EC424808}"/>
      </w:docPartPr>
      <w:docPartBody>
        <w:p w:rsidR="008D62EF" w:rsidRDefault="008D62EF" w:rsidP="008D62EF">
          <w:pPr>
            <w:pStyle w:val="1BCDBE46E8E24DB3B221752B12D53035"/>
          </w:pPr>
          <w:r>
            <w:rPr>
              <w:rStyle w:val="placeholder1Char"/>
              <w:rFonts w:hint="eastAsia"/>
            </w:rPr>
            <w:t>____________</w:t>
          </w:r>
        </w:p>
      </w:docPartBody>
    </w:docPart>
    <w:docPart>
      <w:docPartPr>
        <w:name w:val="771F9E67E88B495F8D36819065DD427F"/>
        <w:category>
          <w:name w:val="常规"/>
          <w:gallery w:val="placeholder"/>
        </w:category>
        <w:types>
          <w:type w:val="bbPlcHdr"/>
        </w:types>
        <w:behaviors>
          <w:behavior w:val="content"/>
        </w:behaviors>
        <w:guid w:val="{5022277F-D2AC-40CA-96E8-B0DAB14F0B69}"/>
      </w:docPartPr>
      <w:docPartBody>
        <w:p w:rsidR="008D62EF" w:rsidRDefault="008D62EF" w:rsidP="008D62EF">
          <w:pPr>
            <w:pStyle w:val="771F9E67E88B495F8D36819065DD427F"/>
          </w:pPr>
          <w:r>
            <w:rPr>
              <w:rStyle w:val="placeholder1Char"/>
              <w:rFonts w:hint="eastAsia"/>
            </w:rPr>
            <w:t>____________</w:t>
          </w:r>
        </w:p>
      </w:docPartBody>
    </w:docPart>
    <w:docPart>
      <w:docPartPr>
        <w:name w:val="8BB8F88AD1DF4B19A8F9E722729CC335"/>
        <w:category>
          <w:name w:val="常规"/>
          <w:gallery w:val="placeholder"/>
        </w:category>
        <w:types>
          <w:type w:val="bbPlcHdr"/>
        </w:types>
        <w:behaviors>
          <w:behavior w:val="content"/>
        </w:behaviors>
        <w:guid w:val="{7ABA7E16-68F2-48CE-BC10-E91D2953B8F7}"/>
      </w:docPartPr>
      <w:docPartBody>
        <w:p w:rsidR="008D62EF" w:rsidRDefault="008D62EF" w:rsidP="008D62EF">
          <w:pPr>
            <w:pStyle w:val="8BB8F88AD1DF4B19A8F9E722729CC335"/>
          </w:pPr>
          <w:r>
            <w:rPr>
              <w:rStyle w:val="placeholder1Char"/>
              <w:rFonts w:hint="eastAsia"/>
            </w:rPr>
            <w:t>____________</w:t>
          </w:r>
        </w:p>
      </w:docPartBody>
    </w:docPart>
    <w:docPart>
      <w:docPartPr>
        <w:name w:val="1B3EC6CBE6E845088FB90B20E32BAB21"/>
        <w:category>
          <w:name w:val="常规"/>
          <w:gallery w:val="placeholder"/>
        </w:category>
        <w:types>
          <w:type w:val="bbPlcHdr"/>
        </w:types>
        <w:behaviors>
          <w:behavior w:val="content"/>
        </w:behaviors>
        <w:guid w:val="{61F393B2-8DB5-4068-8914-3550A5D44E6C}"/>
      </w:docPartPr>
      <w:docPartBody>
        <w:p w:rsidR="008D62EF" w:rsidRDefault="008D62EF" w:rsidP="008D62EF">
          <w:pPr>
            <w:pStyle w:val="1B3EC6CBE6E845088FB90B20E32BAB21"/>
          </w:pPr>
          <w:r>
            <w:rPr>
              <w:rStyle w:val="placeholder1Char"/>
              <w:rFonts w:hint="eastAsia"/>
            </w:rPr>
            <w:t>____________</w:t>
          </w:r>
        </w:p>
      </w:docPartBody>
    </w:docPart>
    <w:docPart>
      <w:docPartPr>
        <w:name w:val="6198414731FB4359BF346B3F64661BEC"/>
        <w:category>
          <w:name w:val="常规"/>
          <w:gallery w:val="placeholder"/>
        </w:category>
        <w:types>
          <w:type w:val="bbPlcHdr"/>
        </w:types>
        <w:behaviors>
          <w:behavior w:val="content"/>
        </w:behaviors>
        <w:guid w:val="{417BA0A0-46BC-439B-ADF8-EAA3694B05D6}"/>
      </w:docPartPr>
      <w:docPartBody>
        <w:p w:rsidR="008D62EF" w:rsidRDefault="008D62EF" w:rsidP="008D62EF">
          <w:pPr>
            <w:pStyle w:val="6198414731FB4359BF346B3F64661BEC"/>
          </w:pPr>
          <w:r>
            <w:rPr>
              <w:rStyle w:val="placeholder1Char"/>
              <w:rFonts w:hint="eastAsia"/>
            </w:rPr>
            <w:t>____________</w:t>
          </w:r>
        </w:p>
      </w:docPartBody>
    </w:docPart>
    <w:docPart>
      <w:docPartPr>
        <w:name w:val="FF0000D749B44F7184844463660937FC"/>
        <w:category>
          <w:name w:val="常规"/>
          <w:gallery w:val="placeholder"/>
        </w:category>
        <w:types>
          <w:type w:val="bbPlcHdr"/>
        </w:types>
        <w:behaviors>
          <w:behavior w:val="content"/>
        </w:behaviors>
        <w:guid w:val="{3EF022A5-EA25-4422-BE54-29D581CCC022}"/>
      </w:docPartPr>
      <w:docPartBody>
        <w:p w:rsidR="008D62EF" w:rsidRDefault="008D62EF" w:rsidP="008D62EF">
          <w:pPr>
            <w:pStyle w:val="FF0000D749B44F7184844463660937FC"/>
          </w:pPr>
          <w:r>
            <w:rPr>
              <w:rStyle w:val="placeholder1Char"/>
              <w:rFonts w:hint="eastAsia"/>
            </w:rPr>
            <w:t>____________</w:t>
          </w:r>
        </w:p>
      </w:docPartBody>
    </w:docPart>
    <w:docPart>
      <w:docPartPr>
        <w:name w:val="E22B03EAA30E48C0960EC1AAD8A42A26"/>
        <w:category>
          <w:name w:val="常规"/>
          <w:gallery w:val="placeholder"/>
        </w:category>
        <w:types>
          <w:type w:val="bbPlcHdr"/>
        </w:types>
        <w:behaviors>
          <w:behavior w:val="content"/>
        </w:behaviors>
        <w:guid w:val="{3DC2C92F-99C7-44D5-B2F5-9145D8825BFF}"/>
      </w:docPartPr>
      <w:docPartBody>
        <w:p w:rsidR="008D62EF" w:rsidRDefault="008D62EF" w:rsidP="008D62EF">
          <w:pPr>
            <w:pStyle w:val="E22B03EAA30E48C0960EC1AAD8A42A26"/>
          </w:pPr>
          <w:r w:rsidRPr="00711F0E">
            <w:rPr>
              <w:rStyle w:val="placeholder1Char"/>
              <w:rFonts w:hint="eastAsia"/>
              <w:sz w:val="16"/>
              <w:szCs w:val="16"/>
            </w:rPr>
            <w:t>____</w:t>
          </w:r>
        </w:p>
      </w:docPartBody>
    </w:docPart>
    <w:docPart>
      <w:docPartPr>
        <w:name w:val="F077F974803147158C88092BB1E1905F"/>
        <w:category>
          <w:name w:val="常规"/>
          <w:gallery w:val="placeholder"/>
        </w:category>
        <w:types>
          <w:type w:val="bbPlcHdr"/>
        </w:types>
        <w:behaviors>
          <w:behavior w:val="content"/>
        </w:behaviors>
        <w:guid w:val="{91D03052-2DEE-425D-8D0A-114656E27CAA}"/>
      </w:docPartPr>
      <w:docPartBody>
        <w:p w:rsidR="008D62EF" w:rsidRDefault="008D62EF" w:rsidP="008D62EF">
          <w:pPr>
            <w:pStyle w:val="F077F974803147158C88092BB1E1905F"/>
          </w:pPr>
          <w:r w:rsidRPr="00711F0E">
            <w:rPr>
              <w:rStyle w:val="placeholder1Char"/>
              <w:rFonts w:hint="eastAsia"/>
              <w:sz w:val="16"/>
              <w:szCs w:val="16"/>
            </w:rPr>
            <w:t>____</w:t>
          </w:r>
        </w:p>
      </w:docPartBody>
    </w:docPart>
    <w:docPart>
      <w:docPartPr>
        <w:name w:val="C2599DDC89C44C218234B783E7A15B4A"/>
        <w:category>
          <w:name w:val="常规"/>
          <w:gallery w:val="placeholder"/>
        </w:category>
        <w:types>
          <w:type w:val="bbPlcHdr"/>
        </w:types>
        <w:behaviors>
          <w:behavior w:val="content"/>
        </w:behaviors>
        <w:guid w:val="{41B737C3-6362-4F78-ABC9-7A2DD7F94777}"/>
      </w:docPartPr>
      <w:docPartBody>
        <w:p w:rsidR="008D62EF" w:rsidRDefault="008D62EF" w:rsidP="008D62EF">
          <w:pPr>
            <w:pStyle w:val="C2599DDC89C44C218234B783E7A15B4A"/>
          </w:pPr>
          <w:r w:rsidRPr="00711F0E">
            <w:rPr>
              <w:rStyle w:val="placeholder1Char"/>
              <w:rFonts w:hint="eastAsia"/>
              <w:sz w:val="16"/>
              <w:szCs w:val="16"/>
            </w:rPr>
            <w:t>____</w:t>
          </w:r>
        </w:p>
      </w:docPartBody>
    </w:docPart>
    <w:docPart>
      <w:docPartPr>
        <w:name w:val="6F71818922694656BA926EAF0799BE95"/>
        <w:category>
          <w:name w:val="常规"/>
          <w:gallery w:val="placeholder"/>
        </w:category>
        <w:types>
          <w:type w:val="bbPlcHdr"/>
        </w:types>
        <w:behaviors>
          <w:behavior w:val="content"/>
        </w:behaviors>
        <w:guid w:val="{5499A0E0-F006-40F4-B260-68C8E8C406B0}"/>
      </w:docPartPr>
      <w:docPartBody>
        <w:p w:rsidR="008D62EF" w:rsidRDefault="008D62EF" w:rsidP="008D62EF">
          <w:pPr>
            <w:pStyle w:val="6F71818922694656BA926EAF0799BE95"/>
          </w:pPr>
          <w:r w:rsidRPr="00711F0E">
            <w:rPr>
              <w:rStyle w:val="placeholder1Char"/>
              <w:rFonts w:hint="eastAsia"/>
              <w:sz w:val="16"/>
              <w:szCs w:val="16"/>
            </w:rPr>
            <w:t>____</w:t>
          </w:r>
        </w:p>
      </w:docPartBody>
    </w:docPart>
    <w:docPart>
      <w:docPartPr>
        <w:name w:val="367BBFAEF92141EFB7A9AC58AF12DEB5"/>
        <w:category>
          <w:name w:val="常规"/>
          <w:gallery w:val="placeholder"/>
        </w:category>
        <w:types>
          <w:type w:val="bbPlcHdr"/>
        </w:types>
        <w:behaviors>
          <w:behavior w:val="content"/>
        </w:behaviors>
        <w:guid w:val="{731C34AB-C8A9-4B9E-A352-9C3146EAD05E}"/>
      </w:docPartPr>
      <w:docPartBody>
        <w:p w:rsidR="008D62EF" w:rsidRDefault="008D62EF" w:rsidP="008D62EF">
          <w:pPr>
            <w:pStyle w:val="367BBFAEF92141EFB7A9AC58AF12DEB5"/>
          </w:pPr>
          <w:r w:rsidRPr="00711F0E">
            <w:rPr>
              <w:rStyle w:val="placeholder1Char"/>
              <w:rFonts w:hint="eastAsia"/>
              <w:sz w:val="16"/>
              <w:szCs w:val="16"/>
            </w:rPr>
            <w:t>____</w:t>
          </w:r>
        </w:p>
      </w:docPartBody>
    </w:docPart>
    <w:docPart>
      <w:docPartPr>
        <w:name w:val="C83C40CB44754B958CF78543BF709056"/>
        <w:category>
          <w:name w:val="常规"/>
          <w:gallery w:val="placeholder"/>
        </w:category>
        <w:types>
          <w:type w:val="bbPlcHdr"/>
        </w:types>
        <w:behaviors>
          <w:behavior w:val="content"/>
        </w:behaviors>
        <w:guid w:val="{ED7F380D-4219-4190-B75E-DECAE990000B}"/>
      </w:docPartPr>
      <w:docPartBody>
        <w:p w:rsidR="008D62EF" w:rsidRDefault="008D62EF" w:rsidP="008D62EF">
          <w:pPr>
            <w:pStyle w:val="C83C40CB44754B958CF78543BF709056"/>
          </w:pPr>
          <w:r w:rsidRPr="00711F0E">
            <w:rPr>
              <w:rStyle w:val="placeholder1Char"/>
              <w:rFonts w:hint="eastAsia"/>
              <w:sz w:val="16"/>
              <w:szCs w:val="16"/>
            </w:rPr>
            <w:t>____</w:t>
          </w:r>
        </w:p>
      </w:docPartBody>
    </w:docPart>
    <w:docPart>
      <w:docPartPr>
        <w:name w:val="5276A2DE68504174BB09F7E55033AE5F"/>
        <w:category>
          <w:name w:val="常规"/>
          <w:gallery w:val="placeholder"/>
        </w:category>
        <w:types>
          <w:type w:val="bbPlcHdr"/>
        </w:types>
        <w:behaviors>
          <w:behavior w:val="content"/>
        </w:behaviors>
        <w:guid w:val="{D7C556F9-B3E6-4364-B91A-5CA55BF46512}"/>
      </w:docPartPr>
      <w:docPartBody>
        <w:p w:rsidR="008D62EF" w:rsidRDefault="008D62EF" w:rsidP="008D62EF">
          <w:pPr>
            <w:pStyle w:val="5276A2DE68504174BB09F7E55033AE5F"/>
          </w:pPr>
          <w:r w:rsidRPr="00711F0E">
            <w:rPr>
              <w:rStyle w:val="placeholder1Char"/>
              <w:rFonts w:hint="eastAsia"/>
              <w:sz w:val="16"/>
              <w:szCs w:val="16"/>
            </w:rPr>
            <w:t>____</w:t>
          </w:r>
        </w:p>
      </w:docPartBody>
    </w:docPart>
    <w:docPart>
      <w:docPartPr>
        <w:name w:val="090DACB377384FF7BA87CE68B2208B0D"/>
        <w:category>
          <w:name w:val="常规"/>
          <w:gallery w:val="placeholder"/>
        </w:category>
        <w:types>
          <w:type w:val="bbPlcHdr"/>
        </w:types>
        <w:behaviors>
          <w:behavior w:val="content"/>
        </w:behaviors>
        <w:guid w:val="{5691351C-7D27-48BF-B65B-4E29A7DC3399}"/>
      </w:docPartPr>
      <w:docPartBody>
        <w:p w:rsidR="008D62EF" w:rsidRDefault="008D62EF" w:rsidP="008D62EF">
          <w:pPr>
            <w:pStyle w:val="090DACB377384FF7BA87CE68B2208B0D"/>
          </w:pPr>
          <w:r w:rsidRPr="00711F0E">
            <w:rPr>
              <w:rStyle w:val="placeholder1Char"/>
              <w:rFonts w:hint="eastAsia"/>
              <w:sz w:val="16"/>
              <w:szCs w:val="16"/>
            </w:rPr>
            <w:t>____</w:t>
          </w:r>
        </w:p>
      </w:docPartBody>
    </w:docPart>
    <w:docPart>
      <w:docPartPr>
        <w:name w:val="EDF8920F7CDA41C4BDACC5AD72B93B3D"/>
        <w:category>
          <w:name w:val="常规"/>
          <w:gallery w:val="placeholder"/>
        </w:category>
        <w:types>
          <w:type w:val="bbPlcHdr"/>
        </w:types>
        <w:behaviors>
          <w:behavior w:val="content"/>
        </w:behaviors>
        <w:guid w:val="{E1D34336-D6FA-494B-A493-D0287306BBFC}"/>
      </w:docPartPr>
      <w:docPartBody>
        <w:p w:rsidR="008D62EF" w:rsidRDefault="008D62EF" w:rsidP="008D62EF">
          <w:pPr>
            <w:pStyle w:val="EDF8920F7CDA41C4BDACC5AD72B93B3D"/>
          </w:pPr>
          <w:r w:rsidRPr="00711F0E">
            <w:rPr>
              <w:rStyle w:val="placeholder1Char"/>
              <w:rFonts w:hint="eastAsia"/>
              <w:sz w:val="16"/>
              <w:szCs w:val="16"/>
            </w:rPr>
            <w:t>____</w:t>
          </w:r>
        </w:p>
      </w:docPartBody>
    </w:docPart>
    <w:docPart>
      <w:docPartPr>
        <w:name w:val="4D400806CFAC4F3487E9B49C39D7843E"/>
        <w:category>
          <w:name w:val="常规"/>
          <w:gallery w:val="placeholder"/>
        </w:category>
        <w:types>
          <w:type w:val="bbPlcHdr"/>
        </w:types>
        <w:behaviors>
          <w:behavior w:val="content"/>
        </w:behaviors>
        <w:guid w:val="{0C8DC8CD-3120-47E0-AF86-D0A0DE5F85DC}"/>
      </w:docPartPr>
      <w:docPartBody>
        <w:p w:rsidR="008D62EF" w:rsidRDefault="008D62EF" w:rsidP="008D62EF">
          <w:pPr>
            <w:pStyle w:val="4D400806CFAC4F3487E9B49C39D7843E"/>
          </w:pPr>
          <w:r w:rsidRPr="00711F0E">
            <w:rPr>
              <w:rStyle w:val="placeholder1Char"/>
              <w:rFonts w:hint="eastAsia"/>
              <w:sz w:val="16"/>
              <w:szCs w:val="16"/>
            </w:rPr>
            <w:t>____</w:t>
          </w:r>
        </w:p>
      </w:docPartBody>
    </w:docPart>
    <w:docPart>
      <w:docPartPr>
        <w:name w:val="8E0B763677FF454A8FB42EFB53703B6C"/>
        <w:category>
          <w:name w:val="常规"/>
          <w:gallery w:val="placeholder"/>
        </w:category>
        <w:types>
          <w:type w:val="bbPlcHdr"/>
        </w:types>
        <w:behaviors>
          <w:behavior w:val="content"/>
        </w:behaviors>
        <w:guid w:val="{B63B916C-C85E-4387-B90F-5C536BA1A60F}"/>
      </w:docPartPr>
      <w:docPartBody>
        <w:p w:rsidR="008D62EF" w:rsidRDefault="008D62EF" w:rsidP="008D62EF">
          <w:pPr>
            <w:pStyle w:val="8E0B763677FF454A8FB42EFB53703B6C"/>
          </w:pPr>
          <w:r w:rsidRPr="00711F0E">
            <w:rPr>
              <w:rStyle w:val="placeholder1Char"/>
              <w:rFonts w:hint="eastAsia"/>
              <w:sz w:val="16"/>
              <w:szCs w:val="16"/>
            </w:rPr>
            <w:t>____</w:t>
          </w:r>
        </w:p>
      </w:docPartBody>
    </w:docPart>
    <w:docPart>
      <w:docPartPr>
        <w:name w:val="3D88E9CAB9F8487880880888128DC1EE"/>
        <w:category>
          <w:name w:val="常规"/>
          <w:gallery w:val="placeholder"/>
        </w:category>
        <w:types>
          <w:type w:val="bbPlcHdr"/>
        </w:types>
        <w:behaviors>
          <w:behavior w:val="content"/>
        </w:behaviors>
        <w:guid w:val="{744DBC53-B12D-495E-BD4E-179E22E41A1D}"/>
      </w:docPartPr>
      <w:docPartBody>
        <w:p w:rsidR="008D62EF" w:rsidRDefault="008D62EF" w:rsidP="008D62EF">
          <w:pPr>
            <w:pStyle w:val="3D88E9CAB9F8487880880888128DC1EE"/>
          </w:pPr>
          <w:r w:rsidRPr="00711F0E">
            <w:rPr>
              <w:rStyle w:val="placeholder1Char"/>
              <w:rFonts w:hint="eastAsia"/>
              <w:sz w:val="16"/>
              <w:szCs w:val="16"/>
            </w:rPr>
            <w:t>____</w:t>
          </w:r>
        </w:p>
      </w:docPartBody>
    </w:docPart>
    <w:docPart>
      <w:docPartPr>
        <w:name w:val="9A2C1F65DD774BD2980DB72228BE52BB"/>
        <w:category>
          <w:name w:val="常规"/>
          <w:gallery w:val="placeholder"/>
        </w:category>
        <w:types>
          <w:type w:val="bbPlcHdr"/>
        </w:types>
        <w:behaviors>
          <w:behavior w:val="content"/>
        </w:behaviors>
        <w:guid w:val="{7DE2CB8F-6CE9-43E7-B9CA-FCEA14E2F2ED}"/>
      </w:docPartPr>
      <w:docPartBody>
        <w:p w:rsidR="008D62EF" w:rsidRDefault="008D62EF" w:rsidP="008D62EF">
          <w:pPr>
            <w:pStyle w:val="9A2C1F65DD774BD2980DB72228BE52BB"/>
          </w:pPr>
          <w:r w:rsidRPr="00711F0E">
            <w:rPr>
              <w:rStyle w:val="placeholder1Char"/>
              <w:rFonts w:hint="eastAsia"/>
              <w:sz w:val="16"/>
              <w:szCs w:val="16"/>
            </w:rPr>
            <w:t>____</w:t>
          </w:r>
        </w:p>
      </w:docPartBody>
    </w:docPart>
    <w:docPart>
      <w:docPartPr>
        <w:name w:val="9670B5A8738F4B3884EEA8081EA104F1"/>
        <w:category>
          <w:name w:val="常规"/>
          <w:gallery w:val="placeholder"/>
        </w:category>
        <w:types>
          <w:type w:val="bbPlcHdr"/>
        </w:types>
        <w:behaviors>
          <w:behavior w:val="content"/>
        </w:behaviors>
        <w:guid w:val="{3A73A887-A58E-47F9-B1C5-5067B1CFFEED}"/>
      </w:docPartPr>
      <w:docPartBody>
        <w:p w:rsidR="008D62EF" w:rsidRDefault="008D62EF" w:rsidP="008D62EF">
          <w:pPr>
            <w:pStyle w:val="9670B5A8738F4B3884EEA8081EA104F1"/>
          </w:pPr>
          <w:r w:rsidRPr="00711F0E">
            <w:rPr>
              <w:rStyle w:val="placeholder1Char"/>
              <w:rFonts w:hint="eastAsia"/>
              <w:sz w:val="16"/>
              <w:szCs w:val="16"/>
            </w:rPr>
            <w:t>____</w:t>
          </w:r>
        </w:p>
      </w:docPartBody>
    </w:docPart>
    <w:docPart>
      <w:docPartPr>
        <w:name w:val="26B493D4E91C4E5C92799F50B8577021"/>
        <w:category>
          <w:name w:val="常规"/>
          <w:gallery w:val="placeholder"/>
        </w:category>
        <w:types>
          <w:type w:val="bbPlcHdr"/>
        </w:types>
        <w:behaviors>
          <w:behavior w:val="content"/>
        </w:behaviors>
        <w:guid w:val="{D9E28EA4-1C10-4367-913E-EF777120C35C}"/>
      </w:docPartPr>
      <w:docPartBody>
        <w:p w:rsidR="008D62EF" w:rsidRDefault="008D62EF" w:rsidP="008D62EF">
          <w:pPr>
            <w:pStyle w:val="26B493D4E91C4E5C92799F50B8577021"/>
          </w:pPr>
          <w:r w:rsidRPr="00711F0E">
            <w:rPr>
              <w:rStyle w:val="placeholder1Char"/>
              <w:rFonts w:hint="eastAsia"/>
              <w:sz w:val="16"/>
              <w:szCs w:val="16"/>
            </w:rPr>
            <w:t>____</w:t>
          </w:r>
        </w:p>
      </w:docPartBody>
    </w:docPart>
    <w:docPart>
      <w:docPartPr>
        <w:name w:val="640ABBEDEB274F02AC806B5AC643D9E2"/>
        <w:category>
          <w:name w:val="常规"/>
          <w:gallery w:val="placeholder"/>
        </w:category>
        <w:types>
          <w:type w:val="bbPlcHdr"/>
        </w:types>
        <w:behaviors>
          <w:behavior w:val="content"/>
        </w:behaviors>
        <w:guid w:val="{33160965-DB2D-4039-A1FE-296314B31615}"/>
      </w:docPartPr>
      <w:docPartBody>
        <w:p w:rsidR="008D62EF" w:rsidRDefault="008D62EF" w:rsidP="008D62EF">
          <w:pPr>
            <w:pStyle w:val="640ABBEDEB274F02AC806B5AC643D9E2"/>
          </w:pPr>
          <w:r w:rsidRPr="00711F0E">
            <w:rPr>
              <w:rStyle w:val="placeholder1Char"/>
              <w:rFonts w:hint="eastAsia"/>
              <w:sz w:val="16"/>
              <w:szCs w:val="16"/>
            </w:rPr>
            <w:t>____</w:t>
          </w:r>
        </w:p>
      </w:docPartBody>
    </w:docPart>
    <w:docPart>
      <w:docPartPr>
        <w:name w:val="FC827F5694AF4D6CAAD5EF39AC59AC51"/>
        <w:category>
          <w:name w:val="常规"/>
          <w:gallery w:val="placeholder"/>
        </w:category>
        <w:types>
          <w:type w:val="bbPlcHdr"/>
        </w:types>
        <w:behaviors>
          <w:behavior w:val="content"/>
        </w:behaviors>
        <w:guid w:val="{1A3CE933-C337-4826-885F-D4348BFBBBBB}"/>
      </w:docPartPr>
      <w:docPartBody>
        <w:p w:rsidR="008D62EF" w:rsidRDefault="008D62EF" w:rsidP="008D62EF">
          <w:pPr>
            <w:pStyle w:val="FC827F5694AF4D6CAAD5EF39AC59AC51"/>
          </w:pPr>
          <w:r w:rsidRPr="00711F0E">
            <w:rPr>
              <w:rStyle w:val="placeholder1Char"/>
              <w:rFonts w:hint="eastAsia"/>
              <w:sz w:val="16"/>
              <w:szCs w:val="16"/>
            </w:rPr>
            <w:t>____</w:t>
          </w:r>
        </w:p>
      </w:docPartBody>
    </w:docPart>
    <w:docPart>
      <w:docPartPr>
        <w:name w:val="122D638E7D584BC6B1848E9E787AE3BA"/>
        <w:category>
          <w:name w:val="常规"/>
          <w:gallery w:val="placeholder"/>
        </w:category>
        <w:types>
          <w:type w:val="bbPlcHdr"/>
        </w:types>
        <w:behaviors>
          <w:behavior w:val="content"/>
        </w:behaviors>
        <w:guid w:val="{FEFB3D8A-12DD-4462-9A69-339BE9C8C464}"/>
      </w:docPartPr>
      <w:docPartBody>
        <w:p w:rsidR="008D62EF" w:rsidRDefault="008D62EF" w:rsidP="008D62EF">
          <w:pPr>
            <w:pStyle w:val="122D638E7D584BC6B1848E9E787AE3BA"/>
          </w:pPr>
          <w:r w:rsidRPr="00711F0E">
            <w:rPr>
              <w:rStyle w:val="placeholder1Char"/>
              <w:rFonts w:hint="eastAsia"/>
              <w:sz w:val="16"/>
              <w:szCs w:val="16"/>
            </w:rPr>
            <w:t>____</w:t>
          </w:r>
        </w:p>
      </w:docPartBody>
    </w:docPart>
    <w:docPart>
      <w:docPartPr>
        <w:name w:val="F4F8499A4150445A9A06AB89E190B729"/>
        <w:category>
          <w:name w:val="常规"/>
          <w:gallery w:val="placeholder"/>
        </w:category>
        <w:types>
          <w:type w:val="bbPlcHdr"/>
        </w:types>
        <w:behaviors>
          <w:behavior w:val="content"/>
        </w:behaviors>
        <w:guid w:val="{7DB00046-4FB3-4A1A-B462-F9C955172FA5}"/>
      </w:docPartPr>
      <w:docPartBody>
        <w:p w:rsidR="008D62EF" w:rsidRDefault="008D62EF" w:rsidP="008D62EF">
          <w:pPr>
            <w:pStyle w:val="F4F8499A4150445A9A06AB89E190B729"/>
          </w:pPr>
          <w:r w:rsidRPr="00711F0E">
            <w:rPr>
              <w:rStyle w:val="placeholder1Char"/>
              <w:rFonts w:hint="eastAsia"/>
              <w:sz w:val="16"/>
              <w:szCs w:val="16"/>
            </w:rPr>
            <w:t>____</w:t>
          </w:r>
        </w:p>
      </w:docPartBody>
    </w:docPart>
    <w:docPart>
      <w:docPartPr>
        <w:name w:val="CFCEE4ACDD944A1C8466E237440C4398"/>
        <w:category>
          <w:name w:val="常规"/>
          <w:gallery w:val="placeholder"/>
        </w:category>
        <w:types>
          <w:type w:val="bbPlcHdr"/>
        </w:types>
        <w:behaviors>
          <w:behavior w:val="content"/>
        </w:behaviors>
        <w:guid w:val="{82C1C89F-7689-45EB-86E9-C8F0447AF253}"/>
      </w:docPartPr>
      <w:docPartBody>
        <w:p w:rsidR="008D62EF" w:rsidRDefault="008D62EF" w:rsidP="008D62EF">
          <w:pPr>
            <w:pStyle w:val="CFCEE4ACDD944A1C8466E237440C4398"/>
          </w:pPr>
          <w:r w:rsidRPr="00711F0E">
            <w:rPr>
              <w:rStyle w:val="placeholder1Char"/>
              <w:rFonts w:hint="eastAsia"/>
              <w:sz w:val="16"/>
              <w:szCs w:val="16"/>
            </w:rPr>
            <w:t>____</w:t>
          </w:r>
        </w:p>
      </w:docPartBody>
    </w:docPart>
    <w:docPart>
      <w:docPartPr>
        <w:name w:val="778A9F1AC8FC45E6987A1D4A5DECA65C"/>
        <w:category>
          <w:name w:val="常规"/>
          <w:gallery w:val="placeholder"/>
        </w:category>
        <w:types>
          <w:type w:val="bbPlcHdr"/>
        </w:types>
        <w:behaviors>
          <w:behavior w:val="content"/>
        </w:behaviors>
        <w:guid w:val="{FEC0B6DD-AC16-45EB-9FFE-4FF261B0F9CC}"/>
      </w:docPartPr>
      <w:docPartBody>
        <w:p w:rsidR="008D62EF" w:rsidRDefault="008D62EF" w:rsidP="008D62EF">
          <w:pPr>
            <w:pStyle w:val="778A9F1AC8FC45E6987A1D4A5DECA65C"/>
          </w:pPr>
          <w:r w:rsidRPr="00711F0E">
            <w:rPr>
              <w:rStyle w:val="placeholder1Char"/>
              <w:rFonts w:hint="eastAsia"/>
              <w:sz w:val="16"/>
              <w:szCs w:val="16"/>
            </w:rPr>
            <w:t>____</w:t>
          </w:r>
        </w:p>
      </w:docPartBody>
    </w:docPart>
    <w:docPart>
      <w:docPartPr>
        <w:name w:val="9025E2CB80C343B0B2A5E302698C11A7"/>
        <w:category>
          <w:name w:val="常规"/>
          <w:gallery w:val="placeholder"/>
        </w:category>
        <w:types>
          <w:type w:val="bbPlcHdr"/>
        </w:types>
        <w:behaviors>
          <w:behavior w:val="content"/>
        </w:behaviors>
        <w:guid w:val="{CB6F416D-9DA1-4F0F-81A9-7A451A6BF23E}"/>
      </w:docPartPr>
      <w:docPartBody>
        <w:p w:rsidR="008D62EF" w:rsidRDefault="008D62EF" w:rsidP="008D62EF">
          <w:pPr>
            <w:pStyle w:val="9025E2CB80C343B0B2A5E302698C11A7"/>
          </w:pPr>
          <w:r w:rsidRPr="00711F0E">
            <w:rPr>
              <w:rStyle w:val="placeholder1Char"/>
              <w:rFonts w:hint="eastAsia"/>
              <w:sz w:val="16"/>
              <w:szCs w:val="16"/>
            </w:rPr>
            <w:t>____</w:t>
          </w:r>
        </w:p>
      </w:docPartBody>
    </w:docPart>
    <w:docPart>
      <w:docPartPr>
        <w:name w:val="F1786627F01C4D788A8B44935CE1314E"/>
        <w:category>
          <w:name w:val="常规"/>
          <w:gallery w:val="placeholder"/>
        </w:category>
        <w:types>
          <w:type w:val="bbPlcHdr"/>
        </w:types>
        <w:behaviors>
          <w:behavior w:val="content"/>
        </w:behaviors>
        <w:guid w:val="{9017192C-B282-4551-9BAF-67E89F9F52C4}"/>
      </w:docPartPr>
      <w:docPartBody>
        <w:p w:rsidR="008D62EF" w:rsidRDefault="008D62EF" w:rsidP="008D62EF">
          <w:pPr>
            <w:pStyle w:val="F1786627F01C4D788A8B44935CE1314E"/>
          </w:pPr>
          <w:r w:rsidRPr="00711F0E">
            <w:rPr>
              <w:rStyle w:val="placeholder1Char"/>
              <w:rFonts w:hint="eastAsia"/>
              <w:sz w:val="16"/>
              <w:szCs w:val="16"/>
            </w:rPr>
            <w:t>____</w:t>
          </w:r>
        </w:p>
      </w:docPartBody>
    </w:docPart>
    <w:docPart>
      <w:docPartPr>
        <w:name w:val="A7F348116BF94B9FA01BB816BB7FFC0E"/>
        <w:category>
          <w:name w:val="常规"/>
          <w:gallery w:val="placeholder"/>
        </w:category>
        <w:types>
          <w:type w:val="bbPlcHdr"/>
        </w:types>
        <w:behaviors>
          <w:behavior w:val="content"/>
        </w:behaviors>
        <w:guid w:val="{E16C0696-519E-4A3F-8B44-9F940BE07C96}"/>
      </w:docPartPr>
      <w:docPartBody>
        <w:p w:rsidR="008D62EF" w:rsidRDefault="008D62EF" w:rsidP="008D62EF">
          <w:pPr>
            <w:pStyle w:val="A7F348116BF94B9FA01BB816BB7FFC0E"/>
          </w:pPr>
          <w:r w:rsidRPr="00711F0E">
            <w:rPr>
              <w:rStyle w:val="placeholder1Char"/>
              <w:rFonts w:hint="eastAsia"/>
              <w:sz w:val="16"/>
              <w:szCs w:val="16"/>
            </w:rPr>
            <w:t>____</w:t>
          </w:r>
        </w:p>
      </w:docPartBody>
    </w:docPart>
    <w:docPart>
      <w:docPartPr>
        <w:name w:val="C19356C0724B4CE4BD409D815AD887E9"/>
        <w:category>
          <w:name w:val="常规"/>
          <w:gallery w:val="placeholder"/>
        </w:category>
        <w:types>
          <w:type w:val="bbPlcHdr"/>
        </w:types>
        <w:behaviors>
          <w:behavior w:val="content"/>
        </w:behaviors>
        <w:guid w:val="{4C059D75-26F5-4083-998C-B75BF18B6456}"/>
      </w:docPartPr>
      <w:docPartBody>
        <w:p w:rsidR="008D62EF" w:rsidRDefault="008D62EF" w:rsidP="008D62EF">
          <w:pPr>
            <w:pStyle w:val="C19356C0724B4CE4BD409D815AD887E9"/>
          </w:pPr>
          <w:r w:rsidRPr="00711F0E">
            <w:rPr>
              <w:rStyle w:val="placeholder1Char"/>
              <w:rFonts w:hint="eastAsia"/>
              <w:sz w:val="16"/>
              <w:szCs w:val="16"/>
            </w:rPr>
            <w:t>____</w:t>
          </w:r>
        </w:p>
      </w:docPartBody>
    </w:docPart>
    <w:docPart>
      <w:docPartPr>
        <w:name w:val="FA088C75E72C49F0BAC04A534202C5EB"/>
        <w:category>
          <w:name w:val="常规"/>
          <w:gallery w:val="placeholder"/>
        </w:category>
        <w:types>
          <w:type w:val="bbPlcHdr"/>
        </w:types>
        <w:behaviors>
          <w:behavior w:val="content"/>
        </w:behaviors>
        <w:guid w:val="{A642BE88-D344-495D-80B5-5E8E165C9D93}"/>
      </w:docPartPr>
      <w:docPartBody>
        <w:p w:rsidR="008D62EF" w:rsidRDefault="008D62EF" w:rsidP="008D62EF">
          <w:pPr>
            <w:pStyle w:val="FA088C75E72C49F0BAC04A534202C5EB"/>
          </w:pPr>
          <w:r w:rsidRPr="00711F0E">
            <w:rPr>
              <w:rStyle w:val="placeholder1Char"/>
              <w:rFonts w:hint="eastAsia"/>
              <w:sz w:val="16"/>
              <w:szCs w:val="16"/>
            </w:rPr>
            <w:t>____</w:t>
          </w:r>
        </w:p>
      </w:docPartBody>
    </w:docPart>
    <w:docPart>
      <w:docPartPr>
        <w:name w:val="8810828860FE42309070D4F518D0F759"/>
        <w:category>
          <w:name w:val="常规"/>
          <w:gallery w:val="placeholder"/>
        </w:category>
        <w:types>
          <w:type w:val="bbPlcHdr"/>
        </w:types>
        <w:behaviors>
          <w:behavior w:val="content"/>
        </w:behaviors>
        <w:guid w:val="{7338E8D6-F1F3-4C8E-BCBC-C8FAE6731AC9}"/>
      </w:docPartPr>
      <w:docPartBody>
        <w:p w:rsidR="008D62EF" w:rsidRDefault="008D62EF" w:rsidP="008D62EF">
          <w:pPr>
            <w:pStyle w:val="8810828860FE42309070D4F518D0F759"/>
          </w:pPr>
          <w:r w:rsidRPr="00711F0E">
            <w:rPr>
              <w:rStyle w:val="placeholder1Char"/>
              <w:rFonts w:hint="eastAsia"/>
              <w:sz w:val="16"/>
              <w:szCs w:val="16"/>
            </w:rPr>
            <w:t>____</w:t>
          </w:r>
        </w:p>
      </w:docPartBody>
    </w:docPart>
    <w:docPart>
      <w:docPartPr>
        <w:name w:val="8EF44614E361495090023D0B94E812CE"/>
        <w:category>
          <w:name w:val="常规"/>
          <w:gallery w:val="placeholder"/>
        </w:category>
        <w:types>
          <w:type w:val="bbPlcHdr"/>
        </w:types>
        <w:behaviors>
          <w:behavior w:val="content"/>
        </w:behaviors>
        <w:guid w:val="{C291C5F1-024F-44C0-AD55-5FB48C838166}"/>
      </w:docPartPr>
      <w:docPartBody>
        <w:p w:rsidR="008D62EF" w:rsidRDefault="008D62EF" w:rsidP="008D62EF">
          <w:pPr>
            <w:pStyle w:val="8EF44614E361495090023D0B94E812CE"/>
          </w:pPr>
          <w:r w:rsidRPr="00711F0E">
            <w:rPr>
              <w:rStyle w:val="placeholder1Char"/>
              <w:rFonts w:hint="eastAsia"/>
              <w:sz w:val="16"/>
              <w:szCs w:val="16"/>
            </w:rPr>
            <w:t>____</w:t>
          </w:r>
        </w:p>
      </w:docPartBody>
    </w:docPart>
    <w:docPart>
      <w:docPartPr>
        <w:name w:val="753568DD595442AE840965B6DE14E75B"/>
        <w:category>
          <w:name w:val="常规"/>
          <w:gallery w:val="placeholder"/>
        </w:category>
        <w:types>
          <w:type w:val="bbPlcHdr"/>
        </w:types>
        <w:behaviors>
          <w:behavior w:val="content"/>
        </w:behaviors>
        <w:guid w:val="{7A9C0A11-6897-48B5-BDB0-41A3415AFE5F}"/>
      </w:docPartPr>
      <w:docPartBody>
        <w:p w:rsidR="008D62EF" w:rsidRDefault="008D62EF" w:rsidP="008D62EF">
          <w:pPr>
            <w:pStyle w:val="753568DD595442AE840965B6DE14E75B"/>
          </w:pPr>
          <w:r w:rsidRPr="00711F0E">
            <w:rPr>
              <w:rStyle w:val="placeholder1Char"/>
              <w:rFonts w:hint="eastAsia"/>
              <w:sz w:val="16"/>
              <w:szCs w:val="16"/>
            </w:rPr>
            <w:t>____</w:t>
          </w:r>
        </w:p>
      </w:docPartBody>
    </w:docPart>
    <w:docPart>
      <w:docPartPr>
        <w:name w:val="6B007C19EC6C46129CDDB0B4B5662FBA"/>
        <w:category>
          <w:name w:val="常规"/>
          <w:gallery w:val="placeholder"/>
        </w:category>
        <w:types>
          <w:type w:val="bbPlcHdr"/>
        </w:types>
        <w:behaviors>
          <w:behavior w:val="content"/>
        </w:behaviors>
        <w:guid w:val="{FA0FE6E2-887D-4BBE-B774-FA72816EFF0F}"/>
      </w:docPartPr>
      <w:docPartBody>
        <w:p w:rsidR="008D62EF" w:rsidRDefault="008D62EF" w:rsidP="008D62EF">
          <w:pPr>
            <w:pStyle w:val="6B007C19EC6C46129CDDB0B4B5662FBA"/>
          </w:pPr>
          <w:r w:rsidRPr="00711F0E">
            <w:rPr>
              <w:rStyle w:val="placeholder1Char"/>
              <w:rFonts w:hint="eastAsia"/>
              <w:sz w:val="16"/>
              <w:szCs w:val="16"/>
            </w:rPr>
            <w:t>____</w:t>
          </w:r>
        </w:p>
      </w:docPartBody>
    </w:docPart>
    <w:docPart>
      <w:docPartPr>
        <w:name w:val="04057AD0B1AF40738199790B34A8C603"/>
        <w:category>
          <w:name w:val="常规"/>
          <w:gallery w:val="placeholder"/>
        </w:category>
        <w:types>
          <w:type w:val="bbPlcHdr"/>
        </w:types>
        <w:behaviors>
          <w:behavior w:val="content"/>
        </w:behaviors>
        <w:guid w:val="{908CDC04-9CE8-4EA2-B8A0-9D33B21B5F0A}"/>
      </w:docPartPr>
      <w:docPartBody>
        <w:p w:rsidR="008D62EF" w:rsidRDefault="008D62EF" w:rsidP="008D62EF">
          <w:pPr>
            <w:pStyle w:val="04057AD0B1AF40738199790B34A8C603"/>
          </w:pPr>
          <w:r w:rsidRPr="00711F0E">
            <w:rPr>
              <w:rStyle w:val="placeholder1Char"/>
              <w:rFonts w:hint="eastAsia"/>
              <w:sz w:val="16"/>
              <w:szCs w:val="16"/>
            </w:rPr>
            <w:t>____</w:t>
          </w:r>
        </w:p>
      </w:docPartBody>
    </w:docPart>
    <w:docPart>
      <w:docPartPr>
        <w:name w:val="A2833ECB6D4F4ABC90D97DD17E24CA15"/>
        <w:category>
          <w:name w:val="常规"/>
          <w:gallery w:val="placeholder"/>
        </w:category>
        <w:types>
          <w:type w:val="bbPlcHdr"/>
        </w:types>
        <w:behaviors>
          <w:behavior w:val="content"/>
        </w:behaviors>
        <w:guid w:val="{F035636A-95E4-42BF-8651-4AFE774EC9DC}"/>
      </w:docPartPr>
      <w:docPartBody>
        <w:p w:rsidR="008D62EF" w:rsidRDefault="008D62EF" w:rsidP="008D62EF">
          <w:pPr>
            <w:pStyle w:val="A2833ECB6D4F4ABC90D97DD17E24CA15"/>
          </w:pPr>
          <w:r w:rsidRPr="00711F0E">
            <w:rPr>
              <w:rStyle w:val="placeholder1Char"/>
              <w:rFonts w:hint="eastAsia"/>
              <w:sz w:val="16"/>
              <w:szCs w:val="16"/>
            </w:rPr>
            <w:t>____</w:t>
          </w:r>
        </w:p>
      </w:docPartBody>
    </w:docPart>
    <w:docPart>
      <w:docPartPr>
        <w:name w:val="06042F6CF2BC463BB32D1D61E4B58EB5"/>
        <w:category>
          <w:name w:val="常规"/>
          <w:gallery w:val="placeholder"/>
        </w:category>
        <w:types>
          <w:type w:val="bbPlcHdr"/>
        </w:types>
        <w:behaviors>
          <w:behavior w:val="content"/>
        </w:behaviors>
        <w:guid w:val="{903E4EF8-DF5C-4FD3-A4AB-653829FF5F6C}"/>
      </w:docPartPr>
      <w:docPartBody>
        <w:p w:rsidR="008D62EF" w:rsidRDefault="008D62EF" w:rsidP="008D62EF">
          <w:pPr>
            <w:pStyle w:val="06042F6CF2BC463BB32D1D61E4B58EB5"/>
          </w:pPr>
          <w:r w:rsidRPr="00711F0E">
            <w:rPr>
              <w:rStyle w:val="placeholder1Char"/>
              <w:rFonts w:hint="eastAsia"/>
              <w:sz w:val="16"/>
              <w:szCs w:val="16"/>
            </w:rPr>
            <w:t>____</w:t>
          </w:r>
        </w:p>
      </w:docPartBody>
    </w:docPart>
    <w:docPart>
      <w:docPartPr>
        <w:name w:val="CE3012FFFAD74342912398D05E53507A"/>
        <w:category>
          <w:name w:val="常规"/>
          <w:gallery w:val="placeholder"/>
        </w:category>
        <w:types>
          <w:type w:val="bbPlcHdr"/>
        </w:types>
        <w:behaviors>
          <w:behavior w:val="content"/>
        </w:behaviors>
        <w:guid w:val="{CD7BAE02-9D30-4ECF-910B-64D18B35A21D}"/>
      </w:docPartPr>
      <w:docPartBody>
        <w:p w:rsidR="008D62EF" w:rsidRDefault="008D62EF" w:rsidP="008D62EF">
          <w:pPr>
            <w:pStyle w:val="CE3012FFFAD74342912398D05E53507A"/>
          </w:pPr>
          <w:r w:rsidRPr="00711F0E">
            <w:rPr>
              <w:rStyle w:val="placeholder1Char"/>
              <w:rFonts w:hint="eastAsia"/>
              <w:sz w:val="16"/>
              <w:szCs w:val="16"/>
            </w:rPr>
            <w:t>____</w:t>
          </w:r>
        </w:p>
      </w:docPartBody>
    </w:docPart>
    <w:docPart>
      <w:docPartPr>
        <w:name w:val="F64B86FFFC4A46F7A7903FB936164EB8"/>
        <w:category>
          <w:name w:val="常规"/>
          <w:gallery w:val="placeholder"/>
        </w:category>
        <w:types>
          <w:type w:val="bbPlcHdr"/>
        </w:types>
        <w:behaviors>
          <w:behavior w:val="content"/>
        </w:behaviors>
        <w:guid w:val="{EA0023C5-EA28-4FAE-965D-7E6F11E18C5E}"/>
      </w:docPartPr>
      <w:docPartBody>
        <w:p w:rsidR="008D62EF" w:rsidRDefault="008D62EF" w:rsidP="008D62EF">
          <w:pPr>
            <w:pStyle w:val="F64B86FFFC4A46F7A7903FB936164EB8"/>
          </w:pPr>
          <w:r w:rsidRPr="00711F0E">
            <w:rPr>
              <w:rStyle w:val="placeholder1Char"/>
              <w:rFonts w:hint="eastAsia"/>
              <w:sz w:val="16"/>
              <w:szCs w:val="16"/>
            </w:rPr>
            <w:t>____</w:t>
          </w:r>
        </w:p>
      </w:docPartBody>
    </w:docPart>
    <w:docPart>
      <w:docPartPr>
        <w:name w:val="FC0D1E3DB889438A8F86016C910A6268"/>
        <w:category>
          <w:name w:val="常规"/>
          <w:gallery w:val="placeholder"/>
        </w:category>
        <w:types>
          <w:type w:val="bbPlcHdr"/>
        </w:types>
        <w:behaviors>
          <w:behavior w:val="content"/>
        </w:behaviors>
        <w:guid w:val="{8BD0CE0E-E6D3-490A-8953-42C79EF170C2}"/>
      </w:docPartPr>
      <w:docPartBody>
        <w:p w:rsidR="008D62EF" w:rsidRDefault="008D62EF" w:rsidP="008D62EF">
          <w:pPr>
            <w:pStyle w:val="FC0D1E3DB889438A8F86016C910A6268"/>
          </w:pPr>
          <w:r w:rsidRPr="00711F0E">
            <w:rPr>
              <w:rStyle w:val="placeholder1Char"/>
              <w:rFonts w:hint="eastAsia"/>
              <w:sz w:val="16"/>
              <w:szCs w:val="16"/>
            </w:rPr>
            <w:t>____</w:t>
          </w:r>
        </w:p>
      </w:docPartBody>
    </w:docPart>
    <w:docPart>
      <w:docPartPr>
        <w:name w:val="25323F3A055C447CA7E5132FBFCC6656"/>
        <w:category>
          <w:name w:val="常规"/>
          <w:gallery w:val="placeholder"/>
        </w:category>
        <w:types>
          <w:type w:val="bbPlcHdr"/>
        </w:types>
        <w:behaviors>
          <w:behavior w:val="content"/>
        </w:behaviors>
        <w:guid w:val="{061A414A-6D5C-4407-B446-66B8E5F62C04}"/>
      </w:docPartPr>
      <w:docPartBody>
        <w:p w:rsidR="008D62EF" w:rsidRDefault="008D62EF" w:rsidP="008D62EF">
          <w:pPr>
            <w:pStyle w:val="25323F3A055C447CA7E5132FBFCC6656"/>
          </w:pPr>
          <w:r w:rsidRPr="00711F0E">
            <w:rPr>
              <w:rStyle w:val="placeholder1Char"/>
              <w:rFonts w:hint="eastAsia"/>
              <w:sz w:val="16"/>
              <w:szCs w:val="16"/>
            </w:rPr>
            <w:t>____</w:t>
          </w:r>
        </w:p>
      </w:docPartBody>
    </w:docPart>
    <w:docPart>
      <w:docPartPr>
        <w:name w:val="88060C6B55254776AAAF2F1C35BFA7D3"/>
        <w:category>
          <w:name w:val="常规"/>
          <w:gallery w:val="placeholder"/>
        </w:category>
        <w:types>
          <w:type w:val="bbPlcHdr"/>
        </w:types>
        <w:behaviors>
          <w:behavior w:val="content"/>
        </w:behaviors>
        <w:guid w:val="{1D74ED83-6015-4F9D-AB89-32BA2702B62A}"/>
      </w:docPartPr>
      <w:docPartBody>
        <w:p w:rsidR="008D62EF" w:rsidRDefault="008D62EF" w:rsidP="008D62EF">
          <w:pPr>
            <w:pStyle w:val="88060C6B55254776AAAF2F1C35BFA7D3"/>
          </w:pPr>
          <w:r w:rsidRPr="00711F0E">
            <w:rPr>
              <w:rStyle w:val="placeholder1Char"/>
              <w:rFonts w:hint="eastAsia"/>
              <w:sz w:val="16"/>
              <w:szCs w:val="16"/>
            </w:rPr>
            <w:t>____</w:t>
          </w:r>
        </w:p>
      </w:docPartBody>
    </w:docPart>
    <w:docPart>
      <w:docPartPr>
        <w:name w:val="F100306A66114267BDF712F2CB02E78D"/>
        <w:category>
          <w:name w:val="常规"/>
          <w:gallery w:val="placeholder"/>
        </w:category>
        <w:types>
          <w:type w:val="bbPlcHdr"/>
        </w:types>
        <w:behaviors>
          <w:behavior w:val="content"/>
        </w:behaviors>
        <w:guid w:val="{EAC2CAAE-33D8-4EF7-A7FD-79A6DDE62ADC}"/>
      </w:docPartPr>
      <w:docPartBody>
        <w:p w:rsidR="008D62EF" w:rsidRDefault="008D62EF" w:rsidP="008D62EF">
          <w:pPr>
            <w:pStyle w:val="F100306A66114267BDF712F2CB02E78D"/>
          </w:pPr>
          <w:r w:rsidRPr="00711F0E">
            <w:rPr>
              <w:rStyle w:val="placeholder1Char"/>
              <w:rFonts w:hint="eastAsia"/>
              <w:sz w:val="16"/>
              <w:szCs w:val="16"/>
            </w:rPr>
            <w:t>____</w:t>
          </w:r>
        </w:p>
      </w:docPartBody>
    </w:docPart>
    <w:docPart>
      <w:docPartPr>
        <w:name w:val="83E44ABFDEB1456EBAD689E8EE3BBA0A"/>
        <w:category>
          <w:name w:val="常规"/>
          <w:gallery w:val="placeholder"/>
        </w:category>
        <w:types>
          <w:type w:val="bbPlcHdr"/>
        </w:types>
        <w:behaviors>
          <w:behavior w:val="content"/>
        </w:behaviors>
        <w:guid w:val="{2A4D04D2-369A-417D-BC00-1F31886B79B5}"/>
      </w:docPartPr>
      <w:docPartBody>
        <w:p w:rsidR="008D62EF" w:rsidRDefault="008D62EF" w:rsidP="008D62EF">
          <w:pPr>
            <w:pStyle w:val="83E44ABFDEB1456EBAD689E8EE3BBA0A"/>
          </w:pPr>
          <w:r w:rsidRPr="00711F0E">
            <w:rPr>
              <w:rStyle w:val="placeholder1Char"/>
              <w:rFonts w:hint="eastAsia"/>
              <w:sz w:val="16"/>
              <w:szCs w:val="16"/>
            </w:rPr>
            <w:t>____</w:t>
          </w:r>
        </w:p>
      </w:docPartBody>
    </w:docPart>
    <w:docPart>
      <w:docPartPr>
        <w:name w:val="DD3E4AEE3BB8445EB9F3C92FD8121544"/>
        <w:category>
          <w:name w:val="常规"/>
          <w:gallery w:val="placeholder"/>
        </w:category>
        <w:types>
          <w:type w:val="bbPlcHdr"/>
        </w:types>
        <w:behaviors>
          <w:behavior w:val="content"/>
        </w:behaviors>
        <w:guid w:val="{0DF65C67-4497-40AF-B0B3-391D8D36502E}"/>
      </w:docPartPr>
      <w:docPartBody>
        <w:p w:rsidR="008D62EF" w:rsidRDefault="008D62EF" w:rsidP="008D62EF">
          <w:pPr>
            <w:pStyle w:val="DD3E4AEE3BB8445EB9F3C92FD8121544"/>
          </w:pPr>
          <w:r w:rsidRPr="00711F0E">
            <w:rPr>
              <w:rStyle w:val="placeholder1Char"/>
              <w:rFonts w:hint="eastAsia"/>
              <w:sz w:val="16"/>
              <w:szCs w:val="16"/>
            </w:rPr>
            <w:t>____</w:t>
          </w:r>
        </w:p>
      </w:docPartBody>
    </w:docPart>
    <w:docPart>
      <w:docPartPr>
        <w:name w:val="9B637767AE64416BB14B9C0EDA1DEEBB"/>
        <w:category>
          <w:name w:val="常规"/>
          <w:gallery w:val="placeholder"/>
        </w:category>
        <w:types>
          <w:type w:val="bbPlcHdr"/>
        </w:types>
        <w:behaviors>
          <w:behavior w:val="content"/>
        </w:behaviors>
        <w:guid w:val="{B2A1EB55-C7DE-4B92-98B0-01DA10FDA3B2}"/>
      </w:docPartPr>
      <w:docPartBody>
        <w:p w:rsidR="008D62EF" w:rsidRDefault="008D62EF" w:rsidP="008D62EF">
          <w:pPr>
            <w:pStyle w:val="9B637767AE64416BB14B9C0EDA1DEEBB"/>
          </w:pPr>
          <w:r w:rsidRPr="00711F0E">
            <w:rPr>
              <w:rStyle w:val="placeholder1Char"/>
              <w:rFonts w:hint="eastAsia"/>
              <w:sz w:val="16"/>
              <w:szCs w:val="16"/>
            </w:rPr>
            <w:t>____</w:t>
          </w:r>
        </w:p>
      </w:docPartBody>
    </w:docPart>
    <w:docPart>
      <w:docPartPr>
        <w:name w:val="4900CF8272AD4FE4B593B2EF6B3F08CF"/>
        <w:category>
          <w:name w:val="常规"/>
          <w:gallery w:val="placeholder"/>
        </w:category>
        <w:types>
          <w:type w:val="bbPlcHdr"/>
        </w:types>
        <w:behaviors>
          <w:behavior w:val="content"/>
        </w:behaviors>
        <w:guid w:val="{E1F23B61-C3FD-475A-A011-BC7B97401577}"/>
      </w:docPartPr>
      <w:docPartBody>
        <w:p w:rsidR="008D62EF" w:rsidRDefault="008D62EF" w:rsidP="008D62EF">
          <w:pPr>
            <w:pStyle w:val="4900CF8272AD4FE4B593B2EF6B3F08CF"/>
          </w:pPr>
          <w:r w:rsidRPr="00711F0E">
            <w:rPr>
              <w:rStyle w:val="placeholder1Char"/>
              <w:rFonts w:hint="eastAsia"/>
              <w:sz w:val="16"/>
              <w:szCs w:val="16"/>
            </w:rPr>
            <w:t>____</w:t>
          </w:r>
        </w:p>
      </w:docPartBody>
    </w:docPart>
    <w:docPart>
      <w:docPartPr>
        <w:name w:val="949723DE12B24431905702C90DA1B2B7"/>
        <w:category>
          <w:name w:val="常规"/>
          <w:gallery w:val="placeholder"/>
        </w:category>
        <w:types>
          <w:type w:val="bbPlcHdr"/>
        </w:types>
        <w:behaviors>
          <w:behavior w:val="content"/>
        </w:behaviors>
        <w:guid w:val="{A9074CCF-0BDE-4A15-86EA-36157EF195A5}"/>
      </w:docPartPr>
      <w:docPartBody>
        <w:p w:rsidR="008D62EF" w:rsidRDefault="008D62EF" w:rsidP="008D62EF">
          <w:pPr>
            <w:pStyle w:val="949723DE12B24431905702C90DA1B2B7"/>
          </w:pPr>
          <w:r w:rsidRPr="00711F0E">
            <w:rPr>
              <w:rStyle w:val="placeholder1Char"/>
              <w:rFonts w:hint="eastAsia"/>
              <w:sz w:val="16"/>
              <w:szCs w:val="16"/>
            </w:rPr>
            <w:t>____</w:t>
          </w:r>
        </w:p>
      </w:docPartBody>
    </w:docPart>
    <w:docPart>
      <w:docPartPr>
        <w:name w:val="B6607205C573440791848750F4698A74"/>
        <w:category>
          <w:name w:val="常规"/>
          <w:gallery w:val="placeholder"/>
        </w:category>
        <w:types>
          <w:type w:val="bbPlcHdr"/>
        </w:types>
        <w:behaviors>
          <w:behavior w:val="content"/>
        </w:behaviors>
        <w:guid w:val="{F0D49116-CFC8-496D-AD21-7D9859C1B967}"/>
      </w:docPartPr>
      <w:docPartBody>
        <w:p w:rsidR="008D62EF" w:rsidRDefault="008D62EF" w:rsidP="008D62EF">
          <w:pPr>
            <w:pStyle w:val="B6607205C573440791848750F4698A74"/>
          </w:pPr>
          <w:r w:rsidRPr="00711F0E">
            <w:rPr>
              <w:rStyle w:val="placeholder1Char"/>
              <w:rFonts w:hint="eastAsia"/>
              <w:sz w:val="16"/>
              <w:szCs w:val="16"/>
            </w:rPr>
            <w:t>____</w:t>
          </w:r>
        </w:p>
      </w:docPartBody>
    </w:docPart>
    <w:docPart>
      <w:docPartPr>
        <w:name w:val="86C5C6783BA54376B65F535C853956A0"/>
        <w:category>
          <w:name w:val="常规"/>
          <w:gallery w:val="placeholder"/>
        </w:category>
        <w:types>
          <w:type w:val="bbPlcHdr"/>
        </w:types>
        <w:behaviors>
          <w:behavior w:val="content"/>
        </w:behaviors>
        <w:guid w:val="{0A16C81F-8328-4FE7-B6DC-C5CE1A27A4B7}"/>
      </w:docPartPr>
      <w:docPartBody>
        <w:p w:rsidR="008D62EF" w:rsidRDefault="008D62EF" w:rsidP="008D62EF">
          <w:pPr>
            <w:pStyle w:val="86C5C6783BA54376B65F535C853956A0"/>
          </w:pPr>
          <w:r w:rsidRPr="00711F0E">
            <w:rPr>
              <w:rStyle w:val="placeholder1Char"/>
              <w:rFonts w:hint="eastAsia"/>
              <w:sz w:val="16"/>
              <w:szCs w:val="16"/>
            </w:rPr>
            <w:t>____</w:t>
          </w:r>
        </w:p>
      </w:docPartBody>
    </w:docPart>
    <w:docPart>
      <w:docPartPr>
        <w:name w:val="E0656F59790344178D4BF8FA63DEB7DE"/>
        <w:category>
          <w:name w:val="常规"/>
          <w:gallery w:val="placeholder"/>
        </w:category>
        <w:types>
          <w:type w:val="bbPlcHdr"/>
        </w:types>
        <w:behaviors>
          <w:behavior w:val="content"/>
        </w:behaviors>
        <w:guid w:val="{D68955B0-9625-4EC0-8F85-D1F0A342892A}"/>
      </w:docPartPr>
      <w:docPartBody>
        <w:p w:rsidR="008D62EF" w:rsidRDefault="008D62EF" w:rsidP="008D62EF">
          <w:pPr>
            <w:pStyle w:val="E0656F59790344178D4BF8FA63DEB7DE"/>
          </w:pPr>
          <w:r w:rsidRPr="00711F0E">
            <w:rPr>
              <w:rStyle w:val="placeholder1Char"/>
              <w:rFonts w:hint="eastAsia"/>
              <w:sz w:val="16"/>
              <w:szCs w:val="16"/>
            </w:rPr>
            <w:t>____</w:t>
          </w:r>
        </w:p>
      </w:docPartBody>
    </w:docPart>
    <w:docPart>
      <w:docPartPr>
        <w:name w:val="DB550C875368418AAD910BBA5380BC7D"/>
        <w:category>
          <w:name w:val="常规"/>
          <w:gallery w:val="placeholder"/>
        </w:category>
        <w:types>
          <w:type w:val="bbPlcHdr"/>
        </w:types>
        <w:behaviors>
          <w:behavior w:val="content"/>
        </w:behaviors>
        <w:guid w:val="{69F5119D-3E54-4760-927B-2E10A368AA77}"/>
      </w:docPartPr>
      <w:docPartBody>
        <w:p w:rsidR="008D62EF" w:rsidRDefault="008D62EF" w:rsidP="008D62EF">
          <w:pPr>
            <w:pStyle w:val="DB550C875368418AAD910BBA5380BC7D"/>
          </w:pPr>
          <w:r w:rsidRPr="00711F0E">
            <w:rPr>
              <w:rStyle w:val="placeholder1Char"/>
              <w:rFonts w:hint="eastAsia"/>
              <w:sz w:val="16"/>
              <w:szCs w:val="16"/>
            </w:rPr>
            <w:t>____</w:t>
          </w:r>
        </w:p>
      </w:docPartBody>
    </w:docPart>
    <w:docPart>
      <w:docPartPr>
        <w:name w:val="8E9A2A2E1BEF45C0B9EEB2978E229D12"/>
        <w:category>
          <w:name w:val="常规"/>
          <w:gallery w:val="placeholder"/>
        </w:category>
        <w:types>
          <w:type w:val="bbPlcHdr"/>
        </w:types>
        <w:behaviors>
          <w:behavior w:val="content"/>
        </w:behaviors>
        <w:guid w:val="{B3EE2DD6-AECE-435C-8241-D63801B9D29F}"/>
      </w:docPartPr>
      <w:docPartBody>
        <w:p w:rsidR="008D62EF" w:rsidRDefault="008D62EF" w:rsidP="008D62EF">
          <w:pPr>
            <w:pStyle w:val="8E9A2A2E1BEF45C0B9EEB2978E229D12"/>
          </w:pPr>
          <w:r w:rsidRPr="00711F0E">
            <w:rPr>
              <w:rStyle w:val="placeholder1Char"/>
              <w:rFonts w:hint="eastAsia"/>
              <w:sz w:val="16"/>
              <w:szCs w:val="16"/>
            </w:rPr>
            <w:t>____</w:t>
          </w:r>
        </w:p>
      </w:docPartBody>
    </w:docPart>
    <w:docPart>
      <w:docPartPr>
        <w:name w:val="BD7C53B16E4D41B58A30A16E3718024C"/>
        <w:category>
          <w:name w:val="常规"/>
          <w:gallery w:val="placeholder"/>
        </w:category>
        <w:types>
          <w:type w:val="bbPlcHdr"/>
        </w:types>
        <w:behaviors>
          <w:behavior w:val="content"/>
        </w:behaviors>
        <w:guid w:val="{191F085C-2FE3-4430-BB00-6098CA185B46}"/>
      </w:docPartPr>
      <w:docPartBody>
        <w:p w:rsidR="008D62EF" w:rsidRDefault="008D62EF" w:rsidP="008D62EF">
          <w:pPr>
            <w:pStyle w:val="BD7C53B16E4D41B58A30A16E3718024C"/>
          </w:pPr>
          <w:r w:rsidRPr="00711F0E">
            <w:rPr>
              <w:rStyle w:val="placeholder1Char"/>
              <w:rFonts w:hint="eastAsia"/>
              <w:sz w:val="16"/>
              <w:szCs w:val="16"/>
            </w:rPr>
            <w:t>____</w:t>
          </w:r>
        </w:p>
      </w:docPartBody>
    </w:docPart>
    <w:docPart>
      <w:docPartPr>
        <w:name w:val="64DFF811CAB245B2AD8E930463A4041F"/>
        <w:category>
          <w:name w:val="常规"/>
          <w:gallery w:val="placeholder"/>
        </w:category>
        <w:types>
          <w:type w:val="bbPlcHdr"/>
        </w:types>
        <w:behaviors>
          <w:behavior w:val="content"/>
        </w:behaviors>
        <w:guid w:val="{789A197C-96BA-44EE-8BCE-081E31BEF2FE}"/>
      </w:docPartPr>
      <w:docPartBody>
        <w:p w:rsidR="008D62EF" w:rsidRDefault="008D62EF" w:rsidP="008D62EF">
          <w:pPr>
            <w:pStyle w:val="64DFF811CAB245B2AD8E930463A4041F"/>
          </w:pPr>
          <w:r w:rsidRPr="00711F0E">
            <w:rPr>
              <w:rStyle w:val="placeholder1Char"/>
              <w:rFonts w:hint="eastAsia"/>
              <w:sz w:val="16"/>
              <w:szCs w:val="16"/>
            </w:rPr>
            <w:t>____</w:t>
          </w:r>
        </w:p>
      </w:docPartBody>
    </w:docPart>
    <w:docPart>
      <w:docPartPr>
        <w:name w:val="B9827320679C4B09BF13802EF44CABE2"/>
        <w:category>
          <w:name w:val="常规"/>
          <w:gallery w:val="placeholder"/>
        </w:category>
        <w:types>
          <w:type w:val="bbPlcHdr"/>
        </w:types>
        <w:behaviors>
          <w:behavior w:val="content"/>
        </w:behaviors>
        <w:guid w:val="{CD0F397C-A355-4DE4-863D-F267D0F443FD}"/>
      </w:docPartPr>
      <w:docPartBody>
        <w:p w:rsidR="008D62EF" w:rsidRDefault="008D62EF" w:rsidP="008D62EF">
          <w:pPr>
            <w:pStyle w:val="B9827320679C4B09BF13802EF44CABE2"/>
          </w:pPr>
          <w:r w:rsidRPr="00711F0E">
            <w:rPr>
              <w:rStyle w:val="placeholder1Char"/>
              <w:rFonts w:hint="eastAsia"/>
              <w:sz w:val="16"/>
              <w:szCs w:val="16"/>
            </w:rPr>
            <w:t>____</w:t>
          </w:r>
        </w:p>
      </w:docPartBody>
    </w:docPart>
    <w:docPart>
      <w:docPartPr>
        <w:name w:val="865966F0C27A4F889894E0612BF57EE7"/>
        <w:category>
          <w:name w:val="常规"/>
          <w:gallery w:val="placeholder"/>
        </w:category>
        <w:types>
          <w:type w:val="bbPlcHdr"/>
        </w:types>
        <w:behaviors>
          <w:behavior w:val="content"/>
        </w:behaviors>
        <w:guid w:val="{EE3050F3-CF93-4DDC-A005-570123CD6BC5}"/>
      </w:docPartPr>
      <w:docPartBody>
        <w:p w:rsidR="008D62EF" w:rsidRDefault="008D62EF" w:rsidP="008D62EF">
          <w:pPr>
            <w:pStyle w:val="865966F0C27A4F889894E0612BF57EE7"/>
          </w:pPr>
          <w:r w:rsidRPr="00711F0E">
            <w:rPr>
              <w:rStyle w:val="placeholder1Char"/>
              <w:rFonts w:hint="eastAsia"/>
              <w:sz w:val="16"/>
              <w:szCs w:val="16"/>
            </w:rPr>
            <w:t>____</w:t>
          </w:r>
        </w:p>
      </w:docPartBody>
    </w:docPart>
    <w:docPart>
      <w:docPartPr>
        <w:name w:val="58457D535BC64726AAF9FED969A5E0E4"/>
        <w:category>
          <w:name w:val="常规"/>
          <w:gallery w:val="placeholder"/>
        </w:category>
        <w:types>
          <w:type w:val="bbPlcHdr"/>
        </w:types>
        <w:behaviors>
          <w:behavior w:val="content"/>
        </w:behaviors>
        <w:guid w:val="{F994A278-A9E1-45D8-B07B-7625C7B30330}"/>
      </w:docPartPr>
      <w:docPartBody>
        <w:p w:rsidR="008D62EF" w:rsidRDefault="008D62EF" w:rsidP="008D62EF">
          <w:pPr>
            <w:pStyle w:val="58457D535BC64726AAF9FED969A5E0E4"/>
          </w:pPr>
          <w:r w:rsidRPr="00711F0E">
            <w:rPr>
              <w:rStyle w:val="placeholder1Char"/>
              <w:rFonts w:hint="eastAsia"/>
              <w:sz w:val="16"/>
              <w:szCs w:val="16"/>
            </w:rPr>
            <w:t>____</w:t>
          </w:r>
        </w:p>
      </w:docPartBody>
    </w:docPart>
    <w:docPart>
      <w:docPartPr>
        <w:name w:val="BE04EE17F3AD4637935D5F185FF19125"/>
        <w:category>
          <w:name w:val="常规"/>
          <w:gallery w:val="placeholder"/>
        </w:category>
        <w:types>
          <w:type w:val="bbPlcHdr"/>
        </w:types>
        <w:behaviors>
          <w:behavior w:val="content"/>
        </w:behaviors>
        <w:guid w:val="{BEE5B8B3-EDA3-4DA9-B224-BBDB9C7BD753}"/>
      </w:docPartPr>
      <w:docPartBody>
        <w:p w:rsidR="008D62EF" w:rsidRDefault="008D62EF" w:rsidP="008D62EF">
          <w:pPr>
            <w:pStyle w:val="BE04EE17F3AD4637935D5F185FF19125"/>
          </w:pPr>
          <w:r w:rsidRPr="00711F0E">
            <w:rPr>
              <w:rStyle w:val="placeholder1Char"/>
              <w:rFonts w:hint="eastAsia"/>
              <w:sz w:val="16"/>
              <w:szCs w:val="16"/>
            </w:rPr>
            <w:t>____</w:t>
          </w:r>
        </w:p>
      </w:docPartBody>
    </w:docPart>
    <w:docPart>
      <w:docPartPr>
        <w:name w:val="465AE239D96D4B0EBBE20769BE1582DA"/>
        <w:category>
          <w:name w:val="常规"/>
          <w:gallery w:val="placeholder"/>
        </w:category>
        <w:types>
          <w:type w:val="bbPlcHdr"/>
        </w:types>
        <w:behaviors>
          <w:behavior w:val="content"/>
        </w:behaviors>
        <w:guid w:val="{D7FCA850-E14D-4644-965C-B8A0D2821424}"/>
      </w:docPartPr>
      <w:docPartBody>
        <w:p w:rsidR="008D62EF" w:rsidRDefault="008D62EF" w:rsidP="008D62EF">
          <w:pPr>
            <w:pStyle w:val="465AE239D96D4B0EBBE20769BE1582DA"/>
          </w:pPr>
          <w:r w:rsidRPr="00711F0E">
            <w:rPr>
              <w:rStyle w:val="placeholder1Char"/>
              <w:rFonts w:hint="eastAsia"/>
              <w:sz w:val="16"/>
              <w:szCs w:val="16"/>
            </w:rPr>
            <w:t>____</w:t>
          </w:r>
        </w:p>
      </w:docPartBody>
    </w:docPart>
    <w:docPart>
      <w:docPartPr>
        <w:name w:val="ABB7BCCE149C4C9E8FABDC8B39647F6A"/>
        <w:category>
          <w:name w:val="常规"/>
          <w:gallery w:val="placeholder"/>
        </w:category>
        <w:types>
          <w:type w:val="bbPlcHdr"/>
        </w:types>
        <w:behaviors>
          <w:behavior w:val="content"/>
        </w:behaviors>
        <w:guid w:val="{E1419509-9584-46B5-A405-57178D7548C5}"/>
      </w:docPartPr>
      <w:docPartBody>
        <w:p w:rsidR="008D62EF" w:rsidRDefault="008D62EF" w:rsidP="008D62EF">
          <w:pPr>
            <w:pStyle w:val="ABB7BCCE149C4C9E8FABDC8B39647F6A"/>
          </w:pPr>
          <w:r w:rsidRPr="00711F0E">
            <w:rPr>
              <w:rStyle w:val="placeholder1Char"/>
              <w:rFonts w:hint="eastAsia"/>
              <w:sz w:val="16"/>
              <w:szCs w:val="16"/>
            </w:rPr>
            <w:t>____</w:t>
          </w:r>
        </w:p>
      </w:docPartBody>
    </w:docPart>
    <w:docPart>
      <w:docPartPr>
        <w:name w:val="1334FF05417A4B9EAA8B287CF80E2811"/>
        <w:category>
          <w:name w:val="常规"/>
          <w:gallery w:val="placeholder"/>
        </w:category>
        <w:types>
          <w:type w:val="bbPlcHdr"/>
        </w:types>
        <w:behaviors>
          <w:behavior w:val="content"/>
        </w:behaviors>
        <w:guid w:val="{1EAF18EB-0727-490B-8D2B-9E1CB8BB1725}"/>
      </w:docPartPr>
      <w:docPartBody>
        <w:p w:rsidR="008D62EF" w:rsidRDefault="008D62EF" w:rsidP="008D62EF">
          <w:pPr>
            <w:pStyle w:val="1334FF05417A4B9EAA8B287CF80E2811"/>
          </w:pPr>
          <w:r w:rsidRPr="00711F0E">
            <w:rPr>
              <w:rStyle w:val="placeholder1Char"/>
              <w:rFonts w:hint="eastAsia"/>
              <w:sz w:val="16"/>
              <w:szCs w:val="16"/>
            </w:rPr>
            <w:t>____</w:t>
          </w:r>
        </w:p>
      </w:docPartBody>
    </w:docPart>
    <w:docPart>
      <w:docPartPr>
        <w:name w:val="6753CC162CEB4221B0F5CFDC48E90A52"/>
        <w:category>
          <w:name w:val="常规"/>
          <w:gallery w:val="placeholder"/>
        </w:category>
        <w:types>
          <w:type w:val="bbPlcHdr"/>
        </w:types>
        <w:behaviors>
          <w:behavior w:val="content"/>
        </w:behaviors>
        <w:guid w:val="{267F2E03-BC93-4711-B29F-8E8EF17F8B58}"/>
      </w:docPartPr>
      <w:docPartBody>
        <w:p w:rsidR="008D62EF" w:rsidRDefault="008D62EF" w:rsidP="008D62EF">
          <w:pPr>
            <w:pStyle w:val="6753CC162CEB4221B0F5CFDC48E90A52"/>
          </w:pPr>
          <w:r w:rsidRPr="00711F0E">
            <w:rPr>
              <w:rStyle w:val="placeholder1Char"/>
              <w:rFonts w:hint="eastAsia"/>
              <w:sz w:val="16"/>
              <w:szCs w:val="16"/>
            </w:rPr>
            <w:t>____</w:t>
          </w:r>
        </w:p>
      </w:docPartBody>
    </w:docPart>
    <w:docPart>
      <w:docPartPr>
        <w:name w:val="F21494EF44F14DDD8D42726BB7F6FC89"/>
        <w:category>
          <w:name w:val="常规"/>
          <w:gallery w:val="placeholder"/>
        </w:category>
        <w:types>
          <w:type w:val="bbPlcHdr"/>
        </w:types>
        <w:behaviors>
          <w:behavior w:val="content"/>
        </w:behaviors>
        <w:guid w:val="{7E4BBC5A-76A7-4EA3-9F73-FBF090081B8B}"/>
      </w:docPartPr>
      <w:docPartBody>
        <w:p w:rsidR="008D62EF" w:rsidRDefault="008D62EF" w:rsidP="008D62EF">
          <w:pPr>
            <w:pStyle w:val="F21494EF44F14DDD8D42726BB7F6FC89"/>
          </w:pPr>
          <w:r w:rsidRPr="00711F0E">
            <w:rPr>
              <w:rStyle w:val="placeholder1Char"/>
              <w:rFonts w:hint="eastAsia"/>
              <w:sz w:val="16"/>
              <w:szCs w:val="16"/>
            </w:rPr>
            <w:t>____</w:t>
          </w:r>
        </w:p>
      </w:docPartBody>
    </w:docPart>
    <w:docPart>
      <w:docPartPr>
        <w:name w:val="E331D780D22F49A2B64C8F8E81F8C512"/>
        <w:category>
          <w:name w:val="常规"/>
          <w:gallery w:val="placeholder"/>
        </w:category>
        <w:types>
          <w:type w:val="bbPlcHdr"/>
        </w:types>
        <w:behaviors>
          <w:behavior w:val="content"/>
        </w:behaviors>
        <w:guid w:val="{1782400A-B292-4EB1-A2AD-5F8B281836E4}"/>
      </w:docPartPr>
      <w:docPartBody>
        <w:p w:rsidR="008D62EF" w:rsidRDefault="008D62EF" w:rsidP="008D62EF">
          <w:pPr>
            <w:pStyle w:val="E331D780D22F49A2B64C8F8E81F8C512"/>
          </w:pPr>
          <w:r w:rsidRPr="00711F0E">
            <w:rPr>
              <w:rStyle w:val="placeholder1Char"/>
              <w:rFonts w:hint="eastAsia"/>
              <w:sz w:val="16"/>
              <w:szCs w:val="16"/>
            </w:rPr>
            <w:t>____</w:t>
          </w:r>
        </w:p>
      </w:docPartBody>
    </w:docPart>
    <w:docPart>
      <w:docPartPr>
        <w:name w:val="4A37FD2C3AAF4045B46ABC072D4D84A1"/>
        <w:category>
          <w:name w:val="常规"/>
          <w:gallery w:val="placeholder"/>
        </w:category>
        <w:types>
          <w:type w:val="bbPlcHdr"/>
        </w:types>
        <w:behaviors>
          <w:behavior w:val="content"/>
        </w:behaviors>
        <w:guid w:val="{32590AFD-F763-4DFF-BC10-647A2A6901F7}"/>
      </w:docPartPr>
      <w:docPartBody>
        <w:p w:rsidR="008D62EF" w:rsidRDefault="008D62EF" w:rsidP="008D62EF">
          <w:pPr>
            <w:pStyle w:val="4A37FD2C3AAF4045B46ABC072D4D84A1"/>
          </w:pPr>
          <w:r w:rsidRPr="00711F0E">
            <w:rPr>
              <w:rStyle w:val="placeholder1Char"/>
              <w:rFonts w:hint="eastAsia"/>
              <w:sz w:val="16"/>
              <w:szCs w:val="16"/>
            </w:rPr>
            <w:t>____</w:t>
          </w:r>
        </w:p>
      </w:docPartBody>
    </w:docPart>
    <w:docPart>
      <w:docPartPr>
        <w:name w:val="63749D692D4A4760BE77D98CB77A23D4"/>
        <w:category>
          <w:name w:val="常规"/>
          <w:gallery w:val="placeholder"/>
        </w:category>
        <w:types>
          <w:type w:val="bbPlcHdr"/>
        </w:types>
        <w:behaviors>
          <w:behavior w:val="content"/>
        </w:behaviors>
        <w:guid w:val="{AC28062D-6AAF-4395-B533-F4D5846A8A51}"/>
      </w:docPartPr>
      <w:docPartBody>
        <w:p w:rsidR="008D62EF" w:rsidRDefault="008D62EF" w:rsidP="008D62EF">
          <w:pPr>
            <w:pStyle w:val="63749D692D4A4760BE77D98CB77A23D4"/>
          </w:pPr>
          <w:r w:rsidRPr="00711F0E">
            <w:rPr>
              <w:rStyle w:val="placeholder1Char"/>
              <w:rFonts w:hint="eastAsia"/>
              <w:sz w:val="16"/>
              <w:szCs w:val="16"/>
            </w:rPr>
            <w:t>____</w:t>
          </w:r>
        </w:p>
      </w:docPartBody>
    </w:docPart>
    <w:docPart>
      <w:docPartPr>
        <w:name w:val="AE5E62A6155745A28EE94DA64A2F04F5"/>
        <w:category>
          <w:name w:val="常规"/>
          <w:gallery w:val="placeholder"/>
        </w:category>
        <w:types>
          <w:type w:val="bbPlcHdr"/>
        </w:types>
        <w:behaviors>
          <w:behavior w:val="content"/>
        </w:behaviors>
        <w:guid w:val="{1FC357D3-5203-4D9A-B355-05252E2062A8}"/>
      </w:docPartPr>
      <w:docPartBody>
        <w:p w:rsidR="008D62EF" w:rsidRDefault="008D62EF" w:rsidP="008D62EF">
          <w:pPr>
            <w:pStyle w:val="AE5E62A6155745A28EE94DA64A2F04F5"/>
          </w:pPr>
          <w:r w:rsidRPr="00711F0E">
            <w:rPr>
              <w:rStyle w:val="placeholder1Char"/>
              <w:rFonts w:hint="eastAsia"/>
              <w:sz w:val="16"/>
              <w:szCs w:val="16"/>
            </w:rPr>
            <w:t>____</w:t>
          </w:r>
        </w:p>
      </w:docPartBody>
    </w:docPart>
    <w:docPart>
      <w:docPartPr>
        <w:name w:val="5D3F39B0B6BB42639966280061D565FE"/>
        <w:category>
          <w:name w:val="常规"/>
          <w:gallery w:val="placeholder"/>
        </w:category>
        <w:types>
          <w:type w:val="bbPlcHdr"/>
        </w:types>
        <w:behaviors>
          <w:behavior w:val="content"/>
        </w:behaviors>
        <w:guid w:val="{B7C5060B-D693-4CFF-A840-D4D1372B9562}"/>
      </w:docPartPr>
      <w:docPartBody>
        <w:p w:rsidR="008D62EF" w:rsidRDefault="008D62EF" w:rsidP="008D62EF">
          <w:pPr>
            <w:pStyle w:val="5D3F39B0B6BB42639966280061D565FE"/>
          </w:pPr>
          <w:r w:rsidRPr="00711F0E">
            <w:rPr>
              <w:rStyle w:val="placeholder1Char"/>
              <w:rFonts w:hint="eastAsia"/>
              <w:sz w:val="16"/>
              <w:szCs w:val="16"/>
            </w:rPr>
            <w:t>____</w:t>
          </w:r>
        </w:p>
      </w:docPartBody>
    </w:docPart>
    <w:docPart>
      <w:docPartPr>
        <w:name w:val="AB2B1226D3A44A728AF21E20E9083378"/>
        <w:category>
          <w:name w:val="常规"/>
          <w:gallery w:val="placeholder"/>
        </w:category>
        <w:types>
          <w:type w:val="bbPlcHdr"/>
        </w:types>
        <w:behaviors>
          <w:behavior w:val="content"/>
        </w:behaviors>
        <w:guid w:val="{60721726-27D8-4737-B80F-5FA4BB5D0AC6}"/>
      </w:docPartPr>
      <w:docPartBody>
        <w:p w:rsidR="008D62EF" w:rsidRDefault="008D62EF" w:rsidP="008D62EF">
          <w:pPr>
            <w:pStyle w:val="AB2B1226D3A44A728AF21E20E9083378"/>
          </w:pPr>
          <w:r w:rsidRPr="00711F0E">
            <w:rPr>
              <w:rStyle w:val="placeholder1Char"/>
              <w:rFonts w:hint="eastAsia"/>
              <w:sz w:val="16"/>
              <w:szCs w:val="16"/>
            </w:rPr>
            <w:t>____</w:t>
          </w:r>
        </w:p>
      </w:docPartBody>
    </w:docPart>
    <w:docPart>
      <w:docPartPr>
        <w:name w:val="9AC87EC028C84F6CA1A63F8418A928F3"/>
        <w:category>
          <w:name w:val="常规"/>
          <w:gallery w:val="placeholder"/>
        </w:category>
        <w:types>
          <w:type w:val="bbPlcHdr"/>
        </w:types>
        <w:behaviors>
          <w:behavior w:val="content"/>
        </w:behaviors>
        <w:guid w:val="{0BBA3189-D263-4297-B60C-C27EA5F9CC5F}"/>
      </w:docPartPr>
      <w:docPartBody>
        <w:p w:rsidR="008D62EF" w:rsidRDefault="008D62EF" w:rsidP="008D62EF">
          <w:pPr>
            <w:pStyle w:val="9AC87EC028C84F6CA1A63F8418A928F3"/>
          </w:pPr>
          <w:r w:rsidRPr="00711F0E">
            <w:rPr>
              <w:rStyle w:val="placeholder1Char"/>
              <w:rFonts w:hint="eastAsia"/>
              <w:sz w:val="16"/>
              <w:szCs w:val="16"/>
            </w:rPr>
            <w:t>____</w:t>
          </w:r>
        </w:p>
      </w:docPartBody>
    </w:docPart>
    <w:docPart>
      <w:docPartPr>
        <w:name w:val="A2800E2E402F4FD1A3289EEEA2157414"/>
        <w:category>
          <w:name w:val="常规"/>
          <w:gallery w:val="placeholder"/>
        </w:category>
        <w:types>
          <w:type w:val="bbPlcHdr"/>
        </w:types>
        <w:behaviors>
          <w:behavior w:val="content"/>
        </w:behaviors>
        <w:guid w:val="{A37A88EC-B6FD-42B1-9B62-80FBB08ED00E}"/>
      </w:docPartPr>
      <w:docPartBody>
        <w:p w:rsidR="008D62EF" w:rsidRDefault="008D62EF" w:rsidP="008D62EF">
          <w:pPr>
            <w:pStyle w:val="A2800E2E402F4FD1A3289EEEA2157414"/>
          </w:pPr>
          <w:r w:rsidRPr="00711F0E">
            <w:rPr>
              <w:rStyle w:val="placeholder1Char"/>
              <w:rFonts w:hint="eastAsia"/>
              <w:sz w:val="16"/>
              <w:szCs w:val="16"/>
            </w:rPr>
            <w:t>____</w:t>
          </w:r>
        </w:p>
      </w:docPartBody>
    </w:docPart>
    <w:docPart>
      <w:docPartPr>
        <w:name w:val="B964471BFB594248B637DEDA3BCAB366"/>
        <w:category>
          <w:name w:val="常规"/>
          <w:gallery w:val="placeholder"/>
        </w:category>
        <w:types>
          <w:type w:val="bbPlcHdr"/>
        </w:types>
        <w:behaviors>
          <w:behavior w:val="content"/>
        </w:behaviors>
        <w:guid w:val="{E915F8A6-22DE-4C4F-AD69-AF37BE11537E}"/>
      </w:docPartPr>
      <w:docPartBody>
        <w:p w:rsidR="008D62EF" w:rsidRDefault="008D62EF" w:rsidP="008D62EF">
          <w:pPr>
            <w:pStyle w:val="B964471BFB594248B637DEDA3BCAB366"/>
          </w:pPr>
          <w:r w:rsidRPr="00711F0E">
            <w:rPr>
              <w:rStyle w:val="placeholder1Char"/>
              <w:rFonts w:hint="eastAsia"/>
              <w:sz w:val="16"/>
              <w:szCs w:val="16"/>
            </w:rPr>
            <w:t>____</w:t>
          </w:r>
        </w:p>
      </w:docPartBody>
    </w:docPart>
    <w:docPart>
      <w:docPartPr>
        <w:name w:val="DA1AFD13D0C8456CB24C7549D2F30F55"/>
        <w:category>
          <w:name w:val="常规"/>
          <w:gallery w:val="placeholder"/>
        </w:category>
        <w:types>
          <w:type w:val="bbPlcHdr"/>
        </w:types>
        <w:behaviors>
          <w:behavior w:val="content"/>
        </w:behaviors>
        <w:guid w:val="{4BC7075E-C52F-40F4-A453-9D907DE340D2}"/>
      </w:docPartPr>
      <w:docPartBody>
        <w:p w:rsidR="008D62EF" w:rsidRDefault="008D62EF" w:rsidP="008D62EF">
          <w:pPr>
            <w:pStyle w:val="DA1AFD13D0C8456CB24C7549D2F30F55"/>
          </w:pPr>
          <w:r w:rsidRPr="00711F0E">
            <w:rPr>
              <w:rStyle w:val="placeholder1Char"/>
              <w:rFonts w:hint="eastAsia"/>
              <w:sz w:val="16"/>
              <w:szCs w:val="16"/>
            </w:rPr>
            <w:t>____</w:t>
          </w:r>
        </w:p>
      </w:docPartBody>
    </w:docPart>
    <w:docPart>
      <w:docPartPr>
        <w:name w:val="8A895C382E134CF685AA37B7FF877E23"/>
        <w:category>
          <w:name w:val="常规"/>
          <w:gallery w:val="placeholder"/>
        </w:category>
        <w:types>
          <w:type w:val="bbPlcHdr"/>
        </w:types>
        <w:behaviors>
          <w:behavior w:val="content"/>
        </w:behaviors>
        <w:guid w:val="{BFAA8206-48BE-40DB-AD50-730F7FD247EE}"/>
      </w:docPartPr>
      <w:docPartBody>
        <w:p w:rsidR="008D62EF" w:rsidRDefault="008D62EF" w:rsidP="008D62EF">
          <w:pPr>
            <w:pStyle w:val="8A895C382E134CF685AA37B7FF877E23"/>
          </w:pPr>
          <w:r w:rsidRPr="00711F0E">
            <w:rPr>
              <w:rStyle w:val="placeholder1Char"/>
              <w:rFonts w:hint="eastAsia"/>
              <w:sz w:val="16"/>
              <w:szCs w:val="16"/>
            </w:rPr>
            <w:t>____</w:t>
          </w:r>
        </w:p>
      </w:docPartBody>
    </w:docPart>
    <w:docPart>
      <w:docPartPr>
        <w:name w:val="F73900DB085949A4923BEC6C3E4DEB6E"/>
        <w:category>
          <w:name w:val="常规"/>
          <w:gallery w:val="placeholder"/>
        </w:category>
        <w:types>
          <w:type w:val="bbPlcHdr"/>
        </w:types>
        <w:behaviors>
          <w:behavior w:val="content"/>
        </w:behaviors>
        <w:guid w:val="{B5EBEEBF-050D-4AF8-A5EE-AA0344BB8F2A}"/>
      </w:docPartPr>
      <w:docPartBody>
        <w:p w:rsidR="008D62EF" w:rsidRDefault="008D62EF" w:rsidP="008D62EF">
          <w:pPr>
            <w:pStyle w:val="F73900DB085949A4923BEC6C3E4DEB6E"/>
          </w:pPr>
          <w:r w:rsidRPr="00711F0E">
            <w:rPr>
              <w:rStyle w:val="placeholder1Char"/>
              <w:rFonts w:hint="eastAsia"/>
              <w:sz w:val="16"/>
              <w:szCs w:val="16"/>
            </w:rPr>
            <w:t>____</w:t>
          </w:r>
        </w:p>
      </w:docPartBody>
    </w:docPart>
    <w:docPart>
      <w:docPartPr>
        <w:name w:val="64867C08A2F246D6AA9560D97EA7BB45"/>
        <w:category>
          <w:name w:val="常规"/>
          <w:gallery w:val="placeholder"/>
        </w:category>
        <w:types>
          <w:type w:val="bbPlcHdr"/>
        </w:types>
        <w:behaviors>
          <w:behavior w:val="content"/>
        </w:behaviors>
        <w:guid w:val="{463F37C1-0EF3-46A0-8CB1-0722970325BE}"/>
      </w:docPartPr>
      <w:docPartBody>
        <w:p w:rsidR="008D62EF" w:rsidRDefault="008D62EF" w:rsidP="008D62EF">
          <w:pPr>
            <w:pStyle w:val="64867C08A2F246D6AA9560D97EA7BB45"/>
          </w:pPr>
          <w:r w:rsidRPr="00711F0E">
            <w:rPr>
              <w:rStyle w:val="placeholder1Char"/>
              <w:rFonts w:hint="eastAsia"/>
              <w:sz w:val="16"/>
              <w:szCs w:val="16"/>
            </w:rPr>
            <w:t>____</w:t>
          </w:r>
        </w:p>
      </w:docPartBody>
    </w:docPart>
    <w:docPart>
      <w:docPartPr>
        <w:name w:val="1723F106C358470D9C71EB3AC4E2E0AD"/>
        <w:category>
          <w:name w:val="常规"/>
          <w:gallery w:val="placeholder"/>
        </w:category>
        <w:types>
          <w:type w:val="bbPlcHdr"/>
        </w:types>
        <w:behaviors>
          <w:behavior w:val="content"/>
        </w:behaviors>
        <w:guid w:val="{81F06A71-35BB-4707-9E44-34D8C6E382C5}"/>
      </w:docPartPr>
      <w:docPartBody>
        <w:p w:rsidR="008D62EF" w:rsidRDefault="008D62EF" w:rsidP="008D62EF">
          <w:pPr>
            <w:pStyle w:val="1723F106C358470D9C71EB3AC4E2E0AD"/>
          </w:pPr>
          <w:r w:rsidRPr="00711F0E">
            <w:rPr>
              <w:rStyle w:val="placeholder1Char"/>
              <w:rFonts w:hint="eastAsia"/>
              <w:sz w:val="16"/>
              <w:szCs w:val="16"/>
            </w:rPr>
            <w:t>____</w:t>
          </w:r>
        </w:p>
      </w:docPartBody>
    </w:docPart>
    <w:docPart>
      <w:docPartPr>
        <w:name w:val="FD83A4F50DC54258B85AB6A4CD63EE31"/>
        <w:category>
          <w:name w:val="常规"/>
          <w:gallery w:val="placeholder"/>
        </w:category>
        <w:types>
          <w:type w:val="bbPlcHdr"/>
        </w:types>
        <w:behaviors>
          <w:behavior w:val="content"/>
        </w:behaviors>
        <w:guid w:val="{EE76784F-BE6B-4BD5-BB73-720E158466EE}"/>
      </w:docPartPr>
      <w:docPartBody>
        <w:p w:rsidR="008D62EF" w:rsidRDefault="008D62EF" w:rsidP="008D62EF">
          <w:pPr>
            <w:pStyle w:val="FD83A4F50DC54258B85AB6A4CD63EE31"/>
          </w:pPr>
          <w:r w:rsidRPr="00711F0E">
            <w:rPr>
              <w:rStyle w:val="placeholder1Char"/>
              <w:rFonts w:hint="eastAsia"/>
              <w:sz w:val="16"/>
              <w:szCs w:val="16"/>
            </w:rPr>
            <w:t>____</w:t>
          </w:r>
        </w:p>
      </w:docPartBody>
    </w:docPart>
    <w:docPart>
      <w:docPartPr>
        <w:name w:val="A9CD08D526994420BE79968BC1C981B5"/>
        <w:category>
          <w:name w:val="常规"/>
          <w:gallery w:val="placeholder"/>
        </w:category>
        <w:types>
          <w:type w:val="bbPlcHdr"/>
        </w:types>
        <w:behaviors>
          <w:behavior w:val="content"/>
        </w:behaviors>
        <w:guid w:val="{2E01B720-903D-4C72-9A19-FBC0753EBD0A}"/>
      </w:docPartPr>
      <w:docPartBody>
        <w:p w:rsidR="008D62EF" w:rsidRDefault="008D62EF" w:rsidP="008D62EF">
          <w:pPr>
            <w:pStyle w:val="A9CD08D526994420BE79968BC1C981B5"/>
          </w:pPr>
          <w:r w:rsidRPr="00711F0E">
            <w:rPr>
              <w:rStyle w:val="placeholder1Char"/>
              <w:rFonts w:hint="eastAsia"/>
              <w:sz w:val="16"/>
              <w:szCs w:val="16"/>
            </w:rPr>
            <w:t>____</w:t>
          </w:r>
        </w:p>
      </w:docPartBody>
    </w:docPart>
    <w:docPart>
      <w:docPartPr>
        <w:name w:val="CE0F76555E284A5EB73044CA909F5AFB"/>
        <w:category>
          <w:name w:val="常规"/>
          <w:gallery w:val="placeholder"/>
        </w:category>
        <w:types>
          <w:type w:val="bbPlcHdr"/>
        </w:types>
        <w:behaviors>
          <w:behavior w:val="content"/>
        </w:behaviors>
        <w:guid w:val="{827FDF47-66AC-402E-936F-210E3E800AE6}"/>
      </w:docPartPr>
      <w:docPartBody>
        <w:p w:rsidR="008D62EF" w:rsidRDefault="008D62EF" w:rsidP="008D62EF">
          <w:pPr>
            <w:pStyle w:val="CE0F76555E284A5EB73044CA909F5AFB"/>
          </w:pPr>
          <w:r w:rsidRPr="00711F0E">
            <w:rPr>
              <w:rStyle w:val="placeholder1Char"/>
              <w:rFonts w:hint="eastAsia"/>
              <w:sz w:val="16"/>
              <w:szCs w:val="16"/>
            </w:rPr>
            <w:t>____</w:t>
          </w:r>
        </w:p>
      </w:docPartBody>
    </w:docPart>
    <w:docPart>
      <w:docPartPr>
        <w:name w:val="B7331C6DD84743FEA8EC6BF6E9DD27D7"/>
        <w:category>
          <w:name w:val="常规"/>
          <w:gallery w:val="placeholder"/>
        </w:category>
        <w:types>
          <w:type w:val="bbPlcHdr"/>
        </w:types>
        <w:behaviors>
          <w:behavior w:val="content"/>
        </w:behaviors>
        <w:guid w:val="{3B7A5D5D-9CCD-4CAE-A7FA-252F87538FE6}"/>
      </w:docPartPr>
      <w:docPartBody>
        <w:p w:rsidR="008D62EF" w:rsidRDefault="008D62EF" w:rsidP="008D62EF">
          <w:pPr>
            <w:pStyle w:val="B7331C6DD84743FEA8EC6BF6E9DD27D7"/>
          </w:pPr>
          <w:r w:rsidRPr="00711F0E">
            <w:rPr>
              <w:rStyle w:val="placeholder1Char"/>
              <w:rFonts w:hint="eastAsia"/>
              <w:sz w:val="16"/>
              <w:szCs w:val="16"/>
            </w:rPr>
            <w:t>____</w:t>
          </w:r>
        </w:p>
      </w:docPartBody>
    </w:docPart>
    <w:docPart>
      <w:docPartPr>
        <w:name w:val="F55E5D7816474B1BA90FBAC221CBA3B7"/>
        <w:category>
          <w:name w:val="常规"/>
          <w:gallery w:val="placeholder"/>
        </w:category>
        <w:types>
          <w:type w:val="bbPlcHdr"/>
        </w:types>
        <w:behaviors>
          <w:behavior w:val="content"/>
        </w:behaviors>
        <w:guid w:val="{E8B59F14-45C4-4CC7-8CAF-6B9CD0FBE29B}"/>
      </w:docPartPr>
      <w:docPartBody>
        <w:p w:rsidR="008D62EF" w:rsidRDefault="008D62EF" w:rsidP="008D62EF">
          <w:pPr>
            <w:pStyle w:val="F55E5D7816474B1BA90FBAC221CBA3B7"/>
          </w:pPr>
          <w:r w:rsidRPr="00711F0E">
            <w:rPr>
              <w:rStyle w:val="placeholder1Char"/>
              <w:rFonts w:hint="eastAsia"/>
              <w:sz w:val="16"/>
              <w:szCs w:val="16"/>
            </w:rPr>
            <w:t>____</w:t>
          </w:r>
        </w:p>
      </w:docPartBody>
    </w:docPart>
    <w:docPart>
      <w:docPartPr>
        <w:name w:val="D6E33DB486554C289F47FB2563DA57D4"/>
        <w:category>
          <w:name w:val="常规"/>
          <w:gallery w:val="placeholder"/>
        </w:category>
        <w:types>
          <w:type w:val="bbPlcHdr"/>
        </w:types>
        <w:behaviors>
          <w:behavior w:val="content"/>
        </w:behaviors>
        <w:guid w:val="{A0B71934-A07C-4379-BE3D-7A34E3CEFEF1}"/>
      </w:docPartPr>
      <w:docPartBody>
        <w:p w:rsidR="008D62EF" w:rsidRDefault="008D62EF" w:rsidP="008D62EF">
          <w:pPr>
            <w:pStyle w:val="D6E33DB486554C289F47FB2563DA57D4"/>
          </w:pPr>
          <w:r w:rsidRPr="00711F0E">
            <w:rPr>
              <w:rStyle w:val="placeholder1Char"/>
              <w:rFonts w:hint="eastAsia"/>
              <w:sz w:val="16"/>
              <w:szCs w:val="16"/>
            </w:rPr>
            <w:t>____</w:t>
          </w:r>
        </w:p>
      </w:docPartBody>
    </w:docPart>
    <w:docPart>
      <w:docPartPr>
        <w:name w:val="049E43F49D7843D18975E3311A13566A"/>
        <w:category>
          <w:name w:val="常规"/>
          <w:gallery w:val="placeholder"/>
        </w:category>
        <w:types>
          <w:type w:val="bbPlcHdr"/>
        </w:types>
        <w:behaviors>
          <w:behavior w:val="content"/>
        </w:behaviors>
        <w:guid w:val="{D7022118-40A0-45AE-973B-BC8A65FFC49F}"/>
      </w:docPartPr>
      <w:docPartBody>
        <w:p w:rsidR="008D62EF" w:rsidRDefault="008D62EF" w:rsidP="008D62EF">
          <w:pPr>
            <w:pStyle w:val="049E43F49D7843D18975E3311A13566A"/>
          </w:pPr>
          <w:r w:rsidRPr="00711F0E">
            <w:rPr>
              <w:rStyle w:val="placeholder1Char"/>
              <w:rFonts w:hint="eastAsia"/>
              <w:sz w:val="16"/>
              <w:szCs w:val="16"/>
            </w:rPr>
            <w:t>____</w:t>
          </w:r>
        </w:p>
      </w:docPartBody>
    </w:docPart>
    <w:docPart>
      <w:docPartPr>
        <w:name w:val="2C1E624FD5664086B639CEA43A03CB17"/>
        <w:category>
          <w:name w:val="常规"/>
          <w:gallery w:val="placeholder"/>
        </w:category>
        <w:types>
          <w:type w:val="bbPlcHdr"/>
        </w:types>
        <w:behaviors>
          <w:behavior w:val="content"/>
        </w:behaviors>
        <w:guid w:val="{38080FD2-82AD-4569-B9F8-9A2F6D1BD614}"/>
      </w:docPartPr>
      <w:docPartBody>
        <w:p w:rsidR="008D62EF" w:rsidRDefault="008D62EF" w:rsidP="008D62EF">
          <w:pPr>
            <w:pStyle w:val="2C1E624FD5664086B639CEA43A03CB17"/>
          </w:pPr>
          <w:r w:rsidRPr="00711F0E">
            <w:rPr>
              <w:rStyle w:val="placeholder1Char"/>
              <w:rFonts w:hint="eastAsia"/>
              <w:sz w:val="16"/>
              <w:szCs w:val="16"/>
            </w:rPr>
            <w:t>____</w:t>
          </w:r>
        </w:p>
      </w:docPartBody>
    </w:docPart>
    <w:docPart>
      <w:docPartPr>
        <w:name w:val="4DEA59F4291C4827AECC88B72D6BC5EE"/>
        <w:category>
          <w:name w:val="常规"/>
          <w:gallery w:val="placeholder"/>
        </w:category>
        <w:types>
          <w:type w:val="bbPlcHdr"/>
        </w:types>
        <w:behaviors>
          <w:behavior w:val="content"/>
        </w:behaviors>
        <w:guid w:val="{1B865DFE-F90F-4ACC-BC1C-51EC544B109A}"/>
      </w:docPartPr>
      <w:docPartBody>
        <w:p w:rsidR="008D62EF" w:rsidRDefault="008D62EF" w:rsidP="008D62EF">
          <w:pPr>
            <w:pStyle w:val="4DEA59F4291C4827AECC88B72D6BC5EE"/>
          </w:pPr>
          <w:r w:rsidRPr="00711F0E">
            <w:rPr>
              <w:rStyle w:val="placeholder1Char"/>
              <w:rFonts w:hint="eastAsia"/>
              <w:sz w:val="16"/>
              <w:szCs w:val="16"/>
            </w:rPr>
            <w:t>____</w:t>
          </w:r>
        </w:p>
      </w:docPartBody>
    </w:docPart>
    <w:docPart>
      <w:docPartPr>
        <w:name w:val="3DF1A13018B3448DBAFF4B0DBF875174"/>
        <w:category>
          <w:name w:val="常规"/>
          <w:gallery w:val="placeholder"/>
        </w:category>
        <w:types>
          <w:type w:val="bbPlcHdr"/>
        </w:types>
        <w:behaviors>
          <w:behavior w:val="content"/>
        </w:behaviors>
        <w:guid w:val="{1A0BAF46-0C3D-4B3D-977C-438EE1B9691C}"/>
      </w:docPartPr>
      <w:docPartBody>
        <w:p w:rsidR="008D62EF" w:rsidRDefault="008D62EF" w:rsidP="008D62EF">
          <w:pPr>
            <w:pStyle w:val="3DF1A13018B3448DBAFF4B0DBF875174"/>
          </w:pPr>
          <w:r w:rsidRPr="00711F0E">
            <w:rPr>
              <w:rStyle w:val="placeholder1Char"/>
              <w:rFonts w:hint="eastAsia"/>
              <w:sz w:val="16"/>
              <w:szCs w:val="16"/>
            </w:rPr>
            <w:t>____</w:t>
          </w:r>
        </w:p>
      </w:docPartBody>
    </w:docPart>
    <w:docPart>
      <w:docPartPr>
        <w:name w:val="330E22DDBB9C452E96B6F75E451614EB"/>
        <w:category>
          <w:name w:val="常规"/>
          <w:gallery w:val="placeholder"/>
        </w:category>
        <w:types>
          <w:type w:val="bbPlcHdr"/>
        </w:types>
        <w:behaviors>
          <w:behavior w:val="content"/>
        </w:behaviors>
        <w:guid w:val="{7C048C5A-1588-4BAB-BC29-DAB60CF88C45}"/>
      </w:docPartPr>
      <w:docPartBody>
        <w:p w:rsidR="008D62EF" w:rsidRDefault="008D62EF" w:rsidP="008D62EF">
          <w:pPr>
            <w:pStyle w:val="330E22DDBB9C452E96B6F75E451614EB"/>
          </w:pPr>
          <w:r w:rsidRPr="00711F0E">
            <w:rPr>
              <w:rStyle w:val="placeholder1Char"/>
              <w:rFonts w:hint="eastAsia"/>
              <w:sz w:val="16"/>
              <w:szCs w:val="16"/>
            </w:rPr>
            <w:t>____</w:t>
          </w:r>
        </w:p>
      </w:docPartBody>
    </w:docPart>
    <w:docPart>
      <w:docPartPr>
        <w:name w:val="52B01A7879544D85BF4EAB2F59037821"/>
        <w:category>
          <w:name w:val="常规"/>
          <w:gallery w:val="placeholder"/>
        </w:category>
        <w:types>
          <w:type w:val="bbPlcHdr"/>
        </w:types>
        <w:behaviors>
          <w:behavior w:val="content"/>
        </w:behaviors>
        <w:guid w:val="{58CC2607-4AF5-4C11-A9DE-8A73DEE474FB}"/>
      </w:docPartPr>
      <w:docPartBody>
        <w:p w:rsidR="008D62EF" w:rsidRDefault="008D62EF" w:rsidP="008D62EF">
          <w:pPr>
            <w:pStyle w:val="52B01A7879544D85BF4EAB2F59037821"/>
          </w:pPr>
          <w:r w:rsidRPr="00711F0E">
            <w:rPr>
              <w:rStyle w:val="placeholder1Char"/>
              <w:rFonts w:hint="eastAsia"/>
              <w:sz w:val="16"/>
              <w:szCs w:val="16"/>
            </w:rPr>
            <w:t>____</w:t>
          </w:r>
        </w:p>
      </w:docPartBody>
    </w:docPart>
    <w:docPart>
      <w:docPartPr>
        <w:name w:val="91177E1057174E1CB7E1ABAF4D821BE4"/>
        <w:category>
          <w:name w:val="常规"/>
          <w:gallery w:val="placeholder"/>
        </w:category>
        <w:types>
          <w:type w:val="bbPlcHdr"/>
        </w:types>
        <w:behaviors>
          <w:behavior w:val="content"/>
        </w:behaviors>
        <w:guid w:val="{DA3392BD-E649-41DB-9A0B-EEC867DBA139}"/>
      </w:docPartPr>
      <w:docPartBody>
        <w:p w:rsidR="008D62EF" w:rsidRDefault="008D62EF" w:rsidP="008D62EF">
          <w:pPr>
            <w:pStyle w:val="91177E1057174E1CB7E1ABAF4D821BE4"/>
          </w:pPr>
          <w:r w:rsidRPr="00711F0E">
            <w:rPr>
              <w:rStyle w:val="placeholder1Char"/>
              <w:rFonts w:hint="eastAsia"/>
              <w:sz w:val="16"/>
              <w:szCs w:val="16"/>
            </w:rPr>
            <w:t>____</w:t>
          </w:r>
        </w:p>
      </w:docPartBody>
    </w:docPart>
    <w:docPart>
      <w:docPartPr>
        <w:name w:val="4401D0FFEDBF49D2AF5CBC0F52BD38CD"/>
        <w:category>
          <w:name w:val="常规"/>
          <w:gallery w:val="placeholder"/>
        </w:category>
        <w:types>
          <w:type w:val="bbPlcHdr"/>
        </w:types>
        <w:behaviors>
          <w:behavior w:val="content"/>
        </w:behaviors>
        <w:guid w:val="{7EFDC31C-6C4B-4775-9AFC-58C1CDFDFF2A}"/>
      </w:docPartPr>
      <w:docPartBody>
        <w:p w:rsidR="008D62EF" w:rsidRDefault="008D62EF" w:rsidP="008D62EF">
          <w:pPr>
            <w:pStyle w:val="4401D0FFEDBF49D2AF5CBC0F52BD38CD"/>
          </w:pPr>
          <w:r w:rsidRPr="00711F0E">
            <w:rPr>
              <w:rStyle w:val="placeholder1Char"/>
              <w:rFonts w:hint="eastAsia"/>
              <w:sz w:val="16"/>
              <w:szCs w:val="16"/>
            </w:rPr>
            <w:t>____</w:t>
          </w:r>
        </w:p>
      </w:docPartBody>
    </w:docPart>
    <w:docPart>
      <w:docPartPr>
        <w:name w:val="944CC1BD4BA144A0BB952ED6D463E471"/>
        <w:category>
          <w:name w:val="常规"/>
          <w:gallery w:val="placeholder"/>
        </w:category>
        <w:types>
          <w:type w:val="bbPlcHdr"/>
        </w:types>
        <w:behaviors>
          <w:behavior w:val="content"/>
        </w:behaviors>
        <w:guid w:val="{9507C24D-DACC-4521-9993-1068351175C6}"/>
      </w:docPartPr>
      <w:docPartBody>
        <w:p w:rsidR="008D62EF" w:rsidRDefault="008D62EF" w:rsidP="008D62EF">
          <w:pPr>
            <w:pStyle w:val="944CC1BD4BA144A0BB952ED6D463E471"/>
          </w:pPr>
          <w:r w:rsidRPr="00711F0E">
            <w:rPr>
              <w:rStyle w:val="placeholder1Char"/>
              <w:rFonts w:hint="eastAsia"/>
              <w:sz w:val="16"/>
              <w:szCs w:val="16"/>
            </w:rPr>
            <w:t>____</w:t>
          </w:r>
        </w:p>
      </w:docPartBody>
    </w:docPart>
    <w:docPart>
      <w:docPartPr>
        <w:name w:val="F73D5DD1612948D8B5C1E796DB2BB49A"/>
        <w:category>
          <w:name w:val="常规"/>
          <w:gallery w:val="placeholder"/>
        </w:category>
        <w:types>
          <w:type w:val="bbPlcHdr"/>
        </w:types>
        <w:behaviors>
          <w:behavior w:val="content"/>
        </w:behaviors>
        <w:guid w:val="{84661D64-315B-4CF0-B68A-5D3227291AB7}"/>
      </w:docPartPr>
      <w:docPartBody>
        <w:p w:rsidR="008D62EF" w:rsidRDefault="008D62EF" w:rsidP="008D62EF">
          <w:pPr>
            <w:pStyle w:val="F73D5DD1612948D8B5C1E796DB2BB49A"/>
          </w:pPr>
          <w:r w:rsidRPr="00711F0E">
            <w:rPr>
              <w:rStyle w:val="placeholder1Char"/>
              <w:rFonts w:hint="eastAsia"/>
              <w:sz w:val="16"/>
              <w:szCs w:val="16"/>
            </w:rPr>
            <w:t>____</w:t>
          </w:r>
        </w:p>
      </w:docPartBody>
    </w:docPart>
    <w:docPart>
      <w:docPartPr>
        <w:name w:val="F79C9F5FA14548B7A5DD36B76ADBF924"/>
        <w:category>
          <w:name w:val="常规"/>
          <w:gallery w:val="placeholder"/>
        </w:category>
        <w:types>
          <w:type w:val="bbPlcHdr"/>
        </w:types>
        <w:behaviors>
          <w:behavior w:val="content"/>
        </w:behaviors>
        <w:guid w:val="{947D68E1-74A2-4C5E-A84C-E5FD9A1FB622}"/>
      </w:docPartPr>
      <w:docPartBody>
        <w:p w:rsidR="008D62EF" w:rsidRDefault="008D62EF" w:rsidP="008D62EF">
          <w:pPr>
            <w:pStyle w:val="F79C9F5FA14548B7A5DD36B76ADBF924"/>
          </w:pPr>
          <w:r w:rsidRPr="00711F0E">
            <w:rPr>
              <w:rStyle w:val="placeholder1Char"/>
              <w:rFonts w:hint="eastAsia"/>
              <w:sz w:val="16"/>
              <w:szCs w:val="16"/>
            </w:rPr>
            <w:t>____</w:t>
          </w:r>
        </w:p>
      </w:docPartBody>
    </w:docPart>
    <w:docPart>
      <w:docPartPr>
        <w:name w:val="A8801343C87A437785B48584EC3C7E7C"/>
        <w:category>
          <w:name w:val="常规"/>
          <w:gallery w:val="placeholder"/>
        </w:category>
        <w:types>
          <w:type w:val="bbPlcHdr"/>
        </w:types>
        <w:behaviors>
          <w:behavior w:val="content"/>
        </w:behaviors>
        <w:guid w:val="{84B06D08-8909-461A-AE44-D5761FEE2B65}"/>
      </w:docPartPr>
      <w:docPartBody>
        <w:p w:rsidR="008D62EF" w:rsidRDefault="008D62EF" w:rsidP="008D62EF">
          <w:pPr>
            <w:pStyle w:val="A8801343C87A437785B48584EC3C7E7C"/>
          </w:pPr>
          <w:r w:rsidRPr="00711F0E">
            <w:rPr>
              <w:rStyle w:val="placeholder1Char"/>
              <w:rFonts w:hint="eastAsia"/>
              <w:sz w:val="16"/>
              <w:szCs w:val="16"/>
            </w:rPr>
            <w:t>____</w:t>
          </w:r>
        </w:p>
      </w:docPartBody>
    </w:docPart>
    <w:docPart>
      <w:docPartPr>
        <w:name w:val="3E2983065BF541D4A63D93F8789B28B3"/>
        <w:category>
          <w:name w:val="常规"/>
          <w:gallery w:val="placeholder"/>
        </w:category>
        <w:types>
          <w:type w:val="bbPlcHdr"/>
        </w:types>
        <w:behaviors>
          <w:behavior w:val="content"/>
        </w:behaviors>
        <w:guid w:val="{2446FF21-0F5F-4B56-AEEA-CCB47AD42DD0}"/>
      </w:docPartPr>
      <w:docPartBody>
        <w:p w:rsidR="008D62EF" w:rsidRDefault="008D62EF" w:rsidP="008D62EF">
          <w:pPr>
            <w:pStyle w:val="3E2983065BF541D4A63D93F8789B28B3"/>
          </w:pPr>
          <w:r w:rsidRPr="00711F0E">
            <w:rPr>
              <w:rStyle w:val="placeholder1Char"/>
              <w:rFonts w:hint="eastAsia"/>
              <w:sz w:val="16"/>
              <w:szCs w:val="16"/>
            </w:rPr>
            <w:t>____</w:t>
          </w:r>
        </w:p>
      </w:docPartBody>
    </w:docPart>
    <w:docPart>
      <w:docPartPr>
        <w:name w:val="1FE8DF79FED74EA68837155420E08C86"/>
        <w:category>
          <w:name w:val="常规"/>
          <w:gallery w:val="placeholder"/>
        </w:category>
        <w:types>
          <w:type w:val="bbPlcHdr"/>
        </w:types>
        <w:behaviors>
          <w:behavior w:val="content"/>
        </w:behaviors>
        <w:guid w:val="{2C5B32D0-C0C0-437D-989D-4AED93366636}"/>
      </w:docPartPr>
      <w:docPartBody>
        <w:p w:rsidR="008D62EF" w:rsidRDefault="008D62EF" w:rsidP="008D62EF">
          <w:pPr>
            <w:pStyle w:val="1FE8DF79FED74EA68837155420E08C86"/>
          </w:pPr>
          <w:r w:rsidRPr="00711F0E">
            <w:rPr>
              <w:rStyle w:val="placeholder1Char"/>
              <w:rFonts w:hint="eastAsia"/>
              <w:sz w:val="16"/>
              <w:szCs w:val="16"/>
            </w:rPr>
            <w:t>____</w:t>
          </w:r>
        </w:p>
      </w:docPartBody>
    </w:docPart>
    <w:docPart>
      <w:docPartPr>
        <w:name w:val="48FDFEF5C83A4F079175BB10A0346547"/>
        <w:category>
          <w:name w:val="常规"/>
          <w:gallery w:val="placeholder"/>
        </w:category>
        <w:types>
          <w:type w:val="bbPlcHdr"/>
        </w:types>
        <w:behaviors>
          <w:behavior w:val="content"/>
        </w:behaviors>
        <w:guid w:val="{3AB5DF16-7C80-417E-BB61-13A521562AEA}"/>
      </w:docPartPr>
      <w:docPartBody>
        <w:p w:rsidR="008D62EF" w:rsidRDefault="008D62EF" w:rsidP="008D62EF">
          <w:pPr>
            <w:pStyle w:val="48FDFEF5C83A4F079175BB10A0346547"/>
          </w:pPr>
          <w:r w:rsidRPr="00711F0E">
            <w:rPr>
              <w:rStyle w:val="placeholder1Char"/>
              <w:rFonts w:hint="eastAsia"/>
              <w:sz w:val="16"/>
              <w:szCs w:val="16"/>
            </w:rPr>
            <w:t>____</w:t>
          </w:r>
        </w:p>
      </w:docPartBody>
    </w:docPart>
    <w:docPart>
      <w:docPartPr>
        <w:name w:val="F0F7B670C3F148988C3891245A9CE5F1"/>
        <w:category>
          <w:name w:val="常规"/>
          <w:gallery w:val="placeholder"/>
        </w:category>
        <w:types>
          <w:type w:val="bbPlcHdr"/>
        </w:types>
        <w:behaviors>
          <w:behavior w:val="content"/>
        </w:behaviors>
        <w:guid w:val="{F8A8F84D-0C9E-4B01-8500-6F45620A5C5C}"/>
      </w:docPartPr>
      <w:docPartBody>
        <w:p w:rsidR="008D62EF" w:rsidRDefault="008D62EF" w:rsidP="008D62EF">
          <w:pPr>
            <w:pStyle w:val="F0F7B670C3F148988C3891245A9CE5F1"/>
          </w:pPr>
          <w:r w:rsidRPr="00711F0E">
            <w:rPr>
              <w:rStyle w:val="placeholder1Char"/>
              <w:rFonts w:hint="eastAsia"/>
              <w:sz w:val="16"/>
              <w:szCs w:val="16"/>
            </w:rPr>
            <w:t>____</w:t>
          </w:r>
        </w:p>
      </w:docPartBody>
    </w:docPart>
    <w:docPart>
      <w:docPartPr>
        <w:name w:val="7EC2383577FB498DAFB55E9650AEC5EA"/>
        <w:category>
          <w:name w:val="常规"/>
          <w:gallery w:val="placeholder"/>
        </w:category>
        <w:types>
          <w:type w:val="bbPlcHdr"/>
        </w:types>
        <w:behaviors>
          <w:behavior w:val="content"/>
        </w:behaviors>
        <w:guid w:val="{8DA548BA-1873-4F99-A034-55D6C35A011C}"/>
      </w:docPartPr>
      <w:docPartBody>
        <w:p w:rsidR="008D62EF" w:rsidRDefault="008D62EF" w:rsidP="008D62EF">
          <w:pPr>
            <w:pStyle w:val="7EC2383577FB498DAFB55E9650AEC5EA"/>
          </w:pPr>
          <w:r w:rsidRPr="00711F0E">
            <w:rPr>
              <w:rStyle w:val="placeholder1Char"/>
              <w:rFonts w:hint="eastAsia"/>
              <w:sz w:val="16"/>
              <w:szCs w:val="16"/>
            </w:rPr>
            <w:t>____</w:t>
          </w:r>
        </w:p>
      </w:docPartBody>
    </w:docPart>
    <w:docPart>
      <w:docPartPr>
        <w:name w:val="C215A5B4297A44879C9FB6B3E973F1CC"/>
        <w:category>
          <w:name w:val="常规"/>
          <w:gallery w:val="placeholder"/>
        </w:category>
        <w:types>
          <w:type w:val="bbPlcHdr"/>
        </w:types>
        <w:behaviors>
          <w:behavior w:val="content"/>
        </w:behaviors>
        <w:guid w:val="{CC9A3B81-355C-4DAA-9357-C69A6E354AA9}"/>
      </w:docPartPr>
      <w:docPartBody>
        <w:p w:rsidR="008D62EF" w:rsidRDefault="008D62EF" w:rsidP="008D62EF">
          <w:pPr>
            <w:pStyle w:val="C215A5B4297A44879C9FB6B3E973F1CC"/>
          </w:pPr>
          <w:r w:rsidRPr="00711F0E">
            <w:rPr>
              <w:rStyle w:val="placeholder1Char"/>
              <w:rFonts w:hint="eastAsia"/>
              <w:sz w:val="16"/>
              <w:szCs w:val="16"/>
            </w:rPr>
            <w:t>____</w:t>
          </w:r>
        </w:p>
      </w:docPartBody>
    </w:docPart>
    <w:docPart>
      <w:docPartPr>
        <w:name w:val="A004AFECDC434418B53DC41DF7423FE7"/>
        <w:category>
          <w:name w:val="常规"/>
          <w:gallery w:val="placeholder"/>
        </w:category>
        <w:types>
          <w:type w:val="bbPlcHdr"/>
        </w:types>
        <w:behaviors>
          <w:behavior w:val="content"/>
        </w:behaviors>
        <w:guid w:val="{FC06474D-CAFB-4DCE-87B7-657D05E6F19C}"/>
      </w:docPartPr>
      <w:docPartBody>
        <w:p w:rsidR="008D62EF" w:rsidRDefault="008D62EF" w:rsidP="008D62EF">
          <w:pPr>
            <w:pStyle w:val="A004AFECDC434418B53DC41DF7423FE7"/>
          </w:pPr>
          <w:r w:rsidRPr="00711F0E">
            <w:rPr>
              <w:rStyle w:val="placeholder1Char"/>
              <w:rFonts w:hint="eastAsia"/>
              <w:sz w:val="16"/>
              <w:szCs w:val="16"/>
            </w:rPr>
            <w:t>____</w:t>
          </w:r>
        </w:p>
      </w:docPartBody>
    </w:docPart>
    <w:docPart>
      <w:docPartPr>
        <w:name w:val="8927F133B8304722AA3B358D54D7AB1B"/>
        <w:category>
          <w:name w:val="常规"/>
          <w:gallery w:val="placeholder"/>
        </w:category>
        <w:types>
          <w:type w:val="bbPlcHdr"/>
        </w:types>
        <w:behaviors>
          <w:behavior w:val="content"/>
        </w:behaviors>
        <w:guid w:val="{5DA5E38B-CF82-40A6-941E-F94F293217ED}"/>
      </w:docPartPr>
      <w:docPartBody>
        <w:p w:rsidR="008D62EF" w:rsidRDefault="008D62EF" w:rsidP="008D62EF">
          <w:pPr>
            <w:pStyle w:val="8927F133B8304722AA3B358D54D7AB1B"/>
          </w:pPr>
          <w:r w:rsidRPr="00711F0E">
            <w:rPr>
              <w:rStyle w:val="placeholder1Char"/>
              <w:rFonts w:hint="eastAsia"/>
              <w:sz w:val="16"/>
              <w:szCs w:val="16"/>
            </w:rPr>
            <w:t>____</w:t>
          </w:r>
        </w:p>
      </w:docPartBody>
    </w:docPart>
    <w:docPart>
      <w:docPartPr>
        <w:name w:val="B4A48358906F466F86500E438ECFA673"/>
        <w:category>
          <w:name w:val="常规"/>
          <w:gallery w:val="placeholder"/>
        </w:category>
        <w:types>
          <w:type w:val="bbPlcHdr"/>
        </w:types>
        <w:behaviors>
          <w:behavior w:val="content"/>
        </w:behaviors>
        <w:guid w:val="{003126B9-41E7-44C1-A5C3-B4DF0A0D2D74}"/>
      </w:docPartPr>
      <w:docPartBody>
        <w:p w:rsidR="008D62EF" w:rsidRDefault="008D62EF" w:rsidP="008D62EF">
          <w:pPr>
            <w:pStyle w:val="B4A48358906F466F86500E438ECFA673"/>
          </w:pPr>
          <w:r w:rsidRPr="00711F0E">
            <w:rPr>
              <w:rStyle w:val="placeholder1Char"/>
              <w:rFonts w:hint="eastAsia"/>
              <w:sz w:val="16"/>
              <w:szCs w:val="16"/>
            </w:rPr>
            <w:t>____</w:t>
          </w:r>
        </w:p>
      </w:docPartBody>
    </w:docPart>
    <w:docPart>
      <w:docPartPr>
        <w:name w:val="478642C122B1412CA200A1E922D93A5C"/>
        <w:category>
          <w:name w:val="常规"/>
          <w:gallery w:val="placeholder"/>
        </w:category>
        <w:types>
          <w:type w:val="bbPlcHdr"/>
        </w:types>
        <w:behaviors>
          <w:behavior w:val="content"/>
        </w:behaviors>
        <w:guid w:val="{C45CA2A9-B765-4D68-A49A-3A879F86CB21}"/>
      </w:docPartPr>
      <w:docPartBody>
        <w:p w:rsidR="008D62EF" w:rsidRDefault="008D62EF" w:rsidP="008D62EF">
          <w:pPr>
            <w:pStyle w:val="478642C122B1412CA200A1E922D93A5C"/>
          </w:pPr>
          <w:r w:rsidRPr="00711F0E">
            <w:rPr>
              <w:rStyle w:val="placeholder1Char"/>
              <w:rFonts w:hint="eastAsia"/>
              <w:sz w:val="16"/>
              <w:szCs w:val="16"/>
            </w:rPr>
            <w:t>____</w:t>
          </w:r>
        </w:p>
      </w:docPartBody>
    </w:docPart>
    <w:docPart>
      <w:docPartPr>
        <w:name w:val="8FED186866114ACFB1D5366181C6E449"/>
        <w:category>
          <w:name w:val="常规"/>
          <w:gallery w:val="placeholder"/>
        </w:category>
        <w:types>
          <w:type w:val="bbPlcHdr"/>
        </w:types>
        <w:behaviors>
          <w:behavior w:val="content"/>
        </w:behaviors>
        <w:guid w:val="{9E1FEEA7-033B-4DAB-B48A-C06D9EC5BF94}"/>
      </w:docPartPr>
      <w:docPartBody>
        <w:p w:rsidR="008D62EF" w:rsidRDefault="008D62EF" w:rsidP="008D62EF">
          <w:pPr>
            <w:pStyle w:val="8FED186866114ACFB1D5366181C6E449"/>
          </w:pPr>
          <w:r w:rsidRPr="00711F0E">
            <w:rPr>
              <w:rStyle w:val="placeholder1Char"/>
              <w:rFonts w:hint="eastAsia"/>
              <w:sz w:val="16"/>
              <w:szCs w:val="16"/>
            </w:rPr>
            <w:t>____</w:t>
          </w:r>
        </w:p>
      </w:docPartBody>
    </w:docPart>
    <w:docPart>
      <w:docPartPr>
        <w:name w:val="9E1BF35BB447466F9A1EF2FCFC35014B"/>
        <w:category>
          <w:name w:val="常规"/>
          <w:gallery w:val="placeholder"/>
        </w:category>
        <w:types>
          <w:type w:val="bbPlcHdr"/>
        </w:types>
        <w:behaviors>
          <w:behavior w:val="content"/>
        </w:behaviors>
        <w:guid w:val="{A988ECD0-0DA6-4522-B57E-2BEE673D96CE}"/>
      </w:docPartPr>
      <w:docPartBody>
        <w:p w:rsidR="008D62EF" w:rsidRDefault="008D62EF" w:rsidP="008D62EF">
          <w:pPr>
            <w:pStyle w:val="9E1BF35BB447466F9A1EF2FCFC35014B"/>
          </w:pPr>
          <w:r w:rsidRPr="00711F0E">
            <w:rPr>
              <w:rStyle w:val="placeholder1Char"/>
              <w:rFonts w:hint="eastAsia"/>
              <w:sz w:val="16"/>
              <w:szCs w:val="16"/>
            </w:rPr>
            <w:t>____</w:t>
          </w:r>
        </w:p>
      </w:docPartBody>
    </w:docPart>
    <w:docPart>
      <w:docPartPr>
        <w:name w:val="2D21F0134F5048F780B151BECE3B17D0"/>
        <w:category>
          <w:name w:val="常规"/>
          <w:gallery w:val="placeholder"/>
        </w:category>
        <w:types>
          <w:type w:val="bbPlcHdr"/>
        </w:types>
        <w:behaviors>
          <w:behavior w:val="content"/>
        </w:behaviors>
        <w:guid w:val="{05B0625F-AF2E-416E-891C-7EE34D8220EC}"/>
      </w:docPartPr>
      <w:docPartBody>
        <w:p w:rsidR="008D62EF" w:rsidRDefault="008D62EF" w:rsidP="008D62EF">
          <w:pPr>
            <w:pStyle w:val="2D21F0134F5048F780B151BECE3B17D0"/>
          </w:pPr>
          <w:r w:rsidRPr="00711F0E">
            <w:rPr>
              <w:rStyle w:val="placeholder1Char"/>
              <w:rFonts w:hint="eastAsia"/>
              <w:sz w:val="16"/>
              <w:szCs w:val="16"/>
            </w:rPr>
            <w:t>____</w:t>
          </w:r>
        </w:p>
      </w:docPartBody>
    </w:docPart>
    <w:docPart>
      <w:docPartPr>
        <w:name w:val="4D788A734E5540D393F80DC3801919D3"/>
        <w:category>
          <w:name w:val="常规"/>
          <w:gallery w:val="placeholder"/>
        </w:category>
        <w:types>
          <w:type w:val="bbPlcHdr"/>
        </w:types>
        <w:behaviors>
          <w:behavior w:val="content"/>
        </w:behaviors>
        <w:guid w:val="{851D357D-98F0-4FBA-830A-DF8A64D7E746}"/>
      </w:docPartPr>
      <w:docPartBody>
        <w:p w:rsidR="008D62EF" w:rsidRDefault="008D62EF" w:rsidP="008D62EF">
          <w:pPr>
            <w:pStyle w:val="4D788A734E5540D393F80DC3801919D3"/>
          </w:pPr>
          <w:r w:rsidRPr="00711F0E">
            <w:rPr>
              <w:rStyle w:val="placeholder1Char"/>
              <w:rFonts w:hint="eastAsia"/>
              <w:sz w:val="16"/>
              <w:szCs w:val="16"/>
            </w:rPr>
            <w:t>____</w:t>
          </w:r>
        </w:p>
      </w:docPartBody>
    </w:docPart>
    <w:docPart>
      <w:docPartPr>
        <w:name w:val="CF8D891D233A46F5B2CAA69C0FDE1662"/>
        <w:category>
          <w:name w:val="常规"/>
          <w:gallery w:val="placeholder"/>
        </w:category>
        <w:types>
          <w:type w:val="bbPlcHdr"/>
        </w:types>
        <w:behaviors>
          <w:behavior w:val="content"/>
        </w:behaviors>
        <w:guid w:val="{3B7A1D0D-5E50-4F3E-84C4-CC08469DD32D}"/>
      </w:docPartPr>
      <w:docPartBody>
        <w:p w:rsidR="008D62EF" w:rsidRDefault="008D62EF" w:rsidP="008D62EF">
          <w:pPr>
            <w:pStyle w:val="CF8D891D233A46F5B2CAA69C0FDE1662"/>
          </w:pPr>
          <w:r w:rsidRPr="00711F0E">
            <w:rPr>
              <w:rStyle w:val="placeholder1Char"/>
              <w:rFonts w:hint="eastAsia"/>
              <w:sz w:val="16"/>
              <w:szCs w:val="16"/>
            </w:rPr>
            <w:t>____</w:t>
          </w:r>
        </w:p>
      </w:docPartBody>
    </w:docPart>
    <w:docPart>
      <w:docPartPr>
        <w:name w:val="96CC5D124C58424E800FDEEB0F4035D0"/>
        <w:category>
          <w:name w:val="常规"/>
          <w:gallery w:val="placeholder"/>
        </w:category>
        <w:types>
          <w:type w:val="bbPlcHdr"/>
        </w:types>
        <w:behaviors>
          <w:behavior w:val="content"/>
        </w:behaviors>
        <w:guid w:val="{DFAEC152-1207-47D5-810C-593632DCC626}"/>
      </w:docPartPr>
      <w:docPartBody>
        <w:p w:rsidR="008D62EF" w:rsidRDefault="008D62EF" w:rsidP="008D62EF">
          <w:pPr>
            <w:pStyle w:val="96CC5D124C58424E800FDEEB0F4035D0"/>
          </w:pPr>
          <w:r w:rsidRPr="00711F0E">
            <w:rPr>
              <w:rStyle w:val="placeholder1Char"/>
              <w:rFonts w:hint="eastAsia"/>
              <w:sz w:val="16"/>
              <w:szCs w:val="16"/>
            </w:rPr>
            <w:t>____</w:t>
          </w:r>
        </w:p>
      </w:docPartBody>
    </w:docPart>
    <w:docPart>
      <w:docPartPr>
        <w:name w:val="342079A7022E48F1AC39D398ECA2FA8F"/>
        <w:category>
          <w:name w:val="常规"/>
          <w:gallery w:val="placeholder"/>
        </w:category>
        <w:types>
          <w:type w:val="bbPlcHdr"/>
        </w:types>
        <w:behaviors>
          <w:behavior w:val="content"/>
        </w:behaviors>
        <w:guid w:val="{C7E8974E-74BA-41D5-88C2-07062DFDFF94}"/>
      </w:docPartPr>
      <w:docPartBody>
        <w:p w:rsidR="008D62EF" w:rsidRDefault="008D62EF" w:rsidP="008D62EF">
          <w:pPr>
            <w:pStyle w:val="342079A7022E48F1AC39D398ECA2FA8F"/>
          </w:pPr>
          <w:r w:rsidRPr="00711F0E">
            <w:rPr>
              <w:rStyle w:val="placeholder1Char"/>
              <w:rFonts w:hint="eastAsia"/>
              <w:sz w:val="16"/>
              <w:szCs w:val="16"/>
            </w:rPr>
            <w:t>____</w:t>
          </w:r>
        </w:p>
      </w:docPartBody>
    </w:docPart>
    <w:docPart>
      <w:docPartPr>
        <w:name w:val="4F1842F529FD4E9E8A85905163C28075"/>
        <w:category>
          <w:name w:val="常规"/>
          <w:gallery w:val="placeholder"/>
        </w:category>
        <w:types>
          <w:type w:val="bbPlcHdr"/>
        </w:types>
        <w:behaviors>
          <w:behavior w:val="content"/>
        </w:behaviors>
        <w:guid w:val="{181244BC-9D60-4E1D-A1B2-0AAD5C4C39FF}"/>
      </w:docPartPr>
      <w:docPartBody>
        <w:p w:rsidR="008D62EF" w:rsidRDefault="008D62EF" w:rsidP="008D62EF">
          <w:pPr>
            <w:pStyle w:val="4F1842F529FD4E9E8A85905163C28075"/>
          </w:pPr>
          <w:r w:rsidRPr="00711F0E">
            <w:rPr>
              <w:rStyle w:val="placeholder1Char"/>
              <w:rFonts w:hint="eastAsia"/>
              <w:sz w:val="16"/>
              <w:szCs w:val="16"/>
            </w:rPr>
            <w:t>____</w:t>
          </w:r>
        </w:p>
      </w:docPartBody>
    </w:docPart>
    <w:docPart>
      <w:docPartPr>
        <w:name w:val="036D2E8C80C14278AA125EA9CE6C74FA"/>
        <w:category>
          <w:name w:val="常规"/>
          <w:gallery w:val="placeholder"/>
        </w:category>
        <w:types>
          <w:type w:val="bbPlcHdr"/>
        </w:types>
        <w:behaviors>
          <w:behavior w:val="content"/>
        </w:behaviors>
        <w:guid w:val="{A26F6BC1-DB05-456D-86EE-8478D6EDE1A7}"/>
      </w:docPartPr>
      <w:docPartBody>
        <w:p w:rsidR="008D62EF" w:rsidRDefault="008D62EF" w:rsidP="008D62EF">
          <w:pPr>
            <w:pStyle w:val="036D2E8C80C14278AA125EA9CE6C74FA"/>
          </w:pPr>
          <w:r w:rsidRPr="00711F0E">
            <w:rPr>
              <w:rStyle w:val="placeholder1Char"/>
              <w:rFonts w:hint="eastAsia"/>
              <w:sz w:val="16"/>
              <w:szCs w:val="16"/>
            </w:rPr>
            <w:t>____</w:t>
          </w:r>
        </w:p>
      </w:docPartBody>
    </w:docPart>
    <w:docPart>
      <w:docPartPr>
        <w:name w:val="3812062F89EC4A0C86C9D2A061F670EB"/>
        <w:category>
          <w:name w:val="常规"/>
          <w:gallery w:val="placeholder"/>
        </w:category>
        <w:types>
          <w:type w:val="bbPlcHdr"/>
        </w:types>
        <w:behaviors>
          <w:behavior w:val="content"/>
        </w:behaviors>
        <w:guid w:val="{0C252D16-40F4-46A9-ADA7-3F6B4E67493F}"/>
      </w:docPartPr>
      <w:docPartBody>
        <w:p w:rsidR="008D62EF" w:rsidRDefault="008D62EF" w:rsidP="008D62EF">
          <w:pPr>
            <w:pStyle w:val="3812062F89EC4A0C86C9D2A061F670EB"/>
          </w:pPr>
          <w:r w:rsidRPr="00711F0E">
            <w:rPr>
              <w:rStyle w:val="placeholder1Char"/>
              <w:rFonts w:hint="eastAsia"/>
              <w:sz w:val="16"/>
              <w:szCs w:val="16"/>
            </w:rPr>
            <w:t>____</w:t>
          </w:r>
        </w:p>
      </w:docPartBody>
    </w:docPart>
    <w:docPart>
      <w:docPartPr>
        <w:name w:val="F2062D9D25994DA7B4D38CD1FBC1C9F7"/>
        <w:category>
          <w:name w:val="常规"/>
          <w:gallery w:val="placeholder"/>
        </w:category>
        <w:types>
          <w:type w:val="bbPlcHdr"/>
        </w:types>
        <w:behaviors>
          <w:behavior w:val="content"/>
        </w:behaviors>
        <w:guid w:val="{6CBC0223-7EC6-497B-9432-C0AE205DDE51}"/>
      </w:docPartPr>
      <w:docPartBody>
        <w:p w:rsidR="008D62EF" w:rsidRDefault="008D62EF" w:rsidP="008D62EF">
          <w:pPr>
            <w:pStyle w:val="F2062D9D25994DA7B4D38CD1FBC1C9F7"/>
          </w:pPr>
          <w:r w:rsidRPr="00711F0E">
            <w:rPr>
              <w:rStyle w:val="placeholder1Char"/>
              <w:rFonts w:hint="eastAsia"/>
              <w:sz w:val="16"/>
              <w:szCs w:val="16"/>
            </w:rPr>
            <w:t>____</w:t>
          </w:r>
        </w:p>
      </w:docPartBody>
    </w:docPart>
    <w:docPart>
      <w:docPartPr>
        <w:name w:val="865ABC319132465EBE8841AD500C76D8"/>
        <w:category>
          <w:name w:val="常规"/>
          <w:gallery w:val="placeholder"/>
        </w:category>
        <w:types>
          <w:type w:val="bbPlcHdr"/>
        </w:types>
        <w:behaviors>
          <w:behavior w:val="content"/>
        </w:behaviors>
        <w:guid w:val="{516B913C-FA76-4E5D-91D0-E4FDA039E5A9}"/>
      </w:docPartPr>
      <w:docPartBody>
        <w:p w:rsidR="008D62EF" w:rsidRDefault="008D62EF" w:rsidP="008D62EF">
          <w:pPr>
            <w:pStyle w:val="865ABC319132465EBE8841AD500C76D8"/>
          </w:pPr>
          <w:r w:rsidRPr="00711F0E">
            <w:rPr>
              <w:rStyle w:val="placeholder1Char"/>
              <w:rFonts w:hint="eastAsia"/>
              <w:sz w:val="16"/>
              <w:szCs w:val="16"/>
            </w:rPr>
            <w:t>____</w:t>
          </w:r>
        </w:p>
      </w:docPartBody>
    </w:docPart>
    <w:docPart>
      <w:docPartPr>
        <w:name w:val="34DA0CFC9EE843C991A3CFB09EFF852B"/>
        <w:category>
          <w:name w:val="常规"/>
          <w:gallery w:val="placeholder"/>
        </w:category>
        <w:types>
          <w:type w:val="bbPlcHdr"/>
        </w:types>
        <w:behaviors>
          <w:behavior w:val="content"/>
        </w:behaviors>
        <w:guid w:val="{57290955-E8E7-4D9A-9CEE-A6E52FD7FA6E}"/>
      </w:docPartPr>
      <w:docPartBody>
        <w:p w:rsidR="008D62EF" w:rsidRDefault="008D62EF" w:rsidP="008D62EF">
          <w:pPr>
            <w:pStyle w:val="34DA0CFC9EE843C991A3CFB09EFF852B"/>
          </w:pPr>
          <w:r w:rsidRPr="00711F0E">
            <w:rPr>
              <w:rStyle w:val="placeholder1Char"/>
              <w:rFonts w:hint="eastAsia"/>
              <w:sz w:val="16"/>
              <w:szCs w:val="16"/>
            </w:rPr>
            <w:t>____</w:t>
          </w:r>
        </w:p>
      </w:docPartBody>
    </w:docPart>
    <w:docPart>
      <w:docPartPr>
        <w:name w:val="FAE3EEF845DE452C8EAD6581D0BD2CCE"/>
        <w:category>
          <w:name w:val="常规"/>
          <w:gallery w:val="placeholder"/>
        </w:category>
        <w:types>
          <w:type w:val="bbPlcHdr"/>
        </w:types>
        <w:behaviors>
          <w:behavior w:val="content"/>
        </w:behaviors>
        <w:guid w:val="{1911FE93-E1C1-4F47-8213-72FCC934CAC0}"/>
      </w:docPartPr>
      <w:docPartBody>
        <w:p w:rsidR="008D62EF" w:rsidRDefault="008D62EF" w:rsidP="008D62EF">
          <w:pPr>
            <w:pStyle w:val="FAE3EEF845DE452C8EAD6581D0BD2CCE"/>
          </w:pPr>
          <w:r w:rsidRPr="00711F0E">
            <w:rPr>
              <w:rStyle w:val="placeholder1Char"/>
              <w:rFonts w:hint="eastAsia"/>
              <w:sz w:val="16"/>
              <w:szCs w:val="16"/>
            </w:rPr>
            <w:t>____</w:t>
          </w:r>
        </w:p>
      </w:docPartBody>
    </w:docPart>
    <w:docPart>
      <w:docPartPr>
        <w:name w:val="D521B381666F44F290376ED55B4DC538"/>
        <w:category>
          <w:name w:val="常规"/>
          <w:gallery w:val="placeholder"/>
        </w:category>
        <w:types>
          <w:type w:val="bbPlcHdr"/>
        </w:types>
        <w:behaviors>
          <w:behavior w:val="content"/>
        </w:behaviors>
        <w:guid w:val="{DE0CAE79-DBCB-470E-AB23-8FBE94EF0484}"/>
      </w:docPartPr>
      <w:docPartBody>
        <w:p w:rsidR="008D62EF" w:rsidRDefault="008D62EF" w:rsidP="008D62EF">
          <w:pPr>
            <w:pStyle w:val="D521B381666F44F290376ED55B4DC538"/>
          </w:pPr>
          <w:r w:rsidRPr="00711F0E">
            <w:rPr>
              <w:rStyle w:val="placeholder1Char"/>
              <w:rFonts w:hint="eastAsia"/>
              <w:sz w:val="16"/>
              <w:szCs w:val="16"/>
            </w:rPr>
            <w:t>____</w:t>
          </w:r>
        </w:p>
      </w:docPartBody>
    </w:docPart>
    <w:docPart>
      <w:docPartPr>
        <w:name w:val="BDD3FEB8C98E42D9901A859CBF1445DA"/>
        <w:category>
          <w:name w:val="常规"/>
          <w:gallery w:val="placeholder"/>
        </w:category>
        <w:types>
          <w:type w:val="bbPlcHdr"/>
        </w:types>
        <w:behaviors>
          <w:behavior w:val="content"/>
        </w:behaviors>
        <w:guid w:val="{269CD088-6ACF-4C1E-973C-AEF0357C08F9}"/>
      </w:docPartPr>
      <w:docPartBody>
        <w:p w:rsidR="008D62EF" w:rsidRDefault="008D62EF" w:rsidP="008D62EF">
          <w:pPr>
            <w:pStyle w:val="BDD3FEB8C98E42D9901A859CBF1445DA"/>
          </w:pPr>
          <w:r w:rsidRPr="00711F0E">
            <w:rPr>
              <w:rStyle w:val="placeholder1Char"/>
              <w:rFonts w:hint="eastAsia"/>
              <w:sz w:val="16"/>
              <w:szCs w:val="16"/>
            </w:rPr>
            <w:t>____</w:t>
          </w:r>
        </w:p>
      </w:docPartBody>
    </w:docPart>
    <w:docPart>
      <w:docPartPr>
        <w:name w:val="0B2BCED7B42744FFA004940F5061DD97"/>
        <w:category>
          <w:name w:val="常规"/>
          <w:gallery w:val="placeholder"/>
        </w:category>
        <w:types>
          <w:type w:val="bbPlcHdr"/>
        </w:types>
        <w:behaviors>
          <w:behavior w:val="content"/>
        </w:behaviors>
        <w:guid w:val="{7371E8E3-9E86-4A90-A4D8-19815B9696EF}"/>
      </w:docPartPr>
      <w:docPartBody>
        <w:p w:rsidR="008D62EF" w:rsidRDefault="008D62EF" w:rsidP="008D62EF">
          <w:pPr>
            <w:pStyle w:val="0B2BCED7B42744FFA004940F5061DD97"/>
          </w:pPr>
          <w:r w:rsidRPr="00711F0E">
            <w:rPr>
              <w:rStyle w:val="placeholder1Char"/>
              <w:rFonts w:hint="eastAsia"/>
              <w:sz w:val="16"/>
              <w:szCs w:val="16"/>
            </w:rPr>
            <w:t>____</w:t>
          </w:r>
        </w:p>
      </w:docPartBody>
    </w:docPart>
    <w:docPart>
      <w:docPartPr>
        <w:name w:val="D931B5717B534A008160574A84A5E01A"/>
        <w:category>
          <w:name w:val="常规"/>
          <w:gallery w:val="placeholder"/>
        </w:category>
        <w:types>
          <w:type w:val="bbPlcHdr"/>
        </w:types>
        <w:behaviors>
          <w:behavior w:val="content"/>
        </w:behaviors>
        <w:guid w:val="{D5F9EA3A-EDDF-4B59-B7DA-ED569B79A68F}"/>
      </w:docPartPr>
      <w:docPartBody>
        <w:p w:rsidR="008D62EF" w:rsidRDefault="008D62EF" w:rsidP="008D62EF">
          <w:pPr>
            <w:pStyle w:val="D931B5717B534A008160574A84A5E01A"/>
          </w:pPr>
          <w:r w:rsidRPr="00711F0E">
            <w:rPr>
              <w:rStyle w:val="placeholder1Char"/>
              <w:rFonts w:hint="eastAsia"/>
              <w:sz w:val="16"/>
              <w:szCs w:val="16"/>
            </w:rPr>
            <w:t>____</w:t>
          </w:r>
        </w:p>
      </w:docPartBody>
    </w:docPart>
    <w:docPart>
      <w:docPartPr>
        <w:name w:val="2359F38AA42A4C4EBB22AFFAAAB1238C"/>
        <w:category>
          <w:name w:val="常规"/>
          <w:gallery w:val="placeholder"/>
        </w:category>
        <w:types>
          <w:type w:val="bbPlcHdr"/>
        </w:types>
        <w:behaviors>
          <w:behavior w:val="content"/>
        </w:behaviors>
        <w:guid w:val="{CC929E9F-8BAB-4FF1-9330-46F1AADEE37D}"/>
      </w:docPartPr>
      <w:docPartBody>
        <w:p w:rsidR="008D62EF" w:rsidRDefault="008D62EF" w:rsidP="008D62EF">
          <w:pPr>
            <w:pStyle w:val="2359F38AA42A4C4EBB22AFFAAAB1238C"/>
          </w:pPr>
          <w:r w:rsidRPr="00711F0E">
            <w:rPr>
              <w:rStyle w:val="placeholder1Char"/>
              <w:rFonts w:hint="eastAsia"/>
              <w:sz w:val="16"/>
              <w:szCs w:val="16"/>
            </w:rPr>
            <w:t>____</w:t>
          </w:r>
        </w:p>
      </w:docPartBody>
    </w:docPart>
    <w:docPart>
      <w:docPartPr>
        <w:name w:val="6C34A715F98A4514B29E0F404C568E81"/>
        <w:category>
          <w:name w:val="常规"/>
          <w:gallery w:val="placeholder"/>
        </w:category>
        <w:types>
          <w:type w:val="bbPlcHdr"/>
        </w:types>
        <w:behaviors>
          <w:behavior w:val="content"/>
        </w:behaviors>
        <w:guid w:val="{5F67CD41-1E38-4FC4-8BC6-50521FF9623C}"/>
      </w:docPartPr>
      <w:docPartBody>
        <w:p w:rsidR="008D62EF" w:rsidRDefault="008D62EF" w:rsidP="008D62EF">
          <w:pPr>
            <w:pStyle w:val="6C34A715F98A4514B29E0F404C568E81"/>
          </w:pPr>
          <w:r w:rsidRPr="00711F0E">
            <w:rPr>
              <w:rStyle w:val="placeholder1Char"/>
              <w:rFonts w:hint="eastAsia"/>
              <w:sz w:val="16"/>
              <w:szCs w:val="16"/>
            </w:rPr>
            <w:t>____</w:t>
          </w:r>
        </w:p>
      </w:docPartBody>
    </w:docPart>
    <w:docPart>
      <w:docPartPr>
        <w:name w:val="B0C93CD59B5B4BFF923B9110FAE32187"/>
        <w:category>
          <w:name w:val="常规"/>
          <w:gallery w:val="placeholder"/>
        </w:category>
        <w:types>
          <w:type w:val="bbPlcHdr"/>
        </w:types>
        <w:behaviors>
          <w:behavior w:val="content"/>
        </w:behaviors>
        <w:guid w:val="{9EDD69DF-BA38-49B5-A4CE-EEBAE4AB2522}"/>
      </w:docPartPr>
      <w:docPartBody>
        <w:p w:rsidR="008D62EF" w:rsidRDefault="008D62EF" w:rsidP="008D62EF">
          <w:pPr>
            <w:pStyle w:val="B0C93CD59B5B4BFF923B9110FAE32187"/>
          </w:pPr>
          <w:r w:rsidRPr="00711F0E">
            <w:rPr>
              <w:rStyle w:val="placeholder1Char"/>
              <w:rFonts w:hint="eastAsia"/>
              <w:sz w:val="16"/>
              <w:szCs w:val="16"/>
            </w:rPr>
            <w:t>____</w:t>
          </w:r>
        </w:p>
      </w:docPartBody>
    </w:docPart>
    <w:docPart>
      <w:docPartPr>
        <w:name w:val="BC8E8A6877D14A2FBEF544F31DF1B6F7"/>
        <w:category>
          <w:name w:val="常规"/>
          <w:gallery w:val="placeholder"/>
        </w:category>
        <w:types>
          <w:type w:val="bbPlcHdr"/>
        </w:types>
        <w:behaviors>
          <w:behavior w:val="content"/>
        </w:behaviors>
        <w:guid w:val="{5E474982-0FB0-41C4-A612-EB6F32E4565B}"/>
      </w:docPartPr>
      <w:docPartBody>
        <w:p w:rsidR="008D62EF" w:rsidRDefault="008D62EF" w:rsidP="008D62EF">
          <w:pPr>
            <w:pStyle w:val="BC8E8A6877D14A2FBEF544F31DF1B6F7"/>
          </w:pPr>
          <w:r w:rsidRPr="00711F0E">
            <w:rPr>
              <w:rStyle w:val="placeholder1Char"/>
              <w:rFonts w:hint="eastAsia"/>
              <w:sz w:val="16"/>
              <w:szCs w:val="16"/>
            </w:rPr>
            <w:t>____</w:t>
          </w:r>
        </w:p>
      </w:docPartBody>
    </w:docPart>
    <w:docPart>
      <w:docPartPr>
        <w:name w:val="F2D03CDB2FB746C393DF6B3E7F128E8A"/>
        <w:category>
          <w:name w:val="常规"/>
          <w:gallery w:val="placeholder"/>
        </w:category>
        <w:types>
          <w:type w:val="bbPlcHdr"/>
        </w:types>
        <w:behaviors>
          <w:behavior w:val="content"/>
        </w:behaviors>
        <w:guid w:val="{5A358FD1-63E1-46C4-9A67-43B55363DF73}"/>
      </w:docPartPr>
      <w:docPartBody>
        <w:p w:rsidR="008D62EF" w:rsidRDefault="008D62EF" w:rsidP="008D62EF">
          <w:pPr>
            <w:pStyle w:val="F2D03CDB2FB746C393DF6B3E7F128E8A"/>
          </w:pPr>
          <w:r w:rsidRPr="00711F0E">
            <w:rPr>
              <w:rStyle w:val="placeholder1Char"/>
              <w:rFonts w:hint="eastAsia"/>
              <w:sz w:val="16"/>
              <w:szCs w:val="16"/>
            </w:rPr>
            <w:t>____</w:t>
          </w:r>
        </w:p>
      </w:docPartBody>
    </w:docPart>
    <w:docPart>
      <w:docPartPr>
        <w:name w:val="63D6E6C8D0C54BD6B6EAEC2B94D34C65"/>
        <w:category>
          <w:name w:val="常规"/>
          <w:gallery w:val="placeholder"/>
        </w:category>
        <w:types>
          <w:type w:val="bbPlcHdr"/>
        </w:types>
        <w:behaviors>
          <w:behavior w:val="content"/>
        </w:behaviors>
        <w:guid w:val="{B254C0F7-2DA4-4969-B2F7-47BAB4C216BA}"/>
      </w:docPartPr>
      <w:docPartBody>
        <w:p w:rsidR="008D62EF" w:rsidRDefault="008D62EF" w:rsidP="008D62EF">
          <w:pPr>
            <w:pStyle w:val="63D6E6C8D0C54BD6B6EAEC2B94D34C65"/>
          </w:pPr>
          <w:r w:rsidRPr="00711F0E">
            <w:rPr>
              <w:rStyle w:val="placeholder1Char"/>
              <w:rFonts w:hint="eastAsia"/>
              <w:sz w:val="16"/>
              <w:szCs w:val="16"/>
            </w:rPr>
            <w:t>____</w:t>
          </w:r>
        </w:p>
      </w:docPartBody>
    </w:docPart>
    <w:docPart>
      <w:docPartPr>
        <w:name w:val="B1F222F08F9449719D7723F1A1A4E8DD"/>
        <w:category>
          <w:name w:val="常规"/>
          <w:gallery w:val="placeholder"/>
        </w:category>
        <w:types>
          <w:type w:val="bbPlcHdr"/>
        </w:types>
        <w:behaviors>
          <w:behavior w:val="content"/>
        </w:behaviors>
        <w:guid w:val="{F197473E-C533-4977-8302-61547A0C64E4}"/>
      </w:docPartPr>
      <w:docPartBody>
        <w:p w:rsidR="008D62EF" w:rsidRDefault="008D62EF" w:rsidP="008D62EF">
          <w:pPr>
            <w:pStyle w:val="B1F222F08F9449719D7723F1A1A4E8DD"/>
          </w:pPr>
          <w:r w:rsidRPr="00711F0E">
            <w:rPr>
              <w:rStyle w:val="placeholder1Char"/>
              <w:rFonts w:hint="eastAsia"/>
              <w:sz w:val="16"/>
              <w:szCs w:val="16"/>
            </w:rPr>
            <w:t>____</w:t>
          </w:r>
        </w:p>
      </w:docPartBody>
    </w:docPart>
    <w:docPart>
      <w:docPartPr>
        <w:name w:val="AA245625E71D45998DBC1BDFAB177F92"/>
        <w:category>
          <w:name w:val="常规"/>
          <w:gallery w:val="placeholder"/>
        </w:category>
        <w:types>
          <w:type w:val="bbPlcHdr"/>
        </w:types>
        <w:behaviors>
          <w:behavior w:val="content"/>
        </w:behaviors>
        <w:guid w:val="{74CC576E-BADC-43E2-AC63-A83A02DDF4D7}"/>
      </w:docPartPr>
      <w:docPartBody>
        <w:p w:rsidR="008D62EF" w:rsidRDefault="008D62EF" w:rsidP="008D62EF">
          <w:pPr>
            <w:pStyle w:val="AA245625E71D45998DBC1BDFAB177F92"/>
          </w:pPr>
          <w:r w:rsidRPr="00711F0E">
            <w:rPr>
              <w:rStyle w:val="placeholder1Char"/>
              <w:rFonts w:hint="eastAsia"/>
              <w:sz w:val="16"/>
              <w:szCs w:val="16"/>
            </w:rPr>
            <w:t>____</w:t>
          </w:r>
        </w:p>
      </w:docPartBody>
    </w:docPart>
    <w:docPart>
      <w:docPartPr>
        <w:name w:val="D15795CF4DDA4C87B71663F49196CF3D"/>
        <w:category>
          <w:name w:val="常规"/>
          <w:gallery w:val="placeholder"/>
        </w:category>
        <w:types>
          <w:type w:val="bbPlcHdr"/>
        </w:types>
        <w:behaviors>
          <w:behavior w:val="content"/>
        </w:behaviors>
        <w:guid w:val="{4E4E5F89-ED8F-49F2-BACB-93C1E1E5547E}"/>
      </w:docPartPr>
      <w:docPartBody>
        <w:p w:rsidR="008D62EF" w:rsidRDefault="008D62EF" w:rsidP="008D62EF">
          <w:pPr>
            <w:pStyle w:val="D15795CF4DDA4C87B71663F49196CF3D"/>
          </w:pPr>
          <w:r w:rsidRPr="00711F0E">
            <w:rPr>
              <w:rStyle w:val="placeholder1Char"/>
              <w:rFonts w:hint="eastAsia"/>
              <w:sz w:val="16"/>
              <w:szCs w:val="16"/>
            </w:rPr>
            <w:t>____</w:t>
          </w:r>
        </w:p>
      </w:docPartBody>
    </w:docPart>
    <w:docPart>
      <w:docPartPr>
        <w:name w:val="DC1C4159D6704549AFA8E73E1EF57BCA"/>
        <w:category>
          <w:name w:val="常规"/>
          <w:gallery w:val="placeholder"/>
        </w:category>
        <w:types>
          <w:type w:val="bbPlcHdr"/>
        </w:types>
        <w:behaviors>
          <w:behavior w:val="content"/>
        </w:behaviors>
        <w:guid w:val="{F922E897-3C19-4552-A6E5-296E37EE3E64}"/>
      </w:docPartPr>
      <w:docPartBody>
        <w:p w:rsidR="008D62EF" w:rsidRDefault="008D62EF" w:rsidP="008D62EF">
          <w:pPr>
            <w:pStyle w:val="DC1C4159D6704549AFA8E73E1EF57BCA"/>
          </w:pPr>
          <w:r w:rsidRPr="00711F0E">
            <w:rPr>
              <w:rStyle w:val="placeholder1Char"/>
              <w:rFonts w:hint="eastAsia"/>
              <w:sz w:val="16"/>
              <w:szCs w:val="16"/>
            </w:rPr>
            <w:t>____</w:t>
          </w:r>
        </w:p>
      </w:docPartBody>
    </w:docPart>
    <w:docPart>
      <w:docPartPr>
        <w:name w:val="60B14CC1224B4E36ACD89DFFB70C0F98"/>
        <w:category>
          <w:name w:val="常规"/>
          <w:gallery w:val="placeholder"/>
        </w:category>
        <w:types>
          <w:type w:val="bbPlcHdr"/>
        </w:types>
        <w:behaviors>
          <w:behavior w:val="content"/>
        </w:behaviors>
        <w:guid w:val="{606F0A2D-36AD-4C4D-B6DA-B226B9FF9C33}"/>
      </w:docPartPr>
      <w:docPartBody>
        <w:p w:rsidR="008D62EF" w:rsidRDefault="008D62EF" w:rsidP="008D62EF">
          <w:pPr>
            <w:pStyle w:val="60B14CC1224B4E36ACD89DFFB70C0F98"/>
          </w:pPr>
          <w:r w:rsidRPr="00711F0E">
            <w:rPr>
              <w:rStyle w:val="placeholder1Char"/>
              <w:rFonts w:hint="eastAsia"/>
              <w:sz w:val="16"/>
              <w:szCs w:val="16"/>
            </w:rPr>
            <w:t>____</w:t>
          </w:r>
        </w:p>
      </w:docPartBody>
    </w:docPart>
    <w:docPart>
      <w:docPartPr>
        <w:name w:val="E011F92E48B84C96AB4DE63C939A11C5"/>
        <w:category>
          <w:name w:val="常规"/>
          <w:gallery w:val="placeholder"/>
        </w:category>
        <w:types>
          <w:type w:val="bbPlcHdr"/>
        </w:types>
        <w:behaviors>
          <w:behavior w:val="content"/>
        </w:behaviors>
        <w:guid w:val="{C0598E69-3291-42AB-94D5-8FD424D6D05B}"/>
      </w:docPartPr>
      <w:docPartBody>
        <w:p w:rsidR="008D62EF" w:rsidRDefault="008D62EF" w:rsidP="008D62EF">
          <w:pPr>
            <w:pStyle w:val="E011F92E48B84C96AB4DE63C939A11C5"/>
          </w:pPr>
          <w:r w:rsidRPr="00711F0E">
            <w:rPr>
              <w:rStyle w:val="placeholder1Char"/>
              <w:rFonts w:hint="eastAsia"/>
              <w:sz w:val="16"/>
              <w:szCs w:val="16"/>
            </w:rPr>
            <w:t>____</w:t>
          </w:r>
        </w:p>
      </w:docPartBody>
    </w:docPart>
    <w:docPart>
      <w:docPartPr>
        <w:name w:val="E34E0C9C73EE443197D58CAB6F12FE8B"/>
        <w:category>
          <w:name w:val="常规"/>
          <w:gallery w:val="placeholder"/>
        </w:category>
        <w:types>
          <w:type w:val="bbPlcHdr"/>
        </w:types>
        <w:behaviors>
          <w:behavior w:val="content"/>
        </w:behaviors>
        <w:guid w:val="{0161A6BE-2216-4445-B77A-608B89DA4C3E}"/>
      </w:docPartPr>
      <w:docPartBody>
        <w:p w:rsidR="008D62EF" w:rsidRDefault="008D62EF" w:rsidP="008D62EF">
          <w:pPr>
            <w:pStyle w:val="E34E0C9C73EE443197D58CAB6F12FE8B"/>
          </w:pPr>
          <w:r w:rsidRPr="00711F0E">
            <w:rPr>
              <w:rStyle w:val="placeholder1Char"/>
              <w:rFonts w:hint="eastAsia"/>
              <w:sz w:val="16"/>
              <w:szCs w:val="16"/>
            </w:rPr>
            <w:t>____</w:t>
          </w:r>
        </w:p>
      </w:docPartBody>
    </w:docPart>
    <w:docPart>
      <w:docPartPr>
        <w:name w:val="AF1AF7101B2841FF9C22E0F3D8999AD6"/>
        <w:category>
          <w:name w:val="常规"/>
          <w:gallery w:val="placeholder"/>
        </w:category>
        <w:types>
          <w:type w:val="bbPlcHdr"/>
        </w:types>
        <w:behaviors>
          <w:behavior w:val="content"/>
        </w:behaviors>
        <w:guid w:val="{21690FDC-D29A-4479-A015-3245095897F0}"/>
      </w:docPartPr>
      <w:docPartBody>
        <w:p w:rsidR="008D62EF" w:rsidRDefault="008D62EF" w:rsidP="008D62EF">
          <w:pPr>
            <w:pStyle w:val="AF1AF7101B2841FF9C22E0F3D8999AD6"/>
          </w:pPr>
          <w:r w:rsidRPr="00711F0E">
            <w:rPr>
              <w:rStyle w:val="placeholder1Char"/>
              <w:rFonts w:hint="eastAsia"/>
              <w:sz w:val="16"/>
              <w:szCs w:val="16"/>
            </w:rPr>
            <w:t>____</w:t>
          </w:r>
        </w:p>
      </w:docPartBody>
    </w:docPart>
    <w:docPart>
      <w:docPartPr>
        <w:name w:val="1D40CD6B972049D7B624FE7A60DB4F45"/>
        <w:category>
          <w:name w:val="常规"/>
          <w:gallery w:val="placeholder"/>
        </w:category>
        <w:types>
          <w:type w:val="bbPlcHdr"/>
        </w:types>
        <w:behaviors>
          <w:behavior w:val="content"/>
        </w:behaviors>
        <w:guid w:val="{6C93B678-6B0E-4BA1-85C6-E9A0C513A682}"/>
      </w:docPartPr>
      <w:docPartBody>
        <w:p w:rsidR="008D62EF" w:rsidRDefault="008D62EF" w:rsidP="008D62EF">
          <w:pPr>
            <w:pStyle w:val="1D40CD6B972049D7B624FE7A60DB4F45"/>
          </w:pPr>
          <w:r w:rsidRPr="00711F0E">
            <w:rPr>
              <w:rStyle w:val="placeholder1Char"/>
              <w:rFonts w:hint="eastAsia"/>
              <w:sz w:val="16"/>
              <w:szCs w:val="16"/>
            </w:rPr>
            <w:t>____</w:t>
          </w:r>
        </w:p>
      </w:docPartBody>
    </w:docPart>
    <w:docPart>
      <w:docPartPr>
        <w:name w:val="94E3F746DC6F49E1AED3C12B7C626EA4"/>
        <w:category>
          <w:name w:val="常规"/>
          <w:gallery w:val="placeholder"/>
        </w:category>
        <w:types>
          <w:type w:val="bbPlcHdr"/>
        </w:types>
        <w:behaviors>
          <w:behavior w:val="content"/>
        </w:behaviors>
        <w:guid w:val="{E699397D-C584-4661-8E01-70399E40891C}"/>
      </w:docPartPr>
      <w:docPartBody>
        <w:p w:rsidR="008D62EF" w:rsidRDefault="008D62EF" w:rsidP="008D62EF">
          <w:pPr>
            <w:pStyle w:val="94E3F746DC6F49E1AED3C12B7C626EA4"/>
          </w:pPr>
          <w:r w:rsidRPr="00711F0E">
            <w:rPr>
              <w:rStyle w:val="placeholder1Char"/>
              <w:rFonts w:hint="eastAsia"/>
              <w:sz w:val="16"/>
              <w:szCs w:val="16"/>
            </w:rPr>
            <w:t>____</w:t>
          </w:r>
        </w:p>
      </w:docPartBody>
    </w:docPart>
    <w:docPart>
      <w:docPartPr>
        <w:name w:val="ACD4D7ED9E4C44CBBD1B55163D53CC9E"/>
        <w:category>
          <w:name w:val="常规"/>
          <w:gallery w:val="placeholder"/>
        </w:category>
        <w:types>
          <w:type w:val="bbPlcHdr"/>
        </w:types>
        <w:behaviors>
          <w:behavior w:val="content"/>
        </w:behaviors>
        <w:guid w:val="{D5CC14C8-48A5-4C53-B1E4-D79CF1FB7201}"/>
      </w:docPartPr>
      <w:docPartBody>
        <w:p w:rsidR="008D62EF" w:rsidRDefault="008D62EF" w:rsidP="008D62EF">
          <w:pPr>
            <w:pStyle w:val="ACD4D7ED9E4C44CBBD1B55163D53CC9E"/>
          </w:pPr>
          <w:r w:rsidRPr="00711F0E">
            <w:rPr>
              <w:rStyle w:val="placeholder1Char"/>
              <w:rFonts w:hint="eastAsia"/>
              <w:sz w:val="16"/>
              <w:szCs w:val="16"/>
            </w:rPr>
            <w:t>____</w:t>
          </w:r>
        </w:p>
      </w:docPartBody>
    </w:docPart>
    <w:docPart>
      <w:docPartPr>
        <w:name w:val="C85A1CC3665042DCA107BCC759A34640"/>
        <w:category>
          <w:name w:val="常规"/>
          <w:gallery w:val="placeholder"/>
        </w:category>
        <w:types>
          <w:type w:val="bbPlcHdr"/>
        </w:types>
        <w:behaviors>
          <w:behavior w:val="content"/>
        </w:behaviors>
        <w:guid w:val="{B25C83D5-9501-447D-813F-8870AA32C964}"/>
      </w:docPartPr>
      <w:docPartBody>
        <w:p w:rsidR="008D62EF" w:rsidRDefault="008D62EF" w:rsidP="008D62EF">
          <w:pPr>
            <w:pStyle w:val="C85A1CC3665042DCA107BCC759A34640"/>
          </w:pPr>
          <w:r w:rsidRPr="00711F0E">
            <w:rPr>
              <w:rStyle w:val="placeholder1Char"/>
              <w:rFonts w:hint="eastAsia"/>
              <w:sz w:val="16"/>
              <w:szCs w:val="16"/>
            </w:rPr>
            <w:t>____</w:t>
          </w:r>
        </w:p>
      </w:docPartBody>
    </w:docPart>
    <w:docPart>
      <w:docPartPr>
        <w:name w:val="DBAB3EAAC94A4699A56427B03635C402"/>
        <w:category>
          <w:name w:val="常规"/>
          <w:gallery w:val="placeholder"/>
        </w:category>
        <w:types>
          <w:type w:val="bbPlcHdr"/>
        </w:types>
        <w:behaviors>
          <w:behavior w:val="content"/>
        </w:behaviors>
        <w:guid w:val="{0574A773-91B9-4220-BB51-D4D4C2673C8A}"/>
      </w:docPartPr>
      <w:docPartBody>
        <w:p w:rsidR="008D62EF" w:rsidRDefault="008D62EF" w:rsidP="008D62EF">
          <w:pPr>
            <w:pStyle w:val="DBAB3EAAC94A4699A56427B03635C402"/>
          </w:pPr>
          <w:r w:rsidRPr="00711F0E">
            <w:rPr>
              <w:rStyle w:val="placeholder1Char"/>
              <w:rFonts w:hint="eastAsia"/>
              <w:sz w:val="16"/>
              <w:szCs w:val="16"/>
            </w:rPr>
            <w:t>____</w:t>
          </w:r>
        </w:p>
      </w:docPartBody>
    </w:docPart>
    <w:docPart>
      <w:docPartPr>
        <w:name w:val="810CEF7B64B24F89B3A1280F749D22DD"/>
        <w:category>
          <w:name w:val="常规"/>
          <w:gallery w:val="placeholder"/>
        </w:category>
        <w:types>
          <w:type w:val="bbPlcHdr"/>
        </w:types>
        <w:behaviors>
          <w:behavior w:val="content"/>
        </w:behaviors>
        <w:guid w:val="{D065BF14-3315-463F-A59C-FF64180E4AAD}"/>
      </w:docPartPr>
      <w:docPartBody>
        <w:p w:rsidR="008D62EF" w:rsidRDefault="008D62EF" w:rsidP="008D62EF">
          <w:pPr>
            <w:pStyle w:val="810CEF7B64B24F89B3A1280F749D22DD"/>
          </w:pPr>
          <w:r w:rsidRPr="00711F0E">
            <w:rPr>
              <w:rStyle w:val="placeholder1Char"/>
              <w:rFonts w:hint="eastAsia"/>
              <w:sz w:val="16"/>
              <w:szCs w:val="16"/>
            </w:rPr>
            <w:t>____</w:t>
          </w:r>
        </w:p>
      </w:docPartBody>
    </w:docPart>
    <w:docPart>
      <w:docPartPr>
        <w:name w:val="5D5EAEFB54D44AA2A139081AD96286C7"/>
        <w:category>
          <w:name w:val="常规"/>
          <w:gallery w:val="placeholder"/>
        </w:category>
        <w:types>
          <w:type w:val="bbPlcHdr"/>
        </w:types>
        <w:behaviors>
          <w:behavior w:val="content"/>
        </w:behaviors>
        <w:guid w:val="{BB1CECFC-5F0A-47E8-BA24-12612C9CB1C3}"/>
      </w:docPartPr>
      <w:docPartBody>
        <w:p w:rsidR="008D62EF" w:rsidRDefault="008D62EF" w:rsidP="008D62EF">
          <w:pPr>
            <w:pStyle w:val="5D5EAEFB54D44AA2A139081AD96286C7"/>
          </w:pPr>
          <w:r w:rsidRPr="00711F0E">
            <w:rPr>
              <w:rStyle w:val="placeholder1Char"/>
              <w:rFonts w:hint="eastAsia"/>
              <w:sz w:val="16"/>
              <w:szCs w:val="16"/>
            </w:rPr>
            <w:t>____</w:t>
          </w:r>
        </w:p>
      </w:docPartBody>
    </w:docPart>
    <w:docPart>
      <w:docPartPr>
        <w:name w:val="EB0C3F82AD664006815721F42CE91744"/>
        <w:category>
          <w:name w:val="常规"/>
          <w:gallery w:val="placeholder"/>
        </w:category>
        <w:types>
          <w:type w:val="bbPlcHdr"/>
        </w:types>
        <w:behaviors>
          <w:behavior w:val="content"/>
        </w:behaviors>
        <w:guid w:val="{BBE272AF-549F-4AA6-9121-238834293D2B}"/>
      </w:docPartPr>
      <w:docPartBody>
        <w:p w:rsidR="008D62EF" w:rsidRDefault="008D62EF" w:rsidP="008D62EF">
          <w:pPr>
            <w:pStyle w:val="EB0C3F82AD664006815721F42CE91744"/>
          </w:pPr>
          <w:r w:rsidRPr="00711F0E">
            <w:rPr>
              <w:rStyle w:val="placeholder1Char"/>
              <w:rFonts w:hint="eastAsia"/>
              <w:sz w:val="16"/>
              <w:szCs w:val="16"/>
            </w:rPr>
            <w:t>____</w:t>
          </w:r>
        </w:p>
      </w:docPartBody>
    </w:docPart>
    <w:docPart>
      <w:docPartPr>
        <w:name w:val="B3EF0084471142F7B081E8906B59864A"/>
        <w:category>
          <w:name w:val="常规"/>
          <w:gallery w:val="placeholder"/>
        </w:category>
        <w:types>
          <w:type w:val="bbPlcHdr"/>
        </w:types>
        <w:behaviors>
          <w:behavior w:val="content"/>
        </w:behaviors>
        <w:guid w:val="{B6283690-1472-48C5-A50D-C79FAFB120D2}"/>
      </w:docPartPr>
      <w:docPartBody>
        <w:p w:rsidR="008D62EF" w:rsidRDefault="008D62EF" w:rsidP="008D62EF">
          <w:pPr>
            <w:pStyle w:val="B3EF0084471142F7B081E8906B59864A"/>
          </w:pPr>
          <w:r w:rsidRPr="00711F0E">
            <w:rPr>
              <w:rStyle w:val="placeholder1Char"/>
              <w:rFonts w:hint="eastAsia"/>
              <w:sz w:val="16"/>
              <w:szCs w:val="16"/>
            </w:rPr>
            <w:t>____</w:t>
          </w:r>
        </w:p>
      </w:docPartBody>
    </w:docPart>
    <w:docPart>
      <w:docPartPr>
        <w:name w:val="A144BE07CE19414F95A3067C4499A7CC"/>
        <w:category>
          <w:name w:val="常规"/>
          <w:gallery w:val="placeholder"/>
        </w:category>
        <w:types>
          <w:type w:val="bbPlcHdr"/>
        </w:types>
        <w:behaviors>
          <w:behavior w:val="content"/>
        </w:behaviors>
        <w:guid w:val="{EDD12128-BB4A-4832-827D-0F837689AA3B}"/>
      </w:docPartPr>
      <w:docPartBody>
        <w:p w:rsidR="008D62EF" w:rsidRDefault="008D62EF" w:rsidP="008D62EF">
          <w:pPr>
            <w:pStyle w:val="A144BE07CE19414F95A3067C4499A7CC"/>
          </w:pPr>
          <w:r w:rsidRPr="00711F0E">
            <w:rPr>
              <w:rStyle w:val="placeholder1Char"/>
              <w:rFonts w:hint="eastAsia"/>
              <w:sz w:val="16"/>
              <w:szCs w:val="16"/>
            </w:rPr>
            <w:t>____</w:t>
          </w:r>
        </w:p>
      </w:docPartBody>
    </w:docPart>
    <w:docPart>
      <w:docPartPr>
        <w:name w:val="11A264EE6B844574B39E1C2CF68170F5"/>
        <w:category>
          <w:name w:val="常规"/>
          <w:gallery w:val="placeholder"/>
        </w:category>
        <w:types>
          <w:type w:val="bbPlcHdr"/>
        </w:types>
        <w:behaviors>
          <w:behavior w:val="content"/>
        </w:behaviors>
        <w:guid w:val="{7C49C8A6-D2A5-482B-8F6F-4E8FB9FD8F1F}"/>
      </w:docPartPr>
      <w:docPartBody>
        <w:p w:rsidR="008D62EF" w:rsidRDefault="008D62EF" w:rsidP="008D62EF">
          <w:pPr>
            <w:pStyle w:val="11A264EE6B844574B39E1C2CF68170F5"/>
          </w:pPr>
          <w:r w:rsidRPr="00711F0E">
            <w:rPr>
              <w:rStyle w:val="placeholder1Char"/>
              <w:rFonts w:hint="eastAsia"/>
              <w:sz w:val="16"/>
              <w:szCs w:val="16"/>
            </w:rPr>
            <w:t>____</w:t>
          </w:r>
        </w:p>
      </w:docPartBody>
    </w:docPart>
    <w:docPart>
      <w:docPartPr>
        <w:name w:val="1C65EC45309844C7A590491142A91690"/>
        <w:category>
          <w:name w:val="常规"/>
          <w:gallery w:val="placeholder"/>
        </w:category>
        <w:types>
          <w:type w:val="bbPlcHdr"/>
        </w:types>
        <w:behaviors>
          <w:behavior w:val="content"/>
        </w:behaviors>
        <w:guid w:val="{D923E29E-3465-47D4-8E52-28EF75CCF13A}"/>
      </w:docPartPr>
      <w:docPartBody>
        <w:p w:rsidR="008D62EF" w:rsidRDefault="008D62EF" w:rsidP="008D62EF">
          <w:pPr>
            <w:pStyle w:val="1C65EC45309844C7A590491142A91690"/>
          </w:pPr>
          <w:r w:rsidRPr="00711F0E">
            <w:rPr>
              <w:rStyle w:val="placeholder1Char"/>
              <w:rFonts w:hint="eastAsia"/>
              <w:sz w:val="16"/>
              <w:szCs w:val="16"/>
            </w:rPr>
            <w:t>____</w:t>
          </w:r>
        </w:p>
      </w:docPartBody>
    </w:docPart>
    <w:docPart>
      <w:docPartPr>
        <w:name w:val="AD24D4A4D92A4150BB9EF6EE1F17E7C3"/>
        <w:category>
          <w:name w:val="常规"/>
          <w:gallery w:val="placeholder"/>
        </w:category>
        <w:types>
          <w:type w:val="bbPlcHdr"/>
        </w:types>
        <w:behaviors>
          <w:behavior w:val="content"/>
        </w:behaviors>
        <w:guid w:val="{4E455056-AC15-442A-95DA-B7A096CF702C}"/>
      </w:docPartPr>
      <w:docPartBody>
        <w:p w:rsidR="008D62EF" w:rsidRDefault="008D62EF" w:rsidP="008D62EF">
          <w:pPr>
            <w:pStyle w:val="AD24D4A4D92A4150BB9EF6EE1F17E7C3"/>
          </w:pPr>
          <w:r w:rsidRPr="00711F0E">
            <w:rPr>
              <w:rStyle w:val="placeholder1Char"/>
              <w:rFonts w:hint="eastAsia"/>
              <w:sz w:val="16"/>
              <w:szCs w:val="16"/>
            </w:rPr>
            <w:t>____</w:t>
          </w:r>
        </w:p>
      </w:docPartBody>
    </w:docPart>
    <w:docPart>
      <w:docPartPr>
        <w:name w:val="3EED33BFEC4841F68395568FF51BD6C8"/>
        <w:category>
          <w:name w:val="常规"/>
          <w:gallery w:val="placeholder"/>
        </w:category>
        <w:types>
          <w:type w:val="bbPlcHdr"/>
        </w:types>
        <w:behaviors>
          <w:behavior w:val="content"/>
        </w:behaviors>
        <w:guid w:val="{4DC9A945-40F7-403D-9230-640C2C189F05}"/>
      </w:docPartPr>
      <w:docPartBody>
        <w:p w:rsidR="008D62EF" w:rsidRDefault="008D62EF" w:rsidP="008D62EF">
          <w:pPr>
            <w:pStyle w:val="3EED33BFEC4841F68395568FF51BD6C8"/>
          </w:pPr>
          <w:r w:rsidRPr="00711F0E">
            <w:rPr>
              <w:rStyle w:val="placeholder1Char"/>
              <w:rFonts w:hint="eastAsia"/>
              <w:sz w:val="16"/>
              <w:szCs w:val="16"/>
            </w:rPr>
            <w:t>____</w:t>
          </w:r>
        </w:p>
      </w:docPartBody>
    </w:docPart>
    <w:docPart>
      <w:docPartPr>
        <w:name w:val="9602C7B8C434441A8221D1DD9F4E8A9B"/>
        <w:category>
          <w:name w:val="常规"/>
          <w:gallery w:val="placeholder"/>
        </w:category>
        <w:types>
          <w:type w:val="bbPlcHdr"/>
        </w:types>
        <w:behaviors>
          <w:behavior w:val="content"/>
        </w:behaviors>
        <w:guid w:val="{F7F94CB9-40CC-417B-B7D8-88A4584568E0}"/>
      </w:docPartPr>
      <w:docPartBody>
        <w:p w:rsidR="008D62EF" w:rsidRDefault="008D62EF" w:rsidP="008D62EF">
          <w:pPr>
            <w:pStyle w:val="9602C7B8C434441A8221D1DD9F4E8A9B"/>
          </w:pPr>
          <w:r w:rsidRPr="00711F0E">
            <w:rPr>
              <w:rStyle w:val="placeholder1Char"/>
              <w:rFonts w:hint="eastAsia"/>
              <w:sz w:val="16"/>
              <w:szCs w:val="16"/>
            </w:rPr>
            <w:t>____</w:t>
          </w:r>
        </w:p>
      </w:docPartBody>
    </w:docPart>
    <w:docPart>
      <w:docPartPr>
        <w:name w:val="94C46AC8844046F1A67F2DA231806F89"/>
        <w:category>
          <w:name w:val="常规"/>
          <w:gallery w:val="placeholder"/>
        </w:category>
        <w:types>
          <w:type w:val="bbPlcHdr"/>
        </w:types>
        <w:behaviors>
          <w:behavior w:val="content"/>
        </w:behaviors>
        <w:guid w:val="{AD140480-E442-4C81-A6E0-00E31B7E106C}"/>
      </w:docPartPr>
      <w:docPartBody>
        <w:p w:rsidR="008D62EF" w:rsidRDefault="008D62EF" w:rsidP="008D62EF">
          <w:pPr>
            <w:pStyle w:val="94C46AC8844046F1A67F2DA231806F89"/>
          </w:pPr>
          <w:r w:rsidRPr="00711F0E">
            <w:rPr>
              <w:rStyle w:val="placeholder1Char"/>
              <w:rFonts w:hint="eastAsia"/>
              <w:sz w:val="16"/>
              <w:szCs w:val="16"/>
            </w:rPr>
            <w:t>____</w:t>
          </w:r>
        </w:p>
      </w:docPartBody>
    </w:docPart>
    <w:docPart>
      <w:docPartPr>
        <w:name w:val="D83277D0B48744D591867A0C8F515B3E"/>
        <w:category>
          <w:name w:val="常规"/>
          <w:gallery w:val="placeholder"/>
        </w:category>
        <w:types>
          <w:type w:val="bbPlcHdr"/>
        </w:types>
        <w:behaviors>
          <w:behavior w:val="content"/>
        </w:behaviors>
        <w:guid w:val="{8A745920-653A-44DC-A618-62CE036FBBBB}"/>
      </w:docPartPr>
      <w:docPartBody>
        <w:p w:rsidR="008D62EF" w:rsidRDefault="008D62EF" w:rsidP="008D62EF">
          <w:pPr>
            <w:pStyle w:val="D83277D0B48744D591867A0C8F515B3E"/>
          </w:pPr>
          <w:r w:rsidRPr="00711F0E">
            <w:rPr>
              <w:rStyle w:val="placeholder1Char"/>
              <w:rFonts w:hint="eastAsia"/>
              <w:sz w:val="16"/>
              <w:szCs w:val="16"/>
            </w:rPr>
            <w:t>____</w:t>
          </w:r>
        </w:p>
      </w:docPartBody>
    </w:docPart>
    <w:docPart>
      <w:docPartPr>
        <w:name w:val="D1B465B2B52246FA811DC84D2DD87427"/>
        <w:category>
          <w:name w:val="常规"/>
          <w:gallery w:val="placeholder"/>
        </w:category>
        <w:types>
          <w:type w:val="bbPlcHdr"/>
        </w:types>
        <w:behaviors>
          <w:behavior w:val="content"/>
        </w:behaviors>
        <w:guid w:val="{399EC659-3A55-4461-9BF9-859F9BD317D6}"/>
      </w:docPartPr>
      <w:docPartBody>
        <w:p w:rsidR="008D62EF" w:rsidRDefault="008D62EF" w:rsidP="008D62EF">
          <w:pPr>
            <w:pStyle w:val="D1B465B2B52246FA811DC84D2DD87427"/>
          </w:pPr>
          <w:r w:rsidRPr="00711F0E">
            <w:rPr>
              <w:rStyle w:val="placeholder1Char"/>
              <w:rFonts w:hint="eastAsia"/>
              <w:sz w:val="16"/>
              <w:szCs w:val="16"/>
            </w:rPr>
            <w:t>____</w:t>
          </w:r>
        </w:p>
      </w:docPartBody>
    </w:docPart>
    <w:docPart>
      <w:docPartPr>
        <w:name w:val="5FA583C1BB134D00B9645C28EE5F6A17"/>
        <w:category>
          <w:name w:val="常规"/>
          <w:gallery w:val="placeholder"/>
        </w:category>
        <w:types>
          <w:type w:val="bbPlcHdr"/>
        </w:types>
        <w:behaviors>
          <w:behavior w:val="content"/>
        </w:behaviors>
        <w:guid w:val="{59EB83C9-13BD-47F2-AB42-17041D418BC1}"/>
      </w:docPartPr>
      <w:docPartBody>
        <w:p w:rsidR="008D62EF" w:rsidRDefault="008D62EF" w:rsidP="008D62EF">
          <w:pPr>
            <w:pStyle w:val="5FA583C1BB134D00B9645C28EE5F6A17"/>
          </w:pPr>
          <w:r w:rsidRPr="00711F0E">
            <w:rPr>
              <w:rStyle w:val="placeholder1Char"/>
              <w:rFonts w:hint="eastAsia"/>
              <w:sz w:val="16"/>
              <w:szCs w:val="16"/>
            </w:rPr>
            <w:t>____</w:t>
          </w:r>
        </w:p>
      </w:docPartBody>
    </w:docPart>
    <w:docPart>
      <w:docPartPr>
        <w:name w:val="6F049653A83E4B458E7C7A307ECABBA8"/>
        <w:category>
          <w:name w:val="常规"/>
          <w:gallery w:val="placeholder"/>
        </w:category>
        <w:types>
          <w:type w:val="bbPlcHdr"/>
        </w:types>
        <w:behaviors>
          <w:behavior w:val="content"/>
        </w:behaviors>
        <w:guid w:val="{17ADAF62-E59B-40D1-A72E-3AF872EA57E5}"/>
      </w:docPartPr>
      <w:docPartBody>
        <w:p w:rsidR="008D62EF" w:rsidRDefault="008D62EF" w:rsidP="008D62EF">
          <w:pPr>
            <w:pStyle w:val="6F049653A83E4B458E7C7A307ECABBA8"/>
          </w:pPr>
          <w:r w:rsidRPr="00711F0E">
            <w:rPr>
              <w:rStyle w:val="placeholder1Char"/>
              <w:rFonts w:hint="eastAsia"/>
              <w:sz w:val="16"/>
              <w:szCs w:val="16"/>
            </w:rPr>
            <w:t>____</w:t>
          </w:r>
        </w:p>
      </w:docPartBody>
    </w:docPart>
    <w:docPart>
      <w:docPartPr>
        <w:name w:val="03DB542D0997471082E4502A85756550"/>
        <w:category>
          <w:name w:val="常规"/>
          <w:gallery w:val="placeholder"/>
        </w:category>
        <w:types>
          <w:type w:val="bbPlcHdr"/>
        </w:types>
        <w:behaviors>
          <w:behavior w:val="content"/>
        </w:behaviors>
        <w:guid w:val="{A6E05CC1-D67A-4B2C-8D9D-634A942B9C86}"/>
      </w:docPartPr>
      <w:docPartBody>
        <w:p w:rsidR="008D62EF" w:rsidRDefault="008D62EF" w:rsidP="008D62EF">
          <w:pPr>
            <w:pStyle w:val="03DB542D0997471082E4502A85756550"/>
          </w:pPr>
          <w:r w:rsidRPr="00711F0E">
            <w:rPr>
              <w:rStyle w:val="placeholder1Char"/>
              <w:rFonts w:hint="eastAsia"/>
              <w:sz w:val="16"/>
              <w:szCs w:val="16"/>
            </w:rPr>
            <w:t>____</w:t>
          </w:r>
        </w:p>
      </w:docPartBody>
    </w:docPart>
    <w:docPart>
      <w:docPartPr>
        <w:name w:val="539CC1CEA0E141A6B06FD7930C9A3F19"/>
        <w:category>
          <w:name w:val="常规"/>
          <w:gallery w:val="placeholder"/>
        </w:category>
        <w:types>
          <w:type w:val="bbPlcHdr"/>
        </w:types>
        <w:behaviors>
          <w:behavior w:val="content"/>
        </w:behaviors>
        <w:guid w:val="{A6915D16-7B8F-419A-929D-5EE0987FB0A1}"/>
      </w:docPartPr>
      <w:docPartBody>
        <w:p w:rsidR="008D62EF" w:rsidRDefault="008D62EF" w:rsidP="008D62EF">
          <w:pPr>
            <w:pStyle w:val="539CC1CEA0E141A6B06FD7930C9A3F19"/>
          </w:pPr>
          <w:r w:rsidRPr="00711F0E">
            <w:rPr>
              <w:rStyle w:val="placeholder1Char"/>
              <w:rFonts w:hint="eastAsia"/>
              <w:sz w:val="16"/>
              <w:szCs w:val="16"/>
            </w:rPr>
            <w:t>____</w:t>
          </w:r>
        </w:p>
      </w:docPartBody>
    </w:docPart>
    <w:docPart>
      <w:docPartPr>
        <w:name w:val="22C9AEC5EA4C40F2A4D192D3AF4996E6"/>
        <w:category>
          <w:name w:val="常规"/>
          <w:gallery w:val="placeholder"/>
        </w:category>
        <w:types>
          <w:type w:val="bbPlcHdr"/>
        </w:types>
        <w:behaviors>
          <w:behavior w:val="content"/>
        </w:behaviors>
        <w:guid w:val="{96D952A7-B9BC-4B09-894D-DCE0281B5865}"/>
      </w:docPartPr>
      <w:docPartBody>
        <w:p w:rsidR="008D62EF" w:rsidRDefault="008D62EF" w:rsidP="008D62EF">
          <w:pPr>
            <w:pStyle w:val="22C9AEC5EA4C40F2A4D192D3AF4996E6"/>
          </w:pPr>
          <w:r w:rsidRPr="00711F0E">
            <w:rPr>
              <w:rStyle w:val="placeholder1Char"/>
              <w:rFonts w:hint="eastAsia"/>
              <w:sz w:val="16"/>
              <w:szCs w:val="16"/>
            </w:rPr>
            <w:t>____</w:t>
          </w:r>
        </w:p>
      </w:docPartBody>
    </w:docPart>
    <w:docPart>
      <w:docPartPr>
        <w:name w:val="295137B8415042C6876EB33A3D294370"/>
        <w:category>
          <w:name w:val="常规"/>
          <w:gallery w:val="placeholder"/>
        </w:category>
        <w:types>
          <w:type w:val="bbPlcHdr"/>
        </w:types>
        <w:behaviors>
          <w:behavior w:val="content"/>
        </w:behaviors>
        <w:guid w:val="{A99AC909-756C-429B-A64A-2A7832A9B554}"/>
      </w:docPartPr>
      <w:docPartBody>
        <w:p w:rsidR="008D62EF" w:rsidRDefault="008D62EF" w:rsidP="008D62EF">
          <w:pPr>
            <w:pStyle w:val="295137B8415042C6876EB33A3D294370"/>
          </w:pPr>
          <w:r w:rsidRPr="00711F0E">
            <w:rPr>
              <w:rStyle w:val="placeholder1Char"/>
              <w:rFonts w:hint="eastAsia"/>
              <w:sz w:val="16"/>
              <w:szCs w:val="16"/>
            </w:rPr>
            <w:t>____</w:t>
          </w:r>
        </w:p>
      </w:docPartBody>
    </w:docPart>
    <w:docPart>
      <w:docPartPr>
        <w:name w:val="6621203FFC1B483CBF3AB7406B8C01AF"/>
        <w:category>
          <w:name w:val="常规"/>
          <w:gallery w:val="placeholder"/>
        </w:category>
        <w:types>
          <w:type w:val="bbPlcHdr"/>
        </w:types>
        <w:behaviors>
          <w:behavior w:val="content"/>
        </w:behaviors>
        <w:guid w:val="{E7C294CB-53C0-4BD8-A56D-002D75F6A61C}"/>
      </w:docPartPr>
      <w:docPartBody>
        <w:p w:rsidR="008D62EF" w:rsidRDefault="008D62EF" w:rsidP="008D62EF">
          <w:pPr>
            <w:pStyle w:val="6621203FFC1B483CBF3AB7406B8C01AF"/>
          </w:pPr>
          <w:r w:rsidRPr="00711F0E">
            <w:rPr>
              <w:rStyle w:val="placeholder1Char"/>
              <w:rFonts w:hint="eastAsia"/>
              <w:sz w:val="16"/>
              <w:szCs w:val="16"/>
            </w:rPr>
            <w:t>____</w:t>
          </w:r>
        </w:p>
      </w:docPartBody>
    </w:docPart>
    <w:docPart>
      <w:docPartPr>
        <w:name w:val="A765BFEFD169411EB8DB51453AA0BA66"/>
        <w:category>
          <w:name w:val="常规"/>
          <w:gallery w:val="placeholder"/>
        </w:category>
        <w:types>
          <w:type w:val="bbPlcHdr"/>
        </w:types>
        <w:behaviors>
          <w:behavior w:val="content"/>
        </w:behaviors>
        <w:guid w:val="{8EF05B9D-CF0F-4938-9497-DCC31515B496}"/>
      </w:docPartPr>
      <w:docPartBody>
        <w:p w:rsidR="008D62EF" w:rsidRDefault="008D62EF" w:rsidP="008D62EF">
          <w:pPr>
            <w:pStyle w:val="A765BFEFD169411EB8DB51453AA0BA66"/>
          </w:pPr>
          <w:r w:rsidRPr="00711F0E">
            <w:rPr>
              <w:rStyle w:val="placeholder1Char"/>
              <w:rFonts w:hint="eastAsia"/>
              <w:sz w:val="16"/>
              <w:szCs w:val="16"/>
            </w:rPr>
            <w:t>____</w:t>
          </w:r>
        </w:p>
      </w:docPartBody>
    </w:docPart>
    <w:docPart>
      <w:docPartPr>
        <w:name w:val="DD6AC66A3C354547A6D091D64B49CE90"/>
        <w:category>
          <w:name w:val="常规"/>
          <w:gallery w:val="placeholder"/>
        </w:category>
        <w:types>
          <w:type w:val="bbPlcHdr"/>
        </w:types>
        <w:behaviors>
          <w:behavior w:val="content"/>
        </w:behaviors>
        <w:guid w:val="{F7134B6C-558A-4320-AED4-37A5579B3C4B}"/>
      </w:docPartPr>
      <w:docPartBody>
        <w:p w:rsidR="008D62EF" w:rsidRDefault="008D62EF" w:rsidP="008D62EF">
          <w:pPr>
            <w:pStyle w:val="DD6AC66A3C354547A6D091D64B49CE90"/>
          </w:pPr>
          <w:r w:rsidRPr="00711F0E">
            <w:rPr>
              <w:rStyle w:val="placeholder1Char"/>
              <w:rFonts w:hint="eastAsia"/>
              <w:sz w:val="16"/>
              <w:szCs w:val="16"/>
            </w:rPr>
            <w:t>____</w:t>
          </w:r>
        </w:p>
      </w:docPartBody>
    </w:docPart>
    <w:docPart>
      <w:docPartPr>
        <w:name w:val="C0C3AC997D2C498B902676977E68E4D7"/>
        <w:category>
          <w:name w:val="常规"/>
          <w:gallery w:val="placeholder"/>
        </w:category>
        <w:types>
          <w:type w:val="bbPlcHdr"/>
        </w:types>
        <w:behaviors>
          <w:behavior w:val="content"/>
        </w:behaviors>
        <w:guid w:val="{145A1580-70FB-4D89-8976-657B5939F8F9}"/>
      </w:docPartPr>
      <w:docPartBody>
        <w:p w:rsidR="008D62EF" w:rsidRDefault="008D62EF" w:rsidP="008D62EF">
          <w:pPr>
            <w:pStyle w:val="C0C3AC997D2C498B902676977E68E4D7"/>
          </w:pPr>
          <w:r w:rsidRPr="00711F0E">
            <w:rPr>
              <w:rStyle w:val="placeholder1Char"/>
              <w:rFonts w:hint="eastAsia"/>
              <w:sz w:val="16"/>
              <w:szCs w:val="16"/>
            </w:rPr>
            <w:t>____</w:t>
          </w:r>
        </w:p>
      </w:docPartBody>
    </w:docPart>
    <w:docPart>
      <w:docPartPr>
        <w:name w:val="182AEBE8B11F4F5EBE64624D3F5BA96C"/>
        <w:category>
          <w:name w:val="常规"/>
          <w:gallery w:val="placeholder"/>
        </w:category>
        <w:types>
          <w:type w:val="bbPlcHdr"/>
        </w:types>
        <w:behaviors>
          <w:behavior w:val="content"/>
        </w:behaviors>
        <w:guid w:val="{4568269B-1CF3-47F5-90DB-2870D486C52C}"/>
      </w:docPartPr>
      <w:docPartBody>
        <w:p w:rsidR="008D62EF" w:rsidRDefault="008D62EF" w:rsidP="008D62EF">
          <w:pPr>
            <w:pStyle w:val="182AEBE8B11F4F5EBE64624D3F5BA96C"/>
          </w:pPr>
          <w:r w:rsidRPr="00711F0E">
            <w:rPr>
              <w:rStyle w:val="placeholder1Char"/>
              <w:rFonts w:hint="eastAsia"/>
              <w:sz w:val="16"/>
              <w:szCs w:val="16"/>
            </w:rPr>
            <w:t>____</w:t>
          </w:r>
        </w:p>
      </w:docPartBody>
    </w:docPart>
    <w:docPart>
      <w:docPartPr>
        <w:name w:val="29EDC6CE90D34D968B1D7B7A5D6D30BD"/>
        <w:category>
          <w:name w:val="常规"/>
          <w:gallery w:val="placeholder"/>
        </w:category>
        <w:types>
          <w:type w:val="bbPlcHdr"/>
        </w:types>
        <w:behaviors>
          <w:behavior w:val="content"/>
        </w:behaviors>
        <w:guid w:val="{63992AC3-FFE2-4493-96F7-93C309361DF3}"/>
      </w:docPartPr>
      <w:docPartBody>
        <w:p w:rsidR="008D62EF" w:rsidRDefault="008D62EF" w:rsidP="008D62EF">
          <w:pPr>
            <w:pStyle w:val="29EDC6CE90D34D968B1D7B7A5D6D30BD"/>
          </w:pPr>
          <w:r w:rsidRPr="00711F0E">
            <w:rPr>
              <w:rStyle w:val="placeholder1Char"/>
              <w:rFonts w:hint="eastAsia"/>
              <w:sz w:val="16"/>
              <w:szCs w:val="16"/>
            </w:rPr>
            <w:t>____</w:t>
          </w:r>
        </w:p>
      </w:docPartBody>
    </w:docPart>
    <w:docPart>
      <w:docPartPr>
        <w:name w:val="0792AEEC959A42D8B126B23BC92A9D4C"/>
        <w:category>
          <w:name w:val="常规"/>
          <w:gallery w:val="placeholder"/>
        </w:category>
        <w:types>
          <w:type w:val="bbPlcHdr"/>
        </w:types>
        <w:behaviors>
          <w:behavior w:val="content"/>
        </w:behaviors>
        <w:guid w:val="{69F62B89-831F-406C-9427-580F34810844}"/>
      </w:docPartPr>
      <w:docPartBody>
        <w:p w:rsidR="008D62EF" w:rsidRDefault="008D62EF" w:rsidP="008D62EF">
          <w:pPr>
            <w:pStyle w:val="0792AEEC959A42D8B126B23BC92A9D4C"/>
          </w:pPr>
          <w:r w:rsidRPr="00711F0E">
            <w:rPr>
              <w:rStyle w:val="placeholder1Char"/>
              <w:rFonts w:hint="eastAsia"/>
              <w:sz w:val="16"/>
              <w:szCs w:val="16"/>
            </w:rPr>
            <w:t>____</w:t>
          </w:r>
        </w:p>
      </w:docPartBody>
    </w:docPart>
    <w:docPart>
      <w:docPartPr>
        <w:name w:val="7D3C2C9E38534E25B99283053D9E6CF9"/>
        <w:category>
          <w:name w:val="常规"/>
          <w:gallery w:val="placeholder"/>
        </w:category>
        <w:types>
          <w:type w:val="bbPlcHdr"/>
        </w:types>
        <w:behaviors>
          <w:behavior w:val="content"/>
        </w:behaviors>
        <w:guid w:val="{5F3B6924-DEE7-49CD-8AC0-7C51B4B149A2}"/>
      </w:docPartPr>
      <w:docPartBody>
        <w:p w:rsidR="008D62EF" w:rsidRDefault="008D62EF" w:rsidP="008D62EF">
          <w:pPr>
            <w:pStyle w:val="7D3C2C9E38534E25B99283053D9E6CF9"/>
          </w:pPr>
          <w:r w:rsidRPr="00711F0E">
            <w:rPr>
              <w:rStyle w:val="placeholder1Char"/>
              <w:rFonts w:hint="eastAsia"/>
              <w:sz w:val="16"/>
              <w:szCs w:val="16"/>
            </w:rPr>
            <w:t>____</w:t>
          </w:r>
        </w:p>
      </w:docPartBody>
    </w:docPart>
    <w:docPart>
      <w:docPartPr>
        <w:name w:val="C75BA118CFAA4EE78F120AA81A61CF51"/>
        <w:category>
          <w:name w:val="常规"/>
          <w:gallery w:val="placeholder"/>
        </w:category>
        <w:types>
          <w:type w:val="bbPlcHdr"/>
        </w:types>
        <w:behaviors>
          <w:behavior w:val="content"/>
        </w:behaviors>
        <w:guid w:val="{87FBDC06-F979-4E24-AA7F-4FC53F53B60A}"/>
      </w:docPartPr>
      <w:docPartBody>
        <w:p w:rsidR="008D62EF" w:rsidRDefault="008D62EF" w:rsidP="008D62EF">
          <w:pPr>
            <w:pStyle w:val="C75BA118CFAA4EE78F120AA81A61CF51"/>
          </w:pPr>
          <w:r w:rsidRPr="00711F0E">
            <w:rPr>
              <w:rStyle w:val="placeholder1Char"/>
              <w:rFonts w:hint="eastAsia"/>
              <w:sz w:val="16"/>
              <w:szCs w:val="16"/>
            </w:rPr>
            <w:t>____</w:t>
          </w:r>
        </w:p>
      </w:docPartBody>
    </w:docPart>
    <w:docPart>
      <w:docPartPr>
        <w:name w:val="B43A42130FA146089576E11797C92C69"/>
        <w:category>
          <w:name w:val="常规"/>
          <w:gallery w:val="placeholder"/>
        </w:category>
        <w:types>
          <w:type w:val="bbPlcHdr"/>
        </w:types>
        <w:behaviors>
          <w:behavior w:val="content"/>
        </w:behaviors>
        <w:guid w:val="{2AE3AAC8-AFA2-4283-9348-AA6AF6EAB691}"/>
      </w:docPartPr>
      <w:docPartBody>
        <w:p w:rsidR="008D62EF" w:rsidRDefault="008D62EF" w:rsidP="008D62EF">
          <w:pPr>
            <w:pStyle w:val="B43A42130FA146089576E11797C92C69"/>
          </w:pPr>
          <w:r w:rsidRPr="00711F0E">
            <w:rPr>
              <w:rStyle w:val="placeholder1Char"/>
              <w:rFonts w:hint="eastAsia"/>
              <w:sz w:val="16"/>
              <w:szCs w:val="16"/>
            </w:rPr>
            <w:t>____</w:t>
          </w:r>
        </w:p>
      </w:docPartBody>
    </w:docPart>
    <w:docPart>
      <w:docPartPr>
        <w:name w:val="EC90AA3FDD4F45929BC8B9AB55D7B4CD"/>
        <w:category>
          <w:name w:val="常规"/>
          <w:gallery w:val="placeholder"/>
        </w:category>
        <w:types>
          <w:type w:val="bbPlcHdr"/>
        </w:types>
        <w:behaviors>
          <w:behavior w:val="content"/>
        </w:behaviors>
        <w:guid w:val="{3FCA5E01-1419-432C-95D2-37871BCED4A7}"/>
      </w:docPartPr>
      <w:docPartBody>
        <w:p w:rsidR="008D62EF" w:rsidRDefault="008D62EF" w:rsidP="008D62EF">
          <w:pPr>
            <w:pStyle w:val="EC90AA3FDD4F45929BC8B9AB55D7B4CD"/>
          </w:pPr>
          <w:r w:rsidRPr="00711F0E">
            <w:rPr>
              <w:rStyle w:val="placeholder1Char"/>
              <w:rFonts w:hint="eastAsia"/>
              <w:sz w:val="16"/>
              <w:szCs w:val="16"/>
            </w:rPr>
            <w:t>____</w:t>
          </w:r>
        </w:p>
      </w:docPartBody>
    </w:docPart>
    <w:docPart>
      <w:docPartPr>
        <w:name w:val="637C9AB45DD541069E029EE325E7A53E"/>
        <w:category>
          <w:name w:val="常规"/>
          <w:gallery w:val="placeholder"/>
        </w:category>
        <w:types>
          <w:type w:val="bbPlcHdr"/>
        </w:types>
        <w:behaviors>
          <w:behavior w:val="content"/>
        </w:behaviors>
        <w:guid w:val="{FFF98FCD-F137-49A6-B429-2F3F89F021F4}"/>
      </w:docPartPr>
      <w:docPartBody>
        <w:p w:rsidR="008D62EF" w:rsidRDefault="008D62EF" w:rsidP="008D62EF">
          <w:pPr>
            <w:pStyle w:val="637C9AB45DD541069E029EE325E7A53E"/>
          </w:pPr>
          <w:r w:rsidRPr="00711F0E">
            <w:rPr>
              <w:rStyle w:val="placeholder1Char"/>
              <w:rFonts w:hint="eastAsia"/>
              <w:sz w:val="16"/>
              <w:szCs w:val="16"/>
            </w:rPr>
            <w:t>____</w:t>
          </w:r>
        </w:p>
      </w:docPartBody>
    </w:docPart>
    <w:docPart>
      <w:docPartPr>
        <w:name w:val="F2E4B660F9C346529BADEB0EA3A365DE"/>
        <w:category>
          <w:name w:val="常规"/>
          <w:gallery w:val="placeholder"/>
        </w:category>
        <w:types>
          <w:type w:val="bbPlcHdr"/>
        </w:types>
        <w:behaviors>
          <w:behavior w:val="content"/>
        </w:behaviors>
        <w:guid w:val="{AF36DF46-4DCC-49D2-BAE5-92435798004D}"/>
      </w:docPartPr>
      <w:docPartBody>
        <w:p w:rsidR="008D62EF" w:rsidRDefault="008D62EF" w:rsidP="008D62EF">
          <w:pPr>
            <w:pStyle w:val="F2E4B660F9C346529BADEB0EA3A365DE"/>
          </w:pPr>
          <w:r w:rsidRPr="00711F0E">
            <w:rPr>
              <w:rStyle w:val="placeholder1Char"/>
              <w:rFonts w:hint="eastAsia"/>
              <w:sz w:val="16"/>
              <w:szCs w:val="16"/>
            </w:rPr>
            <w:t>____</w:t>
          </w:r>
        </w:p>
      </w:docPartBody>
    </w:docPart>
    <w:docPart>
      <w:docPartPr>
        <w:name w:val="6E2A496D828D4B5EA2C89961A60978AA"/>
        <w:category>
          <w:name w:val="常规"/>
          <w:gallery w:val="placeholder"/>
        </w:category>
        <w:types>
          <w:type w:val="bbPlcHdr"/>
        </w:types>
        <w:behaviors>
          <w:behavior w:val="content"/>
        </w:behaviors>
        <w:guid w:val="{0D59BEF8-B530-4ACB-AEFA-1B6134DA2319}"/>
      </w:docPartPr>
      <w:docPartBody>
        <w:p w:rsidR="008D62EF" w:rsidRDefault="008D62EF" w:rsidP="008D62EF">
          <w:pPr>
            <w:pStyle w:val="6E2A496D828D4B5EA2C89961A60978AA"/>
          </w:pPr>
          <w:r w:rsidRPr="00711F0E">
            <w:rPr>
              <w:rStyle w:val="placeholder1Char"/>
              <w:rFonts w:hint="eastAsia"/>
              <w:sz w:val="16"/>
              <w:szCs w:val="16"/>
            </w:rPr>
            <w:t>____</w:t>
          </w:r>
        </w:p>
      </w:docPartBody>
    </w:docPart>
    <w:docPart>
      <w:docPartPr>
        <w:name w:val="BA2706B552CA4F9EB12D5E23B947A698"/>
        <w:category>
          <w:name w:val="常规"/>
          <w:gallery w:val="placeholder"/>
        </w:category>
        <w:types>
          <w:type w:val="bbPlcHdr"/>
        </w:types>
        <w:behaviors>
          <w:behavior w:val="content"/>
        </w:behaviors>
        <w:guid w:val="{AE2D09F4-7966-4811-ABD0-68C81FE8459E}"/>
      </w:docPartPr>
      <w:docPartBody>
        <w:p w:rsidR="008D62EF" w:rsidRDefault="008D62EF" w:rsidP="008D62EF">
          <w:pPr>
            <w:pStyle w:val="BA2706B552CA4F9EB12D5E23B947A698"/>
          </w:pPr>
          <w:r w:rsidRPr="00711F0E">
            <w:rPr>
              <w:rStyle w:val="placeholder1Char"/>
              <w:rFonts w:hint="eastAsia"/>
              <w:sz w:val="16"/>
              <w:szCs w:val="16"/>
            </w:rPr>
            <w:t>____</w:t>
          </w:r>
        </w:p>
      </w:docPartBody>
    </w:docPart>
    <w:docPart>
      <w:docPartPr>
        <w:name w:val="9082E2757E3847FD91A2F2EAA718A84F"/>
        <w:category>
          <w:name w:val="常规"/>
          <w:gallery w:val="placeholder"/>
        </w:category>
        <w:types>
          <w:type w:val="bbPlcHdr"/>
        </w:types>
        <w:behaviors>
          <w:behavior w:val="content"/>
        </w:behaviors>
        <w:guid w:val="{C9C4D514-AB6A-4C33-8597-4959B34F7390}"/>
      </w:docPartPr>
      <w:docPartBody>
        <w:p w:rsidR="008D62EF" w:rsidRDefault="008D62EF" w:rsidP="008D62EF">
          <w:pPr>
            <w:pStyle w:val="9082E2757E3847FD91A2F2EAA718A84F"/>
          </w:pPr>
          <w:r w:rsidRPr="00711F0E">
            <w:rPr>
              <w:rStyle w:val="placeholder1Char"/>
              <w:rFonts w:hint="eastAsia"/>
              <w:sz w:val="16"/>
              <w:szCs w:val="16"/>
            </w:rPr>
            <w:t>____</w:t>
          </w:r>
        </w:p>
      </w:docPartBody>
    </w:docPart>
    <w:docPart>
      <w:docPartPr>
        <w:name w:val="E4A858E001AA478E802B0CD01F85C870"/>
        <w:category>
          <w:name w:val="常规"/>
          <w:gallery w:val="placeholder"/>
        </w:category>
        <w:types>
          <w:type w:val="bbPlcHdr"/>
        </w:types>
        <w:behaviors>
          <w:behavior w:val="content"/>
        </w:behaviors>
        <w:guid w:val="{68EE0A32-8C2F-433F-9C51-98353D347547}"/>
      </w:docPartPr>
      <w:docPartBody>
        <w:p w:rsidR="008D62EF" w:rsidRDefault="008D62EF" w:rsidP="008D62EF">
          <w:pPr>
            <w:pStyle w:val="E4A858E001AA478E802B0CD01F85C870"/>
          </w:pPr>
          <w:r w:rsidRPr="00711F0E">
            <w:rPr>
              <w:rStyle w:val="placeholder1Char"/>
              <w:rFonts w:hint="eastAsia"/>
              <w:sz w:val="16"/>
              <w:szCs w:val="16"/>
            </w:rPr>
            <w:t>____</w:t>
          </w:r>
        </w:p>
      </w:docPartBody>
    </w:docPart>
    <w:docPart>
      <w:docPartPr>
        <w:name w:val="ACFA25B299274529BB8D06E671A6F92E"/>
        <w:category>
          <w:name w:val="常规"/>
          <w:gallery w:val="placeholder"/>
        </w:category>
        <w:types>
          <w:type w:val="bbPlcHdr"/>
        </w:types>
        <w:behaviors>
          <w:behavior w:val="content"/>
        </w:behaviors>
        <w:guid w:val="{F79BFBA5-38E6-446C-93F8-D1153365CCD3}"/>
      </w:docPartPr>
      <w:docPartBody>
        <w:p w:rsidR="008D62EF" w:rsidRDefault="008D62EF" w:rsidP="008D62EF">
          <w:pPr>
            <w:pStyle w:val="ACFA25B299274529BB8D06E671A6F92E"/>
          </w:pPr>
          <w:r w:rsidRPr="00711F0E">
            <w:rPr>
              <w:rStyle w:val="placeholder1Char"/>
              <w:rFonts w:hint="eastAsia"/>
              <w:sz w:val="16"/>
              <w:szCs w:val="16"/>
            </w:rPr>
            <w:t>____</w:t>
          </w:r>
        </w:p>
      </w:docPartBody>
    </w:docPart>
    <w:docPart>
      <w:docPartPr>
        <w:name w:val="CA456C4B743F4049BA65CE7C78A825B0"/>
        <w:category>
          <w:name w:val="常规"/>
          <w:gallery w:val="placeholder"/>
        </w:category>
        <w:types>
          <w:type w:val="bbPlcHdr"/>
        </w:types>
        <w:behaviors>
          <w:behavior w:val="content"/>
        </w:behaviors>
        <w:guid w:val="{0E241F8A-CCF2-4385-BD22-E10EABE2316E}"/>
      </w:docPartPr>
      <w:docPartBody>
        <w:p w:rsidR="008D62EF" w:rsidRDefault="008D62EF" w:rsidP="008D62EF">
          <w:pPr>
            <w:pStyle w:val="CA456C4B743F4049BA65CE7C78A825B0"/>
          </w:pPr>
          <w:r w:rsidRPr="00711F0E">
            <w:rPr>
              <w:rStyle w:val="placeholder1Char"/>
              <w:rFonts w:hint="eastAsia"/>
              <w:sz w:val="16"/>
              <w:szCs w:val="16"/>
            </w:rPr>
            <w:t>____</w:t>
          </w:r>
        </w:p>
      </w:docPartBody>
    </w:docPart>
    <w:docPart>
      <w:docPartPr>
        <w:name w:val="A5723DBD52B2482DB4CCA2C4B879DA6E"/>
        <w:category>
          <w:name w:val="常规"/>
          <w:gallery w:val="placeholder"/>
        </w:category>
        <w:types>
          <w:type w:val="bbPlcHdr"/>
        </w:types>
        <w:behaviors>
          <w:behavior w:val="content"/>
        </w:behaviors>
        <w:guid w:val="{1BDCAEED-E393-4453-881B-C4A72F135ADA}"/>
      </w:docPartPr>
      <w:docPartBody>
        <w:p w:rsidR="008D62EF" w:rsidRDefault="008D62EF" w:rsidP="008D62EF">
          <w:pPr>
            <w:pStyle w:val="A5723DBD52B2482DB4CCA2C4B879DA6E"/>
          </w:pPr>
          <w:r w:rsidRPr="00711F0E">
            <w:rPr>
              <w:rStyle w:val="placeholder1Char"/>
              <w:rFonts w:hint="eastAsia"/>
              <w:sz w:val="16"/>
              <w:szCs w:val="16"/>
            </w:rPr>
            <w:t>____</w:t>
          </w:r>
        </w:p>
      </w:docPartBody>
    </w:docPart>
    <w:docPart>
      <w:docPartPr>
        <w:name w:val="DFA43E34C7AA43CBA370EF8BB71F13AF"/>
        <w:category>
          <w:name w:val="常规"/>
          <w:gallery w:val="placeholder"/>
        </w:category>
        <w:types>
          <w:type w:val="bbPlcHdr"/>
        </w:types>
        <w:behaviors>
          <w:behavior w:val="content"/>
        </w:behaviors>
        <w:guid w:val="{7EF796D8-BFC2-4DE7-A4F1-AD5DC60BCC7E}"/>
      </w:docPartPr>
      <w:docPartBody>
        <w:p w:rsidR="008D62EF" w:rsidRDefault="008D62EF" w:rsidP="008D62EF">
          <w:pPr>
            <w:pStyle w:val="DFA43E34C7AA43CBA370EF8BB71F13AF"/>
          </w:pPr>
          <w:r w:rsidRPr="00711F0E">
            <w:rPr>
              <w:rStyle w:val="placeholder1Char"/>
              <w:rFonts w:hint="eastAsia"/>
              <w:sz w:val="16"/>
              <w:szCs w:val="16"/>
            </w:rPr>
            <w:t>____</w:t>
          </w:r>
        </w:p>
      </w:docPartBody>
    </w:docPart>
    <w:docPart>
      <w:docPartPr>
        <w:name w:val="3DBCB0780A2A470FAE3FB5F87C1C4BCA"/>
        <w:category>
          <w:name w:val="常规"/>
          <w:gallery w:val="placeholder"/>
        </w:category>
        <w:types>
          <w:type w:val="bbPlcHdr"/>
        </w:types>
        <w:behaviors>
          <w:behavior w:val="content"/>
        </w:behaviors>
        <w:guid w:val="{244EF660-15EF-44FF-B8C3-193502EA98D7}"/>
      </w:docPartPr>
      <w:docPartBody>
        <w:p w:rsidR="008D62EF" w:rsidRDefault="008D62EF" w:rsidP="008D62EF">
          <w:pPr>
            <w:pStyle w:val="3DBCB0780A2A470FAE3FB5F87C1C4BCA"/>
          </w:pPr>
          <w:r w:rsidRPr="00711F0E">
            <w:rPr>
              <w:rStyle w:val="placeholder1Char"/>
              <w:rFonts w:hint="eastAsia"/>
              <w:sz w:val="16"/>
              <w:szCs w:val="16"/>
            </w:rPr>
            <w:t>____</w:t>
          </w:r>
        </w:p>
      </w:docPartBody>
    </w:docPart>
    <w:docPart>
      <w:docPartPr>
        <w:name w:val="B76775104F7F43DD9DED075A3A55EC26"/>
        <w:category>
          <w:name w:val="常规"/>
          <w:gallery w:val="placeholder"/>
        </w:category>
        <w:types>
          <w:type w:val="bbPlcHdr"/>
        </w:types>
        <w:behaviors>
          <w:behavior w:val="content"/>
        </w:behaviors>
        <w:guid w:val="{BAF61B80-FE5A-4565-B19A-A48C1FFC1E56}"/>
      </w:docPartPr>
      <w:docPartBody>
        <w:p w:rsidR="008D62EF" w:rsidRDefault="008D62EF" w:rsidP="008D62EF">
          <w:pPr>
            <w:pStyle w:val="B76775104F7F43DD9DED075A3A55EC26"/>
          </w:pPr>
          <w:r w:rsidRPr="00711F0E">
            <w:rPr>
              <w:rStyle w:val="placeholder1Char"/>
              <w:rFonts w:hint="eastAsia"/>
              <w:sz w:val="16"/>
              <w:szCs w:val="16"/>
            </w:rPr>
            <w:t>____</w:t>
          </w:r>
        </w:p>
      </w:docPartBody>
    </w:docPart>
    <w:docPart>
      <w:docPartPr>
        <w:name w:val="F38390D18089485AB99146CDD4E9D19F"/>
        <w:category>
          <w:name w:val="常规"/>
          <w:gallery w:val="placeholder"/>
        </w:category>
        <w:types>
          <w:type w:val="bbPlcHdr"/>
        </w:types>
        <w:behaviors>
          <w:behavior w:val="content"/>
        </w:behaviors>
        <w:guid w:val="{AA9E982F-652B-4183-93E6-B2231833AD0D}"/>
      </w:docPartPr>
      <w:docPartBody>
        <w:p w:rsidR="008D62EF" w:rsidRDefault="008D62EF" w:rsidP="008D62EF">
          <w:pPr>
            <w:pStyle w:val="F38390D18089485AB99146CDD4E9D19F"/>
          </w:pPr>
          <w:r w:rsidRPr="00711F0E">
            <w:rPr>
              <w:rStyle w:val="placeholder1Char"/>
              <w:rFonts w:hint="eastAsia"/>
              <w:sz w:val="16"/>
              <w:szCs w:val="16"/>
            </w:rPr>
            <w:t>____</w:t>
          </w:r>
        </w:p>
      </w:docPartBody>
    </w:docPart>
    <w:docPart>
      <w:docPartPr>
        <w:name w:val="B000D4549B764851AEF00EDC9BBFA506"/>
        <w:category>
          <w:name w:val="常规"/>
          <w:gallery w:val="placeholder"/>
        </w:category>
        <w:types>
          <w:type w:val="bbPlcHdr"/>
        </w:types>
        <w:behaviors>
          <w:behavior w:val="content"/>
        </w:behaviors>
        <w:guid w:val="{74E1AEBB-5480-48AA-A475-FF053510DB64}"/>
      </w:docPartPr>
      <w:docPartBody>
        <w:p w:rsidR="008D62EF" w:rsidRDefault="008D62EF" w:rsidP="008D62EF">
          <w:pPr>
            <w:pStyle w:val="B000D4549B764851AEF00EDC9BBFA506"/>
          </w:pPr>
          <w:r w:rsidRPr="00711F0E">
            <w:rPr>
              <w:rStyle w:val="placeholder1Char"/>
              <w:rFonts w:hint="eastAsia"/>
              <w:sz w:val="16"/>
              <w:szCs w:val="16"/>
            </w:rPr>
            <w:t>____</w:t>
          </w:r>
        </w:p>
      </w:docPartBody>
    </w:docPart>
    <w:docPart>
      <w:docPartPr>
        <w:name w:val="8450F16CCF5448808E57C0BECA0952D7"/>
        <w:category>
          <w:name w:val="常规"/>
          <w:gallery w:val="placeholder"/>
        </w:category>
        <w:types>
          <w:type w:val="bbPlcHdr"/>
        </w:types>
        <w:behaviors>
          <w:behavior w:val="content"/>
        </w:behaviors>
        <w:guid w:val="{C9134D23-F79C-4C22-8A1C-12331EAB2168}"/>
      </w:docPartPr>
      <w:docPartBody>
        <w:p w:rsidR="008D62EF" w:rsidRDefault="008D62EF" w:rsidP="008D62EF">
          <w:pPr>
            <w:pStyle w:val="8450F16CCF5448808E57C0BECA0952D7"/>
          </w:pPr>
          <w:r w:rsidRPr="00711F0E">
            <w:rPr>
              <w:rStyle w:val="placeholder1Char"/>
              <w:rFonts w:hint="eastAsia"/>
              <w:sz w:val="16"/>
              <w:szCs w:val="16"/>
            </w:rPr>
            <w:t>____</w:t>
          </w:r>
        </w:p>
      </w:docPartBody>
    </w:docPart>
    <w:docPart>
      <w:docPartPr>
        <w:name w:val="8C76C5A03C0A4635905F75DD5D0683EE"/>
        <w:category>
          <w:name w:val="常规"/>
          <w:gallery w:val="placeholder"/>
        </w:category>
        <w:types>
          <w:type w:val="bbPlcHdr"/>
        </w:types>
        <w:behaviors>
          <w:behavior w:val="content"/>
        </w:behaviors>
        <w:guid w:val="{9922755B-DAA3-43B6-AFEF-6834DB495740}"/>
      </w:docPartPr>
      <w:docPartBody>
        <w:p w:rsidR="008D62EF" w:rsidRDefault="008D62EF" w:rsidP="008D62EF">
          <w:pPr>
            <w:pStyle w:val="8C76C5A03C0A4635905F75DD5D0683EE"/>
          </w:pPr>
          <w:r w:rsidRPr="00711F0E">
            <w:rPr>
              <w:rStyle w:val="placeholder1Char"/>
              <w:rFonts w:hint="eastAsia"/>
              <w:sz w:val="16"/>
              <w:szCs w:val="16"/>
            </w:rPr>
            <w:t>____</w:t>
          </w:r>
        </w:p>
      </w:docPartBody>
    </w:docPart>
    <w:docPart>
      <w:docPartPr>
        <w:name w:val="C95A58C4D7E74758865C0419FA4C96D9"/>
        <w:category>
          <w:name w:val="常规"/>
          <w:gallery w:val="placeholder"/>
        </w:category>
        <w:types>
          <w:type w:val="bbPlcHdr"/>
        </w:types>
        <w:behaviors>
          <w:behavior w:val="content"/>
        </w:behaviors>
        <w:guid w:val="{A20F2951-8BBD-46B8-B452-5340D582EEEC}"/>
      </w:docPartPr>
      <w:docPartBody>
        <w:p w:rsidR="008D62EF" w:rsidRDefault="008D62EF" w:rsidP="008D62EF">
          <w:pPr>
            <w:pStyle w:val="C95A58C4D7E74758865C0419FA4C96D9"/>
          </w:pPr>
          <w:r w:rsidRPr="00711F0E">
            <w:rPr>
              <w:rStyle w:val="placeholder1Char"/>
              <w:rFonts w:hint="eastAsia"/>
              <w:sz w:val="16"/>
              <w:szCs w:val="16"/>
            </w:rPr>
            <w:t>____</w:t>
          </w:r>
        </w:p>
      </w:docPartBody>
    </w:docPart>
    <w:docPart>
      <w:docPartPr>
        <w:name w:val="F4D0E132B8BA4F6BA781DEC0D7EAA5F3"/>
        <w:category>
          <w:name w:val="常规"/>
          <w:gallery w:val="placeholder"/>
        </w:category>
        <w:types>
          <w:type w:val="bbPlcHdr"/>
        </w:types>
        <w:behaviors>
          <w:behavior w:val="content"/>
        </w:behaviors>
        <w:guid w:val="{B1F8B179-6686-4708-9ABC-10A1EE524C30}"/>
      </w:docPartPr>
      <w:docPartBody>
        <w:p w:rsidR="008D62EF" w:rsidRDefault="008D62EF" w:rsidP="008D62EF">
          <w:pPr>
            <w:pStyle w:val="F4D0E132B8BA4F6BA781DEC0D7EAA5F3"/>
          </w:pPr>
          <w:r w:rsidRPr="00711F0E">
            <w:rPr>
              <w:rStyle w:val="placeholder1Char"/>
              <w:rFonts w:hint="eastAsia"/>
              <w:sz w:val="16"/>
              <w:szCs w:val="16"/>
            </w:rPr>
            <w:t>____</w:t>
          </w:r>
        </w:p>
      </w:docPartBody>
    </w:docPart>
    <w:docPart>
      <w:docPartPr>
        <w:name w:val="60F1276484F2489E939DB2D28C8CEB31"/>
        <w:category>
          <w:name w:val="常规"/>
          <w:gallery w:val="placeholder"/>
        </w:category>
        <w:types>
          <w:type w:val="bbPlcHdr"/>
        </w:types>
        <w:behaviors>
          <w:behavior w:val="content"/>
        </w:behaviors>
        <w:guid w:val="{E18D6EC1-E294-401A-B388-F78C60D72055}"/>
      </w:docPartPr>
      <w:docPartBody>
        <w:p w:rsidR="008D62EF" w:rsidRDefault="008D62EF" w:rsidP="008D62EF">
          <w:pPr>
            <w:pStyle w:val="60F1276484F2489E939DB2D28C8CEB31"/>
          </w:pPr>
          <w:r w:rsidRPr="00711F0E">
            <w:rPr>
              <w:rStyle w:val="placeholder1Char"/>
              <w:rFonts w:hint="eastAsia"/>
              <w:sz w:val="16"/>
              <w:szCs w:val="16"/>
            </w:rPr>
            <w:t>____</w:t>
          </w:r>
        </w:p>
      </w:docPartBody>
    </w:docPart>
    <w:docPart>
      <w:docPartPr>
        <w:name w:val="D2943744361A4EF393AC1B82AA5319CA"/>
        <w:category>
          <w:name w:val="常规"/>
          <w:gallery w:val="placeholder"/>
        </w:category>
        <w:types>
          <w:type w:val="bbPlcHdr"/>
        </w:types>
        <w:behaviors>
          <w:behavior w:val="content"/>
        </w:behaviors>
        <w:guid w:val="{5ED390A2-0E63-474C-8353-5B3AFEF3FD06}"/>
      </w:docPartPr>
      <w:docPartBody>
        <w:p w:rsidR="008D62EF" w:rsidRDefault="008D62EF" w:rsidP="008D62EF">
          <w:pPr>
            <w:pStyle w:val="D2943744361A4EF393AC1B82AA5319CA"/>
          </w:pPr>
          <w:r w:rsidRPr="00711F0E">
            <w:rPr>
              <w:rStyle w:val="placeholder1Char"/>
              <w:rFonts w:hint="eastAsia"/>
              <w:sz w:val="16"/>
              <w:szCs w:val="16"/>
            </w:rPr>
            <w:t>____</w:t>
          </w:r>
        </w:p>
      </w:docPartBody>
    </w:docPart>
    <w:docPart>
      <w:docPartPr>
        <w:name w:val="038F6BA463C14FB08511B14D43D60E54"/>
        <w:category>
          <w:name w:val="常规"/>
          <w:gallery w:val="placeholder"/>
        </w:category>
        <w:types>
          <w:type w:val="bbPlcHdr"/>
        </w:types>
        <w:behaviors>
          <w:behavior w:val="content"/>
        </w:behaviors>
        <w:guid w:val="{B1C507D4-B8BA-4324-880F-85E747EC3B2B}"/>
      </w:docPartPr>
      <w:docPartBody>
        <w:p w:rsidR="008D62EF" w:rsidRDefault="008D62EF" w:rsidP="008D62EF">
          <w:pPr>
            <w:pStyle w:val="038F6BA463C14FB08511B14D43D60E54"/>
          </w:pPr>
          <w:r w:rsidRPr="00711F0E">
            <w:rPr>
              <w:rStyle w:val="placeholder1Char"/>
              <w:rFonts w:hint="eastAsia"/>
              <w:sz w:val="16"/>
              <w:szCs w:val="16"/>
            </w:rPr>
            <w:t>____</w:t>
          </w:r>
        </w:p>
      </w:docPartBody>
    </w:docPart>
    <w:docPart>
      <w:docPartPr>
        <w:name w:val="43249C5DE666452EBEAFC422AC960421"/>
        <w:category>
          <w:name w:val="常规"/>
          <w:gallery w:val="placeholder"/>
        </w:category>
        <w:types>
          <w:type w:val="bbPlcHdr"/>
        </w:types>
        <w:behaviors>
          <w:behavior w:val="content"/>
        </w:behaviors>
        <w:guid w:val="{232EA70E-9E6F-4D80-A92B-1AA68F739371}"/>
      </w:docPartPr>
      <w:docPartBody>
        <w:p w:rsidR="008D62EF" w:rsidRDefault="008D62EF" w:rsidP="008D62EF">
          <w:pPr>
            <w:pStyle w:val="43249C5DE666452EBEAFC422AC960421"/>
          </w:pPr>
          <w:r w:rsidRPr="00711F0E">
            <w:rPr>
              <w:rStyle w:val="placeholder1Char"/>
              <w:rFonts w:hint="eastAsia"/>
              <w:sz w:val="16"/>
              <w:szCs w:val="16"/>
            </w:rPr>
            <w:t>____</w:t>
          </w:r>
        </w:p>
      </w:docPartBody>
    </w:docPart>
    <w:docPart>
      <w:docPartPr>
        <w:name w:val="34823A7A433641979B55757C3D973392"/>
        <w:category>
          <w:name w:val="常规"/>
          <w:gallery w:val="placeholder"/>
        </w:category>
        <w:types>
          <w:type w:val="bbPlcHdr"/>
        </w:types>
        <w:behaviors>
          <w:behavior w:val="content"/>
        </w:behaviors>
        <w:guid w:val="{DA149A4B-9ECE-4DF1-9B12-E733C6FD3859}"/>
      </w:docPartPr>
      <w:docPartBody>
        <w:p w:rsidR="008D62EF" w:rsidRDefault="008D62EF" w:rsidP="008D62EF">
          <w:pPr>
            <w:pStyle w:val="34823A7A433641979B55757C3D973392"/>
          </w:pPr>
          <w:r w:rsidRPr="00711F0E">
            <w:rPr>
              <w:rStyle w:val="placeholder1Char"/>
              <w:rFonts w:hint="eastAsia"/>
              <w:sz w:val="16"/>
              <w:szCs w:val="16"/>
            </w:rPr>
            <w:t>____</w:t>
          </w:r>
        </w:p>
      </w:docPartBody>
    </w:docPart>
    <w:docPart>
      <w:docPartPr>
        <w:name w:val="2ED29C799BD74E139E1BAB0C06898849"/>
        <w:category>
          <w:name w:val="常规"/>
          <w:gallery w:val="placeholder"/>
        </w:category>
        <w:types>
          <w:type w:val="bbPlcHdr"/>
        </w:types>
        <w:behaviors>
          <w:behavior w:val="content"/>
        </w:behaviors>
        <w:guid w:val="{BFD18FBD-1D57-404B-B22B-3AD6DB213ADB}"/>
      </w:docPartPr>
      <w:docPartBody>
        <w:p w:rsidR="008D62EF" w:rsidRDefault="008D62EF" w:rsidP="008D62EF">
          <w:pPr>
            <w:pStyle w:val="2ED29C799BD74E139E1BAB0C06898849"/>
          </w:pPr>
          <w:r w:rsidRPr="00711F0E">
            <w:rPr>
              <w:rStyle w:val="placeholder1Char"/>
              <w:rFonts w:hint="eastAsia"/>
              <w:sz w:val="16"/>
              <w:szCs w:val="16"/>
            </w:rPr>
            <w:t>____</w:t>
          </w:r>
        </w:p>
      </w:docPartBody>
    </w:docPart>
    <w:docPart>
      <w:docPartPr>
        <w:name w:val="9832ECC7B3BC42929B60B36B96A5B22C"/>
        <w:category>
          <w:name w:val="常规"/>
          <w:gallery w:val="placeholder"/>
        </w:category>
        <w:types>
          <w:type w:val="bbPlcHdr"/>
        </w:types>
        <w:behaviors>
          <w:behavior w:val="content"/>
        </w:behaviors>
        <w:guid w:val="{D832FC71-9BF7-476D-8932-394F705AAFA2}"/>
      </w:docPartPr>
      <w:docPartBody>
        <w:p w:rsidR="008D62EF" w:rsidRDefault="008D62EF" w:rsidP="008D62EF">
          <w:pPr>
            <w:pStyle w:val="9832ECC7B3BC42929B60B36B96A5B22C"/>
          </w:pPr>
          <w:r w:rsidRPr="00711F0E">
            <w:rPr>
              <w:rStyle w:val="placeholder1Char"/>
              <w:rFonts w:hint="eastAsia"/>
              <w:sz w:val="16"/>
              <w:szCs w:val="16"/>
            </w:rPr>
            <w:t>____</w:t>
          </w:r>
        </w:p>
      </w:docPartBody>
    </w:docPart>
    <w:docPart>
      <w:docPartPr>
        <w:name w:val="28C18A2CD0574A7CB1B27E5EFC300E46"/>
        <w:category>
          <w:name w:val="常规"/>
          <w:gallery w:val="placeholder"/>
        </w:category>
        <w:types>
          <w:type w:val="bbPlcHdr"/>
        </w:types>
        <w:behaviors>
          <w:behavior w:val="content"/>
        </w:behaviors>
        <w:guid w:val="{CFEA6732-40CA-4908-8FA8-327714F1BCCB}"/>
      </w:docPartPr>
      <w:docPartBody>
        <w:p w:rsidR="008D62EF" w:rsidRDefault="008D62EF" w:rsidP="008D62EF">
          <w:pPr>
            <w:pStyle w:val="28C18A2CD0574A7CB1B27E5EFC300E46"/>
          </w:pPr>
          <w:r w:rsidRPr="00711F0E">
            <w:rPr>
              <w:rStyle w:val="placeholder1Char"/>
              <w:rFonts w:hint="eastAsia"/>
              <w:sz w:val="16"/>
              <w:szCs w:val="16"/>
            </w:rPr>
            <w:t>____</w:t>
          </w:r>
        </w:p>
      </w:docPartBody>
    </w:docPart>
    <w:docPart>
      <w:docPartPr>
        <w:name w:val="FA6237ABA3CE417A8697F445A451DD06"/>
        <w:category>
          <w:name w:val="常规"/>
          <w:gallery w:val="placeholder"/>
        </w:category>
        <w:types>
          <w:type w:val="bbPlcHdr"/>
        </w:types>
        <w:behaviors>
          <w:behavior w:val="content"/>
        </w:behaviors>
        <w:guid w:val="{2AF5112C-F86C-4345-BBFA-747E2D8A08FA}"/>
      </w:docPartPr>
      <w:docPartBody>
        <w:p w:rsidR="008D62EF" w:rsidRDefault="008D62EF" w:rsidP="008D62EF">
          <w:pPr>
            <w:pStyle w:val="FA6237ABA3CE417A8697F445A451DD06"/>
          </w:pPr>
          <w:r w:rsidRPr="00711F0E">
            <w:rPr>
              <w:rStyle w:val="placeholder1Char"/>
              <w:rFonts w:hint="eastAsia"/>
              <w:sz w:val="16"/>
              <w:szCs w:val="16"/>
            </w:rPr>
            <w:t>____</w:t>
          </w:r>
        </w:p>
      </w:docPartBody>
    </w:docPart>
    <w:docPart>
      <w:docPartPr>
        <w:name w:val="0E0B83134561404C8998F87A20548295"/>
        <w:category>
          <w:name w:val="常规"/>
          <w:gallery w:val="placeholder"/>
        </w:category>
        <w:types>
          <w:type w:val="bbPlcHdr"/>
        </w:types>
        <w:behaviors>
          <w:behavior w:val="content"/>
        </w:behaviors>
        <w:guid w:val="{EBF025DC-7B48-4054-B103-CCFA487667B3}"/>
      </w:docPartPr>
      <w:docPartBody>
        <w:p w:rsidR="008D62EF" w:rsidRDefault="008D62EF" w:rsidP="008D62EF">
          <w:pPr>
            <w:pStyle w:val="0E0B83134561404C8998F87A20548295"/>
          </w:pPr>
          <w:r w:rsidRPr="00711F0E">
            <w:rPr>
              <w:rStyle w:val="placeholder1Char"/>
              <w:rFonts w:hint="eastAsia"/>
              <w:sz w:val="16"/>
              <w:szCs w:val="16"/>
            </w:rPr>
            <w:t>____</w:t>
          </w:r>
        </w:p>
      </w:docPartBody>
    </w:docPart>
    <w:docPart>
      <w:docPartPr>
        <w:name w:val="8FA373F6D0074897A0795D4BF9AAFB04"/>
        <w:category>
          <w:name w:val="常规"/>
          <w:gallery w:val="placeholder"/>
        </w:category>
        <w:types>
          <w:type w:val="bbPlcHdr"/>
        </w:types>
        <w:behaviors>
          <w:behavior w:val="content"/>
        </w:behaviors>
        <w:guid w:val="{04948D5D-326F-46C0-8086-7F6A17F5FA6D}"/>
      </w:docPartPr>
      <w:docPartBody>
        <w:p w:rsidR="008D62EF" w:rsidRDefault="008D62EF" w:rsidP="008D62EF">
          <w:pPr>
            <w:pStyle w:val="8FA373F6D0074897A0795D4BF9AAFB04"/>
          </w:pPr>
          <w:r w:rsidRPr="00711F0E">
            <w:rPr>
              <w:rStyle w:val="placeholder1Char"/>
              <w:rFonts w:hint="eastAsia"/>
              <w:sz w:val="16"/>
              <w:szCs w:val="16"/>
            </w:rPr>
            <w:t>____</w:t>
          </w:r>
        </w:p>
      </w:docPartBody>
    </w:docPart>
    <w:docPart>
      <w:docPartPr>
        <w:name w:val="94D34FA58B4E4CF89C51869761E60523"/>
        <w:category>
          <w:name w:val="常规"/>
          <w:gallery w:val="placeholder"/>
        </w:category>
        <w:types>
          <w:type w:val="bbPlcHdr"/>
        </w:types>
        <w:behaviors>
          <w:behavior w:val="content"/>
        </w:behaviors>
        <w:guid w:val="{C9398FB7-9798-43BC-B540-03E7A2B46E1B}"/>
      </w:docPartPr>
      <w:docPartBody>
        <w:p w:rsidR="008D62EF" w:rsidRDefault="008D62EF" w:rsidP="008D62EF">
          <w:pPr>
            <w:pStyle w:val="94D34FA58B4E4CF89C51869761E60523"/>
          </w:pPr>
          <w:r w:rsidRPr="00711F0E">
            <w:rPr>
              <w:rStyle w:val="placeholder1Char"/>
              <w:rFonts w:hint="eastAsia"/>
              <w:sz w:val="16"/>
              <w:szCs w:val="16"/>
            </w:rPr>
            <w:t>____</w:t>
          </w:r>
        </w:p>
      </w:docPartBody>
    </w:docPart>
    <w:docPart>
      <w:docPartPr>
        <w:name w:val="F023A19A03F9422B8B18F3613B45FAFD"/>
        <w:category>
          <w:name w:val="常规"/>
          <w:gallery w:val="placeholder"/>
        </w:category>
        <w:types>
          <w:type w:val="bbPlcHdr"/>
        </w:types>
        <w:behaviors>
          <w:behavior w:val="content"/>
        </w:behaviors>
        <w:guid w:val="{C68ECEE7-CAFF-49BA-BF30-D30B4BACADA7}"/>
      </w:docPartPr>
      <w:docPartBody>
        <w:p w:rsidR="008D62EF" w:rsidRDefault="008D62EF" w:rsidP="008D62EF">
          <w:pPr>
            <w:pStyle w:val="F023A19A03F9422B8B18F3613B45FAFD"/>
          </w:pPr>
          <w:r w:rsidRPr="00711F0E">
            <w:rPr>
              <w:rStyle w:val="placeholder1Char"/>
              <w:rFonts w:hint="eastAsia"/>
              <w:sz w:val="16"/>
              <w:szCs w:val="16"/>
            </w:rPr>
            <w:t>____</w:t>
          </w:r>
        </w:p>
      </w:docPartBody>
    </w:docPart>
    <w:docPart>
      <w:docPartPr>
        <w:name w:val="74DA554BD70B4BD281AB37CF271DEE3E"/>
        <w:category>
          <w:name w:val="常规"/>
          <w:gallery w:val="placeholder"/>
        </w:category>
        <w:types>
          <w:type w:val="bbPlcHdr"/>
        </w:types>
        <w:behaviors>
          <w:behavior w:val="content"/>
        </w:behaviors>
        <w:guid w:val="{680B901B-E21D-4525-87E2-A380E3B4115B}"/>
      </w:docPartPr>
      <w:docPartBody>
        <w:p w:rsidR="008D62EF" w:rsidRDefault="008D62EF" w:rsidP="008D62EF">
          <w:pPr>
            <w:pStyle w:val="74DA554BD70B4BD281AB37CF271DEE3E"/>
          </w:pPr>
          <w:r w:rsidRPr="00711F0E">
            <w:rPr>
              <w:rStyle w:val="placeholder1Char"/>
              <w:rFonts w:hint="eastAsia"/>
              <w:sz w:val="16"/>
              <w:szCs w:val="16"/>
            </w:rPr>
            <w:t>____</w:t>
          </w:r>
        </w:p>
      </w:docPartBody>
    </w:docPart>
    <w:docPart>
      <w:docPartPr>
        <w:name w:val="B46E19B0D3A643B498186895001B8CD4"/>
        <w:category>
          <w:name w:val="常规"/>
          <w:gallery w:val="placeholder"/>
        </w:category>
        <w:types>
          <w:type w:val="bbPlcHdr"/>
        </w:types>
        <w:behaviors>
          <w:behavior w:val="content"/>
        </w:behaviors>
        <w:guid w:val="{36EA52FA-4681-4819-8ADB-D95073DC9B35}"/>
      </w:docPartPr>
      <w:docPartBody>
        <w:p w:rsidR="008D62EF" w:rsidRDefault="008D62EF" w:rsidP="008D62EF">
          <w:pPr>
            <w:pStyle w:val="B46E19B0D3A643B498186895001B8CD4"/>
          </w:pPr>
          <w:r w:rsidRPr="00711F0E">
            <w:rPr>
              <w:rStyle w:val="placeholder1Char"/>
              <w:rFonts w:hint="eastAsia"/>
              <w:sz w:val="16"/>
              <w:szCs w:val="16"/>
            </w:rPr>
            <w:t>____</w:t>
          </w:r>
        </w:p>
      </w:docPartBody>
    </w:docPart>
    <w:docPart>
      <w:docPartPr>
        <w:name w:val="ACF3E4213C984BC4BB3FC5E35F15C36A"/>
        <w:category>
          <w:name w:val="常规"/>
          <w:gallery w:val="placeholder"/>
        </w:category>
        <w:types>
          <w:type w:val="bbPlcHdr"/>
        </w:types>
        <w:behaviors>
          <w:behavior w:val="content"/>
        </w:behaviors>
        <w:guid w:val="{73C3AAB6-6EC1-45AA-B6E1-84BE4529B182}"/>
      </w:docPartPr>
      <w:docPartBody>
        <w:p w:rsidR="008D62EF" w:rsidRDefault="008D62EF" w:rsidP="008D62EF">
          <w:pPr>
            <w:pStyle w:val="ACF3E4213C984BC4BB3FC5E35F15C36A"/>
          </w:pPr>
          <w:r w:rsidRPr="00711F0E">
            <w:rPr>
              <w:rStyle w:val="placeholder1Char"/>
              <w:rFonts w:hint="eastAsia"/>
              <w:sz w:val="16"/>
              <w:szCs w:val="16"/>
            </w:rPr>
            <w:t>____</w:t>
          </w:r>
        </w:p>
      </w:docPartBody>
    </w:docPart>
    <w:docPart>
      <w:docPartPr>
        <w:name w:val="5C69CD4AEB2C4F688C5A35C2F5A80837"/>
        <w:category>
          <w:name w:val="常规"/>
          <w:gallery w:val="placeholder"/>
        </w:category>
        <w:types>
          <w:type w:val="bbPlcHdr"/>
        </w:types>
        <w:behaviors>
          <w:behavior w:val="content"/>
        </w:behaviors>
        <w:guid w:val="{33243394-A448-4A80-8FB9-7BB312AF209C}"/>
      </w:docPartPr>
      <w:docPartBody>
        <w:p w:rsidR="008D62EF" w:rsidRDefault="008D62EF" w:rsidP="008D62EF">
          <w:pPr>
            <w:pStyle w:val="5C69CD4AEB2C4F688C5A35C2F5A80837"/>
          </w:pPr>
          <w:r w:rsidRPr="00711F0E">
            <w:rPr>
              <w:rStyle w:val="placeholder1Char"/>
              <w:rFonts w:hint="eastAsia"/>
              <w:sz w:val="16"/>
              <w:szCs w:val="16"/>
            </w:rPr>
            <w:t>____</w:t>
          </w:r>
        </w:p>
      </w:docPartBody>
    </w:docPart>
    <w:docPart>
      <w:docPartPr>
        <w:name w:val="E7BC24922604457FA48F21668B88D5C5"/>
        <w:category>
          <w:name w:val="常规"/>
          <w:gallery w:val="placeholder"/>
        </w:category>
        <w:types>
          <w:type w:val="bbPlcHdr"/>
        </w:types>
        <w:behaviors>
          <w:behavior w:val="content"/>
        </w:behaviors>
        <w:guid w:val="{E522C3A2-1850-479B-9D5B-B8CF7B068A15}"/>
      </w:docPartPr>
      <w:docPartBody>
        <w:p w:rsidR="008D62EF" w:rsidRDefault="008D62EF" w:rsidP="008D62EF">
          <w:pPr>
            <w:pStyle w:val="E7BC24922604457FA48F21668B88D5C5"/>
          </w:pPr>
          <w:r w:rsidRPr="00711F0E">
            <w:rPr>
              <w:rStyle w:val="placeholder1Char"/>
              <w:rFonts w:hint="eastAsia"/>
              <w:sz w:val="16"/>
              <w:szCs w:val="16"/>
            </w:rPr>
            <w:t>____</w:t>
          </w:r>
        </w:p>
      </w:docPartBody>
    </w:docPart>
    <w:docPart>
      <w:docPartPr>
        <w:name w:val="05DC36DCBEAF40B7BFB890FD00C22729"/>
        <w:category>
          <w:name w:val="常规"/>
          <w:gallery w:val="placeholder"/>
        </w:category>
        <w:types>
          <w:type w:val="bbPlcHdr"/>
        </w:types>
        <w:behaviors>
          <w:behavior w:val="content"/>
        </w:behaviors>
        <w:guid w:val="{7A1F1B4E-67D1-4256-9009-35FDB8694E62}"/>
      </w:docPartPr>
      <w:docPartBody>
        <w:p w:rsidR="008D62EF" w:rsidRDefault="008D62EF" w:rsidP="008D62EF">
          <w:pPr>
            <w:pStyle w:val="05DC36DCBEAF40B7BFB890FD00C22729"/>
          </w:pPr>
          <w:r w:rsidRPr="00711F0E">
            <w:rPr>
              <w:rStyle w:val="placeholder1Char"/>
              <w:rFonts w:hint="eastAsia"/>
              <w:sz w:val="16"/>
              <w:szCs w:val="16"/>
            </w:rPr>
            <w:t>____</w:t>
          </w:r>
        </w:p>
      </w:docPartBody>
    </w:docPart>
    <w:docPart>
      <w:docPartPr>
        <w:name w:val="7EEC5DD4E1E94E0EA9052AC803C5ED90"/>
        <w:category>
          <w:name w:val="常规"/>
          <w:gallery w:val="placeholder"/>
        </w:category>
        <w:types>
          <w:type w:val="bbPlcHdr"/>
        </w:types>
        <w:behaviors>
          <w:behavior w:val="content"/>
        </w:behaviors>
        <w:guid w:val="{C59BCC75-509D-4215-850B-02A500710E30}"/>
      </w:docPartPr>
      <w:docPartBody>
        <w:p w:rsidR="008D62EF" w:rsidRDefault="008D62EF" w:rsidP="008D62EF">
          <w:pPr>
            <w:pStyle w:val="7EEC5DD4E1E94E0EA9052AC803C5ED90"/>
          </w:pPr>
          <w:r w:rsidRPr="00711F0E">
            <w:rPr>
              <w:rStyle w:val="placeholder1Char"/>
              <w:rFonts w:hint="eastAsia"/>
              <w:sz w:val="16"/>
              <w:szCs w:val="16"/>
            </w:rPr>
            <w:t>____</w:t>
          </w:r>
        </w:p>
      </w:docPartBody>
    </w:docPart>
    <w:docPart>
      <w:docPartPr>
        <w:name w:val="F6E6A4E780C24121ADFF0228B7D97854"/>
        <w:category>
          <w:name w:val="常规"/>
          <w:gallery w:val="placeholder"/>
        </w:category>
        <w:types>
          <w:type w:val="bbPlcHdr"/>
        </w:types>
        <w:behaviors>
          <w:behavior w:val="content"/>
        </w:behaviors>
        <w:guid w:val="{12128362-E196-4AAF-B10A-48BF90CB8F6F}"/>
      </w:docPartPr>
      <w:docPartBody>
        <w:p w:rsidR="008D62EF" w:rsidRDefault="008D62EF" w:rsidP="008D62EF">
          <w:pPr>
            <w:pStyle w:val="F6E6A4E780C24121ADFF0228B7D97854"/>
          </w:pPr>
          <w:r w:rsidRPr="00711F0E">
            <w:rPr>
              <w:rStyle w:val="placeholder1Char"/>
              <w:rFonts w:hint="eastAsia"/>
              <w:sz w:val="16"/>
              <w:szCs w:val="16"/>
            </w:rPr>
            <w:t>____</w:t>
          </w:r>
        </w:p>
      </w:docPartBody>
    </w:docPart>
    <w:docPart>
      <w:docPartPr>
        <w:name w:val="A17D3C31F6A546788E43CB2FCE5BD847"/>
        <w:category>
          <w:name w:val="常规"/>
          <w:gallery w:val="placeholder"/>
        </w:category>
        <w:types>
          <w:type w:val="bbPlcHdr"/>
        </w:types>
        <w:behaviors>
          <w:behavior w:val="content"/>
        </w:behaviors>
        <w:guid w:val="{9BE33661-1774-4EE5-A143-04FAC0CB0924}"/>
      </w:docPartPr>
      <w:docPartBody>
        <w:p w:rsidR="008D62EF" w:rsidRDefault="008D62EF" w:rsidP="008D62EF">
          <w:pPr>
            <w:pStyle w:val="A17D3C31F6A546788E43CB2FCE5BD847"/>
          </w:pPr>
          <w:r w:rsidRPr="00711F0E">
            <w:rPr>
              <w:rStyle w:val="placeholder1Char"/>
              <w:rFonts w:hint="eastAsia"/>
              <w:sz w:val="16"/>
              <w:szCs w:val="16"/>
            </w:rPr>
            <w:t>____</w:t>
          </w:r>
        </w:p>
      </w:docPartBody>
    </w:docPart>
    <w:docPart>
      <w:docPartPr>
        <w:name w:val="1925F071E8784775892936211306436B"/>
        <w:category>
          <w:name w:val="常规"/>
          <w:gallery w:val="placeholder"/>
        </w:category>
        <w:types>
          <w:type w:val="bbPlcHdr"/>
        </w:types>
        <w:behaviors>
          <w:behavior w:val="content"/>
        </w:behaviors>
        <w:guid w:val="{21D67FF0-E263-4F60-B38A-EE7CE665CBE2}"/>
      </w:docPartPr>
      <w:docPartBody>
        <w:p w:rsidR="008D62EF" w:rsidRDefault="008D62EF" w:rsidP="008D62EF">
          <w:pPr>
            <w:pStyle w:val="1925F071E8784775892936211306436B"/>
          </w:pPr>
          <w:r w:rsidRPr="00711F0E">
            <w:rPr>
              <w:rStyle w:val="placeholder1Char"/>
              <w:rFonts w:hint="eastAsia"/>
              <w:sz w:val="16"/>
              <w:szCs w:val="16"/>
            </w:rPr>
            <w:t>____</w:t>
          </w:r>
        </w:p>
      </w:docPartBody>
    </w:docPart>
    <w:docPart>
      <w:docPartPr>
        <w:name w:val="F5378A4AE9BF4ADD881E38E399E64D97"/>
        <w:category>
          <w:name w:val="常规"/>
          <w:gallery w:val="placeholder"/>
        </w:category>
        <w:types>
          <w:type w:val="bbPlcHdr"/>
        </w:types>
        <w:behaviors>
          <w:behavior w:val="content"/>
        </w:behaviors>
        <w:guid w:val="{F7DFB822-5DF2-42B3-B056-5A138DEFC857}"/>
      </w:docPartPr>
      <w:docPartBody>
        <w:p w:rsidR="008D62EF" w:rsidRDefault="008D62EF" w:rsidP="008D62EF">
          <w:pPr>
            <w:pStyle w:val="F5378A4AE9BF4ADD881E38E399E64D97"/>
          </w:pPr>
          <w:r w:rsidRPr="00711F0E">
            <w:rPr>
              <w:rStyle w:val="placeholder1Char"/>
              <w:rFonts w:hint="eastAsia"/>
              <w:sz w:val="16"/>
              <w:szCs w:val="16"/>
            </w:rPr>
            <w:t>____</w:t>
          </w:r>
        </w:p>
      </w:docPartBody>
    </w:docPart>
    <w:docPart>
      <w:docPartPr>
        <w:name w:val="67E5CBB5088F4A549641804BCDDB4DE7"/>
        <w:category>
          <w:name w:val="常规"/>
          <w:gallery w:val="placeholder"/>
        </w:category>
        <w:types>
          <w:type w:val="bbPlcHdr"/>
        </w:types>
        <w:behaviors>
          <w:behavior w:val="content"/>
        </w:behaviors>
        <w:guid w:val="{D9F1243E-9846-40B3-8CA4-4A44AA3999F9}"/>
      </w:docPartPr>
      <w:docPartBody>
        <w:p w:rsidR="008D62EF" w:rsidRDefault="008D62EF" w:rsidP="008D62EF">
          <w:pPr>
            <w:pStyle w:val="67E5CBB5088F4A549641804BCDDB4DE7"/>
          </w:pPr>
          <w:r w:rsidRPr="00711F0E">
            <w:rPr>
              <w:rStyle w:val="placeholder1Char"/>
              <w:rFonts w:hint="eastAsia"/>
              <w:sz w:val="16"/>
              <w:szCs w:val="16"/>
            </w:rPr>
            <w:t>____</w:t>
          </w:r>
        </w:p>
      </w:docPartBody>
    </w:docPart>
    <w:docPart>
      <w:docPartPr>
        <w:name w:val="E4327705500E40108A26F5F26A891A2D"/>
        <w:category>
          <w:name w:val="常规"/>
          <w:gallery w:val="placeholder"/>
        </w:category>
        <w:types>
          <w:type w:val="bbPlcHdr"/>
        </w:types>
        <w:behaviors>
          <w:behavior w:val="content"/>
        </w:behaviors>
        <w:guid w:val="{FF336B58-F229-4A2E-A903-64307AF37559}"/>
      </w:docPartPr>
      <w:docPartBody>
        <w:p w:rsidR="008D62EF" w:rsidRDefault="008D62EF" w:rsidP="008D62EF">
          <w:pPr>
            <w:pStyle w:val="E4327705500E40108A26F5F26A891A2D"/>
          </w:pPr>
          <w:r w:rsidRPr="00711F0E">
            <w:rPr>
              <w:rStyle w:val="placeholder1Char"/>
              <w:rFonts w:hint="eastAsia"/>
              <w:sz w:val="16"/>
              <w:szCs w:val="16"/>
            </w:rPr>
            <w:t>____</w:t>
          </w:r>
        </w:p>
      </w:docPartBody>
    </w:docPart>
    <w:docPart>
      <w:docPartPr>
        <w:name w:val="F253AACDEA1B4EC697EF5A6601213A78"/>
        <w:category>
          <w:name w:val="常规"/>
          <w:gallery w:val="placeholder"/>
        </w:category>
        <w:types>
          <w:type w:val="bbPlcHdr"/>
        </w:types>
        <w:behaviors>
          <w:behavior w:val="content"/>
        </w:behaviors>
        <w:guid w:val="{71BCE871-6E65-43F5-83DE-02FF299AB7EA}"/>
      </w:docPartPr>
      <w:docPartBody>
        <w:p w:rsidR="008D62EF" w:rsidRDefault="008D62EF" w:rsidP="008D62EF">
          <w:pPr>
            <w:pStyle w:val="F253AACDEA1B4EC697EF5A6601213A78"/>
          </w:pPr>
          <w:r w:rsidRPr="00711F0E">
            <w:rPr>
              <w:rStyle w:val="placeholder1Char"/>
              <w:rFonts w:hint="eastAsia"/>
              <w:sz w:val="16"/>
              <w:szCs w:val="16"/>
            </w:rPr>
            <w:t>____</w:t>
          </w:r>
        </w:p>
      </w:docPartBody>
    </w:docPart>
    <w:docPart>
      <w:docPartPr>
        <w:name w:val="EE363ED4F795492A81B054DF3F509C46"/>
        <w:category>
          <w:name w:val="常规"/>
          <w:gallery w:val="placeholder"/>
        </w:category>
        <w:types>
          <w:type w:val="bbPlcHdr"/>
        </w:types>
        <w:behaviors>
          <w:behavior w:val="content"/>
        </w:behaviors>
        <w:guid w:val="{693734FB-5430-49B9-9B42-824C0A10A334}"/>
      </w:docPartPr>
      <w:docPartBody>
        <w:p w:rsidR="008D62EF" w:rsidRDefault="008D62EF" w:rsidP="008D62EF">
          <w:pPr>
            <w:pStyle w:val="EE363ED4F795492A81B054DF3F509C46"/>
          </w:pPr>
          <w:r w:rsidRPr="00711F0E">
            <w:rPr>
              <w:rStyle w:val="placeholder1Char"/>
              <w:rFonts w:hint="eastAsia"/>
              <w:sz w:val="16"/>
              <w:szCs w:val="16"/>
            </w:rPr>
            <w:t>____</w:t>
          </w:r>
        </w:p>
      </w:docPartBody>
    </w:docPart>
    <w:docPart>
      <w:docPartPr>
        <w:name w:val="AA994CF5927749EEB1492ED34635E7D7"/>
        <w:category>
          <w:name w:val="常规"/>
          <w:gallery w:val="placeholder"/>
        </w:category>
        <w:types>
          <w:type w:val="bbPlcHdr"/>
        </w:types>
        <w:behaviors>
          <w:behavior w:val="content"/>
        </w:behaviors>
        <w:guid w:val="{4FE4E665-0F90-41C5-BC29-62D79BA30E20}"/>
      </w:docPartPr>
      <w:docPartBody>
        <w:p w:rsidR="008D62EF" w:rsidRDefault="008D62EF" w:rsidP="008D62EF">
          <w:pPr>
            <w:pStyle w:val="AA994CF5927749EEB1492ED34635E7D7"/>
          </w:pPr>
          <w:r w:rsidRPr="00711F0E">
            <w:rPr>
              <w:rStyle w:val="placeholder1Char"/>
              <w:rFonts w:hint="eastAsia"/>
              <w:sz w:val="16"/>
              <w:szCs w:val="16"/>
            </w:rPr>
            <w:t>____</w:t>
          </w:r>
        </w:p>
      </w:docPartBody>
    </w:docPart>
    <w:docPart>
      <w:docPartPr>
        <w:name w:val="33BB16A51DDE4344B3EAFB223D3FD127"/>
        <w:category>
          <w:name w:val="常规"/>
          <w:gallery w:val="placeholder"/>
        </w:category>
        <w:types>
          <w:type w:val="bbPlcHdr"/>
        </w:types>
        <w:behaviors>
          <w:behavior w:val="content"/>
        </w:behaviors>
        <w:guid w:val="{1A2EBEE1-6B78-4F7C-A7F8-D5CE58CFEAEA}"/>
      </w:docPartPr>
      <w:docPartBody>
        <w:p w:rsidR="008D62EF" w:rsidRDefault="008D62EF" w:rsidP="008D62EF">
          <w:pPr>
            <w:pStyle w:val="33BB16A51DDE4344B3EAFB223D3FD127"/>
          </w:pPr>
          <w:r w:rsidRPr="00711F0E">
            <w:rPr>
              <w:rStyle w:val="placeholder1Char"/>
              <w:rFonts w:hint="eastAsia"/>
              <w:sz w:val="16"/>
              <w:szCs w:val="16"/>
            </w:rPr>
            <w:t>____</w:t>
          </w:r>
        </w:p>
      </w:docPartBody>
    </w:docPart>
    <w:docPart>
      <w:docPartPr>
        <w:name w:val="AB3CDE2C391546E497D8621350CB7DCB"/>
        <w:category>
          <w:name w:val="常规"/>
          <w:gallery w:val="placeholder"/>
        </w:category>
        <w:types>
          <w:type w:val="bbPlcHdr"/>
        </w:types>
        <w:behaviors>
          <w:behavior w:val="content"/>
        </w:behaviors>
        <w:guid w:val="{1AFCD529-57AC-4F7C-965D-F91D40956DE8}"/>
      </w:docPartPr>
      <w:docPartBody>
        <w:p w:rsidR="008D62EF" w:rsidRDefault="008D62EF" w:rsidP="008D62EF">
          <w:pPr>
            <w:pStyle w:val="AB3CDE2C391546E497D8621350CB7DCB"/>
          </w:pPr>
          <w:r w:rsidRPr="00711F0E">
            <w:rPr>
              <w:rStyle w:val="placeholder1Char"/>
              <w:rFonts w:hint="eastAsia"/>
              <w:sz w:val="16"/>
              <w:szCs w:val="16"/>
            </w:rPr>
            <w:t>____</w:t>
          </w:r>
        </w:p>
      </w:docPartBody>
    </w:docPart>
    <w:docPart>
      <w:docPartPr>
        <w:name w:val="5BE2179659844CFDA34F200E4F048727"/>
        <w:category>
          <w:name w:val="常规"/>
          <w:gallery w:val="placeholder"/>
        </w:category>
        <w:types>
          <w:type w:val="bbPlcHdr"/>
        </w:types>
        <w:behaviors>
          <w:behavior w:val="content"/>
        </w:behaviors>
        <w:guid w:val="{87B846E2-EABC-4E96-9674-47C927BB6F49}"/>
      </w:docPartPr>
      <w:docPartBody>
        <w:p w:rsidR="008D62EF" w:rsidRDefault="008D62EF" w:rsidP="008D62EF">
          <w:pPr>
            <w:pStyle w:val="5BE2179659844CFDA34F200E4F048727"/>
          </w:pPr>
          <w:r w:rsidRPr="00711F0E">
            <w:rPr>
              <w:rStyle w:val="placeholder1Char"/>
              <w:rFonts w:hint="eastAsia"/>
              <w:sz w:val="16"/>
              <w:szCs w:val="16"/>
            </w:rPr>
            <w:t>____</w:t>
          </w:r>
        </w:p>
      </w:docPartBody>
    </w:docPart>
    <w:docPart>
      <w:docPartPr>
        <w:name w:val="85BA5077AE5040EABB5D1B13F92C40D9"/>
        <w:category>
          <w:name w:val="常规"/>
          <w:gallery w:val="placeholder"/>
        </w:category>
        <w:types>
          <w:type w:val="bbPlcHdr"/>
        </w:types>
        <w:behaviors>
          <w:behavior w:val="content"/>
        </w:behaviors>
        <w:guid w:val="{3A6FC5C0-17C5-441F-BB71-EEE0EF435819}"/>
      </w:docPartPr>
      <w:docPartBody>
        <w:p w:rsidR="008D62EF" w:rsidRDefault="008D62EF" w:rsidP="008D62EF">
          <w:pPr>
            <w:pStyle w:val="85BA5077AE5040EABB5D1B13F92C40D9"/>
          </w:pPr>
          <w:r w:rsidRPr="00711F0E">
            <w:rPr>
              <w:rStyle w:val="placeholder1Char"/>
              <w:rFonts w:hint="eastAsia"/>
              <w:sz w:val="16"/>
              <w:szCs w:val="16"/>
            </w:rPr>
            <w:t>____</w:t>
          </w:r>
        </w:p>
      </w:docPartBody>
    </w:docPart>
    <w:docPart>
      <w:docPartPr>
        <w:name w:val="8131939A1C034FADB2DE193F05391089"/>
        <w:category>
          <w:name w:val="常规"/>
          <w:gallery w:val="placeholder"/>
        </w:category>
        <w:types>
          <w:type w:val="bbPlcHdr"/>
        </w:types>
        <w:behaviors>
          <w:behavior w:val="content"/>
        </w:behaviors>
        <w:guid w:val="{98B68A4F-A132-4CE1-9DB4-96724D54F4AD}"/>
      </w:docPartPr>
      <w:docPartBody>
        <w:p w:rsidR="008D62EF" w:rsidRDefault="008D62EF" w:rsidP="008D62EF">
          <w:pPr>
            <w:pStyle w:val="8131939A1C034FADB2DE193F05391089"/>
          </w:pPr>
          <w:r w:rsidRPr="00711F0E">
            <w:rPr>
              <w:rStyle w:val="placeholder1Char"/>
              <w:rFonts w:hint="eastAsia"/>
              <w:sz w:val="16"/>
              <w:szCs w:val="16"/>
            </w:rPr>
            <w:t>____</w:t>
          </w:r>
        </w:p>
      </w:docPartBody>
    </w:docPart>
    <w:docPart>
      <w:docPartPr>
        <w:name w:val="182E6C2B27F9480E9A0147D378673C54"/>
        <w:category>
          <w:name w:val="常规"/>
          <w:gallery w:val="placeholder"/>
        </w:category>
        <w:types>
          <w:type w:val="bbPlcHdr"/>
        </w:types>
        <w:behaviors>
          <w:behavior w:val="content"/>
        </w:behaviors>
        <w:guid w:val="{E000EB5A-E093-49B6-B5A8-ED51AA3FBC6D}"/>
      </w:docPartPr>
      <w:docPartBody>
        <w:p w:rsidR="008D62EF" w:rsidRDefault="008D62EF" w:rsidP="008D62EF">
          <w:pPr>
            <w:pStyle w:val="182E6C2B27F9480E9A0147D378673C54"/>
          </w:pPr>
          <w:r w:rsidRPr="00711F0E">
            <w:rPr>
              <w:rStyle w:val="placeholder1Char"/>
              <w:rFonts w:hint="eastAsia"/>
              <w:sz w:val="16"/>
              <w:szCs w:val="16"/>
            </w:rPr>
            <w:t>____</w:t>
          </w:r>
        </w:p>
      </w:docPartBody>
    </w:docPart>
    <w:docPart>
      <w:docPartPr>
        <w:name w:val="50F8152C55394CE1A1C4E186F76BF30A"/>
        <w:category>
          <w:name w:val="常规"/>
          <w:gallery w:val="placeholder"/>
        </w:category>
        <w:types>
          <w:type w:val="bbPlcHdr"/>
        </w:types>
        <w:behaviors>
          <w:behavior w:val="content"/>
        </w:behaviors>
        <w:guid w:val="{7E69A4F9-81AE-4325-BF1A-4D113202648F}"/>
      </w:docPartPr>
      <w:docPartBody>
        <w:p w:rsidR="008D62EF" w:rsidRDefault="008D62EF" w:rsidP="008D62EF">
          <w:pPr>
            <w:pStyle w:val="50F8152C55394CE1A1C4E186F76BF30A"/>
          </w:pPr>
          <w:r w:rsidRPr="00711F0E">
            <w:rPr>
              <w:rStyle w:val="placeholder1Char"/>
              <w:rFonts w:hint="eastAsia"/>
              <w:sz w:val="16"/>
              <w:szCs w:val="16"/>
            </w:rPr>
            <w:t>____</w:t>
          </w:r>
        </w:p>
      </w:docPartBody>
    </w:docPart>
    <w:docPart>
      <w:docPartPr>
        <w:name w:val="F4515EC5AC0149D8A4AFBD8519368CC3"/>
        <w:category>
          <w:name w:val="常规"/>
          <w:gallery w:val="placeholder"/>
        </w:category>
        <w:types>
          <w:type w:val="bbPlcHdr"/>
        </w:types>
        <w:behaviors>
          <w:behavior w:val="content"/>
        </w:behaviors>
        <w:guid w:val="{5876FC27-39BA-40CF-90E3-612F554B6352}"/>
      </w:docPartPr>
      <w:docPartBody>
        <w:p w:rsidR="008D62EF" w:rsidRDefault="008D62EF" w:rsidP="008D62EF">
          <w:pPr>
            <w:pStyle w:val="F4515EC5AC0149D8A4AFBD8519368CC3"/>
          </w:pPr>
          <w:r w:rsidRPr="00711F0E">
            <w:rPr>
              <w:rStyle w:val="placeholder1Char"/>
              <w:rFonts w:hint="eastAsia"/>
              <w:sz w:val="16"/>
              <w:szCs w:val="16"/>
            </w:rPr>
            <w:t>____</w:t>
          </w:r>
        </w:p>
      </w:docPartBody>
    </w:docPart>
    <w:docPart>
      <w:docPartPr>
        <w:name w:val="53BD180FDE324FC9831E496FF40A73DF"/>
        <w:category>
          <w:name w:val="常规"/>
          <w:gallery w:val="placeholder"/>
        </w:category>
        <w:types>
          <w:type w:val="bbPlcHdr"/>
        </w:types>
        <w:behaviors>
          <w:behavior w:val="content"/>
        </w:behaviors>
        <w:guid w:val="{F1483C08-7E47-42F2-B7FC-A8771F50F326}"/>
      </w:docPartPr>
      <w:docPartBody>
        <w:p w:rsidR="008D62EF" w:rsidRDefault="008D62EF" w:rsidP="008D62EF">
          <w:pPr>
            <w:pStyle w:val="53BD180FDE324FC9831E496FF40A73DF"/>
          </w:pPr>
          <w:r w:rsidRPr="00711F0E">
            <w:rPr>
              <w:rStyle w:val="placeholder1Char"/>
              <w:rFonts w:hint="eastAsia"/>
              <w:sz w:val="16"/>
              <w:szCs w:val="16"/>
            </w:rPr>
            <w:t>____</w:t>
          </w:r>
        </w:p>
      </w:docPartBody>
    </w:docPart>
    <w:docPart>
      <w:docPartPr>
        <w:name w:val="89BDFBAE0B0547C7A7217A552DDBF2EF"/>
        <w:category>
          <w:name w:val="常规"/>
          <w:gallery w:val="placeholder"/>
        </w:category>
        <w:types>
          <w:type w:val="bbPlcHdr"/>
        </w:types>
        <w:behaviors>
          <w:behavior w:val="content"/>
        </w:behaviors>
        <w:guid w:val="{A33D2A8E-C444-4F12-95DE-61CFD153294A}"/>
      </w:docPartPr>
      <w:docPartBody>
        <w:p w:rsidR="008D62EF" w:rsidRDefault="008D62EF" w:rsidP="008D62EF">
          <w:pPr>
            <w:pStyle w:val="89BDFBAE0B0547C7A7217A552DDBF2EF"/>
          </w:pPr>
          <w:r w:rsidRPr="00711F0E">
            <w:rPr>
              <w:rStyle w:val="placeholder1Char"/>
              <w:rFonts w:hint="eastAsia"/>
              <w:sz w:val="16"/>
              <w:szCs w:val="16"/>
            </w:rPr>
            <w:t>____</w:t>
          </w:r>
        </w:p>
      </w:docPartBody>
    </w:docPart>
    <w:docPart>
      <w:docPartPr>
        <w:name w:val="CD64814B2AA54679A237146F41A44D71"/>
        <w:category>
          <w:name w:val="常规"/>
          <w:gallery w:val="placeholder"/>
        </w:category>
        <w:types>
          <w:type w:val="bbPlcHdr"/>
        </w:types>
        <w:behaviors>
          <w:behavior w:val="content"/>
        </w:behaviors>
        <w:guid w:val="{98131AED-143F-4506-A440-4EA7049DF446}"/>
      </w:docPartPr>
      <w:docPartBody>
        <w:p w:rsidR="008D62EF" w:rsidRDefault="008D62EF" w:rsidP="008D62EF">
          <w:pPr>
            <w:pStyle w:val="CD64814B2AA54679A237146F41A44D71"/>
          </w:pPr>
          <w:r w:rsidRPr="00711F0E">
            <w:rPr>
              <w:rStyle w:val="placeholder1Char"/>
              <w:rFonts w:hint="eastAsia"/>
              <w:sz w:val="16"/>
              <w:szCs w:val="16"/>
            </w:rPr>
            <w:t>____</w:t>
          </w:r>
        </w:p>
      </w:docPartBody>
    </w:docPart>
    <w:docPart>
      <w:docPartPr>
        <w:name w:val="29A1007F7A5841CEBF0109C458BD47AA"/>
        <w:category>
          <w:name w:val="常规"/>
          <w:gallery w:val="placeholder"/>
        </w:category>
        <w:types>
          <w:type w:val="bbPlcHdr"/>
        </w:types>
        <w:behaviors>
          <w:behavior w:val="content"/>
        </w:behaviors>
        <w:guid w:val="{D26FEB5C-FBFC-49F0-9278-C8DF099F6A6B}"/>
      </w:docPartPr>
      <w:docPartBody>
        <w:p w:rsidR="008D62EF" w:rsidRDefault="008D62EF" w:rsidP="008D62EF">
          <w:pPr>
            <w:pStyle w:val="29A1007F7A5841CEBF0109C458BD47AA"/>
          </w:pPr>
          <w:r w:rsidRPr="00711F0E">
            <w:rPr>
              <w:rStyle w:val="placeholder1Char"/>
              <w:rFonts w:hint="eastAsia"/>
              <w:sz w:val="16"/>
              <w:szCs w:val="16"/>
            </w:rPr>
            <w:t>____</w:t>
          </w:r>
        </w:p>
      </w:docPartBody>
    </w:docPart>
    <w:docPart>
      <w:docPartPr>
        <w:name w:val="BB663EAA35E14483B0E3E08BE2682899"/>
        <w:category>
          <w:name w:val="常规"/>
          <w:gallery w:val="placeholder"/>
        </w:category>
        <w:types>
          <w:type w:val="bbPlcHdr"/>
        </w:types>
        <w:behaviors>
          <w:behavior w:val="content"/>
        </w:behaviors>
        <w:guid w:val="{5C015067-A8EB-48C4-BADE-573320BD23A8}"/>
      </w:docPartPr>
      <w:docPartBody>
        <w:p w:rsidR="008D62EF" w:rsidRDefault="008D62EF" w:rsidP="008D62EF">
          <w:pPr>
            <w:pStyle w:val="BB663EAA35E14483B0E3E08BE2682899"/>
          </w:pPr>
          <w:r w:rsidRPr="00711F0E">
            <w:rPr>
              <w:rStyle w:val="placeholder1Char"/>
              <w:rFonts w:hint="eastAsia"/>
              <w:sz w:val="16"/>
              <w:szCs w:val="16"/>
            </w:rPr>
            <w:t>____</w:t>
          </w:r>
        </w:p>
      </w:docPartBody>
    </w:docPart>
    <w:docPart>
      <w:docPartPr>
        <w:name w:val="C3CDF594DD2E41A58485461A36333624"/>
        <w:category>
          <w:name w:val="常规"/>
          <w:gallery w:val="placeholder"/>
        </w:category>
        <w:types>
          <w:type w:val="bbPlcHdr"/>
        </w:types>
        <w:behaviors>
          <w:behavior w:val="content"/>
        </w:behaviors>
        <w:guid w:val="{F77CF9DE-03F4-433C-BED4-CC9B6F754FA2}"/>
      </w:docPartPr>
      <w:docPartBody>
        <w:p w:rsidR="008D62EF" w:rsidRDefault="008D62EF" w:rsidP="008D62EF">
          <w:pPr>
            <w:pStyle w:val="C3CDF594DD2E41A58485461A36333624"/>
          </w:pPr>
          <w:r w:rsidRPr="00711F0E">
            <w:rPr>
              <w:rStyle w:val="placeholder1Char"/>
              <w:rFonts w:hint="eastAsia"/>
              <w:sz w:val="16"/>
              <w:szCs w:val="16"/>
            </w:rPr>
            <w:t>____</w:t>
          </w:r>
        </w:p>
      </w:docPartBody>
    </w:docPart>
    <w:docPart>
      <w:docPartPr>
        <w:name w:val="8F2EF0084FAE4D1E9974421CE6290ED4"/>
        <w:category>
          <w:name w:val="常规"/>
          <w:gallery w:val="placeholder"/>
        </w:category>
        <w:types>
          <w:type w:val="bbPlcHdr"/>
        </w:types>
        <w:behaviors>
          <w:behavior w:val="content"/>
        </w:behaviors>
        <w:guid w:val="{62FBCB92-E033-4154-9F98-2E076A32F309}"/>
      </w:docPartPr>
      <w:docPartBody>
        <w:p w:rsidR="008D62EF" w:rsidRDefault="008D62EF" w:rsidP="008D62EF">
          <w:pPr>
            <w:pStyle w:val="8F2EF0084FAE4D1E9974421CE6290ED4"/>
          </w:pPr>
          <w:r w:rsidRPr="00711F0E">
            <w:rPr>
              <w:rStyle w:val="placeholder1Char"/>
              <w:rFonts w:hint="eastAsia"/>
              <w:sz w:val="16"/>
              <w:szCs w:val="16"/>
            </w:rPr>
            <w:t>____</w:t>
          </w:r>
        </w:p>
      </w:docPartBody>
    </w:docPart>
    <w:docPart>
      <w:docPartPr>
        <w:name w:val="CC6CAE7AA3EF4008A2E2C11F34FF169A"/>
        <w:category>
          <w:name w:val="常规"/>
          <w:gallery w:val="placeholder"/>
        </w:category>
        <w:types>
          <w:type w:val="bbPlcHdr"/>
        </w:types>
        <w:behaviors>
          <w:behavior w:val="content"/>
        </w:behaviors>
        <w:guid w:val="{B5C263BD-9CFD-4193-9EE8-DE2EC5DEEC23}"/>
      </w:docPartPr>
      <w:docPartBody>
        <w:p w:rsidR="008D62EF" w:rsidRDefault="008D62EF" w:rsidP="008D62EF">
          <w:pPr>
            <w:pStyle w:val="CC6CAE7AA3EF4008A2E2C11F34FF169A"/>
          </w:pPr>
          <w:r w:rsidRPr="00711F0E">
            <w:rPr>
              <w:rStyle w:val="placeholder1Char"/>
              <w:rFonts w:hint="eastAsia"/>
              <w:sz w:val="16"/>
              <w:szCs w:val="16"/>
            </w:rPr>
            <w:t>____</w:t>
          </w:r>
        </w:p>
      </w:docPartBody>
    </w:docPart>
    <w:docPart>
      <w:docPartPr>
        <w:name w:val="B82F6CF23BB24EFEA927376D4E276875"/>
        <w:category>
          <w:name w:val="常规"/>
          <w:gallery w:val="placeholder"/>
        </w:category>
        <w:types>
          <w:type w:val="bbPlcHdr"/>
        </w:types>
        <w:behaviors>
          <w:behavior w:val="content"/>
        </w:behaviors>
        <w:guid w:val="{BC0036F8-A349-4801-AC60-08B70A2EF8DF}"/>
      </w:docPartPr>
      <w:docPartBody>
        <w:p w:rsidR="008D62EF" w:rsidRDefault="008D62EF" w:rsidP="008D62EF">
          <w:pPr>
            <w:pStyle w:val="B82F6CF23BB24EFEA927376D4E276875"/>
          </w:pPr>
          <w:r w:rsidRPr="00711F0E">
            <w:rPr>
              <w:rStyle w:val="placeholder1Char"/>
              <w:rFonts w:hint="eastAsia"/>
              <w:sz w:val="16"/>
              <w:szCs w:val="16"/>
            </w:rPr>
            <w:t>____</w:t>
          </w:r>
        </w:p>
      </w:docPartBody>
    </w:docPart>
    <w:docPart>
      <w:docPartPr>
        <w:name w:val="466B71647A1D48688F05025B3CFAE4B3"/>
        <w:category>
          <w:name w:val="常规"/>
          <w:gallery w:val="placeholder"/>
        </w:category>
        <w:types>
          <w:type w:val="bbPlcHdr"/>
        </w:types>
        <w:behaviors>
          <w:behavior w:val="content"/>
        </w:behaviors>
        <w:guid w:val="{AEC89DC9-087F-435A-A6C7-BA6FFF2F8FDC}"/>
      </w:docPartPr>
      <w:docPartBody>
        <w:p w:rsidR="008D62EF" w:rsidRDefault="008D62EF" w:rsidP="008D62EF">
          <w:pPr>
            <w:pStyle w:val="466B71647A1D48688F05025B3CFAE4B3"/>
          </w:pPr>
          <w:r w:rsidRPr="00711F0E">
            <w:rPr>
              <w:rStyle w:val="placeholder1Char"/>
              <w:rFonts w:hint="eastAsia"/>
              <w:sz w:val="16"/>
              <w:szCs w:val="16"/>
            </w:rPr>
            <w:t>____</w:t>
          </w:r>
        </w:p>
      </w:docPartBody>
    </w:docPart>
    <w:docPart>
      <w:docPartPr>
        <w:name w:val="C9F1BC60325046D88963E6AE81278D59"/>
        <w:category>
          <w:name w:val="常规"/>
          <w:gallery w:val="placeholder"/>
        </w:category>
        <w:types>
          <w:type w:val="bbPlcHdr"/>
        </w:types>
        <w:behaviors>
          <w:behavior w:val="content"/>
        </w:behaviors>
        <w:guid w:val="{88F531DD-265C-49A7-B73C-A2B3C836091C}"/>
      </w:docPartPr>
      <w:docPartBody>
        <w:p w:rsidR="008D62EF" w:rsidRDefault="008D62EF" w:rsidP="008D62EF">
          <w:pPr>
            <w:pStyle w:val="C9F1BC60325046D88963E6AE81278D59"/>
          </w:pPr>
          <w:r w:rsidRPr="00711F0E">
            <w:rPr>
              <w:rStyle w:val="placeholder1Char"/>
              <w:rFonts w:hint="eastAsia"/>
              <w:sz w:val="16"/>
              <w:szCs w:val="16"/>
            </w:rPr>
            <w:t>____</w:t>
          </w:r>
        </w:p>
      </w:docPartBody>
    </w:docPart>
    <w:docPart>
      <w:docPartPr>
        <w:name w:val="D6974959284C4710BFA337306AB56F17"/>
        <w:category>
          <w:name w:val="常规"/>
          <w:gallery w:val="placeholder"/>
        </w:category>
        <w:types>
          <w:type w:val="bbPlcHdr"/>
        </w:types>
        <w:behaviors>
          <w:behavior w:val="content"/>
        </w:behaviors>
        <w:guid w:val="{0A527261-9CC3-4766-B59F-499D425EBF8A}"/>
      </w:docPartPr>
      <w:docPartBody>
        <w:p w:rsidR="008D62EF" w:rsidRDefault="008D62EF" w:rsidP="008D62EF">
          <w:pPr>
            <w:pStyle w:val="D6974959284C4710BFA337306AB56F17"/>
          </w:pPr>
          <w:r w:rsidRPr="00711F0E">
            <w:rPr>
              <w:rStyle w:val="placeholder1Char"/>
              <w:rFonts w:hint="eastAsia"/>
              <w:sz w:val="16"/>
              <w:szCs w:val="16"/>
            </w:rPr>
            <w:t>____</w:t>
          </w:r>
        </w:p>
      </w:docPartBody>
    </w:docPart>
    <w:docPart>
      <w:docPartPr>
        <w:name w:val="D242BA9144F949688DF920FEE60B413A"/>
        <w:category>
          <w:name w:val="常规"/>
          <w:gallery w:val="placeholder"/>
        </w:category>
        <w:types>
          <w:type w:val="bbPlcHdr"/>
        </w:types>
        <w:behaviors>
          <w:behavior w:val="content"/>
        </w:behaviors>
        <w:guid w:val="{E46FB1B1-DF9A-4A05-8743-FA3E264466BD}"/>
      </w:docPartPr>
      <w:docPartBody>
        <w:p w:rsidR="008D62EF" w:rsidRDefault="008D62EF" w:rsidP="008D62EF">
          <w:pPr>
            <w:pStyle w:val="D242BA9144F949688DF920FEE60B413A"/>
          </w:pPr>
          <w:r w:rsidRPr="00711F0E">
            <w:rPr>
              <w:rStyle w:val="placeholder1Char"/>
              <w:rFonts w:hint="eastAsia"/>
              <w:sz w:val="16"/>
              <w:szCs w:val="16"/>
            </w:rPr>
            <w:t>____</w:t>
          </w:r>
        </w:p>
      </w:docPartBody>
    </w:docPart>
    <w:docPart>
      <w:docPartPr>
        <w:name w:val="CE9E6FA6749949AE92683DE50C554913"/>
        <w:category>
          <w:name w:val="常规"/>
          <w:gallery w:val="placeholder"/>
        </w:category>
        <w:types>
          <w:type w:val="bbPlcHdr"/>
        </w:types>
        <w:behaviors>
          <w:behavior w:val="content"/>
        </w:behaviors>
        <w:guid w:val="{4E3A76EF-BD41-49DA-9321-D3983C56BEEE}"/>
      </w:docPartPr>
      <w:docPartBody>
        <w:p w:rsidR="008D62EF" w:rsidRDefault="008D62EF" w:rsidP="008D62EF">
          <w:pPr>
            <w:pStyle w:val="CE9E6FA6749949AE92683DE50C554913"/>
          </w:pPr>
          <w:r w:rsidRPr="00711F0E">
            <w:rPr>
              <w:rStyle w:val="placeholder1Char"/>
              <w:rFonts w:hint="eastAsia"/>
              <w:sz w:val="16"/>
              <w:szCs w:val="16"/>
            </w:rPr>
            <w:t>____</w:t>
          </w:r>
        </w:p>
      </w:docPartBody>
    </w:docPart>
    <w:docPart>
      <w:docPartPr>
        <w:name w:val="D87878988FE341DD82831A86BD0E9A36"/>
        <w:category>
          <w:name w:val="常规"/>
          <w:gallery w:val="placeholder"/>
        </w:category>
        <w:types>
          <w:type w:val="bbPlcHdr"/>
        </w:types>
        <w:behaviors>
          <w:behavior w:val="content"/>
        </w:behaviors>
        <w:guid w:val="{F12380B0-B992-4034-8129-BB967BFBA6F3}"/>
      </w:docPartPr>
      <w:docPartBody>
        <w:p w:rsidR="008D62EF" w:rsidRDefault="008D62EF" w:rsidP="008D62EF">
          <w:pPr>
            <w:pStyle w:val="D87878988FE341DD82831A86BD0E9A36"/>
          </w:pPr>
          <w:r w:rsidRPr="00711F0E">
            <w:rPr>
              <w:rStyle w:val="placeholder1Char"/>
              <w:rFonts w:hint="eastAsia"/>
              <w:sz w:val="16"/>
              <w:szCs w:val="16"/>
            </w:rPr>
            <w:t>____</w:t>
          </w:r>
        </w:p>
      </w:docPartBody>
    </w:docPart>
    <w:docPart>
      <w:docPartPr>
        <w:name w:val="62CE5B86F09C46FE8EACF8F576A8C80C"/>
        <w:category>
          <w:name w:val="常规"/>
          <w:gallery w:val="placeholder"/>
        </w:category>
        <w:types>
          <w:type w:val="bbPlcHdr"/>
        </w:types>
        <w:behaviors>
          <w:behavior w:val="content"/>
        </w:behaviors>
        <w:guid w:val="{13567563-82AA-4DFF-94B1-7641393793C0}"/>
      </w:docPartPr>
      <w:docPartBody>
        <w:p w:rsidR="008D62EF" w:rsidRDefault="008D62EF" w:rsidP="008D62EF">
          <w:pPr>
            <w:pStyle w:val="62CE5B86F09C46FE8EACF8F576A8C80C"/>
          </w:pPr>
          <w:r w:rsidRPr="00711F0E">
            <w:rPr>
              <w:rStyle w:val="placeholder1Char"/>
              <w:rFonts w:hint="eastAsia"/>
              <w:sz w:val="16"/>
              <w:szCs w:val="16"/>
            </w:rPr>
            <w:t>____</w:t>
          </w:r>
        </w:p>
      </w:docPartBody>
    </w:docPart>
    <w:docPart>
      <w:docPartPr>
        <w:name w:val="C9DB1D9381AF418C910CA50D4FCB8B3C"/>
        <w:category>
          <w:name w:val="常规"/>
          <w:gallery w:val="placeholder"/>
        </w:category>
        <w:types>
          <w:type w:val="bbPlcHdr"/>
        </w:types>
        <w:behaviors>
          <w:behavior w:val="content"/>
        </w:behaviors>
        <w:guid w:val="{FD43F5CC-7327-4478-B43F-B957F5D50404}"/>
      </w:docPartPr>
      <w:docPartBody>
        <w:p w:rsidR="008D62EF" w:rsidRDefault="008D62EF" w:rsidP="008D62EF">
          <w:pPr>
            <w:pStyle w:val="C9DB1D9381AF418C910CA50D4FCB8B3C"/>
          </w:pPr>
          <w:r w:rsidRPr="00711F0E">
            <w:rPr>
              <w:rStyle w:val="placeholder1Char"/>
              <w:rFonts w:hint="eastAsia"/>
              <w:sz w:val="16"/>
              <w:szCs w:val="16"/>
            </w:rPr>
            <w:t>____</w:t>
          </w:r>
        </w:p>
      </w:docPartBody>
    </w:docPart>
    <w:docPart>
      <w:docPartPr>
        <w:name w:val="55FD3FC2FF3A474AA43668278E8BFD83"/>
        <w:category>
          <w:name w:val="常规"/>
          <w:gallery w:val="placeholder"/>
        </w:category>
        <w:types>
          <w:type w:val="bbPlcHdr"/>
        </w:types>
        <w:behaviors>
          <w:behavior w:val="content"/>
        </w:behaviors>
        <w:guid w:val="{3E2377B3-0134-468E-B7BA-D660FA9511D5}"/>
      </w:docPartPr>
      <w:docPartBody>
        <w:p w:rsidR="008D62EF" w:rsidRDefault="008D62EF" w:rsidP="008D62EF">
          <w:pPr>
            <w:pStyle w:val="55FD3FC2FF3A474AA43668278E8BFD83"/>
          </w:pPr>
          <w:r w:rsidRPr="00711F0E">
            <w:rPr>
              <w:rStyle w:val="placeholder1Char"/>
              <w:rFonts w:hint="eastAsia"/>
              <w:sz w:val="16"/>
              <w:szCs w:val="16"/>
            </w:rPr>
            <w:t>____</w:t>
          </w:r>
        </w:p>
      </w:docPartBody>
    </w:docPart>
    <w:docPart>
      <w:docPartPr>
        <w:name w:val="0AC62A9BB032483D938BC85BB127CDAF"/>
        <w:category>
          <w:name w:val="常规"/>
          <w:gallery w:val="placeholder"/>
        </w:category>
        <w:types>
          <w:type w:val="bbPlcHdr"/>
        </w:types>
        <w:behaviors>
          <w:behavior w:val="content"/>
        </w:behaviors>
        <w:guid w:val="{42ED6A05-3F43-4E68-95B2-FF47990ABD3B}"/>
      </w:docPartPr>
      <w:docPartBody>
        <w:p w:rsidR="008D62EF" w:rsidRDefault="008D62EF" w:rsidP="008D62EF">
          <w:pPr>
            <w:pStyle w:val="0AC62A9BB032483D938BC85BB127CDAF"/>
          </w:pPr>
          <w:r w:rsidRPr="00711F0E">
            <w:rPr>
              <w:rStyle w:val="placeholder1Char"/>
              <w:rFonts w:hint="eastAsia"/>
              <w:sz w:val="16"/>
              <w:szCs w:val="16"/>
            </w:rPr>
            <w:t>____</w:t>
          </w:r>
        </w:p>
      </w:docPartBody>
    </w:docPart>
    <w:docPart>
      <w:docPartPr>
        <w:name w:val="E8222F219E3D4050AF8F13F0F5F8E549"/>
        <w:category>
          <w:name w:val="常规"/>
          <w:gallery w:val="placeholder"/>
        </w:category>
        <w:types>
          <w:type w:val="bbPlcHdr"/>
        </w:types>
        <w:behaviors>
          <w:behavior w:val="content"/>
        </w:behaviors>
        <w:guid w:val="{73757669-DBA9-4670-92E1-5395D94731D0}"/>
      </w:docPartPr>
      <w:docPartBody>
        <w:p w:rsidR="008D62EF" w:rsidRDefault="008D62EF" w:rsidP="008D62EF">
          <w:pPr>
            <w:pStyle w:val="E8222F219E3D4050AF8F13F0F5F8E549"/>
          </w:pPr>
          <w:r w:rsidRPr="00711F0E">
            <w:rPr>
              <w:rStyle w:val="placeholder1Char"/>
              <w:rFonts w:hint="eastAsia"/>
              <w:sz w:val="16"/>
              <w:szCs w:val="16"/>
            </w:rPr>
            <w:t>____</w:t>
          </w:r>
        </w:p>
      </w:docPartBody>
    </w:docPart>
    <w:docPart>
      <w:docPartPr>
        <w:name w:val="B4E44BDC39BB47B7924B7E1D07DA96B0"/>
        <w:category>
          <w:name w:val="常规"/>
          <w:gallery w:val="placeholder"/>
        </w:category>
        <w:types>
          <w:type w:val="bbPlcHdr"/>
        </w:types>
        <w:behaviors>
          <w:behavior w:val="content"/>
        </w:behaviors>
        <w:guid w:val="{2D981270-23DE-439D-BC39-D8FBE435271A}"/>
      </w:docPartPr>
      <w:docPartBody>
        <w:p w:rsidR="008D62EF" w:rsidRDefault="008D62EF" w:rsidP="008D62EF">
          <w:pPr>
            <w:pStyle w:val="B4E44BDC39BB47B7924B7E1D07DA96B0"/>
          </w:pPr>
          <w:r w:rsidRPr="00711F0E">
            <w:rPr>
              <w:rStyle w:val="placeholder1Char"/>
              <w:rFonts w:hint="eastAsia"/>
              <w:sz w:val="16"/>
              <w:szCs w:val="16"/>
            </w:rPr>
            <w:t>____</w:t>
          </w:r>
        </w:p>
      </w:docPartBody>
    </w:docPart>
    <w:docPart>
      <w:docPartPr>
        <w:name w:val="C500DC7E58B34B7CB87E3945497D4DC5"/>
        <w:category>
          <w:name w:val="常规"/>
          <w:gallery w:val="placeholder"/>
        </w:category>
        <w:types>
          <w:type w:val="bbPlcHdr"/>
        </w:types>
        <w:behaviors>
          <w:behavior w:val="content"/>
        </w:behaviors>
        <w:guid w:val="{7AFB47B8-B951-4EBB-9733-0EFEB902C595}"/>
      </w:docPartPr>
      <w:docPartBody>
        <w:p w:rsidR="008D62EF" w:rsidRDefault="008D62EF" w:rsidP="008D62EF">
          <w:pPr>
            <w:pStyle w:val="C500DC7E58B34B7CB87E3945497D4DC5"/>
          </w:pPr>
          <w:r w:rsidRPr="00711F0E">
            <w:rPr>
              <w:rStyle w:val="placeholder1Char"/>
              <w:rFonts w:hint="eastAsia"/>
              <w:sz w:val="16"/>
              <w:szCs w:val="16"/>
            </w:rPr>
            <w:t>____</w:t>
          </w:r>
        </w:p>
      </w:docPartBody>
    </w:docPart>
    <w:docPart>
      <w:docPartPr>
        <w:name w:val="C0AED383FDAF46AEADD794C490B07137"/>
        <w:category>
          <w:name w:val="常规"/>
          <w:gallery w:val="placeholder"/>
        </w:category>
        <w:types>
          <w:type w:val="bbPlcHdr"/>
        </w:types>
        <w:behaviors>
          <w:behavior w:val="content"/>
        </w:behaviors>
        <w:guid w:val="{31C01DC0-A6E4-49F6-8125-26F2D412FDCA}"/>
      </w:docPartPr>
      <w:docPartBody>
        <w:p w:rsidR="008D62EF" w:rsidRDefault="008D62EF" w:rsidP="008D62EF">
          <w:pPr>
            <w:pStyle w:val="C0AED383FDAF46AEADD794C490B07137"/>
          </w:pPr>
          <w:r w:rsidRPr="00711F0E">
            <w:rPr>
              <w:rStyle w:val="placeholder1Char"/>
              <w:rFonts w:hint="eastAsia"/>
              <w:sz w:val="16"/>
              <w:szCs w:val="16"/>
            </w:rPr>
            <w:t>____</w:t>
          </w:r>
        </w:p>
      </w:docPartBody>
    </w:docPart>
    <w:docPart>
      <w:docPartPr>
        <w:name w:val="5BD832249458454EB0DC66673866A0A4"/>
        <w:category>
          <w:name w:val="常规"/>
          <w:gallery w:val="placeholder"/>
        </w:category>
        <w:types>
          <w:type w:val="bbPlcHdr"/>
        </w:types>
        <w:behaviors>
          <w:behavior w:val="content"/>
        </w:behaviors>
        <w:guid w:val="{56BE7BF2-FC4B-4B27-8847-989790CF41EA}"/>
      </w:docPartPr>
      <w:docPartBody>
        <w:p w:rsidR="008D62EF" w:rsidRDefault="008D62EF" w:rsidP="008D62EF">
          <w:pPr>
            <w:pStyle w:val="5BD832249458454EB0DC66673866A0A4"/>
          </w:pPr>
          <w:r w:rsidRPr="00711F0E">
            <w:rPr>
              <w:rStyle w:val="placeholder1Char"/>
              <w:rFonts w:hint="eastAsia"/>
              <w:sz w:val="16"/>
              <w:szCs w:val="16"/>
            </w:rPr>
            <w:t>____</w:t>
          </w:r>
        </w:p>
      </w:docPartBody>
    </w:docPart>
    <w:docPart>
      <w:docPartPr>
        <w:name w:val="4182B78D53954FFEB7DFF669DF8A276B"/>
        <w:category>
          <w:name w:val="常规"/>
          <w:gallery w:val="placeholder"/>
        </w:category>
        <w:types>
          <w:type w:val="bbPlcHdr"/>
        </w:types>
        <w:behaviors>
          <w:behavior w:val="content"/>
        </w:behaviors>
        <w:guid w:val="{E6D22A56-C748-4725-9E45-2B78E893480C}"/>
      </w:docPartPr>
      <w:docPartBody>
        <w:p w:rsidR="008D62EF" w:rsidRDefault="008D62EF" w:rsidP="008D62EF">
          <w:pPr>
            <w:pStyle w:val="4182B78D53954FFEB7DFF669DF8A276B"/>
          </w:pPr>
          <w:r w:rsidRPr="00711F0E">
            <w:rPr>
              <w:rStyle w:val="placeholder1Char"/>
              <w:rFonts w:hint="eastAsia"/>
              <w:sz w:val="16"/>
              <w:szCs w:val="16"/>
            </w:rPr>
            <w:t>____</w:t>
          </w:r>
        </w:p>
      </w:docPartBody>
    </w:docPart>
    <w:docPart>
      <w:docPartPr>
        <w:name w:val="1B12D237092B428CAD90FC6A59EDF96D"/>
        <w:category>
          <w:name w:val="常规"/>
          <w:gallery w:val="placeholder"/>
        </w:category>
        <w:types>
          <w:type w:val="bbPlcHdr"/>
        </w:types>
        <w:behaviors>
          <w:behavior w:val="content"/>
        </w:behaviors>
        <w:guid w:val="{408088C3-51CA-4B3D-9F82-DDD50F100D2D}"/>
      </w:docPartPr>
      <w:docPartBody>
        <w:p w:rsidR="008D62EF" w:rsidRDefault="008D62EF" w:rsidP="008D62EF">
          <w:pPr>
            <w:pStyle w:val="1B12D237092B428CAD90FC6A59EDF96D"/>
          </w:pPr>
          <w:r w:rsidRPr="00711F0E">
            <w:rPr>
              <w:rStyle w:val="placeholder1Char"/>
              <w:rFonts w:hint="eastAsia"/>
              <w:sz w:val="16"/>
              <w:szCs w:val="16"/>
            </w:rPr>
            <w:t>____</w:t>
          </w:r>
        </w:p>
      </w:docPartBody>
    </w:docPart>
    <w:docPart>
      <w:docPartPr>
        <w:name w:val="91999A40AACC45318E07C49406B7F2BA"/>
        <w:category>
          <w:name w:val="常规"/>
          <w:gallery w:val="placeholder"/>
        </w:category>
        <w:types>
          <w:type w:val="bbPlcHdr"/>
        </w:types>
        <w:behaviors>
          <w:behavior w:val="content"/>
        </w:behaviors>
        <w:guid w:val="{B955FA31-A380-4F7A-B785-6A0FE78C8D83}"/>
      </w:docPartPr>
      <w:docPartBody>
        <w:p w:rsidR="008D62EF" w:rsidRDefault="008D62EF" w:rsidP="008D62EF">
          <w:pPr>
            <w:pStyle w:val="91999A40AACC45318E07C49406B7F2BA"/>
          </w:pPr>
          <w:r w:rsidRPr="00711F0E">
            <w:rPr>
              <w:rStyle w:val="placeholder1Char"/>
              <w:rFonts w:hint="eastAsia"/>
              <w:sz w:val="16"/>
              <w:szCs w:val="16"/>
            </w:rPr>
            <w:t>____</w:t>
          </w:r>
        </w:p>
      </w:docPartBody>
    </w:docPart>
    <w:docPart>
      <w:docPartPr>
        <w:name w:val="5683AEC8893A48EDB1EBDACCE881FE8C"/>
        <w:category>
          <w:name w:val="常规"/>
          <w:gallery w:val="placeholder"/>
        </w:category>
        <w:types>
          <w:type w:val="bbPlcHdr"/>
        </w:types>
        <w:behaviors>
          <w:behavior w:val="content"/>
        </w:behaviors>
        <w:guid w:val="{5D093845-00DA-4212-B780-CC988BCD7283}"/>
      </w:docPartPr>
      <w:docPartBody>
        <w:p w:rsidR="008D62EF" w:rsidRDefault="008D62EF" w:rsidP="008D62EF">
          <w:pPr>
            <w:pStyle w:val="5683AEC8893A48EDB1EBDACCE881FE8C"/>
          </w:pPr>
          <w:r w:rsidRPr="00711F0E">
            <w:rPr>
              <w:rStyle w:val="placeholder1Char"/>
              <w:rFonts w:hint="eastAsia"/>
              <w:sz w:val="16"/>
              <w:szCs w:val="16"/>
            </w:rPr>
            <w:t>____</w:t>
          </w:r>
        </w:p>
      </w:docPartBody>
    </w:docPart>
    <w:docPart>
      <w:docPartPr>
        <w:name w:val="B88D941B689242CC82B4057468CBF386"/>
        <w:category>
          <w:name w:val="常规"/>
          <w:gallery w:val="placeholder"/>
        </w:category>
        <w:types>
          <w:type w:val="bbPlcHdr"/>
        </w:types>
        <w:behaviors>
          <w:behavior w:val="content"/>
        </w:behaviors>
        <w:guid w:val="{237FA75A-0FB0-4E8E-B53F-F855CC4C8C09}"/>
      </w:docPartPr>
      <w:docPartBody>
        <w:p w:rsidR="008D62EF" w:rsidRDefault="008D62EF" w:rsidP="008D62EF">
          <w:pPr>
            <w:pStyle w:val="B88D941B689242CC82B4057468CBF386"/>
          </w:pPr>
          <w:r w:rsidRPr="00711F0E">
            <w:rPr>
              <w:rStyle w:val="placeholder1Char"/>
              <w:rFonts w:hint="eastAsia"/>
              <w:sz w:val="16"/>
              <w:szCs w:val="16"/>
            </w:rPr>
            <w:t>____</w:t>
          </w:r>
        </w:p>
      </w:docPartBody>
    </w:docPart>
    <w:docPart>
      <w:docPartPr>
        <w:name w:val="64A82DFC0E4C496BAEBA8448D4E39738"/>
        <w:category>
          <w:name w:val="常规"/>
          <w:gallery w:val="placeholder"/>
        </w:category>
        <w:types>
          <w:type w:val="bbPlcHdr"/>
        </w:types>
        <w:behaviors>
          <w:behavior w:val="content"/>
        </w:behaviors>
        <w:guid w:val="{85C0BB6E-C4B7-44DA-AF7A-44AC3E32BE4A}"/>
      </w:docPartPr>
      <w:docPartBody>
        <w:p w:rsidR="008D62EF" w:rsidRDefault="008D62EF" w:rsidP="008D62EF">
          <w:pPr>
            <w:pStyle w:val="64A82DFC0E4C496BAEBA8448D4E39738"/>
          </w:pPr>
          <w:r w:rsidRPr="00711F0E">
            <w:rPr>
              <w:rStyle w:val="placeholder1Char"/>
              <w:rFonts w:hint="eastAsia"/>
              <w:sz w:val="16"/>
              <w:szCs w:val="16"/>
            </w:rPr>
            <w:t>____</w:t>
          </w:r>
        </w:p>
      </w:docPartBody>
    </w:docPart>
    <w:docPart>
      <w:docPartPr>
        <w:name w:val="DAB890B6C336412887FA843E56F6F0B6"/>
        <w:category>
          <w:name w:val="常规"/>
          <w:gallery w:val="placeholder"/>
        </w:category>
        <w:types>
          <w:type w:val="bbPlcHdr"/>
        </w:types>
        <w:behaviors>
          <w:behavior w:val="content"/>
        </w:behaviors>
        <w:guid w:val="{78F9DB95-5BF6-4DA8-853B-3A724F5FA32B}"/>
      </w:docPartPr>
      <w:docPartBody>
        <w:p w:rsidR="008D62EF" w:rsidRDefault="008D62EF" w:rsidP="008D62EF">
          <w:pPr>
            <w:pStyle w:val="DAB890B6C336412887FA843E56F6F0B6"/>
          </w:pPr>
          <w:r w:rsidRPr="00711F0E">
            <w:rPr>
              <w:rStyle w:val="placeholder1Char"/>
              <w:rFonts w:hint="eastAsia"/>
              <w:sz w:val="16"/>
              <w:szCs w:val="16"/>
            </w:rPr>
            <w:t>____</w:t>
          </w:r>
        </w:p>
      </w:docPartBody>
    </w:docPart>
    <w:docPart>
      <w:docPartPr>
        <w:name w:val="EB8796B8842F4EE0BC1763F670656CE2"/>
        <w:category>
          <w:name w:val="常规"/>
          <w:gallery w:val="placeholder"/>
        </w:category>
        <w:types>
          <w:type w:val="bbPlcHdr"/>
        </w:types>
        <w:behaviors>
          <w:behavior w:val="content"/>
        </w:behaviors>
        <w:guid w:val="{C8B7AD6D-5FF5-4986-8573-0CCA08DDC2BF}"/>
      </w:docPartPr>
      <w:docPartBody>
        <w:p w:rsidR="008D62EF" w:rsidRDefault="008D62EF" w:rsidP="008D62EF">
          <w:pPr>
            <w:pStyle w:val="EB8796B8842F4EE0BC1763F670656CE2"/>
          </w:pPr>
          <w:r w:rsidRPr="00711F0E">
            <w:rPr>
              <w:rStyle w:val="placeholder1Char"/>
              <w:rFonts w:hint="eastAsia"/>
              <w:sz w:val="16"/>
              <w:szCs w:val="16"/>
            </w:rPr>
            <w:t>____</w:t>
          </w:r>
        </w:p>
      </w:docPartBody>
    </w:docPart>
    <w:docPart>
      <w:docPartPr>
        <w:name w:val="5110E5F24F1549008BA4B8E45D53808A"/>
        <w:category>
          <w:name w:val="常规"/>
          <w:gallery w:val="placeholder"/>
        </w:category>
        <w:types>
          <w:type w:val="bbPlcHdr"/>
        </w:types>
        <w:behaviors>
          <w:behavior w:val="content"/>
        </w:behaviors>
        <w:guid w:val="{3D2681FF-E4F2-4FD3-9428-C01E76F1BE66}"/>
      </w:docPartPr>
      <w:docPartBody>
        <w:p w:rsidR="008D62EF" w:rsidRDefault="008D62EF" w:rsidP="008D62EF">
          <w:pPr>
            <w:pStyle w:val="5110E5F24F1549008BA4B8E45D53808A"/>
          </w:pPr>
          <w:r w:rsidRPr="00711F0E">
            <w:rPr>
              <w:rStyle w:val="placeholder1Char"/>
              <w:rFonts w:hint="eastAsia"/>
              <w:sz w:val="16"/>
              <w:szCs w:val="16"/>
            </w:rPr>
            <w:t>____</w:t>
          </w:r>
        </w:p>
      </w:docPartBody>
    </w:docPart>
    <w:docPart>
      <w:docPartPr>
        <w:name w:val="7C3CCBC6F54048FD994F1B9F12169531"/>
        <w:category>
          <w:name w:val="常规"/>
          <w:gallery w:val="placeholder"/>
        </w:category>
        <w:types>
          <w:type w:val="bbPlcHdr"/>
        </w:types>
        <w:behaviors>
          <w:behavior w:val="content"/>
        </w:behaviors>
        <w:guid w:val="{1DCD4AA7-68FF-4CE3-9BE3-BB09DF499A78}"/>
      </w:docPartPr>
      <w:docPartBody>
        <w:p w:rsidR="008D62EF" w:rsidRDefault="008D62EF" w:rsidP="008D62EF">
          <w:pPr>
            <w:pStyle w:val="7C3CCBC6F54048FD994F1B9F12169531"/>
          </w:pPr>
          <w:r w:rsidRPr="00711F0E">
            <w:rPr>
              <w:rStyle w:val="placeholder1Char"/>
              <w:rFonts w:hint="eastAsia"/>
              <w:sz w:val="16"/>
              <w:szCs w:val="16"/>
            </w:rPr>
            <w:t>____</w:t>
          </w:r>
        </w:p>
      </w:docPartBody>
    </w:docPart>
    <w:docPart>
      <w:docPartPr>
        <w:name w:val="D672B47C83554C04A8E5D877162BCF1A"/>
        <w:category>
          <w:name w:val="常规"/>
          <w:gallery w:val="placeholder"/>
        </w:category>
        <w:types>
          <w:type w:val="bbPlcHdr"/>
        </w:types>
        <w:behaviors>
          <w:behavior w:val="content"/>
        </w:behaviors>
        <w:guid w:val="{985BAF36-8865-42B7-BE3F-ACBB71F083A5}"/>
      </w:docPartPr>
      <w:docPartBody>
        <w:p w:rsidR="008D62EF" w:rsidRDefault="008D62EF" w:rsidP="008D62EF">
          <w:pPr>
            <w:pStyle w:val="D672B47C83554C04A8E5D877162BCF1A"/>
          </w:pPr>
          <w:r w:rsidRPr="00711F0E">
            <w:rPr>
              <w:rStyle w:val="placeholder1Char"/>
              <w:rFonts w:hint="eastAsia"/>
              <w:sz w:val="16"/>
              <w:szCs w:val="16"/>
            </w:rPr>
            <w:t>____</w:t>
          </w:r>
        </w:p>
      </w:docPartBody>
    </w:docPart>
    <w:docPart>
      <w:docPartPr>
        <w:name w:val="683B1E088CF14812B25A06609B08E106"/>
        <w:category>
          <w:name w:val="常规"/>
          <w:gallery w:val="placeholder"/>
        </w:category>
        <w:types>
          <w:type w:val="bbPlcHdr"/>
        </w:types>
        <w:behaviors>
          <w:behavior w:val="content"/>
        </w:behaviors>
        <w:guid w:val="{70E10CAB-08AD-49A2-A0F7-B4FB9664BC97}"/>
      </w:docPartPr>
      <w:docPartBody>
        <w:p w:rsidR="008D62EF" w:rsidRDefault="008D62EF" w:rsidP="008D62EF">
          <w:pPr>
            <w:pStyle w:val="683B1E088CF14812B25A06609B08E106"/>
          </w:pPr>
          <w:r w:rsidRPr="00711F0E">
            <w:rPr>
              <w:rStyle w:val="placeholder1Char"/>
              <w:rFonts w:hint="eastAsia"/>
              <w:sz w:val="16"/>
              <w:szCs w:val="16"/>
            </w:rPr>
            <w:t>____</w:t>
          </w:r>
        </w:p>
      </w:docPartBody>
    </w:docPart>
    <w:docPart>
      <w:docPartPr>
        <w:name w:val="2FCC9D9BE5764D4EB86F8CD38EFDB4A7"/>
        <w:category>
          <w:name w:val="常规"/>
          <w:gallery w:val="placeholder"/>
        </w:category>
        <w:types>
          <w:type w:val="bbPlcHdr"/>
        </w:types>
        <w:behaviors>
          <w:behavior w:val="content"/>
        </w:behaviors>
        <w:guid w:val="{8B1E9ACF-BCFE-4DEF-95C7-6887B7DFA230}"/>
      </w:docPartPr>
      <w:docPartBody>
        <w:p w:rsidR="008D62EF" w:rsidRDefault="008D62EF" w:rsidP="008D62EF">
          <w:pPr>
            <w:pStyle w:val="2FCC9D9BE5764D4EB86F8CD38EFDB4A7"/>
          </w:pPr>
          <w:r w:rsidRPr="00711F0E">
            <w:rPr>
              <w:rStyle w:val="placeholder1Char"/>
              <w:rFonts w:hint="eastAsia"/>
              <w:sz w:val="16"/>
              <w:szCs w:val="16"/>
            </w:rPr>
            <w:t>____</w:t>
          </w:r>
        </w:p>
      </w:docPartBody>
    </w:docPart>
    <w:docPart>
      <w:docPartPr>
        <w:name w:val="9D730E79BD794A8980C17448D6954289"/>
        <w:category>
          <w:name w:val="常规"/>
          <w:gallery w:val="placeholder"/>
        </w:category>
        <w:types>
          <w:type w:val="bbPlcHdr"/>
        </w:types>
        <w:behaviors>
          <w:behavior w:val="content"/>
        </w:behaviors>
        <w:guid w:val="{2230F300-990B-45E7-AD65-90C8BE818A17}"/>
      </w:docPartPr>
      <w:docPartBody>
        <w:p w:rsidR="008D62EF" w:rsidRDefault="008D62EF" w:rsidP="008D62EF">
          <w:pPr>
            <w:pStyle w:val="9D730E79BD794A8980C17448D6954289"/>
          </w:pPr>
          <w:r w:rsidRPr="00711F0E">
            <w:rPr>
              <w:rStyle w:val="placeholder1Char"/>
              <w:rFonts w:hint="eastAsia"/>
              <w:sz w:val="16"/>
              <w:szCs w:val="16"/>
            </w:rPr>
            <w:t>____</w:t>
          </w:r>
        </w:p>
      </w:docPartBody>
    </w:docPart>
    <w:docPart>
      <w:docPartPr>
        <w:name w:val="A5BE32EAE29D4B9CB4007FC4484A0767"/>
        <w:category>
          <w:name w:val="常规"/>
          <w:gallery w:val="placeholder"/>
        </w:category>
        <w:types>
          <w:type w:val="bbPlcHdr"/>
        </w:types>
        <w:behaviors>
          <w:behavior w:val="content"/>
        </w:behaviors>
        <w:guid w:val="{792F56B6-FD98-41BC-8693-4C06F586E856}"/>
      </w:docPartPr>
      <w:docPartBody>
        <w:p w:rsidR="008D62EF" w:rsidRDefault="008D62EF" w:rsidP="008D62EF">
          <w:pPr>
            <w:pStyle w:val="A5BE32EAE29D4B9CB4007FC4484A0767"/>
          </w:pPr>
          <w:r w:rsidRPr="00711F0E">
            <w:rPr>
              <w:rStyle w:val="placeholder1Char"/>
              <w:rFonts w:hint="eastAsia"/>
              <w:sz w:val="16"/>
              <w:szCs w:val="16"/>
            </w:rPr>
            <w:t>____</w:t>
          </w:r>
        </w:p>
      </w:docPartBody>
    </w:docPart>
    <w:docPart>
      <w:docPartPr>
        <w:name w:val="87B2CE6A625A4C4E8E3DB51CEDC6DE6A"/>
        <w:category>
          <w:name w:val="常规"/>
          <w:gallery w:val="placeholder"/>
        </w:category>
        <w:types>
          <w:type w:val="bbPlcHdr"/>
        </w:types>
        <w:behaviors>
          <w:behavior w:val="content"/>
        </w:behaviors>
        <w:guid w:val="{F28A7A7C-E60D-4F48-8228-335B6379E065}"/>
      </w:docPartPr>
      <w:docPartBody>
        <w:p w:rsidR="008D62EF" w:rsidRDefault="008D62EF" w:rsidP="008D62EF">
          <w:pPr>
            <w:pStyle w:val="87B2CE6A625A4C4E8E3DB51CEDC6DE6A"/>
          </w:pPr>
          <w:r w:rsidRPr="00711F0E">
            <w:rPr>
              <w:rStyle w:val="placeholder1Char"/>
              <w:rFonts w:hint="eastAsia"/>
              <w:sz w:val="16"/>
              <w:szCs w:val="16"/>
            </w:rPr>
            <w:t>____</w:t>
          </w:r>
        </w:p>
      </w:docPartBody>
    </w:docPart>
    <w:docPart>
      <w:docPartPr>
        <w:name w:val="FB5F222CDCAA4D0DB41B1049B748CEF5"/>
        <w:category>
          <w:name w:val="常规"/>
          <w:gallery w:val="placeholder"/>
        </w:category>
        <w:types>
          <w:type w:val="bbPlcHdr"/>
        </w:types>
        <w:behaviors>
          <w:behavior w:val="content"/>
        </w:behaviors>
        <w:guid w:val="{67C1F444-F443-46B2-8E2C-79DFC158DF02}"/>
      </w:docPartPr>
      <w:docPartBody>
        <w:p w:rsidR="008D62EF" w:rsidRDefault="008D62EF" w:rsidP="008D62EF">
          <w:pPr>
            <w:pStyle w:val="FB5F222CDCAA4D0DB41B1049B748CEF5"/>
          </w:pPr>
          <w:r w:rsidRPr="00711F0E">
            <w:rPr>
              <w:rStyle w:val="placeholder1Char"/>
              <w:rFonts w:hint="eastAsia"/>
              <w:sz w:val="16"/>
              <w:szCs w:val="16"/>
            </w:rPr>
            <w:t>____</w:t>
          </w:r>
        </w:p>
      </w:docPartBody>
    </w:docPart>
    <w:docPart>
      <w:docPartPr>
        <w:name w:val="CA61F78393494F9D80F51515677B74BD"/>
        <w:category>
          <w:name w:val="常规"/>
          <w:gallery w:val="placeholder"/>
        </w:category>
        <w:types>
          <w:type w:val="bbPlcHdr"/>
        </w:types>
        <w:behaviors>
          <w:behavior w:val="content"/>
        </w:behaviors>
        <w:guid w:val="{3F7EA74B-6FEA-4F25-B3C3-01614108EA4F}"/>
      </w:docPartPr>
      <w:docPartBody>
        <w:p w:rsidR="008D62EF" w:rsidRDefault="008D62EF" w:rsidP="008D62EF">
          <w:pPr>
            <w:pStyle w:val="CA61F78393494F9D80F51515677B74BD"/>
          </w:pPr>
          <w:r w:rsidRPr="00711F0E">
            <w:rPr>
              <w:rStyle w:val="placeholder1Char"/>
              <w:rFonts w:hint="eastAsia"/>
              <w:sz w:val="16"/>
              <w:szCs w:val="16"/>
            </w:rPr>
            <w:t>____</w:t>
          </w:r>
        </w:p>
      </w:docPartBody>
    </w:docPart>
    <w:docPart>
      <w:docPartPr>
        <w:name w:val="682865AD7BE444939242707039F2AA55"/>
        <w:category>
          <w:name w:val="常规"/>
          <w:gallery w:val="placeholder"/>
        </w:category>
        <w:types>
          <w:type w:val="bbPlcHdr"/>
        </w:types>
        <w:behaviors>
          <w:behavior w:val="content"/>
        </w:behaviors>
        <w:guid w:val="{2E263FBA-AC23-47F9-A3D2-B0F0848E0872}"/>
      </w:docPartPr>
      <w:docPartBody>
        <w:p w:rsidR="008D62EF" w:rsidRDefault="008D62EF" w:rsidP="008D62EF">
          <w:pPr>
            <w:pStyle w:val="682865AD7BE444939242707039F2AA55"/>
          </w:pPr>
          <w:r w:rsidRPr="00711F0E">
            <w:rPr>
              <w:rStyle w:val="placeholder1Char"/>
              <w:rFonts w:hint="eastAsia"/>
              <w:sz w:val="16"/>
              <w:szCs w:val="16"/>
            </w:rPr>
            <w:t>____</w:t>
          </w:r>
        </w:p>
      </w:docPartBody>
    </w:docPart>
    <w:docPart>
      <w:docPartPr>
        <w:name w:val="042903658CC849B78A1932039A58A409"/>
        <w:category>
          <w:name w:val="常规"/>
          <w:gallery w:val="placeholder"/>
        </w:category>
        <w:types>
          <w:type w:val="bbPlcHdr"/>
        </w:types>
        <w:behaviors>
          <w:behavior w:val="content"/>
        </w:behaviors>
        <w:guid w:val="{00193E1E-F010-4FB3-829D-C880DBC9B839}"/>
      </w:docPartPr>
      <w:docPartBody>
        <w:p w:rsidR="008D62EF" w:rsidRDefault="008D62EF" w:rsidP="008D62EF">
          <w:pPr>
            <w:pStyle w:val="042903658CC849B78A1932039A58A409"/>
          </w:pPr>
          <w:r w:rsidRPr="00711F0E">
            <w:rPr>
              <w:rStyle w:val="placeholder1Char"/>
              <w:rFonts w:hint="eastAsia"/>
              <w:sz w:val="16"/>
              <w:szCs w:val="16"/>
            </w:rPr>
            <w:t>____</w:t>
          </w:r>
        </w:p>
      </w:docPartBody>
    </w:docPart>
    <w:docPart>
      <w:docPartPr>
        <w:name w:val="0327ED2C7B8E4474AA4097A2D6FD72C1"/>
        <w:category>
          <w:name w:val="常规"/>
          <w:gallery w:val="placeholder"/>
        </w:category>
        <w:types>
          <w:type w:val="bbPlcHdr"/>
        </w:types>
        <w:behaviors>
          <w:behavior w:val="content"/>
        </w:behaviors>
        <w:guid w:val="{F44FF8F2-971E-4924-8388-6FF9686E3B3D}"/>
      </w:docPartPr>
      <w:docPartBody>
        <w:p w:rsidR="008D62EF" w:rsidRDefault="008D62EF" w:rsidP="008D62EF">
          <w:pPr>
            <w:pStyle w:val="0327ED2C7B8E4474AA4097A2D6FD72C1"/>
          </w:pPr>
          <w:r w:rsidRPr="00711F0E">
            <w:rPr>
              <w:rStyle w:val="placeholder1Char"/>
              <w:rFonts w:hint="eastAsia"/>
              <w:sz w:val="16"/>
              <w:szCs w:val="16"/>
            </w:rPr>
            <w:t>____</w:t>
          </w:r>
        </w:p>
      </w:docPartBody>
    </w:docPart>
    <w:docPart>
      <w:docPartPr>
        <w:name w:val="48B6F41445894997A643A9ED19DAF591"/>
        <w:category>
          <w:name w:val="常规"/>
          <w:gallery w:val="placeholder"/>
        </w:category>
        <w:types>
          <w:type w:val="bbPlcHdr"/>
        </w:types>
        <w:behaviors>
          <w:behavior w:val="content"/>
        </w:behaviors>
        <w:guid w:val="{22677285-1B78-4BC7-87A9-CE83D8852D75}"/>
      </w:docPartPr>
      <w:docPartBody>
        <w:p w:rsidR="008D62EF" w:rsidRDefault="008D62EF" w:rsidP="008D62EF">
          <w:pPr>
            <w:pStyle w:val="48B6F41445894997A643A9ED19DAF591"/>
          </w:pPr>
          <w:r w:rsidRPr="00711F0E">
            <w:rPr>
              <w:rStyle w:val="placeholder1Char"/>
              <w:rFonts w:hint="eastAsia"/>
              <w:sz w:val="16"/>
              <w:szCs w:val="16"/>
            </w:rPr>
            <w:t>____</w:t>
          </w:r>
        </w:p>
      </w:docPartBody>
    </w:docPart>
    <w:docPart>
      <w:docPartPr>
        <w:name w:val="1D1A2678EC7344B581EF716B9713BD2C"/>
        <w:category>
          <w:name w:val="常规"/>
          <w:gallery w:val="placeholder"/>
        </w:category>
        <w:types>
          <w:type w:val="bbPlcHdr"/>
        </w:types>
        <w:behaviors>
          <w:behavior w:val="content"/>
        </w:behaviors>
        <w:guid w:val="{64065354-2692-4B56-90BC-FBA830B579DA}"/>
      </w:docPartPr>
      <w:docPartBody>
        <w:p w:rsidR="008D62EF" w:rsidRDefault="008D62EF" w:rsidP="008D62EF">
          <w:pPr>
            <w:pStyle w:val="1D1A2678EC7344B581EF716B9713BD2C"/>
          </w:pPr>
          <w:r w:rsidRPr="00711F0E">
            <w:rPr>
              <w:rStyle w:val="placeholder1Char"/>
              <w:rFonts w:hint="eastAsia"/>
              <w:sz w:val="16"/>
              <w:szCs w:val="16"/>
            </w:rPr>
            <w:t>____</w:t>
          </w:r>
        </w:p>
      </w:docPartBody>
    </w:docPart>
    <w:docPart>
      <w:docPartPr>
        <w:name w:val="C55DA1399E974E15A3960D2D5F03E176"/>
        <w:category>
          <w:name w:val="常规"/>
          <w:gallery w:val="placeholder"/>
        </w:category>
        <w:types>
          <w:type w:val="bbPlcHdr"/>
        </w:types>
        <w:behaviors>
          <w:behavior w:val="content"/>
        </w:behaviors>
        <w:guid w:val="{32C57642-293B-46EB-A84E-AE5E8F51B04F}"/>
      </w:docPartPr>
      <w:docPartBody>
        <w:p w:rsidR="008D62EF" w:rsidRDefault="008D62EF" w:rsidP="008D62EF">
          <w:pPr>
            <w:pStyle w:val="C55DA1399E974E15A3960D2D5F03E176"/>
          </w:pPr>
          <w:r w:rsidRPr="00711F0E">
            <w:rPr>
              <w:rStyle w:val="placeholder1Char"/>
              <w:rFonts w:hint="eastAsia"/>
              <w:sz w:val="16"/>
              <w:szCs w:val="16"/>
            </w:rPr>
            <w:t>____</w:t>
          </w:r>
        </w:p>
      </w:docPartBody>
    </w:docPart>
    <w:docPart>
      <w:docPartPr>
        <w:name w:val="2D4888939A5C4AA0979B30F3D85EA672"/>
        <w:category>
          <w:name w:val="常规"/>
          <w:gallery w:val="placeholder"/>
        </w:category>
        <w:types>
          <w:type w:val="bbPlcHdr"/>
        </w:types>
        <w:behaviors>
          <w:behavior w:val="content"/>
        </w:behaviors>
        <w:guid w:val="{075C3A0E-7485-4A21-BA10-F9F50182A087}"/>
      </w:docPartPr>
      <w:docPartBody>
        <w:p w:rsidR="008D62EF" w:rsidRDefault="008D62EF" w:rsidP="008D62EF">
          <w:pPr>
            <w:pStyle w:val="2D4888939A5C4AA0979B30F3D85EA672"/>
          </w:pPr>
          <w:r w:rsidRPr="00711F0E">
            <w:rPr>
              <w:rStyle w:val="placeholder1Char"/>
              <w:rFonts w:hint="eastAsia"/>
              <w:sz w:val="16"/>
              <w:szCs w:val="16"/>
            </w:rPr>
            <w:t>____</w:t>
          </w:r>
        </w:p>
      </w:docPartBody>
    </w:docPart>
    <w:docPart>
      <w:docPartPr>
        <w:name w:val="86E355943B2445F0B59FDE15AF56CEB6"/>
        <w:category>
          <w:name w:val="常规"/>
          <w:gallery w:val="placeholder"/>
        </w:category>
        <w:types>
          <w:type w:val="bbPlcHdr"/>
        </w:types>
        <w:behaviors>
          <w:behavior w:val="content"/>
        </w:behaviors>
        <w:guid w:val="{4C57BDF1-CCAF-47BE-8DDB-F1C8438D28E6}"/>
      </w:docPartPr>
      <w:docPartBody>
        <w:p w:rsidR="008D62EF" w:rsidRDefault="008D62EF" w:rsidP="008D62EF">
          <w:pPr>
            <w:pStyle w:val="86E355943B2445F0B59FDE15AF56CEB6"/>
          </w:pPr>
          <w:r w:rsidRPr="00711F0E">
            <w:rPr>
              <w:rStyle w:val="placeholder1Char"/>
              <w:rFonts w:hint="eastAsia"/>
              <w:sz w:val="16"/>
              <w:szCs w:val="16"/>
            </w:rPr>
            <w:t>____</w:t>
          </w:r>
        </w:p>
      </w:docPartBody>
    </w:docPart>
    <w:docPart>
      <w:docPartPr>
        <w:name w:val="3F208C03EECF4116A0CD58788D0F8622"/>
        <w:category>
          <w:name w:val="常规"/>
          <w:gallery w:val="placeholder"/>
        </w:category>
        <w:types>
          <w:type w:val="bbPlcHdr"/>
        </w:types>
        <w:behaviors>
          <w:behavior w:val="content"/>
        </w:behaviors>
        <w:guid w:val="{92ABF154-D6E3-43C7-B8F4-6396F11CA831}"/>
      </w:docPartPr>
      <w:docPartBody>
        <w:p w:rsidR="008D62EF" w:rsidRDefault="008D62EF" w:rsidP="008D62EF">
          <w:pPr>
            <w:pStyle w:val="3F208C03EECF4116A0CD58788D0F8622"/>
          </w:pPr>
          <w:r w:rsidRPr="00711F0E">
            <w:rPr>
              <w:rStyle w:val="placeholder1Char"/>
              <w:rFonts w:hint="eastAsia"/>
              <w:sz w:val="16"/>
              <w:szCs w:val="16"/>
            </w:rPr>
            <w:t>____</w:t>
          </w:r>
        </w:p>
      </w:docPartBody>
    </w:docPart>
    <w:docPart>
      <w:docPartPr>
        <w:name w:val="477543A658324F4C83649DB61D091AAE"/>
        <w:category>
          <w:name w:val="常规"/>
          <w:gallery w:val="placeholder"/>
        </w:category>
        <w:types>
          <w:type w:val="bbPlcHdr"/>
        </w:types>
        <w:behaviors>
          <w:behavior w:val="content"/>
        </w:behaviors>
        <w:guid w:val="{56DB3015-214D-4FE4-93E7-391207935CED}"/>
      </w:docPartPr>
      <w:docPartBody>
        <w:p w:rsidR="008D62EF" w:rsidRDefault="008D62EF" w:rsidP="008D62EF">
          <w:pPr>
            <w:pStyle w:val="477543A658324F4C83649DB61D091AAE"/>
          </w:pPr>
          <w:r w:rsidRPr="00711F0E">
            <w:rPr>
              <w:rStyle w:val="placeholder1Char"/>
              <w:rFonts w:hint="eastAsia"/>
              <w:sz w:val="16"/>
              <w:szCs w:val="16"/>
            </w:rPr>
            <w:t>____</w:t>
          </w:r>
        </w:p>
      </w:docPartBody>
    </w:docPart>
    <w:docPart>
      <w:docPartPr>
        <w:name w:val="5171AEF810E445E68F232E41921E3925"/>
        <w:category>
          <w:name w:val="常规"/>
          <w:gallery w:val="placeholder"/>
        </w:category>
        <w:types>
          <w:type w:val="bbPlcHdr"/>
        </w:types>
        <w:behaviors>
          <w:behavior w:val="content"/>
        </w:behaviors>
        <w:guid w:val="{7F1AADB8-07CF-4D84-A89A-A60081535AE9}"/>
      </w:docPartPr>
      <w:docPartBody>
        <w:p w:rsidR="008D62EF" w:rsidRDefault="008D62EF" w:rsidP="008D62EF">
          <w:pPr>
            <w:pStyle w:val="5171AEF810E445E68F232E41921E3925"/>
          </w:pPr>
          <w:r w:rsidRPr="00711F0E">
            <w:rPr>
              <w:rStyle w:val="placeholder1Char"/>
              <w:rFonts w:hint="eastAsia"/>
              <w:sz w:val="16"/>
              <w:szCs w:val="16"/>
            </w:rPr>
            <w:t>____</w:t>
          </w:r>
        </w:p>
      </w:docPartBody>
    </w:docPart>
    <w:docPart>
      <w:docPartPr>
        <w:name w:val="D133825C2A3247FAACCF0117F7211140"/>
        <w:category>
          <w:name w:val="常规"/>
          <w:gallery w:val="placeholder"/>
        </w:category>
        <w:types>
          <w:type w:val="bbPlcHdr"/>
        </w:types>
        <w:behaviors>
          <w:behavior w:val="content"/>
        </w:behaviors>
        <w:guid w:val="{CEEC6C7E-C9CD-4537-8F69-387000742CD3}"/>
      </w:docPartPr>
      <w:docPartBody>
        <w:p w:rsidR="008D62EF" w:rsidRDefault="008D62EF" w:rsidP="008D62EF">
          <w:pPr>
            <w:pStyle w:val="D133825C2A3247FAACCF0117F7211140"/>
          </w:pPr>
          <w:r w:rsidRPr="00711F0E">
            <w:rPr>
              <w:rStyle w:val="placeholder1Char"/>
              <w:rFonts w:hint="eastAsia"/>
              <w:sz w:val="16"/>
              <w:szCs w:val="16"/>
            </w:rPr>
            <w:t>____</w:t>
          </w:r>
        </w:p>
      </w:docPartBody>
    </w:docPart>
    <w:docPart>
      <w:docPartPr>
        <w:name w:val="1BF998D8175B498DBC458E8C720490B1"/>
        <w:category>
          <w:name w:val="常规"/>
          <w:gallery w:val="placeholder"/>
        </w:category>
        <w:types>
          <w:type w:val="bbPlcHdr"/>
        </w:types>
        <w:behaviors>
          <w:behavior w:val="content"/>
        </w:behaviors>
        <w:guid w:val="{194B3C77-FFB1-4455-804D-C0412DA30B90}"/>
      </w:docPartPr>
      <w:docPartBody>
        <w:p w:rsidR="008D62EF" w:rsidRDefault="008D62EF" w:rsidP="008D62EF">
          <w:pPr>
            <w:pStyle w:val="1BF998D8175B498DBC458E8C720490B1"/>
          </w:pPr>
          <w:r w:rsidRPr="00711F0E">
            <w:rPr>
              <w:rStyle w:val="placeholder1Char"/>
              <w:rFonts w:hint="eastAsia"/>
              <w:sz w:val="16"/>
              <w:szCs w:val="16"/>
            </w:rPr>
            <w:t>____</w:t>
          </w:r>
        </w:p>
      </w:docPartBody>
    </w:docPart>
    <w:docPart>
      <w:docPartPr>
        <w:name w:val="C267EE538439488C9229A16CC2461999"/>
        <w:category>
          <w:name w:val="常规"/>
          <w:gallery w:val="placeholder"/>
        </w:category>
        <w:types>
          <w:type w:val="bbPlcHdr"/>
        </w:types>
        <w:behaviors>
          <w:behavior w:val="content"/>
        </w:behaviors>
        <w:guid w:val="{C63C9683-5C29-493D-B099-39EA807F552E}"/>
      </w:docPartPr>
      <w:docPartBody>
        <w:p w:rsidR="008D62EF" w:rsidRDefault="008D62EF" w:rsidP="008D62EF">
          <w:pPr>
            <w:pStyle w:val="C267EE538439488C9229A16CC2461999"/>
          </w:pPr>
          <w:r w:rsidRPr="00711F0E">
            <w:rPr>
              <w:rStyle w:val="placeholder1Char"/>
              <w:rFonts w:hint="eastAsia"/>
              <w:sz w:val="16"/>
              <w:szCs w:val="16"/>
            </w:rPr>
            <w:t>____</w:t>
          </w:r>
        </w:p>
      </w:docPartBody>
    </w:docPart>
    <w:docPart>
      <w:docPartPr>
        <w:name w:val="5CB854CF36C346C68861E13E67115D8A"/>
        <w:category>
          <w:name w:val="常规"/>
          <w:gallery w:val="placeholder"/>
        </w:category>
        <w:types>
          <w:type w:val="bbPlcHdr"/>
        </w:types>
        <w:behaviors>
          <w:behavior w:val="content"/>
        </w:behaviors>
        <w:guid w:val="{A453C23E-1A75-48FA-A09A-7823876C21DE}"/>
      </w:docPartPr>
      <w:docPartBody>
        <w:p w:rsidR="008D62EF" w:rsidRDefault="008D62EF" w:rsidP="008D62EF">
          <w:pPr>
            <w:pStyle w:val="5CB854CF36C346C68861E13E67115D8A"/>
          </w:pPr>
          <w:r>
            <w:rPr>
              <w:rStyle w:val="placeholder1Char"/>
              <w:rFonts w:hint="eastAsia"/>
            </w:rPr>
            <w:t>__________</w:t>
          </w:r>
          <w:r>
            <w:rPr>
              <w:rStyle w:val="placeholder1Char"/>
            </w:rPr>
            <w:t>__</w:t>
          </w:r>
        </w:p>
      </w:docPartBody>
    </w:docPart>
    <w:docPart>
      <w:docPartPr>
        <w:name w:val="CF16E9CFCD0A471F993E386A42CF675A"/>
        <w:category>
          <w:name w:val="常规"/>
          <w:gallery w:val="placeholder"/>
        </w:category>
        <w:types>
          <w:type w:val="bbPlcHdr"/>
        </w:types>
        <w:behaviors>
          <w:behavior w:val="content"/>
        </w:behaviors>
        <w:guid w:val="{27E3B196-2048-4AA5-BE94-C63FDE1F5157}"/>
      </w:docPartPr>
      <w:docPartBody>
        <w:p w:rsidR="008D62EF" w:rsidRDefault="008D62EF" w:rsidP="008D62EF">
          <w:pPr>
            <w:pStyle w:val="CF16E9CFCD0A471F993E386A42CF675A"/>
          </w:pPr>
          <w:r>
            <w:rPr>
              <w:rStyle w:val="placeholder1Char"/>
              <w:rFonts w:hint="eastAsia"/>
            </w:rPr>
            <w:t>__________</w:t>
          </w:r>
          <w:r>
            <w:rPr>
              <w:rStyle w:val="placeholder1Char"/>
            </w:rPr>
            <w:t>__</w:t>
          </w:r>
        </w:p>
      </w:docPartBody>
    </w:docPart>
    <w:docPart>
      <w:docPartPr>
        <w:name w:val="89EF1DBFE8334B48B09CC3F86A2D4E00"/>
        <w:category>
          <w:name w:val="常规"/>
          <w:gallery w:val="placeholder"/>
        </w:category>
        <w:types>
          <w:type w:val="bbPlcHdr"/>
        </w:types>
        <w:behaviors>
          <w:behavior w:val="content"/>
        </w:behaviors>
        <w:guid w:val="{4DC61006-67B3-4C91-80C0-2B45A7A521CE}"/>
      </w:docPartPr>
      <w:docPartBody>
        <w:p w:rsidR="008D62EF" w:rsidRDefault="008D62EF" w:rsidP="008D62EF">
          <w:pPr>
            <w:pStyle w:val="89EF1DBFE8334B48B09CC3F86A2D4E00"/>
          </w:pPr>
          <w:r>
            <w:rPr>
              <w:rStyle w:val="placeholder1Char"/>
              <w:rFonts w:hint="eastAsia"/>
            </w:rPr>
            <w:t>__________</w:t>
          </w:r>
          <w:r>
            <w:rPr>
              <w:rStyle w:val="placeholder1Char"/>
            </w:rPr>
            <w:t>__</w:t>
          </w:r>
        </w:p>
      </w:docPartBody>
    </w:docPart>
    <w:docPart>
      <w:docPartPr>
        <w:name w:val="641CD8A6FA7C498A95A5C5F73F318B4C"/>
        <w:category>
          <w:name w:val="常规"/>
          <w:gallery w:val="placeholder"/>
        </w:category>
        <w:types>
          <w:type w:val="bbPlcHdr"/>
        </w:types>
        <w:behaviors>
          <w:behavior w:val="content"/>
        </w:behaviors>
        <w:guid w:val="{F2D8BA97-3ECC-4FAC-AF50-B9AD481C56F2}"/>
      </w:docPartPr>
      <w:docPartBody>
        <w:p w:rsidR="008D62EF" w:rsidRDefault="008D62EF" w:rsidP="008D62EF">
          <w:pPr>
            <w:pStyle w:val="641CD8A6FA7C498A95A5C5F73F318B4C"/>
          </w:pPr>
          <w:r w:rsidRPr="00480B8B">
            <w:rPr>
              <w:rStyle w:val="placeholder1Char"/>
              <w:rFonts w:hint="eastAsia"/>
              <w:sz w:val="16"/>
              <w:szCs w:val="16"/>
            </w:rPr>
            <w:t>____</w:t>
          </w:r>
        </w:p>
      </w:docPartBody>
    </w:docPart>
    <w:docPart>
      <w:docPartPr>
        <w:name w:val="40811392190841759002F7DBE30008A8"/>
        <w:category>
          <w:name w:val="常规"/>
          <w:gallery w:val="placeholder"/>
        </w:category>
        <w:types>
          <w:type w:val="bbPlcHdr"/>
        </w:types>
        <w:behaviors>
          <w:behavior w:val="content"/>
        </w:behaviors>
        <w:guid w:val="{609521B0-A8B8-4948-9216-A54D309DA742}"/>
      </w:docPartPr>
      <w:docPartBody>
        <w:p w:rsidR="008D62EF" w:rsidRDefault="008D62EF" w:rsidP="008D62EF">
          <w:pPr>
            <w:pStyle w:val="40811392190841759002F7DBE30008A8"/>
          </w:pPr>
          <w:r w:rsidRPr="00480B8B">
            <w:rPr>
              <w:rStyle w:val="placeholder1Char"/>
              <w:rFonts w:hint="eastAsia"/>
              <w:sz w:val="16"/>
              <w:szCs w:val="16"/>
            </w:rPr>
            <w:t>____</w:t>
          </w:r>
        </w:p>
      </w:docPartBody>
    </w:docPart>
    <w:docPart>
      <w:docPartPr>
        <w:name w:val="BC1A0A46419D456099EC2B51AAC1AD0B"/>
        <w:category>
          <w:name w:val="常规"/>
          <w:gallery w:val="placeholder"/>
        </w:category>
        <w:types>
          <w:type w:val="bbPlcHdr"/>
        </w:types>
        <w:behaviors>
          <w:behavior w:val="content"/>
        </w:behaviors>
        <w:guid w:val="{C210B0BE-5050-484D-AF5B-CC6F58F73495}"/>
      </w:docPartPr>
      <w:docPartBody>
        <w:p w:rsidR="008D62EF" w:rsidRDefault="008D62EF" w:rsidP="008D62EF">
          <w:pPr>
            <w:pStyle w:val="BC1A0A46419D456099EC2B51AAC1AD0B"/>
          </w:pPr>
          <w:r w:rsidRPr="00480B8B">
            <w:rPr>
              <w:rStyle w:val="placeholder1Char"/>
              <w:rFonts w:hint="eastAsia"/>
              <w:sz w:val="16"/>
              <w:szCs w:val="16"/>
            </w:rPr>
            <w:t>____</w:t>
          </w:r>
        </w:p>
      </w:docPartBody>
    </w:docPart>
    <w:docPart>
      <w:docPartPr>
        <w:name w:val="1ABD5B4E3F244C078943A0F6DF52F130"/>
        <w:category>
          <w:name w:val="常规"/>
          <w:gallery w:val="placeholder"/>
        </w:category>
        <w:types>
          <w:type w:val="bbPlcHdr"/>
        </w:types>
        <w:behaviors>
          <w:behavior w:val="content"/>
        </w:behaviors>
        <w:guid w:val="{D6D81416-1C33-4E60-865D-4A6896E33EC3}"/>
      </w:docPartPr>
      <w:docPartBody>
        <w:p w:rsidR="008D62EF" w:rsidRDefault="008D62EF" w:rsidP="008D62EF">
          <w:pPr>
            <w:pStyle w:val="1ABD5B4E3F244C078943A0F6DF52F130"/>
          </w:pPr>
          <w:r w:rsidRPr="00480B8B">
            <w:rPr>
              <w:rStyle w:val="placeholder1Char"/>
              <w:rFonts w:hint="eastAsia"/>
              <w:sz w:val="16"/>
              <w:szCs w:val="16"/>
            </w:rPr>
            <w:t>____</w:t>
          </w:r>
        </w:p>
      </w:docPartBody>
    </w:docPart>
    <w:docPart>
      <w:docPartPr>
        <w:name w:val="83ECB5892A42478A90F337DB8B65D8F7"/>
        <w:category>
          <w:name w:val="常规"/>
          <w:gallery w:val="placeholder"/>
        </w:category>
        <w:types>
          <w:type w:val="bbPlcHdr"/>
        </w:types>
        <w:behaviors>
          <w:behavior w:val="content"/>
        </w:behaviors>
        <w:guid w:val="{EEE14EA2-CA09-4B1F-980E-537F91241C60}"/>
      </w:docPartPr>
      <w:docPartBody>
        <w:p w:rsidR="008D62EF" w:rsidRDefault="008D62EF" w:rsidP="008D62EF">
          <w:pPr>
            <w:pStyle w:val="83ECB5892A42478A90F337DB8B65D8F7"/>
          </w:pPr>
          <w:r w:rsidRPr="00480B8B">
            <w:rPr>
              <w:rStyle w:val="placeholder1Char"/>
              <w:rFonts w:hint="eastAsia"/>
              <w:sz w:val="16"/>
              <w:szCs w:val="16"/>
            </w:rPr>
            <w:t>____</w:t>
          </w:r>
        </w:p>
      </w:docPartBody>
    </w:docPart>
    <w:docPart>
      <w:docPartPr>
        <w:name w:val="D610E54CBA804D0EB6CBD5611A5A740C"/>
        <w:category>
          <w:name w:val="常规"/>
          <w:gallery w:val="placeholder"/>
        </w:category>
        <w:types>
          <w:type w:val="bbPlcHdr"/>
        </w:types>
        <w:behaviors>
          <w:behavior w:val="content"/>
        </w:behaviors>
        <w:guid w:val="{7304767F-5B8B-4417-A08B-FBBA6BE709D7}"/>
      </w:docPartPr>
      <w:docPartBody>
        <w:p w:rsidR="008D62EF" w:rsidRDefault="008D62EF" w:rsidP="008D62EF">
          <w:pPr>
            <w:pStyle w:val="D610E54CBA804D0EB6CBD5611A5A740C"/>
          </w:pPr>
          <w:r w:rsidRPr="00480B8B">
            <w:rPr>
              <w:rStyle w:val="placeholder1Char"/>
              <w:rFonts w:hint="eastAsia"/>
              <w:sz w:val="16"/>
              <w:szCs w:val="16"/>
            </w:rPr>
            <w:t>____</w:t>
          </w:r>
        </w:p>
      </w:docPartBody>
    </w:docPart>
    <w:docPart>
      <w:docPartPr>
        <w:name w:val="F7DAD72BE2174D38B49B9CF438774FCC"/>
        <w:category>
          <w:name w:val="常规"/>
          <w:gallery w:val="placeholder"/>
        </w:category>
        <w:types>
          <w:type w:val="bbPlcHdr"/>
        </w:types>
        <w:behaviors>
          <w:behavior w:val="content"/>
        </w:behaviors>
        <w:guid w:val="{A96CC858-815E-493E-ACC1-5E7C7D9B2F2D}"/>
      </w:docPartPr>
      <w:docPartBody>
        <w:p w:rsidR="008D62EF" w:rsidRDefault="008D62EF" w:rsidP="008D62EF">
          <w:pPr>
            <w:pStyle w:val="F7DAD72BE2174D38B49B9CF438774FCC"/>
          </w:pPr>
          <w:r w:rsidRPr="00480B8B">
            <w:rPr>
              <w:rStyle w:val="placeholder1Char"/>
              <w:rFonts w:hint="eastAsia"/>
              <w:sz w:val="16"/>
              <w:szCs w:val="16"/>
            </w:rPr>
            <w:t>____</w:t>
          </w:r>
        </w:p>
      </w:docPartBody>
    </w:docPart>
    <w:docPart>
      <w:docPartPr>
        <w:name w:val="C6DD4552572443B0ADDA14E2EBD2A6E9"/>
        <w:category>
          <w:name w:val="常规"/>
          <w:gallery w:val="placeholder"/>
        </w:category>
        <w:types>
          <w:type w:val="bbPlcHdr"/>
        </w:types>
        <w:behaviors>
          <w:behavior w:val="content"/>
        </w:behaviors>
        <w:guid w:val="{E3B5CB55-97C9-4329-92CF-9AD9D35B0FB1}"/>
      </w:docPartPr>
      <w:docPartBody>
        <w:p w:rsidR="008D62EF" w:rsidRDefault="008D62EF" w:rsidP="008D62EF">
          <w:pPr>
            <w:pStyle w:val="C6DD4552572443B0ADDA14E2EBD2A6E9"/>
          </w:pPr>
          <w:r w:rsidRPr="00480B8B">
            <w:rPr>
              <w:rStyle w:val="placeholder1Char"/>
              <w:rFonts w:hint="eastAsia"/>
              <w:sz w:val="16"/>
              <w:szCs w:val="16"/>
            </w:rPr>
            <w:t>____</w:t>
          </w:r>
        </w:p>
      </w:docPartBody>
    </w:docPart>
    <w:docPart>
      <w:docPartPr>
        <w:name w:val="8946BF21623143C5B9ECABB0EA426D8A"/>
        <w:category>
          <w:name w:val="常规"/>
          <w:gallery w:val="placeholder"/>
        </w:category>
        <w:types>
          <w:type w:val="bbPlcHdr"/>
        </w:types>
        <w:behaviors>
          <w:behavior w:val="content"/>
        </w:behaviors>
        <w:guid w:val="{4D74B008-13CE-4109-BECB-8A1D73A8F075}"/>
      </w:docPartPr>
      <w:docPartBody>
        <w:p w:rsidR="008D62EF" w:rsidRDefault="008D62EF" w:rsidP="008D62EF">
          <w:pPr>
            <w:pStyle w:val="8946BF21623143C5B9ECABB0EA426D8A"/>
          </w:pPr>
          <w:r w:rsidRPr="00480B8B">
            <w:rPr>
              <w:rStyle w:val="placeholder1Char"/>
              <w:rFonts w:hint="eastAsia"/>
              <w:sz w:val="16"/>
              <w:szCs w:val="16"/>
            </w:rPr>
            <w:t>____</w:t>
          </w:r>
        </w:p>
      </w:docPartBody>
    </w:docPart>
    <w:docPart>
      <w:docPartPr>
        <w:name w:val="CBADF1B1E88B4066A8F9412EC7B4C0C0"/>
        <w:category>
          <w:name w:val="常规"/>
          <w:gallery w:val="placeholder"/>
        </w:category>
        <w:types>
          <w:type w:val="bbPlcHdr"/>
        </w:types>
        <w:behaviors>
          <w:behavior w:val="content"/>
        </w:behaviors>
        <w:guid w:val="{DE015D5A-497F-4AB9-949A-83C8E69BD6D2}"/>
      </w:docPartPr>
      <w:docPartBody>
        <w:p w:rsidR="008D62EF" w:rsidRDefault="008D62EF" w:rsidP="008D62EF">
          <w:pPr>
            <w:pStyle w:val="CBADF1B1E88B4066A8F9412EC7B4C0C0"/>
          </w:pPr>
          <w:r w:rsidRPr="00480B8B">
            <w:rPr>
              <w:rStyle w:val="placeholder1Char"/>
              <w:rFonts w:hint="eastAsia"/>
              <w:sz w:val="16"/>
              <w:szCs w:val="16"/>
            </w:rPr>
            <w:t>____</w:t>
          </w:r>
        </w:p>
      </w:docPartBody>
    </w:docPart>
    <w:docPart>
      <w:docPartPr>
        <w:name w:val="A7D8D77869C84AB6B630E30FE2CDA4A7"/>
        <w:category>
          <w:name w:val="常规"/>
          <w:gallery w:val="placeholder"/>
        </w:category>
        <w:types>
          <w:type w:val="bbPlcHdr"/>
        </w:types>
        <w:behaviors>
          <w:behavior w:val="content"/>
        </w:behaviors>
        <w:guid w:val="{E20D7ED7-176C-4028-AEA5-39FB95974907}"/>
      </w:docPartPr>
      <w:docPartBody>
        <w:p w:rsidR="008D62EF" w:rsidRDefault="008D62EF" w:rsidP="008D62EF">
          <w:pPr>
            <w:pStyle w:val="A7D8D77869C84AB6B630E30FE2CDA4A7"/>
          </w:pPr>
          <w:r w:rsidRPr="00480B8B">
            <w:rPr>
              <w:rStyle w:val="placeholder1Char"/>
              <w:rFonts w:hint="eastAsia"/>
              <w:sz w:val="16"/>
              <w:szCs w:val="16"/>
            </w:rPr>
            <w:t>____</w:t>
          </w:r>
        </w:p>
      </w:docPartBody>
    </w:docPart>
    <w:docPart>
      <w:docPartPr>
        <w:name w:val="4B6AD4BA6A7B45098BC81B696D6AE381"/>
        <w:category>
          <w:name w:val="常规"/>
          <w:gallery w:val="placeholder"/>
        </w:category>
        <w:types>
          <w:type w:val="bbPlcHdr"/>
        </w:types>
        <w:behaviors>
          <w:behavior w:val="content"/>
        </w:behaviors>
        <w:guid w:val="{F7DBE5E0-711F-476D-AB8A-656D573B9B21}"/>
      </w:docPartPr>
      <w:docPartBody>
        <w:p w:rsidR="008D62EF" w:rsidRDefault="008D62EF" w:rsidP="008D62EF">
          <w:pPr>
            <w:pStyle w:val="4B6AD4BA6A7B45098BC81B696D6AE381"/>
          </w:pPr>
          <w:r w:rsidRPr="00480B8B">
            <w:rPr>
              <w:rStyle w:val="placeholder1Char"/>
              <w:rFonts w:hint="eastAsia"/>
              <w:sz w:val="16"/>
              <w:szCs w:val="16"/>
            </w:rPr>
            <w:t>____</w:t>
          </w:r>
        </w:p>
      </w:docPartBody>
    </w:docPart>
    <w:docPart>
      <w:docPartPr>
        <w:name w:val="1D4F9D583533456B9C2C02D41B0DBBF5"/>
        <w:category>
          <w:name w:val="常规"/>
          <w:gallery w:val="placeholder"/>
        </w:category>
        <w:types>
          <w:type w:val="bbPlcHdr"/>
        </w:types>
        <w:behaviors>
          <w:behavior w:val="content"/>
        </w:behaviors>
        <w:guid w:val="{0895D698-95B7-4A90-9F97-5FD91C965A31}"/>
      </w:docPartPr>
      <w:docPartBody>
        <w:p w:rsidR="008D62EF" w:rsidRDefault="008D62EF" w:rsidP="008D62EF">
          <w:pPr>
            <w:pStyle w:val="1D4F9D583533456B9C2C02D41B0DBBF5"/>
          </w:pPr>
          <w:r w:rsidRPr="00480B8B">
            <w:rPr>
              <w:rStyle w:val="placeholder1Char"/>
              <w:rFonts w:hint="eastAsia"/>
              <w:sz w:val="16"/>
              <w:szCs w:val="16"/>
            </w:rPr>
            <w:t>____</w:t>
          </w:r>
        </w:p>
      </w:docPartBody>
    </w:docPart>
    <w:docPart>
      <w:docPartPr>
        <w:name w:val="C1B7FD404D7E4563961BE4475AAC1624"/>
        <w:category>
          <w:name w:val="常规"/>
          <w:gallery w:val="placeholder"/>
        </w:category>
        <w:types>
          <w:type w:val="bbPlcHdr"/>
        </w:types>
        <w:behaviors>
          <w:behavior w:val="content"/>
        </w:behaviors>
        <w:guid w:val="{63DD6C19-72A8-4443-87D5-F0D8AB204E70}"/>
      </w:docPartPr>
      <w:docPartBody>
        <w:p w:rsidR="008D62EF" w:rsidRDefault="008D62EF" w:rsidP="008D62EF">
          <w:pPr>
            <w:pStyle w:val="C1B7FD404D7E4563961BE4475AAC1624"/>
          </w:pPr>
          <w:r w:rsidRPr="00480B8B">
            <w:rPr>
              <w:rStyle w:val="placeholder1Char"/>
              <w:rFonts w:hint="eastAsia"/>
              <w:sz w:val="16"/>
              <w:szCs w:val="16"/>
            </w:rPr>
            <w:t>____</w:t>
          </w:r>
        </w:p>
      </w:docPartBody>
    </w:docPart>
    <w:docPart>
      <w:docPartPr>
        <w:name w:val="7E3F6685597A4A2380EB2DB437B2E569"/>
        <w:category>
          <w:name w:val="常规"/>
          <w:gallery w:val="placeholder"/>
        </w:category>
        <w:types>
          <w:type w:val="bbPlcHdr"/>
        </w:types>
        <w:behaviors>
          <w:behavior w:val="content"/>
        </w:behaviors>
        <w:guid w:val="{3B3035DE-0C4B-41DA-A522-D698EBDC1BC0}"/>
      </w:docPartPr>
      <w:docPartBody>
        <w:p w:rsidR="008D62EF" w:rsidRDefault="008D62EF" w:rsidP="008D62EF">
          <w:pPr>
            <w:pStyle w:val="7E3F6685597A4A2380EB2DB437B2E569"/>
          </w:pPr>
          <w:r w:rsidRPr="00480B8B">
            <w:rPr>
              <w:rStyle w:val="placeholder1Char"/>
              <w:rFonts w:hint="eastAsia"/>
              <w:sz w:val="16"/>
              <w:szCs w:val="16"/>
            </w:rPr>
            <w:t>____</w:t>
          </w:r>
        </w:p>
      </w:docPartBody>
    </w:docPart>
    <w:docPart>
      <w:docPartPr>
        <w:name w:val="96F4B44A6DD5404E8F4B870F27232538"/>
        <w:category>
          <w:name w:val="常规"/>
          <w:gallery w:val="placeholder"/>
        </w:category>
        <w:types>
          <w:type w:val="bbPlcHdr"/>
        </w:types>
        <w:behaviors>
          <w:behavior w:val="content"/>
        </w:behaviors>
        <w:guid w:val="{531ACFC9-35C1-44A2-B5DF-8DF970ED672C}"/>
      </w:docPartPr>
      <w:docPartBody>
        <w:p w:rsidR="008D62EF" w:rsidRDefault="008D62EF" w:rsidP="008D62EF">
          <w:pPr>
            <w:pStyle w:val="96F4B44A6DD5404E8F4B870F27232538"/>
          </w:pPr>
          <w:r w:rsidRPr="00480B8B">
            <w:rPr>
              <w:rStyle w:val="placeholder1Char"/>
              <w:rFonts w:hint="eastAsia"/>
              <w:sz w:val="16"/>
              <w:szCs w:val="16"/>
            </w:rPr>
            <w:t>____</w:t>
          </w:r>
        </w:p>
      </w:docPartBody>
    </w:docPart>
    <w:docPart>
      <w:docPartPr>
        <w:name w:val="B860725A386243B7B5B48D446BC03940"/>
        <w:category>
          <w:name w:val="常规"/>
          <w:gallery w:val="placeholder"/>
        </w:category>
        <w:types>
          <w:type w:val="bbPlcHdr"/>
        </w:types>
        <w:behaviors>
          <w:behavior w:val="content"/>
        </w:behaviors>
        <w:guid w:val="{E3F8368D-EB1B-4619-9088-C184C70B1497}"/>
      </w:docPartPr>
      <w:docPartBody>
        <w:p w:rsidR="008D62EF" w:rsidRDefault="008D62EF" w:rsidP="008D62EF">
          <w:pPr>
            <w:pStyle w:val="B860725A386243B7B5B48D446BC03940"/>
          </w:pPr>
          <w:r w:rsidRPr="00480B8B">
            <w:rPr>
              <w:rStyle w:val="placeholder1Char"/>
              <w:rFonts w:hint="eastAsia"/>
              <w:sz w:val="16"/>
              <w:szCs w:val="16"/>
            </w:rPr>
            <w:t>____</w:t>
          </w:r>
        </w:p>
      </w:docPartBody>
    </w:docPart>
    <w:docPart>
      <w:docPartPr>
        <w:name w:val="876DA43CD27A44CCBAE1BA6978EAFC30"/>
        <w:category>
          <w:name w:val="常规"/>
          <w:gallery w:val="placeholder"/>
        </w:category>
        <w:types>
          <w:type w:val="bbPlcHdr"/>
        </w:types>
        <w:behaviors>
          <w:behavior w:val="content"/>
        </w:behaviors>
        <w:guid w:val="{97F95E25-D298-4C54-8A88-8496A25E53F6}"/>
      </w:docPartPr>
      <w:docPartBody>
        <w:p w:rsidR="008D62EF" w:rsidRDefault="008D62EF" w:rsidP="008D62EF">
          <w:pPr>
            <w:pStyle w:val="876DA43CD27A44CCBAE1BA6978EAFC30"/>
          </w:pPr>
          <w:r w:rsidRPr="00480B8B">
            <w:rPr>
              <w:rStyle w:val="placeholder1Char"/>
              <w:rFonts w:hint="eastAsia"/>
              <w:sz w:val="16"/>
              <w:szCs w:val="16"/>
            </w:rPr>
            <w:t>____</w:t>
          </w:r>
        </w:p>
      </w:docPartBody>
    </w:docPart>
    <w:docPart>
      <w:docPartPr>
        <w:name w:val="1DE3859DB72B4D48B71F983CA6B49858"/>
        <w:category>
          <w:name w:val="常规"/>
          <w:gallery w:val="placeholder"/>
        </w:category>
        <w:types>
          <w:type w:val="bbPlcHdr"/>
        </w:types>
        <w:behaviors>
          <w:behavior w:val="content"/>
        </w:behaviors>
        <w:guid w:val="{379B0349-0436-4D9B-8DFB-BAE1AD7DCD65}"/>
      </w:docPartPr>
      <w:docPartBody>
        <w:p w:rsidR="008D62EF" w:rsidRDefault="008D62EF" w:rsidP="008D62EF">
          <w:pPr>
            <w:pStyle w:val="1DE3859DB72B4D48B71F983CA6B49858"/>
          </w:pPr>
          <w:r w:rsidRPr="00480B8B">
            <w:rPr>
              <w:rStyle w:val="placeholder1Char"/>
              <w:rFonts w:hint="eastAsia"/>
              <w:sz w:val="16"/>
              <w:szCs w:val="16"/>
            </w:rPr>
            <w:t>____</w:t>
          </w:r>
        </w:p>
      </w:docPartBody>
    </w:docPart>
    <w:docPart>
      <w:docPartPr>
        <w:name w:val="B57303EE3CDA41D2B02240AD34471F0A"/>
        <w:category>
          <w:name w:val="常规"/>
          <w:gallery w:val="placeholder"/>
        </w:category>
        <w:types>
          <w:type w:val="bbPlcHdr"/>
        </w:types>
        <w:behaviors>
          <w:behavior w:val="content"/>
        </w:behaviors>
        <w:guid w:val="{CC4AE5A1-D1B2-4998-97FF-B7AB86BC2427}"/>
      </w:docPartPr>
      <w:docPartBody>
        <w:p w:rsidR="008D62EF" w:rsidRDefault="008D62EF" w:rsidP="008D62EF">
          <w:pPr>
            <w:pStyle w:val="B57303EE3CDA41D2B02240AD34471F0A"/>
          </w:pPr>
          <w:r w:rsidRPr="00480B8B">
            <w:rPr>
              <w:rStyle w:val="placeholder1Char"/>
              <w:rFonts w:hint="eastAsia"/>
              <w:sz w:val="16"/>
              <w:szCs w:val="16"/>
            </w:rPr>
            <w:t>____</w:t>
          </w:r>
        </w:p>
      </w:docPartBody>
    </w:docPart>
    <w:docPart>
      <w:docPartPr>
        <w:name w:val="03455E43671D4507BB28BABBCB5DCD84"/>
        <w:category>
          <w:name w:val="常规"/>
          <w:gallery w:val="placeholder"/>
        </w:category>
        <w:types>
          <w:type w:val="bbPlcHdr"/>
        </w:types>
        <w:behaviors>
          <w:behavior w:val="content"/>
        </w:behaviors>
        <w:guid w:val="{2F7C4377-CF95-427D-83CB-2F8D1EA9E9FC}"/>
      </w:docPartPr>
      <w:docPartBody>
        <w:p w:rsidR="008D62EF" w:rsidRDefault="008D62EF" w:rsidP="008D62EF">
          <w:pPr>
            <w:pStyle w:val="03455E43671D4507BB28BABBCB5DCD84"/>
          </w:pPr>
          <w:r w:rsidRPr="00480B8B">
            <w:rPr>
              <w:rStyle w:val="placeholder1Char"/>
              <w:rFonts w:hint="eastAsia"/>
              <w:sz w:val="16"/>
              <w:szCs w:val="16"/>
            </w:rPr>
            <w:t>____</w:t>
          </w:r>
        </w:p>
      </w:docPartBody>
    </w:docPart>
    <w:docPart>
      <w:docPartPr>
        <w:name w:val="3F7A38D7402F484C8AC06C69EE3AD21B"/>
        <w:category>
          <w:name w:val="常规"/>
          <w:gallery w:val="placeholder"/>
        </w:category>
        <w:types>
          <w:type w:val="bbPlcHdr"/>
        </w:types>
        <w:behaviors>
          <w:behavior w:val="content"/>
        </w:behaviors>
        <w:guid w:val="{1C992CBA-EA49-4FDF-8F65-829BFA779A70}"/>
      </w:docPartPr>
      <w:docPartBody>
        <w:p w:rsidR="008D62EF" w:rsidRDefault="008D62EF" w:rsidP="008D62EF">
          <w:pPr>
            <w:pStyle w:val="3F7A38D7402F484C8AC06C69EE3AD21B"/>
          </w:pPr>
          <w:r w:rsidRPr="00480B8B">
            <w:rPr>
              <w:rStyle w:val="placeholder1Char"/>
              <w:rFonts w:hint="eastAsia"/>
              <w:sz w:val="16"/>
              <w:szCs w:val="16"/>
            </w:rPr>
            <w:t>____</w:t>
          </w:r>
        </w:p>
      </w:docPartBody>
    </w:docPart>
    <w:docPart>
      <w:docPartPr>
        <w:name w:val="DEC29D71DCE8451F95C732184E52D429"/>
        <w:category>
          <w:name w:val="常规"/>
          <w:gallery w:val="placeholder"/>
        </w:category>
        <w:types>
          <w:type w:val="bbPlcHdr"/>
        </w:types>
        <w:behaviors>
          <w:behavior w:val="content"/>
        </w:behaviors>
        <w:guid w:val="{82699703-0966-49F6-B4CE-26B8B866AAE3}"/>
      </w:docPartPr>
      <w:docPartBody>
        <w:p w:rsidR="008D62EF" w:rsidRDefault="008D62EF" w:rsidP="008D62EF">
          <w:pPr>
            <w:pStyle w:val="DEC29D71DCE8451F95C732184E52D429"/>
          </w:pPr>
          <w:r w:rsidRPr="00480B8B">
            <w:rPr>
              <w:rStyle w:val="placeholder1Char"/>
              <w:rFonts w:hint="eastAsia"/>
              <w:sz w:val="16"/>
              <w:szCs w:val="16"/>
            </w:rPr>
            <w:t>____</w:t>
          </w:r>
        </w:p>
      </w:docPartBody>
    </w:docPart>
    <w:docPart>
      <w:docPartPr>
        <w:name w:val="E52605FB9CE24C329F42B7C6E19BA22E"/>
        <w:category>
          <w:name w:val="常规"/>
          <w:gallery w:val="placeholder"/>
        </w:category>
        <w:types>
          <w:type w:val="bbPlcHdr"/>
        </w:types>
        <w:behaviors>
          <w:behavior w:val="content"/>
        </w:behaviors>
        <w:guid w:val="{C21ED913-2718-49FE-A333-4461962AA8F9}"/>
      </w:docPartPr>
      <w:docPartBody>
        <w:p w:rsidR="008D62EF" w:rsidRDefault="008D62EF" w:rsidP="008D62EF">
          <w:pPr>
            <w:pStyle w:val="E52605FB9CE24C329F42B7C6E19BA22E"/>
          </w:pPr>
          <w:r w:rsidRPr="00480B8B">
            <w:rPr>
              <w:rStyle w:val="placeholder1Char"/>
              <w:rFonts w:hint="eastAsia"/>
              <w:sz w:val="16"/>
              <w:szCs w:val="16"/>
            </w:rPr>
            <w:t>____</w:t>
          </w:r>
        </w:p>
      </w:docPartBody>
    </w:docPart>
    <w:docPart>
      <w:docPartPr>
        <w:name w:val="F0D141A2D381451DB15A1FB7E10E1C56"/>
        <w:category>
          <w:name w:val="常规"/>
          <w:gallery w:val="placeholder"/>
        </w:category>
        <w:types>
          <w:type w:val="bbPlcHdr"/>
        </w:types>
        <w:behaviors>
          <w:behavior w:val="content"/>
        </w:behaviors>
        <w:guid w:val="{F5CD2432-1D58-40EF-A1A2-402A1B73EB84}"/>
      </w:docPartPr>
      <w:docPartBody>
        <w:p w:rsidR="008D62EF" w:rsidRDefault="008D62EF" w:rsidP="008D62EF">
          <w:pPr>
            <w:pStyle w:val="F0D141A2D381451DB15A1FB7E10E1C56"/>
          </w:pPr>
          <w:r w:rsidRPr="00480B8B">
            <w:rPr>
              <w:rStyle w:val="placeholder1Char"/>
              <w:rFonts w:hint="eastAsia"/>
              <w:sz w:val="16"/>
              <w:szCs w:val="16"/>
            </w:rPr>
            <w:t>____</w:t>
          </w:r>
        </w:p>
      </w:docPartBody>
    </w:docPart>
    <w:docPart>
      <w:docPartPr>
        <w:name w:val="89651704E0114E5AA6AEC9CF6078CCA1"/>
        <w:category>
          <w:name w:val="常规"/>
          <w:gallery w:val="placeholder"/>
        </w:category>
        <w:types>
          <w:type w:val="bbPlcHdr"/>
        </w:types>
        <w:behaviors>
          <w:behavior w:val="content"/>
        </w:behaviors>
        <w:guid w:val="{8822A3C9-BBB8-487F-AC89-4C21BC5B929F}"/>
      </w:docPartPr>
      <w:docPartBody>
        <w:p w:rsidR="008D62EF" w:rsidRDefault="008D62EF" w:rsidP="008D62EF">
          <w:pPr>
            <w:pStyle w:val="89651704E0114E5AA6AEC9CF6078CCA1"/>
          </w:pPr>
          <w:r w:rsidRPr="00480B8B">
            <w:rPr>
              <w:rStyle w:val="placeholder1Char"/>
              <w:rFonts w:hint="eastAsia"/>
              <w:sz w:val="16"/>
              <w:szCs w:val="16"/>
            </w:rPr>
            <w:t>____</w:t>
          </w:r>
        </w:p>
      </w:docPartBody>
    </w:docPart>
    <w:docPart>
      <w:docPartPr>
        <w:name w:val="D5CDBA0592404FBCAF6A5711AB651276"/>
        <w:category>
          <w:name w:val="常规"/>
          <w:gallery w:val="placeholder"/>
        </w:category>
        <w:types>
          <w:type w:val="bbPlcHdr"/>
        </w:types>
        <w:behaviors>
          <w:behavior w:val="content"/>
        </w:behaviors>
        <w:guid w:val="{23864FDA-ADCF-4CCD-9641-E6668795E7D1}"/>
      </w:docPartPr>
      <w:docPartBody>
        <w:p w:rsidR="008D62EF" w:rsidRDefault="008D62EF" w:rsidP="008D62EF">
          <w:pPr>
            <w:pStyle w:val="D5CDBA0592404FBCAF6A5711AB651276"/>
          </w:pPr>
          <w:r w:rsidRPr="00480B8B">
            <w:rPr>
              <w:rStyle w:val="placeholder1Char"/>
              <w:rFonts w:hint="eastAsia"/>
              <w:sz w:val="16"/>
              <w:szCs w:val="16"/>
            </w:rPr>
            <w:t>____</w:t>
          </w:r>
        </w:p>
      </w:docPartBody>
    </w:docPart>
    <w:docPart>
      <w:docPartPr>
        <w:name w:val="65549CAB07DC441085CABEEFF91D8796"/>
        <w:category>
          <w:name w:val="常规"/>
          <w:gallery w:val="placeholder"/>
        </w:category>
        <w:types>
          <w:type w:val="bbPlcHdr"/>
        </w:types>
        <w:behaviors>
          <w:behavior w:val="content"/>
        </w:behaviors>
        <w:guid w:val="{0A8146DB-E8CA-4450-B09C-974569CB32C6}"/>
      </w:docPartPr>
      <w:docPartBody>
        <w:p w:rsidR="008D62EF" w:rsidRDefault="008D62EF" w:rsidP="008D62EF">
          <w:pPr>
            <w:pStyle w:val="65549CAB07DC441085CABEEFF91D8796"/>
          </w:pPr>
          <w:r w:rsidRPr="00480B8B">
            <w:rPr>
              <w:rStyle w:val="placeholder1Char"/>
              <w:rFonts w:hint="eastAsia"/>
              <w:sz w:val="16"/>
              <w:szCs w:val="16"/>
            </w:rPr>
            <w:t>____</w:t>
          </w:r>
        </w:p>
      </w:docPartBody>
    </w:docPart>
    <w:docPart>
      <w:docPartPr>
        <w:name w:val="1238522D2B414A10984C20B69587C0B2"/>
        <w:category>
          <w:name w:val="常规"/>
          <w:gallery w:val="placeholder"/>
        </w:category>
        <w:types>
          <w:type w:val="bbPlcHdr"/>
        </w:types>
        <w:behaviors>
          <w:behavior w:val="content"/>
        </w:behaviors>
        <w:guid w:val="{F4259161-52DD-4F81-9F41-6D3A9D45E7EA}"/>
      </w:docPartPr>
      <w:docPartBody>
        <w:p w:rsidR="008D62EF" w:rsidRDefault="008D62EF" w:rsidP="008D62EF">
          <w:pPr>
            <w:pStyle w:val="1238522D2B414A10984C20B69587C0B2"/>
          </w:pPr>
          <w:r w:rsidRPr="00480B8B">
            <w:rPr>
              <w:rStyle w:val="placeholder1Char"/>
              <w:rFonts w:hint="eastAsia"/>
              <w:sz w:val="16"/>
              <w:szCs w:val="16"/>
            </w:rPr>
            <w:t>____</w:t>
          </w:r>
        </w:p>
      </w:docPartBody>
    </w:docPart>
    <w:docPart>
      <w:docPartPr>
        <w:name w:val="E4A05E085F9D4A76A30FDFCA967D9083"/>
        <w:category>
          <w:name w:val="常规"/>
          <w:gallery w:val="placeholder"/>
        </w:category>
        <w:types>
          <w:type w:val="bbPlcHdr"/>
        </w:types>
        <w:behaviors>
          <w:behavior w:val="content"/>
        </w:behaviors>
        <w:guid w:val="{BB331575-E005-4827-87FB-525C9BC9DF87}"/>
      </w:docPartPr>
      <w:docPartBody>
        <w:p w:rsidR="008D62EF" w:rsidRDefault="008D62EF" w:rsidP="008D62EF">
          <w:pPr>
            <w:pStyle w:val="E4A05E085F9D4A76A30FDFCA967D9083"/>
          </w:pPr>
          <w:r w:rsidRPr="00480B8B">
            <w:rPr>
              <w:rStyle w:val="placeholder1Char"/>
              <w:rFonts w:hint="eastAsia"/>
              <w:sz w:val="16"/>
              <w:szCs w:val="16"/>
            </w:rPr>
            <w:t>____</w:t>
          </w:r>
        </w:p>
      </w:docPartBody>
    </w:docPart>
    <w:docPart>
      <w:docPartPr>
        <w:name w:val="3771709477FB44228358CED2B7A7A6E8"/>
        <w:category>
          <w:name w:val="常规"/>
          <w:gallery w:val="placeholder"/>
        </w:category>
        <w:types>
          <w:type w:val="bbPlcHdr"/>
        </w:types>
        <w:behaviors>
          <w:behavior w:val="content"/>
        </w:behaviors>
        <w:guid w:val="{BD304FED-805D-4469-ADA2-D149C8C6D078}"/>
      </w:docPartPr>
      <w:docPartBody>
        <w:p w:rsidR="008D62EF" w:rsidRDefault="008D62EF" w:rsidP="008D62EF">
          <w:pPr>
            <w:pStyle w:val="3771709477FB44228358CED2B7A7A6E8"/>
          </w:pPr>
          <w:r w:rsidRPr="00480B8B">
            <w:rPr>
              <w:rStyle w:val="placeholder1Char"/>
              <w:rFonts w:hint="eastAsia"/>
              <w:sz w:val="16"/>
              <w:szCs w:val="16"/>
            </w:rPr>
            <w:t>____</w:t>
          </w:r>
        </w:p>
      </w:docPartBody>
    </w:docPart>
    <w:docPart>
      <w:docPartPr>
        <w:name w:val="8E8BFF36E6E6408286CCAFB5A0F84DF0"/>
        <w:category>
          <w:name w:val="常规"/>
          <w:gallery w:val="placeholder"/>
        </w:category>
        <w:types>
          <w:type w:val="bbPlcHdr"/>
        </w:types>
        <w:behaviors>
          <w:behavior w:val="content"/>
        </w:behaviors>
        <w:guid w:val="{089A0F28-6C36-4BDD-90A0-70910DDB2946}"/>
      </w:docPartPr>
      <w:docPartBody>
        <w:p w:rsidR="008D62EF" w:rsidRDefault="008D62EF" w:rsidP="008D62EF">
          <w:pPr>
            <w:pStyle w:val="8E8BFF36E6E6408286CCAFB5A0F84DF0"/>
          </w:pPr>
          <w:r w:rsidRPr="00480B8B">
            <w:rPr>
              <w:rStyle w:val="placeholder1Char"/>
              <w:rFonts w:hint="eastAsia"/>
              <w:sz w:val="16"/>
              <w:szCs w:val="16"/>
            </w:rPr>
            <w:t>____</w:t>
          </w:r>
        </w:p>
      </w:docPartBody>
    </w:docPart>
    <w:docPart>
      <w:docPartPr>
        <w:name w:val="1A7BFED4FCE346468476E5D76169F9C3"/>
        <w:category>
          <w:name w:val="常规"/>
          <w:gallery w:val="placeholder"/>
        </w:category>
        <w:types>
          <w:type w:val="bbPlcHdr"/>
        </w:types>
        <w:behaviors>
          <w:behavior w:val="content"/>
        </w:behaviors>
        <w:guid w:val="{1E368B9F-ED5D-4C41-965D-782BB29D0C06}"/>
      </w:docPartPr>
      <w:docPartBody>
        <w:p w:rsidR="008D62EF" w:rsidRDefault="008D62EF" w:rsidP="008D62EF">
          <w:pPr>
            <w:pStyle w:val="1A7BFED4FCE346468476E5D76169F9C3"/>
          </w:pPr>
          <w:r w:rsidRPr="00480B8B">
            <w:rPr>
              <w:rStyle w:val="placeholder1Char"/>
              <w:rFonts w:hint="eastAsia"/>
              <w:sz w:val="16"/>
              <w:szCs w:val="16"/>
            </w:rPr>
            <w:t>____</w:t>
          </w:r>
        </w:p>
      </w:docPartBody>
    </w:docPart>
    <w:docPart>
      <w:docPartPr>
        <w:name w:val="BFA0CE7B9D634D4FB0B1C3CB7C85FA3F"/>
        <w:category>
          <w:name w:val="常规"/>
          <w:gallery w:val="placeholder"/>
        </w:category>
        <w:types>
          <w:type w:val="bbPlcHdr"/>
        </w:types>
        <w:behaviors>
          <w:behavior w:val="content"/>
        </w:behaviors>
        <w:guid w:val="{8E83F06C-B73F-4780-B960-7DAAD17FE24D}"/>
      </w:docPartPr>
      <w:docPartBody>
        <w:p w:rsidR="008D62EF" w:rsidRDefault="008D62EF" w:rsidP="008D62EF">
          <w:pPr>
            <w:pStyle w:val="BFA0CE7B9D634D4FB0B1C3CB7C85FA3F"/>
          </w:pPr>
          <w:r w:rsidRPr="00480B8B">
            <w:rPr>
              <w:rStyle w:val="placeholder1Char"/>
              <w:rFonts w:hint="eastAsia"/>
              <w:sz w:val="16"/>
              <w:szCs w:val="16"/>
            </w:rPr>
            <w:t>____</w:t>
          </w:r>
        </w:p>
      </w:docPartBody>
    </w:docPart>
    <w:docPart>
      <w:docPartPr>
        <w:name w:val="AD322AB728514F7B89E6A7BC68467D3B"/>
        <w:category>
          <w:name w:val="常规"/>
          <w:gallery w:val="placeholder"/>
        </w:category>
        <w:types>
          <w:type w:val="bbPlcHdr"/>
        </w:types>
        <w:behaviors>
          <w:behavior w:val="content"/>
        </w:behaviors>
        <w:guid w:val="{9A0F5D6B-C853-43A5-A82B-A76DC6F811B2}"/>
      </w:docPartPr>
      <w:docPartBody>
        <w:p w:rsidR="008D62EF" w:rsidRDefault="008D62EF" w:rsidP="008D62EF">
          <w:pPr>
            <w:pStyle w:val="AD322AB728514F7B89E6A7BC68467D3B"/>
          </w:pPr>
          <w:r w:rsidRPr="00480B8B">
            <w:rPr>
              <w:rStyle w:val="placeholder1Char"/>
              <w:rFonts w:hint="eastAsia"/>
              <w:sz w:val="16"/>
              <w:szCs w:val="16"/>
            </w:rPr>
            <w:t>____</w:t>
          </w:r>
        </w:p>
      </w:docPartBody>
    </w:docPart>
    <w:docPart>
      <w:docPartPr>
        <w:name w:val="1BDE563590E1489F881D6B7D8AAA8B98"/>
        <w:category>
          <w:name w:val="常规"/>
          <w:gallery w:val="placeholder"/>
        </w:category>
        <w:types>
          <w:type w:val="bbPlcHdr"/>
        </w:types>
        <w:behaviors>
          <w:behavior w:val="content"/>
        </w:behaviors>
        <w:guid w:val="{A5B0CA86-63BB-4576-98E4-08DB299B3BDF}"/>
      </w:docPartPr>
      <w:docPartBody>
        <w:p w:rsidR="008D62EF" w:rsidRDefault="008D62EF" w:rsidP="008D62EF">
          <w:pPr>
            <w:pStyle w:val="1BDE563590E1489F881D6B7D8AAA8B98"/>
          </w:pPr>
          <w:r w:rsidRPr="00480B8B">
            <w:rPr>
              <w:rStyle w:val="placeholder1Char"/>
              <w:rFonts w:hint="eastAsia"/>
              <w:sz w:val="16"/>
              <w:szCs w:val="16"/>
            </w:rPr>
            <w:t>____</w:t>
          </w:r>
        </w:p>
      </w:docPartBody>
    </w:docPart>
    <w:docPart>
      <w:docPartPr>
        <w:name w:val="0600B813C761438587FE30C4835AC7F1"/>
        <w:category>
          <w:name w:val="常规"/>
          <w:gallery w:val="placeholder"/>
        </w:category>
        <w:types>
          <w:type w:val="bbPlcHdr"/>
        </w:types>
        <w:behaviors>
          <w:behavior w:val="content"/>
        </w:behaviors>
        <w:guid w:val="{11283EED-1C61-439B-ADA4-09CC5EB38AF9}"/>
      </w:docPartPr>
      <w:docPartBody>
        <w:p w:rsidR="008D62EF" w:rsidRDefault="008D62EF" w:rsidP="008D62EF">
          <w:pPr>
            <w:pStyle w:val="0600B813C761438587FE30C4835AC7F1"/>
          </w:pPr>
          <w:r w:rsidRPr="00480B8B">
            <w:rPr>
              <w:rStyle w:val="placeholder1Char"/>
              <w:rFonts w:hint="eastAsia"/>
              <w:sz w:val="16"/>
              <w:szCs w:val="16"/>
            </w:rPr>
            <w:t>____</w:t>
          </w:r>
        </w:p>
      </w:docPartBody>
    </w:docPart>
    <w:docPart>
      <w:docPartPr>
        <w:name w:val="6A201AEE2E74421DA1B759FC3615DBBA"/>
        <w:category>
          <w:name w:val="常规"/>
          <w:gallery w:val="placeholder"/>
        </w:category>
        <w:types>
          <w:type w:val="bbPlcHdr"/>
        </w:types>
        <w:behaviors>
          <w:behavior w:val="content"/>
        </w:behaviors>
        <w:guid w:val="{661212F9-FF18-4220-9C6A-C76D4F76BDDD}"/>
      </w:docPartPr>
      <w:docPartBody>
        <w:p w:rsidR="008D62EF" w:rsidRDefault="008D62EF" w:rsidP="008D62EF">
          <w:pPr>
            <w:pStyle w:val="6A201AEE2E74421DA1B759FC3615DBBA"/>
          </w:pPr>
          <w:r w:rsidRPr="00480B8B">
            <w:rPr>
              <w:rStyle w:val="placeholder1Char"/>
              <w:rFonts w:hint="eastAsia"/>
              <w:sz w:val="16"/>
              <w:szCs w:val="16"/>
            </w:rPr>
            <w:t>____</w:t>
          </w:r>
        </w:p>
      </w:docPartBody>
    </w:docPart>
    <w:docPart>
      <w:docPartPr>
        <w:name w:val="34A9D6475E8F428AB3DE7E0F34377A57"/>
        <w:category>
          <w:name w:val="常规"/>
          <w:gallery w:val="placeholder"/>
        </w:category>
        <w:types>
          <w:type w:val="bbPlcHdr"/>
        </w:types>
        <w:behaviors>
          <w:behavior w:val="content"/>
        </w:behaviors>
        <w:guid w:val="{09C044DC-F921-42FD-B00A-91F1207265C2}"/>
      </w:docPartPr>
      <w:docPartBody>
        <w:p w:rsidR="008D62EF" w:rsidRDefault="008D62EF" w:rsidP="008D62EF">
          <w:pPr>
            <w:pStyle w:val="34A9D6475E8F428AB3DE7E0F34377A57"/>
          </w:pPr>
          <w:r w:rsidRPr="00480B8B">
            <w:rPr>
              <w:rStyle w:val="placeholder1Char"/>
              <w:rFonts w:hint="eastAsia"/>
              <w:sz w:val="16"/>
              <w:szCs w:val="16"/>
            </w:rPr>
            <w:t>____</w:t>
          </w:r>
        </w:p>
      </w:docPartBody>
    </w:docPart>
    <w:docPart>
      <w:docPartPr>
        <w:name w:val="2557356994884BFA80ECB96CB8F004DB"/>
        <w:category>
          <w:name w:val="常规"/>
          <w:gallery w:val="placeholder"/>
        </w:category>
        <w:types>
          <w:type w:val="bbPlcHdr"/>
        </w:types>
        <w:behaviors>
          <w:behavior w:val="content"/>
        </w:behaviors>
        <w:guid w:val="{96CF554F-CB0D-40CA-975E-54BD9BB6055F}"/>
      </w:docPartPr>
      <w:docPartBody>
        <w:p w:rsidR="008D62EF" w:rsidRDefault="008D62EF" w:rsidP="008D62EF">
          <w:pPr>
            <w:pStyle w:val="2557356994884BFA80ECB96CB8F004DB"/>
          </w:pPr>
          <w:r w:rsidRPr="00480B8B">
            <w:rPr>
              <w:rStyle w:val="placeholder1Char"/>
              <w:rFonts w:hint="eastAsia"/>
              <w:sz w:val="16"/>
              <w:szCs w:val="16"/>
            </w:rPr>
            <w:t>____</w:t>
          </w:r>
        </w:p>
      </w:docPartBody>
    </w:docPart>
    <w:docPart>
      <w:docPartPr>
        <w:name w:val="575E38F07D6A448EA79B0879441796BF"/>
        <w:category>
          <w:name w:val="常规"/>
          <w:gallery w:val="placeholder"/>
        </w:category>
        <w:types>
          <w:type w:val="bbPlcHdr"/>
        </w:types>
        <w:behaviors>
          <w:behavior w:val="content"/>
        </w:behaviors>
        <w:guid w:val="{28637F44-82E1-4AA2-BE2D-C94BC403788D}"/>
      </w:docPartPr>
      <w:docPartBody>
        <w:p w:rsidR="008D62EF" w:rsidRDefault="008D62EF" w:rsidP="008D62EF">
          <w:pPr>
            <w:pStyle w:val="575E38F07D6A448EA79B0879441796BF"/>
          </w:pPr>
          <w:r w:rsidRPr="00480B8B">
            <w:rPr>
              <w:rStyle w:val="placeholder1Char"/>
              <w:rFonts w:hint="eastAsia"/>
              <w:sz w:val="16"/>
              <w:szCs w:val="16"/>
            </w:rPr>
            <w:t>____</w:t>
          </w:r>
        </w:p>
      </w:docPartBody>
    </w:docPart>
    <w:docPart>
      <w:docPartPr>
        <w:name w:val="9DBA00D93E7546A590311501F642A44A"/>
        <w:category>
          <w:name w:val="常规"/>
          <w:gallery w:val="placeholder"/>
        </w:category>
        <w:types>
          <w:type w:val="bbPlcHdr"/>
        </w:types>
        <w:behaviors>
          <w:behavior w:val="content"/>
        </w:behaviors>
        <w:guid w:val="{F8C139F1-F50A-40F6-B818-58D563D59632}"/>
      </w:docPartPr>
      <w:docPartBody>
        <w:p w:rsidR="008D62EF" w:rsidRDefault="008D62EF" w:rsidP="008D62EF">
          <w:pPr>
            <w:pStyle w:val="9DBA00D93E7546A590311501F642A44A"/>
          </w:pPr>
          <w:r w:rsidRPr="00480B8B">
            <w:rPr>
              <w:rStyle w:val="placeholder1Char"/>
              <w:rFonts w:hint="eastAsia"/>
              <w:sz w:val="16"/>
              <w:szCs w:val="16"/>
            </w:rPr>
            <w:t>____</w:t>
          </w:r>
        </w:p>
      </w:docPartBody>
    </w:docPart>
    <w:docPart>
      <w:docPartPr>
        <w:name w:val="538E2D76771D4CBE85778142FFCDBE8F"/>
        <w:category>
          <w:name w:val="常规"/>
          <w:gallery w:val="placeholder"/>
        </w:category>
        <w:types>
          <w:type w:val="bbPlcHdr"/>
        </w:types>
        <w:behaviors>
          <w:behavior w:val="content"/>
        </w:behaviors>
        <w:guid w:val="{59E5EDE4-F411-4D4A-B5C7-5E47D289A5F9}"/>
      </w:docPartPr>
      <w:docPartBody>
        <w:p w:rsidR="008D62EF" w:rsidRDefault="008D62EF" w:rsidP="008D62EF">
          <w:pPr>
            <w:pStyle w:val="538E2D76771D4CBE85778142FFCDBE8F"/>
          </w:pPr>
          <w:r w:rsidRPr="00480B8B">
            <w:rPr>
              <w:rStyle w:val="placeholder1Char"/>
              <w:rFonts w:hint="eastAsia"/>
              <w:sz w:val="16"/>
              <w:szCs w:val="16"/>
            </w:rPr>
            <w:t>____</w:t>
          </w:r>
        </w:p>
      </w:docPartBody>
    </w:docPart>
    <w:docPart>
      <w:docPartPr>
        <w:name w:val="0F150D3CECA744ADA470F2B550B5BEA7"/>
        <w:category>
          <w:name w:val="常规"/>
          <w:gallery w:val="placeholder"/>
        </w:category>
        <w:types>
          <w:type w:val="bbPlcHdr"/>
        </w:types>
        <w:behaviors>
          <w:behavior w:val="content"/>
        </w:behaviors>
        <w:guid w:val="{EACFA636-652B-4C8A-88C5-B3A4B1A0D17B}"/>
      </w:docPartPr>
      <w:docPartBody>
        <w:p w:rsidR="008D62EF" w:rsidRDefault="008D62EF" w:rsidP="008D62EF">
          <w:pPr>
            <w:pStyle w:val="0F150D3CECA744ADA470F2B550B5BEA7"/>
          </w:pPr>
          <w:r w:rsidRPr="00480B8B">
            <w:rPr>
              <w:rStyle w:val="placeholder1Char"/>
              <w:rFonts w:hint="eastAsia"/>
              <w:sz w:val="16"/>
              <w:szCs w:val="16"/>
            </w:rPr>
            <w:t>____</w:t>
          </w:r>
        </w:p>
      </w:docPartBody>
    </w:docPart>
    <w:docPart>
      <w:docPartPr>
        <w:name w:val="5D45F1DC4E064A8C8740267B361906E6"/>
        <w:category>
          <w:name w:val="常规"/>
          <w:gallery w:val="placeholder"/>
        </w:category>
        <w:types>
          <w:type w:val="bbPlcHdr"/>
        </w:types>
        <w:behaviors>
          <w:behavior w:val="content"/>
        </w:behaviors>
        <w:guid w:val="{81C76CD7-321D-44FF-9FC9-AACCB4E66D1C}"/>
      </w:docPartPr>
      <w:docPartBody>
        <w:p w:rsidR="008D62EF" w:rsidRDefault="008D62EF" w:rsidP="008D62EF">
          <w:pPr>
            <w:pStyle w:val="5D45F1DC4E064A8C8740267B361906E6"/>
          </w:pPr>
          <w:r w:rsidRPr="00480B8B">
            <w:rPr>
              <w:rStyle w:val="placeholder1Char"/>
              <w:rFonts w:hint="eastAsia"/>
              <w:sz w:val="16"/>
              <w:szCs w:val="16"/>
            </w:rPr>
            <w:t>____</w:t>
          </w:r>
        </w:p>
      </w:docPartBody>
    </w:docPart>
    <w:docPart>
      <w:docPartPr>
        <w:name w:val="3A9DC202CAF84A278CEBCA0F99F19AAE"/>
        <w:category>
          <w:name w:val="常规"/>
          <w:gallery w:val="placeholder"/>
        </w:category>
        <w:types>
          <w:type w:val="bbPlcHdr"/>
        </w:types>
        <w:behaviors>
          <w:behavior w:val="content"/>
        </w:behaviors>
        <w:guid w:val="{58F3952C-4BBC-47E3-ACEC-105896682F32}"/>
      </w:docPartPr>
      <w:docPartBody>
        <w:p w:rsidR="008D62EF" w:rsidRDefault="008D62EF" w:rsidP="008D62EF">
          <w:pPr>
            <w:pStyle w:val="3A9DC202CAF84A278CEBCA0F99F19AAE"/>
          </w:pPr>
          <w:r w:rsidRPr="00480B8B">
            <w:rPr>
              <w:rStyle w:val="placeholder1Char"/>
              <w:rFonts w:hint="eastAsia"/>
              <w:sz w:val="16"/>
              <w:szCs w:val="16"/>
            </w:rPr>
            <w:t>____</w:t>
          </w:r>
        </w:p>
      </w:docPartBody>
    </w:docPart>
    <w:docPart>
      <w:docPartPr>
        <w:name w:val="8EDD10456029402BB02F53DA214058D9"/>
        <w:category>
          <w:name w:val="常规"/>
          <w:gallery w:val="placeholder"/>
        </w:category>
        <w:types>
          <w:type w:val="bbPlcHdr"/>
        </w:types>
        <w:behaviors>
          <w:behavior w:val="content"/>
        </w:behaviors>
        <w:guid w:val="{D48E4ED7-8A08-44CC-85E8-555799FBC3D1}"/>
      </w:docPartPr>
      <w:docPartBody>
        <w:p w:rsidR="008D62EF" w:rsidRDefault="008D62EF" w:rsidP="008D62EF">
          <w:pPr>
            <w:pStyle w:val="8EDD10456029402BB02F53DA214058D9"/>
          </w:pPr>
          <w:r w:rsidRPr="00480B8B">
            <w:rPr>
              <w:rStyle w:val="placeholder1Char"/>
              <w:rFonts w:hint="eastAsia"/>
              <w:sz w:val="16"/>
              <w:szCs w:val="16"/>
            </w:rPr>
            <w:t>____</w:t>
          </w:r>
        </w:p>
      </w:docPartBody>
    </w:docPart>
    <w:docPart>
      <w:docPartPr>
        <w:name w:val="972AEDDA14BE4A4AA4E8F9C6724254D6"/>
        <w:category>
          <w:name w:val="常规"/>
          <w:gallery w:val="placeholder"/>
        </w:category>
        <w:types>
          <w:type w:val="bbPlcHdr"/>
        </w:types>
        <w:behaviors>
          <w:behavior w:val="content"/>
        </w:behaviors>
        <w:guid w:val="{12BEDF36-25FA-4AEE-A26A-63D4D13D83E8}"/>
      </w:docPartPr>
      <w:docPartBody>
        <w:p w:rsidR="008D62EF" w:rsidRDefault="008D62EF" w:rsidP="008D62EF">
          <w:pPr>
            <w:pStyle w:val="972AEDDA14BE4A4AA4E8F9C6724254D6"/>
          </w:pPr>
          <w:r w:rsidRPr="00480B8B">
            <w:rPr>
              <w:rStyle w:val="placeholder1Char"/>
              <w:rFonts w:hint="eastAsia"/>
              <w:sz w:val="16"/>
              <w:szCs w:val="16"/>
            </w:rPr>
            <w:t>____</w:t>
          </w:r>
        </w:p>
      </w:docPartBody>
    </w:docPart>
    <w:docPart>
      <w:docPartPr>
        <w:name w:val="47B6EADFFC38458FBF0F095A6F567FA2"/>
        <w:category>
          <w:name w:val="常规"/>
          <w:gallery w:val="placeholder"/>
        </w:category>
        <w:types>
          <w:type w:val="bbPlcHdr"/>
        </w:types>
        <w:behaviors>
          <w:behavior w:val="content"/>
        </w:behaviors>
        <w:guid w:val="{EC7F2A04-5319-46A3-A4F1-AB6249CB8A61}"/>
      </w:docPartPr>
      <w:docPartBody>
        <w:p w:rsidR="008D62EF" w:rsidRDefault="008D62EF" w:rsidP="008D62EF">
          <w:pPr>
            <w:pStyle w:val="47B6EADFFC38458FBF0F095A6F567FA2"/>
          </w:pPr>
          <w:r w:rsidRPr="00480B8B">
            <w:rPr>
              <w:rStyle w:val="placeholder1Char"/>
              <w:rFonts w:hint="eastAsia"/>
              <w:sz w:val="16"/>
              <w:szCs w:val="16"/>
            </w:rPr>
            <w:t>____</w:t>
          </w:r>
        </w:p>
      </w:docPartBody>
    </w:docPart>
    <w:docPart>
      <w:docPartPr>
        <w:name w:val="E6A985004C3D4457AA278038ED813CD3"/>
        <w:category>
          <w:name w:val="常规"/>
          <w:gallery w:val="placeholder"/>
        </w:category>
        <w:types>
          <w:type w:val="bbPlcHdr"/>
        </w:types>
        <w:behaviors>
          <w:behavior w:val="content"/>
        </w:behaviors>
        <w:guid w:val="{2F247CA4-B044-4CDC-8CFA-33D54E7FF943}"/>
      </w:docPartPr>
      <w:docPartBody>
        <w:p w:rsidR="008D62EF" w:rsidRDefault="008D62EF" w:rsidP="008D62EF">
          <w:pPr>
            <w:pStyle w:val="E6A985004C3D4457AA278038ED813CD3"/>
          </w:pPr>
          <w:r w:rsidRPr="00480B8B">
            <w:rPr>
              <w:rStyle w:val="placeholder1Char"/>
              <w:rFonts w:hint="eastAsia"/>
              <w:sz w:val="16"/>
              <w:szCs w:val="16"/>
            </w:rPr>
            <w:t>____</w:t>
          </w:r>
        </w:p>
      </w:docPartBody>
    </w:docPart>
    <w:docPart>
      <w:docPartPr>
        <w:name w:val="4DC5CF8D6467441BB981A64A43E392A6"/>
        <w:category>
          <w:name w:val="常规"/>
          <w:gallery w:val="placeholder"/>
        </w:category>
        <w:types>
          <w:type w:val="bbPlcHdr"/>
        </w:types>
        <w:behaviors>
          <w:behavior w:val="content"/>
        </w:behaviors>
        <w:guid w:val="{5BE20A85-23FF-4582-8C54-949047941826}"/>
      </w:docPartPr>
      <w:docPartBody>
        <w:p w:rsidR="008D62EF" w:rsidRDefault="008D62EF" w:rsidP="008D62EF">
          <w:pPr>
            <w:pStyle w:val="4DC5CF8D6467441BB981A64A43E392A6"/>
          </w:pPr>
          <w:r w:rsidRPr="00480B8B">
            <w:rPr>
              <w:rStyle w:val="placeholder1Char"/>
              <w:rFonts w:hint="eastAsia"/>
              <w:sz w:val="16"/>
              <w:szCs w:val="16"/>
            </w:rPr>
            <w:t>____</w:t>
          </w:r>
        </w:p>
      </w:docPartBody>
    </w:docPart>
    <w:docPart>
      <w:docPartPr>
        <w:name w:val="0C9757334E8A43D88554B9514686D4B1"/>
        <w:category>
          <w:name w:val="常规"/>
          <w:gallery w:val="placeholder"/>
        </w:category>
        <w:types>
          <w:type w:val="bbPlcHdr"/>
        </w:types>
        <w:behaviors>
          <w:behavior w:val="content"/>
        </w:behaviors>
        <w:guid w:val="{C4BF820A-313D-4114-8DEB-6FC590977000}"/>
      </w:docPartPr>
      <w:docPartBody>
        <w:p w:rsidR="008D62EF" w:rsidRDefault="008D62EF" w:rsidP="008D62EF">
          <w:pPr>
            <w:pStyle w:val="0C9757334E8A43D88554B9514686D4B1"/>
          </w:pPr>
          <w:r w:rsidRPr="00480B8B">
            <w:rPr>
              <w:rStyle w:val="placeholder1Char"/>
              <w:rFonts w:hint="eastAsia"/>
              <w:sz w:val="16"/>
              <w:szCs w:val="16"/>
            </w:rPr>
            <w:t>____</w:t>
          </w:r>
        </w:p>
      </w:docPartBody>
    </w:docPart>
    <w:docPart>
      <w:docPartPr>
        <w:name w:val="4AB2F4A9BE3B4A639819507E467CDF03"/>
        <w:category>
          <w:name w:val="常规"/>
          <w:gallery w:val="placeholder"/>
        </w:category>
        <w:types>
          <w:type w:val="bbPlcHdr"/>
        </w:types>
        <w:behaviors>
          <w:behavior w:val="content"/>
        </w:behaviors>
        <w:guid w:val="{549FFFAC-CCF6-4906-BDFB-175A805D568E}"/>
      </w:docPartPr>
      <w:docPartBody>
        <w:p w:rsidR="008D62EF" w:rsidRDefault="008D62EF" w:rsidP="008D62EF">
          <w:pPr>
            <w:pStyle w:val="4AB2F4A9BE3B4A639819507E467CDF03"/>
          </w:pPr>
          <w:r w:rsidRPr="00480B8B">
            <w:rPr>
              <w:rStyle w:val="placeholder1Char"/>
              <w:rFonts w:hint="eastAsia"/>
              <w:sz w:val="16"/>
              <w:szCs w:val="16"/>
            </w:rPr>
            <w:t>____</w:t>
          </w:r>
        </w:p>
      </w:docPartBody>
    </w:docPart>
    <w:docPart>
      <w:docPartPr>
        <w:name w:val="B1133E9674134833A9D5DAF0A8B8EDF9"/>
        <w:category>
          <w:name w:val="常规"/>
          <w:gallery w:val="placeholder"/>
        </w:category>
        <w:types>
          <w:type w:val="bbPlcHdr"/>
        </w:types>
        <w:behaviors>
          <w:behavior w:val="content"/>
        </w:behaviors>
        <w:guid w:val="{355D52F2-3B42-4323-894D-54EF130F642A}"/>
      </w:docPartPr>
      <w:docPartBody>
        <w:p w:rsidR="008D62EF" w:rsidRDefault="008D62EF" w:rsidP="008D62EF">
          <w:pPr>
            <w:pStyle w:val="B1133E9674134833A9D5DAF0A8B8EDF9"/>
          </w:pPr>
          <w:r w:rsidRPr="00480B8B">
            <w:rPr>
              <w:rStyle w:val="placeholder1Char"/>
              <w:rFonts w:hint="eastAsia"/>
              <w:sz w:val="16"/>
              <w:szCs w:val="16"/>
            </w:rPr>
            <w:t>____</w:t>
          </w:r>
        </w:p>
      </w:docPartBody>
    </w:docPart>
    <w:docPart>
      <w:docPartPr>
        <w:name w:val="035766B3F8924D39926D3FC9E4447E38"/>
        <w:category>
          <w:name w:val="常规"/>
          <w:gallery w:val="placeholder"/>
        </w:category>
        <w:types>
          <w:type w:val="bbPlcHdr"/>
        </w:types>
        <w:behaviors>
          <w:behavior w:val="content"/>
        </w:behaviors>
        <w:guid w:val="{059216FE-C458-4397-9C57-92AAD497E70B}"/>
      </w:docPartPr>
      <w:docPartBody>
        <w:p w:rsidR="008D62EF" w:rsidRDefault="008D62EF" w:rsidP="008D62EF">
          <w:pPr>
            <w:pStyle w:val="035766B3F8924D39926D3FC9E4447E38"/>
          </w:pPr>
          <w:r w:rsidRPr="00480B8B">
            <w:rPr>
              <w:rStyle w:val="placeholder1Char"/>
              <w:rFonts w:hint="eastAsia"/>
              <w:sz w:val="16"/>
              <w:szCs w:val="16"/>
            </w:rPr>
            <w:t>____</w:t>
          </w:r>
        </w:p>
      </w:docPartBody>
    </w:docPart>
    <w:docPart>
      <w:docPartPr>
        <w:name w:val="7CF21E2D320048EDB389EACDB3FE06EE"/>
        <w:category>
          <w:name w:val="常规"/>
          <w:gallery w:val="placeholder"/>
        </w:category>
        <w:types>
          <w:type w:val="bbPlcHdr"/>
        </w:types>
        <w:behaviors>
          <w:behavior w:val="content"/>
        </w:behaviors>
        <w:guid w:val="{23F55FF3-E621-4E04-92F9-D4583D294BF8}"/>
      </w:docPartPr>
      <w:docPartBody>
        <w:p w:rsidR="008D62EF" w:rsidRDefault="008D62EF" w:rsidP="008D62EF">
          <w:pPr>
            <w:pStyle w:val="7CF21E2D320048EDB389EACDB3FE06EE"/>
          </w:pPr>
          <w:r w:rsidRPr="00480B8B">
            <w:rPr>
              <w:rStyle w:val="placeholder1Char"/>
              <w:rFonts w:hint="eastAsia"/>
              <w:sz w:val="16"/>
              <w:szCs w:val="16"/>
            </w:rPr>
            <w:t>____</w:t>
          </w:r>
        </w:p>
      </w:docPartBody>
    </w:docPart>
    <w:docPart>
      <w:docPartPr>
        <w:name w:val="002E058408BE47C3A1B371DCED5FA86E"/>
        <w:category>
          <w:name w:val="常规"/>
          <w:gallery w:val="placeholder"/>
        </w:category>
        <w:types>
          <w:type w:val="bbPlcHdr"/>
        </w:types>
        <w:behaviors>
          <w:behavior w:val="content"/>
        </w:behaviors>
        <w:guid w:val="{B295778E-2FDA-4707-9FD9-2F1541D53270}"/>
      </w:docPartPr>
      <w:docPartBody>
        <w:p w:rsidR="008D62EF" w:rsidRDefault="008D62EF" w:rsidP="008D62EF">
          <w:pPr>
            <w:pStyle w:val="002E058408BE47C3A1B371DCED5FA86E"/>
          </w:pPr>
          <w:r w:rsidRPr="00480B8B">
            <w:rPr>
              <w:rStyle w:val="placeholder1Char"/>
              <w:rFonts w:hint="eastAsia"/>
              <w:sz w:val="16"/>
              <w:szCs w:val="16"/>
            </w:rPr>
            <w:t>____</w:t>
          </w:r>
        </w:p>
      </w:docPartBody>
    </w:docPart>
    <w:docPart>
      <w:docPartPr>
        <w:name w:val="5C252BAA32E0464BA997111D0B83B93A"/>
        <w:category>
          <w:name w:val="常规"/>
          <w:gallery w:val="placeholder"/>
        </w:category>
        <w:types>
          <w:type w:val="bbPlcHdr"/>
        </w:types>
        <w:behaviors>
          <w:behavior w:val="content"/>
        </w:behaviors>
        <w:guid w:val="{2FDB7F3C-ED11-4804-B6B1-3A7ACE8FC49C}"/>
      </w:docPartPr>
      <w:docPartBody>
        <w:p w:rsidR="008D62EF" w:rsidRDefault="008D62EF" w:rsidP="008D62EF">
          <w:pPr>
            <w:pStyle w:val="5C252BAA32E0464BA997111D0B83B93A"/>
          </w:pPr>
          <w:r w:rsidRPr="00480B8B">
            <w:rPr>
              <w:rStyle w:val="placeholder1Char"/>
              <w:rFonts w:hint="eastAsia"/>
              <w:sz w:val="16"/>
              <w:szCs w:val="16"/>
            </w:rPr>
            <w:t>____</w:t>
          </w:r>
        </w:p>
      </w:docPartBody>
    </w:docPart>
    <w:docPart>
      <w:docPartPr>
        <w:name w:val="6E9FB1DFBA414380A3BB410AD5B611FC"/>
        <w:category>
          <w:name w:val="常规"/>
          <w:gallery w:val="placeholder"/>
        </w:category>
        <w:types>
          <w:type w:val="bbPlcHdr"/>
        </w:types>
        <w:behaviors>
          <w:behavior w:val="content"/>
        </w:behaviors>
        <w:guid w:val="{3C149975-F9E3-4EFE-8089-CD73C9949742}"/>
      </w:docPartPr>
      <w:docPartBody>
        <w:p w:rsidR="008D62EF" w:rsidRDefault="008D62EF" w:rsidP="008D62EF">
          <w:pPr>
            <w:pStyle w:val="6E9FB1DFBA414380A3BB410AD5B611FC"/>
          </w:pPr>
          <w:r w:rsidRPr="00480B8B">
            <w:rPr>
              <w:rStyle w:val="placeholder1Char"/>
              <w:rFonts w:hint="eastAsia"/>
              <w:sz w:val="16"/>
              <w:szCs w:val="16"/>
            </w:rPr>
            <w:t>____</w:t>
          </w:r>
        </w:p>
      </w:docPartBody>
    </w:docPart>
    <w:docPart>
      <w:docPartPr>
        <w:name w:val="3844813D3C474931B16263838B5D0007"/>
        <w:category>
          <w:name w:val="常规"/>
          <w:gallery w:val="placeholder"/>
        </w:category>
        <w:types>
          <w:type w:val="bbPlcHdr"/>
        </w:types>
        <w:behaviors>
          <w:behavior w:val="content"/>
        </w:behaviors>
        <w:guid w:val="{72EE5AAC-E1DE-4AE1-8C33-2A83A90A853C}"/>
      </w:docPartPr>
      <w:docPartBody>
        <w:p w:rsidR="008D62EF" w:rsidRDefault="008D62EF" w:rsidP="008D62EF">
          <w:pPr>
            <w:pStyle w:val="3844813D3C474931B16263838B5D0007"/>
          </w:pPr>
          <w:r w:rsidRPr="00480B8B">
            <w:rPr>
              <w:rStyle w:val="placeholder1Char"/>
              <w:rFonts w:hint="eastAsia"/>
              <w:sz w:val="16"/>
              <w:szCs w:val="16"/>
            </w:rPr>
            <w:t>____</w:t>
          </w:r>
        </w:p>
      </w:docPartBody>
    </w:docPart>
    <w:docPart>
      <w:docPartPr>
        <w:name w:val="36536D1070844E86AE1376666EE4F0A9"/>
        <w:category>
          <w:name w:val="常规"/>
          <w:gallery w:val="placeholder"/>
        </w:category>
        <w:types>
          <w:type w:val="bbPlcHdr"/>
        </w:types>
        <w:behaviors>
          <w:behavior w:val="content"/>
        </w:behaviors>
        <w:guid w:val="{5D4D1F26-78B2-49CC-BCAD-5E0B503E7E31}"/>
      </w:docPartPr>
      <w:docPartBody>
        <w:p w:rsidR="008D62EF" w:rsidRDefault="008D62EF" w:rsidP="008D62EF">
          <w:pPr>
            <w:pStyle w:val="36536D1070844E86AE1376666EE4F0A9"/>
          </w:pPr>
          <w:r w:rsidRPr="00480B8B">
            <w:rPr>
              <w:rStyle w:val="placeholder1Char"/>
              <w:rFonts w:hint="eastAsia"/>
              <w:sz w:val="16"/>
              <w:szCs w:val="16"/>
            </w:rPr>
            <w:t>____</w:t>
          </w:r>
        </w:p>
      </w:docPartBody>
    </w:docPart>
    <w:docPart>
      <w:docPartPr>
        <w:name w:val="E01D7E17A21D4B65927A55D539530F9A"/>
        <w:category>
          <w:name w:val="常规"/>
          <w:gallery w:val="placeholder"/>
        </w:category>
        <w:types>
          <w:type w:val="bbPlcHdr"/>
        </w:types>
        <w:behaviors>
          <w:behavior w:val="content"/>
        </w:behaviors>
        <w:guid w:val="{37A83137-22AD-48FC-91C9-65E044D9518F}"/>
      </w:docPartPr>
      <w:docPartBody>
        <w:p w:rsidR="008D62EF" w:rsidRDefault="008D62EF" w:rsidP="008D62EF">
          <w:pPr>
            <w:pStyle w:val="E01D7E17A21D4B65927A55D539530F9A"/>
          </w:pPr>
          <w:r w:rsidRPr="00480B8B">
            <w:rPr>
              <w:rStyle w:val="placeholder1Char"/>
              <w:rFonts w:hint="eastAsia"/>
              <w:sz w:val="16"/>
              <w:szCs w:val="16"/>
            </w:rPr>
            <w:t>____</w:t>
          </w:r>
        </w:p>
      </w:docPartBody>
    </w:docPart>
    <w:docPart>
      <w:docPartPr>
        <w:name w:val="47D612F2F5484D8DA27F30486354E9AA"/>
        <w:category>
          <w:name w:val="常规"/>
          <w:gallery w:val="placeholder"/>
        </w:category>
        <w:types>
          <w:type w:val="bbPlcHdr"/>
        </w:types>
        <w:behaviors>
          <w:behavior w:val="content"/>
        </w:behaviors>
        <w:guid w:val="{3E3888DE-E1A2-42F9-84FA-178A4FFE62B4}"/>
      </w:docPartPr>
      <w:docPartBody>
        <w:p w:rsidR="008D62EF" w:rsidRDefault="008D62EF" w:rsidP="008D62EF">
          <w:pPr>
            <w:pStyle w:val="47D612F2F5484D8DA27F30486354E9AA"/>
          </w:pPr>
          <w:r w:rsidRPr="00480B8B">
            <w:rPr>
              <w:rStyle w:val="placeholder1Char"/>
              <w:rFonts w:hint="eastAsia"/>
              <w:sz w:val="16"/>
              <w:szCs w:val="16"/>
            </w:rPr>
            <w:t>____</w:t>
          </w:r>
        </w:p>
      </w:docPartBody>
    </w:docPart>
    <w:docPart>
      <w:docPartPr>
        <w:name w:val="EB041C5893684F39AD2019640ABA84C3"/>
        <w:category>
          <w:name w:val="常规"/>
          <w:gallery w:val="placeholder"/>
        </w:category>
        <w:types>
          <w:type w:val="bbPlcHdr"/>
        </w:types>
        <w:behaviors>
          <w:behavior w:val="content"/>
        </w:behaviors>
        <w:guid w:val="{CFE90650-61FF-4892-B3CE-138FEA5260AD}"/>
      </w:docPartPr>
      <w:docPartBody>
        <w:p w:rsidR="008D62EF" w:rsidRDefault="008D62EF" w:rsidP="008D62EF">
          <w:pPr>
            <w:pStyle w:val="EB041C5893684F39AD2019640ABA84C3"/>
          </w:pPr>
          <w:r w:rsidRPr="00480B8B">
            <w:rPr>
              <w:rStyle w:val="placeholder1Char"/>
              <w:rFonts w:hint="eastAsia"/>
              <w:sz w:val="16"/>
              <w:szCs w:val="16"/>
            </w:rPr>
            <w:t>____</w:t>
          </w:r>
        </w:p>
      </w:docPartBody>
    </w:docPart>
    <w:docPart>
      <w:docPartPr>
        <w:name w:val="112AACE3F3914661A43773A77F758879"/>
        <w:category>
          <w:name w:val="常规"/>
          <w:gallery w:val="placeholder"/>
        </w:category>
        <w:types>
          <w:type w:val="bbPlcHdr"/>
        </w:types>
        <w:behaviors>
          <w:behavior w:val="content"/>
        </w:behaviors>
        <w:guid w:val="{592EFE13-7E98-42AE-9443-E76521348429}"/>
      </w:docPartPr>
      <w:docPartBody>
        <w:p w:rsidR="008D62EF" w:rsidRDefault="008D62EF" w:rsidP="008D62EF">
          <w:pPr>
            <w:pStyle w:val="112AACE3F3914661A43773A77F758879"/>
          </w:pPr>
          <w:r w:rsidRPr="00480B8B">
            <w:rPr>
              <w:rStyle w:val="placeholder1Char"/>
              <w:rFonts w:hint="eastAsia"/>
              <w:sz w:val="16"/>
              <w:szCs w:val="16"/>
            </w:rPr>
            <w:t>____</w:t>
          </w:r>
        </w:p>
      </w:docPartBody>
    </w:docPart>
    <w:docPart>
      <w:docPartPr>
        <w:name w:val="64D88A9884644DCA9F01F5D35E905DF7"/>
        <w:category>
          <w:name w:val="常规"/>
          <w:gallery w:val="placeholder"/>
        </w:category>
        <w:types>
          <w:type w:val="bbPlcHdr"/>
        </w:types>
        <w:behaviors>
          <w:behavior w:val="content"/>
        </w:behaviors>
        <w:guid w:val="{C0BE77D8-565D-473C-A6C3-E513EF158533}"/>
      </w:docPartPr>
      <w:docPartBody>
        <w:p w:rsidR="008D62EF" w:rsidRDefault="008D62EF" w:rsidP="008D62EF">
          <w:pPr>
            <w:pStyle w:val="64D88A9884644DCA9F01F5D35E905DF7"/>
          </w:pPr>
          <w:r w:rsidRPr="00480B8B">
            <w:rPr>
              <w:rStyle w:val="placeholder1Char"/>
              <w:rFonts w:hint="eastAsia"/>
              <w:sz w:val="16"/>
              <w:szCs w:val="16"/>
            </w:rPr>
            <w:t>____</w:t>
          </w:r>
        </w:p>
      </w:docPartBody>
    </w:docPart>
    <w:docPart>
      <w:docPartPr>
        <w:name w:val="0F383B3C11BA4C919F841CC3B74BF9E7"/>
        <w:category>
          <w:name w:val="常规"/>
          <w:gallery w:val="placeholder"/>
        </w:category>
        <w:types>
          <w:type w:val="bbPlcHdr"/>
        </w:types>
        <w:behaviors>
          <w:behavior w:val="content"/>
        </w:behaviors>
        <w:guid w:val="{9D0A8926-45BE-49CA-AF90-5726C0718D7D}"/>
      </w:docPartPr>
      <w:docPartBody>
        <w:p w:rsidR="008D62EF" w:rsidRDefault="008D62EF" w:rsidP="008D62EF">
          <w:pPr>
            <w:pStyle w:val="0F383B3C11BA4C919F841CC3B74BF9E7"/>
          </w:pPr>
          <w:r w:rsidRPr="00480B8B">
            <w:rPr>
              <w:rStyle w:val="placeholder1Char"/>
              <w:rFonts w:hint="eastAsia"/>
              <w:sz w:val="16"/>
              <w:szCs w:val="16"/>
            </w:rPr>
            <w:t>____</w:t>
          </w:r>
        </w:p>
      </w:docPartBody>
    </w:docPart>
    <w:docPart>
      <w:docPartPr>
        <w:name w:val="2A1E38C05876444D8EF39604CA119316"/>
        <w:category>
          <w:name w:val="常规"/>
          <w:gallery w:val="placeholder"/>
        </w:category>
        <w:types>
          <w:type w:val="bbPlcHdr"/>
        </w:types>
        <w:behaviors>
          <w:behavior w:val="content"/>
        </w:behaviors>
        <w:guid w:val="{A4EF0E01-592F-4113-B27A-2F997DC32063}"/>
      </w:docPartPr>
      <w:docPartBody>
        <w:p w:rsidR="008D62EF" w:rsidRDefault="008D62EF" w:rsidP="008D62EF">
          <w:pPr>
            <w:pStyle w:val="2A1E38C05876444D8EF39604CA119316"/>
          </w:pPr>
          <w:r w:rsidRPr="00480B8B">
            <w:rPr>
              <w:rStyle w:val="placeholder1Char"/>
              <w:rFonts w:hint="eastAsia"/>
              <w:sz w:val="16"/>
              <w:szCs w:val="16"/>
            </w:rPr>
            <w:t>____</w:t>
          </w:r>
        </w:p>
      </w:docPartBody>
    </w:docPart>
    <w:docPart>
      <w:docPartPr>
        <w:name w:val="CD0EC13CAC1B41DD8CC91F887586851F"/>
        <w:category>
          <w:name w:val="常规"/>
          <w:gallery w:val="placeholder"/>
        </w:category>
        <w:types>
          <w:type w:val="bbPlcHdr"/>
        </w:types>
        <w:behaviors>
          <w:behavior w:val="content"/>
        </w:behaviors>
        <w:guid w:val="{5AD28941-6FF4-4DC4-82B9-C973C0B333CE}"/>
      </w:docPartPr>
      <w:docPartBody>
        <w:p w:rsidR="008D62EF" w:rsidRDefault="008D62EF" w:rsidP="008D62EF">
          <w:pPr>
            <w:pStyle w:val="CD0EC13CAC1B41DD8CC91F887586851F"/>
          </w:pPr>
          <w:r w:rsidRPr="00480B8B">
            <w:rPr>
              <w:rStyle w:val="placeholder1Char"/>
              <w:rFonts w:hint="eastAsia"/>
              <w:sz w:val="16"/>
              <w:szCs w:val="16"/>
            </w:rPr>
            <w:t>____</w:t>
          </w:r>
        </w:p>
      </w:docPartBody>
    </w:docPart>
    <w:docPart>
      <w:docPartPr>
        <w:name w:val="00B177FF0A074FA8A175EBE6DF235FA6"/>
        <w:category>
          <w:name w:val="常规"/>
          <w:gallery w:val="placeholder"/>
        </w:category>
        <w:types>
          <w:type w:val="bbPlcHdr"/>
        </w:types>
        <w:behaviors>
          <w:behavior w:val="content"/>
        </w:behaviors>
        <w:guid w:val="{6C3F638A-9080-4E31-80BC-93FDF25796B3}"/>
      </w:docPartPr>
      <w:docPartBody>
        <w:p w:rsidR="008D62EF" w:rsidRDefault="008D62EF" w:rsidP="008D62EF">
          <w:pPr>
            <w:pStyle w:val="00B177FF0A074FA8A175EBE6DF235FA6"/>
          </w:pPr>
          <w:r w:rsidRPr="00480B8B">
            <w:rPr>
              <w:rStyle w:val="placeholder1Char"/>
              <w:rFonts w:hint="eastAsia"/>
              <w:sz w:val="16"/>
              <w:szCs w:val="16"/>
            </w:rPr>
            <w:t>____</w:t>
          </w:r>
        </w:p>
      </w:docPartBody>
    </w:docPart>
    <w:docPart>
      <w:docPartPr>
        <w:name w:val="68732BCD06A34F5A8CF4CD4FEE0FEA90"/>
        <w:category>
          <w:name w:val="常规"/>
          <w:gallery w:val="placeholder"/>
        </w:category>
        <w:types>
          <w:type w:val="bbPlcHdr"/>
        </w:types>
        <w:behaviors>
          <w:behavior w:val="content"/>
        </w:behaviors>
        <w:guid w:val="{0419F3EF-CCE8-479D-B456-42830F6E7A67}"/>
      </w:docPartPr>
      <w:docPartBody>
        <w:p w:rsidR="008D62EF" w:rsidRDefault="008D62EF" w:rsidP="008D62EF">
          <w:pPr>
            <w:pStyle w:val="68732BCD06A34F5A8CF4CD4FEE0FEA90"/>
          </w:pPr>
          <w:r w:rsidRPr="00480B8B">
            <w:rPr>
              <w:rStyle w:val="placeholder1Char"/>
              <w:rFonts w:hint="eastAsia"/>
              <w:sz w:val="16"/>
              <w:szCs w:val="16"/>
            </w:rPr>
            <w:t>____</w:t>
          </w:r>
        </w:p>
      </w:docPartBody>
    </w:docPart>
    <w:docPart>
      <w:docPartPr>
        <w:name w:val="2564378E617A45ADA049276E0CE21B32"/>
        <w:category>
          <w:name w:val="常规"/>
          <w:gallery w:val="placeholder"/>
        </w:category>
        <w:types>
          <w:type w:val="bbPlcHdr"/>
        </w:types>
        <w:behaviors>
          <w:behavior w:val="content"/>
        </w:behaviors>
        <w:guid w:val="{DFEF55C2-E66A-499C-B1FF-6ED6E291C40C}"/>
      </w:docPartPr>
      <w:docPartBody>
        <w:p w:rsidR="008D62EF" w:rsidRDefault="008D62EF" w:rsidP="008D62EF">
          <w:pPr>
            <w:pStyle w:val="2564378E617A45ADA049276E0CE21B32"/>
          </w:pPr>
          <w:r w:rsidRPr="00480B8B">
            <w:rPr>
              <w:rStyle w:val="placeholder1Char"/>
              <w:rFonts w:hint="eastAsia"/>
              <w:sz w:val="16"/>
              <w:szCs w:val="16"/>
            </w:rPr>
            <w:t>____</w:t>
          </w:r>
        </w:p>
      </w:docPartBody>
    </w:docPart>
    <w:docPart>
      <w:docPartPr>
        <w:name w:val="DEFA2AFF0FF24341B3DB3C6D8CAFFBB3"/>
        <w:category>
          <w:name w:val="常规"/>
          <w:gallery w:val="placeholder"/>
        </w:category>
        <w:types>
          <w:type w:val="bbPlcHdr"/>
        </w:types>
        <w:behaviors>
          <w:behavior w:val="content"/>
        </w:behaviors>
        <w:guid w:val="{45F8C3E9-F6C9-48D8-BB8B-B274E9E78FF3}"/>
      </w:docPartPr>
      <w:docPartBody>
        <w:p w:rsidR="008D62EF" w:rsidRDefault="008D62EF" w:rsidP="008D62EF">
          <w:pPr>
            <w:pStyle w:val="DEFA2AFF0FF24341B3DB3C6D8CAFFBB3"/>
          </w:pPr>
          <w:r w:rsidRPr="00480B8B">
            <w:rPr>
              <w:rStyle w:val="placeholder1Char"/>
              <w:rFonts w:hint="eastAsia"/>
              <w:sz w:val="16"/>
              <w:szCs w:val="16"/>
            </w:rPr>
            <w:t>____</w:t>
          </w:r>
        </w:p>
      </w:docPartBody>
    </w:docPart>
    <w:docPart>
      <w:docPartPr>
        <w:name w:val="985BBC5C862F4D008D8A873D246514B3"/>
        <w:category>
          <w:name w:val="常规"/>
          <w:gallery w:val="placeholder"/>
        </w:category>
        <w:types>
          <w:type w:val="bbPlcHdr"/>
        </w:types>
        <w:behaviors>
          <w:behavior w:val="content"/>
        </w:behaviors>
        <w:guid w:val="{010428D0-C5FB-4122-BBA1-AB62F33B57C0}"/>
      </w:docPartPr>
      <w:docPartBody>
        <w:p w:rsidR="008D62EF" w:rsidRDefault="008D62EF" w:rsidP="008D62EF">
          <w:pPr>
            <w:pStyle w:val="985BBC5C862F4D008D8A873D246514B3"/>
          </w:pPr>
          <w:r w:rsidRPr="00480B8B">
            <w:rPr>
              <w:rStyle w:val="placeholder1Char"/>
              <w:rFonts w:hint="eastAsia"/>
              <w:sz w:val="16"/>
              <w:szCs w:val="16"/>
            </w:rPr>
            <w:t>____</w:t>
          </w:r>
        </w:p>
      </w:docPartBody>
    </w:docPart>
    <w:docPart>
      <w:docPartPr>
        <w:name w:val="D0E5959546DF4DB6A1D36F7D5F755A58"/>
        <w:category>
          <w:name w:val="常规"/>
          <w:gallery w:val="placeholder"/>
        </w:category>
        <w:types>
          <w:type w:val="bbPlcHdr"/>
        </w:types>
        <w:behaviors>
          <w:behavior w:val="content"/>
        </w:behaviors>
        <w:guid w:val="{C31C0A1B-9548-4A9E-8270-CB4A6ED1BB53}"/>
      </w:docPartPr>
      <w:docPartBody>
        <w:p w:rsidR="008D62EF" w:rsidRDefault="008D62EF" w:rsidP="008D62EF">
          <w:pPr>
            <w:pStyle w:val="D0E5959546DF4DB6A1D36F7D5F755A58"/>
          </w:pPr>
          <w:r w:rsidRPr="00480B8B">
            <w:rPr>
              <w:rStyle w:val="placeholder1Char"/>
              <w:rFonts w:hint="eastAsia"/>
              <w:sz w:val="16"/>
              <w:szCs w:val="16"/>
            </w:rPr>
            <w:t>____</w:t>
          </w:r>
        </w:p>
      </w:docPartBody>
    </w:docPart>
    <w:docPart>
      <w:docPartPr>
        <w:name w:val="6A20349E146E47A3B725639B4009192D"/>
        <w:category>
          <w:name w:val="常规"/>
          <w:gallery w:val="placeholder"/>
        </w:category>
        <w:types>
          <w:type w:val="bbPlcHdr"/>
        </w:types>
        <w:behaviors>
          <w:behavior w:val="content"/>
        </w:behaviors>
        <w:guid w:val="{D8097177-E2D8-447B-9EC4-0CB714912202}"/>
      </w:docPartPr>
      <w:docPartBody>
        <w:p w:rsidR="008D62EF" w:rsidRDefault="008D62EF" w:rsidP="008D62EF">
          <w:pPr>
            <w:pStyle w:val="6A20349E146E47A3B725639B4009192D"/>
          </w:pPr>
          <w:r w:rsidRPr="00480B8B">
            <w:rPr>
              <w:rStyle w:val="placeholder1Char"/>
              <w:rFonts w:hint="eastAsia"/>
              <w:sz w:val="16"/>
              <w:szCs w:val="16"/>
            </w:rPr>
            <w:t>____</w:t>
          </w:r>
        </w:p>
      </w:docPartBody>
    </w:docPart>
    <w:docPart>
      <w:docPartPr>
        <w:name w:val="3092C2B7C572417CAF0EE9784B6F8194"/>
        <w:category>
          <w:name w:val="常规"/>
          <w:gallery w:val="placeholder"/>
        </w:category>
        <w:types>
          <w:type w:val="bbPlcHdr"/>
        </w:types>
        <w:behaviors>
          <w:behavior w:val="content"/>
        </w:behaviors>
        <w:guid w:val="{D5C561CF-636E-4B1C-AD74-DBF42D482EA1}"/>
      </w:docPartPr>
      <w:docPartBody>
        <w:p w:rsidR="008D62EF" w:rsidRDefault="008D62EF" w:rsidP="008D62EF">
          <w:pPr>
            <w:pStyle w:val="3092C2B7C572417CAF0EE9784B6F8194"/>
          </w:pPr>
          <w:r w:rsidRPr="00480B8B">
            <w:rPr>
              <w:rStyle w:val="placeholder1Char"/>
              <w:rFonts w:hint="eastAsia"/>
              <w:sz w:val="16"/>
              <w:szCs w:val="16"/>
            </w:rPr>
            <w:t>____</w:t>
          </w:r>
        </w:p>
      </w:docPartBody>
    </w:docPart>
    <w:docPart>
      <w:docPartPr>
        <w:name w:val="B1AC32F3895448049500A8881CE0A23E"/>
        <w:category>
          <w:name w:val="常规"/>
          <w:gallery w:val="placeholder"/>
        </w:category>
        <w:types>
          <w:type w:val="bbPlcHdr"/>
        </w:types>
        <w:behaviors>
          <w:behavior w:val="content"/>
        </w:behaviors>
        <w:guid w:val="{FF540577-1D9C-4E4F-93A2-C3D9E5BA4044}"/>
      </w:docPartPr>
      <w:docPartBody>
        <w:p w:rsidR="008D62EF" w:rsidRDefault="008D62EF" w:rsidP="008D62EF">
          <w:pPr>
            <w:pStyle w:val="B1AC32F3895448049500A8881CE0A23E"/>
          </w:pPr>
          <w:r w:rsidRPr="00480B8B">
            <w:rPr>
              <w:rStyle w:val="placeholder1Char"/>
              <w:rFonts w:hint="eastAsia"/>
              <w:sz w:val="16"/>
              <w:szCs w:val="16"/>
            </w:rPr>
            <w:t>____</w:t>
          </w:r>
        </w:p>
      </w:docPartBody>
    </w:docPart>
    <w:docPart>
      <w:docPartPr>
        <w:name w:val="09324B40622A4D66AFBFB2CB3ED68109"/>
        <w:category>
          <w:name w:val="常规"/>
          <w:gallery w:val="placeholder"/>
        </w:category>
        <w:types>
          <w:type w:val="bbPlcHdr"/>
        </w:types>
        <w:behaviors>
          <w:behavior w:val="content"/>
        </w:behaviors>
        <w:guid w:val="{174A15A2-AE83-452E-9B09-39EFEC939C87}"/>
      </w:docPartPr>
      <w:docPartBody>
        <w:p w:rsidR="008D62EF" w:rsidRDefault="008D62EF" w:rsidP="008D62EF">
          <w:pPr>
            <w:pStyle w:val="09324B40622A4D66AFBFB2CB3ED68109"/>
          </w:pPr>
          <w:r w:rsidRPr="00480B8B">
            <w:rPr>
              <w:rStyle w:val="placeholder1Char"/>
              <w:rFonts w:hint="eastAsia"/>
              <w:sz w:val="16"/>
              <w:szCs w:val="16"/>
            </w:rPr>
            <w:t>____</w:t>
          </w:r>
        </w:p>
      </w:docPartBody>
    </w:docPart>
    <w:docPart>
      <w:docPartPr>
        <w:name w:val="B57E6899BB4D4A9FBA09D67400641911"/>
        <w:category>
          <w:name w:val="常规"/>
          <w:gallery w:val="placeholder"/>
        </w:category>
        <w:types>
          <w:type w:val="bbPlcHdr"/>
        </w:types>
        <w:behaviors>
          <w:behavior w:val="content"/>
        </w:behaviors>
        <w:guid w:val="{7821F1E4-24D9-4182-8A9D-4EE322710E5B}"/>
      </w:docPartPr>
      <w:docPartBody>
        <w:p w:rsidR="008D62EF" w:rsidRDefault="008D62EF" w:rsidP="008D62EF">
          <w:pPr>
            <w:pStyle w:val="B57E6899BB4D4A9FBA09D67400641911"/>
          </w:pPr>
          <w:r w:rsidRPr="00480B8B">
            <w:rPr>
              <w:rStyle w:val="placeholder1Char"/>
              <w:rFonts w:hint="eastAsia"/>
              <w:sz w:val="16"/>
              <w:szCs w:val="16"/>
            </w:rPr>
            <w:t>____</w:t>
          </w:r>
        </w:p>
      </w:docPartBody>
    </w:docPart>
    <w:docPart>
      <w:docPartPr>
        <w:name w:val="30D731D6271C427E8054693B7B66F39B"/>
        <w:category>
          <w:name w:val="常规"/>
          <w:gallery w:val="placeholder"/>
        </w:category>
        <w:types>
          <w:type w:val="bbPlcHdr"/>
        </w:types>
        <w:behaviors>
          <w:behavior w:val="content"/>
        </w:behaviors>
        <w:guid w:val="{28E88726-B1A3-43AB-8ADA-74832E5088B4}"/>
      </w:docPartPr>
      <w:docPartBody>
        <w:p w:rsidR="008D62EF" w:rsidRDefault="008D62EF" w:rsidP="008D62EF">
          <w:pPr>
            <w:pStyle w:val="30D731D6271C427E8054693B7B66F39B"/>
          </w:pPr>
          <w:r w:rsidRPr="00480B8B">
            <w:rPr>
              <w:rStyle w:val="placeholder1Char"/>
              <w:rFonts w:hint="eastAsia"/>
              <w:sz w:val="16"/>
              <w:szCs w:val="16"/>
            </w:rPr>
            <w:t>____</w:t>
          </w:r>
        </w:p>
      </w:docPartBody>
    </w:docPart>
    <w:docPart>
      <w:docPartPr>
        <w:name w:val="F8C4388623934DE0AB4E1D14A26A0D0D"/>
        <w:category>
          <w:name w:val="常规"/>
          <w:gallery w:val="placeholder"/>
        </w:category>
        <w:types>
          <w:type w:val="bbPlcHdr"/>
        </w:types>
        <w:behaviors>
          <w:behavior w:val="content"/>
        </w:behaviors>
        <w:guid w:val="{60AA8B8B-9830-432E-AFCF-8966CD24DDC9}"/>
      </w:docPartPr>
      <w:docPartBody>
        <w:p w:rsidR="008D62EF" w:rsidRDefault="008D62EF" w:rsidP="008D62EF">
          <w:pPr>
            <w:pStyle w:val="F8C4388623934DE0AB4E1D14A26A0D0D"/>
          </w:pPr>
          <w:r w:rsidRPr="00480B8B">
            <w:rPr>
              <w:rStyle w:val="placeholder1Char"/>
              <w:rFonts w:hint="eastAsia"/>
              <w:sz w:val="16"/>
              <w:szCs w:val="16"/>
            </w:rPr>
            <w:t>____</w:t>
          </w:r>
        </w:p>
      </w:docPartBody>
    </w:docPart>
    <w:docPart>
      <w:docPartPr>
        <w:name w:val="0F9719DB3A394B7189DE6DC693356033"/>
        <w:category>
          <w:name w:val="常规"/>
          <w:gallery w:val="placeholder"/>
        </w:category>
        <w:types>
          <w:type w:val="bbPlcHdr"/>
        </w:types>
        <w:behaviors>
          <w:behavior w:val="content"/>
        </w:behaviors>
        <w:guid w:val="{AF535379-AEDF-496A-98EE-8D674C47EAEF}"/>
      </w:docPartPr>
      <w:docPartBody>
        <w:p w:rsidR="008D62EF" w:rsidRDefault="008D62EF" w:rsidP="008D62EF">
          <w:pPr>
            <w:pStyle w:val="0F9719DB3A394B7189DE6DC693356033"/>
          </w:pPr>
          <w:r w:rsidRPr="00480B8B">
            <w:rPr>
              <w:rStyle w:val="placeholder1Char"/>
              <w:rFonts w:hint="eastAsia"/>
              <w:sz w:val="16"/>
              <w:szCs w:val="16"/>
            </w:rPr>
            <w:t>____</w:t>
          </w:r>
        </w:p>
      </w:docPartBody>
    </w:docPart>
    <w:docPart>
      <w:docPartPr>
        <w:name w:val="66E57B9DF99F445697142F834D83E830"/>
        <w:category>
          <w:name w:val="常规"/>
          <w:gallery w:val="placeholder"/>
        </w:category>
        <w:types>
          <w:type w:val="bbPlcHdr"/>
        </w:types>
        <w:behaviors>
          <w:behavior w:val="content"/>
        </w:behaviors>
        <w:guid w:val="{7F7E472B-2806-4CE9-A1A1-F20FF6E17A15}"/>
      </w:docPartPr>
      <w:docPartBody>
        <w:p w:rsidR="008D62EF" w:rsidRDefault="008D62EF" w:rsidP="008D62EF">
          <w:pPr>
            <w:pStyle w:val="66E57B9DF99F445697142F834D83E830"/>
          </w:pPr>
          <w:r w:rsidRPr="00480B8B">
            <w:rPr>
              <w:rStyle w:val="placeholder1Char"/>
              <w:rFonts w:hint="eastAsia"/>
              <w:sz w:val="16"/>
              <w:szCs w:val="16"/>
            </w:rPr>
            <w:t>____</w:t>
          </w:r>
        </w:p>
      </w:docPartBody>
    </w:docPart>
    <w:docPart>
      <w:docPartPr>
        <w:name w:val="E73BC8A7F71F49D5B97C52AB58B689D0"/>
        <w:category>
          <w:name w:val="常规"/>
          <w:gallery w:val="placeholder"/>
        </w:category>
        <w:types>
          <w:type w:val="bbPlcHdr"/>
        </w:types>
        <w:behaviors>
          <w:behavior w:val="content"/>
        </w:behaviors>
        <w:guid w:val="{9349E948-0077-448E-AC11-7367228FF4FF}"/>
      </w:docPartPr>
      <w:docPartBody>
        <w:p w:rsidR="008D62EF" w:rsidRDefault="008D62EF" w:rsidP="008D62EF">
          <w:pPr>
            <w:pStyle w:val="E73BC8A7F71F49D5B97C52AB58B689D0"/>
          </w:pPr>
          <w:r w:rsidRPr="00480B8B">
            <w:rPr>
              <w:rStyle w:val="placeholder1Char"/>
              <w:rFonts w:hint="eastAsia"/>
              <w:sz w:val="16"/>
              <w:szCs w:val="16"/>
            </w:rPr>
            <w:t>____</w:t>
          </w:r>
        </w:p>
      </w:docPartBody>
    </w:docPart>
    <w:docPart>
      <w:docPartPr>
        <w:name w:val="CC2BDF4441334733AD56ED04492A5FD3"/>
        <w:category>
          <w:name w:val="常规"/>
          <w:gallery w:val="placeholder"/>
        </w:category>
        <w:types>
          <w:type w:val="bbPlcHdr"/>
        </w:types>
        <w:behaviors>
          <w:behavior w:val="content"/>
        </w:behaviors>
        <w:guid w:val="{CA2D9EA2-33BE-43E9-AF47-3B7E3976CEC6}"/>
      </w:docPartPr>
      <w:docPartBody>
        <w:p w:rsidR="008D62EF" w:rsidRDefault="008D62EF" w:rsidP="008D62EF">
          <w:pPr>
            <w:pStyle w:val="CC2BDF4441334733AD56ED04492A5FD3"/>
          </w:pPr>
          <w:r w:rsidRPr="00480B8B">
            <w:rPr>
              <w:rStyle w:val="placeholder1Char"/>
              <w:rFonts w:hint="eastAsia"/>
              <w:sz w:val="16"/>
              <w:szCs w:val="16"/>
            </w:rPr>
            <w:t>____</w:t>
          </w:r>
        </w:p>
      </w:docPartBody>
    </w:docPart>
    <w:docPart>
      <w:docPartPr>
        <w:name w:val="AB33A26B83D04A309D51CAA4D10D9CCF"/>
        <w:category>
          <w:name w:val="常规"/>
          <w:gallery w:val="placeholder"/>
        </w:category>
        <w:types>
          <w:type w:val="bbPlcHdr"/>
        </w:types>
        <w:behaviors>
          <w:behavior w:val="content"/>
        </w:behaviors>
        <w:guid w:val="{BF98BC44-401C-49F0-88F2-E81B5B8A087A}"/>
      </w:docPartPr>
      <w:docPartBody>
        <w:p w:rsidR="008D62EF" w:rsidRDefault="008D62EF" w:rsidP="008D62EF">
          <w:pPr>
            <w:pStyle w:val="AB33A26B83D04A309D51CAA4D10D9CCF"/>
          </w:pPr>
          <w:r w:rsidRPr="00480B8B">
            <w:rPr>
              <w:rStyle w:val="placeholder1Char"/>
              <w:rFonts w:hint="eastAsia"/>
              <w:sz w:val="16"/>
              <w:szCs w:val="16"/>
            </w:rPr>
            <w:t>____</w:t>
          </w:r>
        </w:p>
      </w:docPartBody>
    </w:docPart>
    <w:docPart>
      <w:docPartPr>
        <w:name w:val="A91A040BC13F4F52A4EC54851454C246"/>
        <w:category>
          <w:name w:val="常规"/>
          <w:gallery w:val="placeholder"/>
        </w:category>
        <w:types>
          <w:type w:val="bbPlcHdr"/>
        </w:types>
        <w:behaviors>
          <w:behavior w:val="content"/>
        </w:behaviors>
        <w:guid w:val="{B5BCAADF-C70E-460B-A556-CD825F146B23}"/>
      </w:docPartPr>
      <w:docPartBody>
        <w:p w:rsidR="008D62EF" w:rsidRDefault="008D62EF" w:rsidP="008D62EF">
          <w:pPr>
            <w:pStyle w:val="A91A040BC13F4F52A4EC54851454C246"/>
          </w:pPr>
          <w:r w:rsidRPr="00480B8B">
            <w:rPr>
              <w:rStyle w:val="placeholder1Char"/>
              <w:rFonts w:hint="eastAsia"/>
              <w:sz w:val="16"/>
              <w:szCs w:val="16"/>
            </w:rPr>
            <w:t>____</w:t>
          </w:r>
        </w:p>
      </w:docPartBody>
    </w:docPart>
    <w:docPart>
      <w:docPartPr>
        <w:name w:val="258D70798C064813A41C8902B6FA987E"/>
        <w:category>
          <w:name w:val="常规"/>
          <w:gallery w:val="placeholder"/>
        </w:category>
        <w:types>
          <w:type w:val="bbPlcHdr"/>
        </w:types>
        <w:behaviors>
          <w:behavior w:val="content"/>
        </w:behaviors>
        <w:guid w:val="{1936B455-1541-47CB-ACFE-ABC247125C88}"/>
      </w:docPartPr>
      <w:docPartBody>
        <w:p w:rsidR="008D62EF" w:rsidRDefault="008D62EF" w:rsidP="008D62EF">
          <w:pPr>
            <w:pStyle w:val="258D70798C064813A41C8902B6FA987E"/>
          </w:pPr>
          <w:r w:rsidRPr="00480B8B">
            <w:rPr>
              <w:rStyle w:val="placeholder1Char"/>
              <w:rFonts w:hint="eastAsia"/>
              <w:sz w:val="16"/>
              <w:szCs w:val="16"/>
            </w:rPr>
            <w:t>____</w:t>
          </w:r>
        </w:p>
      </w:docPartBody>
    </w:docPart>
    <w:docPart>
      <w:docPartPr>
        <w:name w:val="1E4BF6B24C514D73BB924F799149B359"/>
        <w:category>
          <w:name w:val="常规"/>
          <w:gallery w:val="placeholder"/>
        </w:category>
        <w:types>
          <w:type w:val="bbPlcHdr"/>
        </w:types>
        <w:behaviors>
          <w:behavior w:val="content"/>
        </w:behaviors>
        <w:guid w:val="{D9099506-B63A-4836-8B55-68B64C777CE0}"/>
      </w:docPartPr>
      <w:docPartBody>
        <w:p w:rsidR="008D62EF" w:rsidRDefault="008D62EF" w:rsidP="008D62EF">
          <w:pPr>
            <w:pStyle w:val="1E4BF6B24C514D73BB924F799149B359"/>
          </w:pPr>
          <w:r w:rsidRPr="00480B8B">
            <w:rPr>
              <w:rStyle w:val="placeholder1Char"/>
              <w:rFonts w:hint="eastAsia"/>
              <w:sz w:val="16"/>
              <w:szCs w:val="16"/>
            </w:rPr>
            <w:t>____</w:t>
          </w:r>
        </w:p>
      </w:docPartBody>
    </w:docPart>
    <w:docPart>
      <w:docPartPr>
        <w:name w:val="B92B22A744C441CA9001615A34451694"/>
        <w:category>
          <w:name w:val="常规"/>
          <w:gallery w:val="placeholder"/>
        </w:category>
        <w:types>
          <w:type w:val="bbPlcHdr"/>
        </w:types>
        <w:behaviors>
          <w:behavior w:val="content"/>
        </w:behaviors>
        <w:guid w:val="{F54180AD-76FE-4753-83AE-D4FBCF56A221}"/>
      </w:docPartPr>
      <w:docPartBody>
        <w:p w:rsidR="008D62EF" w:rsidRDefault="008D62EF" w:rsidP="008D62EF">
          <w:pPr>
            <w:pStyle w:val="B92B22A744C441CA9001615A34451694"/>
          </w:pPr>
          <w:r w:rsidRPr="00480B8B">
            <w:rPr>
              <w:rStyle w:val="placeholder1Char"/>
              <w:rFonts w:hint="eastAsia"/>
              <w:sz w:val="16"/>
              <w:szCs w:val="16"/>
            </w:rPr>
            <w:t>____</w:t>
          </w:r>
        </w:p>
      </w:docPartBody>
    </w:docPart>
    <w:docPart>
      <w:docPartPr>
        <w:name w:val="3E1A983B96F54550A84A879A071C432B"/>
        <w:category>
          <w:name w:val="常规"/>
          <w:gallery w:val="placeholder"/>
        </w:category>
        <w:types>
          <w:type w:val="bbPlcHdr"/>
        </w:types>
        <w:behaviors>
          <w:behavior w:val="content"/>
        </w:behaviors>
        <w:guid w:val="{B9FDB536-32E6-4D9D-B731-14E6AD01FD9F}"/>
      </w:docPartPr>
      <w:docPartBody>
        <w:p w:rsidR="008D62EF" w:rsidRDefault="008D62EF" w:rsidP="008D62EF">
          <w:pPr>
            <w:pStyle w:val="3E1A983B96F54550A84A879A071C432B"/>
          </w:pPr>
          <w:r w:rsidRPr="00480B8B">
            <w:rPr>
              <w:rStyle w:val="placeholder1Char"/>
              <w:rFonts w:hint="eastAsia"/>
              <w:sz w:val="16"/>
              <w:szCs w:val="16"/>
            </w:rPr>
            <w:t>____</w:t>
          </w:r>
        </w:p>
      </w:docPartBody>
    </w:docPart>
    <w:docPart>
      <w:docPartPr>
        <w:name w:val="5869BB2EF8E548869423A939D3DD5750"/>
        <w:category>
          <w:name w:val="常规"/>
          <w:gallery w:val="placeholder"/>
        </w:category>
        <w:types>
          <w:type w:val="bbPlcHdr"/>
        </w:types>
        <w:behaviors>
          <w:behavior w:val="content"/>
        </w:behaviors>
        <w:guid w:val="{C8DA4E68-4D5E-43F7-9E01-A60749925B58}"/>
      </w:docPartPr>
      <w:docPartBody>
        <w:p w:rsidR="008D62EF" w:rsidRDefault="008D62EF" w:rsidP="008D62EF">
          <w:pPr>
            <w:pStyle w:val="5869BB2EF8E548869423A939D3DD5750"/>
          </w:pPr>
          <w:r w:rsidRPr="00480B8B">
            <w:rPr>
              <w:rStyle w:val="placeholder1Char"/>
              <w:rFonts w:hint="eastAsia"/>
              <w:sz w:val="16"/>
              <w:szCs w:val="16"/>
            </w:rPr>
            <w:t>____</w:t>
          </w:r>
        </w:p>
      </w:docPartBody>
    </w:docPart>
    <w:docPart>
      <w:docPartPr>
        <w:name w:val="CE16306983984D5DA0A1DEBD394B69F3"/>
        <w:category>
          <w:name w:val="常规"/>
          <w:gallery w:val="placeholder"/>
        </w:category>
        <w:types>
          <w:type w:val="bbPlcHdr"/>
        </w:types>
        <w:behaviors>
          <w:behavior w:val="content"/>
        </w:behaviors>
        <w:guid w:val="{202775E0-0FDB-4E7E-9F14-6DC4E969D598}"/>
      </w:docPartPr>
      <w:docPartBody>
        <w:p w:rsidR="008D62EF" w:rsidRDefault="008D62EF" w:rsidP="008D62EF">
          <w:pPr>
            <w:pStyle w:val="CE16306983984D5DA0A1DEBD394B69F3"/>
          </w:pPr>
          <w:r w:rsidRPr="00480B8B">
            <w:rPr>
              <w:rStyle w:val="placeholder1Char"/>
              <w:rFonts w:hint="eastAsia"/>
              <w:sz w:val="16"/>
              <w:szCs w:val="16"/>
            </w:rPr>
            <w:t>____</w:t>
          </w:r>
        </w:p>
      </w:docPartBody>
    </w:docPart>
    <w:docPart>
      <w:docPartPr>
        <w:name w:val="C103B67AAA3B4FDE9613561D9CB857BE"/>
        <w:category>
          <w:name w:val="常规"/>
          <w:gallery w:val="placeholder"/>
        </w:category>
        <w:types>
          <w:type w:val="bbPlcHdr"/>
        </w:types>
        <w:behaviors>
          <w:behavior w:val="content"/>
        </w:behaviors>
        <w:guid w:val="{51FB0AEA-FE97-442D-9AA6-DCA5051BEAD0}"/>
      </w:docPartPr>
      <w:docPartBody>
        <w:p w:rsidR="008D62EF" w:rsidRDefault="008D62EF" w:rsidP="008D62EF">
          <w:pPr>
            <w:pStyle w:val="C103B67AAA3B4FDE9613561D9CB857BE"/>
          </w:pPr>
          <w:r w:rsidRPr="00480B8B">
            <w:rPr>
              <w:rStyle w:val="placeholder1Char"/>
              <w:rFonts w:hint="eastAsia"/>
              <w:sz w:val="16"/>
              <w:szCs w:val="16"/>
            </w:rPr>
            <w:t>____</w:t>
          </w:r>
        </w:p>
      </w:docPartBody>
    </w:docPart>
    <w:docPart>
      <w:docPartPr>
        <w:name w:val="F5A68ACF7B544E45A8D4AF7F07971D7C"/>
        <w:category>
          <w:name w:val="常规"/>
          <w:gallery w:val="placeholder"/>
        </w:category>
        <w:types>
          <w:type w:val="bbPlcHdr"/>
        </w:types>
        <w:behaviors>
          <w:behavior w:val="content"/>
        </w:behaviors>
        <w:guid w:val="{0C2EF643-BA8B-406A-9849-D21DEACEBF36}"/>
      </w:docPartPr>
      <w:docPartBody>
        <w:p w:rsidR="008D62EF" w:rsidRDefault="008D62EF" w:rsidP="008D62EF">
          <w:pPr>
            <w:pStyle w:val="F5A68ACF7B544E45A8D4AF7F07971D7C"/>
          </w:pPr>
          <w:r w:rsidRPr="00480B8B">
            <w:rPr>
              <w:rStyle w:val="placeholder1Char"/>
              <w:rFonts w:hint="eastAsia"/>
              <w:sz w:val="16"/>
              <w:szCs w:val="16"/>
            </w:rPr>
            <w:t>____</w:t>
          </w:r>
        </w:p>
      </w:docPartBody>
    </w:docPart>
    <w:docPart>
      <w:docPartPr>
        <w:name w:val="EB52237613FA4A08A3FCE6BBA0E5A151"/>
        <w:category>
          <w:name w:val="常规"/>
          <w:gallery w:val="placeholder"/>
        </w:category>
        <w:types>
          <w:type w:val="bbPlcHdr"/>
        </w:types>
        <w:behaviors>
          <w:behavior w:val="content"/>
        </w:behaviors>
        <w:guid w:val="{A4FF3E68-49CD-4CF4-A6A0-5631C7F6E00C}"/>
      </w:docPartPr>
      <w:docPartBody>
        <w:p w:rsidR="008D62EF" w:rsidRDefault="008D62EF" w:rsidP="008D62EF">
          <w:pPr>
            <w:pStyle w:val="EB52237613FA4A08A3FCE6BBA0E5A151"/>
          </w:pPr>
          <w:r w:rsidRPr="00480B8B">
            <w:rPr>
              <w:rStyle w:val="placeholder1Char"/>
              <w:rFonts w:hint="eastAsia"/>
              <w:sz w:val="16"/>
              <w:szCs w:val="16"/>
            </w:rPr>
            <w:t>____</w:t>
          </w:r>
        </w:p>
      </w:docPartBody>
    </w:docPart>
    <w:docPart>
      <w:docPartPr>
        <w:name w:val="C7752190D4C1413790CE4F46A88EE7ED"/>
        <w:category>
          <w:name w:val="常规"/>
          <w:gallery w:val="placeholder"/>
        </w:category>
        <w:types>
          <w:type w:val="bbPlcHdr"/>
        </w:types>
        <w:behaviors>
          <w:behavior w:val="content"/>
        </w:behaviors>
        <w:guid w:val="{B386B0EC-1814-486D-8E18-F837B8D064AC}"/>
      </w:docPartPr>
      <w:docPartBody>
        <w:p w:rsidR="008D62EF" w:rsidRDefault="008D62EF" w:rsidP="008D62EF">
          <w:pPr>
            <w:pStyle w:val="C7752190D4C1413790CE4F46A88EE7ED"/>
          </w:pPr>
          <w:r w:rsidRPr="00480B8B">
            <w:rPr>
              <w:rStyle w:val="placeholder1Char"/>
              <w:rFonts w:hint="eastAsia"/>
              <w:sz w:val="16"/>
              <w:szCs w:val="16"/>
            </w:rPr>
            <w:t>____</w:t>
          </w:r>
        </w:p>
      </w:docPartBody>
    </w:docPart>
    <w:docPart>
      <w:docPartPr>
        <w:name w:val="CE0CC4D837CC4027B47EED5D11992EDB"/>
        <w:category>
          <w:name w:val="常规"/>
          <w:gallery w:val="placeholder"/>
        </w:category>
        <w:types>
          <w:type w:val="bbPlcHdr"/>
        </w:types>
        <w:behaviors>
          <w:behavior w:val="content"/>
        </w:behaviors>
        <w:guid w:val="{C830A68A-D182-416A-9FD5-407D2529735A}"/>
      </w:docPartPr>
      <w:docPartBody>
        <w:p w:rsidR="008D62EF" w:rsidRDefault="008D62EF" w:rsidP="008D62EF">
          <w:pPr>
            <w:pStyle w:val="CE0CC4D837CC4027B47EED5D11992EDB"/>
          </w:pPr>
          <w:r w:rsidRPr="00480B8B">
            <w:rPr>
              <w:rStyle w:val="placeholder1Char"/>
              <w:rFonts w:hint="eastAsia"/>
              <w:sz w:val="16"/>
              <w:szCs w:val="16"/>
            </w:rPr>
            <w:t>____</w:t>
          </w:r>
        </w:p>
      </w:docPartBody>
    </w:docPart>
    <w:docPart>
      <w:docPartPr>
        <w:name w:val="645891AC3342403A925B9A214BB24F67"/>
        <w:category>
          <w:name w:val="常规"/>
          <w:gallery w:val="placeholder"/>
        </w:category>
        <w:types>
          <w:type w:val="bbPlcHdr"/>
        </w:types>
        <w:behaviors>
          <w:behavior w:val="content"/>
        </w:behaviors>
        <w:guid w:val="{3B02EBBB-DC36-4A3A-A7BE-1B9A61241CD4}"/>
      </w:docPartPr>
      <w:docPartBody>
        <w:p w:rsidR="008D62EF" w:rsidRDefault="008D62EF" w:rsidP="008D62EF">
          <w:pPr>
            <w:pStyle w:val="645891AC3342403A925B9A214BB24F67"/>
          </w:pPr>
          <w:r w:rsidRPr="00480B8B">
            <w:rPr>
              <w:rStyle w:val="placeholder1Char"/>
              <w:rFonts w:hint="eastAsia"/>
              <w:sz w:val="16"/>
              <w:szCs w:val="16"/>
            </w:rPr>
            <w:t>____</w:t>
          </w:r>
        </w:p>
      </w:docPartBody>
    </w:docPart>
    <w:docPart>
      <w:docPartPr>
        <w:name w:val="0A5363A25C3945E9A218C6B4DA4977C4"/>
        <w:category>
          <w:name w:val="常规"/>
          <w:gallery w:val="placeholder"/>
        </w:category>
        <w:types>
          <w:type w:val="bbPlcHdr"/>
        </w:types>
        <w:behaviors>
          <w:behavior w:val="content"/>
        </w:behaviors>
        <w:guid w:val="{7C552938-7ADF-41BB-9BFA-2D7A80B9BEC7}"/>
      </w:docPartPr>
      <w:docPartBody>
        <w:p w:rsidR="008D62EF" w:rsidRDefault="008D62EF" w:rsidP="008D62EF">
          <w:pPr>
            <w:pStyle w:val="0A5363A25C3945E9A218C6B4DA4977C4"/>
          </w:pPr>
          <w:r w:rsidRPr="00480B8B">
            <w:rPr>
              <w:rStyle w:val="placeholder1Char"/>
              <w:rFonts w:hint="eastAsia"/>
              <w:sz w:val="16"/>
              <w:szCs w:val="16"/>
            </w:rPr>
            <w:t>____</w:t>
          </w:r>
        </w:p>
      </w:docPartBody>
    </w:docPart>
    <w:docPart>
      <w:docPartPr>
        <w:name w:val="C7BE4B332F7F466899DEE5D463395098"/>
        <w:category>
          <w:name w:val="常规"/>
          <w:gallery w:val="placeholder"/>
        </w:category>
        <w:types>
          <w:type w:val="bbPlcHdr"/>
        </w:types>
        <w:behaviors>
          <w:behavior w:val="content"/>
        </w:behaviors>
        <w:guid w:val="{A367789B-1EC9-4712-B04B-AFDE8923A2CE}"/>
      </w:docPartPr>
      <w:docPartBody>
        <w:p w:rsidR="008D62EF" w:rsidRDefault="008D62EF" w:rsidP="008D62EF">
          <w:pPr>
            <w:pStyle w:val="C7BE4B332F7F466899DEE5D463395098"/>
          </w:pPr>
          <w:r w:rsidRPr="00480B8B">
            <w:rPr>
              <w:rStyle w:val="placeholder1Char"/>
              <w:rFonts w:hint="eastAsia"/>
              <w:sz w:val="16"/>
              <w:szCs w:val="16"/>
            </w:rPr>
            <w:t>____</w:t>
          </w:r>
        </w:p>
      </w:docPartBody>
    </w:docPart>
    <w:docPart>
      <w:docPartPr>
        <w:name w:val="6FE060EC24B24CE08C584C4CF85BB46A"/>
        <w:category>
          <w:name w:val="常规"/>
          <w:gallery w:val="placeholder"/>
        </w:category>
        <w:types>
          <w:type w:val="bbPlcHdr"/>
        </w:types>
        <w:behaviors>
          <w:behavior w:val="content"/>
        </w:behaviors>
        <w:guid w:val="{80F8AA56-F3BC-4E81-9533-67B5EE3511FC}"/>
      </w:docPartPr>
      <w:docPartBody>
        <w:p w:rsidR="008D62EF" w:rsidRDefault="008D62EF" w:rsidP="008D62EF">
          <w:pPr>
            <w:pStyle w:val="6FE060EC24B24CE08C584C4CF85BB46A"/>
          </w:pPr>
          <w:r w:rsidRPr="00480B8B">
            <w:rPr>
              <w:rStyle w:val="placeholder1Char"/>
              <w:rFonts w:hint="eastAsia"/>
              <w:sz w:val="16"/>
              <w:szCs w:val="16"/>
            </w:rPr>
            <w:t>____</w:t>
          </w:r>
        </w:p>
      </w:docPartBody>
    </w:docPart>
    <w:docPart>
      <w:docPartPr>
        <w:name w:val="B7433E054FD04A18BDB7FE2A67B2D68C"/>
        <w:category>
          <w:name w:val="常规"/>
          <w:gallery w:val="placeholder"/>
        </w:category>
        <w:types>
          <w:type w:val="bbPlcHdr"/>
        </w:types>
        <w:behaviors>
          <w:behavior w:val="content"/>
        </w:behaviors>
        <w:guid w:val="{7911E179-31FE-48C0-A25C-56416D0AAC92}"/>
      </w:docPartPr>
      <w:docPartBody>
        <w:p w:rsidR="008D62EF" w:rsidRDefault="008D62EF" w:rsidP="008D62EF">
          <w:pPr>
            <w:pStyle w:val="B7433E054FD04A18BDB7FE2A67B2D68C"/>
          </w:pPr>
          <w:r w:rsidRPr="00480B8B">
            <w:rPr>
              <w:rStyle w:val="placeholder1Char"/>
              <w:rFonts w:hint="eastAsia"/>
              <w:sz w:val="16"/>
              <w:szCs w:val="16"/>
            </w:rPr>
            <w:t>____</w:t>
          </w:r>
        </w:p>
      </w:docPartBody>
    </w:docPart>
    <w:docPart>
      <w:docPartPr>
        <w:name w:val="4634A578D0084F1983C0ABC95888300D"/>
        <w:category>
          <w:name w:val="常规"/>
          <w:gallery w:val="placeholder"/>
        </w:category>
        <w:types>
          <w:type w:val="bbPlcHdr"/>
        </w:types>
        <w:behaviors>
          <w:behavior w:val="content"/>
        </w:behaviors>
        <w:guid w:val="{092C94FB-FED3-419A-8DAE-BBB4A8C16858}"/>
      </w:docPartPr>
      <w:docPartBody>
        <w:p w:rsidR="008D62EF" w:rsidRDefault="008D62EF" w:rsidP="008D62EF">
          <w:pPr>
            <w:pStyle w:val="4634A578D0084F1983C0ABC95888300D"/>
          </w:pPr>
          <w:r w:rsidRPr="00480B8B">
            <w:rPr>
              <w:rStyle w:val="placeholder1Char"/>
              <w:rFonts w:hint="eastAsia"/>
              <w:sz w:val="16"/>
              <w:szCs w:val="16"/>
            </w:rPr>
            <w:t>____</w:t>
          </w:r>
        </w:p>
      </w:docPartBody>
    </w:docPart>
    <w:docPart>
      <w:docPartPr>
        <w:name w:val="FE6CBA3B520A4DBF977B9EE103FE9FDA"/>
        <w:category>
          <w:name w:val="常规"/>
          <w:gallery w:val="placeholder"/>
        </w:category>
        <w:types>
          <w:type w:val="bbPlcHdr"/>
        </w:types>
        <w:behaviors>
          <w:behavior w:val="content"/>
        </w:behaviors>
        <w:guid w:val="{8E6254D8-510A-423D-9C40-C3DFB028F0E4}"/>
      </w:docPartPr>
      <w:docPartBody>
        <w:p w:rsidR="008D62EF" w:rsidRDefault="008D62EF" w:rsidP="008D62EF">
          <w:pPr>
            <w:pStyle w:val="FE6CBA3B520A4DBF977B9EE103FE9FDA"/>
          </w:pPr>
          <w:r w:rsidRPr="00480B8B">
            <w:rPr>
              <w:rStyle w:val="placeholder1Char"/>
              <w:rFonts w:hint="eastAsia"/>
              <w:sz w:val="16"/>
              <w:szCs w:val="16"/>
            </w:rPr>
            <w:t>____</w:t>
          </w:r>
        </w:p>
      </w:docPartBody>
    </w:docPart>
    <w:docPart>
      <w:docPartPr>
        <w:name w:val="4E0FEE7BEBFF4EE6942A8A1570E02C3E"/>
        <w:category>
          <w:name w:val="常规"/>
          <w:gallery w:val="placeholder"/>
        </w:category>
        <w:types>
          <w:type w:val="bbPlcHdr"/>
        </w:types>
        <w:behaviors>
          <w:behavior w:val="content"/>
        </w:behaviors>
        <w:guid w:val="{B7A85D46-E9DD-4B92-938C-D719D7ADE8BE}"/>
      </w:docPartPr>
      <w:docPartBody>
        <w:p w:rsidR="008D62EF" w:rsidRDefault="008D62EF" w:rsidP="008D62EF">
          <w:pPr>
            <w:pStyle w:val="4E0FEE7BEBFF4EE6942A8A1570E02C3E"/>
          </w:pPr>
          <w:r w:rsidRPr="00480B8B">
            <w:rPr>
              <w:rStyle w:val="placeholder1Char"/>
              <w:rFonts w:hint="eastAsia"/>
              <w:sz w:val="16"/>
              <w:szCs w:val="16"/>
            </w:rPr>
            <w:t>____</w:t>
          </w:r>
        </w:p>
      </w:docPartBody>
    </w:docPart>
    <w:docPart>
      <w:docPartPr>
        <w:name w:val="D4FCF798136F414688CA83DAB563645B"/>
        <w:category>
          <w:name w:val="常规"/>
          <w:gallery w:val="placeholder"/>
        </w:category>
        <w:types>
          <w:type w:val="bbPlcHdr"/>
        </w:types>
        <w:behaviors>
          <w:behavior w:val="content"/>
        </w:behaviors>
        <w:guid w:val="{02198532-407A-4450-B403-9EF9B5AEEDAE}"/>
      </w:docPartPr>
      <w:docPartBody>
        <w:p w:rsidR="008D62EF" w:rsidRDefault="008D62EF" w:rsidP="008D62EF">
          <w:pPr>
            <w:pStyle w:val="D4FCF798136F414688CA83DAB563645B"/>
          </w:pPr>
          <w:r w:rsidRPr="00480B8B">
            <w:rPr>
              <w:rStyle w:val="placeholder1Char"/>
              <w:rFonts w:hint="eastAsia"/>
              <w:sz w:val="16"/>
              <w:szCs w:val="16"/>
            </w:rPr>
            <w:t>____</w:t>
          </w:r>
        </w:p>
      </w:docPartBody>
    </w:docPart>
    <w:docPart>
      <w:docPartPr>
        <w:name w:val="D7F27EFF156445EFBC61179BF2E0D4D7"/>
        <w:category>
          <w:name w:val="常规"/>
          <w:gallery w:val="placeholder"/>
        </w:category>
        <w:types>
          <w:type w:val="bbPlcHdr"/>
        </w:types>
        <w:behaviors>
          <w:behavior w:val="content"/>
        </w:behaviors>
        <w:guid w:val="{452A10A5-8E0C-474A-9005-261CC00E8B6F}"/>
      </w:docPartPr>
      <w:docPartBody>
        <w:p w:rsidR="008D62EF" w:rsidRDefault="008D62EF" w:rsidP="008D62EF">
          <w:pPr>
            <w:pStyle w:val="D7F27EFF156445EFBC61179BF2E0D4D7"/>
          </w:pPr>
          <w:r w:rsidRPr="00480B8B">
            <w:rPr>
              <w:rStyle w:val="placeholder1Char"/>
              <w:rFonts w:hint="eastAsia"/>
              <w:sz w:val="16"/>
              <w:szCs w:val="16"/>
            </w:rPr>
            <w:t>____</w:t>
          </w:r>
        </w:p>
      </w:docPartBody>
    </w:docPart>
    <w:docPart>
      <w:docPartPr>
        <w:name w:val="93A9E6BC72FA40FBB5668D11F058C1DF"/>
        <w:category>
          <w:name w:val="常规"/>
          <w:gallery w:val="placeholder"/>
        </w:category>
        <w:types>
          <w:type w:val="bbPlcHdr"/>
        </w:types>
        <w:behaviors>
          <w:behavior w:val="content"/>
        </w:behaviors>
        <w:guid w:val="{6340E8F6-8FC4-4CAE-A909-E18E8DAB44E7}"/>
      </w:docPartPr>
      <w:docPartBody>
        <w:p w:rsidR="008D62EF" w:rsidRDefault="008D62EF" w:rsidP="008D62EF">
          <w:pPr>
            <w:pStyle w:val="93A9E6BC72FA40FBB5668D11F058C1DF"/>
          </w:pPr>
          <w:r w:rsidRPr="00480B8B">
            <w:rPr>
              <w:rStyle w:val="placeholder1Char"/>
              <w:rFonts w:hint="eastAsia"/>
              <w:sz w:val="16"/>
              <w:szCs w:val="16"/>
            </w:rPr>
            <w:t>____</w:t>
          </w:r>
        </w:p>
      </w:docPartBody>
    </w:docPart>
    <w:docPart>
      <w:docPartPr>
        <w:name w:val="460AAABA463B48809C0CA0B2AE4413B3"/>
        <w:category>
          <w:name w:val="常规"/>
          <w:gallery w:val="placeholder"/>
        </w:category>
        <w:types>
          <w:type w:val="bbPlcHdr"/>
        </w:types>
        <w:behaviors>
          <w:behavior w:val="content"/>
        </w:behaviors>
        <w:guid w:val="{392092EE-A0BD-4D79-9BE7-034E83520BF3}"/>
      </w:docPartPr>
      <w:docPartBody>
        <w:p w:rsidR="008D62EF" w:rsidRDefault="008D62EF" w:rsidP="008D62EF">
          <w:pPr>
            <w:pStyle w:val="460AAABA463B48809C0CA0B2AE4413B3"/>
          </w:pPr>
          <w:r w:rsidRPr="00480B8B">
            <w:rPr>
              <w:rStyle w:val="placeholder1Char"/>
              <w:rFonts w:hint="eastAsia"/>
              <w:sz w:val="16"/>
              <w:szCs w:val="16"/>
            </w:rPr>
            <w:t>____</w:t>
          </w:r>
        </w:p>
      </w:docPartBody>
    </w:docPart>
    <w:docPart>
      <w:docPartPr>
        <w:name w:val="75ADF512DD3E4479B5DA9F8BD549A288"/>
        <w:category>
          <w:name w:val="常规"/>
          <w:gallery w:val="placeholder"/>
        </w:category>
        <w:types>
          <w:type w:val="bbPlcHdr"/>
        </w:types>
        <w:behaviors>
          <w:behavior w:val="content"/>
        </w:behaviors>
        <w:guid w:val="{54C9E3E5-6B41-4E6A-B9F4-7E48552376F0}"/>
      </w:docPartPr>
      <w:docPartBody>
        <w:p w:rsidR="008D62EF" w:rsidRDefault="008D62EF" w:rsidP="008D62EF">
          <w:pPr>
            <w:pStyle w:val="75ADF512DD3E4479B5DA9F8BD549A288"/>
          </w:pPr>
          <w:r w:rsidRPr="00480B8B">
            <w:rPr>
              <w:rStyle w:val="placeholder1Char"/>
              <w:rFonts w:hint="eastAsia"/>
              <w:sz w:val="16"/>
              <w:szCs w:val="16"/>
            </w:rPr>
            <w:t>____</w:t>
          </w:r>
        </w:p>
      </w:docPartBody>
    </w:docPart>
    <w:docPart>
      <w:docPartPr>
        <w:name w:val="FD2AAF55D3154E7AA719646D7EDB08B6"/>
        <w:category>
          <w:name w:val="常规"/>
          <w:gallery w:val="placeholder"/>
        </w:category>
        <w:types>
          <w:type w:val="bbPlcHdr"/>
        </w:types>
        <w:behaviors>
          <w:behavior w:val="content"/>
        </w:behaviors>
        <w:guid w:val="{61285F6F-E6EE-40D8-9D76-F734A2B40FC7}"/>
      </w:docPartPr>
      <w:docPartBody>
        <w:p w:rsidR="008D62EF" w:rsidRDefault="008D62EF" w:rsidP="008D62EF">
          <w:pPr>
            <w:pStyle w:val="FD2AAF55D3154E7AA719646D7EDB08B6"/>
          </w:pPr>
          <w:r w:rsidRPr="00480B8B">
            <w:rPr>
              <w:rStyle w:val="placeholder1Char"/>
              <w:rFonts w:hint="eastAsia"/>
              <w:sz w:val="16"/>
              <w:szCs w:val="16"/>
            </w:rPr>
            <w:t>____</w:t>
          </w:r>
        </w:p>
      </w:docPartBody>
    </w:docPart>
    <w:docPart>
      <w:docPartPr>
        <w:name w:val="927443B6FC5B4EB8A6E69F6A94E434EA"/>
        <w:category>
          <w:name w:val="常规"/>
          <w:gallery w:val="placeholder"/>
        </w:category>
        <w:types>
          <w:type w:val="bbPlcHdr"/>
        </w:types>
        <w:behaviors>
          <w:behavior w:val="content"/>
        </w:behaviors>
        <w:guid w:val="{0BE8982A-EB09-4B2B-9E21-AFEBADE1E58A}"/>
      </w:docPartPr>
      <w:docPartBody>
        <w:p w:rsidR="008D62EF" w:rsidRDefault="008D62EF" w:rsidP="008D62EF">
          <w:pPr>
            <w:pStyle w:val="927443B6FC5B4EB8A6E69F6A94E434EA"/>
          </w:pPr>
          <w:r w:rsidRPr="00480B8B">
            <w:rPr>
              <w:rStyle w:val="placeholder1Char"/>
              <w:rFonts w:hint="eastAsia"/>
              <w:sz w:val="16"/>
              <w:szCs w:val="16"/>
            </w:rPr>
            <w:t>____</w:t>
          </w:r>
        </w:p>
      </w:docPartBody>
    </w:docPart>
    <w:docPart>
      <w:docPartPr>
        <w:name w:val="CFB1BAC5A1D54A2F99109C6972C13858"/>
        <w:category>
          <w:name w:val="常规"/>
          <w:gallery w:val="placeholder"/>
        </w:category>
        <w:types>
          <w:type w:val="bbPlcHdr"/>
        </w:types>
        <w:behaviors>
          <w:behavior w:val="content"/>
        </w:behaviors>
        <w:guid w:val="{656E8A70-0423-4496-BD7F-9850792CA3DB}"/>
      </w:docPartPr>
      <w:docPartBody>
        <w:p w:rsidR="008D62EF" w:rsidRDefault="008D62EF" w:rsidP="008D62EF">
          <w:pPr>
            <w:pStyle w:val="CFB1BAC5A1D54A2F99109C6972C13858"/>
          </w:pPr>
          <w:r w:rsidRPr="00480B8B">
            <w:rPr>
              <w:rStyle w:val="placeholder1Char"/>
              <w:rFonts w:hint="eastAsia"/>
              <w:sz w:val="16"/>
              <w:szCs w:val="16"/>
            </w:rPr>
            <w:t>____</w:t>
          </w:r>
        </w:p>
      </w:docPartBody>
    </w:docPart>
    <w:docPart>
      <w:docPartPr>
        <w:name w:val="8FD109924759450AB3A15633B7707734"/>
        <w:category>
          <w:name w:val="常规"/>
          <w:gallery w:val="placeholder"/>
        </w:category>
        <w:types>
          <w:type w:val="bbPlcHdr"/>
        </w:types>
        <w:behaviors>
          <w:behavior w:val="content"/>
        </w:behaviors>
        <w:guid w:val="{696C7265-5987-4434-A954-04E7D6B976B6}"/>
      </w:docPartPr>
      <w:docPartBody>
        <w:p w:rsidR="008D62EF" w:rsidRDefault="008D62EF" w:rsidP="008D62EF">
          <w:pPr>
            <w:pStyle w:val="8FD109924759450AB3A15633B7707734"/>
          </w:pPr>
          <w:r w:rsidRPr="00480B8B">
            <w:rPr>
              <w:rStyle w:val="placeholder1Char"/>
              <w:rFonts w:hint="eastAsia"/>
              <w:sz w:val="16"/>
              <w:szCs w:val="16"/>
            </w:rPr>
            <w:t>____</w:t>
          </w:r>
        </w:p>
      </w:docPartBody>
    </w:docPart>
    <w:docPart>
      <w:docPartPr>
        <w:name w:val="456374C1E995490AB7217DC691230ED6"/>
        <w:category>
          <w:name w:val="常规"/>
          <w:gallery w:val="placeholder"/>
        </w:category>
        <w:types>
          <w:type w:val="bbPlcHdr"/>
        </w:types>
        <w:behaviors>
          <w:behavior w:val="content"/>
        </w:behaviors>
        <w:guid w:val="{7F17BD45-89FC-402C-B89E-0F1066DF4546}"/>
      </w:docPartPr>
      <w:docPartBody>
        <w:p w:rsidR="008D62EF" w:rsidRDefault="008D62EF" w:rsidP="008D62EF">
          <w:pPr>
            <w:pStyle w:val="456374C1E995490AB7217DC691230ED6"/>
          </w:pPr>
          <w:r w:rsidRPr="00480B8B">
            <w:rPr>
              <w:rStyle w:val="placeholder1Char"/>
              <w:rFonts w:hint="eastAsia"/>
              <w:sz w:val="16"/>
              <w:szCs w:val="16"/>
            </w:rPr>
            <w:t>____</w:t>
          </w:r>
        </w:p>
      </w:docPartBody>
    </w:docPart>
    <w:docPart>
      <w:docPartPr>
        <w:name w:val="2B8A62B7C7FB4223A709DF19EF13CE2C"/>
        <w:category>
          <w:name w:val="常规"/>
          <w:gallery w:val="placeholder"/>
        </w:category>
        <w:types>
          <w:type w:val="bbPlcHdr"/>
        </w:types>
        <w:behaviors>
          <w:behavior w:val="content"/>
        </w:behaviors>
        <w:guid w:val="{3FADDA79-6256-47F8-A317-793B05A2C106}"/>
      </w:docPartPr>
      <w:docPartBody>
        <w:p w:rsidR="008D62EF" w:rsidRDefault="008D62EF" w:rsidP="008D62EF">
          <w:pPr>
            <w:pStyle w:val="2B8A62B7C7FB4223A709DF19EF13CE2C"/>
          </w:pPr>
          <w:r w:rsidRPr="00480B8B">
            <w:rPr>
              <w:rStyle w:val="placeholder1Char"/>
              <w:rFonts w:hint="eastAsia"/>
              <w:sz w:val="16"/>
              <w:szCs w:val="16"/>
            </w:rPr>
            <w:t>____</w:t>
          </w:r>
        </w:p>
      </w:docPartBody>
    </w:docPart>
    <w:docPart>
      <w:docPartPr>
        <w:name w:val="FC611C3982DD4A1285AC2C9B5775E851"/>
        <w:category>
          <w:name w:val="常规"/>
          <w:gallery w:val="placeholder"/>
        </w:category>
        <w:types>
          <w:type w:val="bbPlcHdr"/>
        </w:types>
        <w:behaviors>
          <w:behavior w:val="content"/>
        </w:behaviors>
        <w:guid w:val="{B6B751E5-E16E-41F3-AA7C-EEA68C29EB10}"/>
      </w:docPartPr>
      <w:docPartBody>
        <w:p w:rsidR="008D62EF" w:rsidRDefault="008D62EF" w:rsidP="008D62EF">
          <w:pPr>
            <w:pStyle w:val="FC611C3982DD4A1285AC2C9B5775E851"/>
          </w:pPr>
          <w:r w:rsidRPr="00480B8B">
            <w:rPr>
              <w:rStyle w:val="placeholder1Char"/>
              <w:rFonts w:hint="eastAsia"/>
              <w:sz w:val="16"/>
              <w:szCs w:val="16"/>
            </w:rPr>
            <w:t>____</w:t>
          </w:r>
        </w:p>
      </w:docPartBody>
    </w:docPart>
    <w:docPart>
      <w:docPartPr>
        <w:name w:val="4EFBC190EE314A7EB30876D488EAEB7C"/>
        <w:category>
          <w:name w:val="常规"/>
          <w:gallery w:val="placeholder"/>
        </w:category>
        <w:types>
          <w:type w:val="bbPlcHdr"/>
        </w:types>
        <w:behaviors>
          <w:behavior w:val="content"/>
        </w:behaviors>
        <w:guid w:val="{A7468387-706A-48EB-93E2-452B07E21C47}"/>
      </w:docPartPr>
      <w:docPartBody>
        <w:p w:rsidR="008D62EF" w:rsidRDefault="008D62EF" w:rsidP="008D62EF">
          <w:pPr>
            <w:pStyle w:val="4EFBC190EE314A7EB30876D488EAEB7C"/>
          </w:pPr>
          <w:r w:rsidRPr="00480B8B">
            <w:rPr>
              <w:rStyle w:val="placeholder1Char"/>
              <w:rFonts w:hint="eastAsia"/>
              <w:sz w:val="16"/>
              <w:szCs w:val="16"/>
            </w:rPr>
            <w:t>____</w:t>
          </w:r>
        </w:p>
      </w:docPartBody>
    </w:docPart>
    <w:docPart>
      <w:docPartPr>
        <w:name w:val="F3E1F3387279443DB9E4103DE4A27759"/>
        <w:category>
          <w:name w:val="常规"/>
          <w:gallery w:val="placeholder"/>
        </w:category>
        <w:types>
          <w:type w:val="bbPlcHdr"/>
        </w:types>
        <w:behaviors>
          <w:behavior w:val="content"/>
        </w:behaviors>
        <w:guid w:val="{0302B64E-CC5F-4A08-9EE2-5F612874C783}"/>
      </w:docPartPr>
      <w:docPartBody>
        <w:p w:rsidR="008D62EF" w:rsidRDefault="008D62EF" w:rsidP="008D62EF">
          <w:pPr>
            <w:pStyle w:val="F3E1F3387279443DB9E4103DE4A27759"/>
          </w:pPr>
          <w:r w:rsidRPr="00480B8B">
            <w:rPr>
              <w:rStyle w:val="placeholder1Char"/>
              <w:rFonts w:hint="eastAsia"/>
              <w:sz w:val="16"/>
              <w:szCs w:val="16"/>
            </w:rPr>
            <w:t>____</w:t>
          </w:r>
        </w:p>
      </w:docPartBody>
    </w:docPart>
    <w:docPart>
      <w:docPartPr>
        <w:name w:val="0CA10E215C7A441B912AE81D68A9FED2"/>
        <w:category>
          <w:name w:val="常规"/>
          <w:gallery w:val="placeholder"/>
        </w:category>
        <w:types>
          <w:type w:val="bbPlcHdr"/>
        </w:types>
        <w:behaviors>
          <w:behavior w:val="content"/>
        </w:behaviors>
        <w:guid w:val="{2F5F4DC6-1E7F-4A0E-9C89-3020D6ED8FD6}"/>
      </w:docPartPr>
      <w:docPartBody>
        <w:p w:rsidR="008D62EF" w:rsidRDefault="008D62EF" w:rsidP="008D62EF">
          <w:pPr>
            <w:pStyle w:val="0CA10E215C7A441B912AE81D68A9FED2"/>
          </w:pPr>
          <w:r w:rsidRPr="00480B8B">
            <w:rPr>
              <w:rStyle w:val="placeholder1Char"/>
              <w:rFonts w:hint="eastAsia"/>
              <w:sz w:val="16"/>
              <w:szCs w:val="16"/>
            </w:rPr>
            <w:t>____</w:t>
          </w:r>
        </w:p>
      </w:docPartBody>
    </w:docPart>
    <w:docPart>
      <w:docPartPr>
        <w:name w:val="7A6BCC520C8B46DAB38FC9578C0049D1"/>
        <w:category>
          <w:name w:val="常规"/>
          <w:gallery w:val="placeholder"/>
        </w:category>
        <w:types>
          <w:type w:val="bbPlcHdr"/>
        </w:types>
        <w:behaviors>
          <w:behavior w:val="content"/>
        </w:behaviors>
        <w:guid w:val="{A0823A11-37FC-47B1-9CF3-0E4A5C1478FF}"/>
      </w:docPartPr>
      <w:docPartBody>
        <w:p w:rsidR="008D62EF" w:rsidRDefault="008D62EF" w:rsidP="008D62EF">
          <w:pPr>
            <w:pStyle w:val="7A6BCC520C8B46DAB38FC9578C0049D1"/>
          </w:pPr>
          <w:r w:rsidRPr="00480B8B">
            <w:rPr>
              <w:rStyle w:val="placeholder1Char"/>
              <w:rFonts w:hint="eastAsia"/>
              <w:sz w:val="16"/>
              <w:szCs w:val="16"/>
            </w:rPr>
            <w:t>____</w:t>
          </w:r>
        </w:p>
      </w:docPartBody>
    </w:docPart>
    <w:docPart>
      <w:docPartPr>
        <w:name w:val="4001BC8DBBDD41DBA10248C1A390FC80"/>
        <w:category>
          <w:name w:val="常规"/>
          <w:gallery w:val="placeholder"/>
        </w:category>
        <w:types>
          <w:type w:val="bbPlcHdr"/>
        </w:types>
        <w:behaviors>
          <w:behavior w:val="content"/>
        </w:behaviors>
        <w:guid w:val="{871D791A-A582-412A-900E-844BC59FDD40}"/>
      </w:docPartPr>
      <w:docPartBody>
        <w:p w:rsidR="008D62EF" w:rsidRDefault="008D62EF" w:rsidP="008D62EF">
          <w:pPr>
            <w:pStyle w:val="4001BC8DBBDD41DBA10248C1A390FC80"/>
          </w:pPr>
          <w:r w:rsidRPr="00480B8B">
            <w:rPr>
              <w:rStyle w:val="placeholder1Char"/>
              <w:rFonts w:hint="eastAsia"/>
              <w:sz w:val="16"/>
              <w:szCs w:val="16"/>
            </w:rPr>
            <w:t>____</w:t>
          </w:r>
        </w:p>
      </w:docPartBody>
    </w:docPart>
    <w:docPart>
      <w:docPartPr>
        <w:name w:val="C55FBE821299444C8563777D9C60C959"/>
        <w:category>
          <w:name w:val="常规"/>
          <w:gallery w:val="placeholder"/>
        </w:category>
        <w:types>
          <w:type w:val="bbPlcHdr"/>
        </w:types>
        <w:behaviors>
          <w:behavior w:val="content"/>
        </w:behaviors>
        <w:guid w:val="{F9F1E249-CDDC-405A-BFF0-8664B563AFCC}"/>
      </w:docPartPr>
      <w:docPartBody>
        <w:p w:rsidR="008D62EF" w:rsidRDefault="008D62EF" w:rsidP="008D62EF">
          <w:pPr>
            <w:pStyle w:val="C55FBE821299444C8563777D9C60C959"/>
          </w:pPr>
          <w:r w:rsidRPr="00480B8B">
            <w:rPr>
              <w:rStyle w:val="placeholder1Char"/>
              <w:rFonts w:hint="eastAsia"/>
              <w:sz w:val="16"/>
              <w:szCs w:val="16"/>
            </w:rPr>
            <w:t>____</w:t>
          </w:r>
        </w:p>
      </w:docPartBody>
    </w:docPart>
    <w:docPart>
      <w:docPartPr>
        <w:name w:val="D4CC85937AF444779C6DD5710A030F1F"/>
        <w:category>
          <w:name w:val="常规"/>
          <w:gallery w:val="placeholder"/>
        </w:category>
        <w:types>
          <w:type w:val="bbPlcHdr"/>
        </w:types>
        <w:behaviors>
          <w:behavior w:val="content"/>
        </w:behaviors>
        <w:guid w:val="{0F67E22A-5A0E-4D1E-BB63-B9C706F08A52}"/>
      </w:docPartPr>
      <w:docPartBody>
        <w:p w:rsidR="008D62EF" w:rsidRDefault="008D62EF" w:rsidP="008D62EF">
          <w:pPr>
            <w:pStyle w:val="D4CC85937AF444779C6DD5710A030F1F"/>
          </w:pPr>
          <w:r w:rsidRPr="00480B8B">
            <w:rPr>
              <w:rStyle w:val="placeholder1Char"/>
              <w:rFonts w:hint="eastAsia"/>
              <w:sz w:val="16"/>
              <w:szCs w:val="16"/>
            </w:rPr>
            <w:t>____</w:t>
          </w:r>
        </w:p>
      </w:docPartBody>
    </w:docPart>
    <w:docPart>
      <w:docPartPr>
        <w:name w:val="88AE54623D964BFDAB42FEF2AA51128A"/>
        <w:category>
          <w:name w:val="常规"/>
          <w:gallery w:val="placeholder"/>
        </w:category>
        <w:types>
          <w:type w:val="bbPlcHdr"/>
        </w:types>
        <w:behaviors>
          <w:behavior w:val="content"/>
        </w:behaviors>
        <w:guid w:val="{BDBAA0AC-1331-4C51-8F2D-B5AC63AA9676}"/>
      </w:docPartPr>
      <w:docPartBody>
        <w:p w:rsidR="008D62EF" w:rsidRDefault="008D62EF" w:rsidP="008D62EF">
          <w:pPr>
            <w:pStyle w:val="88AE54623D964BFDAB42FEF2AA51128A"/>
          </w:pPr>
          <w:r w:rsidRPr="00480B8B">
            <w:rPr>
              <w:rStyle w:val="placeholder1Char"/>
              <w:rFonts w:hint="eastAsia"/>
              <w:sz w:val="16"/>
              <w:szCs w:val="16"/>
            </w:rPr>
            <w:t>____</w:t>
          </w:r>
        </w:p>
      </w:docPartBody>
    </w:docPart>
    <w:docPart>
      <w:docPartPr>
        <w:name w:val="CD28FD96A2CB4E448F0EC43555C92885"/>
        <w:category>
          <w:name w:val="常规"/>
          <w:gallery w:val="placeholder"/>
        </w:category>
        <w:types>
          <w:type w:val="bbPlcHdr"/>
        </w:types>
        <w:behaviors>
          <w:behavior w:val="content"/>
        </w:behaviors>
        <w:guid w:val="{9C50CD82-12FD-4539-B3D3-8B7644C77074}"/>
      </w:docPartPr>
      <w:docPartBody>
        <w:p w:rsidR="008D62EF" w:rsidRDefault="008D62EF" w:rsidP="008D62EF">
          <w:pPr>
            <w:pStyle w:val="CD28FD96A2CB4E448F0EC43555C92885"/>
          </w:pPr>
          <w:r w:rsidRPr="00480B8B">
            <w:rPr>
              <w:rStyle w:val="placeholder1Char"/>
              <w:rFonts w:hint="eastAsia"/>
              <w:sz w:val="16"/>
              <w:szCs w:val="16"/>
            </w:rPr>
            <w:t>____</w:t>
          </w:r>
        </w:p>
      </w:docPartBody>
    </w:docPart>
    <w:docPart>
      <w:docPartPr>
        <w:name w:val="327AE04A1248419995C1338E76BAF343"/>
        <w:category>
          <w:name w:val="常规"/>
          <w:gallery w:val="placeholder"/>
        </w:category>
        <w:types>
          <w:type w:val="bbPlcHdr"/>
        </w:types>
        <w:behaviors>
          <w:behavior w:val="content"/>
        </w:behaviors>
        <w:guid w:val="{73883D1D-DA54-4762-B67D-3AD0FE49B717}"/>
      </w:docPartPr>
      <w:docPartBody>
        <w:p w:rsidR="008D62EF" w:rsidRDefault="008D62EF" w:rsidP="008D62EF">
          <w:pPr>
            <w:pStyle w:val="327AE04A1248419995C1338E76BAF343"/>
          </w:pPr>
          <w:r w:rsidRPr="00480B8B">
            <w:rPr>
              <w:rStyle w:val="placeholder1Char"/>
              <w:rFonts w:hint="eastAsia"/>
              <w:sz w:val="16"/>
              <w:szCs w:val="16"/>
            </w:rPr>
            <w:t>____</w:t>
          </w:r>
        </w:p>
      </w:docPartBody>
    </w:docPart>
    <w:docPart>
      <w:docPartPr>
        <w:name w:val="171A73AAA7D84EA597774B687F7EACBD"/>
        <w:category>
          <w:name w:val="常规"/>
          <w:gallery w:val="placeholder"/>
        </w:category>
        <w:types>
          <w:type w:val="bbPlcHdr"/>
        </w:types>
        <w:behaviors>
          <w:behavior w:val="content"/>
        </w:behaviors>
        <w:guid w:val="{B37DA7A1-478E-4E73-AE60-90AA01DCA49B}"/>
      </w:docPartPr>
      <w:docPartBody>
        <w:p w:rsidR="008D62EF" w:rsidRDefault="008D62EF" w:rsidP="008D62EF">
          <w:pPr>
            <w:pStyle w:val="171A73AAA7D84EA597774B687F7EACBD"/>
          </w:pPr>
          <w:r w:rsidRPr="00480B8B">
            <w:rPr>
              <w:rStyle w:val="placeholder1Char"/>
              <w:rFonts w:hint="eastAsia"/>
              <w:sz w:val="16"/>
              <w:szCs w:val="16"/>
            </w:rPr>
            <w:t>____</w:t>
          </w:r>
        </w:p>
      </w:docPartBody>
    </w:docPart>
    <w:docPart>
      <w:docPartPr>
        <w:name w:val="45A76010F0774EA5858DC3CF91D7C8A2"/>
        <w:category>
          <w:name w:val="常规"/>
          <w:gallery w:val="placeholder"/>
        </w:category>
        <w:types>
          <w:type w:val="bbPlcHdr"/>
        </w:types>
        <w:behaviors>
          <w:behavior w:val="content"/>
        </w:behaviors>
        <w:guid w:val="{52AFA76E-58A2-4582-8C76-64638CAEE8E1}"/>
      </w:docPartPr>
      <w:docPartBody>
        <w:p w:rsidR="008D62EF" w:rsidRDefault="008D62EF" w:rsidP="008D62EF">
          <w:pPr>
            <w:pStyle w:val="45A76010F0774EA5858DC3CF91D7C8A2"/>
          </w:pPr>
          <w:r w:rsidRPr="00480B8B">
            <w:rPr>
              <w:rStyle w:val="placeholder1Char"/>
              <w:rFonts w:hint="eastAsia"/>
              <w:sz w:val="16"/>
              <w:szCs w:val="16"/>
            </w:rPr>
            <w:t>____</w:t>
          </w:r>
        </w:p>
      </w:docPartBody>
    </w:docPart>
    <w:docPart>
      <w:docPartPr>
        <w:name w:val="76DECF391EE447A6BE117026FE8192C7"/>
        <w:category>
          <w:name w:val="常规"/>
          <w:gallery w:val="placeholder"/>
        </w:category>
        <w:types>
          <w:type w:val="bbPlcHdr"/>
        </w:types>
        <w:behaviors>
          <w:behavior w:val="content"/>
        </w:behaviors>
        <w:guid w:val="{9DF466CB-4767-48F9-A6AE-4CB1A8D2058E}"/>
      </w:docPartPr>
      <w:docPartBody>
        <w:p w:rsidR="008D62EF" w:rsidRDefault="008D62EF" w:rsidP="008D62EF">
          <w:pPr>
            <w:pStyle w:val="76DECF391EE447A6BE117026FE8192C7"/>
          </w:pPr>
          <w:r w:rsidRPr="00480B8B">
            <w:rPr>
              <w:rStyle w:val="placeholder1Char"/>
              <w:rFonts w:hint="eastAsia"/>
              <w:sz w:val="16"/>
              <w:szCs w:val="16"/>
            </w:rPr>
            <w:t>____</w:t>
          </w:r>
        </w:p>
      </w:docPartBody>
    </w:docPart>
    <w:docPart>
      <w:docPartPr>
        <w:name w:val="0D61E3E1AFD04B7E8527BBFED5E9109A"/>
        <w:category>
          <w:name w:val="常规"/>
          <w:gallery w:val="placeholder"/>
        </w:category>
        <w:types>
          <w:type w:val="bbPlcHdr"/>
        </w:types>
        <w:behaviors>
          <w:behavior w:val="content"/>
        </w:behaviors>
        <w:guid w:val="{82431091-F996-4F6E-8845-BF837D3FB9F8}"/>
      </w:docPartPr>
      <w:docPartBody>
        <w:p w:rsidR="008D62EF" w:rsidRDefault="008D62EF" w:rsidP="008D62EF">
          <w:pPr>
            <w:pStyle w:val="0D61E3E1AFD04B7E8527BBFED5E9109A"/>
          </w:pPr>
          <w:r w:rsidRPr="00480B8B">
            <w:rPr>
              <w:rStyle w:val="placeholder1Char"/>
              <w:rFonts w:hint="eastAsia"/>
              <w:sz w:val="16"/>
              <w:szCs w:val="16"/>
            </w:rPr>
            <w:t>____</w:t>
          </w:r>
        </w:p>
      </w:docPartBody>
    </w:docPart>
    <w:docPart>
      <w:docPartPr>
        <w:name w:val="A15D822FB40C4D9489A55B75F34E6611"/>
        <w:category>
          <w:name w:val="常规"/>
          <w:gallery w:val="placeholder"/>
        </w:category>
        <w:types>
          <w:type w:val="bbPlcHdr"/>
        </w:types>
        <w:behaviors>
          <w:behavior w:val="content"/>
        </w:behaviors>
        <w:guid w:val="{95EEB470-C65E-479D-AC34-FBEE6869256B}"/>
      </w:docPartPr>
      <w:docPartBody>
        <w:p w:rsidR="008D62EF" w:rsidRDefault="008D62EF" w:rsidP="008D62EF">
          <w:pPr>
            <w:pStyle w:val="A15D822FB40C4D9489A55B75F34E6611"/>
          </w:pPr>
          <w:r w:rsidRPr="00480B8B">
            <w:rPr>
              <w:rStyle w:val="placeholder1Char"/>
              <w:rFonts w:hint="eastAsia"/>
              <w:sz w:val="16"/>
              <w:szCs w:val="16"/>
            </w:rPr>
            <w:t>____</w:t>
          </w:r>
        </w:p>
      </w:docPartBody>
    </w:docPart>
    <w:docPart>
      <w:docPartPr>
        <w:name w:val="346DC7C3754D4B2897DA969267EE1984"/>
        <w:category>
          <w:name w:val="常规"/>
          <w:gallery w:val="placeholder"/>
        </w:category>
        <w:types>
          <w:type w:val="bbPlcHdr"/>
        </w:types>
        <w:behaviors>
          <w:behavior w:val="content"/>
        </w:behaviors>
        <w:guid w:val="{9670B2A4-B604-4D20-9AC0-9D170DE4B790}"/>
      </w:docPartPr>
      <w:docPartBody>
        <w:p w:rsidR="008D62EF" w:rsidRDefault="008D62EF" w:rsidP="008D62EF">
          <w:pPr>
            <w:pStyle w:val="346DC7C3754D4B2897DA969267EE1984"/>
          </w:pPr>
          <w:r w:rsidRPr="00480B8B">
            <w:rPr>
              <w:rStyle w:val="placeholder1Char"/>
              <w:rFonts w:hint="eastAsia"/>
              <w:sz w:val="16"/>
              <w:szCs w:val="16"/>
            </w:rPr>
            <w:t>____</w:t>
          </w:r>
        </w:p>
      </w:docPartBody>
    </w:docPart>
    <w:docPart>
      <w:docPartPr>
        <w:name w:val="364F3836C1844D94B1D1E95D02C53026"/>
        <w:category>
          <w:name w:val="常规"/>
          <w:gallery w:val="placeholder"/>
        </w:category>
        <w:types>
          <w:type w:val="bbPlcHdr"/>
        </w:types>
        <w:behaviors>
          <w:behavior w:val="content"/>
        </w:behaviors>
        <w:guid w:val="{E6862A52-0035-4765-946B-626C603D3DF0}"/>
      </w:docPartPr>
      <w:docPartBody>
        <w:p w:rsidR="008D62EF" w:rsidRDefault="008D62EF" w:rsidP="008D62EF">
          <w:pPr>
            <w:pStyle w:val="364F3836C1844D94B1D1E95D02C53026"/>
          </w:pPr>
          <w:r w:rsidRPr="00480B8B">
            <w:rPr>
              <w:rStyle w:val="placeholder1Char"/>
              <w:rFonts w:hint="eastAsia"/>
              <w:sz w:val="16"/>
              <w:szCs w:val="16"/>
            </w:rPr>
            <w:t>____</w:t>
          </w:r>
        </w:p>
      </w:docPartBody>
    </w:docPart>
    <w:docPart>
      <w:docPartPr>
        <w:name w:val="4615F4CDB01644439E43F28B549F74E5"/>
        <w:category>
          <w:name w:val="常规"/>
          <w:gallery w:val="placeholder"/>
        </w:category>
        <w:types>
          <w:type w:val="bbPlcHdr"/>
        </w:types>
        <w:behaviors>
          <w:behavior w:val="content"/>
        </w:behaviors>
        <w:guid w:val="{968C3692-4DAF-4040-AC0C-1AB4D0B4B6A8}"/>
      </w:docPartPr>
      <w:docPartBody>
        <w:p w:rsidR="008D62EF" w:rsidRDefault="008D62EF" w:rsidP="008D62EF">
          <w:pPr>
            <w:pStyle w:val="4615F4CDB01644439E43F28B549F74E5"/>
          </w:pPr>
          <w:r w:rsidRPr="00480B8B">
            <w:rPr>
              <w:rStyle w:val="placeholder1Char"/>
              <w:rFonts w:hint="eastAsia"/>
              <w:sz w:val="16"/>
              <w:szCs w:val="16"/>
            </w:rPr>
            <w:t>____</w:t>
          </w:r>
        </w:p>
      </w:docPartBody>
    </w:docPart>
    <w:docPart>
      <w:docPartPr>
        <w:name w:val="CF8591604F84413BA63009C835E63A12"/>
        <w:category>
          <w:name w:val="常规"/>
          <w:gallery w:val="placeholder"/>
        </w:category>
        <w:types>
          <w:type w:val="bbPlcHdr"/>
        </w:types>
        <w:behaviors>
          <w:behavior w:val="content"/>
        </w:behaviors>
        <w:guid w:val="{08A7F266-2113-4830-95C0-FFE2FD440B11}"/>
      </w:docPartPr>
      <w:docPartBody>
        <w:p w:rsidR="008D62EF" w:rsidRDefault="008D62EF" w:rsidP="008D62EF">
          <w:pPr>
            <w:pStyle w:val="CF8591604F84413BA63009C835E63A12"/>
          </w:pPr>
          <w:r w:rsidRPr="00480B8B">
            <w:rPr>
              <w:rStyle w:val="placeholder1Char"/>
              <w:rFonts w:hint="eastAsia"/>
              <w:sz w:val="16"/>
              <w:szCs w:val="16"/>
            </w:rPr>
            <w:t>____</w:t>
          </w:r>
        </w:p>
      </w:docPartBody>
    </w:docPart>
    <w:docPart>
      <w:docPartPr>
        <w:name w:val="DE1023BB780845F383C023D88A5AB2B8"/>
        <w:category>
          <w:name w:val="常规"/>
          <w:gallery w:val="placeholder"/>
        </w:category>
        <w:types>
          <w:type w:val="bbPlcHdr"/>
        </w:types>
        <w:behaviors>
          <w:behavior w:val="content"/>
        </w:behaviors>
        <w:guid w:val="{B30C5371-1018-4DD6-B3AB-EF396A6FE86A}"/>
      </w:docPartPr>
      <w:docPartBody>
        <w:p w:rsidR="008D62EF" w:rsidRDefault="008D62EF" w:rsidP="008D62EF">
          <w:pPr>
            <w:pStyle w:val="DE1023BB780845F383C023D88A5AB2B8"/>
          </w:pPr>
          <w:r w:rsidRPr="00480B8B">
            <w:rPr>
              <w:rStyle w:val="placeholder1Char"/>
              <w:rFonts w:hint="eastAsia"/>
              <w:sz w:val="16"/>
              <w:szCs w:val="16"/>
            </w:rPr>
            <w:t>____</w:t>
          </w:r>
        </w:p>
      </w:docPartBody>
    </w:docPart>
    <w:docPart>
      <w:docPartPr>
        <w:name w:val="1C13343888194452A056F170D6CBC1B0"/>
        <w:category>
          <w:name w:val="常规"/>
          <w:gallery w:val="placeholder"/>
        </w:category>
        <w:types>
          <w:type w:val="bbPlcHdr"/>
        </w:types>
        <w:behaviors>
          <w:behavior w:val="content"/>
        </w:behaviors>
        <w:guid w:val="{7BE122FF-9E47-4A49-BEB1-6DACC9AF3455}"/>
      </w:docPartPr>
      <w:docPartBody>
        <w:p w:rsidR="008D62EF" w:rsidRDefault="008D62EF" w:rsidP="008D62EF">
          <w:pPr>
            <w:pStyle w:val="1C13343888194452A056F170D6CBC1B0"/>
          </w:pPr>
          <w:r w:rsidRPr="00480B8B">
            <w:rPr>
              <w:rStyle w:val="placeholder1Char"/>
              <w:rFonts w:hint="eastAsia"/>
              <w:sz w:val="16"/>
              <w:szCs w:val="16"/>
            </w:rPr>
            <w:t>____</w:t>
          </w:r>
        </w:p>
      </w:docPartBody>
    </w:docPart>
    <w:docPart>
      <w:docPartPr>
        <w:name w:val="2760912D5AA24FB6B80D65B3A5B9A043"/>
        <w:category>
          <w:name w:val="常规"/>
          <w:gallery w:val="placeholder"/>
        </w:category>
        <w:types>
          <w:type w:val="bbPlcHdr"/>
        </w:types>
        <w:behaviors>
          <w:behavior w:val="content"/>
        </w:behaviors>
        <w:guid w:val="{3590401E-3391-403C-B63B-7F363CE10519}"/>
      </w:docPartPr>
      <w:docPartBody>
        <w:p w:rsidR="008D62EF" w:rsidRDefault="008D62EF" w:rsidP="008D62EF">
          <w:pPr>
            <w:pStyle w:val="2760912D5AA24FB6B80D65B3A5B9A043"/>
          </w:pPr>
          <w:r w:rsidRPr="00480B8B">
            <w:rPr>
              <w:rStyle w:val="placeholder1Char"/>
              <w:rFonts w:hint="eastAsia"/>
              <w:sz w:val="16"/>
              <w:szCs w:val="16"/>
            </w:rPr>
            <w:t>____</w:t>
          </w:r>
        </w:p>
      </w:docPartBody>
    </w:docPart>
    <w:docPart>
      <w:docPartPr>
        <w:name w:val="C35BA2C2705D45A79ED45D0265A3FE27"/>
        <w:category>
          <w:name w:val="常规"/>
          <w:gallery w:val="placeholder"/>
        </w:category>
        <w:types>
          <w:type w:val="bbPlcHdr"/>
        </w:types>
        <w:behaviors>
          <w:behavior w:val="content"/>
        </w:behaviors>
        <w:guid w:val="{149730B6-99B1-43DC-BA8A-38978881F9C0}"/>
      </w:docPartPr>
      <w:docPartBody>
        <w:p w:rsidR="008D62EF" w:rsidRDefault="008D62EF" w:rsidP="008D62EF">
          <w:pPr>
            <w:pStyle w:val="C35BA2C2705D45A79ED45D0265A3FE27"/>
          </w:pPr>
          <w:r w:rsidRPr="00480B8B">
            <w:rPr>
              <w:rStyle w:val="placeholder1Char"/>
              <w:rFonts w:hint="eastAsia"/>
              <w:sz w:val="16"/>
              <w:szCs w:val="16"/>
            </w:rPr>
            <w:t>____</w:t>
          </w:r>
        </w:p>
      </w:docPartBody>
    </w:docPart>
    <w:docPart>
      <w:docPartPr>
        <w:name w:val="5EBAE00F3243409CA691D756B913DFA7"/>
        <w:category>
          <w:name w:val="常规"/>
          <w:gallery w:val="placeholder"/>
        </w:category>
        <w:types>
          <w:type w:val="bbPlcHdr"/>
        </w:types>
        <w:behaviors>
          <w:behavior w:val="content"/>
        </w:behaviors>
        <w:guid w:val="{DA6B8F15-6F95-4E45-8A90-F571154FE34B}"/>
      </w:docPartPr>
      <w:docPartBody>
        <w:p w:rsidR="008D62EF" w:rsidRDefault="008D62EF" w:rsidP="008D62EF">
          <w:pPr>
            <w:pStyle w:val="5EBAE00F3243409CA691D756B913DFA7"/>
          </w:pPr>
          <w:r w:rsidRPr="00480B8B">
            <w:rPr>
              <w:rStyle w:val="placeholder1Char"/>
              <w:rFonts w:hint="eastAsia"/>
              <w:sz w:val="16"/>
              <w:szCs w:val="16"/>
            </w:rPr>
            <w:t>____</w:t>
          </w:r>
        </w:p>
      </w:docPartBody>
    </w:docPart>
    <w:docPart>
      <w:docPartPr>
        <w:name w:val="63E25486C83F435CB005A002DBA3C566"/>
        <w:category>
          <w:name w:val="常规"/>
          <w:gallery w:val="placeholder"/>
        </w:category>
        <w:types>
          <w:type w:val="bbPlcHdr"/>
        </w:types>
        <w:behaviors>
          <w:behavior w:val="content"/>
        </w:behaviors>
        <w:guid w:val="{C5F701E3-1D8D-4587-B675-A03B44B3844A}"/>
      </w:docPartPr>
      <w:docPartBody>
        <w:p w:rsidR="008D62EF" w:rsidRDefault="008D62EF" w:rsidP="008D62EF">
          <w:pPr>
            <w:pStyle w:val="63E25486C83F435CB005A002DBA3C566"/>
          </w:pPr>
          <w:r w:rsidRPr="00480B8B">
            <w:rPr>
              <w:rStyle w:val="placeholder1Char"/>
              <w:rFonts w:hint="eastAsia"/>
              <w:sz w:val="16"/>
              <w:szCs w:val="16"/>
            </w:rPr>
            <w:t>____</w:t>
          </w:r>
        </w:p>
      </w:docPartBody>
    </w:docPart>
    <w:docPart>
      <w:docPartPr>
        <w:name w:val="2D00A22023EA4E76B95F4C5543026C48"/>
        <w:category>
          <w:name w:val="常规"/>
          <w:gallery w:val="placeholder"/>
        </w:category>
        <w:types>
          <w:type w:val="bbPlcHdr"/>
        </w:types>
        <w:behaviors>
          <w:behavior w:val="content"/>
        </w:behaviors>
        <w:guid w:val="{50BDA332-EE1B-4428-BE19-1A0C306C2FCB}"/>
      </w:docPartPr>
      <w:docPartBody>
        <w:p w:rsidR="008D62EF" w:rsidRDefault="008D62EF" w:rsidP="008D62EF">
          <w:pPr>
            <w:pStyle w:val="2D00A22023EA4E76B95F4C5543026C48"/>
          </w:pPr>
          <w:r w:rsidRPr="00480B8B">
            <w:rPr>
              <w:rStyle w:val="placeholder1Char"/>
              <w:rFonts w:hint="eastAsia"/>
              <w:sz w:val="16"/>
              <w:szCs w:val="16"/>
            </w:rPr>
            <w:t>____</w:t>
          </w:r>
        </w:p>
      </w:docPartBody>
    </w:docPart>
    <w:docPart>
      <w:docPartPr>
        <w:name w:val="E6B2C5C09B7545A5AEB301CA4ADAC7D8"/>
        <w:category>
          <w:name w:val="常规"/>
          <w:gallery w:val="placeholder"/>
        </w:category>
        <w:types>
          <w:type w:val="bbPlcHdr"/>
        </w:types>
        <w:behaviors>
          <w:behavior w:val="content"/>
        </w:behaviors>
        <w:guid w:val="{6ACDD8EF-51AE-4B05-9B1A-5D0A8F84F4E1}"/>
      </w:docPartPr>
      <w:docPartBody>
        <w:p w:rsidR="008D62EF" w:rsidRDefault="008D62EF" w:rsidP="008D62EF">
          <w:pPr>
            <w:pStyle w:val="E6B2C5C09B7545A5AEB301CA4ADAC7D8"/>
          </w:pPr>
          <w:r w:rsidRPr="00480B8B">
            <w:rPr>
              <w:rStyle w:val="placeholder1Char"/>
              <w:rFonts w:hint="eastAsia"/>
              <w:sz w:val="16"/>
              <w:szCs w:val="16"/>
            </w:rPr>
            <w:t>____</w:t>
          </w:r>
        </w:p>
      </w:docPartBody>
    </w:docPart>
    <w:docPart>
      <w:docPartPr>
        <w:name w:val="30800B3961824C8790C8D4AFA0F5F861"/>
        <w:category>
          <w:name w:val="常规"/>
          <w:gallery w:val="placeholder"/>
        </w:category>
        <w:types>
          <w:type w:val="bbPlcHdr"/>
        </w:types>
        <w:behaviors>
          <w:behavior w:val="content"/>
        </w:behaviors>
        <w:guid w:val="{481054EA-5AA7-4FDE-AB15-1087F07E261E}"/>
      </w:docPartPr>
      <w:docPartBody>
        <w:p w:rsidR="008D62EF" w:rsidRDefault="008D62EF" w:rsidP="008D62EF">
          <w:pPr>
            <w:pStyle w:val="30800B3961824C8790C8D4AFA0F5F861"/>
          </w:pPr>
          <w:r w:rsidRPr="00480B8B">
            <w:rPr>
              <w:rStyle w:val="placeholder1Char"/>
              <w:rFonts w:hint="eastAsia"/>
              <w:sz w:val="16"/>
              <w:szCs w:val="16"/>
            </w:rPr>
            <w:t>____</w:t>
          </w:r>
        </w:p>
      </w:docPartBody>
    </w:docPart>
    <w:docPart>
      <w:docPartPr>
        <w:name w:val="749F5975676E495486352F4DBD8E55DB"/>
        <w:category>
          <w:name w:val="常规"/>
          <w:gallery w:val="placeholder"/>
        </w:category>
        <w:types>
          <w:type w:val="bbPlcHdr"/>
        </w:types>
        <w:behaviors>
          <w:behavior w:val="content"/>
        </w:behaviors>
        <w:guid w:val="{5C742AAC-38BC-4ACF-96F7-0366AB21E640}"/>
      </w:docPartPr>
      <w:docPartBody>
        <w:p w:rsidR="008D62EF" w:rsidRDefault="008D62EF" w:rsidP="008D62EF">
          <w:pPr>
            <w:pStyle w:val="749F5975676E495486352F4DBD8E55DB"/>
          </w:pPr>
          <w:r w:rsidRPr="00480B8B">
            <w:rPr>
              <w:rStyle w:val="placeholder1Char"/>
              <w:rFonts w:hint="eastAsia"/>
              <w:sz w:val="16"/>
              <w:szCs w:val="16"/>
            </w:rPr>
            <w:t>____</w:t>
          </w:r>
        </w:p>
      </w:docPartBody>
    </w:docPart>
    <w:docPart>
      <w:docPartPr>
        <w:name w:val="8E308CC24A364832A922641DEC7EB031"/>
        <w:category>
          <w:name w:val="常规"/>
          <w:gallery w:val="placeholder"/>
        </w:category>
        <w:types>
          <w:type w:val="bbPlcHdr"/>
        </w:types>
        <w:behaviors>
          <w:behavior w:val="content"/>
        </w:behaviors>
        <w:guid w:val="{F91C5DC3-4374-4D17-9500-38EABA2DCE3F}"/>
      </w:docPartPr>
      <w:docPartBody>
        <w:p w:rsidR="008D62EF" w:rsidRDefault="008D62EF" w:rsidP="008D62EF">
          <w:pPr>
            <w:pStyle w:val="8E308CC24A364832A922641DEC7EB031"/>
          </w:pPr>
          <w:r w:rsidRPr="00480B8B">
            <w:rPr>
              <w:rStyle w:val="placeholder1Char"/>
              <w:rFonts w:hint="eastAsia"/>
              <w:sz w:val="16"/>
              <w:szCs w:val="16"/>
            </w:rPr>
            <w:t>____</w:t>
          </w:r>
        </w:p>
      </w:docPartBody>
    </w:docPart>
    <w:docPart>
      <w:docPartPr>
        <w:name w:val="9F9D736E6B27447BAD28C211E3BBCB09"/>
        <w:category>
          <w:name w:val="常规"/>
          <w:gallery w:val="placeholder"/>
        </w:category>
        <w:types>
          <w:type w:val="bbPlcHdr"/>
        </w:types>
        <w:behaviors>
          <w:behavior w:val="content"/>
        </w:behaviors>
        <w:guid w:val="{7A775AFD-06A2-4483-AAD8-E30374BFFD7D}"/>
      </w:docPartPr>
      <w:docPartBody>
        <w:p w:rsidR="008D62EF" w:rsidRDefault="008D62EF" w:rsidP="008D62EF">
          <w:pPr>
            <w:pStyle w:val="9F9D736E6B27447BAD28C211E3BBCB09"/>
          </w:pPr>
          <w:r w:rsidRPr="00480B8B">
            <w:rPr>
              <w:rStyle w:val="placeholder1Char"/>
              <w:rFonts w:hint="eastAsia"/>
              <w:sz w:val="16"/>
              <w:szCs w:val="16"/>
            </w:rPr>
            <w:t>____</w:t>
          </w:r>
        </w:p>
      </w:docPartBody>
    </w:docPart>
    <w:docPart>
      <w:docPartPr>
        <w:name w:val="BD0C9DEC58424921896A2FDBAFA1AB72"/>
        <w:category>
          <w:name w:val="常规"/>
          <w:gallery w:val="placeholder"/>
        </w:category>
        <w:types>
          <w:type w:val="bbPlcHdr"/>
        </w:types>
        <w:behaviors>
          <w:behavior w:val="content"/>
        </w:behaviors>
        <w:guid w:val="{C742C145-ADC0-465D-A0D1-573CF7ABE168}"/>
      </w:docPartPr>
      <w:docPartBody>
        <w:p w:rsidR="008D62EF" w:rsidRDefault="008D62EF" w:rsidP="008D62EF">
          <w:pPr>
            <w:pStyle w:val="BD0C9DEC58424921896A2FDBAFA1AB72"/>
          </w:pPr>
          <w:r w:rsidRPr="00480B8B">
            <w:rPr>
              <w:rStyle w:val="placeholder1Char"/>
              <w:rFonts w:hint="eastAsia"/>
              <w:sz w:val="16"/>
              <w:szCs w:val="16"/>
            </w:rPr>
            <w:t>____</w:t>
          </w:r>
        </w:p>
      </w:docPartBody>
    </w:docPart>
    <w:docPart>
      <w:docPartPr>
        <w:name w:val="37293A4312394B0BA14456076A316A5A"/>
        <w:category>
          <w:name w:val="常规"/>
          <w:gallery w:val="placeholder"/>
        </w:category>
        <w:types>
          <w:type w:val="bbPlcHdr"/>
        </w:types>
        <w:behaviors>
          <w:behavior w:val="content"/>
        </w:behaviors>
        <w:guid w:val="{11DE1DD0-A23A-4A87-B154-DEF450E49609}"/>
      </w:docPartPr>
      <w:docPartBody>
        <w:p w:rsidR="008D62EF" w:rsidRDefault="008D62EF" w:rsidP="008D62EF">
          <w:pPr>
            <w:pStyle w:val="37293A4312394B0BA14456076A316A5A"/>
          </w:pPr>
          <w:r w:rsidRPr="00480B8B">
            <w:rPr>
              <w:rStyle w:val="placeholder1Char"/>
              <w:rFonts w:hint="eastAsia"/>
              <w:sz w:val="16"/>
              <w:szCs w:val="16"/>
            </w:rPr>
            <w:t>____</w:t>
          </w:r>
        </w:p>
      </w:docPartBody>
    </w:docPart>
    <w:docPart>
      <w:docPartPr>
        <w:name w:val="FC267CAE77B6490AB6C21D85840AE6E9"/>
        <w:category>
          <w:name w:val="常规"/>
          <w:gallery w:val="placeholder"/>
        </w:category>
        <w:types>
          <w:type w:val="bbPlcHdr"/>
        </w:types>
        <w:behaviors>
          <w:behavior w:val="content"/>
        </w:behaviors>
        <w:guid w:val="{3A97C125-D224-4D0A-A406-791A43CE3B90}"/>
      </w:docPartPr>
      <w:docPartBody>
        <w:p w:rsidR="008D62EF" w:rsidRDefault="008D62EF" w:rsidP="008D62EF">
          <w:pPr>
            <w:pStyle w:val="FC267CAE77B6490AB6C21D85840AE6E9"/>
          </w:pPr>
          <w:r w:rsidRPr="00480B8B">
            <w:rPr>
              <w:rStyle w:val="placeholder1Char"/>
              <w:rFonts w:hint="eastAsia"/>
              <w:sz w:val="16"/>
              <w:szCs w:val="16"/>
            </w:rPr>
            <w:t>____</w:t>
          </w:r>
        </w:p>
      </w:docPartBody>
    </w:docPart>
    <w:docPart>
      <w:docPartPr>
        <w:name w:val="361D09D4476C43EFA406A0853BA960AD"/>
        <w:category>
          <w:name w:val="常规"/>
          <w:gallery w:val="placeholder"/>
        </w:category>
        <w:types>
          <w:type w:val="bbPlcHdr"/>
        </w:types>
        <w:behaviors>
          <w:behavior w:val="content"/>
        </w:behaviors>
        <w:guid w:val="{40B1E833-84E0-4E42-868B-DA25D49FCAFF}"/>
      </w:docPartPr>
      <w:docPartBody>
        <w:p w:rsidR="008D62EF" w:rsidRDefault="008D62EF" w:rsidP="008D62EF">
          <w:pPr>
            <w:pStyle w:val="361D09D4476C43EFA406A0853BA960AD"/>
          </w:pPr>
          <w:r w:rsidRPr="00480B8B">
            <w:rPr>
              <w:rStyle w:val="placeholder1Char"/>
              <w:rFonts w:hint="eastAsia"/>
              <w:sz w:val="16"/>
              <w:szCs w:val="16"/>
            </w:rPr>
            <w:t>____</w:t>
          </w:r>
        </w:p>
      </w:docPartBody>
    </w:docPart>
    <w:docPart>
      <w:docPartPr>
        <w:name w:val="B9BAC74336B44E56876C3A3F32A60C53"/>
        <w:category>
          <w:name w:val="常规"/>
          <w:gallery w:val="placeholder"/>
        </w:category>
        <w:types>
          <w:type w:val="bbPlcHdr"/>
        </w:types>
        <w:behaviors>
          <w:behavior w:val="content"/>
        </w:behaviors>
        <w:guid w:val="{2C17EF48-4792-48EF-AD65-D2939FA78649}"/>
      </w:docPartPr>
      <w:docPartBody>
        <w:p w:rsidR="008D62EF" w:rsidRDefault="008D62EF" w:rsidP="008D62EF">
          <w:pPr>
            <w:pStyle w:val="B9BAC74336B44E56876C3A3F32A60C53"/>
          </w:pPr>
          <w:r w:rsidRPr="00480B8B">
            <w:rPr>
              <w:rStyle w:val="placeholder1Char"/>
              <w:rFonts w:hint="eastAsia"/>
              <w:sz w:val="16"/>
              <w:szCs w:val="16"/>
            </w:rPr>
            <w:t>____</w:t>
          </w:r>
        </w:p>
      </w:docPartBody>
    </w:docPart>
    <w:docPart>
      <w:docPartPr>
        <w:name w:val="7292E48477BF4601899487110B524777"/>
        <w:category>
          <w:name w:val="常规"/>
          <w:gallery w:val="placeholder"/>
        </w:category>
        <w:types>
          <w:type w:val="bbPlcHdr"/>
        </w:types>
        <w:behaviors>
          <w:behavior w:val="content"/>
        </w:behaviors>
        <w:guid w:val="{280E3768-E58B-46DC-AA88-4D01D9871053}"/>
      </w:docPartPr>
      <w:docPartBody>
        <w:p w:rsidR="008D62EF" w:rsidRDefault="008D62EF" w:rsidP="008D62EF">
          <w:pPr>
            <w:pStyle w:val="7292E48477BF4601899487110B524777"/>
          </w:pPr>
          <w:r w:rsidRPr="00480B8B">
            <w:rPr>
              <w:rStyle w:val="placeholder1Char"/>
              <w:rFonts w:hint="eastAsia"/>
              <w:sz w:val="16"/>
              <w:szCs w:val="16"/>
            </w:rPr>
            <w:t>____</w:t>
          </w:r>
        </w:p>
      </w:docPartBody>
    </w:docPart>
    <w:docPart>
      <w:docPartPr>
        <w:name w:val="D40B04651F7641FCB5C256E5AD601B77"/>
        <w:category>
          <w:name w:val="常规"/>
          <w:gallery w:val="placeholder"/>
        </w:category>
        <w:types>
          <w:type w:val="bbPlcHdr"/>
        </w:types>
        <w:behaviors>
          <w:behavior w:val="content"/>
        </w:behaviors>
        <w:guid w:val="{53D81C49-6DCD-4FFF-A518-DF7F4264BC06}"/>
      </w:docPartPr>
      <w:docPartBody>
        <w:p w:rsidR="008D62EF" w:rsidRDefault="008D62EF" w:rsidP="008D62EF">
          <w:pPr>
            <w:pStyle w:val="D40B04651F7641FCB5C256E5AD601B77"/>
          </w:pPr>
          <w:r w:rsidRPr="00480B8B">
            <w:rPr>
              <w:rStyle w:val="placeholder1Char"/>
              <w:rFonts w:hint="eastAsia"/>
              <w:sz w:val="16"/>
              <w:szCs w:val="16"/>
            </w:rPr>
            <w:t>____</w:t>
          </w:r>
        </w:p>
      </w:docPartBody>
    </w:docPart>
    <w:docPart>
      <w:docPartPr>
        <w:name w:val="8C239616C6304EAFA7261B9698177284"/>
        <w:category>
          <w:name w:val="常规"/>
          <w:gallery w:val="placeholder"/>
        </w:category>
        <w:types>
          <w:type w:val="bbPlcHdr"/>
        </w:types>
        <w:behaviors>
          <w:behavior w:val="content"/>
        </w:behaviors>
        <w:guid w:val="{D73C396F-1CBD-4A37-BAA5-31A10A2CDB0D}"/>
      </w:docPartPr>
      <w:docPartBody>
        <w:p w:rsidR="008D62EF" w:rsidRDefault="008D62EF" w:rsidP="008D62EF">
          <w:pPr>
            <w:pStyle w:val="8C239616C6304EAFA7261B9698177284"/>
          </w:pPr>
          <w:r w:rsidRPr="00480B8B">
            <w:rPr>
              <w:rStyle w:val="placeholder1Char"/>
              <w:rFonts w:hint="eastAsia"/>
              <w:sz w:val="16"/>
              <w:szCs w:val="16"/>
            </w:rPr>
            <w:t>____</w:t>
          </w:r>
        </w:p>
      </w:docPartBody>
    </w:docPart>
    <w:docPart>
      <w:docPartPr>
        <w:name w:val="317CBA153611442FA5141C2EE797E0E3"/>
        <w:category>
          <w:name w:val="常规"/>
          <w:gallery w:val="placeholder"/>
        </w:category>
        <w:types>
          <w:type w:val="bbPlcHdr"/>
        </w:types>
        <w:behaviors>
          <w:behavior w:val="content"/>
        </w:behaviors>
        <w:guid w:val="{4F80030E-778E-4617-A35D-844408216197}"/>
      </w:docPartPr>
      <w:docPartBody>
        <w:p w:rsidR="008D62EF" w:rsidRDefault="008D62EF" w:rsidP="008D62EF">
          <w:pPr>
            <w:pStyle w:val="317CBA153611442FA5141C2EE797E0E3"/>
          </w:pPr>
          <w:r w:rsidRPr="00480B8B">
            <w:rPr>
              <w:rStyle w:val="placeholder1Char"/>
              <w:rFonts w:hint="eastAsia"/>
              <w:sz w:val="16"/>
              <w:szCs w:val="16"/>
            </w:rPr>
            <w:t>____</w:t>
          </w:r>
        </w:p>
      </w:docPartBody>
    </w:docPart>
    <w:docPart>
      <w:docPartPr>
        <w:name w:val="2CB3DAF0D0E04A55ADAD5F5765E62B65"/>
        <w:category>
          <w:name w:val="常规"/>
          <w:gallery w:val="placeholder"/>
        </w:category>
        <w:types>
          <w:type w:val="bbPlcHdr"/>
        </w:types>
        <w:behaviors>
          <w:behavior w:val="content"/>
        </w:behaviors>
        <w:guid w:val="{A5230EDA-CE08-49C3-B0AF-8B4F5C2F0A91}"/>
      </w:docPartPr>
      <w:docPartBody>
        <w:p w:rsidR="008D62EF" w:rsidRDefault="008D62EF" w:rsidP="008D62EF">
          <w:pPr>
            <w:pStyle w:val="2CB3DAF0D0E04A55ADAD5F5765E62B65"/>
          </w:pPr>
          <w:r w:rsidRPr="00480B8B">
            <w:rPr>
              <w:rStyle w:val="placeholder1Char"/>
              <w:rFonts w:hint="eastAsia"/>
              <w:sz w:val="16"/>
              <w:szCs w:val="16"/>
            </w:rPr>
            <w:t>____</w:t>
          </w:r>
        </w:p>
      </w:docPartBody>
    </w:docPart>
    <w:docPart>
      <w:docPartPr>
        <w:name w:val="F4A52866343D43B8AB702779A35D6C16"/>
        <w:category>
          <w:name w:val="常规"/>
          <w:gallery w:val="placeholder"/>
        </w:category>
        <w:types>
          <w:type w:val="bbPlcHdr"/>
        </w:types>
        <w:behaviors>
          <w:behavior w:val="content"/>
        </w:behaviors>
        <w:guid w:val="{19108967-10D6-4B16-ACDE-82044E096EB3}"/>
      </w:docPartPr>
      <w:docPartBody>
        <w:p w:rsidR="008D62EF" w:rsidRDefault="008D62EF" w:rsidP="008D62EF">
          <w:pPr>
            <w:pStyle w:val="F4A52866343D43B8AB702779A35D6C16"/>
          </w:pPr>
          <w:r w:rsidRPr="00480B8B">
            <w:rPr>
              <w:rStyle w:val="placeholder1Char"/>
              <w:rFonts w:hint="eastAsia"/>
              <w:sz w:val="16"/>
              <w:szCs w:val="16"/>
            </w:rPr>
            <w:t>____</w:t>
          </w:r>
        </w:p>
      </w:docPartBody>
    </w:docPart>
    <w:docPart>
      <w:docPartPr>
        <w:name w:val="EAFA8FC39A9E42E7827453369AA7DE80"/>
        <w:category>
          <w:name w:val="常规"/>
          <w:gallery w:val="placeholder"/>
        </w:category>
        <w:types>
          <w:type w:val="bbPlcHdr"/>
        </w:types>
        <w:behaviors>
          <w:behavior w:val="content"/>
        </w:behaviors>
        <w:guid w:val="{AB59EF47-B348-4834-A473-D1DBB73ADC10}"/>
      </w:docPartPr>
      <w:docPartBody>
        <w:p w:rsidR="008D62EF" w:rsidRDefault="008D62EF" w:rsidP="008D62EF">
          <w:pPr>
            <w:pStyle w:val="EAFA8FC39A9E42E7827453369AA7DE80"/>
          </w:pPr>
          <w:r w:rsidRPr="00480B8B">
            <w:rPr>
              <w:rStyle w:val="placeholder1Char"/>
              <w:rFonts w:hint="eastAsia"/>
              <w:sz w:val="16"/>
              <w:szCs w:val="16"/>
            </w:rPr>
            <w:t>____</w:t>
          </w:r>
        </w:p>
      </w:docPartBody>
    </w:docPart>
    <w:docPart>
      <w:docPartPr>
        <w:name w:val="0D6FD5D33A584EDAA0800E437A804D6E"/>
        <w:category>
          <w:name w:val="常规"/>
          <w:gallery w:val="placeholder"/>
        </w:category>
        <w:types>
          <w:type w:val="bbPlcHdr"/>
        </w:types>
        <w:behaviors>
          <w:behavior w:val="content"/>
        </w:behaviors>
        <w:guid w:val="{85F57F60-ABA0-4545-A500-2F768D29A83A}"/>
      </w:docPartPr>
      <w:docPartBody>
        <w:p w:rsidR="008D62EF" w:rsidRDefault="008D62EF" w:rsidP="008D62EF">
          <w:pPr>
            <w:pStyle w:val="0D6FD5D33A584EDAA0800E437A804D6E"/>
          </w:pPr>
          <w:r w:rsidRPr="00480B8B">
            <w:rPr>
              <w:rStyle w:val="placeholder1Char"/>
              <w:rFonts w:hint="eastAsia"/>
              <w:sz w:val="16"/>
              <w:szCs w:val="16"/>
            </w:rPr>
            <w:t>____</w:t>
          </w:r>
        </w:p>
      </w:docPartBody>
    </w:docPart>
    <w:docPart>
      <w:docPartPr>
        <w:name w:val="7C5FDD0051B04D959048B5A427152242"/>
        <w:category>
          <w:name w:val="常规"/>
          <w:gallery w:val="placeholder"/>
        </w:category>
        <w:types>
          <w:type w:val="bbPlcHdr"/>
        </w:types>
        <w:behaviors>
          <w:behavior w:val="content"/>
        </w:behaviors>
        <w:guid w:val="{73C71013-B3A9-4AE3-982A-59B6B4A2F661}"/>
      </w:docPartPr>
      <w:docPartBody>
        <w:p w:rsidR="008D62EF" w:rsidRDefault="008D62EF" w:rsidP="008D62EF">
          <w:pPr>
            <w:pStyle w:val="7C5FDD0051B04D959048B5A427152242"/>
          </w:pPr>
          <w:r w:rsidRPr="00480B8B">
            <w:rPr>
              <w:rStyle w:val="placeholder1Char"/>
              <w:rFonts w:hint="eastAsia"/>
              <w:sz w:val="16"/>
              <w:szCs w:val="16"/>
            </w:rPr>
            <w:t>____</w:t>
          </w:r>
        </w:p>
      </w:docPartBody>
    </w:docPart>
    <w:docPart>
      <w:docPartPr>
        <w:name w:val="C6830BE038CF4404829E6B522259A074"/>
        <w:category>
          <w:name w:val="常规"/>
          <w:gallery w:val="placeholder"/>
        </w:category>
        <w:types>
          <w:type w:val="bbPlcHdr"/>
        </w:types>
        <w:behaviors>
          <w:behavior w:val="content"/>
        </w:behaviors>
        <w:guid w:val="{09704D68-1DFA-4BF8-BC45-9657D8E753B7}"/>
      </w:docPartPr>
      <w:docPartBody>
        <w:p w:rsidR="008D62EF" w:rsidRDefault="008D62EF" w:rsidP="008D62EF">
          <w:pPr>
            <w:pStyle w:val="C6830BE038CF4404829E6B522259A074"/>
          </w:pPr>
          <w:r w:rsidRPr="00480B8B">
            <w:rPr>
              <w:rStyle w:val="placeholder1Char"/>
              <w:rFonts w:hint="eastAsia"/>
              <w:sz w:val="16"/>
              <w:szCs w:val="16"/>
            </w:rPr>
            <w:t>____</w:t>
          </w:r>
        </w:p>
      </w:docPartBody>
    </w:docPart>
    <w:docPart>
      <w:docPartPr>
        <w:name w:val="1850288641614CB1846FF197A31D5176"/>
        <w:category>
          <w:name w:val="常规"/>
          <w:gallery w:val="placeholder"/>
        </w:category>
        <w:types>
          <w:type w:val="bbPlcHdr"/>
        </w:types>
        <w:behaviors>
          <w:behavior w:val="content"/>
        </w:behaviors>
        <w:guid w:val="{3454DF6E-8097-409C-B25B-32EDBF64ECC9}"/>
      </w:docPartPr>
      <w:docPartBody>
        <w:p w:rsidR="008D62EF" w:rsidRDefault="008D62EF" w:rsidP="008D62EF">
          <w:pPr>
            <w:pStyle w:val="1850288641614CB1846FF197A31D5176"/>
          </w:pPr>
          <w:r w:rsidRPr="00480B8B">
            <w:rPr>
              <w:rStyle w:val="placeholder1Char"/>
              <w:rFonts w:hint="eastAsia"/>
              <w:sz w:val="16"/>
              <w:szCs w:val="16"/>
            </w:rPr>
            <w:t>____</w:t>
          </w:r>
        </w:p>
      </w:docPartBody>
    </w:docPart>
    <w:docPart>
      <w:docPartPr>
        <w:name w:val="222CD5A81B454E38BDDBF5F6F2EEA981"/>
        <w:category>
          <w:name w:val="常规"/>
          <w:gallery w:val="placeholder"/>
        </w:category>
        <w:types>
          <w:type w:val="bbPlcHdr"/>
        </w:types>
        <w:behaviors>
          <w:behavior w:val="content"/>
        </w:behaviors>
        <w:guid w:val="{63AC721D-9EC0-4BEB-84E1-9E7F91C5E918}"/>
      </w:docPartPr>
      <w:docPartBody>
        <w:p w:rsidR="008D62EF" w:rsidRDefault="008D62EF" w:rsidP="008D62EF">
          <w:pPr>
            <w:pStyle w:val="222CD5A81B454E38BDDBF5F6F2EEA981"/>
          </w:pPr>
          <w:r w:rsidRPr="00480B8B">
            <w:rPr>
              <w:rStyle w:val="placeholder1Char"/>
              <w:rFonts w:hint="eastAsia"/>
              <w:sz w:val="16"/>
              <w:szCs w:val="16"/>
            </w:rPr>
            <w:t>____</w:t>
          </w:r>
        </w:p>
      </w:docPartBody>
    </w:docPart>
    <w:docPart>
      <w:docPartPr>
        <w:name w:val="81834D8CEA4C45B9BDDD36E0A2C85AB5"/>
        <w:category>
          <w:name w:val="常规"/>
          <w:gallery w:val="placeholder"/>
        </w:category>
        <w:types>
          <w:type w:val="bbPlcHdr"/>
        </w:types>
        <w:behaviors>
          <w:behavior w:val="content"/>
        </w:behaviors>
        <w:guid w:val="{ACF6A888-26E3-4E8F-B55C-CE54143EBDFB}"/>
      </w:docPartPr>
      <w:docPartBody>
        <w:p w:rsidR="008D62EF" w:rsidRDefault="008D62EF" w:rsidP="008D62EF">
          <w:pPr>
            <w:pStyle w:val="81834D8CEA4C45B9BDDD36E0A2C85AB5"/>
          </w:pPr>
          <w:r w:rsidRPr="00480B8B">
            <w:rPr>
              <w:rStyle w:val="placeholder1Char"/>
              <w:rFonts w:hint="eastAsia"/>
              <w:sz w:val="16"/>
              <w:szCs w:val="16"/>
            </w:rPr>
            <w:t>____</w:t>
          </w:r>
        </w:p>
      </w:docPartBody>
    </w:docPart>
    <w:docPart>
      <w:docPartPr>
        <w:name w:val="ED3460BBDE434C209EAB41118A1B86C9"/>
        <w:category>
          <w:name w:val="常规"/>
          <w:gallery w:val="placeholder"/>
        </w:category>
        <w:types>
          <w:type w:val="bbPlcHdr"/>
        </w:types>
        <w:behaviors>
          <w:behavior w:val="content"/>
        </w:behaviors>
        <w:guid w:val="{AC6C1890-DCAE-4F3F-BB83-56073A7648B0}"/>
      </w:docPartPr>
      <w:docPartBody>
        <w:p w:rsidR="008D62EF" w:rsidRDefault="008D62EF" w:rsidP="008D62EF">
          <w:pPr>
            <w:pStyle w:val="ED3460BBDE434C209EAB41118A1B86C9"/>
          </w:pPr>
          <w:r w:rsidRPr="00480B8B">
            <w:rPr>
              <w:rStyle w:val="placeholder1Char"/>
              <w:rFonts w:hint="eastAsia"/>
              <w:sz w:val="16"/>
              <w:szCs w:val="16"/>
            </w:rPr>
            <w:t>____</w:t>
          </w:r>
        </w:p>
      </w:docPartBody>
    </w:docPart>
    <w:docPart>
      <w:docPartPr>
        <w:name w:val="5006DFD2D4FC4B80835C2D73D4860327"/>
        <w:category>
          <w:name w:val="常规"/>
          <w:gallery w:val="placeholder"/>
        </w:category>
        <w:types>
          <w:type w:val="bbPlcHdr"/>
        </w:types>
        <w:behaviors>
          <w:behavior w:val="content"/>
        </w:behaviors>
        <w:guid w:val="{4E167378-49A3-4140-A944-8593CC820DC7}"/>
      </w:docPartPr>
      <w:docPartBody>
        <w:p w:rsidR="008D62EF" w:rsidRDefault="008D62EF" w:rsidP="008D62EF">
          <w:pPr>
            <w:pStyle w:val="5006DFD2D4FC4B80835C2D73D4860327"/>
          </w:pPr>
          <w:r w:rsidRPr="00480B8B">
            <w:rPr>
              <w:rStyle w:val="placeholder1Char"/>
              <w:rFonts w:hint="eastAsia"/>
              <w:sz w:val="16"/>
              <w:szCs w:val="16"/>
            </w:rPr>
            <w:t>____</w:t>
          </w:r>
        </w:p>
      </w:docPartBody>
    </w:docPart>
    <w:docPart>
      <w:docPartPr>
        <w:name w:val="EA04B76F57E84609A1713965D8A0D779"/>
        <w:category>
          <w:name w:val="常规"/>
          <w:gallery w:val="placeholder"/>
        </w:category>
        <w:types>
          <w:type w:val="bbPlcHdr"/>
        </w:types>
        <w:behaviors>
          <w:behavior w:val="content"/>
        </w:behaviors>
        <w:guid w:val="{87533613-B346-49D1-A605-A5AD32F1EF3A}"/>
      </w:docPartPr>
      <w:docPartBody>
        <w:p w:rsidR="008D62EF" w:rsidRDefault="008D62EF" w:rsidP="008D62EF">
          <w:pPr>
            <w:pStyle w:val="EA04B76F57E84609A1713965D8A0D779"/>
          </w:pPr>
          <w:r w:rsidRPr="00480B8B">
            <w:rPr>
              <w:rStyle w:val="placeholder1Char"/>
              <w:rFonts w:hint="eastAsia"/>
              <w:sz w:val="16"/>
              <w:szCs w:val="16"/>
            </w:rPr>
            <w:t>____</w:t>
          </w:r>
        </w:p>
      </w:docPartBody>
    </w:docPart>
    <w:docPart>
      <w:docPartPr>
        <w:name w:val="E5FFFC654F434227A25494607147F4E0"/>
        <w:category>
          <w:name w:val="常规"/>
          <w:gallery w:val="placeholder"/>
        </w:category>
        <w:types>
          <w:type w:val="bbPlcHdr"/>
        </w:types>
        <w:behaviors>
          <w:behavior w:val="content"/>
        </w:behaviors>
        <w:guid w:val="{02A2DDD3-469C-4C96-A792-9FB6D9EB7763}"/>
      </w:docPartPr>
      <w:docPartBody>
        <w:p w:rsidR="008D62EF" w:rsidRDefault="008D62EF" w:rsidP="008D62EF">
          <w:pPr>
            <w:pStyle w:val="E5FFFC654F434227A25494607147F4E0"/>
          </w:pPr>
          <w:r w:rsidRPr="00480B8B">
            <w:rPr>
              <w:rStyle w:val="placeholder1Char"/>
              <w:rFonts w:hint="eastAsia"/>
              <w:sz w:val="16"/>
              <w:szCs w:val="16"/>
            </w:rPr>
            <w:t>____</w:t>
          </w:r>
        </w:p>
      </w:docPartBody>
    </w:docPart>
    <w:docPart>
      <w:docPartPr>
        <w:name w:val="92FF257A2DF941219CFB0F96D1CB7309"/>
        <w:category>
          <w:name w:val="常规"/>
          <w:gallery w:val="placeholder"/>
        </w:category>
        <w:types>
          <w:type w:val="bbPlcHdr"/>
        </w:types>
        <w:behaviors>
          <w:behavior w:val="content"/>
        </w:behaviors>
        <w:guid w:val="{A6CCF72F-87CB-443B-B74E-137D3F4F8EFB}"/>
      </w:docPartPr>
      <w:docPartBody>
        <w:p w:rsidR="008D62EF" w:rsidRDefault="008D62EF" w:rsidP="008D62EF">
          <w:pPr>
            <w:pStyle w:val="92FF257A2DF941219CFB0F96D1CB7309"/>
          </w:pPr>
          <w:r w:rsidRPr="00480B8B">
            <w:rPr>
              <w:rStyle w:val="placeholder1Char"/>
              <w:rFonts w:hint="eastAsia"/>
              <w:sz w:val="16"/>
              <w:szCs w:val="16"/>
            </w:rPr>
            <w:t>____</w:t>
          </w:r>
        </w:p>
      </w:docPartBody>
    </w:docPart>
    <w:docPart>
      <w:docPartPr>
        <w:name w:val="06797E5AF37C4CF0B9E3F60A5A88EA15"/>
        <w:category>
          <w:name w:val="常规"/>
          <w:gallery w:val="placeholder"/>
        </w:category>
        <w:types>
          <w:type w:val="bbPlcHdr"/>
        </w:types>
        <w:behaviors>
          <w:behavior w:val="content"/>
        </w:behaviors>
        <w:guid w:val="{E03F8127-98A4-4A96-B847-86B87729D7C2}"/>
      </w:docPartPr>
      <w:docPartBody>
        <w:p w:rsidR="008D62EF" w:rsidRDefault="008D62EF" w:rsidP="008D62EF">
          <w:pPr>
            <w:pStyle w:val="06797E5AF37C4CF0B9E3F60A5A88EA15"/>
          </w:pPr>
          <w:r w:rsidRPr="00480B8B">
            <w:rPr>
              <w:rStyle w:val="placeholder1Char"/>
              <w:rFonts w:hint="eastAsia"/>
              <w:sz w:val="16"/>
              <w:szCs w:val="16"/>
            </w:rPr>
            <w:t>____</w:t>
          </w:r>
        </w:p>
      </w:docPartBody>
    </w:docPart>
    <w:docPart>
      <w:docPartPr>
        <w:name w:val="4EEB05319692487490865F07B4801AEA"/>
        <w:category>
          <w:name w:val="常规"/>
          <w:gallery w:val="placeholder"/>
        </w:category>
        <w:types>
          <w:type w:val="bbPlcHdr"/>
        </w:types>
        <w:behaviors>
          <w:behavior w:val="content"/>
        </w:behaviors>
        <w:guid w:val="{336E52D6-489A-4081-A053-07F32E7FFF49}"/>
      </w:docPartPr>
      <w:docPartBody>
        <w:p w:rsidR="008D62EF" w:rsidRDefault="008D62EF" w:rsidP="008D62EF">
          <w:pPr>
            <w:pStyle w:val="4EEB05319692487490865F07B4801AEA"/>
          </w:pPr>
          <w:r w:rsidRPr="00480B8B">
            <w:rPr>
              <w:rStyle w:val="placeholder1Char"/>
              <w:rFonts w:hint="eastAsia"/>
              <w:sz w:val="16"/>
              <w:szCs w:val="16"/>
            </w:rPr>
            <w:t>____</w:t>
          </w:r>
        </w:p>
      </w:docPartBody>
    </w:docPart>
    <w:docPart>
      <w:docPartPr>
        <w:name w:val="5015FAB9D47E4492A2ABD6CC4C14FBBC"/>
        <w:category>
          <w:name w:val="常规"/>
          <w:gallery w:val="placeholder"/>
        </w:category>
        <w:types>
          <w:type w:val="bbPlcHdr"/>
        </w:types>
        <w:behaviors>
          <w:behavior w:val="content"/>
        </w:behaviors>
        <w:guid w:val="{B49979B3-5CB0-435B-8F2B-C1C78563A192}"/>
      </w:docPartPr>
      <w:docPartBody>
        <w:p w:rsidR="008D62EF" w:rsidRDefault="008D62EF" w:rsidP="008D62EF">
          <w:pPr>
            <w:pStyle w:val="5015FAB9D47E4492A2ABD6CC4C14FBBC"/>
          </w:pPr>
          <w:r w:rsidRPr="00480B8B">
            <w:rPr>
              <w:rStyle w:val="placeholder1Char"/>
              <w:rFonts w:hint="eastAsia"/>
              <w:sz w:val="16"/>
              <w:szCs w:val="16"/>
            </w:rPr>
            <w:t>____</w:t>
          </w:r>
        </w:p>
      </w:docPartBody>
    </w:docPart>
    <w:docPart>
      <w:docPartPr>
        <w:name w:val="AB5702599D0A475CB5D394D79FF873F4"/>
        <w:category>
          <w:name w:val="常规"/>
          <w:gallery w:val="placeholder"/>
        </w:category>
        <w:types>
          <w:type w:val="bbPlcHdr"/>
        </w:types>
        <w:behaviors>
          <w:behavior w:val="content"/>
        </w:behaviors>
        <w:guid w:val="{788A9B6D-1F50-4C31-A26F-D5906ADB1237}"/>
      </w:docPartPr>
      <w:docPartBody>
        <w:p w:rsidR="008D62EF" w:rsidRDefault="008D62EF" w:rsidP="008D62EF">
          <w:pPr>
            <w:pStyle w:val="AB5702599D0A475CB5D394D79FF873F4"/>
          </w:pPr>
          <w:r w:rsidRPr="00480B8B">
            <w:rPr>
              <w:rStyle w:val="placeholder1Char"/>
              <w:rFonts w:hint="eastAsia"/>
              <w:sz w:val="16"/>
              <w:szCs w:val="16"/>
            </w:rPr>
            <w:t>____</w:t>
          </w:r>
        </w:p>
      </w:docPartBody>
    </w:docPart>
    <w:docPart>
      <w:docPartPr>
        <w:name w:val="E28F4D59EC4B402FAD1843882705186E"/>
        <w:category>
          <w:name w:val="常规"/>
          <w:gallery w:val="placeholder"/>
        </w:category>
        <w:types>
          <w:type w:val="bbPlcHdr"/>
        </w:types>
        <w:behaviors>
          <w:behavior w:val="content"/>
        </w:behaviors>
        <w:guid w:val="{8FC03A93-F839-40F7-A375-B52EBA3B3BD2}"/>
      </w:docPartPr>
      <w:docPartBody>
        <w:p w:rsidR="008D62EF" w:rsidRDefault="008D62EF" w:rsidP="008D62EF">
          <w:pPr>
            <w:pStyle w:val="E28F4D59EC4B402FAD1843882705186E"/>
          </w:pPr>
          <w:r w:rsidRPr="00480B8B">
            <w:rPr>
              <w:rStyle w:val="placeholder1Char"/>
              <w:rFonts w:hint="eastAsia"/>
              <w:sz w:val="16"/>
              <w:szCs w:val="16"/>
            </w:rPr>
            <w:t>____</w:t>
          </w:r>
        </w:p>
      </w:docPartBody>
    </w:docPart>
    <w:docPart>
      <w:docPartPr>
        <w:name w:val="B81E579BB59F493FA955787B148470FC"/>
        <w:category>
          <w:name w:val="常规"/>
          <w:gallery w:val="placeholder"/>
        </w:category>
        <w:types>
          <w:type w:val="bbPlcHdr"/>
        </w:types>
        <w:behaviors>
          <w:behavior w:val="content"/>
        </w:behaviors>
        <w:guid w:val="{2935D594-2D10-48D1-8525-2CD61922E9A2}"/>
      </w:docPartPr>
      <w:docPartBody>
        <w:p w:rsidR="008D62EF" w:rsidRDefault="008D62EF" w:rsidP="008D62EF">
          <w:pPr>
            <w:pStyle w:val="B81E579BB59F493FA955787B148470FC"/>
          </w:pPr>
          <w:r w:rsidRPr="00480B8B">
            <w:rPr>
              <w:rStyle w:val="placeholder1Char"/>
              <w:rFonts w:hint="eastAsia"/>
              <w:sz w:val="16"/>
              <w:szCs w:val="16"/>
            </w:rPr>
            <w:t>____</w:t>
          </w:r>
        </w:p>
      </w:docPartBody>
    </w:docPart>
    <w:docPart>
      <w:docPartPr>
        <w:name w:val="31ACBE032EEE48F78C3A433023D59CEE"/>
        <w:category>
          <w:name w:val="常规"/>
          <w:gallery w:val="placeholder"/>
        </w:category>
        <w:types>
          <w:type w:val="bbPlcHdr"/>
        </w:types>
        <w:behaviors>
          <w:behavior w:val="content"/>
        </w:behaviors>
        <w:guid w:val="{B8401EAB-C9EC-4170-A17D-9DF70BC88874}"/>
      </w:docPartPr>
      <w:docPartBody>
        <w:p w:rsidR="008D62EF" w:rsidRDefault="008D62EF" w:rsidP="008D62EF">
          <w:pPr>
            <w:pStyle w:val="31ACBE032EEE48F78C3A433023D59CEE"/>
          </w:pPr>
          <w:r w:rsidRPr="00480B8B">
            <w:rPr>
              <w:rStyle w:val="placeholder1Char"/>
              <w:rFonts w:hint="eastAsia"/>
              <w:sz w:val="16"/>
              <w:szCs w:val="16"/>
            </w:rPr>
            <w:t>____</w:t>
          </w:r>
        </w:p>
      </w:docPartBody>
    </w:docPart>
    <w:docPart>
      <w:docPartPr>
        <w:name w:val="7075F100ED55436A9665B8C3A8266566"/>
        <w:category>
          <w:name w:val="常规"/>
          <w:gallery w:val="placeholder"/>
        </w:category>
        <w:types>
          <w:type w:val="bbPlcHdr"/>
        </w:types>
        <w:behaviors>
          <w:behavior w:val="content"/>
        </w:behaviors>
        <w:guid w:val="{71E31F63-DDE4-4FFF-8CE2-1B867E448620}"/>
      </w:docPartPr>
      <w:docPartBody>
        <w:p w:rsidR="008D62EF" w:rsidRDefault="008D62EF" w:rsidP="008D62EF">
          <w:pPr>
            <w:pStyle w:val="7075F100ED55436A9665B8C3A8266566"/>
          </w:pPr>
          <w:r w:rsidRPr="00480B8B">
            <w:rPr>
              <w:rStyle w:val="placeholder1Char"/>
              <w:rFonts w:hint="eastAsia"/>
              <w:sz w:val="16"/>
              <w:szCs w:val="16"/>
            </w:rPr>
            <w:t>____</w:t>
          </w:r>
        </w:p>
      </w:docPartBody>
    </w:docPart>
    <w:docPart>
      <w:docPartPr>
        <w:name w:val="48DD4132540D4D43B90A9D386835E861"/>
        <w:category>
          <w:name w:val="常规"/>
          <w:gallery w:val="placeholder"/>
        </w:category>
        <w:types>
          <w:type w:val="bbPlcHdr"/>
        </w:types>
        <w:behaviors>
          <w:behavior w:val="content"/>
        </w:behaviors>
        <w:guid w:val="{690091CA-9C3C-4210-8487-D9B9B4D1D900}"/>
      </w:docPartPr>
      <w:docPartBody>
        <w:p w:rsidR="008D62EF" w:rsidRDefault="008D62EF" w:rsidP="008D62EF">
          <w:pPr>
            <w:pStyle w:val="48DD4132540D4D43B90A9D386835E861"/>
          </w:pPr>
          <w:r w:rsidRPr="00480B8B">
            <w:rPr>
              <w:rStyle w:val="placeholder1Char"/>
              <w:rFonts w:hint="eastAsia"/>
              <w:sz w:val="16"/>
              <w:szCs w:val="16"/>
            </w:rPr>
            <w:t>____</w:t>
          </w:r>
        </w:p>
      </w:docPartBody>
    </w:docPart>
    <w:docPart>
      <w:docPartPr>
        <w:name w:val="E288F1194C9F40ECBCB1E202E6D58896"/>
        <w:category>
          <w:name w:val="常规"/>
          <w:gallery w:val="placeholder"/>
        </w:category>
        <w:types>
          <w:type w:val="bbPlcHdr"/>
        </w:types>
        <w:behaviors>
          <w:behavior w:val="content"/>
        </w:behaviors>
        <w:guid w:val="{9BE53CA0-1B28-4443-9416-DE038F92C29D}"/>
      </w:docPartPr>
      <w:docPartBody>
        <w:p w:rsidR="008D62EF" w:rsidRDefault="008D62EF" w:rsidP="008D62EF">
          <w:pPr>
            <w:pStyle w:val="E288F1194C9F40ECBCB1E202E6D58896"/>
          </w:pPr>
          <w:r w:rsidRPr="00480B8B">
            <w:rPr>
              <w:rStyle w:val="placeholder1Char"/>
              <w:rFonts w:hint="eastAsia"/>
              <w:sz w:val="16"/>
              <w:szCs w:val="16"/>
            </w:rPr>
            <w:t>____</w:t>
          </w:r>
        </w:p>
      </w:docPartBody>
    </w:docPart>
    <w:docPart>
      <w:docPartPr>
        <w:name w:val="05B4EB1965F54E73A0D69D9B326A4F68"/>
        <w:category>
          <w:name w:val="常规"/>
          <w:gallery w:val="placeholder"/>
        </w:category>
        <w:types>
          <w:type w:val="bbPlcHdr"/>
        </w:types>
        <w:behaviors>
          <w:behavior w:val="content"/>
        </w:behaviors>
        <w:guid w:val="{2DCB7426-91D0-4842-ABBB-08E6D3B126F2}"/>
      </w:docPartPr>
      <w:docPartBody>
        <w:p w:rsidR="008D62EF" w:rsidRDefault="008D62EF" w:rsidP="008D62EF">
          <w:pPr>
            <w:pStyle w:val="05B4EB1965F54E73A0D69D9B326A4F68"/>
          </w:pPr>
          <w:r w:rsidRPr="00480B8B">
            <w:rPr>
              <w:rStyle w:val="placeholder1Char"/>
              <w:rFonts w:hint="eastAsia"/>
              <w:sz w:val="16"/>
              <w:szCs w:val="16"/>
            </w:rPr>
            <w:t>____</w:t>
          </w:r>
        </w:p>
      </w:docPartBody>
    </w:docPart>
    <w:docPart>
      <w:docPartPr>
        <w:name w:val="A86325E872BF48E1BADBD04C3C8DD71D"/>
        <w:category>
          <w:name w:val="常规"/>
          <w:gallery w:val="placeholder"/>
        </w:category>
        <w:types>
          <w:type w:val="bbPlcHdr"/>
        </w:types>
        <w:behaviors>
          <w:behavior w:val="content"/>
        </w:behaviors>
        <w:guid w:val="{63DDB6BA-EE4D-48A8-AD56-803C2EEBDCC1}"/>
      </w:docPartPr>
      <w:docPartBody>
        <w:p w:rsidR="008D62EF" w:rsidRDefault="008D62EF" w:rsidP="008D62EF">
          <w:pPr>
            <w:pStyle w:val="A86325E872BF48E1BADBD04C3C8DD71D"/>
          </w:pPr>
          <w:r w:rsidRPr="00480B8B">
            <w:rPr>
              <w:rStyle w:val="placeholder1Char"/>
              <w:rFonts w:hint="eastAsia"/>
              <w:sz w:val="16"/>
              <w:szCs w:val="16"/>
            </w:rPr>
            <w:t>____</w:t>
          </w:r>
        </w:p>
      </w:docPartBody>
    </w:docPart>
    <w:docPart>
      <w:docPartPr>
        <w:name w:val="9AB436A4BD224BC3A41C2E139D9146CC"/>
        <w:category>
          <w:name w:val="常规"/>
          <w:gallery w:val="placeholder"/>
        </w:category>
        <w:types>
          <w:type w:val="bbPlcHdr"/>
        </w:types>
        <w:behaviors>
          <w:behavior w:val="content"/>
        </w:behaviors>
        <w:guid w:val="{35E27E38-7E37-4CA4-BEAE-8A454C0F9B5C}"/>
      </w:docPartPr>
      <w:docPartBody>
        <w:p w:rsidR="008D62EF" w:rsidRDefault="008D62EF" w:rsidP="008D62EF">
          <w:pPr>
            <w:pStyle w:val="9AB436A4BD224BC3A41C2E139D9146CC"/>
          </w:pPr>
          <w:r w:rsidRPr="00480B8B">
            <w:rPr>
              <w:rStyle w:val="placeholder1Char"/>
              <w:rFonts w:hint="eastAsia"/>
              <w:sz w:val="16"/>
              <w:szCs w:val="16"/>
            </w:rPr>
            <w:t>____</w:t>
          </w:r>
        </w:p>
      </w:docPartBody>
    </w:docPart>
    <w:docPart>
      <w:docPartPr>
        <w:name w:val="7D8EBF59FC0A4360BA858DB8224418F4"/>
        <w:category>
          <w:name w:val="常规"/>
          <w:gallery w:val="placeholder"/>
        </w:category>
        <w:types>
          <w:type w:val="bbPlcHdr"/>
        </w:types>
        <w:behaviors>
          <w:behavior w:val="content"/>
        </w:behaviors>
        <w:guid w:val="{DA2B8803-42F9-4A8D-A817-6A22B2E763A7}"/>
      </w:docPartPr>
      <w:docPartBody>
        <w:p w:rsidR="008D62EF" w:rsidRDefault="008D62EF" w:rsidP="008D62EF">
          <w:pPr>
            <w:pStyle w:val="7D8EBF59FC0A4360BA858DB8224418F4"/>
          </w:pPr>
          <w:r w:rsidRPr="00480B8B">
            <w:rPr>
              <w:rStyle w:val="placeholder1Char"/>
              <w:rFonts w:hint="eastAsia"/>
              <w:sz w:val="16"/>
              <w:szCs w:val="16"/>
            </w:rPr>
            <w:t>____</w:t>
          </w:r>
        </w:p>
      </w:docPartBody>
    </w:docPart>
    <w:docPart>
      <w:docPartPr>
        <w:name w:val="26DF72A8A30C4D05863144D26D97F6F3"/>
        <w:category>
          <w:name w:val="常规"/>
          <w:gallery w:val="placeholder"/>
        </w:category>
        <w:types>
          <w:type w:val="bbPlcHdr"/>
        </w:types>
        <w:behaviors>
          <w:behavior w:val="content"/>
        </w:behaviors>
        <w:guid w:val="{06104A83-BEFD-450E-BFFB-DFC3613BF052}"/>
      </w:docPartPr>
      <w:docPartBody>
        <w:p w:rsidR="008D62EF" w:rsidRDefault="008D62EF" w:rsidP="008D62EF">
          <w:pPr>
            <w:pStyle w:val="26DF72A8A30C4D05863144D26D97F6F3"/>
          </w:pPr>
          <w:r w:rsidRPr="00480B8B">
            <w:rPr>
              <w:rStyle w:val="placeholder1Char"/>
              <w:rFonts w:hint="eastAsia"/>
              <w:sz w:val="16"/>
              <w:szCs w:val="16"/>
            </w:rPr>
            <w:t>____</w:t>
          </w:r>
        </w:p>
      </w:docPartBody>
    </w:docPart>
    <w:docPart>
      <w:docPartPr>
        <w:name w:val="16F8871267084D0CB82E1B4EE1EC0722"/>
        <w:category>
          <w:name w:val="常规"/>
          <w:gallery w:val="placeholder"/>
        </w:category>
        <w:types>
          <w:type w:val="bbPlcHdr"/>
        </w:types>
        <w:behaviors>
          <w:behavior w:val="content"/>
        </w:behaviors>
        <w:guid w:val="{186F3B95-1A29-4313-BBF9-17399CA41E07}"/>
      </w:docPartPr>
      <w:docPartBody>
        <w:p w:rsidR="008D62EF" w:rsidRDefault="008D62EF" w:rsidP="008D62EF">
          <w:pPr>
            <w:pStyle w:val="16F8871267084D0CB82E1B4EE1EC0722"/>
          </w:pPr>
          <w:r w:rsidRPr="00480B8B">
            <w:rPr>
              <w:rStyle w:val="placeholder1Char"/>
              <w:rFonts w:hint="eastAsia"/>
              <w:sz w:val="16"/>
              <w:szCs w:val="16"/>
            </w:rPr>
            <w:t>____</w:t>
          </w:r>
        </w:p>
      </w:docPartBody>
    </w:docPart>
    <w:docPart>
      <w:docPartPr>
        <w:name w:val="D5A2A0F9F1D642198B3FA7FB9A25A0BF"/>
        <w:category>
          <w:name w:val="常规"/>
          <w:gallery w:val="placeholder"/>
        </w:category>
        <w:types>
          <w:type w:val="bbPlcHdr"/>
        </w:types>
        <w:behaviors>
          <w:behavior w:val="content"/>
        </w:behaviors>
        <w:guid w:val="{A7D398FB-DCB3-4031-9C15-3ACE664B1758}"/>
      </w:docPartPr>
      <w:docPartBody>
        <w:p w:rsidR="008D62EF" w:rsidRDefault="008D62EF" w:rsidP="008D62EF">
          <w:pPr>
            <w:pStyle w:val="D5A2A0F9F1D642198B3FA7FB9A25A0BF"/>
          </w:pPr>
          <w:r w:rsidRPr="00480B8B">
            <w:rPr>
              <w:rStyle w:val="placeholder1Char"/>
              <w:rFonts w:hint="eastAsia"/>
              <w:sz w:val="16"/>
              <w:szCs w:val="16"/>
            </w:rPr>
            <w:t>____</w:t>
          </w:r>
        </w:p>
      </w:docPartBody>
    </w:docPart>
    <w:docPart>
      <w:docPartPr>
        <w:name w:val="8C2085C5646A4A2283F373248412EC32"/>
        <w:category>
          <w:name w:val="常规"/>
          <w:gallery w:val="placeholder"/>
        </w:category>
        <w:types>
          <w:type w:val="bbPlcHdr"/>
        </w:types>
        <w:behaviors>
          <w:behavior w:val="content"/>
        </w:behaviors>
        <w:guid w:val="{3D7D812B-9528-44B6-9C24-14AB5C7D607B}"/>
      </w:docPartPr>
      <w:docPartBody>
        <w:p w:rsidR="008D62EF" w:rsidRDefault="008D62EF" w:rsidP="008D62EF">
          <w:pPr>
            <w:pStyle w:val="8C2085C5646A4A2283F373248412EC32"/>
          </w:pPr>
          <w:r w:rsidRPr="00480B8B">
            <w:rPr>
              <w:rStyle w:val="placeholder1Char"/>
              <w:rFonts w:hint="eastAsia"/>
              <w:sz w:val="16"/>
              <w:szCs w:val="16"/>
            </w:rPr>
            <w:t>____</w:t>
          </w:r>
        </w:p>
      </w:docPartBody>
    </w:docPart>
    <w:docPart>
      <w:docPartPr>
        <w:name w:val="FD92D84860B6407496C378B0B8075F77"/>
        <w:category>
          <w:name w:val="常规"/>
          <w:gallery w:val="placeholder"/>
        </w:category>
        <w:types>
          <w:type w:val="bbPlcHdr"/>
        </w:types>
        <w:behaviors>
          <w:behavior w:val="content"/>
        </w:behaviors>
        <w:guid w:val="{702BA7B4-3EBC-4524-AFE4-F952232BF147}"/>
      </w:docPartPr>
      <w:docPartBody>
        <w:p w:rsidR="008D62EF" w:rsidRDefault="008D62EF" w:rsidP="008D62EF">
          <w:pPr>
            <w:pStyle w:val="FD92D84860B6407496C378B0B8075F77"/>
          </w:pPr>
          <w:r w:rsidRPr="00480B8B">
            <w:rPr>
              <w:rStyle w:val="placeholder1Char"/>
              <w:rFonts w:hint="eastAsia"/>
              <w:sz w:val="16"/>
              <w:szCs w:val="16"/>
            </w:rPr>
            <w:t>____</w:t>
          </w:r>
        </w:p>
      </w:docPartBody>
    </w:docPart>
    <w:docPart>
      <w:docPartPr>
        <w:name w:val="6C92DF040F184D6FBA456DB63A3BEA4A"/>
        <w:category>
          <w:name w:val="常规"/>
          <w:gallery w:val="placeholder"/>
        </w:category>
        <w:types>
          <w:type w:val="bbPlcHdr"/>
        </w:types>
        <w:behaviors>
          <w:behavior w:val="content"/>
        </w:behaviors>
        <w:guid w:val="{E5DBA50A-9A05-4324-BAA9-ECC48D84B439}"/>
      </w:docPartPr>
      <w:docPartBody>
        <w:p w:rsidR="008D62EF" w:rsidRDefault="008D62EF" w:rsidP="008D62EF">
          <w:pPr>
            <w:pStyle w:val="6C92DF040F184D6FBA456DB63A3BEA4A"/>
          </w:pPr>
          <w:r w:rsidRPr="00480B8B">
            <w:rPr>
              <w:rStyle w:val="placeholder1Char"/>
              <w:rFonts w:hint="eastAsia"/>
              <w:sz w:val="16"/>
              <w:szCs w:val="16"/>
            </w:rPr>
            <w:t>____</w:t>
          </w:r>
        </w:p>
      </w:docPartBody>
    </w:docPart>
    <w:docPart>
      <w:docPartPr>
        <w:name w:val="FB937FE5224E4E9FA8AA3281E9B545B8"/>
        <w:category>
          <w:name w:val="常规"/>
          <w:gallery w:val="placeholder"/>
        </w:category>
        <w:types>
          <w:type w:val="bbPlcHdr"/>
        </w:types>
        <w:behaviors>
          <w:behavior w:val="content"/>
        </w:behaviors>
        <w:guid w:val="{592950D5-3446-4D3A-B0C0-3682D18CBC28}"/>
      </w:docPartPr>
      <w:docPartBody>
        <w:p w:rsidR="008D62EF" w:rsidRDefault="008D62EF" w:rsidP="008D62EF">
          <w:pPr>
            <w:pStyle w:val="FB937FE5224E4E9FA8AA3281E9B545B8"/>
          </w:pPr>
          <w:r w:rsidRPr="00480B8B">
            <w:rPr>
              <w:rStyle w:val="placeholder1Char"/>
              <w:rFonts w:hint="eastAsia"/>
              <w:sz w:val="16"/>
              <w:szCs w:val="16"/>
            </w:rPr>
            <w:t>____</w:t>
          </w:r>
        </w:p>
      </w:docPartBody>
    </w:docPart>
    <w:docPart>
      <w:docPartPr>
        <w:name w:val="2E58CDA2F8184984ABBB42C1442481ED"/>
        <w:category>
          <w:name w:val="常规"/>
          <w:gallery w:val="placeholder"/>
        </w:category>
        <w:types>
          <w:type w:val="bbPlcHdr"/>
        </w:types>
        <w:behaviors>
          <w:behavior w:val="content"/>
        </w:behaviors>
        <w:guid w:val="{0D5D7EDC-8D4A-41F9-B10D-F311160CD0CA}"/>
      </w:docPartPr>
      <w:docPartBody>
        <w:p w:rsidR="008D62EF" w:rsidRDefault="008D62EF" w:rsidP="008D62EF">
          <w:pPr>
            <w:pStyle w:val="2E58CDA2F8184984ABBB42C1442481ED"/>
          </w:pPr>
          <w:r w:rsidRPr="00480B8B">
            <w:rPr>
              <w:rStyle w:val="placeholder1Char"/>
              <w:rFonts w:hint="eastAsia"/>
              <w:sz w:val="16"/>
              <w:szCs w:val="16"/>
            </w:rPr>
            <w:t>____</w:t>
          </w:r>
        </w:p>
      </w:docPartBody>
    </w:docPart>
    <w:docPart>
      <w:docPartPr>
        <w:name w:val="8C527DFC43A247BC9686DC38B9C8AF1B"/>
        <w:category>
          <w:name w:val="常规"/>
          <w:gallery w:val="placeholder"/>
        </w:category>
        <w:types>
          <w:type w:val="bbPlcHdr"/>
        </w:types>
        <w:behaviors>
          <w:behavior w:val="content"/>
        </w:behaviors>
        <w:guid w:val="{73057C53-F1C0-4468-98E5-F9A75121BFDE}"/>
      </w:docPartPr>
      <w:docPartBody>
        <w:p w:rsidR="008D62EF" w:rsidRDefault="008D62EF" w:rsidP="008D62EF">
          <w:pPr>
            <w:pStyle w:val="8C527DFC43A247BC9686DC38B9C8AF1B"/>
          </w:pPr>
          <w:r w:rsidRPr="00480B8B">
            <w:rPr>
              <w:rStyle w:val="placeholder1Char"/>
              <w:rFonts w:hint="eastAsia"/>
              <w:sz w:val="16"/>
              <w:szCs w:val="16"/>
            </w:rPr>
            <w:t>____</w:t>
          </w:r>
        </w:p>
      </w:docPartBody>
    </w:docPart>
    <w:docPart>
      <w:docPartPr>
        <w:name w:val="4F1D8936782F43A1883CFED20A6F6501"/>
        <w:category>
          <w:name w:val="常规"/>
          <w:gallery w:val="placeholder"/>
        </w:category>
        <w:types>
          <w:type w:val="bbPlcHdr"/>
        </w:types>
        <w:behaviors>
          <w:behavior w:val="content"/>
        </w:behaviors>
        <w:guid w:val="{34C56D3D-91CE-41CF-B64D-8F158EA40713}"/>
      </w:docPartPr>
      <w:docPartBody>
        <w:p w:rsidR="008D62EF" w:rsidRDefault="008D62EF" w:rsidP="008D62EF">
          <w:pPr>
            <w:pStyle w:val="4F1D8936782F43A1883CFED20A6F6501"/>
          </w:pPr>
          <w:r w:rsidRPr="00480B8B">
            <w:rPr>
              <w:rStyle w:val="placeholder1Char"/>
              <w:rFonts w:hint="eastAsia"/>
              <w:sz w:val="16"/>
              <w:szCs w:val="16"/>
            </w:rPr>
            <w:t>____</w:t>
          </w:r>
        </w:p>
      </w:docPartBody>
    </w:docPart>
    <w:docPart>
      <w:docPartPr>
        <w:name w:val="0AF5CDCA26B84521835AB221BEAE4299"/>
        <w:category>
          <w:name w:val="常规"/>
          <w:gallery w:val="placeholder"/>
        </w:category>
        <w:types>
          <w:type w:val="bbPlcHdr"/>
        </w:types>
        <w:behaviors>
          <w:behavior w:val="content"/>
        </w:behaviors>
        <w:guid w:val="{BB7930E2-9350-4916-B30E-9DCF28A35BB8}"/>
      </w:docPartPr>
      <w:docPartBody>
        <w:p w:rsidR="008D62EF" w:rsidRDefault="008D62EF" w:rsidP="008D62EF">
          <w:pPr>
            <w:pStyle w:val="0AF5CDCA26B84521835AB221BEAE4299"/>
          </w:pPr>
          <w:r w:rsidRPr="00480B8B">
            <w:rPr>
              <w:rStyle w:val="placeholder1Char"/>
              <w:rFonts w:hint="eastAsia"/>
              <w:sz w:val="16"/>
              <w:szCs w:val="16"/>
            </w:rPr>
            <w:t>____</w:t>
          </w:r>
        </w:p>
      </w:docPartBody>
    </w:docPart>
    <w:docPart>
      <w:docPartPr>
        <w:name w:val="A8AA7A4A89BE4A4599F4A6D2AC5362CC"/>
        <w:category>
          <w:name w:val="常规"/>
          <w:gallery w:val="placeholder"/>
        </w:category>
        <w:types>
          <w:type w:val="bbPlcHdr"/>
        </w:types>
        <w:behaviors>
          <w:behavior w:val="content"/>
        </w:behaviors>
        <w:guid w:val="{EDDAC225-C3EC-4055-9C48-40984F6DC1B5}"/>
      </w:docPartPr>
      <w:docPartBody>
        <w:p w:rsidR="008D62EF" w:rsidRDefault="008D62EF" w:rsidP="008D62EF">
          <w:pPr>
            <w:pStyle w:val="A8AA7A4A89BE4A4599F4A6D2AC5362CC"/>
          </w:pPr>
          <w:r w:rsidRPr="00480B8B">
            <w:rPr>
              <w:rStyle w:val="placeholder1Char"/>
              <w:rFonts w:hint="eastAsia"/>
              <w:sz w:val="16"/>
              <w:szCs w:val="16"/>
            </w:rPr>
            <w:t>____</w:t>
          </w:r>
        </w:p>
      </w:docPartBody>
    </w:docPart>
    <w:docPart>
      <w:docPartPr>
        <w:name w:val="F33DE38C3AE746628AE7A8A69E4AFCB2"/>
        <w:category>
          <w:name w:val="常规"/>
          <w:gallery w:val="placeholder"/>
        </w:category>
        <w:types>
          <w:type w:val="bbPlcHdr"/>
        </w:types>
        <w:behaviors>
          <w:behavior w:val="content"/>
        </w:behaviors>
        <w:guid w:val="{3D3CE552-9551-4323-850C-20B7008534C9}"/>
      </w:docPartPr>
      <w:docPartBody>
        <w:p w:rsidR="008D62EF" w:rsidRDefault="008D62EF" w:rsidP="008D62EF">
          <w:pPr>
            <w:pStyle w:val="F33DE38C3AE746628AE7A8A69E4AFCB2"/>
          </w:pPr>
          <w:r w:rsidRPr="00480B8B">
            <w:rPr>
              <w:rStyle w:val="placeholder1Char"/>
              <w:rFonts w:hint="eastAsia"/>
              <w:sz w:val="16"/>
              <w:szCs w:val="16"/>
            </w:rPr>
            <w:t>____</w:t>
          </w:r>
        </w:p>
      </w:docPartBody>
    </w:docPart>
    <w:docPart>
      <w:docPartPr>
        <w:name w:val="7A9F1BDECEB44B13A7E7622CB8E6FD1A"/>
        <w:category>
          <w:name w:val="常规"/>
          <w:gallery w:val="placeholder"/>
        </w:category>
        <w:types>
          <w:type w:val="bbPlcHdr"/>
        </w:types>
        <w:behaviors>
          <w:behavior w:val="content"/>
        </w:behaviors>
        <w:guid w:val="{3ECF3D71-FE7F-45B1-A9F3-D27835293A40}"/>
      </w:docPartPr>
      <w:docPartBody>
        <w:p w:rsidR="008D62EF" w:rsidRDefault="008D62EF" w:rsidP="008D62EF">
          <w:pPr>
            <w:pStyle w:val="7A9F1BDECEB44B13A7E7622CB8E6FD1A"/>
          </w:pPr>
          <w:r w:rsidRPr="00480B8B">
            <w:rPr>
              <w:rStyle w:val="placeholder1Char"/>
              <w:rFonts w:hint="eastAsia"/>
              <w:sz w:val="16"/>
              <w:szCs w:val="16"/>
            </w:rPr>
            <w:t>____</w:t>
          </w:r>
        </w:p>
      </w:docPartBody>
    </w:docPart>
    <w:docPart>
      <w:docPartPr>
        <w:name w:val="AAF29B66346C48C5B8CEA8C70DEDC735"/>
        <w:category>
          <w:name w:val="常规"/>
          <w:gallery w:val="placeholder"/>
        </w:category>
        <w:types>
          <w:type w:val="bbPlcHdr"/>
        </w:types>
        <w:behaviors>
          <w:behavior w:val="content"/>
        </w:behaviors>
        <w:guid w:val="{A78807FE-75C1-48D3-9B03-A915A9215ABB}"/>
      </w:docPartPr>
      <w:docPartBody>
        <w:p w:rsidR="008D62EF" w:rsidRDefault="008D62EF" w:rsidP="008D62EF">
          <w:pPr>
            <w:pStyle w:val="AAF29B66346C48C5B8CEA8C70DEDC735"/>
          </w:pPr>
          <w:r w:rsidRPr="00480B8B">
            <w:rPr>
              <w:rStyle w:val="placeholder1Char"/>
              <w:rFonts w:hint="eastAsia"/>
              <w:sz w:val="16"/>
              <w:szCs w:val="16"/>
            </w:rPr>
            <w:t>____</w:t>
          </w:r>
        </w:p>
      </w:docPartBody>
    </w:docPart>
    <w:docPart>
      <w:docPartPr>
        <w:name w:val="E0E61457606B4C4D84FF72DAAAC160EE"/>
        <w:category>
          <w:name w:val="常规"/>
          <w:gallery w:val="placeholder"/>
        </w:category>
        <w:types>
          <w:type w:val="bbPlcHdr"/>
        </w:types>
        <w:behaviors>
          <w:behavior w:val="content"/>
        </w:behaviors>
        <w:guid w:val="{778AB661-B372-4F04-9AAA-FB9865972009}"/>
      </w:docPartPr>
      <w:docPartBody>
        <w:p w:rsidR="008D62EF" w:rsidRDefault="008D62EF" w:rsidP="008D62EF">
          <w:pPr>
            <w:pStyle w:val="E0E61457606B4C4D84FF72DAAAC160EE"/>
          </w:pPr>
          <w:r w:rsidRPr="00480B8B">
            <w:rPr>
              <w:rStyle w:val="placeholder1Char"/>
              <w:rFonts w:hint="eastAsia"/>
              <w:sz w:val="16"/>
              <w:szCs w:val="16"/>
            </w:rPr>
            <w:t>____</w:t>
          </w:r>
        </w:p>
      </w:docPartBody>
    </w:docPart>
    <w:docPart>
      <w:docPartPr>
        <w:name w:val="BD71E5675A0E4F8AA3134E6F0A4F3498"/>
        <w:category>
          <w:name w:val="常规"/>
          <w:gallery w:val="placeholder"/>
        </w:category>
        <w:types>
          <w:type w:val="bbPlcHdr"/>
        </w:types>
        <w:behaviors>
          <w:behavior w:val="content"/>
        </w:behaviors>
        <w:guid w:val="{20261A65-E01E-4AC2-AAFA-1CA69ED528C6}"/>
      </w:docPartPr>
      <w:docPartBody>
        <w:p w:rsidR="008D62EF" w:rsidRDefault="008D62EF" w:rsidP="008D62EF">
          <w:pPr>
            <w:pStyle w:val="BD71E5675A0E4F8AA3134E6F0A4F3498"/>
          </w:pPr>
          <w:r w:rsidRPr="00480B8B">
            <w:rPr>
              <w:rStyle w:val="placeholder1Char"/>
              <w:rFonts w:hint="eastAsia"/>
              <w:sz w:val="16"/>
              <w:szCs w:val="16"/>
            </w:rPr>
            <w:t>____</w:t>
          </w:r>
        </w:p>
      </w:docPartBody>
    </w:docPart>
    <w:docPart>
      <w:docPartPr>
        <w:name w:val="11C326B9040C432DA1EB2DEA9099E9FE"/>
        <w:category>
          <w:name w:val="常规"/>
          <w:gallery w:val="placeholder"/>
        </w:category>
        <w:types>
          <w:type w:val="bbPlcHdr"/>
        </w:types>
        <w:behaviors>
          <w:behavior w:val="content"/>
        </w:behaviors>
        <w:guid w:val="{208B1C9D-2BBD-4CD6-A72E-15552E65CF22}"/>
      </w:docPartPr>
      <w:docPartBody>
        <w:p w:rsidR="008D62EF" w:rsidRDefault="008D62EF" w:rsidP="008D62EF">
          <w:pPr>
            <w:pStyle w:val="11C326B9040C432DA1EB2DEA9099E9FE"/>
          </w:pPr>
          <w:r w:rsidRPr="00480B8B">
            <w:rPr>
              <w:rStyle w:val="placeholder1Char"/>
              <w:rFonts w:hint="eastAsia"/>
              <w:sz w:val="16"/>
              <w:szCs w:val="16"/>
            </w:rPr>
            <w:t>____</w:t>
          </w:r>
        </w:p>
      </w:docPartBody>
    </w:docPart>
    <w:docPart>
      <w:docPartPr>
        <w:name w:val="F5562A78BD024285AF2BDBB96EFBD536"/>
        <w:category>
          <w:name w:val="常规"/>
          <w:gallery w:val="placeholder"/>
        </w:category>
        <w:types>
          <w:type w:val="bbPlcHdr"/>
        </w:types>
        <w:behaviors>
          <w:behavior w:val="content"/>
        </w:behaviors>
        <w:guid w:val="{650FE3AF-F199-4ACB-8460-E02C8CC4C0E8}"/>
      </w:docPartPr>
      <w:docPartBody>
        <w:p w:rsidR="008D62EF" w:rsidRDefault="008D62EF" w:rsidP="008D62EF">
          <w:pPr>
            <w:pStyle w:val="F5562A78BD024285AF2BDBB96EFBD536"/>
          </w:pPr>
          <w:r w:rsidRPr="00480B8B">
            <w:rPr>
              <w:rStyle w:val="placeholder1Char"/>
              <w:rFonts w:hint="eastAsia"/>
              <w:sz w:val="16"/>
              <w:szCs w:val="16"/>
            </w:rPr>
            <w:t>____</w:t>
          </w:r>
        </w:p>
      </w:docPartBody>
    </w:docPart>
    <w:docPart>
      <w:docPartPr>
        <w:name w:val="9A4BCAFA0C0D4AB5B2CB4D2191B83044"/>
        <w:category>
          <w:name w:val="常规"/>
          <w:gallery w:val="placeholder"/>
        </w:category>
        <w:types>
          <w:type w:val="bbPlcHdr"/>
        </w:types>
        <w:behaviors>
          <w:behavior w:val="content"/>
        </w:behaviors>
        <w:guid w:val="{58B4FCF0-C9B8-439A-8354-2F2E88934459}"/>
      </w:docPartPr>
      <w:docPartBody>
        <w:p w:rsidR="008D62EF" w:rsidRDefault="008D62EF" w:rsidP="008D62EF">
          <w:pPr>
            <w:pStyle w:val="9A4BCAFA0C0D4AB5B2CB4D2191B83044"/>
          </w:pPr>
          <w:r w:rsidRPr="00480B8B">
            <w:rPr>
              <w:rStyle w:val="placeholder1Char"/>
              <w:rFonts w:hint="eastAsia"/>
              <w:sz w:val="16"/>
              <w:szCs w:val="16"/>
            </w:rPr>
            <w:t>____</w:t>
          </w:r>
        </w:p>
      </w:docPartBody>
    </w:docPart>
    <w:docPart>
      <w:docPartPr>
        <w:name w:val="4213977DD8D04DD6A6EC5241CA7A677A"/>
        <w:category>
          <w:name w:val="常规"/>
          <w:gallery w:val="placeholder"/>
        </w:category>
        <w:types>
          <w:type w:val="bbPlcHdr"/>
        </w:types>
        <w:behaviors>
          <w:behavior w:val="content"/>
        </w:behaviors>
        <w:guid w:val="{EB745924-3AEA-4827-9024-1D6A9F47221B}"/>
      </w:docPartPr>
      <w:docPartBody>
        <w:p w:rsidR="008D62EF" w:rsidRDefault="008D62EF" w:rsidP="008D62EF">
          <w:pPr>
            <w:pStyle w:val="4213977DD8D04DD6A6EC5241CA7A677A"/>
          </w:pPr>
          <w:r w:rsidRPr="00480B8B">
            <w:rPr>
              <w:rStyle w:val="placeholder1Char"/>
              <w:rFonts w:hint="eastAsia"/>
              <w:sz w:val="16"/>
              <w:szCs w:val="16"/>
            </w:rPr>
            <w:t>____</w:t>
          </w:r>
        </w:p>
      </w:docPartBody>
    </w:docPart>
    <w:docPart>
      <w:docPartPr>
        <w:name w:val="C419E1C901674409877E29BBE18A47F8"/>
        <w:category>
          <w:name w:val="常规"/>
          <w:gallery w:val="placeholder"/>
        </w:category>
        <w:types>
          <w:type w:val="bbPlcHdr"/>
        </w:types>
        <w:behaviors>
          <w:behavior w:val="content"/>
        </w:behaviors>
        <w:guid w:val="{1A7D9BC0-A42C-4A5B-BBE7-BEDB0E13F153}"/>
      </w:docPartPr>
      <w:docPartBody>
        <w:p w:rsidR="008D62EF" w:rsidRDefault="008D62EF" w:rsidP="008D62EF">
          <w:pPr>
            <w:pStyle w:val="C419E1C901674409877E29BBE18A47F8"/>
          </w:pPr>
          <w:r w:rsidRPr="00A06E1A">
            <w:rPr>
              <w:rStyle w:val="placeholder1Char"/>
              <w:rFonts w:hint="eastAsia"/>
              <w:sz w:val="16"/>
              <w:szCs w:val="16"/>
            </w:rPr>
            <w:t>____</w:t>
          </w:r>
        </w:p>
      </w:docPartBody>
    </w:docPart>
    <w:docPart>
      <w:docPartPr>
        <w:name w:val="ED9E7DF6412B4485B9D4BB518D93A79F"/>
        <w:category>
          <w:name w:val="常规"/>
          <w:gallery w:val="placeholder"/>
        </w:category>
        <w:types>
          <w:type w:val="bbPlcHdr"/>
        </w:types>
        <w:behaviors>
          <w:behavior w:val="content"/>
        </w:behaviors>
        <w:guid w:val="{ED0C4ED7-7DB1-4BB2-8251-FF045222E0CB}"/>
      </w:docPartPr>
      <w:docPartBody>
        <w:p w:rsidR="008D62EF" w:rsidRDefault="008D62EF" w:rsidP="008D62EF">
          <w:pPr>
            <w:pStyle w:val="ED9E7DF6412B4485B9D4BB518D93A79F"/>
          </w:pPr>
          <w:r w:rsidRPr="00A06E1A">
            <w:rPr>
              <w:rStyle w:val="placeholder1Char"/>
              <w:rFonts w:hint="eastAsia"/>
              <w:sz w:val="16"/>
              <w:szCs w:val="16"/>
            </w:rPr>
            <w:t>____</w:t>
          </w:r>
        </w:p>
      </w:docPartBody>
    </w:docPart>
    <w:docPart>
      <w:docPartPr>
        <w:name w:val="5BB90421C6DD4D6489719EE4D0746640"/>
        <w:category>
          <w:name w:val="常规"/>
          <w:gallery w:val="placeholder"/>
        </w:category>
        <w:types>
          <w:type w:val="bbPlcHdr"/>
        </w:types>
        <w:behaviors>
          <w:behavior w:val="content"/>
        </w:behaviors>
        <w:guid w:val="{0B049137-A278-47CF-9C09-B4109E24A610}"/>
      </w:docPartPr>
      <w:docPartBody>
        <w:p w:rsidR="008D62EF" w:rsidRDefault="008D62EF" w:rsidP="008D62EF">
          <w:pPr>
            <w:pStyle w:val="5BB90421C6DD4D6489719EE4D0746640"/>
          </w:pPr>
          <w:r w:rsidRPr="00A06E1A">
            <w:rPr>
              <w:rStyle w:val="placeholder1Char"/>
              <w:rFonts w:hint="eastAsia"/>
              <w:sz w:val="16"/>
              <w:szCs w:val="16"/>
            </w:rPr>
            <w:t>____</w:t>
          </w:r>
        </w:p>
      </w:docPartBody>
    </w:docPart>
    <w:docPart>
      <w:docPartPr>
        <w:name w:val="705F055F94CC471AB53DC564725AA3F7"/>
        <w:category>
          <w:name w:val="常规"/>
          <w:gallery w:val="placeholder"/>
        </w:category>
        <w:types>
          <w:type w:val="bbPlcHdr"/>
        </w:types>
        <w:behaviors>
          <w:behavior w:val="content"/>
        </w:behaviors>
        <w:guid w:val="{5902CC65-73AC-4E31-87BB-B91586857484}"/>
      </w:docPartPr>
      <w:docPartBody>
        <w:p w:rsidR="008D62EF" w:rsidRDefault="008D62EF" w:rsidP="008D62EF">
          <w:pPr>
            <w:pStyle w:val="705F055F94CC471AB53DC564725AA3F7"/>
          </w:pPr>
          <w:r w:rsidRPr="00A06E1A">
            <w:rPr>
              <w:rStyle w:val="placeholder1Char"/>
              <w:rFonts w:hint="eastAsia"/>
              <w:sz w:val="16"/>
              <w:szCs w:val="16"/>
            </w:rPr>
            <w:t>____</w:t>
          </w:r>
        </w:p>
      </w:docPartBody>
    </w:docPart>
    <w:docPart>
      <w:docPartPr>
        <w:name w:val="6A65D76F3EEE4DA0A2DB193DAD69707C"/>
        <w:category>
          <w:name w:val="常规"/>
          <w:gallery w:val="placeholder"/>
        </w:category>
        <w:types>
          <w:type w:val="bbPlcHdr"/>
        </w:types>
        <w:behaviors>
          <w:behavior w:val="content"/>
        </w:behaviors>
        <w:guid w:val="{57BF3B7B-0550-4F9E-A330-29874C29A377}"/>
      </w:docPartPr>
      <w:docPartBody>
        <w:p w:rsidR="008D62EF" w:rsidRDefault="008D62EF" w:rsidP="008D62EF">
          <w:pPr>
            <w:pStyle w:val="6A65D76F3EEE4DA0A2DB193DAD69707C"/>
          </w:pPr>
          <w:r w:rsidRPr="00A06E1A">
            <w:rPr>
              <w:rStyle w:val="placeholder1Char"/>
              <w:rFonts w:hint="eastAsia"/>
              <w:sz w:val="16"/>
              <w:szCs w:val="16"/>
            </w:rPr>
            <w:t>____</w:t>
          </w:r>
        </w:p>
      </w:docPartBody>
    </w:docPart>
    <w:docPart>
      <w:docPartPr>
        <w:name w:val="88F7E60378D64865A49B4DC908BBDCD3"/>
        <w:category>
          <w:name w:val="常规"/>
          <w:gallery w:val="placeholder"/>
        </w:category>
        <w:types>
          <w:type w:val="bbPlcHdr"/>
        </w:types>
        <w:behaviors>
          <w:behavior w:val="content"/>
        </w:behaviors>
        <w:guid w:val="{082043CC-C79C-4466-8C42-E95D9D487CA0}"/>
      </w:docPartPr>
      <w:docPartBody>
        <w:p w:rsidR="008D62EF" w:rsidRDefault="008D62EF" w:rsidP="008D62EF">
          <w:pPr>
            <w:pStyle w:val="88F7E60378D64865A49B4DC908BBDCD3"/>
          </w:pPr>
          <w:r w:rsidRPr="00A06E1A">
            <w:rPr>
              <w:rStyle w:val="placeholder1Char"/>
              <w:rFonts w:hint="eastAsia"/>
              <w:sz w:val="16"/>
              <w:szCs w:val="16"/>
            </w:rPr>
            <w:t>____</w:t>
          </w:r>
        </w:p>
      </w:docPartBody>
    </w:docPart>
    <w:docPart>
      <w:docPartPr>
        <w:name w:val="709589903D1E485B96F298F898CF7666"/>
        <w:category>
          <w:name w:val="常规"/>
          <w:gallery w:val="placeholder"/>
        </w:category>
        <w:types>
          <w:type w:val="bbPlcHdr"/>
        </w:types>
        <w:behaviors>
          <w:behavior w:val="content"/>
        </w:behaviors>
        <w:guid w:val="{35AA5A18-956A-4AC2-9289-CCD2902EAFC2}"/>
      </w:docPartPr>
      <w:docPartBody>
        <w:p w:rsidR="008D62EF" w:rsidRDefault="008D62EF" w:rsidP="008D62EF">
          <w:pPr>
            <w:pStyle w:val="709589903D1E485B96F298F898CF7666"/>
          </w:pPr>
          <w:r w:rsidRPr="00A06E1A">
            <w:rPr>
              <w:rStyle w:val="placeholder1Char"/>
              <w:rFonts w:hint="eastAsia"/>
              <w:sz w:val="16"/>
              <w:szCs w:val="16"/>
            </w:rPr>
            <w:t>____</w:t>
          </w:r>
        </w:p>
      </w:docPartBody>
    </w:docPart>
    <w:docPart>
      <w:docPartPr>
        <w:name w:val="22667A36C0164FE18CD6A3BC0717043C"/>
        <w:category>
          <w:name w:val="常规"/>
          <w:gallery w:val="placeholder"/>
        </w:category>
        <w:types>
          <w:type w:val="bbPlcHdr"/>
        </w:types>
        <w:behaviors>
          <w:behavior w:val="content"/>
        </w:behaviors>
        <w:guid w:val="{F2FE0355-3588-4555-9734-C6CD9B6A5257}"/>
      </w:docPartPr>
      <w:docPartBody>
        <w:p w:rsidR="008D62EF" w:rsidRDefault="008D62EF" w:rsidP="008D62EF">
          <w:pPr>
            <w:pStyle w:val="22667A36C0164FE18CD6A3BC0717043C"/>
          </w:pPr>
          <w:r w:rsidRPr="00A06E1A">
            <w:rPr>
              <w:rStyle w:val="placeholder1Char"/>
              <w:rFonts w:hint="eastAsia"/>
              <w:sz w:val="16"/>
              <w:szCs w:val="16"/>
            </w:rPr>
            <w:t>____</w:t>
          </w:r>
        </w:p>
      </w:docPartBody>
    </w:docPart>
    <w:docPart>
      <w:docPartPr>
        <w:name w:val="2781D267A3D54B358BBE06D5EAB859F2"/>
        <w:category>
          <w:name w:val="常规"/>
          <w:gallery w:val="placeholder"/>
        </w:category>
        <w:types>
          <w:type w:val="bbPlcHdr"/>
        </w:types>
        <w:behaviors>
          <w:behavior w:val="content"/>
        </w:behaviors>
        <w:guid w:val="{BFC5A8B3-3A2D-4B0B-8950-99F472A452D1}"/>
      </w:docPartPr>
      <w:docPartBody>
        <w:p w:rsidR="008D62EF" w:rsidRDefault="008D62EF" w:rsidP="008D62EF">
          <w:pPr>
            <w:pStyle w:val="2781D267A3D54B358BBE06D5EAB859F2"/>
          </w:pPr>
          <w:r w:rsidRPr="00A06E1A">
            <w:rPr>
              <w:rStyle w:val="placeholder1Char"/>
              <w:rFonts w:hint="eastAsia"/>
              <w:sz w:val="16"/>
              <w:szCs w:val="16"/>
            </w:rPr>
            <w:t>____</w:t>
          </w:r>
        </w:p>
      </w:docPartBody>
    </w:docPart>
    <w:docPart>
      <w:docPartPr>
        <w:name w:val="509240EA3DA2405D8C4A462044A55854"/>
        <w:category>
          <w:name w:val="常规"/>
          <w:gallery w:val="placeholder"/>
        </w:category>
        <w:types>
          <w:type w:val="bbPlcHdr"/>
        </w:types>
        <w:behaviors>
          <w:behavior w:val="content"/>
        </w:behaviors>
        <w:guid w:val="{067E853A-86A0-458E-A140-D011D7442DAF}"/>
      </w:docPartPr>
      <w:docPartBody>
        <w:p w:rsidR="008D62EF" w:rsidRDefault="008D62EF" w:rsidP="008D62EF">
          <w:pPr>
            <w:pStyle w:val="509240EA3DA2405D8C4A462044A55854"/>
          </w:pPr>
          <w:r w:rsidRPr="00A06E1A">
            <w:rPr>
              <w:rStyle w:val="placeholder1Char"/>
              <w:rFonts w:hint="eastAsia"/>
              <w:sz w:val="16"/>
              <w:szCs w:val="16"/>
            </w:rPr>
            <w:t>____</w:t>
          </w:r>
        </w:p>
      </w:docPartBody>
    </w:docPart>
    <w:docPart>
      <w:docPartPr>
        <w:name w:val="95683304375D453A9EFE21F33A9DC71F"/>
        <w:category>
          <w:name w:val="常规"/>
          <w:gallery w:val="placeholder"/>
        </w:category>
        <w:types>
          <w:type w:val="bbPlcHdr"/>
        </w:types>
        <w:behaviors>
          <w:behavior w:val="content"/>
        </w:behaviors>
        <w:guid w:val="{1E5E4404-1F77-4F9A-A151-E89908614E7B}"/>
      </w:docPartPr>
      <w:docPartBody>
        <w:p w:rsidR="008D62EF" w:rsidRDefault="008D62EF" w:rsidP="008D62EF">
          <w:pPr>
            <w:pStyle w:val="95683304375D453A9EFE21F33A9DC71F"/>
          </w:pPr>
          <w:r w:rsidRPr="00A06E1A">
            <w:rPr>
              <w:rStyle w:val="placeholder1Char"/>
              <w:rFonts w:hint="eastAsia"/>
              <w:sz w:val="16"/>
              <w:szCs w:val="16"/>
            </w:rPr>
            <w:t>____</w:t>
          </w:r>
        </w:p>
      </w:docPartBody>
    </w:docPart>
    <w:docPart>
      <w:docPartPr>
        <w:name w:val="25B5E93E1DAD4DA9A60ABCE83136A666"/>
        <w:category>
          <w:name w:val="常规"/>
          <w:gallery w:val="placeholder"/>
        </w:category>
        <w:types>
          <w:type w:val="bbPlcHdr"/>
        </w:types>
        <w:behaviors>
          <w:behavior w:val="content"/>
        </w:behaviors>
        <w:guid w:val="{08B88139-5796-4FC6-9873-08D7D2B75AB7}"/>
      </w:docPartPr>
      <w:docPartBody>
        <w:p w:rsidR="008D62EF" w:rsidRDefault="008D62EF" w:rsidP="008D62EF">
          <w:pPr>
            <w:pStyle w:val="25B5E93E1DAD4DA9A60ABCE83136A666"/>
          </w:pPr>
          <w:r w:rsidRPr="00A06E1A">
            <w:rPr>
              <w:rStyle w:val="placeholder1Char"/>
              <w:rFonts w:hint="eastAsia"/>
              <w:sz w:val="16"/>
              <w:szCs w:val="16"/>
            </w:rPr>
            <w:t>____</w:t>
          </w:r>
        </w:p>
      </w:docPartBody>
    </w:docPart>
    <w:docPart>
      <w:docPartPr>
        <w:name w:val="AB7DB2B1C4B24D7EBFEBE690C523953A"/>
        <w:category>
          <w:name w:val="常规"/>
          <w:gallery w:val="placeholder"/>
        </w:category>
        <w:types>
          <w:type w:val="bbPlcHdr"/>
        </w:types>
        <w:behaviors>
          <w:behavior w:val="content"/>
        </w:behaviors>
        <w:guid w:val="{9B452C71-01BB-43B3-AE7D-8E1062760485}"/>
      </w:docPartPr>
      <w:docPartBody>
        <w:p w:rsidR="008D62EF" w:rsidRDefault="008D62EF" w:rsidP="008D62EF">
          <w:pPr>
            <w:pStyle w:val="AB7DB2B1C4B24D7EBFEBE690C523953A"/>
          </w:pPr>
          <w:r w:rsidRPr="00A06E1A">
            <w:rPr>
              <w:rStyle w:val="placeholder1Char"/>
              <w:rFonts w:hint="eastAsia"/>
              <w:sz w:val="16"/>
              <w:szCs w:val="16"/>
            </w:rPr>
            <w:t>____</w:t>
          </w:r>
        </w:p>
      </w:docPartBody>
    </w:docPart>
    <w:docPart>
      <w:docPartPr>
        <w:name w:val="C52ACF389AC24517887A0CA8C0F3E582"/>
        <w:category>
          <w:name w:val="常规"/>
          <w:gallery w:val="placeholder"/>
        </w:category>
        <w:types>
          <w:type w:val="bbPlcHdr"/>
        </w:types>
        <w:behaviors>
          <w:behavior w:val="content"/>
        </w:behaviors>
        <w:guid w:val="{6BC7261B-BB5C-4549-B396-4EB300DA60FF}"/>
      </w:docPartPr>
      <w:docPartBody>
        <w:p w:rsidR="008D62EF" w:rsidRDefault="008D62EF" w:rsidP="008D62EF">
          <w:pPr>
            <w:pStyle w:val="C52ACF389AC24517887A0CA8C0F3E582"/>
          </w:pPr>
          <w:r w:rsidRPr="00A06E1A">
            <w:rPr>
              <w:rStyle w:val="placeholder1Char"/>
              <w:rFonts w:hint="eastAsia"/>
              <w:sz w:val="16"/>
              <w:szCs w:val="16"/>
            </w:rPr>
            <w:t>____</w:t>
          </w:r>
        </w:p>
      </w:docPartBody>
    </w:docPart>
    <w:docPart>
      <w:docPartPr>
        <w:name w:val="F4B31C5800D04C29827F97A2E33F1869"/>
        <w:category>
          <w:name w:val="常规"/>
          <w:gallery w:val="placeholder"/>
        </w:category>
        <w:types>
          <w:type w:val="bbPlcHdr"/>
        </w:types>
        <w:behaviors>
          <w:behavior w:val="content"/>
        </w:behaviors>
        <w:guid w:val="{21ABF236-E5D3-4E83-9BE6-E4BAC24D0591}"/>
      </w:docPartPr>
      <w:docPartBody>
        <w:p w:rsidR="008D62EF" w:rsidRDefault="008D62EF" w:rsidP="008D62EF">
          <w:pPr>
            <w:pStyle w:val="F4B31C5800D04C29827F97A2E33F1869"/>
          </w:pPr>
          <w:r w:rsidRPr="00A06E1A">
            <w:rPr>
              <w:rStyle w:val="placeholder1Char"/>
              <w:rFonts w:hint="eastAsia"/>
              <w:sz w:val="16"/>
              <w:szCs w:val="16"/>
            </w:rPr>
            <w:t>____</w:t>
          </w:r>
        </w:p>
      </w:docPartBody>
    </w:docPart>
    <w:docPart>
      <w:docPartPr>
        <w:name w:val="45EECF50DF5340DD9519AD7B71E440A5"/>
        <w:category>
          <w:name w:val="常规"/>
          <w:gallery w:val="placeholder"/>
        </w:category>
        <w:types>
          <w:type w:val="bbPlcHdr"/>
        </w:types>
        <w:behaviors>
          <w:behavior w:val="content"/>
        </w:behaviors>
        <w:guid w:val="{D388D317-E45B-4B1F-9751-E6CE04DA9CC5}"/>
      </w:docPartPr>
      <w:docPartBody>
        <w:p w:rsidR="008D62EF" w:rsidRDefault="008D62EF" w:rsidP="008D62EF">
          <w:pPr>
            <w:pStyle w:val="45EECF50DF5340DD9519AD7B71E440A5"/>
          </w:pPr>
          <w:r w:rsidRPr="00A06E1A">
            <w:rPr>
              <w:rStyle w:val="placeholder1Char"/>
              <w:rFonts w:hint="eastAsia"/>
              <w:sz w:val="16"/>
              <w:szCs w:val="16"/>
            </w:rPr>
            <w:t>____</w:t>
          </w:r>
        </w:p>
      </w:docPartBody>
    </w:docPart>
    <w:docPart>
      <w:docPartPr>
        <w:name w:val="C18595C44D1C4598A063482672820AD0"/>
        <w:category>
          <w:name w:val="常规"/>
          <w:gallery w:val="placeholder"/>
        </w:category>
        <w:types>
          <w:type w:val="bbPlcHdr"/>
        </w:types>
        <w:behaviors>
          <w:behavior w:val="content"/>
        </w:behaviors>
        <w:guid w:val="{D927A6F1-2CDD-4CA4-816F-450DFEA4CCE0}"/>
      </w:docPartPr>
      <w:docPartBody>
        <w:p w:rsidR="008D62EF" w:rsidRDefault="008D62EF" w:rsidP="008D62EF">
          <w:pPr>
            <w:pStyle w:val="C18595C44D1C4598A063482672820AD0"/>
          </w:pPr>
          <w:r w:rsidRPr="00A06E1A">
            <w:rPr>
              <w:rStyle w:val="placeholder1Char"/>
              <w:rFonts w:hint="eastAsia"/>
              <w:sz w:val="16"/>
              <w:szCs w:val="16"/>
            </w:rPr>
            <w:t>____</w:t>
          </w:r>
        </w:p>
      </w:docPartBody>
    </w:docPart>
    <w:docPart>
      <w:docPartPr>
        <w:name w:val="45187F25E8F44918B5437B3918161413"/>
        <w:category>
          <w:name w:val="常规"/>
          <w:gallery w:val="placeholder"/>
        </w:category>
        <w:types>
          <w:type w:val="bbPlcHdr"/>
        </w:types>
        <w:behaviors>
          <w:behavior w:val="content"/>
        </w:behaviors>
        <w:guid w:val="{74A5B8FB-49E7-4B29-86E0-03325F32E76E}"/>
      </w:docPartPr>
      <w:docPartBody>
        <w:p w:rsidR="008D62EF" w:rsidRDefault="008D62EF" w:rsidP="008D62EF">
          <w:pPr>
            <w:pStyle w:val="45187F25E8F44918B5437B3918161413"/>
          </w:pPr>
          <w:r w:rsidRPr="00A06E1A">
            <w:rPr>
              <w:rStyle w:val="placeholder1Char"/>
              <w:rFonts w:hint="eastAsia"/>
              <w:sz w:val="16"/>
              <w:szCs w:val="16"/>
            </w:rPr>
            <w:t>____</w:t>
          </w:r>
        </w:p>
      </w:docPartBody>
    </w:docPart>
    <w:docPart>
      <w:docPartPr>
        <w:name w:val="8BEE18C692C14B93B2E30E721AC05DB1"/>
        <w:category>
          <w:name w:val="常规"/>
          <w:gallery w:val="placeholder"/>
        </w:category>
        <w:types>
          <w:type w:val="bbPlcHdr"/>
        </w:types>
        <w:behaviors>
          <w:behavior w:val="content"/>
        </w:behaviors>
        <w:guid w:val="{823CE663-F1B2-4652-98A5-16B2695F5CA5}"/>
      </w:docPartPr>
      <w:docPartBody>
        <w:p w:rsidR="008D62EF" w:rsidRDefault="008D62EF" w:rsidP="008D62EF">
          <w:pPr>
            <w:pStyle w:val="8BEE18C692C14B93B2E30E721AC05DB1"/>
          </w:pPr>
          <w:r w:rsidRPr="00A06E1A">
            <w:rPr>
              <w:rStyle w:val="placeholder1Char"/>
              <w:rFonts w:hint="eastAsia"/>
              <w:sz w:val="16"/>
              <w:szCs w:val="16"/>
            </w:rPr>
            <w:t>____</w:t>
          </w:r>
        </w:p>
      </w:docPartBody>
    </w:docPart>
    <w:docPart>
      <w:docPartPr>
        <w:name w:val="421AC301E67C451DA2ADD3E9BD19EE70"/>
        <w:category>
          <w:name w:val="常规"/>
          <w:gallery w:val="placeholder"/>
        </w:category>
        <w:types>
          <w:type w:val="bbPlcHdr"/>
        </w:types>
        <w:behaviors>
          <w:behavior w:val="content"/>
        </w:behaviors>
        <w:guid w:val="{8C23A4A9-B414-4D2B-8BCF-290A1BA17288}"/>
      </w:docPartPr>
      <w:docPartBody>
        <w:p w:rsidR="008D62EF" w:rsidRDefault="008D62EF" w:rsidP="008D62EF">
          <w:pPr>
            <w:pStyle w:val="421AC301E67C451DA2ADD3E9BD19EE70"/>
          </w:pPr>
          <w:r w:rsidRPr="00A06E1A">
            <w:rPr>
              <w:rStyle w:val="placeholder1Char"/>
              <w:rFonts w:hint="eastAsia"/>
              <w:sz w:val="16"/>
              <w:szCs w:val="16"/>
            </w:rPr>
            <w:t>____</w:t>
          </w:r>
        </w:p>
      </w:docPartBody>
    </w:docPart>
    <w:docPart>
      <w:docPartPr>
        <w:name w:val="E12EFEEECB224131A66763C54EAD1372"/>
        <w:category>
          <w:name w:val="常规"/>
          <w:gallery w:val="placeholder"/>
        </w:category>
        <w:types>
          <w:type w:val="bbPlcHdr"/>
        </w:types>
        <w:behaviors>
          <w:behavior w:val="content"/>
        </w:behaviors>
        <w:guid w:val="{0652538C-B472-4E1A-8C2D-7E125A8C0AC7}"/>
      </w:docPartPr>
      <w:docPartBody>
        <w:p w:rsidR="008D62EF" w:rsidRDefault="008D62EF" w:rsidP="008D62EF">
          <w:pPr>
            <w:pStyle w:val="E12EFEEECB224131A66763C54EAD1372"/>
          </w:pPr>
          <w:r w:rsidRPr="00A06E1A">
            <w:rPr>
              <w:rStyle w:val="placeholder1Char"/>
              <w:rFonts w:hint="eastAsia"/>
              <w:sz w:val="16"/>
              <w:szCs w:val="16"/>
            </w:rPr>
            <w:t>____</w:t>
          </w:r>
        </w:p>
      </w:docPartBody>
    </w:docPart>
    <w:docPart>
      <w:docPartPr>
        <w:name w:val="925D5A469011469DAA0C0BF585EF472F"/>
        <w:category>
          <w:name w:val="常规"/>
          <w:gallery w:val="placeholder"/>
        </w:category>
        <w:types>
          <w:type w:val="bbPlcHdr"/>
        </w:types>
        <w:behaviors>
          <w:behavior w:val="content"/>
        </w:behaviors>
        <w:guid w:val="{633E3AC6-879D-4237-AD28-BE9CE3102E59}"/>
      </w:docPartPr>
      <w:docPartBody>
        <w:p w:rsidR="008D62EF" w:rsidRDefault="008D62EF" w:rsidP="008D62EF">
          <w:pPr>
            <w:pStyle w:val="925D5A469011469DAA0C0BF585EF472F"/>
          </w:pPr>
          <w:r w:rsidRPr="00A06E1A">
            <w:rPr>
              <w:rStyle w:val="placeholder1Char"/>
              <w:rFonts w:hint="eastAsia"/>
              <w:sz w:val="16"/>
              <w:szCs w:val="16"/>
            </w:rPr>
            <w:t>____</w:t>
          </w:r>
        </w:p>
      </w:docPartBody>
    </w:docPart>
    <w:docPart>
      <w:docPartPr>
        <w:name w:val="DAF2209E65324662AAF2BE4A0F60214E"/>
        <w:category>
          <w:name w:val="常规"/>
          <w:gallery w:val="placeholder"/>
        </w:category>
        <w:types>
          <w:type w:val="bbPlcHdr"/>
        </w:types>
        <w:behaviors>
          <w:behavior w:val="content"/>
        </w:behaviors>
        <w:guid w:val="{A6E0FC09-8E3C-4E85-B7B4-979C563B10A2}"/>
      </w:docPartPr>
      <w:docPartBody>
        <w:p w:rsidR="008D62EF" w:rsidRDefault="008D62EF" w:rsidP="008D62EF">
          <w:pPr>
            <w:pStyle w:val="DAF2209E65324662AAF2BE4A0F60214E"/>
          </w:pPr>
          <w:r w:rsidRPr="00A06E1A">
            <w:rPr>
              <w:rStyle w:val="placeholder1Char"/>
              <w:rFonts w:hint="eastAsia"/>
              <w:sz w:val="16"/>
              <w:szCs w:val="16"/>
            </w:rPr>
            <w:t>____</w:t>
          </w:r>
        </w:p>
      </w:docPartBody>
    </w:docPart>
    <w:docPart>
      <w:docPartPr>
        <w:name w:val="FC0B7C1EA7B24EB3BDF45D5457C5D5D6"/>
        <w:category>
          <w:name w:val="常规"/>
          <w:gallery w:val="placeholder"/>
        </w:category>
        <w:types>
          <w:type w:val="bbPlcHdr"/>
        </w:types>
        <w:behaviors>
          <w:behavior w:val="content"/>
        </w:behaviors>
        <w:guid w:val="{E04A2C05-1891-43AC-999D-303E37AF4095}"/>
      </w:docPartPr>
      <w:docPartBody>
        <w:p w:rsidR="008D62EF" w:rsidRDefault="008D62EF" w:rsidP="008D62EF">
          <w:pPr>
            <w:pStyle w:val="FC0B7C1EA7B24EB3BDF45D5457C5D5D6"/>
          </w:pPr>
          <w:r w:rsidRPr="00A06E1A">
            <w:rPr>
              <w:rStyle w:val="placeholder1Char"/>
              <w:rFonts w:hint="eastAsia"/>
              <w:sz w:val="16"/>
              <w:szCs w:val="16"/>
            </w:rPr>
            <w:t>____</w:t>
          </w:r>
        </w:p>
      </w:docPartBody>
    </w:docPart>
    <w:docPart>
      <w:docPartPr>
        <w:name w:val="AF82469A3E2645DC9553A50EF6410023"/>
        <w:category>
          <w:name w:val="常规"/>
          <w:gallery w:val="placeholder"/>
        </w:category>
        <w:types>
          <w:type w:val="bbPlcHdr"/>
        </w:types>
        <w:behaviors>
          <w:behavior w:val="content"/>
        </w:behaviors>
        <w:guid w:val="{1E75C66A-D004-40E9-939F-582ED85CBAC4}"/>
      </w:docPartPr>
      <w:docPartBody>
        <w:p w:rsidR="008D62EF" w:rsidRDefault="008D62EF" w:rsidP="008D62EF">
          <w:pPr>
            <w:pStyle w:val="AF82469A3E2645DC9553A50EF6410023"/>
          </w:pPr>
          <w:r w:rsidRPr="00A06E1A">
            <w:rPr>
              <w:rStyle w:val="placeholder1Char"/>
              <w:rFonts w:hint="eastAsia"/>
              <w:sz w:val="16"/>
              <w:szCs w:val="16"/>
            </w:rPr>
            <w:t>____</w:t>
          </w:r>
        </w:p>
      </w:docPartBody>
    </w:docPart>
    <w:docPart>
      <w:docPartPr>
        <w:name w:val="A597B123D7E84F09A559810A9A74B463"/>
        <w:category>
          <w:name w:val="常规"/>
          <w:gallery w:val="placeholder"/>
        </w:category>
        <w:types>
          <w:type w:val="bbPlcHdr"/>
        </w:types>
        <w:behaviors>
          <w:behavior w:val="content"/>
        </w:behaviors>
        <w:guid w:val="{5BFF942F-507C-4F55-8389-7CE241D9522A}"/>
      </w:docPartPr>
      <w:docPartBody>
        <w:p w:rsidR="008D62EF" w:rsidRDefault="008D62EF" w:rsidP="008D62EF">
          <w:pPr>
            <w:pStyle w:val="A597B123D7E84F09A559810A9A74B463"/>
          </w:pPr>
          <w:r w:rsidRPr="00A06E1A">
            <w:rPr>
              <w:rStyle w:val="placeholder1Char"/>
              <w:rFonts w:hint="eastAsia"/>
              <w:sz w:val="16"/>
              <w:szCs w:val="16"/>
            </w:rPr>
            <w:t>____</w:t>
          </w:r>
        </w:p>
      </w:docPartBody>
    </w:docPart>
    <w:docPart>
      <w:docPartPr>
        <w:name w:val="D2B8FF7EF2D349E281E3DEACEF777FE8"/>
        <w:category>
          <w:name w:val="常规"/>
          <w:gallery w:val="placeholder"/>
        </w:category>
        <w:types>
          <w:type w:val="bbPlcHdr"/>
        </w:types>
        <w:behaviors>
          <w:behavior w:val="content"/>
        </w:behaviors>
        <w:guid w:val="{14277455-78C6-42DE-AA0C-835F438B3B30}"/>
      </w:docPartPr>
      <w:docPartBody>
        <w:p w:rsidR="008D62EF" w:rsidRDefault="008D62EF" w:rsidP="008D62EF">
          <w:pPr>
            <w:pStyle w:val="D2B8FF7EF2D349E281E3DEACEF777FE8"/>
          </w:pPr>
          <w:r w:rsidRPr="00A06E1A">
            <w:rPr>
              <w:rStyle w:val="placeholder1Char"/>
              <w:rFonts w:hint="eastAsia"/>
              <w:sz w:val="16"/>
              <w:szCs w:val="16"/>
            </w:rPr>
            <w:t>____</w:t>
          </w:r>
        </w:p>
      </w:docPartBody>
    </w:docPart>
    <w:docPart>
      <w:docPartPr>
        <w:name w:val="888FE7A5288045F1BE3C8F1CAA5905F0"/>
        <w:category>
          <w:name w:val="常规"/>
          <w:gallery w:val="placeholder"/>
        </w:category>
        <w:types>
          <w:type w:val="bbPlcHdr"/>
        </w:types>
        <w:behaviors>
          <w:behavior w:val="content"/>
        </w:behaviors>
        <w:guid w:val="{75A18041-6058-498B-94F7-C7DF179AC7DA}"/>
      </w:docPartPr>
      <w:docPartBody>
        <w:p w:rsidR="008D62EF" w:rsidRDefault="008D62EF" w:rsidP="008D62EF">
          <w:pPr>
            <w:pStyle w:val="888FE7A5288045F1BE3C8F1CAA5905F0"/>
          </w:pPr>
          <w:r w:rsidRPr="00A06E1A">
            <w:rPr>
              <w:rStyle w:val="placeholder1Char"/>
              <w:rFonts w:hint="eastAsia"/>
              <w:sz w:val="16"/>
              <w:szCs w:val="16"/>
            </w:rPr>
            <w:t>____</w:t>
          </w:r>
        </w:p>
      </w:docPartBody>
    </w:docPart>
    <w:docPart>
      <w:docPartPr>
        <w:name w:val="35A64E20D334466D9656A58234BB2F7B"/>
        <w:category>
          <w:name w:val="常规"/>
          <w:gallery w:val="placeholder"/>
        </w:category>
        <w:types>
          <w:type w:val="bbPlcHdr"/>
        </w:types>
        <w:behaviors>
          <w:behavior w:val="content"/>
        </w:behaviors>
        <w:guid w:val="{B8B76FAE-C21F-4F3F-A1A8-ED6B16F525CE}"/>
      </w:docPartPr>
      <w:docPartBody>
        <w:p w:rsidR="008D62EF" w:rsidRDefault="008D62EF" w:rsidP="008D62EF">
          <w:pPr>
            <w:pStyle w:val="35A64E20D334466D9656A58234BB2F7B"/>
          </w:pPr>
          <w:r w:rsidRPr="00A06E1A">
            <w:rPr>
              <w:rStyle w:val="placeholder1Char"/>
              <w:rFonts w:hint="eastAsia"/>
              <w:sz w:val="16"/>
              <w:szCs w:val="16"/>
            </w:rPr>
            <w:t>____</w:t>
          </w:r>
        </w:p>
      </w:docPartBody>
    </w:docPart>
    <w:docPart>
      <w:docPartPr>
        <w:name w:val="A6AE09C8F3E54C048AC32AF06FE2525D"/>
        <w:category>
          <w:name w:val="常规"/>
          <w:gallery w:val="placeholder"/>
        </w:category>
        <w:types>
          <w:type w:val="bbPlcHdr"/>
        </w:types>
        <w:behaviors>
          <w:behavior w:val="content"/>
        </w:behaviors>
        <w:guid w:val="{A408084C-0BF5-4A9A-9701-9664BE73A251}"/>
      </w:docPartPr>
      <w:docPartBody>
        <w:p w:rsidR="008D62EF" w:rsidRDefault="008D62EF" w:rsidP="008D62EF">
          <w:pPr>
            <w:pStyle w:val="A6AE09C8F3E54C048AC32AF06FE2525D"/>
          </w:pPr>
          <w:r w:rsidRPr="00A06E1A">
            <w:rPr>
              <w:rStyle w:val="placeholder1Char"/>
              <w:rFonts w:hint="eastAsia"/>
              <w:sz w:val="16"/>
              <w:szCs w:val="16"/>
            </w:rPr>
            <w:t>____</w:t>
          </w:r>
        </w:p>
      </w:docPartBody>
    </w:docPart>
    <w:docPart>
      <w:docPartPr>
        <w:name w:val="35D2FC00B5EF4180842AC89BFAB92F45"/>
        <w:category>
          <w:name w:val="常规"/>
          <w:gallery w:val="placeholder"/>
        </w:category>
        <w:types>
          <w:type w:val="bbPlcHdr"/>
        </w:types>
        <w:behaviors>
          <w:behavior w:val="content"/>
        </w:behaviors>
        <w:guid w:val="{50103EC9-CE79-4E50-8DC0-D9443447D97E}"/>
      </w:docPartPr>
      <w:docPartBody>
        <w:p w:rsidR="008D62EF" w:rsidRDefault="008D62EF" w:rsidP="008D62EF">
          <w:pPr>
            <w:pStyle w:val="35D2FC00B5EF4180842AC89BFAB92F45"/>
          </w:pPr>
          <w:r w:rsidRPr="00A06E1A">
            <w:rPr>
              <w:rStyle w:val="placeholder1Char"/>
              <w:rFonts w:hint="eastAsia"/>
              <w:sz w:val="16"/>
              <w:szCs w:val="16"/>
            </w:rPr>
            <w:t>____</w:t>
          </w:r>
        </w:p>
      </w:docPartBody>
    </w:docPart>
    <w:docPart>
      <w:docPartPr>
        <w:name w:val="06B17BFB01774F7B9F3E0D9E662EA7D0"/>
        <w:category>
          <w:name w:val="常规"/>
          <w:gallery w:val="placeholder"/>
        </w:category>
        <w:types>
          <w:type w:val="bbPlcHdr"/>
        </w:types>
        <w:behaviors>
          <w:behavior w:val="content"/>
        </w:behaviors>
        <w:guid w:val="{42F8FB1E-1A53-4181-A2F5-8E5A4B93D2CE}"/>
      </w:docPartPr>
      <w:docPartBody>
        <w:p w:rsidR="008D62EF" w:rsidRDefault="008D62EF" w:rsidP="008D62EF">
          <w:pPr>
            <w:pStyle w:val="06B17BFB01774F7B9F3E0D9E662EA7D0"/>
          </w:pPr>
          <w:r w:rsidRPr="00A06E1A">
            <w:rPr>
              <w:rStyle w:val="placeholder1Char"/>
              <w:rFonts w:hint="eastAsia"/>
              <w:sz w:val="16"/>
              <w:szCs w:val="16"/>
            </w:rPr>
            <w:t>____</w:t>
          </w:r>
        </w:p>
      </w:docPartBody>
    </w:docPart>
    <w:docPart>
      <w:docPartPr>
        <w:name w:val="B20F008C7571415598AAC4BDAA195DC7"/>
        <w:category>
          <w:name w:val="常规"/>
          <w:gallery w:val="placeholder"/>
        </w:category>
        <w:types>
          <w:type w:val="bbPlcHdr"/>
        </w:types>
        <w:behaviors>
          <w:behavior w:val="content"/>
        </w:behaviors>
        <w:guid w:val="{D33EF5B4-CCB8-4C96-AC3D-7D7D05CA00A0}"/>
      </w:docPartPr>
      <w:docPartBody>
        <w:p w:rsidR="008D62EF" w:rsidRDefault="008D62EF" w:rsidP="008D62EF">
          <w:pPr>
            <w:pStyle w:val="B20F008C7571415598AAC4BDAA195DC7"/>
          </w:pPr>
          <w:r w:rsidRPr="00A06E1A">
            <w:rPr>
              <w:rStyle w:val="placeholder1Char"/>
              <w:rFonts w:hint="eastAsia"/>
              <w:sz w:val="16"/>
              <w:szCs w:val="16"/>
            </w:rPr>
            <w:t>____</w:t>
          </w:r>
        </w:p>
      </w:docPartBody>
    </w:docPart>
    <w:docPart>
      <w:docPartPr>
        <w:name w:val="2A4149772F834138816F24A5C3A214EB"/>
        <w:category>
          <w:name w:val="常规"/>
          <w:gallery w:val="placeholder"/>
        </w:category>
        <w:types>
          <w:type w:val="bbPlcHdr"/>
        </w:types>
        <w:behaviors>
          <w:behavior w:val="content"/>
        </w:behaviors>
        <w:guid w:val="{AA482CBE-18C1-4C2A-BBA7-ACEE5007F158}"/>
      </w:docPartPr>
      <w:docPartBody>
        <w:p w:rsidR="008D62EF" w:rsidRDefault="008D62EF" w:rsidP="008D62EF">
          <w:pPr>
            <w:pStyle w:val="2A4149772F834138816F24A5C3A214EB"/>
          </w:pPr>
          <w:r w:rsidRPr="00A06E1A">
            <w:rPr>
              <w:rStyle w:val="placeholder1Char"/>
              <w:rFonts w:hint="eastAsia"/>
              <w:sz w:val="16"/>
              <w:szCs w:val="16"/>
            </w:rPr>
            <w:t>____</w:t>
          </w:r>
        </w:p>
      </w:docPartBody>
    </w:docPart>
    <w:docPart>
      <w:docPartPr>
        <w:name w:val="CB343A61CF0345AE81D2643CE3E8153D"/>
        <w:category>
          <w:name w:val="常规"/>
          <w:gallery w:val="placeholder"/>
        </w:category>
        <w:types>
          <w:type w:val="bbPlcHdr"/>
        </w:types>
        <w:behaviors>
          <w:behavior w:val="content"/>
        </w:behaviors>
        <w:guid w:val="{67287C79-31A9-4DBA-8DDD-A3A42D603175}"/>
      </w:docPartPr>
      <w:docPartBody>
        <w:p w:rsidR="008D62EF" w:rsidRDefault="008D62EF" w:rsidP="008D62EF">
          <w:pPr>
            <w:pStyle w:val="CB343A61CF0345AE81D2643CE3E8153D"/>
          </w:pPr>
          <w:r w:rsidRPr="00A06E1A">
            <w:rPr>
              <w:rStyle w:val="placeholder1Char"/>
              <w:rFonts w:hint="eastAsia"/>
              <w:sz w:val="16"/>
              <w:szCs w:val="16"/>
            </w:rPr>
            <w:t>____</w:t>
          </w:r>
        </w:p>
      </w:docPartBody>
    </w:docPart>
    <w:docPart>
      <w:docPartPr>
        <w:name w:val="033C46AF9C0B427C92FDAE622802EDCD"/>
        <w:category>
          <w:name w:val="常规"/>
          <w:gallery w:val="placeholder"/>
        </w:category>
        <w:types>
          <w:type w:val="bbPlcHdr"/>
        </w:types>
        <w:behaviors>
          <w:behavior w:val="content"/>
        </w:behaviors>
        <w:guid w:val="{E2FCF8E0-291B-4623-9382-92B81E4A7F52}"/>
      </w:docPartPr>
      <w:docPartBody>
        <w:p w:rsidR="008D62EF" w:rsidRDefault="008D62EF" w:rsidP="008D62EF">
          <w:pPr>
            <w:pStyle w:val="033C46AF9C0B427C92FDAE622802EDCD"/>
          </w:pPr>
          <w:r w:rsidRPr="00A06E1A">
            <w:rPr>
              <w:rStyle w:val="placeholder1Char"/>
              <w:rFonts w:hint="eastAsia"/>
              <w:sz w:val="16"/>
              <w:szCs w:val="16"/>
            </w:rPr>
            <w:t>____</w:t>
          </w:r>
        </w:p>
      </w:docPartBody>
    </w:docPart>
    <w:docPart>
      <w:docPartPr>
        <w:name w:val="84A98B38CFE744A78700BC2B4FF1E49B"/>
        <w:category>
          <w:name w:val="常规"/>
          <w:gallery w:val="placeholder"/>
        </w:category>
        <w:types>
          <w:type w:val="bbPlcHdr"/>
        </w:types>
        <w:behaviors>
          <w:behavior w:val="content"/>
        </w:behaviors>
        <w:guid w:val="{B4628821-FF71-4C15-8330-A038E0CFAE3A}"/>
      </w:docPartPr>
      <w:docPartBody>
        <w:p w:rsidR="008D62EF" w:rsidRDefault="008D62EF" w:rsidP="008D62EF">
          <w:pPr>
            <w:pStyle w:val="84A98B38CFE744A78700BC2B4FF1E49B"/>
          </w:pPr>
          <w:r w:rsidRPr="00A06E1A">
            <w:rPr>
              <w:rStyle w:val="placeholder1Char"/>
              <w:rFonts w:hint="eastAsia"/>
              <w:sz w:val="16"/>
              <w:szCs w:val="16"/>
            </w:rPr>
            <w:t>____</w:t>
          </w:r>
        </w:p>
      </w:docPartBody>
    </w:docPart>
    <w:docPart>
      <w:docPartPr>
        <w:name w:val="5A2C7FD8C2E545B1A3D21A3402BA5828"/>
        <w:category>
          <w:name w:val="常规"/>
          <w:gallery w:val="placeholder"/>
        </w:category>
        <w:types>
          <w:type w:val="bbPlcHdr"/>
        </w:types>
        <w:behaviors>
          <w:behavior w:val="content"/>
        </w:behaviors>
        <w:guid w:val="{84CE2E48-C91E-4649-B84E-0E0B15BC4F7F}"/>
      </w:docPartPr>
      <w:docPartBody>
        <w:p w:rsidR="008D62EF" w:rsidRDefault="008D62EF" w:rsidP="008D62EF">
          <w:pPr>
            <w:pStyle w:val="5A2C7FD8C2E545B1A3D21A3402BA5828"/>
          </w:pPr>
          <w:r w:rsidRPr="00A06E1A">
            <w:rPr>
              <w:rStyle w:val="placeholder1Char"/>
              <w:rFonts w:hint="eastAsia"/>
              <w:sz w:val="16"/>
              <w:szCs w:val="16"/>
            </w:rPr>
            <w:t>____</w:t>
          </w:r>
        </w:p>
      </w:docPartBody>
    </w:docPart>
    <w:docPart>
      <w:docPartPr>
        <w:name w:val="9A2A8FB4B9714F5093DBF89F3D78865C"/>
        <w:category>
          <w:name w:val="常规"/>
          <w:gallery w:val="placeholder"/>
        </w:category>
        <w:types>
          <w:type w:val="bbPlcHdr"/>
        </w:types>
        <w:behaviors>
          <w:behavior w:val="content"/>
        </w:behaviors>
        <w:guid w:val="{95471CBD-46C8-4487-9C54-03103D856F12}"/>
      </w:docPartPr>
      <w:docPartBody>
        <w:p w:rsidR="008D62EF" w:rsidRDefault="008D62EF" w:rsidP="008D62EF">
          <w:pPr>
            <w:pStyle w:val="9A2A8FB4B9714F5093DBF89F3D78865C"/>
          </w:pPr>
          <w:r w:rsidRPr="00A06E1A">
            <w:rPr>
              <w:rStyle w:val="placeholder1Char"/>
              <w:rFonts w:hint="eastAsia"/>
              <w:sz w:val="16"/>
              <w:szCs w:val="16"/>
            </w:rPr>
            <w:t>____</w:t>
          </w:r>
        </w:p>
      </w:docPartBody>
    </w:docPart>
    <w:docPart>
      <w:docPartPr>
        <w:name w:val="DB6F216470D64136BC0DB10B50AEF5BB"/>
        <w:category>
          <w:name w:val="常规"/>
          <w:gallery w:val="placeholder"/>
        </w:category>
        <w:types>
          <w:type w:val="bbPlcHdr"/>
        </w:types>
        <w:behaviors>
          <w:behavior w:val="content"/>
        </w:behaviors>
        <w:guid w:val="{FEB9D0FA-16FD-4565-8A58-790E0F5014E2}"/>
      </w:docPartPr>
      <w:docPartBody>
        <w:p w:rsidR="008D62EF" w:rsidRDefault="008D62EF" w:rsidP="008D62EF">
          <w:pPr>
            <w:pStyle w:val="DB6F216470D64136BC0DB10B50AEF5BB"/>
          </w:pPr>
          <w:r w:rsidRPr="00A06E1A">
            <w:rPr>
              <w:rStyle w:val="placeholder1Char"/>
              <w:rFonts w:hint="eastAsia"/>
              <w:sz w:val="16"/>
              <w:szCs w:val="16"/>
            </w:rPr>
            <w:t>____</w:t>
          </w:r>
        </w:p>
      </w:docPartBody>
    </w:docPart>
    <w:docPart>
      <w:docPartPr>
        <w:name w:val="180136987BC3446A959AD5C72FB081A0"/>
        <w:category>
          <w:name w:val="常规"/>
          <w:gallery w:val="placeholder"/>
        </w:category>
        <w:types>
          <w:type w:val="bbPlcHdr"/>
        </w:types>
        <w:behaviors>
          <w:behavior w:val="content"/>
        </w:behaviors>
        <w:guid w:val="{531D2BCE-FCDC-4CD2-A2C2-49AA9D65F5C6}"/>
      </w:docPartPr>
      <w:docPartBody>
        <w:p w:rsidR="008D62EF" w:rsidRDefault="008D62EF" w:rsidP="008D62EF">
          <w:pPr>
            <w:pStyle w:val="180136987BC3446A959AD5C72FB081A0"/>
          </w:pPr>
          <w:r w:rsidRPr="00A06E1A">
            <w:rPr>
              <w:rStyle w:val="placeholder1Char"/>
              <w:rFonts w:hint="eastAsia"/>
              <w:sz w:val="16"/>
              <w:szCs w:val="16"/>
            </w:rPr>
            <w:t>____</w:t>
          </w:r>
        </w:p>
      </w:docPartBody>
    </w:docPart>
    <w:docPart>
      <w:docPartPr>
        <w:name w:val="22A421FEC9D14F37B065850328B066B3"/>
        <w:category>
          <w:name w:val="常规"/>
          <w:gallery w:val="placeholder"/>
        </w:category>
        <w:types>
          <w:type w:val="bbPlcHdr"/>
        </w:types>
        <w:behaviors>
          <w:behavior w:val="content"/>
        </w:behaviors>
        <w:guid w:val="{6AEFCC3D-96AC-49BD-965F-0E87C85CE232}"/>
      </w:docPartPr>
      <w:docPartBody>
        <w:p w:rsidR="008D62EF" w:rsidRDefault="008D62EF" w:rsidP="008D62EF">
          <w:pPr>
            <w:pStyle w:val="22A421FEC9D14F37B065850328B066B3"/>
          </w:pPr>
          <w:r w:rsidRPr="00A06E1A">
            <w:rPr>
              <w:rStyle w:val="placeholder1Char"/>
              <w:rFonts w:hint="eastAsia"/>
              <w:sz w:val="16"/>
              <w:szCs w:val="16"/>
            </w:rPr>
            <w:t>____</w:t>
          </w:r>
        </w:p>
      </w:docPartBody>
    </w:docPart>
    <w:docPart>
      <w:docPartPr>
        <w:name w:val="F79A2A8D3411473CAF1C5264B04F428A"/>
        <w:category>
          <w:name w:val="常规"/>
          <w:gallery w:val="placeholder"/>
        </w:category>
        <w:types>
          <w:type w:val="bbPlcHdr"/>
        </w:types>
        <w:behaviors>
          <w:behavior w:val="content"/>
        </w:behaviors>
        <w:guid w:val="{C9B4857C-8B9A-4FD7-9195-59C1ADE003B4}"/>
      </w:docPartPr>
      <w:docPartBody>
        <w:p w:rsidR="008D62EF" w:rsidRDefault="008D62EF" w:rsidP="008D62EF">
          <w:pPr>
            <w:pStyle w:val="F79A2A8D3411473CAF1C5264B04F428A"/>
          </w:pPr>
          <w:r w:rsidRPr="00A06E1A">
            <w:rPr>
              <w:rStyle w:val="placeholder1Char"/>
              <w:rFonts w:hint="eastAsia"/>
              <w:sz w:val="16"/>
              <w:szCs w:val="16"/>
            </w:rPr>
            <w:t>____</w:t>
          </w:r>
        </w:p>
      </w:docPartBody>
    </w:docPart>
    <w:docPart>
      <w:docPartPr>
        <w:name w:val="37A22EFBE1CE4E55812E09697852314D"/>
        <w:category>
          <w:name w:val="常规"/>
          <w:gallery w:val="placeholder"/>
        </w:category>
        <w:types>
          <w:type w:val="bbPlcHdr"/>
        </w:types>
        <w:behaviors>
          <w:behavior w:val="content"/>
        </w:behaviors>
        <w:guid w:val="{B7F3D4BC-467E-428E-85C1-9F917266328C}"/>
      </w:docPartPr>
      <w:docPartBody>
        <w:p w:rsidR="008D62EF" w:rsidRDefault="008D62EF" w:rsidP="008D62EF">
          <w:pPr>
            <w:pStyle w:val="37A22EFBE1CE4E55812E09697852314D"/>
          </w:pPr>
          <w:r w:rsidRPr="00A06E1A">
            <w:rPr>
              <w:rStyle w:val="placeholder1Char"/>
              <w:rFonts w:hint="eastAsia"/>
              <w:sz w:val="16"/>
              <w:szCs w:val="16"/>
            </w:rPr>
            <w:t>____</w:t>
          </w:r>
        </w:p>
      </w:docPartBody>
    </w:docPart>
    <w:docPart>
      <w:docPartPr>
        <w:name w:val="65DFE451BF8C4A3CB1247BABE95A0239"/>
        <w:category>
          <w:name w:val="常规"/>
          <w:gallery w:val="placeholder"/>
        </w:category>
        <w:types>
          <w:type w:val="bbPlcHdr"/>
        </w:types>
        <w:behaviors>
          <w:behavior w:val="content"/>
        </w:behaviors>
        <w:guid w:val="{C06B82E8-6459-4D62-9ED3-EF6D682B35B6}"/>
      </w:docPartPr>
      <w:docPartBody>
        <w:p w:rsidR="008D62EF" w:rsidRDefault="008D62EF" w:rsidP="008D62EF">
          <w:pPr>
            <w:pStyle w:val="65DFE451BF8C4A3CB1247BABE95A0239"/>
          </w:pPr>
          <w:r w:rsidRPr="00A06E1A">
            <w:rPr>
              <w:rStyle w:val="placeholder1Char"/>
              <w:rFonts w:hint="eastAsia"/>
              <w:sz w:val="16"/>
              <w:szCs w:val="16"/>
            </w:rPr>
            <w:t>____</w:t>
          </w:r>
        </w:p>
      </w:docPartBody>
    </w:docPart>
    <w:docPart>
      <w:docPartPr>
        <w:name w:val="FFD36B8A1770486D98BB92114B87C8E5"/>
        <w:category>
          <w:name w:val="常规"/>
          <w:gallery w:val="placeholder"/>
        </w:category>
        <w:types>
          <w:type w:val="bbPlcHdr"/>
        </w:types>
        <w:behaviors>
          <w:behavior w:val="content"/>
        </w:behaviors>
        <w:guid w:val="{04A7D73E-D633-4C25-BE9B-833CF4EA35C9}"/>
      </w:docPartPr>
      <w:docPartBody>
        <w:p w:rsidR="008D62EF" w:rsidRDefault="008D62EF" w:rsidP="008D62EF">
          <w:pPr>
            <w:pStyle w:val="FFD36B8A1770486D98BB92114B87C8E5"/>
          </w:pPr>
          <w:r w:rsidRPr="00A06E1A">
            <w:rPr>
              <w:rStyle w:val="placeholder1Char"/>
              <w:rFonts w:hint="eastAsia"/>
              <w:sz w:val="16"/>
              <w:szCs w:val="16"/>
            </w:rPr>
            <w:t>____</w:t>
          </w:r>
        </w:p>
      </w:docPartBody>
    </w:docPart>
    <w:docPart>
      <w:docPartPr>
        <w:name w:val="84159A429CF54BDFA01BE9D186685B5E"/>
        <w:category>
          <w:name w:val="常规"/>
          <w:gallery w:val="placeholder"/>
        </w:category>
        <w:types>
          <w:type w:val="bbPlcHdr"/>
        </w:types>
        <w:behaviors>
          <w:behavior w:val="content"/>
        </w:behaviors>
        <w:guid w:val="{F90D322A-31D4-40F7-87DB-A035E0489CF5}"/>
      </w:docPartPr>
      <w:docPartBody>
        <w:p w:rsidR="008D62EF" w:rsidRDefault="008D62EF" w:rsidP="008D62EF">
          <w:pPr>
            <w:pStyle w:val="84159A429CF54BDFA01BE9D186685B5E"/>
          </w:pPr>
          <w:r w:rsidRPr="00A06E1A">
            <w:rPr>
              <w:rStyle w:val="placeholder1Char"/>
              <w:rFonts w:hint="eastAsia"/>
              <w:sz w:val="16"/>
              <w:szCs w:val="16"/>
            </w:rPr>
            <w:t>____</w:t>
          </w:r>
        </w:p>
      </w:docPartBody>
    </w:docPart>
    <w:docPart>
      <w:docPartPr>
        <w:name w:val="C34036437EF1462C8787F94778C6F0BA"/>
        <w:category>
          <w:name w:val="常规"/>
          <w:gallery w:val="placeholder"/>
        </w:category>
        <w:types>
          <w:type w:val="bbPlcHdr"/>
        </w:types>
        <w:behaviors>
          <w:behavior w:val="content"/>
        </w:behaviors>
        <w:guid w:val="{457934AA-EE54-46A5-9A91-D50F601E8358}"/>
      </w:docPartPr>
      <w:docPartBody>
        <w:p w:rsidR="008D62EF" w:rsidRDefault="008D62EF" w:rsidP="008D62EF">
          <w:pPr>
            <w:pStyle w:val="C34036437EF1462C8787F94778C6F0BA"/>
          </w:pPr>
          <w:r w:rsidRPr="00A06E1A">
            <w:rPr>
              <w:rStyle w:val="placeholder1Char"/>
              <w:rFonts w:hint="eastAsia"/>
              <w:sz w:val="16"/>
              <w:szCs w:val="16"/>
            </w:rPr>
            <w:t>____</w:t>
          </w:r>
        </w:p>
      </w:docPartBody>
    </w:docPart>
    <w:docPart>
      <w:docPartPr>
        <w:name w:val="30919ADB68F84285A82075520E1468A4"/>
        <w:category>
          <w:name w:val="常规"/>
          <w:gallery w:val="placeholder"/>
        </w:category>
        <w:types>
          <w:type w:val="bbPlcHdr"/>
        </w:types>
        <w:behaviors>
          <w:behavior w:val="content"/>
        </w:behaviors>
        <w:guid w:val="{78F6692B-1CBB-4705-B940-F344C8E10B40}"/>
      </w:docPartPr>
      <w:docPartBody>
        <w:p w:rsidR="008D62EF" w:rsidRDefault="008D62EF" w:rsidP="008D62EF">
          <w:pPr>
            <w:pStyle w:val="30919ADB68F84285A82075520E1468A4"/>
          </w:pPr>
          <w:r w:rsidRPr="00A06E1A">
            <w:rPr>
              <w:rStyle w:val="placeholder1Char"/>
              <w:rFonts w:hint="eastAsia"/>
              <w:sz w:val="16"/>
              <w:szCs w:val="16"/>
            </w:rPr>
            <w:t>____</w:t>
          </w:r>
        </w:p>
      </w:docPartBody>
    </w:docPart>
    <w:docPart>
      <w:docPartPr>
        <w:name w:val="DD22AFF41F9E4750929C409C3D7A71B5"/>
        <w:category>
          <w:name w:val="常规"/>
          <w:gallery w:val="placeholder"/>
        </w:category>
        <w:types>
          <w:type w:val="bbPlcHdr"/>
        </w:types>
        <w:behaviors>
          <w:behavior w:val="content"/>
        </w:behaviors>
        <w:guid w:val="{EF709CF6-D9E9-4CE1-8810-83C66DA1B375}"/>
      </w:docPartPr>
      <w:docPartBody>
        <w:p w:rsidR="008D62EF" w:rsidRDefault="008D62EF" w:rsidP="008D62EF">
          <w:pPr>
            <w:pStyle w:val="DD22AFF41F9E4750929C409C3D7A71B5"/>
          </w:pPr>
          <w:r w:rsidRPr="00A06E1A">
            <w:rPr>
              <w:rStyle w:val="placeholder1Char"/>
              <w:rFonts w:hint="eastAsia"/>
              <w:sz w:val="16"/>
              <w:szCs w:val="16"/>
            </w:rPr>
            <w:t>____</w:t>
          </w:r>
        </w:p>
      </w:docPartBody>
    </w:docPart>
    <w:docPart>
      <w:docPartPr>
        <w:name w:val="3F51F27BE6084F82B3845438AF56F19A"/>
        <w:category>
          <w:name w:val="常规"/>
          <w:gallery w:val="placeholder"/>
        </w:category>
        <w:types>
          <w:type w:val="bbPlcHdr"/>
        </w:types>
        <w:behaviors>
          <w:behavior w:val="content"/>
        </w:behaviors>
        <w:guid w:val="{05CCC33E-D5B2-4A9B-A10F-994C10243229}"/>
      </w:docPartPr>
      <w:docPartBody>
        <w:p w:rsidR="008D62EF" w:rsidRDefault="008D62EF" w:rsidP="008D62EF">
          <w:pPr>
            <w:pStyle w:val="3F51F27BE6084F82B3845438AF56F19A"/>
          </w:pPr>
          <w:r w:rsidRPr="00A06E1A">
            <w:rPr>
              <w:rStyle w:val="placeholder1Char"/>
              <w:rFonts w:hint="eastAsia"/>
              <w:sz w:val="16"/>
              <w:szCs w:val="16"/>
            </w:rPr>
            <w:t>____</w:t>
          </w:r>
        </w:p>
      </w:docPartBody>
    </w:docPart>
    <w:docPart>
      <w:docPartPr>
        <w:name w:val="80CECDD81D114C48BB7AD2640E43C58B"/>
        <w:category>
          <w:name w:val="常规"/>
          <w:gallery w:val="placeholder"/>
        </w:category>
        <w:types>
          <w:type w:val="bbPlcHdr"/>
        </w:types>
        <w:behaviors>
          <w:behavior w:val="content"/>
        </w:behaviors>
        <w:guid w:val="{EC060FF6-072E-476E-843F-2357ED221DDC}"/>
      </w:docPartPr>
      <w:docPartBody>
        <w:p w:rsidR="008D62EF" w:rsidRDefault="008D62EF" w:rsidP="008D62EF">
          <w:pPr>
            <w:pStyle w:val="80CECDD81D114C48BB7AD2640E43C58B"/>
          </w:pPr>
          <w:r w:rsidRPr="00A06E1A">
            <w:rPr>
              <w:rStyle w:val="placeholder1Char"/>
              <w:rFonts w:hint="eastAsia"/>
              <w:sz w:val="16"/>
              <w:szCs w:val="16"/>
            </w:rPr>
            <w:t>____</w:t>
          </w:r>
        </w:p>
      </w:docPartBody>
    </w:docPart>
    <w:docPart>
      <w:docPartPr>
        <w:name w:val="677107703FAF42668F464B7A0748174F"/>
        <w:category>
          <w:name w:val="常规"/>
          <w:gallery w:val="placeholder"/>
        </w:category>
        <w:types>
          <w:type w:val="bbPlcHdr"/>
        </w:types>
        <w:behaviors>
          <w:behavior w:val="content"/>
        </w:behaviors>
        <w:guid w:val="{470604AD-AF87-4CB5-8332-352B3B594E5A}"/>
      </w:docPartPr>
      <w:docPartBody>
        <w:p w:rsidR="008D62EF" w:rsidRDefault="008D62EF" w:rsidP="008D62EF">
          <w:pPr>
            <w:pStyle w:val="677107703FAF42668F464B7A0748174F"/>
          </w:pPr>
          <w:r w:rsidRPr="00A06E1A">
            <w:rPr>
              <w:rStyle w:val="placeholder1Char"/>
              <w:rFonts w:hint="eastAsia"/>
              <w:sz w:val="16"/>
              <w:szCs w:val="16"/>
            </w:rPr>
            <w:t>____</w:t>
          </w:r>
        </w:p>
      </w:docPartBody>
    </w:docPart>
    <w:docPart>
      <w:docPartPr>
        <w:name w:val="D4DB7E983ACF4E7B83CF88830746ED28"/>
        <w:category>
          <w:name w:val="常规"/>
          <w:gallery w:val="placeholder"/>
        </w:category>
        <w:types>
          <w:type w:val="bbPlcHdr"/>
        </w:types>
        <w:behaviors>
          <w:behavior w:val="content"/>
        </w:behaviors>
        <w:guid w:val="{DF2DD1A1-601B-44C1-BAB5-7AD6C2B81700}"/>
      </w:docPartPr>
      <w:docPartBody>
        <w:p w:rsidR="008D62EF" w:rsidRDefault="008D62EF" w:rsidP="008D62EF">
          <w:pPr>
            <w:pStyle w:val="D4DB7E983ACF4E7B83CF88830746ED28"/>
          </w:pPr>
          <w:r w:rsidRPr="00A06E1A">
            <w:rPr>
              <w:rStyle w:val="placeholder1Char"/>
              <w:rFonts w:hint="eastAsia"/>
              <w:sz w:val="16"/>
              <w:szCs w:val="16"/>
            </w:rPr>
            <w:t>____</w:t>
          </w:r>
        </w:p>
      </w:docPartBody>
    </w:docPart>
    <w:docPart>
      <w:docPartPr>
        <w:name w:val="7031459BA9504F28BCECBCFA5FE24BE4"/>
        <w:category>
          <w:name w:val="常规"/>
          <w:gallery w:val="placeholder"/>
        </w:category>
        <w:types>
          <w:type w:val="bbPlcHdr"/>
        </w:types>
        <w:behaviors>
          <w:behavior w:val="content"/>
        </w:behaviors>
        <w:guid w:val="{378CB620-ED58-4784-B065-E269D3240F59}"/>
      </w:docPartPr>
      <w:docPartBody>
        <w:p w:rsidR="008D62EF" w:rsidRDefault="008D62EF" w:rsidP="008D62EF">
          <w:pPr>
            <w:pStyle w:val="7031459BA9504F28BCECBCFA5FE24BE4"/>
          </w:pPr>
          <w:r w:rsidRPr="00A06E1A">
            <w:rPr>
              <w:rStyle w:val="placeholder1Char"/>
              <w:rFonts w:hint="eastAsia"/>
              <w:sz w:val="16"/>
              <w:szCs w:val="16"/>
            </w:rPr>
            <w:t>____</w:t>
          </w:r>
        </w:p>
      </w:docPartBody>
    </w:docPart>
    <w:docPart>
      <w:docPartPr>
        <w:name w:val="3F939FDB225C4B4FAA1FFAC91356983E"/>
        <w:category>
          <w:name w:val="常规"/>
          <w:gallery w:val="placeholder"/>
        </w:category>
        <w:types>
          <w:type w:val="bbPlcHdr"/>
        </w:types>
        <w:behaviors>
          <w:behavior w:val="content"/>
        </w:behaviors>
        <w:guid w:val="{C3A51F44-5D2B-4A55-8BD0-9B4C2D16AF73}"/>
      </w:docPartPr>
      <w:docPartBody>
        <w:p w:rsidR="008D62EF" w:rsidRDefault="008D62EF" w:rsidP="008D62EF">
          <w:pPr>
            <w:pStyle w:val="3F939FDB225C4B4FAA1FFAC91356983E"/>
          </w:pPr>
          <w:r w:rsidRPr="00A06E1A">
            <w:rPr>
              <w:rStyle w:val="placeholder1Char"/>
              <w:rFonts w:hint="eastAsia"/>
              <w:sz w:val="16"/>
              <w:szCs w:val="16"/>
            </w:rPr>
            <w:t>____</w:t>
          </w:r>
        </w:p>
      </w:docPartBody>
    </w:docPart>
    <w:docPart>
      <w:docPartPr>
        <w:name w:val="79EC18927B6A487BA55124FC1DA6586F"/>
        <w:category>
          <w:name w:val="常规"/>
          <w:gallery w:val="placeholder"/>
        </w:category>
        <w:types>
          <w:type w:val="bbPlcHdr"/>
        </w:types>
        <w:behaviors>
          <w:behavior w:val="content"/>
        </w:behaviors>
        <w:guid w:val="{8CF7E2A3-C9AC-4ED3-9C21-EAB41B814520}"/>
      </w:docPartPr>
      <w:docPartBody>
        <w:p w:rsidR="008D62EF" w:rsidRDefault="008D62EF" w:rsidP="008D62EF">
          <w:pPr>
            <w:pStyle w:val="79EC18927B6A487BA55124FC1DA6586F"/>
          </w:pPr>
          <w:r w:rsidRPr="00A06E1A">
            <w:rPr>
              <w:rStyle w:val="placeholder1Char"/>
              <w:rFonts w:hint="eastAsia"/>
              <w:sz w:val="16"/>
              <w:szCs w:val="16"/>
            </w:rPr>
            <w:t>____</w:t>
          </w:r>
        </w:p>
      </w:docPartBody>
    </w:docPart>
    <w:docPart>
      <w:docPartPr>
        <w:name w:val="A844E27125E24B73895933FF00C5572F"/>
        <w:category>
          <w:name w:val="常规"/>
          <w:gallery w:val="placeholder"/>
        </w:category>
        <w:types>
          <w:type w:val="bbPlcHdr"/>
        </w:types>
        <w:behaviors>
          <w:behavior w:val="content"/>
        </w:behaviors>
        <w:guid w:val="{18DF69EE-D1C5-4E8B-944C-6A3E5FB3854D}"/>
      </w:docPartPr>
      <w:docPartBody>
        <w:p w:rsidR="008D62EF" w:rsidRDefault="008D62EF" w:rsidP="008D62EF">
          <w:pPr>
            <w:pStyle w:val="A844E27125E24B73895933FF00C5572F"/>
          </w:pPr>
          <w:r w:rsidRPr="00A06E1A">
            <w:rPr>
              <w:rStyle w:val="placeholder1Char"/>
              <w:rFonts w:hint="eastAsia"/>
              <w:sz w:val="16"/>
              <w:szCs w:val="16"/>
            </w:rPr>
            <w:t>____</w:t>
          </w:r>
        </w:p>
      </w:docPartBody>
    </w:docPart>
    <w:docPart>
      <w:docPartPr>
        <w:name w:val="00D38A793CA34FB1A6C4C3578BCB9129"/>
        <w:category>
          <w:name w:val="常规"/>
          <w:gallery w:val="placeholder"/>
        </w:category>
        <w:types>
          <w:type w:val="bbPlcHdr"/>
        </w:types>
        <w:behaviors>
          <w:behavior w:val="content"/>
        </w:behaviors>
        <w:guid w:val="{FAED3F2B-50B5-4E92-9158-989B63BFE26A}"/>
      </w:docPartPr>
      <w:docPartBody>
        <w:p w:rsidR="008D62EF" w:rsidRDefault="008D62EF" w:rsidP="008D62EF">
          <w:pPr>
            <w:pStyle w:val="00D38A793CA34FB1A6C4C3578BCB9129"/>
          </w:pPr>
          <w:r w:rsidRPr="00A06E1A">
            <w:rPr>
              <w:rStyle w:val="placeholder1Char"/>
              <w:rFonts w:hint="eastAsia"/>
              <w:sz w:val="16"/>
              <w:szCs w:val="16"/>
            </w:rPr>
            <w:t>____</w:t>
          </w:r>
        </w:p>
      </w:docPartBody>
    </w:docPart>
    <w:docPart>
      <w:docPartPr>
        <w:name w:val="F5AAA6F28D814A878068934A6BC8DEE4"/>
        <w:category>
          <w:name w:val="常规"/>
          <w:gallery w:val="placeholder"/>
        </w:category>
        <w:types>
          <w:type w:val="bbPlcHdr"/>
        </w:types>
        <w:behaviors>
          <w:behavior w:val="content"/>
        </w:behaviors>
        <w:guid w:val="{0162881E-BC62-4661-9597-7AF3E1DDF1F6}"/>
      </w:docPartPr>
      <w:docPartBody>
        <w:p w:rsidR="008D62EF" w:rsidRDefault="008D62EF" w:rsidP="008D62EF">
          <w:pPr>
            <w:pStyle w:val="F5AAA6F28D814A878068934A6BC8DEE4"/>
          </w:pPr>
          <w:r w:rsidRPr="00A06E1A">
            <w:rPr>
              <w:rStyle w:val="placeholder1Char"/>
              <w:rFonts w:hint="eastAsia"/>
              <w:sz w:val="16"/>
              <w:szCs w:val="16"/>
            </w:rPr>
            <w:t>____</w:t>
          </w:r>
        </w:p>
      </w:docPartBody>
    </w:docPart>
    <w:docPart>
      <w:docPartPr>
        <w:name w:val="6DA7A784524C4F13A81567744195CC34"/>
        <w:category>
          <w:name w:val="常规"/>
          <w:gallery w:val="placeholder"/>
        </w:category>
        <w:types>
          <w:type w:val="bbPlcHdr"/>
        </w:types>
        <w:behaviors>
          <w:behavior w:val="content"/>
        </w:behaviors>
        <w:guid w:val="{E5250617-24B4-4473-A55E-FFEAF3981A33}"/>
      </w:docPartPr>
      <w:docPartBody>
        <w:p w:rsidR="008D62EF" w:rsidRDefault="008D62EF" w:rsidP="008D62EF">
          <w:pPr>
            <w:pStyle w:val="6DA7A784524C4F13A81567744195CC34"/>
          </w:pPr>
          <w:r w:rsidRPr="00A06E1A">
            <w:rPr>
              <w:rStyle w:val="placeholder1Char"/>
              <w:rFonts w:hint="eastAsia"/>
              <w:sz w:val="16"/>
              <w:szCs w:val="16"/>
            </w:rPr>
            <w:t>____</w:t>
          </w:r>
        </w:p>
      </w:docPartBody>
    </w:docPart>
    <w:docPart>
      <w:docPartPr>
        <w:name w:val="275F2DA5DEE8419BB232D66C19A78441"/>
        <w:category>
          <w:name w:val="常规"/>
          <w:gallery w:val="placeholder"/>
        </w:category>
        <w:types>
          <w:type w:val="bbPlcHdr"/>
        </w:types>
        <w:behaviors>
          <w:behavior w:val="content"/>
        </w:behaviors>
        <w:guid w:val="{45C484B2-6944-4C6B-BA1D-50F2AC2C03BE}"/>
      </w:docPartPr>
      <w:docPartBody>
        <w:p w:rsidR="008D62EF" w:rsidRDefault="008D62EF" w:rsidP="008D62EF">
          <w:pPr>
            <w:pStyle w:val="275F2DA5DEE8419BB232D66C19A78441"/>
          </w:pPr>
          <w:r w:rsidRPr="00A06E1A">
            <w:rPr>
              <w:rStyle w:val="placeholder1Char"/>
              <w:rFonts w:hint="eastAsia"/>
              <w:sz w:val="16"/>
              <w:szCs w:val="16"/>
            </w:rPr>
            <w:t>____</w:t>
          </w:r>
        </w:p>
      </w:docPartBody>
    </w:docPart>
    <w:docPart>
      <w:docPartPr>
        <w:name w:val="59158B4FAECD472FB33C9BF7CB510491"/>
        <w:category>
          <w:name w:val="常规"/>
          <w:gallery w:val="placeholder"/>
        </w:category>
        <w:types>
          <w:type w:val="bbPlcHdr"/>
        </w:types>
        <w:behaviors>
          <w:behavior w:val="content"/>
        </w:behaviors>
        <w:guid w:val="{C81A465E-622A-44DD-BBE9-3A46930A39A9}"/>
      </w:docPartPr>
      <w:docPartBody>
        <w:p w:rsidR="008D62EF" w:rsidRDefault="008D62EF" w:rsidP="008D62EF">
          <w:pPr>
            <w:pStyle w:val="59158B4FAECD472FB33C9BF7CB510491"/>
          </w:pPr>
          <w:r w:rsidRPr="00A06E1A">
            <w:rPr>
              <w:rStyle w:val="placeholder1Char"/>
              <w:rFonts w:hint="eastAsia"/>
              <w:sz w:val="16"/>
              <w:szCs w:val="16"/>
            </w:rPr>
            <w:t>____</w:t>
          </w:r>
        </w:p>
      </w:docPartBody>
    </w:docPart>
    <w:docPart>
      <w:docPartPr>
        <w:name w:val="4A51388FECEE40728F1711754925CA99"/>
        <w:category>
          <w:name w:val="常规"/>
          <w:gallery w:val="placeholder"/>
        </w:category>
        <w:types>
          <w:type w:val="bbPlcHdr"/>
        </w:types>
        <w:behaviors>
          <w:behavior w:val="content"/>
        </w:behaviors>
        <w:guid w:val="{DD45C540-BA9B-47A0-906A-688799FD7BD5}"/>
      </w:docPartPr>
      <w:docPartBody>
        <w:p w:rsidR="008D62EF" w:rsidRDefault="008D62EF" w:rsidP="008D62EF">
          <w:pPr>
            <w:pStyle w:val="4A51388FECEE40728F1711754925CA99"/>
          </w:pPr>
          <w:r w:rsidRPr="00A06E1A">
            <w:rPr>
              <w:rStyle w:val="placeholder1Char"/>
              <w:rFonts w:hint="eastAsia"/>
              <w:sz w:val="16"/>
              <w:szCs w:val="16"/>
            </w:rPr>
            <w:t>____</w:t>
          </w:r>
        </w:p>
      </w:docPartBody>
    </w:docPart>
    <w:docPart>
      <w:docPartPr>
        <w:name w:val="69193271326948D78084A11E49936ABD"/>
        <w:category>
          <w:name w:val="常规"/>
          <w:gallery w:val="placeholder"/>
        </w:category>
        <w:types>
          <w:type w:val="bbPlcHdr"/>
        </w:types>
        <w:behaviors>
          <w:behavior w:val="content"/>
        </w:behaviors>
        <w:guid w:val="{69F96EFC-54E8-497C-996D-533E7B7B9E1E}"/>
      </w:docPartPr>
      <w:docPartBody>
        <w:p w:rsidR="008D62EF" w:rsidRDefault="008D62EF" w:rsidP="008D62EF">
          <w:pPr>
            <w:pStyle w:val="69193271326948D78084A11E49936ABD"/>
          </w:pPr>
          <w:r w:rsidRPr="00A06E1A">
            <w:rPr>
              <w:rStyle w:val="placeholder1Char"/>
              <w:rFonts w:hint="eastAsia"/>
              <w:sz w:val="16"/>
              <w:szCs w:val="16"/>
            </w:rPr>
            <w:t>____</w:t>
          </w:r>
        </w:p>
      </w:docPartBody>
    </w:docPart>
    <w:docPart>
      <w:docPartPr>
        <w:name w:val="BF97B232F5C54164869899EE956EE481"/>
        <w:category>
          <w:name w:val="常规"/>
          <w:gallery w:val="placeholder"/>
        </w:category>
        <w:types>
          <w:type w:val="bbPlcHdr"/>
        </w:types>
        <w:behaviors>
          <w:behavior w:val="content"/>
        </w:behaviors>
        <w:guid w:val="{44AB13B6-111F-48AE-A4BE-D62754A7A80F}"/>
      </w:docPartPr>
      <w:docPartBody>
        <w:p w:rsidR="008D62EF" w:rsidRDefault="008D62EF" w:rsidP="008D62EF">
          <w:pPr>
            <w:pStyle w:val="BF97B232F5C54164869899EE956EE481"/>
          </w:pPr>
          <w:r w:rsidRPr="00A06E1A">
            <w:rPr>
              <w:rStyle w:val="placeholder1Char"/>
              <w:rFonts w:hint="eastAsia"/>
              <w:sz w:val="16"/>
              <w:szCs w:val="16"/>
            </w:rPr>
            <w:t>____</w:t>
          </w:r>
        </w:p>
      </w:docPartBody>
    </w:docPart>
    <w:docPart>
      <w:docPartPr>
        <w:name w:val="9A69615BB3CA494FBDFCEE0F9BC74061"/>
        <w:category>
          <w:name w:val="常规"/>
          <w:gallery w:val="placeholder"/>
        </w:category>
        <w:types>
          <w:type w:val="bbPlcHdr"/>
        </w:types>
        <w:behaviors>
          <w:behavior w:val="content"/>
        </w:behaviors>
        <w:guid w:val="{BA9BBBD7-865B-4A16-96A3-1847A5E3C630}"/>
      </w:docPartPr>
      <w:docPartBody>
        <w:p w:rsidR="008D62EF" w:rsidRDefault="008D62EF" w:rsidP="008D62EF">
          <w:pPr>
            <w:pStyle w:val="9A69615BB3CA494FBDFCEE0F9BC74061"/>
          </w:pPr>
          <w:r w:rsidRPr="00A06E1A">
            <w:rPr>
              <w:rStyle w:val="placeholder1Char"/>
              <w:rFonts w:hint="eastAsia"/>
              <w:sz w:val="16"/>
              <w:szCs w:val="16"/>
            </w:rPr>
            <w:t>____</w:t>
          </w:r>
        </w:p>
      </w:docPartBody>
    </w:docPart>
    <w:docPart>
      <w:docPartPr>
        <w:name w:val="C26D0C65DCE24F8C89540E14E5B7D975"/>
        <w:category>
          <w:name w:val="常规"/>
          <w:gallery w:val="placeholder"/>
        </w:category>
        <w:types>
          <w:type w:val="bbPlcHdr"/>
        </w:types>
        <w:behaviors>
          <w:behavior w:val="content"/>
        </w:behaviors>
        <w:guid w:val="{06BEF6CA-3D14-4B4C-8EAD-FE0C5D7CDAFD}"/>
      </w:docPartPr>
      <w:docPartBody>
        <w:p w:rsidR="008D62EF" w:rsidRDefault="008D62EF" w:rsidP="008D62EF">
          <w:pPr>
            <w:pStyle w:val="C26D0C65DCE24F8C89540E14E5B7D975"/>
          </w:pPr>
          <w:r w:rsidRPr="00A06E1A">
            <w:rPr>
              <w:rStyle w:val="placeholder1Char"/>
              <w:rFonts w:hint="eastAsia"/>
              <w:sz w:val="16"/>
              <w:szCs w:val="16"/>
            </w:rPr>
            <w:t>____</w:t>
          </w:r>
        </w:p>
      </w:docPartBody>
    </w:docPart>
    <w:docPart>
      <w:docPartPr>
        <w:name w:val="E7AE51C83D1A4265ACEDB346A0261BED"/>
        <w:category>
          <w:name w:val="常规"/>
          <w:gallery w:val="placeholder"/>
        </w:category>
        <w:types>
          <w:type w:val="bbPlcHdr"/>
        </w:types>
        <w:behaviors>
          <w:behavior w:val="content"/>
        </w:behaviors>
        <w:guid w:val="{E7A5EA6F-EDDA-4618-A457-9D442FB64C67}"/>
      </w:docPartPr>
      <w:docPartBody>
        <w:p w:rsidR="008D62EF" w:rsidRDefault="008D62EF" w:rsidP="008D62EF">
          <w:pPr>
            <w:pStyle w:val="E7AE51C83D1A4265ACEDB346A0261BED"/>
          </w:pPr>
          <w:r w:rsidRPr="00A06E1A">
            <w:rPr>
              <w:rStyle w:val="placeholder1Char"/>
              <w:rFonts w:hint="eastAsia"/>
              <w:sz w:val="16"/>
              <w:szCs w:val="16"/>
            </w:rPr>
            <w:t>____</w:t>
          </w:r>
        </w:p>
      </w:docPartBody>
    </w:docPart>
    <w:docPart>
      <w:docPartPr>
        <w:name w:val="EF8280D6F69A495BB710D9DC03448188"/>
        <w:category>
          <w:name w:val="常规"/>
          <w:gallery w:val="placeholder"/>
        </w:category>
        <w:types>
          <w:type w:val="bbPlcHdr"/>
        </w:types>
        <w:behaviors>
          <w:behavior w:val="content"/>
        </w:behaviors>
        <w:guid w:val="{14AA3BD5-48CC-4D0E-8F11-75CF73FC3BAC}"/>
      </w:docPartPr>
      <w:docPartBody>
        <w:p w:rsidR="008D62EF" w:rsidRDefault="008D62EF" w:rsidP="008D62EF">
          <w:pPr>
            <w:pStyle w:val="EF8280D6F69A495BB710D9DC03448188"/>
          </w:pPr>
          <w:r w:rsidRPr="00A06E1A">
            <w:rPr>
              <w:rStyle w:val="placeholder1Char"/>
              <w:rFonts w:hint="eastAsia"/>
              <w:sz w:val="16"/>
              <w:szCs w:val="16"/>
            </w:rPr>
            <w:t>____</w:t>
          </w:r>
        </w:p>
      </w:docPartBody>
    </w:docPart>
    <w:docPart>
      <w:docPartPr>
        <w:name w:val="DA1BD839792B427EAF0B592B4A814792"/>
        <w:category>
          <w:name w:val="常规"/>
          <w:gallery w:val="placeholder"/>
        </w:category>
        <w:types>
          <w:type w:val="bbPlcHdr"/>
        </w:types>
        <w:behaviors>
          <w:behavior w:val="content"/>
        </w:behaviors>
        <w:guid w:val="{296C57DD-B4A5-4380-B605-BAB17295408B}"/>
      </w:docPartPr>
      <w:docPartBody>
        <w:p w:rsidR="008D62EF" w:rsidRDefault="008D62EF" w:rsidP="008D62EF">
          <w:pPr>
            <w:pStyle w:val="DA1BD839792B427EAF0B592B4A814792"/>
          </w:pPr>
          <w:r w:rsidRPr="00A06E1A">
            <w:rPr>
              <w:rStyle w:val="placeholder1Char"/>
              <w:rFonts w:hint="eastAsia"/>
              <w:sz w:val="16"/>
              <w:szCs w:val="16"/>
            </w:rPr>
            <w:t>____</w:t>
          </w:r>
        </w:p>
      </w:docPartBody>
    </w:docPart>
    <w:docPart>
      <w:docPartPr>
        <w:name w:val="32CEAB5B4372427EA12C2C9F71B53B17"/>
        <w:category>
          <w:name w:val="常规"/>
          <w:gallery w:val="placeholder"/>
        </w:category>
        <w:types>
          <w:type w:val="bbPlcHdr"/>
        </w:types>
        <w:behaviors>
          <w:behavior w:val="content"/>
        </w:behaviors>
        <w:guid w:val="{6A7D2208-6F3A-45D6-ACD1-03565FB41D33}"/>
      </w:docPartPr>
      <w:docPartBody>
        <w:p w:rsidR="008D62EF" w:rsidRDefault="008D62EF" w:rsidP="008D62EF">
          <w:pPr>
            <w:pStyle w:val="32CEAB5B4372427EA12C2C9F71B53B17"/>
          </w:pPr>
          <w:r w:rsidRPr="00A06E1A">
            <w:rPr>
              <w:rStyle w:val="placeholder1Char"/>
              <w:rFonts w:hint="eastAsia"/>
              <w:sz w:val="16"/>
              <w:szCs w:val="16"/>
            </w:rPr>
            <w:t>____</w:t>
          </w:r>
        </w:p>
      </w:docPartBody>
    </w:docPart>
    <w:docPart>
      <w:docPartPr>
        <w:name w:val="24603F8D7E24468B80316FB592191E94"/>
        <w:category>
          <w:name w:val="常规"/>
          <w:gallery w:val="placeholder"/>
        </w:category>
        <w:types>
          <w:type w:val="bbPlcHdr"/>
        </w:types>
        <w:behaviors>
          <w:behavior w:val="content"/>
        </w:behaviors>
        <w:guid w:val="{7903CB67-FC97-4A4C-B94C-CF08620913DE}"/>
      </w:docPartPr>
      <w:docPartBody>
        <w:p w:rsidR="008D62EF" w:rsidRDefault="008D62EF" w:rsidP="008D62EF">
          <w:pPr>
            <w:pStyle w:val="24603F8D7E24468B80316FB592191E94"/>
          </w:pPr>
          <w:r w:rsidRPr="00A06E1A">
            <w:rPr>
              <w:rStyle w:val="placeholder1Char"/>
              <w:rFonts w:hint="eastAsia"/>
              <w:sz w:val="16"/>
              <w:szCs w:val="16"/>
            </w:rPr>
            <w:t>____</w:t>
          </w:r>
        </w:p>
      </w:docPartBody>
    </w:docPart>
    <w:docPart>
      <w:docPartPr>
        <w:name w:val="EDB4EE32E263475FA677FFBCCA2005E0"/>
        <w:category>
          <w:name w:val="常规"/>
          <w:gallery w:val="placeholder"/>
        </w:category>
        <w:types>
          <w:type w:val="bbPlcHdr"/>
        </w:types>
        <w:behaviors>
          <w:behavior w:val="content"/>
        </w:behaviors>
        <w:guid w:val="{580E42CA-6976-4721-9EAF-2AF783AA014B}"/>
      </w:docPartPr>
      <w:docPartBody>
        <w:p w:rsidR="008D62EF" w:rsidRDefault="008D62EF" w:rsidP="008D62EF">
          <w:pPr>
            <w:pStyle w:val="EDB4EE32E263475FA677FFBCCA2005E0"/>
          </w:pPr>
          <w:r w:rsidRPr="00A06E1A">
            <w:rPr>
              <w:rStyle w:val="placeholder1Char"/>
              <w:rFonts w:hint="eastAsia"/>
              <w:sz w:val="16"/>
              <w:szCs w:val="16"/>
            </w:rPr>
            <w:t>____</w:t>
          </w:r>
        </w:p>
      </w:docPartBody>
    </w:docPart>
    <w:docPart>
      <w:docPartPr>
        <w:name w:val="3CAC8A749B0946E383DBEFF7E7F0E8B7"/>
        <w:category>
          <w:name w:val="常规"/>
          <w:gallery w:val="placeholder"/>
        </w:category>
        <w:types>
          <w:type w:val="bbPlcHdr"/>
        </w:types>
        <w:behaviors>
          <w:behavior w:val="content"/>
        </w:behaviors>
        <w:guid w:val="{4B6568CB-8D61-4545-810A-9A1092F1A89D}"/>
      </w:docPartPr>
      <w:docPartBody>
        <w:p w:rsidR="008D62EF" w:rsidRDefault="008D62EF" w:rsidP="008D62EF">
          <w:pPr>
            <w:pStyle w:val="3CAC8A749B0946E383DBEFF7E7F0E8B7"/>
          </w:pPr>
          <w:r w:rsidRPr="00A06E1A">
            <w:rPr>
              <w:rStyle w:val="placeholder1Char"/>
              <w:rFonts w:hint="eastAsia"/>
              <w:sz w:val="16"/>
              <w:szCs w:val="16"/>
            </w:rPr>
            <w:t>____</w:t>
          </w:r>
        </w:p>
      </w:docPartBody>
    </w:docPart>
    <w:docPart>
      <w:docPartPr>
        <w:name w:val="00C83199025A4C89BA71FBA807811234"/>
        <w:category>
          <w:name w:val="常规"/>
          <w:gallery w:val="placeholder"/>
        </w:category>
        <w:types>
          <w:type w:val="bbPlcHdr"/>
        </w:types>
        <w:behaviors>
          <w:behavior w:val="content"/>
        </w:behaviors>
        <w:guid w:val="{60BF82E7-98B2-4AF0-9618-02BFF0052DDB}"/>
      </w:docPartPr>
      <w:docPartBody>
        <w:p w:rsidR="008D62EF" w:rsidRDefault="008D62EF" w:rsidP="008D62EF">
          <w:pPr>
            <w:pStyle w:val="00C83199025A4C89BA71FBA807811234"/>
          </w:pPr>
          <w:r w:rsidRPr="00A06E1A">
            <w:rPr>
              <w:rStyle w:val="placeholder1Char"/>
              <w:rFonts w:hint="eastAsia"/>
              <w:sz w:val="16"/>
              <w:szCs w:val="16"/>
            </w:rPr>
            <w:t>____</w:t>
          </w:r>
        </w:p>
      </w:docPartBody>
    </w:docPart>
    <w:docPart>
      <w:docPartPr>
        <w:name w:val="214CBA98CF424C848FA1F4F7D8BDC3BF"/>
        <w:category>
          <w:name w:val="常规"/>
          <w:gallery w:val="placeholder"/>
        </w:category>
        <w:types>
          <w:type w:val="bbPlcHdr"/>
        </w:types>
        <w:behaviors>
          <w:behavior w:val="content"/>
        </w:behaviors>
        <w:guid w:val="{1190EDA7-96DB-4FE3-9288-EAE487172A9E}"/>
      </w:docPartPr>
      <w:docPartBody>
        <w:p w:rsidR="008D62EF" w:rsidRDefault="008D62EF" w:rsidP="008D62EF">
          <w:pPr>
            <w:pStyle w:val="214CBA98CF424C848FA1F4F7D8BDC3BF"/>
          </w:pPr>
          <w:r w:rsidRPr="00A06E1A">
            <w:rPr>
              <w:rStyle w:val="placeholder1Char"/>
              <w:rFonts w:hint="eastAsia"/>
              <w:sz w:val="16"/>
              <w:szCs w:val="16"/>
            </w:rPr>
            <w:t>____</w:t>
          </w:r>
        </w:p>
      </w:docPartBody>
    </w:docPart>
    <w:docPart>
      <w:docPartPr>
        <w:name w:val="9DB795C90B454FD69C83CE7F085581CA"/>
        <w:category>
          <w:name w:val="常规"/>
          <w:gallery w:val="placeholder"/>
        </w:category>
        <w:types>
          <w:type w:val="bbPlcHdr"/>
        </w:types>
        <w:behaviors>
          <w:behavior w:val="content"/>
        </w:behaviors>
        <w:guid w:val="{722D9FB9-00F6-4EF3-B29B-50C0A7D07943}"/>
      </w:docPartPr>
      <w:docPartBody>
        <w:p w:rsidR="008D62EF" w:rsidRDefault="008D62EF" w:rsidP="008D62EF">
          <w:pPr>
            <w:pStyle w:val="9DB795C90B454FD69C83CE7F085581CA"/>
          </w:pPr>
          <w:r w:rsidRPr="00A06E1A">
            <w:rPr>
              <w:rStyle w:val="placeholder1Char"/>
              <w:rFonts w:hint="eastAsia"/>
              <w:sz w:val="16"/>
              <w:szCs w:val="16"/>
            </w:rPr>
            <w:t>____</w:t>
          </w:r>
        </w:p>
      </w:docPartBody>
    </w:docPart>
    <w:docPart>
      <w:docPartPr>
        <w:name w:val="72808D88ABA14E99BF1354DFEA2E0D1F"/>
        <w:category>
          <w:name w:val="常规"/>
          <w:gallery w:val="placeholder"/>
        </w:category>
        <w:types>
          <w:type w:val="bbPlcHdr"/>
        </w:types>
        <w:behaviors>
          <w:behavior w:val="content"/>
        </w:behaviors>
        <w:guid w:val="{DF3D511D-08DC-443B-951D-AD6304A0A941}"/>
      </w:docPartPr>
      <w:docPartBody>
        <w:p w:rsidR="008D62EF" w:rsidRDefault="008D62EF" w:rsidP="008D62EF">
          <w:pPr>
            <w:pStyle w:val="72808D88ABA14E99BF1354DFEA2E0D1F"/>
          </w:pPr>
          <w:r w:rsidRPr="00A06E1A">
            <w:rPr>
              <w:rStyle w:val="placeholder1Char"/>
              <w:rFonts w:hint="eastAsia"/>
              <w:sz w:val="16"/>
              <w:szCs w:val="16"/>
            </w:rPr>
            <w:t>____</w:t>
          </w:r>
        </w:p>
      </w:docPartBody>
    </w:docPart>
    <w:docPart>
      <w:docPartPr>
        <w:name w:val="B327A680CCA64B9A851CB44885AED01D"/>
        <w:category>
          <w:name w:val="常规"/>
          <w:gallery w:val="placeholder"/>
        </w:category>
        <w:types>
          <w:type w:val="bbPlcHdr"/>
        </w:types>
        <w:behaviors>
          <w:behavior w:val="content"/>
        </w:behaviors>
        <w:guid w:val="{2531914D-8BB6-4017-99A2-EBFB6DBE0ACA}"/>
      </w:docPartPr>
      <w:docPartBody>
        <w:p w:rsidR="008D62EF" w:rsidRDefault="008D62EF" w:rsidP="008D62EF">
          <w:pPr>
            <w:pStyle w:val="B327A680CCA64B9A851CB44885AED01D"/>
          </w:pPr>
          <w:r w:rsidRPr="00A06E1A">
            <w:rPr>
              <w:rStyle w:val="placeholder1Char"/>
              <w:rFonts w:hint="eastAsia"/>
              <w:sz w:val="16"/>
              <w:szCs w:val="16"/>
            </w:rPr>
            <w:t>____</w:t>
          </w:r>
        </w:p>
      </w:docPartBody>
    </w:docPart>
    <w:docPart>
      <w:docPartPr>
        <w:name w:val="509222EC9AD14022933599BBB4183815"/>
        <w:category>
          <w:name w:val="常规"/>
          <w:gallery w:val="placeholder"/>
        </w:category>
        <w:types>
          <w:type w:val="bbPlcHdr"/>
        </w:types>
        <w:behaviors>
          <w:behavior w:val="content"/>
        </w:behaviors>
        <w:guid w:val="{1F5F3EA1-B4E3-480E-BAC2-61E53C4BB9E9}"/>
      </w:docPartPr>
      <w:docPartBody>
        <w:p w:rsidR="008D62EF" w:rsidRDefault="008D62EF" w:rsidP="008D62EF">
          <w:pPr>
            <w:pStyle w:val="509222EC9AD14022933599BBB4183815"/>
          </w:pPr>
          <w:r w:rsidRPr="00A06E1A">
            <w:rPr>
              <w:rStyle w:val="placeholder1Char"/>
              <w:rFonts w:hint="eastAsia"/>
              <w:sz w:val="16"/>
              <w:szCs w:val="16"/>
            </w:rPr>
            <w:t>____</w:t>
          </w:r>
        </w:p>
      </w:docPartBody>
    </w:docPart>
    <w:docPart>
      <w:docPartPr>
        <w:name w:val="8A4EE8D5A3B04D05A3AE3BE7B80E69BE"/>
        <w:category>
          <w:name w:val="常规"/>
          <w:gallery w:val="placeholder"/>
        </w:category>
        <w:types>
          <w:type w:val="bbPlcHdr"/>
        </w:types>
        <w:behaviors>
          <w:behavior w:val="content"/>
        </w:behaviors>
        <w:guid w:val="{B4EE263B-5DE8-421A-B902-BAC524138899}"/>
      </w:docPartPr>
      <w:docPartBody>
        <w:p w:rsidR="008D62EF" w:rsidRDefault="008D62EF" w:rsidP="008D62EF">
          <w:pPr>
            <w:pStyle w:val="8A4EE8D5A3B04D05A3AE3BE7B80E69BE"/>
          </w:pPr>
          <w:r w:rsidRPr="00A06E1A">
            <w:rPr>
              <w:rStyle w:val="placeholder1Char"/>
              <w:rFonts w:hint="eastAsia"/>
              <w:sz w:val="16"/>
              <w:szCs w:val="16"/>
            </w:rPr>
            <w:t>____</w:t>
          </w:r>
        </w:p>
      </w:docPartBody>
    </w:docPart>
    <w:docPart>
      <w:docPartPr>
        <w:name w:val="0EE35D24DDE043F5A57551765CB283C7"/>
        <w:category>
          <w:name w:val="常规"/>
          <w:gallery w:val="placeholder"/>
        </w:category>
        <w:types>
          <w:type w:val="bbPlcHdr"/>
        </w:types>
        <w:behaviors>
          <w:behavior w:val="content"/>
        </w:behaviors>
        <w:guid w:val="{26F19958-9439-4DA8-8155-3A594C27394E}"/>
      </w:docPartPr>
      <w:docPartBody>
        <w:p w:rsidR="008D62EF" w:rsidRDefault="008D62EF" w:rsidP="008D62EF">
          <w:pPr>
            <w:pStyle w:val="0EE35D24DDE043F5A57551765CB283C7"/>
          </w:pPr>
          <w:r w:rsidRPr="00A06E1A">
            <w:rPr>
              <w:rStyle w:val="placeholder1Char"/>
              <w:rFonts w:hint="eastAsia"/>
              <w:sz w:val="16"/>
              <w:szCs w:val="16"/>
            </w:rPr>
            <w:t>____</w:t>
          </w:r>
        </w:p>
      </w:docPartBody>
    </w:docPart>
    <w:docPart>
      <w:docPartPr>
        <w:name w:val="3853EE9355FD4E00AA00990AD19E9447"/>
        <w:category>
          <w:name w:val="常规"/>
          <w:gallery w:val="placeholder"/>
        </w:category>
        <w:types>
          <w:type w:val="bbPlcHdr"/>
        </w:types>
        <w:behaviors>
          <w:behavior w:val="content"/>
        </w:behaviors>
        <w:guid w:val="{19F841D9-E2B7-427B-BACD-8EBBAF670161}"/>
      </w:docPartPr>
      <w:docPartBody>
        <w:p w:rsidR="008D62EF" w:rsidRDefault="008D62EF" w:rsidP="008D62EF">
          <w:pPr>
            <w:pStyle w:val="3853EE9355FD4E00AA00990AD19E9447"/>
          </w:pPr>
          <w:r w:rsidRPr="00A06E1A">
            <w:rPr>
              <w:rStyle w:val="placeholder1Char"/>
              <w:rFonts w:hint="eastAsia"/>
              <w:sz w:val="16"/>
              <w:szCs w:val="16"/>
            </w:rPr>
            <w:t>____</w:t>
          </w:r>
        </w:p>
      </w:docPartBody>
    </w:docPart>
    <w:docPart>
      <w:docPartPr>
        <w:name w:val="4D490289B9DD4C9E9D36A4F608777B15"/>
        <w:category>
          <w:name w:val="常规"/>
          <w:gallery w:val="placeholder"/>
        </w:category>
        <w:types>
          <w:type w:val="bbPlcHdr"/>
        </w:types>
        <w:behaviors>
          <w:behavior w:val="content"/>
        </w:behaviors>
        <w:guid w:val="{DEE6F87C-D7F4-4AD9-B5BF-1D42DEDBE652}"/>
      </w:docPartPr>
      <w:docPartBody>
        <w:p w:rsidR="008D62EF" w:rsidRDefault="008D62EF" w:rsidP="008D62EF">
          <w:pPr>
            <w:pStyle w:val="4D490289B9DD4C9E9D36A4F608777B15"/>
          </w:pPr>
          <w:r w:rsidRPr="00A06E1A">
            <w:rPr>
              <w:rStyle w:val="placeholder1Char"/>
              <w:rFonts w:hint="eastAsia"/>
              <w:sz w:val="16"/>
              <w:szCs w:val="16"/>
            </w:rPr>
            <w:t>____</w:t>
          </w:r>
        </w:p>
      </w:docPartBody>
    </w:docPart>
    <w:docPart>
      <w:docPartPr>
        <w:name w:val="54F165EF11A14591A1BEBD159AF53321"/>
        <w:category>
          <w:name w:val="常规"/>
          <w:gallery w:val="placeholder"/>
        </w:category>
        <w:types>
          <w:type w:val="bbPlcHdr"/>
        </w:types>
        <w:behaviors>
          <w:behavior w:val="content"/>
        </w:behaviors>
        <w:guid w:val="{16CAC1B7-FADF-4FA3-8864-8E62203BF893}"/>
      </w:docPartPr>
      <w:docPartBody>
        <w:p w:rsidR="008D62EF" w:rsidRDefault="008D62EF" w:rsidP="008D62EF">
          <w:pPr>
            <w:pStyle w:val="54F165EF11A14591A1BEBD159AF53321"/>
          </w:pPr>
          <w:r w:rsidRPr="00A06E1A">
            <w:rPr>
              <w:rStyle w:val="placeholder1Char"/>
              <w:rFonts w:hint="eastAsia"/>
              <w:sz w:val="16"/>
              <w:szCs w:val="16"/>
            </w:rPr>
            <w:t>____</w:t>
          </w:r>
        </w:p>
      </w:docPartBody>
    </w:docPart>
    <w:docPart>
      <w:docPartPr>
        <w:name w:val="C4E9C44CDA5246CBAE792FB624B13B20"/>
        <w:category>
          <w:name w:val="常规"/>
          <w:gallery w:val="placeholder"/>
        </w:category>
        <w:types>
          <w:type w:val="bbPlcHdr"/>
        </w:types>
        <w:behaviors>
          <w:behavior w:val="content"/>
        </w:behaviors>
        <w:guid w:val="{7FD2C730-6934-4605-8911-0225F896798B}"/>
      </w:docPartPr>
      <w:docPartBody>
        <w:p w:rsidR="008D62EF" w:rsidRDefault="008D62EF" w:rsidP="008D62EF">
          <w:pPr>
            <w:pStyle w:val="C4E9C44CDA5246CBAE792FB624B13B20"/>
          </w:pPr>
          <w:r w:rsidRPr="00A06E1A">
            <w:rPr>
              <w:rStyle w:val="placeholder1Char"/>
              <w:rFonts w:hint="eastAsia"/>
              <w:sz w:val="16"/>
              <w:szCs w:val="16"/>
            </w:rPr>
            <w:t>____</w:t>
          </w:r>
        </w:p>
      </w:docPartBody>
    </w:docPart>
    <w:docPart>
      <w:docPartPr>
        <w:name w:val="A4ECBF3C2A224C56BBF7967F0DFB73C1"/>
        <w:category>
          <w:name w:val="常规"/>
          <w:gallery w:val="placeholder"/>
        </w:category>
        <w:types>
          <w:type w:val="bbPlcHdr"/>
        </w:types>
        <w:behaviors>
          <w:behavior w:val="content"/>
        </w:behaviors>
        <w:guid w:val="{0872A6AE-8557-482D-A1AD-0E4C60D70220}"/>
      </w:docPartPr>
      <w:docPartBody>
        <w:p w:rsidR="008D62EF" w:rsidRDefault="008D62EF" w:rsidP="008D62EF">
          <w:pPr>
            <w:pStyle w:val="A4ECBF3C2A224C56BBF7967F0DFB73C1"/>
          </w:pPr>
          <w:r w:rsidRPr="00A06E1A">
            <w:rPr>
              <w:rStyle w:val="placeholder1Char"/>
              <w:rFonts w:hint="eastAsia"/>
              <w:sz w:val="16"/>
              <w:szCs w:val="16"/>
            </w:rPr>
            <w:t>____</w:t>
          </w:r>
        </w:p>
      </w:docPartBody>
    </w:docPart>
    <w:docPart>
      <w:docPartPr>
        <w:name w:val="4F811322CD4E4C0F8257E64728950A85"/>
        <w:category>
          <w:name w:val="常规"/>
          <w:gallery w:val="placeholder"/>
        </w:category>
        <w:types>
          <w:type w:val="bbPlcHdr"/>
        </w:types>
        <w:behaviors>
          <w:behavior w:val="content"/>
        </w:behaviors>
        <w:guid w:val="{8C351D9A-0629-4117-9A21-7BC29100294F}"/>
      </w:docPartPr>
      <w:docPartBody>
        <w:p w:rsidR="008D62EF" w:rsidRDefault="008D62EF" w:rsidP="008D62EF">
          <w:pPr>
            <w:pStyle w:val="4F811322CD4E4C0F8257E64728950A85"/>
          </w:pPr>
          <w:r w:rsidRPr="00A06E1A">
            <w:rPr>
              <w:rStyle w:val="placeholder1Char"/>
              <w:rFonts w:hint="eastAsia"/>
              <w:sz w:val="16"/>
              <w:szCs w:val="16"/>
            </w:rPr>
            <w:t>____</w:t>
          </w:r>
        </w:p>
      </w:docPartBody>
    </w:docPart>
    <w:docPart>
      <w:docPartPr>
        <w:name w:val="7943B1C4DFC84338A3B8306E469EBD57"/>
        <w:category>
          <w:name w:val="常规"/>
          <w:gallery w:val="placeholder"/>
        </w:category>
        <w:types>
          <w:type w:val="bbPlcHdr"/>
        </w:types>
        <w:behaviors>
          <w:behavior w:val="content"/>
        </w:behaviors>
        <w:guid w:val="{3E37CF7C-1353-4962-8943-1661BBB284F6}"/>
      </w:docPartPr>
      <w:docPartBody>
        <w:p w:rsidR="008D62EF" w:rsidRDefault="008D62EF" w:rsidP="008D62EF">
          <w:pPr>
            <w:pStyle w:val="7943B1C4DFC84338A3B8306E469EBD57"/>
          </w:pPr>
          <w:r w:rsidRPr="00A06E1A">
            <w:rPr>
              <w:rStyle w:val="placeholder1Char"/>
              <w:rFonts w:hint="eastAsia"/>
              <w:sz w:val="16"/>
              <w:szCs w:val="16"/>
            </w:rPr>
            <w:t>____</w:t>
          </w:r>
        </w:p>
      </w:docPartBody>
    </w:docPart>
    <w:docPart>
      <w:docPartPr>
        <w:name w:val="8F31F880F37E4F6DA29E4CF601768EA8"/>
        <w:category>
          <w:name w:val="常规"/>
          <w:gallery w:val="placeholder"/>
        </w:category>
        <w:types>
          <w:type w:val="bbPlcHdr"/>
        </w:types>
        <w:behaviors>
          <w:behavior w:val="content"/>
        </w:behaviors>
        <w:guid w:val="{F15D696B-124A-4DB4-886D-561B86AA683E}"/>
      </w:docPartPr>
      <w:docPartBody>
        <w:p w:rsidR="008D62EF" w:rsidRDefault="008D62EF" w:rsidP="008D62EF">
          <w:pPr>
            <w:pStyle w:val="8F31F880F37E4F6DA29E4CF601768EA8"/>
          </w:pPr>
          <w:r w:rsidRPr="00A06E1A">
            <w:rPr>
              <w:rStyle w:val="placeholder1Char"/>
              <w:rFonts w:hint="eastAsia"/>
              <w:sz w:val="16"/>
              <w:szCs w:val="16"/>
            </w:rPr>
            <w:t>____</w:t>
          </w:r>
        </w:p>
      </w:docPartBody>
    </w:docPart>
    <w:docPart>
      <w:docPartPr>
        <w:name w:val="4F2A4F59B9BE48AFBB70C78F677BD169"/>
        <w:category>
          <w:name w:val="常规"/>
          <w:gallery w:val="placeholder"/>
        </w:category>
        <w:types>
          <w:type w:val="bbPlcHdr"/>
        </w:types>
        <w:behaviors>
          <w:behavior w:val="content"/>
        </w:behaviors>
        <w:guid w:val="{EE1B0272-4681-45D2-BF5A-1555599BFDA6}"/>
      </w:docPartPr>
      <w:docPartBody>
        <w:p w:rsidR="008D62EF" w:rsidRDefault="008D62EF" w:rsidP="008D62EF">
          <w:pPr>
            <w:pStyle w:val="4F2A4F59B9BE48AFBB70C78F677BD169"/>
          </w:pPr>
          <w:r w:rsidRPr="00A06E1A">
            <w:rPr>
              <w:rStyle w:val="placeholder1Char"/>
              <w:rFonts w:hint="eastAsia"/>
              <w:sz w:val="16"/>
              <w:szCs w:val="16"/>
            </w:rPr>
            <w:t>____</w:t>
          </w:r>
        </w:p>
      </w:docPartBody>
    </w:docPart>
    <w:docPart>
      <w:docPartPr>
        <w:name w:val="B0EA4F0E9EE44704BBB05A18B04CF8DA"/>
        <w:category>
          <w:name w:val="常规"/>
          <w:gallery w:val="placeholder"/>
        </w:category>
        <w:types>
          <w:type w:val="bbPlcHdr"/>
        </w:types>
        <w:behaviors>
          <w:behavior w:val="content"/>
        </w:behaviors>
        <w:guid w:val="{309B3458-3A6A-47D3-BC95-5DE258D1F216}"/>
      </w:docPartPr>
      <w:docPartBody>
        <w:p w:rsidR="008D62EF" w:rsidRDefault="008D62EF" w:rsidP="008D62EF">
          <w:pPr>
            <w:pStyle w:val="B0EA4F0E9EE44704BBB05A18B04CF8DA"/>
          </w:pPr>
          <w:r w:rsidRPr="00A06E1A">
            <w:rPr>
              <w:rStyle w:val="placeholder1Char"/>
              <w:rFonts w:hint="eastAsia"/>
              <w:sz w:val="16"/>
              <w:szCs w:val="16"/>
            </w:rPr>
            <w:t>____</w:t>
          </w:r>
        </w:p>
      </w:docPartBody>
    </w:docPart>
    <w:docPart>
      <w:docPartPr>
        <w:name w:val="523A256F895B4A75AD67C725BD930ACB"/>
        <w:category>
          <w:name w:val="常规"/>
          <w:gallery w:val="placeholder"/>
        </w:category>
        <w:types>
          <w:type w:val="bbPlcHdr"/>
        </w:types>
        <w:behaviors>
          <w:behavior w:val="content"/>
        </w:behaviors>
        <w:guid w:val="{97096421-2202-4DBE-8E93-210267A2653F}"/>
      </w:docPartPr>
      <w:docPartBody>
        <w:p w:rsidR="008D62EF" w:rsidRDefault="008D62EF" w:rsidP="008D62EF">
          <w:pPr>
            <w:pStyle w:val="523A256F895B4A75AD67C725BD930ACB"/>
          </w:pPr>
          <w:r w:rsidRPr="00A06E1A">
            <w:rPr>
              <w:rStyle w:val="placeholder1Char"/>
              <w:rFonts w:hint="eastAsia"/>
              <w:sz w:val="16"/>
              <w:szCs w:val="16"/>
            </w:rPr>
            <w:t>____</w:t>
          </w:r>
        </w:p>
      </w:docPartBody>
    </w:docPart>
    <w:docPart>
      <w:docPartPr>
        <w:name w:val="8B3514600678465F8067236B45684C1F"/>
        <w:category>
          <w:name w:val="常规"/>
          <w:gallery w:val="placeholder"/>
        </w:category>
        <w:types>
          <w:type w:val="bbPlcHdr"/>
        </w:types>
        <w:behaviors>
          <w:behavior w:val="content"/>
        </w:behaviors>
        <w:guid w:val="{C537A0B2-2C94-4D5A-8628-496B80A16BB6}"/>
      </w:docPartPr>
      <w:docPartBody>
        <w:p w:rsidR="008D62EF" w:rsidRDefault="008D62EF" w:rsidP="008D62EF">
          <w:pPr>
            <w:pStyle w:val="8B3514600678465F8067236B45684C1F"/>
          </w:pPr>
          <w:r w:rsidRPr="00A06E1A">
            <w:rPr>
              <w:rStyle w:val="placeholder1Char"/>
              <w:rFonts w:hint="eastAsia"/>
              <w:sz w:val="16"/>
              <w:szCs w:val="16"/>
            </w:rPr>
            <w:t>____</w:t>
          </w:r>
        </w:p>
      </w:docPartBody>
    </w:docPart>
    <w:docPart>
      <w:docPartPr>
        <w:name w:val="B2A0D5ACD96E4606AF5D6EC77A149523"/>
        <w:category>
          <w:name w:val="常规"/>
          <w:gallery w:val="placeholder"/>
        </w:category>
        <w:types>
          <w:type w:val="bbPlcHdr"/>
        </w:types>
        <w:behaviors>
          <w:behavior w:val="content"/>
        </w:behaviors>
        <w:guid w:val="{7C14576E-57F2-44E0-B103-64EB8E6DF235}"/>
      </w:docPartPr>
      <w:docPartBody>
        <w:p w:rsidR="008D62EF" w:rsidRDefault="008D62EF" w:rsidP="008D62EF">
          <w:pPr>
            <w:pStyle w:val="B2A0D5ACD96E4606AF5D6EC77A149523"/>
          </w:pPr>
          <w:r w:rsidRPr="00A06E1A">
            <w:rPr>
              <w:rStyle w:val="placeholder1Char"/>
              <w:rFonts w:hint="eastAsia"/>
              <w:sz w:val="16"/>
              <w:szCs w:val="16"/>
            </w:rPr>
            <w:t>____</w:t>
          </w:r>
        </w:p>
      </w:docPartBody>
    </w:docPart>
    <w:docPart>
      <w:docPartPr>
        <w:name w:val="DB5576CF83184F21863DC39E83440A87"/>
        <w:category>
          <w:name w:val="常规"/>
          <w:gallery w:val="placeholder"/>
        </w:category>
        <w:types>
          <w:type w:val="bbPlcHdr"/>
        </w:types>
        <w:behaviors>
          <w:behavior w:val="content"/>
        </w:behaviors>
        <w:guid w:val="{12A5872A-809F-4BE9-B074-ED49DC8D57EF}"/>
      </w:docPartPr>
      <w:docPartBody>
        <w:p w:rsidR="008D62EF" w:rsidRDefault="008D62EF" w:rsidP="008D62EF">
          <w:pPr>
            <w:pStyle w:val="DB5576CF83184F21863DC39E83440A87"/>
          </w:pPr>
          <w:r w:rsidRPr="00A06E1A">
            <w:rPr>
              <w:rStyle w:val="placeholder1Char"/>
              <w:rFonts w:hint="eastAsia"/>
              <w:sz w:val="16"/>
              <w:szCs w:val="16"/>
            </w:rPr>
            <w:t>____</w:t>
          </w:r>
        </w:p>
      </w:docPartBody>
    </w:docPart>
    <w:docPart>
      <w:docPartPr>
        <w:name w:val="83B25EBBBF5B42788820C7E9B0CB4075"/>
        <w:category>
          <w:name w:val="常规"/>
          <w:gallery w:val="placeholder"/>
        </w:category>
        <w:types>
          <w:type w:val="bbPlcHdr"/>
        </w:types>
        <w:behaviors>
          <w:behavior w:val="content"/>
        </w:behaviors>
        <w:guid w:val="{94605D2E-F527-41FB-A2C7-5A126EFC0C67}"/>
      </w:docPartPr>
      <w:docPartBody>
        <w:p w:rsidR="008D62EF" w:rsidRDefault="008D62EF" w:rsidP="008D62EF">
          <w:pPr>
            <w:pStyle w:val="83B25EBBBF5B42788820C7E9B0CB4075"/>
          </w:pPr>
          <w:r w:rsidRPr="00A06E1A">
            <w:rPr>
              <w:rStyle w:val="placeholder1Char"/>
              <w:rFonts w:hint="eastAsia"/>
              <w:sz w:val="16"/>
              <w:szCs w:val="16"/>
            </w:rPr>
            <w:t>____</w:t>
          </w:r>
        </w:p>
      </w:docPartBody>
    </w:docPart>
    <w:docPart>
      <w:docPartPr>
        <w:name w:val="C1AD5A86419B4CE9A462FD0FD26DF328"/>
        <w:category>
          <w:name w:val="常规"/>
          <w:gallery w:val="placeholder"/>
        </w:category>
        <w:types>
          <w:type w:val="bbPlcHdr"/>
        </w:types>
        <w:behaviors>
          <w:behavior w:val="content"/>
        </w:behaviors>
        <w:guid w:val="{7A9C56D2-0C70-4785-B99F-CF4486F1C08E}"/>
      </w:docPartPr>
      <w:docPartBody>
        <w:p w:rsidR="008D62EF" w:rsidRDefault="008D62EF" w:rsidP="008D62EF">
          <w:pPr>
            <w:pStyle w:val="C1AD5A86419B4CE9A462FD0FD26DF328"/>
          </w:pPr>
          <w:r w:rsidRPr="00A06E1A">
            <w:rPr>
              <w:rStyle w:val="placeholder1Char"/>
              <w:rFonts w:hint="eastAsia"/>
              <w:sz w:val="16"/>
              <w:szCs w:val="16"/>
            </w:rPr>
            <w:t>____</w:t>
          </w:r>
        </w:p>
      </w:docPartBody>
    </w:docPart>
    <w:docPart>
      <w:docPartPr>
        <w:name w:val="F817FC4577B040DA9D7CBF2850FCBF55"/>
        <w:category>
          <w:name w:val="常规"/>
          <w:gallery w:val="placeholder"/>
        </w:category>
        <w:types>
          <w:type w:val="bbPlcHdr"/>
        </w:types>
        <w:behaviors>
          <w:behavior w:val="content"/>
        </w:behaviors>
        <w:guid w:val="{527792D3-2A3A-4AE8-88BE-1F0199BF6EC5}"/>
      </w:docPartPr>
      <w:docPartBody>
        <w:p w:rsidR="008D62EF" w:rsidRDefault="008D62EF" w:rsidP="008D62EF">
          <w:pPr>
            <w:pStyle w:val="F817FC4577B040DA9D7CBF2850FCBF55"/>
          </w:pPr>
          <w:r w:rsidRPr="00A06E1A">
            <w:rPr>
              <w:rStyle w:val="placeholder1Char"/>
              <w:rFonts w:hint="eastAsia"/>
              <w:sz w:val="16"/>
              <w:szCs w:val="16"/>
            </w:rPr>
            <w:t>____</w:t>
          </w:r>
        </w:p>
      </w:docPartBody>
    </w:docPart>
    <w:docPart>
      <w:docPartPr>
        <w:name w:val="959639A668A7456BA86E1BB331F92F70"/>
        <w:category>
          <w:name w:val="常规"/>
          <w:gallery w:val="placeholder"/>
        </w:category>
        <w:types>
          <w:type w:val="bbPlcHdr"/>
        </w:types>
        <w:behaviors>
          <w:behavior w:val="content"/>
        </w:behaviors>
        <w:guid w:val="{B4CA2A96-3491-4EA8-8EB0-348F3EA3E87B}"/>
      </w:docPartPr>
      <w:docPartBody>
        <w:p w:rsidR="008D62EF" w:rsidRDefault="008D62EF" w:rsidP="008D62EF">
          <w:pPr>
            <w:pStyle w:val="959639A668A7456BA86E1BB331F92F70"/>
          </w:pPr>
          <w:r w:rsidRPr="00A06E1A">
            <w:rPr>
              <w:rStyle w:val="placeholder1Char"/>
              <w:rFonts w:hint="eastAsia"/>
              <w:sz w:val="16"/>
              <w:szCs w:val="16"/>
            </w:rPr>
            <w:t>____</w:t>
          </w:r>
        </w:p>
      </w:docPartBody>
    </w:docPart>
    <w:docPart>
      <w:docPartPr>
        <w:name w:val="C21FEDB2AF754CCA89E03E8AD8BB6BC0"/>
        <w:category>
          <w:name w:val="常规"/>
          <w:gallery w:val="placeholder"/>
        </w:category>
        <w:types>
          <w:type w:val="bbPlcHdr"/>
        </w:types>
        <w:behaviors>
          <w:behavior w:val="content"/>
        </w:behaviors>
        <w:guid w:val="{05177892-5723-406D-AB6E-DE4D7A360D67}"/>
      </w:docPartPr>
      <w:docPartBody>
        <w:p w:rsidR="008D62EF" w:rsidRDefault="008D62EF" w:rsidP="008D62EF">
          <w:pPr>
            <w:pStyle w:val="C21FEDB2AF754CCA89E03E8AD8BB6BC0"/>
          </w:pPr>
          <w:r w:rsidRPr="00A06E1A">
            <w:rPr>
              <w:rStyle w:val="placeholder1Char"/>
              <w:rFonts w:hint="eastAsia"/>
              <w:sz w:val="16"/>
              <w:szCs w:val="16"/>
            </w:rPr>
            <w:t>____</w:t>
          </w:r>
        </w:p>
      </w:docPartBody>
    </w:docPart>
    <w:docPart>
      <w:docPartPr>
        <w:name w:val="BDDAE4043BE447C48E6AA1E2B3EC0041"/>
        <w:category>
          <w:name w:val="常规"/>
          <w:gallery w:val="placeholder"/>
        </w:category>
        <w:types>
          <w:type w:val="bbPlcHdr"/>
        </w:types>
        <w:behaviors>
          <w:behavior w:val="content"/>
        </w:behaviors>
        <w:guid w:val="{C0AF32EE-C652-4402-B48A-14F6BBBF955E}"/>
      </w:docPartPr>
      <w:docPartBody>
        <w:p w:rsidR="008D62EF" w:rsidRDefault="008D62EF" w:rsidP="008D62EF">
          <w:pPr>
            <w:pStyle w:val="BDDAE4043BE447C48E6AA1E2B3EC0041"/>
          </w:pPr>
          <w:r w:rsidRPr="00A06E1A">
            <w:rPr>
              <w:rStyle w:val="placeholder1Char"/>
              <w:rFonts w:hint="eastAsia"/>
              <w:sz w:val="16"/>
              <w:szCs w:val="16"/>
            </w:rPr>
            <w:t>____</w:t>
          </w:r>
        </w:p>
      </w:docPartBody>
    </w:docPart>
    <w:docPart>
      <w:docPartPr>
        <w:name w:val="E06B51DC357A49F8BBCDB020B7F17855"/>
        <w:category>
          <w:name w:val="常规"/>
          <w:gallery w:val="placeholder"/>
        </w:category>
        <w:types>
          <w:type w:val="bbPlcHdr"/>
        </w:types>
        <w:behaviors>
          <w:behavior w:val="content"/>
        </w:behaviors>
        <w:guid w:val="{B9750707-1939-4D94-87B9-32FCAFA1BC40}"/>
      </w:docPartPr>
      <w:docPartBody>
        <w:p w:rsidR="008D62EF" w:rsidRDefault="008D62EF" w:rsidP="008D62EF">
          <w:pPr>
            <w:pStyle w:val="E06B51DC357A49F8BBCDB020B7F17855"/>
          </w:pPr>
          <w:r w:rsidRPr="00A06E1A">
            <w:rPr>
              <w:rStyle w:val="placeholder1Char"/>
              <w:rFonts w:hint="eastAsia"/>
              <w:sz w:val="16"/>
              <w:szCs w:val="16"/>
            </w:rPr>
            <w:t>____</w:t>
          </w:r>
        </w:p>
      </w:docPartBody>
    </w:docPart>
    <w:docPart>
      <w:docPartPr>
        <w:name w:val="001EDAFBC5574806A7469376EF18F8D5"/>
        <w:category>
          <w:name w:val="常规"/>
          <w:gallery w:val="placeholder"/>
        </w:category>
        <w:types>
          <w:type w:val="bbPlcHdr"/>
        </w:types>
        <w:behaviors>
          <w:behavior w:val="content"/>
        </w:behaviors>
        <w:guid w:val="{257D6A06-DA77-48E3-B2E3-F59B413D6D44}"/>
      </w:docPartPr>
      <w:docPartBody>
        <w:p w:rsidR="008D62EF" w:rsidRDefault="008D62EF" w:rsidP="008D62EF">
          <w:pPr>
            <w:pStyle w:val="001EDAFBC5574806A7469376EF18F8D5"/>
          </w:pPr>
          <w:r w:rsidRPr="00A06E1A">
            <w:rPr>
              <w:rStyle w:val="placeholder1Char"/>
              <w:rFonts w:hint="eastAsia"/>
              <w:sz w:val="16"/>
              <w:szCs w:val="16"/>
            </w:rPr>
            <w:t>____</w:t>
          </w:r>
        </w:p>
      </w:docPartBody>
    </w:docPart>
    <w:docPart>
      <w:docPartPr>
        <w:name w:val="A3D57B543E2B4ED6971C520D3117CCA2"/>
        <w:category>
          <w:name w:val="常规"/>
          <w:gallery w:val="placeholder"/>
        </w:category>
        <w:types>
          <w:type w:val="bbPlcHdr"/>
        </w:types>
        <w:behaviors>
          <w:behavior w:val="content"/>
        </w:behaviors>
        <w:guid w:val="{9488A4C6-60E4-4ED6-97C7-44225F7A0FBE}"/>
      </w:docPartPr>
      <w:docPartBody>
        <w:p w:rsidR="008D62EF" w:rsidRDefault="008D62EF" w:rsidP="008D62EF">
          <w:pPr>
            <w:pStyle w:val="A3D57B543E2B4ED6971C520D3117CCA2"/>
          </w:pPr>
          <w:r w:rsidRPr="00A06E1A">
            <w:rPr>
              <w:rStyle w:val="placeholder1Char"/>
              <w:rFonts w:hint="eastAsia"/>
              <w:sz w:val="16"/>
              <w:szCs w:val="16"/>
            </w:rPr>
            <w:t>____</w:t>
          </w:r>
        </w:p>
      </w:docPartBody>
    </w:docPart>
    <w:docPart>
      <w:docPartPr>
        <w:name w:val="894E5BB844DF43A9895C109A776E131A"/>
        <w:category>
          <w:name w:val="常规"/>
          <w:gallery w:val="placeholder"/>
        </w:category>
        <w:types>
          <w:type w:val="bbPlcHdr"/>
        </w:types>
        <w:behaviors>
          <w:behavior w:val="content"/>
        </w:behaviors>
        <w:guid w:val="{E258E92B-1698-45C9-A7A6-343E85C35FD6}"/>
      </w:docPartPr>
      <w:docPartBody>
        <w:p w:rsidR="008D62EF" w:rsidRDefault="008D62EF" w:rsidP="008D62EF">
          <w:pPr>
            <w:pStyle w:val="894E5BB844DF43A9895C109A776E131A"/>
          </w:pPr>
          <w:r w:rsidRPr="00A06E1A">
            <w:rPr>
              <w:rStyle w:val="placeholder1Char"/>
              <w:rFonts w:hint="eastAsia"/>
              <w:sz w:val="16"/>
              <w:szCs w:val="16"/>
            </w:rPr>
            <w:t>____</w:t>
          </w:r>
        </w:p>
      </w:docPartBody>
    </w:docPart>
    <w:docPart>
      <w:docPartPr>
        <w:name w:val="AC82EE0ACE6045BB8274E70DDB10903C"/>
        <w:category>
          <w:name w:val="常规"/>
          <w:gallery w:val="placeholder"/>
        </w:category>
        <w:types>
          <w:type w:val="bbPlcHdr"/>
        </w:types>
        <w:behaviors>
          <w:behavior w:val="content"/>
        </w:behaviors>
        <w:guid w:val="{4E3063D3-AF08-4A81-8207-817747EA4336}"/>
      </w:docPartPr>
      <w:docPartBody>
        <w:p w:rsidR="008D62EF" w:rsidRDefault="008D62EF" w:rsidP="008D62EF">
          <w:pPr>
            <w:pStyle w:val="AC82EE0ACE6045BB8274E70DDB10903C"/>
          </w:pPr>
          <w:r w:rsidRPr="00A06E1A">
            <w:rPr>
              <w:rStyle w:val="placeholder1Char"/>
              <w:rFonts w:hint="eastAsia"/>
              <w:sz w:val="16"/>
              <w:szCs w:val="16"/>
            </w:rPr>
            <w:t>____</w:t>
          </w:r>
        </w:p>
      </w:docPartBody>
    </w:docPart>
    <w:docPart>
      <w:docPartPr>
        <w:name w:val="DDF9185A33E34F899E143C1DEFC1CA0B"/>
        <w:category>
          <w:name w:val="常规"/>
          <w:gallery w:val="placeholder"/>
        </w:category>
        <w:types>
          <w:type w:val="bbPlcHdr"/>
        </w:types>
        <w:behaviors>
          <w:behavior w:val="content"/>
        </w:behaviors>
        <w:guid w:val="{A1F5E182-49FF-4CAB-B39E-8A1D3047FDC5}"/>
      </w:docPartPr>
      <w:docPartBody>
        <w:p w:rsidR="008D62EF" w:rsidRDefault="008D62EF" w:rsidP="008D62EF">
          <w:pPr>
            <w:pStyle w:val="DDF9185A33E34F899E143C1DEFC1CA0B"/>
          </w:pPr>
          <w:r w:rsidRPr="00A06E1A">
            <w:rPr>
              <w:rStyle w:val="placeholder1Char"/>
              <w:rFonts w:hint="eastAsia"/>
              <w:sz w:val="16"/>
              <w:szCs w:val="16"/>
            </w:rPr>
            <w:t>____</w:t>
          </w:r>
        </w:p>
      </w:docPartBody>
    </w:docPart>
    <w:docPart>
      <w:docPartPr>
        <w:name w:val="7F03D0FF85194C7DB912169ED87C9658"/>
        <w:category>
          <w:name w:val="常规"/>
          <w:gallery w:val="placeholder"/>
        </w:category>
        <w:types>
          <w:type w:val="bbPlcHdr"/>
        </w:types>
        <w:behaviors>
          <w:behavior w:val="content"/>
        </w:behaviors>
        <w:guid w:val="{CA2EAA75-4240-4397-B4A4-41EA146A7100}"/>
      </w:docPartPr>
      <w:docPartBody>
        <w:p w:rsidR="008D62EF" w:rsidRDefault="008D62EF" w:rsidP="008D62EF">
          <w:pPr>
            <w:pStyle w:val="7F03D0FF85194C7DB912169ED87C9658"/>
          </w:pPr>
          <w:r w:rsidRPr="00A06E1A">
            <w:rPr>
              <w:rStyle w:val="placeholder1Char"/>
              <w:rFonts w:hint="eastAsia"/>
              <w:sz w:val="16"/>
              <w:szCs w:val="16"/>
            </w:rPr>
            <w:t>____</w:t>
          </w:r>
        </w:p>
      </w:docPartBody>
    </w:docPart>
    <w:docPart>
      <w:docPartPr>
        <w:name w:val="34FFD8084E0A431B8C13646B2E2E4801"/>
        <w:category>
          <w:name w:val="常规"/>
          <w:gallery w:val="placeholder"/>
        </w:category>
        <w:types>
          <w:type w:val="bbPlcHdr"/>
        </w:types>
        <w:behaviors>
          <w:behavior w:val="content"/>
        </w:behaviors>
        <w:guid w:val="{37A45DE9-B2C9-4EBD-8B59-012F1CDECF58}"/>
      </w:docPartPr>
      <w:docPartBody>
        <w:p w:rsidR="008D62EF" w:rsidRDefault="008D62EF" w:rsidP="008D62EF">
          <w:pPr>
            <w:pStyle w:val="34FFD8084E0A431B8C13646B2E2E4801"/>
          </w:pPr>
          <w:r w:rsidRPr="00A06E1A">
            <w:rPr>
              <w:rStyle w:val="placeholder1Char"/>
              <w:rFonts w:hint="eastAsia"/>
              <w:sz w:val="16"/>
              <w:szCs w:val="16"/>
            </w:rPr>
            <w:t>____</w:t>
          </w:r>
        </w:p>
      </w:docPartBody>
    </w:docPart>
    <w:docPart>
      <w:docPartPr>
        <w:name w:val="BD4597141E49449789DB9003DFFF04F9"/>
        <w:category>
          <w:name w:val="常规"/>
          <w:gallery w:val="placeholder"/>
        </w:category>
        <w:types>
          <w:type w:val="bbPlcHdr"/>
        </w:types>
        <w:behaviors>
          <w:behavior w:val="content"/>
        </w:behaviors>
        <w:guid w:val="{84967AA0-88B6-4938-BAE3-D6D3924A21CD}"/>
      </w:docPartPr>
      <w:docPartBody>
        <w:p w:rsidR="008D62EF" w:rsidRDefault="008D62EF" w:rsidP="008D62EF">
          <w:pPr>
            <w:pStyle w:val="BD4597141E49449789DB9003DFFF04F9"/>
          </w:pPr>
          <w:r w:rsidRPr="00A06E1A">
            <w:rPr>
              <w:rStyle w:val="placeholder1Char"/>
              <w:rFonts w:hint="eastAsia"/>
              <w:sz w:val="16"/>
              <w:szCs w:val="16"/>
            </w:rPr>
            <w:t>____</w:t>
          </w:r>
        </w:p>
      </w:docPartBody>
    </w:docPart>
    <w:docPart>
      <w:docPartPr>
        <w:name w:val="B0E68D0020D74344BBB66349219FE503"/>
        <w:category>
          <w:name w:val="常规"/>
          <w:gallery w:val="placeholder"/>
        </w:category>
        <w:types>
          <w:type w:val="bbPlcHdr"/>
        </w:types>
        <w:behaviors>
          <w:behavior w:val="content"/>
        </w:behaviors>
        <w:guid w:val="{EE98CBC4-38FE-48F3-AC02-61BDEB544E4A}"/>
      </w:docPartPr>
      <w:docPartBody>
        <w:p w:rsidR="008D62EF" w:rsidRDefault="008D62EF" w:rsidP="008D62EF">
          <w:pPr>
            <w:pStyle w:val="B0E68D0020D74344BBB66349219FE503"/>
          </w:pPr>
          <w:r w:rsidRPr="00A06E1A">
            <w:rPr>
              <w:rStyle w:val="placeholder1Char"/>
              <w:rFonts w:hint="eastAsia"/>
              <w:sz w:val="16"/>
              <w:szCs w:val="16"/>
            </w:rPr>
            <w:t>____</w:t>
          </w:r>
        </w:p>
      </w:docPartBody>
    </w:docPart>
    <w:docPart>
      <w:docPartPr>
        <w:name w:val="E8C8CBCCAB614A0C8C6E7C63316A13AD"/>
        <w:category>
          <w:name w:val="常规"/>
          <w:gallery w:val="placeholder"/>
        </w:category>
        <w:types>
          <w:type w:val="bbPlcHdr"/>
        </w:types>
        <w:behaviors>
          <w:behavior w:val="content"/>
        </w:behaviors>
        <w:guid w:val="{08A70EF8-5271-4C84-B818-883FD1DF6895}"/>
      </w:docPartPr>
      <w:docPartBody>
        <w:p w:rsidR="008D62EF" w:rsidRDefault="008D62EF" w:rsidP="008D62EF">
          <w:pPr>
            <w:pStyle w:val="E8C8CBCCAB614A0C8C6E7C63316A13AD"/>
          </w:pPr>
          <w:r w:rsidRPr="00A06E1A">
            <w:rPr>
              <w:rStyle w:val="placeholder1Char"/>
              <w:rFonts w:hint="eastAsia"/>
              <w:sz w:val="16"/>
              <w:szCs w:val="16"/>
            </w:rPr>
            <w:t>____</w:t>
          </w:r>
        </w:p>
      </w:docPartBody>
    </w:docPart>
    <w:docPart>
      <w:docPartPr>
        <w:name w:val="57F4486733894496A047BC544D4DC470"/>
        <w:category>
          <w:name w:val="常规"/>
          <w:gallery w:val="placeholder"/>
        </w:category>
        <w:types>
          <w:type w:val="bbPlcHdr"/>
        </w:types>
        <w:behaviors>
          <w:behavior w:val="content"/>
        </w:behaviors>
        <w:guid w:val="{18D63C4F-93F8-4FF6-AFFC-49307B229AE6}"/>
      </w:docPartPr>
      <w:docPartBody>
        <w:p w:rsidR="008D62EF" w:rsidRDefault="008D62EF" w:rsidP="008D62EF">
          <w:pPr>
            <w:pStyle w:val="57F4486733894496A047BC544D4DC470"/>
          </w:pPr>
          <w:r w:rsidRPr="00A06E1A">
            <w:rPr>
              <w:rStyle w:val="placeholder1Char"/>
              <w:rFonts w:hint="eastAsia"/>
              <w:sz w:val="16"/>
              <w:szCs w:val="16"/>
            </w:rPr>
            <w:t>____</w:t>
          </w:r>
        </w:p>
      </w:docPartBody>
    </w:docPart>
    <w:docPart>
      <w:docPartPr>
        <w:name w:val="2675E80553634F9491D223ABD3E90E80"/>
        <w:category>
          <w:name w:val="常规"/>
          <w:gallery w:val="placeholder"/>
        </w:category>
        <w:types>
          <w:type w:val="bbPlcHdr"/>
        </w:types>
        <w:behaviors>
          <w:behavior w:val="content"/>
        </w:behaviors>
        <w:guid w:val="{F3EEBFAF-B03C-4225-89ED-D93C2CBCB4F8}"/>
      </w:docPartPr>
      <w:docPartBody>
        <w:p w:rsidR="008D62EF" w:rsidRDefault="008D62EF" w:rsidP="008D62EF">
          <w:pPr>
            <w:pStyle w:val="2675E80553634F9491D223ABD3E90E80"/>
          </w:pPr>
          <w:r w:rsidRPr="00A06E1A">
            <w:rPr>
              <w:rStyle w:val="placeholder1Char"/>
              <w:rFonts w:hint="eastAsia"/>
              <w:sz w:val="16"/>
              <w:szCs w:val="16"/>
            </w:rPr>
            <w:t>____</w:t>
          </w:r>
        </w:p>
      </w:docPartBody>
    </w:docPart>
    <w:docPart>
      <w:docPartPr>
        <w:name w:val="8C7EDA9C0F0141EEB14769FF0DE516A6"/>
        <w:category>
          <w:name w:val="常规"/>
          <w:gallery w:val="placeholder"/>
        </w:category>
        <w:types>
          <w:type w:val="bbPlcHdr"/>
        </w:types>
        <w:behaviors>
          <w:behavior w:val="content"/>
        </w:behaviors>
        <w:guid w:val="{66945F0E-B36C-491F-9F2E-EDC6A6FD6AE0}"/>
      </w:docPartPr>
      <w:docPartBody>
        <w:p w:rsidR="008D62EF" w:rsidRDefault="008D62EF" w:rsidP="008D62EF">
          <w:pPr>
            <w:pStyle w:val="8C7EDA9C0F0141EEB14769FF0DE516A6"/>
          </w:pPr>
          <w:r w:rsidRPr="00A06E1A">
            <w:rPr>
              <w:rStyle w:val="placeholder1Char"/>
              <w:rFonts w:hint="eastAsia"/>
              <w:sz w:val="16"/>
              <w:szCs w:val="16"/>
            </w:rPr>
            <w:t>____</w:t>
          </w:r>
        </w:p>
      </w:docPartBody>
    </w:docPart>
    <w:docPart>
      <w:docPartPr>
        <w:name w:val="8B5B7E9DA59D4BD5A66A5A114EC52E32"/>
        <w:category>
          <w:name w:val="常规"/>
          <w:gallery w:val="placeholder"/>
        </w:category>
        <w:types>
          <w:type w:val="bbPlcHdr"/>
        </w:types>
        <w:behaviors>
          <w:behavior w:val="content"/>
        </w:behaviors>
        <w:guid w:val="{514A2A71-2D4E-4102-BD49-5B6619FFC7A6}"/>
      </w:docPartPr>
      <w:docPartBody>
        <w:p w:rsidR="008D62EF" w:rsidRDefault="008D62EF" w:rsidP="008D62EF">
          <w:pPr>
            <w:pStyle w:val="8B5B7E9DA59D4BD5A66A5A114EC52E32"/>
          </w:pPr>
          <w:r w:rsidRPr="00A06E1A">
            <w:rPr>
              <w:rStyle w:val="placeholder1Char"/>
              <w:rFonts w:hint="eastAsia"/>
              <w:sz w:val="16"/>
              <w:szCs w:val="16"/>
            </w:rPr>
            <w:t>____</w:t>
          </w:r>
        </w:p>
      </w:docPartBody>
    </w:docPart>
    <w:docPart>
      <w:docPartPr>
        <w:name w:val="8525BD9BBA2444E8AC4310D364ADC891"/>
        <w:category>
          <w:name w:val="常规"/>
          <w:gallery w:val="placeholder"/>
        </w:category>
        <w:types>
          <w:type w:val="bbPlcHdr"/>
        </w:types>
        <w:behaviors>
          <w:behavior w:val="content"/>
        </w:behaviors>
        <w:guid w:val="{C2AF9080-A741-4C00-8211-4654C4DA00E2}"/>
      </w:docPartPr>
      <w:docPartBody>
        <w:p w:rsidR="008D62EF" w:rsidRDefault="008D62EF" w:rsidP="008D62EF">
          <w:pPr>
            <w:pStyle w:val="8525BD9BBA2444E8AC4310D364ADC891"/>
          </w:pPr>
          <w:r w:rsidRPr="00A06E1A">
            <w:rPr>
              <w:rStyle w:val="placeholder1Char"/>
              <w:rFonts w:hint="eastAsia"/>
              <w:sz w:val="16"/>
              <w:szCs w:val="16"/>
            </w:rPr>
            <w:t>____</w:t>
          </w:r>
        </w:p>
      </w:docPartBody>
    </w:docPart>
    <w:docPart>
      <w:docPartPr>
        <w:name w:val="4ECB840F7449411F8BCA9C5B8511C37D"/>
        <w:category>
          <w:name w:val="常规"/>
          <w:gallery w:val="placeholder"/>
        </w:category>
        <w:types>
          <w:type w:val="bbPlcHdr"/>
        </w:types>
        <w:behaviors>
          <w:behavior w:val="content"/>
        </w:behaviors>
        <w:guid w:val="{7653328D-CF43-434F-8C6A-0F24FFD472E6}"/>
      </w:docPartPr>
      <w:docPartBody>
        <w:p w:rsidR="008D62EF" w:rsidRDefault="008D62EF" w:rsidP="008D62EF">
          <w:pPr>
            <w:pStyle w:val="4ECB840F7449411F8BCA9C5B8511C37D"/>
          </w:pPr>
          <w:r w:rsidRPr="00A06E1A">
            <w:rPr>
              <w:rStyle w:val="placeholder1Char"/>
              <w:rFonts w:hint="eastAsia"/>
              <w:sz w:val="16"/>
              <w:szCs w:val="16"/>
            </w:rPr>
            <w:t>____</w:t>
          </w:r>
        </w:p>
      </w:docPartBody>
    </w:docPart>
    <w:docPart>
      <w:docPartPr>
        <w:name w:val="C788CBE3D49F46CFAABCBA4C3B5B4DB1"/>
        <w:category>
          <w:name w:val="常规"/>
          <w:gallery w:val="placeholder"/>
        </w:category>
        <w:types>
          <w:type w:val="bbPlcHdr"/>
        </w:types>
        <w:behaviors>
          <w:behavior w:val="content"/>
        </w:behaviors>
        <w:guid w:val="{592C91ED-64C5-4F57-9530-47F607C4A734}"/>
      </w:docPartPr>
      <w:docPartBody>
        <w:p w:rsidR="008D62EF" w:rsidRDefault="008D62EF" w:rsidP="008D62EF">
          <w:pPr>
            <w:pStyle w:val="C788CBE3D49F46CFAABCBA4C3B5B4DB1"/>
          </w:pPr>
          <w:r w:rsidRPr="00A06E1A">
            <w:rPr>
              <w:rStyle w:val="placeholder1Char"/>
              <w:rFonts w:hint="eastAsia"/>
              <w:sz w:val="16"/>
              <w:szCs w:val="16"/>
            </w:rPr>
            <w:t>____</w:t>
          </w:r>
        </w:p>
      </w:docPartBody>
    </w:docPart>
    <w:docPart>
      <w:docPartPr>
        <w:name w:val="E6C07A4AF8BC4A1C9BBCAB76964401E1"/>
        <w:category>
          <w:name w:val="常规"/>
          <w:gallery w:val="placeholder"/>
        </w:category>
        <w:types>
          <w:type w:val="bbPlcHdr"/>
        </w:types>
        <w:behaviors>
          <w:behavior w:val="content"/>
        </w:behaviors>
        <w:guid w:val="{FD11A987-1F9B-47E4-B7BA-FFB47598B0DA}"/>
      </w:docPartPr>
      <w:docPartBody>
        <w:p w:rsidR="008D62EF" w:rsidRDefault="008D62EF" w:rsidP="008D62EF">
          <w:pPr>
            <w:pStyle w:val="E6C07A4AF8BC4A1C9BBCAB76964401E1"/>
          </w:pPr>
          <w:r w:rsidRPr="00A06E1A">
            <w:rPr>
              <w:rStyle w:val="placeholder1Char"/>
              <w:rFonts w:hint="eastAsia"/>
              <w:sz w:val="16"/>
              <w:szCs w:val="16"/>
            </w:rPr>
            <w:t>____</w:t>
          </w:r>
        </w:p>
      </w:docPartBody>
    </w:docPart>
    <w:docPart>
      <w:docPartPr>
        <w:name w:val="BEDB8148639E4EA5A0FC618ECB4B0157"/>
        <w:category>
          <w:name w:val="常规"/>
          <w:gallery w:val="placeholder"/>
        </w:category>
        <w:types>
          <w:type w:val="bbPlcHdr"/>
        </w:types>
        <w:behaviors>
          <w:behavior w:val="content"/>
        </w:behaviors>
        <w:guid w:val="{5DBCB04F-9474-43F9-9E56-B27C2C2141FE}"/>
      </w:docPartPr>
      <w:docPartBody>
        <w:p w:rsidR="008D62EF" w:rsidRDefault="008D62EF" w:rsidP="008D62EF">
          <w:pPr>
            <w:pStyle w:val="BEDB8148639E4EA5A0FC618ECB4B0157"/>
          </w:pPr>
          <w:r w:rsidRPr="00A06E1A">
            <w:rPr>
              <w:rStyle w:val="placeholder1Char"/>
              <w:rFonts w:hint="eastAsia"/>
              <w:sz w:val="16"/>
              <w:szCs w:val="16"/>
            </w:rPr>
            <w:t>____</w:t>
          </w:r>
        </w:p>
      </w:docPartBody>
    </w:docPart>
    <w:docPart>
      <w:docPartPr>
        <w:name w:val="5F0604E00C0B4246840F4CFCD9E67B32"/>
        <w:category>
          <w:name w:val="常规"/>
          <w:gallery w:val="placeholder"/>
        </w:category>
        <w:types>
          <w:type w:val="bbPlcHdr"/>
        </w:types>
        <w:behaviors>
          <w:behavior w:val="content"/>
        </w:behaviors>
        <w:guid w:val="{B5063AFF-6C30-44A2-879D-5BA0E23A0A22}"/>
      </w:docPartPr>
      <w:docPartBody>
        <w:p w:rsidR="008D62EF" w:rsidRDefault="008D62EF" w:rsidP="008D62EF">
          <w:pPr>
            <w:pStyle w:val="5F0604E00C0B4246840F4CFCD9E67B32"/>
          </w:pPr>
          <w:r w:rsidRPr="00A06E1A">
            <w:rPr>
              <w:rStyle w:val="placeholder1Char"/>
              <w:rFonts w:hint="eastAsia"/>
              <w:sz w:val="16"/>
              <w:szCs w:val="16"/>
            </w:rPr>
            <w:t>____</w:t>
          </w:r>
        </w:p>
      </w:docPartBody>
    </w:docPart>
    <w:docPart>
      <w:docPartPr>
        <w:name w:val="8B47D22302F8403F895E5F206F01E7F8"/>
        <w:category>
          <w:name w:val="常规"/>
          <w:gallery w:val="placeholder"/>
        </w:category>
        <w:types>
          <w:type w:val="bbPlcHdr"/>
        </w:types>
        <w:behaviors>
          <w:behavior w:val="content"/>
        </w:behaviors>
        <w:guid w:val="{28D34668-55DA-4365-9E20-287CC14DF1E4}"/>
      </w:docPartPr>
      <w:docPartBody>
        <w:p w:rsidR="008D62EF" w:rsidRDefault="008D62EF" w:rsidP="008D62EF">
          <w:pPr>
            <w:pStyle w:val="8B47D22302F8403F895E5F206F01E7F8"/>
          </w:pPr>
          <w:r w:rsidRPr="00A06E1A">
            <w:rPr>
              <w:rStyle w:val="placeholder1Char"/>
              <w:rFonts w:hint="eastAsia"/>
              <w:sz w:val="16"/>
              <w:szCs w:val="16"/>
            </w:rPr>
            <w:t>____</w:t>
          </w:r>
        </w:p>
      </w:docPartBody>
    </w:docPart>
    <w:docPart>
      <w:docPartPr>
        <w:name w:val="14CD7203115E458EA4DB2DF0CF1777E5"/>
        <w:category>
          <w:name w:val="常规"/>
          <w:gallery w:val="placeholder"/>
        </w:category>
        <w:types>
          <w:type w:val="bbPlcHdr"/>
        </w:types>
        <w:behaviors>
          <w:behavior w:val="content"/>
        </w:behaviors>
        <w:guid w:val="{5BF313DD-718D-4AAF-9CFA-CFD6E5B629FE}"/>
      </w:docPartPr>
      <w:docPartBody>
        <w:p w:rsidR="008D62EF" w:rsidRDefault="008D62EF" w:rsidP="008D62EF">
          <w:pPr>
            <w:pStyle w:val="14CD7203115E458EA4DB2DF0CF1777E5"/>
          </w:pPr>
          <w:r w:rsidRPr="00A06E1A">
            <w:rPr>
              <w:rStyle w:val="placeholder1Char"/>
              <w:rFonts w:hint="eastAsia"/>
              <w:sz w:val="16"/>
              <w:szCs w:val="16"/>
            </w:rPr>
            <w:t>____</w:t>
          </w:r>
        </w:p>
      </w:docPartBody>
    </w:docPart>
    <w:docPart>
      <w:docPartPr>
        <w:name w:val="DD04E983FEBF46BA978C87E34114688B"/>
        <w:category>
          <w:name w:val="常规"/>
          <w:gallery w:val="placeholder"/>
        </w:category>
        <w:types>
          <w:type w:val="bbPlcHdr"/>
        </w:types>
        <w:behaviors>
          <w:behavior w:val="content"/>
        </w:behaviors>
        <w:guid w:val="{C423C318-E0FE-4D63-A739-C8656F696A11}"/>
      </w:docPartPr>
      <w:docPartBody>
        <w:p w:rsidR="008D62EF" w:rsidRDefault="008D62EF" w:rsidP="008D62EF">
          <w:pPr>
            <w:pStyle w:val="DD04E983FEBF46BA978C87E34114688B"/>
          </w:pPr>
          <w:r w:rsidRPr="00A06E1A">
            <w:rPr>
              <w:rStyle w:val="placeholder1Char"/>
              <w:rFonts w:hint="eastAsia"/>
              <w:sz w:val="16"/>
              <w:szCs w:val="16"/>
            </w:rPr>
            <w:t>____</w:t>
          </w:r>
        </w:p>
      </w:docPartBody>
    </w:docPart>
    <w:docPart>
      <w:docPartPr>
        <w:name w:val="81C1915AA64E41A5B2DB0D1FA0B00672"/>
        <w:category>
          <w:name w:val="常规"/>
          <w:gallery w:val="placeholder"/>
        </w:category>
        <w:types>
          <w:type w:val="bbPlcHdr"/>
        </w:types>
        <w:behaviors>
          <w:behavior w:val="content"/>
        </w:behaviors>
        <w:guid w:val="{5E3F6512-8744-4652-B1E6-07273630801B}"/>
      </w:docPartPr>
      <w:docPartBody>
        <w:p w:rsidR="008D62EF" w:rsidRDefault="008D62EF" w:rsidP="008D62EF">
          <w:pPr>
            <w:pStyle w:val="81C1915AA64E41A5B2DB0D1FA0B00672"/>
          </w:pPr>
          <w:r w:rsidRPr="00A06E1A">
            <w:rPr>
              <w:rStyle w:val="placeholder1Char"/>
              <w:rFonts w:hint="eastAsia"/>
              <w:sz w:val="16"/>
              <w:szCs w:val="16"/>
            </w:rPr>
            <w:t>____</w:t>
          </w:r>
        </w:p>
      </w:docPartBody>
    </w:docPart>
    <w:docPart>
      <w:docPartPr>
        <w:name w:val="B0F7C8D10BB44A63B605D3E63D780BF9"/>
        <w:category>
          <w:name w:val="常规"/>
          <w:gallery w:val="placeholder"/>
        </w:category>
        <w:types>
          <w:type w:val="bbPlcHdr"/>
        </w:types>
        <w:behaviors>
          <w:behavior w:val="content"/>
        </w:behaviors>
        <w:guid w:val="{1E3C8C17-F398-42AB-8782-902B1214353E}"/>
      </w:docPartPr>
      <w:docPartBody>
        <w:p w:rsidR="008D62EF" w:rsidRDefault="008D62EF" w:rsidP="008D62EF">
          <w:pPr>
            <w:pStyle w:val="B0F7C8D10BB44A63B605D3E63D780BF9"/>
          </w:pPr>
          <w:r w:rsidRPr="00A06E1A">
            <w:rPr>
              <w:rStyle w:val="placeholder1Char"/>
              <w:rFonts w:hint="eastAsia"/>
              <w:sz w:val="16"/>
              <w:szCs w:val="16"/>
            </w:rPr>
            <w:t>____</w:t>
          </w:r>
        </w:p>
      </w:docPartBody>
    </w:docPart>
    <w:docPart>
      <w:docPartPr>
        <w:name w:val="C0BA9EA2D8B54777A6D67C202B266FF2"/>
        <w:category>
          <w:name w:val="常规"/>
          <w:gallery w:val="placeholder"/>
        </w:category>
        <w:types>
          <w:type w:val="bbPlcHdr"/>
        </w:types>
        <w:behaviors>
          <w:behavior w:val="content"/>
        </w:behaviors>
        <w:guid w:val="{1746C652-3C72-455F-BF76-5A91312AB6F7}"/>
      </w:docPartPr>
      <w:docPartBody>
        <w:p w:rsidR="008D62EF" w:rsidRDefault="008D62EF" w:rsidP="008D62EF">
          <w:pPr>
            <w:pStyle w:val="C0BA9EA2D8B54777A6D67C202B266FF2"/>
          </w:pPr>
          <w:r w:rsidRPr="00A06E1A">
            <w:rPr>
              <w:rStyle w:val="placeholder1Char"/>
              <w:rFonts w:hint="eastAsia"/>
              <w:sz w:val="16"/>
              <w:szCs w:val="16"/>
            </w:rPr>
            <w:t>____</w:t>
          </w:r>
        </w:p>
      </w:docPartBody>
    </w:docPart>
    <w:docPart>
      <w:docPartPr>
        <w:name w:val="706450FE159C4FCC828E809058D100EC"/>
        <w:category>
          <w:name w:val="常规"/>
          <w:gallery w:val="placeholder"/>
        </w:category>
        <w:types>
          <w:type w:val="bbPlcHdr"/>
        </w:types>
        <w:behaviors>
          <w:behavior w:val="content"/>
        </w:behaviors>
        <w:guid w:val="{27CCD318-CDD4-4E41-AEDE-0DF3022BDF37}"/>
      </w:docPartPr>
      <w:docPartBody>
        <w:p w:rsidR="008D62EF" w:rsidRDefault="008D62EF" w:rsidP="008D62EF">
          <w:pPr>
            <w:pStyle w:val="706450FE159C4FCC828E809058D100EC"/>
          </w:pPr>
          <w:r w:rsidRPr="00A06E1A">
            <w:rPr>
              <w:rStyle w:val="placeholder1Char"/>
              <w:rFonts w:hint="eastAsia"/>
              <w:sz w:val="16"/>
              <w:szCs w:val="16"/>
            </w:rPr>
            <w:t>____</w:t>
          </w:r>
        </w:p>
      </w:docPartBody>
    </w:docPart>
    <w:docPart>
      <w:docPartPr>
        <w:name w:val="C7FE3F00478648B394B00EC74D9BA33E"/>
        <w:category>
          <w:name w:val="常规"/>
          <w:gallery w:val="placeholder"/>
        </w:category>
        <w:types>
          <w:type w:val="bbPlcHdr"/>
        </w:types>
        <w:behaviors>
          <w:behavior w:val="content"/>
        </w:behaviors>
        <w:guid w:val="{EFBA128E-D59F-4196-B991-44A4DDEBB85D}"/>
      </w:docPartPr>
      <w:docPartBody>
        <w:p w:rsidR="008D62EF" w:rsidRDefault="008D62EF" w:rsidP="008D62EF">
          <w:pPr>
            <w:pStyle w:val="C7FE3F00478648B394B00EC74D9BA33E"/>
          </w:pPr>
          <w:r w:rsidRPr="00A06E1A">
            <w:rPr>
              <w:rStyle w:val="placeholder1Char"/>
              <w:rFonts w:hint="eastAsia"/>
              <w:sz w:val="16"/>
              <w:szCs w:val="16"/>
            </w:rPr>
            <w:t>____</w:t>
          </w:r>
        </w:p>
      </w:docPartBody>
    </w:docPart>
    <w:docPart>
      <w:docPartPr>
        <w:name w:val="5B32C88D66BE4F09949D58873F339DB4"/>
        <w:category>
          <w:name w:val="常规"/>
          <w:gallery w:val="placeholder"/>
        </w:category>
        <w:types>
          <w:type w:val="bbPlcHdr"/>
        </w:types>
        <w:behaviors>
          <w:behavior w:val="content"/>
        </w:behaviors>
        <w:guid w:val="{E0B52D68-13B7-4C50-85E5-4E96B1031820}"/>
      </w:docPartPr>
      <w:docPartBody>
        <w:p w:rsidR="008D62EF" w:rsidRDefault="008D62EF" w:rsidP="008D62EF">
          <w:pPr>
            <w:pStyle w:val="5B32C88D66BE4F09949D58873F339DB4"/>
          </w:pPr>
          <w:r w:rsidRPr="00A06E1A">
            <w:rPr>
              <w:rStyle w:val="placeholder1Char"/>
              <w:rFonts w:hint="eastAsia"/>
              <w:sz w:val="16"/>
              <w:szCs w:val="16"/>
            </w:rPr>
            <w:t>____</w:t>
          </w:r>
        </w:p>
      </w:docPartBody>
    </w:docPart>
    <w:docPart>
      <w:docPartPr>
        <w:name w:val="1BEEBA1BE33541069D8752F3FF89AF04"/>
        <w:category>
          <w:name w:val="常规"/>
          <w:gallery w:val="placeholder"/>
        </w:category>
        <w:types>
          <w:type w:val="bbPlcHdr"/>
        </w:types>
        <w:behaviors>
          <w:behavior w:val="content"/>
        </w:behaviors>
        <w:guid w:val="{0F15BBCE-5DE9-47BF-AF87-363BCD02F431}"/>
      </w:docPartPr>
      <w:docPartBody>
        <w:p w:rsidR="008D62EF" w:rsidRDefault="008D62EF" w:rsidP="008D62EF">
          <w:pPr>
            <w:pStyle w:val="1BEEBA1BE33541069D8752F3FF89AF04"/>
          </w:pPr>
          <w:r w:rsidRPr="00A06E1A">
            <w:rPr>
              <w:rStyle w:val="placeholder1Char"/>
              <w:rFonts w:hint="eastAsia"/>
              <w:sz w:val="16"/>
              <w:szCs w:val="16"/>
            </w:rPr>
            <w:t>____</w:t>
          </w:r>
        </w:p>
      </w:docPartBody>
    </w:docPart>
    <w:docPart>
      <w:docPartPr>
        <w:name w:val="A0ABD059DD32471481376458447421A4"/>
        <w:category>
          <w:name w:val="常规"/>
          <w:gallery w:val="placeholder"/>
        </w:category>
        <w:types>
          <w:type w:val="bbPlcHdr"/>
        </w:types>
        <w:behaviors>
          <w:behavior w:val="content"/>
        </w:behaviors>
        <w:guid w:val="{CEC386CE-C690-45F2-9C10-360C1F036306}"/>
      </w:docPartPr>
      <w:docPartBody>
        <w:p w:rsidR="008D62EF" w:rsidRDefault="008D62EF" w:rsidP="008D62EF">
          <w:pPr>
            <w:pStyle w:val="A0ABD059DD32471481376458447421A4"/>
          </w:pPr>
          <w:r w:rsidRPr="00A06E1A">
            <w:rPr>
              <w:rStyle w:val="placeholder1Char"/>
              <w:rFonts w:hint="eastAsia"/>
              <w:sz w:val="16"/>
              <w:szCs w:val="16"/>
            </w:rPr>
            <w:t>____</w:t>
          </w:r>
        </w:p>
      </w:docPartBody>
    </w:docPart>
    <w:docPart>
      <w:docPartPr>
        <w:name w:val="5E0F2B89D6094DADA85ECAD461BF9B10"/>
        <w:category>
          <w:name w:val="常规"/>
          <w:gallery w:val="placeholder"/>
        </w:category>
        <w:types>
          <w:type w:val="bbPlcHdr"/>
        </w:types>
        <w:behaviors>
          <w:behavior w:val="content"/>
        </w:behaviors>
        <w:guid w:val="{79192AFC-1E56-4A6C-81E1-2D72440512FB}"/>
      </w:docPartPr>
      <w:docPartBody>
        <w:p w:rsidR="008D62EF" w:rsidRDefault="008D62EF" w:rsidP="008D62EF">
          <w:pPr>
            <w:pStyle w:val="5E0F2B89D6094DADA85ECAD461BF9B10"/>
          </w:pPr>
          <w:r w:rsidRPr="00A06E1A">
            <w:rPr>
              <w:rStyle w:val="placeholder1Char"/>
              <w:rFonts w:hint="eastAsia"/>
              <w:sz w:val="16"/>
              <w:szCs w:val="16"/>
            </w:rPr>
            <w:t>____</w:t>
          </w:r>
        </w:p>
      </w:docPartBody>
    </w:docPart>
    <w:docPart>
      <w:docPartPr>
        <w:name w:val="13BB3289584B4FF69AF7FF0B00305AB3"/>
        <w:category>
          <w:name w:val="常规"/>
          <w:gallery w:val="placeholder"/>
        </w:category>
        <w:types>
          <w:type w:val="bbPlcHdr"/>
        </w:types>
        <w:behaviors>
          <w:behavior w:val="content"/>
        </w:behaviors>
        <w:guid w:val="{7D8C0D92-BEB7-4B04-9FAF-61797AF15FF8}"/>
      </w:docPartPr>
      <w:docPartBody>
        <w:p w:rsidR="008D62EF" w:rsidRDefault="008D62EF" w:rsidP="008D62EF">
          <w:pPr>
            <w:pStyle w:val="13BB3289584B4FF69AF7FF0B00305AB3"/>
          </w:pPr>
          <w:r w:rsidRPr="00A06E1A">
            <w:rPr>
              <w:rStyle w:val="placeholder1Char"/>
              <w:rFonts w:hint="eastAsia"/>
              <w:sz w:val="16"/>
              <w:szCs w:val="16"/>
            </w:rPr>
            <w:t>____</w:t>
          </w:r>
        </w:p>
      </w:docPartBody>
    </w:docPart>
    <w:docPart>
      <w:docPartPr>
        <w:name w:val="A4097989F4134C39BD3419807E197FAE"/>
        <w:category>
          <w:name w:val="常规"/>
          <w:gallery w:val="placeholder"/>
        </w:category>
        <w:types>
          <w:type w:val="bbPlcHdr"/>
        </w:types>
        <w:behaviors>
          <w:behavior w:val="content"/>
        </w:behaviors>
        <w:guid w:val="{55F1E6FD-1538-44FC-BE1D-6BD849DEF332}"/>
      </w:docPartPr>
      <w:docPartBody>
        <w:p w:rsidR="008D62EF" w:rsidRDefault="008D62EF" w:rsidP="008D62EF">
          <w:pPr>
            <w:pStyle w:val="A4097989F4134C39BD3419807E197FAE"/>
          </w:pPr>
          <w:r w:rsidRPr="00A06E1A">
            <w:rPr>
              <w:rStyle w:val="placeholder1Char"/>
              <w:rFonts w:hint="eastAsia"/>
              <w:sz w:val="16"/>
              <w:szCs w:val="16"/>
            </w:rPr>
            <w:t>____</w:t>
          </w:r>
        </w:p>
      </w:docPartBody>
    </w:docPart>
    <w:docPart>
      <w:docPartPr>
        <w:name w:val="9971D56B70074F1694ACD8DF4DA69302"/>
        <w:category>
          <w:name w:val="常规"/>
          <w:gallery w:val="placeholder"/>
        </w:category>
        <w:types>
          <w:type w:val="bbPlcHdr"/>
        </w:types>
        <w:behaviors>
          <w:behavior w:val="content"/>
        </w:behaviors>
        <w:guid w:val="{52E0067A-CEED-41A8-A96D-EBF2A40EDD08}"/>
      </w:docPartPr>
      <w:docPartBody>
        <w:p w:rsidR="008D62EF" w:rsidRDefault="008D62EF" w:rsidP="008D62EF">
          <w:pPr>
            <w:pStyle w:val="9971D56B70074F1694ACD8DF4DA69302"/>
          </w:pPr>
          <w:r w:rsidRPr="00A06E1A">
            <w:rPr>
              <w:rStyle w:val="placeholder1Char"/>
              <w:rFonts w:hint="eastAsia"/>
              <w:sz w:val="16"/>
              <w:szCs w:val="16"/>
            </w:rPr>
            <w:t>____</w:t>
          </w:r>
        </w:p>
      </w:docPartBody>
    </w:docPart>
    <w:docPart>
      <w:docPartPr>
        <w:name w:val="C07B091E78C24BD0B7B40E881EED0132"/>
        <w:category>
          <w:name w:val="常规"/>
          <w:gallery w:val="placeholder"/>
        </w:category>
        <w:types>
          <w:type w:val="bbPlcHdr"/>
        </w:types>
        <w:behaviors>
          <w:behavior w:val="content"/>
        </w:behaviors>
        <w:guid w:val="{7D814FB1-C49E-4EEB-A3DF-EDC694DDC120}"/>
      </w:docPartPr>
      <w:docPartBody>
        <w:p w:rsidR="008D62EF" w:rsidRDefault="008D62EF" w:rsidP="008D62EF">
          <w:pPr>
            <w:pStyle w:val="C07B091E78C24BD0B7B40E881EED0132"/>
          </w:pPr>
          <w:r w:rsidRPr="00A06E1A">
            <w:rPr>
              <w:rStyle w:val="placeholder1Char"/>
              <w:rFonts w:hint="eastAsia"/>
              <w:sz w:val="16"/>
              <w:szCs w:val="16"/>
            </w:rPr>
            <w:t>____</w:t>
          </w:r>
        </w:p>
      </w:docPartBody>
    </w:docPart>
    <w:docPart>
      <w:docPartPr>
        <w:name w:val="20C79CE6A919403DADAE24D64BB3B29A"/>
        <w:category>
          <w:name w:val="常规"/>
          <w:gallery w:val="placeholder"/>
        </w:category>
        <w:types>
          <w:type w:val="bbPlcHdr"/>
        </w:types>
        <w:behaviors>
          <w:behavior w:val="content"/>
        </w:behaviors>
        <w:guid w:val="{AC5BB1FB-0B1E-41E6-9295-65B7EAA3C02B}"/>
      </w:docPartPr>
      <w:docPartBody>
        <w:p w:rsidR="008D62EF" w:rsidRDefault="008D62EF" w:rsidP="008D62EF">
          <w:pPr>
            <w:pStyle w:val="20C79CE6A919403DADAE24D64BB3B29A"/>
          </w:pPr>
          <w:r w:rsidRPr="00A06E1A">
            <w:rPr>
              <w:rStyle w:val="placeholder1Char"/>
              <w:rFonts w:hint="eastAsia"/>
              <w:sz w:val="16"/>
              <w:szCs w:val="16"/>
            </w:rPr>
            <w:t>____</w:t>
          </w:r>
        </w:p>
      </w:docPartBody>
    </w:docPart>
    <w:docPart>
      <w:docPartPr>
        <w:name w:val="E99F37E7515C4135BA6016942216FC9D"/>
        <w:category>
          <w:name w:val="常规"/>
          <w:gallery w:val="placeholder"/>
        </w:category>
        <w:types>
          <w:type w:val="bbPlcHdr"/>
        </w:types>
        <w:behaviors>
          <w:behavior w:val="content"/>
        </w:behaviors>
        <w:guid w:val="{4EC21FF8-AC0F-49AF-93F8-748D52CE74A2}"/>
      </w:docPartPr>
      <w:docPartBody>
        <w:p w:rsidR="008D62EF" w:rsidRDefault="008D62EF" w:rsidP="008D62EF">
          <w:pPr>
            <w:pStyle w:val="E99F37E7515C4135BA6016942216FC9D"/>
          </w:pPr>
          <w:r w:rsidRPr="00A06E1A">
            <w:rPr>
              <w:rStyle w:val="placeholder1Char"/>
              <w:rFonts w:hint="eastAsia"/>
              <w:sz w:val="16"/>
              <w:szCs w:val="16"/>
            </w:rPr>
            <w:t>____</w:t>
          </w:r>
        </w:p>
      </w:docPartBody>
    </w:docPart>
    <w:docPart>
      <w:docPartPr>
        <w:name w:val="36F10CE9EBAD4CDE9C61609A9BD5AE0E"/>
        <w:category>
          <w:name w:val="常规"/>
          <w:gallery w:val="placeholder"/>
        </w:category>
        <w:types>
          <w:type w:val="bbPlcHdr"/>
        </w:types>
        <w:behaviors>
          <w:behavior w:val="content"/>
        </w:behaviors>
        <w:guid w:val="{BDA9570E-D35F-4994-8E2B-4D365694858C}"/>
      </w:docPartPr>
      <w:docPartBody>
        <w:p w:rsidR="008D62EF" w:rsidRDefault="008D62EF" w:rsidP="008D62EF">
          <w:pPr>
            <w:pStyle w:val="36F10CE9EBAD4CDE9C61609A9BD5AE0E"/>
          </w:pPr>
          <w:r w:rsidRPr="00A06E1A">
            <w:rPr>
              <w:rStyle w:val="placeholder1Char"/>
              <w:rFonts w:hint="eastAsia"/>
              <w:sz w:val="16"/>
              <w:szCs w:val="16"/>
            </w:rPr>
            <w:t>____</w:t>
          </w:r>
        </w:p>
      </w:docPartBody>
    </w:docPart>
    <w:docPart>
      <w:docPartPr>
        <w:name w:val="B3E263072B8B499FAAF7331FEBBE6969"/>
        <w:category>
          <w:name w:val="常规"/>
          <w:gallery w:val="placeholder"/>
        </w:category>
        <w:types>
          <w:type w:val="bbPlcHdr"/>
        </w:types>
        <w:behaviors>
          <w:behavior w:val="content"/>
        </w:behaviors>
        <w:guid w:val="{7A3A57A9-AC64-461E-A9A6-4C05AA8BCE32}"/>
      </w:docPartPr>
      <w:docPartBody>
        <w:p w:rsidR="008D62EF" w:rsidRDefault="008D62EF" w:rsidP="008D62EF">
          <w:pPr>
            <w:pStyle w:val="B3E263072B8B499FAAF7331FEBBE6969"/>
          </w:pPr>
          <w:r w:rsidRPr="00A06E1A">
            <w:rPr>
              <w:rStyle w:val="placeholder1Char"/>
              <w:rFonts w:hint="eastAsia"/>
              <w:sz w:val="16"/>
              <w:szCs w:val="16"/>
            </w:rPr>
            <w:t>____</w:t>
          </w:r>
        </w:p>
      </w:docPartBody>
    </w:docPart>
    <w:docPart>
      <w:docPartPr>
        <w:name w:val="935D49E2B25B48FCAA2DAA7FD69D8BBB"/>
        <w:category>
          <w:name w:val="常规"/>
          <w:gallery w:val="placeholder"/>
        </w:category>
        <w:types>
          <w:type w:val="bbPlcHdr"/>
        </w:types>
        <w:behaviors>
          <w:behavior w:val="content"/>
        </w:behaviors>
        <w:guid w:val="{A639B7E0-A329-49ED-8CDF-D6B0103F4269}"/>
      </w:docPartPr>
      <w:docPartBody>
        <w:p w:rsidR="008D62EF" w:rsidRDefault="008D62EF" w:rsidP="008D62EF">
          <w:pPr>
            <w:pStyle w:val="935D49E2B25B48FCAA2DAA7FD69D8BBB"/>
          </w:pPr>
          <w:r w:rsidRPr="00A06E1A">
            <w:rPr>
              <w:rStyle w:val="placeholder1Char"/>
              <w:rFonts w:hint="eastAsia"/>
              <w:sz w:val="16"/>
              <w:szCs w:val="16"/>
            </w:rPr>
            <w:t>____</w:t>
          </w:r>
        </w:p>
      </w:docPartBody>
    </w:docPart>
    <w:docPart>
      <w:docPartPr>
        <w:name w:val="CCB1F413562C4241B497FB6FF63FBA5C"/>
        <w:category>
          <w:name w:val="常规"/>
          <w:gallery w:val="placeholder"/>
        </w:category>
        <w:types>
          <w:type w:val="bbPlcHdr"/>
        </w:types>
        <w:behaviors>
          <w:behavior w:val="content"/>
        </w:behaviors>
        <w:guid w:val="{FD0A47A9-BBC3-499F-81DE-08A743A69C3E}"/>
      </w:docPartPr>
      <w:docPartBody>
        <w:p w:rsidR="008D62EF" w:rsidRDefault="008D62EF" w:rsidP="008D62EF">
          <w:pPr>
            <w:pStyle w:val="CCB1F413562C4241B497FB6FF63FBA5C"/>
          </w:pPr>
          <w:r w:rsidRPr="00A06E1A">
            <w:rPr>
              <w:rStyle w:val="placeholder1Char"/>
              <w:rFonts w:hint="eastAsia"/>
              <w:sz w:val="16"/>
              <w:szCs w:val="16"/>
            </w:rPr>
            <w:t>____</w:t>
          </w:r>
        </w:p>
      </w:docPartBody>
    </w:docPart>
    <w:docPart>
      <w:docPartPr>
        <w:name w:val="456BCC04B3AB435C8B21BE33BAA7FF7D"/>
        <w:category>
          <w:name w:val="常规"/>
          <w:gallery w:val="placeholder"/>
        </w:category>
        <w:types>
          <w:type w:val="bbPlcHdr"/>
        </w:types>
        <w:behaviors>
          <w:behavior w:val="content"/>
        </w:behaviors>
        <w:guid w:val="{64456C8F-5453-41E4-94D4-8BFB7FE6A15A}"/>
      </w:docPartPr>
      <w:docPartBody>
        <w:p w:rsidR="008D62EF" w:rsidRDefault="008D62EF" w:rsidP="008D62EF">
          <w:pPr>
            <w:pStyle w:val="456BCC04B3AB435C8B21BE33BAA7FF7D"/>
          </w:pPr>
          <w:r w:rsidRPr="00A06E1A">
            <w:rPr>
              <w:rStyle w:val="placeholder1Char"/>
              <w:rFonts w:hint="eastAsia"/>
              <w:sz w:val="16"/>
              <w:szCs w:val="16"/>
            </w:rPr>
            <w:t>____</w:t>
          </w:r>
        </w:p>
      </w:docPartBody>
    </w:docPart>
    <w:docPart>
      <w:docPartPr>
        <w:name w:val="9C0772195D2240888FED13206992B33E"/>
        <w:category>
          <w:name w:val="常规"/>
          <w:gallery w:val="placeholder"/>
        </w:category>
        <w:types>
          <w:type w:val="bbPlcHdr"/>
        </w:types>
        <w:behaviors>
          <w:behavior w:val="content"/>
        </w:behaviors>
        <w:guid w:val="{E7C48563-3CE9-4F34-BD78-CE054ACA0BDA}"/>
      </w:docPartPr>
      <w:docPartBody>
        <w:p w:rsidR="008D62EF" w:rsidRDefault="008D62EF" w:rsidP="008D62EF">
          <w:pPr>
            <w:pStyle w:val="9C0772195D2240888FED13206992B33E"/>
          </w:pPr>
          <w:r w:rsidRPr="00A06E1A">
            <w:rPr>
              <w:rStyle w:val="placeholder1Char"/>
              <w:rFonts w:hint="eastAsia"/>
              <w:sz w:val="16"/>
              <w:szCs w:val="16"/>
            </w:rPr>
            <w:t>____</w:t>
          </w:r>
        </w:p>
      </w:docPartBody>
    </w:docPart>
    <w:docPart>
      <w:docPartPr>
        <w:name w:val="989B42E2333A470E9848B0C98635A76C"/>
        <w:category>
          <w:name w:val="常规"/>
          <w:gallery w:val="placeholder"/>
        </w:category>
        <w:types>
          <w:type w:val="bbPlcHdr"/>
        </w:types>
        <w:behaviors>
          <w:behavior w:val="content"/>
        </w:behaviors>
        <w:guid w:val="{4BABFBAA-76DE-4463-B5B0-F60109251AB5}"/>
      </w:docPartPr>
      <w:docPartBody>
        <w:p w:rsidR="008D62EF" w:rsidRDefault="008D62EF" w:rsidP="008D62EF">
          <w:pPr>
            <w:pStyle w:val="989B42E2333A470E9848B0C98635A76C"/>
          </w:pPr>
          <w:r w:rsidRPr="00A06E1A">
            <w:rPr>
              <w:rStyle w:val="placeholder1Char"/>
              <w:rFonts w:hint="eastAsia"/>
              <w:sz w:val="16"/>
              <w:szCs w:val="16"/>
            </w:rPr>
            <w:t>____</w:t>
          </w:r>
        </w:p>
      </w:docPartBody>
    </w:docPart>
    <w:docPart>
      <w:docPartPr>
        <w:name w:val="B95B84448941435EA3F6BFF7442C79FD"/>
        <w:category>
          <w:name w:val="常规"/>
          <w:gallery w:val="placeholder"/>
        </w:category>
        <w:types>
          <w:type w:val="bbPlcHdr"/>
        </w:types>
        <w:behaviors>
          <w:behavior w:val="content"/>
        </w:behaviors>
        <w:guid w:val="{20D1C4AE-1217-40CD-828A-460F3AFC24E7}"/>
      </w:docPartPr>
      <w:docPartBody>
        <w:p w:rsidR="008D62EF" w:rsidRDefault="008D62EF" w:rsidP="008D62EF">
          <w:pPr>
            <w:pStyle w:val="B95B84448941435EA3F6BFF7442C79FD"/>
          </w:pPr>
          <w:r w:rsidRPr="00A06E1A">
            <w:rPr>
              <w:rStyle w:val="placeholder1Char"/>
              <w:rFonts w:hint="eastAsia"/>
              <w:sz w:val="16"/>
              <w:szCs w:val="16"/>
            </w:rPr>
            <w:t>____</w:t>
          </w:r>
        </w:p>
      </w:docPartBody>
    </w:docPart>
    <w:docPart>
      <w:docPartPr>
        <w:name w:val="801A4DEB132E49B7A4D376E543F87D88"/>
        <w:category>
          <w:name w:val="常规"/>
          <w:gallery w:val="placeholder"/>
        </w:category>
        <w:types>
          <w:type w:val="bbPlcHdr"/>
        </w:types>
        <w:behaviors>
          <w:behavior w:val="content"/>
        </w:behaviors>
        <w:guid w:val="{6670205D-A737-4FA9-BE79-6284D379B830}"/>
      </w:docPartPr>
      <w:docPartBody>
        <w:p w:rsidR="008D62EF" w:rsidRDefault="008D62EF" w:rsidP="008D62EF">
          <w:pPr>
            <w:pStyle w:val="801A4DEB132E49B7A4D376E543F87D88"/>
          </w:pPr>
          <w:r w:rsidRPr="00A06E1A">
            <w:rPr>
              <w:rStyle w:val="placeholder1Char"/>
              <w:rFonts w:hint="eastAsia"/>
              <w:sz w:val="16"/>
              <w:szCs w:val="16"/>
            </w:rPr>
            <w:t>____</w:t>
          </w:r>
        </w:p>
      </w:docPartBody>
    </w:docPart>
    <w:docPart>
      <w:docPartPr>
        <w:name w:val="133D9EE7F8AE4DFF996B122900A386D2"/>
        <w:category>
          <w:name w:val="常规"/>
          <w:gallery w:val="placeholder"/>
        </w:category>
        <w:types>
          <w:type w:val="bbPlcHdr"/>
        </w:types>
        <w:behaviors>
          <w:behavior w:val="content"/>
        </w:behaviors>
        <w:guid w:val="{975031DB-F8A9-4B8C-8849-593A7152C312}"/>
      </w:docPartPr>
      <w:docPartBody>
        <w:p w:rsidR="008D62EF" w:rsidRDefault="008D62EF" w:rsidP="008D62EF">
          <w:pPr>
            <w:pStyle w:val="133D9EE7F8AE4DFF996B122900A386D2"/>
          </w:pPr>
          <w:r w:rsidRPr="00A06E1A">
            <w:rPr>
              <w:rStyle w:val="placeholder1Char"/>
              <w:rFonts w:hint="eastAsia"/>
              <w:sz w:val="16"/>
              <w:szCs w:val="16"/>
            </w:rPr>
            <w:t>____</w:t>
          </w:r>
        </w:p>
      </w:docPartBody>
    </w:docPart>
    <w:docPart>
      <w:docPartPr>
        <w:name w:val="F3BE78844E374CCE88CEE285FAFD679E"/>
        <w:category>
          <w:name w:val="常规"/>
          <w:gallery w:val="placeholder"/>
        </w:category>
        <w:types>
          <w:type w:val="bbPlcHdr"/>
        </w:types>
        <w:behaviors>
          <w:behavior w:val="content"/>
        </w:behaviors>
        <w:guid w:val="{BB2CD85E-80AA-4974-BFF5-9203A848723D}"/>
      </w:docPartPr>
      <w:docPartBody>
        <w:p w:rsidR="008D62EF" w:rsidRDefault="008D62EF" w:rsidP="008D62EF">
          <w:pPr>
            <w:pStyle w:val="F3BE78844E374CCE88CEE285FAFD679E"/>
          </w:pPr>
          <w:r w:rsidRPr="00A06E1A">
            <w:rPr>
              <w:rStyle w:val="placeholder1Char"/>
              <w:rFonts w:hint="eastAsia"/>
              <w:sz w:val="16"/>
              <w:szCs w:val="16"/>
            </w:rPr>
            <w:t>____</w:t>
          </w:r>
        </w:p>
      </w:docPartBody>
    </w:docPart>
    <w:docPart>
      <w:docPartPr>
        <w:name w:val="3FDCD1C057774DF3848C486EEDC67757"/>
        <w:category>
          <w:name w:val="常规"/>
          <w:gallery w:val="placeholder"/>
        </w:category>
        <w:types>
          <w:type w:val="bbPlcHdr"/>
        </w:types>
        <w:behaviors>
          <w:behavior w:val="content"/>
        </w:behaviors>
        <w:guid w:val="{D128BF34-6473-4381-B8B0-897FB7560427}"/>
      </w:docPartPr>
      <w:docPartBody>
        <w:p w:rsidR="008D62EF" w:rsidRDefault="008D62EF" w:rsidP="008D62EF">
          <w:pPr>
            <w:pStyle w:val="3FDCD1C057774DF3848C486EEDC67757"/>
          </w:pPr>
          <w:r w:rsidRPr="00A06E1A">
            <w:rPr>
              <w:rStyle w:val="placeholder1Char"/>
              <w:rFonts w:hint="eastAsia"/>
              <w:sz w:val="16"/>
              <w:szCs w:val="16"/>
            </w:rPr>
            <w:t>____</w:t>
          </w:r>
        </w:p>
      </w:docPartBody>
    </w:docPart>
    <w:docPart>
      <w:docPartPr>
        <w:name w:val="3F8EBE980DBF4213B35D834BB4863848"/>
        <w:category>
          <w:name w:val="常规"/>
          <w:gallery w:val="placeholder"/>
        </w:category>
        <w:types>
          <w:type w:val="bbPlcHdr"/>
        </w:types>
        <w:behaviors>
          <w:behavior w:val="content"/>
        </w:behaviors>
        <w:guid w:val="{4B579ABA-8991-425F-827C-6A9BCB9EEA5B}"/>
      </w:docPartPr>
      <w:docPartBody>
        <w:p w:rsidR="008D62EF" w:rsidRDefault="008D62EF" w:rsidP="008D62EF">
          <w:pPr>
            <w:pStyle w:val="3F8EBE980DBF4213B35D834BB4863848"/>
          </w:pPr>
          <w:r w:rsidRPr="00A06E1A">
            <w:rPr>
              <w:rStyle w:val="placeholder1Char"/>
              <w:rFonts w:hint="eastAsia"/>
              <w:sz w:val="16"/>
              <w:szCs w:val="16"/>
            </w:rPr>
            <w:t>____</w:t>
          </w:r>
        </w:p>
      </w:docPartBody>
    </w:docPart>
    <w:docPart>
      <w:docPartPr>
        <w:name w:val="84E6077EA84E41D6874B00C62AFDAB7A"/>
        <w:category>
          <w:name w:val="常规"/>
          <w:gallery w:val="placeholder"/>
        </w:category>
        <w:types>
          <w:type w:val="bbPlcHdr"/>
        </w:types>
        <w:behaviors>
          <w:behavior w:val="content"/>
        </w:behaviors>
        <w:guid w:val="{EF1C1686-A3E7-43D1-B858-291D6509C4A7}"/>
      </w:docPartPr>
      <w:docPartBody>
        <w:p w:rsidR="008D62EF" w:rsidRDefault="008D62EF" w:rsidP="008D62EF">
          <w:pPr>
            <w:pStyle w:val="84E6077EA84E41D6874B00C62AFDAB7A"/>
          </w:pPr>
          <w:r w:rsidRPr="00A06E1A">
            <w:rPr>
              <w:rStyle w:val="placeholder1Char"/>
              <w:rFonts w:hint="eastAsia"/>
              <w:sz w:val="16"/>
              <w:szCs w:val="16"/>
            </w:rPr>
            <w:t>____</w:t>
          </w:r>
        </w:p>
      </w:docPartBody>
    </w:docPart>
    <w:docPart>
      <w:docPartPr>
        <w:name w:val="252BA6D05E4F41FA81DF30727F77CA3D"/>
        <w:category>
          <w:name w:val="常规"/>
          <w:gallery w:val="placeholder"/>
        </w:category>
        <w:types>
          <w:type w:val="bbPlcHdr"/>
        </w:types>
        <w:behaviors>
          <w:behavior w:val="content"/>
        </w:behaviors>
        <w:guid w:val="{E37E69B6-3F53-4714-8F81-C810F25F00F3}"/>
      </w:docPartPr>
      <w:docPartBody>
        <w:p w:rsidR="008D62EF" w:rsidRDefault="008D62EF" w:rsidP="008D62EF">
          <w:pPr>
            <w:pStyle w:val="252BA6D05E4F41FA81DF30727F77CA3D"/>
          </w:pPr>
          <w:r w:rsidRPr="00A06E1A">
            <w:rPr>
              <w:rStyle w:val="placeholder1Char"/>
              <w:rFonts w:hint="eastAsia"/>
              <w:sz w:val="16"/>
              <w:szCs w:val="16"/>
            </w:rPr>
            <w:t>____</w:t>
          </w:r>
        </w:p>
      </w:docPartBody>
    </w:docPart>
    <w:docPart>
      <w:docPartPr>
        <w:name w:val="DD9463C6313547B590142D093C00F97F"/>
        <w:category>
          <w:name w:val="常规"/>
          <w:gallery w:val="placeholder"/>
        </w:category>
        <w:types>
          <w:type w:val="bbPlcHdr"/>
        </w:types>
        <w:behaviors>
          <w:behavior w:val="content"/>
        </w:behaviors>
        <w:guid w:val="{698C9A3B-07A8-4AE5-8626-00A0FBC54C31}"/>
      </w:docPartPr>
      <w:docPartBody>
        <w:p w:rsidR="008D62EF" w:rsidRDefault="008D62EF" w:rsidP="008D62EF">
          <w:pPr>
            <w:pStyle w:val="DD9463C6313547B590142D093C00F97F"/>
          </w:pPr>
          <w:r w:rsidRPr="00A06E1A">
            <w:rPr>
              <w:rStyle w:val="placeholder1Char"/>
              <w:rFonts w:hint="eastAsia"/>
              <w:sz w:val="16"/>
              <w:szCs w:val="16"/>
            </w:rPr>
            <w:t>____</w:t>
          </w:r>
        </w:p>
      </w:docPartBody>
    </w:docPart>
    <w:docPart>
      <w:docPartPr>
        <w:name w:val="284ECC658F1645FC8ACDF8ADDEDFCE26"/>
        <w:category>
          <w:name w:val="常规"/>
          <w:gallery w:val="placeholder"/>
        </w:category>
        <w:types>
          <w:type w:val="bbPlcHdr"/>
        </w:types>
        <w:behaviors>
          <w:behavior w:val="content"/>
        </w:behaviors>
        <w:guid w:val="{695DDF02-605E-40E3-A84B-1E5A250032A8}"/>
      </w:docPartPr>
      <w:docPartBody>
        <w:p w:rsidR="008D62EF" w:rsidRDefault="008D62EF" w:rsidP="008D62EF">
          <w:pPr>
            <w:pStyle w:val="284ECC658F1645FC8ACDF8ADDEDFCE26"/>
          </w:pPr>
          <w:r w:rsidRPr="00A06E1A">
            <w:rPr>
              <w:rStyle w:val="placeholder1Char"/>
              <w:rFonts w:hint="eastAsia"/>
              <w:sz w:val="16"/>
              <w:szCs w:val="16"/>
            </w:rPr>
            <w:t>____</w:t>
          </w:r>
        </w:p>
      </w:docPartBody>
    </w:docPart>
    <w:docPart>
      <w:docPartPr>
        <w:name w:val="6BFBAA56348C477092F806BC3C9BD5D0"/>
        <w:category>
          <w:name w:val="常规"/>
          <w:gallery w:val="placeholder"/>
        </w:category>
        <w:types>
          <w:type w:val="bbPlcHdr"/>
        </w:types>
        <w:behaviors>
          <w:behavior w:val="content"/>
        </w:behaviors>
        <w:guid w:val="{5136BCAB-87BE-4F38-B246-244207680A61}"/>
      </w:docPartPr>
      <w:docPartBody>
        <w:p w:rsidR="008D62EF" w:rsidRDefault="008D62EF" w:rsidP="008D62EF">
          <w:pPr>
            <w:pStyle w:val="6BFBAA56348C477092F806BC3C9BD5D0"/>
          </w:pPr>
          <w:r w:rsidRPr="00A06E1A">
            <w:rPr>
              <w:rStyle w:val="placeholder1Char"/>
              <w:rFonts w:hint="eastAsia"/>
              <w:sz w:val="16"/>
              <w:szCs w:val="16"/>
            </w:rPr>
            <w:t>____</w:t>
          </w:r>
        </w:p>
      </w:docPartBody>
    </w:docPart>
    <w:docPart>
      <w:docPartPr>
        <w:name w:val="439276B8874244648095059FBED9525F"/>
        <w:category>
          <w:name w:val="常规"/>
          <w:gallery w:val="placeholder"/>
        </w:category>
        <w:types>
          <w:type w:val="bbPlcHdr"/>
        </w:types>
        <w:behaviors>
          <w:behavior w:val="content"/>
        </w:behaviors>
        <w:guid w:val="{367205DA-9661-4E21-8C9F-CB79F9BBF4B3}"/>
      </w:docPartPr>
      <w:docPartBody>
        <w:p w:rsidR="008D62EF" w:rsidRDefault="008D62EF" w:rsidP="008D62EF">
          <w:pPr>
            <w:pStyle w:val="439276B8874244648095059FBED9525F"/>
          </w:pPr>
          <w:r w:rsidRPr="00A06E1A">
            <w:rPr>
              <w:rStyle w:val="placeholder1Char"/>
              <w:rFonts w:hint="eastAsia"/>
              <w:sz w:val="16"/>
              <w:szCs w:val="16"/>
            </w:rPr>
            <w:t>____</w:t>
          </w:r>
        </w:p>
      </w:docPartBody>
    </w:docPart>
    <w:docPart>
      <w:docPartPr>
        <w:name w:val="82F558C7A4E04B57A9F23977FD3B349D"/>
        <w:category>
          <w:name w:val="常规"/>
          <w:gallery w:val="placeholder"/>
        </w:category>
        <w:types>
          <w:type w:val="bbPlcHdr"/>
        </w:types>
        <w:behaviors>
          <w:behavior w:val="content"/>
        </w:behaviors>
        <w:guid w:val="{3EDF0505-4A61-4D61-92F1-AA2B8D50E679}"/>
      </w:docPartPr>
      <w:docPartBody>
        <w:p w:rsidR="008D62EF" w:rsidRDefault="008D62EF" w:rsidP="008D62EF">
          <w:pPr>
            <w:pStyle w:val="82F558C7A4E04B57A9F23977FD3B349D"/>
          </w:pPr>
          <w:r w:rsidRPr="00A06E1A">
            <w:rPr>
              <w:rStyle w:val="placeholder1Char"/>
              <w:rFonts w:hint="eastAsia"/>
              <w:sz w:val="16"/>
              <w:szCs w:val="16"/>
            </w:rPr>
            <w:t>____</w:t>
          </w:r>
        </w:p>
      </w:docPartBody>
    </w:docPart>
    <w:docPart>
      <w:docPartPr>
        <w:name w:val="88648BB5326E42C1935E1B0A2B187F2B"/>
        <w:category>
          <w:name w:val="常规"/>
          <w:gallery w:val="placeholder"/>
        </w:category>
        <w:types>
          <w:type w:val="bbPlcHdr"/>
        </w:types>
        <w:behaviors>
          <w:behavior w:val="content"/>
        </w:behaviors>
        <w:guid w:val="{E52899B9-4F05-4AC4-A6A7-9CFBF649EC84}"/>
      </w:docPartPr>
      <w:docPartBody>
        <w:p w:rsidR="008D62EF" w:rsidRDefault="008D62EF" w:rsidP="008D62EF">
          <w:pPr>
            <w:pStyle w:val="88648BB5326E42C1935E1B0A2B187F2B"/>
          </w:pPr>
          <w:r w:rsidRPr="00A06E1A">
            <w:rPr>
              <w:rStyle w:val="placeholder1Char"/>
              <w:rFonts w:hint="eastAsia"/>
              <w:sz w:val="16"/>
              <w:szCs w:val="16"/>
            </w:rPr>
            <w:t>____</w:t>
          </w:r>
        </w:p>
      </w:docPartBody>
    </w:docPart>
    <w:docPart>
      <w:docPartPr>
        <w:name w:val="66F25657AE614A48B9EA56AB7A928064"/>
        <w:category>
          <w:name w:val="常规"/>
          <w:gallery w:val="placeholder"/>
        </w:category>
        <w:types>
          <w:type w:val="bbPlcHdr"/>
        </w:types>
        <w:behaviors>
          <w:behavior w:val="content"/>
        </w:behaviors>
        <w:guid w:val="{DE1FC60D-E4CC-4780-AA00-EA479E2BAC91}"/>
      </w:docPartPr>
      <w:docPartBody>
        <w:p w:rsidR="008D62EF" w:rsidRDefault="008D62EF" w:rsidP="008D62EF">
          <w:pPr>
            <w:pStyle w:val="66F25657AE614A48B9EA56AB7A928064"/>
          </w:pPr>
          <w:r w:rsidRPr="00A06E1A">
            <w:rPr>
              <w:rStyle w:val="placeholder1Char"/>
              <w:rFonts w:hint="eastAsia"/>
              <w:sz w:val="16"/>
              <w:szCs w:val="16"/>
            </w:rPr>
            <w:t>____</w:t>
          </w:r>
        </w:p>
      </w:docPartBody>
    </w:docPart>
    <w:docPart>
      <w:docPartPr>
        <w:name w:val="2F677FAC35E64E6CB9A5557C015F98FC"/>
        <w:category>
          <w:name w:val="常规"/>
          <w:gallery w:val="placeholder"/>
        </w:category>
        <w:types>
          <w:type w:val="bbPlcHdr"/>
        </w:types>
        <w:behaviors>
          <w:behavior w:val="content"/>
        </w:behaviors>
        <w:guid w:val="{2C6EC716-9E58-4AEF-8D74-6BA37BF5B16D}"/>
      </w:docPartPr>
      <w:docPartBody>
        <w:p w:rsidR="008D62EF" w:rsidRDefault="008D62EF" w:rsidP="008D62EF">
          <w:pPr>
            <w:pStyle w:val="2F677FAC35E64E6CB9A5557C015F98FC"/>
          </w:pPr>
          <w:r w:rsidRPr="00A06E1A">
            <w:rPr>
              <w:rStyle w:val="placeholder1Char"/>
              <w:rFonts w:hint="eastAsia"/>
              <w:sz w:val="16"/>
              <w:szCs w:val="16"/>
            </w:rPr>
            <w:t>____</w:t>
          </w:r>
        </w:p>
      </w:docPartBody>
    </w:docPart>
    <w:docPart>
      <w:docPartPr>
        <w:name w:val="3AE7F879759A422B830F22E59B858144"/>
        <w:category>
          <w:name w:val="常规"/>
          <w:gallery w:val="placeholder"/>
        </w:category>
        <w:types>
          <w:type w:val="bbPlcHdr"/>
        </w:types>
        <w:behaviors>
          <w:behavior w:val="content"/>
        </w:behaviors>
        <w:guid w:val="{5A0EE564-8F23-404B-85B4-184548F27ED2}"/>
      </w:docPartPr>
      <w:docPartBody>
        <w:p w:rsidR="008D62EF" w:rsidRDefault="008D62EF" w:rsidP="008D62EF">
          <w:pPr>
            <w:pStyle w:val="3AE7F879759A422B830F22E59B858144"/>
          </w:pPr>
          <w:r w:rsidRPr="00A06E1A">
            <w:rPr>
              <w:rStyle w:val="placeholder1Char"/>
              <w:rFonts w:hint="eastAsia"/>
              <w:sz w:val="16"/>
              <w:szCs w:val="16"/>
            </w:rPr>
            <w:t>____</w:t>
          </w:r>
        </w:p>
      </w:docPartBody>
    </w:docPart>
    <w:docPart>
      <w:docPartPr>
        <w:name w:val="21C64452D85E42299469E6DF8BF2063D"/>
        <w:category>
          <w:name w:val="常规"/>
          <w:gallery w:val="placeholder"/>
        </w:category>
        <w:types>
          <w:type w:val="bbPlcHdr"/>
        </w:types>
        <w:behaviors>
          <w:behavior w:val="content"/>
        </w:behaviors>
        <w:guid w:val="{0FCE24DC-1AF3-4B51-AEAF-A62F2DEC8C3F}"/>
      </w:docPartPr>
      <w:docPartBody>
        <w:p w:rsidR="008D62EF" w:rsidRDefault="008D62EF" w:rsidP="008D62EF">
          <w:pPr>
            <w:pStyle w:val="21C64452D85E42299469E6DF8BF2063D"/>
          </w:pPr>
          <w:r w:rsidRPr="00A06E1A">
            <w:rPr>
              <w:rStyle w:val="placeholder1Char"/>
              <w:rFonts w:hint="eastAsia"/>
              <w:sz w:val="16"/>
              <w:szCs w:val="16"/>
            </w:rPr>
            <w:t>____</w:t>
          </w:r>
        </w:p>
      </w:docPartBody>
    </w:docPart>
    <w:docPart>
      <w:docPartPr>
        <w:name w:val="E3C8EAC34AC641568DABC5366380F091"/>
        <w:category>
          <w:name w:val="常规"/>
          <w:gallery w:val="placeholder"/>
        </w:category>
        <w:types>
          <w:type w:val="bbPlcHdr"/>
        </w:types>
        <w:behaviors>
          <w:behavior w:val="content"/>
        </w:behaviors>
        <w:guid w:val="{5D4BD6EB-87E8-400F-95E6-AADC5A73EFF6}"/>
      </w:docPartPr>
      <w:docPartBody>
        <w:p w:rsidR="008D62EF" w:rsidRDefault="008D62EF" w:rsidP="008D62EF">
          <w:pPr>
            <w:pStyle w:val="E3C8EAC34AC641568DABC5366380F091"/>
          </w:pPr>
          <w:r w:rsidRPr="00A06E1A">
            <w:rPr>
              <w:rStyle w:val="placeholder1Char"/>
              <w:rFonts w:hint="eastAsia"/>
              <w:sz w:val="16"/>
              <w:szCs w:val="16"/>
            </w:rPr>
            <w:t>____</w:t>
          </w:r>
        </w:p>
      </w:docPartBody>
    </w:docPart>
    <w:docPart>
      <w:docPartPr>
        <w:name w:val="EE4D989B94DF42BABA28AB47CAAEE974"/>
        <w:category>
          <w:name w:val="常规"/>
          <w:gallery w:val="placeholder"/>
        </w:category>
        <w:types>
          <w:type w:val="bbPlcHdr"/>
        </w:types>
        <w:behaviors>
          <w:behavior w:val="content"/>
        </w:behaviors>
        <w:guid w:val="{4C70F08C-ACD9-453A-AE03-022588AE8BB9}"/>
      </w:docPartPr>
      <w:docPartBody>
        <w:p w:rsidR="008D62EF" w:rsidRDefault="008D62EF" w:rsidP="008D62EF">
          <w:pPr>
            <w:pStyle w:val="EE4D989B94DF42BABA28AB47CAAEE974"/>
          </w:pPr>
          <w:r w:rsidRPr="00A06E1A">
            <w:rPr>
              <w:rStyle w:val="placeholder1Char"/>
              <w:rFonts w:hint="eastAsia"/>
              <w:sz w:val="16"/>
              <w:szCs w:val="16"/>
            </w:rPr>
            <w:t>____</w:t>
          </w:r>
        </w:p>
      </w:docPartBody>
    </w:docPart>
    <w:docPart>
      <w:docPartPr>
        <w:name w:val="AB3526F6ADBD45E78ECF0A213D143634"/>
        <w:category>
          <w:name w:val="常规"/>
          <w:gallery w:val="placeholder"/>
        </w:category>
        <w:types>
          <w:type w:val="bbPlcHdr"/>
        </w:types>
        <w:behaviors>
          <w:behavior w:val="content"/>
        </w:behaviors>
        <w:guid w:val="{5E03D777-AF23-4F95-9444-19B0B5D8ED16}"/>
      </w:docPartPr>
      <w:docPartBody>
        <w:p w:rsidR="008D62EF" w:rsidRDefault="008D62EF" w:rsidP="008D62EF">
          <w:pPr>
            <w:pStyle w:val="AB3526F6ADBD45E78ECF0A213D143634"/>
          </w:pPr>
          <w:r w:rsidRPr="00A06E1A">
            <w:rPr>
              <w:rStyle w:val="placeholder1Char"/>
              <w:rFonts w:hint="eastAsia"/>
              <w:sz w:val="16"/>
              <w:szCs w:val="16"/>
            </w:rPr>
            <w:t>____</w:t>
          </w:r>
        </w:p>
      </w:docPartBody>
    </w:docPart>
    <w:docPart>
      <w:docPartPr>
        <w:name w:val="CC3CB7DA0DB64508937A3616F91F436D"/>
        <w:category>
          <w:name w:val="常规"/>
          <w:gallery w:val="placeholder"/>
        </w:category>
        <w:types>
          <w:type w:val="bbPlcHdr"/>
        </w:types>
        <w:behaviors>
          <w:behavior w:val="content"/>
        </w:behaviors>
        <w:guid w:val="{E665C2B9-FE6B-4D82-AA79-A8386DB14F5E}"/>
      </w:docPartPr>
      <w:docPartBody>
        <w:p w:rsidR="008D62EF" w:rsidRDefault="008D62EF" w:rsidP="008D62EF">
          <w:pPr>
            <w:pStyle w:val="CC3CB7DA0DB64508937A3616F91F436D"/>
          </w:pPr>
          <w:r w:rsidRPr="00A06E1A">
            <w:rPr>
              <w:rStyle w:val="placeholder1Char"/>
              <w:rFonts w:hint="eastAsia"/>
              <w:sz w:val="16"/>
              <w:szCs w:val="16"/>
            </w:rPr>
            <w:t>____</w:t>
          </w:r>
        </w:p>
      </w:docPartBody>
    </w:docPart>
    <w:docPart>
      <w:docPartPr>
        <w:name w:val="9687C48D26944BC580F548BF762B14DC"/>
        <w:category>
          <w:name w:val="常规"/>
          <w:gallery w:val="placeholder"/>
        </w:category>
        <w:types>
          <w:type w:val="bbPlcHdr"/>
        </w:types>
        <w:behaviors>
          <w:behavior w:val="content"/>
        </w:behaviors>
        <w:guid w:val="{3808CC89-56AA-4F87-A5CE-C43BEC47DC6B}"/>
      </w:docPartPr>
      <w:docPartBody>
        <w:p w:rsidR="008D62EF" w:rsidRDefault="008D62EF" w:rsidP="008D62EF">
          <w:pPr>
            <w:pStyle w:val="9687C48D26944BC580F548BF762B14DC"/>
          </w:pPr>
          <w:r w:rsidRPr="00A06E1A">
            <w:rPr>
              <w:rStyle w:val="placeholder1Char"/>
              <w:rFonts w:hint="eastAsia"/>
              <w:sz w:val="16"/>
              <w:szCs w:val="16"/>
            </w:rPr>
            <w:t>____</w:t>
          </w:r>
        </w:p>
      </w:docPartBody>
    </w:docPart>
    <w:docPart>
      <w:docPartPr>
        <w:name w:val="304E73F909AE4EB98CF315E7109AA965"/>
        <w:category>
          <w:name w:val="常规"/>
          <w:gallery w:val="placeholder"/>
        </w:category>
        <w:types>
          <w:type w:val="bbPlcHdr"/>
        </w:types>
        <w:behaviors>
          <w:behavior w:val="content"/>
        </w:behaviors>
        <w:guid w:val="{BBEA8334-4A85-4EA1-8376-51EE19D114FA}"/>
      </w:docPartPr>
      <w:docPartBody>
        <w:p w:rsidR="008D62EF" w:rsidRDefault="008D62EF" w:rsidP="008D62EF">
          <w:pPr>
            <w:pStyle w:val="304E73F909AE4EB98CF315E7109AA965"/>
          </w:pPr>
          <w:r w:rsidRPr="00A06E1A">
            <w:rPr>
              <w:rStyle w:val="placeholder1Char"/>
              <w:rFonts w:hint="eastAsia"/>
              <w:sz w:val="16"/>
              <w:szCs w:val="16"/>
            </w:rPr>
            <w:t>____</w:t>
          </w:r>
        </w:p>
      </w:docPartBody>
    </w:docPart>
    <w:docPart>
      <w:docPartPr>
        <w:name w:val="43A23BB5F1404341B2C8FD80867EE689"/>
        <w:category>
          <w:name w:val="常规"/>
          <w:gallery w:val="placeholder"/>
        </w:category>
        <w:types>
          <w:type w:val="bbPlcHdr"/>
        </w:types>
        <w:behaviors>
          <w:behavior w:val="content"/>
        </w:behaviors>
        <w:guid w:val="{760E1588-6370-4503-8B30-5590A2A44898}"/>
      </w:docPartPr>
      <w:docPartBody>
        <w:p w:rsidR="008D62EF" w:rsidRDefault="008D62EF" w:rsidP="008D62EF">
          <w:pPr>
            <w:pStyle w:val="43A23BB5F1404341B2C8FD80867EE689"/>
          </w:pPr>
          <w:r w:rsidRPr="00A06E1A">
            <w:rPr>
              <w:rStyle w:val="placeholder1Char"/>
              <w:rFonts w:hint="eastAsia"/>
              <w:sz w:val="16"/>
              <w:szCs w:val="16"/>
            </w:rPr>
            <w:t>____</w:t>
          </w:r>
        </w:p>
      </w:docPartBody>
    </w:docPart>
    <w:docPart>
      <w:docPartPr>
        <w:name w:val="D1FDEE7DD7B0452198052DDC3F71A288"/>
        <w:category>
          <w:name w:val="常规"/>
          <w:gallery w:val="placeholder"/>
        </w:category>
        <w:types>
          <w:type w:val="bbPlcHdr"/>
        </w:types>
        <w:behaviors>
          <w:behavior w:val="content"/>
        </w:behaviors>
        <w:guid w:val="{A6485EDE-465B-4DA5-AABE-553941DFA4DA}"/>
      </w:docPartPr>
      <w:docPartBody>
        <w:p w:rsidR="008D62EF" w:rsidRDefault="008D62EF" w:rsidP="008D62EF">
          <w:pPr>
            <w:pStyle w:val="D1FDEE7DD7B0452198052DDC3F71A288"/>
          </w:pPr>
          <w:r w:rsidRPr="00A06E1A">
            <w:rPr>
              <w:rStyle w:val="placeholder1Char"/>
              <w:rFonts w:hint="eastAsia"/>
              <w:sz w:val="16"/>
              <w:szCs w:val="16"/>
            </w:rPr>
            <w:t>____</w:t>
          </w:r>
        </w:p>
      </w:docPartBody>
    </w:docPart>
    <w:docPart>
      <w:docPartPr>
        <w:name w:val="78CF8241FA094B419FB65AD18FE5F5F8"/>
        <w:category>
          <w:name w:val="常规"/>
          <w:gallery w:val="placeholder"/>
        </w:category>
        <w:types>
          <w:type w:val="bbPlcHdr"/>
        </w:types>
        <w:behaviors>
          <w:behavior w:val="content"/>
        </w:behaviors>
        <w:guid w:val="{0ED302C5-4D76-4303-9C15-1A60335D644C}"/>
      </w:docPartPr>
      <w:docPartBody>
        <w:p w:rsidR="008D62EF" w:rsidRDefault="008D62EF" w:rsidP="008D62EF">
          <w:pPr>
            <w:pStyle w:val="78CF8241FA094B419FB65AD18FE5F5F8"/>
          </w:pPr>
          <w:r w:rsidRPr="00A06E1A">
            <w:rPr>
              <w:rStyle w:val="placeholder1Char"/>
              <w:rFonts w:hint="eastAsia"/>
              <w:sz w:val="16"/>
              <w:szCs w:val="16"/>
            </w:rPr>
            <w:t>____</w:t>
          </w:r>
        </w:p>
      </w:docPartBody>
    </w:docPart>
    <w:docPart>
      <w:docPartPr>
        <w:name w:val="F1BE390C064E484792B6B27091343A6B"/>
        <w:category>
          <w:name w:val="常规"/>
          <w:gallery w:val="placeholder"/>
        </w:category>
        <w:types>
          <w:type w:val="bbPlcHdr"/>
        </w:types>
        <w:behaviors>
          <w:behavior w:val="content"/>
        </w:behaviors>
        <w:guid w:val="{0ED58622-1AAC-4099-8DED-C378F4C6DE1E}"/>
      </w:docPartPr>
      <w:docPartBody>
        <w:p w:rsidR="008D62EF" w:rsidRDefault="008D62EF" w:rsidP="008D62EF">
          <w:pPr>
            <w:pStyle w:val="F1BE390C064E484792B6B27091343A6B"/>
          </w:pPr>
          <w:r w:rsidRPr="00A06E1A">
            <w:rPr>
              <w:rStyle w:val="placeholder1Char"/>
              <w:rFonts w:hint="eastAsia"/>
              <w:sz w:val="16"/>
              <w:szCs w:val="16"/>
            </w:rPr>
            <w:t>____</w:t>
          </w:r>
        </w:p>
      </w:docPartBody>
    </w:docPart>
    <w:docPart>
      <w:docPartPr>
        <w:name w:val="14832CE3E204453E82DCA541701124C1"/>
        <w:category>
          <w:name w:val="常规"/>
          <w:gallery w:val="placeholder"/>
        </w:category>
        <w:types>
          <w:type w:val="bbPlcHdr"/>
        </w:types>
        <w:behaviors>
          <w:behavior w:val="content"/>
        </w:behaviors>
        <w:guid w:val="{955B1E8B-31A5-45B1-B76F-58D2487E07B5}"/>
      </w:docPartPr>
      <w:docPartBody>
        <w:p w:rsidR="008D62EF" w:rsidRDefault="008D62EF" w:rsidP="008D62EF">
          <w:pPr>
            <w:pStyle w:val="14832CE3E204453E82DCA541701124C1"/>
          </w:pPr>
          <w:r w:rsidRPr="00A06E1A">
            <w:rPr>
              <w:rStyle w:val="placeholder1Char"/>
              <w:rFonts w:hint="eastAsia"/>
              <w:sz w:val="16"/>
              <w:szCs w:val="16"/>
            </w:rPr>
            <w:t>____</w:t>
          </w:r>
        </w:p>
      </w:docPartBody>
    </w:docPart>
    <w:docPart>
      <w:docPartPr>
        <w:name w:val="1F3C1DEC918643A0A7E0448AA4DDB78F"/>
        <w:category>
          <w:name w:val="常规"/>
          <w:gallery w:val="placeholder"/>
        </w:category>
        <w:types>
          <w:type w:val="bbPlcHdr"/>
        </w:types>
        <w:behaviors>
          <w:behavior w:val="content"/>
        </w:behaviors>
        <w:guid w:val="{5485B3A1-7A09-4AE9-A3BF-161D9E99DE9C}"/>
      </w:docPartPr>
      <w:docPartBody>
        <w:p w:rsidR="008D62EF" w:rsidRDefault="008D62EF" w:rsidP="008D62EF">
          <w:pPr>
            <w:pStyle w:val="1F3C1DEC918643A0A7E0448AA4DDB78F"/>
          </w:pPr>
          <w:r w:rsidRPr="00A06E1A">
            <w:rPr>
              <w:rStyle w:val="placeholder1Char"/>
              <w:rFonts w:hint="eastAsia"/>
              <w:sz w:val="16"/>
              <w:szCs w:val="16"/>
            </w:rPr>
            <w:t>____</w:t>
          </w:r>
        </w:p>
      </w:docPartBody>
    </w:docPart>
    <w:docPart>
      <w:docPartPr>
        <w:name w:val="C5254EF1D2824972B7F5E3948A6F1C54"/>
        <w:category>
          <w:name w:val="常规"/>
          <w:gallery w:val="placeholder"/>
        </w:category>
        <w:types>
          <w:type w:val="bbPlcHdr"/>
        </w:types>
        <w:behaviors>
          <w:behavior w:val="content"/>
        </w:behaviors>
        <w:guid w:val="{3D4A7C3B-EC64-404D-BBB0-FE304D4754B5}"/>
      </w:docPartPr>
      <w:docPartBody>
        <w:p w:rsidR="008D62EF" w:rsidRDefault="008D62EF" w:rsidP="008D62EF">
          <w:pPr>
            <w:pStyle w:val="C5254EF1D2824972B7F5E3948A6F1C54"/>
          </w:pPr>
          <w:r w:rsidRPr="00A06E1A">
            <w:rPr>
              <w:rStyle w:val="placeholder1Char"/>
              <w:rFonts w:hint="eastAsia"/>
              <w:sz w:val="16"/>
              <w:szCs w:val="16"/>
            </w:rPr>
            <w:t>____</w:t>
          </w:r>
        </w:p>
      </w:docPartBody>
    </w:docPart>
    <w:docPart>
      <w:docPartPr>
        <w:name w:val="D73606BEAD8A490CBD19EFEC6D9A6EC7"/>
        <w:category>
          <w:name w:val="常规"/>
          <w:gallery w:val="placeholder"/>
        </w:category>
        <w:types>
          <w:type w:val="bbPlcHdr"/>
        </w:types>
        <w:behaviors>
          <w:behavior w:val="content"/>
        </w:behaviors>
        <w:guid w:val="{F4A17121-24BD-40F7-99A4-F7D207B99F7E}"/>
      </w:docPartPr>
      <w:docPartBody>
        <w:p w:rsidR="008D62EF" w:rsidRDefault="008D62EF" w:rsidP="008D62EF">
          <w:pPr>
            <w:pStyle w:val="D73606BEAD8A490CBD19EFEC6D9A6EC7"/>
          </w:pPr>
          <w:r w:rsidRPr="00A06E1A">
            <w:rPr>
              <w:rStyle w:val="placeholder1Char"/>
              <w:rFonts w:hint="eastAsia"/>
              <w:sz w:val="16"/>
              <w:szCs w:val="16"/>
            </w:rPr>
            <w:t>____</w:t>
          </w:r>
        </w:p>
      </w:docPartBody>
    </w:docPart>
    <w:docPart>
      <w:docPartPr>
        <w:name w:val="16778DE03691486F95A8EBB4CF46605A"/>
        <w:category>
          <w:name w:val="常规"/>
          <w:gallery w:val="placeholder"/>
        </w:category>
        <w:types>
          <w:type w:val="bbPlcHdr"/>
        </w:types>
        <w:behaviors>
          <w:behavior w:val="content"/>
        </w:behaviors>
        <w:guid w:val="{E8EDFCDC-BED6-4EFF-86F0-D3140EA1B985}"/>
      </w:docPartPr>
      <w:docPartBody>
        <w:p w:rsidR="008D62EF" w:rsidRDefault="008D62EF" w:rsidP="008D62EF">
          <w:pPr>
            <w:pStyle w:val="16778DE03691486F95A8EBB4CF46605A"/>
          </w:pPr>
          <w:r w:rsidRPr="00A06E1A">
            <w:rPr>
              <w:rStyle w:val="placeholder1Char"/>
              <w:rFonts w:hint="eastAsia"/>
              <w:sz w:val="16"/>
              <w:szCs w:val="16"/>
            </w:rPr>
            <w:t>____</w:t>
          </w:r>
        </w:p>
      </w:docPartBody>
    </w:docPart>
    <w:docPart>
      <w:docPartPr>
        <w:name w:val="67E50996DA8746C789ED8A9BBA878CCF"/>
        <w:category>
          <w:name w:val="常规"/>
          <w:gallery w:val="placeholder"/>
        </w:category>
        <w:types>
          <w:type w:val="bbPlcHdr"/>
        </w:types>
        <w:behaviors>
          <w:behavior w:val="content"/>
        </w:behaviors>
        <w:guid w:val="{CF9E95BC-4E82-478F-9271-F3B5246F82D6}"/>
      </w:docPartPr>
      <w:docPartBody>
        <w:p w:rsidR="008D62EF" w:rsidRDefault="008D62EF" w:rsidP="008D62EF">
          <w:pPr>
            <w:pStyle w:val="67E50996DA8746C789ED8A9BBA878CCF"/>
          </w:pPr>
          <w:r w:rsidRPr="00A06E1A">
            <w:rPr>
              <w:rStyle w:val="placeholder1Char"/>
              <w:rFonts w:hint="eastAsia"/>
              <w:sz w:val="16"/>
              <w:szCs w:val="16"/>
            </w:rPr>
            <w:t>____</w:t>
          </w:r>
        </w:p>
      </w:docPartBody>
    </w:docPart>
    <w:docPart>
      <w:docPartPr>
        <w:name w:val="976BB132065D4BB29EB4E3517759F637"/>
        <w:category>
          <w:name w:val="常规"/>
          <w:gallery w:val="placeholder"/>
        </w:category>
        <w:types>
          <w:type w:val="bbPlcHdr"/>
        </w:types>
        <w:behaviors>
          <w:behavior w:val="content"/>
        </w:behaviors>
        <w:guid w:val="{4B996988-7D02-4857-BDDE-CCA9ABE22B35}"/>
      </w:docPartPr>
      <w:docPartBody>
        <w:p w:rsidR="008D62EF" w:rsidRDefault="008D62EF" w:rsidP="008D62EF">
          <w:pPr>
            <w:pStyle w:val="976BB132065D4BB29EB4E3517759F637"/>
          </w:pPr>
          <w:r w:rsidRPr="00A06E1A">
            <w:rPr>
              <w:rStyle w:val="placeholder1Char"/>
              <w:rFonts w:hint="eastAsia"/>
              <w:sz w:val="16"/>
              <w:szCs w:val="16"/>
            </w:rPr>
            <w:t>____</w:t>
          </w:r>
        </w:p>
      </w:docPartBody>
    </w:docPart>
    <w:docPart>
      <w:docPartPr>
        <w:name w:val="B0FD0476087C498EA7062CD8F7EEB92D"/>
        <w:category>
          <w:name w:val="常规"/>
          <w:gallery w:val="placeholder"/>
        </w:category>
        <w:types>
          <w:type w:val="bbPlcHdr"/>
        </w:types>
        <w:behaviors>
          <w:behavior w:val="content"/>
        </w:behaviors>
        <w:guid w:val="{227FCE75-2D30-45AA-95ED-1F7A61D39A84}"/>
      </w:docPartPr>
      <w:docPartBody>
        <w:p w:rsidR="008D62EF" w:rsidRDefault="008D62EF" w:rsidP="008D62EF">
          <w:pPr>
            <w:pStyle w:val="B0FD0476087C498EA7062CD8F7EEB92D"/>
          </w:pPr>
          <w:r w:rsidRPr="00A06E1A">
            <w:rPr>
              <w:rStyle w:val="placeholder1Char"/>
              <w:rFonts w:hint="eastAsia"/>
              <w:sz w:val="16"/>
              <w:szCs w:val="16"/>
            </w:rPr>
            <w:t>____</w:t>
          </w:r>
        </w:p>
      </w:docPartBody>
    </w:docPart>
    <w:docPart>
      <w:docPartPr>
        <w:name w:val="62676923BB424A50AD438FEEE08641F2"/>
        <w:category>
          <w:name w:val="常规"/>
          <w:gallery w:val="placeholder"/>
        </w:category>
        <w:types>
          <w:type w:val="bbPlcHdr"/>
        </w:types>
        <w:behaviors>
          <w:behavior w:val="content"/>
        </w:behaviors>
        <w:guid w:val="{D3AEFF45-1E65-43B1-B841-548377CAE9FB}"/>
      </w:docPartPr>
      <w:docPartBody>
        <w:p w:rsidR="008D62EF" w:rsidRDefault="008D62EF" w:rsidP="008D62EF">
          <w:pPr>
            <w:pStyle w:val="62676923BB424A50AD438FEEE08641F2"/>
          </w:pPr>
          <w:r w:rsidRPr="00A06E1A">
            <w:rPr>
              <w:rStyle w:val="placeholder1Char"/>
              <w:rFonts w:hint="eastAsia"/>
              <w:sz w:val="16"/>
              <w:szCs w:val="16"/>
            </w:rPr>
            <w:t>____</w:t>
          </w:r>
        </w:p>
      </w:docPartBody>
    </w:docPart>
    <w:docPart>
      <w:docPartPr>
        <w:name w:val="832A0E4FC5F84BFD80FC5289E3D6713C"/>
        <w:category>
          <w:name w:val="常规"/>
          <w:gallery w:val="placeholder"/>
        </w:category>
        <w:types>
          <w:type w:val="bbPlcHdr"/>
        </w:types>
        <w:behaviors>
          <w:behavior w:val="content"/>
        </w:behaviors>
        <w:guid w:val="{ADBFD0E6-6D85-400C-9A24-596A66C51E31}"/>
      </w:docPartPr>
      <w:docPartBody>
        <w:p w:rsidR="008D62EF" w:rsidRDefault="008D62EF" w:rsidP="008D62EF">
          <w:pPr>
            <w:pStyle w:val="832A0E4FC5F84BFD80FC5289E3D6713C"/>
          </w:pPr>
          <w:r w:rsidRPr="00A06E1A">
            <w:rPr>
              <w:rStyle w:val="placeholder1Char"/>
              <w:rFonts w:hint="eastAsia"/>
              <w:sz w:val="16"/>
              <w:szCs w:val="16"/>
            </w:rPr>
            <w:t>____</w:t>
          </w:r>
        </w:p>
      </w:docPartBody>
    </w:docPart>
    <w:docPart>
      <w:docPartPr>
        <w:name w:val="D299A8E530FC46EDA9696F161D822389"/>
        <w:category>
          <w:name w:val="常规"/>
          <w:gallery w:val="placeholder"/>
        </w:category>
        <w:types>
          <w:type w:val="bbPlcHdr"/>
        </w:types>
        <w:behaviors>
          <w:behavior w:val="content"/>
        </w:behaviors>
        <w:guid w:val="{835920E1-F1BA-4DD6-BE95-EFA18F847D1D}"/>
      </w:docPartPr>
      <w:docPartBody>
        <w:p w:rsidR="008D62EF" w:rsidRDefault="008D62EF" w:rsidP="008D62EF">
          <w:pPr>
            <w:pStyle w:val="D299A8E530FC46EDA9696F161D822389"/>
          </w:pPr>
          <w:r w:rsidRPr="00A06E1A">
            <w:rPr>
              <w:rStyle w:val="placeholder1Char"/>
              <w:rFonts w:hint="eastAsia"/>
              <w:sz w:val="16"/>
              <w:szCs w:val="16"/>
            </w:rPr>
            <w:t>____</w:t>
          </w:r>
        </w:p>
      </w:docPartBody>
    </w:docPart>
    <w:docPart>
      <w:docPartPr>
        <w:name w:val="472E8D20BDB74AA5B7134C3AE8C53B3D"/>
        <w:category>
          <w:name w:val="常规"/>
          <w:gallery w:val="placeholder"/>
        </w:category>
        <w:types>
          <w:type w:val="bbPlcHdr"/>
        </w:types>
        <w:behaviors>
          <w:behavior w:val="content"/>
        </w:behaviors>
        <w:guid w:val="{188BC44B-8941-4589-8DCE-04CFD95F5683}"/>
      </w:docPartPr>
      <w:docPartBody>
        <w:p w:rsidR="008D62EF" w:rsidRDefault="008D62EF" w:rsidP="008D62EF">
          <w:pPr>
            <w:pStyle w:val="472E8D20BDB74AA5B7134C3AE8C53B3D"/>
          </w:pPr>
          <w:r w:rsidRPr="00A06E1A">
            <w:rPr>
              <w:rStyle w:val="placeholder1Char"/>
              <w:rFonts w:hint="eastAsia"/>
              <w:sz w:val="16"/>
              <w:szCs w:val="16"/>
            </w:rPr>
            <w:t>____</w:t>
          </w:r>
        </w:p>
      </w:docPartBody>
    </w:docPart>
    <w:docPart>
      <w:docPartPr>
        <w:name w:val="9AA1851D6FB84DC4A9E514A217EB6FA4"/>
        <w:category>
          <w:name w:val="常规"/>
          <w:gallery w:val="placeholder"/>
        </w:category>
        <w:types>
          <w:type w:val="bbPlcHdr"/>
        </w:types>
        <w:behaviors>
          <w:behavior w:val="content"/>
        </w:behaviors>
        <w:guid w:val="{9FED8EC6-254E-4D3A-A83C-45C3C4A250E4}"/>
      </w:docPartPr>
      <w:docPartBody>
        <w:p w:rsidR="008D62EF" w:rsidRDefault="008D62EF" w:rsidP="008D62EF">
          <w:pPr>
            <w:pStyle w:val="9AA1851D6FB84DC4A9E514A217EB6FA4"/>
          </w:pPr>
          <w:r w:rsidRPr="00A06E1A">
            <w:rPr>
              <w:rStyle w:val="placeholder1Char"/>
              <w:rFonts w:hint="eastAsia"/>
              <w:sz w:val="16"/>
              <w:szCs w:val="16"/>
            </w:rPr>
            <w:t>____</w:t>
          </w:r>
        </w:p>
      </w:docPartBody>
    </w:docPart>
    <w:docPart>
      <w:docPartPr>
        <w:name w:val="5236CF6C892749A2B85A6C11C5CD0189"/>
        <w:category>
          <w:name w:val="常规"/>
          <w:gallery w:val="placeholder"/>
        </w:category>
        <w:types>
          <w:type w:val="bbPlcHdr"/>
        </w:types>
        <w:behaviors>
          <w:behavior w:val="content"/>
        </w:behaviors>
        <w:guid w:val="{D6530EA9-39BF-4226-9E26-2C0410E05C49}"/>
      </w:docPartPr>
      <w:docPartBody>
        <w:p w:rsidR="008D62EF" w:rsidRDefault="008D62EF" w:rsidP="008D62EF">
          <w:pPr>
            <w:pStyle w:val="5236CF6C892749A2B85A6C11C5CD0189"/>
          </w:pPr>
          <w:r w:rsidRPr="00A06E1A">
            <w:rPr>
              <w:rStyle w:val="placeholder1Char"/>
              <w:rFonts w:hint="eastAsia"/>
              <w:sz w:val="16"/>
              <w:szCs w:val="16"/>
            </w:rPr>
            <w:t>____</w:t>
          </w:r>
        </w:p>
      </w:docPartBody>
    </w:docPart>
    <w:docPart>
      <w:docPartPr>
        <w:name w:val="796FDD3D72894D25922F36F94F48F47F"/>
        <w:category>
          <w:name w:val="常规"/>
          <w:gallery w:val="placeholder"/>
        </w:category>
        <w:types>
          <w:type w:val="bbPlcHdr"/>
        </w:types>
        <w:behaviors>
          <w:behavior w:val="content"/>
        </w:behaviors>
        <w:guid w:val="{3E67C416-0E94-4A30-A6DE-19AC622783D3}"/>
      </w:docPartPr>
      <w:docPartBody>
        <w:p w:rsidR="008D62EF" w:rsidRDefault="008D62EF" w:rsidP="008D62EF">
          <w:pPr>
            <w:pStyle w:val="796FDD3D72894D25922F36F94F48F47F"/>
          </w:pPr>
          <w:r w:rsidRPr="00A06E1A">
            <w:rPr>
              <w:rStyle w:val="placeholder1Char"/>
              <w:rFonts w:hint="eastAsia"/>
              <w:sz w:val="16"/>
              <w:szCs w:val="16"/>
            </w:rPr>
            <w:t>____</w:t>
          </w:r>
        </w:p>
      </w:docPartBody>
    </w:docPart>
    <w:docPart>
      <w:docPartPr>
        <w:name w:val="63A849EDE6F4446AB3EF22F802F80369"/>
        <w:category>
          <w:name w:val="常规"/>
          <w:gallery w:val="placeholder"/>
        </w:category>
        <w:types>
          <w:type w:val="bbPlcHdr"/>
        </w:types>
        <w:behaviors>
          <w:behavior w:val="content"/>
        </w:behaviors>
        <w:guid w:val="{7DCDB5AD-1FF7-48C8-A6BE-AEABBF92537D}"/>
      </w:docPartPr>
      <w:docPartBody>
        <w:p w:rsidR="008D62EF" w:rsidRDefault="008D62EF" w:rsidP="008D62EF">
          <w:pPr>
            <w:pStyle w:val="63A849EDE6F4446AB3EF22F802F80369"/>
          </w:pPr>
          <w:r w:rsidRPr="00A06E1A">
            <w:rPr>
              <w:rStyle w:val="placeholder1Char"/>
              <w:rFonts w:hint="eastAsia"/>
              <w:sz w:val="16"/>
              <w:szCs w:val="16"/>
            </w:rPr>
            <w:t>____</w:t>
          </w:r>
        </w:p>
      </w:docPartBody>
    </w:docPart>
    <w:docPart>
      <w:docPartPr>
        <w:name w:val="4E6F08BCDB7B46DCBB134B5879826383"/>
        <w:category>
          <w:name w:val="常规"/>
          <w:gallery w:val="placeholder"/>
        </w:category>
        <w:types>
          <w:type w:val="bbPlcHdr"/>
        </w:types>
        <w:behaviors>
          <w:behavior w:val="content"/>
        </w:behaviors>
        <w:guid w:val="{B7C49042-B3F1-4C83-A20B-881B0B66C86C}"/>
      </w:docPartPr>
      <w:docPartBody>
        <w:p w:rsidR="008D62EF" w:rsidRDefault="008D62EF" w:rsidP="008D62EF">
          <w:pPr>
            <w:pStyle w:val="4E6F08BCDB7B46DCBB134B5879826383"/>
          </w:pPr>
          <w:r w:rsidRPr="00A06E1A">
            <w:rPr>
              <w:rStyle w:val="placeholder1Char"/>
              <w:rFonts w:hint="eastAsia"/>
              <w:sz w:val="16"/>
              <w:szCs w:val="16"/>
            </w:rPr>
            <w:t>____</w:t>
          </w:r>
        </w:p>
      </w:docPartBody>
    </w:docPart>
    <w:docPart>
      <w:docPartPr>
        <w:name w:val="BECD3BAB9B23441B8B8C6B1880062273"/>
        <w:category>
          <w:name w:val="常规"/>
          <w:gallery w:val="placeholder"/>
        </w:category>
        <w:types>
          <w:type w:val="bbPlcHdr"/>
        </w:types>
        <w:behaviors>
          <w:behavior w:val="content"/>
        </w:behaviors>
        <w:guid w:val="{595CDC57-9CC9-43D9-B0B0-9DA14A340AC4}"/>
      </w:docPartPr>
      <w:docPartBody>
        <w:p w:rsidR="008D62EF" w:rsidRDefault="008D62EF" w:rsidP="008D62EF">
          <w:pPr>
            <w:pStyle w:val="BECD3BAB9B23441B8B8C6B1880062273"/>
          </w:pPr>
          <w:r w:rsidRPr="00A06E1A">
            <w:rPr>
              <w:rStyle w:val="placeholder1Char"/>
              <w:rFonts w:hint="eastAsia"/>
              <w:sz w:val="16"/>
              <w:szCs w:val="16"/>
            </w:rPr>
            <w:t>____</w:t>
          </w:r>
        </w:p>
      </w:docPartBody>
    </w:docPart>
    <w:docPart>
      <w:docPartPr>
        <w:name w:val="AF08030AB34545E0B273D433ED6C444B"/>
        <w:category>
          <w:name w:val="常规"/>
          <w:gallery w:val="placeholder"/>
        </w:category>
        <w:types>
          <w:type w:val="bbPlcHdr"/>
        </w:types>
        <w:behaviors>
          <w:behavior w:val="content"/>
        </w:behaviors>
        <w:guid w:val="{07BE427F-8992-4815-ADE9-C2632A1C15CC}"/>
      </w:docPartPr>
      <w:docPartBody>
        <w:p w:rsidR="008D62EF" w:rsidRDefault="008D62EF" w:rsidP="008D62EF">
          <w:pPr>
            <w:pStyle w:val="AF08030AB34545E0B273D433ED6C444B"/>
          </w:pPr>
          <w:r w:rsidRPr="00A06E1A">
            <w:rPr>
              <w:rStyle w:val="placeholder1Char"/>
              <w:rFonts w:hint="eastAsia"/>
              <w:sz w:val="16"/>
              <w:szCs w:val="16"/>
            </w:rPr>
            <w:t>____</w:t>
          </w:r>
        </w:p>
      </w:docPartBody>
    </w:docPart>
    <w:docPart>
      <w:docPartPr>
        <w:name w:val="5CA50C81FD7E4548912F908B39EC2904"/>
        <w:category>
          <w:name w:val="常规"/>
          <w:gallery w:val="placeholder"/>
        </w:category>
        <w:types>
          <w:type w:val="bbPlcHdr"/>
        </w:types>
        <w:behaviors>
          <w:behavior w:val="content"/>
        </w:behaviors>
        <w:guid w:val="{74A7A4FD-F92F-4613-8957-D9200A99AB27}"/>
      </w:docPartPr>
      <w:docPartBody>
        <w:p w:rsidR="008D62EF" w:rsidRDefault="008D62EF" w:rsidP="008D62EF">
          <w:pPr>
            <w:pStyle w:val="5CA50C81FD7E4548912F908B39EC2904"/>
          </w:pPr>
          <w:r w:rsidRPr="00A06E1A">
            <w:rPr>
              <w:rStyle w:val="placeholder1Char"/>
              <w:rFonts w:hint="eastAsia"/>
              <w:sz w:val="16"/>
              <w:szCs w:val="16"/>
            </w:rPr>
            <w:t>____</w:t>
          </w:r>
        </w:p>
      </w:docPartBody>
    </w:docPart>
    <w:docPart>
      <w:docPartPr>
        <w:name w:val="32D3D899C68345A6B8951052B8C359B7"/>
        <w:category>
          <w:name w:val="常规"/>
          <w:gallery w:val="placeholder"/>
        </w:category>
        <w:types>
          <w:type w:val="bbPlcHdr"/>
        </w:types>
        <w:behaviors>
          <w:behavior w:val="content"/>
        </w:behaviors>
        <w:guid w:val="{FE800D15-3C2F-4A6B-AB54-4BF2442A1A89}"/>
      </w:docPartPr>
      <w:docPartBody>
        <w:p w:rsidR="008D62EF" w:rsidRDefault="008D62EF" w:rsidP="008D62EF">
          <w:pPr>
            <w:pStyle w:val="32D3D899C68345A6B8951052B8C359B7"/>
          </w:pPr>
          <w:r w:rsidRPr="00A06E1A">
            <w:rPr>
              <w:rStyle w:val="placeholder1Char"/>
              <w:rFonts w:hint="eastAsia"/>
              <w:sz w:val="16"/>
              <w:szCs w:val="16"/>
            </w:rPr>
            <w:t>____</w:t>
          </w:r>
        </w:p>
      </w:docPartBody>
    </w:docPart>
    <w:docPart>
      <w:docPartPr>
        <w:name w:val="779C6DED76C74F92BCC587C9BB8DE0F7"/>
        <w:category>
          <w:name w:val="常规"/>
          <w:gallery w:val="placeholder"/>
        </w:category>
        <w:types>
          <w:type w:val="bbPlcHdr"/>
        </w:types>
        <w:behaviors>
          <w:behavior w:val="content"/>
        </w:behaviors>
        <w:guid w:val="{4940C512-0B7E-424F-90AB-11DF0D9792BB}"/>
      </w:docPartPr>
      <w:docPartBody>
        <w:p w:rsidR="008D62EF" w:rsidRDefault="008D62EF" w:rsidP="008D62EF">
          <w:pPr>
            <w:pStyle w:val="779C6DED76C74F92BCC587C9BB8DE0F7"/>
          </w:pPr>
          <w:r w:rsidRPr="00A06E1A">
            <w:rPr>
              <w:rStyle w:val="placeholder1Char"/>
              <w:rFonts w:hint="eastAsia"/>
              <w:sz w:val="16"/>
              <w:szCs w:val="16"/>
            </w:rPr>
            <w:t>____</w:t>
          </w:r>
        </w:p>
      </w:docPartBody>
    </w:docPart>
    <w:docPart>
      <w:docPartPr>
        <w:name w:val="6777194B84C544FD9831276CA562A6A2"/>
        <w:category>
          <w:name w:val="常规"/>
          <w:gallery w:val="placeholder"/>
        </w:category>
        <w:types>
          <w:type w:val="bbPlcHdr"/>
        </w:types>
        <w:behaviors>
          <w:behavior w:val="content"/>
        </w:behaviors>
        <w:guid w:val="{97C48ECC-C7D4-4B1F-9F9C-2AF97DB6DBC4}"/>
      </w:docPartPr>
      <w:docPartBody>
        <w:p w:rsidR="008D62EF" w:rsidRDefault="008D62EF" w:rsidP="008D62EF">
          <w:pPr>
            <w:pStyle w:val="6777194B84C544FD9831276CA562A6A2"/>
          </w:pPr>
          <w:r w:rsidRPr="00A06E1A">
            <w:rPr>
              <w:rStyle w:val="placeholder1Char"/>
              <w:rFonts w:hint="eastAsia"/>
              <w:sz w:val="16"/>
              <w:szCs w:val="16"/>
            </w:rPr>
            <w:t>____</w:t>
          </w:r>
        </w:p>
      </w:docPartBody>
    </w:docPart>
    <w:docPart>
      <w:docPartPr>
        <w:name w:val="EED4254A7BFB4074BAE535A9F3E41999"/>
        <w:category>
          <w:name w:val="常规"/>
          <w:gallery w:val="placeholder"/>
        </w:category>
        <w:types>
          <w:type w:val="bbPlcHdr"/>
        </w:types>
        <w:behaviors>
          <w:behavior w:val="content"/>
        </w:behaviors>
        <w:guid w:val="{04114568-0D44-4A50-8FAC-0B96B7C17BD8}"/>
      </w:docPartPr>
      <w:docPartBody>
        <w:p w:rsidR="008D62EF" w:rsidRDefault="008D62EF" w:rsidP="008D62EF">
          <w:pPr>
            <w:pStyle w:val="EED4254A7BFB4074BAE535A9F3E41999"/>
          </w:pPr>
          <w:r w:rsidRPr="00A06E1A">
            <w:rPr>
              <w:rStyle w:val="placeholder1Char"/>
              <w:rFonts w:hint="eastAsia"/>
              <w:sz w:val="16"/>
              <w:szCs w:val="16"/>
            </w:rPr>
            <w:t>____</w:t>
          </w:r>
        </w:p>
      </w:docPartBody>
    </w:docPart>
    <w:docPart>
      <w:docPartPr>
        <w:name w:val="D6308D9D25304EF785E29273030C7B4A"/>
        <w:category>
          <w:name w:val="常规"/>
          <w:gallery w:val="placeholder"/>
        </w:category>
        <w:types>
          <w:type w:val="bbPlcHdr"/>
        </w:types>
        <w:behaviors>
          <w:behavior w:val="content"/>
        </w:behaviors>
        <w:guid w:val="{0A69A9C3-E3E9-474C-818D-4A10F801B0C2}"/>
      </w:docPartPr>
      <w:docPartBody>
        <w:p w:rsidR="008D62EF" w:rsidRDefault="008D62EF" w:rsidP="008D62EF">
          <w:pPr>
            <w:pStyle w:val="D6308D9D25304EF785E29273030C7B4A"/>
          </w:pPr>
          <w:r w:rsidRPr="00A06E1A">
            <w:rPr>
              <w:rStyle w:val="placeholder1Char"/>
              <w:rFonts w:hint="eastAsia"/>
              <w:sz w:val="16"/>
              <w:szCs w:val="16"/>
            </w:rPr>
            <w:t>____</w:t>
          </w:r>
        </w:p>
      </w:docPartBody>
    </w:docPart>
    <w:docPart>
      <w:docPartPr>
        <w:name w:val="706010D52A0944A5ACF59E879462B272"/>
        <w:category>
          <w:name w:val="常规"/>
          <w:gallery w:val="placeholder"/>
        </w:category>
        <w:types>
          <w:type w:val="bbPlcHdr"/>
        </w:types>
        <w:behaviors>
          <w:behavior w:val="content"/>
        </w:behaviors>
        <w:guid w:val="{BBDFE553-C04A-4680-AA40-FC280AFC7291}"/>
      </w:docPartPr>
      <w:docPartBody>
        <w:p w:rsidR="008D62EF" w:rsidRDefault="008D62EF" w:rsidP="008D62EF">
          <w:pPr>
            <w:pStyle w:val="706010D52A0944A5ACF59E879462B272"/>
          </w:pPr>
          <w:r w:rsidRPr="00A06E1A">
            <w:rPr>
              <w:rStyle w:val="placeholder1Char"/>
              <w:rFonts w:hint="eastAsia"/>
              <w:sz w:val="16"/>
              <w:szCs w:val="16"/>
            </w:rPr>
            <w:t>____</w:t>
          </w:r>
        </w:p>
      </w:docPartBody>
    </w:docPart>
    <w:docPart>
      <w:docPartPr>
        <w:name w:val="3EDB05258FC24100913932DCA800D342"/>
        <w:category>
          <w:name w:val="常规"/>
          <w:gallery w:val="placeholder"/>
        </w:category>
        <w:types>
          <w:type w:val="bbPlcHdr"/>
        </w:types>
        <w:behaviors>
          <w:behavior w:val="content"/>
        </w:behaviors>
        <w:guid w:val="{688BBB14-C74A-4F3F-AA8A-DB98B511D3AA}"/>
      </w:docPartPr>
      <w:docPartBody>
        <w:p w:rsidR="008D62EF" w:rsidRDefault="008D62EF" w:rsidP="008D62EF">
          <w:pPr>
            <w:pStyle w:val="3EDB05258FC24100913932DCA800D342"/>
          </w:pPr>
          <w:r w:rsidRPr="00A06E1A">
            <w:rPr>
              <w:rStyle w:val="placeholder1Char"/>
              <w:rFonts w:hint="eastAsia"/>
              <w:sz w:val="16"/>
              <w:szCs w:val="16"/>
            </w:rPr>
            <w:t>____</w:t>
          </w:r>
        </w:p>
      </w:docPartBody>
    </w:docPart>
    <w:docPart>
      <w:docPartPr>
        <w:name w:val="3D794B2EA15A499A9566DBB7636F7718"/>
        <w:category>
          <w:name w:val="常规"/>
          <w:gallery w:val="placeholder"/>
        </w:category>
        <w:types>
          <w:type w:val="bbPlcHdr"/>
        </w:types>
        <w:behaviors>
          <w:behavior w:val="content"/>
        </w:behaviors>
        <w:guid w:val="{811F6B12-4CB9-4C7B-8BE9-9763AF23F372}"/>
      </w:docPartPr>
      <w:docPartBody>
        <w:p w:rsidR="008D62EF" w:rsidRDefault="008D62EF" w:rsidP="008D62EF">
          <w:pPr>
            <w:pStyle w:val="3D794B2EA15A499A9566DBB7636F7718"/>
          </w:pPr>
          <w:r w:rsidRPr="00A06E1A">
            <w:rPr>
              <w:rStyle w:val="placeholder1Char"/>
              <w:rFonts w:hint="eastAsia"/>
              <w:sz w:val="16"/>
              <w:szCs w:val="16"/>
            </w:rPr>
            <w:t>____</w:t>
          </w:r>
        </w:p>
      </w:docPartBody>
    </w:docPart>
    <w:docPart>
      <w:docPartPr>
        <w:name w:val="6D14F7345ABC4560A95F35F4A5707C4B"/>
        <w:category>
          <w:name w:val="常规"/>
          <w:gallery w:val="placeholder"/>
        </w:category>
        <w:types>
          <w:type w:val="bbPlcHdr"/>
        </w:types>
        <w:behaviors>
          <w:behavior w:val="content"/>
        </w:behaviors>
        <w:guid w:val="{0AD39DBE-9361-4DF6-8A1D-6719EC5B0922}"/>
      </w:docPartPr>
      <w:docPartBody>
        <w:p w:rsidR="008D62EF" w:rsidRDefault="008D62EF" w:rsidP="008D62EF">
          <w:pPr>
            <w:pStyle w:val="6D14F7345ABC4560A95F35F4A5707C4B"/>
          </w:pPr>
          <w:r w:rsidRPr="00A06E1A">
            <w:rPr>
              <w:rStyle w:val="placeholder1Char"/>
              <w:rFonts w:hint="eastAsia"/>
              <w:sz w:val="16"/>
              <w:szCs w:val="16"/>
            </w:rPr>
            <w:t>____</w:t>
          </w:r>
        </w:p>
      </w:docPartBody>
    </w:docPart>
    <w:docPart>
      <w:docPartPr>
        <w:name w:val="83C13189A3674CB589F0073B0B16D038"/>
        <w:category>
          <w:name w:val="常规"/>
          <w:gallery w:val="placeholder"/>
        </w:category>
        <w:types>
          <w:type w:val="bbPlcHdr"/>
        </w:types>
        <w:behaviors>
          <w:behavior w:val="content"/>
        </w:behaviors>
        <w:guid w:val="{D6F10B50-D72E-4D8A-84FF-8674A3C82AB2}"/>
      </w:docPartPr>
      <w:docPartBody>
        <w:p w:rsidR="008D62EF" w:rsidRDefault="008D62EF" w:rsidP="008D62EF">
          <w:pPr>
            <w:pStyle w:val="83C13189A3674CB589F0073B0B16D038"/>
          </w:pPr>
          <w:r w:rsidRPr="00A06E1A">
            <w:rPr>
              <w:rStyle w:val="placeholder1Char"/>
              <w:rFonts w:hint="eastAsia"/>
              <w:sz w:val="16"/>
              <w:szCs w:val="16"/>
            </w:rPr>
            <w:t>____</w:t>
          </w:r>
        </w:p>
      </w:docPartBody>
    </w:docPart>
    <w:docPart>
      <w:docPartPr>
        <w:name w:val="72EAC6E9C2D04E269F35428A75019CC9"/>
        <w:category>
          <w:name w:val="常规"/>
          <w:gallery w:val="placeholder"/>
        </w:category>
        <w:types>
          <w:type w:val="bbPlcHdr"/>
        </w:types>
        <w:behaviors>
          <w:behavior w:val="content"/>
        </w:behaviors>
        <w:guid w:val="{3233B380-E86E-4FAF-A916-894ECEBB3065}"/>
      </w:docPartPr>
      <w:docPartBody>
        <w:p w:rsidR="008D62EF" w:rsidRDefault="008D62EF" w:rsidP="008D62EF">
          <w:pPr>
            <w:pStyle w:val="72EAC6E9C2D04E269F35428A75019CC9"/>
          </w:pPr>
          <w:r w:rsidRPr="00A06E1A">
            <w:rPr>
              <w:rStyle w:val="placeholder1Char"/>
              <w:rFonts w:hint="eastAsia"/>
              <w:sz w:val="16"/>
              <w:szCs w:val="16"/>
            </w:rPr>
            <w:t>____</w:t>
          </w:r>
        </w:p>
      </w:docPartBody>
    </w:docPart>
    <w:docPart>
      <w:docPartPr>
        <w:name w:val="643861C738374368827D86588E967705"/>
        <w:category>
          <w:name w:val="常规"/>
          <w:gallery w:val="placeholder"/>
        </w:category>
        <w:types>
          <w:type w:val="bbPlcHdr"/>
        </w:types>
        <w:behaviors>
          <w:behavior w:val="content"/>
        </w:behaviors>
        <w:guid w:val="{B5221946-1991-42A9-925B-27B2AF97DF9A}"/>
      </w:docPartPr>
      <w:docPartBody>
        <w:p w:rsidR="008D62EF" w:rsidRDefault="008D62EF" w:rsidP="008D62EF">
          <w:pPr>
            <w:pStyle w:val="643861C738374368827D86588E967705"/>
          </w:pPr>
          <w:r w:rsidRPr="00711F0E">
            <w:rPr>
              <w:rStyle w:val="placeholder1Char"/>
              <w:rFonts w:hint="eastAsia"/>
              <w:sz w:val="16"/>
              <w:szCs w:val="16"/>
            </w:rPr>
            <w:t>____</w:t>
          </w:r>
        </w:p>
      </w:docPartBody>
    </w:docPart>
    <w:docPart>
      <w:docPartPr>
        <w:name w:val="89F0954C98E3422A9854154E9BBCE08A"/>
        <w:category>
          <w:name w:val="常规"/>
          <w:gallery w:val="placeholder"/>
        </w:category>
        <w:types>
          <w:type w:val="bbPlcHdr"/>
        </w:types>
        <w:behaviors>
          <w:behavior w:val="content"/>
        </w:behaviors>
        <w:guid w:val="{4325A102-DE5F-42F2-A209-31288C1A1078}"/>
      </w:docPartPr>
      <w:docPartBody>
        <w:p w:rsidR="008D62EF" w:rsidRDefault="008D62EF" w:rsidP="008D62EF">
          <w:pPr>
            <w:pStyle w:val="89F0954C98E3422A9854154E9BBCE08A"/>
          </w:pPr>
          <w:r w:rsidRPr="00711F0E">
            <w:rPr>
              <w:rStyle w:val="placeholder1Char"/>
              <w:rFonts w:hint="eastAsia"/>
              <w:sz w:val="16"/>
              <w:szCs w:val="16"/>
            </w:rPr>
            <w:t>____</w:t>
          </w:r>
        </w:p>
      </w:docPartBody>
    </w:docPart>
    <w:docPart>
      <w:docPartPr>
        <w:name w:val="5B469B5B9758418AAE8220126111F6EB"/>
        <w:category>
          <w:name w:val="常规"/>
          <w:gallery w:val="placeholder"/>
        </w:category>
        <w:types>
          <w:type w:val="bbPlcHdr"/>
        </w:types>
        <w:behaviors>
          <w:behavior w:val="content"/>
        </w:behaviors>
        <w:guid w:val="{79CD93C8-4E1A-4F28-9D4E-39604CF170DB}"/>
      </w:docPartPr>
      <w:docPartBody>
        <w:p w:rsidR="008D62EF" w:rsidRDefault="008D62EF" w:rsidP="008D62EF">
          <w:pPr>
            <w:pStyle w:val="5B469B5B9758418AAE8220126111F6EB"/>
          </w:pPr>
          <w:r w:rsidRPr="00711F0E">
            <w:rPr>
              <w:rStyle w:val="placeholder1Char"/>
              <w:rFonts w:hint="eastAsia"/>
              <w:sz w:val="16"/>
              <w:szCs w:val="16"/>
            </w:rPr>
            <w:t>____</w:t>
          </w:r>
        </w:p>
      </w:docPartBody>
    </w:docPart>
    <w:docPart>
      <w:docPartPr>
        <w:name w:val="F5194C22646A42F6BA86E525E574B4B2"/>
        <w:category>
          <w:name w:val="常规"/>
          <w:gallery w:val="placeholder"/>
        </w:category>
        <w:types>
          <w:type w:val="bbPlcHdr"/>
        </w:types>
        <w:behaviors>
          <w:behavior w:val="content"/>
        </w:behaviors>
        <w:guid w:val="{F2F72F31-7C88-4865-866D-C3FC197A590F}"/>
      </w:docPartPr>
      <w:docPartBody>
        <w:p w:rsidR="008D62EF" w:rsidRDefault="008D62EF" w:rsidP="008D62EF">
          <w:pPr>
            <w:pStyle w:val="F5194C22646A42F6BA86E525E574B4B2"/>
          </w:pPr>
          <w:r w:rsidRPr="00711F0E">
            <w:rPr>
              <w:rStyle w:val="placeholder1Char"/>
              <w:rFonts w:hint="eastAsia"/>
              <w:sz w:val="16"/>
              <w:szCs w:val="16"/>
            </w:rPr>
            <w:t>____</w:t>
          </w:r>
        </w:p>
      </w:docPartBody>
    </w:docPart>
    <w:docPart>
      <w:docPartPr>
        <w:name w:val="3B77DFADCC344C238BFC215DE36DE32C"/>
        <w:category>
          <w:name w:val="常规"/>
          <w:gallery w:val="placeholder"/>
        </w:category>
        <w:types>
          <w:type w:val="bbPlcHdr"/>
        </w:types>
        <w:behaviors>
          <w:behavior w:val="content"/>
        </w:behaviors>
        <w:guid w:val="{48C9380B-3111-4E56-9608-AD34A74E7737}"/>
      </w:docPartPr>
      <w:docPartBody>
        <w:p w:rsidR="008D62EF" w:rsidRDefault="008D62EF" w:rsidP="008D62EF">
          <w:pPr>
            <w:pStyle w:val="3B77DFADCC344C238BFC215DE36DE32C"/>
          </w:pPr>
          <w:r w:rsidRPr="00711F0E">
            <w:rPr>
              <w:rStyle w:val="placeholder1Char"/>
              <w:rFonts w:hint="eastAsia"/>
              <w:sz w:val="16"/>
              <w:szCs w:val="16"/>
            </w:rPr>
            <w:t>____</w:t>
          </w:r>
        </w:p>
      </w:docPartBody>
    </w:docPart>
    <w:docPart>
      <w:docPartPr>
        <w:name w:val="6DC15264C041496DBE65848E7969887B"/>
        <w:category>
          <w:name w:val="常规"/>
          <w:gallery w:val="placeholder"/>
        </w:category>
        <w:types>
          <w:type w:val="bbPlcHdr"/>
        </w:types>
        <w:behaviors>
          <w:behavior w:val="content"/>
        </w:behaviors>
        <w:guid w:val="{BAB247C7-EB8B-40C3-927C-8D6361023017}"/>
      </w:docPartPr>
      <w:docPartBody>
        <w:p w:rsidR="008D62EF" w:rsidRDefault="008D62EF" w:rsidP="008D62EF">
          <w:pPr>
            <w:pStyle w:val="6DC15264C041496DBE65848E7969887B"/>
          </w:pPr>
          <w:r w:rsidRPr="00711F0E">
            <w:rPr>
              <w:rStyle w:val="placeholder1Char"/>
              <w:rFonts w:hint="eastAsia"/>
              <w:sz w:val="16"/>
              <w:szCs w:val="16"/>
            </w:rPr>
            <w:t>____</w:t>
          </w:r>
        </w:p>
      </w:docPartBody>
    </w:docPart>
    <w:docPart>
      <w:docPartPr>
        <w:name w:val="7272FA1BB21040629FCB2F388542389E"/>
        <w:category>
          <w:name w:val="常规"/>
          <w:gallery w:val="placeholder"/>
        </w:category>
        <w:types>
          <w:type w:val="bbPlcHdr"/>
        </w:types>
        <w:behaviors>
          <w:behavior w:val="content"/>
        </w:behaviors>
        <w:guid w:val="{A62379F5-54B7-4ED5-9FBC-1CDBD4CD49CD}"/>
      </w:docPartPr>
      <w:docPartBody>
        <w:p w:rsidR="008D62EF" w:rsidRDefault="008D62EF" w:rsidP="008D62EF">
          <w:pPr>
            <w:pStyle w:val="7272FA1BB21040629FCB2F388542389E"/>
          </w:pPr>
          <w:r w:rsidRPr="00711F0E">
            <w:rPr>
              <w:rStyle w:val="placeholder1Char"/>
              <w:rFonts w:hint="eastAsia"/>
              <w:sz w:val="16"/>
              <w:szCs w:val="16"/>
            </w:rPr>
            <w:t>____</w:t>
          </w:r>
        </w:p>
      </w:docPartBody>
    </w:docPart>
    <w:docPart>
      <w:docPartPr>
        <w:name w:val="773915C44C894F05B6196F560E007C1E"/>
        <w:category>
          <w:name w:val="常规"/>
          <w:gallery w:val="placeholder"/>
        </w:category>
        <w:types>
          <w:type w:val="bbPlcHdr"/>
        </w:types>
        <w:behaviors>
          <w:behavior w:val="content"/>
        </w:behaviors>
        <w:guid w:val="{69B31754-D823-4E22-BCFF-14340E5C8799}"/>
      </w:docPartPr>
      <w:docPartBody>
        <w:p w:rsidR="008D62EF" w:rsidRDefault="008D62EF" w:rsidP="008D62EF">
          <w:pPr>
            <w:pStyle w:val="773915C44C894F05B6196F560E007C1E"/>
          </w:pPr>
          <w:r w:rsidRPr="00711F0E">
            <w:rPr>
              <w:rStyle w:val="placeholder1Char"/>
              <w:rFonts w:hint="eastAsia"/>
              <w:sz w:val="16"/>
              <w:szCs w:val="16"/>
            </w:rPr>
            <w:t>____</w:t>
          </w:r>
        </w:p>
      </w:docPartBody>
    </w:docPart>
    <w:docPart>
      <w:docPartPr>
        <w:name w:val="FEC4A19B9A9C412AB3EF9988F55CB915"/>
        <w:category>
          <w:name w:val="常规"/>
          <w:gallery w:val="placeholder"/>
        </w:category>
        <w:types>
          <w:type w:val="bbPlcHdr"/>
        </w:types>
        <w:behaviors>
          <w:behavior w:val="content"/>
        </w:behaviors>
        <w:guid w:val="{48369D45-7066-4480-AE53-82111E6A2286}"/>
      </w:docPartPr>
      <w:docPartBody>
        <w:p w:rsidR="008D62EF" w:rsidRDefault="008D62EF" w:rsidP="008D62EF">
          <w:pPr>
            <w:pStyle w:val="FEC4A19B9A9C412AB3EF9988F55CB915"/>
          </w:pPr>
          <w:r w:rsidRPr="00711F0E">
            <w:rPr>
              <w:rStyle w:val="placeholder1Char"/>
              <w:rFonts w:hint="eastAsia"/>
              <w:sz w:val="16"/>
              <w:szCs w:val="16"/>
            </w:rPr>
            <w:t>____</w:t>
          </w:r>
        </w:p>
      </w:docPartBody>
    </w:docPart>
    <w:docPart>
      <w:docPartPr>
        <w:name w:val="5E39BBAEFF8C46AC99FD5D3D605C3C79"/>
        <w:category>
          <w:name w:val="常规"/>
          <w:gallery w:val="placeholder"/>
        </w:category>
        <w:types>
          <w:type w:val="bbPlcHdr"/>
        </w:types>
        <w:behaviors>
          <w:behavior w:val="content"/>
        </w:behaviors>
        <w:guid w:val="{C3D53F70-9F12-481A-9FC3-9FF64492D287}"/>
      </w:docPartPr>
      <w:docPartBody>
        <w:p w:rsidR="008D62EF" w:rsidRDefault="008D62EF" w:rsidP="008D62EF">
          <w:pPr>
            <w:pStyle w:val="5E39BBAEFF8C46AC99FD5D3D605C3C79"/>
          </w:pPr>
          <w:r w:rsidRPr="00711F0E">
            <w:rPr>
              <w:rStyle w:val="placeholder1Char"/>
              <w:rFonts w:hint="eastAsia"/>
              <w:sz w:val="16"/>
              <w:szCs w:val="16"/>
            </w:rPr>
            <w:t>____</w:t>
          </w:r>
        </w:p>
      </w:docPartBody>
    </w:docPart>
    <w:docPart>
      <w:docPartPr>
        <w:name w:val="99118046561D4BC7BEC060DD9682B2AC"/>
        <w:category>
          <w:name w:val="常规"/>
          <w:gallery w:val="placeholder"/>
        </w:category>
        <w:types>
          <w:type w:val="bbPlcHdr"/>
        </w:types>
        <w:behaviors>
          <w:behavior w:val="content"/>
        </w:behaviors>
        <w:guid w:val="{7A88D88D-B418-49AE-B553-8B9E58101D7A}"/>
      </w:docPartPr>
      <w:docPartBody>
        <w:p w:rsidR="008D62EF" w:rsidRDefault="008D62EF" w:rsidP="008D62EF">
          <w:pPr>
            <w:pStyle w:val="99118046561D4BC7BEC060DD9682B2AC"/>
          </w:pPr>
          <w:r w:rsidRPr="00711F0E">
            <w:rPr>
              <w:rStyle w:val="placeholder1Char"/>
              <w:rFonts w:hint="eastAsia"/>
              <w:sz w:val="16"/>
              <w:szCs w:val="16"/>
            </w:rPr>
            <w:t>____</w:t>
          </w:r>
        </w:p>
      </w:docPartBody>
    </w:docPart>
    <w:docPart>
      <w:docPartPr>
        <w:name w:val="90D23A88C535487DB31A70144A280F06"/>
        <w:category>
          <w:name w:val="常规"/>
          <w:gallery w:val="placeholder"/>
        </w:category>
        <w:types>
          <w:type w:val="bbPlcHdr"/>
        </w:types>
        <w:behaviors>
          <w:behavior w:val="content"/>
        </w:behaviors>
        <w:guid w:val="{E06D9A0B-18B5-42FF-980F-D9FFC729B049}"/>
      </w:docPartPr>
      <w:docPartBody>
        <w:p w:rsidR="008D62EF" w:rsidRDefault="008D62EF" w:rsidP="008D62EF">
          <w:pPr>
            <w:pStyle w:val="90D23A88C535487DB31A70144A280F06"/>
          </w:pPr>
          <w:r w:rsidRPr="00711F0E">
            <w:rPr>
              <w:rStyle w:val="placeholder1Char"/>
              <w:rFonts w:hint="eastAsia"/>
              <w:sz w:val="16"/>
              <w:szCs w:val="16"/>
            </w:rPr>
            <w:t>____</w:t>
          </w:r>
        </w:p>
      </w:docPartBody>
    </w:docPart>
    <w:docPart>
      <w:docPartPr>
        <w:name w:val="C47E72DB3FA24FC5B27951F4BB2688C3"/>
        <w:category>
          <w:name w:val="常规"/>
          <w:gallery w:val="placeholder"/>
        </w:category>
        <w:types>
          <w:type w:val="bbPlcHdr"/>
        </w:types>
        <w:behaviors>
          <w:behavior w:val="content"/>
        </w:behaviors>
        <w:guid w:val="{9EF94632-0E86-49B0-B84A-FC05DCBEAA4C}"/>
      </w:docPartPr>
      <w:docPartBody>
        <w:p w:rsidR="008D62EF" w:rsidRDefault="008D62EF" w:rsidP="008D62EF">
          <w:pPr>
            <w:pStyle w:val="C47E72DB3FA24FC5B27951F4BB2688C3"/>
          </w:pPr>
          <w:r w:rsidRPr="00711F0E">
            <w:rPr>
              <w:rStyle w:val="placeholder1Char"/>
              <w:rFonts w:hint="eastAsia"/>
              <w:sz w:val="16"/>
              <w:szCs w:val="16"/>
            </w:rPr>
            <w:t>____</w:t>
          </w:r>
        </w:p>
      </w:docPartBody>
    </w:docPart>
    <w:docPart>
      <w:docPartPr>
        <w:name w:val="4B26A0E0FEC4416289ED9FBBE6CE794E"/>
        <w:category>
          <w:name w:val="常规"/>
          <w:gallery w:val="placeholder"/>
        </w:category>
        <w:types>
          <w:type w:val="bbPlcHdr"/>
        </w:types>
        <w:behaviors>
          <w:behavior w:val="content"/>
        </w:behaviors>
        <w:guid w:val="{B90C8F0E-3CED-4279-B61C-37FF96ABAD91}"/>
      </w:docPartPr>
      <w:docPartBody>
        <w:p w:rsidR="008D62EF" w:rsidRDefault="008D62EF" w:rsidP="008D62EF">
          <w:pPr>
            <w:pStyle w:val="4B26A0E0FEC4416289ED9FBBE6CE794E"/>
          </w:pPr>
          <w:r w:rsidRPr="00711F0E">
            <w:rPr>
              <w:rStyle w:val="placeholder1Char"/>
              <w:rFonts w:hint="eastAsia"/>
              <w:sz w:val="16"/>
              <w:szCs w:val="16"/>
            </w:rPr>
            <w:t>____</w:t>
          </w:r>
        </w:p>
      </w:docPartBody>
    </w:docPart>
    <w:docPart>
      <w:docPartPr>
        <w:name w:val="53D680081E75428CA142A02DBAE06571"/>
        <w:category>
          <w:name w:val="常规"/>
          <w:gallery w:val="placeholder"/>
        </w:category>
        <w:types>
          <w:type w:val="bbPlcHdr"/>
        </w:types>
        <w:behaviors>
          <w:behavior w:val="content"/>
        </w:behaviors>
        <w:guid w:val="{EFB2D293-920A-4FC9-A792-DB174B5C8F3D}"/>
      </w:docPartPr>
      <w:docPartBody>
        <w:p w:rsidR="008D62EF" w:rsidRDefault="008D62EF" w:rsidP="008D62EF">
          <w:pPr>
            <w:pStyle w:val="53D680081E75428CA142A02DBAE06571"/>
          </w:pPr>
          <w:r w:rsidRPr="00711F0E">
            <w:rPr>
              <w:rStyle w:val="placeholder1Char"/>
              <w:rFonts w:hint="eastAsia"/>
              <w:sz w:val="16"/>
              <w:szCs w:val="16"/>
            </w:rPr>
            <w:t>____</w:t>
          </w:r>
        </w:p>
      </w:docPartBody>
    </w:docPart>
    <w:docPart>
      <w:docPartPr>
        <w:name w:val="3A40D887A3484809953F64D833A7F79F"/>
        <w:category>
          <w:name w:val="常规"/>
          <w:gallery w:val="placeholder"/>
        </w:category>
        <w:types>
          <w:type w:val="bbPlcHdr"/>
        </w:types>
        <w:behaviors>
          <w:behavior w:val="content"/>
        </w:behaviors>
        <w:guid w:val="{637658F9-6465-4F2C-8E47-A3C045B1D5CD}"/>
      </w:docPartPr>
      <w:docPartBody>
        <w:p w:rsidR="008D62EF" w:rsidRDefault="008D62EF" w:rsidP="008D62EF">
          <w:pPr>
            <w:pStyle w:val="3A40D887A3484809953F64D833A7F79F"/>
          </w:pPr>
          <w:r w:rsidRPr="00711F0E">
            <w:rPr>
              <w:rStyle w:val="placeholder1Char"/>
              <w:rFonts w:hint="eastAsia"/>
              <w:sz w:val="16"/>
              <w:szCs w:val="16"/>
            </w:rPr>
            <w:t>____</w:t>
          </w:r>
        </w:p>
      </w:docPartBody>
    </w:docPart>
    <w:docPart>
      <w:docPartPr>
        <w:name w:val="DFFC68E6CB244DF19EA7EE8329DF6E77"/>
        <w:category>
          <w:name w:val="常规"/>
          <w:gallery w:val="placeholder"/>
        </w:category>
        <w:types>
          <w:type w:val="bbPlcHdr"/>
        </w:types>
        <w:behaviors>
          <w:behavior w:val="content"/>
        </w:behaviors>
        <w:guid w:val="{F2D9479A-7AA2-48CF-B4E2-8F3E8ADEB3B7}"/>
      </w:docPartPr>
      <w:docPartBody>
        <w:p w:rsidR="008D62EF" w:rsidRDefault="008D62EF" w:rsidP="008D62EF">
          <w:pPr>
            <w:pStyle w:val="DFFC68E6CB244DF19EA7EE8329DF6E77"/>
          </w:pPr>
          <w:r w:rsidRPr="00711F0E">
            <w:rPr>
              <w:rStyle w:val="placeholder1Char"/>
              <w:rFonts w:hint="eastAsia"/>
              <w:sz w:val="16"/>
              <w:szCs w:val="16"/>
            </w:rPr>
            <w:t>____</w:t>
          </w:r>
        </w:p>
      </w:docPartBody>
    </w:docPart>
    <w:docPart>
      <w:docPartPr>
        <w:name w:val="201D57721A25459292C324238AFB1753"/>
        <w:category>
          <w:name w:val="常规"/>
          <w:gallery w:val="placeholder"/>
        </w:category>
        <w:types>
          <w:type w:val="bbPlcHdr"/>
        </w:types>
        <w:behaviors>
          <w:behavior w:val="content"/>
        </w:behaviors>
        <w:guid w:val="{FDF8A51D-7F02-4368-B1F3-B37D461CDA0C}"/>
      </w:docPartPr>
      <w:docPartBody>
        <w:p w:rsidR="008D62EF" w:rsidRDefault="008D62EF" w:rsidP="008D62EF">
          <w:pPr>
            <w:pStyle w:val="201D57721A25459292C324238AFB1753"/>
          </w:pPr>
          <w:r w:rsidRPr="00711F0E">
            <w:rPr>
              <w:rStyle w:val="placeholder1Char"/>
              <w:rFonts w:hint="eastAsia"/>
              <w:sz w:val="16"/>
              <w:szCs w:val="16"/>
            </w:rPr>
            <w:t>____</w:t>
          </w:r>
        </w:p>
      </w:docPartBody>
    </w:docPart>
    <w:docPart>
      <w:docPartPr>
        <w:name w:val="27857918C36C4A0A893A481D72F101AC"/>
        <w:category>
          <w:name w:val="常规"/>
          <w:gallery w:val="placeholder"/>
        </w:category>
        <w:types>
          <w:type w:val="bbPlcHdr"/>
        </w:types>
        <w:behaviors>
          <w:behavior w:val="content"/>
        </w:behaviors>
        <w:guid w:val="{394BDE93-9843-4090-BEA1-404E8CA9212F}"/>
      </w:docPartPr>
      <w:docPartBody>
        <w:p w:rsidR="008D62EF" w:rsidRDefault="008D62EF" w:rsidP="008D62EF">
          <w:pPr>
            <w:pStyle w:val="27857918C36C4A0A893A481D72F101AC"/>
          </w:pPr>
          <w:r w:rsidRPr="00711F0E">
            <w:rPr>
              <w:rStyle w:val="placeholder1Char"/>
              <w:rFonts w:hint="eastAsia"/>
              <w:sz w:val="16"/>
              <w:szCs w:val="16"/>
            </w:rPr>
            <w:t>____</w:t>
          </w:r>
        </w:p>
      </w:docPartBody>
    </w:docPart>
    <w:docPart>
      <w:docPartPr>
        <w:name w:val="DCDF8B46587C49418CD5043C87A246A4"/>
        <w:category>
          <w:name w:val="常规"/>
          <w:gallery w:val="placeholder"/>
        </w:category>
        <w:types>
          <w:type w:val="bbPlcHdr"/>
        </w:types>
        <w:behaviors>
          <w:behavior w:val="content"/>
        </w:behaviors>
        <w:guid w:val="{16323D28-1539-464A-BC07-3266B1F129AD}"/>
      </w:docPartPr>
      <w:docPartBody>
        <w:p w:rsidR="008D62EF" w:rsidRDefault="008D62EF" w:rsidP="008D62EF">
          <w:pPr>
            <w:pStyle w:val="DCDF8B46587C49418CD5043C87A246A4"/>
          </w:pPr>
          <w:r w:rsidRPr="00711F0E">
            <w:rPr>
              <w:rStyle w:val="placeholder1Char"/>
              <w:rFonts w:hint="eastAsia"/>
              <w:sz w:val="16"/>
              <w:szCs w:val="16"/>
            </w:rPr>
            <w:t>____</w:t>
          </w:r>
        </w:p>
      </w:docPartBody>
    </w:docPart>
    <w:docPart>
      <w:docPartPr>
        <w:name w:val="66AC01DFDB1D426F9CD070880299418C"/>
        <w:category>
          <w:name w:val="常规"/>
          <w:gallery w:val="placeholder"/>
        </w:category>
        <w:types>
          <w:type w:val="bbPlcHdr"/>
        </w:types>
        <w:behaviors>
          <w:behavior w:val="content"/>
        </w:behaviors>
        <w:guid w:val="{EDFBCDD6-3371-457F-BA13-747735092965}"/>
      </w:docPartPr>
      <w:docPartBody>
        <w:p w:rsidR="008D62EF" w:rsidRDefault="008D62EF" w:rsidP="008D62EF">
          <w:pPr>
            <w:pStyle w:val="66AC01DFDB1D426F9CD070880299418C"/>
          </w:pPr>
          <w:r w:rsidRPr="00711F0E">
            <w:rPr>
              <w:rStyle w:val="placeholder1Char"/>
              <w:rFonts w:hint="eastAsia"/>
              <w:sz w:val="16"/>
              <w:szCs w:val="16"/>
            </w:rPr>
            <w:t>____</w:t>
          </w:r>
        </w:p>
      </w:docPartBody>
    </w:docPart>
    <w:docPart>
      <w:docPartPr>
        <w:name w:val="8EEDC247FF9A46F1B510591E7CCC4741"/>
        <w:category>
          <w:name w:val="常规"/>
          <w:gallery w:val="placeholder"/>
        </w:category>
        <w:types>
          <w:type w:val="bbPlcHdr"/>
        </w:types>
        <w:behaviors>
          <w:behavior w:val="content"/>
        </w:behaviors>
        <w:guid w:val="{72F134A8-1578-4DBA-AC2D-31E877D4CF79}"/>
      </w:docPartPr>
      <w:docPartBody>
        <w:p w:rsidR="008D62EF" w:rsidRDefault="008D62EF" w:rsidP="008D62EF">
          <w:pPr>
            <w:pStyle w:val="8EEDC247FF9A46F1B510591E7CCC4741"/>
          </w:pPr>
          <w:r w:rsidRPr="00711F0E">
            <w:rPr>
              <w:rStyle w:val="placeholder1Char"/>
              <w:rFonts w:hint="eastAsia"/>
              <w:sz w:val="16"/>
              <w:szCs w:val="16"/>
            </w:rPr>
            <w:t>____</w:t>
          </w:r>
        </w:p>
      </w:docPartBody>
    </w:docPart>
    <w:docPart>
      <w:docPartPr>
        <w:name w:val="78C50A5CABD74624ABBFE46C7F9A92D8"/>
        <w:category>
          <w:name w:val="常规"/>
          <w:gallery w:val="placeholder"/>
        </w:category>
        <w:types>
          <w:type w:val="bbPlcHdr"/>
        </w:types>
        <w:behaviors>
          <w:behavior w:val="content"/>
        </w:behaviors>
        <w:guid w:val="{C501328E-0B0B-4791-930D-4C90FD235AD5}"/>
      </w:docPartPr>
      <w:docPartBody>
        <w:p w:rsidR="008D62EF" w:rsidRDefault="008D62EF" w:rsidP="008D62EF">
          <w:pPr>
            <w:pStyle w:val="78C50A5CABD74624ABBFE46C7F9A92D8"/>
          </w:pPr>
          <w:r w:rsidRPr="00711F0E">
            <w:rPr>
              <w:rStyle w:val="placeholder1Char"/>
              <w:rFonts w:hint="eastAsia"/>
              <w:sz w:val="16"/>
              <w:szCs w:val="16"/>
            </w:rPr>
            <w:t>____</w:t>
          </w:r>
        </w:p>
      </w:docPartBody>
    </w:docPart>
    <w:docPart>
      <w:docPartPr>
        <w:name w:val="337B9C48C12F4EBF8971BB0A768FC25C"/>
        <w:category>
          <w:name w:val="常规"/>
          <w:gallery w:val="placeholder"/>
        </w:category>
        <w:types>
          <w:type w:val="bbPlcHdr"/>
        </w:types>
        <w:behaviors>
          <w:behavior w:val="content"/>
        </w:behaviors>
        <w:guid w:val="{B1A0F04F-A041-484B-B360-4DC23DACA39E}"/>
      </w:docPartPr>
      <w:docPartBody>
        <w:p w:rsidR="008D62EF" w:rsidRDefault="008D62EF" w:rsidP="008D62EF">
          <w:pPr>
            <w:pStyle w:val="337B9C48C12F4EBF8971BB0A768FC25C"/>
          </w:pPr>
          <w:r w:rsidRPr="00711F0E">
            <w:rPr>
              <w:rStyle w:val="placeholder1Char"/>
              <w:rFonts w:hint="eastAsia"/>
              <w:sz w:val="16"/>
              <w:szCs w:val="16"/>
            </w:rPr>
            <w:t>____</w:t>
          </w:r>
        </w:p>
      </w:docPartBody>
    </w:docPart>
    <w:docPart>
      <w:docPartPr>
        <w:name w:val="6CCA52BB75A34C87B410138A5D9E979F"/>
        <w:category>
          <w:name w:val="常规"/>
          <w:gallery w:val="placeholder"/>
        </w:category>
        <w:types>
          <w:type w:val="bbPlcHdr"/>
        </w:types>
        <w:behaviors>
          <w:behavior w:val="content"/>
        </w:behaviors>
        <w:guid w:val="{D4DA128E-0DD2-4C1A-B316-10B3FE41BCBD}"/>
      </w:docPartPr>
      <w:docPartBody>
        <w:p w:rsidR="008D62EF" w:rsidRDefault="008D62EF" w:rsidP="008D62EF">
          <w:pPr>
            <w:pStyle w:val="6CCA52BB75A34C87B410138A5D9E979F"/>
          </w:pPr>
          <w:r w:rsidRPr="00711F0E">
            <w:rPr>
              <w:rStyle w:val="placeholder1Char"/>
              <w:rFonts w:hint="eastAsia"/>
              <w:sz w:val="16"/>
              <w:szCs w:val="16"/>
            </w:rPr>
            <w:t>____</w:t>
          </w:r>
        </w:p>
      </w:docPartBody>
    </w:docPart>
    <w:docPart>
      <w:docPartPr>
        <w:name w:val="AA371BB1B5D942ABA214542EB9675BF7"/>
        <w:category>
          <w:name w:val="常规"/>
          <w:gallery w:val="placeholder"/>
        </w:category>
        <w:types>
          <w:type w:val="bbPlcHdr"/>
        </w:types>
        <w:behaviors>
          <w:behavior w:val="content"/>
        </w:behaviors>
        <w:guid w:val="{81B1D0A9-3A43-4F78-A6E1-0CC571200EF0}"/>
      </w:docPartPr>
      <w:docPartBody>
        <w:p w:rsidR="008D62EF" w:rsidRDefault="008D62EF" w:rsidP="008D62EF">
          <w:pPr>
            <w:pStyle w:val="AA371BB1B5D942ABA214542EB9675BF7"/>
          </w:pPr>
          <w:r w:rsidRPr="00711F0E">
            <w:rPr>
              <w:rStyle w:val="placeholder1Char"/>
              <w:rFonts w:hint="eastAsia"/>
              <w:sz w:val="16"/>
              <w:szCs w:val="16"/>
            </w:rPr>
            <w:t>____</w:t>
          </w:r>
        </w:p>
      </w:docPartBody>
    </w:docPart>
    <w:docPart>
      <w:docPartPr>
        <w:name w:val="EE3D9E69257E488DA84B8A62FE1C367C"/>
        <w:category>
          <w:name w:val="常规"/>
          <w:gallery w:val="placeholder"/>
        </w:category>
        <w:types>
          <w:type w:val="bbPlcHdr"/>
        </w:types>
        <w:behaviors>
          <w:behavior w:val="content"/>
        </w:behaviors>
        <w:guid w:val="{5AF0E377-5CAF-487F-8074-239C0D001820}"/>
      </w:docPartPr>
      <w:docPartBody>
        <w:p w:rsidR="008D62EF" w:rsidRDefault="008D62EF" w:rsidP="008D62EF">
          <w:pPr>
            <w:pStyle w:val="EE3D9E69257E488DA84B8A62FE1C367C"/>
          </w:pPr>
          <w:r w:rsidRPr="00711F0E">
            <w:rPr>
              <w:rStyle w:val="placeholder1Char"/>
              <w:rFonts w:hint="eastAsia"/>
              <w:sz w:val="16"/>
              <w:szCs w:val="16"/>
            </w:rPr>
            <w:t>____</w:t>
          </w:r>
        </w:p>
      </w:docPartBody>
    </w:docPart>
    <w:docPart>
      <w:docPartPr>
        <w:name w:val="C599FA9245E34B899AE1B5BFB92712DE"/>
        <w:category>
          <w:name w:val="常规"/>
          <w:gallery w:val="placeholder"/>
        </w:category>
        <w:types>
          <w:type w:val="bbPlcHdr"/>
        </w:types>
        <w:behaviors>
          <w:behavior w:val="content"/>
        </w:behaviors>
        <w:guid w:val="{8775C311-B300-41DC-A09B-E625B90744B0}"/>
      </w:docPartPr>
      <w:docPartBody>
        <w:p w:rsidR="008D62EF" w:rsidRDefault="008D62EF" w:rsidP="008D62EF">
          <w:pPr>
            <w:pStyle w:val="C599FA9245E34B899AE1B5BFB92712DE"/>
          </w:pPr>
          <w:r w:rsidRPr="00711F0E">
            <w:rPr>
              <w:rStyle w:val="placeholder1Char"/>
              <w:rFonts w:hint="eastAsia"/>
              <w:sz w:val="16"/>
              <w:szCs w:val="16"/>
            </w:rPr>
            <w:t>____</w:t>
          </w:r>
        </w:p>
      </w:docPartBody>
    </w:docPart>
    <w:docPart>
      <w:docPartPr>
        <w:name w:val="78CCC6E49B594446A6B7FA16B3B1AA12"/>
        <w:category>
          <w:name w:val="常规"/>
          <w:gallery w:val="placeholder"/>
        </w:category>
        <w:types>
          <w:type w:val="bbPlcHdr"/>
        </w:types>
        <w:behaviors>
          <w:behavior w:val="content"/>
        </w:behaviors>
        <w:guid w:val="{36088C00-6CDE-44CC-B214-4DE736B5126E}"/>
      </w:docPartPr>
      <w:docPartBody>
        <w:p w:rsidR="008D62EF" w:rsidRDefault="008D62EF" w:rsidP="008D62EF">
          <w:pPr>
            <w:pStyle w:val="78CCC6E49B594446A6B7FA16B3B1AA12"/>
          </w:pPr>
          <w:r w:rsidRPr="00711F0E">
            <w:rPr>
              <w:rStyle w:val="placeholder1Char"/>
              <w:rFonts w:hint="eastAsia"/>
              <w:sz w:val="16"/>
              <w:szCs w:val="16"/>
            </w:rPr>
            <w:t>____</w:t>
          </w:r>
        </w:p>
      </w:docPartBody>
    </w:docPart>
    <w:docPart>
      <w:docPartPr>
        <w:name w:val="FE01DA25A95E4661BFE3EDA9BB0504F9"/>
        <w:category>
          <w:name w:val="常规"/>
          <w:gallery w:val="placeholder"/>
        </w:category>
        <w:types>
          <w:type w:val="bbPlcHdr"/>
        </w:types>
        <w:behaviors>
          <w:behavior w:val="content"/>
        </w:behaviors>
        <w:guid w:val="{2F5F0B15-DCB7-461B-8631-7A036E10418F}"/>
      </w:docPartPr>
      <w:docPartBody>
        <w:p w:rsidR="008D62EF" w:rsidRDefault="008D62EF" w:rsidP="008D62EF">
          <w:pPr>
            <w:pStyle w:val="FE01DA25A95E4661BFE3EDA9BB0504F9"/>
          </w:pPr>
          <w:r w:rsidRPr="00711F0E">
            <w:rPr>
              <w:rStyle w:val="placeholder1Char"/>
              <w:rFonts w:hint="eastAsia"/>
              <w:sz w:val="16"/>
              <w:szCs w:val="16"/>
            </w:rPr>
            <w:t>____</w:t>
          </w:r>
        </w:p>
      </w:docPartBody>
    </w:docPart>
    <w:docPart>
      <w:docPartPr>
        <w:name w:val="A582799B643740F2993308EBCFEA35AE"/>
        <w:category>
          <w:name w:val="常规"/>
          <w:gallery w:val="placeholder"/>
        </w:category>
        <w:types>
          <w:type w:val="bbPlcHdr"/>
        </w:types>
        <w:behaviors>
          <w:behavior w:val="content"/>
        </w:behaviors>
        <w:guid w:val="{0FF57414-01C5-48E5-B6F2-FD0DB3A53C19}"/>
      </w:docPartPr>
      <w:docPartBody>
        <w:p w:rsidR="008D62EF" w:rsidRDefault="008D62EF" w:rsidP="008D62EF">
          <w:pPr>
            <w:pStyle w:val="A582799B643740F2993308EBCFEA35AE"/>
          </w:pPr>
          <w:r w:rsidRPr="00711F0E">
            <w:rPr>
              <w:rStyle w:val="placeholder1Char"/>
              <w:rFonts w:hint="eastAsia"/>
              <w:sz w:val="16"/>
              <w:szCs w:val="16"/>
            </w:rPr>
            <w:t>____</w:t>
          </w:r>
        </w:p>
      </w:docPartBody>
    </w:docPart>
    <w:docPart>
      <w:docPartPr>
        <w:name w:val="59B6A9E9382B489AB16FA9FF8B00089F"/>
        <w:category>
          <w:name w:val="常规"/>
          <w:gallery w:val="placeholder"/>
        </w:category>
        <w:types>
          <w:type w:val="bbPlcHdr"/>
        </w:types>
        <w:behaviors>
          <w:behavior w:val="content"/>
        </w:behaviors>
        <w:guid w:val="{4E3E902B-1D54-4BC2-BEC8-9EFF1216206B}"/>
      </w:docPartPr>
      <w:docPartBody>
        <w:p w:rsidR="008D62EF" w:rsidRDefault="008D62EF" w:rsidP="008D62EF">
          <w:pPr>
            <w:pStyle w:val="59B6A9E9382B489AB16FA9FF8B00089F"/>
          </w:pPr>
          <w:r w:rsidRPr="00711F0E">
            <w:rPr>
              <w:rStyle w:val="placeholder1Char"/>
              <w:rFonts w:hint="eastAsia"/>
              <w:sz w:val="16"/>
              <w:szCs w:val="16"/>
            </w:rPr>
            <w:t>____</w:t>
          </w:r>
        </w:p>
      </w:docPartBody>
    </w:docPart>
    <w:docPart>
      <w:docPartPr>
        <w:name w:val="3D2102B3FC924A91A66C7A75B9146481"/>
        <w:category>
          <w:name w:val="常规"/>
          <w:gallery w:val="placeholder"/>
        </w:category>
        <w:types>
          <w:type w:val="bbPlcHdr"/>
        </w:types>
        <w:behaviors>
          <w:behavior w:val="content"/>
        </w:behaviors>
        <w:guid w:val="{D2117ED8-9706-4319-BF6E-F3916413CEFF}"/>
      </w:docPartPr>
      <w:docPartBody>
        <w:p w:rsidR="008D62EF" w:rsidRDefault="008D62EF" w:rsidP="008D62EF">
          <w:pPr>
            <w:pStyle w:val="3D2102B3FC924A91A66C7A75B9146481"/>
          </w:pPr>
          <w:r w:rsidRPr="00711F0E">
            <w:rPr>
              <w:rStyle w:val="placeholder1Char"/>
              <w:rFonts w:hint="eastAsia"/>
              <w:sz w:val="16"/>
              <w:szCs w:val="16"/>
            </w:rPr>
            <w:t>____</w:t>
          </w:r>
        </w:p>
      </w:docPartBody>
    </w:docPart>
    <w:docPart>
      <w:docPartPr>
        <w:name w:val="821D1513DE4D4C2CB9C7B2C0F7E8F3BA"/>
        <w:category>
          <w:name w:val="常规"/>
          <w:gallery w:val="placeholder"/>
        </w:category>
        <w:types>
          <w:type w:val="bbPlcHdr"/>
        </w:types>
        <w:behaviors>
          <w:behavior w:val="content"/>
        </w:behaviors>
        <w:guid w:val="{CE755887-1B78-4542-AB55-B2967E5040BA}"/>
      </w:docPartPr>
      <w:docPartBody>
        <w:p w:rsidR="008D62EF" w:rsidRDefault="008D62EF" w:rsidP="008D62EF">
          <w:pPr>
            <w:pStyle w:val="821D1513DE4D4C2CB9C7B2C0F7E8F3BA"/>
          </w:pPr>
          <w:r w:rsidRPr="00711F0E">
            <w:rPr>
              <w:rStyle w:val="placeholder1Char"/>
              <w:rFonts w:hint="eastAsia"/>
              <w:sz w:val="16"/>
              <w:szCs w:val="16"/>
            </w:rPr>
            <w:t>____</w:t>
          </w:r>
        </w:p>
      </w:docPartBody>
    </w:docPart>
    <w:docPart>
      <w:docPartPr>
        <w:name w:val="94B9644CEBF94879A96F2BA33CAC036E"/>
        <w:category>
          <w:name w:val="常规"/>
          <w:gallery w:val="placeholder"/>
        </w:category>
        <w:types>
          <w:type w:val="bbPlcHdr"/>
        </w:types>
        <w:behaviors>
          <w:behavior w:val="content"/>
        </w:behaviors>
        <w:guid w:val="{5448EA39-2AD3-4682-96E4-35E6839264D5}"/>
      </w:docPartPr>
      <w:docPartBody>
        <w:p w:rsidR="008D62EF" w:rsidRDefault="008D62EF" w:rsidP="008D62EF">
          <w:pPr>
            <w:pStyle w:val="94B9644CEBF94879A96F2BA33CAC036E"/>
          </w:pPr>
          <w:r w:rsidRPr="00711F0E">
            <w:rPr>
              <w:rStyle w:val="placeholder1Char"/>
              <w:rFonts w:hint="eastAsia"/>
              <w:sz w:val="16"/>
              <w:szCs w:val="16"/>
            </w:rPr>
            <w:t>____</w:t>
          </w:r>
        </w:p>
      </w:docPartBody>
    </w:docPart>
    <w:docPart>
      <w:docPartPr>
        <w:name w:val="CBAFCD2F05CF46D9B79BE0E16BC45CF0"/>
        <w:category>
          <w:name w:val="常规"/>
          <w:gallery w:val="placeholder"/>
        </w:category>
        <w:types>
          <w:type w:val="bbPlcHdr"/>
        </w:types>
        <w:behaviors>
          <w:behavior w:val="content"/>
        </w:behaviors>
        <w:guid w:val="{7F1F1101-6915-437D-88C5-E02A018D9E18}"/>
      </w:docPartPr>
      <w:docPartBody>
        <w:p w:rsidR="008D62EF" w:rsidRDefault="008D62EF" w:rsidP="008D62EF">
          <w:pPr>
            <w:pStyle w:val="CBAFCD2F05CF46D9B79BE0E16BC45CF0"/>
          </w:pPr>
          <w:r w:rsidRPr="00711F0E">
            <w:rPr>
              <w:rStyle w:val="placeholder1Char"/>
              <w:rFonts w:hint="eastAsia"/>
              <w:sz w:val="16"/>
              <w:szCs w:val="16"/>
            </w:rPr>
            <w:t>____</w:t>
          </w:r>
        </w:p>
      </w:docPartBody>
    </w:docPart>
    <w:docPart>
      <w:docPartPr>
        <w:name w:val="69DE1212B9CC4997ABDC3DBD7F21CB06"/>
        <w:category>
          <w:name w:val="常规"/>
          <w:gallery w:val="placeholder"/>
        </w:category>
        <w:types>
          <w:type w:val="bbPlcHdr"/>
        </w:types>
        <w:behaviors>
          <w:behavior w:val="content"/>
        </w:behaviors>
        <w:guid w:val="{6DD40AB4-0620-4510-A0BC-85E399EA267C}"/>
      </w:docPartPr>
      <w:docPartBody>
        <w:p w:rsidR="008D62EF" w:rsidRDefault="008D62EF" w:rsidP="008D62EF">
          <w:pPr>
            <w:pStyle w:val="69DE1212B9CC4997ABDC3DBD7F21CB06"/>
          </w:pPr>
          <w:r w:rsidRPr="00711F0E">
            <w:rPr>
              <w:rStyle w:val="placeholder1Char"/>
              <w:rFonts w:hint="eastAsia"/>
              <w:sz w:val="16"/>
              <w:szCs w:val="16"/>
            </w:rPr>
            <w:t>____</w:t>
          </w:r>
        </w:p>
      </w:docPartBody>
    </w:docPart>
    <w:docPart>
      <w:docPartPr>
        <w:name w:val="F7622D68BDE142C0A7932304CE05315D"/>
        <w:category>
          <w:name w:val="常规"/>
          <w:gallery w:val="placeholder"/>
        </w:category>
        <w:types>
          <w:type w:val="bbPlcHdr"/>
        </w:types>
        <w:behaviors>
          <w:behavior w:val="content"/>
        </w:behaviors>
        <w:guid w:val="{76BDF946-2F08-4F7B-91EC-308BED60A45C}"/>
      </w:docPartPr>
      <w:docPartBody>
        <w:p w:rsidR="008D62EF" w:rsidRDefault="008D62EF" w:rsidP="008D62EF">
          <w:pPr>
            <w:pStyle w:val="F7622D68BDE142C0A7932304CE05315D"/>
          </w:pPr>
          <w:r w:rsidRPr="00711F0E">
            <w:rPr>
              <w:rStyle w:val="placeholder1Char"/>
              <w:rFonts w:hint="eastAsia"/>
              <w:sz w:val="16"/>
              <w:szCs w:val="16"/>
            </w:rPr>
            <w:t>____</w:t>
          </w:r>
        </w:p>
      </w:docPartBody>
    </w:docPart>
    <w:docPart>
      <w:docPartPr>
        <w:name w:val="DCBC73E5651E475990CE03FF575E8F47"/>
        <w:category>
          <w:name w:val="常规"/>
          <w:gallery w:val="placeholder"/>
        </w:category>
        <w:types>
          <w:type w:val="bbPlcHdr"/>
        </w:types>
        <w:behaviors>
          <w:behavior w:val="content"/>
        </w:behaviors>
        <w:guid w:val="{C787510F-44DB-4BF6-971E-AEA8F7445237}"/>
      </w:docPartPr>
      <w:docPartBody>
        <w:p w:rsidR="008D62EF" w:rsidRDefault="008D62EF" w:rsidP="008D62EF">
          <w:pPr>
            <w:pStyle w:val="DCBC73E5651E475990CE03FF575E8F47"/>
          </w:pPr>
          <w:r w:rsidRPr="00711F0E">
            <w:rPr>
              <w:rStyle w:val="placeholder1Char"/>
              <w:rFonts w:hint="eastAsia"/>
              <w:sz w:val="16"/>
              <w:szCs w:val="16"/>
            </w:rPr>
            <w:t>____</w:t>
          </w:r>
        </w:p>
      </w:docPartBody>
    </w:docPart>
    <w:docPart>
      <w:docPartPr>
        <w:name w:val="F4D7D24A59144848AEB8495F6ABD7B12"/>
        <w:category>
          <w:name w:val="常规"/>
          <w:gallery w:val="placeholder"/>
        </w:category>
        <w:types>
          <w:type w:val="bbPlcHdr"/>
        </w:types>
        <w:behaviors>
          <w:behavior w:val="content"/>
        </w:behaviors>
        <w:guid w:val="{72D793D3-9079-40EE-9C65-85956D29FA8F}"/>
      </w:docPartPr>
      <w:docPartBody>
        <w:p w:rsidR="008D62EF" w:rsidRDefault="008D62EF" w:rsidP="008D62EF">
          <w:pPr>
            <w:pStyle w:val="F4D7D24A59144848AEB8495F6ABD7B12"/>
          </w:pPr>
          <w:r w:rsidRPr="00711F0E">
            <w:rPr>
              <w:rStyle w:val="placeholder1Char"/>
              <w:rFonts w:hint="eastAsia"/>
              <w:sz w:val="16"/>
              <w:szCs w:val="16"/>
            </w:rPr>
            <w:t>____</w:t>
          </w:r>
        </w:p>
      </w:docPartBody>
    </w:docPart>
    <w:docPart>
      <w:docPartPr>
        <w:name w:val="5EEB7384DF384809BC6257F3A3E62DA0"/>
        <w:category>
          <w:name w:val="常规"/>
          <w:gallery w:val="placeholder"/>
        </w:category>
        <w:types>
          <w:type w:val="bbPlcHdr"/>
        </w:types>
        <w:behaviors>
          <w:behavior w:val="content"/>
        </w:behaviors>
        <w:guid w:val="{59A2ED77-5FB7-489E-B4E8-FFA3D64EE892}"/>
      </w:docPartPr>
      <w:docPartBody>
        <w:p w:rsidR="008D62EF" w:rsidRDefault="008D62EF" w:rsidP="008D62EF">
          <w:pPr>
            <w:pStyle w:val="5EEB7384DF384809BC6257F3A3E62DA0"/>
          </w:pPr>
          <w:r w:rsidRPr="00711F0E">
            <w:rPr>
              <w:rStyle w:val="placeholder1Char"/>
              <w:rFonts w:hint="eastAsia"/>
              <w:sz w:val="16"/>
              <w:szCs w:val="16"/>
            </w:rPr>
            <w:t>____</w:t>
          </w:r>
        </w:p>
      </w:docPartBody>
    </w:docPart>
    <w:docPart>
      <w:docPartPr>
        <w:name w:val="043B005A063C4FFB9F609B1E3CF060D2"/>
        <w:category>
          <w:name w:val="常规"/>
          <w:gallery w:val="placeholder"/>
        </w:category>
        <w:types>
          <w:type w:val="bbPlcHdr"/>
        </w:types>
        <w:behaviors>
          <w:behavior w:val="content"/>
        </w:behaviors>
        <w:guid w:val="{04905707-02A9-436D-8F41-B61CE5649707}"/>
      </w:docPartPr>
      <w:docPartBody>
        <w:p w:rsidR="008D62EF" w:rsidRDefault="008D62EF" w:rsidP="008D62EF">
          <w:pPr>
            <w:pStyle w:val="043B005A063C4FFB9F609B1E3CF060D2"/>
          </w:pPr>
          <w:r w:rsidRPr="00711F0E">
            <w:rPr>
              <w:rStyle w:val="placeholder1Char"/>
              <w:rFonts w:hint="eastAsia"/>
              <w:sz w:val="16"/>
              <w:szCs w:val="16"/>
            </w:rPr>
            <w:t>____</w:t>
          </w:r>
        </w:p>
      </w:docPartBody>
    </w:docPart>
    <w:docPart>
      <w:docPartPr>
        <w:name w:val="5757A8D84D5C43558CF75740630F2CAE"/>
        <w:category>
          <w:name w:val="常规"/>
          <w:gallery w:val="placeholder"/>
        </w:category>
        <w:types>
          <w:type w:val="bbPlcHdr"/>
        </w:types>
        <w:behaviors>
          <w:behavior w:val="content"/>
        </w:behaviors>
        <w:guid w:val="{7D08B066-32B6-425F-AABD-90FE21DC9C12}"/>
      </w:docPartPr>
      <w:docPartBody>
        <w:p w:rsidR="008D62EF" w:rsidRDefault="008D62EF" w:rsidP="008D62EF">
          <w:pPr>
            <w:pStyle w:val="5757A8D84D5C43558CF75740630F2CAE"/>
          </w:pPr>
          <w:r w:rsidRPr="00711F0E">
            <w:rPr>
              <w:rStyle w:val="placeholder1Char"/>
              <w:rFonts w:hint="eastAsia"/>
              <w:sz w:val="16"/>
              <w:szCs w:val="16"/>
            </w:rPr>
            <w:t>____</w:t>
          </w:r>
        </w:p>
      </w:docPartBody>
    </w:docPart>
    <w:docPart>
      <w:docPartPr>
        <w:name w:val="94DEBBCE156E4A798DFA0B0D7702F9F7"/>
        <w:category>
          <w:name w:val="常规"/>
          <w:gallery w:val="placeholder"/>
        </w:category>
        <w:types>
          <w:type w:val="bbPlcHdr"/>
        </w:types>
        <w:behaviors>
          <w:behavior w:val="content"/>
        </w:behaviors>
        <w:guid w:val="{E0874B71-4543-47B7-8D8D-53C53A9C0703}"/>
      </w:docPartPr>
      <w:docPartBody>
        <w:p w:rsidR="008D62EF" w:rsidRDefault="008D62EF" w:rsidP="008D62EF">
          <w:pPr>
            <w:pStyle w:val="94DEBBCE156E4A798DFA0B0D7702F9F7"/>
          </w:pPr>
          <w:r w:rsidRPr="00711F0E">
            <w:rPr>
              <w:rStyle w:val="placeholder1Char"/>
              <w:rFonts w:hint="eastAsia"/>
              <w:sz w:val="16"/>
              <w:szCs w:val="16"/>
            </w:rPr>
            <w:t>____</w:t>
          </w:r>
        </w:p>
      </w:docPartBody>
    </w:docPart>
    <w:docPart>
      <w:docPartPr>
        <w:name w:val="2C18A242C8394C088DC94CCEFEE0336F"/>
        <w:category>
          <w:name w:val="常规"/>
          <w:gallery w:val="placeholder"/>
        </w:category>
        <w:types>
          <w:type w:val="bbPlcHdr"/>
        </w:types>
        <w:behaviors>
          <w:behavior w:val="content"/>
        </w:behaviors>
        <w:guid w:val="{33C9E345-03A1-4E9F-A442-1E964662C176}"/>
      </w:docPartPr>
      <w:docPartBody>
        <w:p w:rsidR="008D62EF" w:rsidRDefault="008D62EF" w:rsidP="008D62EF">
          <w:pPr>
            <w:pStyle w:val="2C18A242C8394C088DC94CCEFEE0336F"/>
          </w:pPr>
          <w:r w:rsidRPr="00711F0E">
            <w:rPr>
              <w:rStyle w:val="placeholder1Char"/>
              <w:rFonts w:hint="eastAsia"/>
              <w:sz w:val="16"/>
              <w:szCs w:val="16"/>
            </w:rPr>
            <w:t>____</w:t>
          </w:r>
        </w:p>
      </w:docPartBody>
    </w:docPart>
    <w:docPart>
      <w:docPartPr>
        <w:name w:val="474C6CB2BE6C42E98C2A9736DF870950"/>
        <w:category>
          <w:name w:val="常规"/>
          <w:gallery w:val="placeholder"/>
        </w:category>
        <w:types>
          <w:type w:val="bbPlcHdr"/>
        </w:types>
        <w:behaviors>
          <w:behavior w:val="content"/>
        </w:behaviors>
        <w:guid w:val="{D7CFAF27-5F55-4115-9B46-78583B750BD6}"/>
      </w:docPartPr>
      <w:docPartBody>
        <w:p w:rsidR="008D62EF" w:rsidRDefault="008D62EF" w:rsidP="008D62EF">
          <w:pPr>
            <w:pStyle w:val="474C6CB2BE6C42E98C2A9736DF870950"/>
          </w:pPr>
          <w:r w:rsidRPr="00711F0E">
            <w:rPr>
              <w:rStyle w:val="placeholder1Char"/>
              <w:rFonts w:hint="eastAsia"/>
              <w:sz w:val="16"/>
              <w:szCs w:val="16"/>
            </w:rPr>
            <w:t>____</w:t>
          </w:r>
        </w:p>
      </w:docPartBody>
    </w:docPart>
    <w:docPart>
      <w:docPartPr>
        <w:name w:val="7378C8299F2C4659BF3CC65DF593ED0A"/>
        <w:category>
          <w:name w:val="常规"/>
          <w:gallery w:val="placeholder"/>
        </w:category>
        <w:types>
          <w:type w:val="bbPlcHdr"/>
        </w:types>
        <w:behaviors>
          <w:behavior w:val="content"/>
        </w:behaviors>
        <w:guid w:val="{9198B6FE-6523-403F-A897-B1A170BE2EF5}"/>
      </w:docPartPr>
      <w:docPartBody>
        <w:p w:rsidR="008D62EF" w:rsidRDefault="008D62EF" w:rsidP="008D62EF">
          <w:pPr>
            <w:pStyle w:val="7378C8299F2C4659BF3CC65DF593ED0A"/>
          </w:pPr>
          <w:r w:rsidRPr="00711F0E">
            <w:rPr>
              <w:rStyle w:val="placeholder1Char"/>
              <w:rFonts w:hint="eastAsia"/>
              <w:sz w:val="16"/>
              <w:szCs w:val="16"/>
            </w:rPr>
            <w:t>____</w:t>
          </w:r>
        </w:p>
      </w:docPartBody>
    </w:docPart>
    <w:docPart>
      <w:docPartPr>
        <w:name w:val="689CA9A8B56D484187E93908FDF43CB9"/>
        <w:category>
          <w:name w:val="常规"/>
          <w:gallery w:val="placeholder"/>
        </w:category>
        <w:types>
          <w:type w:val="bbPlcHdr"/>
        </w:types>
        <w:behaviors>
          <w:behavior w:val="content"/>
        </w:behaviors>
        <w:guid w:val="{347C0A63-0FAC-4F57-85DA-7127F2E77C32}"/>
      </w:docPartPr>
      <w:docPartBody>
        <w:p w:rsidR="008D62EF" w:rsidRDefault="008D62EF" w:rsidP="008D62EF">
          <w:pPr>
            <w:pStyle w:val="689CA9A8B56D484187E93908FDF43CB9"/>
          </w:pPr>
          <w:r w:rsidRPr="00711F0E">
            <w:rPr>
              <w:rStyle w:val="placeholder1Char"/>
              <w:rFonts w:hint="eastAsia"/>
              <w:sz w:val="16"/>
              <w:szCs w:val="16"/>
            </w:rPr>
            <w:t>____</w:t>
          </w:r>
        </w:p>
      </w:docPartBody>
    </w:docPart>
    <w:docPart>
      <w:docPartPr>
        <w:name w:val="CE3A9807FF7A45F1AAA052CECEB1A23C"/>
        <w:category>
          <w:name w:val="常规"/>
          <w:gallery w:val="placeholder"/>
        </w:category>
        <w:types>
          <w:type w:val="bbPlcHdr"/>
        </w:types>
        <w:behaviors>
          <w:behavior w:val="content"/>
        </w:behaviors>
        <w:guid w:val="{72C30850-38C9-49DF-9566-A153CE21876E}"/>
      </w:docPartPr>
      <w:docPartBody>
        <w:p w:rsidR="008D62EF" w:rsidRDefault="008D62EF" w:rsidP="008D62EF">
          <w:pPr>
            <w:pStyle w:val="CE3A9807FF7A45F1AAA052CECEB1A23C"/>
          </w:pPr>
          <w:r w:rsidRPr="00711F0E">
            <w:rPr>
              <w:rStyle w:val="placeholder1Char"/>
              <w:rFonts w:hint="eastAsia"/>
              <w:sz w:val="16"/>
              <w:szCs w:val="16"/>
            </w:rPr>
            <w:t>____</w:t>
          </w:r>
        </w:p>
      </w:docPartBody>
    </w:docPart>
    <w:docPart>
      <w:docPartPr>
        <w:name w:val="F9DE4752594849F38155CD6EE324F2F1"/>
        <w:category>
          <w:name w:val="常规"/>
          <w:gallery w:val="placeholder"/>
        </w:category>
        <w:types>
          <w:type w:val="bbPlcHdr"/>
        </w:types>
        <w:behaviors>
          <w:behavior w:val="content"/>
        </w:behaviors>
        <w:guid w:val="{E785B3FE-D4A0-47B4-BD7C-B2091C207B2B}"/>
      </w:docPartPr>
      <w:docPartBody>
        <w:p w:rsidR="008D62EF" w:rsidRDefault="008D62EF" w:rsidP="008D62EF">
          <w:pPr>
            <w:pStyle w:val="F9DE4752594849F38155CD6EE324F2F1"/>
          </w:pPr>
          <w:r w:rsidRPr="00711F0E">
            <w:rPr>
              <w:rStyle w:val="placeholder1Char"/>
              <w:rFonts w:hint="eastAsia"/>
              <w:sz w:val="16"/>
              <w:szCs w:val="16"/>
            </w:rPr>
            <w:t>____</w:t>
          </w:r>
        </w:p>
      </w:docPartBody>
    </w:docPart>
    <w:docPart>
      <w:docPartPr>
        <w:name w:val="587A41C2ACFD467DABA4340E5E753428"/>
        <w:category>
          <w:name w:val="常规"/>
          <w:gallery w:val="placeholder"/>
        </w:category>
        <w:types>
          <w:type w:val="bbPlcHdr"/>
        </w:types>
        <w:behaviors>
          <w:behavior w:val="content"/>
        </w:behaviors>
        <w:guid w:val="{5C5D06EE-A612-4D4F-87BD-261E4A71E282}"/>
      </w:docPartPr>
      <w:docPartBody>
        <w:p w:rsidR="008D62EF" w:rsidRDefault="008D62EF" w:rsidP="008D62EF">
          <w:pPr>
            <w:pStyle w:val="587A41C2ACFD467DABA4340E5E753428"/>
          </w:pPr>
          <w:r w:rsidRPr="00711F0E">
            <w:rPr>
              <w:rStyle w:val="placeholder1Char"/>
              <w:rFonts w:hint="eastAsia"/>
              <w:sz w:val="16"/>
              <w:szCs w:val="16"/>
            </w:rPr>
            <w:t>____</w:t>
          </w:r>
        </w:p>
      </w:docPartBody>
    </w:docPart>
    <w:docPart>
      <w:docPartPr>
        <w:name w:val="20E7E7DE277F4167B6B977AA5047E1EC"/>
        <w:category>
          <w:name w:val="常规"/>
          <w:gallery w:val="placeholder"/>
        </w:category>
        <w:types>
          <w:type w:val="bbPlcHdr"/>
        </w:types>
        <w:behaviors>
          <w:behavior w:val="content"/>
        </w:behaviors>
        <w:guid w:val="{B7CD5348-EEF5-4714-8B36-A796A26C821B}"/>
      </w:docPartPr>
      <w:docPartBody>
        <w:p w:rsidR="008D62EF" w:rsidRDefault="008D62EF" w:rsidP="008D62EF">
          <w:pPr>
            <w:pStyle w:val="20E7E7DE277F4167B6B977AA5047E1EC"/>
          </w:pPr>
          <w:r w:rsidRPr="00711F0E">
            <w:rPr>
              <w:rStyle w:val="placeholder1Char"/>
              <w:rFonts w:hint="eastAsia"/>
              <w:sz w:val="16"/>
              <w:szCs w:val="16"/>
            </w:rPr>
            <w:t>____</w:t>
          </w:r>
        </w:p>
      </w:docPartBody>
    </w:docPart>
    <w:docPart>
      <w:docPartPr>
        <w:name w:val="11810AD29455418C86C615890C1680D5"/>
        <w:category>
          <w:name w:val="常规"/>
          <w:gallery w:val="placeholder"/>
        </w:category>
        <w:types>
          <w:type w:val="bbPlcHdr"/>
        </w:types>
        <w:behaviors>
          <w:behavior w:val="content"/>
        </w:behaviors>
        <w:guid w:val="{0F288AA7-5F14-4EC2-B4E2-7822723572E9}"/>
      </w:docPartPr>
      <w:docPartBody>
        <w:p w:rsidR="008D62EF" w:rsidRDefault="008D62EF" w:rsidP="008D62EF">
          <w:pPr>
            <w:pStyle w:val="11810AD29455418C86C615890C1680D5"/>
          </w:pPr>
          <w:r w:rsidRPr="00711F0E">
            <w:rPr>
              <w:rStyle w:val="placeholder1Char"/>
              <w:rFonts w:hint="eastAsia"/>
              <w:sz w:val="16"/>
              <w:szCs w:val="16"/>
            </w:rPr>
            <w:t>____</w:t>
          </w:r>
        </w:p>
      </w:docPartBody>
    </w:docPart>
    <w:docPart>
      <w:docPartPr>
        <w:name w:val="736EDF6FDEE5450498FB1A29D95ED075"/>
        <w:category>
          <w:name w:val="常规"/>
          <w:gallery w:val="placeholder"/>
        </w:category>
        <w:types>
          <w:type w:val="bbPlcHdr"/>
        </w:types>
        <w:behaviors>
          <w:behavior w:val="content"/>
        </w:behaviors>
        <w:guid w:val="{0EED09D7-4323-4959-9C8B-2D8852A60E7F}"/>
      </w:docPartPr>
      <w:docPartBody>
        <w:p w:rsidR="008D62EF" w:rsidRDefault="008D62EF" w:rsidP="008D62EF">
          <w:pPr>
            <w:pStyle w:val="736EDF6FDEE5450498FB1A29D95ED075"/>
          </w:pPr>
          <w:r w:rsidRPr="00711F0E">
            <w:rPr>
              <w:rStyle w:val="placeholder1Char"/>
              <w:rFonts w:hint="eastAsia"/>
              <w:sz w:val="16"/>
              <w:szCs w:val="16"/>
            </w:rPr>
            <w:t>____</w:t>
          </w:r>
        </w:p>
      </w:docPartBody>
    </w:docPart>
    <w:docPart>
      <w:docPartPr>
        <w:name w:val="DD1B35E49A424DD68CF48A84FD86B1FC"/>
        <w:category>
          <w:name w:val="常规"/>
          <w:gallery w:val="placeholder"/>
        </w:category>
        <w:types>
          <w:type w:val="bbPlcHdr"/>
        </w:types>
        <w:behaviors>
          <w:behavior w:val="content"/>
        </w:behaviors>
        <w:guid w:val="{36B4B2D0-4B94-46F9-9388-75B8D89398C8}"/>
      </w:docPartPr>
      <w:docPartBody>
        <w:p w:rsidR="008D62EF" w:rsidRDefault="008D62EF" w:rsidP="008D62EF">
          <w:pPr>
            <w:pStyle w:val="DD1B35E49A424DD68CF48A84FD86B1FC"/>
          </w:pPr>
          <w:r w:rsidRPr="00711F0E">
            <w:rPr>
              <w:rStyle w:val="placeholder1Char"/>
              <w:rFonts w:hint="eastAsia"/>
              <w:sz w:val="16"/>
              <w:szCs w:val="16"/>
            </w:rPr>
            <w:t>____</w:t>
          </w:r>
        </w:p>
      </w:docPartBody>
    </w:docPart>
    <w:docPart>
      <w:docPartPr>
        <w:name w:val="2E3B01C2335340DEA9C0503737F34162"/>
        <w:category>
          <w:name w:val="常规"/>
          <w:gallery w:val="placeholder"/>
        </w:category>
        <w:types>
          <w:type w:val="bbPlcHdr"/>
        </w:types>
        <w:behaviors>
          <w:behavior w:val="content"/>
        </w:behaviors>
        <w:guid w:val="{8C860101-EEBB-4BE6-B43F-64F20CFDC76A}"/>
      </w:docPartPr>
      <w:docPartBody>
        <w:p w:rsidR="008D62EF" w:rsidRDefault="008D62EF" w:rsidP="008D62EF">
          <w:pPr>
            <w:pStyle w:val="2E3B01C2335340DEA9C0503737F34162"/>
          </w:pPr>
          <w:r w:rsidRPr="00711F0E">
            <w:rPr>
              <w:rStyle w:val="placeholder1Char"/>
              <w:rFonts w:hint="eastAsia"/>
              <w:sz w:val="16"/>
              <w:szCs w:val="16"/>
            </w:rPr>
            <w:t>____</w:t>
          </w:r>
        </w:p>
      </w:docPartBody>
    </w:docPart>
    <w:docPart>
      <w:docPartPr>
        <w:name w:val="8315EE7A23E74BD999137AA252308950"/>
        <w:category>
          <w:name w:val="常规"/>
          <w:gallery w:val="placeholder"/>
        </w:category>
        <w:types>
          <w:type w:val="bbPlcHdr"/>
        </w:types>
        <w:behaviors>
          <w:behavior w:val="content"/>
        </w:behaviors>
        <w:guid w:val="{780AA599-506C-4273-BA82-05FEF0371035}"/>
      </w:docPartPr>
      <w:docPartBody>
        <w:p w:rsidR="008D62EF" w:rsidRDefault="008D62EF" w:rsidP="008D62EF">
          <w:pPr>
            <w:pStyle w:val="8315EE7A23E74BD999137AA252308950"/>
          </w:pPr>
          <w:r w:rsidRPr="00711F0E">
            <w:rPr>
              <w:rStyle w:val="placeholder1Char"/>
              <w:rFonts w:hint="eastAsia"/>
              <w:sz w:val="16"/>
              <w:szCs w:val="16"/>
            </w:rPr>
            <w:t>____</w:t>
          </w:r>
        </w:p>
      </w:docPartBody>
    </w:docPart>
    <w:docPart>
      <w:docPartPr>
        <w:name w:val="C14AA3006B9E4EE29A41A4C45D87744A"/>
        <w:category>
          <w:name w:val="常规"/>
          <w:gallery w:val="placeholder"/>
        </w:category>
        <w:types>
          <w:type w:val="bbPlcHdr"/>
        </w:types>
        <w:behaviors>
          <w:behavior w:val="content"/>
        </w:behaviors>
        <w:guid w:val="{B4BD4C80-FF16-4587-8611-9F182D01275B}"/>
      </w:docPartPr>
      <w:docPartBody>
        <w:p w:rsidR="008D62EF" w:rsidRDefault="008D62EF" w:rsidP="008D62EF">
          <w:pPr>
            <w:pStyle w:val="C14AA3006B9E4EE29A41A4C45D87744A"/>
          </w:pPr>
          <w:r w:rsidRPr="00711F0E">
            <w:rPr>
              <w:rStyle w:val="placeholder1Char"/>
              <w:rFonts w:hint="eastAsia"/>
              <w:sz w:val="16"/>
              <w:szCs w:val="16"/>
            </w:rPr>
            <w:t>____</w:t>
          </w:r>
        </w:p>
      </w:docPartBody>
    </w:docPart>
    <w:docPart>
      <w:docPartPr>
        <w:name w:val="0E074726AD2C4AC7A08297B656B2641B"/>
        <w:category>
          <w:name w:val="常规"/>
          <w:gallery w:val="placeholder"/>
        </w:category>
        <w:types>
          <w:type w:val="bbPlcHdr"/>
        </w:types>
        <w:behaviors>
          <w:behavior w:val="content"/>
        </w:behaviors>
        <w:guid w:val="{F4DB9C30-2643-4A8F-A8C2-8EF3D755CC30}"/>
      </w:docPartPr>
      <w:docPartBody>
        <w:p w:rsidR="008D62EF" w:rsidRDefault="008D62EF" w:rsidP="008D62EF">
          <w:pPr>
            <w:pStyle w:val="0E074726AD2C4AC7A08297B656B2641B"/>
          </w:pPr>
          <w:r w:rsidRPr="00711F0E">
            <w:rPr>
              <w:rStyle w:val="placeholder1Char"/>
              <w:rFonts w:hint="eastAsia"/>
              <w:sz w:val="16"/>
              <w:szCs w:val="16"/>
            </w:rPr>
            <w:t>____</w:t>
          </w:r>
        </w:p>
      </w:docPartBody>
    </w:docPart>
    <w:docPart>
      <w:docPartPr>
        <w:name w:val="BCE66B8A9CCE4DAEBB7E0F18AF36896F"/>
        <w:category>
          <w:name w:val="常规"/>
          <w:gallery w:val="placeholder"/>
        </w:category>
        <w:types>
          <w:type w:val="bbPlcHdr"/>
        </w:types>
        <w:behaviors>
          <w:behavior w:val="content"/>
        </w:behaviors>
        <w:guid w:val="{71594DD5-C741-4F7D-8F26-79C159D5747A}"/>
      </w:docPartPr>
      <w:docPartBody>
        <w:p w:rsidR="008D62EF" w:rsidRDefault="008D62EF" w:rsidP="008D62EF">
          <w:pPr>
            <w:pStyle w:val="BCE66B8A9CCE4DAEBB7E0F18AF36896F"/>
          </w:pPr>
          <w:r w:rsidRPr="00711F0E">
            <w:rPr>
              <w:rStyle w:val="placeholder1Char"/>
              <w:rFonts w:hint="eastAsia"/>
              <w:sz w:val="16"/>
              <w:szCs w:val="16"/>
            </w:rPr>
            <w:t>____</w:t>
          </w:r>
        </w:p>
      </w:docPartBody>
    </w:docPart>
    <w:docPart>
      <w:docPartPr>
        <w:name w:val="36E8C4EE525B4B4AA2AB34E708C4A0D9"/>
        <w:category>
          <w:name w:val="常规"/>
          <w:gallery w:val="placeholder"/>
        </w:category>
        <w:types>
          <w:type w:val="bbPlcHdr"/>
        </w:types>
        <w:behaviors>
          <w:behavior w:val="content"/>
        </w:behaviors>
        <w:guid w:val="{989DE9D9-6790-4FA7-8A1E-2EBD751C790C}"/>
      </w:docPartPr>
      <w:docPartBody>
        <w:p w:rsidR="008D62EF" w:rsidRDefault="008D62EF" w:rsidP="008D62EF">
          <w:pPr>
            <w:pStyle w:val="36E8C4EE525B4B4AA2AB34E708C4A0D9"/>
          </w:pPr>
          <w:r w:rsidRPr="00711F0E">
            <w:rPr>
              <w:rStyle w:val="placeholder1Char"/>
              <w:rFonts w:hint="eastAsia"/>
              <w:sz w:val="16"/>
              <w:szCs w:val="16"/>
            </w:rPr>
            <w:t>____</w:t>
          </w:r>
        </w:p>
      </w:docPartBody>
    </w:docPart>
    <w:docPart>
      <w:docPartPr>
        <w:name w:val="142EB329F08542E49CB4CBD0B17DDBDD"/>
        <w:category>
          <w:name w:val="常规"/>
          <w:gallery w:val="placeholder"/>
        </w:category>
        <w:types>
          <w:type w:val="bbPlcHdr"/>
        </w:types>
        <w:behaviors>
          <w:behavior w:val="content"/>
        </w:behaviors>
        <w:guid w:val="{66066FFE-3476-46BB-A28E-2C07B188ABB4}"/>
      </w:docPartPr>
      <w:docPartBody>
        <w:p w:rsidR="008D62EF" w:rsidRDefault="008D62EF" w:rsidP="008D62EF">
          <w:pPr>
            <w:pStyle w:val="142EB329F08542E49CB4CBD0B17DDBDD"/>
          </w:pPr>
          <w:r w:rsidRPr="00711F0E">
            <w:rPr>
              <w:rStyle w:val="placeholder1Char"/>
              <w:rFonts w:hint="eastAsia"/>
              <w:sz w:val="16"/>
              <w:szCs w:val="16"/>
            </w:rPr>
            <w:t>____</w:t>
          </w:r>
        </w:p>
      </w:docPartBody>
    </w:docPart>
    <w:docPart>
      <w:docPartPr>
        <w:name w:val="3E2BBAC378CB4BF09B506764F5E55A50"/>
        <w:category>
          <w:name w:val="常规"/>
          <w:gallery w:val="placeholder"/>
        </w:category>
        <w:types>
          <w:type w:val="bbPlcHdr"/>
        </w:types>
        <w:behaviors>
          <w:behavior w:val="content"/>
        </w:behaviors>
        <w:guid w:val="{0E16A85D-A470-4E8F-826F-651CC9B8483E}"/>
      </w:docPartPr>
      <w:docPartBody>
        <w:p w:rsidR="008D62EF" w:rsidRDefault="008D62EF" w:rsidP="008D62EF">
          <w:pPr>
            <w:pStyle w:val="3E2BBAC378CB4BF09B506764F5E55A50"/>
          </w:pPr>
          <w:r w:rsidRPr="00711F0E">
            <w:rPr>
              <w:rStyle w:val="placeholder1Char"/>
              <w:rFonts w:hint="eastAsia"/>
              <w:sz w:val="16"/>
              <w:szCs w:val="16"/>
            </w:rPr>
            <w:t>____</w:t>
          </w:r>
        </w:p>
      </w:docPartBody>
    </w:docPart>
    <w:docPart>
      <w:docPartPr>
        <w:name w:val="378A33F7FAE64BAB95FC237CEDBE8AF4"/>
        <w:category>
          <w:name w:val="常规"/>
          <w:gallery w:val="placeholder"/>
        </w:category>
        <w:types>
          <w:type w:val="bbPlcHdr"/>
        </w:types>
        <w:behaviors>
          <w:behavior w:val="content"/>
        </w:behaviors>
        <w:guid w:val="{377E6D3E-620F-4FAB-BA25-B610483D159B}"/>
      </w:docPartPr>
      <w:docPartBody>
        <w:p w:rsidR="008D62EF" w:rsidRDefault="008D62EF" w:rsidP="008D62EF">
          <w:pPr>
            <w:pStyle w:val="378A33F7FAE64BAB95FC237CEDBE8AF4"/>
          </w:pPr>
          <w:r w:rsidRPr="00711F0E">
            <w:rPr>
              <w:rStyle w:val="placeholder1Char"/>
              <w:rFonts w:hint="eastAsia"/>
              <w:sz w:val="16"/>
              <w:szCs w:val="16"/>
            </w:rPr>
            <w:t>____</w:t>
          </w:r>
        </w:p>
      </w:docPartBody>
    </w:docPart>
    <w:docPart>
      <w:docPartPr>
        <w:name w:val="46A67CB4774C4C4382E693CD7C6312D2"/>
        <w:category>
          <w:name w:val="常规"/>
          <w:gallery w:val="placeholder"/>
        </w:category>
        <w:types>
          <w:type w:val="bbPlcHdr"/>
        </w:types>
        <w:behaviors>
          <w:behavior w:val="content"/>
        </w:behaviors>
        <w:guid w:val="{D52BD8A8-1B32-4F0D-B07F-6EF7E3935FE0}"/>
      </w:docPartPr>
      <w:docPartBody>
        <w:p w:rsidR="008D62EF" w:rsidRDefault="008D62EF" w:rsidP="008D62EF">
          <w:pPr>
            <w:pStyle w:val="46A67CB4774C4C4382E693CD7C6312D2"/>
          </w:pPr>
          <w:r w:rsidRPr="00711F0E">
            <w:rPr>
              <w:rStyle w:val="placeholder1Char"/>
              <w:rFonts w:hint="eastAsia"/>
              <w:sz w:val="16"/>
              <w:szCs w:val="16"/>
            </w:rPr>
            <w:t>____</w:t>
          </w:r>
        </w:p>
      </w:docPartBody>
    </w:docPart>
    <w:docPart>
      <w:docPartPr>
        <w:name w:val="058EDE0FF8984A048CB7D38E4CD75962"/>
        <w:category>
          <w:name w:val="常规"/>
          <w:gallery w:val="placeholder"/>
        </w:category>
        <w:types>
          <w:type w:val="bbPlcHdr"/>
        </w:types>
        <w:behaviors>
          <w:behavior w:val="content"/>
        </w:behaviors>
        <w:guid w:val="{2947243F-C9F2-47DA-B36A-DF53B1D64F1E}"/>
      </w:docPartPr>
      <w:docPartBody>
        <w:p w:rsidR="008D62EF" w:rsidRDefault="008D62EF" w:rsidP="008D62EF">
          <w:pPr>
            <w:pStyle w:val="058EDE0FF8984A048CB7D38E4CD75962"/>
          </w:pPr>
          <w:r w:rsidRPr="00711F0E">
            <w:rPr>
              <w:rStyle w:val="placeholder1Char"/>
              <w:rFonts w:hint="eastAsia"/>
              <w:sz w:val="16"/>
              <w:szCs w:val="16"/>
            </w:rPr>
            <w:t>____</w:t>
          </w:r>
        </w:p>
      </w:docPartBody>
    </w:docPart>
    <w:docPart>
      <w:docPartPr>
        <w:name w:val="1031BB004B0541F6BBCABDD03E8283E8"/>
        <w:category>
          <w:name w:val="常规"/>
          <w:gallery w:val="placeholder"/>
        </w:category>
        <w:types>
          <w:type w:val="bbPlcHdr"/>
        </w:types>
        <w:behaviors>
          <w:behavior w:val="content"/>
        </w:behaviors>
        <w:guid w:val="{6F5E476C-8EEA-4F00-AA8C-DB28261F98EB}"/>
      </w:docPartPr>
      <w:docPartBody>
        <w:p w:rsidR="008D62EF" w:rsidRDefault="008D62EF" w:rsidP="008D62EF">
          <w:pPr>
            <w:pStyle w:val="1031BB004B0541F6BBCABDD03E8283E8"/>
          </w:pPr>
          <w:r w:rsidRPr="00711F0E">
            <w:rPr>
              <w:rStyle w:val="placeholder1Char"/>
              <w:rFonts w:hint="eastAsia"/>
              <w:sz w:val="16"/>
              <w:szCs w:val="16"/>
            </w:rPr>
            <w:t>____</w:t>
          </w:r>
        </w:p>
      </w:docPartBody>
    </w:docPart>
    <w:docPart>
      <w:docPartPr>
        <w:name w:val="92B34D038F8647358C9A042A579E12DE"/>
        <w:category>
          <w:name w:val="常规"/>
          <w:gallery w:val="placeholder"/>
        </w:category>
        <w:types>
          <w:type w:val="bbPlcHdr"/>
        </w:types>
        <w:behaviors>
          <w:behavior w:val="content"/>
        </w:behaviors>
        <w:guid w:val="{DB385D07-96AD-49EE-954C-D2B410E4AE8C}"/>
      </w:docPartPr>
      <w:docPartBody>
        <w:p w:rsidR="008D62EF" w:rsidRDefault="008D62EF" w:rsidP="008D62EF">
          <w:pPr>
            <w:pStyle w:val="92B34D038F8647358C9A042A579E12DE"/>
          </w:pPr>
          <w:r w:rsidRPr="00711F0E">
            <w:rPr>
              <w:rStyle w:val="placeholder1Char"/>
              <w:rFonts w:hint="eastAsia"/>
              <w:sz w:val="16"/>
              <w:szCs w:val="16"/>
            </w:rPr>
            <w:t>____</w:t>
          </w:r>
        </w:p>
      </w:docPartBody>
    </w:docPart>
    <w:docPart>
      <w:docPartPr>
        <w:name w:val="8F63A7C833A84047B6242CA77623155E"/>
        <w:category>
          <w:name w:val="常规"/>
          <w:gallery w:val="placeholder"/>
        </w:category>
        <w:types>
          <w:type w:val="bbPlcHdr"/>
        </w:types>
        <w:behaviors>
          <w:behavior w:val="content"/>
        </w:behaviors>
        <w:guid w:val="{17F61F7A-1685-4138-84EA-710F1636699C}"/>
      </w:docPartPr>
      <w:docPartBody>
        <w:p w:rsidR="008D62EF" w:rsidRDefault="008D62EF" w:rsidP="008D62EF">
          <w:pPr>
            <w:pStyle w:val="8F63A7C833A84047B6242CA77623155E"/>
          </w:pPr>
          <w:r w:rsidRPr="00711F0E">
            <w:rPr>
              <w:rStyle w:val="placeholder1Char"/>
              <w:rFonts w:hint="eastAsia"/>
              <w:sz w:val="16"/>
              <w:szCs w:val="16"/>
            </w:rPr>
            <w:t>____</w:t>
          </w:r>
        </w:p>
      </w:docPartBody>
    </w:docPart>
    <w:docPart>
      <w:docPartPr>
        <w:name w:val="9E8A586752FF4B70B332B6DAA0EEFCD6"/>
        <w:category>
          <w:name w:val="常规"/>
          <w:gallery w:val="placeholder"/>
        </w:category>
        <w:types>
          <w:type w:val="bbPlcHdr"/>
        </w:types>
        <w:behaviors>
          <w:behavior w:val="content"/>
        </w:behaviors>
        <w:guid w:val="{D194163E-A283-4EFD-89FD-9A87336671FB}"/>
      </w:docPartPr>
      <w:docPartBody>
        <w:p w:rsidR="008D62EF" w:rsidRDefault="008D62EF" w:rsidP="008D62EF">
          <w:pPr>
            <w:pStyle w:val="9E8A586752FF4B70B332B6DAA0EEFCD6"/>
          </w:pPr>
          <w:r w:rsidRPr="00711F0E">
            <w:rPr>
              <w:rStyle w:val="placeholder1Char"/>
              <w:rFonts w:hint="eastAsia"/>
              <w:sz w:val="16"/>
              <w:szCs w:val="16"/>
            </w:rPr>
            <w:t>____</w:t>
          </w:r>
        </w:p>
      </w:docPartBody>
    </w:docPart>
    <w:docPart>
      <w:docPartPr>
        <w:name w:val="98DA9CD4B4B749868A089CD73F8E1F59"/>
        <w:category>
          <w:name w:val="常规"/>
          <w:gallery w:val="placeholder"/>
        </w:category>
        <w:types>
          <w:type w:val="bbPlcHdr"/>
        </w:types>
        <w:behaviors>
          <w:behavior w:val="content"/>
        </w:behaviors>
        <w:guid w:val="{2603A5F8-34C6-48F5-9ED5-1EB0CE7068A8}"/>
      </w:docPartPr>
      <w:docPartBody>
        <w:p w:rsidR="008D62EF" w:rsidRDefault="008D62EF" w:rsidP="008D62EF">
          <w:pPr>
            <w:pStyle w:val="98DA9CD4B4B749868A089CD73F8E1F59"/>
          </w:pPr>
          <w:r w:rsidRPr="00711F0E">
            <w:rPr>
              <w:rStyle w:val="placeholder1Char"/>
              <w:rFonts w:hint="eastAsia"/>
              <w:sz w:val="16"/>
              <w:szCs w:val="16"/>
            </w:rPr>
            <w:t>____</w:t>
          </w:r>
        </w:p>
      </w:docPartBody>
    </w:docPart>
    <w:docPart>
      <w:docPartPr>
        <w:name w:val="CAB355D1E48C4977A27C3AD69C433670"/>
        <w:category>
          <w:name w:val="常规"/>
          <w:gallery w:val="placeholder"/>
        </w:category>
        <w:types>
          <w:type w:val="bbPlcHdr"/>
        </w:types>
        <w:behaviors>
          <w:behavior w:val="content"/>
        </w:behaviors>
        <w:guid w:val="{5F687809-99E9-4FAE-B802-0D68F1C378A9}"/>
      </w:docPartPr>
      <w:docPartBody>
        <w:p w:rsidR="008D62EF" w:rsidRDefault="008D62EF" w:rsidP="008D62EF">
          <w:pPr>
            <w:pStyle w:val="CAB355D1E48C4977A27C3AD69C433670"/>
          </w:pPr>
          <w:r w:rsidRPr="00711F0E">
            <w:rPr>
              <w:rStyle w:val="placeholder1Char"/>
              <w:rFonts w:hint="eastAsia"/>
              <w:sz w:val="16"/>
              <w:szCs w:val="16"/>
            </w:rPr>
            <w:t>____</w:t>
          </w:r>
        </w:p>
      </w:docPartBody>
    </w:docPart>
    <w:docPart>
      <w:docPartPr>
        <w:name w:val="B7531AA7CDCE413185541FD288817307"/>
        <w:category>
          <w:name w:val="常规"/>
          <w:gallery w:val="placeholder"/>
        </w:category>
        <w:types>
          <w:type w:val="bbPlcHdr"/>
        </w:types>
        <w:behaviors>
          <w:behavior w:val="content"/>
        </w:behaviors>
        <w:guid w:val="{46FAE3D3-47BC-4D7F-8D9F-EB6309379270}"/>
      </w:docPartPr>
      <w:docPartBody>
        <w:p w:rsidR="008D62EF" w:rsidRDefault="008D62EF" w:rsidP="008D62EF">
          <w:pPr>
            <w:pStyle w:val="B7531AA7CDCE413185541FD288817307"/>
          </w:pPr>
          <w:r w:rsidRPr="00711F0E">
            <w:rPr>
              <w:rStyle w:val="placeholder1Char"/>
              <w:rFonts w:hint="eastAsia"/>
              <w:sz w:val="16"/>
              <w:szCs w:val="16"/>
            </w:rPr>
            <w:t>____</w:t>
          </w:r>
        </w:p>
      </w:docPartBody>
    </w:docPart>
    <w:docPart>
      <w:docPartPr>
        <w:name w:val="016F1F30C85949B49C3F13408CD5C874"/>
        <w:category>
          <w:name w:val="常规"/>
          <w:gallery w:val="placeholder"/>
        </w:category>
        <w:types>
          <w:type w:val="bbPlcHdr"/>
        </w:types>
        <w:behaviors>
          <w:behavior w:val="content"/>
        </w:behaviors>
        <w:guid w:val="{B377D969-343B-403E-8D47-07C1A3807538}"/>
      </w:docPartPr>
      <w:docPartBody>
        <w:p w:rsidR="008D62EF" w:rsidRDefault="008D62EF" w:rsidP="008D62EF">
          <w:pPr>
            <w:pStyle w:val="016F1F30C85949B49C3F13408CD5C874"/>
          </w:pPr>
          <w:r w:rsidRPr="00711F0E">
            <w:rPr>
              <w:rStyle w:val="placeholder1Char"/>
              <w:rFonts w:hint="eastAsia"/>
              <w:sz w:val="16"/>
              <w:szCs w:val="16"/>
            </w:rPr>
            <w:t>____</w:t>
          </w:r>
        </w:p>
      </w:docPartBody>
    </w:docPart>
    <w:docPart>
      <w:docPartPr>
        <w:name w:val="2F04A551E50445AD8927076D9D9101BE"/>
        <w:category>
          <w:name w:val="常规"/>
          <w:gallery w:val="placeholder"/>
        </w:category>
        <w:types>
          <w:type w:val="bbPlcHdr"/>
        </w:types>
        <w:behaviors>
          <w:behavior w:val="content"/>
        </w:behaviors>
        <w:guid w:val="{42939582-D4B7-4F10-89D2-AF3DAFF2C6CF}"/>
      </w:docPartPr>
      <w:docPartBody>
        <w:p w:rsidR="008D62EF" w:rsidRDefault="008D62EF" w:rsidP="008D62EF">
          <w:pPr>
            <w:pStyle w:val="2F04A551E50445AD8927076D9D9101BE"/>
          </w:pPr>
          <w:r w:rsidRPr="00711F0E">
            <w:rPr>
              <w:rStyle w:val="placeholder1Char"/>
              <w:rFonts w:hint="eastAsia"/>
              <w:sz w:val="16"/>
              <w:szCs w:val="16"/>
            </w:rPr>
            <w:t>____</w:t>
          </w:r>
        </w:p>
      </w:docPartBody>
    </w:docPart>
    <w:docPart>
      <w:docPartPr>
        <w:name w:val="7C44FE2F4D2444358A48A53D95C05065"/>
        <w:category>
          <w:name w:val="常规"/>
          <w:gallery w:val="placeholder"/>
        </w:category>
        <w:types>
          <w:type w:val="bbPlcHdr"/>
        </w:types>
        <w:behaviors>
          <w:behavior w:val="content"/>
        </w:behaviors>
        <w:guid w:val="{5649E0A1-7245-4998-AA34-813C75731554}"/>
      </w:docPartPr>
      <w:docPartBody>
        <w:p w:rsidR="008D62EF" w:rsidRDefault="008D62EF" w:rsidP="008D62EF">
          <w:pPr>
            <w:pStyle w:val="7C44FE2F4D2444358A48A53D95C05065"/>
          </w:pPr>
          <w:r w:rsidRPr="00711F0E">
            <w:rPr>
              <w:rStyle w:val="placeholder1Char"/>
              <w:rFonts w:hint="eastAsia"/>
              <w:sz w:val="16"/>
              <w:szCs w:val="16"/>
            </w:rPr>
            <w:t>____</w:t>
          </w:r>
        </w:p>
      </w:docPartBody>
    </w:docPart>
    <w:docPart>
      <w:docPartPr>
        <w:name w:val="A0B588F6D07C475695A20FE0AC30ABC6"/>
        <w:category>
          <w:name w:val="常规"/>
          <w:gallery w:val="placeholder"/>
        </w:category>
        <w:types>
          <w:type w:val="bbPlcHdr"/>
        </w:types>
        <w:behaviors>
          <w:behavior w:val="content"/>
        </w:behaviors>
        <w:guid w:val="{4E6A5210-0C81-4D5F-99CB-69ADF1C5742D}"/>
      </w:docPartPr>
      <w:docPartBody>
        <w:p w:rsidR="008D62EF" w:rsidRDefault="008D62EF" w:rsidP="008D62EF">
          <w:pPr>
            <w:pStyle w:val="A0B588F6D07C475695A20FE0AC30ABC6"/>
          </w:pPr>
          <w:r w:rsidRPr="00711F0E">
            <w:rPr>
              <w:rStyle w:val="placeholder1Char"/>
              <w:rFonts w:hint="eastAsia"/>
              <w:sz w:val="16"/>
              <w:szCs w:val="16"/>
            </w:rPr>
            <w:t>____</w:t>
          </w:r>
        </w:p>
      </w:docPartBody>
    </w:docPart>
    <w:docPart>
      <w:docPartPr>
        <w:name w:val="244320B853524AEAB73463C56A17B405"/>
        <w:category>
          <w:name w:val="常规"/>
          <w:gallery w:val="placeholder"/>
        </w:category>
        <w:types>
          <w:type w:val="bbPlcHdr"/>
        </w:types>
        <w:behaviors>
          <w:behavior w:val="content"/>
        </w:behaviors>
        <w:guid w:val="{B2C94E4F-8D71-493D-80E0-3D770EAFFA27}"/>
      </w:docPartPr>
      <w:docPartBody>
        <w:p w:rsidR="008D62EF" w:rsidRDefault="008D62EF" w:rsidP="008D62EF">
          <w:pPr>
            <w:pStyle w:val="244320B853524AEAB73463C56A17B405"/>
          </w:pPr>
          <w:r w:rsidRPr="00711F0E">
            <w:rPr>
              <w:rStyle w:val="placeholder1Char"/>
              <w:rFonts w:hint="eastAsia"/>
              <w:sz w:val="16"/>
              <w:szCs w:val="16"/>
            </w:rPr>
            <w:t>____</w:t>
          </w:r>
        </w:p>
      </w:docPartBody>
    </w:docPart>
    <w:docPart>
      <w:docPartPr>
        <w:name w:val="5BC742A30AFB4D7D831A18A34F7AEEA0"/>
        <w:category>
          <w:name w:val="常规"/>
          <w:gallery w:val="placeholder"/>
        </w:category>
        <w:types>
          <w:type w:val="bbPlcHdr"/>
        </w:types>
        <w:behaviors>
          <w:behavior w:val="content"/>
        </w:behaviors>
        <w:guid w:val="{5A6111B7-7EF0-493F-8B65-4461C2F5A779}"/>
      </w:docPartPr>
      <w:docPartBody>
        <w:p w:rsidR="008D62EF" w:rsidRDefault="008D62EF" w:rsidP="008D62EF">
          <w:pPr>
            <w:pStyle w:val="5BC742A30AFB4D7D831A18A34F7AEEA0"/>
          </w:pPr>
          <w:r w:rsidRPr="00711F0E">
            <w:rPr>
              <w:rStyle w:val="placeholder1Char"/>
              <w:rFonts w:hint="eastAsia"/>
              <w:sz w:val="16"/>
              <w:szCs w:val="16"/>
            </w:rPr>
            <w:t>____</w:t>
          </w:r>
        </w:p>
      </w:docPartBody>
    </w:docPart>
    <w:docPart>
      <w:docPartPr>
        <w:name w:val="10A4122469504C459BFFE731CFE1C1C5"/>
        <w:category>
          <w:name w:val="常规"/>
          <w:gallery w:val="placeholder"/>
        </w:category>
        <w:types>
          <w:type w:val="bbPlcHdr"/>
        </w:types>
        <w:behaviors>
          <w:behavior w:val="content"/>
        </w:behaviors>
        <w:guid w:val="{BB11B51C-62F7-4E2D-9D3A-998887620E80}"/>
      </w:docPartPr>
      <w:docPartBody>
        <w:p w:rsidR="008D62EF" w:rsidRDefault="008D62EF" w:rsidP="008D62EF">
          <w:pPr>
            <w:pStyle w:val="10A4122469504C459BFFE731CFE1C1C5"/>
          </w:pPr>
          <w:r w:rsidRPr="00711F0E">
            <w:rPr>
              <w:rStyle w:val="placeholder1Char"/>
              <w:rFonts w:hint="eastAsia"/>
              <w:sz w:val="16"/>
              <w:szCs w:val="16"/>
            </w:rPr>
            <w:t>____</w:t>
          </w:r>
        </w:p>
      </w:docPartBody>
    </w:docPart>
    <w:docPart>
      <w:docPartPr>
        <w:name w:val="60FBCFCFDD3E4FD18E7A96EFEC36A959"/>
        <w:category>
          <w:name w:val="常规"/>
          <w:gallery w:val="placeholder"/>
        </w:category>
        <w:types>
          <w:type w:val="bbPlcHdr"/>
        </w:types>
        <w:behaviors>
          <w:behavior w:val="content"/>
        </w:behaviors>
        <w:guid w:val="{F8F12780-33D3-4CC6-8242-BE50E46E6EA8}"/>
      </w:docPartPr>
      <w:docPartBody>
        <w:p w:rsidR="008D62EF" w:rsidRDefault="008D62EF" w:rsidP="008D62EF">
          <w:pPr>
            <w:pStyle w:val="60FBCFCFDD3E4FD18E7A96EFEC36A959"/>
          </w:pPr>
          <w:r w:rsidRPr="00711F0E">
            <w:rPr>
              <w:rStyle w:val="placeholder1Char"/>
              <w:rFonts w:hint="eastAsia"/>
              <w:sz w:val="16"/>
              <w:szCs w:val="16"/>
            </w:rPr>
            <w:t>____</w:t>
          </w:r>
        </w:p>
      </w:docPartBody>
    </w:docPart>
    <w:docPart>
      <w:docPartPr>
        <w:name w:val="2C1DCC99B6EA4D68807530782F5A3865"/>
        <w:category>
          <w:name w:val="常规"/>
          <w:gallery w:val="placeholder"/>
        </w:category>
        <w:types>
          <w:type w:val="bbPlcHdr"/>
        </w:types>
        <w:behaviors>
          <w:behavior w:val="content"/>
        </w:behaviors>
        <w:guid w:val="{D553DE54-230A-4CE3-BF17-34DF891F3244}"/>
      </w:docPartPr>
      <w:docPartBody>
        <w:p w:rsidR="008D62EF" w:rsidRDefault="008D62EF" w:rsidP="008D62EF">
          <w:pPr>
            <w:pStyle w:val="2C1DCC99B6EA4D68807530782F5A3865"/>
          </w:pPr>
          <w:r w:rsidRPr="00711F0E">
            <w:rPr>
              <w:rStyle w:val="placeholder1Char"/>
              <w:rFonts w:hint="eastAsia"/>
              <w:sz w:val="16"/>
              <w:szCs w:val="16"/>
            </w:rPr>
            <w:t>____</w:t>
          </w:r>
        </w:p>
      </w:docPartBody>
    </w:docPart>
    <w:docPart>
      <w:docPartPr>
        <w:name w:val="6913C8EEBCE84776AC402A687007AA94"/>
        <w:category>
          <w:name w:val="常规"/>
          <w:gallery w:val="placeholder"/>
        </w:category>
        <w:types>
          <w:type w:val="bbPlcHdr"/>
        </w:types>
        <w:behaviors>
          <w:behavior w:val="content"/>
        </w:behaviors>
        <w:guid w:val="{A2F02DE7-B378-4546-A147-0341A361603B}"/>
      </w:docPartPr>
      <w:docPartBody>
        <w:p w:rsidR="008D62EF" w:rsidRDefault="008D62EF" w:rsidP="008D62EF">
          <w:pPr>
            <w:pStyle w:val="6913C8EEBCE84776AC402A687007AA94"/>
          </w:pPr>
          <w:r w:rsidRPr="00711F0E">
            <w:rPr>
              <w:rStyle w:val="placeholder1Char"/>
              <w:rFonts w:hint="eastAsia"/>
              <w:sz w:val="16"/>
              <w:szCs w:val="16"/>
            </w:rPr>
            <w:t>____</w:t>
          </w:r>
        </w:p>
      </w:docPartBody>
    </w:docPart>
    <w:docPart>
      <w:docPartPr>
        <w:name w:val="C6D46AAD913A42C8B90971BAEF2A8BCB"/>
        <w:category>
          <w:name w:val="常规"/>
          <w:gallery w:val="placeholder"/>
        </w:category>
        <w:types>
          <w:type w:val="bbPlcHdr"/>
        </w:types>
        <w:behaviors>
          <w:behavior w:val="content"/>
        </w:behaviors>
        <w:guid w:val="{552C86EB-EC58-4F99-B191-E638AB626558}"/>
      </w:docPartPr>
      <w:docPartBody>
        <w:p w:rsidR="008D62EF" w:rsidRDefault="008D62EF" w:rsidP="008D62EF">
          <w:pPr>
            <w:pStyle w:val="C6D46AAD913A42C8B90971BAEF2A8BCB"/>
          </w:pPr>
          <w:r w:rsidRPr="00711F0E">
            <w:rPr>
              <w:rStyle w:val="placeholder1Char"/>
              <w:rFonts w:hint="eastAsia"/>
              <w:sz w:val="16"/>
              <w:szCs w:val="16"/>
            </w:rPr>
            <w:t>____</w:t>
          </w:r>
        </w:p>
      </w:docPartBody>
    </w:docPart>
    <w:docPart>
      <w:docPartPr>
        <w:name w:val="816929438D9C42CD9B646E8D646D0213"/>
        <w:category>
          <w:name w:val="常规"/>
          <w:gallery w:val="placeholder"/>
        </w:category>
        <w:types>
          <w:type w:val="bbPlcHdr"/>
        </w:types>
        <w:behaviors>
          <w:behavior w:val="content"/>
        </w:behaviors>
        <w:guid w:val="{784DB7BF-5E64-4247-AF8D-27E4D861C177}"/>
      </w:docPartPr>
      <w:docPartBody>
        <w:p w:rsidR="008D62EF" w:rsidRDefault="008D62EF" w:rsidP="008D62EF">
          <w:pPr>
            <w:pStyle w:val="816929438D9C42CD9B646E8D646D0213"/>
          </w:pPr>
          <w:r w:rsidRPr="00711F0E">
            <w:rPr>
              <w:rStyle w:val="placeholder1Char"/>
              <w:rFonts w:hint="eastAsia"/>
              <w:sz w:val="16"/>
              <w:szCs w:val="16"/>
            </w:rPr>
            <w:t>____</w:t>
          </w:r>
        </w:p>
      </w:docPartBody>
    </w:docPart>
    <w:docPart>
      <w:docPartPr>
        <w:name w:val="127ACE01FD904F329E7571BC63582EE4"/>
        <w:category>
          <w:name w:val="常规"/>
          <w:gallery w:val="placeholder"/>
        </w:category>
        <w:types>
          <w:type w:val="bbPlcHdr"/>
        </w:types>
        <w:behaviors>
          <w:behavior w:val="content"/>
        </w:behaviors>
        <w:guid w:val="{5385EB2B-C860-4417-9291-C81DB0AE5168}"/>
      </w:docPartPr>
      <w:docPartBody>
        <w:p w:rsidR="008D62EF" w:rsidRDefault="008D62EF" w:rsidP="008D62EF">
          <w:pPr>
            <w:pStyle w:val="127ACE01FD904F329E7571BC63582EE4"/>
          </w:pPr>
          <w:r w:rsidRPr="00711F0E">
            <w:rPr>
              <w:rStyle w:val="placeholder1Char"/>
              <w:rFonts w:hint="eastAsia"/>
              <w:sz w:val="16"/>
              <w:szCs w:val="16"/>
            </w:rPr>
            <w:t>____</w:t>
          </w:r>
        </w:p>
      </w:docPartBody>
    </w:docPart>
    <w:docPart>
      <w:docPartPr>
        <w:name w:val="277BAA2BC37E431797423A3A6FD28956"/>
        <w:category>
          <w:name w:val="常规"/>
          <w:gallery w:val="placeholder"/>
        </w:category>
        <w:types>
          <w:type w:val="bbPlcHdr"/>
        </w:types>
        <w:behaviors>
          <w:behavior w:val="content"/>
        </w:behaviors>
        <w:guid w:val="{60E59D43-D814-4ECB-8BD9-3909E8559A96}"/>
      </w:docPartPr>
      <w:docPartBody>
        <w:p w:rsidR="008D62EF" w:rsidRDefault="008D62EF" w:rsidP="008D62EF">
          <w:pPr>
            <w:pStyle w:val="277BAA2BC37E431797423A3A6FD28956"/>
          </w:pPr>
          <w:r w:rsidRPr="00711F0E">
            <w:rPr>
              <w:rStyle w:val="placeholder1Char"/>
              <w:rFonts w:hint="eastAsia"/>
              <w:sz w:val="16"/>
              <w:szCs w:val="16"/>
            </w:rPr>
            <w:t>____</w:t>
          </w:r>
        </w:p>
      </w:docPartBody>
    </w:docPart>
    <w:docPart>
      <w:docPartPr>
        <w:name w:val="574EB499EA6D4587A9DF4A3BBDAB4FB2"/>
        <w:category>
          <w:name w:val="常规"/>
          <w:gallery w:val="placeholder"/>
        </w:category>
        <w:types>
          <w:type w:val="bbPlcHdr"/>
        </w:types>
        <w:behaviors>
          <w:behavior w:val="content"/>
        </w:behaviors>
        <w:guid w:val="{9FE3136F-84C1-487D-BE94-54C002883384}"/>
      </w:docPartPr>
      <w:docPartBody>
        <w:p w:rsidR="008D62EF" w:rsidRDefault="008D62EF" w:rsidP="008D62EF">
          <w:pPr>
            <w:pStyle w:val="574EB499EA6D4587A9DF4A3BBDAB4FB2"/>
          </w:pPr>
          <w:r w:rsidRPr="00711F0E">
            <w:rPr>
              <w:rStyle w:val="placeholder1Char"/>
              <w:rFonts w:hint="eastAsia"/>
              <w:sz w:val="16"/>
              <w:szCs w:val="16"/>
            </w:rPr>
            <w:t>____</w:t>
          </w:r>
        </w:p>
      </w:docPartBody>
    </w:docPart>
    <w:docPart>
      <w:docPartPr>
        <w:name w:val="310D75DA974F4E5F87339061D209DD2B"/>
        <w:category>
          <w:name w:val="常规"/>
          <w:gallery w:val="placeholder"/>
        </w:category>
        <w:types>
          <w:type w:val="bbPlcHdr"/>
        </w:types>
        <w:behaviors>
          <w:behavior w:val="content"/>
        </w:behaviors>
        <w:guid w:val="{E1627A02-013B-490A-B556-87143942D3ED}"/>
      </w:docPartPr>
      <w:docPartBody>
        <w:p w:rsidR="008D62EF" w:rsidRDefault="008D62EF" w:rsidP="008D62EF">
          <w:pPr>
            <w:pStyle w:val="310D75DA974F4E5F87339061D209DD2B"/>
          </w:pPr>
          <w:r w:rsidRPr="00711F0E">
            <w:rPr>
              <w:rStyle w:val="placeholder1Char"/>
              <w:rFonts w:hint="eastAsia"/>
              <w:sz w:val="16"/>
              <w:szCs w:val="16"/>
            </w:rPr>
            <w:t>____</w:t>
          </w:r>
        </w:p>
      </w:docPartBody>
    </w:docPart>
    <w:docPart>
      <w:docPartPr>
        <w:name w:val="C5EAD85834064F038EC98CA13F85D174"/>
        <w:category>
          <w:name w:val="常规"/>
          <w:gallery w:val="placeholder"/>
        </w:category>
        <w:types>
          <w:type w:val="bbPlcHdr"/>
        </w:types>
        <w:behaviors>
          <w:behavior w:val="content"/>
        </w:behaviors>
        <w:guid w:val="{4EDA0864-9125-4105-BB10-D87D309FD994}"/>
      </w:docPartPr>
      <w:docPartBody>
        <w:p w:rsidR="008D62EF" w:rsidRDefault="008D62EF" w:rsidP="008D62EF">
          <w:pPr>
            <w:pStyle w:val="C5EAD85834064F038EC98CA13F85D174"/>
          </w:pPr>
          <w:r w:rsidRPr="00711F0E">
            <w:rPr>
              <w:rStyle w:val="placeholder1Char"/>
              <w:rFonts w:hint="eastAsia"/>
              <w:sz w:val="16"/>
              <w:szCs w:val="16"/>
            </w:rPr>
            <w:t>____</w:t>
          </w:r>
        </w:p>
      </w:docPartBody>
    </w:docPart>
    <w:docPart>
      <w:docPartPr>
        <w:name w:val="CF0BA586261A4E6BAF47747872083C65"/>
        <w:category>
          <w:name w:val="常规"/>
          <w:gallery w:val="placeholder"/>
        </w:category>
        <w:types>
          <w:type w:val="bbPlcHdr"/>
        </w:types>
        <w:behaviors>
          <w:behavior w:val="content"/>
        </w:behaviors>
        <w:guid w:val="{821EF2C1-1C1A-44C8-B3C1-BDE5D8A4D894}"/>
      </w:docPartPr>
      <w:docPartBody>
        <w:p w:rsidR="008D62EF" w:rsidRDefault="008D62EF" w:rsidP="008D62EF">
          <w:pPr>
            <w:pStyle w:val="CF0BA586261A4E6BAF47747872083C65"/>
          </w:pPr>
          <w:r w:rsidRPr="00711F0E">
            <w:rPr>
              <w:rStyle w:val="placeholder1Char"/>
              <w:rFonts w:hint="eastAsia"/>
              <w:sz w:val="16"/>
              <w:szCs w:val="16"/>
            </w:rPr>
            <w:t>____</w:t>
          </w:r>
        </w:p>
      </w:docPartBody>
    </w:docPart>
    <w:docPart>
      <w:docPartPr>
        <w:name w:val="E7A559534D7E4669B05E506D4E41A3E5"/>
        <w:category>
          <w:name w:val="常规"/>
          <w:gallery w:val="placeholder"/>
        </w:category>
        <w:types>
          <w:type w:val="bbPlcHdr"/>
        </w:types>
        <w:behaviors>
          <w:behavior w:val="content"/>
        </w:behaviors>
        <w:guid w:val="{CDCA52EC-21AA-4712-B0E5-5C22236CFC7E}"/>
      </w:docPartPr>
      <w:docPartBody>
        <w:p w:rsidR="008D62EF" w:rsidRDefault="008D62EF" w:rsidP="008D62EF">
          <w:pPr>
            <w:pStyle w:val="E7A559534D7E4669B05E506D4E41A3E5"/>
          </w:pPr>
          <w:r w:rsidRPr="00711F0E">
            <w:rPr>
              <w:rStyle w:val="placeholder1Char"/>
              <w:rFonts w:hint="eastAsia"/>
              <w:sz w:val="16"/>
              <w:szCs w:val="16"/>
            </w:rPr>
            <w:t>____</w:t>
          </w:r>
        </w:p>
      </w:docPartBody>
    </w:docPart>
    <w:docPart>
      <w:docPartPr>
        <w:name w:val="EB66229F5F1E4E4FB8D121D07572127F"/>
        <w:category>
          <w:name w:val="常规"/>
          <w:gallery w:val="placeholder"/>
        </w:category>
        <w:types>
          <w:type w:val="bbPlcHdr"/>
        </w:types>
        <w:behaviors>
          <w:behavior w:val="content"/>
        </w:behaviors>
        <w:guid w:val="{EB40B514-D9C0-411B-8CDF-DF548356625E}"/>
      </w:docPartPr>
      <w:docPartBody>
        <w:p w:rsidR="008D62EF" w:rsidRDefault="008D62EF" w:rsidP="008D62EF">
          <w:pPr>
            <w:pStyle w:val="EB66229F5F1E4E4FB8D121D07572127F"/>
          </w:pPr>
          <w:r w:rsidRPr="00711F0E">
            <w:rPr>
              <w:rStyle w:val="placeholder1Char"/>
              <w:rFonts w:hint="eastAsia"/>
              <w:sz w:val="16"/>
              <w:szCs w:val="16"/>
            </w:rPr>
            <w:t>____</w:t>
          </w:r>
        </w:p>
      </w:docPartBody>
    </w:docPart>
    <w:docPart>
      <w:docPartPr>
        <w:name w:val="93D59C2D948646DDA96A4B719FBF313F"/>
        <w:category>
          <w:name w:val="常规"/>
          <w:gallery w:val="placeholder"/>
        </w:category>
        <w:types>
          <w:type w:val="bbPlcHdr"/>
        </w:types>
        <w:behaviors>
          <w:behavior w:val="content"/>
        </w:behaviors>
        <w:guid w:val="{860F25D4-07E6-4EE8-9774-9918E03430F1}"/>
      </w:docPartPr>
      <w:docPartBody>
        <w:p w:rsidR="008D62EF" w:rsidRDefault="008D62EF" w:rsidP="008D62EF">
          <w:pPr>
            <w:pStyle w:val="93D59C2D948646DDA96A4B719FBF313F"/>
          </w:pPr>
          <w:r w:rsidRPr="00711F0E">
            <w:rPr>
              <w:rStyle w:val="placeholder1Char"/>
              <w:rFonts w:hint="eastAsia"/>
              <w:sz w:val="16"/>
              <w:szCs w:val="16"/>
            </w:rPr>
            <w:t>____</w:t>
          </w:r>
        </w:p>
      </w:docPartBody>
    </w:docPart>
    <w:docPart>
      <w:docPartPr>
        <w:name w:val="696D5190F3E1494097BCD252BAF21A3F"/>
        <w:category>
          <w:name w:val="常规"/>
          <w:gallery w:val="placeholder"/>
        </w:category>
        <w:types>
          <w:type w:val="bbPlcHdr"/>
        </w:types>
        <w:behaviors>
          <w:behavior w:val="content"/>
        </w:behaviors>
        <w:guid w:val="{098440B5-CA63-4A85-BCFB-2140E84DC7FD}"/>
      </w:docPartPr>
      <w:docPartBody>
        <w:p w:rsidR="008D62EF" w:rsidRDefault="008D62EF" w:rsidP="008D62EF">
          <w:pPr>
            <w:pStyle w:val="696D5190F3E1494097BCD252BAF21A3F"/>
          </w:pPr>
          <w:r w:rsidRPr="00711F0E">
            <w:rPr>
              <w:rStyle w:val="placeholder1Char"/>
              <w:rFonts w:hint="eastAsia"/>
              <w:sz w:val="16"/>
              <w:szCs w:val="16"/>
            </w:rPr>
            <w:t>____</w:t>
          </w:r>
        </w:p>
      </w:docPartBody>
    </w:docPart>
    <w:docPart>
      <w:docPartPr>
        <w:name w:val="8E72FB50E480494282A75B15C6B4CA56"/>
        <w:category>
          <w:name w:val="常规"/>
          <w:gallery w:val="placeholder"/>
        </w:category>
        <w:types>
          <w:type w:val="bbPlcHdr"/>
        </w:types>
        <w:behaviors>
          <w:behavior w:val="content"/>
        </w:behaviors>
        <w:guid w:val="{45F990CB-2F18-4CAE-BA70-F7D87E703973}"/>
      </w:docPartPr>
      <w:docPartBody>
        <w:p w:rsidR="008D62EF" w:rsidRDefault="008D62EF" w:rsidP="008D62EF">
          <w:pPr>
            <w:pStyle w:val="8E72FB50E480494282A75B15C6B4CA56"/>
          </w:pPr>
          <w:r w:rsidRPr="00711F0E">
            <w:rPr>
              <w:rStyle w:val="placeholder1Char"/>
              <w:rFonts w:hint="eastAsia"/>
              <w:sz w:val="16"/>
              <w:szCs w:val="16"/>
            </w:rPr>
            <w:t>____</w:t>
          </w:r>
        </w:p>
      </w:docPartBody>
    </w:docPart>
    <w:docPart>
      <w:docPartPr>
        <w:name w:val="E54EB31B832C4CBBB9838AD3C61BC718"/>
        <w:category>
          <w:name w:val="常规"/>
          <w:gallery w:val="placeholder"/>
        </w:category>
        <w:types>
          <w:type w:val="bbPlcHdr"/>
        </w:types>
        <w:behaviors>
          <w:behavior w:val="content"/>
        </w:behaviors>
        <w:guid w:val="{30F3B97D-2DD2-4091-A691-53CA00B7E007}"/>
      </w:docPartPr>
      <w:docPartBody>
        <w:p w:rsidR="008D62EF" w:rsidRDefault="008D62EF" w:rsidP="008D62EF">
          <w:pPr>
            <w:pStyle w:val="E54EB31B832C4CBBB9838AD3C61BC718"/>
          </w:pPr>
          <w:r w:rsidRPr="00711F0E">
            <w:rPr>
              <w:rStyle w:val="placeholder1Char"/>
              <w:rFonts w:hint="eastAsia"/>
              <w:sz w:val="16"/>
              <w:szCs w:val="16"/>
            </w:rPr>
            <w:t>____</w:t>
          </w:r>
        </w:p>
      </w:docPartBody>
    </w:docPart>
    <w:docPart>
      <w:docPartPr>
        <w:name w:val="7643371B8EAA4FD09D852BAE42E5DDA8"/>
        <w:category>
          <w:name w:val="常规"/>
          <w:gallery w:val="placeholder"/>
        </w:category>
        <w:types>
          <w:type w:val="bbPlcHdr"/>
        </w:types>
        <w:behaviors>
          <w:behavior w:val="content"/>
        </w:behaviors>
        <w:guid w:val="{C7C67D0D-7F11-4CA8-9DD2-7365475CE9B1}"/>
      </w:docPartPr>
      <w:docPartBody>
        <w:p w:rsidR="008D62EF" w:rsidRDefault="008D62EF" w:rsidP="008D62EF">
          <w:pPr>
            <w:pStyle w:val="7643371B8EAA4FD09D852BAE42E5DDA8"/>
          </w:pPr>
          <w:r w:rsidRPr="00711F0E">
            <w:rPr>
              <w:rStyle w:val="placeholder1Char"/>
              <w:rFonts w:hint="eastAsia"/>
              <w:sz w:val="16"/>
              <w:szCs w:val="16"/>
            </w:rPr>
            <w:t>____</w:t>
          </w:r>
        </w:p>
      </w:docPartBody>
    </w:docPart>
    <w:docPart>
      <w:docPartPr>
        <w:name w:val="53ACAD13DE8F489B846DF60FDB4AFF41"/>
        <w:category>
          <w:name w:val="常规"/>
          <w:gallery w:val="placeholder"/>
        </w:category>
        <w:types>
          <w:type w:val="bbPlcHdr"/>
        </w:types>
        <w:behaviors>
          <w:behavior w:val="content"/>
        </w:behaviors>
        <w:guid w:val="{643F4615-588E-4DB8-A874-A20356A7CAA9}"/>
      </w:docPartPr>
      <w:docPartBody>
        <w:p w:rsidR="008D62EF" w:rsidRDefault="008D62EF" w:rsidP="008D62EF">
          <w:pPr>
            <w:pStyle w:val="53ACAD13DE8F489B846DF60FDB4AFF41"/>
          </w:pPr>
          <w:r w:rsidRPr="00711F0E">
            <w:rPr>
              <w:rStyle w:val="placeholder1Char"/>
              <w:rFonts w:hint="eastAsia"/>
              <w:sz w:val="16"/>
              <w:szCs w:val="16"/>
            </w:rPr>
            <w:t>____</w:t>
          </w:r>
        </w:p>
      </w:docPartBody>
    </w:docPart>
    <w:docPart>
      <w:docPartPr>
        <w:name w:val="DEA1E4B927E34B7287463C8813C00738"/>
        <w:category>
          <w:name w:val="常规"/>
          <w:gallery w:val="placeholder"/>
        </w:category>
        <w:types>
          <w:type w:val="bbPlcHdr"/>
        </w:types>
        <w:behaviors>
          <w:behavior w:val="content"/>
        </w:behaviors>
        <w:guid w:val="{6CDDDC4C-C794-4279-8F85-0D97D979799A}"/>
      </w:docPartPr>
      <w:docPartBody>
        <w:p w:rsidR="008D62EF" w:rsidRDefault="008D62EF" w:rsidP="008D62EF">
          <w:pPr>
            <w:pStyle w:val="DEA1E4B927E34B7287463C8813C00738"/>
          </w:pPr>
          <w:r w:rsidRPr="00711F0E">
            <w:rPr>
              <w:rStyle w:val="placeholder1Char"/>
              <w:rFonts w:hint="eastAsia"/>
              <w:sz w:val="16"/>
              <w:szCs w:val="16"/>
            </w:rPr>
            <w:t>____</w:t>
          </w:r>
        </w:p>
      </w:docPartBody>
    </w:docPart>
    <w:docPart>
      <w:docPartPr>
        <w:name w:val="258E5A042D504202ABFE3C0620B2F974"/>
        <w:category>
          <w:name w:val="常规"/>
          <w:gallery w:val="placeholder"/>
        </w:category>
        <w:types>
          <w:type w:val="bbPlcHdr"/>
        </w:types>
        <w:behaviors>
          <w:behavior w:val="content"/>
        </w:behaviors>
        <w:guid w:val="{49618BDA-6566-401D-B1C0-D5E99226207B}"/>
      </w:docPartPr>
      <w:docPartBody>
        <w:p w:rsidR="008D62EF" w:rsidRDefault="008D62EF" w:rsidP="008D62EF">
          <w:pPr>
            <w:pStyle w:val="258E5A042D504202ABFE3C0620B2F974"/>
          </w:pPr>
          <w:r w:rsidRPr="00711F0E">
            <w:rPr>
              <w:rStyle w:val="placeholder1Char"/>
              <w:rFonts w:hint="eastAsia"/>
              <w:sz w:val="16"/>
              <w:szCs w:val="16"/>
            </w:rPr>
            <w:t>____</w:t>
          </w:r>
        </w:p>
      </w:docPartBody>
    </w:docPart>
    <w:docPart>
      <w:docPartPr>
        <w:name w:val="E5846892089D4C0492325F7227133E29"/>
        <w:category>
          <w:name w:val="常规"/>
          <w:gallery w:val="placeholder"/>
        </w:category>
        <w:types>
          <w:type w:val="bbPlcHdr"/>
        </w:types>
        <w:behaviors>
          <w:behavior w:val="content"/>
        </w:behaviors>
        <w:guid w:val="{CAD4E072-352A-4978-B13B-25A0A564229F}"/>
      </w:docPartPr>
      <w:docPartBody>
        <w:p w:rsidR="008D62EF" w:rsidRDefault="008D62EF" w:rsidP="008D62EF">
          <w:pPr>
            <w:pStyle w:val="E5846892089D4C0492325F7227133E29"/>
          </w:pPr>
          <w:r w:rsidRPr="00711F0E">
            <w:rPr>
              <w:rStyle w:val="placeholder1Char"/>
              <w:rFonts w:hint="eastAsia"/>
              <w:sz w:val="16"/>
              <w:szCs w:val="16"/>
            </w:rPr>
            <w:t>____</w:t>
          </w:r>
        </w:p>
      </w:docPartBody>
    </w:docPart>
    <w:docPart>
      <w:docPartPr>
        <w:name w:val="91DC1C952A8F4A329EBEDB992893ACB3"/>
        <w:category>
          <w:name w:val="常规"/>
          <w:gallery w:val="placeholder"/>
        </w:category>
        <w:types>
          <w:type w:val="bbPlcHdr"/>
        </w:types>
        <w:behaviors>
          <w:behavior w:val="content"/>
        </w:behaviors>
        <w:guid w:val="{CEE51123-0584-4073-9D13-38ACB02E135B}"/>
      </w:docPartPr>
      <w:docPartBody>
        <w:p w:rsidR="008D62EF" w:rsidRDefault="008D62EF" w:rsidP="008D62EF">
          <w:pPr>
            <w:pStyle w:val="91DC1C952A8F4A329EBEDB992893ACB3"/>
          </w:pPr>
          <w:r w:rsidRPr="00711F0E">
            <w:rPr>
              <w:rStyle w:val="placeholder1Char"/>
              <w:rFonts w:hint="eastAsia"/>
              <w:sz w:val="16"/>
              <w:szCs w:val="16"/>
            </w:rPr>
            <w:t>____</w:t>
          </w:r>
        </w:p>
      </w:docPartBody>
    </w:docPart>
    <w:docPart>
      <w:docPartPr>
        <w:name w:val="D9EE4B200F9746B4BA39367FEB0C9317"/>
        <w:category>
          <w:name w:val="常规"/>
          <w:gallery w:val="placeholder"/>
        </w:category>
        <w:types>
          <w:type w:val="bbPlcHdr"/>
        </w:types>
        <w:behaviors>
          <w:behavior w:val="content"/>
        </w:behaviors>
        <w:guid w:val="{C90BC62D-91C6-48F4-B3C6-27D822BEEE46}"/>
      </w:docPartPr>
      <w:docPartBody>
        <w:p w:rsidR="008D62EF" w:rsidRDefault="008D62EF" w:rsidP="008D62EF">
          <w:pPr>
            <w:pStyle w:val="D9EE4B200F9746B4BA39367FEB0C9317"/>
          </w:pPr>
          <w:r w:rsidRPr="00711F0E">
            <w:rPr>
              <w:rStyle w:val="placeholder1Char"/>
              <w:rFonts w:hint="eastAsia"/>
              <w:sz w:val="16"/>
              <w:szCs w:val="16"/>
            </w:rPr>
            <w:t>____</w:t>
          </w:r>
        </w:p>
      </w:docPartBody>
    </w:docPart>
    <w:docPart>
      <w:docPartPr>
        <w:name w:val="6149A16D28B44DE6B40869B60734A0B1"/>
        <w:category>
          <w:name w:val="常规"/>
          <w:gallery w:val="placeholder"/>
        </w:category>
        <w:types>
          <w:type w:val="bbPlcHdr"/>
        </w:types>
        <w:behaviors>
          <w:behavior w:val="content"/>
        </w:behaviors>
        <w:guid w:val="{94350E62-0DF6-4161-8EF3-CCAB64DEED20}"/>
      </w:docPartPr>
      <w:docPartBody>
        <w:p w:rsidR="008D62EF" w:rsidRDefault="008D62EF" w:rsidP="008D62EF">
          <w:pPr>
            <w:pStyle w:val="6149A16D28B44DE6B40869B60734A0B1"/>
          </w:pPr>
          <w:r w:rsidRPr="00711F0E">
            <w:rPr>
              <w:rStyle w:val="placeholder1Char"/>
              <w:rFonts w:hint="eastAsia"/>
              <w:sz w:val="16"/>
              <w:szCs w:val="16"/>
            </w:rPr>
            <w:t>____</w:t>
          </w:r>
        </w:p>
      </w:docPartBody>
    </w:docPart>
    <w:docPart>
      <w:docPartPr>
        <w:name w:val="8562601FAE98463C81C53528ADA80D37"/>
        <w:category>
          <w:name w:val="常规"/>
          <w:gallery w:val="placeholder"/>
        </w:category>
        <w:types>
          <w:type w:val="bbPlcHdr"/>
        </w:types>
        <w:behaviors>
          <w:behavior w:val="content"/>
        </w:behaviors>
        <w:guid w:val="{A244BBB4-0064-4636-87C2-DA8D29E7205A}"/>
      </w:docPartPr>
      <w:docPartBody>
        <w:p w:rsidR="008D62EF" w:rsidRDefault="008D62EF" w:rsidP="008D62EF">
          <w:pPr>
            <w:pStyle w:val="8562601FAE98463C81C53528ADA80D37"/>
          </w:pPr>
          <w:r w:rsidRPr="00711F0E">
            <w:rPr>
              <w:rStyle w:val="placeholder1Char"/>
              <w:rFonts w:hint="eastAsia"/>
              <w:sz w:val="16"/>
              <w:szCs w:val="16"/>
            </w:rPr>
            <w:t>____</w:t>
          </w:r>
        </w:p>
      </w:docPartBody>
    </w:docPart>
    <w:docPart>
      <w:docPartPr>
        <w:name w:val="00402705AF714309958D1BAD6ED0CA00"/>
        <w:category>
          <w:name w:val="常规"/>
          <w:gallery w:val="placeholder"/>
        </w:category>
        <w:types>
          <w:type w:val="bbPlcHdr"/>
        </w:types>
        <w:behaviors>
          <w:behavior w:val="content"/>
        </w:behaviors>
        <w:guid w:val="{91A16EF1-F210-4D00-A02F-DC699ED2A2D8}"/>
      </w:docPartPr>
      <w:docPartBody>
        <w:p w:rsidR="008D62EF" w:rsidRDefault="008D62EF" w:rsidP="008D62EF">
          <w:pPr>
            <w:pStyle w:val="00402705AF714309958D1BAD6ED0CA00"/>
          </w:pPr>
          <w:r w:rsidRPr="00711F0E">
            <w:rPr>
              <w:rStyle w:val="placeholder1Char"/>
              <w:rFonts w:hint="eastAsia"/>
              <w:sz w:val="16"/>
              <w:szCs w:val="16"/>
            </w:rPr>
            <w:t>____</w:t>
          </w:r>
        </w:p>
      </w:docPartBody>
    </w:docPart>
    <w:docPart>
      <w:docPartPr>
        <w:name w:val="A17F97D3E0D24D17BDD580C2A3FF5BC0"/>
        <w:category>
          <w:name w:val="常规"/>
          <w:gallery w:val="placeholder"/>
        </w:category>
        <w:types>
          <w:type w:val="bbPlcHdr"/>
        </w:types>
        <w:behaviors>
          <w:behavior w:val="content"/>
        </w:behaviors>
        <w:guid w:val="{E7E69497-2D22-41F6-B9F4-D82043F2260C}"/>
      </w:docPartPr>
      <w:docPartBody>
        <w:p w:rsidR="008D62EF" w:rsidRDefault="008D62EF" w:rsidP="008D62EF">
          <w:pPr>
            <w:pStyle w:val="A17F97D3E0D24D17BDD580C2A3FF5BC0"/>
          </w:pPr>
          <w:r w:rsidRPr="00711F0E">
            <w:rPr>
              <w:rStyle w:val="placeholder1Char"/>
              <w:rFonts w:hint="eastAsia"/>
              <w:sz w:val="16"/>
              <w:szCs w:val="16"/>
            </w:rPr>
            <w:t>____</w:t>
          </w:r>
        </w:p>
      </w:docPartBody>
    </w:docPart>
    <w:docPart>
      <w:docPartPr>
        <w:name w:val="B84878951BF34E23A504222EFAE6B1CB"/>
        <w:category>
          <w:name w:val="常规"/>
          <w:gallery w:val="placeholder"/>
        </w:category>
        <w:types>
          <w:type w:val="bbPlcHdr"/>
        </w:types>
        <w:behaviors>
          <w:behavior w:val="content"/>
        </w:behaviors>
        <w:guid w:val="{06A00938-8350-4774-A4FF-CD12ADE7B905}"/>
      </w:docPartPr>
      <w:docPartBody>
        <w:p w:rsidR="008D62EF" w:rsidRDefault="008D62EF" w:rsidP="008D62EF">
          <w:pPr>
            <w:pStyle w:val="B84878951BF34E23A504222EFAE6B1CB"/>
          </w:pPr>
          <w:r w:rsidRPr="00711F0E">
            <w:rPr>
              <w:rStyle w:val="placeholder1Char"/>
              <w:rFonts w:hint="eastAsia"/>
              <w:sz w:val="16"/>
              <w:szCs w:val="16"/>
            </w:rPr>
            <w:t>____</w:t>
          </w:r>
        </w:p>
      </w:docPartBody>
    </w:docPart>
    <w:docPart>
      <w:docPartPr>
        <w:name w:val="AE12FF609D864CAD9815133FF4FCF75F"/>
        <w:category>
          <w:name w:val="常规"/>
          <w:gallery w:val="placeholder"/>
        </w:category>
        <w:types>
          <w:type w:val="bbPlcHdr"/>
        </w:types>
        <w:behaviors>
          <w:behavior w:val="content"/>
        </w:behaviors>
        <w:guid w:val="{9D51E24C-1AD6-4032-A267-C03262F75AD8}"/>
      </w:docPartPr>
      <w:docPartBody>
        <w:p w:rsidR="008D62EF" w:rsidRDefault="008D62EF" w:rsidP="008D62EF">
          <w:pPr>
            <w:pStyle w:val="AE12FF609D864CAD9815133FF4FCF75F"/>
          </w:pPr>
          <w:r w:rsidRPr="00711F0E">
            <w:rPr>
              <w:rStyle w:val="placeholder1Char"/>
              <w:rFonts w:hint="eastAsia"/>
              <w:sz w:val="16"/>
              <w:szCs w:val="16"/>
            </w:rPr>
            <w:t>____</w:t>
          </w:r>
        </w:p>
      </w:docPartBody>
    </w:docPart>
    <w:docPart>
      <w:docPartPr>
        <w:name w:val="BE769432AB18463C85DAB318C098D041"/>
        <w:category>
          <w:name w:val="常规"/>
          <w:gallery w:val="placeholder"/>
        </w:category>
        <w:types>
          <w:type w:val="bbPlcHdr"/>
        </w:types>
        <w:behaviors>
          <w:behavior w:val="content"/>
        </w:behaviors>
        <w:guid w:val="{B099B53D-3A96-4727-BA71-E9EBE96274A7}"/>
      </w:docPartPr>
      <w:docPartBody>
        <w:p w:rsidR="008D62EF" w:rsidRDefault="008D62EF" w:rsidP="008D62EF">
          <w:pPr>
            <w:pStyle w:val="BE769432AB18463C85DAB318C098D041"/>
          </w:pPr>
          <w:r w:rsidRPr="00711F0E">
            <w:rPr>
              <w:rStyle w:val="placeholder1Char"/>
              <w:rFonts w:hint="eastAsia"/>
              <w:sz w:val="16"/>
              <w:szCs w:val="16"/>
            </w:rPr>
            <w:t>____</w:t>
          </w:r>
        </w:p>
      </w:docPartBody>
    </w:docPart>
    <w:docPart>
      <w:docPartPr>
        <w:name w:val="F769BDCFC2ED49E9A6FA5F3A17CD67D4"/>
        <w:category>
          <w:name w:val="常规"/>
          <w:gallery w:val="placeholder"/>
        </w:category>
        <w:types>
          <w:type w:val="bbPlcHdr"/>
        </w:types>
        <w:behaviors>
          <w:behavior w:val="content"/>
        </w:behaviors>
        <w:guid w:val="{AEE040B8-7C7E-4FA6-A51A-1DDF36E2AC2D}"/>
      </w:docPartPr>
      <w:docPartBody>
        <w:p w:rsidR="008D62EF" w:rsidRDefault="008D62EF" w:rsidP="008D62EF">
          <w:pPr>
            <w:pStyle w:val="F769BDCFC2ED49E9A6FA5F3A17CD67D4"/>
          </w:pPr>
          <w:r w:rsidRPr="00711F0E">
            <w:rPr>
              <w:rStyle w:val="placeholder1Char"/>
              <w:rFonts w:hint="eastAsia"/>
              <w:sz w:val="16"/>
              <w:szCs w:val="16"/>
            </w:rPr>
            <w:t>____</w:t>
          </w:r>
        </w:p>
      </w:docPartBody>
    </w:docPart>
    <w:docPart>
      <w:docPartPr>
        <w:name w:val="62699F192BC049E3B619C48A87F62B8F"/>
        <w:category>
          <w:name w:val="常规"/>
          <w:gallery w:val="placeholder"/>
        </w:category>
        <w:types>
          <w:type w:val="bbPlcHdr"/>
        </w:types>
        <w:behaviors>
          <w:behavior w:val="content"/>
        </w:behaviors>
        <w:guid w:val="{BC7F67A2-2A0F-4496-AA16-5575EAC83F85}"/>
      </w:docPartPr>
      <w:docPartBody>
        <w:p w:rsidR="008D62EF" w:rsidRDefault="008D62EF" w:rsidP="008D62EF">
          <w:pPr>
            <w:pStyle w:val="62699F192BC049E3B619C48A87F62B8F"/>
          </w:pPr>
          <w:r w:rsidRPr="00711F0E">
            <w:rPr>
              <w:rStyle w:val="placeholder1Char"/>
              <w:rFonts w:hint="eastAsia"/>
              <w:sz w:val="16"/>
              <w:szCs w:val="16"/>
            </w:rPr>
            <w:t>____</w:t>
          </w:r>
        </w:p>
      </w:docPartBody>
    </w:docPart>
    <w:docPart>
      <w:docPartPr>
        <w:name w:val="14B7FB6879104387B87F8E151474D76D"/>
        <w:category>
          <w:name w:val="常规"/>
          <w:gallery w:val="placeholder"/>
        </w:category>
        <w:types>
          <w:type w:val="bbPlcHdr"/>
        </w:types>
        <w:behaviors>
          <w:behavior w:val="content"/>
        </w:behaviors>
        <w:guid w:val="{8FA8CB2E-3998-435C-823C-388D579F9842}"/>
      </w:docPartPr>
      <w:docPartBody>
        <w:p w:rsidR="008D62EF" w:rsidRDefault="008D62EF" w:rsidP="008D62EF">
          <w:pPr>
            <w:pStyle w:val="14B7FB6879104387B87F8E151474D76D"/>
          </w:pPr>
          <w:r w:rsidRPr="00711F0E">
            <w:rPr>
              <w:rStyle w:val="placeholder1Char"/>
              <w:rFonts w:hint="eastAsia"/>
              <w:sz w:val="16"/>
              <w:szCs w:val="16"/>
            </w:rPr>
            <w:t>____</w:t>
          </w:r>
        </w:p>
      </w:docPartBody>
    </w:docPart>
    <w:docPart>
      <w:docPartPr>
        <w:name w:val="EACFFBCB8D9E471B9F33FB72A40EAC5C"/>
        <w:category>
          <w:name w:val="常规"/>
          <w:gallery w:val="placeholder"/>
        </w:category>
        <w:types>
          <w:type w:val="bbPlcHdr"/>
        </w:types>
        <w:behaviors>
          <w:behavior w:val="content"/>
        </w:behaviors>
        <w:guid w:val="{23684EC3-D86B-42C7-BBCD-19D788C97AD8}"/>
      </w:docPartPr>
      <w:docPartBody>
        <w:p w:rsidR="008D62EF" w:rsidRDefault="008D62EF" w:rsidP="008D62EF">
          <w:pPr>
            <w:pStyle w:val="EACFFBCB8D9E471B9F33FB72A40EAC5C"/>
          </w:pPr>
          <w:r w:rsidRPr="00711F0E">
            <w:rPr>
              <w:rStyle w:val="placeholder1Char"/>
              <w:rFonts w:hint="eastAsia"/>
              <w:sz w:val="16"/>
              <w:szCs w:val="16"/>
            </w:rPr>
            <w:t>____</w:t>
          </w:r>
        </w:p>
      </w:docPartBody>
    </w:docPart>
    <w:docPart>
      <w:docPartPr>
        <w:name w:val="6BAD334F155D4F959677CB1CE07062D1"/>
        <w:category>
          <w:name w:val="常规"/>
          <w:gallery w:val="placeholder"/>
        </w:category>
        <w:types>
          <w:type w:val="bbPlcHdr"/>
        </w:types>
        <w:behaviors>
          <w:behavior w:val="content"/>
        </w:behaviors>
        <w:guid w:val="{4C557462-0D6D-46A4-A4E8-63551578B29B}"/>
      </w:docPartPr>
      <w:docPartBody>
        <w:p w:rsidR="008D62EF" w:rsidRDefault="008D62EF" w:rsidP="008D62EF">
          <w:pPr>
            <w:pStyle w:val="6BAD334F155D4F959677CB1CE07062D1"/>
          </w:pPr>
          <w:r w:rsidRPr="00711F0E">
            <w:rPr>
              <w:rStyle w:val="placeholder1Char"/>
              <w:rFonts w:hint="eastAsia"/>
              <w:sz w:val="16"/>
              <w:szCs w:val="16"/>
            </w:rPr>
            <w:t>____</w:t>
          </w:r>
        </w:p>
      </w:docPartBody>
    </w:docPart>
    <w:docPart>
      <w:docPartPr>
        <w:name w:val="EA0975918BE54043A668C12752B20938"/>
        <w:category>
          <w:name w:val="常规"/>
          <w:gallery w:val="placeholder"/>
        </w:category>
        <w:types>
          <w:type w:val="bbPlcHdr"/>
        </w:types>
        <w:behaviors>
          <w:behavior w:val="content"/>
        </w:behaviors>
        <w:guid w:val="{144C6964-5FD2-4F23-94A5-95C01CCD379B}"/>
      </w:docPartPr>
      <w:docPartBody>
        <w:p w:rsidR="008D62EF" w:rsidRDefault="008D62EF" w:rsidP="008D62EF">
          <w:pPr>
            <w:pStyle w:val="EA0975918BE54043A668C12752B20938"/>
          </w:pPr>
          <w:r w:rsidRPr="00711F0E">
            <w:rPr>
              <w:rStyle w:val="placeholder1Char"/>
              <w:rFonts w:hint="eastAsia"/>
              <w:sz w:val="16"/>
              <w:szCs w:val="16"/>
            </w:rPr>
            <w:t>____</w:t>
          </w:r>
        </w:p>
      </w:docPartBody>
    </w:docPart>
    <w:docPart>
      <w:docPartPr>
        <w:name w:val="D26D9DA966F44F16BB36D968FDB5B502"/>
        <w:category>
          <w:name w:val="常规"/>
          <w:gallery w:val="placeholder"/>
        </w:category>
        <w:types>
          <w:type w:val="bbPlcHdr"/>
        </w:types>
        <w:behaviors>
          <w:behavior w:val="content"/>
        </w:behaviors>
        <w:guid w:val="{2AB5A57F-0865-42D8-87BF-60532620E6D0}"/>
      </w:docPartPr>
      <w:docPartBody>
        <w:p w:rsidR="008D62EF" w:rsidRDefault="008D62EF" w:rsidP="008D62EF">
          <w:pPr>
            <w:pStyle w:val="D26D9DA966F44F16BB36D968FDB5B502"/>
          </w:pPr>
          <w:r w:rsidRPr="00711F0E">
            <w:rPr>
              <w:rStyle w:val="placeholder1Char"/>
              <w:rFonts w:hint="eastAsia"/>
              <w:sz w:val="16"/>
              <w:szCs w:val="16"/>
            </w:rPr>
            <w:t>____</w:t>
          </w:r>
        </w:p>
      </w:docPartBody>
    </w:docPart>
    <w:docPart>
      <w:docPartPr>
        <w:name w:val="D5BFCD9427D74B8C8885E60FDEC1AA42"/>
        <w:category>
          <w:name w:val="常规"/>
          <w:gallery w:val="placeholder"/>
        </w:category>
        <w:types>
          <w:type w:val="bbPlcHdr"/>
        </w:types>
        <w:behaviors>
          <w:behavior w:val="content"/>
        </w:behaviors>
        <w:guid w:val="{7E2438F7-4857-43E1-AE6A-ADF1C74C6F9E}"/>
      </w:docPartPr>
      <w:docPartBody>
        <w:p w:rsidR="008D62EF" w:rsidRDefault="008D62EF" w:rsidP="008D62EF">
          <w:pPr>
            <w:pStyle w:val="D5BFCD9427D74B8C8885E60FDEC1AA42"/>
          </w:pPr>
          <w:r w:rsidRPr="00711F0E">
            <w:rPr>
              <w:rStyle w:val="placeholder1Char"/>
              <w:rFonts w:hint="eastAsia"/>
              <w:sz w:val="16"/>
              <w:szCs w:val="16"/>
            </w:rPr>
            <w:t>____</w:t>
          </w:r>
        </w:p>
      </w:docPartBody>
    </w:docPart>
    <w:docPart>
      <w:docPartPr>
        <w:name w:val="BE56C7EE73504E889BC0EC60EA65F520"/>
        <w:category>
          <w:name w:val="常规"/>
          <w:gallery w:val="placeholder"/>
        </w:category>
        <w:types>
          <w:type w:val="bbPlcHdr"/>
        </w:types>
        <w:behaviors>
          <w:behavior w:val="content"/>
        </w:behaviors>
        <w:guid w:val="{25A62AF5-7FB6-4E28-A50D-8EB79FC4AECA}"/>
      </w:docPartPr>
      <w:docPartBody>
        <w:p w:rsidR="008D62EF" w:rsidRDefault="008D62EF" w:rsidP="008D62EF">
          <w:pPr>
            <w:pStyle w:val="BE56C7EE73504E889BC0EC60EA65F520"/>
          </w:pPr>
          <w:r w:rsidRPr="00711F0E">
            <w:rPr>
              <w:rStyle w:val="placeholder1Char"/>
              <w:rFonts w:hint="eastAsia"/>
              <w:sz w:val="16"/>
              <w:szCs w:val="16"/>
            </w:rPr>
            <w:t>____</w:t>
          </w:r>
        </w:p>
      </w:docPartBody>
    </w:docPart>
    <w:docPart>
      <w:docPartPr>
        <w:name w:val="1CE36FDCE3DD45BDB0B6DFE6952EBA9F"/>
        <w:category>
          <w:name w:val="常规"/>
          <w:gallery w:val="placeholder"/>
        </w:category>
        <w:types>
          <w:type w:val="bbPlcHdr"/>
        </w:types>
        <w:behaviors>
          <w:behavior w:val="content"/>
        </w:behaviors>
        <w:guid w:val="{1D1C9560-F875-4901-A7CB-C15E509CF6F3}"/>
      </w:docPartPr>
      <w:docPartBody>
        <w:p w:rsidR="008D62EF" w:rsidRDefault="008D62EF" w:rsidP="008D62EF">
          <w:pPr>
            <w:pStyle w:val="1CE36FDCE3DD45BDB0B6DFE6952EBA9F"/>
          </w:pPr>
          <w:r w:rsidRPr="00711F0E">
            <w:rPr>
              <w:rStyle w:val="placeholder1Char"/>
              <w:rFonts w:hint="eastAsia"/>
              <w:sz w:val="16"/>
              <w:szCs w:val="16"/>
            </w:rPr>
            <w:t>____</w:t>
          </w:r>
        </w:p>
      </w:docPartBody>
    </w:docPart>
    <w:docPart>
      <w:docPartPr>
        <w:name w:val="21D119EF46FA4A59A5004FBBD3F55ED4"/>
        <w:category>
          <w:name w:val="常规"/>
          <w:gallery w:val="placeholder"/>
        </w:category>
        <w:types>
          <w:type w:val="bbPlcHdr"/>
        </w:types>
        <w:behaviors>
          <w:behavior w:val="content"/>
        </w:behaviors>
        <w:guid w:val="{CD9364C9-E01D-4E1F-BBEE-E8364453777B}"/>
      </w:docPartPr>
      <w:docPartBody>
        <w:p w:rsidR="008D62EF" w:rsidRDefault="008D62EF" w:rsidP="008D62EF">
          <w:pPr>
            <w:pStyle w:val="21D119EF46FA4A59A5004FBBD3F55ED4"/>
          </w:pPr>
          <w:r w:rsidRPr="00711F0E">
            <w:rPr>
              <w:rStyle w:val="placeholder1Char"/>
              <w:rFonts w:hint="eastAsia"/>
              <w:sz w:val="16"/>
              <w:szCs w:val="16"/>
            </w:rPr>
            <w:t>____</w:t>
          </w:r>
        </w:p>
      </w:docPartBody>
    </w:docPart>
    <w:docPart>
      <w:docPartPr>
        <w:name w:val="4026473AD5B345FFBBE88D02C02BB785"/>
        <w:category>
          <w:name w:val="常规"/>
          <w:gallery w:val="placeholder"/>
        </w:category>
        <w:types>
          <w:type w:val="bbPlcHdr"/>
        </w:types>
        <w:behaviors>
          <w:behavior w:val="content"/>
        </w:behaviors>
        <w:guid w:val="{94C5B484-0279-458D-980D-ACDF2A11FCF0}"/>
      </w:docPartPr>
      <w:docPartBody>
        <w:p w:rsidR="008D62EF" w:rsidRDefault="008D62EF" w:rsidP="008D62EF">
          <w:pPr>
            <w:pStyle w:val="4026473AD5B345FFBBE88D02C02BB785"/>
          </w:pPr>
          <w:r w:rsidRPr="00711F0E">
            <w:rPr>
              <w:rStyle w:val="placeholder1Char"/>
              <w:rFonts w:hint="eastAsia"/>
              <w:sz w:val="16"/>
              <w:szCs w:val="16"/>
            </w:rPr>
            <w:t>____</w:t>
          </w:r>
        </w:p>
      </w:docPartBody>
    </w:docPart>
    <w:docPart>
      <w:docPartPr>
        <w:name w:val="98AD364602A747EF90BB69DB62062953"/>
        <w:category>
          <w:name w:val="常规"/>
          <w:gallery w:val="placeholder"/>
        </w:category>
        <w:types>
          <w:type w:val="bbPlcHdr"/>
        </w:types>
        <w:behaviors>
          <w:behavior w:val="content"/>
        </w:behaviors>
        <w:guid w:val="{B0D565F7-9277-4520-BB16-F2A273A33D53}"/>
      </w:docPartPr>
      <w:docPartBody>
        <w:p w:rsidR="008D62EF" w:rsidRDefault="008D62EF" w:rsidP="008D62EF">
          <w:pPr>
            <w:pStyle w:val="98AD364602A747EF90BB69DB62062953"/>
          </w:pPr>
          <w:r w:rsidRPr="00711F0E">
            <w:rPr>
              <w:rStyle w:val="placeholder1Char"/>
              <w:rFonts w:hint="eastAsia"/>
              <w:sz w:val="16"/>
              <w:szCs w:val="16"/>
            </w:rPr>
            <w:t>____</w:t>
          </w:r>
        </w:p>
      </w:docPartBody>
    </w:docPart>
    <w:docPart>
      <w:docPartPr>
        <w:name w:val="0E1A2BCE70C24B46A319CD0F8F2EDC34"/>
        <w:category>
          <w:name w:val="常规"/>
          <w:gallery w:val="placeholder"/>
        </w:category>
        <w:types>
          <w:type w:val="bbPlcHdr"/>
        </w:types>
        <w:behaviors>
          <w:behavior w:val="content"/>
        </w:behaviors>
        <w:guid w:val="{138EFE01-D36D-4627-8675-B6A7EC6FCB1A}"/>
      </w:docPartPr>
      <w:docPartBody>
        <w:p w:rsidR="008D62EF" w:rsidRDefault="008D62EF" w:rsidP="008D62EF">
          <w:pPr>
            <w:pStyle w:val="0E1A2BCE70C24B46A319CD0F8F2EDC34"/>
          </w:pPr>
          <w:r w:rsidRPr="00711F0E">
            <w:rPr>
              <w:rStyle w:val="placeholder1Char"/>
              <w:rFonts w:hint="eastAsia"/>
              <w:sz w:val="16"/>
              <w:szCs w:val="16"/>
            </w:rPr>
            <w:t>____</w:t>
          </w:r>
        </w:p>
      </w:docPartBody>
    </w:docPart>
    <w:docPart>
      <w:docPartPr>
        <w:name w:val="ED6E8CF95BF74558A20DA54FC3435597"/>
        <w:category>
          <w:name w:val="常规"/>
          <w:gallery w:val="placeholder"/>
        </w:category>
        <w:types>
          <w:type w:val="bbPlcHdr"/>
        </w:types>
        <w:behaviors>
          <w:behavior w:val="content"/>
        </w:behaviors>
        <w:guid w:val="{97952222-424A-4855-BF4A-D14A352685FE}"/>
      </w:docPartPr>
      <w:docPartBody>
        <w:p w:rsidR="008D62EF" w:rsidRDefault="008D62EF" w:rsidP="008D62EF">
          <w:pPr>
            <w:pStyle w:val="ED6E8CF95BF74558A20DA54FC3435597"/>
          </w:pPr>
          <w:r w:rsidRPr="00711F0E">
            <w:rPr>
              <w:rStyle w:val="placeholder1Char"/>
              <w:rFonts w:hint="eastAsia"/>
              <w:sz w:val="16"/>
              <w:szCs w:val="16"/>
            </w:rPr>
            <w:t>____</w:t>
          </w:r>
        </w:p>
      </w:docPartBody>
    </w:docPart>
    <w:docPart>
      <w:docPartPr>
        <w:name w:val="504601F5BF53428AA8DC6A28857E703F"/>
        <w:category>
          <w:name w:val="常规"/>
          <w:gallery w:val="placeholder"/>
        </w:category>
        <w:types>
          <w:type w:val="bbPlcHdr"/>
        </w:types>
        <w:behaviors>
          <w:behavior w:val="content"/>
        </w:behaviors>
        <w:guid w:val="{E61A53B5-151A-473E-B21D-BD020873FAF9}"/>
      </w:docPartPr>
      <w:docPartBody>
        <w:p w:rsidR="008D62EF" w:rsidRDefault="008D62EF" w:rsidP="008D62EF">
          <w:pPr>
            <w:pStyle w:val="504601F5BF53428AA8DC6A28857E703F"/>
          </w:pPr>
          <w:r w:rsidRPr="00711F0E">
            <w:rPr>
              <w:rStyle w:val="placeholder1Char"/>
              <w:rFonts w:hint="eastAsia"/>
              <w:sz w:val="16"/>
              <w:szCs w:val="16"/>
            </w:rPr>
            <w:t>____</w:t>
          </w:r>
        </w:p>
      </w:docPartBody>
    </w:docPart>
    <w:docPart>
      <w:docPartPr>
        <w:name w:val="26AD359140794B179183FDE53D083732"/>
        <w:category>
          <w:name w:val="常规"/>
          <w:gallery w:val="placeholder"/>
        </w:category>
        <w:types>
          <w:type w:val="bbPlcHdr"/>
        </w:types>
        <w:behaviors>
          <w:behavior w:val="content"/>
        </w:behaviors>
        <w:guid w:val="{4F8973B7-B20B-46E3-954A-E12CEE4CC7DC}"/>
      </w:docPartPr>
      <w:docPartBody>
        <w:p w:rsidR="008D62EF" w:rsidRDefault="008D62EF" w:rsidP="008D62EF">
          <w:pPr>
            <w:pStyle w:val="26AD359140794B179183FDE53D083732"/>
          </w:pPr>
          <w:r w:rsidRPr="00711F0E">
            <w:rPr>
              <w:rStyle w:val="placeholder1Char"/>
              <w:rFonts w:hint="eastAsia"/>
              <w:sz w:val="16"/>
              <w:szCs w:val="16"/>
            </w:rPr>
            <w:t>____</w:t>
          </w:r>
        </w:p>
      </w:docPartBody>
    </w:docPart>
    <w:docPart>
      <w:docPartPr>
        <w:name w:val="F7A69F528C804EB7847BB4B7978A38EF"/>
        <w:category>
          <w:name w:val="常规"/>
          <w:gallery w:val="placeholder"/>
        </w:category>
        <w:types>
          <w:type w:val="bbPlcHdr"/>
        </w:types>
        <w:behaviors>
          <w:behavior w:val="content"/>
        </w:behaviors>
        <w:guid w:val="{41E8ED14-3862-4E72-A01D-013ABBD65548}"/>
      </w:docPartPr>
      <w:docPartBody>
        <w:p w:rsidR="008D62EF" w:rsidRDefault="008D62EF" w:rsidP="008D62EF">
          <w:pPr>
            <w:pStyle w:val="F7A69F528C804EB7847BB4B7978A38EF"/>
          </w:pPr>
          <w:r w:rsidRPr="00711F0E">
            <w:rPr>
              <w:rStyle w:val="placeholder1Char"/>
              <w:rFonts w:hint="eastAsia"/>
              <w:sz w:val="16"/>
              <w:szCs w:val="16"/>
            </w:rPr>
            <w:t>____</w:t>
          </w:r>
        </w:p>
      </w:docPartBody>
    </w:docPart>
    <w:docPart>
      <w:docPartPr>
        <w:name w:val="7CC94E7602AA43EA8FBED4B2A2900EBE"/>
        <w:category>
          <w:name w:val="常规"/>
          <w:gallery w:val="placeholder"/>
        </w:category>
        <w:types>
          <w:type w:val="bbPlcHdr"/>
        </w:types>
        <w:behaviors>
          <w:behavior w:val="content"/>
        </w:behaviors>
        <w:guid w:val="{53159E46-7654-491B-BDB6-1687ACAAFD01}"/>
      </w:docPartPr>
      <w:docPartBody>
        <w:p w:rsidR="008D62EF" w:rsidRDefault="008D62EF" w:rsidP="008D62EF">
          <w:pPr>
            <w:pStyle w:val="7CC94E7602AA43EA8FBED4B2A2900EBE"/>
          </w:pPr>
          <w:r w:rsidRPr="00711F0E">
            <w:rPr>
              <w:rStyle w:val="placeholder1Char"/>
              <w:rFonts w:hint="eastAsia"/>
              <w:sz w:val="16"/>
              <w:szCs w:val="16"/>
            </w:rPr>
            <w:t>____</w:t>
          </w:r>
        </w:p>
      </w:docPartBody>
    </w:docPart>
    <w:docPart>
      <w:docPartPr>
        <w:name w:val="4E011D73018C4F6AB6FDD231FC7AF316"/>
        <w:category>
          <w:name w:val="常规"/>
          <w:gallery w:val="placeholder"/>
        </w:category>
        <w:types>
          <w:type w:val="bbPlcHdr"/>
        </w:types>
        <w:behaviors>
          <w:behavior w:val="content"/>
        </w:behaviors>
        <w:guid w:val="{1D2A79AA-F1DB-4916-A1FB-5573F9153863}"/>
      </w:docPartPr>
      <w:docPartBody>
        <w:p w:rsidR="008D62EF" w:rsidRDefault="008D62EF" w:rsidP="008D62EF">
          <w:pPr>
            <w:pStyle w:val="4E011D73018C4F6AB6FDD231FC7AF316"/>
          </w:pPr>
          <w:r w:rsidRPr="00711F0E">
            <w:rPr>
              <w:rStyle w:val="placeholder1Char"/>
              <w:rFonts w:hint="eastAsia"/>
              <w:sz w:val="16"/>
              <w:szCs w:val="16"/>
            </w:rPr>
            <w:t>____</w:t>
          </w:r>
        </w:p>
      </w:docPartBody>
    </w:docPart>
    <w:docPart>
      <w:docPartPr>
        <w:name w:val="6576B8C431234A959D52B6FA8846834C"/>
        <w:category>
          <w:name w:val="常规"/>
          <w:gallery w:val="placeholder"/>
        </w:category>
        <w:types>
          <w:type w:val="bbPlcHdr"/>
        </w:types>
        <w:behaviors>
          <w:behavior w:val="content"/>
        </w:behaviors>
        <w:guid w:val="{32BFD387-41D1-41D6-B40E-22882D33548D}"/>
      </w:docPartPr>
      <w:docPartBody>
        <w:p w:rsidR="008D62EF" w:rsidRDefault="008D62EF" w:rsidP="008D62EF">
          <w:pPr>
            <w:pStyle w:val="6576B8C431234A959D52B6FA8846834C"/>
          </w:pPr>
          <w:r w:rsidRPr="00711F0E">
            <w:rPr>
              <w:rStyle w:val="placeholder1Char"/>
              <w:rFonts w:hint="eastAsia"/>
              <w:sz w:val="16"/>
              <w:szCs w:val="16"/>
            </w:rPr>
            <w:t>____</w:t>
          </w:r>
        </w:p>
      </w:docPartBody>
    </w:docPart>
    <w:docPart>
      <w:docPartPr>
        <w:name w:val="F681727DD4BC4E3CB5AC760F1AE48A3D"/>
        <w:category>
          <w:name w:val="常规"/>
          <w:gallery w:val="placeholder"/>
        </w:category>
        <w:types>
          <w:type w:val="bbPlcHdr"/>
        </w:types>
        <w:behaviors>
          <w:behavior w:val="content"/>
        </w:behaviors>
        <w:guid w:val="{E8237E39-513F-4189-9C42-BCC26E0487CE}"/>
      </w:docPartPr>
      <w:docPartBody>
        <w:p w:rsidR="008D62EF" w:rsidRDefault="008D62EF" w:rsidP="008D62EF">
          <w:pPr>
            <w:pStyle w:val="F681727DD4BC4E3CB5AC760F1AE48A3D"/>
          </w:pPr>
          <w:r w:rsidRPr="00711F0E">
            <w:rPr>
              <w:rStyle w:val="placeholder1Char"/>
              <w:rFonts w:hint="eastAsia"/>
              <w:sz w:val="16"/>
              <w:szCs w:val="16"/>
            </w:rPr>
            <w:t>____</w:t>
          </w:r>
        </w:p>
      </w:docPartBody>
    </w:docPart>
    <w:docPart>
      <w:docPartPr>
        <w:name w:val="A4F8DBB0E3404BF3ABD0F888F231FCF0"/>
        <w:category>
          <w:name w:val="常规"/>
          <w:gallery w:val="placeholder"/>
        </w:category>
        <w:types>
          <w:type w:val="bbPlcHdr"/>
        </w:types>
        <w:behaviors>
          <w:behavior w:val="content"/>
        </w:behaviors>
        <w:guid w:val="{E47FF0BE-0610-4F63-A7E9-1F01FD0B897B}"/>
      </w:docPartPr>
      <w:docPartBody>
        <w:p w:rsidR="008D62EF" w:rsidRDefault="008D62EF" w:rsidP="008D62EF">
          <w:pPr>
            <w:pStyle w:val="A4F8DBB0E3404BF3ABD0F888F231FCF0"/>
          </w:pPr>
          <w:r w:rsidRPr="00711F0E">
            <w:rPr>
              <w:rStyle w:val="placeholder1Char"/>
              <w:rFonts w:hint="eastAsia"/>
              <w:sz w:val="16"/>
              <w:szCs w:val="16"/>
            </w:rPr>
            <w:t>____</w:t>
          </w:r>
        </w:p>
      </w:docPartBody>
    </w:docPart>
    <w:docPart>
      <w:docPartPr>
        <w:name w:val="5A7153C61D0E4508B1FE4843A6372812"/>
        <w:category>
          <w:name w:val="常规"/>
          <w:gallery w:val="placeholder"/>
        </w:category>
        <w:types>
          <w:type w:val="bbPlcHdr"/>
        </w:types>
        <w:behaviors>
          <w:behavior w:val="content"/>
        </w:behaviors>
        <w:guid w:val="{FAF85137-D491-4EF3-A5A6-D56884E82D42}"/>
      </w:docPartPr>
      <w:docPartBody>
        <w:p w:rsidR="008D62EF" w:rsidRDefault="008D62EF" w:rsidP="008D62EF">
          <w:pPr>
            <w:pStyle w:val="5A7153C61D0E4508B1FE4843A6372812"/>
          </w:pPr>
          <w:r w:rsidRPr="00711F0E">
            <w:rPr>
              <w:rStyle w:val="placeholder1Char"/>
              <w:rFonts w:hint="eastAsia"/>
              <w:sz w:val="16"/>
              <w:szCs w:val="16"/>
            </w:rPr>
            <w:t>____</w:t>
          </w:r>
        </w:p>
      </w:docPartBody>
    </w:docPart>
    <w:docPart>
      <w:docPartPr>
        <w:name w:val="DA0265521259460DA0CA52C39F776750"/>
        <w:category>
          <w:name w:val="常规"/>
          <w:gallery w:val="placeholder"/>
        </w:category>
        <w:types>
          <w:type w:val="bbPlcHdr"/>
        </w:types>
        <w:behaviors>
          <w:behavior w:val="content"/>
        </w:behaviors>
        <w:guid w:val="{E049E3B8-D76D-44CD-8E4D-3376C6390870}"/>
      </w:docPartPr>
      <w:docPartBody>
        <w:p w:rsidR="008D62EF" w:rsidRDefault="008D62EF" w:rsidP="008D62EF">
          <w:pPr>
            <w:pStyle w:val="DA0265521259460DA0CA52C39F776750"/>
          </w:pPr>
          <w:r w:rsidRPr="00711F0E">
            <w:rPr>
              <w:rStyle w:val="placeholder1Char"/>
              <w:rFonts w:hint="eastAsia"/>
              <w:sz w:val="16"/>
              <w:szCs w:val="16"/>
            </w:rPr>
            <w:t>____</w:t>
          </w:r>
        </w:p>
      </w:docPartBody>
    </w:docPart>
    <w:docPart>
      <w:docPartPr>
        <w:name w:val="98FC85EF6E214826B9EA0F28A53C3911"/>
        <w:category>
          <w:name w:val="常规"/>
          <w:gallery w:val="placeholder"/>
        </w:category>
        <w:types>
          <w:type w:val="bbPlcHdr"/>
        </w:types>
        <w:behaviors>
          <w:behavior w:val="content"/>
        </w:behaviors>
        <w:guid w:val="{CC74B556-973C-4EBD-9E30-CAC2CD92F4D3}"/>
      </w:docPartPr>
      <w:docPartBody>
        <w:p w:rsidR="008D62EF" w:rsidRDefault="008D62EF" w:rsidP="008D62EF">
          <w:pPr>
            <w:pStyle w:val="98FC85EF6E214826B9EA0F28A53C3911"/>
          </w:pPr>
          <w:r w:rsidRPr="00711F0E">
            <w:rPr>
              <w:rStyle w:val="placeholder1Char"/>
              <w:rFonts w:hint="eastAsia"/>
              <w:sz w:val="16"/>
              <w:szCs w:val="16"/>
            </w:rPr>
            <w:t>____</w:t>
          </w:r>
        </w:p>
      </w:docPartBody>
    </w:docPart>
    <w:docPart>
      <w:docPartPr>
        <w:name w:val="1EF137B64317441782B92CC09994D21B"/>
        <w:category>
          <w:name w:val="常规"/>
          <w:gallery w:val="placeholder"/>
        </w:category>
        <w:types>
          <w:type w:val="bbPlcHdr"/>
        </w:types>
        <w:behaviors>
          <w:behavior w:val="content"/>
        </w:behaviors>
        <w:guid w:val="{4C8EA99A-C7C0-43D1-A205-9B33D0359C89}"/>
      </w:docPartPr>
      <w:docPartBody>
        <w:p w:rsidR="008D62EF" w:rsidRDefault="008D62EF" w:rsidP="008D62EF">
          <w:pPr>
            <w:pStyle w:val="1EF137B64317441782B92CC09994D21B"/>
          </w:pPr>
          <w:r w:rsidRPr="00711F0E">
            <w:rPr>
              <w:rStyle w:val="placeholder1Char"/>
              <w:rFonts w:hint="eastAsia"/>
              <w:sz w:val="16"/>
              <w:szCs w:val="16"/>
            </w:rPr>
            <w:t>____</w:t>
          </w:r>
        </w:p>
      </w:docPartBody>
    </w:docPart>
    <w:docPart>
      <w:docPartPr>
        <w:name w:val="7183BB47714D4A84AFFBE894E3709326"/>
        <w:category>
          <w:name w:val="常规"/>
          <w:gallery w:val="placeholder"/>
        </w:category>
        <w:types>
          <w:type w:val="bbPlcHdr"/>
        </w:types>
        <w:behaviors>
          <w:behavior w:val="content"/>
        </w:behaviors>
        <w:guid w:val="{61119016-7588-4125-854F-D0B3861C5924}"/>
      </w:docPartPr>
      <w:docPartBody>
        <w:p w:rsidR="008D62EF" w:rsidRDefault="008D62EF" w:rsidP="008D62EF">
          <w:pPr>
            <w:pStyle w:val="7183BB47714D4A84AFFBE894E3709326"/>
          </w:pPr>
          <w:r w:rsidRPr="00711F0E">
            <w:rPr>
              <w:rStyle w:val="placeholder1Char"/>
              <w:rFonts w:hint="eastAsia"/>
              <w:sz w:val="16"/>
              <w:szCs w:val="16"/>
            </w:rPr>
            <w:t>____</w:t>
          </w:r>
        </w:p>
      </w:docPartBody>
    </w:docPart>
    <w:docPart>
      <w:docPartPr>
        <w:name w:val="F94280792B0B4F459DDA44E7701D7448"/>
        <w:category>
          <w:name w:val="常规"/>
          <w:gallery w:val="placeholder"/>
        </w:category>
        <w:types>
          <w:type w:val="bbPlcHdr"/>
        </w:types>
        <w:behaviors>
          <w:behavior w:val="content"/>
        </w:behaviors>
        <w:guid w:val="{A02B7D7E-ED74-4BA3-AD97-F0062F8E3267}"/>
      </w:docPartPr>
      <w:docPartBody>
        <w:p w:rsidR="008D62EF" w:rsidRDefault="008D62EF" w:rsidP="008D62EF">
          <w:pPr>
            <w:pStyle w:val="F94280792B0B4F459DDA44E7701D7448"/>
          </w:pPr>
          <w:r w:rsidRPr="00711F0E">
            <w:rPr>
              <w:rStyle w:val="placeholder1Char"/>
              <w:rFonts w:hint="eastAsia"/>
              <w:sz w:val="16"/>
              <w:szCs w:val="16"/>
            </w:rPr>
            <w:t>____</w:t>
          </w:r>
        </w:p>
      </w:docPartBody>
    </w:docPart>
    <w:docPart>
      <w:docPartPr>
        <w:name w:val="927884783A994594AB76218BDF9E8858"/>
        <w:category>
          <w:name w:val="常规"/>
          <w:gallery w:val="placeholder"/>
        </w:category>
        <w:types>
          <w:type w:val="bbPlcHdr"/>
        </w:types>
        <w:behaviors>
          <w:behavior w:val="content"/>
        </w:behaviors>
        <w:guid w:val="{03674898-92A9-433A-990E-CCC3F58665AD}"/>
      </w:docPartPr>
      <w:docPartBody>
        <w:p w:rsidR="008D62EF" w:rsidRDefault="008D62EF" w:rsidP="008D62EF">
          <w:pPr>
            <w:pStyle w:val="927884783A994594AB76218BDF9E8858"/>
          </w:pPr>
          <w:r w:rsidRPr="00711F0E">
            <w:rPr>
              <w:rStyle w:val="placeholder1Char"/>
              <w:rFonts w:hint="eastAsia"/>
              <w:sz w:val="16"/>
              <w:szCs w:val="16"/>
            </w:rPr>
            <w:t>____</w:t>
          </w:r>
        </w:p>
      </w:docPartBody>
    </w:docPart>
    <w:docPart>
      <w:docPartPr>
        <w:name w:val="4E8983A5803047FBB71557F253A4AB37"/>
        <w:category>
          <w:name w:val="常规"/>
          <w:gallery w:val="placeholder"/>
        </w:category>
        <w:types>
          <w:type w:val="bbPlcHdr"/>
        </w:types>
        <w:behaviors>
          <w:behavior w:val="content"/>
        </w:behaviors>
        <w:guid w:val="{D13B1A4A-6129-44A5-B419-2331BCB0A3CA}"/>
      </w:docPartPr>
      <w:docPartBody>
        <w:p w:rsidR="008D62EF" w:rsidRDefault="008D62EF" w:rsidP="008D62EF">
          <w:pPr>
            <w:pStyle w:val="4E8983A5803047FBB71557F253A4AB37"/>
          </w:pPr>
          <w:r w:rsidRPr="00711F0E">
            <w:rPr>
              <w:rStyle w:val="placeholder1Char"/>
              <w:rFonts w:hint="eastAsia"/>
              <w:sz w:val="16"/>
              <w:szCs w:val="16"/>
            </w:rPr>
            <w:t>____</w:t>
          </w:r>
        </w:p>
      </w:docPartBody>
    </w:docPart>
    <w:docPart>
      <w:docPartPr>
        <w:name w:val="BCBB31C38D804472AC0E7C72D091424A"/>
        <w:category>
          <w:name w:val="常规"/>
          <w:gallery w:val="placeholder"/>
        </w:category>
        <w:types>
          <w:type w:val="bbPlcHdr"/>
        </w:types>
        <w:behaviors>
          <w:behavior w:val="content"/>
        </w:behaviors>
        <w:guid w:val="{B12561EE-FDCD-4169-ADF5-6B1C58A72C5D}"/>
      </w:docPartPr>
      <w:docPartBody>
        <w:p w:rsidR="008D62EF" w:rsidRDefault="008D62EF" w:rsidP="008D62EF">
          <w:pPr>
            <w:pStyle w:val="BCBB31C38D804472AC0E7C72D091424A"/>
          </w:pPr>
          <w:r w:rsidRPr="00711F0E">
            <w:rPr>
              <w:rStyle w:val="placeholder1Char"/>
              <w:rFonts w:hint="eastAsia"/>
              <w:sz w:val="16"/>
              <w:szCs w:val="16"/>
            </w:rPr>
            <w:t>____</w:t>
          </w:r>
        </w:p>
      </w:docPartBody>
    </w:docPart>
    <w:docPart>
      <w:docPartPr>
        <w:name w:val="BFA09371EA16483E82D0771408B4D49D"/>
        <w:category>
          <w:name w:val="常规"/>
          <w:gallery w:val="placeholder"/>
        </w:category>
        <w:types>
          <w:type w:val="bbPlcHdr"/>
        </w:types>
        <w:behaviors>
          <w:behavior w:val="content"/>
        </w:behaviors>
        <w:guid w:val="{2B2DB416-516E-4291-B59A-213EE3DA9BD0}"/>
      </w:docPartPr>
      <w:docPartBody>
        <w:p w:rsidR="008D62EF" w:rsidRDefault="008D62EF" w:rsidP="008D62EF">
          <w:pPr>
            <w:pStyle w:val="BFA09371EA16483E82D0771408B4D49D"/>
          </w:pPr>
          <w:r w:rsidRPr="00711F0E">
            <w:rPr>
              <w:rStyle w:val="placeholder1Char"/>
              <w:rFonts w:hint="eastAsia"/>
              <w:sz w:val="16"/>
              <w:szCs w:val="16"/>
            </w:rPr>
            <w:t>____</w:t>
          </w:r>
        </w:p>
      </w:docPartBody>
    </w:docPart>
    <w:docPart>
      <w:docPartPr>
        <w:name w:val="9A8C9816024B46A3BAD66663C347AFE7"/>
        <w:category>
          <w:name w:val="常规"/>
          <w:gallery w:val="placeholder"/>
        </w:category>
        <w:types>
          <w:type w:val="bbPlcHdr"/>
        </w:types>
        <w:behaviors>
          <w:behavior w:val="content"/>
        </w:behaviors>
        <w:guid w:val="{0344D129-8C54-4651-AAB4-E5490341F619}"/>
      </w:docPartPr>
      <w:docPartBody>
        <w:p w:rsidR="008D62EF" w:rsidRDefault="008D62EF" w:rsidP="008D62EF">
          <w:pPr>
            <w:pStyle w:val="9A8C9816024B46A3BAD66663C347AFE7"/>
          </w:pPr>
          <w:r w:rsidRPr="00711F0E">
            <w:rPr>
              <w:rStyle w:val="placeholder1Char"/>
              <w:rFonts w:hint="eastAsia"/>
              <w:sz w:val="16"/>
              <w:szCs w:val="16"/>
            </w:rPr>
            <w:t>____</w:t>
          </w:r>
        </w:p>
      </w:docPartBody>
    </w:docPart>
    <w:docPart>
      <w:docPartPr>
        <w:name w:val="DCFBC375C8CE40A5B310B43C357A2B20"/>
        <w:category>
          <w:name w:val="常规"/>
          <w:gallery w:val="placeholder"/>
        </w:category>
        <w:types>
          <w:type w:val="bbPlcHdr"/>
        </w:types>
        <w:behaviors>
          <w:behavior w:val="content"/>
        </w:behaviors>
        <w:guid w:val="{88A58E1B-D4A0-42BC-8F7F-8E63EA9D5397}"/>
      </w:docPartPr>
      <w:docPartBody>
        <w:p w:rsidR="008D62EF" w:rsidRDefault="008D62EF" w:rsidP="008D62EF">
          <w:pPr>
            <w:pStyle w:val="DCFBC375C8CE40A5B310B43C357A2B20"/>
          </w:pPr>
          <w:r w:rsidRPr="00711F0E">
            <w:rPr>
              <w:rStyle w:val="placeholder1Char"/>
              <w:rFonts w:hint="eastAsia"/>
              <w:sz w:val="16"/>
              <w:szCs w:val="16"/>
            </w:rPr>
            <w:t>____</w:t>
          </w:r>
        </w:p>
      </w:docPartBody>
    </w:docPart>
    <w:docPart>
      <w:docPartPr>
        <w:name w:val="CB3199C8FB5948398EC51042D88865F2"/>
        <w:category>
          <w:name w:val="常规"/>
          <w:gallery w:val="placeholder"/>
        </w:category>
        <w:types>
          <w:type w:val="bbPlcHdr"/>
        </w:types>
        <w:behaviors>
          <w:behavior w:val="content"/>
        </w:behaviors>
        <w:guid w:val="{FBCC87A4-A716-4FAF-AEFD-D4459C220DE9}"/>
      </w:docPartPr>
      <w:docPartBody>
        <w:p w:rsidR="008D62EF" w:rsidRDefault="008D62EF" w:rsidP="008D62EF">
          <w:pPr>
            <w:pStyle w:val="CB3199C8FB5948398EC51042D88865F2"/>
          </w:pPr>
          <w:r w:rsidRPr="00711F0E">
            <w:rPr>
              <w:rStyle w:val="placeholder1Char"/>
              <w:rFonts w:hint="eastAsia"/>
              <w:sz w:val="16"/>
              <w:szCs w:val="16"/>
            </w:rPr>
            <w:t>____</w:t>
          </w:r>
        </w:p>
      </w:docPartBody>
    </w:docPart>
    <w:docPart>
      <w:docPartPr>
        <w:name w:val="0FFAF6FC5C3B44728FC5ECC6EE355FB0"/>
        <w:category>
          <w:name w:val="常规"/>
          <w:gallery w:val="placeholder"/>
        </w:category>
        <w:types>
          <w:type w:val="bbPlcHdr"/>
        </w:types>
        <w:behaviors>
          <w:behavior w:val="content"/>
        </w:behaviors>
        <w:guid w:val="{9544FFC2-F1FD-4DC7-A9A3-2359B9B94750}"/>
      </w:docPartPr>
      <w:docPartBody>
        <w:p w:rsidR="008D62EF" w:rsidRDefault="008D62EF" w:rsidP="008D62EF">
          <w:pPr>
            <w:pStyle w:val="0FFAF6FC5C3B44728FC5ECC6EE355FB0"/>
          </w:pPr>
          <w:r w:rsidRPr="00711F0E">
            <w:rPr>
              <w:rStyle w:val="placeholder1Char"/>
              <w:rFonts w:hint="eastAsia"/>
              <w:sz w:val="16"/>
              <w:szCs w:val="16"/>
            </w:rPr>
            <w:t>____</w:t>
          </w:r>
        </w:p>
      </w:docPartBody>
    </w:docPart>
    <w:docPart>
      <w:docPartPr>
        <w:name w:val="29C211859DEC43B4BE4A9C30739AEB01"/>
        <w:category>
          <w:name w:val="常规"/>
          <w:gallery w:val="placeholder"/>
        </w:category>
        <w:types>
          <w:type w:val="bbPlcHdr"/>
        </w:types>
        <w:behaviors>
          <w:behavior w:val="content"/>
        </w:behaviors>
        <w:guid w:val="{AE515BB9-ABE1-491D-88CD-56071E62441D}"/>
      </w:docPartPr>
      <w:docPartBody>
        <w:p w:rsidR="008D62EF" w:rsidRDefault="008D62EF" w:rsidP="008D62EF">
          <w:pPr>
            <w:pStyle w:val="29C211859DEC43B4BE4A9C30739AEB01"/>
          </w:pPr>
          <w:r w:rsidRPr="00711F0E">
            <w:rPr>
              <w:rStyle w:val="placeholder1Char"/>
              <w:rFonts w:hint="eastAsia"/>
              <w:sz w:val="16"/>
              <w:szCs w:val="16"/>
            </w:rPr>
            <w:t>____</w:t>
          </w:r>
        </w:p>
      </w:docPartBody>
    </w:docPart>
    <w:docPart>
      <w:docPartPr>
        <w:name w:val="F711A954EF004F07B6B0AA72966A6123"/>
        <w:category>
          <w:name w:val="常规"/>
          <w:gallery w:val="placeholder"/>
        </w:category>
        <w:types>
          <w:type w:val="bbPlcHdr"/>
        </w:types>
        <w:behaviors>
          <w:behavior w:val="content"/>
        </w:behaviors>
        <w:guid w:val="{0496B160-16C8-4C66-9FB0-99BAD494F670}"/>
      </w:docPartPr>
      <w:docPartBody>
        <w:p w:rsidR="008D62EF" w:rsidRDefault="008D62EF" w:rsidP="008D62EF">
          <w:pPr>
            <w:pStyle w:val="F711A954EF004F07B6B0AA72966A6123"/>
          </w:pPr>
          <w:r w:rsidRPr="00711F0E">
            <w:rPr>
              <w:rStyle w:val="placeholder1Char"/>
              <w:rFonts w:hint="eastAsia"/>
              <w:sz w:val="16"/>
              <w:szCs w:val="16"/>
            </w:rPr>
            <w:t>____</w:t>
          </w:r>
        </w:p>
      </w:docPartBody>
    </w:docPart>
    <w:docPart>
      <w:docPartPr>
        <w:name w:val="0CE3D3FF84CF4CC2971FE252EF308DC4"/>
        <w:category>
          <w:name w:val="常规"/>
          <w:gallery w:val="placeholder"/>
        </w:category>
        <w:types>
          <w:type w:val="bbPlcHdr"/>
        </w:types>
        <w:behaviors>
          <w:behavior w:val="content"/>
        </w:behaviors>
        <w:guid w:val="{4BDCEF68-7364-401F-9A71-83EABC3F0D02}"/>
      </w:docPartPr>
      <w:docPartBody>
        <w:p w:rsidR="008D62EF" w:rsidRDefault="008D62EF" w:rsidP="008D62EF">
          <w:pPr>
            <w:pStyle w:val="0CE3D3FF84CF4CC2971FE252EF308DC4"/>
          </w:pPr>
          <w:r w:rsidRPr="00711F0E">
            <w:rPr>
              <w:rStyle w:val="placeholder1Char"/>
              <w:rFonts w:hint="eastAsia"/>
              <w:sz w:val="16"/>
              <w:szCs w:val="16"/>
            </w:rPr>
            <w:t>____</w:t>
          </w:r>
        </w:p>
      </w:docPartBody>
    </w:docPart>
    <w:docPart>
      <w:docPartPr>
        <w:name w:val="2E5F57890E83470DAD30407615B158E6"/>
        <w:category>
          <w:name w:val="常规"/>
          <w:gallery w:val="placeholder"/>
        </w:category>
        <w:types>
          <w:type w:val="bbPlcHdr"/>
        </w:types>
        <w:behaviors>
          <w:behavior w:val="content"/>
        </w:behaviors>
        <w:guid w:val="{C471F2A3-0E53-423E-8051-97BAF8BD0FCA}"/>
      </w:docPartPr>
      <w:docPartBody>
        <w:p w:rsidR="008D62EF" w:rsidRDefault="008D62EF" w:rsidP="008D62EF">
          <w:pPr>
            <w:pStyle w:val="2E5F57890E83470DAD30407615B158E6"/>
          </w:pPr>
          <w:r w:rsidRPr="00711F0E">
            <w:rPr>
              <w:rStyle w:val="placeholder1Char"/>
              <w:rFonts w:hint="eastAsia"/>
              <w:sz w:val="16"/>
              <w:szCs w:val="16"/>
            </w:rPr>
            <w:t>____</w:t>
          </w:r>
        </w:p>
      </w:docPartBody>
    </w:docPart>
    <w:docPart>
      <w:docPartPr>
        <w:name w:val="D9C46F567FA94FE2897911CD3B6AFBA9"/>
        <w:category>
          <w:name w:val="常规"/>
          <w:gallery w:val="placeholder"/>
        </w:category>
        <w:types>
          <w:type w:val="bbPlcHdr"/>
        </w:types>
        <w:behaviors>
          <w:behavior w:val="content"/>
        </w:behaviors>
        <w:guid w:val="{261F3332-60CD-46B4-8DDD-0B407467C2A2}"/>
      </w:docPartPr>
      <w:docPartBody>
        <w:p w:rsidR="008D62EF" w:rsidRDefault="008D62EF" w:rsidP="008D62EF">
          <w:pPr>
            <w:pStyle w:val="D9C46F567FA94FE2897911CD3B6AFBA9"/>
          </w:pPr>
          <w:r w:rsidRPr="00711F0E">
            <w:rPr>
              <w:rStyle w:val="placeholder1Char"/>
              <w:rFonts w:hint="eastAsia"/>
              <w:sz w:val="16"/>
              <w:szCs w:val="16"/>
            </w:rPr>
            <w:t>____</w:t>
          </w:r>
        </w:p>
      </w:docPartBody>
    </w:docPart>
    <w:docPart>
      <w:docPartPr>
        <w:name w:val="5751CAF6A3174FD0A736D6BE6B0454CD"/>
        <w:category>
          <w:name w:val="常规"/>
          <w:gallery w:val="placeholder"/>
        </w:category>
        <w:types>
          <w:type w:val="bbPlcHdr"/>
        </w:types>
        <w:behaviors>
          <w:behavior w:val="content"/>
        </w:behaviors>
        <w:guid w:val="{65737DC7-FBC8-48CA-884A-D08A128136A3}"/>
      </w:docPartPr>
      <w:docPartBody>
        <w:p w:rsidR="008D62EF" w:rsidRDefault="008D62EF" w:rsidP="008D62EF">
          <w:pPr>
            <w:pStyle w:val="5751CAF6A3174FD0A736D6BE6B0454CD"/>
          </w:pPr>
          <w:r w:rsidRPr="00711F0E">
            <w:rPr>
              <w:rStyle w:val="placeholder1Char"/>
              <w:rFonts w:hint="eastAsia"/>
              <w:sz w:val="16"/>
              <w:szCs w:val="16"/>
            </w:rPr>
            <w:t>____</w:t>
          </w:r>
        </w:p>
      </w:docPartBody>
    </w:docPart>
    <w:docPart>
      <w:docPartPr>
        <w:name w:val="10622ADCCE3746FE8BF4DE120E0146E8"/>
        <w:category>
          <w:name w:val="常规"/>
          <w:gallery w:val="placeholder"/>
        </w:category>
        <w:types>
          <w:type w:val="bbPlcHdr"/>
        </w:types>
        <w:behaviors>
          <w:behavior w:val="content"/>
        </w:behaviors>
        <w:guid w:val="{7F71D0FB-8D36-45BD-B174-4723943A6037}"/>
      </w:docPartPr>
      <w:docPartBody>
        <w:p w:rsidR="008D62EF" w:rsidRDefault="008D62EF" w:rsidP="008D62EF">
          <w:pPr>
            <w:pStyle w:val="10622ADCCE3746FE8BF4DE120E0146E8"/>
          </w:pPr>
          <w:r w:rsidRPr="00711F0E">
            <w:rPr>
              <w:rStyle w:val="placeholder1Char"/>
              <w:rFonts w:hint="eastAsia"/>
              <w:sz w:val="16"/>
              <w:szCs w:val="16"/>
            </w:rPr>
            <w:t>____</w:t>
          </w:r>
        </w:p>
      </w:docPartBody>
    </w:docPart>
    <w:docPart>
      <w:docPartPr>
        <w:name w:val="62840D4302AA420EAF4F11DA72E9F6FF"/>
        <w:category>
          <w:name w:val="常规"/>
          <w:gallery w:val="placeholder"/>
        </w:category>
        <w:types>
          <w:type w:val="bbPlcHdr"/>
        </w:types>
        <w:behaviors>
          <w:behavior w:val="content"/>
        </w:behaviors>
        <w:guid w:val="{6D95123C-3A5F-4188-8017-2D9492192634}"/>
      </w:docPartPr>
      <w:docPartBody>
        <w:p w:rsidR="008D62EF" w:rsidRDefault="008D62EF" w:rsidP="008D62EF">
          <w:pPr>
            <w:pStyle w:val="62840D4302AA420EAF4F11DA72E9F6FF"/>
          </w:pPr>
          <w:r w:rsidRPr="00711F0E">
            <w:rPr>
              <w:rStyle w:val="placeholder1Char"/>
              <w:rFonts w:hint="eastAsia"/>
              <w:sz w:val="16"/>
              <w:szCs w:val="16"/>
            </w:rPr>
            <w:t>____</w:t>
          </w:r>
        </w:p>
      </w:docPartBody>
    </w:docPart>
    <w:docPart>
      <w:docPartPr>
        <w:name w:val="9769988757224A70AD3B02341DB932E4"/>
        <w:category>
          <w:name w:val="常规"/>
          <w:gallery w:val="placeholder"/>
        </w:category>
        <w:types>
          <w:type w:val="bbPlcHdr"/>
        </w:types>
        <w:behaviors>
          <w:behavior w:val="content"/>
        </w:behaviors>
        <w:guid w:val="{185C0F4F-4544-4458-8A47-13C5135E9AC6}"/>
      </w:docPartPr>
      <w:docPartBody>
        <w:p w:rsidR="008D62EF" w:rsidRDefault="008D62EF" w:rsidP="008D62EF">
          <w:pPr>
            <w:pStyle w:val="9769988757224A70AD3B02341DB932E4"/>
          </w:pPr>
          <w:r w:rsidRPr="00711F0E">
            <w:rPr>
              <w:rStyle w:val="placeholder1Char"/>
              <w:rFonts w:hint="eastAsia"/>
              <w:sz w:val="16"/>
              <w:szCs w:val="16"/>
            </w:rPr>
            <w:t>____</w:t>
          </w:r>
        </w:p>
      </w:docPartBody>
    </w:docPart>
    <w:docPart>
      <w:docPartPr>
        <w:name w:val="B6C135B31FF64BF5AEE80D6A68C6EA73"/>
        <w:category>
          <w:name w:val="常规"/>
          <w:gallery w:val="placeholder"/>
        </w:category>
        <w:types>
          <w:type w:val="bbPlcHdr"/>
        </w:types>
        <w:behaviors>
          <w:behavior w:val="content"/>
        </w:behaviors>
        <w:guid w:val="{02D57AE4-A98A-47D9-87DB-2EFAAE6F8207}"/>
      </w:docPartPr>
      <w:docPartBody>
        <w:p w:rsidR="008D62EF" w:rsidRDefault="008D62EF" w:rsidP="008D62EF">
          <w:pPr>
            <w:pStyle w:val="B6C135B31FF64BF5AEE80D6A68C6EA73"/>
          </w:pPr>
          <w:r w:rsidRPr="00711F0E">
            <w:rPr>
              <w:rStyle w:val="placeholder1Char"/>
              <w:rFonts w:hint="eastAsia"/>
              <w:sz w:val="16"/>
              <w:szCs w:val="16"/>
            </w:rPr>
            <w:t>____</w:t>
          </w:r>
        </w:p>
      </w:docPartBody>
    </w:docPart>
    <w:docPart>
      <w:docPartPr>
        <w:name w:val="4D2AF87ADDA1479E8D72988737EB3C25"/>
        <w:category>
          <w:name w:val="常规"/>
          <w:gallery w:val="placeholder"/>
        </w:category>
        <w:types>
          <w:type w:val="bbPlcHdr"/>
        </w:types>
        <w:behaviors>
          <w:behavior w:val="content"/>
        </w:behaviors>
        <w:guid w:val="{5F912C44-6F84-4BBD-A37D-C3C8B6AA317D}"/>
      </w:docPartPr>
      <w:docPartBody>
        <w:p w:rsidR="008D62EF" w:rsidRDefault="008D62EF" w:rsidP="008D62EF">
          <w:pPr>
            <w:pStyle w:val="4D2AF87ADDA1479E8D72988737EB3C25"/>
          </w:pPr>
          <w:r w:rsidRPr="00711F0E">
            <w:rPr>
              <w:rStyle w:val="placeholder1Char"/>
              <w:rFonts w:hint="eastAsia"/>
              <w:sz w:val="16"/>
              <w:szCs w:val="16"/>
            </w:rPr>
            <w:t>____</w:t>
          </w:r>
        </w:p>
      </w:docPartBody>
    </w:docPart>
    <w:docPart>
      <w:docPartPr>
        <w:name w:val="9C375E1A3A084A9491586884DB4F7E96"/>
        <w:category>
          <w:name w:val="常规"/>
          <w:gallery w:val="placeholder"/>
        </w:category>
        <w:types>
          <w:type w:val="bbPlcHdr"/>
        </w:types>
        <w:behaviors>
          <w:behavior w:val="content"/>
        </w:behaviors>
        <w:guid w:val="{F8E619F4-E13D-4DDE-8B2F-BD62B2F40466}"/>
      </w:docPartPr>
      <w:docPartBody>
        <w:p w:rsidR="008D62EF" w:rsidRDefault="008D62EF" w:rsidP="008D62EF">
          <w:pPr>
            <w:pStyle w:val="9C375E1A3A084A9491586884DB4F7E96"/>
          </w:pPr>
          <w:r w:rsidRPr="00711F0E">
            <w:rPr>
              <w:rStyle w:val="placeholder1Char"/>
              <w:rFonts w:hint="eastAsia"/>
              <w:sz w:val="16"/>
              <w:szCs w:val="16"/>
            </w:rPr>
            <w:t>____</w:t>
          </w:r>
        </w:p>
      </w:docPartBody>
    </w:docPart>
    <w:docPart>
      <w:docPartPr>
        <w:name w:val="AEA359EE1BC246F19493FA768A938845"/>
        <w:category>
          <w:name w:val="常规"/>
          <w:gallery w:val="placeholder"/>
        </w:category>
        <w:types>
          <w:type w:val="bbPlcHdr"/>
        </w:types>
        <w:behaviors>
          <w:behavior w:val="content"/>
        </w:behaviors>
        <w:guid w:val="{FE0A6639-6C62-4B45-B541-0E602C288BC3}"/>
      </w:docPartPr>
      <w:docPartBody>
        <w:p w:rsidR="008D62EF" w:rsidRDefault="008D62EF" w:rsidP="008D62EF">
          <w:pPr>
            <w:pStyle w:val="AEA359EE1BC246F19493FA768A938845"/>
          </w:pPr>
          <w:r w:rsidRPr="00711F0E">
            <w:rPr>
              <w:rStyle w:val="placeholder1Char"/>
              <w:rFonts w:hint="eastAsia"/>
              <w:sz w:val="16"/>
              <w:szCs w:val="16"/>
            </w:rPr>
            <w:t>____</w:t>
          </w:r>
        </w:p>
      </w:docPartBody>
    </w:docPart>
    <w:docPart>
      <w:docPartPr>
        <w:name w:val="02B71FC527494B47BDE60FA94202F996"/>
        <w:category>
          <w:name w:val="常规"/>
          <w:gallery w:val="placeholder"/>
        </w:category>
        <w:types>
          <w:type w:val="bbPlcHdr"/>
        </w:types>
        <w:behaviors>
          <w:behavior w:val="content"/>
        </w:behaviors>
        <w:guid w:val="{D043702D-014D-4930-8523-622914691C03}"/>
      </w:docPartPr>
      <w:docPartBody>
        <w:p w:rsidR="008D62EF" w:rsidRDefault="008D62EF" w:rsidP="008D62EF">
          <w:pPr>
            <w:pStyle w:val="02B71FC527494B47BDE60FA94202F996"/>
          </w:pPr>
          <w:r w:rsidRPr="00711F0E">
            <w:rPr>
              <w:rStyle w:val="placeholder1Char"/>
              <w:rFonts w:hint="eastAsia"/>
              <w:sz w:val="16"/>
              <w:szCs w:val="16"/>
            </w:rPr>
            <w:t>____</w:t>
          </w:r>
        </w:p>
      </w:docPartBody>
    </w:docPart>
    <w:docPart>
      <w:docPartPr>
        <w:name w:val="9AF0D5C4800F4A1B9C1E08E2FCF3029E"/>
        <w:category>
          <w:name w:val="常规"/>
          <w:gallery w:val="placeholder"/>
        </w:category>
        <w:types>
          <w:type w:val="bbPlcHdr"/>
        </w:types>
        <w:behaviors>
          <w:behavior w:val="content"/>
        </w:behaviors>
        <w:guid w:val="{39D67C91-8CCF-4630-8BB9-8FE51D5BB424}"/>
      </w:docPartPr>
      <w:docPartBody>
        <w:p w:rsidR="008D62EF" w:rsidRDefault="008D62EF" w:rsidP="008D62EF">
          <w:pPr>
            <w:pStyle w:val="9AF0D5C4800F4A1B9C1E08E2FCF3029E"/>
          </w:pPr>
          <w:r w:rsidRPr="00711F0E">
            <w:rPr>
              <w:rStyle w:val="placeholder1Char"/>
              <w:rFonts w:hint="eastAsia"/>
              <w:sz w:val="16"/>
              <w:szCs w:val="16"/>
            </w:rPr>
            <w:t>____</w:t>
          </w:r>
        </w:p>
      </w:docPartBody>
    </w:docPart>
    <w:docPart>
      <w:docPartPr>
        <w:name w:val="5A8E95C05B3343A2ABBA6C618DC11899"/>
        <w:category>
          <w:name w:val="常规"/>
          <w:gallery w:val="placeholder"/>
        </w:category>
        <w:types>
          <w:type w:val="bbPlcHdr"/>
        </w:types>
        <w:behaviors>
          <w:behavior w:val="content"/>
        </w:behaviors>
        <w:guid w:val="{EED16CB9-D7CE-4A9E-9A28-ADCBC7AD5DFA}"/>
      </w:docPartPr>
      <w:docPartBody>
        <w:p w:rsidR="008D62EF" w:rsidRDefault="008D62EF" w:rsidP="008D62EF">
          <w:pPr>
            <w:pStyle w:val="5A8E95C05B3343A2ABBA6C618DC11899"/>
          </w:pPr>
          <w:r w:rsidRPr="00711F0E">
            <w:rPr>
              <w:rStyle w:val="placeholder1Char"/>
              <w:rFonts w:hint="eastAsia"/>
              <w:sz w:val="16"/>
              <w:szCs w:val="16"/>
            </w:rPr>
            <w:t>____</w:t>
          </w:r>
        </w:p>
      </w:docPartBody>
    </w:docPart>
    <w:docPart>
      <w:docPartPr>
        <w:name w:val="721F398EE2F841CA8FD4A80222B2004E"/>
        <w:category>
          <w:name w:val="常规"/>
          <w:gallery w:val="placeholder"/>
        </w:category>
        <w:types>
          <w:type w:val="bbPlcHdr"/>
        </w:types>
        <w:behaviors>
          <w:behavior w:val="content"/>
        </w:behaviors>
        <w:guid w:val="{7DDDD3EF-4DC9-41DE-A90F-6BB08FCB91EA}"/>
      </w:docPartPr>
      <w:docPartBody>
        <w:p w:rsidR="008D62EF" w:rsidRDefault="008D62EF" w:rsidP="008D62EF">
          <w:pPr>
            <w:pStyle w:val="721F398EE2F841CA8FD4A80222B2004E"/>
          </w:pPr>
          <w:r w:rsidRPr="00711F0E">
            <w:rPr>
              <w:rStyle w:val="placeholder1Char"/>
              <w:rFonts w:hint="eastAsia"/>
              <w:sz w:val="16"/>
              <w:szCs w:val="16"/>
            </w:rPr>
            <w:t>____</w:t>
          </w:r>
        </w:p>
      </w:docPartBody>
    </w:docPart>
    <w:docPart>
      <w:docPartPr>
        <w:name w:val="EA986F95D50542D49FF66EED8CBD31FF"/>
        <w:category>
          <w:name w:val="常规"/>
          <w:gallery w:val="placeholder"/>
        </w:category>
        <w:types>
          <w:type w:val="bbPlcHdr"/>
        </w:types>
        <w:behaviors>
          <w:behavior w:val="content"/>
        </w:behaviors>
        <w:guid w:val="{E1259D61-A0AD-49B3-BBA4-A1903F6DDDAD}"/>
      </w:docPartPr>
      <w:docPartBody>
        <w:p w:rsidR="008D62EF" w:rsidRDefault="008D62EF" w:rsidP="008D62EF">
          <w:pPr>
            <w:pStyle w:val="EA986F95D50542D49FF66EED8CBD31FF"/>
          </w:pPr>
          <w:r w:rsidRPr="00711F0E">
            <w:rPr>
              <w:rStyle w:val="placeholder1Char"/>
              <w:rFonts w:hint="eastAsia"/>
              <w:sz w:val="16"/>
              <w:szCs w:val="16"/>
            </w:rPr>
            <w:t>____</w:t>
          </w:r>
        </w:p>
      </w:docPartBody>
    </w:docPart>
    <w:docPart>
      <w:docPartPr>
        <w:name w:val="E1B7600C91B14686A5968BB4F3BBF20D"/>
        <w:category>
          <w:name w:val="常规"/>
          <w:gallery w:val="placeholder"/>
        </w:category>
        <w:types>
          <w:type w:val="bbPlcHdr"/>
        </w:types>
        <w:behaviors>
          <w:behavior w:val="content"/>
        </w:behaviors>
        <w:guid w:val="{B162F583-C542-4E36-9C5F-A173100BB33E}"/>
      </w:docPartPr>
      <w:docPartBody>
        <w:p w:rsidR="008D62EF" w:rsidRDefault="008D62EF" w:rsidP="008D62EF">
          <w:pPr>
            <w:pStyle w:val="E1B7600C91B14686A5968BB4F3BBF20D"/>
          </w:pPr>
          <w:r w:rsidRPr="00711F0E">
            <w:rPr>
              <w:rStyle w:val="placeholder1Char"/>
              <w:rFonts w:hint="eastAsia"/>
              <w:sz w:val="16"/>
              <w:szCs w:val="16"/>
            </w:rPr>
            <w:t>____</w:t>
          </w:r>
        </w:p>
      </w:docPartBody>
    </w:docPart>
    <w:docPart>
      <w:docPartPr>
        <w:name w:val="5F150D6F61904FD98D295EB521F4DA0E"/>
        <w:category>
          <w:name w:val="常规"/>
          <w:gallery w:val="placeholder"/>
        </w:category>
        <w:types>
          <w:type w:val="bbPlcHdr"/>
        </w:types>
        <w:behaviors>
          <w:behavior w:val="content"/>
        </w:behaviors>
        <w:guid w:val="{6F9E939F-B4FA-4DD0-89C5-742CB4CD0BD3}"/>
      </w:docPartPr>
      <w:docPartBody>
        <w:p w:rsidR="008D62EF" w:rsidRDefault="008D62EF" w:rsidP="008D62EF">
          <w:pPr>
            <w:pStyle w:val="5F150D6F61904FD98D295EB521F4DA0E"/>
          </w:pPr>
          <w:r w:rsidRPr="00711F0E">
            <w:rPr>
              <w:rStyle w:val="placeholder1Char"/>
              <w:rFonts w:hint="eastAsia"/>
              <w:sz w:val="16"/>
              <w:szCs w:val="16"/>
            </w:rPr>
            <w:t>____</w:t>
          </w:r>
        </w:p>
      </w:docPartBody>
    </w:docPart>
    <w:docPart>
      <w:docPartPr>
        <w:name w:val="C3CDCD45D1F0429B93493DEC71F541C6"/>
        <w:category>
          <w:name w:val="常规"/>
          <w:gallery w:val="placeholder"/>
        </w:category>
        <w:types>
          <w:type w:val="bbPlcHdr"/>
        </w:types>
        <w:behaviors>
          <w:behavior w:val="content"/>
        </w:behaviors>
        <w:guid w:val="{20024AF3-9B5F-4B36-8CBF-2342E319250B}"/>
      </w:docPartPr>
      <w:docPartBody>
        <w:p w:rsidR="008D62EF" w:rsidRDefault="008D62EF" w:rsidP="008D62EF">
          <w:pPr>
            <w:pStyle w:val="C3CDCD45D1F0429B93493DEC71F541C6"/>
          </w:pPr>
          <w:r w:rsidRPr="00711F0E">
            <w:rPr>
              <w:rStyle w:val="placeholder1Char"/>
              <w:rFonts w:hint="eastAsia"/>
              <w:sz w:val="16"/>
              <w:szCs w:val="16"/>
            </w:rPr>
            <w:t>____</w:t>
          </w:r>
        </w:p>
      </w:docPartBody>
    </w:docPart>
    <w:docPart>
      <w:docPartPr>
        <w:name w:val="83403E1ACDC14A33819A02526E08D099"/>
        <w:category>
          <w:name w:val="常规"/>
          <w:gallery w:val="placeholder"/>
        </w:category>
        <w:types>
          <w:type w:val="bbPlcHdr"/>
        </w:types>
        <w:behaviors>
          <w:behavior w:val="content"/>
        </w:behaviors>
        <w:guid w:val="{428E5A0A-B71C-4846-AC28-B8D8C57D2CAA}"/>
      </w:docPartPr>
      <w:docPartBody>
        <w:p w:rsidR="008D62EF" w:rsidRDefault="008D62EF" w:rsidP="008D62EF">
          <w:pPr>
            <w:pStyle w:val="83403E1ACDC14A33819A02526E08D099"/>
          </w:pPr>
          <w:r w:rsidRPr="00711F0E">
            <w:rPr>
              <w:rStyle w:val="placeholder1Char"/>
              <w:rFonts w:hint="eastAsia"/>
              <w:sz w:val="16"/>
              <w:szCs w:val="16"/>
            </w:rPr>
            <w:t>____</w:t>
          </w:r>
        </w:p>
      </w:docPartBody>
    </w:docPart>
    <w:docPart>
      <w:docPartPr>
        <w:name w:val="679F696BABCA4EFD8258FC929665899A"/>
        <w:category>
          <w:name w:val="常规"/>
          <w:gallery w:val="placeholder"/>
        </w:category>
        <w:types>
          <w:type w:val="bbPlcHdr"/>
        </w:types>
        <w:behaviors>
          <w:behavior w:val="content"/>
        </w:behaviors>
        <w:guid w:val="{50EC1BF9-88AA-46FA-A31D-D712B980FBCD}"/>
      </w:docPartPr>
      <w:docPartBody>
        <w:p w:rsidR="008D62EF" w:rsidRDefault="008D62EF" w:rsidP="008D62EF">
          <w:pPr>
            <w:pStyle w:val="679F696BABCA4EFD8258FC929665899A"/>
          </w:pPr>
          <w:r w:rsidRPr="00711F0E">
            <w:rPr>
              <w:rStyle w:val="placeholder1Char"/>
              <w:rFonts w:hint="eastAsia"/>
              <w:sz w:val="16"/>
              <w:szCs w:val="16"/>
            </w:rPr>
            <w:t>____</w:t>
          </w:r>
        </w:p>
      </w:docPartBody>
    </w:docPart>
    <w:docPart>
      <w:docPartPr>
        <w:name w:val="83CFCEF3F65F44B8BBD206440ED4D97C"/>
        <w:category>
          <w:name w:val="常规"/>
          <w:gallery w:val="placeholder"/>
        </w:category>
        <w:types>
          <w:type w:val="bbPlcHdr"/>
        </w:types>
        <w:behaviors>
          <w:behavior w:val="content"/>
        </w:behaviors>
        <w:guid w:val="{BB348954-613C-4E8D-A2C8-7FCE94948FEF}"/>
      </w:docPartPr>
      <w:docPartBody>
        <w:p w:rsidR="008D62EF" w:rsidRDefault="008D62EF" w:rsidP="008D62EF">
          <w:pPr>
            <w:pStyle w:val="83CFCEF3F65F44B8BBD206440ED4D97C"/>
          </w:pPr>
          <w:r w:rsidRPr="00711F0E">
            <w:rPr>
              <w:rStyle w:val="placeholder1Char"/>
              <w:rFonts w:hint="eastAsia"/>
              <w:sz w:val="16"/>
              <w:szCs w:val="16"/>
            </w:rPr>
            <w:t>____</w:t>
          </w:r>
        </w:p>
      </w:docPartBody>
    </w:docPart>
    <w:docPart>
      <w:docPartPr>
        <w:name w:val="F0203CC16BAD4BEF9D5F9947A5325E36"/>
        <w:category>
          <w:name w:val="常规"/>
          <w:gallery w:val="placeholder"/>
        </w:category>
        <w:types>
          <w:type w:val="bbPlcHdr"/>
        </w:types>
        <w:behaviors>
          <w:behavior w:val="content"/>
        </w:behaviors>
        <w:guid w:val="{EF976E43-1924-4CE4-AA43-8F88730F3E56}"/>
      </w:docPartPr>
      <w:docPartBody>
        <w:p w:rsidR="008D62EF" w:rsidRDefault="008D62EF" w:rsidP="008D62EF">
          <w:pPr>
            <w:pStyle w:val="F0203CC16BAD4BEF9D5F9947A5325E36"/>
          </w:pPr>
          <w:r w:rsidRPr="00711F0E">
            <w:rPr>
              <w:rStyle w:val="placeholder1Char"/>
              <w:rFonts w:hint="eastAsia"/>
              <w:sz w:val="16"/>
              <w:szCs w:val="16"/>
            </w:rPr>
            <w:t>____</w:t>
          </w:r>
        </w:p>
      </w:docPartBody>
    </w:docPart>
    <w:docPart>
      <w:docPartPr>
        <w:name w:val="879E47C6648049F68A2C63FF21419F4F"/>
        <w:category>
          <w:name w:val="常规"/>
          <w:gallery w:val="placeholder"/>
        </w:category>
        <w:types>
          <w:type w:val="bbPlcHdr"/>
        </w:types>
        <w:behaviors>
          <w:behavior w:val="content"/>
        </w:behaviors>
        <w:guid w:val="{71EC3F5C-3E8D-4203-97E2-BA7C2E72724F}"/>
      </w:docPartPr>
      <w:docPartBody>
        <w:p w:rsidR="008D62EF" w:rsidRDefault="008D62EF" w:rsidP="008D62EF">
          <w:pPr>
            <w:pStyle w:val="879E47C6648049F68A2C63FF21419F4F"/>
          </w:pPr>
          <w:r w:rsidRPr="00711F0E">
            <w:rPr>
              <w:rStyle w:val="placeholder1Char"/>
              <w:rFonts w:hint="eastAsia"/>
              <w:sz w:val="16"/>
              <w:szCs w:val="16"/>
            </w:rPr>
            <w:t>____</w:t>
          </w:r>
        </w:p>
      </w:docPartBody>
    </w:docPart>
    <w:docPart>
      <w:docPartPr>
        <w:name w:val="6182DD277D944AF399221566F07995F8"/>
        <w:category>
          <w:name w:val="常规"/>
          <w:gallery w:val="placeholder"/>
        </w:category>
        <w:types>
          <w:type w:val="bbPlcHdr"/>
        </w:types>
        <w:behaviors>
          <w:behavior w:val="content"/>
        </w:behaviors>
        <w:guid w:val="{F74A064D-A915-40F3-8376-90CB4E295AFE}"/>
      </w:docPartPr>
      <w:docPartBody>
        <w:p w:rsidR="008D62EF" w:rsidRDefault="008D62EF" w:rsidP="008D62EF">
          <w:pPr>
            <w:pStyle w:val="6182DD277D944AF399221566F07995F8"/>
          </w:pPr>
          <w:r w:rsidRPr="00711F0E">
            <w:rPr>
              <w:rStyle w:val="placeholder1Char"/>
              <w:rFonts w:hint="eastAsia"/>
              <w:sz w:val="16"/>
              <w:szCs w:val="16"/>
            </w:rPr>
            <w:t>____</w:t>
          </w:r>
        </w:p>
      </w:docPartBody>
    </w:docPart>
    <w:docPart>
      <w:docPartPr>
        <w:name w:val="89FAF4BE39E2460FB065C4355D4F8AB3"/>
        <w:category>
          <w:name w:val="常规"/>
          <w:gallery w:val="placeholder"/>
        </w:category>
        <w:types>
          <w:type w:val="bbPlcHdr"/>
        </w:types>
        <w:behaviors>
          <w:behavior w:val="content"/>
        </w:behaviors>
        <w:guid w:val="{4F12547F-9145-4FA1-9F38-9DB0AC649184}"/>
      </w:docPartPr>
      <w:docPartBody>
        <w:p w:rsidR="008D62EF" w:rsidRDefault="008D62EF" w:rsidP="008D62EF">
          <w:pPr>
            <w:pStyle w:val="89FAF4BE39E2460FB065C4355D4F8AB3"/>
          </w:pPr>
          <w:r w:rsidRPr="00711F0E">
            <w:rPr>
              <w:rStyle w:val="placeholder1Char"/>
              <w:rFonts w:hint="eastAsia"/>
              <w:sz w:val="16"/>
              <w:szCs w:val="16"/>
            </w:rPr>
            <w:t>____</w:t>
          </w:r>
        </w:p>
      </w:docPartBody>
    </w:docPart>
    <w:docPart>
      <w:docPartPr>
        <w:name w:val="BCB2D4CDA9DA42E98D65A88D1E8E97B7"/>
        <w:category>
          <w:name w:val="常规"/>
          <w:gallery w:val="placeholder"/>
        </w:category>
        <w:types>
          <w:type w:val="bbPlcHdr"/>
        </w:types>
        <w:behaviors>
          <w:behavior w:val="content"/>
        </w:behaviors>
        <w:guid w:val="{0A582465-AE90-44F0-8F30-DE92A8157B00}"/>
      </w:docPartPr>
      <w:docPartBody>
        <w:p w:rsidR="008D62EF" w:rsidRDefault="008D62EF" w:rsidP="008D62EF">
          <w:pPr>
            <w:pStyle w:val="BCB2D4CDA9DA42E98D65A88D1E8E97B7"/>
          </w:pPr>
          <w:r w:rsidRPr="00711F0E">
            <w:rPr>
              <w:rStyle w:val="placeholder1Char"/>
              <w:rFonts w:hint="eastAsia"/>
              <w:sz w:val="16"/>
              <w:szCs w:val="16"/>
            </w:rPr>
            <w:t>____</w:t>
          </w:r>
        </w:p>
      </w:docPartBody>
    </w:docPart>
    <w:docPart>
      <w:docPartPr>
        <w:name w:val="81C364A5B42349BEABD413FF8A6EAE30"/>
        <w:category>
          <w:name w:val="常规"/>
          <w:gallery w:val="placeholder"/>
        </w:category>
        <w:types>
          <w:type w:val="bbPlcHdr"/>
        </w:types>
        <w:behaviors>
          <w:behavior w:val="content"/>
        </w:behaviors>
        <w:guid w:val="{07C2E200-C298-4FBD-AEF1-9FECB9896A45}"/>
      </w:docPartPr>
      <w:docPartBody>
        <w:p w:rsidR="008D62EF" w:rsidRDefault="008D62EF" w:rsidP="008D62EF">
          <w:pPr>
            <w:pStyle w:val="81C364A5B42349BEABD413FF8A6EAE30"/>
          </w:pPr>
          <w:r w:rsidRPr="00711F0E">
            <w:rPr>
              <w:rStyle w:val="placeholder1Char"/>
              <w:rFonts w:hint="eastAsia"/>
              <w:sz w:val="16"/>
              <w:szCs w:val="16"/>
            </w:rPr>
            <w:t>____</w:t>
          </w:r>
        </w:p>
      </w:docPartBody>
    </w:docPart>
    <w:docPart>
      <w:docPartPr>
        <w:name w:val="AE6B0FF872044DAFB52F4155F20DD55E"/>
        <w:category>
          <w:name w:val="常规"/>
          <w:gallery w:val="placeholder"/>
        </w:category>
        <w:types>
          <w:type w:val="bbPlcHdr"/>
        </w:types>
        <w:behaviors>
          <w:behavior w:val="content"/>
        </w:behaviors>
        <w:guid w:val="{6B50B594-2E30-4416-BA3F-A5CFD9A18ECC}"/>
      </w:docPartPr>
      <w:docPartBody>
        <w:p w:rsidR="008D62EF" w:rsidRDefault="008D62EF" w:rsidP="008D62EF">
          <w:pPr>
            <w:pStyle w:val="AE6B0FF872044DAFB52F4155F20DD55E"/>
          </w:pPr>
          <w:r w:rsidRPr="00711F0E">
            <w:rPr>
              <w:rStyle w:val="placeholder1Char"/>
              <w:rFonts w:hint="eastAsia"/>
              <w:sz w:val="16"/>
              <w:szCs w:val="16"/>
            </w:rPr>
            <w:t>____</w:t>
          </w:r>
        </w:p>
      </w:docPartBody>
    </w:docPart>
    <w:docPart>
      <w:docPartPr>
        <w:name w:val="E0154C5808304D1094D44A1B71DDF925"/>
        <w:category>
          <w:name w:val="常规"/>
          <w:gallery w:val="placeholder"/>
        </w:category>
        <w:types>
          <w:type w:val="bbPlcHdr"/>
        </w:types>
        <w:behaviors>
          <w:behavior w:val="content"/>
        </w:behaviors>
        <w:guid w:val="{CE60D3DB-1027-4B91-919B-AE6EBBBA6910}"/>
      </w:docPartPr>
      <w:docPartBody>
        <w:p w:rsidR="008D62EF" w:rsidRDefault="008D62EF" w:rsidP="008D62EF">
          <w:pPr>
            <w:pStyle w:val="E0154C5808304D1094D44A1B71DDF925"/>
          </w:pPr>
          <w:r w:rsidRPr="00711F0E">
            <w:rPr>
              <w:rStyle w:val="placeholder1Char"/>
              <w:rFonts w:hint="eastAsia"/>
              <w:sz w:val="16"/>
              <w:szCs w:val="16"/>
            </w:rPr>
            <w:t>____</w:t>
          </w:r>
        </w:p>
      </w:docPartBody>
    </w:docPart>
    <w:docPart>
      <w:docPartPr>
        <w:name w:val="8354AD77831F499CB52E807AC3552E2A"/>
        <w:category>
          <w:name w:val="常规"/>
          <w:gallery w:val="placeholder"/>
        </w:category>
        <w:types>
          <w:type w:val="bbPlcHdr"/>
        </w:types>
        <w:behaviors>
          <w:behavior w:val="content"/>
        </w:behaviors>
        <w:guid w:val="{FCACD9F1-4BBD-4BC2-A4B3-4E8883E96ACF}"/>
      </w:docPartPr>
      <w:docPartBody>
        <w:p w:rsidR="008D62EF" w:rsidRDefault="008D62EF" w:rsidP="008D62EF">
          <w:pPr>
            <w:pStyle w:val="8354AD77831F499CB52E807AC3552E2A"/>
          </w:pPr>
          <w:r w:rsidRPr="00711F0E">
            <w:rPr>
              <w:rStyle w:val="placeholder1Char"/>
              <w:rFonts w:hint="eastAsia"/>
              <w:sz w:val="16"/>
              <w:szCs w:val="16"/>
            </w:rPr>
            <w:t>____</w:t>
          </w:r>
        </w:p>
      </w:docPartBody>
    </w:docPart>
    <w:docPart>
      <w:docPartPr>
        <w:name w:val="A9909B9D9FAC4529865A74A20A97B073"/>
        <w:category>
          <w:name w:val="常规"/>
          <w:gallery w:val="placeholder"/>
        </w:category>
        <w:types>
          <w:type w:val="bbPlcHdr"/>
        </w:types>
        <w:behaviors>
          <w:behavior w:val="content"/>
        </w:behaviors>
        <w:guid w:val="{F87269C7-F9BC-4363-937B-E37DD99A492D}"/>
      </w:docPartPr>
      <w:docPartBody>
        <w:p w:rsidR="008D62EF" w:rsidRDefault="008D62EF" w:rsidP="008D62EF">
          <w:pPr>
            <w:pStyle w:val="A9909B9D9FAC4529865A74A20A97B073"/>
          </w:pPr>
          <w:r w:rsidRPr="00711F0E">
            <w:rPr>
              <w:rStyle w:val="placeholder1Char"/>
              <w:rFonts w:hint="eastAsia"/>
              <w:sz w:val="16"/>
              <w:szCs w:val="16"/>
            </w:rPr>
            <w:t>____</w:t>
          </w:r>
        </w:p>
      </w:docPartBody>
    </w:docPart>
    <w:docPart>
      <w:docPartPr>
        <w:name w:val="71BEF25E4D234658B48F0722CFD2F90F"/>
        <w:category>
          <w:name w:val="常规"/>
          <w:gallery w:val="placeholder"/>
        </w:category>
        <w:types>
          <w:type w:val="bbPlcHdr"/>
        </w:types>
        <w:behaviors>
          <w:behavior w:val="content"/>
        </w:behaviors>
        <w:guid w:val="{3ECE4D09-BD58-40FA-B624-9D71BC3ECC0B}"/>
      </w:docPartPr>
      <w:docPartBody>
        <w:p w:rsidR="008D62EF" w:rsidRDefault="008D62EF" w:rsidP="008D62EF">
          <w:pPr>
            <w:pStyle w:val="71BEF25E4D234658B48F0722CFD2F90F"/>
          </w:pPr>
          <w:r w:rsidRPr="00711F0E">
            <w:rPr>
              <w:rStyle w:val="placeholder1Char"/>
              <w:rFonts w:hint="eastAsia"/>
              <w:sz w:val="16"/>
              <w:szCs w:val="16"/>
            </w:rPr>
            <w:t>____</w:t>
          </w:r>
        </w:p>
      </w:docPartBody>
    </w:docPart>
    <w:docPart>
      <w:docPartPr>
        <w:name w:val="9A7995488CC54EFA86535340A7C5117B"/>
        <w:category>
          <w:name w:val="常规"/>
          <w:gallery w:val="placeholder"/>
        </w:category>
        <w:types>
          <w:type w:val="bbPlcHdr"/>
        </w:types>
        <w:behaviors>
          <w:behavior w:val="content"/>
        </w:behaviors>
        <w:guid w:val="{2DDAE07F-65F0-43C2-BC86-5B0A2E65B46B}"/>
      </w:docPartPr>
      <w:docPartBody>
        <w:p w:rsidR="008D62EF" w:rsidRDefault="008D62EF" w:rsidP="008D62EF">
          <w:pPr>
            <w:pStyle w:val="9A7995488CC54EFA86535340A7C5117B"/>
          </w:pPr>
          <w:r w:rsidRPr="00711F0E">
            <w:rPr>
              <w:rStyle w:val="placeholder1Char"/>
              <w:rFonts w:hint="eastAsia"/>
              <w:sz w:val="16"/>
              <w:szCs w:val="16"/>
            </w:rPr>
            <w:t>____</w:t>
          </w:r>
        </w:p>
      </w:docPartBody>
    </w:docPart>
    <w:docPart>
      <w:docPartPr>
        <w:name w:val="18096EFE0BAC49D7B1139882894FECCB"/>
        <w:category>
          <w:name w:val="常规"/>
          <w:gallery w:val="placeholder"/>
        </w:category>
        <w:types>
          <w:type w:val="bbPlcHdr"/>
        </w:types>
        <w:behaviors>
          <w:behavior w:val="content"/>
        </w:behaviors>
        <w:guid w:val="{090A2751-DB30-4D84-AE44-A0CA36787A40}"/>
      </w:docPartPr>
      <w:docPartBody>
        <w:p w:rsidR="008D62EF" w:rsidRDefault="008D62EF" w:rsidP="008D62EF">
          <w:pPr>
            <w:pStyle w:val="18096EFE0BAC49D7B1139882894FECCB"/>
          </w:pPr>
          <w:r w:rsidRPr="00711F0E">
            <w:rPr>
              <w:rStyle w:val="placeholder1Char"/>
              <w:rFonts w:hint="eastAsia"/>
              <w:sz w:val="16"/>
              <w:szCs w:val="16"/>
            </w:rPr>
            <w:t>____</w:t>
          </w:r>
        </w:p>
      </w:docPartBody>
    </w:docPart>
    <w:docPart>
      <w:docPartPr>
        <w:name w:val="BCA18753308B4F8CB5ABD1940962878A"/>
        <w:category>
          <w:name w:val="常规"/>
          <w:gallery w:val="placeholder"/>
        </w:category>
        <w:types>
          <w:type w:val="bbPlcHdr"/>
        </w:types>
        <w:behaviors>
          <w:behavior w:val="content"/>
        </w:behaviors>
        <w:guid w:val="{F6573B14-8DAA-4365-9533-0DB9EC793E56}"/>
      </w:docPartPr>
      <w:docPartBody>
        <w:p w:rsidR="008D62EF" w:rsidRDefault="008D62EF" w:rsidP="008D62EF">
          <w:pPr>
            <w:pStyle w:val="BCA18753308B4F8CB5ABD1940962878A"/>
          </w:pPr>
          <w:r w:rsidRPr="00711F0E">
            <w:rPr>
              <w:rStyle w:val="placeholder1Char"/>
              <w:rFonts w:hint="eastAsia"/>
              <w:sz w:val="16"/>
              <w:szCs w:val="16"/>
            </w:rPr>
            <w:t>____</w:t>
          </w:r>
        </w:p>
      </w:docPartBody>
    </w:docPart>
    <w:docPart>
      <w:docPartPr>
        <w:name w:val="2152149AB02846A7922E3E313234773A"/>
        <w:category>
          <w:name w:val="常规"/>
          <w:gallery w:val="placeholder"/>
        </w:category>
        <w:types>
          <w:type w:val="bbPlcHdr"/>
        </w:types>
        <w:behaviors>
          <w:behavior w:val="content"/>
        </w:behaviors>
        <w:guid w:val="{31A3B714-274A-42C7-B4CB-FF1C849A24B6}"/>
      </w:docPartPr>
      <w:docPartBody>
        <w:p w:rsidR="008D62EF" w:rsidRDefault="008D62EF" w:rsidP="008D62EF">
          <w:pPr>
            <w:pStyle w:val="2152149AB02846A7922E3E313234773A"/>
          </w:pPr>
          <w:r w:rsidRPr="00711F0E">
            <w:rPr>
              <w:rStyle w:val="placeholder1Char"/>
              <w:rFonts w:hint="eastAsia"/>
              <w:sz w:val="16"/>
              <w:szCs w:val="16"/>
            </w:rPr>
            <w:t>____</w:t>
          </w:r>
        </w:p>
      </w:docPartBody>
    </w:docPart>
    <w:docPart>
      <w:docPartPr>
        <w:name w:val="FBE9AC0F1CE64E5EB1792B8504E925FD"/>
        <w:category>
          <w:name w:val="常规"/>
          <w:gallery w:val="placeholder"/>
        </w:category>
        <w:types>
          <w:type w:val="bbPlcHdr"/>
        </w:types>
        <w:behaviors>
          <w:behavior w:val="content"/>
        </w:behaviors>
        <w:guid w:val="{65D2876E-BF13-41C4-82F0-C4DCCD5A4433}"/>
      </w:docPartPr>
      <w:docPartBody>
        <w:p w:rsidR="008D62EF" w:rsidRDefault="008D62EF" w:rsidP="008D62EF">
          <w:pPr>
            <w:pStyle w:val="FBE9AC0F1CE64E5EB1792B8504E925FD"/>
          </w:pPr>
          <w:r w:rsidRPr="00711F0E">
            <w:rPr>
              <w:rStyle w:val="placeholder1Char"/>
              <w:rFonts w:hint="eastAsia"/>
              <w:sz w:val="16"/>
              <w:szCs w:val="16"/>
            </w:rPr>
            <w:t>____</w:t>
          </w:r>
        </w:p>
      </w:docPartBody>
    </w:docPart>
    <w:docPart>
      <w:docPartPr>
        <w:name w:val="F13C2FA038A84EEA9CBDE3CCE0B7FBC0"/>
        <w:category>
          <w:name w:val="常规"/>
          <w:gallery w:val="placeholder"/>
        </w:category>
        <w:types>
          <w:type w:val="bbPlcHdr"/>
        </w:types>
        <w:behaviors>
          <w:behavior w:val="content"/>
        </w:behaviors>
        <w:guid w:val="{404AF724-59F4-4BF0-9943-874859FA8369}"/>
      </w:docPartPr>
      <w:docPartBody>
        <w:p w:rsidR="008D62EF" w:rsidRDefault="008D62EF" w:rsidP="008D62EF">
          <w:pPr>
            <w:pStyle w:val="F13C2FA038A84EEA9CBDE3CCE0B7FBC0"/>
          </w:pPr>
          <w:r w:rsidRPr="00711F0E">
            <w:rPr>
              <w:rStyle w:val="placeholder1Char"/>
              <w:rFonts w:hint="eastAsia"/>
              <w:sz w:val="16"/>
              <w:szCs w:val="16"/>
            </w:rPr>
            <w:t>____</w:t>
          </w:r>
        </w:p>
      </w:docPartBody>
    </w:docPart>
    <w:docPart>
      <w:docPartPr>
        <w:name w:val="4BB0132DF57C46C399D90D6F46201993"/>
        <w:category>
          <w:name w:val="常规"/>
          <w:gallery w:val="placeholder"/>
        </w:category>
        <w:types>
          <w:type w:val="bbPlcHdr"/>
        </w:types>
        <w:behaviors>
          <w:behavior w:val="content"/>
        </w:behaviors>
        <w:guid w:val="{BB0B08B5-E953-4CCB-936D-0615BC58C889}"/>
      </w:docPartPr>
      <w:docPartBody>
        <w:p w:rsidR="008D62EF" w:rsidRDefault="008D62EF" w:rsidP="008D62EF">
          <w:pPr>
            <w:pStyle w:val="4BB0132DF57C46C399D90D6F46201993"/>
          </w:pPr>
          <w:r w:rsidRPr="00711F0E">
            <w:rPr>
              <w:rStyle w:val="placeholder1Char"/>
              <w:rFonts w:hint="eastAsia"/>
              <w:sz w:val="16"/>
              <w:szCs w:val="16"/>
            </w:rPr>
            <w:t>____</w:t>
          </w:r>
        </w:p>
      </w:docPartBody>
    </w:docPart>
    <w:docPart>
      <w:docPartPr>
        <w:name w:val="BA9AEE81D51D410382E58DEEDBB8C874"/>
        <w:category>
          <w:name w:val="常规"/>
          <w:gallery w:val="placeholder"/>
        </w:category>
        <w:types>
          <w:type w:val="bbPlcHdr"/>
        </w:types>
        <w:behaviors>
          <w:behavior w:val="content"/>
        </w:behaviors>
        <w:guid w:val="{98362BE1-6714-47CF-B780-A807621CB920}"/>
      </w:docPartPr>
      <w:docPartBody>
        <w:p w:rsidR="008D62EF" w:rsidRDefault="008D62EF" w:rsidP="008D62EF">
          <w:pPr>
            <w:pStyle w:val="BA9AEE81D51D410382E58DEEDBB8C874"/>
          </w:pPr>
          <w:r w:rsidRPr="00711F0E">
            <w:rPr>
              <w:rStyle w:val="placeholder1Char"/>
              <w:rFonts w:hint="eastAsia"/>
              <w:sz w:val="16"/>
              <w:szCs w:val="16"/>
            </w:rPr>
            <w:t>____</w:t>
          </w:r>
        </w:p>
      </w:docPartBody>
    </w:docPart>
    <w:docPart>
      <w:docPartPr>
        <w:name w:val="1FFDD0DAF36B41D0A72D40675C06593B"/>
        <w:category>
          <w:name w:val="常规"/>
          <w:gallery w:val="placeholder"/>
        </w:category>
        <w:types>
          <w:type w:val="bbPlcHdr"/>
        </w:types>
        <w:behaviors>
          <w:behavior w:val="content"/>
        </w:behaviors>
        <w:guid w:val="{99D96C41-62A4-4D43-8F53-9E1D767CC2C2}"/>
      </w:docPartPr>
      <w:docPartBody>
        <w:p w:rsidR="008D62EF" w:rsidRDefault="008D62EF" w:rsidP="008D62EF">
          <w:pPr>
            <w:pStyle w:val="1FFDD0DAF36B41D0A72D40675C06593B"/>
          </w:pPr>
          <w:r w:rsidRPr="00711F0E">
            <w:rPr>
              <w:rStyle w:val="placeholder1Char"/>
              <w:rFonts w:hint="eastAsia"/>
              <w:sz w:val="16"/>
              <w:szCs w:val="16"/>
            </w:rPr>
            <w:t>____</w:t>
          </w:r>
        </w:p>
      </w:docPartBody>
    </w:docPart>
    <w:docPart>
      <w:docPartPr>
        <w:name w:val="982AF7CA4FFD43B9853577FF2CE4DA2A"/>
        <w:category>
          <w:name w:val="常规"/>
          <w:gallery w:val="placeholder"/>
        </w:category>
        <w:types>
          <w:type w:val="bbPlcHdr"/>
        </w:types>
        <w:behaviors>
          <w:behavior w:val="content"/>
        </w:behaviors>
        <w:guid w:val="{00646937-4E5F-41DC-8B68-6A0EAD0F18EA}"/>
      </w:docPartPr>
      <w:docPartBody>
        <w:p w:rsidR="008D62EF" w:rsidRDefault="008D62EF" w:rsidP="008D62EF">
          <w:pPr>
            <w:pStyle w:val="982AF7CA4FFD43B9853577FF2CE4DA2A"/>
          </w:pPr>
          <w:r w:rsidRPr="00711F0E">
            <w:rPr>
              <w:rStyle w:val="placeholder1Char"/>
              <w:rFonts w:hint="eastAsia"/>
              <w:sz w:val="16"/>
              <w:szCs w:val="16"/>
            </w:rPr>
            <w:t>____</w:t>
          </w:r>
        </w:p>
      </w:docPartBody>
    </w:docPart>
    <w:docPart>
      <w:docPartPr>
        <w:name w:val="7B5AA6FF0DD6426785C552824A1D1EC1"/>
        <w:category>
          <w:name w:val="常规"/>
          <w:gallery w:val="placeholder"/>
        </w:category>
        <w:types>
          <w:type w:val="bbPlcHdr"/>
        </w:types>
        <w:behaviors>
          <w:behavior w:val="content"/>
        </w:behaviors>
        <w:guid w:val="{F6B32712-9101-42BF-87DB-768F2D8043D3}"/>
      </w:docPartPr>
      <w:docPartBody>
        <w:p w:rsidR="008D62EF" w:rsidRDefault="008D62EF" w:rsidP="008D62EF">
          <w:pPr>
            <w:pStyle w:val="7B5AA6FF0DD6426785C552824A1D1EC1"/>
          </w:pPr>
          <w:r w:rsidRPr="00711F0E">
            <w:rPr>
              <w:rStyle w:val="placeholder1Char"/>
              <w:rFonts w:hint="eastAsia"/>
              <w:sz w:val="16"/>
              <w:szCs w:val="16"/>
            </w:rPr>
            <w:t>____</w:t>
          </w:r>
        </w:p>
      </w:docPartBody>
    </w:docPart>
    <w:docPart>
      <w:docPartPr>
        <w:name w:val="F17AF282C9BC4FB79ED15D855948782B"/>
        <w:category>
          <w:name w:val="常规"/>
          <w:gallery w:val="placeholder"/>
        </w:category>
        <w:types>
          <w:type w:val="bbPlcHdr"/>
        </w:types>
        <w:behaviors>
          <w:behavior w:val="content"/>
        </w:behaviors>
        <w:guid w:val="{EB0DC3FF-4309-4CDA-860F-40E737C06C81}"/>
      </w:docPartPr>
      <w:docPartBody>
        <w:p w:rsidR="008D62EF" w:rsidRDefault="008D62EF" w:rsidP="008D62EF">
          <w:pPr>
            <w:pStyle w:val="F17AF282C9BC4FB79ED15D855948782B"/>
          </w:pPr>
          <w:r w:rsidRPr="00711F0E">
            <w:rPr>
              <w:rStyle w:val="placeholder1Char"/>
              <w:rFonts w:hint="eastAsia"/>
              <w:sz w:val="16"/>
              <w:szCs w:val="16"/>
            </w:rPr>
            <w:t>____</w:t>
          </w:r>
        </w:p>
      </w:docPartBody>
    </w:docPart>
    <w:docPart>
      <w:docPartPr>
        <w:name w:val="E25F86D50A3340489129BF94814390E8"/>
        <w:category>
          <w:name w:val="常规"/>
          <w:gallery w:val="placeholder"/>
        </w:category>
        <w:types>
          <w:type w:val="bbPlcHdr"/>
        </w:types>
        <w:behaviors>
          <w:behavior w:val="content"/>
        </w:behaviors>
        <w:guid w:val="{52809847-6FAB-4803-9FD4-A943DB8E4155}"/>
      </w:docPartPr>
      <w:docPartBody>
        <w:p w:rsidR="008D62EF" w:rsidRDefault="008D62EF" w:rsidP="008D62EF">
          <w:pPr>
            <w:pStyle w:val="E25F86D50A3340489129BF94814390E8"/>
          </w:pPr>
          <w:r w:rsidRPr="00711F0E">
            <w:rPr>
              <w:rStyle w:val="placeholder1Char"/>
              <w:rFonts w:hint="eastAsia"/>
              <w:sz w:val="16"/>
              <w:szCs w:val="16"/>
            </w:rPr>
            <w:t>____</w:t>
          </w:r>
        </w:p>
      </w:docPartBody>
    </w:docPart>
    <w:docPart>
      <w:docPartPr>
        <w:name w:val="16036E1014454281AC06042EFAB13671"/>
        <w:category>
          <w:name w:val="常规"/>
          <w:gallery w:val="placeholder"/>
        </w:category>
        <w:types>
          <w:type w:val="bbPlcHdr"/>
        </w:types>
        <w:behaviors>
          <w:behavior w:val="content"/>
        </w:behaviors>
        <w:guid w:val="{8B403029-0BE5-4F5A-B7E8-A975756EE6C9}"/>
      </w:docPartPr>
      <w:docPartBody>
        <w:p w:rsidR="008D62EF" w:rsidRDefault="008D62EF" w:rsidP="008D62EF">
          <w:pPr>
            <w:pStyle w:val="16036E1014454281AC06042EFAB13671"/>
          </w:pPr>
          <w:r w:rsidRPr="00711F0E">
            <w:rPr>
              <w:rStyle w:val="placeholder1Char"/>
              <w:rFonts w:hint="eastAsia"/>
              <w:sz w:val="16"/>
              <w:szCs w:val="16"/>
            </w:rPr>
            <w:t>____</w:t>
          </w:r>
        </w:p>
      </w:docPartBody>
    </w:docPart>
    <w:docPart>
      <w:docPartPr>
        <w:name w:val="5D3BB3CC3F5E46EFA63708CF70E2981E"/>
        <w:category>
          <w:name w:val="常规"/>
          <w:gallery w:val="placeholder"/>
        </w:category>
        <w:types>
          <w:type w:val="bbPlcHdr"/>
        </w:types>
        <w:behaviors>
          <w:behavior w:val="content"/>
        </w:behaviors>
        <w:guid w:val="{3A08DD2E-B397-4527-AA2F-6C0116486B6E}"/>
      </w:docPartPr>
      <w:docPartBody>
        <w:p w:rsidR="008D62EF" w:rsidRDefault="008D62EF" w:rsidP="008D62EF">
          <w:pPr>
            <w:pStyle w:val="5D3BB3CC3F5E46EFA63708CF70E2981E"/>
          </w:pPr>
          <w:r w:rsidRPr="00711F0E">
            <w:rPr>
              <w:rStyle w:val="placeholder1Char"/>
              <w:rFonts w:hint="eastAsia"/>
              <w:sz w:val="16"/>
              <w:szCs w:val="16"/>
            </w:rPr>
            <w:t>____</w:t>
          </w:r>
        </w:p>
      </w:docPartBody>
    </w:docPart>
    <w:docPart>
      <w:docPartPr>
        <w:name w:val="D3458E4D60454AAEAEA885571CC4DAE0"/>
        <w:category>
          <w:name w:val="常规"/>
          <w:gallery w:val="placeholder"/>
        </w:category>
        <w:types>
          <w:type w:val="bbPlcHdr"/>
        </w:types>
        <w:behaviors>
          <w:behavior w:val="content"/>
        </w:behaviors>
        <w:guid w:val="{0A7367AD-4D9B-4974-858E-8D5827FF68F0}"/>
      </w:docPartPr>
      <w:docPartBody>
        <w:p w:rsidR="008D62EF" w:rsidRDefault="008D62EF" w:rsidP="008D62EF">
          <w:pPr>
            <w:pStyle w:val="D3458E4D60454AAEAEA885571CC4DAE0"/>
          </w:pPr>
          <w:r w:rsidRPr="00711F0E">
            <w:rPr>
              <w:rStyle w:val="placeholder1Char"/>
              <w:rFonts w:hint="eastAsia"/>
              <w:sz w:val="16"/>
              <w:szCs w:val="16"/>
            </w:rPr>
            <w:t>____</w:t>
          </w:r>
        </w:p>
      </w:docPartBody>
    </w:docPart>
    <w:docPart>
      <w:docPartPr>
        <w:name w:val="104B48C910044A4BB66172CCA2632084"/>
        <w:category>
          <w:name w:val="常规"/>
          <w:gallery w:val="placeholder"/>
        </w:category>
        <w:types>
          <w:type w:val="bbPlcHdr"/>
        </w:types>
        <w:behaviors>
          <w:behavior w:val="content"/>
        </w:behaviors>
        <w:guid w:val="{84C5B36F-0516-4C67-B2B5-622E322458B5}"/>
      </w:docPartPr>
      <w:docPartBody>
        <w:p w:rsidR="008D62EF" w:rsidRDefault="008D62EF" w:rsidP="008D62EF">
          <w:pPr>
            <w:pStyle w:val="104B48C910044A4BB66172CCA2632084"/>
          </w:pPr>
          <w:r w:rsidRPr="00711F0E">
            <w:rPr>
              <w:rStyle w:val="placeholder1Char"/>
              <w:rFonts w:hint="eastAsia"/>
              <w:sz w:val="16"/>
              <w:szCs w:val="16"/>
            </w:rPr>
            <w:t>____</w:t>
          </w:r>
        </w:p>
      </w:docPartBody>
    </w:docPart>
    <w:docPart>
      <w:docPartPr>
        <w:name w:val="C887953AF7FB4C93A1CEE4CDFDC1E441"/>
        <w:category>
          <w:name w:val="常规"/>
          <w:gallery w:val="placeholder"/>
        </w:category>
        <w:types>
          <w:type w:val="bbPlcHdr"/>
        </w:types>
        <w:behaviors>
          <w:behavior w:val="content"/>
        </w:behaviors>
        <w:guid w:val="{8A8D594F-B69E-40D4-9243-2174C049AD70}"/>
      </w:docPartPr>
      <w:docPartBody>
        <w:p w:rsidR="008D62EF" w:rsidRDefault="008D62EF" w:rsidP="008D62EF">
          <w:pPr>
            <w:pStyle w:val="C887953AF7FB4C93A1CEE4CDFDC1E441"/>
          </w:pPr>
          <w:r w:rsidRPr="00711F0E">
            <w:rPr>
              <w:rStyle w:val="placeholder1Char"/>
              <w:rFonts w:hint="eastAsia"/>
              <w:sz w:val="16"/>
              <w:szCs w:val="16"/>
            </w:rPr>
            <w:t>____</w:t>
          </w:r>
        </w:p>
      </w:docPartBody>
    </w:docPart>
    <w:docPart>
      <w:docPartPr>
        <w:name w:val="579ED393D03E4CA687B4C31256889697"/>
        <w:category>
          <w:name w:val="常规"/>
          <w:gallery w:val="placeholder"/>
        </w:category>
        <w:types>
          <w:type w:val="bbPlcHdr"/>
        </w:types>
        <w:behaviors>
          <w:behavior w:val="content"/>
        </w:behaviors>
        <w:guid w:val="{3F6303CA-048A-4FA5-86C1-A194CC08EC67}"/>
      </w:docPartPr>
      <w:docPartBody>
        <w:p w:rsidR="008D62EF" w:rsidRDefault="008D62EF" w:rsidP="008D62EF">
          <w:pPr>
            <w:pStyle w:val="579ED393D03E4CA687B4C31256889697"/>
          </w:pPr>
          <w:r w:rsidRPr="00711F0E">
            <w:rPr>
              <w:rStyle w:val="placeholder1Char"/>
              <w:rFonts w:hint="eastAsia"/>
              <w:sz w:val="16"/>
              <w:szCs w:val="16"/>
            </w:rPr>
            <w:t>____</w:t>
          </w:r>
        </w:p>
      </w:docPartBody>
    </w:docPart>
    <w:docPart>
      <w:docPartPr>
        <w:name w:val="4DB6AD546E514A009A194E1CC6694E98"/>
        <w:category>
          <w:name w:val="常规"/>
          <w:gallery w:val="placeholder"/>
        </w:category>
        <w:types>
          <w:type w:val="bbPlcHdr"/>
        </w:types>
        <w:behaviors>
          <w:behavior w:val="content"/>
        </w:behaviors>
        <w:guid w:val="{4B8C72AE-5E37-4988-B054-36BAA5F2FEA5}"/>
      </w:docPartPr>
      <w:docPartBody>
        <w:p w:rsidR="008D62EF" w:rsidRDefault="008D62EF" w:rsidP="008D62EF">
          <w:pPr>
            <w:pStyle w:val="4DB6AD546E514A009A194E1CC6694E98"/>
          </w:pPr>
          <w:r w:rsidRPr="00711F0E">
            <w:rPr>
              <w:rStyle w:val="placeholder1Char"/>
              <w:rFonts w:hint="eastAsia"/>
              <w:sz w:val="16"/>
              <w:szCs w:val="16"/>
            </w:rPr>
            <w:t>____</w:t>
          </w:r>
        </w:p>
      </w:docPartBody>
    </w:docPart>
    <w:docPart>
      <w:docPartPr>
        <w:name w:val="0EFBDF5B3A6B4587AF77AE0924291FB7"/>
        <w:category>
          <w:name w:val="常规"/>
          <w:gallery w:val="placeholder"/>
        </w:category>
        <w:types>
          <w:type w:val="bbPlcHdr"/>
        </w:types>
        <w:behaviors>
          <w:behavior w:val="content"/>
        </w:behaviors>
        <w:guid w:val="{B5FC3E98-5812-4DA2-8C7B-808A7A218D76}"/>
      </w:docPartPr>
      <w:docPartBody>
        <w:p w:rsidR="008D62EF" w:rsidRDefault="008D62EF" w:rsidP="008D62EF">
          <w:pPr>
            <w:pStyle w:val="0EFBDF5B3A6B4587AF77AE0924291FB7"/>
          </w:pPr>
          <w:r w:rsidRPr="00711F0E">
            <w:rPr>
              <w:rStyle w:val="placeholder1Char"/>
              <w:rFonts w:hint="eastAsia"/>
              <w:sz w:val="16"/>
              <w:szCs w:val="16"/>
            </w:rPr>
            <w:t>____</w:t>
          </w:r>
        </w:p>
      </w:docPartBody>
    </w:docPart>
    <w:docPart>
      <w:docPartPr>
        <w:name w:val="03629907A3194BC8ADF9B1BE0DC8863E"/>
        <w:category>
          <w:name w:val="常规"/>
          <w:gallery w:val="placeholder"/>
        </w:category>
        <w:types>
          <w:type w:val="bbPlcHdr"/>
        </w:types>
        <w:behaviors>
          <w:behavior w:val="content"/>
        </w:behaviors>
        <w:guid w:val="{B373DB0C-A15D-45B9-88E2-97E4026A46E6}"/>
      </w:docPartPr>
      <w:docPartBody>
        <w:p w:rsidR="008D62EF" w:rsidRDefault="008D62EF" w:rsidP="008D62EF">
          <w:pPr>
            <w:pStyle w:val="03629907A3194BC8ADF9B1BE0DC8863E"/>
          </w:pPr>
          <w:r w:rsidRPr="00711F0E">
            <w:rPr>
              <w:rStyle w:val="placeholder1Char"/>
              <w:rFonts w:hint="eastAsia"/>
              <w:sz w:val="16"/>
              <w:szCs w:val="16"/>
            </w:rPr>
            <w:t>____</w:t>
          </w:r>
        </w:p>
      </w:docPartBody>
    </w:docPart>
    <w:docPart>
      <w:docPartPr>
        <w:name w:val="025E098F58BC4E70BFC3B9208D520B1D"/>
        <w:category>
          <w:name w:val="常规"/>
          <w:gallery w:val="placeholder"/>
        </w:category>
        <w:types>
          <w:type w:val="bbPlcHdr"/>
        </w:types>
        <w:behaviors>
          <w:behavior w:val="content"/>
        </w:behaviors>
        <w:guid w:val="{29A3D5C2-89B2-4959-87C1-FAF80F667A80}"/>
      </w:docPartPr>
      <w:docPartBody>
        <w:p w:rsidR="008D62EF" w:rsidRDefault="008D62EF" w:rsidP="008D62EF">
          <w:pPr>
            <w:pStyle w:val="025E098F58BC4E70BFC3B9208D520B1D"/>
          </w:pPr>
          <w:r w:rsidRPr="00711F0E">
            <w:rPr>
              <w:rStyle w:val="placeholder1Char"/>
              <w:rFonts w:hint="eastAsia"/>
              <w:sz w:val="16"/>
              <w:szCs w:val="16"/>
            </w:rPr>
            <w:t>____</w:t>
          </w:r>
        </w:p>
      </w:docPartBody>
    </w:docPart>
    <w:docPart>
      <w:docPartPr>
        <w:name w:val="0D7A574820A94019AF77512B3E0063AB"/>
        <w:category>
          <w:name w:val="常规"/>
          <w:gallery w:val="placeholder"/>
        </w:category>
        <w:types>
          <w:type w:val="bbPlcHdr"/>
        </w:types>
        <w:behaviors>
          <w:behavior w:val="content"/>
        </w:behaviors>
        <w:guid w:val="{58F2705B-A5A6-4A2C-9A12-31820477C3C8}"/>
      </w:docPartPr>
      <w:docPartBody>
        <w:p w:rsidR="008D62EF" w:rsidRDefault="008D62EF" w:rsidP="008D62EF">
          <w:pPr>
            <w:pStyle w:val="0D7A574820A94019AF77512B3E0063AB"/>
          </w:pPr>
          <w:r w:rsidRPr="00711F0E">
            <w:rPr>
              <w:rStyle w:val="placeholder1Char"/>
              <w:rFonts w:hint="eastAsia"/>
              <w:sz w:val="16"/>
              <w:szCs w:val="16"/>
            </w:rPr>
            <w:t>____</w:t>
          </w:r>
        </w:p>
      </w:docPartBody>
    </w:docPart>
    <w:docPart>
      <w:docPartPr>
        <w:name w:val="2526FF54AE4749AD9695FF2F1F638650"/>
        <w:category>
          <w:name w:val="常规"/>
          <w:gallery w:val="placeholder"/>
        </w:category>
        <w:types>
          <w:type w:val="bbPlcHdr"/>
        </w:types>
        <w:behaviors>
          <w:behavior w:val="content"/>
        </w:behaviors>
        <w:guid w:val="{FD3C05F9-8CCB-4D27-805C-95471A59B245}"/>
      </w:docPartPr>
      <w:docPartBody>
        <w:p w:rsidR="008D62EF" w:rsidRDefault="008D62EF" w:rsidP="008D62EF">
          <w:pPr>
            <w:pStyle w:val="2526FF54AE4749AD9695FF2F1F638650"/>
          </w:pPr>
          <w:r w:rsidRPr="00711F0E">
            <w:rPr>
              <w:rStyle w:val="placeholder1Char"/>
              <w:rFonts w:hint="eastAsia"/>
              <w:sz w:val="16"/>
              <w:szCs w:val="16"/>
            </w:rPr>
            <w:t>____</w:t>
          </w:r>
        </w:p>
      </w:docPartBody>
    </w:docPart>
    <w:docPart>
      <w:docPartPr>
        <w:name w:val="01B3BF8D5E0A44689DA0E3A86E9B3C04"/>
        <w:category>
          <w:name w:val="常规"/>
          <w:gallery w:val="placeholder"/>
        </w:category>
        <w:types>
          <w:type w:val="bbPlcHdr"/>
        </w:types>
        <w:behaviors>
          <w:behavior w:val="content"/>
        </w:behaviors>
        <w:guid w:val="{D6A6C62E-93BC-4691-B976-2F1048CA9C7F}"/>
      </w:docPartPr>
      <w:docPartBody>
        <w:p w:rsidR="008D62EF" w:rsidRDefault="008D62EF" w:rsidP="008D62EF">
          <w:pPr>
            <w:pStyle w:val="01B3BF8D5E0A44689DA0E3A86E9B3C04"/>
          </w:pPr>
          <w:r w:rsidRPr="00711F0E">
            <w:rPr>
              <w:rStyle w:val="placeholder1Char"/>
              <w:rFonts w:hint="eastAsia"/>
              <w:sz w:val="16"/>
              <w:szCs w:val="16"/>
            </w:rPr>
            <w:t>____</w:t>
          </w:r>
        </w:p>
      </w:docPartBody>
    </w:docPart>
    <w:docPart>
      <w:docPartPr>
        <w:name w:val="F3B551FE6B48477094613D09838ED9BE"/>
        <w:category>
          <w:name w:val="常规"/>
          <w:gallery w:val="placeholder"/>
        </w:category>
        <w:types>
          <w:type w:val="bbPlcHdr"/>
        </w:types>
        <w:behaviors>
          <w:behavior w:val="content"/>
        </w:behaviors>
        <w:guid w:val="{324486D2-2638-411E-8FF6-6A2A15C1605C}"/>
      </w:docPartPr>
      <w:docPartBody>
        <w:p w:rsidR="008D62EF" w:rsidRDefault="008D62EF" w:rsidP="008D62EF">
          <w:pPr>
            <w:pStyle w:val="F3B551FE6B48477094613D09838ED9BE"/>
          </w:pPr>
          <w:r w:rsidRPr="00711F0E">
            <w:rPr>
              <w:rStyle w:val="placeholder1Char"/>
              <w:rFonts w:hint="eastAsia"/>
              <w:sz w:val="16"/>
              <w:szCs w:val="16"/>
            </w:rPr>
            <w:t>____</w:t>
          </w:r>
        </w:p>
      </w:docPartBody>
    </w:docPart>
    <w:docPart>
      <w:docPartPr>
        <w:name w:val="AF1E3102D29F4FF29D7B635A24ECC299"/>
        <w:category>
          <w:name w:val="常规"/>
          <w:gallery w:val="placeholder"/>
        </w:category>
        <w:types>
          <w:type w:val="bbPlcHdr"/>
        </w:types>
        <w:behaviors>
          <w:behavior w:val="content"/>
        </w:behaviors>
        <w:guid w:val="{F09335CB-1425-43AF-807B-5259A8B496F2}"/>
      </w:docPartPr>
      <w:docPartBody>
        <w:p w:rsidR="008D62EF" w:rsidRDefault="008D62EF" w:rsidP="008D62EF">
          <w:pPr>
            <w:pStyle w:val="AF1E3102D29F4FF29D7B635A24ECC299"/>
          </w:pPr>
          <w:r w:rsidRPr="00711F0E">
            <w:rPr>
              <w:rStyle w:val="placeholder1Char"/>
              <w:rFonts w:hint="eastAsia"/>
              <w:sz w:val="16"/>
              <w:szCs w:val="16"/>
            </w:rPr>
            <w:t>____</w:t>
          </w:r>
        </w:p>
      </w:docPartBody>
    </w:docPart>
    <w:docPart>
      <w:docPartPr>
        <w:name w:val="BF91AE2F7F0D42B6B75BA74A18A329F3"/>
        <w:category>
          <w:name w:val="常规"/>
          <w:gallery w:val="placeholder"/>
        </w:category>
        <w:types>
          <w:type w:val="bbPlcHdr"/>
        </w:types>
        <w:behaviors>
          <w:behavior w:val="content"/>
        </w:behaviors>
        <w:guid w:val="{F13EB955-6C3D-48F6-8BE6-1DD5F7345BF2}"/>
      </w:docPartPr>
      <w:docPartBody>
        <w:p w:rsidR="008D62EF" w:rsidRDefault="008D62EF" w:rsidP="008D62EF">
          <w:pPr>
            <w:pStyle w:val="BF91AE2F7F0D42B6B75BA74A18A329F3"/>
          </w:pPr>
          <w:r w:rsidRPr="00711F0E">
            <w:rPr>
              <w:rStyle w:val="placeholder1Char"/>
              <w:rFonts w:hint="eastAsia"/>
              <w:sz w:val="16"/>
              <w:szCs w:val="16"/>
            </w:rPr>
            <w:t>____</w:t>
          </w:r>
        </w:p>
      </w:docPartBody>
    </w:docPart>
    <w:docPart>
      <w:docPartPr>
        <w:name w:val="F03EDBCDF6F84228BFAC23F966ABF3E0"/>
        <w:category>
          <w:name w:val="常规"/>
          <w:gallery w:val="placeholder"/>
        </w:category>
        <w:types>
          <w:type w:val="bbPlcHdr"/>
        </w:types>
        <w:behaviors>
          <w:behavior w:val="content"/>
        </w:behaviors>
        <w:guid w:val="{989D4C5C-9EF9-42EE-AED2-CE24BE09BB9C}"/>
      </w:docPartPr>
      <w:docPartBody>
        <w:p w:rsidR="008D62EF" w:rsidRDefault="008D62EF" w:rsidP="008D62EF">
          <w:pPr>
            <w:pStyle w:val="F03EDBCDF6F84228BFAC23F966ABF3E0"/>
          </w:pPr>
          <w:r w:rsidRPr="00711F0E">
            <w:rPr>
              <w:rStyle w:val="placeholder1Char"/>
              <w:rFonts w:hint="eastAsia"/>
              <w:sz w:val="16"/>
              <w:szCs w:val="16"/>
            </w:rPr>
            <w:t>____</w:t>
          </w:r>
        </w:p>
      </w:docPartBody>
    </w:docPart>
    <w:docPart>
      <w:docPartPr>
        <w:name w:val="9A4B6C2FB4CF404E86D0301A102EBB99"/>
        <w:category>
          <w:name w:val="常规"/>
          <w:gallery w:val="placeholder"/>
        </w:category>
        <w:types>
          <w:type w:val="bbPlcHdr"/>
        </w:types>
        <w:behaviors>
          <w:behavior w:val="content"/>
        </w:behaviors>
        <w:guid w:val="{AE6A3C26-97ED-4E17-AD82-DDC214F2D864}"/>
      </w:docPartPr>
      <w:docPartBody>
        <w:p w:rsidR="008D62EF" w:rsidRDefault="008D62EF" w:rsidP="008D62EF">
          <w:pPr>
            <w:pStyle w:val="9A4B6C2FB4CF404E86D0301A102EBB99"/>
          </w:pPr>
          <w:r w:rsidRPr="00711F0E">
            <w:rPr>
              <w:rStyle w:val="placeholder1Char"/>
              <w:rFonts w:hint="eastAsia"/>
              <w:sz w:val="16"/>
              <w:szCs w:val="16"/>
            </w:rPr>
            <w:t>____</w:t>
          </w:r>
        </w:p>
      </w:docPartBody>
    </w:docPart>
    <w:docPart>
      <w:docPartPr>
        <w:name w:val="B89D443BD4D74B93BF41B085DAACDE6B"/>
        <w:category>
          <w:name w:val="常规"/>
          <w:gallery w:val="placeholder"/>
        </w:category>
        <w:types>
          <w:type w:val="bbPlcHdr"/>
        </w:types>
        <w:behaviors>
          <w:behavior w:val="content"/>
        </w:behaviors>
        <w:guid w:val="{71AACE03-34C9-4785-9262-84464A002DEC}"/>
      </w:docPartPr>
      <w:docPartBody>
        <w:p w:rsidR="008D62EF" w:rsidRDefault="008D62EF" w:rsidP="008D62EF">
          <w:pPr>
            <w:pStyle w:val="B89D443BD4D74B93BF41B085DAACDE6B"/>
          </w:pPr>
          <w:r w:rsidRPr="00711F0E">
            <w:rPr>
              <w:rStyle w:val="placeholder1Char"/>
              <w:rFonts w:hint="eastAsia"/>
              <w:sz w:val="16"/>
              <w:szCs w:val="16"/>
            </w:rPr>
            <w:t>____</w:t>
          </w:r>
        </w:p>
      </w:docPartBody>
    </w:docPart>
    <w:docPart>
      <w:docPartPr>
        <w:name w:val="0BAD967825724662931F42D4465A5ABA"/>
        <w:category>
          <w:name w:val="常规"/>
          <w:gallery w:val="placeholder"/>
        </w:category>
        <w:types>
          <w:type w:val="bbPlcHdr"/>
        </w:types>
        <w:behaviors>
          <w:behavior w:val="content"/>
        </w:behaviors>
        <w:guid w:val="{78540883-6AC6-4A15-BDA5-67ADDA5A9B58}"/>
      </w:docPartPr>
      <w:docPartBody>
        <w:p w:rsidR="008D62EF" w:rsidRDefault="008D62EF" w:rsidP="008D62EF">
          <w:pPr>
            <w:pStyle w:val="0BAD967825724662931F42D4465A5ABA"/>
          </w:pPr>
          <w:r w:rsidRPr="00711F0E">
            <w:rPr>
              <w:rStyle w:val="placeholder1Char"/>
              <w:rFonts w:hint="eastAsia"/>
              <w:sz w:val="16"/>
              <w:szCs w:val="16"/>
            </w:rPr>
            <w:t>____</w:t>
          </w:r>
        </w:p>
      </w:docPartBody>
    </w:docPart>
    <w:docPart>
      <w:docPartPr>
        <w:name w:val="8C14F723F7D94308A84203DF1B582199"/>
        <w:category>
          <w:name w:val="常规"/>
          <w:gallery w:val="placeholder"/>
        </w:category>
        <w:types>
          <w:type w:val="bbPlcHdr"/>
        </w:types>
        <w:behaviors>
          <w:behavior w:val="content"/>
        </w:behaviors>
        <w:guid w:val="{4B966C3A-1263-4208-9E90-FDF697BE4A9E}"/>
      </w:docPartPr>
      <w:docPartBody>
        <w:p w:rsidR="008D62EF" w:rsidRDefault="008D62EF" w:rsidP="008D62EF">
          <w:pPr>
            <w:pStyle w:val="8C14F723F7D94308A84203DF1B582199"/>
          </w:pPr>
          <w:r w:rsidRPr="00711F0E">
            <w:rPr>
              <w:rStyle w:val="placeholder1Char"/>
              <w:rFonts w:hint="eastAsia"/>
              <w:sz w:val="16"/>
              <w:szCs w:val="16"/>
            </w:rPr>
            <w:t>____</w:t>
          </w:r>
        </w:p>
      </w:docPartBody>
    </w:docPart>
    <w:docPart>
      <w:docPartPr>
        <w:name w:val="57B85DD4EDF942738153271D2D3F5AE6"/>
        <w:category>
          <w:name w:val="常规"/>
          <w:gallery w:val="placeholder"/>
        </w:category>
        <w:types>
          <w:type w:val="bbPlcHdr"/>
        </w:types>
        <w:behaviors>
          <w:behavior w:val="content"/>
        </w:behaviors>
        <w:guid w:val="{FDBBA0F4-D70D-4D48-AE16-A00164D80263}"/>
      </w:docPartPr>
      <w:docPartBody>
        <w:p w:rsidR="008D62EF" w:rsidRDefault="008D62EF" w:rsidP="008D62EF">
          <w:pPr>
            <w:pStyle w:val="57B85DD4EDF942738153271D2D3F5AE6"/>
          </w:pPr>
          <w:r w:rsidRPr="00711F0E">
            <w:rPr>
              <w:rStyle w:val="placeholder1Char"/>
              <w:rFonts w:hint="eastAsia"/>
              <w:sz w:val="16"/>
              <w:szCs w:val="16"/>
            </w:rPr>
            <w:t>____</w:t>
          </w:r>
        </w:p>
      </w:docPartBody>
    </w:docPart>
    <w:docPart>
      <w:docPartPr>
        <w:name w:val="6551221D72DC49EABCE377AE2B37D0F0"/>
        <w:category>
          <w:name w:val="常规"/>
          <w:gallery w:val="placeholder"/>
        </w:category>
        <w:types>
          <w:type w:val="bbPlcHdr"/>
        </w:types>
        <w:behaviors>
          <w:behavior w:val="content"/>
        </w:behaviors>
        <w:guid w:val="{021C05D7-CF0E-41E0-A70A-6850A0CD7C56}"/>
      </w:docPartPr>
      <w:docPartBody>
        <w:p w:rsidR="008D62EF" w:rsidRDefault="008D62EF" w:rsidP="008D62EF">
          <w:pPr>
            <w:pStyle w:val="6551221D72DC49EABCE377AE2B37D0F0"/>
          </w:pPr>
          <w:r w:rsidRPr="00711F0E">
            <w:rPr>
              <w:rStyle w:val="placeholder1Char"/>
              <w:rFonts w:hint="eastAsia"/>
              <w:sz w:val="16"/>
              <w:szCs w:val="16"/>
            </w:rPr>
            <w:t>____</w:t>
          </w:r>
        </w:p>
      </w:docPartBody>
    </w:docPart>
    <w:docPart>
      <w:docPartPr>
        <w:name w:val="63158734E06D4947ADF6CA85E6C05090"/>
        <w:category>
          <w:name w:val="常规"/>
          <w:gallery w:val="placeholder"/>
        </w:category>
        <w:types>
          <w:type w:val="bbPlcHdr"/>
        </w:types>
        <w:behaviors>
          <w:behavior w:val="content"/>
        </w:behaviors>
        <w:guid w:val="{98D398F8-CA6C-46D7-A3CB-767B90CED313}"/>
      </w:docPartPr>
      <w:docPartBody>
        <w:p w:rsidR="008D62EF" w:rsidRDefault="008D62EF" w:rsidP="008D62EF">
          <w:pPr>
            <w:pStyle w:val="63158734E06D4947ADF6CA85E6C05090"/>
          </w:pPr>
          <w:r w:rsidRPr="00711F0E">
            <w:rPr>
              <w:rStyle w:val="placeholder1Char"/>
              <w:rFonts w:hint="eastAsia"/>
              <w:sz w:val="16"/>
              <w:szCs w:val="16"/>
            </w:rPr>
            <w:t>____</w:t>
          </w:r>
        </w:p>
      </w:docPartBody>
    </w:docPart>
    <w:docPart>
      <w:docPartPr>
        <w:name w:val="41991536F18A41C8BE3CBD6B2F0EF4AB"/>
        <w:category>
          <w:name w:val="常规"/>
          <w:gallery w:val="placeholder"/>
        </w:category>
        <w:types>
          <w:type w:val="bbPlcHdr"/>
        </w:types>
        <w:behaviors>
          <w:behavior w:val="content"/>
        </w:behaviors>
        <w:guid w:val="{BC3BA833-AB35-4BDE-ABC5-A65231F64383}"/>
      </w:docPartPr>
      <w:docPartBody>
        <w:p w:rsidR="008D62EF" w:rsidRDefault="008D62EF" w:rsidP="008D62EF">
          <w:pPr>
            <w:pStyle w:val="41991536F18A41C8BE3CBD6B2F0EF4AB"/>
          </w:pPr>
          <w:r w:rsidRPr="00711F0E">
            <w:rPr>
              <w:rStyle w:val="placeholder1Char"/>
              <w:rFonts w:hint="eastAsia"/>
              <w:sz w:val="16"/>
              <w:szCs w:val="16"/>
            </w:rPr>
            <w:t>____</w:t>
          </w:r>
        </w:p>
      </w:docPartBody>
    </w:docPart>
    <w:docPart>
      <w:docPartPr>
        <w:name w:val="37DB2FF27F8D412DA30E216615E96C9E"/>
        <w:category>
          <w:name w:val="常规"/>
          <w:gallery w:val="placeholder"/>
        </w:category>
        <w:types>
          <w:type w:val="bbPlcHdr"/>
        </w:types>
        <w:behaviors>
          <w:behavior w:val="content"/>
        </w:behaviors>
        <w:guid w:val="{85A1467F-8A38-4CFF-8DAB-60681A32B0E3}"/>
      </w:docPartPr>
      <w:docPartBody>
        <w:p w:rsidR="008D62EF" w:rsidRDefault="008D62EF" w:rsidP="008D62EF">
          <w:pPr>
            <w:pStyle w:val="37DB2FF27F8D412DA30E216615E96C9E"/>
          </w:pPr>
          <w:r w:rsidRPr="00711F0E">
            <w:rPr>
              <w:rStyle w:val="placeholder1Char"/>
              <w:rFonts w:hint="eastAsia"/>
              <w:sz w:val="16"/>
              <w:szCs w:val="16"/>
            </w:rPr>
            <w:t>____</w:t>
          </w:r>
        </w:p>
      </w:docPartBody>
    </w:docPart>
    <w:docPart>
      <w:docPartPr>
        <w:name w:val="C54A9BE362FB48AEBEFB93ECB919FD11"/>
        <w:category>
          <w:name w:val="常规"/>
          <w:gallery w:val="placeholder"/>
        </w:category>
        <w:types>
          <w:type w:val="bbPlcHdr"/>
        </w:types>
        <w:behaviors>
          <w:behavior w:val="content"/>
        </w:behaviors>
        <w:guid w:val="{BE280ABC-8E9A-4BD0-99F9-A9BB2DC0D3EF}"/>
      </w:docPartPr>
      <w:docPartBody>
        <w:p w:rsidR="008D62EF" w:rsidRDefault="008D62EF" w:rsidP="008D62EF">
          <w:pPr>
            <w:pStyle w:val="C54A9BE362FB48AEBEFB93ECB919FD11"/>
          </w:pPr>
          <w:r w:rsidRPr="00711F0E">
            <w:rPr>
              <w:rStyle w:val="placeholder1Char"/>
              <w:rFonts w:hint="eastAsia"/>
              <w:sz w:val="16"/>
              <w:szCs w:val="16"/>
            </w:rPr>
            <w:t>____</w:t>
          </w:r>
        </w:p>
      </w:docPartBody>
    </w:docPart>
    <w:docPart>
      <w:docPartPr>
        <w:name w:val="8134A94B855D41E8AD889B5E461C5C5F"/>
        <w:category>
          <w:name w:val="常规"/>
          <w:gallery w:val="placeholder"/>
        </w:category>
        <w:types>
          <w:type w:val="bbPlcHdr"/>
        </w:types>
        <w:behaviors>
          <w:behavior w:val="content"/>
        </w:behaviors>
        <w:guid w:val="{E7FACA43-0ADB-4CC2-AAA2-0FCC56892A99}"/>
      </w:docPartPr>
      <w:docPartBody>
        <w:p w:rsidR="008D62EF" w:rsidRDefault="008D62EF" w:rsidP="008D62EF">
          <w:pPr>
            <w:pStyle w:val="8134A94B855D41E8AD889B5E461C5C5F"/>
          </w:pPr>
          <w:r w:rsidRPr="00711F0E">
            <w:rPr>
              <w:rStyle w:val="placeholder1Char"/>
              <w:rFonts w:hint="eastAsia"/>
              <w:sz w:val="16"/>
              <w:szCs w:val="16"/>
            </w:rPr>
            <w:t>____</w:t>
          </w:r>
        </w:p>
      </w:docPartBody>
    </w:docPart>
    <w:docPart>
      <w:docPartPr>
        <w:name w:val="11B990F96A874A55AC3BFBEF5170D3FE"/>
        <w:category>
          <w:name w:val="常规"/>
          <w:gallery w:val="placeholder"/>
        </w:category>
        <w:types>
          <w:type w:val="bbPlcHdr"/>
        </w:types>
        <w:behaviors>
          <w:behavior w:val="content"/>
        </w:behaviors>
        <w:guid w:val="{BF81544B-EBD0-458C-959B-3B4D701AACD7}"/>
      </w:docPartPr>
      <w:docPartBody>
        <w:p w:rsidR="008D62EF" w:rsidRDefault="008D62EF" w:rsidP="008D62EF">
          <w:pPr>
            <w:pStyle w:val="11B990F96A874A55AC3BFBEF5170D3FE"/>
          </w:pPr>
          <w:r w:rsidRPr="00711F0E">
            <w:rPr>
              <w:rStyle w:val="placeholder1Char"/>
              <w:rFonts w:hint="eastAsia"/>
              <w:sz w:val="16"/>
              <w:szCs w:val="16"/>
            </w:rPr>
            <w:t>____</w:t>
          </w:r>
        </w:p>
      </w:docPartBody>
    </w:docPart>
    <w:docPart>
      <w:docPartPr>
        <w:name w:val="23BEF85D107B498CAEE3245134187922"/>
        <w:category>
          <w:name w:val="常规"/>
          <w:gallery w:val="placeholder"/>
        </w:category>
        <w:types>
          <w:type w:val="bbPlcHdr"/>
        </w:types>
        <w:behaviors>
          <w:behavior w:val="content"/>
        </w:behaviors>
        <w:guid w:val="{621B841C-562A-488F-B0FA-B3F9C12F0C97}"/>
      </w:docPartPr>
      <w:docPartBody>
        <w:p w:rsidR="008D62EF" w:rsidRDefault="008D62EF" w:rsidP="008D62EF">
          <w:pPr>
            <w:pStyle w:val="23BEF85D107B498CAEE3245134187922"/>
          </w:pPr>
          <w:r w:rsidRPr="00711F0E">
            <w:rPr>
              <w:rStyle w:val="placeholder1Char"/>
              <w:rFonts w:hint="eastAsia"/>
              <w:sz w:val="16"/>
              <w:szCs w:val="16"/>
            </w:rPr>
            <w:t>____</w:t>
          </w:r>
        </w:p>
      </w:docPartBody>
    </w:docPart>
    <w:docPart>
      <w:docPartPr>
        <w:name w:val="3F80440B3CAF448E8F3D41CC90E71729"/>
        <w:category>
          <w:name w:val="常规"/>
          <w:gallery w:val="placeholder"/>
        </w:category>
        <w:types>
          <w:type w:val="bbPlcHdr"/>
        </w:types>
        <w:behaviors>
          <w:behavior w:val="content"/>
        </w:behaviors>
        <w:guid w:val="{924AF2D9-4273-40C6-B89A-36367E027B4C}"/>
      </w:docPartPr>
      <w:docPartBody>
        <w:p w:rsidR="008D62EF" w:rsidRDefault="008D62EF" w:rsidP="008D62EF">
          <w:pPr>
            <w:pStyle w:val="3F80440B3CAF448E8F3D41CC90E71729"/>
          </w:pPr>
          <w:r w:rsidRPr="00711F0E">
            <w:rPr>
              <w:rStyle w:val="placeholder1Char"/>
              <w:rFonts w:hint="eastAsia"/>
              <w:sz w:val="16"/>
              <w:szCs w:val="16"/>
            </w:rPr>
            <w:t>____</w:t>
          </w:r>
        </w:p>
      </w:docPartBody>
    </w:docPart>
    <w:docPart>
      <w:docPartPr>
        <w:name w:val="491112ED4A474165838A340C82A18EC3"/>
        <w:category>
          <w:name w:val="常规"/>
          <w:gallery w:val="placeholder"/>
        </w:category>
        <w:types>
          <w:type w:val="bbPlcHdr"/>
        </w:types>
        <w:behaviors>
          <w:behavior w:val="content"/>
        </w:behaviors>
        <w:guid w:val="{948F8363-EE8B-4157-B2A8-0D1FA06C118D}"/>
      </w:docPartPr>
      <w:docPartBody>
        <w:p w:rsidR="008D62EF" w:rsidRDefault="008D62EF" w:rsidP="008D62EF">
          <w:pPr>
            <w:pStyle w:val="491112ED4A474165838A340C82A18EC3"/>
          </w:pPr>
          <w:r w:rsidRPr="00711F0E">
            <w:rPr>
              <w:rStyle w:val="placeholder1Char"/>
              <w:rFonts w:hint="eastAsia"/>
              <w:sz w:val="16"/>
              <w:szCs w:val="16"/>
            </w:rPr>
            <w:t>____</w:t>
          </w:r>
        </w:p>
      </w:docPartBody>
    </w:docPart>
    <w:docPart>
      <w:docPartPr>
        <w:name w:val="4C7662F1A2DC469C9B9503BB537E8EAA"/>
        <w:category>
          <w:name w:val="常规"/>
          <w:gallery w:val="placeholder"/>
        </w:category>
        <w:types>
          <w:type w:val="bbPlcHdr"/>
        </w:types>
        <w:behaviors>
          <w:behavior w:val="content"/>
        </w:behaviors>
        <w:guid w:val="{00A40AC2-EA20-40EE-BD0F-1276243D3CEE}"/>
      </w:docPartPr>
      <w:docPartBody>
        <w:p w:rsidR="008D62EF" w:rsidRDefault="008D62EF" w:rsidP="008D62EF">
          <w:pPr>
            <w:pStyle w:val="4C7662F1A2DC469C9B9503BB537E8EAA"/>
          </w:pPr>
          <w:r w:rsidRPr="00711F0E">
            <w:rPr>
              <w:rStyle w:val="placeholder1Char"/>
              <w:rFonts w:hint="eastAsia"/>
              <w:sz w:val="16"/>
              <w:szCs w:val="16"/>
            </w:rPr>
            <w:t>____</w:t>
          </w:r>
        </w:p>
      </w:docPartBody>
    </w:docPart>
    <w:docPart>
      <w:docPartPr>
        <w:name w:val="7A7EE9868D21421FA7248AB89B321B65"/>
        <w:category>
          <w:name w:val="常规"/>
          <w:gallery w:val="placeholder"/>
        </w:category>
        <w:types>
          <w:type w:val="bbPlcHdr"/>
        </w:types>
        <w:behaviors>
          <w:behavior w:val="content"/>
        </w:behaviors>
        <w:guid w:val="{D41FB14D-546D-4B95-95CF-02DA6D57DFBE}"/>
      </w:docPartPr>
      <w:docPartBody>
        <w:p w:rsidR="008D62EF" w:rsidRDefault="008D62EF" w:rsidP="008D62EF">
          <w:pPr>
            <w:pStyle w:val="7A7EE9868D21421FA7248AB89B321B65"/>
          </w:pPr>
          <w:r w:rsidRPr="00711F0E">
            <w:rPr>
              <w:rStyle w:val="placeholder1Char"/>
              <w:rFonts w:hint="eastAsia"/>
              <w:sz w:val="16"/>
              <w:szCs w:val="16"/>
            </w:rPr>
            <w:t>____</w:t>
          </w:r>
        </w:p>
      </w:docPartBody>
    </w:docPart>
    <w:docPart>
      <w:docPartPr>
        <w:name w:val="FA6DA8DCFA004C4EBFC85229E7BDAA61"/>
        <w:category>
          <w:name w:val="常规"/>
          <w:gallery w:val="placeholder"/>
        </w:category>
        <w:types>
          <w:type w:val="bbPlcHdr"/>
        </w:types>
        <w:behaviors>
          <w:behavior w:val="content"/>
        </w:behaviors>
        <w:guid w:val="{6EF68EC8-57A3-45C4-B3EE-1BA3C8AFEDC0}"/>
      </w:docPartPr>
      <w:docPartBody>
        <w:p w:rsidR="008D62EF" w:rsidRDefault="008D62EF" w:rsidP="008D62EF">
          <w:pPr>
            <w:pStyle w:val="FA6DA8DCFA004C4EBFC85229E7BDAA61"/>
          </w:pPr>
          <w:r w:rsidRPr="00711F0E">
            <w:rPr>
              <w:rStyle w:val="placeholder1Char"/>
              <w:rFonts w:hint="eastAsia"/>
              <w:sz w:val="16"/>
              <w:szCs w:val="16"/>
            </w:rPr>
            <w:t>____</w:t>
          </w:r>
        </w:p>
      </w:docPartBody>
    </w:docPart>
    <w:docPart>
      <w:docPartPr>
        <w:name w:val="9FB869D172F544A091CC69A84B365307"/>
        <w:category>
          <w:name w:val="常规"/>
          <w:gallery w:val="placeholder"/>
        </w:category>
        <w:types>
          <w:type w:val="bbPlcHdr"/>
        </w:types>
        <w:behaviors>
          <w:behavior w:val="content"/>
        </w:behaviors>
        <w:guid w:val="{A52E3A11-E93F-4174-943F-15F28BF0BB44}"/>
      </w:docPartPr>
      <w:docPartBody>
        <w:p w:rsidR="008D62EF" w:rsidRDefault="008D62EF" w:rsidP="008D62EF">
          <w:pPr>
            <w:pStyle w:val="9FB869D172F544A091CC69A84B365307"/>
          </w:pPr>
          <w:r w:rsidRPr="00711F0E">
            <w:rPr>
              <w:rStyle w:val="placeholder1Char"/>
              <w:rFonts w:hint="eastAsia"/>
              <w:sz w:val="16"/>
              <w:szCs w:val="16"/>
            </w:rPr>
            <w:t>____</w:t>
          </w:r>
        </w:p>
      </w:docPartBody>
    </w:docPart>
    <w:docPart>
      <w:docPartPr>
        <w:name w:val="50818C4DB19548EAABB8C047745207B1"/>
        <w:category>
          <w:name w:val="常规"/>
          <w:gallery w:val="placeholder"/>
        </w:category>
        <w:types>
          <w:type w:val="bbPlcHdr"/>
        </w:types>
        <w:behaviors>
          <w:behavior w:val="content"/>
        </w:behaviors>
        <w:guid w:val="{4F54B88C-4381-4A04-BD1D-CF021B54B50E}"/>
      </w:docPartPr>
      <w:docPartBody>
        <w:p w:rsidR="008D62EF" w:rsidRDefault="008D62EF" w:rsidP="008D62EF">
          <w:pPr>
            <w:pStyle w:val="50818C4DB19548EAABB8C047745207B1"/>
          </w:pPr>
          <w:r w:rsidRPr="00711F0E">
            <w:rPr>
              <w:rStyle w:val="placeholder1Char"/>
              <w:rFonts w:hint="eastAsia"/>
              <w:sz w:val="16"/>
              <w:szCs w:val="16"/>
            </w:rPr>
            <w:t>____</w:t>
          </w:r>
        </w:p>
      </w:docPartBody>
    </w:docPart>
    <w:docPart>
      <w:docPartPr>
        <w:name w:val="33B459258E4D47B18DE0CC42CFF194E7"/>
        <w:category>
          <w:name w:val="常规"/>
          <w:gallery w:val="placeholder"/>
        </w:category>
        <w:types>
          <w:type w:val="bbPlcHdr"/>
        </w:types>
        <w:behaviors>
          <w:behavior w:val="content"/>
        </w:behaviors>
        <w:guid w:val="{27A39209-E147-45CD-ADB9-9477258C2F17}"/>
      </w:docPartPr>
      <w:docPartBody>
        <w:p w:rsidR="008D62EF" w:rsidRDefault="008D62EF" w:rsidP="008D62EF">
          <w:pPr>
            <w:pStyle w:val="33B459258E4D47B18DE0CC42CFF194E7"/>
          </w:pPr>
          <w:r w:rsidRPr="00711F0E">
            <w:rPr>
              <w:rStyle w:val="placeholder1Char"/>
              <w:rFonts w:hint="eastAsia"/>
              <w:sz w:val="16"/>
              <w:szCs w:val="16"/>
            </w:rPr>
            <w:t>____</w:t>
          </w:r>
        </w:p>
      </w:docPartBody>
    </w:docPart>
    <w:docPart>
      <w:docPartPr>
        <w:name w:val="181D41E5EC454BA7B2C2D912D5154766"/>
        <w:category>
          <w:name w:val="常规"/>
          <w:gallery w:val="placeholder"/>
        </w:category>
        <w:types>
          <w:type w:val="bbPlcHdr"/>
        </w:types>
        <w:behaviors>
          <w:behavior w:val="content"/>
        </w:behaviors>
        <w:guid w:val="{21AB4BDE-7E12-4F1E-B806-3A1FAF3705EA}"/>
      </w:docPartPr>
      <w:docPartBody>
        <w:p w:rsidR="008D62EF" w:rsidRDefault="008D62EF" w:rsidP="008D62EF">
          <w:pPr>
            <w:pStyle w:val="181D41E5EC454BA7B2C2D912D5154766"/>
          </w:pPr>
          <w:r w:rsidRPr="00711F0E">
            <w:rPr>
              <w:rStyle w:val="placeholder1Char"/>
              <w:rFonts w:hint="eastAsia"/>
              <w:sz w:val="16"/>
              <w:szCs w:val="16"/>
            </w:rPr>
            <w:t>____</w:t>
          </w:r>
        </w:p>
      </w:docPartBody>
    </w:docPart>
    <w:docPart>
      <w:docPartPr>
        <w:name w:val="0259744AF8174C6D9D89B7FE35420883"/>
        <w:category>
          <w:name w:val="常规"/>
          <w:gallery w:val="placeholder"/>
        </w:category>
        <w:types>
          <w:type w:val="bbPlcHdr"/>
        </w:types>
        <w:behaviors>
          <w:behavior w:val="content"/>
        </w:behaviors>
        <w:guid w:val="{D1FB7A92-3079-43C0-B02B-DD4B0D2457FC}"/>
      </w:docPartPr>
      <w:docPartBody>
        <w:p w:rsidR="008D62EF" w:rsidRDefault="008D62EF" w:rsidP="008D62EF">
          <w:pPr>
            <w:pStyle w:val="0259744AF8174C6D9D89B7FE35420883"/>
          </w:pPr>
          <w:r w:rsidRPr="00711F0E">
            <w:rPr>
              <w:rStyle w:val="placeholder1Char"/>
              <w:rFonts w:hint="eastAsia"/>
              <w:sz w:val="16"/>
              <w:szCs w:val="16"/>
            </w:rPr>
            <w:t>____</w:t>
          </w:r>
        </w:p>
      </w:docPartBody>
    </w:docPart>
    <w:docPart>
      <w:docPartPr>
        <w:name w:val="1E3B5B6271AD4FA7B03CA705DE126493"/>
        <w:category>
          <w:name w:val="常规"/>
          <w:gallery w:val="placeholder"/>
        </w:category>
        <w:types>
          <w:type w:val="bbPlcHdr"/>
        </w:types>
        <w:behaviors>
          <w:behavior w:val="content"/>
        </w:behaviors>
        <w:guid w:val="{F2B29B80-2E93-44D8-B342-03001C55EA5E}"/>
      </w:docPartPr>
      <w:docPartBody>
        <w:p w:rsidR="008D62EF" w:rsidRDefault="008D62EF" w:rsidP="008D62EF">
          <w:pPr>
            <w:pStyle w:val="1E3B5B6271AD4FA7B03CA705DE126493"/>
          </w:pPr>
          <w:r w:rsidRPr="00711F0E">
            <w:rPr>
              <w:rStyle w:val="placeholder1Char"/>
              <w:rFonts w:hint="eastAsia"/>
              <w:sz w:val="16"/>
              <w:szCs w:val="16"/>
            </w:rPr>
            <w:t>____</w:t>
          </w:r>
        </w:p>
      </w:docPartBody>
    </w:docPart>
    <w:docPart>
      <w:docPartPr>
        <w:name w:val="AA2CADCD292743F3AFA79D5EB577A582"/>
        <w:category>
          <w:name w:val="常规"/>
          <w:gallery w:val="placeholder"/>
        </w:category>
        <w:types>
          <w:type w:val="bbPlcHdr"/>
        </w:types>
        <w:behaviors>
          <w:behavior w:val="content"/>
        </w:behaviors>
        <w:guid w:val="{33D6208B-FFED-452B-9D4E-42B8BAD0EB86}"/>
      </w:docPartPr>
      <w:docPartBody>
        <w:p w:rsidR="008D62EF" w:rsidRDefault="008D62EF" w:rsidP="008D62EF">
          <w:pPr>
            <w:pStyle w:val="AA2CADCD292743F3AFA79D5EB577A582"/>
          </w:pPr>
          <w:r w:rsidRPr="00711F0E">
            <w:rPr>
              <w:rStyle w:val="placeholder1Char"/>
              <w:rFonts w:hint="eastAsia"/>
              <w:sz w:val="16"/>
              <w:szCs w:val="16"/>
            </w:rPr>
            <w:t>____</w:t>
          </w:r>
        </w:p>
      </w:docPartBody>
    </w:docPart>
    <w:docPart>
      <w:docPartPr>
        <w:name w:val="4AED7354B2AC43DFABE3323949823171"/>
        <w:category>
          <w:name w:val="常规"/>
          <w:gallery w:val="placeholder"/>
        </w:category>
        <w:types>
          <w:type w:val="bbPlcHdr"/>
        </w:types>
        <w:behaviors>
          <w:behavior w:val="content"/>
        </w:behaviors>
        <w:guid w:val="{DDEBB979-1A22-4270-B324-73BA57A59932}"/>
      </w:docPartPr>
      <w:docPartBody>
        <w:p w:rsidR="008D62EF" w:rsidRDefault="008D62EF" w:rsidP="008D62EF">
          <w:pPr>
            <w:pStyle w:val="4AED7354B2AC43DFABE3323949823171"/>
          </w:pPr>
          <w:r w:rsidRPr="00711F0E">
            <w:rPr>
              <w:rStyle w:val="placeholder1Char"/>
              <w:rFonts w:hint="eastAsia"/>
              <w:sz w:val="16"/>
              <w:szCs w:val="16"/>
            </w:rPr>
            <w:t>____</w:t>
          </w:r>
        </w:p>
      </w:docPartBody>
    </w:docPart>
    <w:docPart>
      <w:docPartPr>
        <w:name w:val="8CD7653468B846EEA4EA7CF281B6AF5C"/>
        <w:category>
          <w:name w:val="常规"/>
          <w:gallery w:val="placeholder"/>
        </w:category>
        <w:types>
          <w:type w:val="bbPlcHdr"/>
        </w:types>
        <w:behaviors>
          <w:behavior w:val="content"/>
        </w:behaviors>
        <w:guid w:val="{57250591-EF9B-4EA7-AA52-C999322E304D}"/>
      </w:docPartPr>
      <w:docPartBody>
        <w:p w:rsidR="008D62EF" w:rsidRDefault="008D62EF" w:rsidP="008D62EF">
          <w:pPr>
            <w:pStyle w:val="8CD7653468B846EEA4EA7CF281B6AF5C"/>
          </w:pPr>
          <w:r w:rsidRPr="00711F0E">
            <w:rPr>
              <w:rStyle w:val="placeholder1Char"/>
              <w:rFonts w:hint="eastAsia"/>
              <w:sz w:val="16"/>
              <w:szCs w:val="16"/>
            </w:rPr>
            <w:t>____</w:t>
          </w:r>
        </w:p>
      </w:docPartBody>
    </w:docPart>
    <w:docPart>
      <w:docPartPr>
        <w:name w:val="25FFF75C6EB94CCF81C3101265205D1E"/>
        <w:category>
          <w:name w:val="常规"/>
          <w:gallery w:val="placeholder"/>
        </w:category>
        <w:types>
          <w:type w:val="bbPlcHdr"/>
        </w:types>
        <w:behaviors>
          <w:behavior w:val="content"/>
        </w:behaviors>
        <w:guid w:val="{7885AB0B-63FA-454E-AC44-8BE24D8EAB63}"/>
      </w:docPartPr>
      <w:docPartBody>
        <w:p w:rsidR="008D62EF" w:rsidRDefault="008D62EF" w:rsidP="008D62EF">
          <w:pPr>
            <w:pStyle w:val="25FFF75C6EB94CCF81C3101265205D1E"/>
          </w:pPr>
          <w:r w:rsidRPr="00711F0E">
            <w:rPr>
              <w:rStyle w:val="placeholder1Char"/>
              <w:rFonts w:hint="eastAsia"/>
              <w:sz w:val="16"/>
              <w:szCs w:val="16"/>
            </w:rPr>
            <w:t>____</w:t>
          </w:r>
        </w:p>
      </w:docPartBody>
    </w:docPart>
    <w:docPart>
      <w:docPartPr>
        <w:name w:val="68D1FD4D629446BB9F04DBAB0E847DD5"/>
        <w:category>
          <w:name w:val="常规"/>
          <w:gallery w:val="placeholder"/>
        </w:category>
        <w:types>
          <w:type w:val="bbPlcHdr"/>
        </w:types>
        <w:behaviors>
          <w:behavior w:val="content"/>
        </w:behaviors>
        <w:guid w:val="{466B743E-DDE8-46EE-9783-1F55434D1DE5}"/>
      </w:docPartPr>
      <w:docPartBody>
        <w:p w:rsidR="008D62EF" w:rsidRDefault="008D62EF" w:rsidP="008D62EF">
          <w:pPr>
            <w:pStyle w:val="68D1FD4D629446BB9F04DBAB0E847DD5"/>
          </w:pPr>
          <w:r w:rsidRPr="00711F0E">
            <w:rPr>
              <w:rStyle w:val="placeholder1Char"/>
              <w:rFonts w:hint="eastAsia"/>
              <w:sz w:val="16"/>
              <w:szCs w:val="16"/>
            </w:rPr>
            <w:t>____</w:t>
          </w:r>
        </w:p>
      </w:docPartBody>
    </w:docPart>
    <w:docPart>
      <w:docPartPr>
        <w:name w:val="E2333570DF3C4CA380AEFEBB3EBCEDC7"/>
        <w:category>
          <w:name w:val="常规"/>
          <w:gallery w:val="placeholder"/>
        </w:category>
        <w:types>
          <w:type w:val="bbPlcHdr"/>
        </w:types>
        <w:behaviors>
          <w:behavior w:val="content"/>
        </w:behaviors>
        <w:guid w:val="{14477376-8E6C-49D2-AAF1-4683EB65E160}"/>
      </w:docPartPr>
      <w:docPartBody>
        <w:p w:rsidR="008D62EF" w:rsidRDefault="008D62EF" w:rsidP="008D62EF">
          <w:pPr>
            <w:pStyle w:val="E2333570DF3C4CA380AEFEBB3EBCEDC7"/>
          </w:pPr>
          <w:r w:rsidRPr="00711F0E">
            <w:rPr>
              <w:rStyle w:val="placeholder1Char"/>
              <w:rFonts w:hint="eastAsia"/>
              <w:sz w:val="16"/>
              <w:szCs w:val="16"/>
            </w:rPr>
            <w:t>____</w:t>
          </w:r>
        </w:p>
      </w:docPartBody>
    </w:docPart>
    <w:docPart>
      <w:docPartPr>
        <w:name w:val="F06EE9F8A47147B88DE7DCB47216AA83"/>
        <w:category>
          <w:name w:val="常规"/>
          <w:gallery w:val="placeholder"/>
        </w:category>
        <w:types>
          <w:type w:val="bbPlcHdr"/>
        </w:types>
        <w:behaviors>
          <w:behavior w:val="content"/>
        </w:behaviors>
        <w:guid w:val="{2856F639-FF37-445F-AD56-8BE338FA5B2E}"/>
      </w:docPartPr>
      <w:docPartBody>
        <w:p w:rsidR="008D62EF" w:rsidRDefault="008D62EF" w:rsidP="008D62EF">
          <w:pPr>
            <w:pStyle w:val="F06EE9F8A47147B88DE7DCB47216AA83"/>
          </w:pPr>
          <w:r w:rsidRPr="00711F0E">
            <w:rPr>
              <w:rStyle w:val="placeholder1Char"/>
              <w:rFonts w:hint="eastAsia"/>
              <w:sz w:val="16"/>
              <w:szCs w:val="16"/>
            </w:rPr>
            <w:t>____</w:t>
          </w:r>
        </w:p>
      </w:docPartBody>
    </w:docPart>
    <w:docPart>
      <w:docPartPr>
        <w:name w:val="BD2EC8A84F21413C93270D78FF96F765"/>
        <w:category>
          <w:name w:val="常规"/>
          <w:gallery w:val="placeholder"/>
        </w:category>
        <w:types>
          <w:type w:val="bbPlcHdr"/>
        </w:types>
        <w:behaviors>
          <w:behavior w:val="content"/>
        </w:behaviors>
        <w:guid w:val="{01405F82-B28F-4055-913F-E2872D2087BB}"/>
      </w:docPartPr>
      <w:docPartBody>
        <w:p w:rsidR="008D62EF" w:rsidRDefault="008D62EF" w:rsidP="008D62EF">
          <w:pPr>
            <w:pStyle w:val="BD2EC8A84F21413C93270D78FF96F765"/>
          </w:pPr>
          <w:r w:rsidRPr="00711F0E">
            <w:rPr>
              <w:rStyle w:val="placeholder1Char"/>
              <w:rFonts w:hint="eastAsia"/>
              <w:sz w:val="16"/>
              <w:szCs w:val="16"/>
            </w:rPr>
            <w:t>____</w:t>
          </w:r>
        </w:p>
      </w:docPartBody>
    </w:docPart>
    <w:docPart>
      <w:docPartPr>
        <w:name w:val="5528D5FA894641A5ACD9FBE3E2910D90"/>
        <w:category>
          <w:name w:val="常规"/>
          <w:gallery w:val="placeholder"/>
        </w:category>
        <w:types>
          <w:type w:val="bbPlcHdr"/>
        </w:types>
        <w:behaviors>
          <w:behavior w:val="content"/>
        </w:behaviors>
        <w:guid w:val="{9BEF4715-F63F-4B50-86AE-76D82FEB1D12}"/>
      </w:docPartPr>
      <w:docPartBody>
        <w:p w:rsidR="008D62EF" w:rsidRDefault="008D62EF" w:rsidP="008D62EF">
          <w:pPr>
            <w:pStyle w:val="5528D5FA894641A5ACD9FBE3E2910D90"/>
          </w:pPr>
          <w:r w:rsidRPr="00711F0E">
            <w:rPr>
              <w:rStyle w:val="placeholder1Char"/>
              <w:rFonts w:hint="eastAsia"/>
              <w:sz w:val="16"/>
              <w:szCs w:val="16"/>
            </w:rPr>
            <w:t>____</w:t>
          </w:r>
        </w:p>
      </w:docPartBody>
    </w:docPart>
    <w:docPart>
      <w:docPartPr>
        <w:name w:val="2A78EF38972E46A483BAC5468E50C91F"/>
        <w:category>
          <w:name w:val="常规"/>
          <w:gallery w:val="placeholder"/>
        </w:category>
        <w:types>
          <w:type w:val="bbPlcHdr"/>
        </w:types>
        <w:behaviors>
          <w:behavior w:val="content"/>
        </w:behaviors>
        <w:guid w:val="{383F0BDD-8F6A-4246-9FEB-0F210A277D70}"/>
      </w:docPartPr>
      <w:docPartBody>
        <w:p w:rsidR="008D62EF" w:rsidRDefault="008D62EF" w:rsidP="008D62EF">
          <w:pPr>
            <w:pStyle w:val="2A78EF38972E46A483BAC5468E50C91F"/>
          </w:pPr>
          <w:r w:rsidRPr="00711F0E">
            <w:rPr>
              <w:rStyle w:val="placeholder1Char"/>
              <w:rFonts w:hint="eastAsia"/>
              <w:sz w:val="16"/>
              <w:szCs w:val="16"/>
            </w:rPr>
            <w:t>____</w:t>
          </w:r>
        </w:p>
      </w:docPartBody>
    </w:docPart>
    <w:docPart>
      <w:docPartPr>
        <w:name w:val="15A75640301B4FA18DF7ECF660E9B46E"/>
        <w:category>
          <w:name w:val="常规"/>
          <w:gallery w:val="placeholder"/>
        </w:category>
        <w:types>
          <w:type w:val="bbPlcHdr"/>
        </w:types>
        <w:behaviors>
          <w:behavior w:val="content"/>
        </w:behaviors>
        <w:guid w:val="{45377469-6989-4CB7-B13E-C361D6418A14}"/>
      </w:docPartPr>
      <w:docPartBody>
        <w:p w:rsidR="008D62EF" w:rsidRDefault="008D62EF" w:rsidP="008D62EF">
          <w:pPr>
            <w:pStyle w:val="15A75640301B4FA18DF7ECF660E9B46E"/>
          </w:pPr>
          <w:r w:rsidRPr="00711F0E">
            <w:rPr>
              <w:rStyle w:val="placeholder1Char"/>
              <w:rFonts w:hint="eastAsia"/>
              <w:sz w:val="16"/>
              <w:szCs w:val="16"/>
            </w:rPr>
            <w:t>____</w:t>
          </w:r>
        </w:p>
      </w:docPartBody>
    </w:docPart>
    <w:docPart>
      <w:docPartPr>
        <w:name w:val="25BF308F6C364A3589461259693F369C"/>
        <w:category>
          <w:name w:val="常规"/>
          <w:gallery w:val="placeholder"/>
        </w:category>
        <w:types>
          <w:type w:val="bbPlcHdr"/>
        </w:types>
        <w:behaviors>
          <w:behavior w:val="content"/>
        </w:behaviors>
        <w:guid w:val="{954D39B3-72DC-4A6C-A2AE-07A294373AD9}"/>
      </w:docPartPr>
      <w:docPartBody>
        <w:p w:rsidR="008D62EF" w:rsidRDefault="008D62EF" w:rsidP="008D62EF">
          <w:pPr>
            <w:pStyle w:val="25BF308F6C364A3589461259693F369C"/>
          </w:pPr>
          <w:r w:rsidRPr="00711F0E">
            <w:rPr>
              <w:rStyle w:val="placeholder1Char"/>
              <w:rFonts w:hint="eastAsia"/>
              <w:sz w:val="16"/>
              <w:szCs w:val="16"/>
            </w:rPr>
            <w:t>____</w:t>
          </w:r>
        </w:p>
      </w:docPartBody>
    </w:docPart>
    <w:docPart>
      <w:docPartPr>
        <w:name w:val="37D64C0AC0804ABA880A8CA56F7966C2"/>
        <w:category>
          <w:name w:val="常规"/>
          <w:gallery w:val="placeholder"/>
        </w:category>
        <w:types>
          <w:type w:val="bbPlcHdr"/>
        </w:types>
        <w:behaviors>
          <w:behavior w:val="content"/>
        </w:behaviors>
        <w:guid w:val="{EFA52BD1-4316-40F5-9943-3171E0099204}"/>
      </w:docPartPr>
      <w:docPartBody>
        <w:p w:rsidR="008D62EF" w:rsidRDefault="008D62EF" w:rsidP="008D62EF">
          <w:pPr>
            <w:pStyle w:val="37D64C0AC0804ABA880A8CA56F7966C2"/>
          </w:pPr>
          <w:r w:rsidRPr="00711F0E">
            <w:rPr>
              <w:rStyle w:val="placeholder1Char"/>
              <w:rFonts w:hint="eastAsia"/>
              <w:sz w:val="16"/>
              <w:szCs w:val="16"/>
            </w:rPr>
            <w:t>____</w:t>
          </w:r>
        </w:p>
      </w:docPartBody>
    </w:docPart>
    <w:docPart>
      <w:docPartPr>
        <w:name w:val="DAB2BD81D656441D876BB0A2D98E7542"/>
        <w:category>
          <w:name w:val="常规"/>
          <w:gallery w:val="placeholder"/>
        </w:category>
        <w:types>
          <w:type w:val="bbPlcHdr"/>
        </w:types>
        <w:behaviors>
          <w:behavior w:val="content"/>
        </w:behaviors>
        <w:guid w:val="{6503A33D-0E34-4B2F-BBCB-9B78119A3BD3}"/>
      </w:docPartPr>
      <w:docPartBody>
        <w:p w:rsidR="008D62EF" w:rsidRDefault="008D62EF" w:rsidP="008D62EF">
          <w:pPr>
            <w:pStyle w:val="DAB2BD81D656441D876BB0A2D98E7542"/>
          </w:pPr>
          <w:r w:rsidRPr="00711F0E">
            <w:rPr>
              <w:rStyle w:val="placeholder1Char"/>
              <w:rFonts w:hint="eastAsia"/>
              <w:sz w:val="16"/>
              <w:szCs w:val="16"/>
            </w:rPr>
            <w:t>____</w:t>
          </w:r>
        </w:p>
      </w:docPartBody>
    </w:docPart>
    <w:docPart>
      <w:docPartPr>
        <w:name w:val="C1ECD46685004FB39F174068EE9708B8"/>
        <w:category>
          <w:name w:val="常规"/>
          <w:gallery w:val="placeholder"/>
        </w:category>
        <w:types>
          <w:type w:val="bbPlcHdr"/>
        </w:types>
        <w:behaviors>
          <w:behavior w:val="content"/>
        </w:behaviors>
        <w:guid w:val="{78B9FA31-8FB9-43B7-9119-1D2515F8CCF0}"/>
      </w:docPartPr>
      <w:docPartBody>
        <w:p w:rsidR="008D62EF" w:rsidRDefault="008D62EF" w:rsidP="008D62EF">
          <w:pPr>
            <w:pStyle w:val="C1ECD46685004FB39F174068EE9708B8"/>
          </w:pPr>
          <w:r w:rsidRPr="00711F0E">
            <w:rPr>
              <w:rStyle w:val="placeholder1Char"/>
              <w:rFonts w:hint="eastAsia"/>
              <w:sz w:val="16"/>
              <w:szCs w:val="16"/>
            </w:rPr>
            <w:t>____</w:t>
          </w:r>
        </w:p>
      </w:docPartBody>
    </w:docPart>
    <w:docPart>
      <w:docPartPr>
        <w:name w:val="75A4AFD8EF75463A8757AC06E20FD12C"/>
        <w:category>
          <w:name w:val="常规"/>
          <w:gallery w:val="placeholder"/>
        </w:category>
        <w:types>
          <w:type w:val="bbPlcHdr"/>
        </w:types>
        <w:behaviors>
          <w:behavior w:val="content"/>
        </w:behaviors>
        <w:guid w:val="{02AD6B2C-43CA-4D69-BBF5-6F1C14750C2F}"/>
      </w:docPartPr>
      <w:docPartBody>
        <w:p w:rsidR="008D62EF" w:rsidRDefault="008D62EF" w:rsidP="008D62EF">
          <w:pPr>
            <w:pStyle w:val="75A4AFD8EF75463A8757AC06E20FD12C"/>
          </w:pPr>
          <w:r w:rsidRPr="00711F0E">
            <w:rPr>
              <w:rStyle w:val="placeholder1Char"/>
              <w:rFonts w:hint="eastAsia"/>
              <w:sz w:val="16"/>
              <w:szCs w:val="16"/>
            </w:rPr>
            <w:t>____</w:t>
          </w:r>
        </w:p>
      </w:docPartBody>
    </w:docPart>
    <w:docPart>
      <w:docPartPr>
        <w:name w:val="7598E3D9AD0845F8A42A40A8DE67E7CC"/>
        <w:category>
          <w:name w:val="常规"/>
          <w:gallery w:val="placeholder"/>
        </w:category>
        <w:types>
          <w:type w:val="bbPlcHdr"/>
        </w:types>
        <w:behaviors>
          <w:behavior w:val="content"/>
        </w:behaviors>
        <w:guid w:val="{2064849F-92CF-4A0D-9CFC-408AECF211C9}"/>
      </w:docPartPr>
      <w:docPartBody>
        <w:p w:rsidR="008D62EF" w:rsidRDefault="008D62EF" w:rsidP="008D62EF">
          <w:pPr>
            <w:pStyle w:val="7598E3D9AD0845F8A42A40A8DE67E7CC"/>
          </w:pPr>
          <w:r w:rsidRPr="00711F0E">
            <w:rPr>
              <w:rStyle w:val="placeholder1Char"/>
              <w:rFonts w:hint="eastAsia"/>
              <w:sz w:val="16"/>
              <w:szCs w:val="16"/>
            </w:rPr>
            <w:t>____</w:t>
          </w:r>
        </w:p>
      </w:docPartBody>
    </w:docPart>
    <w:docPart>
      <w:docPartPr>
        <w:name w:val="0F68164CB2AB44E5A9337C2C69050215"/>
        <w:category>
          <w:name w:val="常规"/>
          <w:gallery w:val="placeholder"/>
        </w:category>
        <w:types>
          <w:type w:val="bbPlcHdr"/>
        </w:types>
        <w:behaviors>
          <w:behavior w:val="content"/>
        </w:behaviors>
        <w:guid w:val="{8DB8689D-0EAA-4809-B87C-B1BB9BE05BEB}"/>
      </w:docPartPr>
      <w:docPartBody>
        <w:p w:rsidR="008D62EF" w:rsidRDefault="008D62EF" w:rsidP="008D62EF">
          <w:pPr>
            <w:pStyle w:val="0F68164CB2AB44E5A9337C2C69050215"/>
          </w:pPr>
          <w:r w:rsidRPr="00711F0E">
            <w:rPr>
              <w:rStyle w:val="placeholder1Char"/>
              <w:rFonts w:hint="eastAsia"/>
              <w:sz w:val="16"/>
              <w:szCs w:val="16"/>
            </w:rPr>
            <w:t>____</w:t>
          </w:r>
        </w:p>
      </w:docPartBody>
    </w:docPart>
    <w:docPart>
      <w:docPartPr>
        <w:name w:val="7AEC1FE9E13D4C80A687E0D5827D8AC4"/>
        <w:category>
          <w:name w:val="常规"/>
          <w:gallery w:val="placeholder"/>
        </w:category>
        <w:types>
          <w:type w:val="bbPlcHdr"/>
        </w:types>
        <w:behaviors>
          <w:behavior w:val="content"/>
        </w:behaviors>
        <w:guid w:val="{42B09E56-78AD-4117-A698-F294100BC75D}"/>
      </w:docPartPr>
      <w:docPartBody>
        <w:p w:rsidR="008D62EF" w:rsidRDefault="008D62EF" w:rsidP="008D62EF">
          <w:pPr>
            <w:pStyle w:val="7AEC1FE9E13D4C80A687E0D5827D8AC4"/>
          </w:pPr>
          <w:r w:rsidRPr="00711F0E">
            <w:rPr>
              <w:rStyle w:val="placeholder1Char"/>
              <w:rFonts w:hint="eastAsia"/>
              <w:sz w:val="16"/>
              <w:szCs w:val="16"/>
            </w:rPr>
            <w:t>____</w:t>
          </w:r>
        </w:p>
      </w:docPartBody>
    </w:docPart>
    <w:docPart>
      <w:docPartPr>
        <w:name w:val="12501D39582E42A3BAF6E50251CCFC3D"/>
        <w:category>
          <w:name w:val="常规"/>
          <w:gallery w:val="placeholder"/>
        </w:category>
        <w:types>
          <w:type w:val="bbPlcHdr"/>
        </w:types>
        <w:behaviors>
          <w:behavior w:val="content"/>
        </w:behaviors>
        <w:guid w:val="{05CEA18E-741C-423C-9B61-60469DCFFBC9}"/>
      </w:docPartPr>
      <w:docPartBody>
        <w:p w:rsidR="008D62EF" w:rsidRDefault="008D62EF" w:rsidP="008D62EF">
          <w:pPr>
            <w:pStyle w:val="12501D39582E42A3BAF6E50251CCFC3D"/>
          </w:pPr>
          <w:r w:rsidRPr="00711F0E">
            <w:rPr>
              <w:rStyle w:val="placeholder1Char"/>
              <w:rFonts w:hint="eastAsia"/>
              <w:sz w:val="16"/>
              <w:szCs w:val="16"/>
            </w:rPr>
            <w:t>____</w:t>
          </w:r>
        </w:p>
      </w:docPartBody>
    </w:docPart>
    <w:docPart>
      <w:docPartPr>
        <w:name w:val="1B5F07D9DB9544EBBA8F3D73433BC416"/>
        <w:category>
          <w:name w:val="常规"/>
          <w:gallery w:val="placeholder"/>
        </w:category>
        <w:types>
          <w:type w:val="bbPlcHdr"/>
        </w:types>
        <w:behaviors>
          <w:behavior w:val="content"/>
        </w:behaviors>
        <w:guid w:val="{0B2DC4B5-56D8-4EC4-B338-D21005B8E07F}"/>
      </w:docPartPr>
      <w:docPartBody>
        <w:p w:rsidR="008D62EF" w:rsidRDefault="008D62EF" w:rsidP="008D62EF">
          <w:pPr>
            <w:pStyle w:val="1B5F07D9DB9544EBBA8F3D73433BC416"/>
          </w:pPr>
          <w:r w:rsidRPr="00711F0E">
            <w:rPr>
              <w:rStyle w:val="placeholder1Char"/>
              <w:rFonts w:hint="eastAsia"/>
              <w:sz w:val="16"/>
              <w:szCs w:val="16"/>
            </w:rPr>
            <w:t>____</w:t>
          </w:r>
        </w:p>
      </w:docPartBody>
    </w:docPart>
    <w:docPart>
      <w:docPartPr>
        <w:name w:val="8F308601227C478893B58927EB179433"/>
        <w:category>
          <w:name w:val="常规"/>
          <w:gallery w:val="placeholder"/>
        </w:category>
        <w:types>
          <w:type w:val="bbPlcHdr"/>
        </w:types>
        <w:behaviors>
          <w:behavior w:val="content"/>
        </w:behaviors>
        <w:guid w:val="{9C189463-84A2-4060-AC07-7268816621C7}"/>
      </w:docPartPr>
      <w:docPartBody>
        <w:p w:rsidR="008D62EF" w:rsidRDefault="008D62EF" w:rsidP="008D62EF">
          <w:pPr>
            <w:pStyle w:val="8F308601227C478893B58927EB179433"/>
          </w:pPr>
          <w:r w:rsidRPr="00711F0E">
            <w:rPr>
              <w:rStyle w:val="placeholder1Char"/>
              <w:rFonts w:hint="eastAsia"/>
              <w:sz w:val="16"/>
              <w:szCs w:val="16"/>
            </w:rPr>
            <w:t>____</w:t>
          </w:r>
        </w:p>
      </w:docPartBody>
    </w:docPart>
    <w:docPart>
      <w:docPartPr>
        <w:name w:val="85E1C224F9474554AA097A14BA331080"/>
        <w:category>
          <w:name w:val="常规"/>
          <w:gallery w:val="placeholder"/>
        </w:category>
        <w:types>
          <w:type w:val="bbPlcHdr"/>
        </w:types>
        <w:behaviors>
          <w:behavior w:val="content"/>
        </w:behaviors>
        <w:guid w:val="{FB68F5F1-1ACC-421F-9923-A4639F82F368}"/>
      </w:docPartPr>
      <w:docPartBody>
        <w:p w:rsidR="008D62EF" w:rsidRDefault="008D62EF" w:rsidP="008D62EF">
          <w:pPr>
            <w:pStyle w:val="85E1C224F9474554AA097A14BA331080"/>
          </w:pPr>
          <w:r w:rsidRPr="00711F0E">
            <w:rPr>
              <w:rStyle w:val="placeholder1Char"/>
              <w:rFonts w:hint="eastAsia"/>
              <w:sz w:val="16"/>
              <w:szCs w:val="16"/>
            </w:rPr>
            <w:t>____</w:t>
          </w:r>
        </w:p>
      </w:docPartBody>
    </w:docPart>
    <w:docPart>
      <w:docPartPr>
        <w:name w:val="830D3DB8FFF24B06B238713EEA765A39"/>
        <w:category>
          <w:name w:val="常规"/>
          <w:gallery w:val="placeholder"/>
        </w:category>
        <w:types>
          <w:type w:val="bbPlcHdr"/>
        </w:types>
        <w:behaviors>
          <w:behavior w:val="content"/>
        </w:behaviors>
        <w:guid w:val="{CC353AD7-C2B5-4580-8661-2BD8A46B3E28}"/>
      </w:docPartPr>
      <w:docPartBody>
        <w:p w:rsidR="008D62EF" w:rsidRDefault="008D62EF" w:rsidP="008D62EF">
          <w:pPr>
            <w:pStyle w:val="830D3DB8FFF24B06B238713EEA765A39"/>
          </w:pPr>
          <w:r w:rsidRPr="00711F0E">
            <w:rPr>
              <w:rStyle w:val="placeholder1Char"/>
              <w:rFonts w:hint="eastAsia"/>
              <w:sz w:val="16"/>
              <w:szCs w:val="16"/>
            </w:rPr>
            <w:t>____</w:t>
          </w:r>
        </w:p>
      </w:docPartBody>
    </w:docPart>
    <w:docPart>
      <w:docPartPr>
        <w:name w:val="1B3B620F2C04417D89D620DAE703D171"/>
        <w:category>
          <w:name w:val="常规"/>
          <w:gallery w:val="placeholder"/>
        </w:category>
        <w:types>
          <w:type w:val="bbPlcHdr"/>
        </w:types>
        <w:behaviors>
          <w:behavior w:val="content"/>
        </w:behaviors>
        <w:guid w:val="{B9EA27C1-2A0A-4BA4-8D29-012D3A66969A}"/>
      </w:docPartPr>
      <w:docPartBody>
        <w:p w:rsidR="008D62EF" w:rsidRDefault="008D62EF" w:rsidP="008D62EF">
          <w:pPr>
            <w:pStyle w:val="1B3B620F2C04417D89D620DAE703D171"/>
          </w:pPr>
          <w:r w:rsidRPr="00711F0E">
            <w:rPr>
              <w:rStyle w:val="placeholder1Char"/>
              <w:rFonts w:hint="eastAsia"/>
              <w:sz w:val="16"/>
              <w:szCs w:val="16"/>
            </w:rPr>
            <w:t>____</w:t>
          </w:r>
        </w:p>
      </w:docPartBody>
    </w:docPart>
    <w:docPart>
      <w:docPartPr>
        <w:name w:val="3EA28339D5EF40DB88A0AC2EF590C714"/>
        <w:category>
          <w:name w:val="常规"/>
          <w:gallery w:val="placeholder"/>
        </w:category>
        <w:types>
          <w:type w:val="bbPlcHdr"/>
        </w:types>
        <w:behaviors>
          <w:behavior w:val="content"/>
        </w:behaviors>
        <w:guid w:val="{98E62927-A088-4F8D-80C6-B143F36F2786}"/>
      </w:docPartPr>
      <w:docPartBody>
        <w:p w:rsidR="008D62EF" w:rsidRDefault="008D62EF" w:rsidP="008D62EF">
          <w:pPr>
            <w:pStyle w:val="3EA28339D5EF40DB88A0AC2EF590C714"/>
          </w:pPr>
          <w:r w:rsidRPr="00711F0E">
            <w:rPr>
              <w:rStyle w:val="placeholder1Char"/>
              <w:rFonts w:hint="eastAsia"/>
              <w:sz w:val="16"/>
              <w:szCs w:val="16"/>
            </w:rPr>
            <w:t>____</w:t>
          </w:r>
        </w:p>
      </w:docPartBody>
    </w:docPart>
    <w:docPart>
      <w:docPartPr>
        <w:name w:val="57C6BBF84DAF4620A5F0AE0868159BD4"/>
        <w:category>
          <w:name w:val="常规"/>
          <w:gallery w:val="placeholder"/>
        </w:category>
        <w:types>
          <w:type w:val="bbPlcHdr"/>
        </w:types>
        <w:behaviors>
          <w:behavior w:val="content"/>
        </w:behaviors>
        <w:guid w:val="{8987992E-B4DF-4411-9013-6C742CBC4E31}"/>
      </w:docPartPr>
      <w:docPartBody>
        <w:p w:rsidR="008D62EF" w:rsidRDefault="008D62EF" w:rsidP="008D62EF">
          <w:pPr>
            <w:pStyle w:val="57C6BBF84DAF4620A5F0AE0868159BD4"/>
          </w:pPr>
          <w:r w:rsidRPr="00711F0E">
            <w:rPr>
              <w:rStyle w:val="placeholder1Char"/>
              <w:rFonts w:hint="eastAsia"/>
              <w:sz w:val="16"/>
              <w:szCs w:val="16"/>
            </w:rPr>
            <w:t>____</w:t>
          </w:r>
        </w:p>
      </w:docPartBody>
    </w:docPart>
    <w:docPart>
      <w:docPartPr>
        <w:name w:val="3FACEC33BE9D44E696052EB2FEAB6A9B"/>
        <w:category>
          <w:name w:val="常规"/>
          <w:gallery w:val="placeholder"/>
        </w:category>
        <w:types>
          <w:type w:val="bbPlcHdr"/>
        </w:types>
        <w:behaviors>
          <w:behavior w:val="content"/>
        </w:behaviors>
        <w:guid w:val="{D0268DC3-A7CC-4CC1-9500-48DBA0FADD6E}"/>
      </w:docPartPr>
      <w:docPartBody>
        <w:p w:rsidR="008D62EF" w:rsidRDefault="008D62EF" w:rsidP="008D62EF">
          <w:pPr>
            <w:pStyle w:val="3FACEC33BE9D44E696052EB2FEAB6A9B"/>
          </w:pPr>
          <w:r w:rsidRPr="00711F0E">
            <w:rPr>
              <w:rStyle w:val="placeholder1Char"/>
              <w:rFonts w:hint="eastAsia"/>
              <w:sz w:val="16"/>
              <w:szCs w:val="16"/>
            </w:rPr>
            <w:t>____</w:t>
          </w:r>
        </w:p>
      </w:docPartBody>
    </w:docPart>
    <w:docPart>
      <w:docPartPr>
        <w:name w:val="34959631938E42E49D6305ACED43C52A"/>
        <w:category>
          <w:name w:val="常规"/>
          <w:gallery w:val="placeholder"/>
        </w:category>
        <w:types>
          <w:type w:val="bbPlcHdr"/>
        </w:types>
        <w:behaviors>
          <w:behavior w:val="content"/>
        </w:behaviors>
        <w:guid w:val="{CFCC4BC5-D933-4433-A749-7F234BE4B2EA}"/>
      </w:docPartPr>
      <w:docPartBody>
        <w:p w:rsidR="008D62EF" w:rsidRDefault="008D62EF" w:rsidP="008D62EF">
          <w:pPr>
            <w:pStyle w:val="34959631938E42E49D6305ACED43C52A"/>
          </w:pPr>
          <w:r w:rsidRPr="00711F0E">
            <w:rPr>
              <w:rStyle w:val="placeholder1Char"/>
              <w:rFonts w:hint="eastAsia"/>
              <w:sz w:val="16"/>
              <w:szCs w:val="16"/>
            </w:rPr>
            <w:t>____</w:t>
          </w:r>
        </w:p>
      </w:docPartBody>
    </w:docPart>
    <w:docPart>
      <w:docPartPr>
        <w:name w:val="27A132B9A6F84AB3A530D595F5F84489"/>
        <w:category>
          <w:name w:val="常规"/>
          <w:gallery w:val="placeholder"/>
        </w:category>
        <w:types>
          <w:type w:val="bbPlcHdr"/>
        </w:types>
        <w:behaviors>
          <w:behavior w:val="content"/>
        </w:behaviors>
        <w:guid w:val="{96C927E8-E68B-452C-B037-97158DF268E2}"/>
      </w:docPartPr>
      <w:docPartBody>
        <w:p w:rsidR="008D62EF" w:rsidRDefault="008D62EF" w:rsidP="008D62EF">
          <w:pPr>
            <w:pStyle w:val="27A132B9A6F84AB3A530D595F5F84489"/>
          </w:pPr>
          <w:r w:rsidRPr="00711F0E">
            <w:rPr>
              <w:rStyle w:val="placeholder1Char"/>
              <w:rFonts w:hint="eastAsia"/>
              <w:sz w:val="16"/>
              <w:szCs w:val="16"/>
            </w:rPr>
            <w:t>____</w:t>
          </w:r>
        </w:p>
      </w:docPartBody>
    </w:docPart>
    <w:docPart>
      <w:docPartPr>
        <w:name w:val="5BEB80B677354AA98FA75EAF4AC8B028"/>
        <w:category>
          <w:name w:val="常规"/>
          <w:gallery w:val="placeholder"/>
        </w:category>
        <w:types>
          <w:type w:val="bbPlcHdr"/>
        </w:types>
        <w:behaviors>
          <w:behavior w:val="content"/>
        </w:behaviors>
        <w:guid w:val="{D44BB87B-1D5A-4AD2-A1C0-532C455A387E}"/>
      </w:docPartPr>
      <w:docPartBody>
        <w:p w:rsidR="008D62EF" w:rsidRDefault="008D62EF" w:rsidP="008D62EF">
          <w:pPr>
            <w:pStyle w:val="5BEB80B677354AA98FA75EAF4AC8B028"/>
          </w:pPr>
          <w:r w:rsidRPr="00711F0E">
            <w:rPr>
              <w:rStyle w:val="placeholder1Char"/>
              <w:rFonts w:hint="eastAsia"/>
              <w:sz w:val="16"/>
              <w:szCs w:val="16"/>
            </w:rPr>
            <w:t>____</w:t>
          </w:r>
        </w:p>
      </w:docPartBody>
    </w:docPart>
    <w:docPart>
      <w:docPartPr>
        <w:name w:val="0E923CD3DB59405B9DE24FC622BF44EC"/>
        <w:category>
          <w:name w:val="常规"/>
          <w:gallery w:val="placeholder"/>
        </w:category>
        <w:types>
          <w:type w:val="bbPlcHdr"/>
        </w:types>
        <w:behaviors>
          <w:behavior w:val="content"/>
        </w:behaviors>
        <w:guid w:val="{B2DA9949-A3BF-4F4E-BA2F-C4B82D7A967D}"/>
      </w:docPartPr>
      <w:docPartBody>
        <w:p w:rsidR="008D62EF" w:rsidRDefault="008D62EF" w:rsidP="008D62EF">
          <w:pPr>
            <w:pStyle w:val="0E923CD3DB59405B9DE24FC622BF44EC"/>
          </w:pPr>
          <w:r w:rsidRPr="00711F0E">
            <w:rPr>
              <w:rStyle w:val="placeholder1Char"/>
              <w:rFonts w:hint="eastAsia"/>
              <w:sz w:val="16"/>
              <w:szCs w:val="16"/>
            </w:rPr>
            <w:t>____</w:t>
          </w:r>
        </w:p>
      </w:docPartBody>
    </w:docPart>
    <w:docPart>
      <w:docPartPr>
        <w:name w:val="93027AD2BE13415E8FABA26EE21E4F3B"/>
        <w:category>
          <w:name w:val="常规"/>
          <w:gallery w:val="placeholder"/>
        </w:category>
        <w:types>
          <w:type w:val="bbPlcHdr"/>
        </w:types>
        <w:behaviors>
          <w:behavior w:val="content"/>
        </w:behaviors>
        <w:guid w:val="{3D010920-8A8D-4B05-91B6-541A23AB85CB}"/>
      </w:docPartPr>
      <w:docPartBody>
        <w:p w:rsidR="008D62EF" w:rsidRDefault="008D62EF" w:rsidP="008D62EF">
          <w:pPr>
            <w:pStyle w:val="93027AD2BE13415E8FABA26EE21E4F3B"/>
          </w:pPr>
          <w:r w:rsidRPr="00711F0E">
            <w:rPr>
              <w:rStyle w:val="placeholder1Char"/>
              <w:rFonts w:hint="eastAsia"/>
              <w:sz w:val="16"/>
              <w:szCs w:val="16"/>
            </w:rPr>
            <w:t>____</w:t>
          </w:r>
        </w:p>
      </w:docPartBody>
    </w:docPart>
    <w:docPart>
      <w:docPartPr>
        <w:name w:val="B8598A7608594EF1B3B99DCA1E1BA11F"/>
        <w:category>
          <w:name w:val="常规"/>
          <w:gallery w:val="placeholder"/>
        </w:category>
        <w:types>
          <w:type w:val="bbPlcHdr"/>
        </w:types>
        <w:behaviors>
          <w:behavior w:val="content"/>
        </w:behaviors>
        <w:guid w:val="{C4B73CC1-BC38-4A95-BD1E-FD9DD7D15554}"/>
      </w:docPartPr>
      <w:docPartBody>
        <w:p w:rsidR="008D62EF" w:rsidRDefault="008D62EF" w:rsidP="008D62EF">
          <w:pPr>
            <w:pStyle w:val="B8598A7608594EF1B3B99DCA1E1BA11F"/>
          </w:pPr>
          <w:r w:rsidRPr="00711F0E">
            <w:rPr>
              <w:rStyle w:val="placeholder1Char"/>
              <w:rFonts w:hint="eastAsia"/>
              <w:sz w:val="16"/>
              <w:szCs w:val="16"/>
            </w:rPr>
            <w:t>____</w:t>
          </w:r>
        </w:p>
      </w:docPartBody>
    </w:docPart>
    <w:docPart>
      <w:docPartPr>
        <w:name w:val="E861B877C3024A50BD9B007F6497B22B"/>
        <w:category>
          <w:name w:val="常规"/>
          <w:gallery w:val="placeholder"/>
        </w:category>
        <w:types>
          <w:type w:val="bbPlcHdr"/>
        </w:types>
        <w:behaviors>
          <w:behavior w:val="content"/>
        </w:behaviors>
        <w:guid w:val="{6EE13D8E-3D69-4CA9-B3F4-802E31135191}"/>
      </w:docPartPr>
      <w:docPartBody>
        <w:p w:rsidR="008D62EF" w:rsidRDefault="008D62EF" w:rsidP="008D62EF">
          <w:pPr>
            <w:pStyle w:val="E861B877C3024A50BD9B007F6497B22B"/>
          </w:pPr>
          <w:r w:rsidRPr="00711F0E">
            <w:rPr>
              <w:rStyle w:val="placeholder1Char"/>
              <w:rFonts w:hint="eastAsia"/>
              <w:sz w:val="16"/>
              <w:szCs w:val="16"/>
            </w:rPr>
            <w:t>____</w:t>
          </w:r>
        </w:p>
      </w:docPartBody>
    </w:docPart>
    <w:docPart>
      <w:docPartPr>
        <w:name w:val="F62F5832C62C4BAC84140C31A48BF239"/>
        <w:category>
          <w:name w:val="常规"/>
          <w:gallery w:val="placeholder"/>
        </w:category>
        <w:types>
          <w:type w:val="bbPlcHdr"/>
        </w:types>
        <w:behaviors>
          <w:behavior w:val="content"/>
        </w:behaviors>
        <w:guid w:val="{C00169A7-0854-461B-AF12-8DE62DE3C25F}"/>
      </w:docPartPr>
      <w:docPartBody>
        <w:p w:rsidR="008D62EF" w:rsidRDefault="008D62EF" w:rsidP="008D62EF">
          <w:pPr>
            <w:pStyle w:val="F62F5832C62C4BAC84140C31A48BF239"/>
          </w:pPr>
          <w:r w:rsidRPr="00711F0E">
            <w:rPr>
              <w:rStyle w:val="placeholder1Char"/>
              <w:rFonts w:hint="eastAsia"/>
              <w:sz w:val="16"/>
              <w:szCs w:val="16"/>
            </w:rPr>
            <w:t>____</w:t>
          </w:r>
        </w:p>
      </w:docPartBody>
    </w:docPart>
    <w:docPart>
      <w:docPartPr>
        <w:name w:val="77D8BCE341174389A11F8DDF38127488"/>
        <w:category>
          <w:name w:val="常规"/>
          <w:gallery w:val="placeholder"/>
        </w:category>
        <w:types>
          <w:type w:val="bbPlcHdr"/>
        </w:types>
        <w:behaviors>
          <w:behavior w:val="content"/>
        </w:behaviors>
        <w:guid w:val="{369E85EA-D6F3-4057-98FB-2EF9330D56E2}"/>
      </w:docPartPr>
      <w:docPartBody>
        <w:p w:rsidR="008D62EF" w:rsidRDefault="008D62EF" w:rsidP="008D62EF">
          <w:pPr>
            <w:pStyle w:val="77D8BCE341174389A11F8DDF38127488"/>
          </w:pPr>
          <w:r w:rsidRPr="00711F0E">
            <w:rPr>
              <w:rStyle w:val="placeholder1Char"/>
              <w:rFonts w:hint="eastAsia"/>
              <w:sz w:val="16"/>
              <w:szCs w:val="16"/>
            </w:rPr>
            <w:t>____</w:t>
          </w:r>
        </w:p>
      </w:docPartBody>
    </w:docPart>
    <w:docPart>
      <w:docPartPr>
        <w:name w:val="9E1F851858714F13BB0992AB0B48486E"/>
        <w:category>
          <w:name w:val="常规"/>
          <w:gallery w:val="placeholder"/>
        </w:category>
        <w:types>
          <w:type w:val="bbPlcHdr"/>
        </w:types>
        <w:behaviors>
          <w:behavior w:val="content"/>
        </w:behaviors>
        <w:guid w:val="{8EA46F00-9051-4E41-A000-6177A8097F79}"/>
      </w:docPartPr>
      <w:docPartBody>
        <w:p w:rsidR="008D62EF" w:rsidRDefault="008D62EF" w:rsidP="008D62EF">
          <w:pPr>
            <w:pStyle w:val="9E1F851858714F13BB0992AB0B48486E"/>
          </w:pPr>
          <w:r w:rsidRPr="00711F0E">
            <w:rPr>
              <w:rStyle w:val="placeholder1Char"/>
              <w:rFonts w:hint="eastAsia"/>
              <w:sz w:val="16"/>
              <w:szCs w:val="16"/>
            </w:rPr>
            <w:t>____</w:t>
          </w:r>
        </w:p>
      </w:docPartBody>
    </w:docPart>
    <w:docPart>
      <w:docPartPr>
        <w:name w:val="01C28B369E2C45508485393F08DD7F67"/>
        <w:category>
          <w:name w:val="常规"/>
          <w:gallery w:val="placeholder"/>
        </w:category>
        <w:types>
          <w:type w:val="bbPlcHdr"/>
        </w:types>
        <w:behaviors>
          <w:behavior w:val="content"/>
        </w:behaviors>
        <w:guid w:val="{7F28EEE3-4AE7-4926-A1B8-5BAA12219519}"/>
      </w:docPartPr>
      <w:docPartBody>
        <w:p w:rsidR="008D62EF" w:rsidRDefault="008D62EF" w:rsidP="008D62EF">
          <w:pPr>
            <w:pStyle w:val="01C28B369E2C45508485393F08DD7F67"/>
          </w:pPr>
          <w:r w:rsidRPr="00711F0E">
            <w:rPr>
              <w:rStyle w:val="placeholder1Char"/>
              <w:rFonts w:hint="eastAsia"/>
              <w:sz w:val="16"/>
              <w:szCs w:val="16"/>
            </w:rPr>
            <w:t>____</w:t>
          </w:r>
        </w:p>
      </w:docPartBody>
    </w:docPart>
    <w:docPart>
      <w:docPartPr>
        <w:name w:val="6C511671181E4842AFA79B07571F6B0F"/>
        <w:category>
          <w:name w:val="常规"/>
          <w:gallery w:val="placeholder"/>
        </w:category>
        <w:types>
          <w:type w:val="bbPlcHdr"/>
        </w:types>
        <w:behaviors>
          <w:behavior w:val="content"/>
        </w:behaviors>
        <w:guid w:val="{EC53E0AB-84CD-4DB8-9DC2-CA1B2B956F0C}"/>
      </w:docPartPr>
      <w:docPartBody>
        <w:p w:rsidR="008D62EF" w:rsidRDefault="008D62EF" w:rsidP="008D62EF">
          <w:pPr>
            <w:pStyle w:val="6C511671181E4842AFA79B07571F6B0F"/>
          </w:pPr>
          <w:r w:rsidRPr="00711F0E">
            <w:rPr>
              <w:rStyle w:val="placeholder1Char"/>
              <w:rFonts w:hint="eastAsia"/>
              <w:sz w:val="16"/>
              <w:szCs w:val="16"/>
            </w:rPr>
            <w:t>____</w:t>
          </w:r>
        </w:p>
      </w:docPartBody>
    </w:docPart>
    <w:docPart>
      <w:docPartPr>
        <w:name w:val="16DE3920F77F4CB5AB92E875810F7B77"/>
        <w:category>
          <w:name w:val="常规"/>
          <w:gallery w:val="placeholder"/>
        </w:category>
        <w:types>
          <w:type w:val="bbPlcHdr"/>
        </w:types>
        <w:behaviors>
          <w:behavior w:val="content"/>
        </w:behaviors>
        <w:guid w:val="{B638C160-846A-4BBD-829E-68F6EC2D65D2}"/>
      </w:docPartPr>
      <w:docPartBody>
        <w:p w:rsidR="008D62EF" w:rsidRDefault="008D62EF" w:rsidP="008D62EF">
          <w:pPr>
            <w:pStyle w:val="16DE3920F77F4CB5AB92E875810F7B77"/>
          </w:pPr>
          <w:r w:rsidRPr="00711F0E">
            <w:rPr>
              <w:rStyle w:val="placeholder1Char"/>
              <w:rFonts w:hint="eastAsia"/>
              <w:sz w:val="16"/>
              <w:szCs w:val="16"/>
            </w:rPr>
            <w:t>____</w:t>
          </w:r>
        </w:p>
      </w:docPartBody>
    </w:docPart>
    <w:docPart>
      <w:docPartPr>
        <w:name w:val="7B2A2FDCC7CC41B7832BFE9C43D59ABE"/>
        <w:category>
          <w:name w:val="常规"/>
          <w:gallery w:val="placeholder"/>
        </w:category>
        <w:types>
          <w:type w:val="bbPlcHdr"/>
        </w:types>
        <w:behaviors>
          <w:behavior w:val="content"/>
        </w:behaviors>
        <w:guid w:val="{ED6171E7-23B2-4134-8F44-9C9B2B7119C4}"/>
      </w:docPartPr>
      <w:docPartBody>
        <w:p w:rsidR="008D62EF" w:rsidRDefault="008D62EF" w:rsidP="008D62EF">
          <w:pPr>
            <w:pStyle w:val="7B2A2FDCC7CC41B7832BFE9C43D59ABE"/>
          </w:pPr>
          <w:r w:rsidRPr="00711F0E">
            <w:rPr>
              <w:rStyle w:val="placeholder1Char"/>
              <w:rFonts w:hint="eastAsia"/>
              <w:sz w:val="16"/>
              <w:szCs w:val="16"/>
            </w:rPr>
            <w:t>____</w:t>
          </w:r>
        </w:p>
      </w:docPartBody>
    </w:docPart>
    <w:docPart>
      <w:docPartPr>
        <w:name w:val="B63DC6D504E94441816142E7F6467337"/>
        <w:category>
          <w:name w:val="常规"/>
          <w:gallery w:val="placeholder"/>
        </w:category>
        <w:types>
          <w:type w:val="bbPlcHdr"/>
        </w:types>
        <w:behaviors>
          <w:behavior w:val="content"/>
        </w:behaviors>
        <w:guid w:val="{FC5F1BF8-864B-4EB3-9342-8A65AABD7192}"/>
      </w:docPartPr>
      <w:docPartBody>
        <w:p w:rsidR="008D62EF" w:rsidRDefault="008D62EF" w:rsidP="008D62EF">
          <w:pPr>
            <w:pStyle w:val="B63DC6D504E94441816142E7F6467337"/>
          </w:pPr>
          <w:r w:rsidRPr="00711F0E">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方正等线"/>
    <w:charset w:val="86"/>
    <w:family w:val="script"/>
    <w:pitch w:val="fixed"/>
    <w:sig w:usb0="00000000" w:usb1="080E0000" w:usb2="00000010" w:usb3="00000000" w:csb0="00040000" w:csb1="00000000"/>
  </w:font>
  <w:font w:name="FangSong">
    <w:altName w:val="宋体"/>
    <w:panose1 w:val="02010609060101010101"/>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markup="0" w:comments="0" w:insDel="0" w:formatting="0"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2EF"/>
    <w:rsid w:val="00490622"/>
    <w:rsid w:val="008D62EF"/>
    <w:rsid w:val="00921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55D8620423DD4680AD395F0FE260592C">
    <w:name w:val="55D8620423DD4680AD395F0FE260592C"/>
    <w:pPr>
      <w:widowControl w:val="0"/>
      <w:jc w:val="both"/>
    </w:pPr>
  </w:style>
  <w:style w:type="paragraph" w:customStyle="1" w:styleId="placeholder1">
    <w:name w:val="placeholder1"/>
    <w:basedOn w:val="a"/>
    <w:link w:val="placeholder1Char"/>
    <w:uiPriority w:val="99"/>
    <w:qFormat/>
    <w:locked/>
    <w:rsid w:val="008D62EF"/>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8D62EF"/>
    <w:rPr>
      <w:rFonts w:asciiTheme="minorEastAsia" w:hAnsiTheme="minorEastAsia" w:cs="Times New Roman"/>
      <w:color w:val="7F7F7F" w:themeColor="text1" w:themeTint="80"/>
      <w:szCs w:val="24"/>
    </w:rPr>
  </w:style>
  <w:style w:type="paragraph" w:customStyle="1" w:styleId="20356AB86A6D451595C9D2D9C269C687">
    <w:name w:val="20356AB86A6D451595C9D2D9C269C687"/>
    <w:pPr>
      <w:widowControl w:val="0"/>
      <w:jc w:val="both"/>
    </w:pPr>
  </w:style>
  <w:style w:type="paragraph" w:customStyle="1" w:styleId="CEE799041E3F4F488BABCB752893AA61">
    <w:name w:val="CEE799041E3F4F488BABCB752893AA61"/>
    <w:pPr>
      <w:widowControl w:val="0"/>
      <w:jc w:val="both"/>
    </w:pPr>
  </w:style>
  <w:style w:type="paragraph" w:customStyle="1" w:styleId="AA9D94170FAA4842B0BB11C58392888B">
    <w:name w:val="AA9D94170FAA4842B0BB11C58392888B"/>
    <w:pPr>
      <w:widowControl w:val="0"/>
      <w:jc w:val="both"/>
    </w:pPr>
  </w:style>
  <w:style w:type="paragraph" w:customStyle="1" w:styleId="B79767379FF2485E8DBADA6B61838371">
    <w:name w:val="B79767379FF2485E8DBADA6B61838371"/>
    <w:pPr>
      <w:widowControl w:val="0"/>
      <w:jc w:val="both"/>
    </w:pPr>
  </w:style>
  <w:style w:type="paragraph" w:customStyle="1" w:styleId="4E338F32457144F9A3D98674452E193B">
    <w:name w:val="4E338F32457144F9A3D98674452E193B"/>
    <w:pPr>
      <w:widowControl w:val="0"/>
      <w:jc w:val="both"/>
    </w:pPr>
  </w:style>
  <w:style w:type="paragraph" w:customStyle="1" w:styleId="C714C1388A774206998E168E6E13334E">
    <w:name w:val="C714C1388A774206998E168E6E13334E"/>
    <w:pPr>
      <w:widowControl w:val="0"/>
      <w:jc w:val="both"/>
    </w:pPr>
  </w:style>
  <w:style w:type="paragraph" w:customStyle="1" w:styleId="04EFE46583B746BD97128E7A3A956BE9">
    <w:name w:val="04EFE46583B746BD97128E7A3A956BE9"/>
    <w:pPr>
      <w:widowControl w:val="0"/>
      <w:jc w:val="both"/>
    </w:pPr>
  </w:style>
  <w:style w:type="paragraph" w:customStyle="1" w:styleId="394554029BC04424AB4EF02E2981AB7B">
    <w:name w:val="394554029BC04424AB4EF02E2981AB7B"/>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EFDCAC6B9DF8402C821B57D587AF65AE">
    <w:name w:val="EFDCAC6B9DF8402C821B57D587AF65AE"/>
    <w:pPr>
      <w:widowControl w:val="0"/>
      <w:jc w:val="both"/>
    </w:pPr>
  </w:style>
  <w:style w:type="paragraph" w:customStyle="1" w:styleId="C797A111F9554678A6B6799F319F17F2">
    <w:name w:val="C797A111F9554678A6B6799F319F17F2"/>
    <w:pPr>
      <w:widowControl w:val="0"/>
      <w:jc w:val="both"/>
    </w:pPr>
  </w:style>
  <w:style w:type="paragraph" w:customStyle="1" w:styleId="A29076220EF24387BD3967CDE3537E14">
    <w:name w:val="A29076220EF24387BD3967CDE3537E14"/>
    <w:pPr>
      <w:widowControl w:val="0"/>
      <w:jc w:val="both"/>
    </w:pPr>
  </w:style>
  <w:style w:type="paragraph" w:customStyle="1" w:styleId="CE7DC469EBA2449696A137ACFB878CF1">
    <w:name w:val="CE7DC469EBA2449696A137ACFB878CF1"/>
    <w:pPr>
      <w:widowControl w:val="0"/>
      <w:jc w:val="both"/>
    </w:pPr>
  </w:style>
  <w:style w:type="paragraph" w:customStyle="1" w:styleId="C70CD50741FF4FFB8368E65F864EB3A1">
    <w:name w:val="C70CD50741FF4FFB8368E65F864EB3A1"/>
    <w:pPr>
      <w:widowControl w:val="0"/>
      <w:jc w:val="both"/>
    </w:pPr>
  </w:style>
  <w:style w:type="paragraph" w:customStyle="1" w:styleId="7C683F2D77AC49E38303F45212683A26">
    <w:name w:val="7C683F2D77AC49E38303F45212683A26"/>
    <w:pPr>
      <w:widowControl w:val="0"/>
      <w:jc w:val="both"/>
    </w:pPr>
  </w:style>
  <w:style w:type="paragraph" w:customStyle="1" w:styleId="D140F27ACB4D400DB20632C571588E6C">
    <w:name w:val="D140F27ACB4D400DB20632C571588E6C"/>
    <w:pPr>
      <w:widowControl w:val="0"/>
      <w:jc w:val="both"/>
    </w:pPr>
  </w:style>
  <w:style w:type="paragraph" w:customStyle="1" w:styleId="26FD3BE214074B5E857DD62C889039D0">
    <w:name w:val="26FD3BE214074B5E857DD62C889039D0"/>
    <w:pPr>
      <w:widowControl w:val="0"/>
      <w:jc w:val="both"/>
    </w:pPr>
  </w:style>
  <w:style w:type="paragraph" w:customStyle="1" w:styleId="140EF4E9EAA34011AACBDF123B05FBAC">
    <w:name w:val="140EF4E9EAA34011AACBDF123B05FBAC"/>
    <w:pPr>
      <w:widowControl w:val="0"/>
      <w:jc w:val="both"/>
    </w:pPr>
  </w:style>
  <w:style w:type="paragraph" w:customStyle="1" w:styleId="329D2CD18A3A4F13ACC8FCEB3E1C9E59">
    <w:name w:val="329D2CD18A3A4F13ACC8FCEB3E1C9E59"/>
    <w:pPr>
      <w:widowControl w:val="0"/>
      <w:jc w:val="both"/>
    </w:pPr>
  </w:style>
  <w:style w:type="paragraph" w:customStyle="1" w:styleId="46EB2C3BC49B4045B1815D2DA5E6758D">
    <w:name w:val="46EB2C3BC49B4045B1815D2DA5E6758D"/>
    <w:pPr>
      <w:widowControl w:val="0"/>
      <w:jc w:val="both"/>
    </w:pPr>
  </w:style>
  <w:style w:type="paragraph" w:customStyle="1" w:styleId="16B62FB3D5FB42A3B19B088B3AC739A9">
    <w:name w:val="16B62FB3D5FB42A3B19B088B3AC739A9"/>
    <w:pPr>
      <w:widowControl w:val="0"/>
      <w:jc w:val="both"/>
    </w:pPr>
  </w:style>
  <w:style w:type="paragraph" w:customStyle="1" w:styleId="06F4B6CB9FE1405B9A409F19736D4345">
    <w:name w:val="06F4B6CB9FE1405B9A409F19736D4345"/>
    <w:pPr>
      <w:widowControl w:val="0"/>
      <w:jc w:val="both"/>
    </w:pPr>
  </w:style>
  <w:style w:type="paragraph" w:customStyle="1" w:styleId="6D3173BC147D487DB11FA7A01D264E9B">
    <w:name w:val="6D3173BC147D487DB11FA7A01D264E9B"/>
    <w:pPr>
      <w:widowControl w:val="0"/>
      <w:jc w:val="both"/>
    </w:pPr>
  </w:style>
  <w:style w:type="paragraph" w:customStyle="1" w:styleId="BB6D3834FFAD4469BACA302223D9E9C3">
    <w:name w:val="BB6D3834FFAD4469BACA302223D9E9C3"/>
    <w:pPr>
      <w:widowControl w:val="0"/>
      <w:jc w:val="both"/>
    </w:pPr>
  </w:style>
  <w:style w:type="paragraph" w:customStyle="1" w:styleId="2235E8F62D81433AAA9196392662B359">
    <w:name w:val="2235E8F62D81433AAA9196392662B359"/>
    <w:pPr>
      <w:widowControl w:val="0"/>
      <w:jc w:val="both"/>
    </w:pPr>
  </w:style>
  <w:style w:type="paragraph" w:customStyle="1" w:styleId="EFB8EF7A17954C3FA8B7351FDE012468">
    <w:name w:val="EFB8EF7A17954C3FA8B7351FDE012468"/>
    <w:pPr>
      <w:widowControl w:val="0"/>
      <w:jc w:val="both"/>
    </w:pPr>
  </w:style>
  <w:style w:type="paragraph" w:customStyle="1" w:styleId="EAED18481C504132959F814057688377">
    <w:name w:val="EAED18481C504132959F814057688377"/>
    <w:pPr>
      <w:widowControl w:val="0"/>
      <w:jc w:val="both"/>
    </w:pPr>
  </w:style>
  <w:style w:type="paragraph" w:customStyle="1" w:styleId="987AC27DFCF54E9EA47F3F38DC014874">
    <w:name w:val="987AC27DFCF54E9EA47F3F38DC014874"/>
    <w:pPr>
      <w:widowControl w:val="0"/>
      <w:jc w:val="both"/>
    </w:pPr>
  </w:style>
  <w:style w:type="paragraph" w:customStyle="1" w:styleId="487C81469D2A470ABEF50A4E7430EE7B">
    <w:name w:val="487C81469D2A470ABEF50A4E7430EE7B"/>
    <w:pPr>
      <w:widowControl w:val="0"/>
      <w:jc w:val="both"/>
    </w:pPr>
  </w:style>
  <w:style w:type="paragraph" w:customStyle="1" w:styleId="1B92FAF5C43347CDBAEC7FD9DAED7133">
    <w:name w:val="1B92FAF5C43347CDBAEC7FD9DAED7133"/>
    <w:pPr>
      <w:widowControl w:val="0"/>
      <w:jc w:val="both"/>
    </w:pPr>
  </w:style>
  <w:style w:type="paragraph" w:customStyle="1" w:styleId="3B03EC5A9A3B4AC2AA6CB4C0ED9256FF">
    <w:name w:val="3B03EC5A9A3B4AC2AA6CB4C0ED9256FF"/>
    <w:pPr>
      <w:widowControl w:val="0"/>
      <w:jc w:val="both"/>
    </w:pPr>
  </w:style>
  <w:style w:type="paragraph" w:customStyle="1" w:styleId="C84EFCF668D54B299D4D37D12336C969">
    <w:name w:val="C84EFCF668D54B299D4D37D12336C969"/>
    <w:pPr>
      <w:widowControl w:val="0"/>
      <w:jc w:val="both"/>
    </w:pPr>
  </w:style>
  <w:style w:type="paragraph" w:customStyle="1" w:styleId="6D31FCE16EA74E38B96E7732AEAD9B28">
    <w:name w:val="6D31FCE16EA74E38B96E7732AEAD9B28"/>
    <w:pPr>
      <w:widowControl w:val="0"/>
      <w:jc w:val="both"/>
    </w:pPr>
  </w:style>
  <w:style w:type="paragraph" w:customStyle="1" w:styleId="1CF7201B5BCC49F5B0C6B6CC5311AE7A">
    <w:name w:val="1CF7201B5BCC49F5B0C6B6CC5311AE7A"/>
    <w:pPr>
      <w:widowControl w:val="0"/>
      <w:jc w:val="both"/>
    </w:pPr>
  </w:style>
  <w:style w:type="paragraph" w:customStyle="1" w:styleId="E3F8C5A0773B4F2FB400547BB2F9235B">
    <w:name w:val="E3F8C5A0773B4F2FB400547BB2F9235B"/>
    <w:pPr>
      <w:widowControl w:val="0"/>
      <w:jc w:val="both"/>
    </w:pPr>
  </w:style>
  <w:style w:type="paragraph" w:customStyle="1" w:styleId="3E22A8B559134D10B4D3EBFCE05ED379">
    <w:name w:val="3E22A8B559134D10B4D3EBFCE05ED379"/>
    <w:pPr>
      <w:widowControl w:val="0"/>
      <w:jc w:val="both"/>
    </w:pPr>
  </w:style>
  <w:style w:type="paragraph" w:customStyle="1" w:styleId="560B3CE854A8416187C6ABD2D4277BBD">
    <w:name w:val="560B3CE854A8416187C6ABD2D4277BBD"/>
    <w:pPr>
      <w:widowControl w:val="0"/>
      <w:jc w:val="both"/>
    </w:pPr>
  </w:style>
  <w:style w:type="paragraph" w:customStyle="1" w:styleId="8F294719EF9A45EAB2018821176CBC74">
    <w:name w:val="8F294719EF9A45EAB2018821176CBC74"/>
    <w:pPr>
      <w:widowControl w:val="0"/>
      <w:jc w:val="both"/>
    </w:pPr>
  </w:style>
  <w:style w:type="paragraph" w:customStyle="1" w:styleId="F1A681298A6C4E978F0DAE150CD8AE59">
    <w:name w:val="F1A681298A6C4E978F0DAE150CD8AE59"/>
    <w:pPr>
      <w:widowControl w:val="0"/>
      <w:jc w:val="both"/>
    </w:pPr>
  </w:style>
  <w:style w:type="paragraph" w:customStyle="1" w:styleId="4A336D23060C4B7AA3516462F67D6384">
    <w:name w:val="4A336D23060C4B7AA3516462F67D6384"/>
    <w:pPr>
      <w:widowControl w:val="0"/>
      <w:jc w:val="both"/>
    </w:pPr>
  </w:style>
  <w:style w:type="paragraph" w:customStyle="1" w:styleId="3B83B3E4AA6F45DB8282DE453A1B15C1">
    <w:name w:val="3B83B3E4AA6F45DB8282DE453A1B15C1"/>
    <w:pPr>
      <w:widowControl w:val="0"/>
      <w:jc w:val="both"/>
    </w:pPr>
  </w:style>
  <w:style w:type="paragraph" w:customStyle="1" w:styleId="464FFF30015343D0B2B1ECEB964E27B3">
    <w:name w:val="464FFF30015343D0B2B1ECEB964E27B3"/>
    <w:pPr>
      <w:widowControl w:val="0"/>
      <w:jc w:val="both"/>
    </w:pPr>
  </w:style>
  <w:style w:type="paragraph" w:customStyle="1" w:styleId="D0BCDD87BAF34090B6CB27EAAC4EB957">
    <w:name w:val="D0BCDD87BAF34090B6CB27EAAC4EB957"/>
    <w:pPr>
      <w:widowControl w:val="0"/>
      <w:jc w:val="both"/>
    </w:pPr>
  </w:style>
  <w:style w:type="paragraph" w:customStyle="1" w:styleId="C8C3C0871D3445C0939DB3228EB2DECE">
    <w:name w:val="C8C3C0871D3445C0939DB3228EB2DECE"/>
    <w:pPr>
      <w:widowControl w:val="0"/>
      <w:jc w:val="both"/>
    </w:pPr>
  </w:style>
  <w:style w:type="paragraph" w:customStyle="1" w:styleId="A503802F299C40BEBA86831D0D7880AA">
    <w:name w:val="A503802F299C40BEBA86831D0D7880AA"/>
    <w:pPr>
      <w:widowControl w:val="0"/>
      <w:jc w:val="both"/>
    </w:pPr>
  </w:style>
  <w:style w:type="paragraph" w:customStyle="1" w:styleId="B5F8844C2B5F4BCE8C32ED13D36B59AE">
    <w:name w:val="B5F8844C2B5F4BCE8C32ED13D36B59AE"/>
    <w:pPr>
      <w:widowControl w:val="0"/>
      <w:jc w:val="both"/>
    </w:pPr>
  </w:style>
  <w:style w:type="paragraph" w:customStyle="1" w:styleId="D9C47C43A9D14F7EBE60C185FB2C19B1">
    <w:name w:val="D9C47C43A9D14F7EBE60C185FB2C19B1"/>
    <w:pPr>
      <w:widowControl w:val="0"/>
      <w:jc w:val="both"/>
    </w:pPr>
  </w:style>
  <w:style w:type="paragraph" w:customStyle="1" w:styleId="E2B4ACE4056B4466B2EC1F42C3E4A499">
    <w:name w:val="E2B4ACE4056B4466B2EC1F42C3E4A499"/>
    <w:pPr>
      <w:widowControl w:val="0"/>
      <w:jc w:val="both"/>
    </w:pPr>
  </w:style>
  <w:style w:type="paragraph" w:customStyle="1" w:styleId="6F67F1F79EA54B0992CCE850FFB40EC1">
    <w:name w:val="6F67F1F79EA54B0992CCE850FFB40EC1"/>
    <w:pPr>
      <w:widowControl w:val="0"/>
      <w:jc w:val="both"/>
    </w:pPr>
  </w:style>
  <w:style w:type="paragraph" w:customStyle="1" w:styleId="EB3B9358E7654751B127CE5ED3A72BFF">
    <w:name w:val="EB3B9358E7654751B127CE5ED3A72BFF"/>
    <w:pPr>
      <w:widowControl w:val="0"/>
      <w:jc w:val="both"/>
    </w:pPr>
  </w:style>
  <w:style w:type="paragraph" w:customStyle="1" w:styleId="10F0D163DAFD460A9BF757C71CC2CE6F">
    <w:name w:val="10F0D163DAFD460A9BF757C71CC2CE6F"/>
    <w:pPr>
      <w:widowControl w:val="0"/>
      <w:jc w:val="both"/>
    </w:pPr>
  </w:style>
  <w:style w:type="paragraph" w:customStyle="1" w:styleId="7CFDD72E0687451DB1BA8984ED9DD974">
    <w:name w:val="7CFDD72E0687451DB1BA8984ED9DD974"/>
    <w:pPr>
      <w:widowControl w:val="0"/>
      <w:jc w:val="both"/>
    </w:pPr>
  </w:style>
  <w:style w:type="paragraph" w:customStyle="1" w:styleId="33924AFFE5CA47B58E6D7E31BEDE9DF1">
    <w:name w:val="33924AFFE5CA47B58E6D7E31BEDE9DF1"/>
    <w:pPr>
      <w:widowControl w:val="0"/>
      <w:jc w:val="both"/>
    </w:pPr>
  </w:style>
  <w:style w:type="paragraph" w:customStyle="1" w:styleId="03D2CA11DAEF481789D8CE52B958BBF6">
    <w:name w:val="03D2CA11DAEF481789D8CE52B958BBF6"/>
    <w:pPr>
      <w:widowControl w:val="0"/>
      <w:jc w:val="both"/>
    </w:pPr>
  </w:style>
  <w:style w:type="paragraph" w:customStyle="1" w:styleId="3ECA26D452DB452096B01B482F36AE7B">
    <w:name w:val="3ECA26D452DB452096B01B482F36AE7B"/>
    <w:pPr>
      <w:widowControl w:val="0"/>
      <w:jc w:val="both"/>
    </w:pPr>
  </w:style>
  <w:style w:type="paragraph" w:customStyle="1" w:styleId="0C3D409072EB40BC8B56A0109865E35A">
    <w:name w:val="0C3D409072EB40BC8B56A0109865E35A"/>
    <w:pPr>
      <w:widowControl w:val="0"/>
      <w:jc w:val="both"/>
    </w:pPr>
  </w:style>
  <w:style w:type="paragraph" w:customStyle="1" w:styleId="A420C01D612C4792ADD99841E9D3D6BA">
    <w:name w:val="A420C01D612C4792ADD99841E9D3D6BA"/>
    <w:pPr>
      <w:widowControl w:val="0"/>
      <w:jc w:val="both"/>
    </w:pPr>
  </w:style>
  <w:style w:type="paragraph" w:customStyle="1" w:styleId="6D230D78C75343A89C94F1CE4C04D9BA">
    <w:name w:val="6D230D78C75343A89C94F1CE4C04D9BA"/>
    <w:pPr>
      <w:widowControl w:val="0"/>
      <w:jc w:val="both"/>
    </w:pPr>
  </w:style>
  <w:style w:type="paragraph" w:customStyle="1" w:styleId="DC9355F6ED3D4135B0AEBAE0A32AF7A9">
    <w:name w:val="DC9355F6ED3D4135B0AEBAE0A32AF7A9"/>
    <w:pPr>
      <w:widowControl w:val="0"/>
      <w:jc w:val="both"/>
    </w:pPr>
  </w:style>
  <w:style w:type="paragraph" w:customStyle="1" w:styleId="B9DA7AF5DD7B43CEB78A1A08AA8F1D93">
    <w:name w:val="B9DA7AF5DD7B43CEB78A1A08AA8F1D93"/>
    <w:pPr>
      <w:widowControl w:val="0"/>
      <w:jc w:val="both"/>
    </w:pPr>
  </w:style>
  <w:style w:type="paragraph" w:customStyle="1" w:styleId="8B807BBF1C9A41B2823F39A3A5481378">
    <w:name w:val="8B807BBF1C9A41B2823F39A3A5481378"/>
    <w:pPr>
      <w:widowControl w:val="0"/>
      <w:jc w:val="both"/>
    </w:pPr>
  </w:style>
  <w:style w:type="paragraph" w:customStyle="1" w:styleId="01CEEBF872A84BF7BDF6FBBF88840C74">
    <w:name w:val="01CEEBF872A84BF7BDF6FBBF88840C74"/>
    <w:pPr>
      <w:widowControl w:val="0"/>
      <w:jc w:val="both"/>
    </w:pPr>
  </w:style>
  <w:style w:type="paragraph" w:customStyle="1" w:styleId="BFAF0656B0A549FC8E4C3C0B4DEB9BE5">
    <w:name w:val="BFAF0656B0A549FC8E4C3C0B4DEB9BE5"/>
    <w:pPr>
      <w:widowControl w:val="0"/>
      <w:jc w:val="both"/>
    </w:pPr>
  </w:style>
  <w:style w:type="paragraph" w:customStyle="1" w:styleId="216EE950D95941B38C1FDC93C78FAAD2">
    <w:name w:val="216EE950D95941B38C1FDC93C78FAAD2"/>
    <w:pPr>
      <w:widowControl w:val="0"/>
      <w:jc w:val="both"/>
    </w:pPr>
  </w:style>
  <w:style w:type="paragraph" w:customStyle="1" w:styleId="EB66B464D0B54740813153AC696FEB86">
    <w:name w:val="EB66B464D0B54740813153AC696FEB86"/>
    <w:pPr>
      <w:widowControl w:val="0"/>
      <w:jc w:val="both"/>
    </w:pPr>
  </w:style>
  <w:style w:type="paragraph" w:customStyle="1" w:styleId="016D3DE263DB4E0591B82F597331F7D9">
    <w:name w:val="016D3DE263DB4E0591B82F597331F7D9"/>
    <w:pPr>
      <w:widowControl w:val="0"/>
      <w:jc w:val="both"/>
    </w:pPr>
  </w:style>
  <w:style w:type="paragraph" w:customStyle="1" w:styleId="0B191CA93EBB49939434BFFAB0A5CBBB">
    <w:name w:val="0B191CA93EBB49939434BFFAB0A5CBBB"/>
    <w:pPr>
      <w:widowControl w:val="0"/>
      <w:jc w:val="both"/>
    </w:pPr>
  </w:style>
  <w:style w:type="paragraph" w:customStyle="1" w:styleId="5D53B70713474A969ED228F024F692AE">
    <w:name w:val="5D53B70713474A969ED228F024F692AE"/>
    <w:pPr>
      <w:widowControl w:val="0"/>
      <w:jc w:val="both"/>
    </w:pPr>
  </w:style>
  <w:style w:type="paragraph" w:customStyle="1" w:styleId="334D8E85B8764BFD8314A4A8964389E3">
    <w:name w:val="334D8E85B8764BFD8314A4A8964389E3"/>
    <w:pPr>
      <w:widowControl w:val="0"/>
      <w:jc w:val="both"/>
    </w:pPr>
  </w:style>
  <w:style w:type="paragraph" w:customStyle="1" w:styleId="C66AEF8EAB8945E7A43B0737E3F0AE20">
    <w:name w:val="C66AEF8EAB8945E7A43B0737E3F0AE20"/>
    <w:pPr>
      <w:widowControl w:val="0"/>
      <w:jc w:val="both"/>
    </w:pPr>
  </w:style>
  <w:style w:type="paragraph" w:customStyle="1" w:styleId="38D1DAE0AD3042FCAB9FDA30692A29EE">
    <w:name w:val="38D1DAE0AD3042FCAB9FDA30692A29EE"/>
    <w:pPr>
      <w:widowControl w:val="0"/>
      <w:jc w:val="both"/>
    </w:pPr>
  </w:style>
  <w:style w:type="paragraph" w:customStyle="1" w:styleId="311C3515E89849C1B912E2FCD040634F">
    <w:name w:val="311C3515E89849C1B912E2FCD040634F"/>
    <w:pPr>
      <w:widowControl w:val="0"/>
      <w:jc w:val="both"/>
    </w:pPr>
  </w:style>
  <w:style w:type="paragraph" w:customStyle="1" w:styleId="15C2A6E17E3F49C3B2C4DE1A7EF2BE94">
    <w:name w:val="15C2A6E17E3F49C3B2C4DE1A7EF2BE94"/>
    <w:pPr>
      <w:widowControl w:val="0"/>
      <w:jc w:val="both"/>
    </w:pPr>
  </w:style>
  <w:style w:type="paragraph" w:customStyle="1" w:styleId="8A8085D3F2694EC390BAABCFDF15013B">
    <w:name w:val="8A8085D3F2694EC390BAABCFDF15013B"/>
    <w:pPr>
      <w:widowControl w:val="0"/>
      <w:jc w:val="both"/>
    </w:pPr>
  </w:style>
  <w:style w:type="paragraph" w:customStyle="1" w:styleId="C84366E3895745EFB40B83300CA00EFE">
    <w:name w:val="C84366E3895745EFB40B83300CA00EFE"/>
    <w:pPr>
      <w:widowControl w:val="0"/>
      <w:jc w:val="both"/>
    </w:pPr>
  </w:style>
  <w:style w:type="paragraph" w:customStyle="1" w:styleId="53BD5465EFCE4E81B62433036FA04099">
    <w:name w:val="53BD5465EFCE4E81B62433036FA04099"/>
    <w:pPr>
      <w:widowControl w:val="0"/>
      <w:jc w:val="both"/>
    </w:pPr>
  </w:style>
  <w:style w:type="paragraph" w:customStyle="1" w:styleId="588D6915D9504E90819818E836DCC2FB">
    <w:name w:val="588D6915D9504E90819818E836DCC2FB"/>
    <w:pPr>
      <w:widowControl w:val="0"/>
      <w:jc w:val="both"/>
    </w:pPr>
  </w:style>
  <w:style w:type="paragraph" w:customStyle="1" w:styleId="22FD38D93C644129A8556F98CAF83FEF">
    <w:name w:val="22FD38D93C644129A8556F98CAF83FEF"/>
    <w:pPr>
      <w:widowControl w:val="0"/>
      <w:jc w:val="both"/>
    </w:pPr>
  </w:style>
  <w:style w:type="paragraph" w:customStyle="1" w:styleId="520051E682E64C4F8C5F457ED31EEC66">
    <w:name w:val="520051E682E64C4F8C5F457ED31EEC66"/>
    <w:pPr>
      <w:widowControl w:val="0"/>
      <w:jc w:val="both"/>
    </w:pPr>
  </w:style>
  <w:style w:type="paragraph" w:customStyle="1" w:styleId="488AFB98B1AF442087C193228D8BC32D">
    <w:name w:val="488AFB98B1AF442087C193228D8BC32D"/>
    <w:pPr>
      <w:widowControl w:val="0"/>
      <w:jc w:val="both"/>
    </w:pPr>
  </w:style>
  <w:style w:type="paragraph" w:customStyle="1" w:styleId="C1266F6196D445C2BF27A817A13E04A3">
    <w:name w:val="C1266F6196D445C2BF27A817A13E04A3"/>
    <w:pPr>
      <w:widowControl w:val="0"/>
      <w:jc w:val="both"/>
    </w:pPr>
  </w:style>
  <w:style w:type="paragraph" w:customStyle="1" w:styleId="44787DA64691437794F81091A1E4199E">
    <w:name w:val="44787DA64691437794F81091A1E4199E"/>
    <w:pPr>
      <w:widowControl w:val="0"/>
      <w:jc w:val="both"/>
    </w:pPr>
  </w:style>
  <w:style w:type="paragraph" w:customStyle="1" w:styleId="0BF49A8951904081AB97C21A21A9F4F2">
    <w:name w:val="0BF49A8951904081AB97C21A21A9F4F2"/>
    <w:pPr>
      <w:widowControl w:val="0"/>
      <w:jc w:val="both"/>
    </w:pPr>
  </w:style>
  <w:style w:type="paragraph" w:customStyle="1" w:styleId="58F8C9C8E9D841EABC15F3BC024C6986">
    <w:name w:val="58F8C9C8E9D841EABC15F3BC024C6986"/>
    <w:pPr>
      <w:widowControl w:val="0"/>
      <w:jc w:val="both"/>
    </w:pPr>
  </w:style>
  <w:style w:type="paragraph" w:customStyle="1" w:styleId="F2C5771FBD70418F85EAE98C4A3F5C85">
    <w:name w:val="F2C5771FBD70418F85EAE98C4A3F5C85"/>
    <w:pPr>
      <w:widowControl w:val="0"/>
      <w:jc w:val="both"/>
    </w:pPr>
  </w:style>
  <w:style w:type="paragraph" w:customStyle="1" w:styleId="7398D7A2873041499C7DBC184D11321B">
    <w:name w:val="7398D7A2873041499C7DBC184D11321B"/>
    <w:pPr>
      <w:widowControl w:val="0"/>
      <w:jc w:val="both"/>
    </w:pPr>
  </w:style>
  <w:style w:type="paragraph" w:customStyle="1" w:styleId="45AF9AC243654B8BA97E42BC9957F3B4">
    <w:name w:val="45AF9AC243654B8BA97E42BC9957F3B4"/>
    <w:pPr>
      <w:widowControl w:val="0"/>
      <w:jc w:val="both"/>
    </w:pPr>
  </w:style>
  <w:style w:type="paragraph" w:customStyle="1" w:styleId="633899A45DC84C85BC2B9386CF4ECCC4">
    <w:name w:val="633899A45DC84C85BC2B9386CF4ECCC4"/>
    <w:pPr>
      <w:widowControl w:val="0"/>
      <w:jc w:val="both"/>
    </w:pPr>
  </w:style>
  <w:style w:type="paragraph" w:customStyle="1" w:styleId="4CAF3DB8A5C74A9DA586AF8D71A77816">
    <w:name w:val="4CAF3DB8A5C74A9DA586AF8D71A77816"/>
    <w:pPr>
      <w:widowControl w:val="0"/>
      <w:jc w:val="both"/>
    </w:pPr>
  </w:style>
  <w:style w:type="paragraph" w:customStyle="1" w:styleId="8AE119036B284D58986E9C0D3B697F43">
    <w:name w:val="8AE119036B284D58986E9C0D3B697F43"/>
    <w:pPr>
      <w:widowControl w:val="0"/>
      <w:jc w:val="both"/>
    </w:pPr>
  </w:style>
  <w:style w:type="paragraph" w:customStyle="1" w:styleId="0F4EBB60B0354F7DBBA9110FAE1FA8D4">
    <w:name w:val="0F4EBB60B0354F7DBBA9110FAE1FA8D4"/>
    <w:pPr>
      <w:widowControl w:val="0"/>
      <w:jc w:val="both"/>
    </w:pPr>
  </w:style>
  <w:style w:type="paragraph" w:customStyle="1" w:styleId="C1FA265E7E9A4811BB6147AE673B9854">
    <w:name w:val="C1FA265E7E9A4811BB6147AE673B9854"/>
    <w:pPr>
      <w:widowControl w:val="0"/>
      <w:jc w:val="both"/>
    </w:pPr>
  </w:style>
  <w:style w:type="paragraph" w:customStyle="1" w:styleId="97388B910C2D4DD085B1F2DE53746099">
    <w:name w:val="97388B910C2D4DD085B1F2DE53746099"/>
    <w:pPr>
      <w:widowControl w:val="0"/>
      <w:jc w:val="both"/>
    </w:pPr>
  </w:style>
  <w:style w:type="paragraph" w:customStyle="1" w:styleId="9E88046135EF4BB3AC21FE1E65C5EB44">
    <w:name w:val="9E88046135EF4BB3AC21FE1E65C5EB44"/>
    <w:pPr>
      <w:widowControl w:val="0"/>
      <w:jc w:val="both"/>
    </w:pPr>
  </w:style>
  <w:style w:type="paragraph" w:customStyle="1" w:styleId="D7C867D90C3F411A85122D962126DB66">
    <w:name w:val="D7C867D90C3F411A85122D962126DB66"/>
    <w:pPr>
      <w:widowControl w:val="0"/>
      <w:jc w:val="both"/>
    </w:pPr>
  </w:style>
  <w:style w:type="paragraph" w:customStyle="1" w:styleId="0715AE0CC3D84E70823948C816FD81C3">
    <w:name w:val="0715AE0CC3D84E70823948C816FD81C3"/>
    <w:pPr>
      <w:widowControl w:val="0"/>
      <w:jc w:val="both"/>
    </w:pPr>
  </w:style>
  <w:style w:type="paragraph" w:customStyle="1" w:styleId="1CAA685FAF04450F8D4C8A1F71655AD9">
    <w:name w:val="1CAA685FAF04450F8D4C8A1F71655AD9"/>
    <w:pPr>
      <w:widowControl w:val="0"/>
      <w:jc w:val="both"/>
    </w:pPr>
  </w:style>
  <w:style w:type="paragraph" w:customStyle="1" w:styleId="91C5DAD8D0B74D5ABC5E3A2C1539AE30">
    <w:name w:val="91C5DAD8D0B74D5ABC5E3A2C1539AE30"/>
    <w:pPr>
      <w:widowControl w:val="0"/>
      <w:jc w:val="both"/>
    </w:pPr>
  </w:style>
  <w:style w:type="paragraph" w:customStyle="1" w:styleId="93DAF38A40AB4B82B00A62EE1C6BC75B">
    <w:name w:val="93DAF38A40AB4B82B00A62EE1C6BC75B"/>
    <w:pPr>
      <w:widowControl w:val="0"/>
      <w:jc w:val="both"/>
    </w:pPr>
  </w:style>
  <w:style w:type="paragraph" w:customStyle="1" w:styleId="722DB6A087934A69A932192881F8A074">
    <w:name w:val="722DB6A087934A69A932192881F8A074"/>
    <w:pPr>
      <w:widowControl w:val="0"/>
      <w:jc w:val="both"/>
    </w:pPr>
  </w:style>
  <w:style w:type="paragraph" w:customStyle="1" w:styleId="3759B86971704A4C9173AFB3F803CCD2">
    <w:name w:val="3759B86971704A4C9173AFB3F803CCD2"/>
    <w:pPr>
      <w:widowControl w:val="0"/>
      <w:jc w:val="both"/>
    </w:pPr>
  </w:style>
  <w:style w:type="paragraph" w:customStyle="1" w:styleId="7A21D1A635C245C6AAD664118234010F">
    <w:name w:val="7A21D1A635C245C6AAD664118234010F"/>
    <w:pPr>
      <w:widowControl w:val="0"/>
      <w:jc w:val="both"/>
    </w:pPr>
  </w:style>
  <w:style w:type="paragraph" w:customStyle="1" w:styleId="44EFB3360CBF44BDBA8F417A74DF72C2">
    <w:name w:val="44EFB3360CBF44BDBA8F417A74DF72C2"/>
    <w:pPr>
      <w:widowControl w:val="0"/>
      <w:jc w:val="both"/>
    </w:pPr>
  </w:style>
  <w:style w:type="paragraph" w:customStyle="1" w:styleId="723ACB9889B044E9AE92D2814BEF972D">
    <w:name w:val="723ACB9889B044E9AE92D2814BEF972D"/>
    <w:pPr>
      <w:widowControl w:val="0"/>
      <w:jc w:val="both"/>
    </w:pPr>
  </w:style>
  <w:style w:type="paragraph" w:customStyle="1" w:styleId="5F142502387E4DA192ADB2B03CA28D14">
    <w:name w:val="5F142502387E4DA192ADB2B03CA28D14"/>
    <w:pPr>
      <w:widowControl w:val="0"/>
      <w:jc w:val="both"/>
    </w:pPr>
  </w:style>
  <w:style w:type="paragraph" w:customStyle="1" w:styleId="A761AD588DDB4985860B9680DA9F1D3A">
    <w:name w:val="A761AD588DDB4985860B9680DA9F1D3A"/>
    <w:pPr>
      <w:widowControl w:val="0"/>
      <w:jc w:val="both"/>
    </w:pPr>
  </w:style>
  <w:style w:type="paragraph" w:customStyle="1" w:styleId="1EB4614AB03D455CB8DEDD2F3D30CAD9">
    <w:name w:val="1EB4614AB03D455CB8DEDD2F3D30CAD9"/>
    <w:pPr>
      <w:widowControl w:val="0"/>
      <w:jc w:val="both"/>
    </w:pPr>
  </w:style>
  <w:style w:type="paragraph" w:customStyle="1" w:styleId="B5497FE6415B411A8E976F20D028EE38">
    <w:name w:val="B5497FE6415B411A8E976F20D028EE38"/>
    <w:pPr>
      <w:widowControl w:val="0"/>
      <w:jc w:val="both"/>
    </w:pPr>
  </w:style>
  <w:style w:type="paragraph" w:customStyle="1" w:styleId="BF1A7EB72F0147CA90B74F3C570A7370">
    <w:name w:val="BF1A7EB72F0147CA90B74F3C570A7370"/>
    <w:pPr>
      <w:widowControl w:val="0"/>
      <w:jc w:val="both"/>
    </w:pPr>
  </w:style>
  <w:style w:type="paragraph" w:customStyle="1" w:styleId="24F4E46259FF40C6B7A9101F9CDBAAF7">
    <w:name w:val="24F4E46259FF40C6B7A9101F9CDBAAF7"/>
    <w:pPr>
      <w:widowControl w:val="0"/>
      <w:jc w:val="both"/>
    </w:pPr>
  </w:style>
  <w:style w:type="paragraph" w:customStyle="1" w:styleId="FC508BC2F1254FE3AE6097577070ED39">
    <w:name w:val="FC508BC2F1254FE3AE6097577070ED39"/>
    <w:pPr>
      <w:widowControl w:val="0"/>
      <w:jc w:val="both"/>
    </w:pPr>
  </w:style>
  <w:style w:type="paragraph" w:customStyle="1" w:styleId="1557B1ADFFAB4F40BE064DF04730B180">
    <w:name w:val="1557B1ADFFAB4F40BE064DF04730B180"/>
    <w:pPr>
      <w:widowControl w:val="0"/>
      <w:jc w:val="both"/>
    </w:pPr>
  </w:style>
  <w:style w:type="paragraph" w:customStyle="1" w:styleId="2D16F72E8AEB436FA56A4213538E9739">
    <w:name w:val="2D16F72E8AEB436FA56A4213538E9739"/>
    <w:pPr>
      <w:widowControl w:val="0"/>
      <w:jc w:val="both"/>
    </w:pPr>
  </w:style>
  <w:style w:type="paragraph" w:customStyle="1" w:styleId="E7954D1AEE834408A4E8CD087897FC69">
    <w:name w:val="E7954D1AEE834408A4E8CD087897FC69"/>
    <w:pPr>
      <w:widowControl w:val="0"/>
      <w:jc w:val="both"/>
    </w:pPr>
  </w:style>
  <w:style w:type="paragraph" w:customStyle="1" w:styleId="BBB420F5F888432599F34FEE35C94C5D">
    <w:name w:val="BBB420F5F888432599F34FEE35C94C5D"/>
    <w:pPr>
      <w:widowControl w:val="0"/>
      <w:jc w:val="both"/>
    </w:pPr>
  </w:style>
  <w:style w:type="paragraph" w:customStyle="1" w:styleId="85EBA8FB850B40BA96AB94063ADB8021">
    <w:name w:val="85EBA8FB850B40BA96AB94063ADB8021"/>
    <w:pPr>
      <w:widowControl w:val="0"/>
      <w:jc w:val="both"/>
    </w:pPr>
  </w:style>
  <w:style w:type="paragraph" w:customStyle="1" w:styleId="59ED48B6D1B5464E9819206D101AA597">
    <w:name w:val="59ED48B6D1B5464E9819206D101AA597"/>
    <w:pPr>
      <w:widowControl w:val="0"/>
      <w:jc w:val="both"/>
    </w:pPr>
  </w:style>
  <w:style w:type="paragraph" w:customStyle="1" w:styleId="FEE75D0CD5244170B0D750D2A801B8C3">
    <w:name w:val="FEE75D0CD5244170B0D750D2A801B8C3"/>
    <w:pPr>
      <w:widowControl w:val="0"/>
      <w:jc w:val="both"/>
    </w:pPr>
  </w:style>
  <w:style w:type="paragraph" w:customStyle="1" w:styleId="A7EB54DB9F1148F382D41B8EE7F6D0E4">
    <w:name w:val="A7EB54DB9F1148F382D41B8EE7F6D0E4"/>
    <w:pPr>
      <w:widowControl w:val="0"/>
      <w:jc w:val="both"/>
    </w:pPr>
  </w:style>
  <w:style w:type="paragraph" w:customStyle="1" w:styleId="C197018B210C4DF186208BEBAC2CF514">
    <w:name w:val="C197018B210C4DF186208BEBAC2CF514"/>
    <w:pPr>
      <w:widowControl w:val="0"/>
      <w:jc w:val="both"/>
    </w:pPr>
  </w:style>
  <w:style w:type="paragraph" w:customStyle="1" w:styleId="43C24A22A9C64D8CAF8E12E7A194E535">
    <w:name w:val="43C24A22A9C64D8CAF8E12E7A194E535"/>
    <w:pPr>
      <w:widowControl w:val="0"/>
      <w:jc w:val="both"/>
    </w:pPr>
  </w:style>
  <w:style w:type="paragraph" w:customStyle="1" w:styleId="624409ACB9924369ADB028C46EC3E59B">
    <w:name w:val="624409ACB9924369ADB028C46EC3E59B"/>
    <w:pPr>
      <w:widowControl w:val="0"/>
      <w:jc w:val="both"/>
    </w:pPr>
  </w:style>
  <w:style w:type="paragraph" w:customStyle="1" w:styleId="BED7F1B3E5994C6683AC1BE88EC67ECD">
    <w:name w:val="BED7F1B3E5994C6683AC1BE88EC67ECD"/>
    <w:pPr>
      <w:widowControl w:val="0"/>
      <w:jc w:val="both"/>
    </w:pPr>
  </w:style>
  <w:style w:type="paragraph" w:customStyle="1" w:styleId="C811C27CBE6144A19C4C01B97E26B881">
    <w:name w:val="C811C27CBE6144A19C4C01B97E26B881"/>
    <w:pPr>
      <w:widowControl w:val="0"/>
      <w:jc w:val="both"/>
    </w:pPr>
  </w:style>
  <w:style w:type="paragraph" w:customStyle="1" w:styleId="BD9805F210024F61A2A12A645ECEC197">
    <w:name w:val="BD9805F210024F61A2A12A645ECEC197"/>
    <w:pPr>
      <w:widowControl w:val="0"/>
      <w:jc w:val="both"/>
    </w:pPr>
  </w:style>
  <w:style w:type="paragraph" w:customStyle="1" w:styleId="C5BB31C9882B46658DEBE350BFDD3EB5">
    <w:name w:val="C5BB31C9882B46658DEBE350BFDD3EB5"/>
    <w:pPr>
      <w:widowControl w:val="0"/>
      <w:jc w:val="both"/>
    </w:pPr>
  </w:style>
  <w:style w:type="paragraph" w:customStyle="1" w:styleId="ECF91110D66844AF87583D99B90AB3BC">
    <w:name w:val="ECF91110D66844AF87583D99B90AB3BC"/>
    <w:pPr>
      <w:widowControl w:val="0"/>
      <w:jc w:val="both"/>
    </w:pPr>
  </w:style>
  <w:style w:type="paragraph" w:customStyle="1" w:styleId="8154ACE8CA7D4D379D7EB29A3E3EF372">
    <w:name w:val="8154ACE8CA7D4D379D7EB29A3E3EF372"/>
    <w:pPr>
      <w:widowControl w:val="0"/>
      <w:jc w:val="both"/>
    </w:pPr>
  </w:style>
  <w:style w:type="paragraph" w:customStyle="1" w:styleId="2DF1603F166E4C0CBAE57676A0D0ADEC">
    <w:name w:val="2DF1603F166E4C0CBAE57676A0D0ADEC"/>
    <w:pPr>
      <w:widowControl w:val="0"/>
      <w:jc w:val="both"/>
    </w:pPr>
  </w:style>
  <w:style w:type="paragraph" w:customStyle="1" w:styleId="BF54FAF783074BBA9F8DD70F5922EC80">
    <w:name w:val="BF54FAF783074BBA9F8DD70F5922EC80"/>
    <w:pPr>
      <w:widowControl w:val="0"/>
      <w:jc w:val="both"/>
    </w:pPr>
  </w:style>
  <w:style w:type="paragraph" w:customStyle="1" w:styleId="64B7DCAECA0B42DBA8A4F6C8633BCDBA">
    <w:name w:val="64B7DCAECA0B42DBA8A4F6C8633BCDBA"/>
    <w:pPr>
      <w:widowControl w:val="0"/>
      <w:jc w:val="both"/>
    </w:pPr>
  </w:style>
  <w:style w:type="paragraph" w:customStyle="1" w:styleId="86FCB81A77B348B4B08FD35A70FAB084">
    <w:name w:val="86FCB81A77B348B4B08FD35A70FAB084"/>
    <w:pPr>
      <w:widowControl w:val="0"/>
      <w:jc w:val="both"/>
    </w:pPr>
  </w:style>
  <w:style w:type="paragraph" w:customStyle="1" w:styleId="E8F990BBBCFB4FDDA3CEBB0DB46427EF">
    <w:name w:val="E8F990BBBCFB4FDDA3CEBB0DB46427EF"/>
    <w:pPr>
      <w:widowControl w:val="0"/>
      <w:jc w:val="both"/>
    </w:pPr>
  </w:style>
  <w:style w:type="paragraph" w:customStyle="1" w:styleId="0176A998E4FA4B5D93D4095356945C62">
    <w:name w:val="0176A998E4FA4B5D93D4095356945C62"/>
    <w:pPr>
      <w:widowControl w:val="0"/>
      <w:jc w:val="both"/>
    </w:pPr>
  </w:style>
  <w:style w:type="paragraph" w:customStyle="1" w:styleId="45807CEF63834909B568F25D04F15285">
    <w:name w:val="45807CEF63834909B568F25D04F15285"/>
    <w:pPr>
      <w:widowControl w:val="0"/>
      <w:jc w:val="both"/>
    </w:pPr>
  </w:style>
  <w:style w:type="paragraph" w:customStyle="1" w:styleId="ED5082975D6A4B868DACF14D4EEACC89">
    <w:name w:val="ED5082975D6A4B868DACF14D4EEACC89"/>
    <w:pPr>
      <w:widowControl w:val="0"/>
      <w:jc w:val="both"/>
    </w:pPr>
  </w:style>
  <w:style w:type="paragraph" w:customStyle="1" w:styleId="C5DD7197208B4628BA85671787C62592">
    <w:name w:val="C5DD7197208B4628BA85671787C62592"/>
    <w:pPr>
      <w:widowControl w:val="0"/>
      <w:jc w:val="both"/>
    </w:pPr>
  </w:style>
  <w:style w:type="paragraph" w:customStyle="1" w:styleId="D2076CF9E7A840CFAB15BD0FB7DA1A01">
    <w:name w:val="D2076CF9E7A840CFAB15BD0FB7DA1A01"/>
    <w:pPr>
      <w:widowControl w:val="0"/>
      <w:jc w:val="both"/>
    </w:pPr>
  </w:style>
  <w:style w:type="paragraph" w:customStyle="1" w:styleId="FD324E6784C948BF952EDBB869DB6079">
    <w:name w:val="FD324E6784C948BF952EDBB869DB6079"/>
    <w:pPr>
      <w:widowControl w:val="0"/>
      <w:jc w:val="both"/>
    </w:pPr>
  </w:style>
  <w:style w:type="paragraph" w:customStyle="1" w:styleId="834B137B7C0E4166A9C87809EAA6E961">
    <w:name w:val="834B137B7C0E4166A9C87809EAA6E961"/>
    <w:pPr>
      <w:widowControl w:val="0"/>
      <w:jc w:val="both"/>
    </w:pPr>
  </w:style>
  <w:style w:type="paragraph" w:customStyle="1" w:styleId="94E47848B8A84A7F9755CF9B9DF0704B">
    <w:name w:val="94E47848B8A84A7F9755CF9B9DF0704B"/>
    <w:pPr>
      <w:widowControl w:val="0"/>
      <w:jc w:val="both"/>
    </w:pPr>
  </w:style>
  <w:style w:type="paragraph" w:customStyle="1" w:styleId="2EEF3531A6A94582AB16EC8F5E6A83C8">
    <w:name w:val="2EEF3531A6A94582AB16EC8F5E6A83C8"/>
    <w:pPr>
      <w:widowControl w:val="0"/>
      <w:jc w:val="both"/>
    </w:pPr>
  </w:style>
  <w:style w:type="paragraph" w:customStyle="1" w:styleId="788FFC51B0714BE2AC51E4C40EB764B4">
    <w:name w:val="788FFC51B0714BE2AC51E4C40EB764B4"/>
    <w:pPr>
      <w:widowControl w:val="0"/>
      <w:jc w:val="both"/>
    </w:pPr>
  </w:style>
  <w:style w:type="paragraph" w:customStyle="1" w:styleId="4A305CA1C86045E99D95E332AA889F8C">
    <w:name w:val="4A305CA1C86045E99D95E332AA889F8C"/>
    <w:pPr>
      <w:widowControl w:val="0"/>
      <w:jc w:val="both"/>
    </w:pPr>
  </w:style>
  <w:style w:type="paragraph" w:customStyle="1" w:styleId="D3228A60D0574D2CB246097091F6790A">
    <w:name w:val="D3228A60D0574D2CB246097091F6790A"/>
    <w:pPr>
      <w:widowControl w:val="0"/>
      <w:jc w:val="both"/>
    </w:pPr>
  </w:style>
  <w:style w:type="paragraph" w:customStyle="1" w:styleId="B7E1BF7B32FF4EDF8FCBDACB2A991B13">
    <w:name w:val="B7E1BF7B32FF4EDF8FCBDACB2A991B13"/>
    <w:pPr>
      <w:widowControl w:val="0"/>
      <w:jc w:val="both"/>
    </w:pPr>
  </w:style>
  <w:style w:type="paragraph" w:customStyle="1" w:styleId="C5D8D92B2C384A4DA7E2A67CC111A6F8">
    <w:name w:val="C5D8D92B2C384A4DA7E2A67CC111A6F8"/>
    <w:pPr>
      <w:widowControl w:val="0"/>
      <w:jc w:val="both"/>
    </w:pPr>
  </w:style>
  <w:style w:type="paragraph" w:customStyle="1" w:styleId="63AA6EB1A4FF40A49956C7DE472B7E03">
    <w:name w:val="63AA6EB1A4FF40A49956C7DE472B7E03"/>
    <w:pPr>
      <w:widowControl w:val="0"/>
      <w:jc w:val="both"/>
    </w:pPr>
  </w:style>
  <w:style w:type="paragraph" w:customStyle="1" w:styleId="68A69B28CDEA4ED89309DC6152F16733">
    <w:name w:val="68A69B28CDEA4ED89309DC6152F16733"/>
    <w:pPr>
      <w:widowControl w:val="0"/>
      <w:jc w:val="both"/>
    </w:pPr>
  </w:style>
  <w:style w:type="paragraph" w:customStyle="1" w:styleId="45AB244B5B2B4F67BCB164779A7C3CA4">
    <w:name w:val="45AB244B5B2B4F67BCB164779A7C3CA4"/>
    <w:pPr>
      <w:widowControl w:val="0"/>
      <w:jc w:val="both"/>
    </w:pPr>
  </w:style>
  <w:style w:type="paragraph" w:customStyle="1" w:styleId="57EAF5F300CC4B5F8345721406191ED3">
    <w:name w:val="57EAF5F300CC4B5F8345721406191ED3"/>
    <w:pPr>
      <w:widowControl w:val="0"/>
      <w:jc w:val="both"/>
    </w:pPr>
  </w:style>
  <w:style w:type="paragraph" w:customStyle="1" w:styleId="741659C768FC45E6A97A5D8452551DB2">
    <w:name w:val="741659C768FC45E6A97A5D8452551DB2"/>
    <w:pPr>
      <w:widowControl w:val="0"/>
      <w:jc w:val="both"/>
    </w:pPr>
  </w:style>
  <w:style w:type="paragraph" w:customStyle="1" w:styleId="2DD97CA8E48544678BD98EBDC09997B1">
    <w:name w:val="2DD97CA8E48544678BD98EBDC09997B1"/>
    <w:pPr>
      <w:widowControl w:val="0"/>
      <w:jc w:val="both"/>
    </w:pPr>
  </w:style>
  <w:style w:type="paragraph" w:customStyle="1" w:styleId="EAF659C9548845CDB08F3CCB82DB46FC">
    <w:name w:val="EAF659C9548845CDB08F3CCB82DB46FC"/>
    <w:pPr>
      <w:widowControl w:val="0"/>
      <w:jc w:val="both"/>
    </w:pPr>
  </w:style>
  <w:style w:type="paragraph" w:customStyle="1" w:styleId="15FA157E393946B682CE61E2CE67313C">
    <w:name w:val="15FA157E393946B682CE61E2CE67313C"/>
    <w:pPr>
      <w:widowControl w:val="0"/>
      <w:jc w:val="both"/>
    </w:pPr>
  </w:style>
  <w:style w:type="paragraph" w:customStyle="1" w:styleId="45236897EFC94FB4898F11F00FF82DAC">
    <w:name w:val="45236897EFC94FB4898F11F00FF82DAC"/>
    <w:pPr>
      <w:widowControl w:val="0"/>
      <w:jc w:val="both"/>
    </w:pPr>
  </w:style>
  <w:style w:type="paragraph" w:customStyle="1" w:styleId="388F514199A3411A847F2B6C6607C088">
    <w:name w:val="388F514199A3411A847F2B6C6607C088"/>
    <w:pPr>
      <w:widowControl w:val="0"/>
      <w:jc w:val="both"/>
    </w:pPr>
  </w:style>
  <w:style w:type="paragraph" w:customStyle="1" w:styleId="2F696A2080724A8A8159E25FFB64DEBE">
    <w:name w:val="2F696A2080724A8A8159E25FFB64DEBE"/>
    <w:pPr>
      <w:widowControl w:val="0"/>
      <w:jc w:val="both"/>
    </w:pPr>
  </w:style>
  <w:style w:type="paragraph" w:customStyle="1" w:styleId="A5FF2C8C512344F096BC1DEBD1272A73">
    <w:name w:val="A5FF2C8C512344F096BC1DEBD1272A73"/>
    <w:pPr>
      <w:widowControl w:val="0"/>
      <w:jc w:val="both"/>
    </w:pPr>
  </w:style>
  <w:style w:type="paragraph" w:customStyle="1" w:styleId="1BC1D9C10FDA43B9A4284E1420BE4FD4">
    <w:name w:val="1BC1D9C10FDA43B9A4284E1420BE4FD4"/>
    <w:pPr>
      <w:widowControl w:val="0"/>
      <w:jc w:val="both"/>
    </w:pPr>
  </w:style>
  <w:style w:type="paragraph" w:customStyle="1" w:styleId="EFE7B3F9212C4BDA8C072E620A2ADFBE">
    <w:name w:val="EFE7B3F9212C4BDA8C072E620A2ADFBE"/>
    <w:pPr>
      <w:widowControl w:val="0"/>
      <w:jc w:val="both"/>
    </w:pPr>
  </w:style>
  <w:style w:type="paragraph" w:customStyle="1" w:styleId="0F37E7EDEB8A40DE81EA7F27E893EDCC">
    <w:name w:val="0F37E7EDEB8A40DE81EA7F27E893EDCC"/>
    <w:pPr>
      <w:widowControl w:val="0"/>
      <w:jc w:val="both"/>
    </w:pPr>
  </w:style>
  <w:style w:type="paragraph" w:customStyle="1" w:styleId="9C30B8FA862049DCA39EA9AB8C6D40C8">
    <w:name w:val="9C30B8FA862049DCA39EA9AB8C6D40C8"/>
    <w:pPr>
      <w:widowControl w:val="0"/>
      <w:jc w:val="both"/>
    </w:pPr>
  </w:style>
  <w:style w:type="paragraph" w:customStyle="1" w:styleId="A37AB7D4D2A94D2785BEDF9FBEDE67D3">
    <w:name w:val="A37AB7D4D2A94D2785BEDF9FBEDE67D3"/>
    <w:pPr>
      <w:widowControl w:val="0"/>
      <w:jc w:val="both"/>
    </w:pPr>
  </w:style>
  <w:style w:type="paragraph" w:customStyle="1" w:styleId="AD2DCCCE4D604256A86BE6E8C5FA4910">
    <w:name w:val="AD2DCCCE4D604256A86BE6E8C5FA4910"/>
    <w:pPr>
      <w:widowControl w:val="0"/>
      <w:jc w:val="both"/>
    </w:pPr>
  </w:style>
  <w:style w:type="paragraph" w:customStyle="1" w:styleId="35DCB7846D9F44E2BAD0223DE292E265">
    <w:name w:val="35DCB7846D9F44E2BAD0223DE292E265"/>
    <w:pPr>
      <w:widowControl w:val="0"/>
      <w:jc w:val="both"/>
    </w:pPr>
  </w:style>
  <w:style w:type="paragraph" w:customStyle="1" w:styleId="B1B5E909E707419692A8A3B37CD6C6B8">
    <w:name w:val="B1B5E909E707419692A8A3B37CD6C6B8"/>
    <w:pPr>
      <w:widowControl w:val="0"/>
      <w:jc w:val="both"/>
    </w:pPr>
  </w:style>
  <w:style w:type="paragraph" w:customStyle="1" w:styleId="091563806275426BB89E195BD030FD64">
    <w:name w:val="091563806275426BB89E195BD030FD64"/>
    <w:pPr>
      <w:widowControl w:val="0"/>
      <w:jc w:val="both"/>
    </w:pPr>
  </w:style>
  <w:style w:type="paragraph" w:customStyle="1" w:styleId="77376BCD6C9C4E9CA0E55137784D5BDB">
    <w:name w:val="77376BCD6C9C4E9CA0E55137784D5BDB"/>
    <w:pPr>
      <w:widowControl w:val="0"/>
      <w:jc w:val="both"/>
    </w:pPr>
  </w:style>
  <w:style w:type="paragraph" w:customStyle="1" w:styleId="7DEDEFF557F2435DB74EAF318390EA13">
    <w:name w:val="7DEDEFF557F2435DB74EAF318390EA13"/>
    <w:pPr>
      <w:widowControl w:val="0"/>
      <w:jc w:val="both"/>
    </w:pPr>
  </w:style>
  <w:style w:type="paragraph" w:customStyle="1" w:styleId="4B304137D35248E78BDFD5E20F825303">
    <w:name w:val="4B304137D35248E78BDFD5E20F825303"/>
    <w:pPr>
      <w:widowControl w:val="0"/>
      <w:jc w:val="both"/>
    </w:pPr>
  </w:style>
  <w:style w:type="paragraph" w:customStyle="1" w:styleId="7D1F7A3976D64F0ABAAE05DB1DA88138">
    <w:name w:val="7D1F7A3976D64F0ABAAE05DB1DA88138"/>
    <w:pPr>
      <w:widowControl w:val="0"/>
      <w:jc w:val="both"/>
    </w:pPr>
  </w:style>
  <w:style w:type="paragraph" w:customStyle="1" w:styleId="70569B50F1674FBE97591A576D126837">
    <w:name w:val="70569B50F1674FBE97591A576D126837"/>
    <w:pPr>
      <w:widowControl w:val="0"/>
      <w:jc w:val="both"/>
    </w:pPr>
  </w:style>
  <w:style w:type="paragraph" w:customStyle="1" w:styleId="A930780E88F54C0C95698ABF8F56946F">
    <w:name w:val="A930780E88F54C0C95698ABF8F56946F"/>
    <w:pPr>
      <w:widowControl w:val="0"/>
      <w:jc w:val="both"/>
    </w:pPr>
  </w:style>
  <w:style w:type="paragraph" w:customStyle="1" w:styleId="0DF03593B3BA49389ACAEA472348CCD8">
    <w:name w:val="0DF03593B3BA49389ACAEA472348CCD8"/>
    <w:pPr>
      <w:widowControl w:val="0"/>
      <w:jc w:val="both"/>
    </w:pPr>
  </w:style>
  <w:style w:type="paragraph" w:customStyle="1" w:styleId="2867C8A2F2034FBDB6318C4BC5683BCE">
    <w:name w:val="2867C8A2F2034FBDB6318C4BC5683BCE"/>
    <w:pPr>
      <w:widowControl w:val="0"/>
      <w:jc w:val="both"/>
    </w:pPr>
  </w:style>
  <w:style w:type="paragraph" w:customStyle="1" w:styleId="765BF3369CC84C94967F66B90B878DC2">
    <w:name w:val="765BF3369CC84C94967F66B90B878DC2"/>
    <w:pPr>
      <w:widowControl w:val="0"/>
      <w:jc w:val="both"/>
    </w:pPr>
  </w:style>
  <w:style w:type="paragraph" w:customStyle="1" w:styleId="76246BB00A1343B2ADAC62976DC52EAF">
    <w:name w:val="76246BB00A1343B2ADAC62976DC52EAF"/>
    <w:pPr>
      <w:widowControl w:val="0"/>
      <w:jc w:val="both"/>
    </w:pPr>
  </w:style>
  <w:style w:type="paragraph" w:customStyle="1" w:styleId="0E72586CD8B1475AB925D09556155AFA">
    <w:name w:val="0E72586CD8B1475AB925D09556155AFA"/>
    <w:pPr>
      <w:widowControl w:val="0"/>
      <w:jc w:val="both"/>
    </w:pPr>
  </w:style>
  <w:style w:type="paragraph" w:customStyle="1" w:styleId="CFD94FA0C7BA436AB6E3E75F2065E9B1">
    <w:name w:val="CFD94FA0C7BA436AB6E3E75F2065E9B1"/>
    <w:pPr>
      <w:widowControl w:val="0"/>
      <w:jc w:val="both"/>
    </w:pPr>
  </w:style>
  <w:style w:type="paragraph" w:customStyle="1" w:styleId="7DEB42E0D0B34A7A9C7C45D048B4CA83">
    <w:name w:val="7DEB42E0D0B34A7A9C7C45D048B4CA83"/>
    <w:pPr>
      <w:widowControl w:val="0"/>
      <w:jc w:val="both"/>
    </w:pPr>
  </w:style>
  <w:style w:type="paragraph" w:customStyle="1" w:styleId="D29A55E297D24DF7811C519FB7978219">
    <w:name w:val="D29A55E297D24DF7811C519FB7978219"/>
    <w:pPr>
      <w:widowControl w:val="0"/>
      <w:jc w:val="both"/>
    </w:pPr>
  </w:style>
  <w:style w:type="paragraph" w:customStyle="1" w:styleId="E4F999BEF12A4743A48692B136EF2AA2">
    <w:name w:val="E4F999BEF12A4743A48692B136EF2AA2"/>
    <w:pPr>
      <w:widowControl w:val="0"/>
      <w:jc w:val="both"/>
    </w:pPr>
  </w:style>
  <w:style w:type="paragraph" w:customStyle="1" w:styleId="C8419742578B40CEA1D7345ED541F705">
    <w:name w:val="C8419742578B40CEA1D7345ED541F705"/>
    <w:pPr>
      <w:widowControl w:val="0"/>
      <w:jc w:val="both"/>
    </w:pPr>
  </w:style>
  <w:style w:type="paragraph" w:customStyle="1" w:styleId="B9B9FC74F9624637B81CE30D68E0C657">
    <w:name w:val="B9B9FC74F9624637B81CE30D68E0C657"/>
    <w:pPr>
      <w:widowControl w:val="0"/>
      <w:jc w:val="both"/>
    </w:pPr>
  </w:style>
  <w:style w:type="paragraph" w:customStyle="1" w:styleId="CABE71107EAA4365A6A0118A066ED6A2">
    <w:name w:val="CABE71107EAA4365A6A0118A066ED6A2"/>
    <w:pPr>
      <w:widowControl w:val="0"/>
      <w:jc w:val="both"/>
    </w:pPr>
  </w:style>
  <w:style w:type="paragraph" w:customStyle="1" w:styleId="F8DBC7DEFCBB4396A4F466379D267781">
    <w:name w:val="F8DBC7DEFCBB4396A4F466379D267781"/>
    <w:pPr>
      <w:widowControl w:val="0"/>
      <w:jc w:val="both"/>
    </w:pPr>
  </w:style>
  <w:style w:type="paragraph" w:customStyle="1" w:styleId="5471D022449E4D39A64A709AAC09BB21">
    <w:name w:val="5471D022449E4D39A64A709AAC09BB21"/>
    <w:pPr>
      <w:widowControl w:val="0"/>
      <w:jc w:val="both"/>
    </w:pPr>
  </w:style>
  <w:style w:type="paragraph" w:customStyle="1" w:styleId="9658012BD2244C51B751DCAFEB3B19F4">
    <w:name w:val="9658012BD2244C51B751DCAFEB3B19F4"/>
    <w:pPr>
      <w:widowControl w:val="0"/>
      <w:jc w:val="both"/>
    </w:pPr>
  </w:style>
  <w:style w:type="paragraph" w:customStyle="1" w:styleId="B4AA0AD6EF384F23B0C0ECE3D6948F64">
    <w:name w:val="B4AA0AD6EF384F23B0C0ECE3D6948F64"/>
    <w:pPr>
      <w:widowControl w:val="0"/>
      <w:jc w:val="both"/>
    </w:pPr>
  </w:style>
  <w:style w:type="paragraph" w:customStyle="1" w:styleId="DBF530C46AA2411E9DDF692019318BE0">
    <w:name w:val="DBF530C46AA2411E9DDF692019318BE0"/>
    <w:pPr>
      <w:widowControl w:val="0"/>
      <w:jc w:val="both"/>
    </w:pPr>
  </w:style>
  <w:style w:type="paragraph" w:customStyle="1" w:styleId="FC07C468F43E4571BB8730485F97F590">
    <w:name w:val="FC07C468F43E4571BB8730485F97F590"/>
    <w:pPr>
      <w:widowControl w:val="0"/>
      <w:jc w:val="both"/>
    </w:pPr>
  </w:style>
  <w:style w:type="paragraph" w:customStyle="1" w:styleId="22B7BEB1507146C0B49C6D4F91DB6F10">
    <w:name w:val="22B7BEB1507146C0B49C6D4F91DB6F10"/>
    <w:pPr>
      <w:widowControl w:val="0"/>
      <w:jc w:val="both"/>
    </w:pPr>
  </w:style>
  <w:style w:type="paragraph" w:customStyle="1" w:styleId="16565C8DDA9D4E20BECE57EEF2BC2F78">
    <w:name w:val="16565C8DDA9D4E20BECE57EEF2BC2F78"/>
    <w:pPr>
      <w:widowControl w:val="0"/>
      <w:jc w:val="both"/>
    </w:pPr>
  </w:style>
  <w:style w:type="paragraph" w:customStyle="1" w:styleId="54E07449DFD5423FA6BB7EF055DA09A9">
    <w:name w:val="54E07449DFD5423FA6BB7EF055DA09A9"/>
    <w:pPr>
      <w:widowControl w:val="0"/>
      <w:jc w:val="both"/>
    </w:pPr>
  </w:style>
  <w:style w:type="paragraph" w:customStyle="1" w:styleId="7717274254D043E7BDDB3E4A0ED3C0E9">
    <w:name w:val="7717274254D043E7BDDB3E4A0ED3C0E9"/>
    <w:pPr>
      <w:widowControl w:val="0"/>
      <w:jc w:val="both"/>
    </w:pPr>
  </w:style>
  <w:style w:type="paragraph" w:customStyle="1" w:styleId="DB2EBA50A23F48059051EB14EDD021CB">
    <w:name w:val="DB2EBA50A23F48059051EB14EDD021CB"/>
    <w:pPr>
      <w:widowControl w:val="0"/>
      <w:jc w:val="both"/>
    </w:pPr>
  </w:style>
  <w:style w:type="paragraph" w:customStyle="1" w:styleId="682CA59AA4F14AD98BA72AF0CB951FC6">
    <w:name w:val="682CA59AA4F14AD98BA72AF0CB951FC6"/>
    <w:pPr>
      <w:widowControl w:val="0"/>
      <w:jc w:val="both"/>
    </w:pPr>
  </w:style>
  <w:style w:type="paragraph" w:customStyle="1" w:styleId="BD8EA1D417AA4E80A94F51BAEF64F19F">
    <w:name w:val="BD8EA1D417AA4E80A94F51BAEF64F19F"/>
    <w:pPr>
      <w:widowControl w:val="0"/>
      <w:jc w:val="both"/>
    </w:pPr>
  </w:style>
  <w:style w:type="paragraph" w:customStyle="1" w:styleId="FEAD2322024A45D18A94807D24BDFC66">
    <w:name w:val="FEAD2322024A45D18A94807D24BDFC66"/>
    <w:pPr>
      <w:widowControl w:val="0"/>
      <w:jc w:val="both"/>
    </w:pPr>
  </w:style>
  <w:style w:type="paragraph" w:customStyle="1" w:styleId="3167C7EC6C574CDBA2BA2C789158BFEC">
    <w:name w:val="3167C7EC6C574CDBA2BA2C789158BFEC"/>
    <w:pPr>
      <w:widowControl w:val="0"/>
      <w:jc w:val="both"/>
    </w:pPr>
  </w:style>
  <w:style w:type="paragraph" w:customStyle="1" w:styleId="6C15963A22F24432B7ADF67519033973">
    <w:name w:val="6C15963A22F24432B7ADF67519033973"/>
    <w:pPr>
      <w:widowControl w:val="0"/>
      <w:jc w:val="both"/>
    </w:pPr>
  </w:style>
  <w:style w:type="paragraph" w:customStyle="1" w:styleId="74B30E1D139D4DC8872B1378DC31E24A">
    <w:name w:val="74B30E1D139D4DC8872B1378DC31E24A"/>
    <w:pPr>
      <w:widowControl w:val="0"/>
      <w:jc w:val="both"/>
    </w:pPr>
  </w:style>
  <w:style w:type="paragraph" w:customStyle="1" w:styleId="F75306E6F1604E13B3E876EB69C30D99">
    <w:name w:val="F75306E6F1604E13B3E876EB69C30D99"/>
    <w:pPr>
      <w:widowControl w:val="0"/>
      <w:jc w:val="both"/>
    </w:pPr>
  </w:style>
  <w:style w:type="paragraph" w:customStyle="1" w:styleId="0B671273618C4DA69E29BC9FD74C9208">
    <w:name w:val="0B671273618C4DA69E29BC9FD74C9208"/>
    <w:pPr>
      <w:widowControl w:val="0"/>
      <w:jc w:val="both"/>
    </w:pPr>
  </w:style>
  <w:style w:type="paragraph" w:customStyle="1" w:styleId="E1B4854744054AB2B007249FC69AB237">
    <w:name w:val="E1B4854744054AB2B007249FC69AB237"/>
    <w:pPr>
      <w:widowControl w:val="0"/>
      <w:jc w:val="both"/>
    </w:pPr>
  </w:style>
  <w:style w:type="paragraph" w:customStyle="1" w:styleId="83CF1684810A421D85CFB35DA2B7BB81">
    <w:name w:val="83CF1684810A421D85CFB35DA2B7BB81"/>
    <w:pPr>
      <w:widowControl w:val="0"/>
      <w:jc w:val="both"/>
    </w:pPr>
  </w:style>
  <w:style w:type="paragraph" w:customStyle="1" w:styleId="BC6C4EEBB8DF4D6CAF883694A7D6FCBB">
    <w:name w:val="BC6C4EEBB8DF4D6CAF883694A7D6FCBB"/>
    <w:pPr>
      <w:widowControl w:val="0"/>
      <w:jc w:val="both"/>
    </w:pPr>
  </w:style>
  <w:style w:type="paragraph" w:customStyle="1" w:styleId="D88047E009984F0BB2AB00BAC25F623C">
    <w:name w:val="D88047E009984F0BB2AB00BAC25F623C"/>
    <w:pPr>
      <w:widowControl w:val="0"/>
      <w:jc w:val="both"/>
    </w:pPr>
  </w:style>
  <w:style w:type="paragraph" w:customStyle="1" w:styleId="AB9AF2CEFA1B4B6DBED55F2EAE084FF8">
    <w:name w:val="AB9AF2CEFA1B4B6DBED55F2EAE084FF8"/>
    <w:pPr>
      <w:widowControl w:val="0"/>
      <w:jc w:val="both"/>
    </w:pPr>
  </w:style>
  <w:style w:type="paragraph" w:customStyle="1" w:styleId="98FA0A10610B4453A3331D14B6AD6AFC">
    <w:name w:val="98FA0A10610B4453A3331D14B6AD6AFC"/>
    <w:pPr>
      <w:widowControl w:val="0"/>
      <w:jc w:val="both"/>
    </w:pPr>
  </w:style>
  <w:style w:type="paragraph" w:customStyle="1" w:styleId="C3F4334B8EA44D76B24E2B91292B3C84">
    <w:name w:val="C3F4334B8EA44D76B24E2B91292B3C84"/>
    <w:pPr>
      <w:widowControl w:val="0"/>
      <w:jc w:val="both"/>
    </w:pPr>
  </w:style>
  <w:style w:type="paragraph" w:customStyle="1" w:styleId="2EB94D0E37454B71BC16811FB640BAE5">
    <w:name w:val="2EB94D0E37454B71BC16811FB640BAE5"/>
    <w:pPr>
      <w:widowControl w:val="0"/>
      <w:jc w:val="both"/>
    </w:pPr>
  </w:style>
  <w:style w:type="paragraph" w:customStyle="1" w:styleId="E6AFCC6D15094E8982B5F0662327C995">
    <w:name w:val="E6AFCC6D15094E8982B5F0662327C995"/>
    <w:pPr>
      <w:widowControl w:val="0"/>
      <w:jc w:val="both"/>
    </w:pPr>
  </w:style>
  <w:style w:type="paragraph" w:customStyle="1" w:styleId="5E02FBF0EFD8448AB59AE3F9A0599D29">
    <w:name w:val="5E02FBF0EFD8448AB59AE3F9A0599D29"/>
    <w:pPr>
      <w:widowControl w:val="0"/>
      <w:jc w:val="both"/>
    </w:pPr>
  </w:style>
  <w:style w:type="paragraph" w:customStyle="1" w:styleId="23B6D86E89944F4D8E6408FE093D653A">
    <w:name w:val="23B6D86E89944F4D8E6408FE093D653A"/>
    <w:pPr>
      <w:widowControl w:val="0"/>
      <w:jc w:val="both"/>
    </w:pPr>
  </w:style>
  <w:style w:type="paragraph" w:customStyle="1" w:styleId="D3393D392584454A9C661560F4E5C0A2">
    <w:name w:val="D3393D392584454A9C661560F4E5C0A2"/>
    <w:pPr>
      <w:widowControl w:val="0"/>
      <w:jc w:val="both"/>
    </w:pPr>
  </w:style>
  <w:style w:type="paragraph" w:customStyle="1" w:styleId="3448EA9F658645A08865605381B46708">
    <w:name w:val="3448EA9F658645A08865605381B46708"/>
    <w:pPr>
      <w:widowControl w:val="0"/>
      <w:jc w:val="both"/>
    </w:pPr>
  </w:style>
  <w:style w:type="paragraph" w:customStyle="1" w:styleId="514792E80A34497ABB6E6383F2AFC958">
    <w:name w:val="514792E80A34497ABB6E6383F2AFC958"/>
    <w:pPr>
      <w:widowControl w:val="0"/>
      <w:jc w:val="both"/>
    </w:pPr>
  </w:style>
  <w:style w:type="paragraph" w:customStyle="1" w:styleId="8D34D2558309435985ECB56CD4FA592F">
    <w:name w:val="8D34D2558309435985ECB56CD4FA592F"/>
    <w:pPr>
      <w:widowControl w:val="0"/>
      <w:jc w:val="both"/>
    </w:pPr>
  </w:style>
  <w:style w:type="paragraph" w:customStyle="1" w:styleId="822963B055224E6F8BD3314E9E6361D4">
    <w:name w:val="822963B055224E6F8BD3314E9E6361D4"/>
    <w:pPr>
      <w:widowControl w:val="0"/>
      <w:jc w:val="both"/>
    </w:pPr>
  </w:style>
  <w:style w:type="paragraph" w:customStyle="1" w:styleId="B131B8BE3B384FBEA953B4FBF8768554">
    <w:name w:val="B131B8BE3B384FBEA953B4FBF8768554"/>
    <w:pPr>
      <w:widowControl w:val="0"/>
      <w:jc w:val="both"/>
    </w:pPr>
  </w:style>
  <w:style w:type="paragraph" w:customStyle="1" w:styleId="88CACD913D7E4AF09261D61E08AF179A">
    <w:name w:val="88CACD913D7E4AF09261D61E08AF179A"/>
    <w:pPr>
      <w:widowControl w:val="0"/>
      <w:jc w:val="both"/>
    </w:pPr>
  </w:style>
  <w:style w:type="paragraph" w:customStyle="1" w:styleId="97B74B543F4F4C39A6EEF5674E5491F5">
    <w:name w:val="97B74B543F4F4C39A6EEF5674E5491F5"/>
    <w:pPr>
      <w:widowControl w:val="0"/>
      <w:jc w:val="both"/>
    </w:pPr>
  </w:style>
  <w:style w:type="paragraph" w:customStyle="1" w:styleId="C5838DECAB2147E3A5172DD7504D4398">
    <w:name w:val="C5838DECAB2147E3A5172DD7504D4398"/>
    <w:pPr>
      <w:widowControl w:val="0"/>
      <w:jc w:val="both"/>
    </w:pPr>
  </w:style>
  <w:style w:type="paragraph" w:customStyle="1" w:styleId="96BDFCBC0F764A8F93CED4E35FF5C417">
    <w:name w:val="96BDFCBC0F764A8F93CED4E35FF5C417"/>
    <w:pPr>
      <w:widowControl w:val="0"/>
      <w:jc w:val="both"/>
    </w:pPr>
  </w:style>
  <w:style w:type="paragraph" w:customStyle="1" w:styleId="39F623C2DCAD40798E8C319A73F4AC4C">
    <w:name w:val="39F623C2DCAD40798E8C319A73F4AC4C"/>
    <w:pPr>
      <w:widowControl w:val="0"/>
      <w:jc w:val="both"/>
    </w:pPr>
  </w:style>
  <w:style w:type="paragraph" w:customStyle="1" w:styleId="57B06FCE6136430C9F967A25CB9B447B">
    <w:name w:val="57B06FCE6136430C9F967A25CB9B447B"/>
    <w:pPr>
      <w:widowControl w:val="0"/>
      <w:jc w:val="both"/>
    </w:pPr>
  </w:style>
  <w:style w:type="paragraph" w:customStyle="1" w:styleId="71F89F300E2549D4ACB82BAAA1F2E779">
    <w:name w:val="71F89F300E2549D4ACB82BAAA1F2E779"/>
    <w:pPr>
      <w:widowControl w:val="0"/>
      <w:jc w:val="both"/>
    </w:pPr>
  </w:style>
  <w:style w:type="paragraph" w:customStyle="1" w:styleId="49B7214E17B04B2CABA121778F099129">
    <w:name w:val="49B7214E17B04B2CABA121778F099129"/>
    <w:pPr>
      <w:widowControl w:val="0"/>
      <w:jc w:val="both"/>
    </w:pPr>
  </w:style>
  <w:style w:type="paragraph" w:customStyle="1" w:styleId="AE1A02C6F4C444D5B60951BF3B81B78B">
    <w:name w:val="AE1A02C6F4C444D5B60951BF3B81B78B"/>
    <w:pPr>
      <w:widowControl w:val="0"/>
      <w:jc w:val="both"/>
    </w:pPr>
  </w:style>
  <w:style w:type="paragraph" w:customStyle="1" w:styleId="F22B687C2F5F4B1B8240B10859D8EE02">
    <w:name w:val="F22B687C2F5F4B1B8240B10859D8EE02"/>
    <w:pPr>
      <w:widowControl w:val="0"/>
      <w:jc w:val="both"/>
    </w:pPr>
  </w:style>
  <w:style w:type="paragraph" w:customStyle="1" w:styleId="933F4AF01A17438E858A218B3A177DE8">
    <w:name w:val="933F4AF01A17438E858A218B3A177DE8"/>
    <w:pPr>
      <w:widowControl w:val="0"/>
      <w:jc w:val="both"/>
    </w:pPr>
  </w:style>
  <w:style w:type="paragraph" w:customStyle="1" w:styleId="041621A0829C4F84B271E3376686CB11">
    <w:name w:val="041621A0829C4F84B271E3376686CB11"/>
    <w:pPr>
      <w:widowControl w:val="0"/>
      <w:jc w:val="both"/>
    </w:pPr>
  </w:style>
  <w:style w:type="paragraph" w:customStyle="1" w:styleId="2F639B03BC334608B8FD9A44FA739AC7">
    <w:name w:val="2F639B03BC334608B8FD9A44FA739AC7"/>
    <w:pPr>
      <w:widowControl w:val="0"/>
      <w:jc w:val="both"/>
    </w:pPr>
  </w:style>
  <w:style w:type="paragraph" w:customStyle="1" w:styleId="E0982F9D18184C688AC80B4C7B35E67C">
    <w:name w:val="E0982F9D18184C688AC80B4C7B35E67C"/>
    <w:pPr>
      <w:widowControl w:val="0"/>
      <w:jc w:val="both"/>
    </w:pPr>
  </w:style>
  <w:style w:type="paragraph" w:customStyle="1" w:styleId="A79159887BAB4AD4B9599EE79B03A6EA">
    <w:name w:val="A79159887BAB4AD4B9599EE79B03A6EA"/>
    <w:pPr>
      <w:widowControl w:val="0"/>
      <w:jc w:val="both"/>
    </w:pPr>
  </w:style>
  <w:style w:type="paragraph" w:customStyle="1" w:styleId="B22750D1618A42C0BF566ED07313550E">
    <w:name w:val="B22750D1618A42C0BF566ED07313550E"/>
    <w:pPr>
      <w:widowControl w:val="0"/>
      <w:jc w:val="both"/>
    </w:pPr>
  </w:style>
  <w:style w:type="paragraph" w:customStyle="1" w:styleId="4FBAF2D6B4A44B3FB05FF1875103D917">
    <w:name w:val="4FBAF2D6B4A44B3FB05FF1875103D917"/>
    <w:pPr>
      <w:widowControl w:val="0"/>
      <w:jc w:val="both"/>
    </w:pPr>
  </w:style>
  <w:style w:type="paragraph" w:customStyle="1" w:styleId="D832F325A6D7446D8B763631BD4CAF79">
    <w:name w:val="D832F325A6D7446D8B763631BD4CAF79"/>
    <w:pPr>
      <w:widowControl w:val="0"/>
      <w:jc w:val="both"/>
    </w:pPr>
  </w:style>
  <w:style w:type="paragraph" w:customStyle="1" w:styleId="14B136B033B64C5F918B47FF2AE1349C">
    <w:name w:val="14B136B033B64C5F918B47FF2AE1349C"/>
    <w:pPr>
      <w:widowControl w:val="0"/>
      <w:jc w:val="both"/>
    </w:pPr>
  </w:style>
  <w:style w:type="paragraph" w:customStyle="1" w:styleId="6684F5C05F3442CE932DECD3F342D108">
    <w:name w:val="6684F5C05F3442CE932DECD3F342D108"/>
    <w:pPr>
      <w:widowControl w:val="0"/>
      <w:jc w:val="both"/>
    </w:pPr>
  </w:style>
  <w:style w:type="paragraph" w:customStyle="1" w:styleId="C80CC85FC1C54529AAD2A49721378114">
    <w:name w:val="C80CC85FC1C54529AAD2A49721378114"/>
    <w:pPr>
      <w:widowControl w:val="0"/>
      <w:jc w:val="both"/>
    </w:pPr>
  </w:style>
  <w:style w:type="paragraph" w:customStyle="1" w:styleId="0D87486C050740F1801D497E95126750">
    <w:name w:val="0D87486C050740F1801D497E95126750"/>
    <w:pPr>
      <w:widowControl w:val="0"/>
      <w:jc w:val="both"/>
    </w:pPr>
  </w:style>
  <w:style w:type="paragraph" w:customStyle="1" w:styleId="1801B0C4D36E4A18A6EFBC655C137B7F">
    <w:name w:val="1801B0C4D36E4A18A6EFBC655C137B7F"/>
    <w:pPr>
      <w:widowControl w:val="0"/>
      <w:jc w:val="both"/>
    </w:pPr>
  </w:style>
  <w:style w:type="paragraph" w:customStyle="1" w:styleId="CB4846C69583462BAB7CC60F9B9BFC51">
    <w:name w:val="CB4846C69583462BAB7CC60F9B9BFC51"/>
    <w:pPr>
      <w:widowControl w:val="0"/>
      <w:jc w:val="both"/>
    </w:pPr>
  </w:style>
  <w:style w:type="paragraph" w:customStyle="1" w:styleId="F5C9D751B7BD4E74B4F4FF19E9F4006A">
    <w:name w:val="F5C9D751B7BD4E74B4F4FF19E9F4006A"/>
    <w:pPr>
      <w:widowControl w:val="0"/>
      <w:jc w:val="both"/>
    </w:pPr>
  </w:style>
  <w:style w:type="paragraph" w:customStyle="1" w:styleId="08F4E3708BC2471AB0F686EDD99C0BB2">
    <w:name w:val="08F4E3708BC2471AB0F686EDD99C0BB2"/>
    <w:pPr>
      <w:widowControl w:val="0"/>
      <w:jc w:val="both"/>
    </w:pPr>
  </w:style>
  <w:style w:type="paragraph" w:customStyle="1" w:styleId="95E9860BB82D4BE995DB212441511944">
    <w:name w:val="95E9860BB82D4BE995DB212441511944"/>
    <w:pPr>
      <w:widowControl w:val="0"/>
      <w:jc w:val="both"/>
    </w:pPr>
  </w:style>
  <w:style w:type="paragraph" w:customStyle="1" w:styleId="66E168A3F8C845D2A8643C19DCE3DDE7">
    <w:name w:val="66E168A3F8C845D2A8643C19DCE3DDE7"/>
    <w:pPr>
      <w:widowControl w:val="0"/>
      <w:jc w:val="both"/>
    </w:pPr>
  </w:style>
  <w:style w:type="paragraph" w:customStyle="1" w:styleId="CF04824BC49B419E9FDB47FDB48646B6">
    <w:name w:val="CF04824BC49B419E9FDB47FDB48646B6"/>
    <w:pPr>
      <w:widowControl w:val="0"/>
      <w:jc w:val="both"/>
    </w:pPr>
  </w:style>
  <w:style w:type="paragraph" w:customStyle="1" w:styleId="36AD21B402E74ED19BEC0DF6B01A1310">
    <w:name w:val="36AD21B402E74ED19BEC0DF6B01A1310"/>
    <w:pPr>
      <w:widowControl w:val="0"/>
      <w:jc w:val="both"/>
    </w:pPr>
  </w:style>
  <w:style w:type="paragraph" w:customStyle="1" w:styleId="FC8B173D6F234E0896105921021088DA">
    <w:name w:val="FC8B173D6F234E0896105921021088DA"/>
    <w:pPr>
      <w:widowControl w:val="0"/>
      <w:jc w:val="both"/>
    </w:pPr>
  </w:style>
  <w:style w:type="paragraph" w:customStyle="1" w:styleId="71A8AAC8B24944CDA2870DED05F86E65">
    <w:name w:val="71A8AAC8B24944CDA2870DED05F86E65"/>
    <w:pPr>
      <w:widowControl w:val="0"/>
      <w:jc w:val="both"/>
    </w:pPr>
  </w:style>
  <w:style w:type="paragraph" w:customStyle="1" w:styleId="74327EF941E5467BACE1844F40DE6E8F">
    <w:name w:val="74327EF941E5467BACE1844F40DE6E8F"/>
    <w:pPr>
      <w:widowControl w:val="0"/>
      <w:jc w:val="both"/>
    </w:pPr>
  </w:style>
  <w:style w:type="paragraph" w:customStyle="1" w:styleId="0CD23CC1752F4238AF29AE3CFF5491FE">
    <w:name w:val="0CD23CC1752F4238AF29AE3CFF5491FE"/>
    <w:pPr>
      <w:widowControl w:val="0"/>
      <w:jc w:val="both"/>
    </w:pPr>
  </w:style>
  <w:style w:type="paragraph" w:customStyle="1" w:styleId="44E76E700B6846328ACC508B8A648DDB">
    <w:name w:val="44E76E700B6846328ACC508B8A648DDB"/>
    <w:pPr>
      <w:widowControl w:val="0"/>
      <w:jc w:val="both"/>
    </w:pPr>
  </w:style>
  <w:style w:type="paragraph" w:customStyle="1" w:styleId="2A250A7539774F1FB4374C2E62A07C8D">
    <w:name w:val="2A250A7539774F1FB4374C2E62A07C8D"/>
    <w:pPr>
      <w:widowControl w:val="0"/>
      <w:jc w:val="both"/>
    </w:pPr>
  </w:style>
  <w:style w:type="paragraph" w:customStyle="1" w:styleId="32D64C0299FA49DD86D5F8849C7D9B18">
    <w:name w:val="32D64C0299FA49DD86D5F8849C7D9B18"/>
    <w:pPr>
      <w:widowControl w:val="0"/>
      <w:jc w:val="both"/>
    </w:pPr>
  </w:style>
  <w:style w:type="paragraph" w:customStyle="1" w:styleId="4E354FBDDB4446C386D362A3E2BE74DB">
    <w:name w:val="4E354FBDDB4446C386D362A3E2BE74DB"/>
    <w:pPr>
      <w:widowControl w:val="0"/>
      <w:jc w:val="both"/>
    </w:pPr>
  </w:style>
  <w:style w:type="paragraph" w:customStyle="1" w:styleId="00EA7797FA854DF78E9E6968F3D969B5">
    <w:name w:val="00EA7797FA854DF78E9E6968F3D969B5"/>
    <w:pPr>
      <w:widowControl w:val="0"/>
      <w:jc w:val="both"/>
    </w:pPr>
  </w:style>
  <w:style w:type="paragraph" w:customStyle="1" w:styleId="75FC7ED7B8FF47BE8441B71EBDBB51F4">
    <w:name w:val="75FC7ED7B8FF47BE8441B71EBDBB51F4"/>
    <w:pPr>
      <w:widowControl w:val="0"/>
      <w:jc w:val="both"/>
    </w:pPr>
  </w:style>
  <w:style w:type="paragraph" w:customStyle="1" w:styleId="549D6A88597648E28A41C27D73B0D727">
    <w:name w:val="549D6A88597648E28A41C27D73B0D727"/>
    <w:pPr>
      <w:widowControl w:val="0"/>
      <w:jc w:val="both"/>
    </w:pPr>
  </w:style>
  <w:style w:type="paragraph" w:customStyle="1" w:styleId="41204B8E8F4745EC91C8FC76E8E21A2A">
    <w:name w:val="41204B8E8F4745EC91C8FC76E8E21A2A"/>
    <w:pPr>
      <w:widowControl w:val="0"/>
      <w:jc w:val="both"/>
    </w:pPr>
  </w:style>
  <w:style w:type="paragraph" w:customStyle="1" w:styleId="0C78D973501C49D9A074621CC450F584">
    <w:name w:val="0C78D973501C49D9A074621CC450F584"/>
    <w:pPr>
      <w:widowControl w:val="0"/>
      <w:jc w:val="both"/>
    </w:pPr>
  </w:style>
  <w:style w:type="paragraph" w:customStyle="1" w:styleId="F22C6531DF47442294FF87FA47CB5554">
    <w:name w:val="F22C6531DF47442294FF87FA47CB5554"/>
    <w:pPr>
      <w:widowControl w:val="0"/>
      <w:jc w:val="both"/>
    </w:pPr>
  </w:style>
  <w:style w:type="paragraph" w:customStyle="1" w:styleId="A3DCCFC0FC784D989967DB723877CF6A">
    <w:name w:val="A3DCCFC0FC784D989967DB723877CF6A"/>
    <w:pPr>
      <w:widowControl w:val="0"/>
      <w:jc w:val="both"/>
    </w:pPr>
  </w:style>
  <w:style w:type="paragraph" w:customStyle="1" w:styleId="AADF9B49A73E4B2DBBA8FE0701127473">
    <w:name w:val="AADF9B49A73E4B2DBBA8FE0701127473"/>
    <w:pPr>
      <w:widowControl w:val="0"/>
      <w:jc w:val="both"/>
    </w:pPr>
  </w:style>
  <w:style w:type="paragraph" w:customStyle="1" w:styleId="1F8C45E57A394BD684677371CC3A892A">
    <w:name w:val="1F8C45E57A394BD684677371CC3A892A"/>
    <w:pPr>
      <w:widowControl w:val="0"/>
      <w:jc w:val="both"/>
    </w:pPr>
  </w:style>
  <w:style w:type="paragraph" w:customStyle="1" w:styleId="6DF34E75E7604126A607E4295A5F60B2">
    <w:name w:val="6DF34E75E7604126A607E4295A5F60B2"/>
    <w:pPr>
      <w:widowControl w:val="0"/>
      <w:jc w:val="both"/>
    </w:pPr>
  </w:style>
  <w:style w:type="paragraph" w:customStyle="1" w:styleId="DD1063A3E8FC44E0B0C8B78F3CF7E9EB">
    <w:name w:val="DD1063A3E8FC44E0B0C8B78F3CF7E9EB"/>
    <w:pPr>
      <w:widowControl w:val="0"/>
      <w:jc w:val="both"/>
    </w:pPr>
  </w:style>
  <w:style w:type="paragraph" w:customStyle="1" w:styleId="9C3C94046F784039A1E4272E302FB2F3">
    <w:name w:val="9C3C94046F784039A1E4272E302FB2F3"/>
    <w:pPr>
      <w:widowControl w:val="0"/>
      <w:jc w:val="both"/>
    </w:pPr>
  </w:style>
  <w:style w:type="paragraph" w:customStyle="1" w:styleId="DEEA03E2052347AEAB492245D78D7739">
    <w:name w:val="DEEA03E2052347AEAB492245D78D7739"/>
    <w:pPr>
      <w:widowControl w:val="0"/>
      <w:jc w:val="both"/>
    </w:pPr>
  </w:style>
  <w:style w:type="paragraph" w:customStyle="1" w:styleId="2C1CE83721BA4AC6B0892F7E64B6B05A">
    <w:name w:val="2C1CE83721BA4AC6B0892F7E64B6B05A"/>
    <w:pPr>
      <w:widowControl w:val="0"/>
      <w:jc w:val="both"/>
    </w:pPr>
  </w:style>
  <w:style w:type="paragraph" w:customStyle="1" w:styleId="44747271E8874263A1E1D5F60A96C3CB">
    <w:name w:val="44747271E8874263A1E1D5F60A96C3CB"/>
    <w:pPr>
      <w:widowControl w:val="0"/>
      <w:jc w:val="both"/>
    </w:pPr>
  </w:style>
  <w:style w:type="paragraph" w:customStyle="1" w:styleId="23031812DCDB427380B228BC4E433C6E">
    <w:name w:val="23031812DCDB427380B228BC4E433C6E"/>
    <w:pPr>
      <w:widowControl w:val="0"/>
      <w:jc w:val="both"/>
    </w:pPr>
  </w:style>
  <w:style w:type="paragraph" w:customStyle="1" w:styleId="A6D843CF04344122951E6E76D1D6916F">
    <w:name w:val="A6D843CF04344122951E6E76D1D6916F"/>
    <w:pPr>
      <w:widowControl w:val="0"/>
      <w:jc w:val="both"/>
    </w:pPr>
  </w:style>
  <w:style w:type="paragraph" w:customStyle="1" w:styleId="32DC48CBCB834F45B049DEEAF27C088A">
    <w:name w:val="32DC48CBCB834F45B049DEEAF27C088A"/>
    <w:pPr>
      <w:widowControl w:val="0"/>
      <w:jc w:val="both"/>
    </w:pPr>
  </w:style>
  <w:style w:type="paragraph" w:customStyle="1" w:styleId="7E882E7B8E324FDDB5149B6A336C5F58">
    <w:name w:val="7E882E7B8E324FDDB5149B6A336C5F58"/>
    <w:pPr>
      <w:widowControl w:val="0"/>
      <w:jc w:val="both"/>
    </w:pPr>
  </w:style>
  <w:style w:type="paragraph" w:customStyle="1" w:styleId="49172418A4C245B1BF43B3BBA3617B52">
    <w:name w:val="49172418A4C245B1BF43B3BBA3617B52"/>
    <w:pPr>
      <w:widowControl w:val="0"/>
      <w:jc w:val="both"/>
    </w:pPr>
  </w:style>
  <w:style w:type="paragraph" w:customStyle="1" w:styleId="F75D3D67DB3F4C07B5D4CA9228B1E64A">
    <w:name w:val="F75D3D67DB3F4C07B5D4CA9228B1E64A"/>
    <w:pPr>
      <w:widowControl w:val="0"/>
      <w:jc w:val="both"/>
    </w:pPr>
  </w:style>
  <w:style w:type="paragraph" w:customStyle="1" w:styleId="5AC1CB2001C74B1DBA97E886D46B13BD">
    <w:name w:val="5AC1CB2001C74B1DBA97E886D46B13BD"/>
    <w:pPr>
      <w:widowControl w:val="0"/>
      <w:jc w:val="both"/>
    </w:pPr>
  </w:style>
  <w:style w:type="paragraph" w:customStyle="1" w:styleId="193F3EF6FE1E4EE9AF84C8CCBEEBC2ED">
    <w:name w:val="193F3EF6FE1E4EE9AF84C8CCBEEBC2ED"/>
    <w:pPr>
      <w:widowControl w:val="0"/>
      <w:jc w:val="both"/>
    </w:pPr>
  </w:style>
  <w:style w:type="paragraph" w:customStyle="1" w:styleId="386FF6A7A60E4E739A3FC43C0A57C991">
    <w:name w:val="386FF6A7A60E4E739A3FC43C0A57C991"/>
    <w:pPr>
      <w:widowControl w:val="0"/>
      <w:jc w:val="both"/>
    </w:pPr>
  </w:style>
  <w:style w:type="paragraph" w:customStyle="1" w:styleId="D681679AA5994E0A846426A94FB7087F">
    <w:name w:val="D681679AA5994E0A846426A94FB7087F"/>
    <w:pPr>
      <w:widowControl w:val="0"/>
      <w:jc w:val="both"/>
    </w:pPr>
  </w:style>
  <w:style w:type="paragraph" w:customStyle="1" w:styleId="4BC07EAEAB4B4AD6979E280D64BB5834">
    <w:name w:val="4BC07EAEAB4B4AD6979E280D64BB5834"/>
    <w:pPr>
      <w:widowControl w:val="0"/>
      <w:jc w:val="both"/>
    </w:pPr>
  </w:style>
  <w:style w:type="paragraph" w:customStyle="1" w:styleId="D0E50C7C4D02409A924034E3A7289620">
    <w:name w:val="D0E50C7C4D02409A924034E3A7289620"/>
    <w:pPr>
      <w:widowControl w:val="0"/>
      <w:jc w:val="both"/>
    </w:pPr>
  </w:style>
  <w:style w:type="paragraph" w:customStyle="1" w:styleId="08928FF2061D443DA1D06DD654193398">
    <w:name w:val="08928FF2061D443DA1D06DD654193398"/>
    <w:pPr>
      <w:widowControl w:val="0"/>
      <w:jc w:val="both"/>
    </w:pPr>
  </w:style>
  <w:style w:type="paragraph" w:customStyle="1" w:styleId="2C3483CC29F640F8B9073E4A1F09D05B">
    <w:name w:val="2C3483CC29F640F8B9073E4A1F09D05B"/>
    <w:pPr>
      <w:widowControl w:val="0"/>
      <w:jc w:val="both"/>
    </w:pPr>
  </w:style>
  <w:style w:type="paragraph" w:customStyle="1" w:styleId="50B2243F057C483ABC0887B676D0A474">
    <w:name w:val="50B2243F057C483ABC0887B676D0A474"/>
    <w:pPr>
      <w:widowControl w:val="0"/>
      <w:jc w:val="both"/>
    </w:pPr>
  </w:style>
  <w:style w:type="paragraph" w:customStyle="1" w:styleId="82CC4714C0D5464D920F229A41107451">
    <w:name w:val="82CC4714C0D5464D920F229A41107451"/>
    <w:pPr>
      <w:widowControl w:val="0"/>
      <w:jc w:val="both"/>
    </w:pPr>
  </w:style>
  <w:style w:type="paragraph" w:customStyle="1" w:styleId="4008ADA9E56A42B284DF8E8A1E2497FF">
    <w:name w:val="4008ADA9E56A42B284DF8E8A1E2497FF"/>
    <w:pPr>
      <w:widowControl w:val="0"/>
      <w:jc w:val="both"/>
    </w:pPr>
  </w:style>
  <w:style w:type="paragraph" w:customStyle="1" w:styleId="B1CC8B9AC72C4BD892E25ED269595B45">
    <w:name w:val="B1CC8B9AC72C4BD892E25ED269595B45"/>
    <w:pPr>
      <w:widowControl w:val="0"/>
      <w:jc w:val="both"/>
    </w:pPr>
  </w:style>
  <w:style w:type="paragraph" w:customStyle="1" w:styleId="49BA424C084E49A08F10EBDAB9F8F9DD">
    <w:name w:val="49BA424C084E49A08F10EBDAB9F8F9DD"/>
    <w:pPr>
      <w:widowControl w:val="0"/>
      <w:jc w:val="both"/>
    </w:pPr>
  </w:style>
  <w:style w:type="paragraph" w:customStyle="1" w:styleId="47EF8DE106AB46798E0EDC6D895483CD">
    <w:name w:val="47EF8DE106AB46798E0EDC6D895483CD"/>
    <w:pPr>
      <w:widowControl w:val="0"/>
      <w:jc w:val="both"/>
    </w:pPr>
  </w:style>
  <w:style w:type="paragraph" w:customStyle="1" w:styleId="B94ECF4E4A9C42A8AE97392CC69B106A">
    <w:name w:val="B94ECF4E4A9C42A8AE97392CC69B106A"/>
    <w:pPr>
      <w:widowControl w:val="0"/>
      <w:jc w:val="both"/>
    </w:pPr>
  </w:style>
  <w:style w:type="paragraph" w:customStyle="1" w:styleId="2CF3B4EBB513410492E0AB7C6BAD851E">
    <w:name w:val="2CF3B4EBB513410492E0AB7C6BAD851E"/>
    <w:pPr>
      <w:widowControl w:val="0"/>
      <w:jc w:val="both"/>
    </w:pPr>
  </w:style>
  <w:style w:type="paragraph" w:customStyle="1" w:styleId="68466C51A7364DC09A04430601B3C963">
    <w:name w:val="68466C51A7364DC09A04430601B3C963"/>
    <w:pPr>
      <w:widowControl w:val="0"/>
      <w:jc w:val="both"/>
    </w:pPr>
  </w:style>
  <w:style w:type="paragraph" w:customStyle="1" w:styleId="D11A2835330F457EABAA3C33BCEE2F74">
    <w:name w:val="D11A2835330F457EABAA3C33BCEE2F74"/>
    <w:pPr>
      <w:widowControl w:val="0"/>
      <w:jc w:val="both"/>
    </w:pPr>
  </w:style>
  <w:style w:type="paragraph" w:customStyle="1" w:styleId="662F90E5E8D847929E4CB7BEA0F8E6A2">
    <w:name w:val="662F90E5E8D847929E4CB7BEA0F8E6A2"/>
    <w:pPr>
      <w:widowControl w:val="0"/>
      <w:jc w:val="both"/>
    </w:pPr>
  </w:style>
  <w:style w:type="paragraph" w:customStyle="1" w:styleId="A35DA1B505EC40979947B8F6A54B66AE">
    <w:name w:val="A35DA1B505EC40979947B8F6A54B66AE"/>
    <w:pPr>
      <w:widowControl w:val="0"/>
      <w:jc w:val="both"/>
    </w:pPr>
  </w:style>
  <w:style w:type="paragraph" w:customStyle="1" w:styleId="62C7ECCFA6994FF6AD433BC9125F3549">
    <w:name w:val="62C7ECCFA6994FF6AD433BC9125F3549"/>
    <w:pPr>
      <w:widowControl w:val="0"/>
      <w:jc w:val="both"/>
    </w:pPr>
  </w:style>
  <w:style w:type="paragraph" w:customStyle="1" w:styleId="DB90C255CC284BC5BA9F17C883567EB4">
    <w:name w:val="DB90C255CC284BC5BA9F17C883567EB4"/>
    <w:pPr>
      <w:widowControl w:val="0"/>
      <w:jc w:val="both"/>
    </w:pPr>
  </w:style>
  <w:style w:type="paragraph" w:customStyle="1" w:styleId="EDE8B1A8C13A4844A41E7DC6CA870532">
    <w:name w:val="EDE8B1A8C13A4844A41E7DC6CA870532"/>
    <w:pPr>
      <w:widowControl w:val="0"/>
      <w:jc w:val="both"/>
    </w:pPr>
  </w:style>
  <w:style w:type="paragraph" w:customStyle="1" w:styleId="0CFFF3E77C78401EABEAA417920CBAD6">
    <w:name w:val="0CFFF3E77C78401EABEAA417920CBAD6"/>
    <w:pPr>
      <w:widowControl w:val="0"/>
      <w:jc w:val="both"/>
    </w:pPr>
  </w:style>
  <w:style w:type="paragraph" w:customStyle="1" w:styleId="E9D4E14BDDB8436BAEEC5553B2C93FD8">
    <w:name w:val="E9D4E14BDDB8436BAEEC5553B2C93FD8"/>
    <w:pPr>
      <w:widowControl w:val="0"/>
      <w:jc w:val="both"/>
    </w:pPr>
  </w:style>
  <w:style w:type="paragraph" w:customStyle="1" w:styleId="5AF613D530E2488EBA4A19AE4FF74118">
    <w:name w:val="5AF613D530E2488EBA4A19AE4FF74118"/>
    <w:pPr>
      <w:widowControl w:val="0"/>
      <w:jc w:val="both"/>
    </w:pPr>
  </w:style>
  <w:style w:type="paragraph" w:customStyle="1" w:styleId="AF42A4C89DB647C1BA7E88B58E6F2F85">
    <w:name w:val="AF42A4C89DB647C1BA7E88B58E6F2F85"/>
    <w:pPr>
      <w:widowControl w:val="0"/>
      <w:jc w:val="both"/>
    </w:pPr>
  </w:style>
  <w:style w:type="paragraph" w:customStyle="1" w:styleId="9BF1A4E018204D4AB549325AA413A4A0">
    <w:name w:val="9BF1A4E018204D4AB549325AA413A4A0"/>
    <w:pPr>
      <w:widowControl w:val="0"/>
      <w:jc w:val="both"/>
    </w:pPr>
  </w:style>
  <w:style w:type="paragraph" w:customStyle="1" w:styleId="EBF2D5297EA04A8BAA57D310B70AADC9">
    <w:name w:val="EBF2D5297EA04A8BAA57D310B70AADC9"/>
    <w:pPr>
      <w:widowControl w:val="0"/>
      <w:jc w:val="both"/>
    </w:pPr>
  </w:style>
  <w:style w:type="paragraph" w:customStyle="1" w:styleId="F1D1D3F450A04C4898E1D459C9749272">
    <w:name w:val="F1D1D3F450A04C4898E1D459C9749272"/>
    <w:pPr>
      <w:widowControl w:val="0"/>
      <w:jc w:val="both"/>
    </w:pPr>
  </w:style>
  <w:style w:type="paragraph" w:customStyle="1" w:styleId="4BAAF1258F004E5E9B37A2974F23C3C4">
    <w:name w:val="4BAAF1258F004E5E9B37A2974F23C3C4"/>
    <w:pPr>
      <w:widowControl w:val="0"/>
      <w:jc w:val="both"/>
    </w:pPr>
  </w:style>
  <w:style w:type="paragraph" w:customStyle="1" w:styleId="1270491F47004E39A6C15DD9D95BBCFA">
    <w:name w:val="1270491F47004E39A6C15DD9D95BBCFA"/>
    <w:pPr>
      <w:widowControl w:val="0"/>
      <w:jc w:val="both"/>
    </w:pPr>
  </w:style>
  <w:style w:type="paragraph" w:customStyle="1" w:styleId="CEBA8A9064CC4943A5B0C6332A5EF0D3">
    <w:name w:val="CEBA8A9064CC4943A5B0C6332A5EF0D3"/>
    <w:pPr>
      <w:widowControl w:val="0"/>
      <w:jc w:val="both"/>
    </w:pPr>
  </w:style>
  <w:style w:type="paragraph" w:customStyle="1" w:styleId="5013DF3776F043308E333D688756BE7F">
    <w:name w:val="5013DF3776F043308E333D688756BE7F"/>
    <w:pPr>
      <w:widowControl w:val="0"/>
      <w:jc w:val="both"/>
    </w:pPr>
  </w:style>
  <w:style w:type="paragraph" w:customStyle="1" w:styleId="A4E42967644848EB890E8D716CB8C026">
    <w:name w:val="A4E42967644848EB890E8D716CB8C026"/>
    <w:pPr>
      <w:widowControl w:val="0"/>
      <w:jc w:val="both"/>
    </w:pPr>
  </w:style>
  <w:style w:type="paragraph" w:customStyle="1" w:styleId="58D4C47A74B4427D9495C069C14C5DFE">
    <w:name w:val="58D4C47A74B4427D9495C069C14C5DFE"/>
    <w:pPr>
      <w:widowControl w:val="0"/>
      <w:jc w:val="both"/>
    </w:pPr>
  </w:style>
  <w:style w:type="paragraph" w:customStyle="1" w:styleId="5F18F49FBB4B4F2284C47A0AEC756575">
    <w:name w:val="5F18F49FBB4B4F2284C47A0AEC756575"/>
    <w:pPr>
      <w:widowControl w:val="0"/>
      <w:jc w:val="both"/>
    </w:pPr>
  </w:style>
  <w:style w:type="paragraph" w:customStyle="1" w:styleId="6EAD51C7AE324E8ABC5AB7232E14A527">
    <w:name w:val="6EAD51C7AE324E8ABC5AB7232E14A527"/>
    <w:pPr>
      <w:widowControl w:val="0"/>
      <w:jc w:val="both"/>
    </w:pPr>
  </w:style>
  <w:style w:type="paragraph" w:customStyle="1" w:styleId="BAC623C2EBB143369E4DF197A616DB9E">
    <w:name w:val="BAC623C2EBB143369E4DF197A616DB9E"/>
    <w:pPr>
      <w:widowControl w:val="0"/>
      <w:jc w:val="both"/>
    </w:pPr>
  </w:style>
  <w:style w:type="paragraph" w:customStyle="1" w:styleId="CB53A5FB92644DAB831EA64C4CF4542B">
    <w:name w:val="CB53A5FB92644DAB831EA64C4CF4542B"/>
    <w:pPr>
      <w:widowControl w:val="0"/>
      <w:jc w:val="both"/>
    </w:pPr>
  </w:style>
  <w:style w:type="paragraph" w:customStyle="1" w:styleId="44C388D673D8496787DE5778645DC505">
    <w:name w:val="44C388D673D8496787DE5778645DC505"/>
    <w:pPr>
      <w:widowControl w:val="0"/>
      <w:jc w:val="both"/>
    </w:pPr>
  </w:style>
  <w:style w:type="paragraph" w:customStyle="1" w:styleId="95D31A395B83499BAE9C52396F5BB1A6">
    <w:name w:val="95D31A395B83499BAE9C52396F5BB1A6"/>
    <w:pPr>
      <w:widowControl w:val="0"/>
      <w:jc w:val="both"/>
    </w:pPr>
  </w:style>
  <w:style w:type="paragraph" w:customStyle="1" w:styleId="5AFDEC575FBB4AF08471F21B63A5BB39">
    <w:name w:val="5AFDEC575FBB4AF08471F21B63A5BB39"/>
    <w:pPr>
      <w:widowControl w:val="0"/>
      <w:jc w:val="both"/>
    </w:pPr>
  </w:style>
  <w:style w:type="paragraph" w:customStyle="1" w:styleId="67A052F71F0543E29A4EC274364FFA9F">
    <w:name w:val="67A052F71F0543E29A4EC274364FFA9F"/>
    <w:pPr>
      <w:widowControl w:val="0"/>
      <w:jc w:val="both"/>
    </w:pPr>
  </w:style>
  <w:style w:type="paragraph" w:customStyle="1" w:styleId="D349DAEE42DE46E18A23AE3FDD506ABA">
    <w:name w:val="D349DAEE42DE46E18A23AE3FDD506ABA"/>
    <w:pPr>
      <w:widowControl w:val="0"/>
      <w:jc w:val="both"/>
    </w:pPr>
  </w:style>
  <w:style w:type="paragraph" w:customStyle="1" w:styleId="D466D4A47EEF459598E4906AF693E2E9">
    <w:name w:val="D466D4A47EEF459598E4906AF693E2E9"/>
    <w:pPr>
      <w:widowControl w:val="0"/>
      <w:jc w:val="both"/>
    </w:pPr>
  </w:style>
  <w:style w:type="paragraph" w:customStyle="1" w:styleId="12A86DE20A054DE89503A43A62437754">
    <w:name w:val="12A86DE20A054DE89503A43A62437754"/>
    <w:pPr>
      <w:widowControl w:val="0"/>
      <w:jc w:val="both"/>
    </w:pPr>
  </w:style>
  <w:style w:type="paragraph" w:customStyle="1" w:styleId="2762C93C455843F4A7394155E5FCF9AB">
    <w:name w:val="2762C93C455843F4A7394155E5FCF9AB"/>
    <w:pPr>
      <w:widowControl w:val="0"/>
      <w:jc w:val="both"/>
    </w:pPr>
  </w:style>
  <w:style w:type="paragraph" w:customStyle="1" w:styleId="6591388650314F14B48912B813E517C0">
    <w:name w:val="6591388650314F14B48912B813E517C0"/>
    <w:pPr>
      <w:widowControl w:val="0"/>
      <w:jc w:val="both"/>
    </w:pPr>
  </w:style>
  <w:style w:type="paragraph" w:customStyle="1" w:styleId="053F48CCA1D1421092F218A036DA10F4">
    <w:name w:val="053F48CCA1D1421092F218A036DA10F4"/>
    <w:pPr>
      <w:widowControl w:val="0"/>
      <w:jc w:val="both"/>
    </w:pPr>
  </w:style>
  <w:style w:type="paragraph" w:customStyle="1" w:styleId="4F1BAC76C4E4434F89AB341E6E4307B2">
    <w:name w:val="4F1BAC76C4E4434F89AB341E6E4307B2"/>
    <w:pPr>
      <w:widowControl w:val="0"/>
      <w:jc w:val="both"/>
    </w:pPr>
  </w:style>
  <w:style w:type="paragraph" w:customStyle="1" w:styleId="DDA02BAC5D52463ABACE708CABA1C0F8">
    <w:name w:val="DDA02BAC5D52463ABACE708CABA1C0F8"/>
    <w:pPr>
      <w:widowControl w:val="0"/>
      <w:jc w:val="both"/>
    </w:pPr>
  </w:style>
  <w:style w:type="paragraph" w:customStyle="1" w:styleId="393C3D7C89EF4D5B9AEC8BBA59F3A000">
    <w:name w:val="393C3D7C89EF4D5B9AEC8BBA59F3A000"/>
    <w:pPr>
      <w:widowControl w:val="0"/>
      <w:jc w:val="both"/>
    </w:pPr>
  </w:style>
  <w:style w:type="paragraph" w:customStyle="1" w:styleId="D31324EBC4BF4880A3E756DE700CDDCE">
    <w:name w:val="D31324EBC4BF4880A3E756DE700CDDCE"/>
    <w:pPr>
      <w:widowControl w:val="0"/>
      <w:jc w:val="both"/>
    </w:pPr>
  </w:style>
  <w:style w:type="paragraph" w:customStyle="1" w:styleId="78C6BC0D894040AC943118102434DFAC">
    <w:name w:val="78C6BC0D894040AC943118102434DFAC"/>
    <w:pPr>
      <w:widowControl w:val="0"/>
      <w:jc w:val="both"/>
    </w:pPr>
  </w:style>
  <w:style w:type="paragraph" w:customStyle="1" w:styleId="97890B5C17764932ABA8B08777BA4EFB">
    <w:name w:val="97890B5C17764932ABA8B08777BA4EFB"/>
    <w:pPr>
      <w:widowControl w:val="0"/>
      <w:jc w:val="both"/>
    </w:pPr>
  </w:style>
  <w:style w:type="paragraph" w:customStyle="1" w:styleId="5E158C9D5F05460F9CC67CB40810242C">
    <w:name w:val="5E158C9D5F05460F9CC67CB40810242C"/>
    <w:pPr>
      <w:widowControl w:val="0"/>
      <w:jc w:val="both"/>
    </w:pPr>
  </w:style>
  <w:style w:type="paragraph" w:customStyle="1" w:styleId="473513477BFC49C0B493916D595254AA">
    <w:name w:val="473513477BFC49C0B493916D595254AA"/>
    <w:pPr>
      <w:widowControl w:val="0"/>
      <w:jc w:val="both"/>
    </w:pPr>
  </w:style>
  <w:style w:type="paragraph" w:customStyle="1" w:styleId="CA07FE9E487942DF91DA313BEF8FFE42">
    <w:name w:val="CA07FE9E487942DF91DA313BEF8FFE42"/>
    <w:pPr>
      <w:widowControl w:val="0"/>
      <w:jc w:val="both"/>
    </w:pPr>
  </w:style>
  <w:style w:type="paragraph" w:customStyle="1" w:styleId="1D32811A113B4A318DEA7312F67809E7">
    <w:name w:val="1D32811A113B4A318DEA7312F67809E7"/>
    <w:pPr>
      <w:widowControl w:val="0"/>
      <w:jc w:val="both"/>
    </w:pPr>
  </w:style>
  <w:style w:type="paragraph" w:customStyle="1" w:styleId="F6C0D0A7CF2B4DF1BFA4CF9FB9122D20">
    <w:name w:val="F6C0D0A7CF2B4DF1BFA4CF9FB9122D20"/>
    <w:pPr>
      <w:widowControl w:val="0"/>
      <w:jc w:val="both"/>
    </w:pPr>
  </w:style>
  <w:style w:type="paragraph" w:customStyle="1" w:styleId="09243E8249B24686BB27E2485D2FD9F6">
    <w:name w:val="09243E8249B24686BB27E2485D2FD9F6"/>
    <w:pPr>
      <w:widowControl w:val="0"/>
      <w:jc w:val="both"/>
    </w:pPr>
  </w:style>
  <w:style w:type="paragraph" w:customStyle="1" w:styleId="2B3580E7371E4A5D8BCC742ADDCC2188">
    <w:name w:val="2B3580E7371E4A5D8BCC742ADDCC2188"/>
    <w:pPr>
      <w:widowControl w:val="0"/>
      <w:jc w:val="both"/>
    </w:pPr>
  </w:style>
  <w:style w:type="paragraph" w:customStyle="1" w:styleId="3863E502ED394F9288D60653E0ED1132">
    <w:name w:val="3863E502ED394F9288D60653E0ED1132"/>
    <w:pPr>
      <w:widowControl w:val="0"/>
      <w:jc w:val="both"/>
    </w:pPr>
  </w:style>
  <w:style w:type="paragraph" w:customStyle="1" w:styleId="67062A32FCDE47C7AB9D94693D8DD469">
    <w:name w:val="67062A32FCDE47C7AB9D94693D8DD469"/>
    <w:pPr>
      <w:widowControl w:val="0"/>
      <w:jc w:val="both"/>
    </w:pPr>
  </w:style>
  <w:style w:type="paragraph" w:customStyle="1" w:styleId="B1CD71AAA2FC4374948DD82E459D676E">
    <w:name w:val="B1CD71AAA2FC4374948DD82E459D676E"/>
    <w:pPr>
      <w:widowControl w:val="0"/>
      <w:jc w:val="both"/>
    </w:pPr>
  </w:style>
  <w:style w:type="paragraph" w:customStyle="1" w:styleId="84CDB7DD57C84F61A98B0DD2D5A5D692">
    <w:name w:val="84CDB7DD57C84F61A98B0DD2D5A5D692"/>
    <w:pPr>
      <w:widowControl w:val="0"/>
      <w:jc w:val="both"/>
    </w:pPr>
  </w:style>
  <w:style w:type="paragraph" w:customStyle="1" w:styleId="D64E4964ABBE4B1CA3FE361A0EF3807C">
    <w:name w:val="D64E4964ABBE4B1CA3FE361A0EF3807C"/>
    <w:pPr>
      <w:widowControl w:val="0"/>
      <w:jc w:val="both"/>
    </w:pPr>
  </w:style>
  <w:style w:type="paragraph" w:customStyle="1" w:styleId="6DBAE913FA64405886DEDFC6066525C3">
    <w:name w:val="6DBAE913FA64405886DEDFC6066525C3"/>
    <w:pPr>
      <w:widowControl w:val="0"/>
      <w:jc w:val="both"/>
    </w:pPr>
  </w:style>
  <w:style w:type="paragraph" w:customStyle="1" w:styleId="A96D6BA5BB794277926333992DF7AB14">
    <w:name w:val="A96D6BA5BB794277926333992DF7AB14"/>
    <w:pPr>
      <w:widowControl w:val="0"/>
      <w:jc w:val="both"/>
    </w:pPr>
  </w:style>
  <w:style w:type="paragraph" w:customStyle="1" w:styleId="DCB3CA7336B546EBBC1BBE35BE81E56E">
    <w:name w:val="DCB3CA7336B546EBBC1BBE35BE81E56E"/>
    <w:pPr>
      <w:widowControl w:val="0"/>
      <w:jc w:val="both"/>
    </w:pPr>
  </w:style>
  <w:style w:type="paragraph" w:customStyle="1" w:styleId="987EF890F0DF4214987F5764026F551C">
    <w:name w:val="987EF890F0DF4214987F5764026F551C"/>
    <w:pPr>
      <w:widowControl w:val="0"/>
      <w:jc w:val="both"/>
    </w:pPr>
  </w:style>
  <w:style w:type="paragraph" w:customStyle="1" w:styleId="D91D18DE64414CEDB0B087BBC3D33011">
    <w:name w:val="D91D18DE64414CEDB0B087BBC3D33011"/>
    <w:pPr>
      <w:widowControl w:val="0"/>
      <w:jc w:val="both"/>
    </w:pPr>
  </w:style>
  <w:style w:type="paragraph" w:customStyle="1" w:styleId="4EE37D5203964888A576256A021E64DC">
    <w:name w:val="4EE37D5203964888A576256A021E64DC"/>
    <w:pPr>
      <w:widowControl w:val="0"/>
      <w:jc w:val="both"/>
    </w:pPr>
  </w:style>
  <w:style w:type="paragraph" w:customStyle="1" w:styleId="3216D2311AC04575945D818E92D55EFA">
    <w:name w:val="3216D2311AC04575945D818E92D55EFA"/>
    <w:pPr>
      <w:widowControl w:val="0"/>
      <w:jc w:val="both"/>
    </w:pPr>
  </w:style>
  <w:style w:type="paragraph" w:customStyle="1" w:styleId="BF50D50C60444B8FB8BEA587AC2C3366">
    <w:name w:val="BF50D50C60444B8FB8BEA587AC2C3366"/>
    <w:pPr>
      <w:widowControl w:val="0"/>
      <w:jc w:val="both"/>
    </w:pPr>
  </w:style>
  <w:style w:type="paragraph" w:customStyle="1" w:styleId="ECE35B99A6E349D68B53C6B294F7077A">
    <w:name w:val="ECE35B99A6E349D68B53C6B294F7077A"/>
    <w:pPr>
      <w:widowControl w:val="0"/>
      <w:jc w:val="both"/>
    </w:pPr>
  </w:style>
  <w:style w:type="paragraph" w:customStyle="1" w:styleId="584D0846913A42AFB4BC50B7152BF47C">
    <w:name w:val="584D0846913A42AFB4BC50B7152BF47C"/>
    <w:pPr>
      <w:widowControl w:val="0"/>
      <w:jc w:val="both"/>
    </w:pPr>
  </w:style>
  <w:style w:type="paragraph" w:customStyle="1" w:styleId="BD8609FA51724787A1994D6D1342C27C">
    <w:name w:val="BD8609FA51724787A1994D6D1342C27C"/>
    <w:pPr>
      <w:widowControl w:val="0"/>
      <w:jc w:val="both"/>
    </w:pPr>
  </w:style>
  <w:style w:type="paragraph" w:customStyle="1" w:styleId="78405C9BDD974A29A961267A1E22E491">
    <w:name w:val="78405C9BDD974A29A961267A1E22E491"/>
    <w:pPr>
      <w:widowControl w:val="0"/>
      <w:jc w:val="both"/>
    </w:pPr>
  </w:style>
  <w:style w:type="paragraph" w:customStyle="1" w:styleId="B5D458326CDA479782EA196F21B0AE65">
    <w:name w:val="B5D458326CDA479782EA196F21B0AE65"/>
    <w:pPr>
      <w:widowControl w:val="0"/>
      <w:jc w:val="both"/>
    </w:pPr>
  </w:style>
  <w:style w:type="paragraph" w:customStyle="1" w:styleId="D98C7B140E504A3B82A11E8B54B553C7">
    <w:name w:val="D98C7B140E504A3B82A11E8B54B553C7"/>
    <w:pPr>
      <w:widowControl w:val="0"/>
      <w:jc w:val="both"/>
    </w:pPr>
  </w:style>
  <w:style w:type="paragraph" w:customStyle="1" w:styleId="5270452A8FA5496ABF2E09620B10461F">
    <w:name w:val="5270452A8FA5496ABF2E09620B10461F"/>
    <w:pPr>
      <w:widowControl w:val="0"/>
      <w:jc w:val="both"/>
    </w:pPr>
  </w:style>
  <w:style w:type="paragraph" w:customStyle="1" w:styleId="0AC4C719A596422A8CD92E17B417474B">
    <w:name w:val="0AC4C719A596422A8CD92E17B417474B"/>
    <w:pPr>
      <w:widowControl w:val="0"/>
      <w:jc w:val="both"/>
    </w:pPr>
  </w:style>
  <w:style w:type="paragraph" w:customStyle="1" w:styleId="9C12A677FAB744BCA2D8165A4B4200D1">
    <w:name w:val="9C12A677FAB744BCA2D8165A4B4200D1"/>
    <w:pPr>
      <w:widowControl w:val="0"/>
      <w:jc w:val="both"/>
    </w:pPr>
  </w:style>
  <w:style w:type="paragraph" w:customStyle="1" w:styleId="821E322167654C9C8605E2E107EA0F57">
    <w:name w:val="821E322167654C9C8605E2E107EA0F57"/>
    <w:pPr>
      <w:widowControl w:val="0"/>
      <w:jc w:val="both"/>
    </w:pPr>
  </w:style>
  <w:style w:type="paragraph" w:customStyle="1" w:styleId="2FCF90CF6869469183FDC96B03BCC57B">
    <w:name w:val="2FCF90CF6869469183FDC96B03BCC57B"/>
    <w:pPr>
      <w:widowControl w:val="0"/>
      <w:jc w:val="both"/>
    </w:pPr>
  </w:style>
  <w:style w:type="paragraph" w:customStyle="1" w:styleId="6F53F6B2040D45659E1D5572CE1673A9">
    <w:name w:val="6F53F6B2040D45659E1D5572CE1673A9"/>
    <w:pPr>
      <w:widowControl w:val="0"/>
      <w:jc w:val="both"/>
    </w:pPr>
  </w:style>
  <w:style w:type="paragraph" w:customStyle="1" w:styleId="E8997B70FE84421AB51A5FBB744A388B">
    <w:name w:val="E8997B70FE84421AB51A5FBB744A388B"/>
    <w:pPr>
      <w:widowControl w:val="0"/>
      <w:jc w:val="both"/>
    </w:pPr>
  </w:style>
  <w:style w:type="paragraph" w:customStyle="1" w:styleId="A6A34B2D99E641C596BF4528BCCCE123">
    <w:name w:val="A6A34B2D99E641C596BF4528BCCCE123"/>
    <w:pPr>
      <w:widowControl w:val="0"/>
      <w:jc w:val="both"/>
    </w:pPr>
  </w:style>
  <w:style w:type="paragraph" w:customStyle="1" w:styleId="6F86A92196A146E38853D65CE2FAAF9B">
    <w:name w:val="6F86A92196A146E38853D65CE2FAAF9B"/>
    <w:pPr>
      <w:widowControl w:val="0"/>
      <w:jc w:val="both"/>
    </w:pPr>
  </w:style>
  <w:style w:type="paragraph" w:customStyle="1" w:styleId="29B2FB5B1340482885D636DA77FA82A4">
    <w:name w:val="29B2FB5B1340482885D636DA77FA82A4"/>
    <w:pPr>
      <w:widowControl w:val="0"/>
      <w:jc w:val="both"/>
    </w:pPr>
  </w:style>
  <w:style w:type="paragraph" w:customStyle="1" w:styleId="27A146392850452081EAE5102460C7EC">
    <w:name w:val="27A146392850452081EAE5102460C7EC"/>
    <w:pPr>
      <w:widowControl w:val="0"/>
      <w:jc w:val="both"/>
    </w:pPr>
  </w:style>
  <w:style w:type="paragraph" w:customStyle="1" w:styleId="8CB288C3320045F69F127B31D3ECE8AC">
    <w:name w:val="8CB288C3320045F69F127B31D3ECE8AC"/>
    <w:pPr>
      <w:widowControl w:val="0"/>
      <w:jc w:val="both"/>
    </w:pPr>
  </w:style>
  <w:style w:type="paragraph" w:customStyle="1" w:styleId="FC72F7BA95E5480E9009391828B8F1A5">
    <w:name w:val="FC72F7BA95E5480E9009391828B8F1A5"/>
    <w:pPr>
      <w:widowControl w:val="0"/>
      <w:jc w:val="both"/>
    </w:pPr>
  </w:style>
  <w:style w:type="paragraph" w:customStyle="1" w:styleId="F341274E7A964DD9BFFBED7A469FF09D">
    <w:name w:val="F341274E7A964DD9BFFBED7A469FF09D"/>
    <w:pPr>
      <w:widowControl w:val="0"/>
      <w:jc w:val="both"/>
    </w:pPr>
  </w:style>
  <w:style w:type="paragraph" w:customStyle="1" w:styleId="530A711D4477471BA3F15B7EA635816D">
    <w:name w:val="530A711D4477471BA3F15B7EA635816D"/>
    <w:pPr>
      <w:widowControl w:val="0"/>
      <w:jc w:val="both"/>
    </w:pPr>
  </w:style>
  <w:style w:type="paragraph" w:customStyle="1" w:styleId="4969DAE4B320471D887893CEAC4BD9D6">
    <w:name w:val="4969DAE4B320471D887893CEAC4BD9D6"/>
    <w:pPr>
      <w:widowControl w:val="0"/>
      <w:jc w:val="both"/>
    </w:pPr>
  </w:style>
  <w:style w:type="paragraph" w:customStyle="1" w:styleId="9EB4156AC6874304AB43C5A11803689D">
    <w:name w:val="9EB4156AC6874304AB43C5A11803689D"/>
    <w:pPr>
      <w:widowControl w:val="0"/>
      <w:jc w:val="both"/>
    </w:pPr>
  </w:style>
  <w:style w:type="paragraph" w:customStyle="1" w:styleId="FDDE220A82DD4970BE5824F32A2AEE64">
    <w:name w:val="FDDE220A82DD4970BE5824F32A2AEE64"/>
    <w:pPr>
      <w:widowControl w:val="0"/>
      <w:jc w:val="both"/>
    </w:pPr>
  </w:style>
  <w:style w:type="paragraph" w:customStyle="1" w:styleId="53D26B6FA3214B538B272B30A92827CE">
    <w:name w:val="53D26B6FA3214B538B272B30A92827CE"/>
    <w:pPr>
      <w:widowControl w:val="0"/>
      <w:jc w:val="both"/>
    </w:pPr>
  </w:style>
  <w:style w:type="paragraph" w:customStyle="1" w:styleId="6C3BE247C8AB452A8E16D382477CFA15">
    <w:name w:val="6C3BE247C8AB452A8E16D382477CFA15"/>
    <w:pPr>
      <w:widowControl w:val="0"/>
      <w:jc w:val="both"/>
    </w:pPr>
  </w:style>
  <w:style w:type="paragraph" w:customStyle="1" w:styleId="B9D4AC69039843C3BB8D754E24EE1DF8">
    <w:name w:val="B9D4AC69039843C3BB8D754E24EE1DF8"/>
    <w:pPr>
      <w:widowControl w:val="0"/>
      <w:jc w:val="both"/>
    </w:pPr>
  </w:style>
  <w:style w:type="paragraph" w:customStyle="1" w:styleId="668D15F71D294FDB8001793E799FCA71">
    <w:name w:val="668D15F71D294FDB8001793E799FCA71"/>
    <w:pPr>
      <w:widowControl w:val="0"/>
      <w:jc w:val="both"/>
    </w:pPr>
  </w:style>
  <w:style w:type="paragraph" w:customStyle="1" w:styleId="31F5C8CAE0134785B3DEC797A78B8910">
    <w:name w:val="31F5C8CAE0134785B3DEC797A78B8910"/>
    <w:pPr>
      <w:widowControl w:val="0"/>
      <w:jc w:val="both"/>
    </w:pPr>
  </w:style>
  <w:style w:type="paragraph" w:customStyle="1" w:styleId="88EB8A2CC9BE4B789515116FB5C2A3CA">
    <w:name w:val="88EB8A2CC9BE4B789515116FB5C2A3CA"/>
    <w:pPr>
      <w:widowControl w:val="0"/>
      <w:jc w:val="both"/>
    </w:pPr>
  </w:style>
  <w:style w:type="paragraph" w:customStyle="1" w:styleId="C2B2691CD0DC4D218C6D8D95093468BD">
    <w:name w:val="C2B2691CD0DC4D218C6D8D95093468BD"/>
    <w:pPr>
      <w:widowControl w:val="0"/>
      <w:jc w:val="both"/>
    </w:pPr>
  </w:style>
  <w:style w:type="paragraph" w:customStyle="1" w:styleId="CFF97565B67A4B89AD0842348B989041">
    <w:name w:val="CFF97565B67A4B89AD0842348B989041"/>
    <w:pPr>
      <w:widowControl w:val="0"/>
      <w:jc w:val="both"/>
    </w:pPr>
  </w:style>
  <w:style w:type="paragraph" w:customStyle="1" w:styleId="89D648E204A54AEF8F63BB60DB6C4262">
    <w:name w:val="89D648E204A54AEF8F63BB60DB6C4262"/>
    <w:pPr>
      <w:widowControl w:val="0"/>
      <w:jc w:val="both"/>
    </w:pPr>
  </w:style>
  <w:style w:type="paragraph" w:customStyle="1" w:styleId="E6654F497E2044E9A068AD7957F4F55A">
    <w:name w:val="E6654F497E2044E9A068AD7957F4F55A"/>
    <w:pPr>
      <w:widowControl w:val="0"/>
      <w:jc w:val="both"/>
    </w:pPr>
  </w:style>
  <w:style w:type="paragraph" w:customStyle="1" w:styleId="C9291AD52A5F4B55A579BFCFBAF9F82D">
    <w:name w:val="C9291AD52A5F4B55A579BFCFBAF9F82D"/>
    <w:pPr>
      <w:widowControl w:val="0"/>
      <w:jc w:val="both"/>
    </w:pPr>
  </w:style>
  <w:style w:type="paragraph" w:customStyle="1" w:styleId="1A517BC8F2A1402D9A45FF65D1375E50">
    <w:name w:val="1A517BC8F2A1402D9A45FF65D1375E50"/>
    <w:pPr>
      <w:widowControl w:val="0"/>
      <w:jc w:val="both"/>
    </w:pPr>
  </w:style>
  <w:style w:type="paragraph" w:customStyle="1" w:styleId="A91563285D46436689A8553C53C2904B">
    <w:name w:val="A91563285D46436689A8553C53C2904B"/>
    <w:pPr>
      <w:widowControl w:val="0"/>
      <w:jc w:val="both"/>
    </w:pPr>
  </w:style>
  <w:style w:type="paragraph" w:customStyle="1" w:styleId="F09B31EB0DCB49A7BD5D9D068FD778B7">
    <w:name w:val="F09B31EB0DCB49A7BD5D9D068FD778B7"/>
    <w:pPr>
      <w:widowControl w:val="0"/>
      <w:jc w:val="both"/>
    </w:pPr>
  </w:style>
  <w:style w:type="paragraph" w:customStyle="1" w:styleId="7D27CE497F0C48BC8A3954A357EA4404">
    <w:name w:val="7D27CE497F0C48BC8A3954A357EA4404"/>
    <w:pPr>
      <w:widowControl w:val="0"/>
      <w:jc w:val="both"/>
    </w:pPr>
  </w:style>
  <w:style w:type="paragraph" w:customStyle="1" w:styleId="2EDCC498790543C1864E71E3E47397AC">
    <w:name w:val="2EDCC498790543C1864E71E3E47397AC"/>
    <w:pPr>
      <w:widowControl w:val="0"/>
      <w:jc w:val="both"/>
    </w:pPr>
  </w:style>
  <w:style w:type="paragraph" w:customStyle="1" w:styleId="C64E6DABBBF446CA96D42B3C89BC6486">
    <w:name w:val="C64E6DABBBF446CA96D42B3C89BC6486"/>
    <w:pPr>
      <w:widowControl w:val="0"/>
      <w:jc w:val="both"/>
    </w:pPr>
  </w:style>
  <w:style w:type="paragraph" w:customStyle="1" w:styleId="966DD26A881E4F308605FCEA7C65BB2C">
    <w:name w:val="966DD26A881E4F308605FCEA7C65BB2C"/>
    <w:pPr>
      <w:widowControl w:val="0"/>
      <w:jc w:val="both"/>
    </w:pPr>
  </w:style>
  <w:style w:type="paragraph" w:customStyle="1" w:styleId="500D83625D70436D81DD80E4827530AD">
    <w:name w:val="500D83625D70436D81DD80E4827530AD"/>
    <w:pPr>
      <w:widowControl w:val="0"/>
      <w:jc w:val="both"/>
    </w:pPr>
  </w:style>
  <w:style w:type="paragraph" w:customStyle="1" w:styleId="455B2A551048436A91405DC2FB9851AF">
    <w:name w:val="455B2A551048436A91405DC2FB9851AF"/>
    <w:pPr>
      <w:widowControl w:val="0"/>
      <w:jc w:val="both"/>
    </w:pPr>
  </w:style>
  <w:style w:type="paragraph" w:customStyle="1" w:styleId="66742067B585485BAC0CE77327F2898D">
    <w:name w:val="66742067B585485BAC0CE77327F2898D"/>
    <w:pPr>
      <w:widowControl w:val="0"/>
      <w:jc w:val="both"/>
    </w:pPr>
  </w:style>
  <w:style w:type="paragraph" w:customStyle="1" w:styleId="F8BACC2BFE614097817BF721B17D838E">
    <w:name w:val="F8BACC2BFE614097817BF721B17D838E"/>
    <w:pPr>
      <w:widowControl w:val="0"/>
      <w:jc w:val="both"/>
    </w:pPr>
  </w:style>
  <w:style w:type="paragraph" w:customStyle="1" w:styleId="5E547B878D094FDCA029FC5838A4023F">
    <w:name w:val="5E547B878D094FDCA029FC5838A4023F"/>
    <w:pPr>
      <w:widowControl w:val="0"/>
      <w:jc w:val="both"/>
    </w:pPr>
  </w:style>
  <w:style w:type="paragraph" w:customStyle="1" w:styleId="0251682B04A94D34810CA7A0AF3C9187">
    <w:name w:val="0251682B04A94D34810CA7A0AF3C9187"/>
    <w:pPr>
      <w:widowControl w:val="0"/>
      <w:jc w:val="both"/>
    </w:pPr>
  </w:style>
  <w:style w:type="paragraph" w:customStyle="1" w:styleId="FAEFAEBE171A4CC5BB12645EDBE6941C">
    <w:name w:val="FAEFAEBE171A4CC5BB12645EDBE6941C"/>
    <w:pPr>
      <w:widowControl w:val="0"/>
      <w:jc w:val="both"/>
    </w:pPr>
  </w:style>
  <w:style w:type="paragraph" w:customStyle="1" w:styleId="3C28963FEF3846F2B7E2C015C4E93DC6">
    <w:name w:val="3C28963FEF3846F2B7E2C015C4E93DC6"/>
    <w:pPr>
      <w:widowControl w:val="0"/>
      <w:jc w:val="both"/>
    </w:pPr>
  </w:style>
  <w:style w:type="paragraph" w:customStyle="1" w:styleId="2E11211CBDCB4F1CABF0B001BB0FC3CF">
    <w:name w:val="2E11211CBDCB4F1CABF0B001BB0FC3CF"/>
    <w:pPr>
      <w:widowControl w:val="0"/>
      <w:jc w:val="both"/>
    </w:pPr>
  </w:style>
  <w:style w:type="paragraph" w:customStyle="1" w:styleId="EC4EECA84BD247E9829662A0FC905212">
    <w:name w:val="EC4EECA84BD247E9829662A0FC905212"/>
    <w:pPr>
      <w:widowControl w:val="0"/>
      <w:jc w:val="both"/>
    </w:pPr>
  </w:style>
  <w:style w:type="paragraph" w:customStyle="1" w:styleId="4FADD1ED292F45C68D830A6EB7A9CFA3">
    <w:name w:val="4FADD1ED292F45C68D830A6EB7A9CFA3"/>
    <w:pPr>
      <w:widowControl w:val="0"/>
      <w:jc w:val="both"/>
    </w:pPr>
  </w:style>
  <w:style w:type="paragraph" w:customStyle="1" w:styleId="589C85274C09473E884D706983889D1B">
    <w:name w:val="589C85274C09473E884D706983889D1B"/>
    <w:pPr>
      <w:widowControl w:val="0"/>
      <w:jc w:val="both"/>
    </w:pPr>
  </w:style>
  <w:style w:type="paragraph" w:customStyle="1" w:styleId="7CF7630D79924B58BAB944D85BC270C3">
    <w:name w:val="7CF7630D79924B58BAB944D85BC270C3"/>
    <w:pPr>
      <w:widowControl w:val="0"/>
      <w:jc w:val="both"/>
    </w:pPr>
  </w:style>
  <w:style w:type="paragraph" w:customStyle="1" w:styleId="8FA2F84861B14108B60748BC2869AB60">
    <w:name w:val="8FA2F84861B14108B60748BC2869AB60"/>
    <w:pPr>
      <w:widowControl w:val="0"/>
      <w:jc w:val="both"/>
    </w:pPr>
  </w:style>
  <w:style w:type="paragraph" w:customStyle="1" w:styleId="F83480AE3D7C4AFF98FD87C205DDDE41">
    <w:name w:val="F83480AE3D7C4AFF98FD87C205DDDE41"/>
    <w:pPr>
      <w:widowControl w:val="0"/>
      <w:jc w:val="both"/>
    </w:pPr>
  </w:style>
  <w:style w:type="paragraph" w:customStyle="1" w:styleId="ABCC5E5AA7654A77ABBF93A56B381D6C">
    <w:name w:val="ABCC5E5AA7654A77ABBF93A56B381D6C"/>
    <w:pPr>
      <w:widowControl w:val="0"/>
      <w:jc w:val="both"/>
    </w:pPr>
  </w:style>
  <w:style w:type="paragraph" w:customStyle="1" w:styleId="28F3BF70EB1140099B26E1018EC809FC">
    <w:name w:val="28F3BF70EB1140099B26E1018EC809FC"/>
    <w:pPr>
      <w:widowControl w:val="0"/>
      <w:jc w:val="both"/>
    </w:pPr>
  </w:style>
  <w:style w:type="paragraph" w:customStyle="1" w:styleId="2B9B2BD9016B448483441CFB911A73D6">
    <w:name w:val="2B9B2BD9016B448483441CFB911A73D6"/>
    <w:pPr>
      <w:widowControl w:val="0"/>
      <w:jc w:val="both"/>
    </w:pPr>
  </w:style>
  <w:style w:type="paragraph" w:customStyle="1" w:styleId="78D7091F4418413381224F648F99E560">
    <w:name w:val="78D7091F4418413381224F648F99E560"/>
    <w:pPr>
      <w:widowControl w:val="0"/>
      <w:jc w:val="both"/>
    </w:pPr>
  </w:style>
  <w:style w:type="paragraph" w:customStyle="1" w:styleId="B8AEC27031664775B188CEF89DAF38AA">
    <w:name w:val="B8AEC27031664775B188CEF89DAF38AA"/>
    <w:pPr>
      <w:widowControl w:val="0"/>
      <w:jc w:val="both"/>
    </w:pPr>
  </w:style>
  <w:style w:type="paragraph" w:customStyle="1" w:styleId="078EA104F7DD41E8AE333331AAAC330F">
    <w:name w:val="078EA104F7DD41E8AE333331AAAC330F"/>
    <w:pPr>
      <w:widowControl w:val="0"/>
      <w:jc w:val="both"/>
    </w:pPr>
  </w:style>
  <w:style w:type="paragraph" w:customStyle="1" w:styleId="10DBC962053F4E38893FC01C2064008F">
    <w:name w:val="10DBC962053F4E38893FC01C2064008F"/>
    <w:pPr>
      <w:widowControl w:val="0"/>
      <w:jc w:val="both"/>
    </w:pPr>
  </w:style>
  <w:style w:type="paragraph" w:customStyle="1" w:styleId="974204EB38664315A5F4B544B0E7C7C3">
    <w:name w:val="974204EB38664315A5F4B544B0E7C7C3"/>
    <w:pPr>
      <w:widowControl w:val="0"/>
      <w:jc w:val="both"/>
    </w:pPr>
  </w:style>
  <w:style w:type="paragraph" w:customStyle="1" w:styleId="5D0815B03AF94FDD8E97A70F571A62EA">
    <w:name w:val="5D0815B03AF94FDD8E97A70F571A62EA"/>
    <w:pPr>
      <w:widowControl w:val="0"/>
      <w:jc w:val="both"/>
    </w:pPr>
  </w:style>
  <w:style w:type="paragraph" w:customStyle="1" w:styleId="CFC0697EBCF444218E5AF9EE10BDBCA3">
    <w:name w:val="CFC0697EBCF444218E5AF9EE10BDBCA3"/>
    <w:pPr>
      <w:widowControl w:val="0"/>
      <w:jc w:val="both"/>
    </w:pPr>
  </w:style>
  <w:style w:type="paragraph" w:customStyle="1" w:styleId="161DD2625AFC4CAE8B1313B92065FA93">
    <w:name w:val="161DD2625AFC4CAE8B1313B92065FA93"/>
    <w:pPr>
      <w:widowControl w:val="0"/>
      <w:jc w:val="both"/>
    </w:pPr>
  </w:style>
  <w:style w:type="paragraph" w:customStyle="1" w:styleId="AAED4DD2D80042DF84F90FB97CFB45E3">
    <w:name w:val="AAED4DD2D80042DF84F90FB97CFB45E3"/>
    <w:pPr>
      <w:widowControl w:val="0"/>
      <w:jc w:val="both"/>
    </w:pPr>
  </w:style>
  <w:style w:type="paragraph" w:customStyle="1" w:styleId="AA08F386B23245998DD1012E4C80202B">
    <w:name w:val="AA08F386B23245998DD1012E4C80202B"/>
    <w:pPr>
      <w:widowControl w:val="0"/>
      <w:jc w:val="both"/>
    </w:pPr>
  </w:style>
  <w:style w:type="paragraph" w:customStyle="1" w:styleId="5EDD6606A67D47BF8E5D869474D21771">
    <w:name w:val="5EDD6606A67D47BF8E5D869474D21771"/>
    <w:pPr>
      <w:widowControl w:val="0"/>
      <w:jc w:val="both"/>
    </w:pPr>
  </w:style>
  <w:style w:type="paragraph" w:customStyle="1" w:styleId="49E86B2E29804D648353836D2BA9D209">
    <w:name w:val="49E86B2E29804D648353836D2BA9D209"/>
    <w:pPr>
      <w:widowControl w:val="0"/>
      <w:jc w:val="both"/>
    </w:pPr>
  </w:style>
  <w:style w:type="paragraph" w:customStyle="1" w:styleId="4AB2CCBBE7DF40D6AB6E5BCD14CFA042">
    <w:name w:val="4AB2CCBBE7DF40D6AB6E5BCD14CFA042"/>
    <w:pPr>
      <w:widowControl w:val="0"/>
      <w:jc w:val="both"/>
    </w:pPr>
  </w:style>
  <w:style w:type="paragraph" w:customStyle="1" w:styleId="2080D3F799A84D31AD7B35F7E7FF3091">
    <w:name w:val="2080D3F799A84D31AD7B35F7E7FF3091"/>
    <w:pPr>
      <w:widowControl w:val="0"/>
      <w:jc w:val="both"/>
    </w:pPr>
  </w:style>
  <w:style w:type="paragraph" w:customStyle="1" w:styleId="80D614E2B0444F758A86CE35CE087C41">
    <w:name w:val="80D614E2B0444F758A86CE35CE087C41"/>
    <w:pPr>
      <w:widowControl w:val="0"/>
      <w:jc w:val="both"/>
    </w:pPr>
  </w:style>
  <w:style w:type="paragraph" w:customStyle="1" w:styleId="96E002B5072646038E82BA01EEB8BA70">
    <w:name w:val="96E002B5072646038E82BA01EEB8BA70"/>
    <w:pPr>
      <w:widowControl w:val="0"/>
      <w:jc w:val="both"/>
    </w:pPr>
  </w:style>
  <w:style w:type="paragraph" w:customStyle="1" w:styleId="445D5A8960F34313AA53520A02B897E6">
    <w:name w:val="445D5A8960F34313AA53520A02B897E6"/>
    <w:pPr>
      <w:widowControl w:val="0"/>
      <w:jc w:val="both"/>
    </w:pPr>
  </w:style>
  <w:style w:type="paragraph" w:customStyle="1" w:styleId="C159855224AE48DEACCED35A965D832A">
    <w:name w:val="C159855224AE48DEACCED35A965D832A"/>
    <w:pPr>
      <w:widowControl w:val="0"/>
      <w:jc w:val="both"/>
    </w:pPr>
  </w:style>
  <w:style w:type="paragraph" w:customStyle="1" w:styleId="1A18B45BE02E43AEB76833EBCBA25AA2">
    <w:name w:val="1A18B45BE02E43AEB76833EBCBA25AA2"/>
    <w:pPr>
      <w:widowControl w:val="0"/>
      <w:jc w:val="both"/>
    </w:pPr>
  </w:style>
  <w:style w:type="paragraph" w:customStyle="1" w:styleId="17FE6FDE2EE64BF9A386F33017EF514F">
    <w:name w:val="17FE6FDE2EE64BF9A386F33017EF514F"/>
    <w:pPr>
      <w:widowControl w:val="0"/>
      <w:jc w:val="both"/>
    </w:pPr>
  </w:style>
  <w:style w:type="paragraph" w:customStyle="1" w:styleId="0CAFA8F84E6C455FB5D2E49C3D78E00E">
    <w:name w:val="0CAFA8F84E6C455FB5D2E49C3D78E00E"/>
    <w:pPr>
      <w:widowControl w:val="0"/>
      <w:jc w:val="both"/>
    </w:pPr>
  </w:style>
  <w:style w:type="paragraph" w:customStyle="1" w:styleId="FACB571681814B9AB92A86673986D922">
    <w:name w:val="FACB571681814B9AB92A86673986D922"/>
    <w:pPr>
      <w:widowControl w:val="0"/>
      <w:jc w:val="both"/>
    </w:pPr>
  </w:style>
  <w:style w:type="paragraph" w:customStyle="1" w:styleId="8B4121586F744DA0BD53361B16439CBF">
    <w:name w:val="8B4121586F744DA0BD53361B16439CBF"/>
    <w:pPr>
      <w:widowControl w:val="0"/>
      <w:jc w:val="both"/>
    </w:pPr>
  </w:style>
  <w:style w:type="paragraph" w:customStyle="1" w:styleId="5FE1DB82D8C54D75B35AD722E3110624">
    <w:name w:val="5FE1DB82D8C54D75B35AD722E3110624"/>
    <w:pPr>
      <w:widowControl w:val="0"/>
      <w:jc w:val="both"/>
    </w:pPr>
  </w:style>
  <w:style w:type="paragraph" w:customStyle="1" w:styleId="96A4DBAE32574F5599CE5117FC02FE1F">
    <w:name w:val="96A4DBAE32574F5599CE5117FC02FE1F"/>
    <w:pPr>
      <w:widowControl w:val="0"/>
      <w:jc w:val="both"/>
    </w:pPr>
  </w:style>
  <w:style w:type="paragraph" w:customStyle="1" w:styleId="38C3D635EB724399B6D4D817D2C4C42F">
    <w:name w:val="38C3D635EB724399B6D4D817D2C4C42F"/>
    <w:pPr>
      <w:widowControl w:val="0"/>
      <w:jc w:val="both"/>
    </w:pPr>
  </w:style>
  <w:style w:type="paragraph" w:customStyle="1" w:styleId="A0A6E2FFCE954C918711FCF9DB2BE277">
    <w:name w:val="A0A6E2FFCE954C918711FCF9DB2BE277"/>
    <w:pPr>
      <w:widowControl w:val="0"/>
      <w:jc w:val="both"/>
    </w:pPr>
  </w:style>
  <w:style w:type="paragraph" w:customStyle="1" w:styleId="2913594F0488421DA3CCA796A2FBBB2D">
    <w:name w:val="2913594F0488421DA3CCA796A2FBBB2D"/>
    <w:pPr>
      <w:widowControl w:val="0"/>
      <w:jc w:val="both"/>
    </w:pPr>
  </w:style>
  <w:style w:type="paragraph" w:customStyle="1" w:styleId="8CD1921BA57E4BA0BFE19A7E0F589266">
    <w:name w:val="8CD1921BA57E4BA0BFE19A7E0F589266"/>
    <w:pPr>
      <w:widowControl w:val="0"/>
      <w:jc w:val="both"/>
    </w:pPr>
  </w:style>
  <w:style w:type="paragraph" w:customStyle="1" w:styleId="B977F5147AEC441FA8B9A7F35EAADAA1">
    <w:name w:val="B977F5147AEC441FA8B9A7F35EAADAA1"/>
    <w:pPr>
      <w:widowControl w:val="0"/>
      <w:jc w:val="both"/>
    </w:pPr>
  </w:style>
  <w:style w:type="paragraph" w:customStyle="1" w:styleId="F97533EA9E3E493E9C1459AED551A969">
    <w:name w:val="F97533EA9E3E493E9C1459AED551A969"/>
    <w:pPr>
      <w:widowControl w:val="0"/>
      <w:jc w:val="both"/>
    </w:pPr>
  </w:style>
  <w:style w:type="paragraph" w:customStyle="1" w:styleId="40D2D4354C78488EB47BB28FCF9163A1">
    <w:name w:val="40D2D4354C78488EB47BB28FCF9163A1"/>
    <w:pPr>
      <w:widowControl w:val="0"/>
      <w:jc w:val="both"/>
    </w:pPr>
  </w:style>
  <w:style w:type="paragraph" w:customStyle="1" w:styleId="7DB78D767EB24DCFBA1004368F3B1030">
    <w:name w:val="7DB78D767EB24DCFBA1004368F3B1030"/>
    <w:pPr>
      <w:widowControl w:val="0"/>
      <w:jc w:val="both"/>
    </w:pPr>
  </w:style>
  <w:style w:type="paragraph" w:customStyle="1" w:styleId="9CD6F59A46674A278544F61A56605BAA">
    <w:name w:val="9CD6F59A46674A278544F61A56605BAA"/>
    <w:pPr>
      <w:widowControl w:val="0"/>
      <w:jc w:val="both"/>
    </w:pPr>
  </w:style>
  <w:style w:type="paragraph" w:customStyle="1" w:styleId="44A898BD3C9F449FA4CFCFE500EEC721">
    <w:name w:val="44A898BD3C9F449FA4CFCFE500EEC721"/>
    <w:pPr>
      <w:widowControl w:val="0"/>
      <w:jc w:val="both"/>
    </w:pPr>
  </w:style>
  <w:style w:type="paragraph" w:customStyle="1" w:styleId="15E9F2E420744687864B320317CEB0CB">
    <w:name w:val="15E9F2E420744687864B320317CEB0CB"/>
    <w:pPr>
      <w:widowControl w:val="0"/>
      <w:jc w:val="both"/>
    </w:pPr>
  </w:style>
  <w:style w:type="paragraph" w:customStyle="1" w:styleId="C5833D4F664D4454A21266DF2878E1B3">
    <w:name w:val="C5833D4F664D4454A21266DF2878E1B3"/>
    <w:pPr>
      <w:widowControl w:val="0"/>
      <w:jc w:val="both"/>
    </w:pPr>
  </w:style>
  <w:style w:type="paragraph" w:customStyle="1" w:styleId="B702E4C9F0564033BD511DFB4379AFC8">
    <w:name w:val="B702E4C9F0564033BD511DFB4379AFC8"/>
    <w:pPr>
      <w:widowControl w:val="0"/>
      <w:jc w:val="both"/>
    </w:pPr>
  </w:style>
  <w:style w:type="paragraph" w:customStyle="1" w:styleId="97179A28B7F74EA9A192EC833C689C55">
    <w:name w:val="97179A28B7F74EA9A192EC833C689C55"/>
    <w:pPr>
      <w:widowControl w:val="0"/>
      <w:jc w:val="both"/>
    </w:pPr>
  </w:style>
  <w:style w:type="paragraph" w:customStyle="1" w:styleId="07FA9CC1D9864A6BBFEF13BEB0D02870">
    <w:name w:val="07FA9CC1D9864A6BBFEF13BEB0D02870"/>
    <w:pPr>
      <w:widowControl w:val="0"/>
      <w:jc w:val="both"/>
    </w:pPr>
  </w:style>
  <w:style w:type="paragraph" w:customStyle="1" w:styleId="0C11E6AFD70C4E738594349FCF22C42E">
    <w:name w:val="0C11E6AFD70C4E738594349FCF22C42E"/>
    <w:pPr>
      <w:widowControl w:val="0"/>
      <w:jc w:val="both"/>
    </w:pPr>
  </w:style>
  <w:style w:type="paragraph" w:customStyle="1" w:styleId="FA3A3BD487D74A4584F5303675490FC6">
    <w:name w:val="FA3A3BD487D74A4584F5303675490FC6"/>
    <w:pPr>
      <w:widowControl w:val="0"/>
      <w:jc w:val="both"/>
    </w:pPr>
  </w:style>
  <w:style w:type="paragraph" w:customStyle="1" w:styleId="F7E48D61A7554E52AA19F242FE4E03D3">
    <w:name w:val="F7E48D61A7554E52AA19F242FE4E03D3"/>
    <w:pPr>
      <w:widowControl w:val="0"/>
      <w:jc w:val="both"/>
    </w:pPr>
  </w:style>
  <w:style w:type="paragraph" w:customStyle="1" w:styleId="D1A7794FD5AD4A73A74E3E769FBADEAB">
    <w:name w:val="D1A7794FD5AD4A73A74E3E769FBADEAB"/>
    <w:pPr>
      <w:widowControl w:val="0"/>
      <w:jc w:val="both"/>
    </w:pPr>
  </w:style>
  <w:style w:type="paragraph" w:customStyle="1" w:styleId="1C15C4817AF04D1CA116EDA6AA7771FB">
    <w:name w:val="1C15C4817AF04D1CA116EDA6AA7771FB"/>
    <w:pPr>
      <w:widowControl w:val="0"/>
      <w:jc w:val="both"/>
    </w:pPr>
  </w:style>
  <w:style w:type="paragraph" w:customStyle="1" w:styleId="51E4ECFA20644228BA71A7EEC49C2412">
    <w:name w:val="51E4ECFA20644228BA71A7EEC49C2412"/>
    <w:pPr>
      <w:widowControl w:val="0"/>
      <w:jc w:val="both"/>
    </w:pPr>
  </w:style>
  <w:style w:type="paragraph" w:customStyle="1" w:styleId="C66523C78C344F928CFBAE07EEA02F87">
    <w:name w:val="C66523C78C344F928CFBAE07EEA02F87"/>
    <w:pPr>
      <w:widowControl w:val="0"/>
      <w:jc w:val="both"/>
    </w:pPr>
  </w:style>
  <w:style w:type="paragraph" w:customStyle="1" w:styleId="07E1DEB8492248C28C8435822E0B5C76">
    <w:name w:val="07E1DEB8492248C28C8435822E0B5C76"/>
    <w:pPr>
      <w:widowControl w:val="0"/>
      <w:jc w:val="both"/>
    </w:pPr>
  </w:style>
  <w:style w:type="paragraph" w:customStyle="1" w:styleId="D07614EACADE4C99BAD7DA8ADE1F56C4">
    <w:name w:val="D07614EACADE4C99BAD7DA8ADE1F56C4"/>
    <w:pPr>
      <w:widowControl w:val="0"/>
      <w:jc w:val="both"/>
    </w:pPr>
  </w:style>
  <w:style w:type="paragraph" w:customStyle="1" w:styleId="B1D81549E2C84EECB3591D24BF204EBC">
    <w:name w:val="B1D81549E2C84EECB3591D24BF204EBC"/>
    <w:pPr>
      <w:widowControl w:val="0"/>
      <w:jc w:val="both"/>
    </w:pPr>
  </w:style>
  <w:style w:type="paragraph" w:customStyle="1" w:styleId="10847CE43FD749F7A7E31D4ABE7DA673">
    <w:name w:val="10847CE43FD749F7A7E31D4ABE7DA673"/>
    <w:pPr>
      <w:widowControl w:val="0"/>
      <w:jc w:val="both"/>
    </w:pPr>
  </w:style>
  <w:style w:type="paragraph" w:customStyle="1" w:styleId="42939F2575694BBAAA67648036EE12B0">
    <w:name w:val="42939F2575694BBAAA67648036EE12B0"/>
    <w:pPr>
      <w:widowControl w:val="0"/>
      <w:jc w:val="both"/>
    </w:pPr>
  </w:style>
  <w:style w:type="paragraph" w:customStyle="1" w:styleId="8EE690E86D384383A2E8DB267A64CFE7">
    <w:name w:val="8EE690E86D384383A2E8DB267A64CFE7"/>
    <w:pPr>
      <w:widowControl w:val="0"/>
      <w:jc w:val="both"/>
    </w:pPr>
  </w:style>
  <w:style w:type="paragraph" w:customStyle="1" w:styleId="25E03569355D4F8BBFF4547F2A3DE601">
    <w:name w:val="25E03569355D4F8BBFF4547F2A3DE601"/>
    <w:pPr>
      <w:widowControl w:val="0"/>
      <w:jc w:val="both"/>
    </w:pPr>
  </w:style>
  <w:style w:type="paragraph" w:customStyle="1" w:styleId="0B5AF8844A6A42ABB7298321E4FCD235">
    <w:name w:val="0B5AF8844A6A42ABB7298321E4FCD235"/>
    <w:pPr>
      <w:widowControl w:val="0"/>
      <w:jc w:val="both"/>
    </w:pPr>
  </w:style>
  <w:style w:type="paragraph" w:customStyle="1" w:styleId="E3B6D76264CB4ED8A7C34A19E2CCB093">
    <w:name w:val="E3B6D76264CB4ED8A7C34A19E2CCB093"/>
    <w:pPr>
      <w:widowControl w:val="0"/>
      <w:jc w:val="both"/>
    </w:pPr>
  </w:style>
  <w:style w:type="paragraph" w:customStyle="1" w:styleId="8CCB8A946BD8463FB11CA8D4138D112D">
    <w:name w:val="8CCB8A946BD8463FB11CA8D4138D112D"/>
    <w:pPr>
      <w:widowControl w:val="0"/>
      <w:jc w:val="both"/>
    </w:pPr>
  </w:style>
  <w:style w:type="paragraph" w:customStyle="1" w:styleId="121B4DF128AA457ABB262F1AF8375549">
    <w:name w:val="121B4DF128AA457ABB262F1AF8375549"/>
    <w:pPr>
      <w:widowControl w:val="0"/>
      <w:jc w:val="both"/>
    </w:pPr>
  </w:style>
  <w:style w:type="paragraph" w:customStyle="1" w:styleId="A9D9EA70D3E24424968D2B0F3BE75CA8">
    <w:name w:val="A9D9EA70D3E24424968D2B0F3BE75CA8"/>
    <w:pPr>
      <w:widowControl w:val="0"/>
      <w:jc w:val="both"/>
    </w:pPr>
  </w:style>
  <w:style w:type="paragraph" w:customStyle="1" w:styleId="EA2F9C18B285481091BAFDB44B62B5CA">
    <w:name w:val="EA2F9C18B285481091BAFDB44B62B5CA"/>
    <w:pPr>
      <w:widowControl w:val="0"/>
      <w:jc w:val="both"/>
    </w:pPr>
  </w:style>
  <w:style w:type="paragraph" w:customStyle="1" w:styleId="CF89703E45254FD99BD09B959EB611F2">
    <w:name w:val="CF89703E45254FD99BD09B959EB611F2"/>
    <w:pPr>
      <w:widowControl w:val="0"/>
      <w:jc w:val="both"/>
    </w:pPr>
  </w:style>
  <w:style w:type="paragraph" w:customStyle="1" w:styleId="72CBA26726E24A66BFDCCBF53221C9A7">
    <w:name w:val="72CBA26726E24A66BFDCCBF53221C9A7"/>
    <w:pPr>
      <w:widowControl w:val="0"/>
      <w:jc w:val="both"/>
    </w:pPr>
  </w:style>
  <w:style w:type="paragraph" w:customStyle="1" w:styleId="3967E2E09B8A46ED96BEE208DF7D187D">
    <w:name w:val="3967E2E09B8A46ED96BEE208DF7D187D"/>
    <w:pPr>
      <w:widowControl w:val="0"/>
      <w:jc w:val="both"/>
    </w:pPr>
  </w:style>
  <w:style w:type="paragraph" w:customStyle="1" w:styleId="B6DFF2D23E164249AAC1B6A5A2FEF171">
    <w:name w:val="B6DFF2D23E164249AAC1B6A5A2FEF171"/>
    <w:pPr>
      <w:widowControl w:val="0"/>
      <w:jc w:val="both"/>
    </w:pPr>
  </w:style>
  <w:style w:type="paragraph" w:customStyle="1" w:styleId="AF3D790861EC4299B5D86E12AC938561">
    <w:name w:val="AF3D790861EC4299B5D86E12AC938561"/>
    <w:pPr>
      <w:widowControl w:val="0"/>
      <w:jc w:val="both"/>
    </w:pPr>
  </w:style>
  <w:style w:type="paragraph" w:customStyle="1" w:styleId="07AE8D1A5F6B443F815DACDCC485F14C">
    <w:name w:val="07AE8D1A5F6B443F815DACDCC485F14C"/>
    <w:pPr>
      <w:widowControl w:val="0"/>
      <w:jc w:val="both"/>
    </w:pPr>
  </w:style>
  <w:style w:type="paragraph" w:customStyle="1" w:styleId="8B4BE59DC1C5428499DA806052783FC4">
    <w:name w:val="8B4BE59DC1C5428499DA806052783FC4"/>
    <w:pPr>
      <w:widowControl w:val="0"/>
      <w:jc w:val="both"/>
    </w:pPr>
  </w:style>
  <w:style w:type="paragraph" w:customStyle="1" w:styleId="6EA1FA17300E4395AF05252C97F0A4F2">
    <w:name w:val="6EA1FA17300E4395AF05252C97F0A4F2"/>
    <w:pPr>
      <w:widowControl w:val="0"/>
      <w:jc w:val="both"/>
    </w:pPr>
  </w:style>
  <w:style w:type="paragraph" w:customStyle="1" w:styleId="227F1D18CC214DCF9B3F5177DC73BC3F">
    <w:name w:val="227F1D18CC214DCF9B3F5177DC73BC3F"/>
    <w:pPr>
      <w:widowControl w:val="0"/>
      <w:jc w:val="both"/>
    </w:pPr>
  </w:style>
  <w:style w:type="paragraph" w:customStyle="1" w:styleId="75A3F6BBD0174B8CBCD7EF39246DE87A">
    <w:name w:val="75A3F6BBD0174B8CBCD7EF39246DE87A"/>
    <w:pPr>
      <w:widowControl w:val="0"/>
      <w:jc w:val="both"/>
    </w:pPr>
  </w:style>
  <w:style w:type="paragraph" w:customStyle="1" w:styleId="F619319314BF4939B439661CA7FF93CF">
    <w:name w:val="F619319314BF4939B439661CA7FF93CF"/>
    <w:pPr>
      <w:widowControl w:val="0"/>
      <w:jc w:val="both"/>
    </w:pPr>
  </w:style>
  <w:style w:type="paragraph" w:customStyle="1" w:styleId="60717D3717EE4269A6AC1CD4FCB185ED">
    <w:name w:val="60717D3717EE4269A6AC1CD4FCB185ED"/>
    <w:pPr>
      <w:widowControl w:val="0"/>
      <w:jc w:val="both"/>
    </w:pPr>
  </w:style>
  <w:style w:type="paragraph" w:customStyle="1" w:styleId="B9BBE057C82742048CBE4C21BE190663">
    <w:name w:val="B9BBE057C82742048CBE4C21BE190663"/>
    <w:pPr>
      <w:widowControl w:val="0"/>
      <w:jc w:val="both"/>
    </w:pPr>
  </w:style>
  <w:style w:type="paragraph" w:customStyle="1" w:styleId="3180B19D2A844591BDF6A98C4C8810A8">
    <w:name w:val="3180B19D2A844591BDF6A98C4C8810A8"/>
    <w:pPr>
      <w:widowControl w:val="0"/>
      <w:jc w:val="both"/>
    </w:pPr>
  </w:style>
  <w:style w:type="paragraph" w:customStyle="1" w:styleId="B7CB5CDE24384C49A6EC0B839CC5B4A7">
    <w:name w:val="B7CB5CDE24384C49A6EC0B839CC5B4A7"/>
    <w:pPr>
      <w:widowControl w:val="0"/>
      <w:jc w:val="both"/>
    </w:pPr>
  </w:style>
  <w:style w:type="paragraph" w:customStyle="1" w:styleId="4884BDE234454EAC99926C11B8BAC549">
    <w:name w:val="4884BDE234454EAC99926C11B8BAC549"/>
    <w:pPr>
      <w:widowControl w:val="0"/>
      <w:jc w:val="both"/>
    </w:pPr>
  </w:style>
  <w:style w:type="paragraph" w:customStyle="1" w:styleId="6D05A4E030534E09918495A9FC76E9B6">
    <w:name w:val="6D05A4E030534E09918495A9FC76E9B6"/>
    <w:pPr>
      <w:widowControl w:val="0"/>
      <w:jc w:val="both"/>
    </w:pPr>
  </w:style>
  <w:style w:type="paragraph" w:customStyle="1" w:styleId="001ACB5E4ED04A9DA606B4759CE98EC8">
    <w:name w:val="001ACB5E4ED04A9DA606B4759CE98EC8"/>
    <w:pPr>
      <w:widowControl w:val="0"/>
      <w:jc w:val="both"/>
    </w:pPr>
  </w:style>
  <w:style w:type="paragraph" w:customStyle="1" w:styleId="B02197825C5346EDA95C432D86749FDC">
    <w:name w:val="B02197825C5346EDA95C432D86749FDC"/>
    <w:pPr>
      <w:widowControl w:val="0"/>
      <w:jc w:val="both"/>
    </w:pPr>
  </w:style>
  <w:style w:type="paragraph" w:customStyle="1" w:styleId="309F78B0CDE8497D9D7ACCC5D852F29A">
    <w:name w:val="309F78B0CDE8497D9D7ACCC5D852F29A"/>
    <w:pPr>
      <w:widowControl w:val="0"/>
      <w:jc w:val="both"/>
    </w:pPr>
  </w:style>
  <w:style w:type="paragraph" w:customStyle="1" w:styleId="F48A4DA0228745AFBA54A9677ED08E77">
    <w:name w:val="F48A4DA0228745AFBA54A9677ED08E77"/>
    <w:pPr>
      <w:widowControl w:val="0"/>
      <w:jc w:val="both"/>
    </w:pPr>
  </w:style>
  <w:style w:type="paragraph" w:customStyle="1" w:styleId="04EEB5656CD64600B437131B7A3C61A1">
    <w:name w:val="04EEB5656CD64600B437131B7A3C61A1"/>
    <w:pPr>
      <w:widowControl w:val="0"/>
      <w:jc w:val="both"/>
    </w:pPr>
  </w:style>
  <w:style w:type="paragraph" w:customStyle="1" w:styleId="8F9A57E34DD5405FB552A5C1E13DE844">
    <w:name w:val="8F9A57E34DD5405FB552A5C1E13DE844"/>
    <w:pPr>
      <w:widowControl w:val="0"/>
      <w:jc w:val="both"/>
    </w:pPr>
  </w:style>
  <w:style w:type="paragraph" w:customStyle="1" w:styleId="EB3CA70200EA463C9B2F7EB536B3686C">
    <w:name w:val="EB3CA70200EA463C9B2F7EB536B3686C"/>
    <w:pPr>
      <w:widowControl w:val="0"/>
      <w:jc w:val="both"/>
    </w:pPr>
  </w:style>
  <w:style w:type="paragraph" w:customStyle="1" w:styleId="9876BF9E08A84DDF815A7801D8925DE5">
    <w:name w:val="9876BF9E08A84DDF815A7801D8925DE5"/>
    <w:pPr>
      <w:widowControl w:val="0"/>
      <w:jc w:val="both"/>
    </w:pPr>
  </w:style>
  <w:style w:type="paragraph" w:customStyle="1" w:styleId="F94391AF02A745049284FF9C39738C15">
    <w:name w:val="F94391AF02A745049284FF9C39738C15"/>
    <w:pPr>
      <w:widowControl w:val="0"/>
      <w:jc w:val="both"/>
    </w:pPr>
  </w:style>
  <w:style w:type="paragraph" w:customStyle="1" w:styleId="E5C7965E35824FB9AE1240A01F26B26D">
    <w:name w:val="E5C7965E35824FB9AE1240A01F26B26D"/>
    <w:pPr>
      <w:widowControl w:val="0"/>
      <w:jc w:val="both"/>
    </w:pPr>
  </w:style>
  <w:style w:type="paragraph" w:customStyle="1" w:styleId="FFD09F98F54D47D7AB91953F82D957C1">
    <w:name w:val="FFD09F98F54D47D7AB91953F82D957C1"/>
    <w:pPr>
      <w:widowControl w:val="0"/>
      <w:jc w:val="both"/>
    </w:pPr>
  </w:style>
  <w:style w:type="paragraph" w:customStyle="1" w:styleId="26ACA4B19C434550BAAEE6C3C4368228">
    <w:name w:val="26ACA4B19C434550BAAEE6C3C4368228"/>
    <w:pPr>
      <w:widowControl w:val="0"/>
      <w:jc w:val="both"/>
    </w:pPr>
  </w:style>
  <w:style w:type="paragraph" w:customStyle="1" w:styleId="11FFDF2943E44EE2A70DD6C007A5ACC6">
    <w:name w:val="11FFDF2943E44EE2A70DD6C007A5ACC6"/>
    <w:pPr>
      <w:widowControl w:val="0"/>
      <w:jc w:val="both"/>
    </w:pPr>
  </w:style>
  <w:style w:type="paragraph" w:customStyle="1" w:styleId="46C4E24F7BA84EAA87614620250330F5">
    <w:name w:val="46C4E24F7BA84EAA87614620250330F5"/>
    <w:pPr>
      <w:widowControl w:val="0"/>
      <w:jc w:val="both"/>
    </w:pPr>
  </w:style>
  <w:style w:type="paragraph" w:customStyle="1" w:styleId="2A60DB2E2148403283575B5F6735BEA2">
    <w:name w:val="2A60DB2E2148403283575B5F6735BEA2"/>
    <w:pPr>
      <w:widowControl w:val="0"/>
      <w:jc w:val="both"/>
    </w:pPr>
  </w:style>
  <w:style w:type="paragraph" w:customStyle="1" w:styleId="8D1E310C8B2C4DA18B7D87CEC470272D">
    <w:name w:val="8D1E310C8B2C4DA18B7D87CEC470272D"/>
    <w:pPr>
      <w:widowControl w:val="0"/>
      <w:jc w:val="both"/>
    </w:pPr>
  </w:style>
  <w:style w:type="paragraph" w:customStyle="1" w:styleId="F582438136AC4DE29ED0DB6F8BE113E7">
    <w:name w:val="F582438136AC4DE29ED0DB6F8BE113E7"/>
    <w:pPr>
      <w:widowControl w:val="0"/>
      <w:jc w:val="both"/>
    </w:pPr>
  </w:style>
  <w:style w:type="paragraph" w:customStyle="1" w:styleId="EC02C6368EBF4C9D9792250E30479FB4">
    <w:name w:val="EC02C6368EBF4C9D9792250E30479FB4"/>
    <w:pPr>
      <w:widowControl w:val="0"/>
      <w:jc w:val="both"/>
    </w:pPr>
  </w:style>
  <w:style w:type="paragraph" w:customStyle="1" w:styleId="8027E489B84C45679A471E02A57B5415">
    <w:name w:val="8027E489B84C45679A471E02A57B5415"/>
    <w:pPr>
      <w:widowControl w:val="0"/>
      <w:jc w:val="both"/>
    </w:pPr>
  </w:style>
  <w:style w:type="paragraph" w:customStyle="1" w:styleId="0C1A2945D4304620BCF793F9E962A77D">
    <w:name w:val="0C1A2945D4304620BCF793F9E962A77D"/>
    <w:pPr>
      <w:widowControl w:val="0"/>
      <w:jc w:val="both"/>
    </w:pPr>
  </w:style>
  <w:style w:type="paragraph" w:customStyle="1" w:styleId="A36E3FC713D34567AE315A6FE08A7FAE">
    <w:name w:val="A36E3FC713D34567AE315A6FE08A7FAE"/>
    <w:pPr>
      <w:widowControl w:val="0"/>
      <w:jc w:val="both"/>
    </w:pPr>
  </w:style>
  <w:style w:type="paragraph" w:customStyle="1" w:styleId="97254C12FEE54EFDBC6A79023B3EC13F">
    <w:name w:val="97254C12FEE54EFDBC6A79023B3EC13F"/>
    <w:pPr>
      <w:widowControl w:val="0"/>
      <w:jc w:val="both"/>
    </w:pPr>
  </w:style>
  <w:style w:type="paragraph" w:customStyle="1" w:styleId="22283477748A4CC3B854CFCD7FF31212">
    <w:name w:val="22283477748A4CC3B854CFCD7FF31212"/>
    <w:pPr>
      <w:widowControl w:val="0"/>
      <w:jc w:val="both"/>
    </w:pPr>
  </w:style>
  <w:style w:type="paragraph" w:customStyle="1" w:styleId="B9E536F8109E465BB1C35CEAC87F546F">
    <w:name w:val="B9E536F8109E465BB1C35CEAC87F546F"/>
    <w:pPr>
      <w:widowControl w:val="0"/>
      <w:jc w:val="both"/>
    </w:pPr>
  </w:style>
  <w:style w:type="paragraph" w:customStyle="1" w:styleId="2D753A4A0E0C4998BE785A0ECA7840A2">
    <w:name w:val="2D753A4A0E0C4998BE785A0ECA7840A2"/>
    <w:pPr>
      <w:widowControl w:val="0"/>
      <w:jc w:val="both"/>
    </w:pPr>
  </w:style>
  <w:style w:type="paragraph" w:customStyle="1" w:styleId="D3723969B5514291AA3642BD1169BD74">
    <w:name w:val="D3723969B5514291AA3642BD1169BD74"/>
    <w:pPr>
      <w:widowControl w:val="0"/>
      <w:jc w:val="both"/>
    </w:pPr>
  </w:style>
  <w:style w:type="paragraph" w:customStyle="1" w:styleId="B17F6AE5BD984938B3F6D81EBB9D06BB">
    <w:name w:val="B17F6AE5BD984938B3F6D81EBB9D06BB"/>
    <w:pPr>
      <w:widowControl w:val="0"/>
      <w:jc w:val="both"/>
    </w:pPr>
  </w:style>
  <w:style w:type="paragraph" w:customStyle="1" w:styleId="B1864920FC4143C5906C598780F5BA5A">
    <w:name w:val="B1864920FC4143C5906C598780F5BA5A"/>
    <w:pPr>
      <w:widowControl w:val="0"/>
      <w:jc w:val="both"/>
    </w:pPr>
  </w:style>
  <w:style w:type="paragraph" w:customStyle="1" w:styleId="8C54FEBAAFDB452FA915B106A987E0D0">
    <w:name w:val="8C54FEBAAFDB452FA915B106A987E0D0"/>
    <w:pPr>
      <w:widowControl w:val="0"/>
      <w:jc w:val="both"/>
    </w:pPr>
  </w:style>
  <w:style w:type="paragraph" w:customStyle="1" w:styleId="BD35FA2479A44503B7A3E171AA380A2D">
    <w:name w:val="BD35FA2479A44503B7A3E171AA380A2D"/>
    <w:pPr>
      <w:widowControl w:val="0"/>
      <w:jc w:val="both"/>
    </w:pPr>
  </w:style>
  <w:style w:type="paragraph" w:customStyle="1" w:styleId="6C5B0DEBDC684E578B1B394BF33FC9F4">
    <w:name w:val="6C5B0DEBDC684E578B1B394BF33FC9F4"/>
    <w:pPr>
      <w:widowControl w:val="0"/>
      <w:jc w:val="both"/>
    </w:pPr>
  </w:style>
  <w:style w:type="paragraph" w:customStyle="1" w:styleId="B385077EC8864B4DB91CE818A7716F0F">
    <w:name w:val="B385077EC8864B4DB91CE818A7716F0F"/>
    <w:pPr>
      <w:widowControl w:val="0"/>
      <w:jc w:val="both"/>
    </w:pPr>
  </w:style>
  <w:style w:type="paragraph" w:customStyle="1" w:styleId="B14A1C8E564549FBBB3EFBC51AF57AF2">
    <w:name w:val="B14A1C8E564549FBBB3EFBC51AF57AF2"/>
    <w:pPr>
      <w:widowControl w:val="0"/>
      <w:jc w:val="both"/>
    </w:pPr>
  </w:style>
  <w:style w:type="paragraph" w:customStyle="1" w:styleId="D5FE50BAED8E4DA4B3584F7C57EE68AD">
    <w:name w:val="D5FE50BAED8E4DA4B3584F7C57EE68AD"/>
    <w:pPr>
      <w:widowControl w:val="0"/>
      <w:jc w:val="both"/>
    </w:pPr>
  </w:style>
  <w:style w:type="paragraph" w:customStyle="1" w:styleId="883E14C493404C78BAA0FE1A48981B20">
    <w:name w:val="883E14C493404C78BAA0FE1A48981B20"/>
    <w:pPr>
      <w:widowControl w:val="0"/>
      <w:jc w:val="both"/>
    </w:pPr>
  </w:style>
  <w:style w:type="paragraph" w:customStyle="1" w:styleId="0C2BA53D90FE47FEA9717FE0E1AA6D3D">
    <w:name w:val="0C2BA53D90FE47FEA9717FE0E1AA6D3D"/>
    <w:pPr>
      <w:widowControl w:val="0"/>
      <w:jc w:val="both"/>
    </w:pPr>
  </w:style>
  <w:style w:type="paragraph" w:customStyle="1" w:styleId="B0879A9CA51D460882E761FB7FC3D827">
    <w:name w:val="B0879A9CA51D460882E761FB7FC3D827"/>
    <w:pPr>
      <w:widowControl w:val="0"/>
      <w:jc w:val="both"/>
    </w:pPr>
  </w:style>
  <w:style w:type="paragraph" w:customStyle="1" w:styleId="400C52202647418EBD59DDB8404D305F">
    <w:name w:val="400C52202647418EBD59DDB8404D305F"/>
    <w:pPr>
      <w:widowControl w:val="0"/>
      <w:jc w:val="both"/>
    </w:pPr>
  </w:style>
  <w:style w:type="paragraph" w:customStyle="1" w:styleId="CE512925535C499280AAB4DEFB356969">
    <w:name w:val="CE512925535C499280AAB4DEFB356969"/>
    <w:pPr>
      <w:widowControl w:val="0"/>
      <w:jc w:val="both"/>
    </w:pPr>
  </w:style>
  <w:style w:type="paragraph" w:customStyle="1" w:styleId="60D0C650D2FB45D28FD956B70024BBD1">
    <w:name w:val="60D0C650D2FB45D28FD956B70024BBD1"/>
    <w:pPr>
      <w:widowControl w:val="0"/>
      <w:jc w:val="both"/>
    </w:pPr>
  </w:style>
  <w:style w:type="paragraph" w:customStyle="1" w:styleId="67D7C3A82C144A979045181A5608A7E5">
    <w:name w:val="67D7C3A82C144A979045181A5608A7E5"/>
    <w:pPr>
      <w:widowControl w:val="0"/>
      <w:jc w:val="both"/>
    </w:pPr>
  </w:style>
  <w:style w:type="paragraph" w:customStyle="1" w:styleId="AF74607A1520482EA694864E73953E63">
    <w:name w:val="AF74607A1520482EA694864E73953E63"/>
    <w:pPr>
      <w:widowControl w:val="0"/>
      <w:jc w:val="both"/>
    </w:pPr>
  </w:style>
  <w:style w:type="paragraph" w:customStyle="1" w:styleId="7DD92F7DD8F04971AABF5C309E1248ED">
    <w:name w:val="7DD92F7DD8F04971AABF5C309E1248ED"/>
    <w:pPr>
      <w:widowControl w:val="0"/>
      <w:jc w:val="both"/>
    </w:pPr>
  </w:style>
  <w:style w:type="paragraph" w:customStyle="1" w:styleId="2125B957AAFA41959F5443C8FCD70756">
    <w:name w:val="2125B957AAFA41959F5443C8FCD70756"/>
    <w:pPr>
      <w:widowControl w:val="0"/>
      <w:jc w:val="both"/>
    </w:pPr>
  </w:style>
  <w:style w:type="paragraph" w:customStyle="1" w:styleId="601C589E1CD344828F2EE2F029586285">
    <w:name w:val="601C589E1CD344828F2EE2F029586285"/>
    <w:pPr>
      <w:widowControl w:val="0"/>
      <w:jc w:val="both"/>
    </w:pPr>
  </w:style>
  <w:style w:type="paragraph" w:customStyle="1" w:styleId="E25B647D3EA34D04BB2F8DF60986D7A2">
    <w:name w:val="E25B647D3EA34D04BB2F8DF60986D7A2"/>
    <w:pPr>
      <w:widowControl w:val="0"/>
      <w:jc w:val="both"/>
    </w:pPr>
  </w:style>
  <w:style w:type="paragraph" w:customStyle="1" w:styleId="0B0D84F877C0471181F4C4661780C0D5">
    <w:name w:val="0B0D84F877C0471181F4C4661780C0D5"/>
    <w:pPr>
      <w:widowControl w:val="0"/>
      <w:jc w:val="both"/>
    </w:pPr>
  </w:style>
  <w:style w:type="paragraph" w:customStyle="1" w:styleId="F7E3A4F5566D49AF974727787AE1544B">
    <w:name w:val="F7E3A4F5566D49AF974727787AE1544B"/>
    <w:pPr>
      <w:widowControl w:val="0"/>
      <w:jc w:val="both"/>
    </w:pPr>
  </w:style>
  <w:style w:type="paragraph" w:customStyle="1" w:styleId="9CDA39F4F5F844CC929BE7939126B367">
    <w:name w:val="9CDA39F4F5F844CC929BE7939126B367"/>
    <w:pPr>
      <w:widowControl w:val="0"/>
      <w:jc w:val="both"/>
    </w:pPr>
  </w:style>
  <w:style w:type="paragraph" w:customStyle="1" w:styleId="E843CDA2E210403EB21821E3C011F1BD">
    <w:name w:val="E843CDA2E210403EB21821E3C011F1BD"/>
    <w:pPr>
      <w:widowControl w:val="0"/>
      <w:jc w:val="both"/>
    </w:pPr>
  </w:style>
  <w:style w:type="paragraph" w:customStyle="1" w:styleId="416A5737D3144619BEE21219A35ADE20">
    <w:name w:val="416A5737D3144619BEE21219A35ADE20"/>
    <w:pPr>
      <w:widowControl w:val="0"/>
      <w:jc w:val="both"/>
    </w:pPr>
  </w:style>
  <w:style w:type="paragraph" w:customStyle="1" w:styleId="11034D6DEE2B475AA33BEB1C22EF8A3B">
    <w:name w:val="11034D6DEE2B475AA33BEB1C22EF8A3B"/>
    <w:pPr>
      <w:widowControl w:val="0"/>
      <w:jc w:val="both"/>
    </w:pPr>
  </w:style>
  <w:style w:type="paragraph" w:customStyle="1" w:styleId="39FE99BC11F74932B121D370741AA3CC">
    <w:name w:val="39FE99BC11F74932B121D370741AA3CC"/>
    <w:pPr>
      <w:widowControl w:val="0"/>
      <w:jc w:val="both"/>
    </w:pPr>
  </w:style>
  <w:style w:type="paragraph" w:customStyle="1" w:styleId="74EEAAF9BCEC431C863FD4B2C1861531">
    <w:name w:val="74EEAAF9BCEC431C863FD4B2C1861531"/>
    <w:pPr>
      <w:widowControl w:val="0"/>
      <w:jc w:val="both"/>
    </w:pPr>
  </w:style>
  <w:style w:type="paragraph" w:customStyle="1" w:styleId="CD0A7D607FE049DA980E25BD2C1F2E8F">
    <w:name w:val="CD0A7D607FE049DA980E25BD2C1F2E8F"/>
    <w:pPr>
      <w:widowControl w:val="0"/>
      <w:jc w:val="both"/>
    </w:pPr>
  </w:style>
  <w:style w:type="paragraph" w:customStyle="1" w:styleId="2F2A101BE5024D46BB7CF55E7B52EB98">
    <w:name w:val="2F2A101BE5024D46BB7CF55E7B52EB98"/>
    <w:pPr>
      <w:widowControl w:val="0"/>
      <w:jc w:val="both"/>
    </w:pPr>
  </w:style>
  <w:style w:type="paragraph" w:customStyle="1" w:styleId="DD4AD7D784FC49F38DD07845F8865CE2">
    <w:name w:val="DD4AD7D784FC49F38DD07845F8865CE2"/>
    <w:pPr>
      <w:widowControl w:val="0"/>
      <w:jc w:val="both"/>
    </w:pPr>
  </w:style>
  <w:style w:type="paragraph" w:customStyle="1" w:styleId="BA74701632AC4CA391829B72F3732266">
    <w:name w:val="BA74701632AC4CA391829B72F3732266"/>
    <w:pPr>
      <w:widowControl w:val="0"/>
      <w:jc w:val="both"/>
    </w:pPr>
  </w:style>
  <w:style w:type="paragraph" w:customStyle="1" w:styleId="EA0525D0DE7240D4B58315A73B77D719">
    <w:name w:val="EA0525D0DE7240D4B58315A73B77D719"/>
    <w:pPr>
      <w:widowControl w:val="0"/>
      <w:jc w:val="both"/>
    </w:pPr>
  </w:style>
  <w:style w:type="paragraph" w:customStyle="1" w:styleId="C45E1DC51CCC45B79A48C521723CCB30">
    <w:name w:val="C45E1DC51CCC45B79A48C521723CCB30"/>
    <w:pPr>
      <w:widowControl w:val="0"/>
      <w:jc w:val="both"/>
    </w:pPr>
  </w:style>
  <w:style w:type="paragraph" w:customStyle="1" w:styleId="86A800BA75C841379A54259EC0CE4F13">
    <w:name w:val="86A800BA75C841379A54259EC0CE4F13"/>
    <w:pPr>
      <w:widowControl w:val="0"/>
      <w:jc w:val="both"/>
    </w:pPr>
  </w:style>
  <w:style w:type="paragraph" w:customStyle="1" w:styleId="3F3B46B5F4F04C628640F9F4529D2A19">
    <w:name w:val="3F3B46B5F4F04C628640F9F4529D2A19"/>
    <w:pPr>
      <w:widowControl w:val="0"/>
      <w:jc w:val="both"/>
    </w:pPr>
  </w:style>
  <w:style w:type="paragraph" w:customStyle="1" w:styleId="6BB1F4FBE3594C4EA71A2515646938EB">
    <w:name w:val="6BB1F4FBE3594C4EA71A2515646938EB"/>
    <w:pPr>
      <w:widowControl w:val="0"/>
      <w:jc w:val="both"/>
    </w:pPr>
  </w:style>
  <w:style w:type="paragraph" w:customStyle="1" w:styleId="F80A260E920E48DE9E4E7FF70543EF3F">
    <w:name w:val="F80A260E920E48DE9E4E7FF70543EF3F"/>
    <w:pPr>
      <w:widowControl w:val="0"/>
      <w:jc w:val="both"/>
    </w:pPr>
  </w:style>
  <w:style w:type="paragraph" w:customStyle="1" w:styleId="8D82B467D75C4FD9B884CC9C5130A957">
    <w:name w:val="8D82B467D75C4FD9B884CC9C5130A957"/>
    <w:pPr>
      <w:widowControl w:val="0"/>
      <w:jc w:val="both"/>
    </w:pPr>
  </w:style>
  <w:style w:type="paragraph" w:customStyle="1" w:styleId="5AC54BA6B53946CD8CD666EEF6F134C2">
    <w:name w:val="5AC54BA6B53946CD8CD666EEF6F134C2"/>
    <w:pPr>
      <w:widowControl w:val="0"/>
      <w:jc w:val="both"/>
    </w:pPr>
  </w:style>
  <w:style w:type="paragraph" w:customStyle="1" w:styleId="48A083C4B38F4377ABA9F719FA70B674">
    <w:name w:val="48A083C4B38F4377ABA9F719FA70B674"/>
    <w:pPr>
      <w:widowControl w:val="0"/>
      <w:jc w:val="both"/>
    </w:pPr>
  </w:style>
  <w:style w:type="paragraph" w:customStyle="1" w:styleId="18C266C10A7340B0AA75878C837EB1E3">
    <w:name w:val="18C266C10A7340B0AA75878C837EB1E3"/>
    <w:pPr>
      <w:widowControl w:val="0"/>
      <w:jc w:val="both"/>
    </w:pPr>
  </w:style>
  <w:style w:type="paragraph" w:customStyle="1" w:styleId="DB2284DD03834733BFB0B48996EFC099">
    <w:name w:val="DB2284DD03834733BFB0B48996EFC099"/>
    <w:pPr>
      <w:widowControl w:val="0"/>
      <w:jc w:val="both"/>
    </w:pPr>
  </w:style>
  <w:style w:type="paragraph" w:customStyle="1" w:styleId="47C8DD4D7A554B29ADEE936B998F5344">
    <w:name w:val="47C8DD4D7A554B29ADEE936B998F5344"/>
    <w:pPr>
      <w:widowControl w:val="0"/>
      <w:jc w:val="both"/>
    </w:pPr>
  </w:style>
  <w:style w:type="paragraph" w:customStyle="1" w:styleId="75141420CC5B49579CD062C77CFF1F71">
    <w:name w:val="75141420CC5B49579CD062C77CFF1F71"/>
    <w:pPr>
      <w:widowControl w:val="0"/>
      <w:jc w:val="both"/>
    </w:pPr>
  </w:style>
  <w:style w:type="paragraph" w:customStyle="1" w:styleId="AA52FCCF447D4421BFB6B08B83EF340F">
    <w:name w:val="AA52FCCF447D4421BFB6B08B83EF340F"/>
    <w:pPr>
      <w:widowControl w:val="0"/>
      <w:jc w:val="both"/>
    </w:pPr>
  </w:style>
  <w:style w:type="paragraph" w:customStyle="1" w:styleId="CCA9D094B0B740FFAB6FC4F70840994A">
    <w:name w:val="CCA9D094B0B740FFAB6FC4F70840994A"/>
    <w:pPr>
      <w:widowControl w:val="0"/>
      <w:jc w:val="both"/>
    </w:pPr>
  </w:style>
  <w:style w:type="paragraph" w:customStyle="1" w:styleId="DDE20CCC061B4E8F8765F15B137F9B95">
    <w:name w:val="DDE20CCC061B4E8F8765F15B137F9B95"/>
    <w:pPr>
      <w:widowControl w:val="0"/>
      <w:jc w:val="both"/>
    </w:pPr>
  </w:style>
  <w:style w:type="paragraph" w:customStyle="1" w:styleId="012D3A9CD548496F96A94ABF8444BDAF">
    <w:name w:val="012D3A9CD548496F96A94ABF8444BDAF"/>
    <w:pPr>
      <w:widowControl w:val="0"/>
      <w:jc w:val="both"/>
    </w:pPr>
  </w:style>
  <w:style w:type="paragraph" w:customStyle="1" w:styleId="6C1B3D92B9134500B3D1FADA5621CAE1">
    <w:name w:val="6C1B3D92B9134500B3D1FADA5621CAE1"/>
    <w:pPr>
      <w:widowControl w:val="0"/>
      <w:jc w:val="both"/>
    </w:pPr>
  </w:style>
  <w:style w:type="paragraph" w:customStyle="1" w:styleId="0ACD5C62D65846388443E76A721363B9">
    <w:name w:val="0ACD5C62D65846388443E76A721363B9"/>
    <w:pPr>
      <w:widowControl w:val="0"/>
      <w:jc w:val="both"/>
    </w:pPr>
  </w:style>
  <w:style w:type="paragraph" w:customStyle="1" w:styleId="2E4B4DA0843D461EB01793ADFB9CF93B">
    <w:name w:val="2E4B4DA0843D461EB01793ADFB9CF93B"/>
    <w:pPr>
      <w:widowControl w:val="0"/>
      <w:jc w:val="both"/>
    </w:pPr>
  </w:style>
  <w:style w:type="paragraph" w:customStyle="1" w:styleId="FF3763C90CC74A00A83F061240CD5B05">
    <w:name w:val="FF3763C90CC74A00A83F061240CD5B05"/>
    <w:pPr>
      <w:widowControl w:val="0"/>
      <w:jc w:val="both"/>
    </w:pPr>
  </w:style>
  <w:style w:type="paragraph" w:customStyle="1" w:styleId="CE42A3436A6848FC9C6EA91D749BECAA">
    <w:name w:val="CE42A3436A6848FC9C6EA91D749BECAA"/>
    <w:pPr>
      <w:widowControl w:val="0"/>
      <w:jc w:val="both"/>
    </w:pPr>
  </w:style>
  <w:style w:type="paragraph" w:customStyle="1" w:styleId="5159586BA1E44AF2ACBD59668D7E645A">
    <w:name w:val="5159586BA1E44AF2ACBD59668D7E645A"/>
    <w:pPr>
      <w:widowControl w:val="0"/>
      <w:jc w:val="both"/>
    </w:pPr>
  </w:style>
  <w:style w:type="paragraph" w:customStyle="1" w:styleId="18859E9F9DEB45A58B12C1C054B89092">
    <w:name w:val="18859E9F9DEB45A58B12C1C054B89092"/>
    <w:pPr>
      <w:widowControl w:val="0"/>
      <w:jc w:val="both"/>
    </w:pPr>
  </w:style>
  <w:style w:type="paragraph" w:customStyle="1" w:styleId="26518B70B03C412CAFF2D2FE6D89A020">
    <w:name w:val="26518B70B03C412CAFF2D2FE6D89A020"/>
    <w:pPr>
      <w:widowControl w:val="0"/>
      <w:jc w:val="both"/>
    </w:pPr>
  </w:style>
  <w:style w:type="paragraph" w:customStyle="1" w:styleId="D6E471E1323E4617A35283B81E30A710">
    <w:name w:val="D6E471E1323E4617A35283B81E30A710"/>
    <w:pPr>
      <w:widowControl w:val="0"/>
      <w:jc w:val="both"/>
    </w:pPr>
  </w:style>
  <w:style w:type="paragraph" w:customStyle="1" w:styleId="1FB1F725AADA4CAF9ED602F4F990D08E">
    <w:name w:val="1FB1F725AADA4CAF9ED602F4F990D08E"/>
    <w:pPr>
      <w:widowControl w:val="0"/>
      <w:jc w:val="both"/>
    </w:pPr>
  </w:style>
  <w:style w:type="paragraph" w:customStyle="1" w:styleId="C0031867E5464FBFB7B3E6D8839185A4">
    <w:name w:val="C0031867E5464FBFB7B3E6D8839185A4"/>
    <w:pPr>
      <w:widowControl w:val="0"/>
      <w:jc w:val="both"/>
    </w:pPr>
  </w:style>
  <w:style w:type="paragraph" w:customStyle="1" w:styleId="FF8C28C437FD46B1B5E43D622F55F276">
    <w:name w:val="FF8C28C437FD46B1B5E43D622F55F276"/>
    <w:pPr>
      <w:widowControl w:val="0"/>
      <w:jc w:val="both"/>
    </w:pPr>
  </w:style>
  <w:style w:type="paragraph" w:customStyle="1" w:styleId="769676F59805470D8E85DC8AF94D8B15">
    <w:name w:val="769676F59805470D8E85DC8AF94D8B15"/>
    <w:pPr>
      <w:widowControl w:val="0"/>
      <w:jc w:val="both"/>
    </w:pPr>
  </w:style>
  <w:style w:type="paragraph" w:customStyle="1" w:styleId="7B81D092986C4100B581172F6D9D6E60">
    <w:name w:val="7B81D092986C4100B581172F6D9D6E60"/>
    <w:pPr>
      <w:widowControl w:val="0"/>
      <w:jc w:val="both"/>
    </w:pPr>
  </w:style>
  <w:style w:type="paragraph" w:customStyle="1" w:styleId="95B7E7B3B2284FE9B8AA544696DB103A">
    <w:name w:val="95B7E7B3B2284FE9B8AA544696DB103A"/>
    <w:pPr>
      <w:widowControl w:val="0"/>
      <w:jc w:val="both"/>
    </w:pPr>
  </w:style>
  <w:style w:type="paragraph" w:customStyle="1" w:styleId="7C4115A2CCA14716999BA2D736903053">
    <w:name w:val="7C4115A2CCA14716999BA2D736903053"/>
    <w:pPr>
      <w:widowControl w:val="0"/>
      <w:jc w:val="both"/>
    </w:pPr>
  </w:style>
  <w:style w:type="paragraph" w:customStyle="1" w:styleId="2FD011802A5A4E61A7CE314026345A0E">
    <w:name w:val="2FD011802A5A4E61A7CE314026345A0E"/>
    <w:pPr>
      <w:widowControl w:val="0"/>
      <w:jc w:val="both"/>
    </w:pPr>
  </w:style>
  <w:style w:type="paragraph" w:customStyle="1" w:styleId="DC2F1012E6744DE0AA619B4C085CA84F">
    <w:name w:val="DC2F1012E6744DE0AA619B4C085CA84F"/>
    <w:pPr>
      <w:widowControl w:val="0"/>
      <w:jc w:val="both"/>
    </w:pPr>
  </w:style>
  <w:style w:type="paragraph" w:customStyle="1" w:styleId="F51A18D761C24CD9B317E9BF1749A737">
    <w:name w:val="F51A18D761C24CD9B317E9BF1749A737"/>
    <w:pPr>
      <w:widowControl w:val="0"/>
      <w:jc w:val="both"/>
    </w:pPr>
  </w:style>
  <w:style w:type="paragraph" w:customStyle="1" w:styleId="C05347CF6EFC4E3ABE28A7EEE3D99DBE">
    <w:name w:val="C05347CF6EFC4E3ABE28A7EEE3D99DBE"/>
    <w:pPr>
      <w:widowControl w:val="0"/>
      <w:jc w:val="both"/>
    </w:pPr>
  </w:style>
  <w:style w:type="paragraph" w:customStyle="1" w:styleId="BB675333D78D405CA4133C9488BDC7CF">
    <w:name w:val="BB675333D78D405CA4133C9488BDC7CF"/>
    <w:pPr>
      <w:widowControl w:val="0"/>
      <w:jc w:val="both"/>
    </w:pPr>
  </w:style>
  <w:style w:type="paragraph" w:customStyle="1" w:styleId="55F5FED57979410AB0116ED4BB317238">
    <w:name w:val="55F5FED57979410AB0116ED4BB317238"/>
    <w:pPr>
      <w:widowControl w:val="0"/>
      <w:jc w:val="both"/>
    </w:pPr>
  </w:style>
  <w:style w:type="paragraph" w:customStyle="1" w:styleId="11D5E160EC79473096AC6715882DB526">
    <w:name w:val="11D5E160EC79473096AC6715882DB526"/>
    <w:pPr>
      <w:widowControl w:val="0"/>
      <w:jc w:val="both"/>
    </w:pPr>
  </w:style>
  <w:style w:type="paragraph" w:customStyle="1" w:styleId="9FE5175115A1494AB9ABB8FC9BB4D590">
    <w:name w:val="9FE5175115A1494AB9ABB8FC9BB4D590"/>
    <w:pPr>
      <w:widowControl w:val="0"/>
      <w:jc w:val="both"/>
    </w:pPr>
  </w:style>
  <w:style w:type="paragraph" w:customStyle="1" w:styleId="B0CF647C66CF457D95C60E19EFFBF057">
    <w:name w:val="B0CF647C66CF457D95C60E19EFFBF057"/>
    <w:pPr>
      <w:widowControl w:val="0"/>
      <w:jc w:val="both"/>
    </w:pPr>
  </w:style>
  <w:style w:type="paragraph" w:customStyle="1" w:styleId="19AEF2C0A83248CC8756D17939D2929E">
    <w:name w:val="19AEF2C0A83248CC8756D17939D2929E"/>
    <w:pPr>
      <w:widowControl w:val="0"/>
      <w:jc w:val="both"/>
    </w:pPr>
  </w:style>
  <w:style w:type="paragraph" w:customStyle="1" w:styleId="08DF1BBF101B45909C5DFB8333E2BAD1">
    <w:name w:val="08DF1BBF101B45909C5DFB8333E2BAD1"/>
    <w:pPr>
      <w:widowControl w:val="0"/>
      <w:jc w:val="both"/>
    </w:pPr>
  </w:style>
  <w:style w:type="paragraph" w:customStyle="1" w:styleId="904FA8A864644A2A83532286C4BDBAC2">
    <w:name w:val="904FA8A864644A2A83532286C4BDBAC2"/>
    <w:pPr>
      <w:widowControl w:val="0"/>
      <w:jc w:val="both"/>
    </w:pPr>
  </w:style>
  <w:style w:type="paragraph" w:customStyle="1" w:styleId="D64F71EBD6C74946A2A297FA35235F5E">
    <w:name w:val="D64F71EBD6C74946A2A297FA35235F5E"/>
    <w:pPr>
      <w:widowControl w:val="0"/>
      <w:jc w:val="both"/>
    </w:pPr>
  </w:style>
  <w:style w:type="paragraph" w:customStyle="1" w:styleId="9D7006EE8F1F4695B8CC8BAD46EB3705">
    <w:name w:val="9D7006EE8F1F4695B8CC8BAD46EB3705"/>
    <w:pPr>
      <w:widowControl w:val="0"/>
      <w:jc w:val="both"/>
    </w:pPr>
  </w:style>
  <w:style w:type="paragraph" w:customStyle="1" w:styleId="E143D2DA25FC4CEB8A58E2782F74DEAE">
    <w:name w:val="E143D2DA25FC4CEB8A58E2782F74DEAE"/>
    <w:pPr>
      <w:widowControl w:val="0"/>
      <w:jc w:val="both"/>
    </w:pPr>
  </w:style>
  <w:style w:type="paragraph" w:customStyle="1" w:styleId="C04E284C2F14420687A09E0CDBFD071B">
    <w:name w:val="C04E284C2F14420687A09E0CDBFD071B"/>
    <w:pPr>
      <w:widowControl w:val="0"/>
      <w:jc w:val="both"/>
    </w:pPr>
  </w:style>
  <w:style w:type="paragraph" w:customStyle="1" w:styleId="E83487B535534DBDB6ADF56C315A7850">
    <w:name w:val="E83487B535534DBDB6ADF56C315A7850"/>
    <w:pPr>
      <w:widowControl w:val="0"/>
      <w:jc w:val="both"/>
    </w:pPr>
  </w:style>
  <w:style w:type="paragraph" w:customStyle="1" w:styleId="EAE459E097C942309A5E004F3AE16C72">
    <w:name w:val="EAE459E097C942309A5E004F3AE16C72"/>
    <w:pPr>
      <w:widowControl w:val="0"/>
      <w:jc w:val="both"/>
    </w:pPr>
  </w:style>
  <w:style w:type="paragraph" w:customStyle="1" w:styleId="D9B20EE5472B46C58D9C4E3DCF986D65">
    <w:name w:val="D9B20EE5472B46C58D9C4E3DCF986D65"/>
    <w:pPr>
      <w:widowControl w:val="0"/>
      <w:jc w:val="both"/>
    </w:pPr>
  </w:style>
  <w:style w:type="paragraph" w:customStyle="1" w:styleId="495818F9C4794978B98AD6BDC0F21515">
    <w:name w:val="495818F9C4794978B98AD6BDC0F21515"/>
    <w:pPr>
      <w:widowControl w:val="0"/>
      <w:jc w:val="both"/>
    </w:pPr>
  </w:style>
  <w:style w:type="paragraph" w:customStyle="1" w:styleId="4C0D8D322E28431DAFB9C81F249CC5CB">
    <w:name w:val="4C0D8D322E28431DAFB9C81F249CC5CB"/>
    <w:pPr>
      <w:widowControl w:val="0"/>
      <w:jc w:val="both"/>
    </w:pPr>
  </w:style>
  <w:style w:type="paragraph" w:customStyle="1" w:styleId="FA5742920B794A6C98EB91EB9B706A9E">
    <w:name w:val="FA5742920B794A6C98EB91EB9B706A9E"/>
    <w:pPr>
      <w:widowControl w:val="0"/>
      <w:jc w:val="both"/>
    </w:pPr>
  </w:style>
  <w:style w:type="paragraph" w:customStyle="1" w:styleId="88CA1F846B7D42F7B16491F6057822C6">
    <w:name w:val="88CA1F846B7D42F7B16491F6057822C6"/>
    <w:pPr>
      <w:widowControl w:val="0"/>
      <w:jc w:val="both"/>
    </w:pPr>
  </w:style>
  <w:style w:type="paragraph" w:customStyle="1" w:styleId="875CCD501F4244A68B9B96CE039478AE">
    <w:name w:val="875CCD501F4244A68B9B96CE039478AE"/>
    <w:pPr>
      <w:widowControl w:val="0"/>
      <w:jc w:val="both"/>
    </w:pPr>
  </w:style>
  <w:style w:type="paragraph" w:customStyle="1" w:styleId="C361F4B0FB2946BF95785329707D8151">
    <w:name w:val="C361F4B0FB2946BF95785329707D8151"/>
    <w:pPr>
      <w:widowControl w:val="0"/>
      <w:jc w:val="both"/>
    </w:pPr>
  </w:style>
  <w:style w:type="paragraph" w:customStyle="1" w:styleId="E2AE58CC39524AD6A90C38DD6F06CC79">
    <w:name w:val="E2AE58CC39524AD6A90C38DD6F06CC79"/>
    <w:pPr>
      <w:widowControl w:val="0"/>
      <w:jc w:val="both"/>
    </w:pPr>
  </w:style>
  <w:style w:type="paragraph" w:customStyle="1" w:styleId="579A17B11FBB46889F255AA78F683930">
    <w:name w:val="579A17B11FBB46889F255AA78F683930"/>
    <w:pPr>
      <w:widowControl w:val="0"/>
      <w:jc w:val="both"/>
    </w:pPr>
  </w:style>
  <w:style w:type="paragraph" w:customStyle="1" w:styleId="B164600D82E74DBAB58A69815C25FAB6">
    <w:name w:val="B164600D82E74DBAB58A69815C25FAB6"/>
    <w:pPr>
      <w:widowControl w:val="0"/>
      <w:jc w:val="both"/>
    </w:pPr>
  </w:style>
  <w:style w:type="paragraph" w:customStyle="1" w:styleId="7D476D1799824A17B8A8BF4C5B306382">
    <w:name w:val="7D476D1799824A17B8A8BF4C5B306382"/>
    <w:pPr>
      <w:widowControl w:val="0"/>
      <w:jc w:val="both"/>
    </w:pPr>
  </w:style>
  <w:style w:type="paragraph" w:customStyle="1" w:styleId="C4398FE02A2D48129682A86CC3BD95BE">
    <w:name w:val="C4398FE02A2D48129682A86CC3BD95BE"/>
    <w:pPr>
      <w:widowControl w:val="0"/>
      <w:jc w:val="both"/>
    </w:pPr>
  </w:style>
  <w:style w:type="paragraph" w:customStyle="1" w:styleId="D7A6CD8D297846C49010141675479964">
    <w:name w:val="D7A6CD8D297846C49010141675479964"/>
    <w:pPr>
      <w:widowControl w:val="0"/>
      <w:jc w:val="both"/>
    </w:pPr>
  </w:style>
  <w:style w:type="paragraph" w:customStyle="1" w:styleId="E7CBA92F3D3C4C64B1E9585EE54EC9DA">
    <w:name w:val="E7CBA92F3D3C4C64B1E9585EE54EC9DA"/>
    <w:pPr>
      <w:widowControl w:val="0"/>
      <w:jc w:val="both"/>
    </w:pPr>
  </w:style>
  <w:style w:type="paragraph" w:customStyle="1" w:styleId="A8D2129385D4403CA82AFC4267BE2E43">
    <w:name w:val="A8D2129385D4403CA82AFC4267BE2E43"/>
    <w:pPr>
      <w:widowControl w:val="0"/>
      <w:jc w:val="both"/>
    </w:pPr>
  </w:style>
  <w:style w:type="paragraph" w:customStyle="1" w:styleId="BF52783D7F214671BCF80822BE3498D8">
    <w:name w:val="BF52783D7F214671BCF80822BE3498D8"/>
    <w:pPr>
      <w:widowControl w:val="0"/>
      <w:jc w:val="both"/>
    </w:pPr>
  </w:style>
  <w:style w:type="paragraph" w:customStyle="1" w:styleId="88330E4E2B024A6B964731F4EE45232B">
    <w:name w:val="88330E4E2B024A6B964731F4EE45232B"/>
    <w:pPr>
      <w:widowControl w:val="0"/>
      <w:jc w:val="both"/>
    </w:pPr>
  </w:style>
  <w:style w:type="paragraph" w:customStyle="1" w:styleId="957CDA1FEE4C46CF9F37958843AEF8B6">
    <w:name w:val="957CDA1FEE4C46CF9F37958843AEF8B6"/>
    <w:pPr>
      <w:widowControl w:val="0"/>
      <w:jc w:val="both"/>
    </w:pPr>
  </w:style>
  <w:style w:type="paragraph" w:customStyle="1" w:styleId="FA59B3641FB74CF8865F8FE7DD7A7BB8">
    <w:name w:val="FA59B3641FB74CF8865F8FE7DD7A7BB8"/>
    <w:pPr>
      <w:widowControl w:val="0"/>
      <w:jc w:val="both"/>
    </w:pPr>
  </w:style>
  <w:style w:type="paragraph" w:customStyle="1" w:styleId="544A1F9552924F23BB3C22150DD13AED">
    <w:name w:val="544A1F9552924F23BB3C22150DD13AED"/>
    <w:pPr>
      <w:widowControl w:val="0"/>
      <w:jc w:val="both"/>
    </w:pPr>
  </w:style>
  <w:style w:type="paragraph" w:customStyle="1" w:styleId="75562886A9884B92840B3A0DC033FE18">
    <w:name w:val="75562886A9884B92840B3A0DC033FE18"/>
    <w:pPr>
      <w:widowControl w:val="0"/>
      <w:jc w:val="both"/>
    </w:pPr>
  </w:style>
  <w:style w:type="paragraph" w:customStyle="1" w:styleId="39F41C23F530442DBE4DCB3FD6D7F5FA">
    <w:name w:val="39F41C23F530442DBE4DCB3FD6D7F5FA"/>
    <w:pPr>
      <w:widowControl w:val="0"/>
      <w:jc w:val="both"/>
    </w:pPr>
  </w:style>
  <w:style w:type="paragraph" w:customStyle="1" w:styleId="37B834B2E70F49F694E53A98653122B4">
    <w:name w:val="37B834B2E70F49F694E53A98653122B4"/>
    <w:pPr>
      <w:widowControl w:val="0"/>
      <w:jc w:val="both"/>
    </w:pPr>
  </w:style>
  <w:style w:type="paragraph" w:customStyle="1" w:styleId="61891C15037543CDBDB0903614CD0F03">
    <w:name w:val="61891C15037543CDBDB0903614CD0F03"/>
    <w:pPr>
      <w:widowControl w:val="0"/>
      <w:jc w:val="both"/>
    </w:pPr>
  </w:style>
  <w:style w:type="paragraph" w:customStyle="1" w:styleId="63B12A8E554B48D882FD221C18461352">
    <w:name w:val="63B12A8E554B48D882FD221C18461352"/>
    <w:pPr>
      <w:widowControl w:val="0"/>
      <w:jc w:val="both"/>
    </w:pPr>
  </w:style>
  <w:style w:type="paragraph" w:customStyle="1" w:styleId="B3A17DA4FAB04505995B0398B642D12C">
    <w:name w:val="B3A17DA4FAB04505995B0398B642D12C"/>
    <w:pPr>
      <w:widowControl w:val="0"/>
      <w:jc w:val="both"/>
    </w:pPr>
  </w:style>
  <w:style w:type="paragraph" w:customStyle="1" w:styleId="06DEB28A5744460EB28464103DFBB948">
    <w:name w:val="06DEB28A5744460EB28464103DFBB948"/>
    <w:pPr>
      <w:widowControl w:val="0"/>
      <w:jc w:val="both"/>
    </w:pPr>
  </w:style>
  <w:style w:type="paragraph" w:customStyle="1" w:styleId="50E8E4FB357645C4B93AF118A01B8304">
    <w:name w:val="50E8E4FB357645C4B93AF118A01B8304"/>
    <w:pPr>
      <w:widowControl w:val="0"/>
      <w:jc w:val="both"/>
    </w:pPr>
  </w:style>
  <w:style w:type="paragraph" w:customStyle="1" w:styleId="271C14DCDA1A4A85818699447FF7D3DD">
    <w:name w:val="271C14DCDA1A4A85818699447FF7D3DD"/>
    <w:pPr>
      <w:widowControl w:val="0"/>
      <w:jc w:val="both"/>
    </w:pPr>
  </w:style>
  <w:style w:type="paragraph" w:customStyle="1" w:styleId="649E22268B3B4215A599AF4226265AEC">
    <w:name w:val="649E22268B3B4215A599AF4226265AEC"/>
    <w:pPr>
      <w:widowControl w:val="0"/>
      <w:jc w:val="both"/>
    </w:pPr>
  </w:style>
  <w:style w:type="paragraph" w:customStyle="1" w:styleId="2A8BF015599541948FF4EC1A1799201F">
    <w:name w:val="2A8BF015599541948FF4EC1A1799201F"/>
    <w:pPr>
      <w:widowControl w:val="0"/>
      <w:jc w:val="both"/>
    </w:pPr>
  </w:style>
  <w:style w:type="paragraph" w:customStyle="1" w:styleId="1E0855D65BB54FFFB4B3CDDF176A75A9">
    <w:name w:val="1E0855D65BB54FFFB4B3CDDF176A75A9"/>
    <w:pPr>
      <w:widowControl w:val="0"/>
      <w:jc w:val="both"/>
    </w:pPr>
  </w:style>
  <w:style w:type="paragraph" w:customStyle="1" w:styleId="14F3A86FFAB24D0192563779E3C0E77C">
    <w:name w:val="14F3A86FFAB24D0192563779E3C0E77C"/>
    <w:pPr>
      <w:widowControl w:val="0"/>
      <w:jc w:val="both"/>
    </w:pPr>
  </w:style>
  <w:style w:type="paragraph" w:customStyle="1" w:styleId="E632F62D22EC47D5B07F054D9D24297A">
    <w:name w:val="E632F62D22EC47D5B07F054D9D24297A"/>
    <w:pPr>
      <w:widowControl w:val="0"/>
      <w:jc w:val="both"/>
    </w:pPr>
  </w:style>
  <w:style w:type="paragraph" w:customStyle="1" w:styleId="DD3D2F2ACB5D477F87DF2F6E598CEF14">
    <w:name w:val="DD3D2F2ACB5D477F87DF2F6E598CEF14"/>
    <w:pPr>
      <w:widowControl w:val="0"/>
      <w:jc w:val="both"/>
    </w:pPr>
  </w:style>
  <w:style w:type="paragraph" w:customStyle="1" w:styleId="65CC19E20AD843CD91E2BA1BD14FFBE6">
    <w:name w:val="65CC19E20AD843CD91E2BA1BD14FFBE6"/>
    <w:rsid w:val="008D62EF"/>
    <w:pPr>
      <w:widowControl w:val="0"/>
      <w:jc w:val="both"/>
    </w:pPr>
  </w:style>
  <w:style w:type="paragraph" w:customStyle="1" w:styleId="AC2D6BB765BB45ABA631B01495571E54">
    <w:name w:val="AC2D6BB765BB45ABA631B01495571E54"/>
    <w:rsid w:val="008D62EF"/>
    <w:pPr>
      <w:widowControl w:val="0"/>
      <w:jc w:val="both"/>
    </w:pPr>
  </w:style>
  <w:style w:type="paragraph" w:customStyle="1" w:styleId="953906B0B42E41BDA8791FAE43B8ACEB">
    <w:name w:val="953906B0B42E41BDA8791FAE43B8ACEB"/>
    <w:rsid w:val="008D62EF"/>
    <w:pPr>
      <w:widowControl w:val="0"/>
      <w:jc w:val="both"/>
    </w:pPr>
  </w:style>
  <w:style w:type="paragraph" w:customStyle="1" w:styleId="D59D1E31C96F429AA9F2BFFABB96ADFA">
    <w:name w:val="D59D1E31C96F429AA9F2BFFABB96ADFA"/>
    <w:rsid w:val="008D62EF"/>
    <w:pPr>
      <w:widowControl w:val="0"/>
      <w:jc w:val="both"/>
    </w:pPr>
  </w:style>
  <w:style w:type="paragraph" w:customStyle="1" w:styleId="6582BFEED7CF4CF298CBF56A03B07F72">
    <w:name w:val="6582BFEED7CF4CF298CBF56A03B07F72"/>
    <w:rsid w:val="008D62EF"/>
    <w:pPr>
      <w:widowControl w:val="0"/>
      <w:jc w:val="both"/>
    </w:pPr>
  </w:style>
  <w:style w:type="paragraph" w:customStyle="1" w:styleId="04941363C8154249ACDE19E8AE454D81">
    <w:name w:val="04941363C8154249ACDE19E8AE454D81"/>
    <w:rsid w:val="008D62EF"/>
    <w:pPr>
      <w:widowControl w:val="0"/>
      <w:jc w:val="both"/>
    </w:pPr>
  </w:style>
  <w:style w:type="paragraph" w:customStyle="1" w:styleId="48F90A59552A4AAEAA03114355E1A0DF">
    <w:name w:val="48F90A59552A4AAEAA03114355E1A0DF"/>
    <w:rsid w:val="008D62EF"/>
    <w:pPr>
      <w:widowControl w:val="0"/>
      <w:jc w:val="both"/>
    </w:pPr>
  </w:style>
  <w:style w:type="paragraph" w:customStyle="1" w:styleId="EF640DD0D6B64477A1EAD7B04790710E">
    <w:name w:val="EF640DD0D6B64477A1EAD7B04790710E"/>
    <w:rsid w:val="008D62EF"/>
    <w:pPr>
      <w:widowControl w:val="0"/>
      <w:jc w:val="both"/>
    </w:pPr>
  </w:style>
  <w:style w:type="paragraph" w:customStyle="1" w:styleId="47E082E8E94A4A178ABB82D585DE9C0B">
    <w:name w:val="47E082E8E94A4A178ABB82D585DE9C0B"/>
    <w:rsid w:val="008D62EF"/>
    <w:pPr>
      <w:widowControl w:val="0"/>
      <w:jc w:val="both"/>
    </w:pPr>
  </w:style>
  <w:style w:type="paragraph" w:customStyle="1" w:styleId="D36CA31AD4C14FFFA44C5B2E65950487">
    <w:name w:val="D36CA31AD4C14FFFA44C5B2E65950487"/>
    <w:rsid w:val="008D62EF"/>
    <w:pPr>
      <w:widowControl w:val="0"/>
      <w:jc w:val="both"/>
    </w:pPr>
  </w:style>
  <w:style w:type="paragraph" w:customStyle="1" w:styleId="5A61F92D4DD74B6DBF71976CB15F4CBB">
    <w:name w:val="5A61F92D4DD74B6DBF71976CB15F4CBB"/>
    <w:rsid w:val="008D62EF"/>
    <w:pPr>
      <w:widowControl w:val="0"/>
      <w:jc w:val="both"/>
    </w:pPr>
  </w:style>
  <w:style w:type="paragraph" w:customStyle="1" w:styleId="3D6B713F07B3449D9DF117EA808656F5">
    <w:name w:val="3D6B713F07B3449D9DF117EA808656F5"/>
    <w:rsid w:val="008D62EF"/>
    <w:pPr>
      <w:widowControl w:val="0"/>
      <w:jc w:val="both"/>
    </w:pPr>
  </w:style>
  <w:style w:type="paragraph" w:customStyle="1" w:styleId="CC6B6E7069614E9B8626C5134CA2AA1C">
    <w:name w:val="CC6B6E7069614E9B8626C5134CA2AA1C"/>
    <w:rsid w:val="008D62EF"/>
    <w:pPr>
      <w:widowControl w:val="0"/>
      <w:jc w:val="both"/>
    </w:pPr>
  </w:style>
  <w:style w:type="paragraph" w:customStyle="1" w:styleId="D05E0F34E3C143DC9B9C8DA95B0BA068">
    <w:name w:val="D05E0F34E3C143DC9B9C8DA95B0BA068"/>
    <w:rsid w:val="008D62EF"/>
    <w:pPr>
      <w:widowControl w:val="0"/>
      <w:jc w:val="both"/>
    </w:pPr>
  </w:style>
  <w:style w:type="paragraph" w:customStyle="1" w:styleId="9EE4FC5C70F2439CA187598E3B11EDD3">
    <w:name w:val="9EE4FC5C70F2439CA187598E3B11EDD3"/>
    <w:rsid w:val="008D62EF"/>
    <w:pPr>
      <w:widowControl w:val="0"/>
      <w:jc w:val="both"/>
    </w:pPr>
  </w:style>
  <w:style w:type="paragraph" w:customStyle="1" w:styleId="CB06F9CEAFAA467683EBAF333615C9F2">
    <w:name w:val="CB06F9CEAFAA467683EBAF333615C9F2"/>
    <w:rsid w:val="008D62EF"/>
    <w:pPr>
      <w:widowControl w:val="0"/>
      <w:jc w:val="both"/>
    </w:pPr>
  </w:style>
  <w:style w:type="paragraph" w:customStyle="1" w:styleId="53C2CC03195740A8B4B64FF0901EE28B">
    <w:name w:val="53C2CC03195740A8B4B64FF0901EE28B"/>
    <w:rsid w:val="008D62EF"/>
    <w:pPr>
      <w:widowControl w:val="0"/>
      <w:jc w:val="both"/>
    </w:pPr>
  </w:style>
  <w:style w:type="paragraph" w:customStyle="1" w:styleId="09E7554B79AD4BE3BF53512E6912B627">
    <w:name w:val="09E7554B79AD4BE3BF53512E6912B627"/>
    <w:rsid w:val="008D62EF"/>
    <w:pPr>
      <w:widowControl w:val="0"/>
      <w:jc w:val="both"/>
    </w:pPr>
  </w:style>
  <w:style w:type="paragraph" w:customStyle="1" w:styleId="2AC1F560A0F84101988E83E529F75976">
    <w:name w:val="2AC1F560A0F84101988E83E529F75976"/>
    <w:rsid w:val="008D62EF"/>
    <w:pPr>
      <w:widowControl w:val="0"/>
      <w:jc w:val="both"/>
    </w:pPr>
  </w:style>
  <w:style w:type="paragraph" w:customStyle="1" w:styleId="59A1AE7DA1F04CD590491D3460B23F8D">
    <w:name w:val="59A1AE7DA1F04CD590491D3460B23F8D"/>
    <w:rsid w:val="008D62EF"/>
    <w:pPr>
      <w:widowControl w:val="0"/>
      <w:jc w:val="both"/>
    </w:pPr>
  </w:style>
  <w:style w:type="paragraph" w:customStyle="1" w:styleId="D1FD41A60E274D25BF81C47613E02E5B">
    <w:name w:val="D1FD41A60E274D25BF81C47613E02E5B"/>
    <w:rsid w:val="008D62EF"/>
    <w:pPr>
      <w:widowControl w:val="0"/>
      <w:jc w:val="both"/>
    </w:pPr>
  </w:style>
  <w:style w:type="paragraph" w:customStyle="1" w:styleId="CAD55610D37F47878629E88AC6044E42">
    <w:name w:val="CAD55610D37F47878629E88AC6044E42"/>
    <w:rsid w:val="008D62EF"/>
    <w:pPr>
      <w:widowControl w:val="0"/>
      <w:jc w:val="both"/>
    </w:pPr>
  </w:style>
  <w:style w:type="paragraph" w:customStyle="1" w:styleId="2D2D0E0BAEDA4326969C664DCE07DB34">
    <w:name w:val="2D2D0E0BAEDA4326969C664DCE07DB34"/>
    <w:rsid w:val="008D62EF"/>
    <w:pPr>
      <w:widowControl w:val="0"/>
      <w:jc w:val="both"/>
    </w:pPr>
  </w:style>
  <w:style w:type="paragraph" w:customStyle="1" w:styleId="7DC3681E0331471FA5D9E3841BB715D8">
    <w:name w:val="7DC3681E0331471FA5D9E3841BB715D8"/>
    <w:rsid w:val="008D62EF"/>
    <w:pPr>
      <w:widowControl w:val="0"/>
      <w:jc w:val="both"/>
    </w:pPr>
  </w:style>
  <w:style w:type="paragraph" w:customStyle="1" w:styleId="330777B0466348ECA2C4FD0B302D658E">
    <w:name w:val="330777B0466348ECA2C4FD0B302D658E"/>
    <w:rsid w:val="008D62EF"/>
    <w:pPr>
      <w:widowControl w:val="0"/>
      <w:jc w:val="both"/>
    </w:pPr>
  </w:style>
  <w:style w:type="paragraph" w:customStyle="1" w:styleId="20468FF4BA0447E0A5229C22D663931A">
    <w:name w:val="20468FF4BA0447E0A5229C22D663931A"/>
    <w:rsid w:val="008D62EF"/>
    <w:pPr>
      <w:widowControl w:val="0"/>
      <w:jc w:val="both"/>
    </w:pPr>
  </w:style>
  <w:style w:type="paragraph" w:customStyle="1" w:styleId="BFA13368D22D41AE8CFEC8198F5EFA10">
    <w:name w:val="BFA13368D22D41AE8CFEC8198F5EFA10"/>
    <w:rsid w:val="008D62EF"/>
    <w:pPr>
      <w:widowControl w:val="0"/>
      <w:jc w:val="both"/>
    </w:pPr>
  </w:style>
  <w:style w:type="paragraph" w:customStyle="1" w:styleId="B089D0C9945847DCA6FE189743CF7A86">
    <w:name w:val="B089D0C9945847DCA6FE189743CF7A86"/>
    <w:rsid w:val="008D62EF"/>
    <w:pPr>
      <w:widowControl w:val="0"/>
      <w:jc w:val="both"/>
    </w:pPr>
  </w:style>
  <w:style w:type="paragraph" w:customStyle="1" w:styleId="4E062082687B4DB9A7BEB645291C0F94">
    <w:name w:val="4E062082687B4DB9A7BEB645291C0F94"/>
    <w:rsid w:val="008D62EF"/>
    <w:pPr>
      <w:widowControl w:val="0"/>
      <w:jc w:val="both"/>
    </w:pPr>
  </w:style>
  <w:style w:type="paragraph" w:customStyle="1" w:styleId="73EDC0085A4847C0857E15B8BEC8BE8B">
    <w:name w:val="73EDC0085A4847C0857E15B8BEC8BE8B"/>
    <w:rsid w:val="008D62EF"/>
    <w:pPr>
      <w:widowControl w:val="0"/>
      <w:jc w:val="both"/>
    </w:pPr>
  </w:style>
  <w:style w:type="paragraph" w:customStyle="1" w:styleId="9C553A15224444ACA9148350A45A50E2">
    <w:name w:val="9C553A15224444ACA9148350A45A50E2"/>
    <w:rsid w:val="008D62EF"/>
    <w:pPr>
      <w:widowControl w:val="0"/>
      <w:jc w:val="both"/>
    </w:pPr>
  </w:style>
  <w:style w:type="paragraph" w:customStyle="1" w:styleId="E6D3FF4A824A429EB24993CA774B90D8">
    <w:name w:val="E6D3FF4A824A429EB24993CA774B90D8"/>
    <w:rsid w:val="008D62EF"/>
    <w:pPr>
      <w:widowControl w:val="0"/>
      <w:jc w:val="both"/>
    </w:pPr>
  </w:style>
  <w:style w:type="paragraph" w:customStyle="1" w:styleId="5E5383A88E114C9B8A53849D554442B9">
    <w:name w:val="5E5383A88E114C9B8A53849D554442B9"/>
    <w:rsid w:val="008D62EF"/>
    <w:pPr>
      <w:widowControl w:val="0"/>
      <w:jc w:val="both"/>
    </w:pPr>
  </w:style>
  <w:style w:type="paragraph" w:customStyle="1" w:styleId="ED28FCC47FAD4A02A8FC8F23AD1E552F">
    <w:name w:val="ED28FCC47FAD4A02A8FC8F23AD1E552F"/>
    <w:rsid w:val="008D62EF"/>
    <w:pPr>
      <w:widowControl w:val="0"/>
      <w:jc w:val="both"/>
    </w:pPr>
  </w:style>
  <w:style w:type="paragraph" w:customStyle="1" w:styleId="C53AE403F8DB40D3A3571AEF6864EA37">
    <w:name w:val="C53AE403F8DB40D3A3571AEF6864EA37"/>
    <w:rsid w:val="008D62EF"/>
    <w:pPr>
      <w:widowControl w:val="0"/>
      <w:jc w:val="both"/>
    </w:pPr>
  </w:style>
  <w:style w:type="paragraph" w:customStyle="1" w:styleId="3848F55512FA4B8DAC6274F7726F29E5">
    <w:name w:val="3848F55512FA4B8DAC6274F7726F29E5"/>
    <w:rsid w:val="008D62EF"/>
    <w:pPr>
      <w:widowControl w:val="0"/>
      <w:jc w:val="both"/>
    </w:pPr>
  </w:style>
  <w:style w:type="paragraph" w:customStyle="1" w:styleId="3F69641469EF435F889372E601F6647E">
    <w:name w:val="3F69641469EF435F889372E601F6647E"/>
    <w:rsid w:val="008D62EF"/>
    <w:pPr>
      <w:widowControl w:val="0"/>
      <w:jc w:val="both"/>
    </w:pPr>
  </w:style>
  <w:style w:type="paragraph" w:customStyle="1" w:styleId="271C9A9239DE47B5932202D156D2DF77">
    <w:name w:val="271C9A9239DE47B5932202D156D2DF77"/>
    <w:rsid w:val="008D62EF"/>
    <w:pPr>
      <w:widowControl w:val="0"/>
      <w:jc w:val="both"/>
    </w:pPr>
  </w:style>
  <w:style w:type="paragraph" w:customStyle="1" w:styleId="41E454B3933145D6B1AA3F7A0126C6CE">
    <w:name w:val="41E454B3933145D6B1AA3F7A0126C6CE"/>
    <w:rsid w:val="008D62EF"/>
    <w:pPr>
      <w:widowControl w:val="0"/>
      <w:jc w:val="both"/>
    </w:pPr>
  </w:style>
  <w:style w:type="paragraph" w:customStyle="1" w:styleId="F46A034B393E491B8EB14EB646AEBEC5">
    <w:name w:val="F46A034B393E491B8EB14EB646AEBEC5"/>
    <w:rsid w:val="008D62EF"/>
    <w:pPr>
      <w:widowControl w:val="0"/>
      <w:jc w:val="both"/>
    </w:pPr>
  </w:style>
  <w:style w:type="paragraph" w:customStyle="1" w:styleId="E196790945F345B19619C317FD511E54">
    <w:name w:val="E196790945F345B19619C317FD511E54"/>
    <w:rsid w:val="008D62EF"/>
    <w:pPr>
      <w:widowControl w:val="0"/>
      <w:jc w:val="both"/>
    </w:pPr>
  </w:style>
  <w:style w:type="paragraph" w:customStyle="1" w:styleId="CA867C54915542C5B463A067EB2CCCBE">
    <w:name w:val="CA867C54915542C5B463A067EB2CCCBE"/>
    <w:rsid w:val="008D62EF"/>
    <w:pPr>
      <w:widowControl w:val="0"/>
      <w:jc w:val="both"/>
    </w:pPr>
  </w:style>
  <w:style w:type="paragraph" w:customStyle="1" w:styleId="C9A05DD9DB564B789667088F34D832B2">
    <w:name w:val="C9A05DD9DB564B789667088F34D832B2"/>
    <w:rsid w:val="008D62EF"/>
    <w:pPr>
      <w:widowControl w:val="0"/>
      <w:jc w:val="both"/>
    </w:pPr>
  </w:style>
  <w:style w:type="paragraph" w:customStyle="1" w:styleId="6A4E941926844EDCBCC8EF4DBE940A6E">
    <w:name w:val="6A4E941926844EDCBCC8EF4DBE940A6E"/>
    <w:rsid w:val="008D62EF"/>
    <w:pPr>
      <w:widowControl w:val="0"/>
      <w:jc w:val="both"/>
    </w:pPr>
  </w:style>
  <w:style w:type="paragraph" w:customStyle="1" w:styleId="2F2D281F9F85414EA2CB705E6E56558E">
    <w:name w:val="2F2D281F9F85414EA2CB705E6E56558E"/>
    <w:rsid w:val="008D62EF"/>
    <w:pPr>
      <w:widowControl w:val="0"/>
      <w:jc w:val="both"/>
    </w:pPr>
  </w:style>
  <w:style w:type="paragraph" w:customStyle="1" w:styleId="3879E97195244446AF4EC4B8C368E018">
    <w:name w:val="3879E97195244446AF4EC4B8C368E018"/>
    <w:rsid w:val="008D62EF"/>
    <w:pPr>
      <w:widowControl w:val="0"/>
      <w:jc w:val="both"/>
    </w:pPr>
  </w:style>
  <w:style w:type="paragraph" w:customStyle="1" w:styleId="29DCA6A5B30C44D9B63661A302445F54">
    <w:name w:val="29DCA6A5B30C44D9B63661A302445F54"/>
    <w:rsid w:val="008D62EF"/>
    <w:pPr>
      <w:widowControl w:val="0"/>
      <w:jc w:val="both"/>
    </w:pPr>
  </w:style>
  <w:style w:type="paragraph" w:customStyle="1" w:styleId="39F1F53278F64863B5CF0D2C0C04426B">
    <w:name w:val="39F1F53278F64863B5CF0D2C0C04426B"/>
    <w:rsid w:val="008D62EF"/>
    <w:pPr>
      <w:widowControl w:val="0"/>
      <w:jc w:val="both"/>
    </w:pPr>
  </w:style>
  <w:style w:type="paragraph" w:customStyle="1" w:styleId="5801AB94F0414DD2B8E1F332F8175D5F">
    <w:name w:val="5801AB94F0414DD2B8E1F332F8175D5F"/>
    <w:rsid w:val="008D62EF"/>
    <w:pPr>
      <w:widowControl w:val="0"/>
      <w:jc w:val="both"/>
    </w:pPr>
  </w:style>
  <w:style w:type="paragraph" w:customStyle="1" w:styleId="C4ADC41D21F54DC3AFDE4D016EA45E95">
    <w:name w:val="C4ADC41D21F54DC3AFDE4D016EA45E95"/>
    <w:rsid w:val="008D62EF"/>
    <w:pPr>
      <w:widowControl w:val="0"/>
      <w:jc w:val="both"/>
    </w:pPr>
  </w:style>
  <w:style w:type="paragraph" w:customStyle="1" w:styleId="81F281BB79C440E8966ADE136DD694CF">
    <w:name w:val="81F281BB79C440E8966ADE136DD694CF"/>
    <w:rsid w:val="008D62EF"/>
    <w:pPr>
      <w:widowControl w:val="0"/>
      <w:jc w:val="both"/>
    </w:pPr>
  </w:style>
  <w:style w:type="paragraph" w:customStyle="1" w:styleId="05B8754903444ABDB14A81E08A951EAF">
    <w:name w:val="05B8754903444ABDB14A81E08A951EAF"/>
    <w:rsid w:val="008D62EF"/>
    <w:pPr>
      <w:widowControl w:val="0"/>
      <w:jc w:val="both"/>
    </w:pPr>
  </w:style>
  <w:style w:type="paragraph" w:customStyle="1" w:styleId="2AF98D3D6F904C209E14C59B83A38E8B">
    <w:name w:val="2AF98D3D6F904C209E14C59B83A38E8B"/>
    <w:rsid w:val="008D62EF"/>
    <w:pPr>
      <w:widowControl w:val="0"/>
      <w:jc w:val="both"/>
    </w:pPr>
  </w:style>
  <w:style w:type="paragraph" w:customStyle="1" w:styleId="1FDEE8A7ED00409695E90EBA1BA4BC2C">
    <w:name w:val="1FDEE8A7ED00409695E90EBA1BA4BC2C"/>
    <w:rsid w:val="008D62EF"/>
    <w:pPr>
      <w:widowControl w:val="0"/>
      <w:jc w:val="both"/>
    </w:pPr>
  </w:style>
  <w:style w:type="paragraph" w:customStyle="1" w:styleId="7888CF3E6430497CBEC36453165E9045">
    <w:name w:val="7888CF3E6430497CBEC36453165E9045"/>
    <w:rsid w:val="008D62EF"/>
    <w:pPr>
      <w:widowControl w:val="0"/>
      <w:jc w:val="both"/>
    </w:pPr>
  </w:style>
  <w:style w:type="paragraph" w:customStyle="1" w:styleId="293A79D7C3754FA697519A44BA43FC7D">
    <w:name w:val="293A79D7C3754FA697519A44BA43FC7D"/>
    <w:rsid w:val="008D62EF"/>
    <w:pPr>
      <w:widowControl w:val="0"/>
      <w:jc w:val="both"/>
    </w:pPr>
  </w:style>
  <w:style w:type="paragraph" w:customStyle="1" w:styleId="2B4C9F3140EE4988A94E66F512848794">
    <w:name w:val="2B4C9F3140EE4988A94E66F512848794"/>
    <w:rsid w:val="008D62EF"/>
    <w:pPr>
      <w:widowControl w:val="0"/>
      <w:jc w:val="both"/>
    </w:pPr>
  </w:style>
  <w:style w:type="paragraph" w:customStyle="1" w:styleId="2FD8CC17A81C4537B0C86185307F7C6C">
    <w:name w:val="2FD8CC17A81C4537B0C86185307F7C6C"/>
    <w:rsid w:val="008D62EF"/>
    <w:pPr>
      <w:widowControl w:val="0"/>
      <w:jc w:val="both"/>
    </w:pPr>
  </w:style>
  <w:style w:type="paragraph" w:customStyle="1" w:styleId="2D5AFE7C2D6B49EF9A43B8BB4307AD6A">
    <w:name w:val="2D5AFE7C2D6B49EF9A43B8BB4307AD6A"/>
    <w:rsid w:val="008D62EF"/>
    <w:pPr>
      <w:widowControl w:val="0"/>
      <w:jc w:val="both"/>
    </w:pPr>
  </w:style>
  <w:style w:type="paragraph" w:customStyle="1" w:styleId="CE9687040B3544F7B404ACBC4B97331D">
    <w:name w:val="CE9687040B3544F7B404ACBC4B97331D"/>
    <w:rsid w:val="008D62EF"/>
    <w:pPr>
      <w:widowControl w:val="0"/>
      <w:jc w:val="both"/>
    </w:pPr>
  </w:style>
  <w:style w:type="paragraph" w:customStyle="1" w:styleId="29455CC5A28C432D93A338B54F6B1B72">
    <w:name w:val="29455CC5A28C432D93A338B54F6B1B72"/>
    <w:rsid w:val="008D62EF"/>
    <w:pPr>
      <w:widowControl w:val="0"/>
      <w:jc w:val="both"/>
    </w:pPr>
  </w:style>
  <w:style w:type="paragraph" w:customStyle="1" w:styleId="C4D423BF287A49CB8929A75C03A396C7">
    <w:name w:val="C4D423BF287A49CB8929A75C03A396C7"/>
    <w:rsid w:val="008D62EF"/>
    <w:pPr>
      <w:widowControl w:val="0"/>
      <w:jc w:val="both"/>
    </w:pPr>
  </w:style>
  <w:style w:type="paragraph" w:customStyle="1" w:styleId="FF1DD16FEFE64CC9BB3347720B8B634E">
    <w:name w:val="FF1DD16FEFE64CC9BB3347720B8B634E"/>
    <w:rsid w:val="008D62EF"/>
    <w:pPr>
      <w:widowControl w:val="0"/>
      <w:jc w:val="both"/>
    </w:pPr>
  </w:style>
  <w:style w:type="paragraph" w:customStyle="1" w:styleId="8D9C41ADB640421F9FF03EA2FFB701C5">
    <w:name w:val="8D9C41ADB640421F9FF03EA2FFB701C5"/>
    <w:rsid w:val="008D62EF"/>
    <w:pPr>
      <w:widowControl w:val="0"/>
      <w:jc w:val="both"/>
    </w:pPr>
  </w:style>
  <w:style w:type="paragraph" w:customStyle="1" w:styleId="E7FAFC3364B7453DA7ED54085F402462">
    <w:name w:val="E7FAFC3364B7453DA7ED54085F402462"/>
    <w:rsid w:val="008D62EF"/>
    <w:pPr>
      <w:widowControl w:val="0"/>
      <w:jc w:val="both"/>
    </w:pPr>
  </w:style>
  <w:style w:type="paragraph" w:customStyle="1" w:styleId="8391A175E9414D9BB2C037E0F2782038">
    <w:name w:val="8391A175E9414D9BB2C037E0F2782038"/>
    <w:rsid w:val="008D62EF"/>
    <w:pPr>
      <w:widowControl w:val="0"/>
      <w:jc w:val="both"/>
    </w:pPr>
  </w:style>
  <w:style w:type="paragraph" w:customStyle="1" w:styleId="FD99C78F53244DB69D6E4F3DE82FF362">
    <w:name w:val="FD99C78F53244DB69D6E4F3DE82FF362"/>
    <w:rsid w:val="008D62EF"/>
    <w:pPr>
      <w:widowControl w:val="0"/>
      <w:jc w:val="both"/>
    </w:pPr>
  </w:style>
  <w:style w:type="paragraph" w:customStyle="1" w:styleId="DDF1C5DA83AC44DA8C6CDA8426DB3FCE">
    <w:name w:val="DDF1C5DA83AC44DA8C6CDA8426DB3FCE"/>
    <w:rsid w:val="008D62EF"/>
    <w:pPr>
      <w:widowControl w:val="0"/>
      <w:jc w:val="both"/>
    </w:pPr>
  </w:style>
  <w:style w:type="paragraph" w:customStyle="1" w:styleId="ED37AAB5B77A431DABB5724D9109F3CD">
    <w:name w:val="ED37AAB5B77A431DABB5724D9109F3CD"/>
    <w:rsid w:val="008D62EF"/>
    <w:pPr>
      <w:widowControl w:val="0"/>
      <w:jc w:val="both"/>
    </w:pPr>
  </w:style>
  <w:style w:type="paragraph" w:customStyle="1" w:styleId="826927A1216F429DB9FE283FDA8B7A8D">
    <w:name w:val="826927A1216F429DB9FE283FDA8B7A8D"/>
    <w:rsid w:val="008D62EF"/>
    <w:pPr>
      <w:widowControl w:val="0"/>
      <w:jc w:val="both"/>
    </w:pPr>
  </w:style>
  <w:style w:type="paragraph" w:customStyle="1" w:styleId="CEDB9567EA334F41B05144311793B812">
    <w:name w:val="CEDB9567EA334F41B05144311793B812"/>
    <w:rsid w:val="008D62EF"/>
    <w:pPr>
      <w:widowControl w:val="0"/>
      <w:jc w:val="both"/>
    </w:pPr>
  </w:style>
  <w:style w:type="paragraph" w:customStyle="1" w:styleId="BA7B52785287495290FCE23FF1BF9DEF">
    <w:name w:val="BA7B52785287495290FCE23FF1BF9DEF"/>
    <w:rsid w:val="008D62EF"/>
    <w:pPr>
      <w:widowControl w:val="0"/>
      <w:jc w:val="both"/>
    </w:pPr>
  </w:style>
  <w:style w:type="paragraph" w:customStyle="1" w:styleId="782AE47A20704477AD13734D5489226B">
    <w:name w:val="782AE47A20704477AD13734D5489226B"/>
    <w:rsid w:val="008D62EF"/>
    <w:pPr>
      <w:widowControl w:val="0"/>
      <w:jc w:val="both"/>
    </w:pPr>
  </w:style>
  <w:style w:type="paragraph" w:customStyle="1" w:styleId="B61AA332A67041D181931844ED8AF5AF">
    <w:name w:val="B61AA332A67041D181931844ED8AF5AF"/>
    <w:rsid w:val="008D62EF"/>
    <w:pPr>
      <w:widowControl w:val="0"/>
      <w:jc w:val="both"/>
    </w:pPr>
  </w:style>
  <w:style w:type="paragraph" w:customStyle="1" w:styleId="BED0BEED30A5424F8B8799A81613CC06">
    <w:name w:val="BED0BEED30A5424F8B8799A81613CC06"/>
    <w:rsid w:val="008D62EF"/>
    <w:pPr>
      <w:widowControl w:val="0"/>
      <w:jc w:val="both"/>
    </w:pPr>
  </w:style>
  <w:style w:type="paragraph" w:customStyle="1" w:styleId="8C5C6F2F01F74551AA194608836D0B30">
    <w:name w:val="8C5C6F2F01F74551AA194608836D0B30"/>
    <w:rsid w:val="008D62EF"/>
    <w:pPr>
      <w:widowControl w:val="0"/>
      <w:jc w:val="both"/>
    </w:pPr>
  </w:style>
  <w:style w:type="paragraph" w:customStyle="1" w:styleId="8B3697B935E34DF280F8D1A0BF9B6CE0">
    <w:name w:val="8B3697B935E34DF280F8D1A0BF9B6CE0"/>
    <w:rsid w:val="008D62EF"/>
    <w:pPr>
      <w:widowControl w:val="0"/>
      <w:jc w:val="both"/>
    </w:pPr>
  </w:style>
  <w:style w:type="paragraph" w:customStyle="1" w:styleId="688355BA559343F19244BFD132315C1D">
    <w:name w:val="688355BA559343F19244BFD132315C1D"/>
    <w:rsid w:val="008D62EF"/>
    <w:pPr>
      <w:widowControl w:val="0"/>
      <w:jc w:val="both"/>
    </w:pPr>
  </w:style>
  <w:style w:type="paragraph" w:customStyle="1" w:styleId="91E346252EA049FFAAFBDEB9B5CD0195">
    <w:name w:val="91E346252EA049FFAAFBDEB9B5CD0195"/>
    <w:rsid w:val="008D62EF"/>
    <w:pPr>
      <w:widowControl w:val="0"/>
      <w:jc w:val="both"/>
    </w:pPr>
  </w:style>
  <w:style w:type="paragraph" w:customStyle="1" w:styleId="5D086728A73A4F4B8F64FE5C47007C28">
    <w:name w:val="5D086728A73A4F4B8F64FE5C47007C28"/>
    <w:rsid w:val="008D62EF"/>
    <w:pPr>
      <w:widowControl w:val="0"/>
      <w:jc w:val="both"/>
    </w:pPr>
  </w:style>
  <w:style w:type="paragraph" w:customStyle="1" w:styleId="E03B2C9646B94FCAA13DFFBFEC6E7B2C">
    <w:name w:val="E03B2C9646B94FCAA13DFFBFEC6E7B2C"/>
    <w:rsid w:val="008D62EF"/>
    <w:pPr>
      <w:widowControl w:val="0"/>
      <w:jc w:val="both"/>
    </w:pPr>
  </w:style>
  <w:style w:type="paragraph" w:customStyle="1" w:styleId="37DDC93B27B54C2EA3F1E8989D2DFDD1">
    <w:name w:val="37DDC93B27B54C2EA3F1E8989D2DFDD1"/>
    <w:rsid w:val="008D62EF"/>
    <w:pPr>
      <w:widowControl w:val="0"/>
      <w:jc w:val="both"/>
    </w:pPr>
  </w:style>
  <w:style w:type="paragraph" w:customStyle="1" w:styleId="9B0E4FB6A2034F93A163829A7D34D836">
    <w:name w:val="9B0E4FB6A2034F93A163829A7D34D836"/>
    <w:rsid w:val="008D62EF"/>
    <w:pPr>
      <w:widowControl w:val="0"/>
      <w:jc w:val="both"/>
    </w:pPr>
  </w:style>
  <w:style w:type="paragraph" w:customStyle="1" w:styleId="34AC48F83A504047B6FF17958714DB63">
    <w:name w:val="34AC48F83A504047B6FF17958714DB63"/>
    <w:rsid w:val="008D62EF"/>
    <w:pPr>
      <w:widowControl w:val="0"/>
      <w:jc w:val="both"/>
    </w:pPr>
  </w:style>
  <w:style w:type="paragraph" w:customStyle="1" w:styleId="6876A1D6BFDE4228817716F05556554D">
    <w:name w:val="6876A1D6BFDE4228817716F05556554D"/>
    <w:rsid w:val="008D62EF"/>
    <w:pPr>
      <w:widowControl w:val="0"/>
      <w:jc w:val="both"/>
    </w:pPr>
  </w:style>
  <w:style w:type="paragraph" w:customStyle="1" w:styleId="F18629265F404CDA8DB17E15E7182BE3">
    <w:name w:val="F18629265F404CDA8DB17E15E7182BE3"/>
    <w:rsid w:val="008D62EF"/>
    <w:pPr>
      <w:widowControl w:val="0"/>
      <w:jc w:val="both"/>
    </w:pPr>
  </w:style>
  <w:style w:type="paragraph" w:customStyle="1" w:styleId="74F03EDB4FEC4FBA8E6E798CA8A3F5A1">
    <w:name w:val="74F03EDB4FEC4FBA8E6E798CA8A3F5A1"/>
    <w:rsid w:val="008D62EF"/>
    <w:pPr>
      <w:widowControl w:val="0"/>
      <w:jc w:val="both"/>
    </w:pPr>
  </w:style>
  <w:style w:type="paragraph" w:customStyle="1" w:styleId="0C3BD344A3D543CBBFD02EE4370603D1">
    <w:name w:val="0C3BD344A3D543CBBFD02EE4370603D1"/>
    <w:rsid w:val="008D62EF"/>
    <w:pPr>
      <w:widowControl w:val="0"/>
      <w:jc w:val="both"/>
    </w:pPr>
  </w:style>
  <w:style w:type="paragraph" w:customStyle="1" w:styleId="B63C53E5647E47E29015B0E771FDDB67">
    <w:name w:val="B63C53E5647E47E29015B0E771FDDB67"/>
    <w:rsid w:val="008D62EF"/>
    <w:pPr>
      <w:widowControl w:val="0"/>
      <w:jc w:val="both"/>
    </w:pPr>
  </w:style>
  <w:style w:type="paragraph" w:customStyle="1" w:styleId="23DA57C7E33C47ED9BD90AF4F964328F">
    <w:name w:val="23DA57C7E33C47ED9BD90AF4F964328F"/>
    <w:rsid w:val="008D62EF"/>
    <w:pPr>
      <w:widowControl w:val="0"/>
      <w:jc w:val="both"/>
    </w:pPr>
  </w:style>
  <w:style w:type="paragraph" w:customStyle="1" w:styleId="99655458F620430F8C47E3C9C551CAF7">
    <w:name w:val="99655458F620430F8C47E3C9C551CAF7"/>
    <w:rsid w:val="008D62EF"/>
    <w:pPr>
      <w:widowControl w:val="0"/>
      <w:jc w:val="both"/>
    </w:pPr>
  </w:style>
  <w:style w:type="paragraph" w:customStyle="1" w:styleId="B4DDC13E0B0B47729D17A39F085F8553">
    <w:name w:val="B4DDC13E0B0B47729D17A39F085F8553"/>
    <w:rsid w:val="008D62EF"/>
    <w:pPr>
      <w:widowControl w:val="0"/>
      <w:jc w:val="both"/>
    </w:pPr>
  </w:style>
  <w:style w:type="paragraph" w:customStyle="1" w:styleId="897CA8D0D7AA4E20A45A6351D2CBC8D3">
    <w:name w:val="897CA8D0D7AA4E20A45A6351D2CBC8D3"/>
    <w:rsid w:val="008D62EF"/>
    <w:pPr>
      <w:widowControl w:val="0"/>
      <w:jc w:val="both"/>
    </w:pPr>
  </w:style>
  <w:style w:type="paragraph" w:customStyle="1" w:styleId="E7AB24EC341D473EBDC9154A376B032A">
    <w:name w:val="E7AB24EC341D473EBDC9154A376B032A"/>
    <w:rsid w:val="008D62EF"/>
    <w:pPr>
      <w:widowControl w:val="0"/>
      <w:jc w:val="both"/>
    </w:pPr>
  </w:style>
  <w:style w:type="paragraph" w:customStyle="1" w:styleId="88022DB407644BF7A5AF8ACBE60B8655">
    <w:name w:val="88022DB407644BF7A5AF8ACBE60B8655"/>
    <w:rsid w:val="008D62EF"/>
    <w:pPr>
      <w:widowControl w:val="0"/>
      <w:jc w:val="both"/>
    </w:pPr>
  </w:style>
  <w:style w:type="paragraph" w:customStyle="1" w:styleId="C486746640E2465E862D3536DD910CEF">
    <w:name w:val="C486746640E2465E862D3536DD910CEF"/>
    <w:rsid w:val="008D62EF"/>
    <w:pPr>
      <w:widowControl w:val="0"/>
      <w:jc w:val="both"/>
    </w:pPr>
  </w:style>
  <w:style w:type="paragraph" w:customStyle="1" w:styleId="95411FD82AAB4E6593890B04077CB082">
    <w:name w:val="95411FD82AAB4E6593890B04077CB082"/>
    <w:rsid w:val="008D62EF"/>
    <w:pPr>
      <w:widowControl w:val="0"/>
      <w:jc w:val="both"/>
    </w:pPr>
  </w:style>
  <w:style w:type="paragraph" w:customStyle="1" w:styleId="56698A07539644D8A59DA08957325297">
    <w:name w:val="56698A07539644D8A59DA08957325297"/>
    <w:rsid w:val="008D62EF"/>
    <w:pPr>
      <w:widowControl w:val="0"/>
      <w:jc w:val="both"/>
    </w:pPr>
  </w:style>
  <w:style w:type="paragraph" w:customStyle="1" w:styleId="C2AED19870644721A23DF0E882117C2D">
    <w:name w:val="C2AED19870644721A23DF0E882117C2D"/>
    <w:rsid w:val="008D62EF"/>
    <w:pPr>
      <w:widowControl w:val="0"/>
      <w:jc w:val="both"/>
    </w:pPr>
  </w:style>
  <w:style w:type="paragraph" w:customStyle="1" w:styleId="655EF0F127134D64AD79A321DB1B7B3E">
    <w:name w:val="655EF0F127134D64AD79A321DB1B7B3E"/>
    <w:rsid w:val="008D62EF"/>
    <w:pPr>
      <w:widowControl w:val="0"/>
      <w:jc w:val="both"/>
    </w:pPr>
  </w:style>
  <w:style w:type="paragraph" w:customStyle="1" w:styleId="C37851F809134D47882F14DC2A7D49DD">
    <w:name w:val="C37851F809134D47882F14DC2A7D49DD"/>
    <w:rsid w:val="008D62EF"/>
    <w:pPr>
      <w:widowControl w:val="0"/>
      <w:jc w:val="both"/>
    </w:pPr>
  </w:style>
  <w:style w:type="paragraph" w:customStyle="1" w:styleId="C2A74462F1B2400EA54B01F6A03F5DF9">
    <w:name w:val="C2A74462F1B2400EA54B01F6A03F5DF9"/>
    <w:rsid w:val="008D62EF"/>
    <w:pPr>
      <w:widowControl w:val="0"/>
      <w:jc w:val="both"/>
    </w:pPr>
  </w:style>
  <w:style w:type="paragraph" w:customStyle="1" w:styleId="BE945AB824A140BC8D29DFC9E3065543">
    <w:name w:val="BE945AB824A140BC8D29DFC9E3065543"/>
    <w:rsid w:val="008D62EF"/>
    <w:pPr>
      <w:widowControl w:val="0"/>
      <w:jc w:val="both"/>
    </w:pPr>
  </w:style>
  <w:style w:type="paragraph" w:customStyle="1" w:styleId="A047F3CBDECA42318B42380879C10BD4">
    <w:name w:val="A047F3CBDECA42318B42380879C10BD4"/>
    <w:rsid w:val="008D62EF"/>
    <w:pPr>
      <w:widowControl w:val="0"/>
      <w:jc w:val="both"/>
    </w:pPr>
  </w:style>
  <w:style w:type="paragraph" w:customStyle="1" w:styleId="770F4902A56641C38C0080426534407C">
    <w:name w:val="770F4902A56641C38C0080426534407C"/>
    <w:rsid w:val="008D62EF"/>
    <w:pPr>
      <w:widowControl w:val="0"/>
      <w:jc w:val="both"/>
    </w:pPr>
  </w:style>
  <w:style w:type="paragraph" w:customStyle="1" w:styleId="3D5A5646473C45ADAFBC447A46661895">
    <w:name w:val="3D5A5646473C45ADAFBC447A46661895"/>
    <w:rsid w:val="008D62EF"/>
    <w:pPr>
      <w:widowControl w:val="0"/>
      <w:jc w:val="both"/>
    </w:pPr>
  </w:style>
  <w:style w:type="paragraph" w:customStyle="1" w:styleId="07544C16B78145E38004BC0B308CB8D8">
    <w:name w:val="07544C16B78145E38004BC0B308CB8D8"/>
    <w:rsid w:val="008D62EF"/>
    <w:pPr>
      <w:widowControl w:val="0"/>
      <w:jc w:val="both"/>
    </w:pPr>
  </w:style>
  <w:style w:type="paragraph" w:customStyle="1" w:styleId="E046CDA056054B74AE84BBAC257B1A98">
    <w:name w:val="E046CDA056054B74AE84BBAC257B1A98"/>
    <w:rsid w:val="008D62EF"/>
    <w:pPr>
      <w:widowControl w:val="0"/>
      <w:jc w:val="both"/>
    </w:pPr>
  </w:style>
  <w:style w:type="paragraph" w:customStyle="1" w:styleId="AA44A30EA977432E9D4B4BA5E1E88720">
    <w:name w:val="AA44A30EA977432E9D4B4BA5E1E88720"/>
    <w:rsid w:val="008D62EF"/>
    <w:pPr>
      <w:widowControl w:val="0"/>
      <w:jc w:val="both"/>
    </w:pPr>
  </w:style>
  <w:style w:type="paragraph" w:customStyle="1" w:styleId="675CC3D0F28F4B05ABB77BF00C24A226">
    <w:name w:val="675CC3D0F28F4B05ABB77BF00C24A226"/>
    <w:rsid w:val="008D62EF"/>
    <w:pPr>
      <w:widowControl w:val="0"/>
      <w:jc w:val="both"/>
    </w:pPr>
  </w:style>
  <w:style w:type="paragraph" w:customStyle="1" w:styleId="979AF88BCADE4A71AED580727CF72FE9">
    <w:name w:val="979AF88BCADE4A71AED580727CF72FE9"/>
    <w:rsid w:val="008D62EF"/>
    <w:pPr>
      <w:widowControl w:val="0"/>
      <w:jc w:val="both"/>
    </w:pPr>
  </w:style>
  <w:style w:type="paragraph" w:customStyle="1" w:styleId="C85782FBC6AC4BED9EE440223F7292D9">
    <w:name w:val="C85782FBC6AC4BED9EE440223F7292D9"/>
    <w:rsid w:val="008D62EF"/>
    <w:pPr>
      <w:widowControl w:val="0"/>
      <w:jc w:val="both"/>
    </w:pPr>
  </w:style>
  <w:style w:type="paragraph" w:customStyle="1" w:styleId="A8CF83BE3A0B4DCB85AD2C6ABDCE03AF">
    <w:name w:val="A8CF83BE3A0B4DCB85AD2C6ABDCE03AF"/>
    <w:rsid w:val="008D62EF"/>
    <w:pPr>
      <w:widowControl w:val="0"/>
      <w:jc w:val="both"/>
    </w:pPr>
  </w:style>
  <w:style w:type="paragraph" w:customStyle="1" w:styleId="8C1CE36BAB9D4C96BA197315DF5ECDAC">
    <w:name w:val="8C1CE36BAB9D4C96BA197315DF5ECDAC"/>
    <w:rsid w:val="008D62EF"/>
    <w:pPr>
      <w:widowControl w:val="0"/>
      <w:jc w:val="both"/>
    </w:pPr>
  </w:style>
  <w:style w:type="paragraph" w:customStyle="1" w:styleId="7467B7F28F0F4F839D67EB41D6A83A98">
    <w:name w:val="7467B7F28F0F4F839D67EB41D6A83A98"/>
    <w:rsid w:val="008D62EF"/>
    <w:pPr>
      <w:widowControl w:val="0"/>
      <w:jc w:val="both"/>
    </w:pPr>
  </w:style>
  <w:style w:type="paragraph" w:customStyle="1" w:styleId="A584E7F63F3A4BCD9D0ACFE625BE1F28">
    <w:name w:val="A584E7F63F3A4BCD9D0ACFE625BE1F28"/>
    <w:rsid w:val="008D62EF"/>
    <w:pPr>
      <w:widowControl w:val="0"/>
      <w:jc w:val="both"/>
    </w:pPr>
  </w:style>
  <w:style w:type="paragraph" w:customStyle="1" w:styleId="FB15729B101C40A0AF8BE1A2A02BFBDB">
    <w:name w:val="FB15729B101C40A0AF8BE1A2A02BFBDB"/>
    <w:rsid w:val="008D62EF"/>
    <w:pPr>
      <w:widowControl w:val="0"/>
      <w:jc w:val="both"/>
    </w:pPr>
  </w:style>
  <w:style w:type="paragraph" w:customStyle="1" w:styleId="6171E354BD2247EFBB2ED94C6BDDCEDD">
    <w:name w:val="6171E354BD2247EFBB2ED94C6BDDCEDD"/>
    <w:rsid w:val="008D62EF"/>
    <w:pPr>
      <w:widowControl w:val="0"/>
      <w:jc w:val="both"/>
    </w:pPr>
  </w:style>
  <w:style w:type="paragraph" w:customStyle="1" w:styleId="90927953EC7A49B5AD96834B523E304C">
    <w:name w:val="90927953EC7A49B5AD96834B523E304C"/>
    <w:rsid w:val="008D62EF"/>
    <w:pPr>
      <w:widowControl w:val="0"/>
      <w:jc w:val="both"/>
    </w:pPr>
  </w:style>
  <w:style w:type="paragraph" w:customStyle="1" w:styleId="1A72F6EE9C4C41CFBDB81117C8FA6F13">
    <w:name w:val="1A72F6EE9C4C41CFBDB81117C8FA6F13"/>
    <w:rsid w:val="008D62EF"/>
    <w:pPr>
      <w:widowControl w:val="0"/>
      <w:jc w:val="both"/>
    </w:pPr>
  </w:style>
  <w:style w:type="paragraph" w:customStyle="1" w:styleId="2232651F381D49318A11F2B8070C501E">
    <w:name w:val="2232651F381D49318A11F2B8070C501E"/>
    <w:rsid w:val="008D62EF"/>
    <w:pPr>
      <w:widowControl w:val="0"/>
      <w:jc w:val="both"/>
    </w:pPr>
  </w:style>
  <w:style w:type="paragraph" w:customStyle="1" w:styleId="80656127E1084B5D899D0AC659E94B01">
    <w:name w:val="80656127E1084B5D899D0AC659E94B01"/>
    <w:rsid w:val="008D62EF"/>
    <w:pPr>
      <w:widowControl w:val="0"/>
      <w:jc w:val="both"/>
    </w:pPr>
  </w:style>
  <w:style w:type="paragraph" w:customStyle="1" w:styleId="3E129E882ACA40B9BF93A79881F49B4C">
    <w:name w:val="3E129E882ACA40B9BF93A79881F49B4C"/>
    <w:rsid w:val="008D62EF"/>
    <w:pPr>
      <w:widowControl w:val="0"/>
      <w:jc w:val="both"/>
    </w:pPr>
  </w:style>
  <w:style w:type="paragraph" w:customStyle="1" w:styleId="FE8EE6447923417BA20C530656DF1B48">
    <w:name w:val="FE8EE6447923417BA20C530656DF1B48"/>
    <w:rsid w:val="008D62EF"/>
    <w:pPr>
      <w:widowControl w:val="0"/>
      <w:jc w:val="both"/>
    </w:pPr>
  </w:style>
  <w:style w:type="paragraph" w:customStyle="1" w:styleId="885DD31FA6BF40C79129DABBBB42449D">
    <w:name w:val="885DD31FA6BF40C79129DABBBB42449D"/>
    <w:rsid w:val="008D62EF"/>
    <w:pPr>
      <w:widowControl w:val="0"/>
      <w:jc w:val="both"/>
    </w:pPr>
  </w:style>
  <w:style w:type="paragraph" w:customStyle="1" w:styleId="565229A9DD78423C8CC97EFE3D812EC8">
    <w:name w:val="565229A9DD78423C8CC97EFE3D812EC8"/>
    <w:rsid w:val="008D62EF"/>
    <w:pPr>
      <w:widowControl w:val="0"/>
      <w:jc w:val="both"/>
    </w:pPr>
  </w:style>
  <w:style w:type="paragraph" w:customStyle="1" w:styleId="69190964A99B4BBFBA19589F72E2BC55">
    <w:name w:val="69190964A99B4BBFBA19589F72E2BC55"/>
    <w:rsid w:val="008D62EF"/>
    <w:pPr>
      <w:widowControl w:val="0"/>
      <w:jc w:val="both"/>
    </w:pPr>
  </w:style>
  <w:style w:type="paragraph" w:customStyle="1" w:styleId="61F74385BAAA41DD8FD0860510EAD7D5">
    <w:name w:val="61F74385BAAA41DD8FD0860510EAD7D5"/>
    <w:rsid w:val="008D62EF"/>
    <w:pPr>
      <w:widowControl w:val="0"/>
      <w:jc w:val="both"/>
    </w:pPr>
  </w:style>
  <w:style w:type="paragraph" w:customStyle="1" w:styleId="44E63EC7157144E7B1DAAF6185284308">
    <w:name w:val="44E63EC7157144E7B1DAAF6185284308"/>
    <w:rsid w:val="008D62EF"/>
    <w:pPr>
      <w:widowControl w:val="0"/>
      <w:jc w:val="both"/>
    </w:pPr>
  </w:style>
  <w:style w:type="paragraph" w:customStyle="1" w:styleId="1FB2EA7500D842298720D05C9B41F6FB">
    <w:name w:val="1FB2EA7500D842298720D05C9B41F6FB"/>
    <w:rsid w:val="008D62EF"/>
    <w:pPr>
      <w:widowControl w:val="0"/>
      <w:jc w:val="both"/>
    </w:pPr>
  </w:style>
  <w:style w:type="paragraph" w:customStyle="1" w:styleId="D28041024DDC4C80A6EADC4F48C3AC2C">
    <w:name w:val="D28041024DDC4C80A6EADC4F48C3AC2C"/>
    <w:rsid w:val="008D62EF"/>
    <w:pPr>
      <w:widowControl w:val="0"/>
      <w:jc w:val="both"/>
    </w:pPr>
  </w:style>
  <w:style w:type="paragraph" w:customStyle="1" w:styleId="36A3F74FEF8F467F88022C7D3EAEB3A1">
    <w:name w:val="36A3F74FEF8F467F88022C7D3EAEB3A1"/>
    <w:rsid w:val="008D62EF"/>
    <w:pPr>
      <w:widowControl w:val="0"/>
      <w:jc w:val="both"/>
    </w:pPr>
  </w:style>
  <w:style w:type="paragraph" w:customStyle="1" w:styleId="6FCEC7F0A49F4DBB8FCCD911E7E3AD02">
    <w:name w:val="6FCEC7F0A49F4DBB8FCCD911E7E3AD02"/>
    <w:rsid w:val="008D62EF"/>
    <w:pPr>
      <w:widowControl w:val="0"/>
      <w:jc w:val="both"/>
    </w:pPr>
  </w:style>
  <w:style w:type="paragraph" w:customStyle="1" w:styleId="3CC8CA7C9BAC4E3A95F06D3715657E66">
    <w:name w:val="3CC8CA7C9BAC4E3A95F06D3715657E66"/>
    <w:rsid w:val="008D62EF"/>
    <w:pPr>
      <w:widowControl w:val="0"/>
      <w:jc w:val="both"/>
    </w:pPr>
  </w:style>
  <w:style w:type="paragraph" w:customStyle="1" w:styleId="76402C95D8C341D0A11A5A474A67C208">
    <w:name w:val="76402C95D8C341D0A11A5A474A67C208"/>
    <w:rsid w:val="008D62EF"/>
    <w:pPr>
      <w:widowControl w:val="0"/>
      <w:jc w:val="both"/>
    </w:pPr>
  </w:style>
  <w:style w:type="paragraph" w:customStyle="1" w:styleId="945ECEA05DE243EBA66E2E03C9DB55C9">
    <w:name w:val="945ECEA05DE243EBA66E2E03C9DB55C9"/>
    <w:rsid w:val="008D62EF"/>
    <w:pPr>
      <w:widowControl w:val="0"/>
      <w:jc w:val="both"/>
    </w:pPr>
  </w:style>
  <w:style w:type="paragraph" w:customStyle="1" w:styleId="A9DD9EE44FC6491785888B6FB778A7F2">
    <w:name w:val="A9DD9EE44FC6491785888B6FB778A7F2"/>
    <w:rsid w:val="008D62EF"/>
    <w:pPr>
      <w:widowControl w:val="0"/>
      <w:jc w:val="both"/>
    </w:pPr>
  </w:style>
  <w:style w:type="paragraph" w:customStyle="1" w:styleId="22A2E9AA7119427C8A73C83EA8055E89">
    <w:name w:val="22A2E9AA7119427C8A73C83EA8055E89"/>
    <w:rsid w:val="008D62EF"/>
    <w:pPr>
      <w:widowControl w:val="0"/>
      <w:jc w:val="both"/>
    </w:pPr>
  </w:style>
  <w:style w:type="paragraph" w:customStyle="1" w:styleId="485A49F25EBA488892702CA3B475EBE4">
    <w:name w:val="485A49F25EBA488892702CA3B475EBE4"/>
    <w:rsid w:val="008D62EF"/>
    <w:pPr>
      <w:widowControl w:val="0"/>
      <w:jc w:val="both"/>
    </w:pPr>
  </w:style>
  <w:style w:type="paragraph" w:customStyle="1" w:styleId="B4112CF1AEF7413CA16A6CBE02F4CCFF">
    <w:name w:val="B4112CF1AEF7413CA16A6CBE02F4CCFF"/>
    <w:rsid w:val="008D62EF"/>
    <w:pPr>
      <w:widowControl w:val="0"/>
      <w:jc w:val="both"/>
    </w:pPr>
  </w:style>
  <w:style w:type="paragraph" w:customStyle="1" w:styleId="E2CEAA50E4744D6FAF524336F6A1507E">
    <w:name w:val="E2CEAA50E4744D6FAF524336F6A1507E"/>
    <w:rsid w:val="008D62EF"/>
    <w:pPr>
      <w:widowControl w:val="0"/>
      <w:jc w:val="both"/>
    </w:pPr>
  </w:style>
  <w:style w:type="paragraph" w:customStyle="1" w:styleId="563DE3A38DFD453DA3D3C7E72AC122EB">
    <w:name w:val="563DE3A38DFD453DA3D3C7E72AC122EB"/>
    <w:rsid w:val="008D62EF"/>
    <w:pPr>
      <w:widowControl w:val="0"/>
      <w:jc w:val="both"/>
    </w:pPr>
  </w:style>
  <w:style w:type="paragraph" w:customStyle="1" w:styleId="B85F999C8EB346E48B059E553515D0F4">
    <w:name w:val="B85F999C8EB346E48B059E553515D0F4"/>
    <w:rsid w:val="008D62EF"/>
    <w:pPr>
      <w:widowControl w:val="0"/>
      <w:jc w:val="both"/>
    </w:pPr>
  </w:style>
  <w:style w:type="paragraph" w:customStyle="1" w:styleId="71CEAF5B3886439D87C9755B5EDF8B93">
    <w:name w:val="71CEAF5B3886439D87C9755B5EDF8B93"/>
    <w:rsid w:val="008D62EF"/>
    <w:pPr>
      <w:widowControl w:val="0"/>
      <w:jc w:val="both"/>
    </w:pPr>
  </w:style>
  <w:style w:type="paragraph" w:customStyle="1" w:styleId="3908B356A88D4C7D8C6C284F58159BE2">
    <w:name w:val="3908B356A88D4C7D8C6C284F58159BE2"/>
    <w:rsid w:val="008D62EF"/>
    <w:pPr>
      <w:widowControl w:val="0"/>
      <w:jc w:val="both"/>
    </w:pPr>
  </w:style>
  <w:style w:type="paragraph" w:customStyle="1" w:styleId="076FF04354714B1D8832DFD56AB93BB2">
    <w:name w:val="076FF04354714B1D8832DFD56AB93BB2"/>
    <w:rsid w:val="008D62EF"/>
    <w:pPr>
      <w:widowControl w:val="0"/>
      <w:jc w:val="both"/>
    </w:pPr>
  </w:style>
  <w:style w:type="paragraph" w:customStyle="1" w:styleId="0F9032F8F33E4D56AD7451CD40B95F67">
    <w:name w:val="0F9032F8F33E4D56AD7451CD40B95F67"/>
    <w:rsid w:val="008D62EF"/>
    <w:pPr>
      <w:widowControl w:val="0"/>
      <w:jc w:val="both"/>
    </w:pPr>
  </w:style>
  <w:style w:type="paragraph" w:customStyle="1" w:styleId="2B42C91FB3E440BCAF3B95377C88FDBD">
    <w:name w:val="2B42C91FB3E440BCAF3B95377C88FDBD"/>
    <w:rsid w:val="008D62EF"/>
    <w:pPr>
      <w:widowControl w:val="0"/>
      <w:jc w:val="both"/>
    </w:pPr>
  </w:style>
  <w:style w:type="paragraph" w:customStyle="1" w:styleId="C00165B6E4FA431FBFECAD00241E48A0">
    <w:name w:val="C00165B6E4FA431FBFECAD00241E48A0"/>
    <w:rsid w:val="008D62EF"/>
    <w:pPr>
      <w:widowControl w:val="0"/>
      <w:jc w:val="both"/>
    </w:pPr>
  </w:style>
  <w:style w:type="paragraph" w:customStyle="1" w:styleId="727DE8CEB477451E8D1A94759F7106EB">
    <w:name w:val="727DE8CEB477451E8D1A94759F7106EB"/>
    <w:rsid w:val="008D62EF"/>
    <w:pPr>
      <w:widowControl w:val="0"/>
      <w:jc w:val="both"/>
    </w:pPr>
  </w:style>
  <w:style w:type="paragraph" w:customStyle="1" w:styleId="7E6DE812B4FD4B28BF254F6E59F29E12">
    <w:name w:val="7E6DE812B4FD4B28BF254F6E59F29E12"/>
    <w:rsid w:val="008D62EF"/>
    <w:pPr>
      <w:widowControl w:val="0"/>
      <w:jc w:val="both"/>
    </w:pPr>
  </w:style>
  <w:style w:type="paragraph" w:customStyle="1" w:styleId="427C94040F8B4E0F8D422E28FCFD3432">
    <w:name w:val="427C94040F8B4E0F8D422E28FCFD3432"/>
    <w:rsid w:val="008D62EF"/>
    <w:pPr>
      <w:widowControl w:val="0"/>
      <w:jc w:val="both"/>
    </w:pPr>
  </w:style>
  <w:style w:type="paragraph" w:customStyle="1" w:styleId="1A921EB8F3304AC1B457CCBDE059E5EF">
    <w:name w:val="1A921EB8F3304AC1B457CCBDE059E5EF"/>
    <w:rsid w:val="008D62EF"/>
    <w:pPr>
      <w:widowControl w:val="0"/>
      <w:jc w:val="both"/>
    </w:pPr>
  </w:style>
  <w:style w:type="paragraph" w:customStyle="1" w:styleId="FE87DDB0CB7C494E8E0612C8AC5E0B0C">
    <w:name w:val="FE87DDB0CB7C494E8E0612C8AC5E0B0C"/>
    <w:rsid w:val="008D62EF"/>
    <w:pPr>
      <w:widowControl w:val="0"/>
      <w:jc w:val="both"/>
    </w:pPr>
  </w:style>
  <w:style w:type="paragraph" w:customStyle="1" w:styleId="60A0AF0079AD4A07888EAC33153D353A">
    <w:name w:val="60A0AF0079AD4A07888EAC33153D353A"/>
    <w:rsid w:val="008D62EF"/>
    <w:pPr>
      <w:widowControl w:val="0"/>
      <w:jc w:val="both"/>
    </w:pPr>
  </w:style>
  <w:style w:type="paragraph" w:customStyle="1" w:styleId="27546B1871CC4689B89D8C027504F0B2">
    <w:name w:val="27546B1871CC4689B89D8C027504F0B2"/>
    <w:rsid w:val="008D62EF"/>
    <w:pPr>
      <w:widowControl w:val="0"/>
      <w:jc w:val="both"/>
    </w:pPr>
  </w:style>
  <w:style w:type="paragraph" w:customStyle="1" w:styleId="DF1826C75E3C4C99A64EBF8A10C6F231">
    <w:name w:val="DF1826C75E3C4C99A64EBF8A10C6F231"/>
    <w:rsid w:val="008D62EF"/>
    <w:pPr>
      <w:widowControl w:val="0"/>
      <w:jc w:val="both"/>
    </w:pPr>
  </w:style>
  <w:style w:type="paragraph" w:customStyle="1" w:styleId="5C19ACDA6E5E4D4094F91B90F176865E">
    <w:name w:val="5C19ACDA6E5E4D4094F91B90F176865E"/>
    <w:rsid w:val="008D62EF"/>
    <w:pPr>
      <w:widowControl w:val="0"/>
      <w:jc w:val="both"/>
    </w:pPr>
  </w:style>
  <w:style w:type="paragraph" w:customStyle="1" w:styleId="450D59EAB8CB4F7C8E490C907B9C1FEC">
    <w:name w:val="450D59EAB8CB4F7C8E490C907B9C1FEC"/>
    <w:rsid w:val="008D62EF"/>
    <w:pPr>
      <w:widowControl w:val="0"/>
      <w:jc w:val="both"/>
    </w:pPr>
  </w:style>
  <w:style w:type="paragraph" w:customStyle="1" w:styleId="04A894BA3B0A4D21AB6FF4E056E798C6">
    <w:name w:val="04A894BA3B0A4D21AB6FF4E056E798C6"/>
    <w:rsid w:val="008D62EF"/>
    <w:pPr>
      <w:widowControl w:val="0"/>
      <w:jc w:val="both"/>
    </w:pPr>
  </w:style>
  <w:style w:type="paragraph" w:customStyle="1" w:styleId="6705DA313A1F42CDA5A4537E79A01746">
    <w:name w:val="6705DA313A1F42CDA5A4537E79A01746"/>
    <w:rsid w:val="008D62EF"/>
    <w:pPr>
      <w:widowControl w:val="0"/>
      <w:jc w:val="both"/>
    </w:pPr>
  </w:style>
  <w:style w:type="paragraph" w:customStyle="1" w:styleId="3D55235EAA8A4CCD9899E929E0B9C02D">
    <w:name w:val="3D55235EAA8A4CCD9899E929E0B9C02D"/>
    <w:rsid w:val="008D62EF"/>
    <w:pPr>
      <w:widowControl w:val="0"/>
      <w:jc w:val="both"/>
    </w:pPr>
  </w:style>
  <w:style w:type="paragraph" w:customStyle="1" w:styleId="7D151F6851B5440981F7A21C3A8A65A3">
    <w:name w:val="7D151F6851B5440981F7A21C3A8A65A3"/>
    <w:rsid w:val="008D62EF"/>
    <w:pPr>
      <w:widowControl w:val="0"/>
      <w:jc w:val="both"/>
    </w:pPr>
  </w:style>
  <w:style w:type="paragraph" w:customStyle="1" w:styleId="D8DDA283AF414F0AA2C78780F52A59AE">
    <w:name w:val="D8DDA283AF414F0AA2C78780F52A59AE"/>
    <w:rsid w:val="008D62EF"/>
    <w:pPr>
      <w:widowControl w:val="0"/>
      <w:jc w:val="both"/>
    </w:pPr>
  </w:style>
  <w:style w:type="paragraph" w:customStyle="1" w:styleId="DDCAF1DC17E640E380C18C81001B6DD7">
    <w:name w:val="DDCAF1DC17E640E380C18C81001B6DD7"/>
    <w:rsid w:val="008D62EF"/>
    <w:pPr>
      <w:widowControl w:val="0"/>
      <w:jc w:val="both"/>
    </w:pPr>
  </w:style>
  <w:style w:type="paragraph" w:customStyle="1" w:styleId="CB54C8A9EF9247888791F8EEAAFE7A5B">
    <w:name w:val="CB54C8A9EF9247888791F8EEAAFE7A5B"/>
    <w:rsid w:val="008D62EF"/>
    <w:pPr>
      <w:widowControl w:val="0"/>
      <w:jc w:val="both"/>
    </w:pPr>
  </w:style>
  <w:style w:type="paragraph" w:customStyle="1" w:styleId="4AB81B43A71A4E9B8DB73A4CA14AF711">
    <w:name w:val="4AB81B43A71A4E9B8DB73A4CA14AF711"/>
    <w:rsid w:val="008D62EF"/>
    <w:pPr>
      <w:widowControl w:val="0"/>
      <w:jc w:val="both"/>
    </w:pPr>
  </w:style>
  <w:style w:type="paragraph" w:customStyle="1" w:styleId="0E2BF52E224F4F1F88822D5B3AFEDEC8">
    <w:name w:val="0E2BF52E224F4F1F88822D5B3AFEDEC8"/>
    <w:rsid w:val="008D62EF"/>
    <w:pPr>
      <w:widowControl w:val="0"/>
      <w:jc w:val="both"/>
    </w:pPr>
  </w:style>
  <w:style w:type="paragraph" w:customStyle="1" w:styleId="4CA041F617244FA1B6A7FCA974D1B38E">
    <w:name w:val="4CA041F617244FA1B6A7FCA974D1B38E"/>
    <w:rsid w:val="008D62EF"/>
    <w:pPr>
      <w:widowControl w:val="0"/>
      <w:jc w:val="both"/>
    </w:pPr>
  </w:style>
  <w:style w:type="paragraph" w:customStyle="1" w:styleId="F9F92DB6F0E54699AF1E39041505C176">
    <w:name w:val="F9F92DB6F0E54699AF1E39041505C176"/>
    <w:rsid w:val="008D62EF"/>
    <w:pPr>
      <w:widowControl w:val="0"/>
      <w:jc w:val="both"/>
    </w:pPr>
  </w:style>
  <w:style w:type="paragraph" w:customStyle="1" w:styleId="07B30D17D17249D5A57A904832C41B0F">
    <w:name w:val="07B30D17D17249D5A57A904832C41B0F"/>
    <w:rsid w:val="008D62EF"/>
    <w:pPr>
      <w:widowControl w:val="0"/>
      <w:jc w:val="both"/>
    </w:pPr>
  </w:style>
  <w:style w:type="paragraph" w:customStyle="1" w:styleId="1672B4099AA0421B872B6B62E516EF87">
    <w:name w:val="1672B4099AA0421B872B6B62E516EF87"/>
    <w:rsid w:val="008D62EF"/>
    <w:pPr>
      <w:widowControl w:val="0"/>
      <w:jc w:val="both"/>
    </w:pPr>
  </w:style>
  <w:style w:type="paragraph" w:customStyle="1" w:styleId="6643F56E0FDF4CCC98DB2137ED4CC4A0">
    <w:name w:val="6643F56E0FDF4CCC98DB2137ED4CC4A0"/>
    <w:rsid w:val="008D62EF"/>
    <w:pPr>
      <w:widowControl w:val="0"/>
      <w:jc w:val="both"/>
    </w:pPr>
  </w:style>
  <w:style w:type="paragraph" w:customStyle="1" w:styleId="A3CFC0FFD9E4415795C5524A5D4C7F85">
    <w:name w:val="A3CFC0FFD9E4415795C5524A5D4C7F85"/>
    <w:rsid w:val="008D62EF"/>
    <w:pPr>
      <w:widowControl w:val="0"/>
      <w:jc w:val="both"/>
    </w:pPr>
  </w:style>
  <w:style w:type="paragraph" w:customStyle="1" w:styleId="F3780AC8296A45C1AD1CAD4FFEBF4769">
    <w:name w:val="F3780AC8296A45C1AD1CAD4FFEBF4769"/>
    <w:rsid w:val="008D62EF"/>
    <w:pPr>
      <w:widowControl w:val="0"/>
      <w:jc w:val="both"/>
    </w:pPr>
  </w:style>
  <w:style w:type="paragraph" w:customStyle="1" w:styleId="21B4F3775E7D48D18B22E9A784CE760F">
    <w:name w:val="21B4F3775E7D48D18B22E9A784CE760F"/>
    <w:rsid w:val="008D62EF"/>
    <w:pPr>
      <w:widowControl w:val="0"/>
      <w:jc w:val="both"/>
    </w:pPr>
  </w:style>
  <w:style w:type="paragraph" w:customStyle="1" w:styleId="460D8260F4EB486C835D4436D96E5723">
    <w:name w:val="460D8260F4EB486C835D4436D96E5723"/>
    <w:rsid w:val="008D62EF"/>
    <w:pPr>
      <w:widowControl w:val="0"/>
      <w:jc w:val="both"/>
    </w:pPr>
  </w:style>
  <w:style w:type="paragraph" w:customStyle="1" w:styleId="5E486D72E46A4CE0BA5AA61A3ADC6193">
    <w:name w:val="5E486D72E46A4CE0BA5AA61A3ADC6193"/>
    <w:rsid w:val="008D62EF"/>
    <w:pPr>
      <w:widowControl w:val="0"/>
      <w:jc w:val="both"/>
    </w:pPr>
  </w:style>
  <w:style w:type="paragraph" w:customStyle="1" w:styleId="71475C90F4E941CBACAF1FF72213F2B0">
    <w:name w:val="71475C90F4E941CBACAF1FF72213F2B0"/>
    <w:rsid w:val="008D62EF"/>
    <w:pPr>
      <w:widowControl w:val="0"/>
      <w:jc w:val="both"/>
    </w:pPr>
  </w:style>
  <w:style w:type="paragraph" w:customStyle="1" w:styleId="D3B078A11E1F4E299D247E1262C1C8B8">
    <w:name w:val="D3B078A11E1F4E299D247E1262C1C8B8"/>
    <w:rsid w:val="008D62EF"/>
    <w:pPr>
      <w:widowControl w:val="0"/>
      <w:jc w:val="both"/>
    </w:pPr>
  </w:style>
  <w:style w:type="paragraph" w:customStyle="1" w:styleId="B2E7015375F6497CBE3B1C4EC5A0B5CB">
    <w:name w:val="B2E7015375F6497CBE3B1C4EC5A0B5CB"/>
    <w:rsid w:val="008D62EF"/>
    <w:pPr>
      <w:widowControl w:val="0"/>
      <w:jc w:val="both"/>
    </w:pPr>
  </w:style>
  <w:style w:type="paragraph" w:customStyle="1" w:styleId="416FE3D407E249769BA062C87C25123A">
    <w:name w:val="416FE3D407E249769BA062C87C25123A"/>
    <w:rsid w:val="008D62EF"/>
    <w:pPr>
      <w:widowControl w:val="0"/>
      <w:jc w:val="both"/>
    </w:pPr>
  </w:style>
  <w:style w:type="paragraph" w:customStyle="1" w:styleId="8B19CC6EB38942A3A56D0CA8085A580A">
    <w:name w:val="8B19CC6EB38942A3A56D0CA8085A580A"/>
    <w:rsid w:val="008D62EF"/>
    <w:pPr>
      <w:widowControl w:val="0"/>
      <w:jc w:val="both"/>
    </w:pPr>
  </w:style>
  <w:style w:type="paragraph" w:customStyle="1" w:styleId="157FF93FEF9B45CC9E30B2DDDEB89250">
    <w:name w:val="157FF93FEF9B45CC9E30B2DDDEB89250"/>
    <w:rsid w:val="008D62EF"/>
    <w:pPr>
      <w:widowControl w:val="0"/>
      <w:jc w:val="both"/>
    </w:pPr>
  </w:style>
  <w:style w:type="paragraph" w:customStyle="1" w:styleId="C670CC2ECE0C47E082E8513C3F1D98A8">
    <w:name w:val="C670CC2ECE0C47E082E8513C3F1D98A8"/>
    <w:rsid w:val="008D62EF"/>
    <w:pPr>
      <w:widowControl w:val="0"/>
      <w:jc w:val="both"/>
    </w:pPr>
  </w:style>
  <w:style w:type="paragraph" w:customStyle="1" w:styleId="53723A259AC74BDD807561625C3BA80B">
    <w:name w:val="53723A259AC74BDD807561625C3BA80B"/>
    <w:rsid w:val="008D62EF"/>
    <w:pPr>
      <w:widowControl w:val="0"/>
      <w:jc w:val="both"/>
    </w:pPr>
  </w:style>
  <w:style w:type="paragraph" w:customStyle="1" w:styleId="DEBF675F2BE04088B7CBD26DE31479FF">
    <w:name w:val="DEBF675F2BE04088B7CBD26DE31479FF"/>
    <w:rsid w:val="008D62EF"/>
    <w:pPr>
      <w:widowControl w:val="0"/>
      <w:jc w:val="both"/>
    </w:pPr>
  </w:style>
  <w:style w:type="paragraph" w:customStyle="1" w:styleId="668B5CB06FBA4E8B8C8907E7889A86A4">
    <w:name w:val="668B5CB06FBA4E8B8C8907E7889A86A4"/>
    <w:rsid w:val="008D62EF"/>
    <w:pPr>
      <w:widowControl w:val="0"/>
      <w:jc w:val="both"/>
    </w:pPr>
  </w:style>
  <w:style w:type="paragraph" w:customStyle="1" w:styleId="FE1563FB0ABB4025878373158BC23FB0">
    <w:name w:val="FE1563FB0ABB4025878373158BC23FB0"/>
    <w:rsid w:val="008D62EF"/>
    <w:pPr>
      <w:widowControl w:val="0"/>
      <w:jc w:val="both"/>
    </w:pPr>
  </w:style>
  <w:style w:type="paragraph" w:customStyle="1" w:styleId="6EAA937A1F8846B4BD8CBF4DBF90E4D6">
    <w:name w:val="6EAA937A1F8846B4BD8CBF4DBF90E4D6"/>
    <w:rsid w:val="008D62EF"/>
    <w:pPr>
      <w:widowControl w:val="0"/>
      <w:jc w:val="both"/>
    </w:pPr>
  </w:style>
  <w:style w:type="paragraph" w:customStyle="1" w:styleId="5B254A5C439B482D94B070316A7D3F22">
    <w:name w:val="5B254A5C439B482D94B070316A7D3F22"/>
    <w:rsid w:val="008D62EF"/>
    <w:pPr>
      <w:widowControl w:val="0"/>
      <w:jc w:val="both"/>
    </w:pPr>
  </w:style>
  <w:style w:type="paragraph" w:customStyle="1" w:styleId="7C63D55F245849DEB379857C5771E940">
    <w:name w:val="7C63D55F245849DEB379857C5771E940"/>
    <w:rsid w:val="008D62EF"/>
    <w:pPr>
      <w:widowControl w:val="0"/>
      <w:jc w:val="both"/>
    </w:pPr>
  </w:style>
  <w:style w:type="paragraph" w:customStyle="1" w:styleId="0D13E2AA023640F9962077F49C7CBBF6">
    <w:name w:val="0D13E2AA023640F9962077F49C7CBBF6"/>
    <w:rsid w:val="008D62EF"/>
    <w:pPr>
      <w:widowControl w:val="0"/>
      <w:jc w:val="both"/>
    </w:pPr>
  </w:style>
  <w:style w:type="paragraph" w:customStyle="1" w:styleId="4266ED3E232C4260BB24B0E9D37DD547">
    <w:name w:val="4266ED3E232C4260BB24B0E9D37DD547"/>
    <w:rsid w:val="008D62EF"/>
    <w:pPr>
      <w:widowControl w:val="0"/>
      <w:jc w:val="both"/>
    </w:pPr>
  </w:style>
  <w:style w:type="paragraph" w:customStyle="1" w:styleId="919973206EC04F6BB6B1370BF0C8086D">
    <w:name w:val="919973206EC04F6BB6B1370BF0C8086D"/>
    <w:rsid w:val="008D62EF"/>
    <w:pPr>
      <w:widowControl w:val="0"/>
      <w:jc w:val="both"/>
    </w:pPr>
  </w:style>
  <w:style w:type="paragraph" w:customStyle="1" w:styleId="C45CCF5C9AF54202BF1BCEBD79C1C890">
    <w:name w:val="C45CCF5C9AF54202BF1BCEBD79C1C890"/>
    <w:rsid w:val="008D62EF"/>
    <w:pPr>
      <w:widowControl w:val="0"/>
      <w:jc w:val="both"/>
    </w:pPr>
  </w:style>
  <w:style w:type="paragraph" w:customStyle="1" w:styleId="D35144D58EE745C48768CE1941F95095">
    <w:name w:val="D35144D58EE745C48768CE1941F95095"/>
    <w:rsid w:val="008D62EF"/>
    <w:pPr>
      <w:widowControl w:val="0"/>
      <w:jc w:val="both"/>
    </w:pPr>
  </w:style>
  <w:style w:type="paragraph" w:customStyle="1" w:styleId="C6A13937AD12495795B52EB6C842C9BE">
    <w:name w:val="C6A13937AD12495795B52EB6C842C9BE"/>
    <w:rsid w:val="008D62EF"/>
    <w:pPr>
      <w:widowControl w:val="0"/>
      <w:jc w:val="both"/>
    </w:pPr>
  </w:style>
  <w:style w:type="paragraph" w:customStyle="1" w:styleId="493C9BCDC3134B96828395600A3F402B">
    <w:name w:val="493C9BCDC3134B96828395600A3F402B"/>
    <w:rsid w:val="008D62EF"/>
    <w:pPr>
      <w:widowControl w:val="0"/>
      <w:jc w:val="both"/>
    </w:pPr>
  </w:style>
  <w:style w:type="paragraph" w:customStyle="1" w:styleId="6E0348C0C8FE48B4A09E5579AAA09824">
    <w:name w:val="6E0348C0C8FE48B4A09E5579AAA09824"/>
    <w:rsid w:val="008D62EF"/>
    <w:pPr>
      <w:widowControl w:val="0"/>
      <w:jc w:val="both"/>
    </w:pPr>
  </w:style>
  <w:style w:type="paragraph" w:customStyle="1" w:styleId="245EB96052C340C8856002B4653EC8E3">
    <w:name w:val="245EB96052C340C8856002B4653EC8E3"/>
    <w:rsid w:val="008D62EF"/>
    <w:pPr>
      <w:widowControl w:val="0"/>
      <w:jc w:val="both"/>
    </w:pPr>
  </w:style>
  <w:style w:type="paragraph" w:customStyle="1" w:styleId="2B90313063B3475F8611F8295CAE13AF">
    <w:name w:val="2B90313063B3475F8611F8295CAE13AF"/>
    <w:rsid w:val="008D62EF"/>
    <w:pPr>
      <w:widowControl w:val="0"/>
      <w:jc w:val="both"/>
    </w:pPr>
  </w:style>
  <w:style w:type="paragraph" w:customStyle="1" w:styleId="3AA9F00C75A1433BBAF1034DDF21052B">
    <w:name w:val="3AA9F00C75A1433BBAF1034DDF21052B"/>
    <w:rsid w:val="008D62EF"/>
    <w:pPr>
      <w:widowControl w:val="0"/>
      <w:jc w:val="both"/>
    </w:pPr>
  </w:style>
  <w:style w:type="paragraph" w:customStyle="1" w:styleId="DF461DA8525546398FFF7B3230CD13B4">
    <w:name w:val="DF461DA8525546398FFF7B3230CD13B4"/>
    <w:rsid w:val="008D62EF"/>
    <w:pPr>
      <w:widowControl w:val="0"/>
      <w:jc w:val="both"/>
    </w:pPr>
  </w:style>
  <w:style w:type="paragraph" w:customStyle="1" w:styleId="AE5FBA06DA9949BDB87996B99E586413">
    <w:name w:val="AE5FBA06DA9949BDB87996B99E586413"/>
    <w:rsid w:val="008D62EF"/>
    <w:pPr>
      <w:widowControl w:val="0"/>
      <w:jc w:val="both"/>
    </w:pPr>
  </w:style>
  <w:style w:type="paragraph" w:customStyle="1" w:styleId="387422D4916B4A6BA5FB726285D08100">
    <w:name w:val="387422D4916B4A6BA5FB726285D08100"/>
    <w:rsid w:val="008D62EF"/>
    <w:pPr>
      <w:widowControl w:val="0"/>
      <w:jc w:val="both"/>
    </w:pPr>
  </w:style>
  <w:style w:type="paragraph" w:customStyle="1" w:styleId="93543837BEEA49718BC5AE2B715E089C">
    <w:name w:val="93543837BEEA49718BC5AE2B715E089C"/>
    <w:rsid w:val="008D62EF"/>
    <w:pPr>
      <w:widowControl w:val="0"/>
      <w:jc w:val="both"/>
    </w:pPr>
  </w:style>
  <w:style w:type="paragraph" w:customStyle="1" w:styleId="44E060DA1724436788550AFACF4BCE55">
    <w:name w:val="44E060DA1724436788550AFACF4BCE55"/>
    <w:rsid w:val="008D62EF"/>
    <w:pPr>
      <w:widowControl w:val="0"/>
      <w:jc w:val="both"/>
    </w:pPr>
  </w:style>
  <w:style w:type="paragraph" w:customStyle="1" w:styleId="1EDAE35C7E9B4BB79F23BC0DD3192699">
    <w:name w:val="1EDAE35C7E9B4BB79F23BC0DD3192699"/>
    <w:rsid w:val="008D62EF"/>
    <w:pPr>
      <w:widowControl w:val="0"/>
      <w:jc w:val="both"/>
    </w:pPr>
  </w:style>
  <w:style w:type="paragraph" w:customStyle="1" w:styleId="618AC213AE454034A554116A597A9F41">
    <w:name w:val="618AC213AE454034A554116A597A9F41"/>
    <w:rsid w:val="008D62EF"/>
    <w:pPr>
      <w:widowControl w:val="0"/>
      <w:jc w:val="both"/>
    </w:pPr>
  </w:style>
  <w:style w:type="paragraph" w:customStyle="1" w:styleId="D8AAD25E8E1C4193BED699475AE912D4">
    <w:name w:val="D8AAD25E8E1C4193BED699475AE912D4"/>
    <w:rsid w:val="008D62EF"/>
    <w:pPr>
      <w:widowControl w:val="0"/>
      <w:jc w:val="both"/>
    </w:pPr>
  </w:style>
  <w:style w:type="paragraph" w:customStyle="1" w:styleId="33DF5B9E1F4741F8BB15C4D77A09A2C4">
    <w:name w:val="33DF5B9E1F4741F8BB15C4D77A09A2C4"/>
    <w:rsid w:val="008D62EF"/>
    <w:pPr>
      <w:widowControl w:val="0"/>
      <w:jc w:val="both"/>
    </w:pPr>
  </w:style>
  <w:style w:type="paragraph" w:customStyle="1" w:styleId="F55C07A680E34F5295E27D688BD6C12E">
    <w:name w:val="F55C07A680E34F5295E27D688BD6C12E"/>
    <w:rsid w:val="008D62EF"/>
    <w:pPr>
      <w:widowControl w:val="0"/>
      <w:jc w:val="both"/>
    </w:pPr>
  </w:style>
  <w:style w:type="paragraph" w:customStyle="1" w:styleId="0D51E1FB70334711B6A5F60318335300">
    <w:name w:val="0D51E1FB70334711B6A5F60318335300"/>
    <w:rsid w:val="008D62EF"/>
    <w:pPr>
      <w:widowControl w:val="0"/>
      <w:jc w:val="both"/>
    </w:pPr>
  </w:style>
  <w:style w:type="paragraph" w:customStyle="1" w:styleId="C590371C2FDB4DFE809B9D915147272D">
    <w:name w:val="C590371C2FDB4DFE809B9D915147272D"/>
    <w:rsid w:val="008D62EF"/>
    <w:pPr>
      <w:widowControl w:val="0"/>
      <w:jc w:val="both"/>
    </w:pPr>
  </w:style>
  <w:style w:type="paragraph" w:customStyle="1" w:styleId="AC2B1C5635184608B615A4E18356F6EB">
    <w:name w:val="AC2B1C5635184608B615A4E18356F6EB"/>
    <w:rsid w:val="008D62EF"/>
    <w:pPr>
      <w:widowControl w:val="0"/>
      <w:jc w:val="both"/>
    </w:pPr>
  </w:style>
  <w:style w:type="paragraph" w:customStyle="1" w:styleId="4E60335FF793483EAD1CB6C635056176">
    <w:name w:val="4E60335FF793483EAD1CB6C635056176"/>
    <w:rsid w:val="008D62EF"/>
    <w:pPr>
      <w:widowControl w:val="0"/>
      <w:jc w:val="both"/>
    </w:pPr>
  </w:style>
  <w:style w:type="paragraph" w:customStyle="1" w:styleId="4297D0CF3B7A40E8B3A50B6AADBAB25B">
    <w:name w:val="4297D0CF3B7A40E8B3A50B6AADBAB25B"/>
    <w:rsid w:val="008D62EF"/>
    <w:pPr>
      <w:widowControl w:val="0"/>
      <w:jc w:val="both"/>
    </w:pPr>
  </w:style>
  <w:style w:type="paragraph" w:customStyle="1" w:styleId="E4F24395B24846C8A79354386748AC4A">
    <w:name w:val="E4F24395B24846C8A79354386748AC4A"/>
    <w:rsid w:val="008D62EF"/>
    <w:pPr>
      <w:widowControl w:val="0"/>
      <w:jc w:val="both"/>
    </w:pPr>
  </w:style>
  <w:style w:type="paragraph" w:customStyle="1" w:styleId="51B59F7DD9424F398689378E57949371">
    <w:name w:val="51B59F7DD9424F398689378E57949371"/>
    <w:rsid w:val="008D62EF"/>
    <w:pPr>
      <w:widowControl w:val="0"/>
      <w:jc w:val="both"/>
    </w:pPr>
  </w:style>
  <w:style w:type="paragraph" w:customStyle="1" w:styleId="2DEDCBE5BEAD44C4854279C8DD37460A">
    <w:name w:val="2DEDCBE5BEAD44C4854279C8DD37460A"/>
    <w:rsid w:val="008D62EF"/>
    <w:pPr>
      <w:widowControl w:val="0"/>
      <w:jc w:val="both"/>
    </w:pPr>
  </w:style>
  <w:style w:type="paragraph" w:customStyle="1" w:styleId="408CE21415DB45DEAC1CDFE5EAF4609B">
    <w:name w:val="408CE21415DB45DEAC1CDFE5EAF4609B"/>
    <w:rsid w:val="008D62EF"/>
    <w:pPr>
      <w:widowControl w:val="0"/>
      <w:jc w:val="both"/>
    </w:pPr>
  </w:style>
  <w:style w:type="paragraph" w:customStyle="1" w:styleId="27ABD4FC20C14A1BA7610D6F9DB8A6C4">
    <w:name w:val="27ABD4FC20C14A1BA7610D6F9DB8A6C4"/>
    <w:rsid w:val="008D62EF"/>
    <w:pPr>
      <w:widowControl w:val="0"/>
      <w:jc w:val="both"/>
    </w:pPr>
  </w:style>
  <w:style w:type="paragraph" w:customStyle="1" w:styleId="1D0A72F0DB0F42729FB26079D95DBC13">
    <w:name w:val="1D0A72F0DB0F42729FB26079D95DBC13"/>
    <w:rsid w:val="008D62EF"/>
    <w:pPr>
      <w:widowControl w:val="0"/>
      <w:jc w:val="both"/>
    </w:pPr>
  </w:style>
  <w:style w:type="paragraph" w:customStyle="1" w:styleId="57C8687D4DCE419F885C2EC5A2C05C03">
    <w:name w:val="57C8687D4DCE419F885C2EC5A2C05C03"/>
    <w:rsid w:val="008D62EF"/>
    <w:pPr>
      <w:widowControl w:val="0"/>
      <w:jc w:val="both"/>
    </w:pPr>
  </w:style>
  <w:style w:type="paragraph" w:customStyle="1" w:styleId="E09B89210B374DD8907EF099A3A60F5A">
    <w:name w:val="E09B89210B374DD8907EF099A3A60F5A"/>
    <w:rsid w:val="008D62EF"/>
    <w:pPr>
      <w:widowControl w:val="0"/>
      <w:jc w:val="both"/>
    </w:pPr>
  </w:style>
  <w:style w:type="paragraph" w:customStyle="1" w:styleId="5905BA48F0E24A1D82C2D5366B22FDEC">
    <w:name w:val="5905BA48F0E24A1D82C2D5366B22FDEC"/>
    <w:rsid w:val="008D62EF"/>
    <w:pPr>
      <w:widowControl w:val="0"/>
      <w:jc w:val="both"/>
    </w:pPr>
  </w:style>
  <w:style w:type="paragraph" w:customStyle="1" w:styleId="8EE632F8BC344D44B8CD5A4024BD90A6">
    <w:name w:val="8EE632F8BC344D44B8CD5A4024BD90A6"/>
    <w:rsid w:val="008D62EF"/>
    <w:pPr>
      <w:widowControl w:val="0"/>
      <w:jc w:val="both"/>
    </w:pPr>
  </w:style>
  <w:style w:type="paragraph" w:customStyle="1" w:styleId="2CF2C4C1411148B7ABBCBFFF4476C04E">
    <w:name w:val="2CF2C4C1411148B7ABBCBFFF4476C04E"/>
    <w:rsid w:val="008D62EF"/>
    <w:pPr>
      <w:widowControl w:val="0"/>
      <w:jc w:val="both"/>
    </w:pPr>
  </w:style>
  <w:style w:type="paragraph" w:customStyle="1" w:styleId="6FE606C9E9E54290B714E7EA6E15080E">
    <w:name w:val="6FE606C9E9E54290B714E7EA6E15080E"/>
    <w:rsid w:val="008D62EF"/>
    <w:pPr>
      <w:widowControl w:val="0"/>
      <w:jc w:val="both"/>
    </w:pPr>
  </w:style>
  <w:style w:type="paragraph" w:customStyle="1" w:styleId="053610521795401590B6495BC2671945">
    <w:name w:val="053610521795401590B6495BC2671945"/>
    <w:rsid w:val="008D62EF"/>
    <w:pPr>
      <w:widowControl w:val="0"/>
      <w:jc w:val="both"/>
    </w:pPr>
  </w:style>
  <w:style w:type="paragraph" w:customStyle="1" w:styleId="D553C1DA09C940599537C12A7E8DDD49">
    <w:name w:val="D553C1DA09C940599537C12A7E8DDD49"/>
    <w:rsid w:val="008D62EF"/>
    <w:pPr>
      <w:widowControl w:val="0"/>
      <w:jc w:val="both"/>
    </w:pPr>
  </w:style>
  <w:style w:type="paragraph" w:customStyle="1" w:styleId="CDF903F7219847D2A07A8817E142A993">
    <w:name w:val="CDF903F7219847D2A07A8817E142A993"/>
    <w:rsid w:val="008D62EF"/>
    <w:pPr>
      <w:widowControl w:val="0"/>
      <w:jc w:val="both"/>
    </w:pPr>
  </w:style>
  <w:style w:type="paragraph" w:customStyle="1" w:styleId="DF9B7FCEBFF14E9F855BDEA80F399FEB">
    <w:name w:val="DF9B7FCEBFF14E9F855BDEA80F399FEB"/>
    <w:rsid w:val="008D62EF"/>
    <w:pPr>
      <w:widowControl w:val="0"/>
      <w:jc w:val="both"/>
    </w:pPr>
  </w:style>
  <w:style w:type="paragraph" w:customStyle="1" w:styleId="0B358DE4A09B42439B226BD6F80F6CCA">
    <w:name w:val="0B358DE4A09B42439B226BD6F80F6CCA"/>
    <w:rsid w:val="008D62EF"/>
    <w:pPr>
      <w:widowControl w:val="0"/>
      <w:jc w:val="both"/>
    </w:pPr>
  </w:style>
  <w:style w:type="paragraph" w:customStyle="1" w:styleId="2B3C4918080445A2918236901D3D82E4">
    <w:name w:val="2B3C4918080445A2918236901D3D82E4"/>
    <w:rsid w:val="008D62EF"/>
    <w:pPr>
      <w:widowControl w:val="0"/>
      <w:jc w:val="both"/>
    </w:pPr>
  </w:style>
  <w:style w:type="paragraph" w:customStyle="1" w:styleId="437030F2EDEF42A393B052F339B171DF">
    <w:name w:val="437030F2EDEF42A393B052F339B171DF"/>
    <w:rsid w:val="008D62EF"/>
    <w:pPr>
      <w:widowControl w:val="0"/>
      <w:jc w:val="both"/>
    </w:pPr>
  </w:style>
  <w:style w:type="paragraph" w:customStyle="1" w:styleId="A03D59B2C92A48DDBB148EE97EF3EED7">
    <w:name w:val="A03D59B2C92A48DDBB148EE97EF3EED7"/>
    <w:rsid w:val="008D62EF"/>
    <w:pPr>
      <w:widowControl w:val="0"/>
      <w:jc w:val="both"/>
    </w:pPr>
  </w:style>
  <w:style w:type="paragraph" w:customStyle="1" w:styleId="6C53FEA2E9EA40BEACBC31A085198A1D">
    <w:name w:val="6C53FEA2E9EA40BEACBC31A085198A1D"/>
    <w:rsid w:val="008D62EF"/>
    <w:pPr>
      <w:widowControl w:val="0"/>
      <w:jc w:val="both"/>
    </w:pPr>
  </w:style>
  <w:style w:type="paragraph" w:customStyle="1" w:styleId="E78419851B3B48FE88A1445EFE678705">
    <w:name w:val="E78419851B3B48FE88A1445EFE678705"/>
    <w:rsid w:val="008D62EF"/>
    <w:pPr>
      <w:widowControl w:val="0"/>
      <w:jc w:val="both"/>
    </w:pPr>
  </w:style>
  <w:style w:type="paragraph" w:customStyle="1" w:styleId="063817F710BF4B28861E00E69C41D267">
    <w:name w:val="063817F710BF4B28861E00E69C41D267"/>
    <w:rsid w:val="008D62EF"/>
    <w:pPr>
      <w:widowControl w:val="0"/>
      <w:jc w:val="both"/>
    </w:pPr>
  </w:style>
  <w:style w:type="paragraph" w:customStyle="1" w:styleId="4A811068DBA044C3A965BC2CEB4C93B4">
    <w:name w:val="4A811068DBA044C3A965BC2CEB4C93B4"/>
    <w:rsid w:val="008D62EF"/>
    <w:pPr>
      <w:widowControl w:val="0"/>
      <w:jc w:val="both"/>
    </w:pPr>
  </w:style>
  <w:style w:type="paragraph" w:customStyle="1" w:styleId="EAC24B370C5F4AE6A0B0CFE9810C0D02">
    <w:name w:val="EAC24B370C5F4AE6A0B0CFE9810C0D02"/>
    <w:rsid w:val="008D62EF"/>
    <w:pPr>
      <w:widowControl w:val="0"/>
      <w:jc w:val="both"/>
    </w:pPr>
  </w:style>
  <w:style w:type="paragraph" w:customStyle="1" w:styleId="5D0C257617074A5180F13AFDF2E5378D">
    <w:name w:val="5D0C257617074A5180F13AFDF2E5378D"/>
    <w:rsid w:val="008D62EF"/>
    <w:pPr>
      <w:widowControl w:val="0"/>
      <w:jc w:val="both"/>
    </w:pPr>
  </w:style>
  <w:style w:type="paragraph" w:customStyle="1" w:styleId="3E71AEEEF0FB4A9586FC44A9078028FB">
    <w:name w:val="3E71AEEEF0FB4A9586FC44A9078028FB"/>
    <w:rsid w:val="008D62EF"/>
    <w:pPr>
      <w:widowControl w:val="0"/>
      <w:jc w:val="both"/>
    </w:pPr>
  </w:style>
  <w:style w:type="paragraph" w:customStyle="1" w:styleId="991FD0B12D084CFA9F63E804C084343E">
    <w:name w:val="991FD0B12D084CFA9F63E804C084343E"/>
    <w:rsid w:val="008D62EF"/>
    <w:pPr>
      <w:widowControl w:val="0"/>
      <w:jc w:val="both"/>
    </w:pPr>
  </w:style>
  <w:style w:type="paragraph" w:customStyle="1" w:styleId="4E3EE30959AE4E84A87A8642E211ED2F">
    <w:name w:val="4E3EE30959AE4E84A87A8642E211ED2F"/>
    <w:rsid w:val="008D62EF"/>
    <w:pPr>
      <w:widowControl w:val="0"/>
      <w:jc w:val="both"/>
    </w:pPr>
  </w:style>
  <w:style w:type="paragraph" w:customStyle="1" w:styleId="7C31F8CF482F4AD5AEA6C09AFA96A8FA">
    <w:name w:val="7C31F8CF482F4AD5AEA6C09AFA96A8FA"/>
    <w:rsid w:val="008D62EF"/>
    <w:pPr>
      <w:widowControl w:val="0"/>
      <w:jc w:val="both"/>
    </w:pPr>
  </w:style>
  <w:style w:type="paragraph" w:customStyle="1" w:styleId="6072F3E65DBF462C9ECDB93BFFADDB98">
    <w:name w:val="6072F3E65DBF462C9ECDB93BFFADDB98"/>
    <w:rsid w:val="008D62EF"/>
    <w:pPr>
      <w:widowControl w:val="0"/>
      <w:jc w:val="both"/>
    </w:pPr>
  </w:style>
  <w:style w:type="paragraph" w:customStyle="1" w:styleId="3248937C69604D27BD71137276248741">
    <w:name w:val="3248937C69604D27BD71137276248741"/>
    <w:rsid w:val="008D62EF"/>
    <w:pPr>
      <w:widowControl w:val="0"/>
      <w:jc w:val="both"/>
    </w:pPr>
  </w:style>
  <w:style w:type="paragraph" w:customStyle="1" w:styleId="0AF155F0FA7442D9B333B97331B06103">
    <w:name w:val="0AF155F0FA7442D9B333B97331B06103"/>
    <w:rsid w:val="008D62EF"/>
    <w:pPr>
      <w:widowControl w:val="0"/>
      <w:jc w:val="both"/>
    </w:pPr>
  </w:style>
  <w:style w:type="paragraph" w:customStyle="1" w:styleId="937C4BECD9F6491BA0F621482EAB93C6">
    <w:name w:val="937C4BECD9F6491BA0F621482EAB93C6"/>
    <w:rsid w:val="008D62EF"/>
    <w:pPr>
      <w:widowControl w:val="0"/>
      <w:jc w:val="both"/>
    </w:pPr>
  </w:style>
  <w:style w:type="paragraph" w:customStyle="1" w:styleId="8436796586D84813BC06CDC41439DE3B">
    <w:name w:val="8436796586D84813BC06CDC41439DE3B"/>
    <w:rsid w:val="008D62EF"/>
    <w:pPr>
      <w:widowControl w:val="0"/>
      <w:jc w:val="both"/>
    </w:pPr>
  </w:style>
  <w:style w:type="paragraph" w:customStyle="1" w:styleId="A4F573F1933B4E5EB5E2A7BE451523D7">
    <w:name w:val="A4F573F1933B4E5EB5E2A7BE451523D7"/>
    <w:rsid w:val="008D62EF"/>
    <w:pPr>
      <w:widowControl w:val="0"/>
      <w:jc w:val="both"/>
    </w:pPr>
  </w:style>
  <w:style w:type="paragraph" w:customStyle="1" w:styleId="1906AA15B70245A5A16E2F7B6D1B558C">
    <w:name w:val="1906AA15B70245A5A16E2F7B6D1B558C"/>
    <w:rsid w:val="008D62EF"/>
    <w:pPr>
      <w:widowControl w:val="0"/>
      <w:jc w:val="both"/>
    </w:pPr>
  </w:style>
  <w:style w:type="paragraph" w:customStyle="1" w:styleId="7F357D6DFBB94866BEAA5CA93AAE07D2">
    <w:name w:val="7F357D6DFBB94866BEAA5CA93AAE07D2"/>
    <w:rsid w:val="008D62EF"/>
    <w:pPr>
      <w:widowControl w:val="0"/>
      <w:jc w:val="both"/>
    </w:pPr>
  </w:style>
  <w:style w:type="paragraph" w:customStyle="1" w:styleId="4E254785671649CE906CE4C3FB0939F8">
    <w:name w:val="4E254785671649CE906CE4C3FB0939F8"/>
    <w:rsid w:val="008D62EF"/>
    <w:pPr>
      <w:widowControl w:val="0"/>
      <w:jc w:val="both"/>
    </w:pPr>
  </w:style>
  <w:style w:type="paragraph" w:customStyle="1" w:styleId="10CD7A4696654E3B9E3C9668E6ED9648">
    <w:name w:val="10CD7A4696654E3B9E3C9668E6ED9648"/>
    <w:rsid w:val="008D62EF"/>
    <w:pPr>
      <w:widowControl w:val="0"/>
      <w:jc w:val="both"/>
    </w:pPr>
  </w:style>
  <w:style w:type="paragraph" w:customStyle="1" w:styleId="BE181C4FC2A74F05AC3991760262874D">
    <w:name w:val="BE181C4FC2A74F05AC3991760262874D"/>
    <w:rsid w:val="008D62EF"/>
    <w:pPr>
      <w:widowControl w:val="0"/>
      <w:jc w:val="both"/>
    </w:pPr>
  </w:style>
  <w:style w:type="paragraph" w:customStyle="1" w:styleId="971ECEFB47F64E9A99A48FB7A9A5961A">
    <w:name w:val="971ECEFB47F64E9A99A48FB7A9A5961A"/>
    <w:rsid w:val="008D62EF"/>
    <w:pPr>
      <w:widowControl w:val="0"/>
      <w:jc w:val="both"/>
    </w:pPr>
  </w:style>
  <w:style w:type="paragraph" w:customStyle="1" w:styleId="6CCD58EB27224276BAEB6117E693642D">
    <w:name w:val="6CCD58EB27224276BAEB6117E693642D"/>
    <w:rsid w:val="008D62EF"/>
    <w:pPr>
      <w:widowControl w:val="0"/>
      <w:jc w:val="both"/>
    </w:pPr>
  </w:style>
  <w:style w:type="paragraph" w:customStyle="1" w:styleId="B221EAD42469468297E619E5C5D4A1CE">
    <w:name w:val="B221EAD42469468297E619E5C5D4A1CE"/>
    <w:rsid w:val="008D62EF"/>
    <w:pPr>
      <w:widowControl w:val="0"/>
      <w:jc w:val="both"/>
    </w:pPr>
  </w:style>
  <w:style w:type="paragraph" w:customStyle="1" w:styleId="B9889B50CF184B0696CAD0262BA80607">
    <w:name w:val="B9889B50CF184B0696CAD0262BA80607"/>
    <w:rsid w:val="008D62EF"/>
    <w:pPr>
      <w:widowControl w:val="0"/>
      <w:jc w:val="both"/>
    </w:pPr>
  </w:style>
  <w:style w:type="paragraph" w:customStyle="1" w:styleId="9503C3403C6E4E6BA2ED9FA50427F8C4">
    <w:name w:val="9503C3403C6E4E6BA2ED9FA50427F8C4"/>
    <w:rsid w:val="008D62EF"/>
    <w:pPr>
      <w:widowControl w:val="0"/>
      <w:jc w:val="both"/>
    </w:pPr>
  </w:style>
  <w:style w:type="paragraph" w:customStyle="1" w:styleId="E739926BD8954CD2981F76C80FFE4A15">
    <w:name w:val="E739926BD8954CD2981F76C80FFE4A15"/>
    <w:rsid w:val="008D62EF"/>
    <w:pPr>
      <w:widowControl w:val="0"/>
      <w:jc w:val="both"/>
    </w:pPr>
  </w:style>
  <w:style w:type="paragraph" w:customStyle="1" w:styleId="B64DDECECAA7480195A8020DDAF2EBDC">
    <w:name w:val="B64DDECECAA7480195A8020DDAF2EBDC"/>
    <w:rsid w:val="008D62EF"/>
    <w:pPr>
      <w:widowControl w:val="0"/>
      <w:jc w:val="both"/>
    </w:pPr>
  </w:style>
  <w:style w:type="paragraph" w:customStyle="1" w:styleId="7CDE673A4F35435DBE0C4C5F0C33A4E2">
    <w:name w:val="7CDE673A4F35435DBE0C4C5F0C33A4E2"/>
    <w:rsid w:val="008D62EF"/>
    <w:pPr>
      <w:widowControl w:val="0"/>
      <w:jc w:val="both"/>
    </w:pPr>
  </w:style>
  <w:style w:type="paragraph" w:customStyle="1" w:styleId="6A7C8EA192B5457FB87F0A2D93AFB283">
    <w:name w:val="6A7C8EA192B5457FB87F0A2D93AFB283"/>
    <w:rsid w:val="008D62EF"/>
    <w:pPr>
      <w:widowControl w:val="0"/>
      <w:jc w:val="both"/>
    </w:pPr>
  </w:style>
  <w:style w:type="paragraph" w:customStyle="1" w:styleId="7FD5FD066F72418E9FA2CF0210BF519D">
    <w:name w:val="7FD5FD066F72418E9FA2CF0210BF519D"/>
    <w:rsid w:val="008D62EF"/>
    <w:pPr>
      <w:widowControl w:val="0"/>
      <w:jc w:val="both"/>
    </w:pPr>
  </w:style>
  <w:style w:type="paragraph" w:customStyle="1" w:styleId="DDF845AB32CF4B3A8D909CF8EB016E4A">
    <w:name w:val="DDF845AB32CF4B3A8D909CF8EB016E4A"/>
    <w:rsid w:val="008D62EF"/>
    <w:pPr>
      <w:widowControl w:val="0"/>
      <w:jc w:val="both"/>
    </w:pPr>
  </w:style>
  <w:style w:type="paragraph" w:customStyle="1" w:styleId="A557A5D4F7D14F498D98F82F2DE4025D">
    <w:name w:val="A557A5D4F7D14F498D98F82F2DE4025D"/>
    <w:rsid w:val="008D62EF"/>
    <w:pPr>
      <w:widowControl w:val="0"/>
      <w:jc w:val="both"/>
    </w:pPr>
  </w:style>
  <w:style w:type="paragraph" w:customStyle="1" w:styleId="988AD46C4E714D118983A50BA22FFDB6">
    <w:name w:val="988AD46C4E714D118983A50BA22FFDB6"/>
    <w:rsid w:val="008D62EF"/>
    <w:pPr>
      <w:widowControl w:val="0"/>
      <w:jc w:val="both"/>
    </w:pPr>
  </w:style>
  <w:style w:type="paragraph" w:customStyle="1" w:styleId="98DC8A4141AE485D9423B98436F531AF">
    <w:name w:val="98DC8A4141AE485D9423B98436F531AF"/>
    <w:rsid w:val="008D62EF"/>
    <w:pPr>
      <w:widowControl w:val="0"/>
      <w:jc w:val="both"/>
    </w:pPr>
  </w:style>
  <w:style w:type="paragraph" w:customStyle="1" w:styleId="429CF329469C4A2DBC4DD99F8A99DD04">
    <w:name w:val="429CF329469C4A2DBC4DD99F8A99DD04"/>
    <w:rsid w:val="008D62EF"/>
    <w:pPr>
      <w:widowControl w:val="0"/>
      <w:jc w:val="both"/>
    </w:pPr>
  </w:style>
  <w:style w:type="paragraph" w:customStyle="1" w:styleId="163FCAF06B88464B88089965CD6C01BC">
    <w:name w:val="163FCAF06B88464B88089965CD6C01BC"/>
    <w:rsid w:val="008D62EF"/>
    <w:pPr>
      <w:widowControl w:val="0"/>
      <w:jc w:val="both"/>
    </w:pPr>
  </w:style>
  <w:style w:type="paragraph" w:customStyle="1" w:styleId="4F4470AEA60A4F5EA47AB5783F6DA076">
    <w:name w:val="4F4470AEA60A4F5EA47AB5783F6DA076"/>
    <w:rsid w:val="008D62EF"/>
    <w:pPr>
      <w:widowControl w:val="0"/>
      <w:jc w:val="both"/>
    </w:pPr>
  </w:style>
  <w:style w:type="paragraph" w:customStyle="1" w:styleId="64155FC00C2744CAB3552CBA94B531A2">
    <w:name w:val="64155FC00C2744CAB3552CBA94B531A2"/>
    <w:rsid w:val="008D62EF"/>
    <w:pPr>
      <w:widowControl w:val="0"/>
      <w:jc w:val="both"/>
    </w:pPr>
  </w:style>
  <w:style w:type="paragraph" w:customStyle="1" w:styleId="135755ACCC56443DB4FF74502C4C6299">
    <w:name w:val="135755ACCC56443DB4FF74502C4C6299"/>
    <w:rsid w:val="008D62EF"/>
    <w:pPr>
      <w:widowControl w:val="0"/>
      <w:jc w:val="both"/>
    </w:pPr>
  </w:style>
  <w:style w:type="paragraph" w:customStyle="1" w:styleId="DBC3E666842746CB9D44E6FE1C1FC77F">
    <w:name w:val="DBC3E666842746CB9D44E6FE1C1FC77F"/>
    <w:rsid w:val="008D62EF"/>
    <w:pPr>
      <w:widowControl w:val="0"/>
      <w:jc w:val="both"/>
    </w:pPr>
  </w:style>
  <w:style w:type="paragraph" w:customStyle="1" w:styleId="5514614407EB482FB42B9F15E27CC47B">
    <w:name w:val="5514614407EB482FB42B9F15E27CC47B"/>
    <w:rsid w:val="008D62EF"/>
    <w:pPr>
      <w:widowControl w:val="0"/>
      <w:jc w:val="both"/>
    </w:pPr>
  </w:style>
  <w:style w:type="paragraph" w:customStyle="1" w:styleId="25E4455F269D44FDB5F16E6CB018A86A">
    <w:name w:val="25E4455F269D44FDB5F16E6CB018A86A"/>
    <w:rsid w:val="008D62EF"/>
    <w:pPr>
      <w:widowControl w:val="0"/>
      <w:jc w:val="both"/>
    </w:pPr>
  </w:style>
  <w:style w:type="paragraph" w:customStyle="1" w:styleId="CDE55315F8F648BDA4A70B12C56DE822">
    <w:name w:val="CDE55315F8F648BDA4A70B12C56DE822"/>
    <w:rsid w:val="008D62EF"/>
    <w:pPr>
      <w:widowControl w:val="0"/>
      <w:jc w:val="both"/>
    </w:pPr>
  </w:style>
  <w:style w:type="paragraph" w:customStyle="1" w:styleId="BF0D771A08154B6FBEECD4714BA5DFD7">
    <w:name w:val="BF0D771A08154B6FBEECD4714BA5DFD7"/>
    <w:rsid w:val="008D62EF"/>
    <w:pPr>
      <w:widowControl w:val="0"/>
      <w:jc w:val="both"/>
    </w:pPr>
  </w:style>
  <w:style w:type="paragraph" w:customStyle="1" w:styleId="CE770617AD634C618071784482AB41D1">
    <w:name w:val="CE770617AD634C618071784482AB41D1"/>
    <w:rsid w:val="008D62EF"/>
    <w:pPr>
      <w:widowControl w:val="0"/>
      <w:jc w:val="both"/>
    </w:pPr>
  </w:style>
  <w:style w:type="paragraph" w:customStyle="1" w:styleId="75AB2F0B59314F698A5EF7ADAAB64F62">
    <w:name w:val="75AB2F0B59314F698A5EF7ADAAB64F62"/>
    <w:rsid w:val="008D62EF"/>
    <w:pPr>
      <w:widowControl w:val="0"/>
      <w:jc w:val="both"/>
    </w:pPr>
  </w:style>
  <w:style w:type="paragraph" w:customStyle="1" w:styleId="CC492D4946D144F996F307FC0BCEAC8A">
    <w:name w:val="CC492D4946D144F996F307FC0BCEAC8A"/>
    <w:rsid w:val="008D62EF"/>
    <w:pPr>
      <w:widowControl w:val="0"/>
      <w:jc w:val="both"/>
    </w:pPr>
  </w:style>
  <w:style w:type="paragraph" w:customStyle="1" w:styleId="0AA98BDB127E4511BAE549AC0C630C0D">
    <w:name w:val="0AA98BDB127E4511BAE549AC0C630C0D"/>
    <w:rsid w:val="008D62EF"/>
    <w:pPr>
      <w:widowControl w:val="0"/>
      <w:jc w:val="both"/>
    </w:pPr>
  </w:style>
  <w:style w:type="paragraph" w:customStyle="1" w:styleId="4A3CAD863157497FA01BB25AF94D82C7">
    <w:name w:val="4A3CAD863157497FA01BB25AF94D82C7"/>
    <w:rsid w:val="008D62EF"/>
    <w:pPr>
      <w:widowControl w:val="0"/>
      <w:jc w:val="both"/>
    </w:pPr>
  </w:style>
  <w:style w:type="paragraph" w:customStyle="1" w:styleId="3176BFA6D2FC4D0590914869D44D3504">
    <w:name w:val="3176BFA6D2FC4D0590914869D44D3504"/>
    <w:rsid w:val="008D62EF"/>
    <w:pPr>
      <w:widowControl w:val="0"/>
      <w:jc w:val="both"/>
    </w:pPr>
  </w:style>
  <w:style w:type="paragraph" w:customStyle="1" w:styleId="B3867DAAF95149BF9FE2D9BBDCCF12BA">
    <w:name w:val="B3867DAAF95149BF9FE2D9BBDCCF12BA"/>
    <w:rsid w:val="008D62EF"/>
    <w:pPr>
      <w:widowControl w:val="0"/>
      <w:jc w:val="both"/>
    </w:pPr>
  </w:style>
  <w:style w:type="paragraph" w:customStyle="1" w:styleId="4D25EA30E14E420BB40212991A7F809A">
    <w:name w:val="4D25EA30E14E420BB40212991A7F809A"/>
    <w:rsid w:val="008D62EF"/>
    <w:pPr>
      <w:widowControl w:val="0"/>
      <w:jc w:val="both"/>
    </w:pPr>
  </w:style>
  <w:style w:type="paragraph" w:customStyle="1" w:styleId="12E83BA433124AE1900ABF91F9681FFE">
    <w:name w:val="12E83BA433124AE1900ABF91F9681FFE"/>
    <w:rsid w:val="008D62EF"/>
    <w:pPr>
      <w:widowControl w:val="0"/>
      <w:jc w:val="both"/>
    </w:pPr>
  </w:style>
  <w:style w:type="paragraph" w:customStyle="1" w:styleId="4960C226D46C48FA8FC023EDC90E1098">
    <w:name w:val="4960C226D46C48FA8FC023EDC90E1098"/>
    <w:rsid w:val="008D62EF"/>
    <w:pPr>
      <w:widowControl w:val="0"/>
      <w:jc w:val="both"/>
    </w:pPr>
  </w:style>
  <w:style w:type="paragraph" w:customStyle="1" w:styleId="4D7EE93AA61D4E44B1FFE8026917044F">
    <w:name w:val="4D7EE93AA61D4E44B1FFE8026917044F"/>
    <w:rsid w:val="008D62EF"/>
    <w:pPr>
      <w:widowControl w:val="0"/>
      <w:jc w:val="both"/>
    </w:pPr>
  </w:style>
  <w:style w:type="paragraph" w:customStyle="1" w:styleId="29FE2344FF824BB6BF60EA17BFD84D8D">
    <w:name w:val="29FE2344FF824BB6BF60EA17BFD84D8D"/>
    <w:rsid w:val="008D62EF"/>
    <w:pPr>
      <w:widowControl w:val="0"/>
      <w:jc w:val="both"/>
    </w:pPr>
  </w:style>
  <w:style w:type="paragraph" w:customStyle="1" w:styleId="42FE5737C32841DC940C693969AA8338">
    <w:name w:val="42FE5737C32841DC940C693969AA8338"/>
    <w:rsid w:val="008D62EF"/>
    <w:pPr>
      <w:widowControl w:val="0"/>
      <w:jc w:val="both"/>
    </w:pPr>
  </w:style>
  <w:style w:type="paragraph" w:customStyle="1" w:styleId="26A97E4FD5414D439D58BC4628AA58D3">
    <w:name w:val="26A97E4FD5414D439D58BC4628AA58D3"/>
    <w:rsid w:val="008D62EF"/>
    <w:pPr>
      <w:widowControl w:val="0"/>
      <w:jc w:val="both"/>
    </w:pPr>
  </w:style>
  <w:style w:type="paragraph" w:customStyle="1" w:styleId="BF842E9FD7504CD1B126CDC74FD89284">
    <w:name w:val="BF842E9FD7504CD1B126CDC74FD89284"/>
    <w:rsid w:val="008D62EF"/>
    <w:pPr>
      <w:widowControl w:val="0"/>
      <w:jc w:val="both"/>
    </w:pPr>
  </w:style>
  <w:style w:type="paragraph" w:customStyle="1" w:styleId="0D4674A9A3454D57A18F6773B195027D">
    <w:name w:val="0D4674A9A3454D57A18F6773B195027D"/>
    <w:rsid w:val="008D62EF"/>
    <w:pPr>
      <w:widowControl w:val="0"/>
      <w:jc w:val="both"/>
    </w:pPr>
  </w:style>
  <w:style w:type="paragraph" w:customStyle="1" w:styleId="F246EFEFCFDA442094F9BB82C56C6B42">
    <w:name w:val="F246EFEFCFDA442094F9BB82C56C6B42"/>
    <w:rsid w:val="008D62EF"/>
    <w:pPr>
      <w:widowControl w:val="0"/>
      <w:jc w:val="both"/>
    </w:pPr>
  </w:style>
  <w:style w:type="paragraph" w:customStyle="1" w:styleId="8539D914553B40A88D82AF58A715713F">
    <w:name w:val="8539D914553B40A88D82AF58A715713F"/>
    <w:rsid w:val="008D62EF"/>
    <w:pPr>
      <w:widowControl w:val="0"/>
      <w:jc w:val="both"/>
    </w:pPr>
  </w:style>
  <w:style w:type="paragraph" w:customStyle="1" w:styleId="F8D36E6F675D42888F313842F21D831C">
    <w:name w:val="F8D36E6F675D42888F313842F21D831C"/>
    <w:rsid w:val="008D62EF"/>
    <w:pPr>
      <w:widowControl w:val="0"/>
      <w:jc w:val="both"/>
    </w:pPr>
  </w:style>
  <w:style w:type="paragraph" w:customStyle="1" w:styleId="4C18F045231D41419704B724B3463113">
    <w:name w:val="4C18F045231D41419704B724B3463113"/>
    <w:rsid w:val="008D62EF"/>
    <w:pPr>
      <w:widowControl w:val="0"/>
      <w:jc w:val="both"/>
    </w:pPr>
  </w:style>
  <w:style w:type="paragraph" w:customStyle="1" w:styleId="64B4AA9BA7514446A07ED1F2682477E5">
    <w:name w:val="64B4AA9BA7514446A07ED1F2682477E5"/>
    <w:rsid w:val="008D62EF"/>
    <w:pPr>
      <w:widowControl w:val="0"/>
      <w:jc w:val="both"/>
    </w:pPr>
  </w:style>
  <w:style w:type="paragraph" w:customStyle="1" w:styleId="9B8ACCB36ECF460BAC459E2D11214916">
    <w:name w:val="9B8ACCB36ECF460BAC459E2D11214916"/>
    <w:rsid w:val="008D62EF"/>
    <w:pPr>
      <w:widowControl w:val="0"/>
      <w:jc w:val="both"/>
    </w:pPr>
  </w:style>
  <w:style w:type="paragraph" w:customStyle="1" w:styleId="733C07D763164C329E81F03260F062DD">
    <w:name w:val="733C07D763164C329E81F03260F062DD"/>
    <w:rsid w:val="008D62EF"/>
    <w:pPr>
      <w:widowControl w:val="0"/>
      <w:jc w:val="both"/>
    </w:pPr>
  </w:style>
  <w:style w:type="paragraph" w:customStyle="1" w:styleId="C831FA8DD5954FB096408F21F338B952">
    <w:name w:val="C831FA8DD5954FB096408F21F338B952"/>
    <w:rsid w:val="008D62EF"/>
    <w:pPr>
      <w:widowControl w:val="0"/>
      <w:jc w:val="both"/>
    </w:pPr>
  </w:style>
  <w:style w:type="paragraph" w:customStyle="1" w:styleId="B12BA34C38C449C68C6B356E55E2058A">
    <w:name w:val="B12BA34C38C449C68C6B356E55E2058A"/>
    <w:rsid w:val="008D62EF"/>
    <w:pPr>
      <w:widowControl w:val="0"/>
      <w:jc w:val="both"/>
    </w:pPr>
  </w:style>
  <w:style w:type="paragraph" w:customStyle="1" w:styleId="6622B3A9C9B04576897152CBC24A7D05">
    <w:name w:val="6622B3A9C9B04576897152CBC24A7D05"/>
    <w:rsid w:val="008D62EF"/>
    <w:pPr>
      <w:widowControl w:val="0"/>
      <w:jc w:val="both"/>
    </w:pPr>
  </w:style>
  <w:style w:type="paragraph" w:customStyle="1" w:styleId="A2D22FFF874045578314888064D031CA">
    <w:name w:val="A2D22FFF874045578314888064D031CA"/>
    <w:rsid w:val="008D62EF"/>
    <w:pPr>
      <w:widowControl w:val="0"/>
      <w:jc w:val="both"/>
    </w:pPr>
  </w:style>
  <w:style w:type="paragraph" w:customStyle="1" w:styleId="3468F93E784A4A1CA4E63F2F456EFB49">
    <w:name w:val="3468F93E784A4A1CA4E63F2F456EFB49"/>
    <w:rsid w:val="008D62EF"/>
    <w:pPr>
      <w:widowControl w:val="0"/>
      <w:jc w:val="both"/>
    </w:pPr>
  </w:style>
  <w:style w:type="paragraph" w:customStyle="1" w:styleId="ADAE4D4AA73D4BA0BA01FB4C4E7E35F6">
    <w:name w:val="ADAE4D4AA73D4BA0BA01FB4C4E7E35F6"/>
    <w:rsid w:val="008D62EF"/>
    <w:pPr>
      <w:widowControl w:val="0"/>
      <w:jc w:val="both"/>
    </w:pPr>
  </w:style>
  <w:style w:type="paragraph" w:customStyle="1" w:styleId="5B79C56B2F634525975C8E91B8332BEA">
    <w:name w:val="5B79C56B2F634525975C8E91B8332BEA"/>
    <w:rsid w:val="008D62EF"/>
    <w:pPr>
      <w:widowControl w:val="0"/>
      <w:jc w:val="both"/>
    </w:pPr>
  </w:style>
  <w:style w:type="paragraph" w:customStyle="1" w:styleId="778C056A0E914352A738F3DD2D3F8226">
    <w:name w:val="778C056A0E914352A738F3DD2D3F8226"/>
    <w:rsid w:val="008D62EF"/>
    <w:pPr>
      <w:widowControl w:val="0"/>
      <w:jc w:val="both"/>
    </w:pPr>
  </w:style>
  <w:style w:type="paragraph" w:customStyle="1" w:styleId="4AFB351CE2084178BEF29EA9197A729B">
    <w:name w:val="4AFB351CE2084178BEF29EA9197A729B"/>
    <w:rsid w:val="008D62EF"/>
    <w:pPr>
      <w:widowControl w:val="0"/>
      <w:jc w:val="both"/>
    </w:pPr>
  </w:style>
  <w:style w:type="paragraph" w:customStyle="1" w:styleId="D2FA62969A6E4AB0B00413EA132C020D">
    <w:name w:val="D2FA62969A6E4AB0B00413EA132C020D"/>
    <w:rsid w:val="008D62EF"/>
    <w:pPr>
      <w:widowControl w:val="0"/>
      <w:jc w:val="both"/>
    </w:pPr>
  </w:style>
  <w:style w:type="paragraph" w:customStyle="1" w:styleId="4BAB4F8780FA4942BD78F44C30782E67">
    <w:name w:val="4BAB4F8780FA4942BD78F44C30782E67"/>
    <w:rsid w:val="008D62EF"/>
    <w:pPr>
      <w:widowControl w:val="0"/>
      <w:jc w:val="both"/>
    </w:pPr>
  </w:style>
  <w:style w:type="paragraph" w:customStyle="1" w:styleId="D1CAE6A569D34C6E9AFDB76969605AE7">
    <w:name w:val="D1CAE6A569D34C6E9AFDB76969605AE7"/>
    <w:rsid w:val="008D62EF"/>
    <w:pPr>
      <w:widowControl w:val="0"/>
      <w:jc w:val="both"/>
    </w:pPr>
  </w:style>
  <w:style w:type="paragraph" w:customStyle="1" w:styleId="7C625DB07DB641AAB58494C61DAF9609">
    <w:name w:val="7C625DB07DB641AAB58494C61DAF9609"/>
    <w:rsid w:val="008D62EF"/>
    <w:pPr>
      <w:widowControl w:val="0"/>
      <w:jc w:val="both"/>
    </w:pPr>
  </w:style>
  <w:style w:type="paragraph" w:customStyle="1" w:styleId="BBF1B64972F24FDEBA1C12E1C5633155">
    <w:name w:val="BBF1B64972F24FDEBA1C12E1C5633155"/>
    <w:rsid w:val="008D62EF"/>
    <w:pPr>
      <w:widowControl w:val="0"/>
      <w:jc w:val="both"/>
    </w:pPr>
  </w:style>
  <w:style w:type="paragraph" w:customStyle="1" w:styleId="6B0E91679C32438F955505617093A20A">
    <w:name w:val="6B0E91679C32438F955505617093A20A"/>
    <w:rsid w:val="008D62EF"/>
    <w:pPr>
      <w:widowControl w:val="0"/>
      <w:jc w:val="both"/>
    </w:pPr>
  </w:style>
  <w:style w:type="paragraph" w:customStyle="1" w:styleId="A816DD6E6B384CD1932C2DBEF58DBD91">
    <w:name w:val="A816DD6E6B384CD1932C2DBEF58DBD91"/>
    <w:rsid w:val="008D62EF"/>
    <w:pPr>
      <w:widowControl w:val="0"/>
      <w:jc w:val="both"/>
    </w:pPr>
  </w:style>
  <w:style w:type="paragraph" w:customStyle="1" w:styleId="B94C04EFAC4A40859D4913956FB676F1">
    <w:name w:val="B94C04EFAC4A40859D4913956FB676F1"/>
    <w:rsid w:val="008D62EF"/>
    <w:pPr>
      <w:widowControl w:val="0"/>
      <w:jc w:val="both"/>
    </w:pPr>
  </w:style>
  <w:style w:type="paragraph" w:customStyle="1" w:styleId="DAEF0D3F025D4A4DA0C39C154C46C9D9">
    <w:name w:val="DAEF0D3F025D4A4DA0C39C154C46C9D9"/>
    <w:rsid w:val="008D62EF"/>
    <w:pPr>
      <w:widowControl w:val="0"/>
      <w:jc w:val="both"/>
    </w:pPr>
  </w:style>
  <w:style w:type="paragraph" w:customStyle="1" w:styleId="8F29A8BAD1F04A0994987E3CFE775E1D">
    <w:name w:val="8F29A8BAD1F04A0994987E3CFE775E1D"/>
    <w:rsid w:val="008D62EF"/>
    <w:pPr>
      <w:widowControl w:val="0"/>
      <w:jc w:val="both"/>
    </w:pPr>
  </w:style>
  <w:style w:type="paragraph" w:customStyle="1" w:styleId="CCE1CA1A5EBC486289F135B894F9C837">
    <w:name w:val="CCE1CA1A5EBC486289F135B894F9C837"/>
    <w:rsid w:val="008D62EF"/>
    <w:pPr>
      <w:widowControl w:val="0"/>
      <w:jc w:val="both"/>
    </w:pPr>
  </w:style>
  <w:style w:type="paragraph" w:customStyle="1" w:styleId="A3BBA3A8C01A4A4185B47C3D7A13C080">
    <w:name w:val="A3BBA3A8C01A4A4185B47C3D7A13C080"/>
    <w:rsid w:val="008D62EF"/>
    <w:pPr>
      <w:widowControl w:val="0"/>
      <w:jc w:val="both"/>
    </w:pPr>
  </w:style>
  <w:style w:type="paragraph" w:customStyle="1" w:styleId="B9F1A5A155AF484B9A6466EDDE0F3AD2">
    <w:name w:val="B9F1A5A155AF484B9A6466EDDE0F3AD2"/>
    <w:rsid w:val="008D62EF"/>
    <w:pPr>
      <w:widowControl w:val="0"/>
      <w:jc w:val="both"/>
    </w:pPr>
  </w:style>
  <w:style w:type="paragraph" w:customStyle="1" w:styleId="F049609F7E5A4907933D74CC86A292D3">
    <w:name w:val="F049609F7E5A4907933D74CC86A292D3"/>
    <w:rsid w:val="008D62EF"/>
    <w:pPr>
      <w:widowControl w:val="0"/>
      <w:jc w:val="both"/>
    </w:pPr>
  </w:style>
  <w:style w:type="paragraph" w:customStyle="1" w:styleId="B8EA227C8AD24829A9D1603B78E48AA5">
    <w:name w:val="B8EA227C8AD24829A9D1603B78E48AA5"/>
    <w:rsid w:val="008D62EF"/>
    <w:pPr>
      <w:widowControl w:val="0"/>
      <w:jc w:val="both"/>
    </w:pPr>
  </w:style>
  <w:style w:type="paragraph" w:customStyle="1" w:styleId="003033BBBF104EBD8303F824E5302CA8">
    <w:name w:val="003033BBBF104EBD8303F824E5302CA8"/>
    <w:rsid w:val="008D62EF"/>
    <w:pPr>
      <w:widowControl w:val="0"/>
      <w:jc w:val="both"/>
    </w:pPr>
  </w:style>
  <w:style w:type="paragraph" w:customStyle="1" w:styleId="ABCAB6CE332647F99FA10EBCC7671812">
    <w:name w:val="ABCAB6CE332647F99FA10EBCC7671812"/>
    <w:rsid w:val="008D62EF"/>
    <w:pPr>
      <w:widowControl w:val="0"/>
      <w:jc w:val="both"/>
    </w:pPr>
  </w:style>
  <w:style w:type="paragraph" w:customStyle="1" w:styleId="73FD09D2290D4D2B8203C8624BFFE5E5">
    <w:name w:val="73FD09D2290D4D2B8203C8624BFFE5E5"/>
    <w:rsid w:val="008D62EF"/>
    <w:pPr>
      <w:widowControl w:val="0"/>
      <w:jc w:val="both"/>
    </w:pPr>
  </w:style>
  <w:style w:type="paragraph" w:customStyle="1" w:styleId="3076B014F76A431B9FE918C905DEF69B">
    <w:name w:val="3076B014F76A431B9FE918C905DEF69B"/>
    <w:rsid w:val="008D62EF"/>
    <w:pPr>
      <w:widowControl w:val="0"/>
      <w:jc w:val="both"/>
    </w:pPr>
  </w:style>
  <w:style w:type="paragraph" w:customStyle="1" w:styleId="95517E2D982049B5873D1F093876F22C">
    <w:name w:val="95517E2D982049B5873D1F093876F22C"/>
    <w:rsid w:val="008D62EF"/>
    <w:pPr>
      <w:widowControl w:val="0"/>
      <w:jc w:val="both"/>
    </w:pPr>
  </w:style>
  <w:style w:type="paragraph" w:customStyle="1" w:styleId="91FBAD77B4DC4057B57AE8202CE57A1C">
    <w:name w:val="91FBAD77B4DC4057B57AE8202CE57A1C"/>
    <w:rsid w:val="008D62EF"/>
    <w:pPr>
      <w:widowControl w:val="0"/>
      <w:jc w:val="both"/>
    </w:pPr>
  </w:style>
  <w:style w:type="paragraph" w:customStyle="1" w:styleId="F7E5B248241A48B4A6532F51B4AC3120">
    <w:name w:val="F7E5B248241A48B4A6532F51B4AC3120"/>
    <w:rsid w:val="008D62EF"/>
    <w:pPr>
      <w:widowControl w:val="0"/>
      <w:jc w:val="both"/>
    </w:pPr>
  </w:style>
  <w:style w:type="paragraph" w:customStyle="1" w:styleId="FAF8DC03824D4DC5A5B7D5E4E58CCA2B">
    <w:name w:val="FAF8DC03824D4DC5A5B7D5E4E58CCA2B"/>
    <w:rsid w:val="008D62EF"/>
    <w:pPr>
      <w:widowControl w:val="0"/>
      <w:jc w:val="both"/>
    </w:pPr>
  </w:style>
  <w:style w:type="paragraph" w:customStyle="1" w:styleId="94299F1420FF4156B8F206132E4ECA00">
    <w:name w:val="94299F1420FF4156B8F206132E4ECA00"/>
    <w:rsid w:val="008D62EF"/>
    <w:pPr>
      <w:widowControl w:val="0"/>
      <w:jc w:val="both"/>
    </w:pPr>
  </w:style>
  <w:style w:type="paragraph" w:customStyle="1" w:styleId="289CC0F8CE624078B0BD144CCE74DA49">
    <w:name w:val="289CC0F8CE624078B0BD144CCE74DA49"/>
    <w:rsid w:val="008D62EF"/>
    <w:pPr>
      <w:widowControl w:val="0"/>
      <w:jc w:val="both"/>
    </w:pPr>
  </w:style>
  <w:style w:type="paragraph" w:customStyle="1" w:styleId="022AACFC858B4B5BB125D2A4B35381D4">
    <w:name w:val="022AACFC858B4B5BB125D2A4B35381D4"/>
    <w:rsid w:val="008D62EF"/>
    <w:pPr>
      <w:widowControl w:val="0"/>
      <w:jc w:val="both"/>
    </w:pPr>
  </w:style>
  <w:style w:type="paragraph" w:customStyle="1" w:styleId="6382843E39BF46D4977AF41C63119882">
    <w:name w:val="6382843E39BF46D4977AF41C63119882"/>
    <w:rsid w:val="008D62EF"/>
    <w:pPr>
      <w:widowControl w:val="0"/>
      <w:jc w:val="both"/>
    </w:pPr>
  </w:style>
  <w:style w:type="paragraph" w:customStyle="1" w:styleId="FD8A00B35E38450FB1291C04F9EA8EFD">
    <w:name w:val="FD8A00B35E38450FB1291C04F9EA8EFD"/>
    <w:rsid w:val="008D62EF"/>
    <w:pPr>
      <w:widowControl w:val="0"/>
      <w:jc w:val="both"/>
    </w:pPr>
  </w:style>
  <w:style w:type="paragraph" w:customStyle="1" w:styleId="34481829F3694B4E8D913ECAFCDE1C0E">
    <w:name w:val="34481829F3694B4E8D913ECAFCDE1C0E"/>
    <w:rsid w:val="008D62EF"/>
    <w:pPr>
      <w:widowControl w:val="0"/>
      <w:jc w:val="both"/>
    </w:pPr>
  </w:style>
  <w:style w:type="paragraph" w:customStyle="1" w:styleId="FB43BA92E6B643BEB865754A1C52ACD0">
    <w:name w:val="FB43BA92E6B643BEB865754A1C52ACD0"/>
    <w:rsid w:val="008D62EF"/>
    <w:pPr>
      <w:widowControl w:val="0"/>
      <w:jc w:val="both"/>
    </w:pPr>
  </w:style>
  <w:style w:type="paragraph" w:customStyle="1" w:styleId="66F66984D9ED4A53A615EE874FA75794">
    <w:name w:val="66F66984D9ED4A53A615EE874FA75794"/>
    <w:rsid w:val="008D62EF"/>
    <w:pPr>
      <w:widowControl w:val="0"/>
      <w:jc w:val="both"/>
    </w:pPr>
  </w:style>
  <w:style w:type="paragraph" w:customStyle="1" w:styleId="9CBAD006A00A4E1297C30C8A9086ACF8">
    <w:name w:val="9CBAD006A00A4E1297C30C8A9086ACF8"/>
    <w:rsid w:val="008D62EF"/>
    <w:pPr>
      <w:widowControl w:val="0"/>
      <w:jc w:val="both"/>
    </w:pPr>
  </w:style>
  <w:style w:type="paragraph" w:customStyle="1" w:styleId="59152B263551450FA6E006C275535F85">
    <w:name w:val="59152B263551450FA6E006C275535F85"/>
    <w:rsid w:val="008D62EF"/>
    <w:pPr>
      <w:widowControl w:val="0"/>
      <w:jc w:val="both"/>
    </w:pPr>
  </w:style>
  <w:style w:type="paragraph" w:customStyle="1" w:styleId="56ACEE79474349D8AF3A0156CD3D82E7">
    <w:name w:val="56ACEE79474349D8AF3A0156CD3D82E7"/>
    <w:rsid w:val="008D62EF"/>
    <w:pPr>
      <w:widowControl w:val="0"/>
      <w:jc w:val="both"/>
    </w:pPr>
  </w:style>
  <w:style w:type="paragraph" w:customStyle="1" w:styleId="3BF7F3A68D6A4E14B238B01A88407B48">
    <w:name w:val="3BF7F3A68D6A4E14B238B01A88407B48"/>
    <w:rsid w:val="008D62EF"/>
    <w:pPr>
      <w:widowControl w:val="0"/>
      <w:jc w:val="both"/>
    </w:pPr>
  </w:style>
  <w:style w:type="paragraph" w:customStyle="1" w:styleId="48F48D1A75D54550B9E8ABCA44C9C0F8">
    <w:name w:val="48F48D1A75D54550B9E8ABCA44C9C0F8"/>
    <w:rsid w:val="008D62EF"/>
    <w:pPr>
      <w:widowControl w:val="0"/>
      <w:jc w:val="both"/>
    </w:pPr>
  </w:style>
  <w:style w:type="paragraph" w:customStyle="1" w:styleId="BF9DC852346B47D786027939AC387E5B">
    <w:name w:val="BF9DC852346B47D786027939AC387E5B"/>
    <w:rsid w:val="008D62EF"/>
    <w:pPr>
      <w:widowControl w:val="0"/>
      <w:jc w:val="both"/>
    </w:pPr>
  </w:style>
  <w:style w:type="paragraph" w:customStyle="1" w:styleId="9944A85F549842C88DD2C20C6238878E">
    <w:name w:val="9944A85F549842C88DD2C20C6238878E"/>
    <w:rsid w:val="008D62EF"/>
    <w:pPr>
      <w:widowControl w:val="0"/>
      <w:jc w:val="both"/>
    </w:pPr>
  </w:style>
  <w:style w:type="paragraph" w:customStyle="1" w:styleId="C3E3904D902F4EE1ADBEFDB659186660">
    <w:name w:val="C3E3904D902F4EE1ADBEFDB659186660"/>
    <w:rsid w:val="008D62EF"/>
    <w:pPr>
      <w:widowControl w:val="0"/>
      <w:jc w:val="both"/>
    </w:pPr>
  </w:style>
  <w:style w:type="paragraph" w:customStyle="1" w:styleId="89317313CB76492B85CF11A2ACF9600C">
    <w:name w:val="89317313CB76492B85CF11A2ACF9600C"/>
    <w:rsid w:val="008D62EF"/>
    <w:pPr>
      <w:widowControl w:val="0"/>
      <w:jc w:val="both"/>
    </w:pPr>
  </w:style>
  <w:style w:type="paragraph" w:customStyle="1" w:styleId="6C4E4F91B077490D9D05A2BD4B461C5A">
    <w:name w:val="6C4E4F91B077490D9D05A2BD4B461C5A"/>
    <w:rsid w:val="008D62EF"/>
    <w:pPr>
      <w:widowControl w:val="0"/>
      <w:jc w:val="both"/>
    </w:pPr>
  </w:style>
  <w:style w:type="paragraph" w:customStyle="1" w:styleId="D09C7D6737164833829D9BF9B04482AE">
    <w:name w:val="D09C7D6737164833829D9BF9B04482AE"/>
    <w:rsid w:val="008D62EF"/>
    <w:pPr>
      <w:widowControl w:val="0"/>
      <w:jc w:val="both"/>
    </w:pPr>
  </w:style>
  <w:style w:type="paragraph" w:customStyle="1" w:styleId="0C2CF61DFCC747219FDFE0F65FE7399D">
    <w:name w:val="0C2CF61DFCC747219FDFE0F65FE7399D"/>
    <w:rsid w:val="008D62EF"/>
    <w:pPr>
      <w:widowControl w:val="0"/>
      <w:jc w:val="both"/>
    </w:pPr>
  </w:style>
  <w:style w:type="paragraph" w:customStyle="1" w:styleId="9725D939FE474ACF93D67A0E0BBE6E94">
    <w:name w:val="9725D939FE474ACF93D67A0E0BBE6E94"/>
    <w:rsid w:val="008D62EF"/>
    <w:pPr>
      <w:widowControl w:val="0"/>
      <w:jc w:val="both"/>
    </w:pPr>
  </w:style>
  <w:style w:type="paragraph" w:customStyle="1" w:styleId="B28E2C106F9A4CC8A9C06A804454704D">
    <w:name w:val="B28E2C106F9A4CC8A9C06A804454704D"/>
    <w:rsid w:val="008D62EF"/>
    <w:pPr>
      <w:widowControl w:val="0"/>
      <w:jc w:val="both"/>
    </w:pPr>
  </w:style>
  <w:style w:type="paragraph" w:customStyle="1" w:styleId="F0B8F826EFB84D27A15E6D78EB8FE51F">
    <w:name w:val="F0B8F826EFB84D27A15E6D78EB8FE51F"/>
    <w:rsid w:val="008D62EF"/>
    <w:pPr>
      <w:widowControl w:val="0"/>
      <w:jc w:val="both"/>
    </w:pPr>
  </w:style>
  <w:style w:type="paragraph" w:customStyle="1" w:styleId="8E1E4199CD2643F0B608EC3AADDBDA6D">
    <w:name w:val="8E1E4199CD2643F0B608EC3AADDBDA6D"/>
    <w:rsid w:val="008D62EF"/>
    <w:pPr>
      <w:widowControl w:val="0"/>
      <w:jc w:val="both"/>
    </w:pPr>
  </w:style>
  <w:style w:type="paragraph" w:customStyle="1" w:styleId="9CA59BEBF4FB419BA9B6FA6F36449732">
    <w:name w:val="9CA59BEBF4FB419BA9B6FA6F36449732"/>
    <w:rsid w:val="008D62EF"/>
    <w:pPr>
      <w:widowControl w:val="0"/>
      <w:jc w:val="both"/>
    </w:pPr>
  </w:style>
  <w:style w:type="paragraph" w:customStyle="1" w:styleId="73BDE3DD90BC44308FAED38CB9F40E6C">
    <w:name w:val="73BDE3DD90BC44308FAED38CB9F40E6C"/>
    <w:rsid w:val="008D62EF"/>
    <w:pPr>
      <w:widowControl w:val="0"/>
      <w:jc w:val="both"/>
    </w:pPr>
  </w:style>
  <w:style w:type="paragraph" w:customStyle="1" w:styleId="84C2166DE1CA4BA98E8B3801883DF46B">
    <w:name w:val="84C2166DE1CA4BA98E8B3801883DF46B"/>
    <w:rsid w:val="008D62EF"/>
    <w:pPr>
      <w:widowControl w:val="0"/>
      <w:jc w:val="both"/>
    </w:pPr>
  </w:style>
  <w:style w:type="paragraph" w:customStyle="1" w:styleId="9A27A6A695B049189F8C49947228A654">
    <w:name w:val="9A27A6A695B049189F8C49947228A654"/>
    <w:rsid w:val="008D62EF"/>
    <w:pPr>
      <w:widowControl w:val="0"/>
      <w:jc w:val="both"/>
    </w:pPr>
  </w:style>
  <w:style w:type="paragraph" w:customStyle="1" w:styleId="0DF5A4B2383C4B279C06182BFE0527AD">
    <w:name w:val="0DF5A4B2383C4B279C06182BFE0527AD"/>
    <w:rsid w:val="008D62EF"/>
    <w:pPr>
      <w:widowControl w:val="0"/>
      <w:jc w:val="both"/>
    </w:pPr>
  </w:style>
  <w:style w:type="paragraph" w:customStyle="1" w:styleId="093CB38661D74113B1EAFB43A4CF2412">
    <w:name w:val="093CB38661D74113B1EAFB43A4CF2412"/>
    <w:rsid w:val="008D62EF"/>
    <w:pPr>
      <w:widowControl w:val="0"/>
      <w:jc w:val="both"/>
    </w:pPr>
  </w:style>
  <w:style w:type="paragraph" w:customStyle="1" w:styleId="47E669A48D014CE5B462092A2FEAF89A">
    <w:name w:val="47E669A48D014CE5B462092A2FEAF89A"/>
    <w:rsid w:val="008D62EF"/>
    <w:pPr>
      <w:widowControl w:val="0"/>
      <w:jc w:val="both"/>
    </w:pPr>
  </w:style>
  <w:style w:type="paragraph" w:customStyle="1" w:styleId="2CB7FDF4AD734785974576914821BEFF">
    <w:name w:val="2CB7FDF4AD734785974576914821BEFF"/>
    <w:rsid w:val="008D62EF"/>
    <w:pPr>
      <w:widowControl w:val="0"/>
      <w:jc w:val="both"/>
    </w:pPr>
  </w:style>
  <w:style w:type="paragraph" w:customStyle="1" w:styleId="E48DC2AFC12E44C8B89C8AA14F4B62C1">
    <w:name w:val="E48DC2AFC12E44C8B89C8AA14F4B62C1"/>
    <w:rsid w:val="008D62EF"/>
    <w:pPr>
      <w:widowControl w:val="0"/>
      <w:jc w:val="both"/>
    </w:pPr>
  </w:style>
  <w:style w:type="paragraph" w:customStyle="1" w:styleId="3939063AD99E4462B0223BA9FA8BBB95">
    <w:name w:val="3939063AD99E4462B0223BA9FA8BBB95"/>
    <w:rsid w:val="008D62EF"/>
    <w:pPr>
      <w:widowControl w:val="0"/>
      <w:jc w:val="both"/>
    </w:pPr>
  </w:style>
  <w:style w:type="paragraph" w:customStyle="1" w:styleId="101ECB7B97234FE19BC857861187FFE5">
    <w:name w:val="101ECB7B97234FE19BC857861187FFE5"/>
    <w:rsid w:val="008D62EF"/>
    <w:pPr>
      <w:widowControl w:val="0"/>
      <w:jc w:val="both"/>
    </w:pPr>
  </w:style>
  <w:style w:type="paragraph" w:customStyle="1" w:styleId="EE1832C0F17245F5889F09D48C4A5978">
    <w:name w:val="EE1832C0F17245F5889F09D48C4A5978"/>
    <w:rsid w:val="008D62EF"/>
    <w:pPr>
      <w:widowControl w:val="0"/>
      <w:jc w:val="both"/>
    </w:pPr>
  </w:style>
  <w:style w:type="paragraph" w:customStyle="1" w:styleId="598134D14F954310BFDF4AF160CA12B2">
    <w:name w:val="598134D14F954310BFDF4AF160CA12B2"/>
    <w:rsid w:val="008D62EF"/>
    <w:pPr>
      <w:widowControl w:val="0"/>
      <w:jc w:val="both"/>
    </w:pPr>
  </w:style>
  <w:style w:type="paragraph" w:customStyle="1" w:styleId="9FA6ED1CB4F94FE098A1034283E413CA">
    <w:name w:val="9FA6ED1CB4F94FE098A1034283E413CA"/>
    <w:rsid w:val="008D62EF"/>
    <w:pPr>
      <w:widowControl w:val="0"/>
      <w:jc w:val="both"/>
    </w:pPr>
  </w:style>
  <w:style w:type="paragraph" w:customStyle="1" w:styleId="EDE2C832EFCB4CC5B7188FFEFBD070B2">
    <w:name w:val="EDE2C832EFCB4CC5B7188FFEFBD070B2"/>
    <w:rsid w:val="008D62EF"/>
    <w:pPr>
      <w:widowControl w:val="0"/>
      <w:jc w:val="both"/>
    </w:pPr>
  </w:style>
  <w:style w:type="paragraph" w:customStyle="1" w:styleId="3D6E0ADF26884FFFA7C5D4BB15AB0F9F">
    <w:name w:val="3D6E0ADF26884FFFA7C5D4BB15AB0F9F"/>
    <w:rsid w:val="008D62EF"/>
    <w:pPr>
      <w:widowControl w:val="0"/>
      <w:jc w:val="both"/>
    </w:pPr>
  </w:style>
  <w:style w:type="paragraph" w:customStyle="1" w:styleId="699D1E0381CC48C19E1D7F4DBA113A1F">
    <w:name w:val="699D1E0381CC48C19E1D7F4DBA113A1F"/>
    <w:rsid w:val="008D62EF"/>
    <w:pPr>
      <w:widowControl w:val="0"/>
      <w:jc w:val="both"/>
    </w:pPr>
  </w:style>
  <w:style w:type="paragraph" w:customStyle="1" w:styleId="08C775AACDFE4037B8966C215BC3DBB7">
    <w:name w:val="08C775AACDFE4037B8966C215BC3DBB7"/>
    <w:rsid w:val="008D62EF"/>
    <w:pPr>
      <w:widowControl w:val="0"/>
      <w:jc w:val="both"/>
    </w:pPr>
  </w:style>
  <w:style w:type="paragraph" w:customStyle="1" w:styleId="77953EA2DCB34FC49CEC270DA2C8BF04">
    <w:name w:val="77953EA2DCB34FC49CEC270DA2C8BF04"/>
    <w:rsid w:val="008D62EF"/>
    <w:pPr>
      <w:widowControl w:val="0"/>
      <w:jc w:val="both"/>
    </w:pPr>
  </w:style>
  <w:style w:type="paragraph" w:customStyle="1" w:styleId="0D5ED5098A98486193050430C5E480DD">
    <w:name w:val="0D5ED5098A98486193050430C5E480DD"/>
    <w:rsid w:val="008D62EF"/>
    <w:pPr>
      <w:widowControl w:val="0"/>
      <w:jc w:val="both"/>
    </w:pPr>
  </w:style>
  <w:style w:type="paragraph" w:customStyle="1" w:styleId="563EC19B47104F399D459F3A4E9514E8">
    <w:name w:val="563EC19B47104F399D459F3A4E9514E8"/>
    <w:rsid w:val="008D62EF"/>
    <w:pPr>
      <w:widowControl w:val="0"/>
      <w:jc w:val="both"/>
    </w:pPr>
  </w:style>
  <w:style w:type="paragraph" w:customStyle="1" w:styleId="87277DA6621B4A6C9F075F5E731B7DAC">
    <w:name w:val="87277DA6621B4A6C9F075F5E731B7DAC"/>
    <w:rsid w:val="008D62EF"/>
    <w:pPr>
      <w:widowControl w:val="0"/>
      <w:jc w:val="both"/>
    </w:pPr>
  </w:style>
  <w:style w:type="paragraph" w:customStyle="1" w:styleId="36F9661723194AE3885D31B4175B1817">
    <w:name w:val="36F9661723194AE3885D31B4175B1817"/>
    <w:rsid w:val="008D62EF"/>
    <w:pPr>
      <w:widowControl w:val="0"/>
      <w:jc w:val="both"/>
    </w:pPr>
  </w:style>
  <w:style w:type="paragraph" w:customStyle="1" w:styleId="310B3501135A4CB5B51C77EB7CF6725F">
    <w:name w:val="310B3501135A4CB5B51C77EB7CF6725F"/>
    <w:rsid w:val="008D62EF"/>
    <w:pPr>
      <w:widowControl w:val="0"/>
      <w:jc w:val="both"/>
    </w:pPr>
  </w:style>
  <w:style w:type="paragraph" w:customStyle="1" w:styleId="5E855EF016B049C784DF54B7BBE58709">
    <w:name w:val="5E855EF016B049C784DF54B7BBE58709"/>
    <w:rsid w:val="008D62EF"/>
    <w:pPr>
      <w:widowControl w:val="0"/>
      <w:jc w:val="both"/>
    </w:pPr>
  </w:style>
  <w:style w:type="paragraph" w:customStyle="1" w:styleId="193882154CAC43FA8558C50EAE4C0D6A">
    <w:name w:val="193882154CAC43FA8558C50EAE4C0D6A"/>
    <w:rsid w:val="008D62EF"/>
    <w:pPr>
      <w:widowControl w:val="0"/>
      <w:jc w:val="both"/>
    </w:pPr>
  </w:style>
  <w:style w:type="paragraph" w:customStyle="1" w:styleId="CC9AEF1C4BC24237AFD43B345E09627D">
    <w:name w:val="CC9AEF1C4BC24237AFD43B345E09627D"/>
    <w:rsid w:val="008D62EF"/>
    <w:pPr>
      <w:widowControl w:val="0"/>
      <w:jc w:val="both"/>
    </w:pPr>
  </w:style>
  <w:style w:type="paragraph" w:customStyle="1" w:styleId="4ED87C3D84834AC9B02AB16552F49611">
    <w:name w:val="4ED87C3D84834AC9B02AB16552F49611"/>
    <w:rsid w:val="008D62EF"/>
    <w:pPr>
      <w:widowControl w:val="0"/>
      <w:jc w:val="both"/>
    </w:pPr>
  </w:style>
  <w:style w:type="paragraph" w:customStyle="1" w:styleId="AC8E64B22BFB4038A5CA10D2CF8E0ABB">
    <w:name w:val="AC8E64B22BFB4038A5CA10D2CF8E0ABB"/>
    <w:rsid w:val="008D62EF"/>
    <w:pPr>
      <w:widowControl w:val="0"/>
      <w:jc w:val="both"/>
    </w:pPr>
  </w:style>
  <w:style w:type="paragraph" w:customStyle="1" w:styleId="E1DA47D762464DFB89A73629DD329C37">
    <w:name w:val="E1DA47D762464DFB89A73629DD329C37"/>
    <w:rsid w:val="008D62EF"/>
    <w:pPr>
      <w:widowControl w:val="0"/>
      <w:jc w:val="both"/>
    </w:pPr>
  </w:style>
  <w:style w:type="paragraph" w:customStyle="1" w:styleId="268D513477DD4A6EB694AE70FA975451">
    <w:name w:val="268D513477DD4A6EB694AE70FA975451"/>
    <w:rsid w:val="008D62EF"/>
    <w:pPr>
      <w:widowControl w:val="0"/>
      <w:jc w:val="both"/>
    </w:pPr>
  </w:style>
  <w:style w:type="paragraph" w:customStyle="1" w:styleId="2302FB59842C4FD78B261D856782901D">
    <w:name w:val="2302FB59842C4FD78B261D856782901D"/>
    <w:rsid w:val="008D62EF"/>
    <w:pPr>
      <w:widowControl w:val="0"/>
      <w:jc w:val="both"/>
    </w:pPr>
  </w:style>
  <w:style w:type="paragraph" w:customStyle="1" w:styleId="2FD2A900E5AC475C9763E07A0D1F0CD6">
    <w:name w:val="2FD2A900E5AC475C9763E07A0D1F0CD6"/>
    <w:rsid w:val="008D62EF"/>
    <w:pPr>
      <w:widowControl w:val="0"/>
      <w:jc w:val="both"/>
    </w:pPr>
  </w:style>
  <w:style w:type="paragraph" w:customStyle="1" w:styleId="25E90AC5D0304D86B34C8DCE117D54E5">
    <w:name w:val="25E90AC5D0304D86B34C8DCE117D54E5"/>
    <w:rsid w:val="008D62EF"/>
    <w:pPr>
      <w:widowControl w:val="0"/>
      <w:jc w:val="both"/>
    </w:pPr>
  </w:style>
  <w:style w:type="paragraph" w:customStyle="1" w:styleId="6118122D70DD4EA6B6F0072F940DD22A">
    <w:name w:val="6118122D70DD4EA6B6F0072F940DD22A"/>
    <w:rsid w:val="008D62EF"/>
    <w:pPr>
      <w:widowControl w:val="0"/>
      <w:jc w:val="both"/>
    </w:pPr>
  </w:style>
  <w:style w:type="paragraph" w:customStyle="1" w:styleId="A70672D254DB4B14971EBF842F5AE8B7">
    <w:name w:val="A70672D254DB4B14971EBF842F5AE8B7"/>
    <w:rsid w:val="008D62EF"/>
    <w:pPr>
      <w:widowControl w:val="0"/>
      <w:jc w:val="both"/>
    </w:pPr>
  </w:style>
  <w:style w:type="paragraph" w:customStyle="1" w:styleId="C9BEAE43482643F088F1D9D9D179DD14">
    <w:name w:val="C9BEAE43482643F088F1D9D9D179DD14"/>
    <w:rsid w:val="008D62EF"/>
    <w:pPr>
      <w:widowControl w:val="0"/>
      <w:jc w:val="both"/>
    </w:pPr>
  </w:style>
  <w:style w:type="paragraph" w:customStyle="1" w:styleId="F4B042A78AAE40DD894281E0DEDC298F">
    <w:name w:val="F4B042A78AAE40DD894281E0DEDC298F"/>
    <w:rsid w:val="008D62EF"/>
    <w:pPr>
      <w:widowControl w:val="0"/>
      <w:jc w:val="both"/>
    </w:pPr>
  </w:style>
  <w:style w:type="paragraph" w:customStyle="1" w:styleId="FC48C22C801D4ACEAAFFD8AEBB96573B">
    <w:name w:val="FC48C22C801D4ACEAAFFD8AEBB96573B"/>
    <w:rsid w:val="008D62EF"/>
    <w:pPr>
      <w:widowControl w:val="0"/>
      <w:jc w:val="both"/>
    </w:pPr>
  </w:style>
  <w:style w:type="paragraph" w:customStyle="1" w:styleId="C20DE019AE72493BAF9D2B83AEEEC780">
    <w:name w:val="C20DE019AE72493BAF9D2B83AEEEC780"/>
    <w:rsid w:val="008D62EF"/>
    <w:pPr>
      <w:widowControl w:val="0"/>
      <w:jc w:val="both"/>
    </w:pPr>
  </w:style>
  <w:style w:type="paragraph" w:customStyle="1" w:styleId="D82A562D5FB244B99A1D42BC173FF5EC">
    <w:name w:val="D82A562D5FB244B99A1D42BC173FF5EC"/>
    <w:rsid w:val="008D62EF"/>
    <w:pPr>
      <w:widowControl w:val="0"/>
      <w:jc w:val="both"/>
    </w:pPr>
  </w:style>
  <w:style w:type="paragraph" w:customStyle="1" w:styleId="7ECACC2DCD634D7CB676C372BF53A569">
    <w:name w:val="7ECACC2DCD634D7CB676C372BF53A569"/>
    <w:rsid w:val="008D62EF"/>
    <w:pPr>
      <w:widowControl w:val="0"/>
      <w:jc w:val="both"/>
    </w:pPr>
  </w:style>
  <w:style w:type="paragraph" w:customStyle="1" w:styleId="87BD287789B341A09C48BC64B4675C58">
    <w:name w:val="87BD287789B341A09C48BC64B4675C58"/>
    <w:rsid w:val="008D62EF"/>
    <w:pPr>
      <w:widowControl w:val="0"/>
      <w:jc w:val="both"/>
    </w:pPr>
  </w:style>
  <w:style w:type="paragraph" w:customStyle="1" w:styleId="C25E7E1A75B94F62A11619072B4E96D4">
    <w:name w:val="C25E7E1A75B94F62A11619072B4E96D4"/>
    <w:rsid w:val="008D62EF"/>
    <w:pPr>
      <w:widowControl w:val="0"/>
      <w:jc w:val="both"/>
    </w:pPr>
  </w:style>
  <w:style w:type="paragraph" w:customStyle="1" w:styleId="CB829A38FBB8487A95884CB8CC45BE56">
    <w:name w:val="CB829A38FBB8487A95884CB8CC45BE56"/>
    <w:rsid w:val="008D62EF"/>
    <w:pPr>
      <w:widowControl w:val="0"/>
      <w:jc w:val="both"/>
    </w:pPr>
  </w:style>
  <w:style w:type="paragraph" w:customStyle="1" w:styleId="059D81D1362E4E6587E8D827E6035A4E">
    <w:name w:val="059D81D1362E4E6587E8D827E6035A4E"/>
    <w:rsid w:val="008D62EF"/>
    <w:pPr>
      <w:widowControl w:val="0"/>
      <w:jc w:val="both"/>
    </w:pPr>
  </w:style>
  <w:style w:type="paragraph" w:customStyle="1" w:styleId="0962F531119E4EFD9019FA19F553DD86">
    <w:name w:val="0962F531119E4EFD9019FA19F553DD86"/>
    <w:rsid w:val="008D62EF"/>
    <w:pPr>
      <w:widowControl w:val="0"/>
      <w:jc w:val="both"/>
    </w:pPr>
  </w:style>
  <w:style w:type="paragraph" w:customStyle="1" w:styleId="D0C4FF60990C4639873643B47FBAFCB5">
    <w:name w:val="D0C4FF60990C4639873643B47FBAFCB5"/>
    <w:rsid w:val="008D62EF"/>
    <w:pPr>
      <w:widowControl w:val="0"/>
      <w:jc w:val="both"/>
    </w:pPr>
  </w:style>
  <w:style w:type="paragraph" w:customStyle="1" w:styleId="B87580A92D04494EB59ABADD3396A38E">
    <w:name w:val="B87580A92D04494EB59ABADD3396A38E"/>
    <w:rsid w:val="008D62EF"/>
    <w:pPr>
      <w:widowControl w:val="0"/>
      <w:jc w:val="both"/>
    </w:pPr>
  </w:style>
  <w:style w:type="paragraph" w:customStyle="1" w:styleId="EEDCAA81581F4BBCA8561C62CACAD627">
    <w:name w:val="EEDCAA81581F4BBCA8561C62CACAD627"/>
    <w:rsid w:val="008D62EF"/>
    <w:pPr>
      <w:widowControl w:val="0"/>
      <w:jc w:val="both"/>
    </w:pPr>
  </w:style>
  <w:style w:type="paragraph" w:customStyle="1" w:styleId="B95441EE7FD445499F83401750A735EC">
    <w:name w:val="B95441EE7FD445499F83401750A735EC"/>
    <w:rsid w:val="008D62EF"/>
    <w:pPr>
      <w:widowControl w:val="0"/>
      <w:jc w:val="both"/>
    </w:pPr>
  </w:style>
  <w:style w:type="paragraph" w:customStyle="1" w:styleId="F87068B0D905493CB3EBFF741D16527D">
    <w:name w:val="F87068B0D905493CB3EBFF741D16527D"/>
    <w:rsid w:val="008D62EF"/>
    <w:pPr>
      <w:widowControl w:val="0"/>
      <w:jc w:val="both"/>
    </w:pPr>
  </w:style>
  <w:style w:type="paragraph" w:customStyle="1" w:styleId="651D4A85DF60405690268365271F04F4">
    <w:name w:val="651D4A85DF60405690268365271F04F4"/>
    <w:rsid w:val="008D62EF"/>
    <w:pPr>
      <w:widowControl w:val="0"/>
      <w:jc w:val="both"/>
    </w:pPr>
  </w:style>
  <w:style w:type="paragraph" w:customStyle="1" w:styleId="9E1D4FFBA9034FAE89FDA92F3F856672">
    <w:name w:val="9E1D4FFBA9034FAE89FDA92F3F856672"/>
    <w:rsid w:val="008D62EF"/>
    <w:pPr>
      <w:widowControl w:val="0"/>
      <w:jc w:val="both"/>
    </w:pPr>
  </w:style>
  <w:style w:type="paragraph" w:customStyle="1" w:styleId="E9D8A3B9C4104F4D9B448878971253EF">
    <w:name w:val="E9D8A3B9C4104F4D9B448878971253EF"/>
    <w:rsid w:val="008D62EF"/>
    <w:pPr>
      <w:widowControl w:val="0"/>
      <w:jc w:val="both"/>
    </w:pPr>
  </w:style>
  <w:style w:type="paragraph" w:customStyle="1" w:styleId="15DD556F7B9F40CFA1271E2EE6353201">
    <w:name w:val="15DD556F7B9F40CFA1271E2EE6353201"/>
    <w:rsid w:val="008D62EF"/>
    <w:pPr>
      <w:widowControl w:val="0"/>
      <w:jc w:val="both"/>
    </w:pPr>
  </w:style>
  <w:style w:type="paragraph" w:customStyle="1" w:styleId="45B958A973DD489994E26B2054F97EE3">
    <w:name w:val="45B958A973DD489994E26B2054F97EE3"/>
    <w:rsid w:val="008D62EF"/>
    <w:pPr>
      <w:widowControl w:val="0"/>
      <w:jc w:val="both"/>
    </w:pPr>
  </w:style>
  <w:style w:type="paragraph" w:customStyle="1" w:styleId="4965617D5E004A64AB8739E208BCEAD1">
    <w:name w:val="4965617D5E004A64AB8739E208BCEAD1"/>
    <w:rsid w:val="008D62EF"/>
    <w:pPr>
      <w:widowControl w:val="0"/>
      <w:jc w:val="both"/>
    </w:pPr>
  </w:style>
  <w:style w:type="paragraph" w:customStyle="1" w:styleId="D55C7C0992064FA8AA0B528A2FE5FFAA">
    <w:name w:val="D55C7C0992064FA8AA0B528A2FE5FFAA"/>
    <w:rsid w:val="008D62EF"/>
    <w:pPr>
      <w:widowControl w:val="0"/>
      <w:jc w:val="both"/>
    </w:pPr>
  </w:style>
  <w:style w:type="paragraph" w:customStyle="1" w:styleId="EDA6F4A8569D406BBF4392E4A3885EAE">
    <w:name w:val="EDA6F4A8569D406BBF4392E4A3885EAE"/>
    <w:rsid w:val="008D62EF"/>
    <w:pPr>
      <w:widowControl w:val="0"/>
      <w:jc w:val="both"/>
    </w:pPr>
  </w:style>
  <w:style w:type="paragraph" w:customStyle="1" w:styleId="DEB27176AAED41C0922BF60606CF6E25">
    <w:name w:val="DEB27176AAED41C0922BF60606CF6E25"/>
    <w:rsid w:val="008D62EF"/>
    <w:pPr>
      <w:widowControl w:val="0"/>
      <w:jc w:val="both"/>
    </w:pPr>
  </w:style>
  <w:style w:type="paragraph" w:customStyle="1" w:styleId="8AE090F64442437594756DFDC70237E7">
    <w:name w:val="8AE090F64442437594756DFDC70237E7"/>
    <w:rsid w:val="008D62EF"/>
    <w:pPr>
      <w:widowControl w:val="0"/>
      <w:jc w:val="both"/>
    </w:pPr>
  </w:style>
  <w:style w:type="paragraph" w:customStyle="1" w:styleId="12BE3A1DD8E64D6494FF50FB66A91821">
    <w:name w:val="12BE3A1DD8E64D6494FF50FB66A91821"/>
    <w:rsid w:val="008D62EF"/>
    <w:pPr>
      <w:widowControl w:val="0"/>
      <w:jc w:val="both"/>
    </w:pPr>
  </w:style>
  <w:style w:type="paragraph" w:customStyle="1" w:styleId="AED8E9873E244BC29CE9DAC3931BBBD4">
    <w:name w:val="AED8E9873E244BC29CE9DAC3931BBBD4"/>
    <w:rsid w:val="008D62EF"/>
    <w:pPr>
      <w:widowControl w:val="0"/>
      <w:jc w:val="both"/>
    </w:pPr>
  </w:style>
  <w:style w:type="paragraph" w:customStyle="1" w:styleId="33670BD11B234F98A147D988E659CFE9">
    <w:name w:val="33670BD11B234F98A147D988E659CFE9"/>
    <w:rsid w:val="008D62EF"/>
    <w:pPr>
      <w:widowControl w:val="0"/>
      <w:jc w:val="both"/>
    </w:pPr>
  </w:style>
  <w:style w:type="paragraph" w:customStyle="1" w:styleId="CF301BA3395C409FA13EC70356C5D565">
    <w:name w:val="CF301BA3395C409FA13EC70356C5D565"/>
    <w:rsid w:val="008D62EF"/>
    <w:pPr>
      <w:widowControl w:val="0"/>
      <w:jc w:val="both"/>
    </w:pPr>
  </w:style>
  <w:style w:type="paragraph" w:customStyle="1" w:styleId="8DE38D793F3843AA9806C0BB41F9AE03">
    <w:name w:val="8DE38D793F3843AA9806C0BB41F9AE03"/>
    <w:rsid w:val="008D62EF"/>
    <w:pPr>
      <w:widowControl w:val="0"/>
      <w:jc w:val="both"/>
    </w:pPr>
  </w:style>
  <w:style w:type="paragraph" w:customStyle="1" w:styleId="80E91298F0C14FA9AFF15D326FF10B48">
    <w:name w:val="80E91298F0C14FA9AFF15D326FF10B48"/>
    <w:rsid w:val="008D62EF"/>
    <w:pPr>
      <w:widowControl w:val="0"/>
      <w:jc w:val="both"/>
    </w:pPr>
  </w:style>
  <w:style w:type="paragraph" w:customStyle="1" w:styleId="E01C9E6C64E44D2988E2CD7B10C14815">
    <w:name w:val="E01C9E6C64E44D2988E2CD7B10C14815"/>
    <w:rsid w:val="008D62EF"/>
    <w:pPr>
      <w:widowControl w:val="0"/>
      <w:jc w:val="both"/>
    </w:pPr>
  </w:style>
  <w:style w:type="paragraph" w:customStyle="1" w:styleId="39FBA6E102EE426EA0492ADD1AFC533A">
    <w:name w:val="39FBA6E102EE426EA0492ADD1AFC533A"/>
    <w:rsid w:val="008D62EF"/>
    <w:pPr>
      <w:widowControl w:val="0"/>
      <w:jc w:val="both"/>
    </w:pPr>
  </w:style>
  <w:style w:type="paragraph" w:customStyle="1" w:styleId="8604253B01D6433BB8ED58B3B014F4E9">
    <w:name w:val="8604253B01D6433BB8ED58B3B014F4E9"/>
    <w:rsid w:val="008D62EF"/>
    <w:pPr>
      <w:widowControl w:val="0"/>
      <w:jc w:val="both"/>
    </w:pPr>
  </w:style>
  <w:style w:type="paragraph" w:customStyle="1" w:styleId="AB2BBAFC3D7D4208A67635C4049F53EA">
    <w:name w:val="AB2BBAFC3D7D4208A67635C4049F53EA"/>
    <w:rsid w:val="008D62EF"/>
    <w:pPr>
      <w:widowControl w:val="0"/>
      <w:jc w:val="both"/>
    </w:pPr>
  </w:style>
  <w:style w:type="paragraph" w:customStyle="1" w:styleId="524AA2A875B745CCA26A8E7055072D3C">
    <w:name w:val="524AA2A875B745CCA26A8E7055072D3C"/>
    <w:rsid w:val="008D62EF"/>
    <w:pPr>
      <w:widowControl w:val="0"/>
      <w:jc w:val="both"/>
    </w:pPr>
  </w:style>
  <w:style w:type="paragraph" w:customStyle="1" w:styleId="DA8B030DC0154A8DB068E0ACFC87A756">
    <w:name w:val="DA8B030DC0154A8DB068E0ACFC87A756"/>
    <w:rsid w:val="008D62EF"/>
    <w:pPr>
      <w:widowControl w:val="0"/>
      <w:jc w:val="both"/>
    </w:pPr>
  </w:style>
  <w:style w:type="paragraph" w:customStyle="1" w:styleId="6088353A2E344F3D8E479FC1B0CC8143">
    <w:name w:val="6088353A2E344F3D8E479FC1B0CC8143"/>
    <w:rsid w:val="008D62EF"/>
    <w:pPr>
      <w:widowControl w:val="0"/>
      <w:jc w:val="both"/>
    </w:pPr>
  </w:style>
  <w:style w:type="paragraph" w:customStyle="1" w:styleId="50E2B02D2D51495D8A6C87D5B53D7B8F">
    <w:name w:val="50E2B02D2D51495D8A6C87D5B53D7B8F"/>
    <w:rsid w:val="008D62EF"/>
    <w:pPr>
      <w:widowControl w:val="0"/>
      <w:jc w:val="both"/>
    </w:pPr>
  </w:style>
  <w:style w:type="paragraph" w:customStyle="1" w:styleId="6A6699B7EB864CCDA23ED0D0F638D8D1">
    <w:name w:val="6A6699B7EB864CCDA23ED0D0F638D8D1"/>
    <w:rsid w:val="008D62EF"/>
    <w:pPr>
      <w:widowControl w:val="0"/>
      <w:jc w:val="both"/>
    </w:pPr>
  </w:style>
  <w:style w:type="paragraph" w:customStyle="1" w:styleId="9C7A9129FD8C45B8911B1EF5D4DF503F">
    <w:name w:val="9C7A9129FD8C45B8911B1EF5D4DF503F"/>
    <w:rsid w:val="008D62EF"/>
    <w:pPr>
      <w:widowControl w:val="0"/>
      <w:jc w:val="both"/>
    </w:pPr>
  </w:style>
  <w:style w:type="paragraph" w:customStyle="1" w:styleId="81302FB493514823937D0FED5F15190A">
    <w:name w:val="81302FB493514823937D0FED5F15190A"/>
    <w:rsid w:val="008D62EF"/>
    <w:pPr>
      <w:widowControl w:val="0"/>
      <w:jc w:val="both"/>
    </w:pPr>
  </w:style>
  <w:style w:type="paragraph" w:customStyle="1" w:styleId="116239170AD345E1B11F028CC496971B">
    <w:name w:val="116239170AD345E1B11F028CC496971B"/>
    <w:rsid w:val="008D62EF"/>
    <w:pPr>
      <w:widowControl w:val="0"/>
      <w:jc w:val="both"/>
    </w:pPr>
  </w:style>
  <w:style w:type="paragraph" w:customStyle="1" w:styleId="ED3441B2597C41CBA9A0589D2170E647">
    <w:name w:val="ED3441B2597C41CBA9A0589D2170E647"/>
    <w:rsid w:val="008D62EF"/>
    <w:pPr>
      <w:widowControl w:val="0"/>
      <w:jc w:val="both"/>
    </w:pPr>
  </w:style>
  <w:style w:type="paragraph" w:customStyle="1" w:styleId="E00C0E08962D4106BDE7377623C2EB04">
    <w:name w:val="E00C0E08962D4106BDE7377623C2EB04"/>
    <w:rsid w:val="008D62EF"/>
    <w:pPr>
      <w:widowControl w:val="0"/>
      <w:jc w:val="both"/>
    </w:pPr>
  </w:style>
  <w:style w:type="paragraph" w:customStyle="1" w:styleId="1A3E5E1C94304E01AA2B4DC033A2D5FD">
    <w:name w:val="1A3E5E1C94304E01AA2B4DC033A2D5FD"/>
    <w:rsid w:val="008D62EF"/>
    <w:pPr>
      <w:widowControl w:val="0"/>
      <w:jc w:val="both"/>
    </w:pPr>
  </w:style>
  <w:style w:type="paragraph" w:customStyle="1" w:styleId="F2D58290BE414FBDB131E8B282722D8F">
    <w:name w:val="F2D58290BE414FBDB131E8B282722D8F"/>
    <w:rsid w:val="008D62EF"/>
    <w:pPr>
      <w:widowControl w:val="0"/>
      <w:jc w:val="both"/>
    </w:pPr>
  </w:style>
  <w:style w:type="paragraph" w:customStyle="1" w:styleId="85D0EAE1755D461E8E196A4A5BD43368">
    <w:name w:val="85D0EAE1755D461E8E196A4A5BD43368"/>
    <w:rsid w:val="008D62EF"/>
    <w:pPr>
      <w:widowControl w:val="0"/>
      <w:jc w:val="both"/>
    </w:pPr>
  </w:style>
  <w:style w:type="paragraph" w:customStyle="1" w:styleId="8C7EDB0B63A649688C0A5C6F025F2139">
    <w:name w:val="8C7EDB0B63A649688C0A5C6F025F2139"/>
    <w:rsid w:val="008D62EF"/>
    <w:pPr>
      <w:widowControl w:val="0"/>
      <w:jc w:val="both"/>
    </w:pPr>
  </w:style>
  <w:style w:type="paragraph" w:customStyle="1" w:styleId="002D1BC833B840E5B6F3A3012025FF74">
    <w:name w:val="002D1BC833B840E5B6F3A3012025FF74"/>
    <w:rsid w:val="008D62EF"/>
    <w:pPr>
      <w:widowControl w:val="0"/>
      <w:jc w:val="both"/>
    </w:pPr>
  </w:style>
  <w:style w:type="paragraph" w:customStyle="1" w:styleId="8FF52FC84D414050B85FC260A1F00ADF">
    <w:name w:val="8FF52FC84D414050B85FC260A1F00ADF"/>
    <w:rsid w:val="008D62EF"/>
    <w:pPr>
      <w:widowControl w:val="0"/>
      <w:jc w:val="both"/>
    </w:pPr>
  </w:style>
  <w:style w:type="paragraph" w:customStyle="1" w:styleId="AA0550344D4845B380929653A07399C0">
    <w:name w:val="AA0550344D4845B380929653A07399C0"/>
    <w:rsid w:val="008D62EF"/>
    <w:pPr>
      <w:widowControl w:val="0"/>
      <w:jc w:val="both"/>
    </w:pPr>
  </w:style>
  <w:style w:type="paragraph" w:customStyle="1" w:styleId="26847694D09245F082C620D91D839875">
    <w:name w:val="26847694D09245F082C620D91D839875"/>
    <w:rsid w:val="008D62EF"/>
    <w:pPr>
      <w:widowControl w:val="0"/>
      <w:jc w:val="both"/>
    </w:pPr>
  </w:style>
  <w:style w:type="paragraph" w:customStyle="1" w:styleId="3F125A35CA3547DAA78D6F0FF541A6E8">
    <w:name w:val="3F125A35CA3547DAA78D6F0FF541A6E8"/>
    <w:rsid w:val="008D62EF"/>
    <w:pPr>
      <w:widowControl w:val="0"/>
      <w:jc w:val="both"/>
    </w:pPr>
  </w:style>
  <w:style w:type="paragraph" w:customStyle="1" w:styleId="F41580BA7D67448799368389AC842201">
    <w:name w:val="F41580BA7D67448799368389AC842201"/>
    <w:rsid w:val="008D62EF"/>
    <w:pPr>
      <w:widowControl w:val="0"/>
      <w:jc w:val="both"/>
    </w:pPr>
  </w:style>
  <w:style w:type="paragraph" w:customStyle="1" w:styleId="3F06B3D3A4C64825BAB81809818AE093">
    <w:name w:val="3F06B3D3A4C64825BAB81809818AE093"/>
    <w:rsid w:val="008D62EF"/>
    <w:pPr>
      <w:widowControl w:val="0"/>
      <w:jc w:val="both"/>
    </w:pPr>
  </w:style>
  <w:style w:type="paragraph" w:customStyle="1" w:styleId="B7F1413D102A4D20880D9402A03517D7">
    <w:name w:val="B7F1413D102A4D20880D9402A03517D7"/>
    <w:rsid w:val="008D62EF"/>
    <w:pPr>
      <w:widowControl w:val="0"/>
      <w:jc w:val="both"/>
    </w:pPr>
  </w:style>
  <w:style w:type="paragraph" w:customStyle="1" w:styleId="4A0FF25B4DCA4735BDFE94BF4A1EB749">
    <w:name w:val="4A0FF25B4DCA4735BDFE94BF4A1EB749"/>
    <w:rsid w:val="008D62EF"/>
    <w:pPr>
      <w:widowControl w:val="0"/>
      <w:jc w:val="both"/>
    </w:pPr>
  </w:style>
  <w:style w:type="paragraph" w:customStyle="1" w:styleId="509E362E9DDF44CCBEC998A743EBABB5">
    <w:name w:val="509E362E9DDF44CCBEC998A743EBABB5"/>
    <w:rsid w:val="008D62EF"/>
    <w:pPr>
      <w:widowControl w:val="0"/>
      <w:jc w:val="both"/>
    </w:pPr>
  </w:style>
  <w:style w:type="paragraph" w:customStyle="1" w:styleId="81FF955586A44FAEA0D95F7D68D97F33">
    <w:name w:val="81FF955586A44FAEA0D95F7D68D97F33"/>
    <w:rsid w:val="008D62EF"/>
    <w:pPr>
      <w:widowControl w:val="0"/>
      <w:jc w:val="both"/>
    </w:pPr>
  </w:style>
  <w:style w:type="paragraph" w:customStyle="1" w:styleId="32E7123E820A44CDBC6402AD4FA70471">
    <w:name w:val="32E7123E820A44CDBC6402AD4FA70471"/>
    <w:rsid w:val="008D62EF"/>
    <w:pPr>
      <w:widowControl w:val="0"/>
      <w:jc w:val="both"/>
    </w:pPr>
  </w:style>
  <w:style w:type="paragraph" w:customStyle="1" w:styleId="9A7EEBA7FDED41B0AE11B3BABBC13903">
    <w:name w:val="9A7EEBA7FDED41B0AE11B3BABBC13903"/>
    <w:rsid w:val="008D62EF"/>
    <w:pPr>
      <w:widowControl w:val="0"/>
      <w:jc w:val="both"/>
    </w:pPr>
  </w:style>
  <w:style w:type="paragraph" w:customStyle="1" w:styleId="8EFA4E50FD6643D5AD8F41E8EC14A8FC">
    <w:name w:val="8EFA4E50FD6643D5AD8F41E8EC14A8FC"/>
    <w:rsid w:val="008D62EF"/>
    <w:pPr>
      <w:widowControl w:val="0"/>
      <w:jc w:val="both"/>
    </w:pPr>
  </w:style>
  <w:style w:type="paragraph" w:customStyle="1" w:styleId="E0E1EA967A9D48D4921CD3E1EA490E56">
    <w:name w:val="E0E1EA967A9D48D4921CD3E1EA490E56"/>
    <w:rsid w:val="008D62EF"/>
    <w:pPr>
      <w:widowControl w:val="0"/>
      <w:jc w:val="both"/>
    </w:pPr>
  </w:style>
  <w:style w:type="paragraph" w:customStyle="1" w:styleId="3F2701794CF04BDB815991A2B28822CE">
    <w:name w:val="3F2701794CF04BDB815991A2B28822CE"/>
    <w:rsid w:val="008D62EF"/>
    <w:pPr>
      <w:widowControl w:val="0"/>
      <w:jc w:val="both"/>
    </w:pPr>
  </w:style>
  <w:style w:type="paragraph" w:customStyle="1" w:styleId="487EACEB9A9548B2A28D34890D517410">
    <w:name w:val="487EACEB9A9548B2A28D34890D517410"/>
    <w:rsid w:val="008D62EF"/>
    <w:pPr>
      <w:widowControl w:val="0"/>
      <w:jc w:val="both"/>
    </w:pPr>
  </w:style>
  <w:style w:type="paragraph" w:customStyle="1" w:styleId="0CBC601A9E13439CB23EB0FFD32933AB">
    <w:name w:val="0CBC601A9E13439CB23EB0FFD32933AB"/>
    <w:rsid w:val="008D62EF"/>
    <w:pPr>
      <w:widowControl w:val="0"/>
      <w:jc w:val="both"/>
    </w:pPr>
  </w:style>
  <w:style w:type="paragraph" w:customStyle="1" w:styleId="1BD3B1F3B05B4ACA82171C2C57F462CE">
    <w:name w:val="1BD3B1F3B05B4ACA82171C2C57F462CE"/>
    <w:rsid w:val="008D62EF"/>
    <w:pPr>
      <w:widowControl w:val="0"/>
      <w:jc w:val="both"/>
    </w:pPr>
  </w:style>
  <w:style w:type="paragraph" w:customStyle="1" w:styleId="E595D3745BC14ABBB71E269E846BB261">
    <w:name w:val="E595D3745BC14ABBB71E269E846BB261"/>
    <w:rsid w:val="008D62EF"/>
    <w:pPr>
      <w:widowControl w:val="0"/>
      <w:jc w:val="both"/>
    </w:pPr>
  </w:style>
  <w:style w:type="paragraph" w:customStyle="1" w:styleId="6883EE06737647C4A4CBDD30C329BFC9">
    <w:name w:val="6883EE06737647C4A4CBDD30C329BFC9"/>
    <w:rsid w:val="008D62EF"/>
    <w:pPr>
      <w:widowControl w:val="0"/>
      <w:jc w:val="both"/>
    </w:pPr>
  </w:style>
  <w:style w:type="paragraph" w:customStyle="1" w:styleId="DB83897053CB4C1489B6C8FB5B1170E1">
    <w:name w:val="DB83897053CB4C1489B6C8FB5B1170E1"/>
    <w:rsid w:val="008D62EF"/>
    <w:pPr>
      <w:widowControl w:val="0"/>
      <w:jc w:val="both"/>
    </w:pPr>
  </w:style>
  <w:style w:type="paragraph" w:customStyle="1" w:styleId="E641F40D9C964B3FABC4D36A898C5BD2">
    <w:name w:val="E641F40D9C964B3FABC4D36A898C5BD2"/>
    <w:rsid w:val="008D62EF"/>
    <w:pPr>
      <w:widowControl w:val="0"/>
      <w:jc w:val="both"/>
    </w:pPr>
  </w:style>
  <w:style w:type="paragraph" w:customStyle="1" w:styleId="0E759715943844B896A20783CCABB2BD">
    <w:name w:val="0E759715943844B896A20783CCABB2BD"/>
    <w:rsid w:val="008D62EF"/>
    <w:pPr>
      <w:widowControl w:val="0"/>
      <w:jc w:val="both"/>
    </w:pPr>
  </w:style>
  <w:style w:type="paragraph" w:customStyle="1" w:styleId="A8D366705AA24A27840CC0E39534DFD0">
    <w:name w:val="A8D366705AA24A27840CC0E39534DFD0"/>
    <w:rsid w:val="008D62EF"/>
    <w:pPr>
      <w:widowControl w:val="0"/>
      <w:jc w:val="both"/>
    </w:pPr>
  </w:style>
  <w:style w:type="paragraph" w:customStyle="1" w:styleId="951D80E918BE4FF4BCA180D47317A506">
    <w:name w:val="951D80E918BE4FF4BCA180D47317A506"/>
    <w:rsid w:val="008D62EF"/>
    <w:pPr>
      <w:widowControl w:val="0"/>
      <w:jc w:val="both"/>
    </w:pPr>
  </w:style>
  <w:style w:type="paragraph" w:customStyle="1" w:styleId="63CDC581B15345EC8FE24DEBD4CE821F">
    <w:name w:val="63CDC581B15345EC8FE24DEBD4CE821F"/>
    <w:rsid w:val="008D62EF"/>
    <w:pPr>
      <w:widowControl w:val="0"/>
      <w:jc w:val="both"/>
    </w:pPr>
  </w:style>
  <w:style w:type="paragraph" w:customStyle="1" w:styleId="9AFC815AB3AE4B138D5AB7F0B525F893">
    <w:name w:val="9AFC815AB3AE4B138D5AB7F0B525F893"/>
    <w:rsid w:val="008D62EF"/>
    <w:pPr>
      <w:widowControl w:val="0"/>
      <w:jc w:val="both"/>
    </w:pPr>
  </w:style>
  <w:style w:type="paragraph" w:customStyle="1" w:styleId="38D5E381E31742DE820F049A60F37784">
    <w:name w:val="38D5E381E31742DE820F049A60F37784"/>
    <w:rsid w:val="008D62EF"/>
    <w:pPr>
      <w:widowControl w:val="0"/>
      <w:jc w:val="both"/>
    </w:pPr>
  </w:style>
  <w:style w:type="paragraph" w:customStyle="1" w:styleId="E456E62585AE4FA9899AF11BF3CFC781">
    <w:name w:val="E456E62585AE4FA9899AF11BF3CFC781"/>
    <w:rsid w:val="008D62EF"/>
    <w:pPr>
      <w:widowControl w:val="0"/>
      <w:jc w:val="both"/>
    </w:pPr>
  </w:style>
  <w:style w:type="paragraph" w:customStyle="1" w:styleId="70E1C203D37C4D62B298EA9AAA3F12D7">
    <w:name w:val="70E1C203D37C4D62B298EA9AAA3F12D7"/>
    <w:rsid w:val="008D62EF"/>
    <w:pPr>
      <w:widowControl w:val="0"/>
      <w:jc w:val="both"/>
    </w:pPr>
  </w:style>
  <w:style w:type="paragraph" w:customStyle="1" w:styleId="A6418B4B2ECF4740AE59B732808AEA8C">
    <w:name w:val="A6418B4B2ECF4740AE59B732808AEA8C"/>
    <w:rsid w:val="008D62EF"/>
    <w:pPr>
      <w:widowControl w:val="0"/>
      <w:jc w:val="both"/>
    </w:pPr>
  </w:style>
  <w:style w:type="paragraph" w:customStyle="1" w:styleId="8E8EAFEDDE504B62A3850B60FD38BA44">
    <w:name w:val="8E8EAFEDDE504B62A3850B60FD38BA44"/>
    <w:rsid w:val="008D62EF"/>
    <w:pPr>
      <w:widowControl w:val="0"/>
      <w:jc w:val="both"/>
    </w:pPr>
  </w:style>
  <w:style w:type="paragraph" w:customStyle="1" w:styleId="FEAE50B87EC24D729DD67EBB6D322E48">
    <w:name w:val="FEAE50B87EC24D729DD67EBB6D322E48"/>
    <w:rsid w:val="008D62EF"/>
    <w:pPr>
      <w:widowControl w:val="0"/>
      <w:jc w:val="both"/>
    </w:pPr>
  </w:style>
  <w:style w:type="paragraph" w:customStyle="1" w:styleId="4DEF866C33BB492BB751A07DA1D18476">
    <w:name w:val="4DEF866C33BB492BB751A07DA1D18476"/>
    <w:rsid w:val="008D62EF"/>
    <w:pPr>
      <w:widowControl w:val="0"/>
      <w:jc w:val="both"/>
    </w:pPr>
  </w:style>
  <w:style w:type="paragraph" w:customStyle="1" w:styleId="E8A482140E544D9A8F6B6F60611A17E1">
    <w:name w:val="E8A482140E544D9A8F6B6F60611A17E1"/>
    <w:rsid w:val="008D62EF"/>
    <w:pPr>
      <w:widowControl w:val="0"/>
      <w:jc w:val="both"/>
    </w:pPr>
  </w:style>
  <w:style w:type="paragraph" w:customStyle="1" w:styleId="92249322360245B4A162FFAE8711F177">
    <w:name w:val="92249322360245B4A162FFAE8711F177"/>
    <w:rsid w:val="008D62EF"/>
    <w:pPr>
      <w:widowControl w:val="0"/>
      <w:jc w:val="both"/>
    </w:pPr>
  </w:style>
  <w:style w:type="paragraph" w:customStyle="1" w:styleId="B206F218993443A6BBC802520697942E">
    <w:name w:val="B206F218993443A6BBC802520697942E"/>
    <w:rsid w:val="008D62EF"/>
    <w:pPr>
      <w:widowControl w:val="0"/>
      <w:jc w:val="both"/>
    </w:pPr>
  </w:style>
  <w:style w:type="paragraph" w:customStyle="1" w:styleId="85642C461A2A4231AB102368E3CEAD3E">
    <w:name w:val="85642C461A2A4231AB102368E3CEAD3E"/>
    <w:rsid w:val="008D62EF"/>
    <w:pPr>
      <w:widowControl w:val="0"/>
      <w:jc w:val="both"/>
    </w:pPr>
  </w:style>
  <w:style w:type="paragraph" w:customStyle="1" w:styleId="639E0A43DAFF4F28B0036C7EAC3ADEDB">
    <w:name w:val="639E0A43DAFF4F28B0036C7EAC3ADEDB"/>
    <w:rsid w:val="008D62EF"/>
    <w:pPr>
      <w:widowControl w:val="0"/>
      <w:jc w:val="both"/>
    </w:pPr>
  </w:style>
  <w:style w:type="paragraph" w:customStyle="1" w:styleId="0D131B4C5CC5409E8886C8B37AA05DBD">
    <w:name w:val="0D131B4C5CC5409E8886C8B37AA05DBD"/>
    <w:rsid w:val="008D62EF"/>
    <w:pPr>
      <w:widowControl w:val="0"/>
      <w:jc w:val="both"/>
    </w:pPr>
  </w:style>
  <w:style w:type="paragraph" w:customStyle="1" w:styleId="53F03E2AC9B44378B264475F25A62619">
    <w:name w:val="53F03E2AC9B44378B264475F25A62619"/>
    <w:rsid w:val="008D62EF"/>
    <w:pPr>
      <w:widowControl w:val="0"/>
      <w:jc w:val="both"/>
    </w:pPr>
  </w:style>
  <w:style w:type="paragraph" w:customStyle="1" w:styleId="4ADA2973B2854901B48F1C7793216505">
    <w:name w:val="4ADA2973B2854901B48F1C7793216505"/>
    <w:rsid w:val="008D62EF"/>
    <w:pPr>
      <w:widowControl w:val="0"/>
      <w:jc w:val="both"/>
    </w:pPr>
  </w:style>
  <w:style w:type="paragraph" w:customStyle="1" w:styleId="D1712C5EA4D2407183DF13B2862A3152">
    <w:name w:val="D1712C5EA4D2407183DF13B2862A3152"/>
    <w:rsid w:val="008D62EF"/>
    <w:pPr>
      <w:widowControl w:val="0"/>
      <w:jc w:val="both"/>
    </w:pPr>
  </w:style>
  <w:style w:type="paragraph" w:customStyle="1" w:styleId="F897D6A275F847CC97AD436F24E4A072">
    <w:name w:val="F897D6A275F847CC97AD436F24E4A072"/>
    <w:rsid w:val="008D62EF"/>
    <w:pPr>
      <w:widowControl w:val="0"/>
      <w:jc w:val="both"/>
    </w:pPr>
  </w:style>
  <w:style w:type="paragraph" w:customStyle="1" w:styleId="90B9E4E4809442E89DC19EF4C736BCEA">
    <w:name w:val="90B9E4E4809442E89DC19EF4C736BCEA"/>
    <w:rsid w:val="008D62EF"/>
    <w:pPr>
      <w:widowControl w:val="0"/>
      <w:jc w:val="both"/>
    </w:pPr>
  </w:style>
  <w:style w:type="paragraph" w:customStyle="1" w:styleId="A12D21B611F04A2D9F19FD6839C83AA2">
    <w:name w:val="A12D21B611F04A2D9F19FD6839C83AA2"/>
    <w:rsid w:val="008D62EF"/>
    <w:pPr>
      <w:widowControl w:val="0"/>
      <w:jc w:val="both"/>
    </w:pPr>
  </w:style>
  <w:style w:type="paragraph" w:customStyle="1" w:styleId="0618EE47D0BC4B8C9147ABD748B6B207">
    <w:name w:val="0618EE47D0BC4B8C9147ABD748B6B207"/>
    <w:rsid w:val="008D62EF"/>
    <w:pPr>
      <w:widowControl w:val="0"/>
      <w:jc w:val="both"/>
    </w:pPr>
  </w:style>
  <w:style w:type="paragraph" w:customStyle="1" w:styleId="6928A05A4AF646C994008A513C30CC9E">
    <w:name w:val="6928A05A4AF646C994008A513C30CC9E"/>
    <w:rsid w:val="008D62EF"/>
    <w:pPr>
      <w:widowControl w:val="0"/>
      <w:jc w:val="both"/>
    </w:pPr>
  </w:style>
  <w:style w:type="paragraph" w:customStyle="1" w:styleId="6F1F3B27A6BE47B9A237393260E45F9B">
    <w:name w:val="6F1F3B27A6BE47B9A237393260E45F9B"/>
    <w:rsid w:val="008D62EF"/>
    <w:pPr>
      <w:widowControl w:val="0"/>
      <w:jc w:val="both"/>
    </w:pPr>
  </w:style>
  <w:style w:type="paragraph" w:customStyle="1" w:styleId="9397D067EC9045D5AD15C8F469A0FC73">
    <w:name w:val="9397D067EC9045D5AD15C8F469A0FC73"/>
    <w:rsid w:val="008D62EF"/>
    <w:pPr>
      <w:widowControl w:val="0"/>
      <w:jc w:val="both"/>
    </w:pPr>
  </w:style>
  <w:style w:type="paragraph" w:customStyle="1" w:styleId="773E5A393353469583784AFE5B712D47">
    <w:name w:val="773E5A393353469583784AFE5B712D47"/>
    <w:rsid w:val="008D62EF"/>
    <w:pPr>
      <w:widowControl w:val="0"/>
      <w:jc w:val="both"/>
    </w:pPr>
  </w:style>
  <w:style w:type="paragraph" w:customStyle="1" w:styleId="4D2B6C98B2814E02B9C7FB7D9F2B5E8A">
    <w:name w:val="4D2B6C98B2814E02B9C7FB7D9F2B5E8A"/>
    <w:rsid w:val="008D62EF"/>
    <w:pPr>
      <w:widowControl w:val="0"/>
      <w:jc w:val="both"/>
    </w:pPr>
  </w:style>
  <w:style w:type="paragraph" w:customStyle="1" w:styleId="D77A6D15B72445908B1D798024AC46AF">
    <w:name w:val="D77A6D15B72445908B1D798024AC46AF"/>
    <w:rsid w:val="008D62EF"/>
    <w:pPr>
      <w:widowControl w:val="0"/>
      <w:jc w:val="both"/>
    </w:pPr>
  </w:style>
  <w:style w:type="paragraph" w:customStyle="1" w:styleId="A3D81F9A3A4145E0B0490F9C39006916">
    <w:name w:val="A3D81F9A3A4145E0B0490F9C39006916"/>
    <w:rsid w:val="008D62EF"/>
    <w:pPr>
      <w:widowControl w:val="0"/>
      <w:jc w:val="both"/>
    </w:pPr>
  </w:style>
  <w:style w:type="paragraph" w:customStyle="1" w:styleId="6D81047C86E149588B1A711F4265F811">
    <w:name w:val="6D81047C86E149588B1A711F4265F811"/>
    <w:rsid w:val="008D62EF"/>
    <w:pPr>
      <w:widowControl w:val="0"/>
      <w:jc w:val="both"/>
    </w:pPr>
  </w:style>
  <w:style w:type="paragraph" w:customStyle="1" w:styleId="5110E0E97E3E475C800E3203A21DD2A0">
    <w:name w:val="5110E0E97E3E475C800E3203A21DD2A0"/>
    <w:rsid w:val="008D62EF"/>
    <w:pPr>
      <w:widowControl w:val="0"/>
      <w:jc w:val="both"/>
    </w:pPr>
  </w:style>
  <w:style w:type="paragraph" w:customStyle="1" w:styleId="0917AD7261614B2E816832978C57E07F">
    <w:name w:val="0917AD7261614B2E816832978C57E07F"/>
    <w:rsid w:val="008D62EF"/>
    <w:pPr>
      <w:widowControl w:val="0"/>
      <w:jc w:val="both"/>
    </w:pPr>
  </w:style>
  <w:style w:type="paragraph" w:customStyle="1" w:styleId="88C954B1C0CB49798BB7B1B427844CFB">
    <w:name w:val="88C954B1C0CB49798BB7B1B427844CFB"/>
    <w:rsid w:val="008D62EF"/>
    <w:pPr>
      <w:widowControl w:val="0"/>
      <w:jc w:val="both"/>
    </w:pPr>
  </w:style>
  <w:style w:type="paragraph" w:customStyle="1" w:styleId="458DC1A58A8D417F9C54F57AB1A78A8D">
    <w:name w:val="458DC1A58A8D417F9C54F57AB1A78A8D"/>
    <w:rsid w:val="008D62EF"/>
    <w:pPr>
      <w:widowControl w:val="0"/>
      <w:jc w:val="both"/>
    </w:pPr>
  </w:style>
  <w:style w:type="paragraph" w:customStyle="1" w:styleId="5CD280989E1A4F6FB16E3F652A9DA8E3">
    <w:name w:val="5CD280989E1A4F6FB16E3F652A9DA8E3"/>
    <w:rsid w:val="008D62EF"/>
    <w:pPr>
      <w:widowControl w:val="0"/>
      <w:jc w:val="both"/>
    </w:pPr>
  </w:style>
  <w:style w:type="paragraph" w:customStyle="1" w:styleId="7F0152B785CC44B7AEF01D81482E5222">
    <w:name w:val="7F0152B785CC44B7AEF01D81482E5222"/>
    <w:rsid w:val="008D62EF"/>
    <w:pPr>
      <w:widowControl w:val="0"/>
      <w:jc w:val="both"/>
    </w:pPr>
  </w:style>
  <w:style w:type="paragraph" w:customStyle="1" w:styleId="CBA4D8E1423E48638FB0C27D4247310F">
    <w:name w:val="CBA4D8E1423E48638FB0C27D4247310F"/>
    <w:rsid w:val="008D62EF"/>
    <w:pPr>
      <w:widowControl w:val="0"/>
      <w:jc w:val="both"/>
    </w:pPr>
  </w:style>
  <w:style w:type="paragraph" w:customStyle="1" w:styleId="7D15E8E0B941459497D5058B2F5E6B81">
    <w:name w:val="7D15E8E0B941459497D5058B2F5E6B81"/>
    <w:rsid w:val="008D62EF"/>
    <w:pPr>
      <w:widowControl w:val="0"/>
      <w:jc w:val="both"/>
    </w:pPr>
  </w:style>
  <w:style w:type="paragraph" w:customStyle="1" w:styleId="EE65CF432D0C4A54BEC929975B2A6098">
    <w:name w:val="EE65CF432D0C4A54BEC929975B2A6098"/>
    <w:rsid w:val="008D62EF"/>
    <w:pPr>
      <w:widowControl w:val="0"/>
      <w:jc w:val="both"/>
    </w:pPr>
  </w:style>
  <w:style w:type="paragraph" w:customStyle="1" w:styleId="EFCA4763730C4327B34EB576F60869EC">
    <w:name w:val="EFCA4763730C4327B34EB576F60869EC"/>
    <w:rsid w:val="008D62EF"/>
    <w:pPr>
      <w:widowControl w:val="0"/>
      <w:jc w:val="both"/>
    </w:pPr>
  </w:style>
  <w:style w:type="paragraph" w:customStyle="1" w:styleId="F95E6822D07D447A9AC2C13AABFD6141">
    <w:name w:val="F95E6822D07D447A9AC2C13AABFD6141"/>
    <w:rsid w:val="008D62EF"/>
    <w:pPr>
      <w:widowControl w:val="0"/>
      <w:jc w:val="both"/>
    </w:pPr>
  </w:style>
  <w:style w:type="paragraph" w:customStyle="1" w:styleId="D56582D0EAA04602A52395DD5B78822C">
    <w:name w:val="D56582D0EAA04602A52395DD5B78822C"/>
    <w:rsid w:val="008D62EF"/>
    <w:pPr>
      <w:widowControl w:val="0"/>
      <w:jc w:val="both"/>
    </w:pPr>
  </w:style>
  <w:style w:type="paragraph" w:customStyle="1" w:styleId="EE7A75844EAF4803AB2555194BBEFF3E">
    <w:name w:val="EE7A75844EAF4803AB2555194BBEFF3E"/>
    <w:rsid w:val="008D62EF"/>
    <w:pPr>
      <w:widowControl w:val="0"/>
      <w:jc w:val="both"/>
    </w:pPr>
  </w:style>
  <w:style w:type="paragraph" w:customStyle="1" w:styleId="A471763388F347AAB45CA02BE826EADE">
    <w:name w:val="A471763388F347AAB45CA02BE826EADE"/>
    <w:rsid w:val="008D62EF"/>
    <w:pPr>
      <w:widowControl w:val="0"/>
      <w:jc w:val="both"/>
    </w:pPr>
  </w:style>
  <w:style w:type="paragraph" w:customStyle="1" w:styleId="4278AD1A3D81433C85DC25764450DDC3">
    <w:name w:val="4278AD1A3D81433C85DC25764450DDC3"/>
    <w:rsid w:val="008D62EF"/>
    <w:pPr>
      <w:widowControl w:val="0"/>
      <w:jc w:val="both"/>
    </w:pPr>
  </w:style>
  <w:style w:type="paragraph" w:customStyle="1" w:styleId="B6397C23596D4F2BB780A0009795E320">
    <w:name w:val="B6397C23596D4F2BB780A0009795E320"/>
    <w:rsid w:val="008D62EF"/>
    <w:pPr>
      <w:widowControl w:val="0"/>
      <w:jc w:val="both"/>
    </w:pPr>
  </w:style>
  <w:style w:type="paragraph" w:customStyle="1" w:styleId="180051667B8B429B9E77A4DAADA1CCA8">
    <w:name w:val="180051667B8B429B9E77A4DAADA1CCA8"/>
    <w:rsid w:val="008D62EF"/>
    <w:pPr>
      <w:widowControl w:val="0"/>
      <w:jc w:val="both"/>
    </w:pPr>
  </w:style>
  <w:style w:type="paragraph" w:customStyle="1" w:styleId="2195AA6B0EE041E396CD5037A36812A0">
    <w:name w:val="2195AA6B0EE041E396CD5037A36812A0"/>
    <w:rsid w:val="008D62EF"/>
    <w:pPr>
      <w:widowControl w:val="0"/>
      <w:jc w:val="both"/>
    </w:pPr>
  </w:style>
  <w:style w:type="paragraph" w:customStyle="1" w:styleId="FB96D2B1FEDE4F61AEBD2CEC0EB871E8">
    <w:name w:val="FB96D2B1FEDE4F61AEBD2CEC0EB871E8"/>
    <w:rsid w:val="008D62EF"/>
    <w:pPr>
      <w:widowControl w:val="0"/>
      <w:jc w:val="both"/>
    </w:pPr>
  </w:style>
  <w:style w:type="paragraph" w:customStyle="1" w:styleId="DD650EFA96904929A887C22D45F6F1F3">
    <w:name w:val="DD650EFA96904929A887C22D45F6F1F3"/>
    <w:rsid w:val="008D62EF"/>
    <w:pPr>
      <w:widowControl w:val="0"/>
      <w:jc w:val="both"/>
    </w:pPr>
  </w:style>
  <w:style w:type="paragraph" w:customStyle="1" w:styleId="F6E99E255C0C45639D584367CC93159E">
    <w:name w:val="F6E99E255C0C45639D584367CC93159E"/>
    <w:rsid w:val="008D62EF"/>
    <w:pPr>
      <w:widowControl w:val="0"/>
      <w:jc w:val="both"/>
    </w:pPr>
  </w:style>
  <w:style w:type="paragraph" w:customStyle="1" w:styleId="B3D7B815C80944AB999819F86B3C21B8">
    <w:name w:val="B3D7B815C80944AB999819F86B3C21B8"/>
    <w:rsid w:val="008D62EF"/>
    <w:pPr>
      <w:widowControl w:val="0"/>
      <w:jc w:val="both"/>
    </w:pPr>
  </w:style>
  <w:style w:type="paragraph" w:customStyle="1" w:styleId="95A2040A2C904515869CFAB2E3499884">
    <w:name w:val="95A2040A2C904515869CFAB2E3499884"/>
    <w:rsid w:val="008D62EF"/>
    <w:pPr>
      <w:widowControl w:val="0"/>
      <w:jc w:val="both"/>
    </w:pPr>
  </w:style>
  <w:style w:type="paragraph" w:customStyle="1" w:styleId="3CE34BA2F39A42D6A869F3D752E19CF4">
    <w:name w:val="3CE34BA2F39A42D6A869F3D752E19CF4"/>
    <w:rsid w:val="008D62EF"/>
    <w:pPr>
      <w:widowControl w:val="0"/>
      <w:jc w:val="both"/>
    </w:pPr>
  </w:style>
  <w:style w:type="paragraph" w:customStyle="1" w:styleId="2912D0B42B07411AB80422C1D5E8FA38">
    <w:name w:val="2912D0B42B07411AB80422C1D5E8FA38"/>
    <w:rsid w:val="008D62EF"/>
    <w:pPr>
      <w:widowControl w:val="0"/>
      <w:jc w:val="both"/>
    </w:pPr>
  </w:style>
  <w:style w:type="paragraph" w:customStyle="1" w:styleId="96CAEB03EB544831901BDE4B304ECB1F">
    <w:name w:val="96CAEB03EB544831901BDE4B304ECB1F"/>
    <w:rsid w:val="008D62EF"/>
    <w:pPr>
      <w:widowControl w:val="0"/>
      <w:jc w:val="both"/>
    </w:pPr>
  </w:style>
  <w:style w:type="paragraph" w:customStyle="1" w:styleId="CA0A5CE0FDED45168FC0F85E6E0B6839">
    <w:name w:val="CA0A5CE0FDED45168FC0F85E6E0B6839"/>
    <w:rsid w:val="008D62EF"/>
    <w:pPr>
      <w:widowControl w:val="0"/>
      <w:jc w:val="both"/>
    </w:pPr>
  </w:style>
  <w:style w:type="paragraph" w:customStyle="1" w:styleId="E61EF72A4D044816839C7289918291C0">
    <w:name w:val="E61EF72A4D044816839C7289918291C0"/>
    <w:rsid w:val="008D62EF"/>
    <w:pPr>
      <w:widowControl w:val="0"/>
      <w:jc w:val="both"/>
    </w:pPr>
  </w:style>
  <w:style w:type="paragraph" w:customStyle="1" w:styleId="07B84BEC5A114E4EBEB6B201E3882AB7">
    <w:name w:val="07B84BEC5A114E4EBEB6B201E3882AB7"/>
    <w:rsid w:val="008D62EF"/>
    <w:pPr>
      <w:widowControl w:val="0"/>
      <w:jc w:val="both"/>
    </w:pPr>
  </w:style>
  <w:style w:type="paragraph" w:customStyle="1" w:styleId="46FAE53154564CBEBAE6D5953142273B">
    <w:name w:val="46FAE53154564CBEBAE6D5953142273B"/>
    <w:rsid w:val="008D62EF"/>
    <w:pPr>
      <w:widowControl w:val="0"/>
      <w:jc w:val="both"/>
    </w:pPr>
  </w:style>
  <w:style w:type="paragraph" w:customStyle="1" w:styleId="4613942EC82246EA92C517C567C7C6D4">
    <w:name w:val="4613942EC82246EA92C517C567C7C6D4"/>
    <w:rsid w:val="008D62EF"/>
    <w:pPr>
      <w:widowControl w:val="0"/>
      <w:jc w:val="both"/>
    </w:pPr>
  </w:style>
  <w:style w:type="paragraph" w:customStyle="1" w:styleId="3DF2FDF4831644A69985925FB2F6F313">
    <w:name w:val="3DF2FDF4831644A69985925FB2F6F313"/>
    <w:rsid w:val="008D62EF"/>
    <w:pPr>
      <w:widowControl w:val="0"/>
      <w:jc w:val="both"/>
    </w:pPr>
  </w:style>
  <w:style w:type="paragraph" w:customStyle="1" w:styleId="AB82033746FA4E0AA782EE1529F83A18">
    <w:name w:val="AB82033746FA4E0AA782EE1529F83A18"/>
    <w:rsid w:val="008D62EF"/>
    <w:pPr>
      <w:widowControl w:val="0"/>
      <w:jc w:val="both"/>
    </w:pPr>
  </w:style>
  <w:style w:type="paragraph" w:customStyle="1" w:styleId="BFE4E0C3DD8446B59E99F68397FD28BE">
    <w:name w:val="BFE4E0C3DD8446B59E99F68397FD28BE"/>
    <w:rsid w:val="008D62EF"/>
    <w:pPr>
      <w:widowControl w:val="0"/>
      <w:jc w:val="both"/>
    </w:pPr>
  </w:style>
  <w:style w:type="paragraph" w:customStyle="1" w:styleId="1EA4ECB5EA7C4BBC9C628B0BF2374EAC">
    <w:name w:val="1EA4ECB5EA7C4BBC9C628B0BF2374EAC"/>
    <w:rsid w:val="008D62EF"/>
    <w:pPr>
      <w:widowControl w:val="0"/>
      <w:jc w:val="both"/>
    </w:pPr>
  </w:style>
  <w:style w:type="paragraph" w:customStyle="1" w:styleId="EE3F6FC5A39845D695962B0FB6369DC6">
    <w:name w:val="EE3F6FC5A39845D695962B0FB6369DC6"/>
    <w:rsid w:val="008D62EF"/>
    <w:pPr>
      <w:widowControl w:val="0"/>
      <w:jc w:val="both"/>
    </w:pPr>
  </w:style>
  <w:style w:type="paragraph" w:customStyle="1" w:styleId="37DD18B9021C4842A7DA18736D7F8E4F">
    <w:name w:val="37DD18B9021C4842A7DA18736D7F8E4F"/>
    <w:rsid w:val="008D62EF"/>
    <w:pPr>
      <w:widowControl w:val="0"/>
      <w:jc w:val="both"/>
    </w:pPr>
  </w:style>
  <w:style w:type="paragraph" w:customStyle="1" w:styleId="18D44E59773444C49F171F5ECC63F1D0">
    <w:name w:val="18D44E59773444C49F171F5ECC63F1D0"/>
    <w:rsid w:val="008D62EF"/>
    <w:pPr>
      <w:widowControl w:val="0"/>
      <w:jc w:val="both"/>
    </w:pPr>
  </w:style>
  <w:style w:type="paragraph" w:customStyle="1" w:styleId="272E7004ABD44A7FB987214D31228D2B">
    <w:name w:val="272E7004ABD44A7FB987214D31228D2B"/>
    <w:rsid w:val="008D62EF"/>
    <w:pPr>
      <w:widowControl w:val="0"/>
      <w:jc w:val="both"/>
    </w:pPr>
  </w:style>
  <w:style w:type="paragraph" w:customStyle="1" w:styleId="1F43A853EBBF4AF3AECB016F7D8D8C51">
    <w:name w:val="1F43A853EBBF4AF3AECB016F7D8D8C51"/>
    <w:rsid w:val="008D62EF"/>
    <w:pPr>
      <w:widowControl w:val="0"/>
      <w:jc w:val="both"/>
    </w:pPr>
  </w:style>
  <w:style w:type="paragraph" w:customStyle="1" w:styleId="B6EF16B63C3B4D23BB0639F3BCB37C83">
    <w:name w:val="B6EF16B63C3B4D23BB0639F3BCB37C83"/>
    <w:rsid w:val="008D62EF"/>
    <w:pPr>
      <w:widowControl w:val="0"/>
      <w:jc w:val="both"/>
    </w:pPr>
  </w:style>
  <w:style w:type="paragraph" w:customStyle="1" w:styleId="316E567D14A94D0488764D7B68C78780">
    <w:name w:val="316E567D14A94D0488764D7B68C78780"/>
    <w:rsid w:val="008D62EF"/>
    <w:pPr>
      <w:widowControl w:val="0"/>
      <w:jc w:val="both"/>
    </w:pPr>
  </w:style>
  <w:style w:type="paragraph" w:customStyle="1" w:styleId="8B848B9765C245F79CBDD281A74CF96E">
    <w:name w:val="8B848B9765C245F79CBDD281A74CF96E"/>
    <w:rsid w:val="008D62EF"/>
    <w:pPr>
      <w:widowControl w:val="0"/>
      <w:jc w:val="both"/>
    </w:pPr>
  </w:style>
  <w:style w:type="paragraph" w:customStyle="1" w:styleId="85B9F32D5F9F4E999B32F95646CCC363">
    <w:name w:val="85B9F32D5F9F4E999B32F95646CCC363"/>
    <w:rsid w:val="008D62EF"/>
    <w:pPr>
      <w:widowControl w:val="0"/>
      <w:jc w:val="both"/>
    </w:pPr>
  </w:style>
  <w:style w:type="paragraph" w:customStyle="1" w:styleId="C7221D490DBE4B049D91D90E31931F9A">
    <w:name w:val="C7221D490DBE4B049D91D90E31931F9A"/>
    <w:rsid w:val="008D62EF"/>
    <w:pPr>
      <w:widowControl w:val="0"/>
      <w:jc w:val="both"/>
    </w:pPr>
  </w:style>
  <w:style w:type="paragraph" w:customStyle="1" w:styleId="8595E0E483244AB3A7A11BB63641AA0E">
    <w:name w:val="8595E0E483244AB3A7A11BB63641AA0E"/>
    <w:rsid w:val="008D62EF"/>
    <w:pPr>
      <w:widowControl w:val="0"/>
      <w:jc w:val="both"/>
    </w:pPr>
  </w:style>
  <w:style w:type="paragraph" w:customStyle="1" w:styleId="FDC6618946A740E18E9AB643A2254720">
    <w:name w:val="FDC6618946A740E18E9AB643A2254720"/>
    <w:rsid w:val="008D62EF"/>
    <w:pPr>
      <w:widowControl w:val="0"/>
      <w:jc w:val="both"/>
    </w:pPr>
  </w:style>
  <w:style w:type="paragraph" w:customStyle="1" w:styleId="279F8F36FB6243CC9595E47A6FC7F1F3">
    <w:name w:val="279F8F36FB6243CC9595E47A6FC7F1F3"/>
    <w:rsid w:val="008D62EF"/>
    <w:pPr>
      <w:widowControl w:val="0"/>
      <w:jc w:val="both"/>
    </w:pPr>
  </w:style>
  <w:style w:type="paragraph" w:customStyle="1" w:styleId="AF08929C22034FCE9E5242E030F95806">
    <w:name w:val="AF08929C22034FCE9E5242E030F95806"/>
    <w:rsid w:val="008D62EF"/>
    <w:pPr>
      <w:widowControl w:val="0"/>
      <w:jc w:val="both"/>
    </w:pPr>
  </w:style>
  <w:style w:type="paragraph" w:customStyle="1" w:styleId="32F34FA3387C4002A8D216E1D10E6ED8">
    <w:name w:val="32F34FA3387C4002A8D216E1D10E6ED8"/>
    <w:rsid w:val="008D62EF"/>
    <w:pPr>
      <w:widowControl w:val="0"/>
      <w:jc w:val="both"/>
    </w:pPr>
  </w:style>
  <w:style w:type="paragraph" w:customStyle="1" w:styleId="B7FCD4337A1A4E43A8FFCF0990212D5E">
    <w:name w:val="B7FCD4337A1A4E43A8FFCF0990212D5E"/>
    <w:rsid w:val="008D62EF"/>
    <w:pPr>
      <w:widowControl w:val="0"/>
      <w:jc w:val="both"/>
    </w:pPr>
  </w:style>
  <w:style w:type="paragraph" w:customStyle="1" w:styleId="81E1383A8AE749FB890F7B6CD9DD6BD6">
    <w:name w:val="81E1383A8AE749FB890F7B6CD9DD6BD6"/>
    <w:rsid w:val="008D62EF"/>
    <w:pPr>
      <w:widowControl w:val="0"/>
      <w:jc w:val="both"/>
    </w:pPr>
  </w:style>
  <w:style w:type="paragraph" w:customStyle="1" w:styleId="F6FA09683A0C4121AE7FE02CB3B4E81D">
    <w:name w:val="F6FA09683A0C4121AE7FE02CB3B4E81D"/>
    <w:rsid w:val="008D62EF"/>
    <w:pPr>
      <w:widowControl w:val="0"/>
      <w:jc w:val="both"/>
    </w:pPr>
  </w:style>
  <w:style w:type="paragraph" w:customStyle="1" w:styleId="7D174A411DB84C56AFE41317AC6F6A90">
    <w:name w:val="7D174A411DB84C56AFE41317AC6F6A90"/>
    <w:rsid w:val="008D62EF"/>
    <w:pPr>
      <w:widowControl w:val="0"/>
      <w:jc w:val="both"/>
    </w:pPr>
  </w:style>
  <w:style w:type="paragraph" w:customStyle="1" w:styleId="81E853828313445ABBF607FC132323CD">
    <w:name w:val="81E853828313445ABBF607FC132323CD"/>
    <w:rsid w:val="008D62EF"/>
    <w:pPr>
      <w:widowControl w:val="0"/>
      <w:jc w:val="both"/>
    </w:pPr>
  </w:style>
  <w:style w:type="paragraph" w:customStyle="1" w:styleId="34CC2ED3A9544B0F959D705594089B52">
    <w:name w:val="34CC2ED3A9544B0F959D705594089B52"/>
    <w:rsid w:val="008D62EF"/>
    <w:pPr>
      <w:widowControl w:val="0"/>
      <w:jc w:val="both"/>
    </w:pPr>
  </w:style>
  <w:style w:type="paragraph" w:customStyle="1" w:styleId="A483197D6E104F1A8E83885B230B8E70">
    <w:name w:val="A483197D6E104F1A8E83885B230B8E70"/>
    <w:rsid w:val="008D62EF"/>
    <w:pPr>
      <w:widowControl w:val="0"/>
      <w:jc w:val="both"/>
    </w:pPr>
  </w:style>
  <w:style w:type="paragraph" w:customStyle="1" w:styleId="B4D303AA5AAC41529963B35D51D21482">
    <w:name w:val="B4D303AA5AAC41529963B35D51D21482"/>
    <w:rsid w:val="008D62EF"/>
    <w:pPr>
      <w:widowControl w:val="0"/>
      <w:jc w:val="both"/>
    </w:pPr>
  </w:style>
  <w:style w:type="paragraph" w:customStyle="1" w:styleId="C2CE45D4CBC34F6AB4B84D7CA51B1554">
    <w:name w:val="C2CE45D4CBC34F6AB4B84D7CA51B1554"/>
    <w:rsid w:val="008D62EF"/>
    <w:pPr>
      <w:widowControl w:val="0"/>
      <w:jc w:val="both"/>
    </w:pPr>
  </w:style>
  <w:style w:type="paragraph" w:customStyle="1" w:styleId="E7218599D9F44639A509BC9BCF3B3853">
    <w:name w:val="E7218599D9F44639A509BC9BCF3B3853"/>
    <w:rsid w:val="008D62EF"/>
    <w:pPr>
      <w:widowControl w:val="0"/>
      <w:jc w:val="both"/>
    </w:pPr>
  </w:style>
  <w:style w:type="paragraph" w:customStyle="1" w:styleId="A2275833A24D429791B6555F98998A57">
    <w:name w:val="A2275833A24D429791B6555F98998A57"/>
    <w:rsid w:val="008D62EF"/>
    <w:pPr>
      <w:widowControl w:val="0"/>
      <w:jc w:val="both"/>
    </w:pPr>
  </w:style>
  <w:style w:type="paragraph" w:customStyle="1" w:styleId="1DE7651D7C3144F781302A8673E1FADC">
    <w:name w:val="1DE7651D7C3144F781302A8673E1FADC"/>
    <w:rsid w:val="008D62EF"/>
    <w:pPr>
      <w:widowControl w:val="0"/>
      <w:jc w:val="both"/>
    </w:pPr>
  </w:style>
  <w:style w:type="paragraph" w:customStyle="1" w:styleId="4C865CDFB21F46C88F38121D6C754001">
    <w:name w:val="4C865CDFB21F46C88F38121D6C754001"/>
    <w:rsid w:val="008D62EF"/>
    <w:pPr>
      <w:widowControl w:val="0"/>
      <w:jc w:val="both"/>
    </w:pPr>
  </w:style>
  <w:style w:type="paragraph" w:customStyle="1" w:styleId="1017BC4AB5A6419F92BE62777133C76C">
    <w:name w:val="1017BC4AB5A6419F92BE62777133C76C"/>
    <w:rsid w:val="008D62EF"/>
    <w:pPr>
      <w:widowControl w:val="0"/>
      <w:jc w:val="both"/>
    </w:pPr>
  </w:style>
  <w:style w:type="paragraph" w:customStyle="1" w:styleId="209DBB1F4ECF4387B4DA703F9E6A0B4F">
    <w:name w:val="209DBB1F4ECF4387B4DA703F9E6A0B4F"/>
    <w:rsid w:val="008D62EF"/>
    <w:pPr>
      <w:widowControl w:val="0"/>
      <w:jc w:val="both"/>
    </w:pPr>
  </w:style>
  <w:style w:type="paragraph" w:customStyle="1" w:styleId="C7685D0D63D7465C8FC284C438164D56">
    <w:name w:val="C7685D0D63D7465C8FC284C438164D56"/>
    <w:rsid w:val="008D62EF"/>
    <w:pPr>
      <w:widowControl w:val="0"/>
      <w:jc w:val="both"/>
    </w:pPr>
  </w:style>
  <w:style w:type="paragraph" w:customStyle="1" w:styleId="35D612BD90AF492EAF61DB42C0849AB3">
    <w:name w:val="35D612BD90AF492EAF61DB42C0849AB3"/>
    <w:rsid w:val="008D62EF"/>
    <w:pPr>
      <w:widowControl w:val="0"/>
      <w:jc w:val="both"/>
    </w:pPr>
  </w:style>
  <w:style w:type="paragraph" w:customStyle="1" w:styleId="90342A7E45804DD4928EBF5F54DF3FCC">
    <w:name w:val="90342A7E45804DD4928EBF5F54DF3FCC"/>
    <w:rsid w:val="008D62EF"/>
    <w:pPr>
      <w:widowControl w:val="0"/>
      <w:jc w:val="both"/>
    </w:pPr>
  </w:style>
  <w:style w:type="paragraph" w:customStyle="1" w:styleId="9A559D0D8A404F6E999954FE04B7E029">
    <w:name w:val="9A559D0D8A404F6E999954FE04B7E029"/>
    <w:rsid w:val="008D62EF"/>
    <w:pPr>
      <w:widowControl w:val="0"/>
      <w:jc w:val="both"/>
    </w:pPr>
  </w:style>
  <w:style w:type="paragraph" w:customStyle="1" w:styleId="D9EA11139ABD4529A7B4E7A90ADED5B6">
    <w:name w:val="D9EA11139ABD4529A7B4E7A90ADED5B6"/>
    <w:rsid w:val="008D62EF"/>
    <w:pPr>
      <w:widowControl w:val="0"/>
      <w:jc w:val="both"/>
    </w:pPr>
  </w:style>
  <w:style w:type="paragraph" w:customStyle="1" w:styleId="1CCF09EE1FDE46938602655061AF4BA7">
    <w:name w:val="1CCF09EE1FDE46938602655061AF4BA7"/>
    <w:rsid w:val="008D62EF"/>
    <w:pPr>
      <w:widowControl w:val="0"/>
      <w:jc w:val="both"/>
    </w:pPr>
  </w:style>
  <w:style w:type="paragraph" w:customStyle="1" w:styleId="843CFFECD829491FA8200F6A9A38238F">
    <w:name w:val="843CFFECD829491FA8200F6A9A38238F"/>
    <w:rsid w:val="008D62EF"/>
    <w:pPr>
      <w:widowControl w:val="0"/>
      <w:jc w:val="both"/>
    </w:pPr>
  </w:style>
  <w:style w:type="paragraph" w:customStyle="1" w:styleId="3A621E15AD9F45079A7082A1F992F5AE">
    <w:name w:val="3A621E15AD9F45079A7082A1F992F5AE"/>
    <w:rsid w:val="008D62EF"/>
    <w:pPr>
      <w:widowControl w:val="0"/>
      <w:jc w:val="both"/>
    </w:pPr>
  </w:style>
  <w:style w:type="paragraph" w:customStyle="1" w:styleId="7205B348E179421A8DE3DEAEA8E20087">
    <w:name w:val="7205B348E179421A8DE3DEAEA8E20087"/>
    <w:rsid w:val="008D62EF"/>
    <w:pPr>
      <w:widowControl w:val="0"/>
      <w:jc w:val="both"/>
    </w:pPr>
  </w:style>
  <w:style w:type="paragraph" w:customStyle="1" w:styleId="0E14B51B58FA4E7EB30AD41FC2B590B9">
    <w:name w:val="0E14B51B58FA4E7EB30AD41FC2B590B9"/>
    <w:rsid w:val="008D62EF"/>
    <w:pPr>
      <w:widowControl w:val="0"/>
      <w:jc w:val="both"/>
    </w:pPr>
  </w:style>
  <w:style w:type="paragraph" w:customStyle="1" w:styleId="4137539579434FB3B9B00D383239C4EC">
    <w:name w:val="4137539579434FB3B9B00D383239C4EC"/>
    <w:rsid w:val="008D62EF"/>
    <w:pPr>
      <w:widowControl w:val="0"/>
      <w:jc w:val="both"/>
    </w:pPr>
  </w:style>
  <w:style w:type="paragraph" w:customStyle="1" w:styleId="74386E8A646D49FDB4E7283A0C7C14A1">
    <w:name w:val="74386E8A646D49FDB4E7283A0C7C14A1"/>
    <w:rsid w:val="008D62EF"/>
    <w:pPr>
      <w:widowControl w:val="0"/>
      <w:jc w:val="both"/>
    </w:pPr>
  </w:style>
  <w:style w:type="paragraph" w:customStyle="1" w:styleId="BC92E37B989F49A48E3DD1292ED2AF0F">
    <w:name w:val="BC92E37B989F49A48E3DD1292ED2AF0F"/>
    <w:rsid w:val="008D62EF"/>
    <w:pPr>
      <w:widowControl w:val="0"/>
      <w:jc w:val="both"/>
    </w:pPr>
  </w:style>
  <w:style w:type="paragraph" w:customStyle="1" w:styleId="B1B6A66868554C458F8B87D677B3925C">
    <w:name w:val="B1B6A66868554C458F8B87D677B3925C"/>
    <w:rsid w:val="008D62EF"/>
    <w:pPr>
      <w:widowControl w:val="0"/>
      <w:jc w:val="both"/>
    </w:pPr>
  </w:style>
  <w:style w:type="paragraph" w:customStyle="1" w:styleId="722BAEFC0F704749806D56F31C661568">
    <w:name w:val="722BAEFC0F704749806D56F31C661568"/>
    <w:rsid w:val="008D62EF"/>
    <w:pPr>
      <w:widowControl w:val="0"/>
      <w:jc w:val="both"/>
    </w:pPr>
  </w:style>
  <w:style w:type="paragraph" w:customStyle="1" w:styleId="23D66411A67746EAA0EBDDB75CF67383">
    <w:name w:val="23D66411A67746EAA0EBDDB75CF67383"/>
    <w:rsid w:val="008D62EF"/>
    <w:pPr>
      <w:widowControl w:val="0"/>
      <w:jc w:val="both"/>
    </w:pPr>
  </w:style>
  <w:style w:type="paragraph" w:customStyle="1" w:styleId="B083E3B5081F4476B0AE97FB21DBB942">
    <w:name w:val="B083E3B5081F4476B0AE97FB21DBB942"/>
    <w:rsid w:val="008D62EF"/>
    <w:pPr>
      <w:widowControl w:val="0"/>
      <w:jc w:val="both"/>
    </w:pPr>
  </w:style>
  <w:style w:type="paragraph" w:customStyle="1" w:styleId="3CC96E79A677470B9902DA397ACE1626">
    <w:name w:val="3CC96E79A677470B9902DA397ACE1626"/>
    <w:rsid w:val="008D62EF"/>
    <w:pPr>
      <w:widowControl w:val="0"/>
      <w:jc w:val="both"/>
    </w:pPr>
  </w:style>
  <w:style w:type="paragraph" w:customStyle="1" w:styleId="4C7BCF11EB434DC29AEE9619BACE2AA0">
    <w:name w:val="4C7BCF11EB434DC29AEE9619BACE2AA0"/>
    <w:rsid w:val="008D62EF"/>
    <w:pPr>
      <w:widowControl w:val="0"/>
      <w:jc w:val="both"/>
    </w:pPr>
  </w:style>
  <w:style w:type="paragraph" w:customStyle="1" w:styleId="67EC729FF7794E24A867363F6E043D9D">
    <w:name w:val="67EC729FF7794E24A867363F6E043D9D"/>
    <w:rsid w:val="008D62EF"/>
    <w:pPr>
      <w:widowControl w:val="0"/>
      <w:jc w:val="both"/>
    </w:pPr>
  </w:style>
  <w:style w:type="paragraph" w:customStyle="1" w:styleId="746FFAC1F53E4DD882B777BE14E93967">
    <w:name w:val="746FFAC1F53E4DD882B777BE14E93967"/>
    <w:rsid w:val="008D62EF"/>
    <w:pPr>
      <w:widowControl w:val="0"/>
      <w:jc w:val="both"/>
    </w:pPr>
  </w:style>
  <w:style w:type="paragraph" w:customStyle="1" w:styleId="9F4AFBDD857B4DB9AFB21366799FCFEE">
    <w:name w:val="9F4AFBDD857B4DB9AFB21366799FCFEE"/>
    <w:rsid w:val="008D62EF"/>
    <w:pPr>
      <w:widowControl w:val="0"/>
      <w:jc w:val="both"/>
    </w:pPr>
  </w:style>
  <w:style w:type="paragraph" w:customStyle="1" w:styleId="BF4169070DB44DE8BE81E6D5CC15947A">
    <w:name w:val="BF4169070DB44DE8BE81E6D5CC15947A"/>
    <w:rsid w:val="008D62EF"/>
    <w:pPr>
      <w:widowControl w:val="0"/>
      <w:jc w:val="both"/>
    </w:pPr>
  </w:style>
  <w:style w:type="paragraph" w:customStyle="1" w:styleId="3E804514AFAD410286DB662919B2C4B8">
    <w:name w:val="3E804514AFAD410286DB662919B2C4B8"/>
    <w:rsid w:val="008D62EF"/>
    <w:pPr>
      <w:widowControl w:val="0"/>
      <w:jc w:val="both"/>
    </w:pPr>
  </w:style>
  <w:style w:type="paragraph" w:customStyle="1" w:styleId="E77817B4F6BE4A789791A2CE6852AA61">
    <w:name w:val="E77817B4F6BE4A789791A2CE6852AA61"/>
    <w:rsid w:val="008D62EF"/>
    <w:pPr>
      <w:widowControl w:val="0"/>
      <w:jc w:val="both"/>
    </w:pPr>
  </w:style>
  <w:style w:type="paragraph" w:customStyle="1" w:styleId="D65E9D6BD56445AFA4DB270536FCC96A">
    <w:name w:val="D65E9D6BD56445AFA4DB270536FCC96A"/>
    <w:rsid w:val="008D62EF"/>
    <w:pPr>
      <w:widowControl w:val="0"/>
      <w:jc w:val="both"/>
    </w:pPr>
  </w:style>
  <w:style w:type="paragraph" w:customStyle="1" w:styleId="67A16396CAA14DABA54D425112BB32CD">
    <w:name w:val="67A16396CAA14DABA54D425112BB32CD"/>
    <w:rsid w:val="008D62EF"/>
    <w:pPr>
      <w:widowControl w:val="0"/>
      <w:jc w:val="both"/>
    </w:pPr>
  </w:style>
  <w:style w:type="paragraph" w:customStyle="1" w:styleId="20545C5A43AA4533979F666F069EA43E">
    <w:name w:val="20545C5A43AA4533979F666F069EA43E"/>
    <w:rsid w:val="008D62EF"/>
    <w:pPr>
      <w:widowControl w:val="0"/>
      <w:jc w:val="both"/>
    </w:pPr>
  </w:style>
  <w:style w:type="paragraph" w:customStyle="1" w:styleId="3F75AA034ED24EE3B743DB934E86B79A">
    <w:name w:val="3F75AA034ED24EE3B743DB934E86B79A"/>
    <w:rsid w:val="008D62EF"/>
    <w:pPr>
      <w:widowControl w:val="0"/>
      <w:jc w:val="both"/>
    </w:pPr>
  </w:style>
  <w:style w:type="paragraph" w:customStyle="1" w:styleId="EED0C0FCCDD34F41B433E9CEBE4CEAEC">
    <w:name w:val="EED0C0FCCDD34F41B433E9CEBE4CEAEC"/>
    <w:rsid w:val="008D62EF"/>
    <w:pPr>
      <w:widowControl w:val="0"/>
      <w:jc w:val="both"/>
    </w:pPr>
  </w:style>
  <w:style w:type="paragraph" w:customStyle="1" w:styleId="162B2691C3D840B2A3FD2FAA87B27E2F">
    <w:name w:val="162B2691C3D840B2A3FD2FAA87B27E2F"/>
    <w:rsid w:val="008D62EF"/>
    <w:pPr>
      <w:widowControl w:val="0"/>
      <w:jc w:val="both"/>
    </w:pPr>
  </w:style>
  <w:style w:type="paragraph" w:customStyle="1" w:styleId="A99070124AF54B519ED032C0DC0C5F45">
    <w:name w:val="A99070124AF54B519ED032C0DC0C5F45"/>
    <w:rsid w:val="008D62EF"/>
    <w:pPr>
      <w:widowControl w:val="0"/>
      <w:jc w:val="both"/>
    </w:pPr>
  </w:style>
  <w:style w:type="paragraph" w:customStyle="1" w:styleId="0302AB87AD9F49DCB72E1A003004FC25">
    <w:name w:val="0302AB87AD9F49DCB72E1A003004FC25"/>
    <w:rsid w:val="008D62EF"/>
    <w:pPr>
      <w:widowControl w:val="0"/>
      <w:jc w:val="both"/>
    </w:pPr>
  </w:style>
  <w:style w:type="paragraph" w:customStyle="1" w:styleId="F91FAAE27CA849589127EE66E57F26C8">
    <w:name w:val="F91FAAE27CA849589127EE66E57F26C8"/>
    <w:rsid w:val="008D62EF"/>
    <w:pPr>
      <w:widowControl w:val="0"/>
      <w:jc w:val="both"/>
    </w:pPr>
  </w:style>
  <w:style w:type="paragraph" w:customStyle="1" w:styleId="22E00DE4C846413A85D0CCFCACABC332">
    <w:name w:val="22E00DE4C846413A85D0CCFCACABC332"/>
    <w:rsid w:val="008D62EF"/>
    <w:pPr>
      <w:widowControl w:val="0"/>
      <w:jc w:val="both"/>
    </w:pPr>
  </w:style>
  <w:style w:type="paragraph" w:customStyle="1" w:styleId="137A9C27DDA649EEB2C5493443263D19">
    <w:name w:val="137A9C27DDA649EEB2C5493443263D19"/>
    <w:rsid w:val="008D62EF"/>
    <w:pPr>
      <w:widowControl w:val="0"/>
      <w:jc w:val="both"/>
    </w:pPr>
  </w:style>
  <w:style w:type="paragraph" w:customStyle="1" w:styleId="3F5E5DBBB8D346B8B262289661B61C74">
    <w:name w:val="3F5E5DBBB8D346B8B262289661B61C74"/>
    <w:rsid w:val="008D62EF"/>
    <w:pPr>
      <w:widowControl w:val="0"/>
      <w:jc w:val="both"/>
    </w:pPr>
  </w:style>
  <w:style w:type="paragraph" w:customStyle="1" w:styleId="49A7297F7C5F44BDAECE291DDB4D9ED0">
    <w:name w:val="49A7297F7C5F44BDAECE291DDB4D9ED0"/>
    <w:rsid w:val="008D62EF"/>
    <w:pPr>
      <w:widowControl w:val="0"/>
      <w:jc w:val="both"/>
    </w:pPr>
  </w:style>
  <w:style w:type="paragraph" w:customStyle="1" w:styleId="44A491A84EFB4D48912D5767854F3609">
    <w:name w:val="44A491A84EFB4D48912D5767854F3609"/>
    <w:rsid w:val="008D62EF"/>
    <w:pPr>
      <w:widowControl w:val="0"/>
      <w:jc w:val="both"/>
    </w:pPr>
  </w:style>
  <w:style w:type="paragraph" w:customStyle="1" w:styleId="F9C9668E3D3545339573711BD331BB59">
    <w:name w:val="F9C9668E3D3545339573711BD331BB59"/>
    <w:rsid w:val="008D62EF"/>
    <w:pPr>
      <w:widowControl w:val="0"/>
      <w:jc w:val="both"/>
    </w:pPr>
  </w:style>
  <w:style w:type="paragraph" w:customStyle="1" w:styleId="72B819FFAC0A41859635C82FD234352B">
    <w:name w:val="72B819FFAC0A41859635C82FD234352B"/>
    <w:rsid w:val="008D62EF"/>
    <w:pPr>
      <w:widowControl w:val="0"/>
      <w:jc w:val="both"/>
    </w:pPr>
  </w:style>
  <w:style w:type="paragraph" w:customStyle="1" w:styleId="69B6AF4FC1EE4BFD948BB4B6F56AECD4">
    <w:name w:val="69B6AF4FC1EE4BFD948BB4B6F56AECD4"/>
    <w:rsid w:val="008D62EF"/>
    <w:pPr>
      <w:widowControl w:val="0"/>
      <w:jc w:val="both"/>
    </w:pPr>
  </w:style>
  <w:style w:type="paragraph" w:customStyle="1" w:styleId="FF1A6A9DD49B497481BA1A4B6072533E">
    <w:name w:val="FF1A6A9DD49B497481BA1A4B6072533E"/>
    <w:rsid w:val="008D62EF"/>
    <w:pPr>
      <w:widowControl w:val="0"/>
      <w:jc w:val="both"/>
    </w:pPr>
  </w:style>
  <w:style w:type="paragraph" w:customStyle="1" w:styleId="40297BCDB63347719F80D8FC8068A2BF">
    <w:name w:val="40297BCDB63347719F80D8FC8068A2BF"/>
    <w:rsid w:val="008D62EF"/>
    <w:pPr>
      <w:widowControl w:val="0"/>
      <w:jc w:val="both"/>
    </w:pPr>
  </w:style>
  <w:style w:type="paragraph" w:customStyle="1" w:styleId="0231DBCD84094EE0BF3FB7A93AE4820F">
    <w:name w:val="0231DBCD84094EE0BF3FB7A93AE4820F"/>
    <w:rsid w:val="008D62EF"/>
    <w:pPr>
      <w:widowControl w:val="0"/>
      <w:jc w:val="both"/>
    </w:pPr>
  </w:style>
  <w:style w:type="paragraph" w:customStyle="1" w:styleId="6582189B7BBE4EDA93FEB0F0018F1506">
    <w:name w:val="6582189B7BBE4EDA93FEB0F0018F1506"/>
    <w:rsid w:val="008D62EF"/>
    <w:pPr>
      <w:widowControl w:val="0"/>
      <w:jc w:val="both"/>
    </w:pPr>
  </w:style>
  <w:style w:type="paragraph" w:customStyle="1" w:styleId="EE645603B0F94A7EA54E7AA48D8CCCFA">
    <w:name w:val="EE645603B0F94A7EA54E7AA48D8CCCFA"/>
    <w:rsid w:val="008D62EF"/>
    <w:pPr>
      <w:widowControl w:val="0"/>
      <w:jc w:val="both"/>
    </w:pPr>
  </w:style>
  <w:style w:type="paragraph" w:customStyle="1" w:styleId="B702BA1276854BE6967C0E7A2581DDBE">
    <w:name w:val="B702BA1276854BE6967C0E7A2581DDBE"/>
    <w:rsid w:val="008D62EF"/>
    <w:pPr>
      <w:widowControl w:val="0"/>
      <w:jc w:val="both"/>
    </w:pPr>
  </w:style>
  <w:style w:type="paragraph" w:customStyle="1" w:styleId="1AAC9A4B95604ADA8E6A77A4B079D310">
    <w:name w:val="1AAC9A4B95604ADA8E6A77A4B079D310"/>
    <w:rsid w:val="008D62EF"/>
    <w:pPr>
      <w:widowControl w:val="0"/>
      <w:jc w:val="both"/>
    </w:pPr>
  </w:style>
  <w:style w:type="paragraph" w:customStyle="1" w:styleId="82F028D1BB514BF7BCA6AD116F1334A8">
    <w:name w:val="82F028D1BB514BF7BCA6AD116F1334A8"/>
    <w:rsid w:val="008D62EF"/>
    <w:pPr>
      <w:widowControl w:val="0"/>
      <w:jc w:val="both"/>
    </w:pPr>
  </w:style>
  <w:style w:type="paragraph" w:customStyle="1" w:styleId="02F974B8A83140469F22345688CF3EFB">
    <w:name w:val="02F974B8A83140469F22345688CF3EFB"/>
    <w:rsid w:val="008D62EF"/>
    <w:pPr>
      <w:widowControl w:val="0"/>
      <w:jc w:val="both"/>
    </w:pPr>
  </w:style>
  <w:style w:type="paragraph" w:customStyle="1" w:styleId="27F97D13EE21427EA655DFFB5568F7C0">
    <w:name w:val="27F97D13EE21427EA655DFFB5568F7C0"/>
    <w:rsid w:val="008D62EF"/>
    <w:pPr>
      <w:widowControl w:val="0"/>
      <w:jc w:val="both"/>
    </w:pPr>
  </w:style>
  <w:style w:type="paragraph" w:customStyle="1" w:styleId="1FEE1A9D71D24EB28213F0D295638CE8">
    <w:name w:val="1FEE1A9D71D24EB28213F0D295638CE8"/>
    <w:rsid w:val="008D62EF"/>
    <w:pPr>
      <w:widowControl w:val="0"/>
      <w:jc w:val="both"/>
    </w:pPr>
  </w:style>
  <w:style w:type="paragraph" w:customStyle="1" w:styleId="A44DDC51F85546F697538E166098A564">
    <w:name w:val="A44DDC51F85546F697538E166098A564"/>
    <w:rsid w:val="008D62EF"/>
    <w:pPr>
      <w:widowControl w:val="0"/>
      <w:jc w:val="both"/>
    </w:pPr>
  </w:style>
  <w:style w:type="paragraph" w:customStyle="1" w:styleId="CF328BFB88D64B8A90C1C1E6E6049D17">
    <w:name w:val="CF328BFB88D64B8A90C1C1E6E6049D17"/>
    <w:rsid w:val="008D62EF"/>
    <w:pPr>
      <w:widowControl w:val="0"/>
      <w:jc w:val="both"/>
    </w:pPr>
  </w:style>
  <w:style w:type="paragraph" w:customStyle="1" w:styleId="B498CB65FD384FDC87C9EC957286B717">
    <w:name w:val="B498CB65FD384FDC87C9EC957286B717"/>
    <w:rsid w:val="008D62EF"/>
    <w:pPr>
      <w:widowControl w:val="0"/>
      <w:jc w:val="both"/>
    </w:pPr>
  </w:style>
  <w:style w:type="paragraph" w:customStyle="1" w:styleId="A9BB177FF2E74B47A92489B029E2196E">
    <w:name w:val="A9BB177FF2E74B47A92489B029E2196E"/>
    <w:rsid w:val="008D62EF"/>
    <w:pPr>
      <w:widowControl w:val="0"/>
      <w:jc w:val="both"/>
    </w:pPr>
  </w:style>
  <w:style w:type="paragraph" w:customStyle="1" w:styleId="DAE11B034F8145319C4E5B534B9CC14E">
    <w:name w:val="DAE11B034F8145319C4E5B534B9CC14E"/>
    <w:rsid w:val="008D62EF"/>
    <w:pPr>
      <w:widowControl w:val="0"/>
      <w:jc w:val="both"/>
    </w:pPr>
  </w:style>
  <w:style w:type="paragraph" w:customStyle="1" w:styleId="ED21FA9420F444C6ADA852107E29D531">
    <w:name w:val="ED21FA9420F444C6ADA852107E29D531"/>
    <w:rsid w:val="008D62EF"/>
    <w:pPr>
      <w:widowControl w:val="0"/>
      <w:jc w:val="both"/>
    </w:pPr>
  </w:style>
  <w:style w:type="paragraph" w:customStyle="1" w:styleId="CCF82D96BE4B49CDBDC0479296FEE34F">
    <w:name w:val="CCF82D96BE4B49CDBDC0479296FEE34F"/>
    <w:rsid w:val="008D62EF"/>
    <w:pPr>
      <w:widowControl w:val="0"/>
      <w:jc w:val="both"/>
    </w:pPr>
  </w:style>
  <w:style w:type="paragraph" w:customStyle="1" w:styleId="B6EF42403C8848A49BA98713B93E28C3">
    <w:name w:val="B6EF42403C8848A49BA98713B93E28C3"/>
    <w:rsid w:val="008D62EF"/>
    <w:pPr>
      <w:widowControl w:val="0"/>
      <w:jc w:val="both"/>
    </w:pPr>
  </w:style>
  <w:style w:type="paragraph" w:customStyle="1" w:styleId="88091E5D51D34B2AB0F593AAF5DB4CF2">
    <w:name w:val="88091E5D51D34B2AB0F593AAF5DB4CF2"/>
    <w:rsid w:val="008D62EF"/>
    <w:pPr>
      <w:widowControl w:val="0"/>
      <w:jc w:val="both"/>
    </w:pPr>
  </w:style>
  <w:style w:type="paragraph" w:customStyle="1" w:styleId="FF57F81E761D41F4A339315183E5CFD9">
    <w:name w:val="FF57F81E761D41F4A339315183E5CFD9"/>
    <w:rsid w:val="008D62EF"/>
    <w:pPr>
      <w:widowControl w:val="0"/>
      <w:jc w:val="both"/>
    </w:pPr>
  </w:style>
  <w:style w:type="paragraph" w:customStyle="1" w:styleId="41FB63F22DC24BEAB9643D390C46B340">
    <w:name w:val="41FB63F22DC24BEAB9643D390C46B340"/>
    <w:rsid w:val="008D62EF"/>
    <w:pPr>
      <w:widowControl w:val="0"/>
      <w:jc w:val="both"/>
    </w:pPr>
  </w:style>
  <w:style w:type="paragraph" w:customStyle="1" w:styleId="862A7E9EE8F44D909EB1F4840E8154D8">
    <w:name w:val="862A7E9EE8F44D909EB1F4840E8154D8"/>
    <w:rsid w:val="008D62EF"/>
    <w:pPr>
      <w:widowControl w:val="0"/>
      <w:jc w:val="both"/>
    </w:pPr>
  </w:style>
  <w:style w:type="paragraph" w:customStyle="1" w:styleId="2E7FC4D062B945CE8BACBC9B04FBE195">
    <w:name w:val="2E7FC4D062B945CE8BACBC9B04FBE195"/>
    <w:rsid w:val="008D62EF"/>
    <w:pPr>
      <w:widowControl w:val="0"/>
      <w:jc w:val="both"/>
    </w:pPr>
  </w:style>
  <w:style w:type="paragraph" w:customStyle="1" w:styleId="984DD9BE655247A29DDFD844AED27B0C">
    <w:name w:val="984DD9BE655247A29DDFD844AED27B0C"/>
    <w:rsid w:val="008D62EF"/>
    <w:pPr>
      <w:widowControl w:val="0"/>
      <w:jc w:val="both"/>
    </w:pPr>
  </w:style>
  <w:style w:type="paragraph" w:customStyle="1" w:styleId="EF499472972A4BA0B048128ED90C16F6">
    <w:name w:val="EF499472972A4BA0B048128ED90C16F6"/>
    <w:rsid w:val="008D62EF"/>
    <w:pPr>
      <w:widowControl w:val="0"/>
      <w:jc w:val="both"/>
    </w:pPr>
  </w:style>
  <w:style w:type="paragraph" w:customStyle="1" w:styleId="2161D1C7F9384517964905BF4257748B">
    <w:name w:val="2161D1C7F9384517964905BF4257748B"/>
    <w:rsid w:val="008D62EF"/>
    <w:pPr>
      <w:widowControl w:val="0"/>
      <w:jc w:val="both"/>
    </w:pPr>
  </w:style>
  <w:style w:type="paragraph" w:customStyle="1" w:styleId="D5BE5375AA244F6981B1632A4D66BB70">
    <w:name w:val="D5BE5375AA244F6981B1632A4D66BB70"/>
    <w:rsid w:val="008D62EF"/>
    <w:pPr>
      <w:widowControl w:val="0"/>
      <w:jc w:val="both"/>
    </w:pPr>
  </w:style>
  <w:style w:type="paragraph" w:customStyle="1" w:styleId="023B4EB909CA42718C5B9AC074385793">
    <w:name w:val="023B4EB909CA42718C5B9AC074385793"/>
    <w:rsid w:val="008D62EF"/>
    <w:pPr>
      <w:widowControl w:val="0"/>
      <w:jc w:val="both"/>
    </w:pPr>
  </w:style>
  <w:style w:type="paragraph" w:customStyle="1" w:styleId="ED9102991A8742E881025A0448BC2074">
    <w:name w:val="ED9102991A8742E881025A0448BC2074"/>
    <w:rsid w:val="008D62EF"/>
    <w:pPr>
      <w:widowControl w:val="0"/>
      <w:jc w:val="both"/>
    </w:pPr>
  </w:style>
  <w:style w:type="paragraph" w:customStyle="1" w:styleId="89ABD333A9FE414A955B272847878AF1">
    <w:name w:val="89ABD333A9FE414A955B272847878AF1"/>
    <w:rsid w:val="008D62EF"/>
    <w:pPr>
      <w:widowControl w:val="0"/>
      <w:jc w:val="both"/>
    </w:pPr>
  </w:style>
  <w:style w:type="paragraph" w:customStyle="1" w:styleId="9285C863EC2C4877A1B263F1E6154092">
    <w:name w:val="9285C863EC2C4877A1B263F1E6154092"/>
    <w:rsid w:val="008D62EF"/>
    <w:pPr>
      <w:widowControl w:val="0"/>
      <w:jc w:val="both"/>
    </w:pPr>
  </w:style>
  <w:style w:type="paragraph" w:customStyle="1" w:styleId="1DD21918E3F74E2ABE2225B95FF163AF">
    <w:name w:val="1DD21918E3F74E2ABE2225B95FF163AF"/>
    <w:rsid w:val="008D62EF"/>
    <w:pPr>
      <w:widowControl w:val="0"/>
      <w:jc w:val="both"/>
    </w:pPr>
  </w:style>
  <w:style w:type="paragraph" w:customStyle="1" w:styleId="45BD3E202DAC439C891E27D56ABC402F">
    <w:name w:val="45BD3E202DAC439C891E27D56ABC402F"/>
    <w:rsid w:val="008D62EF"/>
    <w:pPr>
      <w:widowControl w:val="0"/>
      <w:jc w:val="both"/>
    </w:pPr>
  </w:style>
  <w:style w:type="paragraph" w:customStyle="1" w:styleId="56EADDF67E394F49B789AFFF8F90D770">
    <w:name w:val="56EADDF67E394F49B789AFFF8F90D770"/>
    <w:rsid w:val="008D62EF"/>
    <w:pPr>
      <w:widowControl w:val="0"/>
      <w:jc w:val="both"/>
    </w:pPr>
  </w:style>
  <w:style w:type="paragraph" w:customStyle="1" w:styleId="4D604E287A204E9BA378E54E65EFEC01">
    <w:name w:val="4D604E287A204E9BA378E54E65EFEC01"/>
    <w:rsid w:val="008D62EF"/>
    <w:pPr>
      <w:widowControl w:val="0"/>
      <w:jc w:val="both"/>
    </w:pPr>
  </w:style>
  <w:style w:type="paragraph" w:customStyle="1" w:styleId="6AFA61F2ACA04538AF0DFB6F1A700BBC">
    <w:name w:val="6AFA61F2ACA04538AF0DFB6F1A700BBC"/>
    <w:rsid w:val="008D62EF"/>
    <w:pPr>
      <w:widowControl w:val="0"/>
      <w:jc w:val="both"/>
    </w:pPr>
  </w:style>
  <w:style w:type="paragraph" w:customStyle="1" w:styleId="9BB5ED2BEE45478E9ACB6A707178AEDC">
    <w:name w:val="9BB5ED2BEE45478E9ACB6A707178AEDC"/>
    <w:rsid w:val="008D62EF"/>
    <w:pPr>
      <w:widowControl w:val="0"/>
      <w:jc w:val="both"/>
    </w:pPr>
  </w:style>
  <w:style w:type="paragraph" w:customStyle="1" w:styleId="5CD41C216ACB4208BE723658F52EECD4">
    <w:name w:val="5CD41C216ACB4208BE723658F52EECD4"/>
    <w:rsid w:val="008D62EF"/>
    <w:pPr>
      <w:widowControl w:val="0"/>
      <w:jc w:val="both"/>
    </w:pPr>
  </w:style>
  <w:style w:type="paragraph" w:customStyle="1" w:styleId="374825AFF88F43239CEEE23D4A886B8D">
    <w:name w:val="374825AFF88F43239CEEE23D4A886B8D"/>
    <w:rsid w:val="008D62EF"/>
    <w:pPr>
      <w:widowControl w:val="0"/>
      <w:jc w:val="both"/>
    </w:pPr>
  </w:style>
  <w:style w:type="paragraph" w:customStyle="1" w:styleId="4012F9327EC9431B9E743B17F47CF2C0">
    <w:name w:val="4012F9327EC9431B9E743B17F47CF2C0"/>
    <w:rsid w:val="008D62EF"/>
    <w:pPr>
      <w:widowControl w:val="0"/>
      <w:jc w:val="both"/>
    </w:pPr>
  </w:style>
  <w:style w:type="paragraph" w:customStyle="1" w:styleId="47C4C4B206884AE8972C5A44BA405C55">
    <w:name w:val="47C4C4B206884AE8972C5A44BA405C55"/>
    <w:rsid w:val="008D62EF"/>
    <w:pPr>
      <w:widowControl w:val="0"/>
      <w:jc w:val="both"/>
    </w:pPr>
  </w:style>
  <w:style w:type="paragraph" w:customStyle="1" w:styleId="58D89ADB39114817A09B4B81C0784897">
    <w:name w:val="58D89ADB39114817A09B4B81C0784897"/>
    <w:rsid w:val="008D62EF"/>
    <w:pPr>
      <w:widowControl w:val="0"/>
      <w:jc w:val="both"/>
    </w:pPr>
  </w:style>
  <w:style w:type="paragraph" w:customStyle="1" w:styleId="F85F3A11AE2246FE9AB8BEB29241849A">
    <w:name w:val="F85F3A11AE2246FE9AB8BEB29241849A"/>
    <w:rsid w:val="008D62EF"/>
    <w:pPr>
      <w:widowControl w:val="0"/>
      <w:jc w:val="both"/>
    </w:pPr>
  </w:style>
  <w:style w:type="paragraph" w:customStyle="1" w:styleId="A86890A1A04042298C385F101B4533B7">
    <w:name w:val="A86890A1A04042298C385F101B4533B7"/>
    <w:rsid w:val="008D62EF"/>
    <w:pPr>
      <w:widowControl w:val="0"/>
      <w:jc w:val="both"/>
    </w:pPr>
  </w:style>
  <w:style w:type="paragraph" w:customStyle="1" w:styleId="FBE9565BF0C243B3BFD5C97D7C281C5E">
    <w:name w:val="FBE9565BF0C243B3BFD5C97D7C281C5E"/>
    <w:rsid w:val="008D62EF"/>
    <w:pPr>
      <w:widowControl w:val="0"/>
      <w:jc w:val="both"/>
    </w:pPr>
  </w:style>
  <w:style w:type="paragraph" w:customStyle="1" w:styleId="9EE8E95EDCD9404AA4D148A142F51319">
    <w:name w:val="9EE8E95EDCD9404AA4D148A142F51319"/>
    <w:rsid w:val="008D62EF"/>
    <w:pPr>
      <w:widowControl w:val="0"/>
      <w:jc w:val="both"/>
    </w:pPr>
  </w:style>
  <w:style w:type="paragraph" w:customStyle="1" w:styleId="6537FCEA56B548B582B567590B3E5D5D">
    <w:name w:val="6537FCEA56B548B582B567590B3E5D5D"/>
    <w:rsid w:val="008D62EF"/>
    <w:pPr>
      <w:widowControl w:val="0"/>
      <w:jc w:val="both"/>
    </w:pPr>
  </w:style>
  <w:style w:type="paragraph" w:customStyle="1" w:styleId="4E8A32800BC84708B9B4DD6C0069CB6C">
    <w:name w:val="4E8A32800BC84708B9B4DD6C0069CB6C"/>
    <w:rsid w:val="008D62EF"/>
    <w:pPr>
      <w:widowControl w:val="0"/>
      <w:jc w:val="both"/>
    </w:pPr>
  </w:style>
  <w:style w:type="paragraph" w:customStyle="1" w:styleId="C2D7ADFE92CF445EA97AA33635BA19D3">
    <w:name w:val="C2D7ADFE92CF445EA97AA33635BA19D3"/>
    <w:rsid w:val="008D62EF"/>
    <w:pPr>
      <w:widowControl w:val="0"/>
      <w:jc w:val="both"/>
    </w:pPr>
  </w:style>
  <w:style w:type="paragraph" w:customStyle="1" w:styleId="290777631EFC4B90A647CBF483D71C8D">
    <w:name w:val="290777631EFC4B90A647CBF483D71C8D"/>
    <w:rsid w:val="008D62EF"/>
    <w:pPr>
      <w:widowControl w:val="0"/>
      <w:jc w:val="both"/>
    </w:pPr>
  </w:style>
  <w:style w:type="paragraph" w:customStyle="1" w:styleId="9D55BDC0CA6C44F3BAF1B8E106308F7C">
    <w:name w:val="9D55BDC0CA6C44F3BAF1B8E106308F7C"/>
    <w:rsid w:val="008D62EF"/>
    <w:pPr>
      <w:widowControl w:val="0"/>
      <w:jc w:val="both"/>
    </w:pPr>
  </w:style>
  <w:style w:type="paragraph" w:customStyle="1" w:styleId="4B4588DC8D5A47FF8FB94CE04D5310B7">
    <w:name w:val="4B4588DC8D5A47FF8FB94CE04D5310B7"/>
    <w:rsid w:val="008D62EF"/>
    <w:pPr>
      <w:widowControl w:val="0"/>
      <w:jc w:val="both"/>
    </w:pPr>
  </w:style>
  <w:style w:type="paragraph" w:customStyle="1" w:styleId="A780D35CD79B49D9BE8D670115058E98">
    <w:name w:val="A780D35CD79B49D9BE8D670115058E98"/>
    <w:rsid w:val="008D62EF"/>
    <w:pPr>
      <w:widowControl w:val="0"/>
      <w:jc w:val="both"/>
    </w:pPr>
  </w:style>
  <w:style w:type="paragraph" w:customStyle="1" w:styleId="F3A25A2532ED410A9EA1111BC9502FF2">
    <w:name w:val="F3A25A2532ED410A9EA1111BC9502FF2"/>
    <w:rsid w:val="008D62EF"/>
    <w:pPr>
      <w:widowControl w:val="0"/>
      <w:jc w:val="both"/>
    </w:pPr>
  </w:style>
  <w:style w:type="paragraph" w:customStyle="1" w:styleId="795CD45331864CA4938348A27352BC43">
    <w:name w:val="795CD45331864CA4938348A27352BC43"/>
    <w:rsid w:val="008D62EF"/>
    <w:pPr>
      <w:widowControl w:val="0"/>
      <w:jc w:val="both"/>
    </w:pPr>
  </w:style>
  <w:style w:type="paragraph" w:customStyle="1" w:styleId="3F218F82D0ED479595D6EAE352487CEB">
    <w:name w:val="3F218F82D0ED479595D6EAE352487CEB"/>
    <w:rsid w:val="008D62EF"/>
    <w:pPr>
      <w:widowControl w:val="0"/>
      <w:jc w:val="both"/>
    </w:pPr>
  </w:style>
  <w:style w:type="paragraph" w:customStyle="1" w:styleId="CCB67F1D3AFF451EA7AF07EEB48D70F4">
    <w:name w:val="CCB67F1D3AFF451EA7AF07EEB48D70F4"/>
    <w:rsid w:val="008D62EF"/>
    <w:pPr>
      <w:widowControl w:val="0"/>
      <w:jc w:val="both"/>
    </w:pPr>
  </w:style>
  <w:style w:type="paragraph" w:customStyle="1" w:styleId="A0D6E35C78484EAAB7C0855D285254D7">
    <w:name w:val="A0D6E35C78484EAAB7C0855D285254D7"/>
    <w:rsid w:val="008D62EF"/>
    <w:pPr>
      <w:widowControl w:val="0"/>
      <w:jc w:val="both"/>
    </w:pPr>
  </w:style>
  <w:style w:type="paragraph" w:customStyle="1" w:styleId="3EF3476F5439489EBCFD537EFB79DB4C">
    <w:name w:val="3EF3476F5439489EBCFD537EFB79DB4C"/>
    <w:rsid w:val="008D62EF"/>
    <w:pPr>
      <w:widowControl w:val="0"/>
      <w:jc w:val="both"/>
    </w:pPr>
  </w:style>
  <w:style w:type="paragraph" w:customStyle="1" w:styleId="3BA5792AB51F4A5AB5B38AA59651693E">
    <w:name w:val="3BA5792AB51F4A5AB5B38AA59651693E"/>
    <w:rsid w:val="008D62EF"/>
    <w:pPr>
      <w:widowControl w:val="0"/>
      <w:jc w:val="both"/>
    </w:pPr>
  </w:style>
  <w:style w:type="paragraph" w:customStyle="1" w:styleId="594FDBAF1DFB4E2FB61BDF37F7694837">
    <w:name w:val="594FDBAF1DFB4E2FB61BDF37F7694837"/>
    <w:rsid w:val="008D62EF"/>
    <w:pPr>
      <w:widowControl w:val="0"/>
      <w:jc w:val="both"/>
    </w:pPr>
  </w:style>
  <w:style w:type="paragraph" w:customStyle="1" w:styleId="AF7BBEE9BB3F4D11BA56AA867566A376">
    <w:name w:val="AF7BBEE9BB3F4D11BA56AA867566A376"/>
    <w:rsid w:val="008D62EF"/>
    <w:pPr>
      <w:widowControl w:val="0"/>
      <w:jc w:val="both"/>
    </w:pPr>
  </w:style>
  <w:style w:type="paragraph" w:customStyle="1" w:styleId="58C8F5AF5EEB48B68EDB6161B0BAADEE">
    <w:name w:val="58C8F5AF5EEB48B68EDB6161B0BAADEE"/>
    <w:rsid w:val="008D62EF"/>
    <w:pPr>
      <w:widowControl w:val="0"/>
      <w:jc w:val="both"/>
    </w:pPr>
  </w:style>
  <w:style w:type="paragraph" w:customStyle="1" w:styleId="1BCDBE46E8E24DB3B221752B12D53035">
    <w:name w:val="1BCDBE46E8E24DB3B221752B12D53035"/>
    <w:rsid w:val="008D62EF"/>
    <w:pPr>
      <w:widowControl w:val="0"/>
      <w:jc w:val="both"/>
    </w:pPr>
  </w:style>
  <w:style w:type="paragraph" w:customStyle="1" w:styleId="771F9E67E88B495F8D36819065DD427F">
    <w:name w:val="771F9E67E88B495F8D36819065DD427F"/>
    <w:rsid w:val="008D62EF"/>
    <w:pPr>
      <w:widowControl w:val="0"/>
      <w:jc w:val="both"/>
    </w:pPr>
  </w:style>
  <w:style w:type="paragraph" w:customStyle="1" w:styleId="8BB8F88AD1DF4B19A8F9E722729CC335">
    <w:name w:val="8BB8F88AD1DF4B19A8F9E722729CC335"/>
    <w:rsid w:val="008D62EF"/>
    <w:pPr>
      <w:widowControl w:val="0"/>
      <w:jc w:val="both"/>
    </w:pPr>
  </w:style>
  <w:style w:type="paragraph" w:customStyle="1" w:styleId="1B3EC6CBE6E845088FB90B20E32BAB21">
    <w:name w:val="1B3EC6CBE6E845088FB90B20E32BAB21"/>
    <w:rsid w:val="008D62EF"/>
    <w:pPr>
      <w:widowControl w:val="0"/>
      <w:jc w:val="both"/>
    </w:pPr>
  </w:style>
  <w:style w:type="paragraph" w:customStyle="1" w:styleId="6198414731FB4359BF346B3F64661BEC">
    <w:name w:val="6198414731FB4359BF346B3F64661BEC"/>
    <w:rsid w:val="008D62EF"/>
    <w:pPr>
      <w:widowControl w:val="0"/>
      <w:jc w:val="both"/>
    </w:pPr>
  </w:style>
  <w:style w:type="paragraph" w:customStyle="1" w:styleId="FF0000D749B44F7184844463660937FC">
    <w:name w:val="FF0000D749B44F7184844463660937FC"/>
    <w:rsid w:val="008D62EF"/>
    <w:pPr>
      <w:widowControl w:val="0"/>
      <w:jc w:val="both"/>
    </w:pPr>
  </w:style>
  <w:style w:type="paragraph" w:customStyle="1" w:styleId="CE5ABEBF930A4F5484B837BB1C0C66B7">
    <w:name w:val="CE5ABEBF930A4F5484B837BB1C0C66B7"/>
    <w:rsid w:val="008D62EF"/>
    <w:pPr>
      <w:widowControl w:val="0"/>
      <w:jc w:val="both"/>
    </w:pPr>
  </w:style>
  <w:style w:type="paragraph" w:customStyle="1" w:styleId="8D571C194EE843009C9DEDFEF82FF881">
    <w:name w:val="8D571C194EE843009C9DEDFEF82FF881"/>
    <w:rsid w:val="008D62EF"/>
    <w:pPr>
      <w:widowControl w:val="0"/>
      <w:jc w:val="both"/>
    </w:pPr>
  </w:style>
  <w:style w:type="paragraph" w:customStyle="1" w:styleId="B3E3E1B2DEF74EAEAEA928C7AB9A98A2">
    <w:name w:val="B3E3E1B2DEF74EAEAEA928C7AB9A98A2"/>
    <w:rsid w:val="008D62EF"/>
    <w:pPr>
      <w:widowControl w:val="0"/>
      <w:jc w:val="both"/>
    </w:pPr>
  </w:style>
  <w:style w:type="paragraph" w:customStyle="1" w:styleId="E0196836222448658D7249FDFBE6B840">
    <w:name w:val="E0196836222448658D7249FDFBE6B840"/>
    <w:rsid w:val="008D62EF"/>
    <w:pPr>
      <w:widowControl w:val="0"/>
      <w:jc w:val="both"/>
    </w:pPr>
  </w:style>
  <w:style w:type="paragraph" w:customStyle="1" w:styleId="4DE6DB1736804EA28559586F513E18F3">
    <w:name w:val="4DE6DB1736804EA28559586F513E18F3"/>
    <w:rsid w:val="008D62EF"/>
    <w:pPr>
      <w:widowControl w:val="0"/>
      <w:jc w:val="both"/>
    </w:pPr>
  </w:style>
  <w:style w:type="paragraph" w:customStyle="1" w:styleId="A066054E09764E13A86F60D0AFB05DF5">
    <w:name w:val="A066054E09764E13A86F60D0AFB05DF5"/>
    <w:rsid w:val="008D62EF"/>
    <w:pPr>
      <w:widowControl w:val="0"/>
      <w:jc w:val="both"/>
    </w:pPr>
  </w:style>
  <w:style w:type="paragraph" w:customStyle="1" w:styleId="3B72833D7E6E4488B512870B31C881A1">
    <w:name w:val="3B72833D7E6E4488B512870B31C881A1"/>
    <w:rsid w:val="008D62EF"/>
    <w:pPr>
      <w:widowControl w:val="0"/>
      <w:jc w:val="both"/>
    </w:pPr>
  </w:style>
  <w:style w:type="paragraph" w:customStyle="1" w:styleId="42A224D0A0D5404A9C55BE6D05E04846">
    <w:name w:val="42A224D0A0D5404A9C55BE6D05E04846"/>
    <w:rsid w:val="008D62EF"/>
    <w:pPr>
      <w:widowControl w:val="0"/>
      <w:jc w:val="both"/>
    </w:pPr>
  </w:style>
  <w:style w:type="paragraph" w:customStyle="1" w:styleId="152235D6E831447280B8545743ADB36C">
    <w:name w:val="152235D6E831447280B8545743ADB36C"/>
    <w:rsid w:val="008D62EF"/>
    <w:pPr>
      <w:widowControl w:val="0"/>
      <w:jc w:val="both"/>
    </w:pPr>
  </w:style>
  <w:style w:type="paragraph" w:customStyle="1" w:styleId="FBECC101009E4EDC832D3E03048332D2">
    <w:name w:val="FBECC101009E4EDC832D3E03048332D2"/>
    <w:rsid w:val="008D62EF"/>
    <w:pPr>
      <w:widowControl w:val="0"/>
      <w:jc w:val="both"/>
    </w:pPr>
  </w:style>
  <w:style w:type="paragraph" w:customStyle="1" w:styleId="4EF7CBE25CBF4774AE7C0DCFD22C42E9">
    <w:name w:val="4EF7CBE25CBF4774AE7C0DCFD22C42E9"/>
    <w:rsid w:val="008D62EF"/>
    <w:pPr>
      <w:widowControl w:val="0"/>
      <w:jc w:val="both"/>
    </w:pPr>
  </w:style>
  <w:style w:type="paragraph" w:customStyle="1" w:styleId="411363344CF84C7EAEBD8C39581446AC">
    <w:name w:val="411363344CF84C7EAEBD8C39581446AC"/>
    <w:rsid w:val="008D62EF"/>
    <w:pPr>
      <w:widowControl w:val="0"/>
      <w:jc w:val="both"/>
    </w:pPr>
  </w:style>
  <w:style w:type="paragraph" w:customStyle="1" w:styleId="2D42AAB721DB4FEE93793600C4F58A61">
    <w:name w:val="2D42AAB721DB4FEE93793600C4F58A61"/>
    <w:rsid w:val="008D62EF"/>
    <w:pPr>
      <w:widowControl w:val="0"/>
      <w:jc w:val="both"/>
    </w:pPr>
  </w:style>
  <w:style w:type="paragraph" w:customStyle="1" w:styleId="B88171E4FCEE4860B388C629BADFD6E2">
    <w:name w:val="B88171E4FCEE4860B388C629BADFD6E2"/>
    <w:rsid w:val="008D62EF"/>
    <w:pPr>
      <w:widowControl w:val="0"/>
      <w:jc w:val="both"/>
    </w:pPr>
  </w:style>
  <w:style w:type="paragraph" w:customStyle="1" w:styleId="1AFE9385411D4EE8B29A304434552581">
    <w:name w:val="1AFE9385411D4EE8B29A304434552581"/>
    <w:rsid w:val="008D62EF"/>
    <w:pPr>
      <w:widowControl w:val="0"/>
      <w:jc w:val="both"/>
    </w:pPr>
  </w:style>
  <w:style w:type="paragraph" w:customStyle="1" w:styleId="0CC954155BF349D5B4B90EDB3E1D8F90">
    <w:name w:val="0CC954155BF349D5B4B90EDB3E1D8F90"/>
    <w:rsid w:val="008D62EF"/>
    <w:pPr>
      <w:widowControl w:val="0"/>
      <w:jc w:val="both"/>
    </w:pPr>
  </w:style>
  <w:style w:type="paragraph" w:customStyle="1" w:styleId="2C56E4481EC1447A8ECDD39E4683E1C1">
    <w:name w:val="2C56E4481EC1447A8ECDD39E4683E1C1"/>
    <w:rsid w:val="008D62EF"/>
    <w:pPr>
      <w:widowControl w:val="0"/>
      <w:jc w:val="both"/>
    </w:pPr>
  </w:style>
  <w:style w:type="paragraph" w:customStyle="1" w:styleId="920A804C59AA40B0A6EBB2D8B56904A7">
    <w:name w:val="920A804C59AA40B0A6EBB2D8B56904A7"/>
    <w:rsid w:val="008D62EF"/>
    <w:pPr>
      <w:widowControl w:val="0"/>
      <w:jc w:val="both"/>
    </w:pPr>
  </w:style>
  <w:style w:type="paragraph" w:customStyle="1" w:styleId="C98869D84259414781746CA840FE8841">
    <w:name w:val="C98869D84259414781746CA840FE8841"/>
    <w:rsid w:val="008D62EF"/>
    <w:pPr>
      <w:widowControl w:val="0"/>
      <w:jc w:val="both"/>
    </w:pPr>
  </w:style>
  <w:style w:type="paragraph" w:customStyle="1" w:styleId="5AAC42DEFC2E4AD0A30D61B1603E21CB">
    <w:name w:val="5AAC42DEFC2E4AD0A30D61B1603E21CB"/>
    <w:rsid w:val="008D62EF"/>
    <w:pPr>
      <w:widowControl w:val="0"/>
      <w:jc w:val="both"/>
    </w:pPr>
  </w:style>
  <w:style w:type="paragraph" w:customStyle="1" w:styleId="79168C19821441D59A083CCFCE4B3D79">
    <w:name w:val="79168C19821441D59A083CCFCE4B3D79"/>
    <w:rsid w:val="008D62EF"/>
    <w:pPr>
      <w:widowControl w:val="0"/>
      <w:jc w:val="both"/>
    </w:pPr>
  </w:style>
  <w:style w:type="paragraph" w:customStyle="1" w:styleId="BE7BFC2A4EAD44DFAEFF0E7109CD7E6B">
    <w:name w:val="BE7BFC2A4EAD44DFAEFF0E7109CD7E6B"/>
    <w:rsid w:val="008D62EF"/>
    <w:pPr>
      <w:widowControl w:val="0"/>
      <w:jc w:val="both"/>
    </w:pPr>
  </w:style>
  <w:style w:type="paragraph" w:customStyle="1" w:styleId="C12BCF7045CC443BBDBB1B02C2740665">
    <w:name w:val="C12BCF7045CC443BBDBB1B02C2740665"/>
    <w:rsid w:val="008D62EF"/>
    <w:pPr>
      <w:widowControl w:val="0"/>
      <w:jc w:val="both"/>
    </w:pPr>
  </w:style>
  <w:style w:type="paragraph" w:customStyle="1" w:styleId="D9298CB823F648EB80D7C977D2BF0606">
    <w:name w:val="D9298CB823F648EB80D7C977D2BF0606"/>
    <w:rsid w:val="008D62EF"/>
    <w:pPr>
      <w:widowControl w:val="0"/>
      <w:jc w:val="both"/>
    </w:pPr>
  </w:style>
  <w:style w:type="paragraph" w:customStyle="1" w:styleId="72C739B101814AF494C6ECEA9EF83337">
    <w:name w:val="72C739B101814AF494C6ECEA9EF83337"/>
    <w:rsid w:val="008D62EF"/>
    <w:pPr>
      <w:widowControl w:val="0"/>
      <w:jc w:val="both"/>
    </w:pPr>
  </w:style>
  <w:style w:type="paragraph" w:customStyle="1" w:styleId="77972FE0A4354CFE8ABFAD26D8C3E367">
    <w:name w:val="77972FE0A4354CFE8ABFAD26D8C3E367"/>
    <w:rsid w:val="008D62EF"/>
    <w:pPr>
      <w:widowControl w:val="0"/>
      <w:jc w:val="both"/>
    </w:pPr>
  </w:style>
  <w:style w:type="paragraph" w:customStyle="1" w:styleId="205C3C22E177487891F47CD50DA784FB">
    <w:name w:val="205C3C22E177487891F47CD50DA784FB"/>
    <w:rsid w:val="008D62EF"/>
    <w:pPr>
      <w:widowControl w:val="0"/>
      <w:jc w:val="both"/>
    </w:pPr>
  </w:style>
  <w:style w:type="paragraph" w:customStyle="1" w:styleId="6110FD5EC8A34915A13201DD75A4D9DE">
    <w:name w:val="6110FD5EC8A34915A13201DD75A4D9DE"/>
    <w:rsid w:val="008D62EF"/>
    <w:pPr>
      <w:widowControl w:val="0"/>
      <w:jc w:val="both"/>
    </w:pPr>
  </w:style>
  <w:style w:type="paragraph" w:customStyle="1" w:styleId="C303B27460174EF6B05D9AB2CE424271">
    <w:name w:val="C303B27460174EF6B05D9AB2CE424271"/>
    <w:rsid w:val="008D62EF"/>
    <w:pPr>
      <w:widowControl w:val="0"/>
      <w:jc w:val="both"/>
    </w:pPr>
  </w:style>
  <w:style w:type="paragraph" w:customStyle="1" w:styleId="AF94C249A1194BF89A2D3E47AFA9D74B">
    <w:name w:val="AF94C249A1194BF89A2D3E47AFA9D74B"/>
    <w:rsid w:val="008D62EF"/>
    <w:pPr>
      <w:widowControl w:val="0"/>
      <w:jc w:val="both"/>
    </w:pPr>
  </w:style>
  <w:style w:type="paragraph" w:customStyle="1" w:styleId="CD77717FF13B4A9282A30EDADFB54D46">
    <w:name w:val="CD77717FF13B4A9282A30EDADFB54D46"/>
    <w:rsid w:val="008D62EF"/>
    <w:pPr>
      <w:widowControl w:val="0"/>
      <w:jc w:val="both"/>
    </w:pPr>
  </w:style>
  <w:style w:type="paragraph" w:customStyle="1" w:styleId="E5CBA49D32954F58BDDF142A5FE66FEF">
    <w:name w:val="E5CBA49D32954F58BDDF142A5FE66FEF"/>
    <w:rsid w:val="008D62EF"/>
    <w:pPr>
      <w:widowControl w:val="0"/>
      <w:jc w:val="both"/>
    </w:pPr>
  </w:style>
  <w:style w:type="paragraph" w:customStyle="1" w:styleId="C3622D31AD624DADBDFE7B72C3093C4B">
    <w:name w:val="C3622D31AD624DADBDFE7B72C3093C4B"/>
    <w:rsid w:val="008D62EF"/>
    <w:pPr>
      <w:widowControl w:val="0"/>
      <w:jc w:val="both"/>
    </w:pPr>
  </w:style>
  <w:style w:type="paragraph" w:customStyle="1" w:styleId="4D3AD2CA9F734258A6F1AC48F4BB72C7">
    <w:name w:val="4D3AD2CA9F734258A6F1AC48F4BB72C7"/>
    <w:rsid w:val="008D62EF"/>
    <w:pPr>
      <w:widowControl w:val="0"/>
      <w:jc w:val="both"/>
    </w:pPr>
  </w:style>
  <w:style w:type="paragraph" w:customStyle="1" w:styleId="C908BF1F06334D21824863024478F135">
    <w:name w:val="C908BF1F06334D21824863024478F135"/>
    <w:rsid w:val="008D62EF"/>
    <w:pPr>
      <w:widowControl w:val="0"/>
      <w:jc w:val="both"/>
    </w:pPr>
  </w:style>
  <w:style w:type="paragraph" w:customStyle="1" w:styleId="9B29873C46214BAD8207618BF4E4655C">
    <w:name w:val="9B29873C46214BAD8207618BF4E4655C"/>
    <w:rsid w:val="008D62EF"/>
    <w:pPr>
      <w:widowControl w:val="0"/>
      <w:jc w:val="both"/>
    </w:pPr>
  </w:style>
  <w:style w:type="paragraph" w:customStyle="1" w:styleId="77739F317DEA4476A1F4BD6B058F8D55">
    <w:name w:val="77739F317DEA4476A1F4BD6B058F8D55"/>
    <w:rsid w:val="008D62EF"/>
    <w:pPr>
      <w:widowControl w:val="0"/>
      <w:jc w:val="both"/>
    </w:pPr>
  </w:style>
  <w:style w:type="paragraph" w:customStyle="1" w:styleId="46C639CB90E94FBC81A3837E30BA0519">
    <w:name w:val="46C639CB90E94FBC81A3837E30BA0519"/>
    <w:rsid w:val="008D62EF"/>
    <w:pPr>
      <w:widowControl w:val="0"/>
      <w:jc w:val="both"/>
    </w:pPr>
  </w:style>
  <w:style w:type="paragraph" w:customStyle="1" w:styleId="1CB6CF0F7265446987C61926A041950D">
    <w:name w:val="1CB6CF0F7265446987C61926A041950D"/>
    <w:rsid w:val="008D62EF"/>
    <w:pPr>
      <w:widowControl w:val="0"/>
      <w:jc w:val="both"/>
    </w:pPr>
  </w:style>
  <w:style w:type="paragraph" w:customStyle="1" w:styleId="6B75C5C52C144154856C8DC1AB6324DD">
    <w:name w:val="6B75C5C52C144154856C8DC1AB6324DD"/>
    <w:rsid w:val="008D62EF"/>
    <w:pPr>
      <w:widowControl w:val="0"/>
      <w:jc w:val="both"/>
    </w:pPr>
  </w:style>
  <w:style w:type="paragraph" w:customStyle="1" w:styleId="C764B9B8F24A448BBAA335F67880D1CB">
    <w:name w:val="C764B9B8F24A448BBAA335F67880D1CB"/>
    <w:rsid w:val="008D62EF"/>
    <w:pPr>
      <w:widowControl w:val="0"/>
      <w:jc w:val="both"/>
    </w:pPr>
  </w:style>
  <w:style w:type="paragraph" w:customStyle="1" w:styleId="2A567EFC65264AE7973977EBC6E4B673">
    <w:name w:val="2A567EFC65264AE7973977EBC6E4B673"/>
    <w:rsid w:val="008D62EF"/>
    <w:pPr>
      <w:widowControl w:val="0"/>
      <w:jc w:val="both"/>
    </w:pPr>
  </w:style>
  <w:style w:type="paragraph" w:customStyle="1" w:styleId="D8AEE4CEC22E43A7856F775FCC84639F">
    <w:name w:val="D8AEE4CEC22E43A7856F775FCC84639F"/>
    <w:rsid w:val="008D62EF"/>
    <w:pPr>
      <w:widowControl w:val="0"/>
      <w:jc w:val="both"/>
    </w:pPr>
  </w:style>
  <w:style w:type="paragraph" w:customStyle="1" w:styleId="815888B8C82248BA92F03B3D894B12F5">
    <w:name w:val="815888B8C82248BA92F03B3D894B12F5"/>
    <w:rsid w:val="008D62EF"/>
    <w:pPr>
      <w:widowControl w:val="0"/>
      <w:jc w:val="both"/>
    </w:pPr>
  </w:style>
  <w:style w:type="paragraph" w:customStyle="1" w:styleId="427187343FF04286B116B70CAE940647">
    <w:name w:val="427187343FF04286B116B70CAE940647"/>
    <w:rsid w:val="008D62EF"/>
    <w:pPr>
      <w:widowControl w:val="0"/>
      <w:jc w:val="both"/>
    </w:pPr>
  </w:style>
  <w:style w:type="paragraph" w:customStyle="1" w:styleId="D6B2CDB1075048E5AFF6D30229D24E82">
    <w:name w:val="D6B2CDB1075048E5AFF6D30229D24E82"/>
    <w:rsid w:val="008D62EF"/>
    <w:pPr>
      <w:widowControl w:val="0"/>
      <w:jc w:val="both"/>
    </w:pPr>
  </w:style>
  <w:style w:type="paragraph" w:customStyle="1" w:styleId="D7A1AEAC5957445FBCF9909C4EB111FC">
    <w:name w:val="D7A1AEAC5957445FBCF9909C4EB111FC"/>
    <w:rsid w:val="008D62EF"/>
    <w:pPr>
      <w:widowControl w:val="0"/>
      <w:jc w:val="both"/>
    </w:pPr>
  </w:style>
  <w:style w:type="paragraph" w:customStyle="1" w:styleId="A9CCF7FD1FB44800B54DE05C67E5998B">
    <w:name w:val="A9CCF7FD1FB44800B54DE05C67E5998B"/>
    <w:rsid w:val="008D62EF"/>
    <w:pPr>
      <w:widowControl w:val="0"/>
      <w:jc w:val="both"/>
    </w:pPr>
  </w:style>
  <w:style w:type="paragraph" w:customStyle="1" w:styleId="DB55D3AD6DA04735A57700B10CDDB62B">
    <w:name w:val="DB55D3AD6DA04735A57700B10CDDB62B"/>
    <w:rsid w:val="008D62EF"/>
    <w:pPr>
      <w:widowControl w:val="0"/>
      <w:jc w:val="both"/>
    </w:pPr>
  </w:style>
  <w:style w:type="paragraph" w:customStyle="1" w:styleId="325884C354FF45E1AFA6556A4647E3B9">
    <w:name w:val="325884C354FF45E1AFA6556A4647E3B9"/>
    <w:rsid w:val="008D62EF"/>
    <w:pPr>
      <w:widowControl w:val="0"/>
      <w:jc w:val="both"/>
    </w:pPr>
  </w:style>
  <w:style w:type="paragraph" w:customStyle="1" w:styleId="9F8336E90094415AB107178FF4F3082C">
    <w:name w:val="9F8336E90094415AB107178FF4F3082C"/>
    <w:rsid w:val="008D62EF"/>
    <w:pPr>
      <w:widowControl w:val="0"/>
      <w:jc w:val="both"/>
    </w:pPr>
  </w:style>
  <w:style w:type="paragraph" w:customStyle="1" w:styleId="2A22304788D64EE7BFC191B0D9DC5130">
    <w:name w:val="2A22304788D64EE7BFC191B0D9DC5130"/>
    <w:rsid w:val="008D62EF"/>
    <w:pPr>
      <w:widowControl w:val="0"/>
      <w:jc w:val="both"/>
    </w:pPr>
  </w:style>
  <w:style w:type="paragraph" w:customStyle="1" w:styleId="3682535DB6A549CF86A3E16183F53F60">
    <w:name w:val="3682535DB6A549CF86A3E16183F53F60"/>
    <w:rsid w:val="008D62EF"/>
    <w:pPr>
      <w:widowControl w:val="0"/>
      <w:jc w:val="both"/>
    </w:pPr>
  </w:style>
  <w:style w:type="paragraph" w:customStyle="1" w:styleId="A3D7232DE6BB48959A6F9C298E37F936">
    <w:name w:val="A3D7232DE6BB48959A6F9C298E37F936"/>
    <w:rsid w:val="008D62EF"/>
    <w:pPr>
      <w:widowControl w:val="0"/>
      <w:jc w:val="both"/>
    </w:pPr>
  </w:style>
  <w:style w:type="paragraph" w:customStyle="1" w:styleId="227DB75E1BB443F3884BDBE0F8A27A23">
    <w:name w:val="227DB75E1BB443F3884BDBE0F8A27A23"/>
    <w:rsid w:val="008D62EF"/>
    <w:pPr>
      <w:widowControl w:val="0"/>
      <w:jc w:val="both"/>
    </w:pPr>
  </w:style>
  <w:style w:type="paragraph" w:customStyle="1" w:styleId="6B98C1911EE44F18AC59275F0263FC82">
    <w:name w:val="6B98C1911EE44F18AC59275F0263FC82"/>
    <w:rsid w:val="008D62EF"/>
    <w:pPr>
      <w:widowControl w:val="0"/>
      <w:jc w:val="both"/>
    </w:pPr>
  </w:style>
  <w:style w:type="paragraph" w:customStyle="1" w:styleId="FFB14360DB4F45D38949B56F427D3666">
    <w:name w:val="FFB14360DB4F45D38949B56F427D3666"/>
    <w:rsid w:val="008D62EF"/>
    <w:pPr>
      <w:widowControl w:val="0"/>
      <w:jc w:val="both"/>
    </w:pPr>
  </w:style>
  <w:style w:type="paragraph" w:customStyle="1" w:styleId="3278A254AE6A44F5A44DCAE96526103D">
    <w:name w:val="3278A254AE6A44F5A44DCAE96526103D"/>
    <w:rsid w:val="008D62EF"/>
    <w:pPr>
      <w:widowControl w:val="0"/>
      <w:jc w:val="both"/>
    </w:pPr>
  </w:style>
  <w:style w:type="paragraph" w:customStyle="1" w:styleId="AD982B6C3F914997860260FA0EE07303">
    <w:name w:val="AD982B6C3F914997860260FA0EE07303"/>
    <w:rsid w:val="008D62EF"/>
    <w:pPr>
      <w:widowControl w:val="0"/>
      <w:jc w:val="both"/>
    </w:pPr>
  </w:style>
  <w:style w:type="paragraph" w:customStyle="1" w:styleId="6C4617F3F4B34919B7719F72C4443E62">
    <w:name w:val="6C4617F3F4B34919B7719F72C4443E62"/>
    <w:rsid w:val="008D62EF"/>
    <w:pPr>
      <w:widowControl w:val="0"/>
      <w:jc w:val="both"/>
    </w:pPr>
  </w:style>
  <w:style w:type="paragraph" w:customStyle="1" w:styleId="21DC5A03030149F8AC815168C0CD50C1">
    <w:name w:val="21DC5A03030149F8AC815168C0CD50C1"/>
    <w:rsid w:val="008D62EF"/>
    <w:pPr>
      <w:widowControl w:val="0"/>
      <w:jc w:val="both"/>
    </w:pPr>
  </w:style>
  <w:style w:type="paragraph" w:customStyle="1" w:styleId="9DC7914A38B64796A593A6E500CCF7CB">
    <w:name w:val="9DC7914A38B64796A593A6E500CCF7CB"/>
    <w:rsid w:val="008D62EF"/>
    <w:pPr>
      <w:widowControl w:val="0"/>
      <w:jc w:val="both"/>
    </w:pPr>
  </w:style>
  <w:style w:type="paragraph" w:customStyle="1" w:styleId="BA2D57DD574B472E9332BE2D9289DE2C">
    <w:name w:val="BA2D57DD574B472E9332BE2D9289DE2C"/>
    <w:rsid w:val="008D62EF"/>
    <w:pPr>
      <w:widowControl w:val="0"/>
      <w:jc w:val="both"/>
    </w:pPr>
  </w:style>
  <w:style w:type="paragraph" w:customStyle="1" w:styleId="1B7790A2588147E9B7A6DA5121C554BA">
    <w:name w:val="1B7790A2588147E9B7A6DA5121C554BA"/>
    <w:rsid w:val="008D62EF"/>
    <w:pPr>
      <w:widowControl w:val="0"/>
      <w:jc w:val="both"/>
    </w:pPr>
  </w:style>
  <w:style w:type="paragraph" w:customStyle="1" w:styleId="F31DC54AAD4C4CF5888F5A81EBAD3C7C">
    <w:name w:val="F31DC54AAD4C4CF5888F5A81EBAD3C7C"/>
    <w:rsid w:val="008D62EF"/>
    <w:pPr>
      <w:widowControl w:val="0"/>
      <w:jc w:val="both"/>
    </w:pPr>
  </w:style>
  <w:style w:type="paragraph" w:customStyle="1" w:styleId="CD63B6B1AF18439A93420B1E17C6A0A3">
    <w:name w:val="CD63B6B1AF18439A93420B1E17C6A0A3"/>
    <w:rsid w:val="008D62EF"/>
    <w:pPr>
      <w:widowControl w:val="0"/>
      <w:jc w:val="both"/>
    </w:pPr>
  </w:style>
  <w:style w:type="paragraph" w:customStyle="1" w:styleId="FE2882459AA24F1FA88377E05D357E2C">
    <w:name w:val="FE2882459AA24F1FA88377E05D357E2C"/>
    <w:rsid w:val="008D62EF"/>
    <w:pPr>
      <w:widowControl w:val="0"/>
      <w:jc w:val="both"/>
    </w:pPr>
  </w:style>
  <w:style w:type="paragraph" w:customStyle="1" w:styleId="31EA0959219F4B35A952E8C213D11E5B">
    <w:name w:val="31EA0959219F4B35A952E8C213D11E5B"/>
    <w:rsid w:val="008D62EF"/>
    <w:pPr>
      <w:widowControl w:val="0"/>
      <w:jc w:val="both"/>
    </w:pPr>
  </w:style>
  <w:style w:type="paragraph" w:customStyle="1" w:styleId="260692D9680642E7A80D2EB52C7FB278">
    <w:name w:val="260692D9680642E7A80D2EB52C7FB278"/>
    <w:rsid w:val="008D62EF"/>
    <w:pPr>
      <w:widowControl w:val="0"/>
      <w:jc w:val="both"/>
    </w:pPr>
  </w:style>
  <w:style w:type="paragraph" w:customStyle="1" w:styleId="9DABC1892E074F91B0C2B859BB82E710">
    <w:name w:val="9DABC1892E074F91B0C2B859BB82E710"/>
    <w:rsid w:val="008D62EF"/>
    <w:pPr>
      <w:widowControl w:val="0"/>
      <w:jc w:val="both"/>
    </w:pPr>
  </w:style>
  <w:style w:type="paragraph" w:customStyle="1" w:styleId="97D8A1DA0C384825A03B3D8AB7F4D328">
    <w:name w:val="97D8A1DA0C384825A03B3D8AB7F4D328"/>
    <w:rsid w:val="008D62EF"/>
    <w:pPr>
      <w:widowControl w:val="0"/>
      <w:jc w:val="both"/>
    </w:pPr>
  </w:style>
  <w:style w:type="paragraph" w:customStyle="1" w:styleId="91094DB62DF442CDA352312829987FDF">
    <w:name w:val="91094DB62DF442CDA352312829987FDF"/>
    <w:rsid w:val="008D62EF"/>
    <w:pPr>
      <w:widowControl w:val="0"/>
      <w:jc w:val="both"/>
    </w:pPr>
  </w:style>
  <w:style w:type="paragraph" w:customStyle="1" w:styleId="EB577D5FBD334FDD8E2D8328D6B01906">
    <w:name w:val="EB577D5FBD334FDD8E2D8328D6B01906"/>
    <w:rsid w:val="008D62EF"/>
    <w:pPr>
      <w:widowControl w:val="0"/>
      <w:jc w:val="both"/>
    </w:pPr>
  </w:style>
  <w:style w:type="paragraph" w:customStyle="1" w:styleId="342C7A10CDA44ADEA8084EDACEC48CEC">
    <w:name w:val="342C7A10CDA44ADEA8084EDACEC48CEC"/>
    <w:rsid w:val="008D62EF"/>
    <w:pPr>
      <w:widowControl w:val="0"/>
      <w:jc w:val="both"/>
    </w:pPr>
  </w:style>
  <w:style w:type="paragraph" w:customStyle="1" w:styleId="9F66FFB5958548B1B8CC0ED2050F35E0">
    <w:name w:val="9F66FFB5958548B1B8CC0ED2050F35E0"/>
    <w:rsid w:val="008D62EF"/>
    <w:pPr>
      <w:widowControl w:val="0"/>
      <w:jc w:val="both"/>
    </w:pPr>
  </w:style>
  <w:style w:type="paragraph" w:customStyle="1" w:styleId="47B6C9A42E354F2F9AE9A53AEE8C29E0">
    <w:name w:val="47B6C9A42E354F2F9AE9A53AEE8C29E0"/>
    <w:rsid w:val="008D62EF"/>
    <w:pPr>
      <w:widowControl w:val="0"/>
      <w:jc w:val="both"/>
    </w:pPr>
  </w:style>
  <w:style w:type="paragraph" w:customStyle="1" w:styleId="641BF70B227E4C53B76CA9E0498AFB29">
    <w:name w:val="641BF70B227E4C53B76CA9E0498AFB29"/>
    <w:rsid w:val="008D62EF"/>
    <w:pPr>
      <w:widowControl w:val="0"/>
      <w:jc w:val="both"/>
    </w:pPr>
  </w:style>
  <w:style w:type="paragraph" w:customStyle="1" w:styleId="79E8500F28524779A921039C872B51FD">
    <w:name w:val="79E8500F28524779A921039C872B51FD"/>
    <w:rsid w:val="008D62EF"/>
    <w:pPr>
      <w:widowControl w:val="0"/>
      <w:jc w:val="both"/>
    </w:pPr>
  </w:style>
  <w:style w:type="paragraph" w:customStyle="1" w:styleId="BABB9ADF46254B8B9ADF13BB1A993BCB">
    <w:name w:val="BABB9ADF46254B8B9ADF13BB1A993BCB"/>
    <w:rsid w:val="008D62EF"/>
    <w:pPr>
      <w:widowControl w:val="0"/>
      <w:jc w:val="both"/>
    </w:pPr>
  </w:style>
  <w:style w:type="paragraph" w:customStyle="1" w:styleId="F414ABDF6D3142A6B40BCAF94E23C8C1">
    <w:name w:val="F414ABDF6D3142A6B40BCAF94E23C8C1"/>
    <w:rsid w:val="008D62EF"/>
    <w:pPr>
      <w:widowControl w:val="0"/>
      <w:jc w:val="both"/>
    </w:pPr>
  </w:style>
  <w:style w:type="paragraph" w:customStyle="1" w:styleId="208E0D5A14E94D4A88C194EAA987B7BB">
    <w:name w:val="208E0D5A14E94D4A88C194EAA987B7BB"/>
    <w:rsid w:val="008D62EF"/>
    <w:pPr>
      <w:widowControl w:val="0"/>
      <w:jc w:val="both"/>
    </w:pPr>
  </w:style>
  <w:style w:type="paragraph" w:customStyle="1" w:styleId="999829FAB70D4A08ABA5342D34BE5DD0">
    <w:name w:val="999829FAB70D4A08ABA5342D34BE5DD0"/>
    <w:rsid w:val="008D62EF"/>
    <w:pPr>
      <w:widowControl w:val="0"/>
      <w:jc w:val="both"/>
    </w:pPr>
  </w:style>
  <w:style w:type="paragraph" w:customStyle="1" w:styleId="40ADA9D2F92E48439EC05333EAAB99BB">
    <w:name w:val="40ADA9D2F92E48439EC05333EAAB99BB"/>
    <w:rsid w:val="008D62EF"/>
    <w:pPr>
      <w:widowControl w:val="0"/>
      <w:jc w:val="both"/>
    </w:pPr>
  </w:style>
  <w:style w:type="paragraph" w:customStyle="1" w:styleId="19120C6B5C8247D689831F6A25D2A2AA">
    <w:name w:val="19120C6B5C8247D689831F6A25D2A2AA"/>
    <w:rsid w:val="008D62EF"/>
    <w:pPr>
      <w:widowControl w:val="0"/>
      <w:jc w:val="both"/>
    </w:pPr>
  </w:style>
  <w:style w:type="paragraph" w:customStyle="1" w:styleId="4B6076067A744D15B006ED1B3039DBC6">
    <w:name w:val="4B6076067A744D15B006ED1B3039DBC6"/>
    <w:rsid w:val="008D62EF"/>
    <w:pPr>
      <w:widowControl w:val="0"/>
      <w:jc w:val="both"/>
    </w:pPr>
  </w:style>
  <w:style w:type="paragraph" w:customStyle="1" w:styleId="AB491D7A1CD743B8B18B0C827DD01304">
    <w:name w:val="AB491D7A1CD743B8B18B0C827DD01304"/>
    <w:rsid w:val="008D62EF"/>
    <w:pPr>
      <w:widowControl w:val="0"/>
      <w:jc w:val="both"/>
    </w:pPr>
  </w:style>
  <w:style w:type="paragraph" w:customStyle="1" w:styleId="0DDCA3530A9C429E82024F2DE63306B5">
    <w:name w:val="0DDCA3530A9C429E82024F2DE63306B5"/>
    <w:rsid w:val="008D62EF"/>
    <w:pPr>
      <w:widowControl w:val="0"/>
      <w:jc w:val="both"/>
    </w:pPr>
  </w:style>
  <w:style w:type="paragraph" w:customStyle="1" w:styleId="A35D867059D04026B1E12791F5FA327F">
    <w:name w:val="A35D867059D04026B1E12791F5FA327F"/>
    <w:rsid w:val="008D62EF"/>
    <w:pPr>
      <w:widowControl w:val="0"/>
      <w:jc w:val="both"/>
    </w:pPr>
  </w:style>
  <w:style w:type="paragraph" w:customStyle="1" w:styleId="591D1410F8D849A080184CD1DEC0B80E">
    <w:name w:val="591D1410F8D849A080184CD1DEC0B80E"/>
    <w:rsid w:val="008D62EF"/>
    <w:pPr>
      <w:widowControl w:val="0"/>
      <w:jc w:val="both"/>
    </w:pPr>
  </w:style>
  <w:style w:type="paragraph" w:customStyle="1" w:styleId="9475EE187B9F4B8D92BA4DC9A2CB4D77">
    <w:name w:val="9475EE187B9F4B8D92BA4DC9A2CB4D77"/>
    <w:rsid w:val="008D62EF"/>
    <w:pPr>
      <w:widowControl w:val="0"/>
      <w:jc w:val="both"/>
    </w:pPr>
  </w:style>
  <w:style w:type="paragraph" w:customStyle="1" w:styleId="4CC87053609646E79DE69A980CD35B62">
    <w:name w:val="4CC87053609646E79DE69A980CD35B62"/>
    <w:rsid w:val="008D62EF"/>
    <w:pPr>
      <w:widowControl w:val="0"/>
      <w:jc w:val="both"/>
    </w:pPr>
  </w:style>
  <w:style w:type="paragraph" w:customStyle="1" w:styleId="B009BA3011EA4B659D5A0B065FE6D177">
    <w:name w:val="B009BA3011EA4B659D5A0B065FE6D177"/>
    <w:rsid w:val="008D62EF"/>
    <w:pPr>
      <w:widowControl w:val="0"/>
      <w:jc w:val="both"/>
    </w:pPr>
  </w:style>
  <w:style w:type="paragraph" w:customStyle="1" w:styleId="4E455D95DC4E45D28DF8E13CB59948F5">
    <w:name w:val="4E455D95DC4E45D28DF8E13CB59948F5"/>
    <w:rsid w:val="008D62EF"/>
    <w:pPr>
      <w:widowControl w:val="0"/>
      <w:jc w:val="both"/>
    </w:pPr>
  </w:style>
  <w:style w:type="paragraph" w:customStyle="1" w:styleId="0F0B0A913B274433908B6D84A6EB3E36">
    <w:name w:val="0F0B0A913B274433908B6D84A6EB3E36"/>
    <w:rsid w:val="008D62EF"/>
    <w:pPr>
      <w:widowControl w:val="0"/>
      <w:jc w:val="both"/>
    </w:pPr>
  </w:style>
  <w:style w:type="paragraph" w:customStyle="1" w:styleId="D9EDF7661FA74AC3823D0E516BF0CF32">
    <w:name w:val="D9EDF7661FA74AC3823D0E516BF0CF32"/>
    <w:rsid w:val="008D62EF"/>
    <w:pPr>
      <w:widowControl w:val="0"/>
      <w:jc w:val="both"/>
    </w:pPr>
  </w:style>
  <w:style w:type="paragraph" w:customStyle="1" w:styleId="4E2F88E7E136446EADCE4A5FEC91D37F">
    <w:name w:val="4E2F88E7E136446EADCE4A5FEC91D37F"/>
    <w:rsid w:val="008D62EF"/>
    <w:pPr>
      <w:widowControl w:val="0"/>
      <w:jc w:val="both"/>
    </w:pPr>
  </w:style>
  <w:style w:type="paragraph" w:customStyle="1" w:styleId="37DB303F59114FF5A7621F46C4754D8A">
    <w:name w:val="37DB303F59114FF5A7621F46C4754D8A"/>
    <w:rsid w:val="008D62EF"/>
    <w:pPr>
      <w:widowControl w:val="0"/>
      <w:jc w:val="both"/>
    </w:pPr>
  </w:style>
  <w:style w:type="paragraph" w:customStyle="1" w:styleId="0E145151A47A45AC9E2D56E6415D91D8">
    <w:name w:val="0E145151A47A45AC9E2D56E6415D91D8"/>
    <w:rsid w:val="008D62EF"/>
    <w:pPr>
      <w:widowControl w:val="0"/>
      <w:jc w:val="both"/>
    </w:pPr>
  </w:style>
  <w:style w:type="paragraph" w:customStyle="1" w:styleId="AC5AEF214A74425C82C9B455F1E19093">
    <w:name w:val="AC5AEF214A74425C82C9B455F1E19093"/>
    <w:rsid w:val="008D62EF"/>
    <w:pPr>
      <w:widowControl w:val="0"/>
      <w:jc w:val="both"/>
    </w:pPr>
  </w:style>
  <w:style w:type="paragraph" w:customStyle="1" w:styleId="88A7F1C6305F4312BD6325B401A943CC">
    <w:name w:val="88A7F1C6305F4312BD6325B401A943CC"/>
    <w:rsid w:val="008D62EF"/>
    <w:pPr>
      <w:widowControl w:val="0"/>
      <w:jc w:val="both"/>
    </w:pPr>
  </w:style>
  <w:style w:type="paragraph" w:customStyle="1" w:styleId="B662B24EF1C64C82842E68419E205B93">
    <w:name w:val="B662B24EF1C64C82842E68419E205B93"/>
    <w:rsid w:val="008D62EF"/>
    <w:pPr>
      <w:widowControl w:val="0"/>
      <w:jc w:val="both"/>
    </w:pPr>
  </w:style>
  <w:style w:type="paragraph" w:customStyle="1" w:styleId="3F0033DA6557413FA4ED5F8FF90826F0">
    <w:name w:val="3F0033DA6557413FA4ED5F8FF90826F0"/>
    <w:rsid w:val="008D62EF"/>
    <w:pPr>
      <w:widowControl w:val="0"/>
      <w:jc w:val="both"/>
    </w:pPr>
  </w:style>
  <w:style w:type="paragraph" w:customStyle="1" w:styleId="A126165DA19C4893BCCE23616282E6CF">
    <w:name w:val="A126165DA19C4893BCCE23616282E6CF"/>
    <w:rsid w:val="008D62EF"/>
    <w:pPr>
      <w:widowControl w:val="0"/>
      <w:jc w:val="both"/>
    </w:pPr>
  </w:style>
  <w:style w:type="paragraph" w:customStyle="1" w:styleId="FD947FBB518948808CC68745EBF6593C">
    <w:name w:val="FD947FBB518948808CC68745EBF6593C"/>
    <w:rsid w:val="008D62EF"/>
    <w:pPr>
      <w:widowControl w:val="0"/>
      <w:jc w:val="both"/>
    </w:pPr>
  </w:style>
  <w:style w:type="paragraph" w:customStyle="1" w:styleId="F426B5F50B0C49139F6188B9473D5BCB">
    <w:name w:val="F426B5F50B0C49139F6188B9473D5BCB"/>
    <w:rsid w:val="008D62EF"/>
    <w:pPr>
      <w:widowControl w:val="0"/>
      <w:jc w:val="both"/>
    </w:pPr>
  </w:style>
  <w:style w:type="paragraph" w:customStyle="1" w:styleId="1D1747E6CEA94BC3B184A38BD9F94BF2">
    <w:name w:val="1D1747E6CEA94BC3B184A38BD9F94BF2"/>
    <w:rsid w:val="008D62EF"/>
    <w:pPr>
      <w:widowControl w:val="0"/>
      <w:jc w:val="both"/>
    </w:pPr>
  </w:style>
  <w:style w:type="paragraph" w:customStyle="1" w:styleId="196B0192A6394AF390D153D3885E4F15">
    <w:name w:val="196B0192A6394AF390D153D3885E4F15"/>
    <w:rsid w:val="008D62EF"/>
    <w:pPr>
      <w:widowControl w:val="0"/>
      <w:jc w:val="both"/>
    </w:pPr>
  </w:style>
  <w:style w:type="paragraph" w:customStyle="1" w:styleId="008D5674B1F2472F9EB98AD06D52AE10">
    <w:name w:val="008D5674B1F2472F9EB98AD06D52AE10"/>
    <w:rsid w:val="008D62EF"/>
    <w:pPr>
      <w:widowControl w:val="0"/>
      <w:jc w:val="both"/>
    </w:pPr>
  </w:style>
  <w:style w:type="paragraph" w:customStyle="1" w:styleId="E101A38A7B034F4883EEC00EE53F3D1D">
    <w:name w:val="E101A38A7B034F4883EEC00EE53F3D1D"/>
    <w:rsid w:val="008D62EF"/>
    <w:pPr>
      <w:widowControl w:val="0"/>
      <w:jc w:val="both"/>
    </w:pPr>
  </w:style>
  <w:style w:type="paragraph" w:customStyle="1" w:styleId="6DC213CE3BD4490AAE4FFCCD3AE3E981">
    <w:name w:val="6DC213CE3BD4490AAE4FFCCD3AE3E981"/>
    <w:rsid w:val="008D62EF"/>
    <w:pPr>
      <w:widowControl w:val="0"/>
      <w:jc w:val="both"/>
    </w:pPr>
  </w:style>
  <w:style w:type="paragraph" w:customStyle="1" w:styleId="ABD2A95A06F846D2827FE25F8179A4FD">
    <w:name w:val="ABD2A95A06F846D2827FE25F8179A4FD"/>
    <w:rsid w:val="008D62EF"/>
    <w:pPr>
      <w:widowControl w:val="0"/>
      <w:jc w:val="both"/>
    </w:pPr>
  </w:style>
  <w:style w:type="paragraph" w:customStyle="1" w:styleId="F7C2F56220DF4DE8BFE6871F7E792B5F">
    <w:name w:val="F7C2F56220DF4DE8BFE6871F7E792B5F"/>
    <w:rsid w:val="008D62EF"/>
    <w:pPr>
      <w:widowControl w:val="0"/>
      <w:jc w:val="both"/>
    </w:pPr>
  </w:style>
  <w:style w:type="paragraph" w:customStyle="1" w:styleId="94563E58E6D044F0BB5AA9D2CF1E1308">
    <w:name w:val="94563E58E6D044F0BB5AA9D2CF1E1308"/>
    <w:rsid w:val="008D62EF"/>
    <w:pPr>
      <w:widowControl w:val="0"/>
      <w:jc w:val="both"/>
    </w:pPr>
  </w:style>
  <w:style w:type="paragraph" w:customStyle="1" w:styleId="CA2888C00D5549F497F200FAC19FB6A6">
    <w:name w:val="CA2888C00D5549F497F200FAC19FB6A6"/>
    <w:rsid w:val="008D62EF"/>
    <w:pPr>
      <w:widowControl w:val="0"/>
      <w:jc w:val="both"/>
    </w:pPr>
  </w:style>
  <w:style w:type="paragraph" w:customStyle="1" w:styleId="82FE921FDD3947628766C0A6901FA52E">
    <w:name w:val="82FE921FDD3947628766C0A6901FA52E"/>
    <w:rsid w:val="008D62EF"/>
    <w:pPr>
      <w:widowControl w:val="0"/>
      <w:jc w:val="both"/>
    </w:pPr>
  </w:style>
  <w:style w:type="paragraph" w:customStyle="1" w:styleId="945852831BB3468686007D907ECA231A">
    <w:name w:val="945852831BB3468686007D907ECA231A"/>
    <w:rsid w:val="008D62EF"/>
    <w:pPr>
      <w:widowControl w:val="0"/>
      <w:jc w:val="both"/>
    </w:pPr>
  </w:style>
  <w:style w:type="paragraph" w:customStyle="1" w:styleId="C136A4A636C04C99A83DFE36A8B408DC">
    <w:name w:val="C136A4A636C04C99A83DFE36A8B408DC"/>
    <w:rsid w:val="008D62EF"/>
    <w:pPr>
      <w:widowControl w:val="0"/>
      <w:jc w:val="both"/>
    </w:pPr>
  </w:style>
  <w:style w:type="paragraph" w:customStyle="1" w:styleId="32099EFAE7F14F968F7163D61EADB403">
    <w:name w:val="32099EFAE7F14F968F7163D61EADB403"/>
    <w:rsid w:val="008D62EF"/>
    <w:pPr>
      <w:widowControl w:val="0"/>
      <w:jc w:val="both"/>
    </w:pPr>
  </w:style>
  <w:style w:type="paragraph" w:customStyle="1" w:styleId="107B138B6E5E4FFDA1C690631EBA01C4">
    <w:name w:val="107B138B6E5E4FFDA1C690631EBA01C4"/>
    <w:rsid w:val="008D62EF"/>
    <w:pPr>
      <w:widowControl w:val="0"/>
      <w:jc w:val="both"/>
    </w:pPr>
  </w:style>
  <w:style w:type="paragraph" w:customStyle="1" w:styleId="5FCEA32052B0400CBE0255E2F7D59167">
    <w:name w:val="5FCEA32052B0400CBE0255E2F7D59167"/>
    <w:rsid w:val="008D62EF"/>
    <w:pPr>
      <w:widowControl w:val="0"/>
      <w:jc w:val="both"/>
    </w:pPr>
  </w:style>
  <w:style w:type="paragraph" w:customStyle="1" w:styleId="AD4EDD6B31E84DF98DE020F7292C3ADB">
    <w:name w:val="AD4EDD6B31E84DF98DE020F7292C3ADB"/>
    <w:rsid w:val="008D62EF"/>
    <w:pPr>
      <w:widowControl w:val="0"/>
      <w:jc w:val="both"/>
    </w:pPr>
  </w:style>
  <w:style w:type="paragraph" w:customStyle="1" w:styleId="DEDDC64E8C2E424EB1FD69925EAA5421">
    <w:name w:val="DEDDC64E8C2E424EB1FD69925EAA5421"/>
    <w:rsid w:val="008D62EF"/>
    <w:pPr>
      <w:widowControl w:val="0"/>
      <w:jc w:val="both"/>
    </w:pPr>
  </w:style>
  <w:style w:type="paragraph" w:customStyle="1" w:styleId="298CE3D1B54D41A3B00FEF78B641A314">
    <w:name w:val="298CE3D1B54D41A3B00FEF78B641A314"/>
    <w:rsid w:val="008D62EF"/>
    <w:pPr>
      <w:widowControl w:val="0"/>
      <w:jc w:val="both"/>
    </w:pPr>
  </w:style>
  <w:style w:type="paragraph" w:customStyle="1" w:styleId="327E33583A5E48DFB4201C98846720BF">
    <w:name w:val="327E33583A5E48DFB4201C98846720BF"/>
    <w:rsid w:val="008D62EF"/>
    <w:pPr>
      <w:widowControl w:val="0"/>
      <w:jc w:val="both"/>
    </w:pPr>
  </w:style>
  <w:style w:type="paragraph" w:customStyle="1" w:styleId="F0158D1844784401B8B709CB7AC098D2">
    <w:name w:val="F0158D1844784401B8B709CB7AC098D2"/>
    <w:rsid w:val="008D62EF"/>
    <w:pPr>
      <w:widowControl w:val="0"/>
      <w:jc w:val="both"/>
    </w:pPr>
  </w:style>
  <w:style w:type="paragraph" w:customStyle="1" w:styleId="C005738380E544DA95D79FE6CCB3A59A">
    <w:name w:val="C005738380E544DA95D79FE6CCB3A59A"/>
    <w:rsid w:val="008D62EF"/>
    <w:pPr>
      <w:widowControl w:val="0"/>
      <w:jc w:val="both"/>
    </w:pPr>
  </w:style>
  <w:style w:type="paragraph" w:customStyle="1" w:styleId="52431809F682419DA6B7CB60F57C7470">
    <w:name w:val="52431809F682419DA6B7CB60F57C7470"/>
    <w:rsid w:val="008D62EF"/>
    <w:pPr>
      <w:widowControl w:val="0"/>
      <w:jc w:val="both"/>
    </w:pPr>
  </w:style>
  <w:style w:type="paragraph" w:customStyle="1" w:styleId="E7D58ACCB6A947AAB1E86B73B4AC5380">
    <w:name w:val="E7D58ACCB6A947AAB1E86B73B4AC5380"/>
    <w:rsid w:val="008D62EF"/>
    <w:pPr>
      <w:widowControl w:val="0"/>
      <w:jc w:val="both"/>
    </w:pPr>
  </w:style>
  <w:style w:type="paragraph" w:customStyle="1" w:styleId="55F8CED5634C4C5CA86B33CE2BD68EBE">
    <w:name w:val="55F8CED5634C4C5CA86B33CE2BD68EBE"/>
    <w:rsid w:val="008D62EF"/>
    <w:pPr>
      <w:widowControl w:val="0"/>
      <w:jc w:val="both"/>
    </w:pPr>
  </w:style>
  <w:style w:type="paragraph" w:customStyle="1" w:styleId="8AE6C65B3B934727B312C9ACF3E49BE8">
    <w:name w:val="8AE6C65B3B934727B312C9ACF3E49BE8"/>
    <w:rsid w:val="008D62EF"/>
    <w:pPr>
      <w:widowControl w:val="0"/>
      <w:jc w:val="both"/>
    </w:pPr>
  </w:style>
  <w:style w:type="paragraph" w:customStyle="1" w:styleId="31132F0C4DD84E6B96191530049BC605">
    <w:name w:val="31132F0C4DD84E6B96191530049BC605"/>
    <w:rsid w:val="008D62EF"/>
    <w:pPr>
      <w:widowControl w:val="0"/>
      <w:jc w:val="both"/>
    </w:pPr>
  </w:style>
  <w:style w:type="paragraph" w:customStyle="1" w:styleId="AD831310B2B549EC938D6B38DF977CE8">
    <w:name w:val="AD831310B2B549EC938D6B38DF977CE8"/>
    <w:rsid w:val="008D62EF"/>
    <w:pPr>
      <w:widowControl w:val="0"/>
      <w:jc w:val="both"/>
    </w:pPr>
  </w:style>
  <w:style w:type="paragraph" w:customStyle="1" w:styleId="532B5747B8364283846BF7E732793FD7">
    <w:name w:val="532B5747B8364283846BF7E732793FD7"/>
    <w:rsid w:val="008D62EF"/>
    <w:pPr>
      <w:widowControl w:val="0"/>
      <w:jc w:val="both"/>
    </w:pPr>
  </w:style>
  <w:style w:type="paragraph" w:customStyle="1" w:styleId="7249F974FD084E5ABB69B0604529D4D2">
    <w:name w:val="7249F974FD084E5ABB69B0604529D4D2"/>
    <w:rsid w:val="008D62EF"/>
    <w:pPr>
      <w:widowControl w:val="0"/>
      <w:jc w:val="both"/>
    </w:pPr>
  </w:style>
  <w:style w:type="paragraph" w:customStyle="1" w:styleId="F57222F9240C4A2D966C7853B332ABE8">
    <w:name w:val="F57222F9240C4A2D966C7853B332ABE8"/>
    <w:rsid w:val="008D62EF"/>
    <w:pPr>
      <w:widowControl w:val="0"/>
      <w:jc w:val="both"/>
    </w:pPr>
  </w:style>
  <w:style w:type="paragraph" w:customStyle="1" w:styleId="C22593B27569474BB0BB86D0098FDDFA">
    <w:name w:val="C22593B27569474BB0BB86D0098FDDFA"/>
    <w:rsid w:val="008D62EF"/>
    <w:pPr>
      <w:widowControl w:val="0"/>
      <w:jc w:val="both"/>
    </w:pPr>
  </w:style>
  <w:style w:type="paragraph" w:customStyle="1" w:styleId="C64005DCCA50465992181C60D64CBAF4">
    <w:name w:val="C64005DCCA50465992181C60D64CBAF4"/>
    <w:rsid w:val="008D62EF"/>
    <w:pPr>
      <w:widowControl w:val="0"/>
      <w:jc w:val="both"/>
    </w:pPr>
  </w:style>
  <w:style w:type="paragraph" w:customStyle="1" w:styleId="37444E496D214D8C8674FDE0D09E91BD">
    <w:name w:val="37444E496D214D8C8674FDE0D09E91BD"/>
    <w:rsid w:val="008D62EF"/>
    <w:pPr>
      <w:widowControl w:val="0"/>
      <w:jc w:val="both"/>
    </w:pPr>
  </w:style>
  <w:style w:type="paragraph" w:customStyle="1" w:styleId="3AD0E3B21CC549858E1E3501E76BA468">
    <w:name w:val="3AD0E3B21CC549858E1E3501E76BA468"/>
    <w:rsid w:val="008D62EF"/>
    <w:pPr>
      <w:widowControl w:val="0"/>
      <w:jc w:val="both"/>
    </w:pPr>
  </w:style>
  <w:style w:type="paragraph" w:customStyle="1" w:styleId="2B65C093442D49BFABF268D2DB566058">
    <w:name w:val="2B65C093442D49BFABF268D2DB566058"/>
    <w:rsid w:val="008D62EF"/>
    <w:pPr>
      <w:widowControl w:val="0"/>
      <w:jc w:val="both"/>
    </w:pPr>
  </w:style>
  <w:style w:type="paragraph" w:customStyle="1" w:styleId="9B7585895FC64C588E9A940E3BC00592">
    <w:name w:val="9B7585895FC64C588E9A940E3BC00592"/>
    <w:rsid w:val="008D62EF"/>
    <w:pPr>
      <w:widowControl w:val="0"/>
      <w:jc w:val="both"/>
    </w:pPr>
  </w:style>
  <w:style w:type="paragraph" w:customStyle="1" w:styleId="D661635613FA4BAB8D3E99121D301ABB">
    <w:name w:val="D661635613FA4BAB8D3E99121D301ABB"/>
    <w:rsid w:val="008D62EF"/>
    <w:pPr>
      <w:widowControl w:val="0"/>
      <w:jc w:val="both"/>
    </w:pPr>
  </w:style>
  <w:style w:type="paragraph" w:customStyle="1" w:styleId="10E746E07D2B4B8DB95D989F1C10F0AC">
    <w:name w:val="10E746E07D2B4B8DB95D989F1C10F0AC"/>
    <w:rsid w:val="008D62EF"/>
    <w:pPr>
      <w:widowControl w:val="0"/>
      <w:jc w:val="both"/>
    </w:pPr>
  </w:style>
  <w:style w:type="paragraph" w:customStyle="1" w:styleId="34827DD9A5324BE78048A40883948798">
    <w:name w:val="34827DD9A5324BE78048A40883948798"/>
    <w:rsid w:val="008D62EF"/>
    <w:pPr>
      <w:widowControl w:val="0"/>
      <w:jc w:val="both"/>
    </w:pPr>
  </w:style>
  <w:style w:type="paragraph" w:customStyle="1" w:styleId="CE04DCEEE69B434C8B039026EC8DA73F">
    <w:name w:val="CE04DCEEE69B434C8B039026EC8DA73F"/>
    <w:rsid w:val="008D62EF"/>
    <w:pPr>
      <w:widowControl w:val="0"/>
      <w:jc w:val="both"/>
    </w:pPr>
  </w:style>
  <w:style w:type="paragraph" w:customStyle="1" w:styleId="CCFE623245F749A0B3393F38BFF5FA6F">
    <w:name w:val="CCFE623245F749A0B3393F38BFF5FA6F"/>
    <w:rsid w:val="008D62EF"/>
    <w:pPr>
      <w:widowControl w:val="0"/>
      <w:jc w:val="both"/>
    </w:pPr>
  </w:style>
  <w:style w:type="paragraph" w:customStyle="1" w:styleId="C296F0C635374E1A860A8F806F677BF5">
    <w:name w:val="C296F0C635374E1A860A8F806F677BF5"/>
    <w:rsid w:val="008D62EF"/>
    <w:pPr>
      <w:widowControl w:val="0"/>
      <w:jc w:val="both"/>
    </w:pPr>
  </w:style>
  <w:style w:type="paragraph" w:customStyle="1" w:styleId="CFF58E63DC0147B693065221E6E22F04">
    <w:name w:val="CFF58E63DC0147B693065221E6E22F04"/>
    <w:rsid w:val="008D62EF"/>
    <w:pPr>
      <w:widowControl w:val="0"/>
      <w:jc w:val="both"/>
    </w:pPr>
  </w:style>
  <w:style w:type="paragraph" w:customStyle="1" w:styleId="68E8DB3E17CF4038AE752F459A5F7411">
    <w:name w:val="68E8DB3E17CF4038AE752F459A5F7411"/>
    <w:rsid w:val="008D62EF"/>
    <w:pPr>
      <w:widowControl w:val="0"/>
      <w:jc w:val="both"/>
    </w:pPr>
  </w:style>
  <w:style w:type="paragraph" w:customStyle="1" w:styleId="9E94AE5396AD4B4BAE66BC8CA63DCE95">
    <w:name w:val="9E94AE5396AD4B4BAE66BC8CA63DCE95"/>
    <w:rsid w:val="008D62EF"/>
    <w:pPr>
      <w:widowControl w:val="0"/>
      <w:jc w:val="both"/>
    </w:pPr>
  </w:style>
  <w:style w:type="paragraph" w:customStyle="1" w:styleId="671EE76B457C47D0A66228CF8943367C">
    <w:name w:val="671EE76B457C47D0A66228CF8943367C"/>
    <w:rsid w:val="008D62EF"/>
    <w:pPr>
      <w:widowControl w:val="0"/>
      <w:jc w:val="both"/>
    </w:pPr>
  </w:style>
  <w:style w:type="paragraph" w:customStyle="1" w:styleId="CFC12BC0F98442D792E79ECCEB9F14E7">
    <w:name w:val="CFC12BC0F98442D792E79ECCEB9F14E7"/>
    <w:rsid w:val="008D62EF"/>
    <w:pPr>
      <w:widowControl w:val="0"/>
      <w:jc w:val="both"/>
    </w:pPr>
  </w:style>
  <w:style w:type="paragraph" w:customStyle="1" w:styleId="2819C2C6CA85426FAC4A52D54F1B2A54">
    <w:name w:val="2819C2C6CA85426FAC4A52D54F1B2A54"/>
    <w:rsid w:val="008D62EF"/>
    <w:pPr>
      <w:widowControl w:val="0"/>
      <w:jc w:val="both"/>
    </w:pPr>
  </w:style>
  <w:style w:type="paragraph" w:customStyle="1" w:styleId="1850149433444C39BBA6097AB0BDA38C">
    <w:name w:val="1850149433444C39BBA6097AB0BDA38C"/>
    <w:rsid w:val="008D62EF"/>
    <w:pPr>
      <w:widowControl w:val="0"/>
      <w:jc w:val="both"/>
    </w:pPr>
  </w:style>
  <w:style w:type="paragraph" w:customStyle="1" w:styleId="3FC247DC5E714B8694A12DB1EFDAE876">
    <w:name w:val="3FC247DC5E714B8694A12DB1EFDAE876"/>
    <w:rsid w:val="008D62EF"/>
    <w:pPr>
      <w:widowControl w:val="0"/>
      <w:jc w:val="both"/>
    </w:pPr>
  </w:style>
  <w:style w:type="paragraph" w:customStyle="1" w:styleId="95A27768C24F4115925836B555BBE1EA">
    <w:name w:val="95A27768C24F4115925836B555BBE1EA"/>
    <w:rsid w:val="008D62EF"/>
    <w:pPr>
      <w:widowControl w:val="0"/>
      <w:jc w:val="both"/>
    </w:pPr>
  </w:style>
  <w:style w:type="paragraph" w:customStyle="1" w:styleId="D864D225CF154789A67C457F7F542892">
    <w:name w:val="D864D225CF154789A67C457F7F542892"/>
    <w:rsid w:val="008D62EF"/>
    <w:pPr>
      <w:widowControl w:val="0"/>
      <w:jc w:val="both"/>
    </w:pPr>
  </w:style>
  <w:style w:type="paragraph" w:customStyle="1" w:styleId="6BB56EE6BC924987A1F6CA94EF70EC65">
    <w:name w:val="6BB56EE6BC924987A1F6CA94EF70EC65"/>
    <w:rsid w:val="008D62EF"/>
    <w:pPr>
      <w:widowControl w:val="0"/>
      <w:jc w:val="both"/>
    </w:pPr>
  </w:style>
  <w:style w:type="paragraph" w:customStyle="1" w:styleId="FD46C41A63C94897891BC280BBB98111">
    <w:name w:val="FD46C41A63C94897891BC280BBB98111"/>
    <w:rsid w:val="008D62EF"/>
    <w:pPr>
      <w:widowControl w:val="0"/>
      <w:jc w:val="both"/>
    </w:pPr>
  </w:style>
  <w:style w:type="paragraph" w:customStyle="1" w:styleId="58B854F9B2C94A9EA5F9FF1F1423DE4D">
    <w:name w:val="58B854F9B2C94A9EA5F9FF1F1423DE4D"/>
    <w:rsid w:val="008D62EF"/>
    <w:pPr>
      <w:widowControl w:val="0"/>
      <w:jc w:val="both"/>
    </w:pPr>
  </w:style>
  <w:style w:type="paragraph" w:customStyle="1" w:styleId="67F42680CCDC424FBA8AFDA25098E045">
    <w:name w:val="67F42680CCDC424FBA8AFDA25098E045"/>
    <w:rsid w:val="008D62EF"/>
    <w:pPr>
      <w:widowControl w:val="0"/>
      <w:jc w:val="both"/>
    </w:pPr>
  </w:style>
  <w:style w:type="paragraph" w:customStyle="1" w:styleId="7B4FC8D026C446E3835B0ED7AA517E03">
    <w:name w:val="7B4FC8D026C446E3835B0ED7AA517E03"/>
    <w:rsid w:val="008D62EF"/>
    <w:pPr>
      <w:widowControl w:val="0"/>
      <w:jc w:val="both"/>
    </w:pPr>
  </w:style>
  <w:style w:type="paragraph" w:customStyle="1" w:styleId="471BED49B9954B2EB6497B3F0CD5AD63">
    <w:name w:val="471BED49B9954B2EB6497B3F0CD5AD63"/>
    <w:rsid w:val="008D62EF"/>
    <w:pPr>
      <w:widowControl w:val="0"/>
      <w:jc w:val="both"/>
    </w:pPr>
  </w:style>
  <w:style w:type="paragraph" w:customStyle="1" w:styleId="651EE6F994004B1DBDE9713584EA9CF5">
    <w:name w:val="651EE6F994004B1DBDE9713584EA9CF5"/>
    <w:rsid w:val="008D62EF"/>
    <w:pPr>
      <w:widowControl w:val="0"/>
      <w:jc w:val="both"/>
    </w:pPr>
  </w:style>
  <w:style w:type="paragraph" w:customStyle="1" w:styleId="054F195E040B4D4389D28829C22E2F3E">
    <w:name w:val="054F195E040B4D4389D28829C22E2F3E"/>
    <w:rsid w:val="008D62EF"/>
    <w:pPr>
      <w:widowControl w:val="0"/>
      <w:jc w:val="both"/>
    </w:pPr>
  </w:style>
  <w:style w:type="paragraph" w:customStyle="1" w:styleId="CB7C0105D72F4EFFBE52600AECB7DF73">
    <w:name w:val="CB7C0105D72F4EFFBE52600AECB7DF73"/>
    <w:rsid w:val="008D62EF"/>
    <w:pPr>
      <w:widowControl w:val="0"/>
      <w:jc w:val="both"/>
    </w:pPr>
  </w:style>
  <w:style w:type="paragraph" w:customStyle="1" w:styleId="EEAAEC90159443F2A110B698CC15301D">
    <w:name w:val="EEAAEC90159443F2A110B698CC15301D"/>
    <w:rsid w:val="008D62EF"/>
    <w:pPr>
      <w:widowControl w:val="0"/>
      <w:jc w:val="both"/>
    </w:pPr>
  </w:style>
  <w:style w:type="paragraph" w:customStyle="1" w:styleId="200348CF586B453FA9A47989C0D378A5">
    <w:name w:val="200348CF586B453FA9A47989C0D378A5"/>
    <w:rsid w:val="008D62EF"/>
    <w:pPr>
      <w:widowControl w:val="0"/>
      <w:jc w:val="both"/>
    </w:pPr>
  </w:style>
  <w:style w:type="paragraph" w:customStyle="1" w:styleId="669EE012F97C43F890ECE648446244E0">
    <w:name w:val="669EE012F97C43F890ECE648446244E0"/>
    <w:rsid w:val="008D62EF"/>
    <w:pPr>
      <w:widowControl w:val="0"/>
      <w:jc w:val="both"/>
    </w:pPr>
  </w:style>
  <w:style w:type="paragraph" w:customStyle="1" w:styleId="09FA6F50D00541EAACC3DD3F2DE9143A">
    <w:name w:val="09FA6F50D00541EAACC3DD3F2DE9143A"/>
    <w:rsid w:val="008D62EF"/>
    <w:pPr>
      <w:widowControl w:val="0"/>
      <w:jc w:val="both"/>
    </w:pPr>
  </w:style>
  <w:style w:type="paragraph" w:customStyle="1" w:styleId="BBC3BA79776343D191F9DA484B254764">
    <w:name w:val="BBC3BA79776343D191F9DA484B254764"/>
    <w:rsid w:val="008D62EF"/>
    <w:pPr>
      <w:widowControl w:val="0"/>
      <w:jc w:val="both"/>
    </w:pPr>
  </w:style>
  <w:style w:type="paragraph" w:customStyle="1" w:styleId="5441509A43DC497CA948B0ACDB6C4526">
    <w:name w:val="5441509A43DC497CA948B0ACDB6C4526"/>
    <w:rsid w:val="008D62EF"/>
    <w:pPr>
      <w:widowControl w:val="0"/>
      <w:jc w:val="both"/>
    </w:pPr>
  </w:style>
  <w:style w:type="paragraph" w:customStyle="1" w:styleId="090D43E6BD664958AC0F26AB9BA7013E">
    <w:name w:val="090D43E6BD664958AC0F26AB9BA7013E"/>
    <w:rsid w:val="008D62EF"/>
    <w:pPr>
      <w:widowControl w:val="0"/>
      <w:jc w:val="both"/>
    </w:pPr>
  </w:style>
  <w:style w:type="paragraph" w:customStyle="1" w:styleId="FCE2666919E94D6FAA4348E937EFF465">
    <w:name w:val="FCE2666919E94D6FAA4348E937EFF465"/>
    <w:rsid w:val="008D62EF"/>
    <w:pPr>
      <w:widowControl w:val="0"/>
      <w:jc w:val="both"/>
    </w:pPr>
  </w:style>
  <w:style w:type="paragraph" w:customStyle="1" w:styleId="6476F1F454934807B1BDE3F1F2D04F92">
    <w:name w:val="6476F1F454934807B1BDE3F1F2D04F92"/>
    <w:rsid w:val="008D62EF"/>
    <w:pPr>
      <w:widowControl w:val="0"/>
      <w:jc w:val="both"/>
    </w:pPr>
  </w:style>
  <w:style w:type="paragraph" w:customStyle="1" w:styleId="9675DCE4C3AF44CBAA506DA65F169F8C">
    <w:name w:val="9675DCE4C3AF44CBAA506DA65F169F8C"/>
    <w:rsid w:val="008D62EF"/>
    <w:pPr>
      <w:widowControl w:val="0"/>
      <w:jc w:val="both"/>
    </w:pPr>
  </w:style>
  <w:style w:type="paragraph" w:customStyle="1" w:styleId="586DE123E74A412C88B5CF9FB4F1322B">
    <w:name w:val="586DE123E74A412C88B5CF9FB4F1322B"/>
    <w:rsid w:val="008D62EF"/>
    <w:pPr>
      <w:widowControl w:val="0"/>
      <w:jc w:val="both"/>
    </w:pPr>
  </w:style>
  <w:style w:type="paragraph" w:customStyle="1" w:styleId="5EBEF277FFB4418DAF87F8DF80ABAF56">
    <w:name w:val="5EBEF277FFB4418DAF87F8DF80ABAF56"/>
    <w:rsid w:val="008D62EF"/>
    <w:pPr>
      <w:widowControl w:val="0"/>
      <w:jc w:val="both"/>
    </w:pPr>
  </w:style>
  <w:style w:type="paragraph" w:customStyle="1" w:styleId="198AE5C310D84CEDAB16941EFD007A33">
    <w:name w:val="198AE5C310D84CEDAB16941EFD007A33"/>
    <w:rsid w:val="008D62EF"/>
    <w:pPr>
      <w:widowControl w:val="0"/>
      <w:jc w:val="both"/>
    </w:pPr>
  </w:style>
  <w:style w:type="paragraph" w:customStyle="1" w:styleId="5AD598B4A94B41A5835E87E842A8758C">
    <w:name w:val="5AD598B4A94B41A5835E87E842A8758C"/>
    <w:rsid w:val="008D62EF"/>
    <w:pPr>
      <w:widowControl w:val="0"/>
      <w:jc w:val="both"/>
    </w:pPr>
  </w:style>
  <w:style w:type="paragraph" w:customStyle="1" w:styleId="B38BF1C090614BC9B127E8B7330DA429">
    <w:name w:val="B38BF1C090614BC9B127E8B7330DA429"/>
    <w:rsid w:val="008D62EF"/>
    <w:pPr>
      <w:widowControl w:val="0"/>
      <w:jc w:val="both"/>
    </w:pPr>
  </w:style>
  <w:style w:type="paragraph" w:customStyle="1" w:styleId="BEC727F653BC4B2A8B37C44D19F180E7">
    <w:name w:val="BEC727F653BC4B2A8B37C44D19F180E7"/>
    <w:rsid w:val="008D62EF"/>
    <w:pPr>
      <w:widowControl w:val="0"/>
      <w:jc w:val="both"/>
    </w:pPr>
  </w:style>
  <w:style w:type="paragraph" w:customStyle="1" w:styleId="FB3378A6050B45E7A207DB8CF0055C91">
    <w:name w:val="FB3378A6050B45E7A207DB8CF0055C91"/>
    <w:rsid w:val="008D62EF"/>
    <w:pPr>
      <w:widowControl w:val="0"/>
      <w:jc w:val="both"/>
    </w:pPr>
  </w:style>
  <w:style w:type="paragraph" w:customStyle="1" w:styleId="3A0763D5913F4BDE8BE33C1F6A54B143">
    <w:name w:val="3A0763D5913F4BDE8BE33C1F6A54B143"/>
    <w:rsid w:val="008D62EF"/>
    <w:pPr>
      <w:widowControl w:val="0"/>
      <w:jc w:val="both"/>
    </w:pPr>
  </w:style>
  <w:style w:type="paragraph" w:customStyle="1" w:styleId="AF436293C9684C9398E8B4170E9CA5FD">
    <w:name w:val="AF436293C9684C9398E8B4170E9CA5FD"/>
    <w:rsid w:val="008D62EF"/>
    <w:pPr>
      <w:widowControl w:val="0"/>
      <w:jc w:val="both"/>
    </w:pPr>
  </w:style>
  <w:style w:type="paragraph" w:customStyle="1" w:styleId="AA1A4BF03E9D46478BCF304FF45D8DA9">
    <w:name w:val="AA1A4BF03E9D46478BCF304FF45D8DA9"/>
    <w:rsid w:val="008D62EF"/>
    <w:pPr>
      <w:widowControl w:val="0"/>
      <w:jc w:val="both"/>
    </w:pPr>
  </w:style>
  <w:style w:type="paragraph" w:customStyle="1" w:styleId="90DBC5C2C8D14F34BEED2A4EC9F88CDD">
    <w:name w:val="90DBC5C2C8D14F34BEED2A4EC9F88CDD"/>
    <w:rsid w:val="008D62EF"/>
    <w:pPr>
      <w:widowControl w:val="0"/>
      <w:jc w:val="both"/>
    </w:pPr>
  </w:style>
  <w:style w:type="paragraph" w:customStyle="1" w:styleId="49EE3EFFA35846D786D6787C890CF347">
    <w:name w:val="49EE3EFFA35846D786D6787C890CF347"/>
    <w:rsid w:val="008D62EF"/>
    <w:pPr>
      <w:widowControl w:val="0"/>
      <w:jc w:val="both"/>
    </w:pPr>
  </w:style>
  <w:style w:type="paragraph" w:customStyle="1" w:styleId="94A230AE29234BC8AE96E40D9D6B6AA4">
    <w:name w:val="94A230AE29234BC8AE96E40D9D6B6AA4"/>
    <w:rsid w:val="008D62EF"/>
    <w:pPr>
      <w:widowControl w:val="0"/>
      <w:jc w:val="both"/>
    </w:pPr>
  </w:style>
  <w:style w:type="paragraph" w:customStyle="1" w:styleId="C8C7814B2F8F4D398FF62166B82F3E82">
    <w:name w:val="C8C7814B2F8F4D398FF62166B82F3E82"/>
    <w:rsid w:val="008D62EF"/>
    <w:pPr>
      <w:widowControl w:val="0"/>
      <w:jc w:val="both"/>
    </w:pPr>
  </w:style>
  <w:style w:type="paragraph" w:customStyle="1" w:styleId="3112ACC3513841C19F41D6F4A627DCC0">
    <w:name w:val="3112ACC3513841C19F41D6F4A627DCC0"/>
    <w:rsid w:val="008D62EF"/>
    <w:pPr>
      <w:widowControl w:val="0"/>
      <w:jc w:val="both"/>
    </w:pPr>
  </w:style>
  <w:style w:type="paragraph" w:customStyle="1" w:styleId="D8E6BD9860C848539A5ABF7327B54F68">
    <w:name w:val="D8E6BD9860C848539A5ABF7327B54F68"/>
    <w:rsid w:val="008D62EF"/>
    <w:pPr>
      <w:widowControl w:val="0"/>
      <w:jc w:val="both"/>
    </w:pPr>
  </w:style>
  <w:style w:type="paragraph" w:customStyle="1" w:styleId="B0A954CF858B4BB5BC1575C2251057B1">
    <w:name w:val="B0A954CF858B4BB5BC1575C2251057B1"/>
    <w:rsid w:val="008D62EF"/>
    <w:pPr>
      <w:widowControl w:val="0"/>
      <w:jc w:val="both"/>
    </w:pPr>
  </w:style>
  <w:style w:type="paragraph" w:customStyle="1" w:styleId="B6635FDB5D2247C09B955727632C11A6">
    <w:name w:val="B6635FDB5D2247C09B955727632C11A6"/>
    <w:rsid w:val="008D62EF"/>
    <w:pPr>
      <w:widowControl w:val="0"/>
      <w:jc w:val="both"/>
    </w:pPr>
  </w:style>
  <w:style w:type="paragraph" w:customStyle="1" w:styleId="9290D5B736AE4D928018458E3CF90325">
    <w:name w:val="9290D5B736AE4D928018458E3CF90325"/>
    <w:rsid w:val="008D62EF"/>
    <w:pPr>
      <w:widowControl w:val="0"/>
      <w:jc w:val="both"/>
    </w:pPr>
  </w:style>
  <w:style w:type="paragraph" w:customStyle="1" w:styleId="5BCE057ABC7D4930BF619E0D75219C1D">
    <w:name w:val="5BCE057ABC7D4930BF619E0D75219C1D"/>
    <w:rsid w:val="008D62EF"/>
    <w:pPr>
      <w:widowControl w:val="0"/>
      <w:jc w:val="both"/>
    </w:pPr>
  </w:style>
  <w:style w:type="paragraph" w:customStyle="1" w:styleId="3B699BDDADD34DBABF20FD685F798A5F">
    <w:name w:val="3B699BDDADD34DBABF20FD685F798A5F"/>
    <w:rsid w:val="008D62EF"/>
    <w:pPr>
      <w:widowControl w:val="0"/>
      <w:jc w:val="both"/>
    </w:pPr>
  </w:style>
  <w:style w:type="paragraph" w:customStyle="1" w:styleId="717AD02E17D7406487F16BCDD3DCEA73">
    <w:name w:val="717AD02E17D7406487F16BCDD3DCEA73"/>
    <w:rsid w:val="008D62EF"/>
    <w:pPr>
      <w:widowControl w:val="0"/>
      <w:jc w:val="both"/>
    </w:pPr>
  </w:style>
  <w:style w:type="paragraph" w:customStyle="1" w:styleId="E632D8E1028348F0B7DE4E8D1DFFC603">
    <w:name w:val="E632D8E1028348F0B7DE4E8D1DFFC603"/>
    <w:rsid w:val="008D62EF"/>
    <w:pPr>
      <w:widowControl w:val="0"/>
      <w:jc w:val="both"/>
    </w:pPr>
  </w:style>
  <w:style w:type="paragraph" w:customStyle="1" w:styleId="E768EA0EEFFD480AA0C05DB0531D22FB">
    <w:name w:val="E768EA0EEFFD480AA0C05DB0531D22FB"/>
    <w:rsid w:val="008D62EF"/>
    <w:pPr>
      <w:widowControl w:val="0"/>
      <w:jc w:val="both"/>
    </w:pPr>
  </w:style>
  <w:style w:type="paragraph" w:customStyle="1" w:styleId="3BB0DF904AB24B17B8A248A59A477759">
    <w:name w:val="3BB0DF904AB24B17B8A248A59A477759"/>
    <w:rsid w:val="008D62EF"/>
    <w:pPr>
      <w:widowControl w:val="0"/>
      <w:jc w:val="both"/>
    </w:pPr>
  </w:style>
  <w:style w:type="paragraph" w:customStyle="1" w:styleId="D2E9AEC6735E4759970171A38C9F454A">
    <w:name w:val="D2E9AEC6735E4759970171A38C9F454A"/>
    <w:rsid w:val="008D62EF"/>
    <w:pPr>
      <w:widowControl w:val="0"/>
      <w:jc w:val="both"/>
    </w:pPr>
  </w:style>
  <w:style w:type="paragraph" w:customStyle="1" w:styleId="8D26609C25024B4CBF126BC17FE03816">
    <w:name w:val="8D26609C25024B4CBF126BC17FE03816"/>
    <w:rsid w:val="008D62EF"/>
    <w:pPr>
      <w:widowControl w:val="0"/>
      <w:jc w:val="both"/>
    </w:pPr>
  </w:style>
  <w:style w:type="paragraph" w:customStyle="1" w:styleId="F57A412021424489A8C2C0096008DEDC">
    <w:name w:val="F57A412021424489A8C2C0096008DEDC"/>
    <w:rsid w:val="008D62EF"/>
    <w:pPr>
      <w:widowControl w:val="0"/>
      <w:jc w:val="both"/>
    </w:pPr>
  </w:style>
  <w:style w:type="paragraph" w:customStyle="1" w:styleId="BACF9794619944A6A969319604FD9FCB">
    <w:name w:val="BACF9794619944A6A969319604FD9FCB"/>
    <w:rsid w:val="008D62EF"/>
    <w:pPr>
      <w:widowControl w:val="0"/>
      <w:jc w:val="both"/>
    </w:pPr>
  </w:style>
  <w:style w:type="paragraph" w:customStyle="1" w:styleId="C607A89C79A443748EF01DA1042E2D17">
    <w:name w:val="C607A89C79A443748EF01DA1042E2D17"/>
    <w:rsid w:val="008D62EF"/>
    <w:pPr>
      <w:widowControl w:val="0"/>
      <w:jc w:val="both"/>
    </w:pPr>
  </w:style>
  <w:style w:type="paragraph" w:customStyle="1" w:styleId="C01BA012FB5A416CAE7DA94C0B4233E1">
    <w:name w:val="C01BA012FB5A416CAE7DA94C0B4233E1"/>
    <w:rsid w:val="008D62EF"/>
    <w:pPr>
      <w:widowControl w:val="0"/>
      <w:jc w:val="both"/>
    </w:pPr>
  </w:style>
  <w:style w:type="paragraph" w:customStyle="1" w:styleId="2161DC25CDF14F298B01240AB50B399B">
    <w:name w:val="2161DC25CDF14F298B01240AB50B399B"/>
    <w:rsid w:val="008D62EF"/>
    <w:pPr>
      <w:widowControl w:val="0"/>
      <w:jc w:val="both"/>
    </w:pPr>
  </w:style>
  <w:style w:type="paragraph" w:customStyle="1" w:styleId="0AA11202AB8A4E8BAA07656F518F7516">
    <w:name w:val="0AA11202AB8A4E8BAA07656F518F7516"/>
    <w:rsid w:val="008D62EF"/>
    <w:pPr>
      <w:widowControl w:val="0"/>
      <w:jc w:val="both"/>
    </w:pPr>
  </w:style>
  <w:style w:type="paragraph" w:customStyle="1" w:styleId="1B6B8876E7FF4B4F8D6D51A0ED1704CF">
    <w:name w:val="1B6B8876E7FF4B4F8D6D51A0ED1704CF"/>
    <w:rsid w:val="008D62EF"/>
    <w:pPr>
      <w:widowControl w:val="0"/>
      <w:jc w:val="both"/>
    </w:pPr>
  </w:style>
  <w:style w:type="paragraph" w:customStyle="1" w:styleId="C8752615E2C749338F92D2D6147E58D9">
    <w:name w:val="C8752615E2C749338F92D2D6147E58D9"/>
    <w:rsid w:val="008D62EF"/>
    <w:pPr>
      <w:widowControl w:val="0"/>
      <w:jc w:val="both"/>
    </w:pPr>
  </w:style>
  <w:style w:type="paragraph" w:customStyle="1" w:styleId="ACAE2C5335404845A632D2D1F3D8E3AD">
    <w:name w:val="ACAE2C5335404845A632D2D1F3D8E3AD"/>
    <w:rsid w:val="008D62EF"/>
    <w:pPr>
      <w:widowControl w:val="0"/>
      <w:jc w:val="both"/>
    </w:pPr>
  </w:style>
  <w:style w:type="paragraph" w:customStyle="1" w:styleId="CC4468CFF08242D3BB78368E969C90D7">
    <w:name w:val="CC4468CFF08242D3BB78368E969C90D7"/>
    <w:rsid w:val="008D62EF"/>
    <w:pPr>
      <w:widowControl w:val="0"/>
      <w:jc w:val="both"/>
    </w:pPr>
  </w:style>
  <w:style w:type="paragraph" w:customStyle="1" w:styleId="CAAFDD7B20834E9D84058D7683BA8410">
    <w:name w:val="CAAFDD7B20834E9D84058D7683BA8410"/>
    <w:rsid w:val="008D62EF"/>
    <w:pPr>
      <w:widowControl w:val="0"/>
      <w:jc w:val="both"/>
    </w:pPr>
  </w:style>
  <w:style w:type="paragraph" w:customStyle="1" w:styleId="45F924FDF354417D82916FAFB57A5E80">
    <w:name w:val="45F924FDF354417D82916FAFB57A5E80"/>
    <w:rsid w:val="008D62EF"/>
    <w:pPr>
      <w:widowControl w:val="0"/>
      <w:jc w:val="both"/>
    </w:pPr>
  </w:style>
  <w:style w:type="paragraph" w:customStyle="1" w:styleId="F167342439094A49A64F8910F34B93BE">
    <w:name w:val="F167342439094A49A64F8910F34B93BE"/>
    <w:rsid w:val="008D62EF"/>
    <w:pPr>
      <w:widowControl w:val="0"/>
      <w:jc w:val="both"/>
    </w:pPr>
  </w:style>
  <w:style w:type="paragraph" w:customStyle="1" w:styleId="AF8A961B402E4092876947FE279B70C5">
    <w:name w:val="AF8A961B402E4092876947FE279B70C5"/>
    <w:rsid w:val="008D62EF"/>
    <w:pPr>
      <w:widowControl w:val="0"/>
      <w:jc w:val="both"/>
    </w:pPr>
  </w:style>
  <w:style w:type="paragraph" w:customStyle="1" w:styleId="5CBE3A6C7DA44508AA7B75B4FAD653A5">
    <w:name w:val="5CBE3A6C7DA44508AA7B75B4FAD653A5"/>
    <w:rsid w:val="008D62EF"/>
    <w:pPr>
      <w:widowControl w:val="0"/>
      <w:jc w:val="both"/>
    </w:pPr>
  </w:style>
  <w:style w:type="paragraph" w:customStyle="1" w:styleId="A1B0B544B84C4E35AD545FB8FB3BCF86">
    <w:name w:val="A1B0B544B84C4E35AD545FB8FB3BCF86"/>
    <w:rsid w:val="008D62EF"/>
    <w:pPr>
      <w:widowControl w:val="0"/>
      <w:jc w:val="both"/>
    </w:pPr>
  </w:style>
  <w:style w:type="paragraph" w:customStyle="1" w:styleId="26D38B493D0B4C64A0B733BE51BF2F24">
    <w:name w:val="26D38B493D0B4C64A0B733BE51BF2F24"/>
    <w:rsid w:val="008D62EF"/>
    <w:pPr>
      <w:widowControl w:val="0"/>
      <w:jc w:val="both"/>
    </w:pPr>
  </w:style>
  <w:style w:type="paragraph" w:customStyle="1" w:styleId="5663B3E175F846848E5B28A8696096DE">
    <w:name w:val="5663B3E175F846848E5B28A8696096DE"/>
    <w:rsid w:val="008D62EF"/>
    <w:pPr>
      <w:widowControl w:val="0"/>
      <w:jc w:val="both"/>
    </w:pPr>
  </w:style>
  <w:style w:type="paragraph" w:customStyle="1" w:styleId="771633FF565546688167B3232E6AFB99">
    <w:name w:val="771633FF565546688167B3232E6AFB99"/>
    <w:rsid w:val="008D62EF"/>
    <w:pPr>
      <w:widowControl w:val="0"/>
      <w:jc w:val="both"/>
    </w:pPr>
  </w:style>
  <w:style w:type="paragraph" w:customStyle="1" w:styleId="4578467C2DC94669BC0630A86A649E00">
    <w:name w:val="4578467C2DC94669BC0630A86A649E00"/>
    <w:rsid w:val="008D62EF"/>
    <w:pPr>
      <w:widowControl w:val="0"/>
      <w:jc w:val="both"/>
    </w:pPr>
  </w:style>
  <w:style w:type="paragraph" w:customStyle="1" w:styleId="EAEA94F056EB4D74B76E00D91ABF02EB">
    <w:name w:val="EAEA94F056EB4D74B76E00D91ABF02EB"/>
    <w:rsid w:val="008D62EF"/>
    <w:pPr>
      <w:widowControl w:val="0"/>
      <w:jc w:val="both"/>
    </w:pPr>
  </w:style>
  <w:style w:type="paragraph" w:customStyle="1" w:styleId="B71C98F93E2A4FADAAA6B723828C0CA6">
    <w:name w:val="B71C98F93E2A4FADAAA6B723828C0CA6"/>
    <w:rsid w:val="008D62EF"/>
    <w:pPr>
      <w:widowControl w:val="0"/>
      <w:jc w:val="both"/>
    </w:pPr>
  </w:style>
  <w:style w:type="paragraph" w:customStyle="1" w:styleId="8EF573F9844942508C0CC5CAA148D1F8">
    <w:name w:val="8EF573F9844942508C0CC5CAA148D1F8"/>
    <w:rsid w:val="008D62EF"/>
    <w:pPr>
      <w:widowControl w:val="0"/>
      <w:jc w:val="both"/>
    </w:pPr>
  </w:style>
  <w:style w:type="paragraph" w:customStyle="1" w:styleId="3A5FACAE7A7C4902A18218ACD2189A21">
    <w:name w:val="3A5FACAE7A7C4902A18218ACD2189A21"/>
    <w:rsid w:val="008D62EF"/>
    <w:pPr>
      <w:widowControl w:val="0"/>
      <w:jc w:val="both"/>
    </w:pPr>
  </w:style>
  <w:style w:type="paragraph" w:customStyle="1" w:styleId="1E623D8D16BE4555850225787106054A">
    <w:name w:val="1E623D8D16BE4555850225787106054A"/>
    <w:rsid w:val="008D62EF"/>
    <w:pPr>
      <w:widowControl w:val="0"/>
      <w:jc w:val="both"/>
    </w:pPr>
  </w:style>
  <w:style w:type="paragraph" w:customStyle="1" w:styleId="B7A3C668CF474EF6A9070B45C45E55BD">
    <w:name w:val="B7A3C668CF474EF6A9070B45C45E55BD"/>
    <w:rsid w:val="008D62EF"/>
    <w:pPr>
      <w:widowControl w:val="0"/>
      <w:jc w:val="both"/>
    </w:pPr>
  </w:style>
  <w:style w:type="paragraph" w:customStyle="1" w:styleId="F7E4540C48874527A18B5B7D36F84112">
    <w:name w:val="F7E4540C48874527A18B5B7D36F84112"/>
    <w:rsid w:val="008D62EF"/>
    <w:pPr>
      <w:widowControl w:val="0"/>
      <w:jc w:val="both"/>
    </w:pPr>
  </w:style>
  <w:style w:type="paragraph" w:customStyle="1" w:styleId="04ECE883324042E8B7A5BEBB9C95FA90">
    <w:name w:val="04ECE883324042E8B7A5BEBB9C95FA90"/>
    <w:rsid w:val="008D62EF"/>
    <w:pPr>
      <w:widowControl w:val="0"/>
      <w:jc w:val="both"/>
    </w:pPr>
  </w:style>
  <w:style w:type="paragraph" w:customStyle="1" w:styleId="BD071BC029E34D649235AB2F925BC726">
    <w:name w:val="BD071BC029E34D649235AB2F925BC726"/>
    <w:rsid w:val="008D62EF"/>
    <w:pPr>
      <w:widowControl w:val="0"/>
      <w:jc w:val="both"/>
    </w:pPr>
  </w:style>
  <w:style w:type="paragraph" w:customStyle="1" w:styleId="48516CD644204C158AB280C06146D6B2">
    <w:name w:val="48516CD644204C158AB280C06146D6B2"/>
    <w:rsid w:val="008D62EF"/>
    <w:pPr>
      <w:widowControl w:val="0"/>
      <w:jc w:val="both"/>
    </w:pPr>
  </w:style>
  <w:style w:type="paragraph" w:customStyle="1" w:styleId="3CC50B1636604FC9B2404BAAC3D0288C">
    <w:name w:val="3CC50B1636604FC9B2404BAAC3D0288C"/>
    <w:rsid w:val="008D62EF"/>
    <w:pPr>
      <w:widowControl w:val="0"/>
      <w:jc w:val="both"/>
    </w:pPr>
  </w:style>
  <w:style w:type="paragraph" w:customStyle="1" w:styleId="2500F54E16F0476E88D154A7EB080890">
    <w:name w:val="2500F54E16F0476E88D154A7EB080890"/>
    <w:rsid w:val="008D62EF"/>
    <w:pPr>
      <w:widowControl w:val="0"/>
      <w:jc w:val="both"/>
    </w:pPr>
  </w:style>
  <w:style w:type="paragraph" w:customStyle="1" w:styleId="051C765F668D4DE3822B89629339C7E2">
    <w:name w:val="051C765F668D4DE3822B89629339C7E2"/>
    <w:rsid w:val="008D62EF"/>
    <w:pPr>
      <w:widowControl w:val="0"/>
      <w:jc w:val="both"/>
    </w:pPr>
  </w:style>
  <w:style w:type="paragraph" w:customStyle="1" w:styleId="42A2CB369EEB4CA99A413984C537BC56">
    <w:name w:val="42A2CB369EEB4CA99A413984C537BC56"/>
    <w:rsid w:val="008D62EF"/>
    <w:pPr>
      <w:widowControl w:val="0"/>
      <w:jc w:val="both"/>
    </w:pPr>
  </w:style>
  <w:style w:type="paragraph" w:customStyle="1" w:styleId="95238DEFAC354F9491D5E001BC577231">
    <w:name w:val="95238DEFAC354F9491D5E001BC577231"/>
    <w:rsid w:val="008D62EF"/>
    <w:pPr>
      <w:widowControl w:val="0"/>
      <w:jc w:val="both"/>
    </w:pPr>
  </w:style>
  <w:style w:type="paragraph" w:customStyle="1" w:styleId="FFD3BB6EE11A428C920AAE161AB86372">
    <w:name w:val="FFD3BB6EE11A428C920AAE161AB86372"/>
    <w:rsid w:val="008D62EF"/>
    <w:pPr>
      <w:widowControl w:val="0"/>
      <w:jc w:val="both"/>
    </w:pPr>
  </w:style>
  <w:style w:type="paragraph" w:customStyle="1" w:styleId="E483EF027E5D4C11B62D630CC2D1343C">
    <w:name w:val="E483EF027E5D4C11B62D630CC2D1343C"/>
    <w:rsid w:val="008D62EF"/>
    <w:pPr>
      <w:widowControl w:val="0"/>
      <w:jc w:val="both"/>
    </w:pPr>
  </w:style>
  <w:style w:type="paragraph" w:customStyle="1" w:styleId="4174A8DEC96945DB9B12A359CDDFAE9D">
    <w:name w:val="4174A8DEC96945DB9B12A359CDDFAE9D"/>
    <w:rsid w:val="008D62EF"/>
    <w:pPr>
      <w:widowControl w:val="0"/>
      <w:jc w:val="both"/>
    </w:pPr>
  </w:style>
  <w:style w:type="paragraph" w:customStyle="1" w:styleId="FD26BBFA782F4730A7E6C0439AD322BB">
    <w:name w:val="FD26BBFA782F4730A7E6C0439AD322BB"/>
    <w:rsid w:val="008D62EF"/>
    <w:pPr>
      <w:widowControl w:val="0"/>
      <w:jc w:val="both"/>
    </w:pPr>
  </w:style>
  <w:style w:type="paragraph" w:customStyle="1" w:styleId="273F4054F29044D3BC2CD7C8A08F7B56">
    <w:name w:val="273F4054F29044D3BC2CD7C8A08F7B56"/>
    <w:rsid w:val="008D62EF"/>
    <w:pPr>
      <w:widowControl w:val="0"/>
      <w:jc w:val="both"/>
    </w:pPr>
  </w:style>
  <w:style w:type="paragraph" w:customStyle="1" w:styleId="26AE1EB6542C4C898AF8AC40F15547F9">
    <w:name w:val="26AE1EB6542C4C898AF8AC40F15547F9"/>
    <w:rsid w:val="008D62EF"/>
    <w:pPr>
      <w:widowControl w:val="0"/>
      <w:jc w:val="both"/>
    </w:pPr>
  </w:style>
  <w:style w:type="paragraph" w:customStyle="1" w:styleId="39B19ED37EC34080A3372EA8CD960716">
    <w:name w:val="39B19ED37EC34080A3372EA8CD960716"/>
    <w:rsid w:val="008D62EF"/>
    <w:pPr>
      <w:widowControl w:val="0"/>
      <w:jc w:val="both"/>
    </w:pPr>
  </w:style>
  <w:style w:type="paragraph" w:customStyle="1" w:styleId="3E0A8DAE12514C7BBD5C6A238299419B">
    <w:name w:val="3E0A8DAE12514C7BBD5C6A238299419B"/>
    <w:rsid w:val="008D62EF"/>
    <w:pPr>
      <w:widowControl w:val="0"/>
      <w:jc w:val="both"/>
    </w:pPr>
  </w:style>
  <w:style w:type="paragraph" w:customStyle="1" w:styleId="7762FB52D63449968B9541F18A3E63B6">
    <w:name w:val="7762FB52D63449968B9541F18A3E63B6"/>
    <w:rsid w:val="008D62EF"/>
    <w:pPr>
      <w:widowControl w:val="0"/>
      <w:jc w:val="both"/>
    </w:pPr>
  </w:style>
  <w:style w:type="paragraph" w:customStyle="1" w:styleId="7AAEB5A76FF34084831E8FBD4EC5CA63">
    <w:name w:val="7AAEB5A76FF34084831E8FBD4EC5CA63"/>
    <w:rsid w:val="008D62EF"/>
    <w:pPr>
      <w:widowControl w:val="0"/>
      <w:jc w:val="both"/>
    </w:pPr>
  </w:style>
  <w:style w:type="paragraph" w:customStyle="1" w:styleId="19252D7BD5FA44CF9E76B24C89E262BD">
    <w:name w:val="19252D7BD5FA44CF9E76B24C89E262BD"/>
    <w:rsid w:val="008D62EF"/>
    <w:pPr>
      <w:widowControl w:val="0"/>
      <w:jc w:val="both"/>
    </w:pPr>
  </w:style>
  <w:style w:type="paragraph" w:customStyle="1" w:styleId="490CD7FD6071432B8EE1F7491A612490">
    <w:name w:val="490CD7FD6071432B8EE1F7491A612490"/>
    <w:rsid w:val="008D62EF"/>
    <w:pPr>
      <w:widowControl w:val="0"/>
      <w:jc w:val="both"/>
    </w:pPr>
  </w:style>
  <w:style w:type="paragraph" w:customStyle="1" w:styleId="4D7FAD5E576F4290B5EAF9230E0C9E2B">
    <w:name w:val="4D7FAD5E576F4290B5EAF9230E0C9E2B"/>
    <w:rsid w:val="008D62EF"/>
    <w:pPr>
      <w:widowControl w:val="0"/>
      <w:jc w:val="both"/>
    </w:pPr>
  </w:style>
  <w:style w:type="paragraph" w:customStyle="1" w:styleId="2A7174DB390946F58EC85C14EBD5A235">
    <w:name w:val="2A7174DB390946F58EC85C14EBD5A235"/>
    <w:rsid w:val="008D62EF"/>
    <w:pPr>
      <w:widowControl w:val="0"/>
      <w:jc w:val="both"/>
    </w:pPr>
  </w:style>
  <w:style w:type="paragraph" w:customStyle="1" w:styleId="C43B14F0A0F64D5A889727D16A4A0729">
    <w:name w:val="C43B14F0A0F64D5A889727D16A4A0729"/>
    <w:rsid w:val="008D62EF"/>
    <w:pPr>
      <w:widowControl w:val="0"/>
      <w:jc w:val="both"/>
    </w:pPr>
  </w:style>
  <w:style w:type="paragraph" w:customStyle="1" w:styleId="487CAAD0F1E848FC95D812B908D8A563">
    <w:name w:val="487CAAD0F1E848FC95D812B908D8A563"/>
    <w:rsid w:val="008D62EF"/>
    <w:pPr>
      <w:widowControl w:val="0"/>
      <w:jc w:val="both"/>
    </w:pPr>
  </w:style>
  <w:style w:type="paragraph" w:customStyle="1" w:styleId="43094C63F9704656AF359C32AD7A77DE">
    <w:name w:val="43094C63F9704656AF359C32AD7A77DE"/>
    <w:rsid w:val="008D62EF"/>
    <w:pPr>
      <w:widowControl w:val="0"/>
      <w:jc w:val="both"/>
    </w:pPr>
  </w:style>
  <w:style w:type="paragraph" w:customStyle="1" w:styleId="F584E134703748C885B591231A94E7CF">
    <w:name w:val="F584E134703748C885B591231A94E7CF"/>
    <w:rsid w:val="008D62EF"/>
    <w:pPr>
      <w:widowControl w:val="0"/>
      <w:jc w:val="both"/>
    </w:pPr>
  </w:style>
  <w:style w:type="paragraph" w:customStyle="1" w:styleId="161617899753414D942495758CD29E04">
    <w:name w:val="161617899753414D942495758CD29E04"/>
    <w:rsid w:val="008D62EF"/>
    <w:pPr>
      <w:widowControl w:val="0"/>
      <w:jc w:val="both"/>
    </w:pPr>
  </w:style>
  <w:style w:type="paragraph" w:customStyle="1" w:styleId="FA7C417E51674D0EA8A1BC2DFA5A9E6A">
    <w:name w:val="FA7C417E51674D0EA8A1BC2DFA5A9E6A"/>
    <w:rsid w:val="008D62EF"/>
    <w:pPr>
      <w:widowControl w:val="0"/>
      <w:jc w:val="both"/>
    </w:pPr>
  </w:style>
  <w:style w:type="paragraph" w:customStyle="1" w:styleId="65771A1A0E294A218FAB98ADF72B99F5">
    <w:name w:val="65771A1A0E294A218FAB98ADF72B99F5"/>
    <w:rsid w:val="008D62EF"/>
    <w:pPr>
      <w:widowControl w:val="0"/>
      <w:jc w:val="both"/>
    </w:pPr>
  </w:style>
  <w:style w:type="paragraph" w:customStyle="1" w:styleId="0C56BE98820D442DBFF79FABE0D3C7BB">
    <w:name w:val="0C56BE98820D442DBFF79FABE0D3C7BB"/>
    <w:rsid w:val="008D62EF"/>
    <w:pPr>
      <w:widowControl w:val="0"/>
      <w:jc w:val="both"/>
    </w:pPr>
  </w:style>
  <w:style w:type="paragraph" w:customStyle="1" w:styleId="F824D5240D024B848691DA5DAB79BE5D">
    <w:name w:val="F824D5240D024B848691DA5DAB79BE5D"/>
    <w:rsid w:val="008D62EF"/>
    <w:pPr>
      <w:widowControl w:val="0"/>
      <w:jc w:val="both"/>
    </w:pPr>
  </w:style>
  <w:style w:type="paragraph" w:customStyle="1" w:styleId="7B7F1331E691481D93F8F646A9B1C1A1">
    <w:name w:val="7B7F1331E691481D93F8F646A9B1C1A1"/>
    <w:rsid w:val="008D62EF"/>
    <w:pPr>
      <w:widowControl w:val="0"/>
      <w:jc w:val="both"/>
    </w:pPr>
  </w:style>
  <w:style w:type="paragraph" w:customStyle="1" w:styleId="A0291D55F71E4CFEB78DF57211F452E2">
    <w:name w:val="A0291D55F71E4CFEB78DF57211F452E2"/>
    <w:rsid w:val="008D62EF"/>
    <w:pPr>
      <w:widowControl w:val="0"/>
      <w:jc w:val="both"/>
    </w:pPr>
  </w:style>
  <w:style w:type="paragraph" w:customStyle="1" w:styleId="33E6A9D4734B4500A26DF55306C8BC8F">
    <w:name w:val="33E6A9D4734B4500A26DF55306C8BC8F"/>
    <w:rsid w:val="008D62EF"/>
    <w:pPr>
      <w:widowControl w:val="0"/>
      <w:jc w:val="both"/>
    </w:pPr>
  </w:style>
  <w:style w:type="paragraph" w:customStyle="1" w:styleId="F3D7407692104B6980F371970D4F2800">
    <w:name w:val="F3D7407692104B6980F371970D4F2800"/>
    <w:rsid w:val="008D62EF"/>
    <w:pPr>
      <w:widowControl w:val="0"/>
      <w:jc w:val="both"/>
    </w:pPr>
  </w:style>
  <w:style w:type="paragraph" w:customStyle="1" w:styleId="D68BC74D00114177AB467F50B859F3A3">
    <w:name w:val="D68BC74D00114177AB467F50B859F3A3"/>
    <w:rsid w:val="008D62EF"/>
    <w:pPr>
      <w:widowControl w:val="0"/>
      <w:jc w:val="both"/>
    </w:pPr>
  </w:style>
  <w:style w:type="paragraph" w:customStyle="1" w:styleId="FF9DF08DAECB41DCBBFB7F6DFA174C64">
    <w:name w:val="FF9DF08DAECB41DCBBFB7F6DFA174C64"/>
    <w:rsid w:val="008D62EF"/>
    <w:pPr>
      <w:widowControl w:val="0"/>
      <w:jc w:val="both"/>
    </w:pPr>
  </w:style>
  <w:style w:type="paragraph" w:customStyle="1" w:styleId="35499C1BEBEF4F608F266925BD969F17">
    <w:name w:val="35499C1BEBEF4F608F266925BD969F17"/>
    <w:rsid w:val="008D62EF"/>
    <w:pPr>
      <w:widowControl w:val="0"/>
      <w:jc w:val="both"/>
    </w:pPr>
  </w:style>
  <w:style w:type="paragraph" w:customStyle="1" w:styleId="654D6D1423D34A29A48DE11CFA3EF1CA">
    <w:name w:val="654D6D1423D34A29A48DE11CFA3EF1CA"/>
    <w:rsid w:val="008D62EF"/>
    <w:pPr>
      <w:widowControl w:val="0"/>
      <w:jc w:val="both"/>
    </w:pPr>
  </w:style>
  <w:style w:type="paragraph" w:customStyle="1" w:styleId="5692989704114BA0817E6070A324CDC1">
    <w:name w:val="5692989704114BA0817E6070A324CDC1"/>
    <w:rsid w:val="008D62EF"/>
    <w:pPr>
      <w:widowControl w:val="0"/>
      <w:jc w:val="both"/>
    </w:pPr>
  </w:style>
  <w:style w:type="paragraph" w:customStyle="1" w:styleId="53105F30E92444A5BE43E2E94C9853FD">
    <w:name w:val="53105F30E92444A5BE43E2E94C9853FD"/>
    <w:rsid w:val="008D62EF"/>
    <w:pPr>
      <w:widowControl w:val="0"/>
      <w:jc w:val="both"/>
    </w:pPr>
  </w:style>
  <w:style w:type="paragraph" w:customStyle="1" w:styleId="6803E7CFF8524DEC9DA0E3C5AB37F5F2">
    <w:name w:val="6803E7CFF8524DEC9DA0E3C5AB37F5F2"/>
    <w:rsid w:val="008D62EF"/>
    <w:pPr>
      <w:widowControl w:val="0"/>
      <w:jc w:val="both"/>
    </w:pPr>
  </w:style>
  <w:style w:type="paragraph" w:customStyle="1" w:styleId="DCDA18CD8B76482DA4B3E45922801939">
    <w:name w:val="DCDA18CD8B76482DA4B3E45922801939"/>
    <w:rsid w:val="008D62EF"/>
    <w:pPr>
      <w:widowControl w:val="0"/>
      <w:jc w:val="both"/>
    </w:pPr>
  </w:style>
  <w:style w:type="paragraph" w:customStyle="1" w:styleId="B4AFE599D2C84EF6BC3A5D7CF87863AB">
    <w:name w:val="B4AFE599D2C84EF6BC3A5D7CF87863AB"/>
    <w:rsid w:val="008D62EF"/>
    <w:pPr>
      <w:widowControl w:val="0"/>
      <w:jc w:val="both"/>
    </w:pPr>
  </w:style>
  <w:style w:type="paragraph" w:customStyle="1" w:styleId="A9DAC75DA3394BE5A5F0E59D59DF91BF">
    <w:name w:val="A9DAC75DA3394BE5A5F0E59D59DF91BF"/>
    <w:rsid w:val="008D62EF"/>
    <w:pPr>
      <w:widowControl w:val="0"/>
      <w:jc w:val="both"/>
    </w:pPr>
  </w:style>
  <w:style w:type="paragraph" w:customStyle="1" w:styleId="01848AC6785645F2B99CA5C01D709C98">
    <w:name w:val="01848AC6785645F2B99CA5C01D709C98"/>
    <w:rsid w:val="008D62EF"/>
    <w:pPr>
      <w:widowControl w:val="0"/>
      <w:jc w:val="both"/>
    </w:pPr>
  </w:style>
  <w:style w:type="paragraph" w:customStyle="1" w:styleId="CF6D4910C9884CF496445D5C415B0E61">
    <w:name w:val="CF6D4910C9884CF496445D5C415B0E61"/>
    <w:rsid w:val="008D62EF"/>
    <w:pPr>
      <w:widowControl w:val="0"/>
      <w:jc w:val="both"/>
    </w:pPr>
  </w:style>
  <w:style w:type="paragraph" w:customStyle="1" w:styleId="B832F71488DA4379B473F3E9DB9199EE">
    <w:name w:val="B832F71488DA4379B473F3E9DB9199EE"/>
    <w:rsid w:val="008D62EF"/>
    <w:pPr>
      <w:widowControl w:val="0"/>
      <w:jc w:val="both"/>
    </w:pPr>
  </w:style>
  <w:style w:type="paragraph" w:customStyle="1" w:styleId="86185385851E495A89CBA067B2D3D896">
    <w:name w:val="86185385851E495A89CBA067B2D3D896"/>
    <w:rsid w:val="008D62EF"/>
    <w:pPr>
      <w:widowControl w:val="0"/>
      <w:jc w:val="both"/>
    </w:pPr>
  </w:style>
  <w:style w:type="paragraph" w:customStyle="1" w:styleId="D3CA20B9F4484C41B8720681F0164349">
    <w:name w:val="D3CA20B9F4484C41B8720681F0164349"/>
    <w:rsid w:val="008D62EF"/>
    <w:pPr>
      <w:widowControl w:val="0"/>
      <w:jc w:val="both"/>
    </w:pPr>
  </w:style>
  <w:style w:type="paragraph" w:customStyle="1" w:styleId="E22B03EAA30E48C0960EC1AAD8A42A26">
    <w:name w:val="E22B03EAA30E48C0960EC1AAD8A42A26"/>
    <w:rsid w:val="008D62EF"/>
    <w:pPr>
      <w:widowControl w:val="0"/>
      <w:jc w:val="both"/>
    </w:pPr>
  </w:style>
  <w:style w:type="paragraph" w:customStyle="1" w:styleId="F077F974803147158C88092BB1E1905F">
    <w:name w:val="F077F974803147158C88092BB1E1905F"/>
    <w:rsid w:val="008D62EF"/>
    <w:pPr>
      <w:widowControl w:val="0"/>
      <w:jc w:val="both"/>
    </w:pPr>
  </w:style>
  <w:style w:type="paragraph" w:customStyle="1" w:styleId="C2599DDC89C44C218234B783E7A15B4A">
    <w:name w:val="C2599DDC89C44C218234B783E7A15B4A"/>
    <w:rsid w:val="008D62EF"/>
    <w:pPr>
      <w:widowControl w:val="0"/>
      <w:jc w:val="both"/>
    </w:pPr>
  </w:style>
  <w:style w:type="paragraph" w:customStyle="1" w:styleId="6F71818922694656BA926EAF0799BE95">
    <w:name w:val="6F71818922694656BA926EAF0799BE95"/>
    <w:rsid w:val="008D62EF"/>
    <w:pPr>
      <w:widowControl w:val="0"/>
      <w:jc w:val="both"/>
    </w:pPr>
  </w:style>
  <w:style w:type="paragraph" w:customStyle="1" w:styleId="367BBFAEF92141EFB7A9AC58AF12DEB5">
    <w:name w:val="367BBFAEF92141EFB7A9AC58AF12DEB5"/>
    <w:rsid w:val="008D62EF"/>
    <w:pPr>
      <w:widowControl w:val="0"/>
      <w:jc w:val="both"/>
    </w:pPr>
  </w:style>
  <w:style w:type="paragraph" w:customStyle="1" w:styleId="C83C40CB44754B958CF78543BF709056">
    <w:name w:val="C83C40CB44754B958CF78543BF709056"/>
    <w:rsid w:val="008D62EF"/>
    <w:pPr>
      <w:widowControl w:val="0"/>
      <w:jc w:val="both"/>
    </w:pPr>
  </w:style>
  <w:style w:type="paragraph" w:customStyle="1" w:styleId="5276A2DE68504174BB09F7E55033AE5F">
    <w:name w:val="5276A2DE68504174BB09F7E55033AE5F"/>
    <w:rsid w:val="008D62EF"/>
    <w:pPr>
      <w:widowControl w:val="0"/>
      <w:jc w:val="both"/>
    </w:pPr>
  </w:style>
  <w:style w:type="paragraph" w:customStyle="1" w:styleId="090DACB377384FF7BA87CE68B2208B0D">
    <w:name w:val="090DACB377384FF7BA87CE68B2208B0D"/>
    <w:rsid w:val="008D62EF"/>
    <w:pPr>
      <w:widowControl w:val="0"/>
      <w:jc w:val="both"/>
    </w:pPr>
  </w:style>
  <w:style w:type="paragraph" w:customStyle="1" w:styleId="EDF8920F7CDA41C4BDACC5AD72B93B3D">
    <w:name w:val="EDF8920F7CDA41C4BDACC5AD72B93B3D"/>
    <w:rsid w:val="008D62EF"/>
    <w:pPr>
      <w:widowControl w:val="0"/>
      <w:jc w:val="both"/>
    </w:pPr>
  </w:style>
  <w:style w:type="paragraph" w:customStyle="1" w:styleId="4D400806CFAC4F3487E9B49C39D7843E">
    <w:name w:val="4D400806CFAC4F3487E9B49C39D7843E"/>
    <w:rsid w:val="008D62EF"/>
    <w:pPr>
      <w:widowControl w:val="0"/>
      <w:jc w:val="both"/>
    </w:pPr>
  </w:style>
  <w:style w:type="paragraph" w:customStyle="1" w:styleId="8E0B763677FF454A8FB42EFB53703B6C">
    <w:name w:val="8E0B763677FF454A8FB42EFB53703B6C"/>
    <w:rsid w:val="008D62EF"/>
    <w:pPr>
      <w:widowControl w:val="0"/>
      <w:jc w:val="both"/>
    </w:pPr>
  </w:style>
  <w:style w:type="paragraph" w:customStyle="1" w:styleId="3D88E9CAB9F8487880880888128DC1EE">
    <w:name w:val="3D88E9CAB9F8487880880888128DC1EE"/>
    <w:rsid w:val="008D62EF"/>
    <w:pPr>
      <w:widowControl w:val="0"/>
      <w:jc w:val="both"/>
    </w:pPr>
  </w:style>
  <w:style w:type="paragraph" w:customStyle="1" w:styleId="9A2C1F65DD774BD2980DB72228BE52BB">
    <w:name w:val="9A2C1F65DD774BD2980DB72228BE52BB"/>
    <w:rsid w:val="008D62EF"/>
    <w:pPr>
      <w:widowControl w:val="0"/>
      <w:jc w:val="both"/>
    </w:pPr>
  </w:style>
  <w:style w:type="paragraph" w:customStyle="1" w:styleId="9670B5A8738F4B3884EEA8081EA104F1">
    <w:name w:val="9670B5A8738F4B3884EEA8081EA104F1"/>
    <w:rsid w:val="008D62EF"/>
    <w:pPr>
      <w:widowControl w:val="0"/>
      <w:jc w:val="both"/>
    </w:pPr>
  </w:style>
  <w:style w:type="paragraph" w:customStyle="1" w:styleId="26B493D4E91C4E5C92799F50B8577021">
    <w:name w:val="26B493D4E91C4E5C92799F50B8577021"/>
    <w:rsid w:val="008D62EF"/>
    <w:pPr>
      <w:widowControl w:val="0"/>
      <w:jc w:val="both"/>
    </w:pPr>
  </w:style>
  <w:style w:type="paragraph" w:customStyle="1" w:styleId="640ABBEDEB274F02AC806B5AC643D9E2">
    <w:name w:val="640ABBEDEB274F02AC806B5AC643D9E2"/>
    <w:rsid w:val="008D62EF"/>
    <w:pPr>
      <w:widowControl w:val="0"/>
      <w:jc w:val="both"/>
    </w:pPr>
  </w:style>
  <w:style w:type="paragraph" w:customStyle="1" w:styleId="FC827F5694AF4D6CAAD5EF39AC59AC51">
    <w:name w:val="FC827F5694AF4D6CAAD5EF39AC59AC51"/>
    <w:rsid w:val="008D62EF"/>
    <w:pPr>
      <w:widowControl w:val="0"/>
      <w:jc w:val="both"/>
    </w:pPr>
  </w:style>
  <w:style w:type="paragraph" w:customStyle="1" w:styleId="122D638E7D584BC6B1848E9E787AE3BA">
    <w:name w:val="122D638E7D584BC6B1848E9E787AE3BA"/>
    <w:rsid w:val="008D62EF"/>
    <w:pPr>
      <w:widowControl w:val="0"/>
      <w:jc w:val="both"/>
    </w:pPr>
  </w:style>
  <w:style w:type="paragraph" w:customStyle="1" w:styleId="F4F8499A4150445A9A06AB89E190B729">
    <w:name w:val="F4F8499A4150445A9A06AB89E190B729"/>
    <w:rsid w:val="008D62EF"/>
    <w:pPr>
      <w:widowControl w:val="0"/>
      <w:jc w:val="both"/>
    </w:pPr>
  </w:style>
  <w:style w:type="paragraph" w:customStyle="1" w:styleId="CFCEE4ACDD944A1C8466E237440C4398">
    <w:name w:val="CFCEE4ACDD944A1C8466E237440C4398"/>
    <w:rsid w:val="008D62EF"/>
    <w:pPr>
      <w:widowControl w:val="0"/>
      <w:jc w:val="both"/>
    </w:pPr>
  </w:style>
  <w:style w:type="paragraph" w:customStyle="1" w:styleId="778A9F1AC8FC45E6987A1D4A5DECA65C">
    <w:name w:val="778A9F1AC8FC45E6987A1D4A5DECA65C"/>
    <w:rsid w:val="008D62EF"/>
    <w:pPr>
      <w:widowControl w:val="0"/>
      <w:jc w:val="both"/>
    </w:pPr>
  </w:style>
  <w:style w:type="paragraph" w:customStyle="1" w:styleId="9025E2CB80C343B0B2A5E302698C11A7">
    <w:name w:val="9025E2CB80C343B0B2A5E302698C11A7"/>
    <w:rsid w:val="008D62EF"/>
    <w:pPr>
      <w:widowControl w:val="0"/>
      <w:jc w:val="both"/>
    </w:pPr>
  </w:style>
  <w:style w:type="paragraph" w:customStyle="1" w:styleId="F1786627F01C4D788A8B44935CE1314E">
    <w:name w:val="F1786627F01C4D788A8B44935CE1314E"/>
    <w:rsid w:val="008D62EF"/>
    <w:pPr>
      <w:widowControl w:val="0"/>
      <w:jc w:val="both"/>
    </w:pPr>
  </w:style>
  <w:style w:type="paragraph" w:customStyle="1" w:styleId="A7F348116BF94B9FA01BB816BB7FFC0E">
    <w:name w:val="A7F348116BF94B9FA01BB816BB7FFC0E"/>
    <w:rsid w:val="008D62EF"/>
    <w:pPr>
      <w:widowControl w:val="0"/>
      <w:jc w:val="both"/>
    </w:pPr>
  </w:style>
  <w:style w:type="paragraph" w:customStyle="1" w:styleId="C19356C0724B4CE4BD409D815AD887E9">
    <w:name w:val="C19356C0724B4CE4BD409D815AD887E9"/>
    <w:rsid w:val="008D62EF"/>
    <w:pPr>
      <w:widowControl w:val="0"/>
      <w:jc w:val="both"/>
    </w:pPr>
  </w:style>
  <w:style w:type="paragraph" w:customStyle="1" w:styleId="FA088C75E72C49F0BAC04A534202C5EB">
    <w:name w:val="FA088C75E72C49F0BAC04A534202C5EB"/>
    <w:rsid w:val="008D62EF"/>
    <w:pPr>
      <w:widowControl w:val="0"/>
      <w:jc w:val="both"/>
    </w:pPr>
  </w:style>
  <w:style w:type="paragraph" w:customStyle="1" w:styleId="8810828860FE42309070D4F518D0F759">
    <w:name w:val="8810828860FE42309070D4F518D0F759"/>
    <w:rsid w:val="008D62EF"/>
    <w:pPr>
      <w:widowControl w:val="0"/>
      <w:jc w:val="both"/>
    </w:pPr>
  </w:style>
  <w:style w:type="paragraph" w:customStyle="1" w:styleId="8EF44614E361495090023D0B94E812CE">
    <w:name w:val="8EF44614E361495090023D0B94E812CE"/>
    <w:rsid w:val="008D62EF"/>
    <w:pPr>
      <w:widowControl w:val="0"/>
      <w:jc w:val="both"/>
    </w:pPr>
  </w:style>
  <w:style w:type="paragraph" w:customStyle="1" w:styleId="753568DD595442AE840965B6DE14E75B">
    <w:name w:val="753568DD595442AE840965B6DE14E75B"/>
    <w:rsid w:val="008D62EF"/>
    <w:pPr>
      <w:widowControl w:val="0"/>
      <w:jc w:val="both"/>
    </w:pPr>
  </w:style>
  <w:style w:type="paragraph" w:customStyle="1" w:styleId="6B007C19EC6C46129CDDB0B4B5662FBA">
    <w:name w:val="6B007C19EC6C46129CDDB0B4B5662FBA"/>
    <w:rsid w:val="008D62EF"/>
    <w:pPr>
      <w:widowControl w:val="0"/>
      <w:jc w:val="both"/>
    </w:pPr>
  </w:style>
  <w:style w:type="paragraph" w:customStyle="1" w:styleId="04057AD0B1AF40738199790B34A8C603">
    <w:name w:val="04057AD0B1AF40738199790B34A8C603"/>
    <w:rsid w:val="008D62EF"/>
    <w:pPr>
      <w:widowControl w:val="0"/>
      <w:jc w:val="both"/>
    </w:pPr>
  </w:style>
  <w:style w:type="paragraph" w:customStyle="1" w:styleId="A2833ECB6D4F4ABC90D97DD17E24CA15">
    <w:name w:val="A2833ECB6D4F4ABC90D97DD17E24CA15"/>
    <w:rsid w:val="008D62EF"/>
    <w:pPr>
      <w:widowControl w:val="0"/>
      <w:jc w:val="both"/>
    </w:pPr>
  </w:style>
  <w:style w:type="paragraph" w:customStyle="1" w:styleId="06042F6CF2BC463BB32D1D61E4B58EB5">
    <w:name w:val="06042F6CF2BC463BB32D1D61E4B58EB5"/>
    <w:rsid w:val="008D62EF"/>
    <w:pPr>
      <w:widowControl w:val="0"/>
      <w:jc w:val="both"/>
    </w:pPr>
  </w:style>
  <w:style w:type="paragraph" w:customStyle="1" w:styleId="CE3012FFFAD74342912398D05E53507A">
    <w:name w:val="CE3012FFFAD74342912398D05E53507A"/>
    <w:rsid w:val="008D62EF"/>
    <w:pPr>
      <w:widowControl w:val="0"/>
      <w:jc w:val="both"/>
    </w:pPr>
  </w:style>
  <w:style w:type="paragraph" w:customStyle="1" w:styleId="F64B86FFFC4A46F7A7903FB936164EB8">
    <w:name w:val="F64B86FFFC4A46F7A7903FB936164EB8"/>
    <w:rsid w:val="008D62EF"/>
    <w:pPr>
      <w:widowControl w:val="0"/>
      <w:jc w:val="both"/>
    </w:pPr>
  </w:style>
  <w:style w:type="paragraph" w:customStyle="1" w:styleId="FC0D1E3DB889438A8F86016C910A6268">
    <w:name w:val="FC0D1E3DB889438A8F86016C910A6268"/>
    <w:rsid w:val="008D62EF"/>
    <w:pPr>
      <w:widowControl w:val="0"/>
      <w:jc w:val="both"/>
    </w:pPr>
  </w:style>
  <w:style w:type="paragraph" w:customStyle="1" w:styleId="25323F3A055C447CA7E5132FBFCC6656">
    <w:name w:val="25323F3A055C447CA7E5132FBFCC6656"/>
    <w:rsid w:val="008D62EF"/>
    <w:pPr>
      <w:widowControl w:val="0"/>
      <w:jc w:val="both"/>
    </w:pPr>
  </w:style>
  <w:style w:type="paragraph" w:customStyle="1" w:styleId="88060C6B55254776AAAF2F1C35BFA7D3">
    <w:name w:val="88060C6B55254776AAAF2F1C35BFA7D3"/>
    <w:rsid w:val="008D62EF"/>
    <w:pPr>
      <w:widowControl w:val="0"/>
      <w:jc w:val="both"/>
    </w:pPr>
  </w:style>
  <w:style w:type="paragraph" w:customStyle="1" w:styleId="F100306A66114267BDF712F2CB02E78D">
    <w:name w:val="F100306A66114267BDF712F2CB02E78D"/>
    <w:rsid w:val="008D62EF"/>
    <w:pPr>
      <w:widowControl w:val="0"/>
      <w:jc w:val="both"/>
    </w:pPr>
  </w:style>
  <w:style w:type="paragraph" w:customStyle="1" w:styleId="83E44ABFDEB1456EBAD689E8EE3BBA0A">
    <w:name w:val="83E44ABFDEB1456EBAD689E8EE3BBA0A"/>
    <w:rsid w:val="008D62EF"/>
    <w:pPr>
      <w:widowControl w:val="0"/>
      <w:jc w:val="both"/>
    </w:pPr>
  </w:style>
  <w:style w:type="paragraph" w:customStyle="1" w:styleId="DD3E4AEE3BB8445EB9F3C92FD8121544">
    <w:name w:val="DD3E4AEE3BB8445EB9F3C92FD8121544"/>
    <w:rsid w:val="008D62EF"/>
    <w:pPr>
      <w:widowControl w:val="0"/>
      <w:jc w:val="both"/>
    </w:pPr>
  </w:style>
  <w:style w:type="paragraph" w:customStyle="1" w:styleId="9B637767AE64416BB14B9C0EDA1DEEBB">
    <w:name w:val="9B637767AE64416BB14B9C0EDA1DEEBB"/>
    <w:rsid w:val="008D62EF"/>
    <w:pPr>
      <w:widowControl w:val="0"/>
      <w:jc w:val="both"/>
    </w:pPr>
  </w:style>
  <w:style w:type="paragraph" w:customStyle="1" w:styleId="4900CF8272AD4FE4B593B2EF6B3F08CF">
    <w:name w:val="4900CF8272AD4FE4B593B2EF6B3F08CF"/>
    <w:rsid w:val="008D62EF"/>
    <w:pPr>
      <w:widowControl w:val="0"/>
      <w:jc w:val="both"/>
    </w:pPr>
  </w:style>
  <w:style w:type="paragraph" w:customStyle="1" w:styleId="949723DE12B24431905702C90DA1B2B7">
    <w:name w:val="949723DE12B24431905702C90DA1B2B7"/>
    <w:rsid w:val="008D62EF"/>
    <w:pPr>
      <w:widowControl w:val="0"/>
      <w:jc w:val="both"/>
    </w:pPr>
  </w:style>
  <w:style w:type="paragraph" w:customStyle="1" w:styleId="B6607205C573440791848750F4698A74">
    <w:name w:val="B6607205C573440791848750F4698A74"/>
    <w:rsid w:val="008D62EF"/>
    <w:pPr>
      <w:widowControl w:val="0"/>
      <w:jc w:val="both"/>
    </w:pPr>
  </w:style>
  <w:style w:type="paragraph" w:customStyle="1" w:styleId="86C5C6783BA54376B65F535C853956A0">
    <w:name w:val="86C5C6783BA54376B65F535C853956A0"/>
    <w:rsid w:val="008D62EF"/>
    <w:pPr>
      <w:widowControl w:val="0"/>
      <w:jc w:val="both"/>
    </w:pPr>
  </w:style>
  <w:style w:type="paragraph" w:customStyle="1" w:styleId="E0656F59790344178D4BF8FA63DEB7DE">
    <w:name w:val="E0656F59790344178D4BF8FA63DEB7DE"/>
    <w:rsid w:val="008D62EF"/>
    <w:pPr>
      <w:widowControl w:val="0"/>
      <w:jc w:val="both"/>
    </w:pPr>
  </w:style>
  <w:style w:type="paragraph" w:customStyle="1" w:styleId="DB550C875368418AAD910BBA5380BC7D">
    <w:name w:val="DB550C875368418AAD910BBA5380BC7D"/>
    <w:rsid w:val="008D62EF"/>
    <w:pPr>
      <w:widowControl w:val="0"/>
      <w:jc w:val="both"/>
    </w:pPr>
  </w:style>
  <w:style w:type="paragraph" w:customStyle="1" w:styleId="8E9A2A2E1BEF45C0B9EEB2978E229D12">
    <w:name w:val="8E9A2A2E1BEF45C0B9EEB2978E229D12"/>
    <w:rsid w:val="008D62EF"/>
    <w:pPr>
      <w:widowControl w:val="0"/>
      <w:jc w:val="both"/>
    </w:pPr>
  </w:style>
  <w:style w:type="paragraph" w:customStyle="1" w:styleId="BD7C53B16E4D41B58A30A16E3718024C">
    <w:name w:val="BD7C53B16E4D41B58A30A16E3718024C"/>
    <w:rsid w:val="008D62EF"/>
    <w:pPr>
      <w:widowControl w:val="0"/>
      <w:jc w:val="both"/>
    </w:pPr>
  </w:style>
  <w:style w:type="paragraph" w:customStyle="1" w:styleId="64DFF811CAB245B2AD8E930463A4041F">
    <w:name w:val="64DFF811CAB245B2AD8E930463A4041F"/>
    <w:rsid w:val="008D62EF"/>
    <w:pPr>
      <w:widowControl w:val="0"/>
      <w:jc w:val="both"/>
    </w:pPr>
  </w:style>
  <w:style w:type="paragraph" w:customStyle="1" w:styleId="B9827320679C4B09BF13802EF44CABE2">
    <w:name w:val="B9827320679C4B09BF13802EF44CABE2"/>
    <w:rsid w:val="008D62EF"/>
    <w:pPr>
      <w:widowControl w:val="0"/>
      <w:jc w:val="both"/>
    </w:pPr>
  </w:style>
  <w:style w:type="paragraph" w:customStyle="1" w:styleId="865966F0C27A4F889894E0612BF57EE7">
    <w:name w:val="865966F0C27A4F889894E0612BF57EE7"/>
    <w:rsid w:val="008D62EF"/>
    <w:pPr>
      <w:widowControl w:val="0"/>
      <w:jc w:val="both"/>
    </w:pPr>
  </w:style>
  <w:style w:type="paragraph" w:customStyle="1" w:styleId="58457D535BC64726AAF9FED969A5E0E4">
    <w:name w:val="58457D535BC64726AAF9FED969A5E0E4"/>
    <w:rsid w:val="008D62EF"/>
    <w:pPr>
      <w:widowControl w:val="0"/>
      <w:jc w:val="both"/>
    </w:pPr>
  </w:style>
  <w:style w:type="paragraph" w:customStyle="1" w:styleId="BE04EE17F3AD4637935D5F185FF19125">
    <w:name w:val="BE04EE17F3AD4637935D5F185FF19125"/>
    <w:rsid w:val="008D62EF"/>
    <w:pPr>
      <w:widowControl w:val="0"/>
      <w:jc w:val="both"/>
    </w:pPr>
  </w:style>
  <w:style w:type="paragraph" w:customStyle="1" w:styleId="465AE239D96D4B0EBBE20769BE1582DA">
    <w:name w:val="465AE239D96D4B0EBBE20769BE1582DA"/>
    <w:rsid w:val="008D62EF"/>
    <w:pPr>
      <w:widowControl w:val="0"/>
      <w:jc w:val="both"/>
    </w:pPr>
  </w:style>
  <w:style w:type="paragraph" w:customStyle="1" w:styleId="ABB7BCCE149C4C9E8FABDC8B39647F6A">
    <w:name w:val="ABB7BCCE149C4C9E8FABDC8B39647F6A"/>
    <w:rsid w:val="008D62EF"/>
    <w:pPr>
      <w:widowControl w:val="0"/>
      <w:jc w:val="both"/>
    </w:pPr>
  </w:style>
  <w:style w:type="paragraph" w:customStyle="1" w:styleId="1334FF05417A4B9EAA8B287CF80E2811">
    <w:name w:val="1334FF05417A4B9EAA8B287CF80E2811"/>
    <w:rsid w:val="008D62EF"/>
    <w:pPr>
      <w:widowControl w:val="0"/>
      <w:jc w:val="both"/>
    </w:pPr>
  </w:style>
  <w:style w:type="paragraph" w:customStyle="1" w:styleId="6753CC162CEB4221B0F5CFDC48E90A52">
    <w:name w:val="6753CC162CEB4221B0F5CFDC48E90A52"/>
    <w:rsid w:val="008D62EF"/>
    <w:pPr>
      <w:widowControl w:val="0"/>
      <w:jc w:val="both"/>
    </w:pPr>
  </w:style>
  <w:style w:type="paragraph" w:customStyle="1" w:styleId="F21494EF44F14DDD8D42726BB7F6FC89">
    <w:name w:val="F21494EF44F14DDD8D42726BB7F6FC89"/>
    <w:rsid w:val="008D62EF"/>
    <w:pPr>
      <w:widowControl w:val="0"/>
      <w:jc w:val="both"/>
    </w:pPr>
  </w:style>
  <w:style w:type="paragraph" w:customStyle="1" w:styleId="E331D780D22F49A2B64C8F8E81F8C512">
    <w:name w:val="E331D780D22F49A2B64C8F8E81F8C512"/>
    <w:rsid w:val="008D62EF"/>
    <w:pPr>
      <w:widowControl w:val="0"/>
      <w:jc w:val="both"/>
    </w:pPr>
  </w:style>
  <w:style w:type="paragraph" w:customStyle="1" w:styleId="4A37FD2C3AAF4045B46ABC072D4D84A1">
    <w:name w:val="4A37FD2C3AAF4045B46ABC072D4D84A1"/>
    <w:rsid w:val="008D62EF"/>
    <w:pPr>
      <w:widowControl w:val="0"/>
      <w:jc w:val="both"/>
    </w:pPr>
  </w:style>
  <w:style w:type="paragraph" w:customStyle="1" w:styleId="63749D692D4A4760BE77D98CB77A23D4">
    <w:name w:val="63749D692D4A4760BE77D98CB77A23D4"/>
    <w:rsid w:val="008D62EF"/>
    <w:pPr>
      <w:widowControl w:val="0"/>
      <w:jc w:val="both"/>
    </w:pPr>
  </w:style>
  <w:style w:type="paragraph" w:customStyle="1" w:styleId="AE5E62A6155745A28EE94DA64A2F04F5">
    <w:name w:val="AE5E62A6155745A28EE94DA64A2F04F5"/>
    <w:rsid w:val="008D62EF"/>
    <w:pPr>
      <w:widowControl w:val="0"/>
      <w:jc w:val="both"/>
    </w:pPr>
  </w:style>
  <w:style w:type="paragraph" w:customStyle="1" w:styleId="5D3F39B0B6BB42639966280061D565FE">
    <w:name w:val="5D3F39B0B6BB42639966280061D565FE"/>
    <w:rsid w:val="008D62EF"/>
    <w:pPr>
      <w:widowControl w:val="0"/>
      <w:jc w:val="both"/>
    </w:pPr>
  </w:style>
  <w:style w:type="paragraph" w:customStyle="1" w:styleId="AB2B1226D3A44A728AF21E20E9083378">
    <w:name w:val="AB2B1226D3A44A728AF21E20E9083378"/>
    <w:rsid w:val="008D62EF"/>
    <w:pPr>
      <w:widowControl w:val="0"/>
      <w:jc w:val="both"/>
    </w:pPr>
  </w:style>
  <w:style w:type="paragraph" w:customStyle="1" w:styleId="9AC87EC028C84F6CA1A63F8418A928F3">
    <w:name w:val="9AC87EC028C84F6CA1A63F8418A928F3"/>
    <w:rsid w:val="008D62EF"/>
    <w:pPr>
      <w:widowControl w:val="0"/>
      <w:jc w:val="both"/>
    </w:pPr>
  </w:style>
  <w:style w:type="paragraph" w:customStyle="1" w:styleId="A2800E2E402F4FD1A3289EEEA2157414">
    <w:name w:val="A2800E2E402F4FD1A3289EEEA2157414"/>
    <w:rsid w:val="008D62EF"/>
    <w:pPr>
      <w:widowControl w:val="0"/>
      <w:jc w:val="both"/>
    </w:pPr>
  </w:style>
  <w:style w:type="paragraph" w:customStyle="1" w:styleId="B964471BFB594248B637DEDA3BCAB366">
    <w:name w:val="B964471BFB594248B637DEDA3BCAB366"/>
    <w:rsid w:val="008D62EF"/>
    <w:pPr>
      <w:widowControl w:val="0"/>
      <w:jc w:val="both"/>
    </w:pPr>
  </w:style>
  <w:style w:type="paragraph" w:customStyle="1" w:styleId="DA1AFD13D0C8456CB24C7549D2F30F55">
    <w:name w:val="DA1AFD13D0C8456CB24C7549D2F30F55"/>
    <w:rsid w:val="008D62EF"/>
    <w:pPr>
      <w:widowControl w:val="0"/>
      <w:jc w:val="both"/>
    </w:pPr>
  </w:style>
  <w:style w:type="paragraph" w:customStyle="1" w:styleId="8A895C382E134CF685AA37B7FF877E23">
    <w:name w:val="8A895C382E134CF685AA37B7FF877E23"/>
    <w:rsid w:val="008D62EF"/>
    <w:pPr>
      <w:widowControl w:val="0"/>
      <w:jc w:val="both"/>
    </w:pPr>
  </w:style>
  <w:style w:type="paragraph" w:customStyle="1" w:styleId="F73900DB085949A4923BEC6C3E4DEB6E">
    <w:name w:val="F73900DB085949A4923BEC6C3E4DEB6E"/>
    <w:rsid w:val="008D62EF"/>
    <w:pPr>
      <w:widowControl w:val="0"/>
      <w:jc w:val="both"/>
    </w:pPr>
  </w:style>
  <w:style w:type="paragraph" w:customStyle="1" w:styleId="64867C08A2F246D6AA9560D97EA7BB45">
    <w:name w:val="64867C08A2F246D6AA9560D97EA7BB45"/>
    <w:rsid w:val="008D62EF"/>
    <w:pPr>
      <w:widowControl w:val="0"/>
      <w:jc w:val="both"/>
    </w:pPr>
  </w:style>
  <w:style w:type="paragraph" w:customStyle="1" w:styleId="1723F106C358470D9C71EB3AC4E2E0AD">
    <w:name w:val="1723F106C358470D9C71EB3AC4E2E0AD"/>
    <w:rsid w:val="008D62EF"/>
    <w:pPr>
      <w:widowControl w:val="0"/>
      <w:jc w:val="both"/>
    </w:pPr>
  </w:style>
  <w:style w:type="paragraph" w:customStyle="1" w:styleId="FD83A4F50DC54258B85AB6A4CD63EE31">
    <w:name w:val="FD83A4F50DC54258B85AB6A4CD63EE31"/>
    <w:rsid w:val="008D62EF"/>
    <w:pPr>
      <w:widowControl w:val="0"/>
      <w:jc w:val="both"/>
    </w:pPr>
  </w:style>
  <w:style w:type="paragraph" w:customStyle="1" w:styleId="A9CD08D526994420BE79968BC1C981B5">
    <w:name w:val="A9CD08D526994420BE79968BC1C981B5"/>
    <w:rsid w:val="008D62EF"/>
    <w:pPr>
      <w:widowControl w:val="0"/>
      <w:jc w:val="both"/>
    </w:pPr>
  </w:style>
  <w:style w:type="paragraph" w:customStyle="1" w:styleId="CE0F76555E284A5EB73044CA909F5AFB">
    <w:name w:val="CE0F76555E284A5EB73044CA909F5AFB"/>
    <w:rsid w:val="008D62EF"/>
    <w:pPr>
      <w:widowControl w:val="0"/>
      <w:jc w:val="both"/>
    </w:pPr>
  </w:style>
  <w:style w:type="paragraph" w:customStyle="1" w:styleId="B7331C6DD84743FEA8EC6BF6E9DD27D7">
    <w:name w:val="B7331C6DD84743FEA8EC6BF6E9DD27D7"/>
    <w:rsid w:val="008D62EF"/>
    <w:pPr>
      <w:widowControl w:val="0"/>
      <w:jc w:val="both"/>
    </w:pPr>
  </w:style>
  <w:style w:type="paragraph" w:customStyle="1" w:styleId="F55E5D7816474B1BA90FBAC221CBA3B7">
    <w:name w:val="F55E5D7816474B1BA90FBAC221CBA3B7"/>
    <w:rsid w:val="008D62EF"/>
    <w:pPr>
      <w:widowControl w:val="0"/>
      <w:jc w:val="both"/>
    </w:pPr>
  </w:style>
  <w:style w:type="paragraph" w:customStyle="1" w:styleId="D6E33DB486554C289F47FB2563DA57D4">
    <w:name w:val="D6E33DB486554C289F47FB2563DA57D4"/>
    <w:rsid w:val="008D62EF"/>
    <w:pPr>
      <w:widowControl w:val="0"/>
      <w:jc w:val="both"/>
    </w:pPr>
  </w:style>
  <w:style w:type="paragraph" w:customStyle="1" w:styleId="049E43F49D7843D18975E3311A13566A">
    <w:name w:val="049E43F49D7843D18975E3311A13566A"/>
    <w:rsid w:val="008D62EF"/>
    <w:pPr>
      <w:widowControl w:val="0"/>
      <w:jc w:val="both"/>
    </w:pPr>
  </w:style>
  <w:style w:type="paragraph" w:customStyle="1" w:styleId="2C1E624FD5664086B639CEA43A03CB17">
    <w:name w:val="2C1E624FD5664086B639CEA43A03CB17"/>
    <w:rsid w:val="008D62EF"/>
    <w:pPr>
      <w:widowControl w:val="0"/>
      <w:jc w:val="both"/>
    </w:pPr>
  </w:style>
  <w:style w:type="paragraph" w:customStyle="1" w:styleId="4DEA59F4291C4827AECC88B72D6BC5EE">
    <w:name w:val="4DEA59F4291C4827AECC88B72D6BC5EE"/>
    <w:rsid w:val="008D62EF"/>
    <w:pPr>
      <w:widowControl w:val="0"/>
      <w:jc w:val="both"/>
    </w:pPr>
  </w:style>
  <w:style w:type="paragraph" w:customStyle="1" w:styleId="3DF1A13018B3448DBAFF4B0DBF875174">
    <w:name w:val="3DF1A13018B3448DBAFF4B0DBF875174"/>
    <w:rsid w:val="008D62EF"/>
    <w:pPr>
      <w:widowControl w:val="0"/>
      <w:jc w:val="both"/>
    </w:pPr>
  </w:style>
  <w:style w:type="paragraph" w:customStyle="1" w:styleId="330E22DDBB9C452E96B6F75E451614EB">
    <w:name w:val="330E22DDBB9C452E96B6F75E451614EB"/>
    <w:rsid w:val="008D62EF"/>
    <w:pPr>
      <w:widowControl w:val="0"/>
      <w:jc w:val="both"/>
    </w:pPr>
  </w:style>
  <w:style w:type="paragraph" w:customStyle="1" w:styleId="52B01A7879544D85BF4EAB2F59037821">
    <w:name w:val="52B01A7879544D85BF4EAB2F59037821"/>
    <w:rsid w:val="008D62EF"/>
    <w:pPr>
      <w:widowControl w:val="0"/>
      <w:jc w:val="both"/>
    </w:pPr>
  </w:style>
  <w:style w:type="paragraph" w:customStyle="1" w:styleId="91177E1057174E1CB7E1ABAF4D821BE4">
    <w:name w:val="91177E1057174E1CB7E1ABAF4D821BE4"/>
    <w:rsid w:val="008D62EF"/>
    <w:pPr>
      <w:widowControl w:val="0"/>
      <w:jc w:val="both"/>
    </w:pPr>
  </w:style>
  <w:style w:type="paragraph" w:customStyle="1" w:styleId="4401D0FFEDBF49D2AF5CBC0F52BD38CD">
    <w:name w:val="4401D0FFEDBF49D2AF5CBC0F52BD38CD"/>
    <w:rsid w:val="008D62EF"/>
    <w:pPr>
      <w:widowControl w:val="0"/>
      <w:jc w:val="both"/>
    </w:pPr>
  </w:style>
  <w:style w:type="paragraph" w:customStyle="1" w:styleId="944CC1BD4BA144A0BB952ED6D463E471">
    <w:name w:val="944CC1BD4BA144A0BB952ED6D463E471"/>
    <w:rsid w:val="008D62EF"/>
    <w:pPr>
      <w:widowControl w:val="0"/>
      <w:jc w:val="both"/>
    </w:pPr>
  </w:style>
  <w:style w:type="paragraph" w:customStyle="1" w:styleId="F73D5DD1612948D8B5C1E796DB2BB49A">
    <w:name w:val="F73D5DD1612948D8B5C1E796DB2BB49A"/>
    <w:rsid w:val="008D62EF"/>
    <w:pPr>
      <w:widowControl w:val="0"/>
      <w:jc w:val="both"/>
    </w:pPr>
  </w:style>
  <w:style w:type="paragraph" w:customStyle="1" w:styleId="F79C9F5FA14548B7A5DD36B76ADBF924">
    <w:name w:val="F79C9F5FA14548B7A5DD36B76ADBF924"/>
    <w:rsid w:val="008D62EF"/>
    <w:pPr>
      <w:widowControl w:val="0"/>
      <w:jc w:val="both"/>
    </w:pPr>
  </w:style>
  <w:style w:type="paragraph" w:customStyle="1" w:styleId="A8801343C87A437785B48584EC3C7E7C">
    <w:name w:val="A8801343C87A437785B48584EC3C7E7C"/>
    <w:rsid w:val="008D62EF"/>
    <w:pPr>
      <w:widowControl w:val="0"/>
      <w:jc w:val="both"/>
    </w:pPr>
  </w:style>
  <w:style w:type="paragraph" w:customStyle="1" w:styleId="3E2983065BF541D4A63D93F8789B28B3">
    <w:name w:val="3E2983065BF541D4A63D93F8789B28B3"/>
    <w:rsid w:val="008D62EF"/>
    <w:pPr>
      <w:widowControl w:val="0"/>
      <w:jc w:val="both"/>
    </w:pPr>
  </w:style>
  <w:style w:type="paragraph" w:customStyle="1" w:styleId="1FE8DF79FED74EA68837155420E08C86">
    <w:name w:val="1FE8DF79FED74EA68837155420E08C86"/>
    <w:rsid w:val="008D62EF"/>
    <w:pPr>
      <w:widowControl w:val="0"/>
      <w:jc w:val="both"/>
    </w:pPr>
  </w:style>
  <w:style w:type="paragraph" w:customStyle="1" w:styleId="48FDFEF5C83A4F079175BB10A0346547">
    <w:name w:val="48FDFEF5C83A4F079175BB10A0346547"/>
    <w:rsid w:val="008D62EF"/>
    <w:pPr>
      <w:widowControl w:val="0"/>
      <w:jc w:val="both"/>
    </w:pPr>
  </w:style>
  <w:style w:type="paragraph" w:customStyle="1" w:styleId="F0F7B670C3F148988C3891245A9CE5F1">
    <w:name w:val="F0F7B670C3F148988C3891245A9CE5F1"/>
    <w:rsid w:val="008D62EF"/>
    <w:pPr>
      <w:widowControl w:val="0"/>
      <w:jc w:val="both"/>
    </w:pPr>
  </w:style>
  <w:style w:type="paragraph" w:customStyle="1" w:styleId="7EC2383577FB498DAFB55E9650AEC5EA">
    <w:name w:val="7EC2383577FB498DAFB55E9650AEC5EA"/>
    <w:rsid w:val="008D62EF"/>
    <w:pPr>
      <w:widowControl w:val="0"/>
      <w:jc w:val="both"/>
    </w:pPr>
  </w:style>
  <w:style w:type="paragraph" w:customStyle="1" w:styleId="C215A5B4297A44879C9FB6B3E973F1CC">
    <w:name w:val="C215A5B4297A44879C9FB6B3E973F1CC"/>
    <w:rsid w:val="008D62EF"/>
    <w:pPr>
      <w:widowControl w:val="0"/>
      <w:jc w:val="both"/>
    </w:pPr>
  </w:style>
  <w:style w:type="paragraph" w:customStyle="1" w:styleId="A004AFECDC434418B53DC41DF7423FE7">
    <w:name w:val="A004AFECDC434418B53DC41DF7423FE7"/>
    <w:rsid w:val="008D62EF"/>
    <w:pPr>
      <w:widowControl w:val="0"/>
      <w:jc w:val="both"/>
    </w:pPr>
  </w:style>
  <w:style w:type="paragraph" w:customStyle="1" w:styleId="8927F133B8304722AA3B358D54D7AB1B">
    <w:name w:val="8927F133B8304722AA3B358D54D7AB1B"/>
    <w:rsid w:val="008D62EF"/>
    <w:pPr>
      <w:widowControl w:val="0"/>
      <w:jc w:val="both"/>
    </w:pPr>
  </w:style>
  <w:style w:type="paragraph" w:customStyle="1" w:styleId="B4A48358906F466F86500E438ECFA673">
    <w:name w:val="B4A48358906F466F86500E438ECFA673"/>
    <w:rsid w:val="008D62EF"/>
    <w:pPr>
      <w:widowControl w:val="0"/>
      <w:jc w:val="both"/>
    </w:pPr>
  </w:style>
  <w:style w:type="paragraph" w:customStyle="1" w:styleId="478642C122B1412CA200A1E922D93A5C">
    <w:name w:val="478642C122B1412CA200A1E922D93A5C"/>
    <w:rsid w:val="008D62EF"/>
    <w:pPr>
      <w:widowControl w:val="0"/>
      <w:jc w:val="both"/>
    </w:pPr>
  </w:style>
  <w:style w:type="paragraph" w:customStyle="1" w:styleId="8FED186866114ACFB1D5366181C6E449">
    <w:name w:val="8FED186866114ACFB1D5366181C6E449"/>
    <w:rsid w:val="008D62EF"/>
    <w:pPr>
      <w:widowControl w:val="0"/>
      <w:jc w:val="both"/>
    </w:pPr>
  </w:style>
  <w:style w:type="paragraph" w:customStyle="1" w:styleId="9E1BF35BB447466F9A1EF2FCFC35014B">
    <w:name w:val="9E1BF35BB447466F9A1EF2FCFC35014B"/>
    <w:rsid w:val="008D62EF"/>
    <w:pPr>
      <w:widowControl w:val="0"/>
      <w:jc w:val="both"/>
    </w:pPr>
  </w:style>
  <w:style w:type="paragraph" w:customStyle="1" w:styleId="2D21F0134F5048F780B151BECE3B17D0">
    <w:name w:val="2D21F0134F5048F780B151BECE3B17D0"/>
    <w:rsid w:val="008D62EF"/>
    <w:pPr>
      <w:widowControl w:val="0"/>
      <w:jc w:val="both"/>
    </w:pPr>
  </w:style>
  <w:style w:type="paragraph" w:customStyle="1" w:styleId="4D788A734E5540D393F80DC3801919D3">
    <w:name w:val="4D788A734E5540D393F80DC3801919D3"/>
    <w:rsid w:val="008D62EF"/>
    <w:pPr>
      <w:widowControl w:val="0"/>
      <w:jc w:val="both"/>
    </w:pPr>
  </w:style>
  <w:style w:type="paragraph" w:customStyle="1" w:styleId="CF8D891D233A46F5B2CAA69C0FDE1662">
    <w:name w:val="CF8D891D233A46F5B2CAA69C0FDE1662"/>
    <w:rsid w:val="008D62EF"/>
    <w:pPr>
      <w:widowControl w:val="0"/>
      <w:jc w:val="both"/>
    </w:pPr>
  </w:style>
  <w:style w:type="paragraph" w:customStyle="1" w:styleId="96CC5D124C58424E800FDEEB0F4035D0">
    <w:name w:val="96CC5D124C58424E800FDEEB0F4035D0"/>
    <w:rsid w:val="008D62EF"/>
    <w:pPr>
      <w:widowControl w:val="0"/>
      <w:jc w:val="both"/>
    </w:pPr>
  </w:style>
  <w:style w:type="paragraph" w:customStyle="1" w:styleId="342079A7022E48F1AC39D398ECA2FA8F">
    <w:name w:val="342079A7022E48F1AC39D398ECA2FA8F"/>
    <w:rsid w:val="008D62EF"/>
    <w:pPr>
      <w:widowControl w:val="0"/>
      <w:jc w:val="both"/>
    </w:pPr>
  </w:style>
  <w:style w:type="paragraph" w:customStyle="1" w:styleId="4F1842F529FD4E9E8A85905163C28075">
    <w:name w:val="4F1842F529FD4E9E8A85905163C28075"/>
    <w:rsid w:val="008D62EF"/>
    <w:pPr>
      <w:widowControl w:val="0"/>
      <w:jc w:val="both"/>
    </w:pPr>
  </w:style>
  <w:style w:type="paragraph" w:customStyle="1" w:styleId="036D2E8C80C14278AA125EA9CE6C74FA">
    <w:name w:val="036D2E8C80C14278AA125EA9CE6C74FA"/>
    <w:rsid w:val="008D62EF"/>
    <w:pPr>
      <w:widowControl w:val="0"/>
      <w:jc w:val="both"/>
    </w:pPr>
  </w:style>
  <w:style w:type="paragraph" w:customStyle="1" w:styleId="3812062F89EC4A0C86C9D2A061F670EB">
    <w:name w:val="3812062F89EC4A0C86C9D2A061F670EB"/>
    <w:rsid w:val="008D62EF"/>
    <w:pPr>
      <w:widowControl w:val="0"/>
      <w:jc w:val="both"/>
    </w:pPr>
  </w:style>
  <w:style w:type="paragraph" w:customStyle="1" w:styleId="F2062D9D25994DA7B4D38CD1FBC1C9F7">
    <w:name w:val="F2062D9D25994DA7B4D38CD1FBC1C9F7"/>
    <w:rsid w:val="008D62EF"/>
    <w:pPr>
      <w:widowControl w:val="0"/>
      <w:jc w:val="both"/>
    </w:pPr>
  </w:style>
  <w:style w:type="paragraph" w:customStyle="1" w:styleId="865ABC319132465EBE8841AD500C76D8">
    <w:name w:val="865ABC319132465EBE8841AD500C76D8"/>
    <w:rsid w:val="008D62EF"/>
    <w:pPr>
      <w:widowControl w:val="0"/>
      <w:jc w:val="both"/>
    </w:pPr>
  </w:style>
  <w:style w:type="paragraph" w:customStyle="1" w:styleId="34DA0CFC9EE843C991A3CFB09EFF852B">
    <w:name w:val="34DA0CFC9EE843C991A3CFB09EFF852B"/>
    <w:rsid w:val="008D62EF"/>
    <w:pPr>
      <w:widowControl w:val="0"/>
      <w:jc w:val="both"/>
    </w:pPr>
  </w:style>
  <w:style w:type="paragraph" w:customStyle="1" w:styleId="FAE3EEF845DE452C8EAD6581D0BD2CCE">
    <w:name w:val="FAE3EEF845DE452C8EAD6581D0BD2CCE"/>
    <w:rsid w:val="008D62EF"/>
    <w:pPr>
      <w:widowControl w:val="0"/>
      <w:jc w:val="both"/>
    </w:pPr>
  </w:style>
  <w:style w:type="paragraph" w:customStyle="1" w:styleId="D521B381666F44F290376ED55B4DC538">
    <w:name w:val="D521B381666F44F290376ED55B4DC538"/>
    <w:rsid w:val="008D62EF"/>
    <w:pPr>
      <w:widowControl w:val="0"/>
      <w:jc w:val="both"/>
    </w:pPr>
  </w:style>
  <w:style w:type="paragraph" w:customStyle="1" w:styleId="BDD3FEB8C98E42D9901A859CBF1445DA">
    <w:name w:val="BDD3FEB8C98E42D9901A859CBF1445DA"/>
    <w:rsid w:val="008D62EF"/>
    <w:pPr>
      <w:widowControl w:val="0"/>
      <w:jc w:val="both"/>
    </w:pPr>
  </w:style>
  <w:style w:type="paragraph" w:customStyle="1" w:styleId="0B2BCED7B42744FFA004940F5061DD97">
    <w:name w:val="0B2BCED7B42744FFA004940F5061DD97"/>
    <w:rsid w:val="008D62EF"/>
    <w:pPr>
      <w:widowControl w:val="0"/>
      <w:jc w:val="both"/>
    </w:pPr>
  </w:style>
  <w:style w:type="paragraph" w:customStyle="1" w:styleId="D931B5717B534A008160574A84A5E01A">
    <w:name w:val="D931B5717B534A008160574A84A5E01A"/>
    <w:rsid w:val="008D62EF"/>
    <w:pPr>
      <w:widowControl w:val="0"/>
      <w:jc w:val="both"/>
    </w:pPr>
  </w:style>
  <w:style w:type="paragraph" w:customStyle="1" w:styleId="2359F38AA42A4C4EBB22AFFAAAB1238C">
    <w:name w:val="2359F38AA42A4C4EBB22AFFAAAB1238C"/>
    <w:rsid w:val="008D62EF"/>
    <w:pPr>
      <w:widowControl w:val="0"/>
      <w:jc w:val="both"/>
    </w:pPr>
  </w:style>
  <w:style w:type="paragraph" w:customStyle="1" w:styleId="6C34A715F98A4514B29E0F404C568E81">
    <w:name w:val="6C34A715F98A4514B29E0F404C568E81"/>
    <w:rsid w:val="008D62EF"/>
    <w:pPr>
      <w:widowControl w:val="0"/>
      <w:jc w:val="both"/>
    </w:pPr>
  </w:style>
  <w:style w:type="paragraph" w:customStyle="1" w:styleId="B0C93CD59B5B4BFF923B9110FAE32187">
    <w:name w:val="B0C93CD59B5B4BFF923B9110FAE32187"/>
    <w:rsid w:val="008D62EF"/>
    <w:pPr>
      <w:widowControl w:val="0"/>
      <w:jc w:val="both"/>
    </w:pPr>
  </w:style>
  <w:style w:type="paragraph" w:customStyle="1" w:styleId="BC8E8A6877D14A2FBEF544F31DF1B6F7">
    <w:name w:val="BC8E8A6877D14A2FBEF544F31DF1B6F7"/>
    <w:rsid w:val="008D62EF"/>
    <w:pPr>
      <w:widowControl w:val="0"/>
      <w:jc w:val="both"/>
    </w:pPr>
  </w:style>
  <w:style w:type="paragraph" w:customStyle="1" w:styleId="F2D03CDB2FB746C393DF6B3E7F128E8A">
    <w:name w:val="F2D03CDB2FB746C393DF6B3E7F128E8A"/>
    <w:rsid w:val="008D62EF"/>
    <w:pPr>
      <w:widowControl w:val="0"/>
      <w:jc w:val="both"/>
    </w:pPr>
  </w:style>
  <w:style w:type="paragraph" w:customStyle="1" w:styleId="63D6E6C8D0C54BD6B6EAEC2B94D34C65">
    <w:name w:val="63D6E6C8D0C54BD6B6EAEC2B94D34C65"/>
    <w:rsid w:val="008D62EF"/>
    <w:pPr>
      <w:widowControl w:val="0"/>
      <w:jc w:val="both"/>
    </w:pPr>
  </w:style>
  <w:style w:type="paragraph" w:customStyle="1" w:styleId="B1F222F08F9449719D7723F1A1A4E8DD">
    <w:name w:val="B1F222F08F9449719D7723F1A1A4E8DD"/>
    <w:rsid w:val="008D62EF"/>
    <w:pPr>
      <w:widowControl w:val="0"/>
      <w:jc w:val="both"/>
    </w:pPr>
  </w:style>
  <w:style w:type="paragraph" w:customStyle="1" w:styleId="AA245625E71D45998DBC1BDFAB177F92">
    <w:name w:val="AA245625E71D45998DBC1BDFAB177F92"/>
    <w:rsid w:val="008D62EF"/>
    <w:pPr>
      <w:widowControl w:val="0"/>
      <w:jc w:val="both"/>
    </w:pPr>
  </w:style>
  <w:style w:type="paragraph" w:customStyle="1" w:styleId="D15795CF4DDA4C87B71663F49196CF3D">
    <w:name w:val="D15795CF4DDA4C87B71663F49196CF3D"/>
    <w:rsid w:val="008D62EF"/>
    <w:pPr>
      <w:widowControl w:val="0"/>
      <w:jc w:val="both"/>
    </w:pPr>
  </w:style>
  <w:style w:type="paragraph" w:customStyle="1" w:styleId="DC1C4159D6704549AFA8E73E1EF57BCA">
    <w:name w:val="DC1C4159D6704549AFA8E73E1EF57BCA"/>
    <w:rsid w:val="008D62EF"/>
    <w:pPr>
      <w:widowControl w:val="0"/>
      <w:jc w:val="both"/>
    </w:pPr>
  </w:style>
  <w:style w:type="paragraph" w:customStyle="1" w:styleId="60B14CC1224B4E36ACD89DFFB70C0F98">
    <w:name w:val="60B14CC1224B4E36ACD89DFFB70C0F98"/>
    <w:rsid w:val="008D62EF"/>
    <w:pPr>
      <w:widowControl w:val="0"/>
      <w:jc w:val="both"/>
    </w:pPr>
  </w:style>
  <w:style w:type="paragraph" w:customStyle="1" w:styleId="E011F92E48B84C96AB4DE63C939A11C5">
    <w:name w:val="E011F92E48B84C96AB4DE63C939A11C5"/>
    <w:rsid w:val="008D62EF"/>
    <w:pPr>
      <w:widowControl w:val="0"/>
      <w:jc w:val="both"/>
    </w:pPr>
  </w:style>
  <w:style w:type="paragraph" w:customStyle="1" w:styleId="E34E0C9C73EE443197D58CAB6F12FE8B">
    <w:name w:val="E34E0C9C73EE443197D58CAB6F12FE8B"/>
    <w:rsid w:val="008D62EF"/>
    <w:pPr>
      <w:widowControl w:val="0"/>
      <w:jc w:val="both"/>
    </w:pPr>
  </w:style>
  <w:style w:type="paragraph" w:customStyle="1" w:styleId="AF1AF7101B2841FF9C22E0F3D8999AD6">
    <w:name w:val="AF1AF7101B2841FF9C22E0F3D8999AD6"/>
    <w:rsid w:val="008D62EF"/>
    <w:pPr>
      <w:widowControl w:val="0"/>
      <w:jc w:val="both"/>
    </w:pPr>
  </w:style>
  <w:style w:type="paragraph" w:customStyle="1" w:styleId="1D40CD6B972049D7B624FE7A60DB4F45">
    <w:name w:val="1D40CD6B972049D7B624FE7A60DB4F45"/>
    <w:rsid w:val="008D62EF"/>
    <w:pPr>
      <w:widowControl w:val="0"/>
      <w:jc w:val="both"/>
    </w:pPr>
  </w:style>
  <w:style w:type="paragraph" w:customStyle="1" w:styleId="94E3F746DC6F49E1AED3C12B7C626EA4">
    <w:name w:val="94E3F746DC6F49E1AED3C12B7C626EA4"/>
    <w:rsid w:val="008D62EF"/>
    <w:pPr>
      <w:widowControl w:val="0"/>
      <w:jc w:val="both"/>
    </w:pPr>
  </w:style>
  <w:style w:type="paragraph" w:customStyle="1" w:styleId="ACD4D7ED9E4C44CBBD1B55163D53CC9E">
    <w:name w:val="ACD4D7ED9E4C44CBBD1B55163D53CC9E"/>
    <w:rsid w:val="008D62EF"/>
    <w:pPr>
      <w:widowControl w:val="0"/>
      <w:jc w:val="both"/>
    </w:pPr>
  </w:style>
  <w:style w:type="paragraph" w:customStyle="1" w:styleId="C85A1CC3665042DCA107BCC759A34640">
    <w:name w:val="C85A1CC3665042DCA107BCC759A34640"/>
    <w:rsid w:val="008D62EF"/>
    <w:pPr>
      <w:widowControl w:val="0"/>
      <w:jc w:val="both"/>
    </w:pPr>
  </w:style>
  <w:style w:type="paragraph" w:customStyle="1" w:styleId="DBAB3EAAC94A4699A56427B03635C402">
    <w:name w:val="DBAB3EAAC94A4699A56427B03635C402"/>
    <w:rsid w:val="008D62EF"/>
    <w:pPr>
      <w:widowControl w:val="0"/>
      <w:jc w:val="both"/>
    </w:pPr>
  </w:style>
  <w:style w:type="paragraph" w:customStyle="1" w:styleId="810CEF7B64B24F89B3A1280F749D22DD">
    <w:name w:val="810CEF7B64B24F89B3A1280F749D22DD"/>
    <w:rsid w:val="008D62EF"/>
    <w:pPr>
      <w:widowControl w:val="0"/>
      <w:jc w:val="both"/>
    </w:pPr>
  </w:style>
  <w:style w:type="paragraph" w:customStyle="1" w:styleId="5D5EAEFB54D44AA2A139081AD96286C7">
    <w:name w:val="5D5EAEFB54D44AA2A139081AD96286C7"/>
    <w:rsid w:val="008D62EF"/>
    <w:pPr>
      <w:widowControl w:val="0"/>
      <w:jc w:val="both"/>
    </w:pPr>
  </w:style>
  <w:style w:type="paragraph" w:customStyle="1" w:styleId="EB0C3F82AD664006815721F42CE91744">
    <w:name w:val="EB0C3F82AD664006815721F42CE91744"/>
    <w:rsid w:val="008D62EF"/>
    <w:pPr>
      <w:widowControl w:val="0"/>
      <w:jc w:val="both"/>
    </w:pPr>
  </w:style>
  <w:style w:type="paragraph" w:customStyle="1" w:styleId="B3EF0084471142F7B081E8906B59864A">
    <w:name w:val="B3EF0084471142F7B081E8906B59864A"/>
    <w:rsid w:val="008D62EF"/>
    <w:pPr>
      <w:widowControl w:val="0"/>
      <w:jc w:val="both"/>
    </w:pPr>
  </w:style>
  <w:style w:type="paragraph" w:customStyle="1" w:styleId="A144BE07CE19414F95A3067C4499A7CC">
    <w:name w:val="A144BE07CE19414F95A3067C4499A7CC"/>
    <w:rsid w:val="008D62EF"/>
    <w:pPr>
      <w:widowControl w:val="0"/>
      <w:jc w:val="both"/>
    </w:pPr>
  </w:style>
  <w:style w:type="paragraph" w:customStyle="1" w:styleId="11A264EE6B844574B39E1C2CF68170F5">
    <w:name w:val="11A264EE6B844574B39E1C2CF68170F5"/>
    <w:rsid w:val="008D62EF"/>
    <w:pPr>
      <w:widowControl w:val="0"/>
      <w:jc w:val="both"/>
    </w:pPr>
  </w:style>
  <w:style w:type="paragraph" w:customStyle="1" w:styleId="1C65EC45309844C7A590491142A91690">
    <w:name w:val="1C65EC45309844C7A590491142A91690"/>
    <w:rsid w:val="008D62EF"/>
    <w:pPr>
      <w:widowControl w:val="0"/>
      <w:jc w:val="both"/>
    </w:pPr>
  </w:style>
  <w:style w:type="paragraph" w:customStyle="1" w:styleId="AD24D4A4D92A4150BB9EF6EE1F17E7C3">
    <w:name w:val="AD24D4A4D92A4150BB9EF6EE1F17E7C3"/>
    <w:rsid w:val="008D62EF"/>
    <w:pPr>
      <w:widowControl w:val="0"/>
      <w:jc w:val="both"/>
    </w:pPr>
  </w:style>
  <w:style w:type="paragraph" w:customStyle="1" w:styleId="3EED33BFEC4841F68395568FF51BD6C8">
    <w:name w:val="3EED33BFEC4841F68395568FF51BD6C8"/>
    <w:rsid w:val="008D62EF"/>
    <w:pPr>
      <w:widowControl w:val="0"/>
      <w:jc w:val="both"/>
    </w:pPr>
  </w:style>
  <w:style w:type="paragraph" w:customStyle="1" w:styleId="9602C7B8C434441A8221D1DD9F4E8A9B">
    <w:name w:val="9602C7B8C434441A8221D1DD9F4E8A9B"/>
    <w:rsid w:val="008D62EF"/>
    <w:pPr>
      <w:widowControl w:val="0"/>
      <w:jc w:val="both"/>
    </w:pPr>
  </w:style>
  <w:style w:type="paragraph" w:customStyle="1" w:styleId="94C46AC8844046F1A67F2DA231806F89">
    <w:name w:val="94C46AC8844046F1A67F2DA231806F89"/>
    <w:rsid w:val="008D62EF"/>
    <w:pPr>
      <w:widowControl w:val="0"/>
      <w:jc w:val="both"/>
    </w:pPr>
  </w:style>
  <w:style w:type="paragraph" w:customStyle="1" w:styleId="D83277D0B48744D591867A0C8F515B3E">
    <w:name w:val="D83277D0B48744D591867A0C8F515B3E"/>
    <w:rsid w:val="008D62EF"/>
    <w:pPr>
      <w:widowControl w:val="0"/>
      <w:jc w:val="both"/>
    </w:pPr>
  </w:style>
  <w:style w:type="paragraph" w:customStyle="1" w:styleId="D1B465B2B52246FA811DC84D2DD87427">
    <w:name w:val="D1B465B2B52246FA811DC84D2DD87427"/>
    <w:rsid w:val="008D62EF"/>
    <w:pPr>
      <w:widowControl w:val="0"/>
      <w:jc w:val="both"/>
    </w:pPr>
  </w:style>
  <w:style w:type="paragraph" w:customStyle="1" w:styleId="5FA583C1BB134D00B9645C28EE5F6A17">
    <w:name w:val="5FA583C1BB134D00B9645C28EE5F6A17"/>
    <w:rsid w:val="008D62EF"/>
    <w:pPr>
      <w:widowControl w:val="0"/>
      <w:jc w:val="both"/>
    </w:pPr>
  </w:style>
  <w:style w:type="paragraph" w:customStyle="1" w:styleId="6F049653A83E4B458E7C7A307ECABBA8">
    <w:name w:val="6F049653A83E4B458E7C7A307ECABBA8"/>
    <w:rsid w:val="008D62EF"/>
    <w:pPr>
      <w:widowControl w:val="0"/>
      <w:jc w:val="both"/>
    </w:pPr>
  </w:style>
  <w:style w:type="paragraph" w:customStyle="1" w:styleId="03DB542D0997471082E4502A85756550">
    <w:name w:val="03DB542D0997471082E4502A85756550"/>
    <w:rsid w:val="008D62EF"/>
    <w:pPr>
      <w:widowControl w:val="0"/>
      <w:jc w:val="both"/>
    </w:pPr>
  </w:style>
  <w:style w:type="paragraph" w:customStyle="1" w:styleId="539CC1CEA0E141A6B06FD7930C9A3F19">
    <w:name w:val="539CC1CEA0E141A6B06FD7930C9A3F19"/>
    <w:rsid w:val="008D62EF"/>
    <w:pPr>
      <w:widowControl w:val="0"/>
      <w:jc w:val="both"/>
    </w:pPr>
  </w:style>
  <w:style w:type="paragraph" w:customStyle="1" w:styleId="22C9AEC5EA4C40F2A4D192D3AF4996E6">
    <w:name w:val="22C9AEC5EA4C40F2A4D192D3AF4996E6"/>
    <w:rsid w:val="008D62EF"/>
    <w:pPr>
      <w:widowControl w:val="0"/>
      <w:jc w:val="both"/>
    </w:pPr>
  </w:style>
  <w:style w:type="paragraph" w:customStyle="1" w:styleId="295137B8415042C6876EB33A3D294370">
    <w:name w:val="295137B8415042C6876EB33A3D294370"/>
    <w:rsid w:val="008D62EF"/>
    <w:pPr>
      <w:widowControl w:val="0"/>
      <w:jc w:val="both"/>
    </w:pPr>
  </w:style>
  <w:style w:type="paragraph" w:customStyle="1" w:styleId="6621203FFC1B483CBF3AB7406B8C01AF">
    <w:name w:val="6621203FFC1B483CBF3AB7406B8C01AF"/>
    <w:rsid w:val="008D62EF"/>
    <w:pPr>
      <w:widowControl w:val="0"/>
      <w:jc w:val="both"/>
    </w:pPr>
  </w:style>
  <w:style w:type="paragraph" w:customStyle="1" w:styleId="A765BFEFD169411EB8DB51453AA0BA66">
    <w:name w:val="A765BFEFD169411EB8DB51453AA0BA66"/>
    <w:rsid w:val="008D62EF"/>
    <w:pPr>
      <w:widowControl w:val="0"/>
      <w:jc w:val="both"/>
    </w:pPr>
  </w:style>
  <w:style w:type="paragraph" w:customStyle="1" w:styleId="DD6AC66A3C354547A6D091D64B49CE90">
    <w:name w:val="DD6AC66A3C354547A6D091D64B49CE90"/>
    <w:rsid w:val="008D62EF"/>
    <w:pPr>
      <w:widowControl w:val="0"/>
      <w:jc w:val="both"/>
    </w:pPr>
  </w:style>
  <w:style w:type="paragraph" w:customStyle="1" w:styleId="C0C3AC997D2C498B902676977E68E4D7">
    <w:name w:val="C0C3AC997D2C498B902676977E68E4D7"/>
    <w:rsid w:val="008D62EF"/>
    <w:pPr>
      <w:widowControl w:val="0"/>
      <w:jc w:val="both"/>
    </w:pPr>
  </w:style>
  <w:style w:type="paragraph" w:customStyle="1" w:styleId="182AEBE8B11F4F5EBE64624D3F5BA96C">
    <w:name w:val="182AEBE8B11F4F5EBE64624D3F5BA96C"/>
    <w:rsid w:val="008D62EF"/>
    <w:pPr>
      <w:widowControl w:val="0"/>
      <w:jc w:val="both"/>
    </w:pPr>
  </w:style>
  <w:style w:type="paragraph" w:customStyle="1" w:styleId="29EDC6CE90D34D968B1D7B7A5D6D30BD">
    <w:name w:val="29EDC6CE90D34D968B1D7B7A5D6D30BD"/>
    <w:rsid w:val="008D62EF"/>
    <w:pPr>
      <w:widowControl w:val="0"/>
      <w:jc w:val="both"/>
    </w:pPr>
  </w:style>
  <w:style w:type="paragraph" w:customStyle="1" w:styleId="0792AEEC959A42D8B126B23BC92A9D4C">
    <w:name w:val="0792AEEC959A42D8B126B23BC92A9D4C"/>
    <w:rsid w:val="008D62EF"/>
    <w:pPr>
      <w:widowControl w:val="0"/>
      <w:jc w:val="both"/>
    </w:pPr>
  </w:style>
  <w:style w:type="paragraph" w:customStyle="1" w:styleId="7D3C2C9E38534E25B99283053D9E6CF9">
    <w:name w:val="7D3C2C9E38534E25B99283053D9E6CF9"/>
    <w:rsid w:val="008D62EF"/>
    <w:pPr>
      <w:widowControl w:val="0"/>
      <w:jc w:val="both"/>
    </w:pPr>
  </w:style>
  <w:style w:type="paragraph" w:customStyle="1" w:styleId="C75BA118CFAA4EE78F120AA81A61CF51">
    <w:name w:val="C75BA118CFAA4EE78F120AA81A61CF51"/>
    <w:rsid w:val="008D62EF"/>
    <w:pPr>
      <w:widowControl w:val="0"/>
      <w:jc w:val="both"/>
    </w:pPr>
  </w:style>
  <w:style w:type="paragraph" w:customStyle="1" w:styleId="B43A42130FA146089576E11797C92C69">
    <w:name w:val="B43A42130FA146089576E11797C92C69"/>
    <w:rsid w:val="008D62EF"/>
    <w:pPr>
      <w:widowControl w:val="0"/>
      <w:jc w:val="both"/>
    </w:pPr>
  </w:style>
  <w:style w:type="paragraph" w:customStyle="1" w:styleId="EC90AA3FDD4F45929BC8B9AB55D7B4CD">
    <w:name w:val="EC90AA3FDD4F45929BC8B9AB55D7B4CD"/>
    <w:rsid w:val="008D62EF"/>
    <w:pPr>
      <w:widowControl w:val="0"/>
      <w:jc w:val="both"/>
    </w:pPr>
  </w:style>
  <w:style w:type="paragraph" w:customStyle="1" w:styleId="637C9AB45DD541069E029EE325E7A53E">
    <w:name w:val="637C9AB45DD541069E029EE325E7A53E"/>
    <w:rsid w:val="008D62EF"/>
    <w:pPr>
      <w:widowControl w:val="0"/>
      <w:jc w:val="both"/>
    </w:pPr>
  </w:style>
  <w:style w:type="paragraph" w:customStyle="1" w:styleId="F2E4B660F9C346529BADEB0EA3A365DE">
    <w:name w:val="F2E4B660F9C346529BADEB0EA3A365DE"/>
    <w:rsid w:val="008D62EF"/>
    <w:pPr>
      <w:widowControl w:val="0"/>
      <w:jc w:val="both"/>
    </w:pPr>
  </w:style>
  <w:style w:type="paragraph" w:customStyle="1" w:styleId="6E2A496D828D4B5EA2C89961A60978AA">
    <w:name w:val="6E2A496D828D4B5EA2C89961A60978AA"/>
    <w:rsid w:val="008D62EF"/>
    <w:pPr>
      <w:widowControl w:val="0"/>
      <w:jc w:val="both"/>
    </w:pPr>
  </w:style>
  <w:style w:type="paragraph" w:customStyle="1" w:styleId="BA2706B552CA4F9EB12D5E23B947A698">
    <w:name w:val="BA2706B552CA4F9EB12D5E23B947A698"/>
    <w:rsid w:val="008D62EF"/>
    <w:pPr>
      <w:widowControl w:val="0"/>
      <w:jc w:val="both"/>
    </w:pPr>
  </w:style>
  <w:style w:type="paragraph" w:customStyle="1" w:styleId="9082E2757E3847FD91A2F2EAA718A84F">
    <w:name w:val="9082E2757E3847FD91A2F2EAA718A84F"/>
    <w:rsid w:val="008D62EF"/>
    <w:pPr>
      <w:widowControl w:val="0"/>
      <w:jc w:val="both"/>
    </w:pPr>
  </w:style>
  <w:style w:type="paragraph" w:customStyle="1" w:styleId="E4A858E001AA478E802B0CD01F85C870">
    <w:name w:val="E4A858E001AA478E802B0CD01F85C870"/>
    <w:rsid w:val="008D62EF"/>
    <w:pPr>
      <w:widowControl w:val="0"/>
      <w:jc w:val="both"/>
    </w:pPr>
  </w:style>
  <w:style w:type="paragraph" w:customStyle="1" w:styleId="ACFA25B299274529BB8D06E671A6F92E">
    <w:name w:val="ACFA25B299274529BB8D06E671A6F92E"/>
    <w:rsid w:val="008D62EF"/>
    <w:pPr>
      <w:widowControl w:val="0"/>
      <w:jc w:val="both"/>
    </w:pPr>
  </w:style>
  <w:style w:type="paragraph" w:customStyle="1" w:styleId="CA456C4B743F4049BA65CE7C78A825B0">
    <w:name w:val="CA456C4B743F4049BA65CE7C78A825B0"/>
    <w:rsid w:val="008D62EF"/>
    <w:pPr>
      <w:widowControl w:val="0"/>
      <w:jc w:val="both"/>
    </w:pPr>
  </w:style>
  <w:style w:type="paragraph" w:customStyle="1" w:styleId="A5723DBD52B2482DB4CCA2C4B879DA6E">
    <w:name w:val="A5723DBD52B2482DB4CCA2C4B879DA6E"/>
    <w:rsid w:val="008D62EF"/>
    <w:pPr>
      <w:widowControl w:val="0"/>
      <w:jc w:val="both"/>
    </w:pPr>
  </w:style>
  <w:style w:type="paragraph" w:customStyle="1" w:styleId="DFA43E34C7AA43CBA370EF8BB71F13AF">
    <w:name w:val="DFA43E34C7AA43CBA370EF8BB71F13AF"/>
    <w:rsid w:val="008D62EF"/>
    <w:pPr>
      <w:widowControl w:val="0"/>
      <w:jc w:val="both"/>
    </w:pPr>
  </w:style>
  <w:style w:type="paragraph" w:customStyle="1" w:styleId="3DBCB0780A2A470FAE3FB5F87C1C4BCA">
    <w:name w:val="3DBCB0780A2A470FAE3FB5F87C1C4BCA"/>
    <w:rsid w:val="008D62EF"/>
    <w:pPr>
      <w:widowControl w:val="0"/>
      <w:jc w:val="both"/>
    </w:pPr>
  </w:style>
  <w:style w:type="paragraph" w:customStyle="1" w:styleId="B76775104F7F43DD9DED075A3A55EC26">
    <w:name w:val="B76775104F7F43DD9DED075A3A55EC26"/>
    <w:rsid w:val="008D62EF"/>
    <w:pPr>
      <w:widowControl w:val="0"/>
      <w:jc w:val="both"/>
    </w:pPr>
  </w:style>
  <w:style w:type="paragraph" w:customStyle="1" w:styleId="F38390D18089485AB99146CDD4E9D19F">
    <w:name w:val="F38390D18089485AB99146CDD4E9D19F"/>
    <w:rsid w:val="008D62EF"/>
    <w:pPr>
      <w:widowControl w:val="0"/>
      <w:jc w:val="both"/>
    </w:pPr>
  </w:style>
  <w:style w:type="paragraph" w:customStyle="1" w:styleId="B000D4549B764851AEF00EDC9BBFA506">
    <w:name w:val="B000D4549B764851AEF00EDC9BBFA506"/>
    <w:rsid w:val="008D62EF"/>
    <w:pPr>
      <w:widowControl w:val="0"/>
      <w:jc w:val="both"/>
    </w:pPr>
  </w:style>
  <w:style w:type="paragraph" w:customStyle="1" w:styleId="8450F16CCF5448808E57C0BECA0952D7">
    <w:name w:val="8450F16CCF5448808E57C0BECA0952D7"/>
    <w:rsid w:val="008D62EF"/>
    <w:pPr>
      <w:widowControl w:val="0"/>
      <w:jc w:val="both"/>
    </w:pPr>
  </w:style>
  <w:style w:type="paragraph" w:customStyle="1" w:styleId="8C76C5A03C0A4635905F75DD5D0683EE">
    <w:name w:val="8C76C5A03C0A4635905F75DD5D0683EE"/>
    <w:rsid w:val="008D62EF"/>
    <w:pPr>
      <w:widowControl w:val="0"/>
      <w:jc w:val="both"/>
    </w:pPr>
  </w:style>
  <w:style w:type="paragraph" w:customStyle="1" w:styleId="C95A58C4D7E74758865C0419FA4C96D9">
    <w:name w:val="C95A58C4D7E74758865C0419FA4C96D9"/>
    <w:rsid w:val="008D62EF"/>
    <w:pPr>
      <w:widowControl w:val="0"/>
      <w:jc w:val="both"/>
    </w:pPr>
  </w:style>
  <w:style w:type="paragraph" w:customStyle="1" w:styleId="F4D0E132B8BA4F6BA781DEC0D7EAA5F3">
    <w:name w:val="F4D0E132B8BA4F6BA781DEC0D7EAA5F3"/>
    <w:rsid w:val="008D62EF"/>
    <w:pPr>
      <w:widowControl w:val="0"/>
      <w:jc w:val="both"/>
    </w:pPr>
  </w:style>
  <w:style w:type="paragraph" w:customStyle="1" w:styleId="60F1276484F2489E939DB2D28C8CEB31">
    <w:name w:val="60F1276484F2489E939DB2D28C8CEB31"/>
    <w:rsid w:val="008D62EF"/>
    <w:pPr>
      <w:widowControl w:val="0"/>
      <w:jc w:val="both"/>
    </w:pPr>
  </w:style>
  <w:style w:type="paragraph" w:customStyle="1" w:styleId="D2943744361A4EF393AC1B82AA5319CA">
    <w:name w:val="D2943744361A4EF393AC1B82AA5319CA"/>
    <w:rsid w:val="008D62EF"/>
    <w:pPr>
      <w:widowControl w:val="0"/>
      <w:jc w:val="both"/>
    </w:pPr>
  </w:style>
  <w:style w:type="paragraph" w:customStyle="1" w:styleId="038F6BA463C14FB08511B14D43D60E54">
    <w:name w:val="038F6BA463C14FB08511B14D43D60E54"/>
    <w:rsid w:val="008D62EF"/>
    <w:pPr>
      <w:widowControl w:val="0"/>
      <w:jc w:val="both"/>
    </w:pPr>
  </w:style>
  <w:style w:type="paragraph" w:customStyle="1" w:styleId="43249C5DE666452EBEAFC422AC960421">
    <w:name w:val="43249C5DE666452EBEAFC422AC960421"/>
    <w:rsid w:val="008D62EF"/>
    <w:pPr>
      <w:widowControl w:val="0"/>
      <w:jc w:val="both"/>
    </w:pPr>
  </w:style>
  <w:style w:type="paragraph" w:customStyle="1" w:styleId="34823A7A433641979B55757C3D973392">
    <w:name w:val="34823A7A433641979B55757C3D973392"/>
    <w:rsid w:val="008D62EF"/>
    <w:pPr>
      <w:widowControl w:val="0"/>
      <w:jc w:val="both"/>
    </w:pPr>
  </w:style>
  <w:style w:type="paragraph" w:customStyle="1" w:styleId="2ED29C799BD74E139E1BAB0C06898849">
    <w:name w:val="2ED29C799BD74E139E1BAB0C06898849"/>
    <w:rsid w:val="008D62EF"/>
    <w:pPr>
      <w:widowControl w:val="0"/>
      <w:jc w:val="both"/>
    </w:pPr>
  </w:style>
  <w:style w:type="paragraph" w:customStyle="1" w:styleId="9832ECC7B3BC42929B60B36B96A5B22C">
    <w:name w:val="9832ECC7B3BC42929B60B36B96A5B22C"/>
    <w:rsid w:val="008D62EF"/>
    <w:pPr>
      <w:widowControl w:val="0"/>
      <w:jc w:val="both"/>
    </w:pPr>
  </w:style>
  <w:style w:type="paragraph" w:customStyle="1" w:styleId="28C18A2CD0574A7CB1B27E5EFC300E46">
    <w:name w:val="28C18A2CD0574A7CB1B27E5EFC300E46"/>
    <w:rsid w:val="008D62EF"/>
    <w:pPr>
      <w:widowControl w:val="0"/>
      <w:jc w:val="both"/>
    </w:pPr>
  </w:style>
  <w:style w:type="paragraph" w:customStyle="1" w:styleId="FA6237ABA3CE417A8697F445A451DD06">
    <w:name w:val="FA6237ABA3CE417A8697F445A451DD06"/>
    <w:rsid w:val="008D62EF"/>
    <w:pPr>
      <w:widowControl w:val="0"/>
      <w:jc w:val="both"/>
    </w:pPr>
  </w:style>
  <w:style w:type="paragraph" w:customStyle="1" w:styleId="0E0B83134561404C8998F87A20548295">
    <w:name w:val="0E0B83134561404C8998F87A20548295"/>
    <w:rsid w:val="008D62EF"/>
    <w:pPr>
      <w:widowControl w:val="0"/>
      <w:jc w:val="both"/>
    </w:pPr>
  </w:style>
  <w:style w:type="paragraph" w:customStyle="1" w:styleId="8FA373F6D0074897A0795D4BF9AAFB04">
    <w:name w:val="8FA373F6D0074897A0795D4BF9AAFB04"/>
    <w:rsid w:val="008D62EF"/>
    <w:pPr>
      <w:widowControl w:val="0"/>
      <w:jc w:val="both"/>
    </w:pPr>
  </w:style>
  <w:style w:type="paragraph" w:customStyle="1" w:styleId="94D34FA58B4E4CF89C51869761E60523">
    <w:name w:val="94D34FA58B4E4CF89C51869761E60523"/>
    <w:rsid w:val="008D62EF"/>
    <w:pPr>
      <w:widowControl w:val="0"/>
      <w:jc w:val="both"/>
    </w:pPr>
  </w:style>
  <w:style w:type="paragraph" w:customStyle="1" w:styleId="F023A19A03F9422B8B18F3613B45FAFD">
    <w:name w:val="F023A19A03F9422B8B18F3613B45FAFD"/>
    <w:rsid w:val="008D62EF"/>
    <w:pPr>
      <w:widowControl w:val="0"/>
      <w:jc w:val="both"/>
    </w:pPr>
  </w:style>
  <w:style w:type="paragraph" w:customStyle="1" w:styleId="74DA554BD70B4BD281AB37CF271DEE3E">
    <w:name w:val="74DA554BD70B4BD281AB37CF271DEE3E"/>
    <w:rsid w:val="008D62EF"/>
    <w:pPr>
      <w:widowControl w:val="0"/>
      <w:jc w:val="both"/>
    </w:pPr>
  </w:style>
  <w:style w:type="paragraph" w:customStyle="1" w:styleId="B46E19B0D3A643B498186895001B8CD4">
    <w:name w:val="B46E19B0D3A643B498186895001B8CD4"/>
    <w:rsid w:val="008D62EF"/>
    <w:pPr>
      <w:widowControl w:val="0"/>
      <w:jc w:val="both"/>
    </w:pPr>
  </w:style>
  <w:style w:type="paragraph" w:customStyle="1" w:styleId="ACF3E4213C984BC4BB3FC5E35F15C36A">
    <w:name w:val="ACF3E4213C984BC4BB3FC5E35F15C36A"/>
    <w:rsid w:val="008D62EF"/>
    <w:pPr>
      <w:widowControl w:val="0"/>
      <w:jc w:val="both"/>
    </w:pPr>
  </w:style>
  <w:style w:type="paragraph" w:customStyle="1" w:styleId="5C69CD4AEB2C4F688C5A35C2F5A80837">
    <w:name w:val="5C69CD4AEB2C4F688C5A35C2F5A80837"/>
    <w:rsid w:val="008D62EF"/>
    <w:pPr>
      <w:widowControl w:val="0"/>
      <w:jc w:val="both"/>
    </w:pPr>
  </w:style>
  <w:style w:type="paragraph" w:customStyle="1" w:styleId="E7BC24922604457FA48F21668B88D5C5">
    <w:name w:val="E7BC24922604457FA48F21668B88D5C5"/>
    <w:rsid w:val="008D62EF"/>
    <w:pPr>
      <w:widowControl w:val="0"/>
      <w:jc w:val="both"/>
    </w:pPr>
  </w:style>
  <w:style w:type="paragraph" w:customStyle="1" w:styleId="05DC36DCBEAF40B7BFB890FD00C22729">
    <w:name w:val="05DC36DCBEAF40B7BFB890FD00C22729"/>
    <w:rsid w:val="008D62EF"/>
    <w:pPr>
      <w:widowControl w:val="0"/>
      <w:jc w:val="both"/>
    </w:pPr>
  </w:style>
  <w:style w:type="paragraph" w:customStyle="1" w:styleId="7EEC5DD4E1E94E0EA9052AC803C5ED90">
    <w:name w:val="7EEC5DD4E1E94E0EA9052AC803C5ED90"/>
    <w:rsid w:val="008D62EF"/>
    <w:pPr>
      <w:widowControl w:val="0"/>
      <w:jc w:val="both"/>
    </w:pPr>
  </w:style>
  <w:style w:type="paragraph" w:customStyle="1" w:styleId="F6E6A4E780C24121ADFF0228B7D97854">
    <w:name w:val="F6E6A4E780C24121ADFF0228B7D97854"/>
    <w:rsid w:val="008D62EF"/>
    <w:pPr>
      <w:widowControl w:val="0"/>
      <w:jc w:val="both"/>
    </w:pPr>
  </w:style>
  <w:style w:type="paragraph" w:customStyle="1" w:styleId="A17D3C31F6A546788E43CB2FCE5BD847">
    <w:name w:val="A17D3C31F6A546788E43CB2FCE5BD847"/>
    <w:rsid w:val="008D62EF"/>
    <w:pPr>
      <w:widowControl w:val="0"/>
      <w:jc w:val="both"/>
    </w:pPr>
  </w:style>
  <w:style w:type="paragraph" w:customStyle="1" w:styleId="1925F071E8784775892936211306436B">
    <w:name w:val="1925F071E8784775892936211306436B"/>
    <w:rsid w:val="008D62EF"/>
    <w:pPr>
      <w:widowControl w:val="0"/>
      <w:jc w:val="both"/>
    </w:pPr>
  </w:style>
  <w:style w:type="paragraph" w:customStyle="1" w:styleId="F5378A4AE9BF4ADD881E38E399E64D97">
    <w:name w:val="F5378A4AE9BF4ADD881E38E399E64D97"/>
    <w:rsid w:val="008D62EF"/>
    <w:pPr>
      <w:widowControl w:val="0"/>
      <w:jc w:val="both"/>
    </w:pPr>
  </w:style>
  <w:style w:type="paragraph" w:customStyle="1" w:styleId="67E5CBB5088F4A549641804BCDDB4DE7">
    <w:name w:val="67E5CBB5088F4A549641804BCDDB4DE7"/>
    <w:rsid w:val="008D62EF"/>
    <w:pPr>
      <w:widowControl w:val="0"/>
      <w:jc w:val="both"/>
    </w:pPr>
  </w:style>
  <w:style w:type="paragraph" w:customStyle="1" w:styleId="E4327705500E40108A26F5F26A891A2D">
    <w:name w:val="E4327705500E40108A26F5F26A891A2D"/>
    <w:rsid w:val="008D62EF"/>
    <w:pPr>
      <w:widowControl w:val="0"/>
      <w:jc w:val="both"/>
    </w:pPr>
  </w:style>
  <w:style w:type="paragraph" w:customStyle="1" w:styleId="F253AACDEA1B4EC697EF5A6601213A78">
    <w:name w:val="F253AACDEA1B4EC697EF5A6601213A78"/>
    <w:rsid w:val="008D62EF"/>
    <w:pPr>
      <w:widowControl w:val="0"/>
      <w:jc w:val="both"/>
    </w:pPr>
  </w:style>
  <w:style w:type="paragraph" w:customStyle="1" w:styleId="EE363ED4F795492A81B054DF3F509C46">
    <w:name w:val="EE363ED4F795492A81B054DF3F509C46"/>
    <w:rsid w:val="008D62EF"/>
    <w:pPr>
      <w:widowControl w:val="0"/>
      <w:jc w:val="both"/>
    </w:pPr>
  </w:style>
  <w:style w:type="paragraph" w:customStyle="1" w:styleId="AA994CF5927749EEB1492ED34635E7D7">
    <w:name w:val="AA994CF5927749EEB1492ED34635E7D7"/>
    <w:rsid w:val="008D62EF"/>
    <w:pPr>
      <w:widowControl w:val="0"/>
      <w:jc w:val="both"/>
    </w:pPr>
  </w:style>
  <w:style w:type="paragraph" w:customStyle="1" w:styleId="33BB16A51DDE4344B3EAFB223D3FD127">
    <w:name w:val="33BB16A51DDE4344B3EAFB223D3FD127"/>
    <w:rsid w:val="008D62EF"/>
    <w:pPr>
      <w:widowControl w:val="0"/>
      <w:jc w:val="both"/>
    </w:pPr>
  </w:style>
  <w:style w:type="paragraph" w:customStyle="1" w:styleId="AB3CDE2C391546E497D8621350CB7DCB">
    <w:name w:val="AB3CDE2C391546E497D8621350CB7DCB"/>
    <w:rsid w:val="008D62EF"/>
    <w:pPr>
      <w:widowControl w:val="0"/>
      <w:jc w:val="both"/>
    </w:pPr>
  </w:style>
  <w:style w:type="paragraph" w:customStyle="1" w:styleId="5BE2179659844CFDA34F200E4F048727">
    <w:name w:val="5BE2179659844CFDA34F200E4F048727"/>
    <w:rsid w:val="008D62EF"/>
    <w:pPr>
      <w:widowControl w:val="0"/>
      <w:jc w:val="both"/>
    </w:pPr>
  </w:style>
  <w:style w:type="paragraph" w:customStyle="1" w:styleId="85BA5077AE5040EABB5D1B13F92C40D9">
    <w:name w:val="85BA5077AE5040EABB5D1B13F92C40D9"/>
    <w:rsid w:val="008D62EF"/>
    <w:pPr>
      <w:widowControl w:val="0"/>
      <w:jc w:val="both"/>
    </w:pPr>
  </w:style>
  <w:style w:type="paragraph" w:customStyle="1" w:styleId="8131939A1C034FADB2DE193F05391089">
    <w:name w:val="8131939A1C034FADB2DE193F05391089"/>
    <w:rsid w:val="008D62EF"/>
    <w:pPr>
      <w:widowControl w:val="0"/>
      <w:jc w:val="both"/>
    </w:pPr>
  </w:style>
  <w:style w:type="paragraph" w:customStyle="1" w:styleId="182E6C2B27F9480E9A0147D378673C54">
    <w:name w:val="182E6C2B27F9480E9A0147D378673C54"/>
    <w:rsid w:val="008D62EF"/>
    <w:pPr>
      <w:widowControl w:val="0"/>
      <w:jc w:val="both"/>
    </w:pPr>
  </w:style>
  <w:style w:type="paragraph" w:customStyle="1" w:styleId="50F8152C55394CE1A1C4E186F76BF30A">
    <w:name w:val="50F8152C55394CE1A1C4E186F76BF30A"/>
    <w:rsid w:val="008D62EF"/>
    <w:pPr>
      <w:widowControl w:val="0"/>
      <w:jc w:val="both"/>
    </w:pPr>
  </w:style>
  <w:style w:type="paragraph" w:customStyle="1" w:styleId="F4515EC5AC0149D8A4AFBD8519368CC3">
    <w:name w:val="F4515EC5AC0149D8A4AFBD8519368CC3"/>
    <w:rsid w:val="008D62EF"/>
    <w:pPr>
      <w:widowControl w:val="0"/>
      <w:jc w:val="both"/>
    </w:pPr>
  </w:style>
  <w:style w:type="paragraph" w:customStyle="1" w:styleId="53BD180FDE324FC9831E496FF40A73DF">
    <w:name w:val="53BD180FDE324FC9831E496FF40A73DF"/>
    <w:rsid w:val="008D62EF"/>
    <w:pPr>
      <w:widowControl w:val="0"/>
      <w:jc w:val="both"/>
    </w:pPr>
  </w:style>
  <w:style w:type="paragraph" w:customStyle="1" w:styleId="89BDFBAE0B0547C7A7217A552DDBF2EF">
    <w:name w:val="89BDFBAE0B0547C7A7217A552DDBF2EF"/>
    <w:rsid w:val="008D62EF"/>
    <w:pPr>
      <w:widowControl w:val="0"/>
      <w:jc w:val="both"/>
    </w:pPr>
  </w:style>
  <w:style w:type="paragraph" w:customStyle="1" w:styleId="CD64814B2AA54679A237146F41A44D71">
    <w:name w:val="CD64814B2AA54679A237146F41A44D71"/>
    <w:rsid w:val="008D62EF"/>
    <w:pPr>
      <w:widowControl w:val="0"/>
      <w:jc w:val="both"/>
    </w:pPr>
  </w:style>
  <w:style w:type="paragraph" w:customStyle="1" w:styleId="29A1007F7A5841CEBF0109C458BD47AA">
    <w:name w:val="29A1007F7A5841CEBF0109C458BD47AA"/>
    <w:rsid w:val="008D62EF"/>
    <w:pPr>
      <w:widowControl w:val="0"/>
      <w:jc w:val="both"/>
    </w:pPr>
  </w:style>
  <w:style w:type="paragraph" w:customStyle="1" w:styleId="BB663EAA35E14483B0E3E08BE2682899">
    <w:name w:val="BB663EAA35E14483B0E3E08BE2682899"/>
    <w:rsid w:val="008D62EF"/>
    <w:pPr>
      <w:widowControl w:val="0"/>
      <w:jc w:val="both"/>
    </w:pPr>
  </w:style>
  <w:style w:type="paragraph" w:customStyle="1" w:styleId="C3CDF594DD2E41A58485461A36333624">
    <w:name w:val="C3CDF594DD2E41A58485461A36333624"/>
    <w:rsid w:val="008D62EF"/>
    <w:pPr>
      <w:widowControl w:val="0"/>
      <w:jc w:val="both"/>
    </w:pPr>
  </w:style>
  <w:style w:type="paragraph" w:customStyle="1" w:styleId="8F2EF0084FAE4D1E9974421CE6290ED4">
    <w:name w:val="8F2EF0084FAE4D1E9974421CE6290ED4"/>
    <w:rsid w:val="008D62EF"/>
    <w:pPr>
      <w:widowControl w:val="0"/>
      <w:jc w:val="both"/>
    </w:pPr>
  </w:style>
  <w:style w:type="paragraph" w:customStyle="1" w:styleId="CC6CAE7AA3EF4008A2E2C11F34FF169A">
    <w:name w:val="CC6CAE7AA3EF4008A2E2C11F34FF169A"/>
    <w:rsid w:val="008D62EF"/>
    <w:pPr>
      <w:widowControl w:val="0"/>
      <w:jc w:val="both"/>
    </w:pPr>
  </w:style>
  <w:style w:type="paragraph" w:customStyle="1" w:styleId="B82F6CF23BB24EFEA927376D4E276875">
    <w:name w:val="B82F6CF23BB24EFEA927376D4E276875"/>
    <w:rsid w:val="008D62EF"/>
    <w:pPr>
      <w:widowControl w:val="0"/>
      <w:jc w:val="both"/>
    </w:pPr>
  </w:style>
  <w:style w:type="paragraph" w:customStyle="1" w:styleId="466B71647A1D48688F05025B3CFAE4B3">
    <w:name w:val="466B71647A1D48688F05025B3CFAE4B3"/>
    <w:rsid w:val="008D62EF"/>
    <w:pPr>
      <w:widowControl w:val="0"/>
      <w:jc w:val="both"/>
    </w:pPr>
  </w:style>
  <w:style w:type="paragraph" w:customStyle="1" w:styleId="C9F1BC60325046D88963E6AE81278D59">
    <w:name w:val="C9F1BC60325046D88963E6AE81278D59"/>
    <w:rsid w:val="008D62EF"/>
    <w:pPr>
      <w:widowControl w:val="0"/>
      <w:jc w:val="both"/>
    </w:pPr>
  </w:style>
  <w:style w:type="paragraph" w:customStyle="1" w:styleId="D6974959284C4710BFA337306AB56F17">
    <w:name w:val="D6974959284C4710BFA337306AB56F17"/>
    <w:rsid w:val="008D62EF"/>
    <w:pPr>
      <w:widowControl w:val="0"/>
      <w:jc w:val="both"/>
    </w:pPr>
  </w:style>
  <w:style w:type="paragraph" w:customStyle="1" w:styleId="D242BA9144F949688DF920FEE60B413A">
    <w:name w:val="D242BA9144F949688DF920FEE60B413A"/>
    <w:rsid w:val="008D62EF"/>
    <w:pPr>
      <w:widowControl w:val="0"/>
      <w:jc w:val="both"/>
    </w:pPr>
  </w:style>
  <w:style w:type="paragraph" w:customStyle="1" w:styleId="CE9E6FA6749949AE92683DE50C554913">
    <w:name w:val="CE9E6FA6749949AE92683DE50C554913"/>
    <w:rsid w:val="008D62EF"/>
    <w:pPr>
      <w:widowControl w:val="0"/>
      <w:jc w:val="both"/>
    </w:pPr>
  </w:style>
  <w:style w:type="paragraph" w:customStyle="1" w:styleId="D87878988FE341DD82831A86BD0E9A36">
    <w:name w:val="D87878988FE341DD82831A86BD0E9A36"/>
    <w:rsid w:val="008D62EF"/>
    <w:pPr>
      <w:widowControl w:val="0"/>
      <w:jc w:val="both"/>
    </w:pPr>
  </w:style>
  <w:style w:type="paragraph" w:customStyle="1" w:styleId="62CE5B86F09C46FE8EACF8F576A8C80C">
    <w:name w:val="62CE5B86F09C46FE8EACF8F576A8C80C"/>
    <w:rsid w:val="008D62EF"/>
    <w:pPr>
      <w:widowControl w:val="0"/>
      <w:jc w:val="both"/>
    </w:pPr>
  </w:style>
  <w:style w:type="paragraph" w:customStyle="1" w:styleId="C9DB1D9381AF418C910CA50D4FCB8B3C">
    <w:name w:val="C9DB1D9381AF418C910CA50D4FCB8B3C"/>
    <w:rsid w:val="008D62EF"/>
    <w:pPr>
      <w:widowControl w:val="0"/>
      <w:jc w:val="both"/>
    </w:pPr>
  </w:style>
  <w:style w:type="paragraph" w:customStyle="1" w:styleId="55FD3FC2FF3A474AA43668278E8BFD83">
    <w:name w:val="55FD3FC2FF3A474AA43668278E8BFD83"/>
    <w:rsid w:val="008D62EF"/>
    <w:pPr>
      <w:widowControl w:val="0"/>
      <w:jc w:val="both"/>
    </w:pPr>
  </w:style>
  <w:style w:type="paragraph" w:customStyle="1" w:styleId="0AC62A9BB032483D938BC85BB127CDAF">
    <w:name w:val="0AC62A9BB032483D938BC85BB127CDAF"/>
    <w:rsid w:val="008D62EF"/>
    <w:pPr>
      <w:widowControl w:val="0"/>
      <w:jc w:val="both"/>
    </w:pPr>
  </w:style>
  <w:style w:type="paragraph" w:customStyle="1" w:styleId="E8222F219E3D4050AF8F13F0F5F8E549">
    <w:name w:val="E8222F219E3D4050AF8F13F0F5F8E549"/>
    <w:rsid w:val="008D62EF"/>
    <w:pPr>
      <w:widowControl w:val="0"/>
      <w:jc w:val="both"/>
    </w:pPr>
  </w:style>
  <w:style w:type="paragraph" w:customStyle="1" w:styleId="B4E44BDC39BB47B7924B7E1D07DA96B0">
    <w:name w:val="B4E44BDC39BB47B7924B7E1D07DA96B0"/>
    <w:rsid w:val="008D62EF"/>
    <w:pPr>
      <w:widowControl w:val="0"/>
      <w:jc w:val="both"/>
    </w:pPr>
  </w:style>
  <w:style w:type="paragraph" w:customStyle="1" w:styleId="C500DC7E58B34B7CB87E3945497D4DC5">
    <w:name w:val="C500DC7E58B34B7CB87E3945497D4DC5"/>
    <w:rsid w:val="008D62EF"/>
    <w:pPr>
      <w:widowControl w:val="0"/>
      <w:jc w:val="both"/>
    </w:pPr>
  </w:style>
  <w:style w:type="paragraph" w:customStyle="1" w:styleId="C0AED383FDAF46AEADD794C490B07137">
    <w:name w:val="C0AED383FDAF46AEADD794C490B07137"/>
    <w:rsid w:val="008D62EF"/>
    <w:pPr>
      <w:widowControl w:val="0"/>
      <w:jc w:val="both"/>
    </w:pPr>
  </w:style>
  <w:style w:type="paragraph" w:customStyle="1" w:styleId="5BD832249458454EB0DC66673866A0A4">
    <w:name w:val="5BD832249458454EB0DC66673866A0A4"/>
    <w:rsid w:val="008D62EF"/>
    <w:pPr>
      <w:widowControl w:val="0"/>
      <w:jc w:val="both"/>
    </w:pPr>
  </w:style>
  <w:style w:type="paragraph" w:customStyle="1" w:styleId="4182B78D53954FFEB7DFF669DF8A276B">
    <w:name w:val="4182B78D53954FFEB7DFF669DF8A276B"/>
    <w:rsid w:val="008D62EF"/>
    <w:pPr>
      <w:widowControl w:val="0"/>
      <w:jc w:val="both"/>
    </w:pPr>
  </w:style>
  <w:style w:type="paragraph" w:customStyle="1" w:styleId="1B12D237092B428CAD90FC6A59EDF96D">
    <w:name w:val="1B12D237092B428CAD90FC6A59EDF96D"/>
    <w:rsid w:val="008D62EF"/>
    <w:pPr>
      <w:widowControl w:val="0"/>
      <w:jc w:val="both"/>
    </w:pPr>
  </w:style>
  <w:style w:type="paragraph" w:customStyle="1" w:styleId="91999A40AACC45318E07C49406B7F2BA">
    <w:name w:val="91999A40AACC45318E07C49406B7F2BA"/>
    <w:rsid w:val="008D62EF"/>
    <w:pPr>
      <w:widowControl w:val="0"/>
      <w:jc w:val="both"/>
    </w:pPr>
  </w:style>
  <w:style w:type="paragraph" w:customStyle="1" w:styleId="5683AEC8893A48EDB1EBDACCE881FE8C">
    <w:name w:val="5683AEC8893A48EDB1EBDACCE881FE8C"/>
    <w:rsid w:val="008D62EF"/>
    <w:pPr>
      <w:widowControl w:val="0"/>
      <w:jc w:val="both"/>
    </w:pPr>
  </w:style>
  <w:style w:type="paragraph" w:customStyle="1" w:styleId="B88D941B689242CC82B4057468CBF386">
    <w:name w:val="B88D941B689242CC82B4057468CBF386"/>
    <w:rsid w:val="008D62EF"/>
    <w:pPr>
      <w:widowControl w:val="0"/>
      <w:jc w:val="both"/>
    </w:pPr>
  </w:style>
  <w:style w:type="paragraph" w:customStyle="1" w:styleId="64A82DFC0E4C496BAEBA8448D4E39738">
    <w:name w:val="64A82DFC0E4C496BAEBA8448D4E39738"/>
    <w:rsid w:val="008D62EF"/>
    <w:pPr>
      <w:widowControl w:val="0"/>
      <w:jc w:val="both"/>
    </w:pPr>
  </w:style>
  <w:style w:type="paragraph" w:customStyle="1" w:styleId="DAB890B6C336412887FA843E56F6F0B6">
    <w:name w:val="DAB890B6C336412887FA843E56F6F0B6"/>
    <w:rsid w:val="008D62EF"/>
    <w:pPr>
      <w:widowControl w:val="0"/>
      <w:jc w:val="both"/>
    </w:pPr>
  </w:style>
  <w:style w:type="paragraph" w:customStyle="1" w:styleId="EB8796B8842F4EE0BC1763F670656CE2">
    <w:name w:val="EB8796B8842F4EE0BC1763F670656CE2"/>
    <w:rsid w:val="008D62EF"/>
    <w:pPr>
      <w:widowControl w:val="0"/>
      <w:jc w:val="both"/>
    </w:pPr>
  </w:style>
  <w:style w:type="paragraph" w:customStyle="1" w:styleId="5110E5F24F1549008BA4B8E45D53808A">
    <w:name w:val="5110E5F24F1549008BA4B8E45D53808A"/>
    <w:rsid w:val="008D62EF"/>
    <w:pPr>
      <w:widowControl w:val="0"/>
      <w:jc w:val="both"/>
    </w:pPr>
  </w:style>
  <w:style w:type="paragraph" w:customStyle="1" w:styleId="7C3CCBC6F54048FD994F1B9F12169531">
    <w:name w:val="7C3CCBC6F54048FD994F1B9F12169531"/>
    <w:rsid w:val="008D62EF"/>
    <w:pPr>
      <w:widowControl w:val="0"/>
      <w:jc w:val="both"/>
    </w:pPr>
  </w:style>
  <w:style w:type="paragraph" w:customStyle="1" w:styleId="D672B47C83554C04A8E5D877162BCF1A">
    <w:name w:val="D672B47C83554C04A8E5D877162BCF1A"/>
    <w:rsid w:val="008D62EF"/>
    <w:pPr>
      <w:widowControl w:val="0"/>
      <w:jc w:val="both"/>
    </w:pPr>
  </w:style>
  <w:style w:type="paragraph" w:customStyle="1" w:styleId="683B1E088CF14812B25A06609B08E106">
    <w:name w:val="683B1E088CF14812B25A06609B08E106"/>
    <w:rsid w:val="008D62EF"/>
    <w:pPr>
      <w:widowControl w:val="0"/>
      <w:jc w:val="both"/>
    </w:pPr>
  </w:style>
  <w:style w:type="paragraph" w:customStyle="1" w:styleId="2FCC9D9BE5764D4EB86F8CD38EFDB4A7">
    <w:name w:val="2FCC9D9BE5764D4EB86F8CD38EFDB4A7"/>
    <w:rsid w:val="008D62EF"/>
    <w:pPr>
      <w:widowControl w:val="0"/>
      <w:jc w:val="both"/>
    </w:pPr>
  </w:style>
  <w:style w:type="paragraph" w:customStyle="1" w:styleId="9D730E79BD794A8980C17448D6954289">
    <w:name w:val="9D730E79BD794A8980C17448D6954289"/>
    <w:rsid w:val="008D62EF"/>
    <w:pPr>
      <w:widowControl w:val="0"/>
      <w:jc w:val="both"/>
    </w:pPr>
  </w:style>
  <w:style w:type="paragraph" w:customStyle="1" w:styleId="A5BE32EAE29D4B9CB4007FC4484A0767">
    <w:name w:val="A5BE32EAE29D4B9CB4007FC4484A0767"/>
    <w:rsid w:val="008D62EF"/>
    <w:pPr>
      <w:widowControl w:val="0"/>
      <w:jc w:val="both"/>
    </w:pPr>
  </w:style>
  <w:style w:type="paragraph" w:customStyle="1" w:styleId="87B2CE6A625A4C4E8E3DB51CEDC6DE6A">
    <w:name w:val="87B2CE6A625A4C4E8E3DB51CEDC6DE6A"/>
    <w:rsid w:val="008D62EF"/>
    <w:pPr>
      <w:widowControl w:val="0"/>
      <w:jc w:val="both"/>
    </w:pPr>
  </w:style>
  <w:style w:type="paragraph" w:customStyle="1" w:styleId="FB5F222CDCAA4D0DB41B1049B748CEF5">
    <w:name w:val="FB5F222CDCAA4D0DB41B1049B748CEF5"/>
    <w:rsid w:val="008D62EF"/>
    <w:pPr>
      <w:widowControl w:val="0"/>
      <w:jc w:val="both"/>
    </w:pPr>
  </w:style>
  <w:style w:type="paragraph" w:customStyle="1" w:styleId="CA61F78393494F9D80F51515677B74BD">
    <w:name w:val="CA61F78393494F9D80F51515677B74BD"/>
    <w:rsid w:val="008D62EF"/>
    <w:pPr>
      <w:widowControl w:val="0"/>
      <w:jc w:val="both"/>
    </w:pPr>
  </w:style>
  <w:style w:type="paragraph" w:customStyle="1" w:styleId="682865AD7BE444939242707039F2AA55">
    <w:name w:val="682865AD7BE444939242707039F2AA55"/>
    <w:rsid w:val="008D62EF"/>
    <w:pPr>
      <w:widowControl w:val="0"/>
      <w:jc w:val="both"/>
    </w:pPr>
  </w:style>
  <w:style w:type="paragraph" w:customStyle="1" w:styleId="042903658CC849B78A1932039A58A409">
    <w:name w:val="042903658CC849B78A1932039A58A409"/>
    <w:rsid w:val="008D62EF"/>
    <w:pPr>
      <w:widowControl w:val="0"/>
      <w:jc w:val="both"/>
    </w:pPr>
  </w:style>
  <w:style w:type="paragraph" w:customStyle="1" w:styleId="0327ED2C7B8E4474AA4097A2D6FD72C1">
    <w:name w:val="0327ED2C7B8E4474AA4097A2D6FD72C1"/>
    <w:rsid w:val="008D62EF"/>
    <w:pPr>
      <w:widowControl w:val="0"/>
      <w:jc w:val="both"/>
    </w:pPr>
  </w:style>
  <w:style w:type="paragraph" w:customStyle="1" w:styleId="48B6F41445894997A643A9ED19DAF591">
    <w:name w:val="48B6F41445894997A643A9ED19DAF591"/>
    <w:rsid w:val="008D62EF"/>
    <w:pPr>
      <w:widowControl w:val="0"/>
      <w:jc w:val="both"/>
    </w:pPr>
  </w:style>
  <w:style w:type="paragraph" w:customStyle="1" w:styleId="1D1A2678EC7344B581EF716B9713BD2C">
    <w:name w:val="1D1A2678EC7344B581EF716B9713BD2C"/>
    <w:rsid w:val="008D62EF"/>
    <w:pPr>
      <w:widowControl w:val="0"/>
      <w:jc w:val="both"/>
    </w:pPr>
  </w:style>
  <w:style w:type="paragraph" w:customStyle="1" w:styleId="C55DA1399E974E15A3960D2D5F03E176">
    <w:name w:val="C55DA1399E974E15A3960D2D5F03E176"/>
    <w:rsid w:val="008D62EF"/>
    <w:pPr>
      <w:widowControl w:val="0"/>
      <w:jc w:val="both"/>
    </w:pPr>
  </w:style>
  <w:style w:type="paragraph" w:customStyle="1" w:styleId="2D4888939A5C4AA0979B30F3D85EA672">
    <w:name w:val="2D4888939A5C4AA0979B30F3D85EA672"/>
    <w:rsid w:val="008D62EF"/>
    <w:pPr>
      <w:widowControl w:val="0"/>
      <w:jc w:val="both"/>
    </w:pPr>
  </w:style>
  <w:style w:type="paragraph" w:customStyle="1" w:styleId="86E355943B2445F0B59FDE15AF56CEB6">
    <w:name w:val="86E355943B2445F0B59FDE15AF56CEB6"/>
    <w:rsid w:val="008D62EF"/>
    <w:pPr>
      <w:widowControl w:val="0"/>
      <w:jc w:val="both"/>
    </w:pPr>
  </w:style>
  <w:style w:type="paragraph" w:customStyle="1" w:styleId="3F208C03EECF4116A0CD58788D0F8622">
    <w:name w:val="3F208C03EECF4116A0CD58788D0F8622"/>
    <w:rsid w:val="008D62EF"/>
    <w:pPr>
      <w:widowControl w:val="0"/>
      <w:jc w:val="both"/>
    </w:pPr>
  </w:style>
  <w:style w:type="paragraph" w:customStyle="1" w:styleId="477543A658324F4C83649DB61D091AAE">
    <w:name w:val="477543A658324F4C83649DB61D091AAE"/>
    <w:rsid w:val="008D62EF"/>
    <w:pPr>
      <w:widowControl w:val="0"/>
      <w:jc w:val="both"/>
    </w:pPr>
  </w:style>
  <w:style w:type="paragraph" w:customStyle="1" w:styleId="5171AEF810E445E68F232E41921E3925">
    <w:name w:val="5171AEF810E445E68F232E41921E3925"/>
    <w:rsid w:val="008D62EF"/>
    <w:pPr>
      <w:widowControl w:val="0"/>
      <w:jc w:val="both"/>
    </w:pPr>
  </w:style>
  <w:style w:type="paragraph" w:customStyle="1" w:styleId="D133825C2A3247FAACCF0117F7211140">
    <w:name w:val="D133825C2A3247FAACCF0117F7211140"/>
    <w:rsid w:val="008D62EF"/>
    <w:pPr>
      <w:widowControl w:val="0"/>
      <w:jc w:val="both"/>
    </w:pPr>
  </w:style>
  <w:style w:type="paragraph" w:customStyle="1" w:styleId="1BF998D8175B498DBC458E8C720490B1">
    <w:name w:val="1BF998D8175B498DBC458E8C720490B1"/>
    <w:rsid w:val="008D62EF"/>
    <w:pPr>
      <w:widowControl w:val="0"/>
      <w:jc w:val="both"/>
    </w:pPr>
  </w:style>
  <w:style w:type="paragraph" w:customStyle="1" w:styleId="C267EE538439488C9229A16CC2461999">
    <w:name w:val="C267EE538439488C9229A16CC2461999"/>
    <w:rsid w:val="008D62EF"/>
    <w:pPr>
      <w:widowControl w:val="0"/>
      <w:jc w:val="both"/>
    </w:pPr>
  </w:style>
  <w:style w:type="paragraph" w:customStyle="1" w:styleId="5CB854CF36C346C68861E13E67115D8A">
    <w:name w:val="5CB854CF36C346C68861E13E67115D8A"/>
    <w:rsid w:val="008D62EF"/>
    <w:pPr>
      <w:widowControl w:val="0"/>
      <w:jc w:val="both"/>
    </w:pPr>
  </w:style>
  <w:style w:type="paragraph" w:customStyle="1" w:styleId="CF16E9CFCD0A471F993E386A42CF675A">
    <w:name w:val="CF16E9CFCD0A471F993E386A42CF675A"/>
    <w:rsid w:val="008D62EF"/>
    <w:pPr>
      <w:widowControl w:val="0"/>
      <w:jc w:val="both"/>
    </w:pPr>
  </w:style>
  <w:style w:type="paragraph" w:customStyle="1" w:styleId="89EF1DBFE8334B48B09CC3F86A2D4E00">
    <w:name w:val="89EF1DBFE8334B48B09CC3F86A2D4E00"/>
    <w:rsid w:val="008D62EF"/>
    <w:pPr>
      <w:widowControl w:val="0"/>
      <w:jc w:val="both"/>
    </w:pPr>
  </w:style>
  <w:style w:type="paragraph" w:customStyle="1" w:styleId="641CD8A6FA7C498A95A5C5F73F318B4C">
    <w:name w:val="641CD8A6FA7C498A95A5C5F73F318B4C"/>
    <w:rsid w:val="008D62EF"/>
    <w:pPr>
      <w:widowControl w:val="0"/>
      <w:jc w:val="both"/>
    </w:pPr>
  </w:style>
  <w:style w:type="paragraph" w:customStyle="1" w:styleId="40811392190841759002F7DBE30008A8">
    <w:name w:val="40811392190841759002F7DBE30008A8"/>
    <w:rsid w:val="008D62EF"/>
    <w:pPr>
      <w:widowControl w:val="0"/>
      <w:jc w:val="both"/>
    </w:pPr>
  </w:style>
  <w:style w:type="paragraph" w:customStyle="1" w:styleId="BC1A0A46419D456099EC2B51AAC1AD0B">
    <w:name w:val="BC1A0A46419D456099EC2B51AAC1AD0B"/>
    <w:rsid w:val="008D62EF"/>
    <w:pPr>
      <w:widowControl w:val="0"/>
      <w:jc w:val="both"/>
    </w:pPr>
  </w:style>
  <w:style w:type="paragraph" w:customStyle="1" w:styleId="1ABD5B4E3F244C078943A0F6DF52F130">
    <w:name w:val="1ABD5B4E3F244C078943A0F6DF52F130"/>
    <w:rsid w:val="008D62EF"/>
    <w:pPr>
      <w:widowControl w:val="0"/>
      <w:jc w:val="both"/>
    </w:pPr>
  </w:style>
  <w:style w:type="paragraph" w:customStyle="1" w:styleId="83ECB5892A42478A90F337DB8B65D8F7">
    <w:name w:val="83ECB5892A42478A90F337DB8B65D8F7"/>
    <w:rsid w:val="008D62EF"/>
    <w:pPr>
      <w:widowControl w:val="0"/>
      <w:jc w:val="both"/>
    </w:pPr>
  </w:style>
  <w:style w:type="paragraph" w:customStyle="1" w:styleId="D610E54CBA804D0EB6CBD5611A5A740C">
    <w:name w:val="D610E54CBA804D0EB6CBD5611A5A740C"/>
    <w:rsid w:val="008D62EF"/>
    <w:pPr>
      <w:widowControl w:val="0"/>
      <w:jc w:val="both"/>
    </w:pPr>
  </w:style>
  <w:style w:type="paragraph" w:customStyle="1" w:styleId="F7DAD72BE2174D38B49B9CF438774FCC">
    <w:name w:val="F7DAD72BE2174D38B49B9CF438774FCC"/>
    <w:rsid w:val="008D62EF"/>
    <w:pPr>
      <w:widowControl w:val="0"/>
      <w:jc w:val="both"/>
    </w:pPr>
  </w:style>
  <w:style w:type="paragraph" w:customStyle="1" w:styleId="C6DD4552572443B0ADDA14E2EBD2A6E9">
    <w:name w:val="C6DD4552572443B0ADDA14E2EBD2A6E9"/>
    <w:rsid w:val="008D62EF"/>
    <w:pPr>
      <w:widowControl w:val="0"/>
      <w:jc w:val="both"/>
    </w:pPr>
  </w:style>
  <w:style w:type="paragraph" w:customStyle="1" w:styleId="8946BF21623143C5B9ECABB0EA426D8A">
    <w:name w:val="8946BF21623143C5B9ECABB0EA426D8A"/>
    <w:rsid w:val="008D62EF"/>
    <w:pPr>
      <w:widowControl w:val="0"/>
      <w:jc w:val="both"/>
    </w:pPr>
  </w:style>
  <w:style w:type="paragraph" w:customStyle="1" w:styleId="CBADF1B1E88B4066A8F9412EC7B4C0C0">
    <w:name w:val="CBADF1B1E88B4066A8F9412EC7B4C0C0"/>
    <w:rsid w:val="008D62EF"/>
    <w:pPr>
      <w:widowControl w:val="0"/>
      <w:jc w:val="both"/>
    </w:pPr>
  </w:style>
  <w:style w:type="paragraph" w:customStyle="1" w:styleId="A7D8D77869C84AB6B630E30FE2CDA4A7">
    <w:name w:val="A7D8D77869C84AB6B630E30FE2CDA4A7"/>
    <w:rsid w:val="008D62EF"/>
    <w:pPr>
      <w:widowControl w:val="0"/>
      <w:jc w:val="both"/>
    </w:pPr>
  </w:style>
  <w:style w:type="paragraph" w:customStyle="1" w:styleId="4B6AD4BA6A7B45098BC81B696D6AE381">
    <w:name w:val="4B6AD4BA6A7B45098BC81B696D6AE381"/>
    <w:rsid w:val="008D62EF"/>
    <w:pPr>
      <w:widowControl w:val="0"/>
      <w:jc w:val="both"/>
    </w:pPr>
  </w:style>
  <w:style w:type="paragraph" w:customStyle="1" w:styleId="1D4F9D583533456B9C2C02D41B0DBBF5">
    <w:name w:val="1D4F9D583533456B9C2C02D41B0DBBF5"/>
    <w:rsid w:val="008D62EF"/>
    <w:pPr>
      <w:widowControl w:val="0"/>
      <w:jc w:val="both"/>
    </w:pPr>
  </w:style>
  <w:style w:type="paragraph" w:customStyle="1" w:styleId="C1B7FD404D7E4563961BE4475AAC1624">
    <w:name w:val="C1B7FD404D7E4563961BE4475AAC1624"/>
    <w:rsid w:val="008D62EF"/>
    <w:pPr>
      <w:widowControl w:val="0"/>
      <w:jc w:val="both"/>
    </w:pPr>
  </w:style>
  <w:style w:type="paragraph" w:customStyle="1" w:styleId="7E3F6685597A4A2380EB2DB437B2E569">
    <w:name w:val="7E3F6685597A4A2380EB2DB437B2E569"/>
    <w:rsid w:val="008D62EF"/>
    <w:pPr>
      <w:widowControl w:val="0"/>
      <w:jc w:val="both"/>
    </w:pPr>
  </w:style>
  <w:style w:type="paragraph" w:customStyle="1" w:styleId="96F4B44A6DD5404E8F4B870F27232538">
    <w:name w:val="96F4B44A6DD5404E8F4B870F27232538"/>
    <w:rsid w:val="008D62EF"/>
    <w:pPr>
      <w:widowControl w:val="0"/>
      <w:jc w:val="both"/>
    </w:pPr>
  </w:style>
  <w:style w:type="paragraph" w:customStyle="1" w:styleId="B860725A386243B7B5B48D446BC03940">
    <w:name w:val="B860725A386243B7B5B48D446BC03940"/>
    <w:rsid w:val="008D62EF"/>
    <w:pPr>
      <w:widowControl w:val="0"/>
      <w:jc w:val="both"/>
    </w:pPr>
  </w:style>
  <w:style w:type="paragraph" w:customStyle="1" w:styleId="876DA43CD27A44CCBAE1BA6978EAFC30">
    <w:name w:val="876DA43CD27A44CCBAE1BA6978EAFC30"/>
    <w:rsid w:val="008D62EF"/>
    <w:pPr>
      <w:widowControl w:val="0"/>
      <w:jc w:val="both"/>
    </w:pPr>
  </w:style>
  <w:style w:type="paragraph" w:customStyle="1" w:styleId="1DE3859DB72B4D48B71F983CA6B49858">
    <w:name w:val="1DE3859DB72B4D48B71F983CA6B49858"/>
    <w:rsid w:val="008D62EF"/>
    <w:pPr>
      <w:widowControl w:val="0"/>
      <w:jc w:val="both"/>
    </w:pPr>
  </w:style>
  <w:style w:type="paragraph" w:customStyle="1" w:styleId="B57303EE3CDA41D2B02240AD34471F0A">
    <w:name w:val="B57303EE3CDA41D2B02240AD34471F0A"/>
    <w:rsid w:val="008D62EF"/>
    <w:pPr>
      <w:widowControl w:val="0"/>
      <w:jc w:val="both"/>
    </w:pPr>
  </w:style>
  <w:style w:type="paragraph" w:customStyle="1" w:styleId="03455E43671D4507BB28BABBCB5DCD84">
    <w:name w:val="03455E43671D4507BB28BABBCB5DCD84"/>
    <w:rsid w:val="008D62EF"/>
    <w:pPr>
      <w:widowControl w:val="0"/>
      <w:jc w:val="both"/>
    </w:pPr>
  </w:style>
  <w:style w:type="paragraph" w:customStyle="1" w:styleId="3F7A38D7402F484C8AC06C69EE3AD21B">
    <w:name w:val="3F7A38D7402F484C8AC06C69EE3AD21B"/>
    <w:rsid w:val="008D62EF"/>
    <w:pPr>
      <w:widowControl w:val="0"/>
      <w:jc w:val="both"/>
    </w:pPr>
  </w:style>
  <w:style w:type="paragraph" w:customStyle="1" w:styleId="DEC29D71DCE8451F95C732184E52D429">
    <w:name w:val="DEC29D71DCE8451F95C732184E52D429"/>
    <w:rsid w:val="008D62EF"/>
    <w:pPr>
      <w:widowControl w:val="0"/>
      <w:jc w:val="both"/>
    </w:pPr>
  </w:style>
  <w:style w:type="paragraph" w:customStyle="1" w:styleId="E52605FB9CE24C329F42B7C6E19BA22E">
    <w:name w:val="E52605FB9CE24C329F42B7C6E19BA22E"/>
    <w:rsid w:val="008D62EF"/>
    <w:pPr>
      <w:widowControl w:val="0"/>
      <w:jc w:val="both"/>
    </w:pPr>
  </w:style>
  <w:style w:type="paragraph" w:customStyle="1" w:styleId="F0D141A2D381451DB15A1FB7E10E1C56">
    <w:name w:val="F0D141A2D381451DB15A1FB7E10E1C56"/>
    <w:rsid w:val="008D62EF"/>
    <w:pPr>
      <w:widowControl w:val="0"/>
      <w:jc w:val="both"/>
    </w:pPr>
  </w:style>
  <w:style w:type="paragraph" w:customStyle="1" w:styleId="89651704E0114E5AA6AEC9CF6078CCA1">
    <w:name w:val="89651704E0114E5AA6AEC9CF6078CCA1"/>
    <w:rsid w:val="008D62EF"/>
    <w:pPr>
      <w:widowControl w:val="0"/>
      <w:jc w:val="both"/>
    </w:pPr>
  </w:style>
  <w:style w:type="paragraph" w:customStyle="1" w:styleId="D5CDBA0592404FBCAF6A5711AB651276">
    <w:name w:val="D5CDBA0592404FBCAF6A5711AB651276"/>
    <w:rsid w:val="008D62EF"/>
    <w:pPr>
      <w:widowControl w:val="0"/>
      <w:jc w:val="both"/>
    </w:pPr>
  </w:style>
  <w:style w:type="paragraph" w:customStyle="1" w:styleId="65549CAB07DC441085CABEEFF91D8796">
    <w:name w:val="65549CAB07DC441085CABEEFF91D8796"/>
    <w:rsid w:val="008D62EF"/>
    <w:pPr>
      <w:widowControl w:val="0"/>
      <w:jc w:val="both"/>
    </w:pPr>
  </w:style>
  <w:style w:type="paragraph" w:customStyle="1" w:styleId="1238522D2B414A10984C20B69587C0B2">
    <w:name w:val="1238522D2B414A10984C20B69587C0B2"/>
    <w:rsid w:val="008D62EF"/>
    <w:pPr>
      <w:widowControl w:val="0"/>
      <w:jc w:val="both"/>
    </w:pPr>
  </w:style>
  <w:style w:type="paragraph" w:customStyle="1" w:styleId="E4A05E085F9D4A76A30FDFCA967D9083">
    <w:name w:val="E4A05E085F9D4A76A30FDFCA967D9083"/>
    <w:rsid w:val="008D62EF"/>
    <w:pPr>
      <w:widowControl w:val="0"/>
      <w:jc w:val="both"/>
    </w:pPr>
  </w:style>
  <w:style w:type="paragraph" w:customStyle="1" w:styleId="3771709477FB44228358CED2B7A7A6E8">
    <w:name w:val="3771709477FB44228358CED2B7A7A6E8"/>
    <w:rsid w:val="008D62EF"/>
    <w:pPr>
      <w:widowControl w:val="0"/>
      <w:jc w:val="both"/>
    </w:pPr>
  </w:style>
  <w:style w:type="paragraph" w:customStyle="1" w:styleId="8E8BFF36E6E6408286CCAFB5A0F84DF0">
    <w:name w:val="8E8BFF36E6E6408286CCAFB5A0F84DF0"/>
    <w:rsid w:val="008D62EF"/>
    <w:pPr>
      <w:widowControl w:val="0"/>
      <w:jc w:val="both"/>
    </w:pPr>
  </w:style>
  <w:style w:type="paragraph" w:customStyle="1" w:styleId="1A7BFED4FCE346468476E5D76169F9C3">
    <w:name w:val="1A7BFED4FCE346468476E5D76169F9C3"/>
    <w:rsid w:val="008D62EF"/>
    <w:pPr>
      <w:widowControl w:val="0"/>
      <w:jc w:val="both"/>
    </w:pPr>
  </w:style>
  <w:style w:type="paragraph" w:customStyle="1" w:styleId="BFA0CE7B9D634D4FB0B1C3CB7C85FA3F">
    <w:name w:val="BFA0CE7B9D634D4FB0B1C3CB7C85FA3F"/>
    <w:rsid w:val="008D62EF"/>
    <w:pPr>
      <w:widowControl w:val="0"/>
      <w:jc w:val="both"/>
    </w:pPr>
  </w:style>
  <w:style w:type="paragraph" w:customStyle="1" w:styleId="AD322AB728514F7B89E6A7BC68467D3B">
    <w:name w:val="AD322AB728514F7B89E6A7BC68467D3B"/>
    <w:rsid w:val="008D62EF"/>
    <w:pPr>
      <w:widowControl w:val="0"/>
      <w:jc w:val="both"/>
    </w:pPr>
  </w:style>
  <w:style w:type="paragraph" w:customStyle="1" w:styleId="1BDE563590E1489F881D6B7D8AAA8B98">
    <w:name w:val="1BDE563590E1489F881D6B7D8AAA8B98"/>
    <w:rsid w:val="008D62EF"/>
    <w:pPr>
      <w:widowControl w:val="0"/>
      <w:jc w:val="both"/>
    </w:pPr>
  </w:style>
  <w:style w:type="paragraph" w:customStyle="1" w:styleId="0600B813C761438587FE30C4835AC7F1">
    <w:name w:val="0600B813C761438587FE30C4835AC7F1"/>
    <w:rsid w:val="008D62EF"/>
    <w:pPr>
      <w:widowControl w:val="0"/>
      <w:jc w:val="both"/>
    </w:pPr>
  </w:style>
  <w:style w:type="paragraph" w:customStyle="1" w:styleId="6A201AEE2E74421DA1B759FC3615DBBA">
    <w:name w:val="6A201AEE2E74421DA1B759FC3615DBBA"/>
    <w:rsid w:val="008D62EF"/>
    <w:pPr>
      <w:widowControl w:val="0"/>
      <w:jc w:val="both"/>
    </w:pPr>
  </w:style>
  <w:style w:type="paragraph" w:customStyle="1" w:styleId="34A9D6475E8F428AB3DE7E0F34377A57">
    <w:name w:val="34A9D6475E8F428AB3DE7E0F34377A57"/>
    <w:rsid w:val="008D62EF"/>
    <w:pPr>
      <w:widowControl w:val="0"/>
      <w:jc w:val="both"/>
    </w:pPr>
  </w:style>
  <w:style w:type="paragraph" w:customStyle="1" w:styleId="2557356994884BFA80ECB96CB8F004DB">
    <w:name w:val="2557356994884BFA80ECB96CB8F004DB"/>
    <w:rsid w:val="008D62EF"/>
    <w:pPr>
      <w:widowControl w:val="0"/>
      <w:jc w:val="both"/>
    </w:pPr>
  </w:style>
  <w:style w:type="paragraph" w:customStyle="1" w:styleId="575E38F07D6A448EA79B0879441796BF">
    <w:name w:val="575E38F07D6A448EA79B0879441796BF"/>
    <w:rsid w:val="008D62EF"/>
    <w:pPr>
      <w:widowControl w:val="0"/>
      <w:jc w:val="both"/>
    </w:pPr>
  </w:style>
  <w:style w:type="paragraph" w:customStyle="1" w:styleId="9DBA00D93E7546A590311501F642A44A">
    <w:name w:val="9DBA00D93E7546A590311501F642A44A"/>
    <w:rsid w:val="008D62EF"/>
    <w:pPr>
      <w:widowControl w:val="0"/>
      <w:jc w:val="both"/>
    </w:pPr>
  </w:style>
  <w:style w:type="paragraph" w:customStyle="1" w:styleId="538E2D76771D4CBE85778142FFCDBE8F">
    <w:name w:val="538E2D76771D4CBE85778142FFCDBE8F"/>
    <w:rsid w:val="008D62EF"/>
    <w:pPr>
      <w:widowControl w:val="0"/>
      <w:jc w:val="both"/>
    </w:pPr>
  </w:style>
  <w:style w:type="paragraph" w:customStyle="1" w:styleId="0F150D3CECA744ADA470F2B550B5BEA7">
    <w:name w:val="0F150D3CECA744ADA470F2B550B5BEA7"/>
    <w:rsid w:val="008D62EF"/>
    <w:pPr>
      <w:widowControl w:val="0"/>
      <w:jc w:val="both"/>
    </w:pPr>
  </w:style>
  <w:style w:type="paragraph" w:customStyle="1" w:styleId="5D45F1DC4E064A8C8740267B361906E6">
    <w:name w:val="5D45F1DC4E064A8C8740267B361906E6"/>
    <w:rsid w:val="008D62EF"/>
    <w:pPr>
      <w:widowControl w:val="0"/>
      <w:jc w:val="both"/>
    </w:pPr>
  </w:style>
  <w:style w:type="paragraph" w:customStyle="1" w:styleId="3A9DC202CAF84A278CEBCA0F99F19AAE">
    <w:name w:val="3A9DC202CAF84A278CEBCA0F99F19AAE"/>
    <w:rsid w:val="008D62EF"/>
    <w:pPr>
      <w:widowControl w:val="0"/>
      <w:jc w:val="both"/>
    </w:pPr>
  </w:style>
  <w:style w:type="paragraph" w:customStyle="1" w:styleId="8EDD10456029402BB02F53DA214058D9">
    <w:name w:val="8EDD10456029402BB02F53DA214058D9"/>
    <w:rsid w:val="008D62EF"/>
    <w:pPr>
      <w:widowControl w:val="0"/>
      <w:jc w:val="both"/>
    </w:pPr>
  </w:style>
  <w:style w:type="paragraph" w:customStyle="1" w:styleId="972AEDDA14BE4A4AA4E8F9C6724254D6">
    <w:name w:val="972AEDDA14BE4A4AA4E8F9C6724254D6"/>
    <w:rsid w:val="008D62EF"/>
    <w:pPr>
      <w:widowControl w:val="0"/>
      <w:jc w:val="both"/>
    </w:pPr>
  </w:style>
  <w:style w:type="paragraph" w:customStyle="1" w:styleId="47B6EADFFC38458FBF0F095A6F567FA2">
    <w:name w:val="47B6EADFFC38458FBF0F095A6F567FA2"/>
    <w:rsid w:val="008D62EF"/>
    <w:pPr>
      <w:widowControl w:val="0"/>
      <w:jc w:val="both"/>
    </w:pPr>
  </w:style>
  <w:style w:type="paragraph" w:customStyle="1" w:styleId="E6A985004C3D4457AA278038ED813CD3">
    <w:name w:val="E6A985004C3D4457AA278038ED813CD3"/>
    <w:rsid w:val="008D62EF"/>
    <w:pPr>
      <w:widowControl w:val="0"/>
      <w:jc w:val="both"/>
    </w:pPr>
  </w:style>
  <w:style w:type="paragraph" w:customStyle="1" w:styleId="4DC5CF8D6467441BB981A64A43E392A6">
    <w:name w:val="4DC5CF8D6467441BB981A64A43E392A6"/>
    <w:rsid w:val="008D62EF"/>
    <w:pPr>
      <w:widowControl w:val="0"/>
      <w:jc w:val="both"/>
    </w:pPr>
  </w:style>
  <w:style w:type="paragraph" w:customStyle="1" w:styleId="0C9757334E8A43D88554B9514686D4B1">
    <w:name w:val="0C9757334E8A43D88554B9514686D4B1"/>
    <w:rsid w:val="008D62EF"/>
    <w:pPr>
      <w:widowControl w:val="0"/>
      <w:jc w:val="both"/>
    </w:pPr>
  </w:style>
  <w:style w:type="paragraph" w:customStyle="1" w:styleId="4AB2F4A9BE3B4A639819507E467CDF03">
    <w:name w:val="4AB2F4A9BE3B4A639819507E467CDF03"/>
    <w:rsid w:val="008D62EF"/>
    <w:pPr>
      <w:widowControl w:val="0"/>
      <w:jc w:val="both"/>
    </w:pPr>
  </w:style>
  <w:style w:type="paragraph" w:customStyle="1" w:styleId="B1133E9674134833A9D5DAF0A8B8EDF9">
    <w:name w:val="B1133E9674134833A9D5DAF0A8B8EDF9"/>
    <w:rsid w:val="008D62EF"/>
    <w:pPr>
      <w:widowControl w:val="0"/>
      <w:jc w:val="both"/>
    </w:pPr>
  </w:style>
  <w:style w:type="paragraph" w:customStyle="1" w:styleId="035766B3F8924D39926D3FC9E4447E38">
    <w:name w:val="035766B3F8924D39926D3FC9E4447E38"/>
    <w:rsid w:val="008D62EF"/>
    <w:pPr>
      <w:widowControl w:val="0"/>
      <w:jc w:val="both"/>
    </w:pPr>
  </w:style>
  <w:style w:type="paragraph" w:customStyle="1" w:styleId="7CF21E2D320048EDB389EACDB3FE06EE">
    <w:name w:val="7CF21E2D320048EDB389EACDB3FE06EE"/>
    <w:rsid w:val="008D62EF"/>
    <w:pPr>
      <w:widowControl w:val="0"/>
      <w:jc w:val="both"/>
    </w:pPr>
  </w:style>
  <w:style w:type="paragraph" w:customStyle="1" w:styleId="002E058408BE47C3A1B371DCED5FA86E">
    <w:name w:val="002E058408BE47C3A1B371DCED5FA86E"/>
    <w:rsid w:val="008D62EF"/>
    <w:pPr>
      <w:widowControl w:val="0"/>
      <w:jc w:val="both"/>
    </w:pPr>
  </w:style>
  <w:style w:type="paragraph" w:customStyle="1" w:styleId="5C252BAA32E0464BA997111D0B83B93A">
    <w:name w:val="5C252BAA32E0464BA997111D0B83B93A"/>
    <w:rsid w:val="008D62EF"/>
    <w:pPr>
      <w:widowControl w:val="0"/>
      <w:jc w:val="both"/>
    </w:pPr>
  </w:style>
  <w:style w:type="paragraph" w:customStyle="1" w:styleId="6E9FB1DFBA414380A3BB410AD5B611FC">
    <w:name w:val="6E9FB1DFBA414380A3BB410AD5B611FC"/>
    <w:rsid w:val="008D62EF"/>
    <w:pPr>
      <w:widowControl w:val="0"/>
      <w:jc w:val="both"/>
    </w:pPr>
  </w:style>
  <w:style w:type="paragraph" w:customStyle="1" w:styleId="3844813D3C474931B16263838B5D0007">
    <w:name w:val="3844813D3C474931B16263838B5D0007"/>
    <w:rsid w:val="008D62EF"/>
    <w:pPr>
      <w:widowControl w:val="0"/>
      <w:jc w:val="both"/>
    </w:pPr>
  </w:style>
  <w:style w:type="paragraph" w:customStyle="1" w:styleId="36536D1070844E86AE1376666EE4F0A9">
    <w:name w:val="36536D1070844E86AE1376666EE4F0A9"/>
    <w:rsid w:val="008D62EF"/>
    <w:pPr>
      <w:widowControl w:val="0"/>
      <w:jc w:val="both"/>
    </w:pPr>
  </w:style>
  <w:style w:type="paragraph" w:customStyle="1" w:styleId="E01D7E17A21D4B65927A55D539530F9A">
    <w:name w:val="E01D7E17A21D4B65927A55D539530F9A"/>
    <w:rsid w:val="008D62EF"/>
    <w:pPr>
      <w:widowControl w:val="0"/>
      <w:jc w:val="both"/>
    </w:pPr>
  </w:style>
  <w:style w:type="paragraph" w:customStyle="1" w:styleId="47D612F2F5484D8DA27F30486354E9AA">
    <w:name w:val="47D612F2F5484D8DA27F30486354E9AA"/>
    <w:rsid w:val="008D62EF"/>
    <w:pPr>
      <w:widowControl w:val="0"/>
      <w:jc w:val="both"/>
    </w:pPr>
  </w:style>
  <w:style w:type="paragraph" w:customStyle="1" w:styleId="EB041C5893684F39AD2019640ABA84C3">
    <w:name w:val="EB041C5893684F39AD2019640ABA84C3"/>
    <w:rsid w:val="008D62EF"/>
    <w:pPr>
      <w:widowControl w:val="0"/>
      <w:jc w:val="both"/>
    </w:pPr>
  </w:style>
  <w:style w:type="paragraph" w:customStyle="1" w:styleId="112AACE3F3914661A43773A77F758879">
    <w:name w:val="112AACE3F3914661A43773A77F758879"/>
    <w:rsid w:val="008D62EF"/>
    <w:pPr>
      <w:widowControl w:val="0"/>
      <w:jc w:val="both"/>
    </w:pPr>
  </w:style>
  <w:style w:type="paragraph" w:customStyle="1" w:styleId="64D88A9884644DCA9F01F5D35E905DF7">
    <w:name w:val="64D88A9884644DCA9F01F5D35E905DF7"/>
    <w:rsid w:val="008D62EF"/>
    <w:pPr>
      <w:widowControl w:val="0"/>
      <w:jc w:val="both"/>
    </w:pPr>
  </w:style>
  <w:style w:type="paragraph" w:customStyle="1" w:styleId="0F383B3C11BA4C919F841CC3B74BF9E7">
    <w:name w:val="0F383B3C11BA4C919F841CC3B74BF9E7"/>
    <w:rsid w:val="008D62EF"/>
    <w:pPr>
      <w:widowControl w:val="0"/>
      <w:jc w:val="both"/>
    </w:pPr>
  </w:style>
  <w:style w:type="paragraph" w:customStyle="1" w:styleId="2A1E38C05876444D8EF39604CA119316">
    <w:name w:val="2A1E38C05876444D8EF39604CA119316"/>
    <w:rsid w:val="008D62EF"/>
    <w:pPr>
      <w:widowControl w:val="0"/>
      <w:jc w:val="both"/>
    </w:pPr>
  </w:style>
  <w:style w:type="paragraph" w:customStyle="1" w:styleId="CD0EC13CAC1B41DD8CC91F887586851F">
    <w:name w:val="CD0EC13CAC1B41DD8CC91F887586851F"/>
    <w:rsid w:val="008D62EF"/>
    <w:pPr>
      <w:widowControl w:val="0"/>
      <w:jc w:val="both"/>
    </w:pPr>
  </w:style>
  <w:style w:type="paragraph" w:customStyle="1" w:styleId="00B177FF0A074FA8A175EBE6DF235FA6">
    <w:name w:val="00B177FF0A074FA8A175EBE6DF235FA6"/>
    <w:rsid w:val="008D62EF"/>
    <w:pPr>
      <w:widowControl w:val="0"/>
      <w:jc w:val="both"/>
    </w:pPr>
  </w:style>
  <w:style w:type="paragraph" w:customStyle="1" w:styleId="68732BCD06A34F5A8CF4CD4FEE0FEA90">
    <w:name w:val="68732BCD06A34F5A8CF4CD4FEE0FEA90"/>
    <w:rsid w:val="008D62EF"/>
    <w:pPr>
      <w:widowControl w:val="0"/>
      <w:jc w:val="both"/>
    </w:pPr>
  </w:style>
  <w:style w:type="paragraph" w:customStyle="1" w:styleId="2564378E617A45ADA049276E0CE21B32">
    <w:name w:val="2564378E617A45ADA049276E0CE21B32"/>
    <w:rsid w:val="008D62EF"/>
    <w:pPr>
      <w:widowControl w:val="0"/>
      <w:jc w:val="both"/>
    </w:pPr>
  </w:style>
  <w:style w:type="paragraph" w:customStyle="1" w:styleId="DEFA2AFF0FF24341B3DB3C6D8CAFFBB3">
    <w:name w:val="DEFA2AFF0FF24341B3DB3C6D8CAFFBB3"/>
    <w:rsid w:val="008D62EF"/>
    <w:pPr>
      <w:widowControl w:val="0"/>
      <w:jc w:val="both"/>
    </w:pPr>
  </w:style>
  <w:style w:type="paragraph" w:customStyle="1" w:styleId="985BBC5C862F4D008D8A873D246514B3">
    <w:name w:val="985BBC5C862F4D008D8A873D246514B3"/>
    <w:rsid w:val="008D62EF"/>
    <w:pPr>
      <w:widowControl w:val="0"/>
      <w:jc w:val="both"/>
    </w:pPr>
  </w:style>
  <w:style w:type="paragraph" w:customStyle="1" w:styleId="D0E5959546DF4DB6A1D36F7D5F755A58">
    <w:name w:val="D0E5959546DF4DB6A1D36F7D5F755A58"/>
    <w:rsid w:val="008D62EF"/>
    <w:pPr>
      <w:widowControl w:val="0"/>
      <w:jc w:val="both"/>
    </w:pPr>
  </w:style>
  <w:style w:type="paragraph" w:customStyle="1" w:styleId="6A20349E146E47A3B725639B4009192D">
    <w:name w:val="6A20349E146E47A3B725639B4009192D"/>
    <w:rsid w:val="008D62EF"/>
    <w:pPr>
      <w:widowControl w:val="0"/>
      <w:jc w:val="both"/>
    </w:pPr>
  </w:style>
  <w:style w:type="paragraph" w:customStyle="1" w:styleId="3092C2B7C572417CAF0EE9784B6F8194">
    <w:name w:val="3092C2B7C572417CAF0EE9784B6F8194"/>
    <w:rsid w:val="008D62EF"/>
    <w:pPr>
      <w:widowControl w:val="0"/>
      <w:jc w:val="both"/>
    </w:pPr>
  </w:style>
  <w:style w:type="paragraph" w:customStyle="1" w:styleId="B1AC32F3895448049500A8881CE0A23E">
    <w:name w:val="B1AC32F3895448049500A8881CE0A23E"/>
    <w:rsid w:val="008D62EF"/>
    <w:pPr>
      <w:widowControl w:val="0"/>
      <w:jc w:val="both"/>
    </w:pPr>
  </w:style>
  <w:style w:type="paragraph" w:customStyle="1" w:styleId="09324B40622A4D66AFBFB2CB3ED68109">
    <w:name w:val="09324B40622A4D66AFBFB2CB3ED68109"/>
    <w:rsid w:val="008D62EF"/>
    <w:pPr>
      <w:widowControl w:val="0"/>
      <w:jc w:val="both"/>
    </w:pPr>
  </w:style>
  <w:style w:type="paragraph" w:customStyle="1" w:styleId="B57E6899BB4D4A9FBA09D67400641911">
    <w:name w:val="B57E6899BB4D4A9FBA09D67400641911"/>
    <w:rsid w:val="008D62EF"/>
    <w:pPr>
      <w:widowControl w:val="0"/>
      <w:jc w:val="both"/>
    </w:pPr>
  </w:style>
  <w:style w:type="paragraph" w:customStyle="1" w:styleId="30D731D6271C427E8054693B7B66F39B">
    <w:name w:val="30D731D6271C427E8054693B7B66F39B"/>
    <w:rsid w:val="008D62EF"/>
    <w:pPr>
      <w:widowControl w:val="0"/>
      <w:jc w:val="both"/>
    </w:pPr>
  </w:style>
  <w:style w:type="paragraph" w:customStyle="1" w:styleId="F8C4388623934DE0AB4E1D14A26A0D0D">
    <w:name w:val="F8C4388623934DE0AB4E1D14A26A0D0D"/>
    <w:rsid w:val="008D62EF"/>
    <w:pPr>
      <w:widowControl w:val="0"/>
      <w:jc w:val="both"/>
    </w:pPr>
  </w:style>
  <w:style w:type="paragraph" w:customStyle="1" w:styleId="0F9719DB3A394B7189DE6DC693356033">
    <w:name w:val="0F9719DB3A394B7189DE6DC693356033"/>
    <w:rsid w:val="008D62EF"/>
    <w:pPr>
      <w:widowControl w:val="0"/>
      <w:jc w:val="both"/>
    </w:pPr>
  </w:style>
  <w:style w:type="paragraph" w:customStyle="1" w:styleId="66E57B9DF99F445697142F834D83E830">
    <w:name w:val="66E57B9DF99F445697142F834D83E830"/>
    <w:rsid w:val="008D62EF"/>
    <w:pPr>
      <w:widowControl w:val="0"/>
      <w:jc w:val="both"/>
    </w:pPr>
  </w:style>
  <w:style w:type="paragraph" w:customStyle="1" w:styleId="E73BC8A7F71F49D5B97C52AB58B689D0">
    <w:name w:val="E73BC8A7F71F49D5B97C52AB58B689D0"/>
    <w:rsid w:val="008D62EF"/>
    <w:pPr>
      <w:widowControl w:val="0"/>
      <w:jc w:val="both"/>
    </w:pPr>
  </w:style>
  <w:style w:type="paragraph" w:customStyle="1" w:styleId="CC2BDF4441334733AD56ED04492A5FD3">
    <w:name w:val="CC2BDF4441334733AD56ED04492A5FD3"/>
    <w:rsid w:val="008D62EF"/>
    <w:pPr>
      <w:widowControl w:val="0"/>
      <w:jc w:val="both"/>
    </w:pPr>
  </w:style>
  <w:style w:type="paragraph" w:customStyle="1" w:styleId="AB33A26B83D04A309D51CAA4D10D9CCF">
    <w:name w:val="AB33A26B83D04A309D51CAA4D10D9CCF"/>
    <w:rsid w:val="008D62EF"/>
    <w:pPr>
      <w:widowControl w:val="0"/>
      <w:jc w:val="both"/>
    </w:pPr>
  </w:style>
  <w:style w:type="paragraph" w:customStyle="1" w:styleId="A91A040BC13F4F52A4EC54851454C246">
    <w:name w:val="A91A040BC13F4F52A4EC54851454C246"/>
    <w:rsid w:val="008D62EF"/>
    <w:pPr>
      <w:widowControl w:val="0"/>
      <w:jc w:val="both"/>
    </w:pPr>
  </w:style>
  <w:style w:type="paragraph" w:customStyle="1" w:styleId="258D70798C064813A41C8902B6FA987E">
    <w:name w:val="258D70798C064813A41C8902B6FA987E"/>
    <w:rsid w:val="008D62EF"/>
    <w:pPr>
      <w:widowControl w:val="0"/>
      <w:jc w:val="both"/>
    </w:pPr>
  </w:style>
  <w:style w:type="paragraph" w:customStyle="1" w:styleId="1E4BF6B24C514D73BB924F799149B359">
    <w:name w:val="1E4BF6B24C514D73BB924F799149B359"/>
    <w:rsid w:val="008D62EF"/>
    <w:pPr>
      <w:widowControl w:val="0"/>
      <w:jc w:val="both"/>
    </w:pPr>
  </w:style>
  <w:style w:type="paragraph" w:customStyle="1" w:styleId="B92B22A744C441CA9001615A34451694">
    <w:name w:val="B92B22A744C441CA9001615A34451694"/>
    <w:rsid w:val="008D62EF"/>
    <w:pPr>
      <w:widowControl w:val="0"/>
      <w:jc w:val="both"/>
    </w:pPr>
  </w:style>
  <w:style w:type="paragraph" w:customStyle="1" w:styleId="3E1A983B96F54550A84A879A071C432B">
    <w:name w:val="3E1A983B96F54550A84A879A071C432B"/>
    <w:rsid w:val="008D62EF"/>
    <w:pPr>
      <w:widowControl w:val="0"/>
      <w:jc w:val="both"/>
    </w:pPr>
  </w:style>
  <w:style w:type="paragraph" w:customStyle="1" w:styleId="5869BB2EF8E548869423A939D3DD5750">
    <w:name w:val="5869BB2EF8E548869423A939D3DD5750"/>
    <w:rsid w:val="008D62EF"/>
    <w:pPr>
      <w:widowControl w:val="0"/>
      <w:jc w:val="both"/>
    </w:pPr>
  </w:style>
  <w:style w:type="paragraph" w:customStyle="1" w:styleId="CE16306983984D5DA0A1DEBD394B69F3">
    <w:name w:val="CE16306983984D5DA0A1DEBD394B69F3"/>
    <w:rsid w:val="008D62EF"/>
    <w:pPr>
      <w:widowControl w:val="0"/>
      <w:jc w:val="both"/>
    </w:pPr>
  </w:style>
  <w:style w:type="paragraph" w:customStyle="1" w:styleId="C103B67AAA3B4FDE9613561D9CB857BE">
    <w:name w:val="C103B67AAA3B4FDE9613561D9CB857BE"/>
    <w:rsid w:val="008D62EF"/>
    <w:pPr>
      <w:widowControl w:val="0"/>
      <w:jc w:val="both"/>
    </w:pPr>
  </w:style>
  <w:style w:type="paragraph" w:customStyle="1" w:styleId="F5A68ACF7B544E45A8D4AF7F07971D7C">
    <w:name w:val="F5A68ACF7B544E45A8D4AF7F07971D7C"/>
    <w:rsid w:val="008D62EF"/>
    <w:pPr>
      <w:widowControl w:val="0"/>
      <w:jc w:val="both"/>
    </w:pPr>
  </w:style>
  <w:style w:type="paragraph" w:customStyle="1" w:styleId="EB52237613FA4A08A3FCE6BBA0E5A151">
    <w:name w:val="EB52237613FA4A08A3FCE6BBA0E5A151"/>
    <w:rsid w:val="008D62EF"/>
    <w:pPr>
      <w:widowControl w:val="0"/>
      <w:jc w:val="both"/>
    </w:pPr>
  </w:style>
  <w:style w:type="paragraph" w:customStyle="1" w:styleId="C7752190D4C1413790CE4F46A88EE7ED">
    <w:name w:val="C7752190D4C1413790CE4F46A88EE7ED"/>
    <w:rsid w:val="008D62EF"/>
    <w:pPr>
      <w:widowControl w:val="0"/>
      <w:jc w:val="both"/>
    </w:pPr>
  </w:style>
  <w:style w:type="paragraph" w:customStyle="1" w:styleId="CE0CC4D837CC4027B47EED5D11992EDB">
    <w:name w:val="CE0CC4D837CC4027B47EED5D11992EDB"/>
    <w:rsid w:val="008D62EF"/>
    <w:pPr>
      <w:widowControl w:val="0"/>
      <w:jc w:val="both"/>
    </w:pPr>
  </w:style>
  <w:style w:type="paragraph" w:customStyle="1" w:styleId="645891AC3342403A925B9A214BB24F67">
    <w:name w:val="645891AC3342403A925B9A214BB24F67"/>
    <w:rsid w:val="008D62EF"/>
    <w:pPr>
      <w:widowControl w:val="0"/>
      <w:jc w:val="both"/>
    </w:pPr>
  </w:style>
  <w:style w:type="paragraph" w:customStyle="1" w:styleId="0A5363A25C3945E9A218C6B4DA4977C4">
    <w:name w:val="0A5363A25C3945E9A218C6B4DA4977C4"/>
    <w:rsid w:val="008D62EF"/>
    <w:pPr>
      <w:widowControl w:val="0"/>
      <w:jc w:val="both"/>
    </w:pPr>
  </w:style>
  <w:style w:type="paragraph" w:customStyle="1" w:styleId="C7BE4B332F7F466899DEE5D463395098">
    <w:name w:val="C7BE4B332F7F466899DEE5D463395098"/>
    <w:rsid w:val="008D62EF"/>
    <w:pPr>
      <w:widowControl w:val="0"/>
      <w:jc w:val="both"/>
    </w:pPr>
  </w:style>
  <w:style w:type="paragraph" w:customStyle="1" w:styleId="6FE060EC24B24CE08C584C4CF85BB46A">
    <w:name w:val="6FE060EC24B24CE08C584C4CF85BB46A"/>
    <w:rsid w:val="008D62EF"/>
    <w:pPr>
      <w:widowControl w:val="0"/>
      <w:jc w:val="both"/>
    </w:pPr>
  </w:style>
  <w:style w:type="paragraph" w:customStyle="1" w:styleId="B7433E054FD04A18BDB7FE2A67B2D68C">
    <w:name w:val="B7433E054FD04A18BDB7FE2A67B2D68C"/>
    <w:rsid w:val="008D62EF"/>
    <w:pPr>
      <w:widowControl w:val="0"/>
      <w:jc w:val="both"/>
    </w:pPr>
  </w:style>
  <w:style w:type="paragraph" w:customStyle="1" w:styleId="4634A578D0084F1983C0ABC95888300D">
    <w:name w:val="4634A578D0084F1983C0ABC95888300D"/>
    <w:rsid w:val="008D62EF"/>
    <w:pPr>
      <w:widowControl w:val="0"/>
      <w:jc w:val="both"/>
    </w:pPr>
  </w:style>
  <w:style w:type="paragraph" w:customStyle="1" w:styleId="FE6CBA3B520A4DBF977B9EE103FE9FDA">
    <w:name w:val="FE6CBA3B520A4DBF977B9EE103FE9FDA"/>
    <w:rsid w:val="008D62EF"/>
    <w:pPr>
      <w:widowControl w:val="0"/>
      <w:jc w:val="both"/>
    </w:pPr>
  </w:style>
  <w:style w:type="paragraph" w:customStyle="1" w:styleId="4E0FEE7BEBFF4EE6942A8A1570E02C3E">
    <w:name w:val="4E0FEE7BEBFF4EE6942A8A1570E02C3E"/>
    <w:rsid w:val="008D62EF"/>
    <w:pPr>
      <w:widowControl w:val="0"/>
      <w:jc w:val="both"/>
    </w:pPr>
  </w:style>
  <w:style w:type="paragraph" w:customStyle="1" w:styleId="D4FCF798136F414688CA83DAB563645B">
    <w:name w:val="D4FCF798136F414688CA83DAB563645B"/>
    <w:rsid w:val="008D62EF"/>
    <w:pPr>
      <w:widowControl w:val="0"/>
      <w:jc w:val="both"/>
    </w:pPr>
  </w:style>
  <w:style w:type="paragraph" w:customStyle="1" w:styleId="D7F27EFF156445EFBC61179BF2E0D4D7">
    <w:name w:val="D7F27EFF156445EFBC61179BF2E0D4D7"/>
    <w:rsid w:val="008D62EF"/>
    <w:pPr>
      <w:widowControl w:val="0"/>
      <w:jc w:val="both"/>
    </w:pPr>
  </w:style>
  <w:style w:type="paragraph" w:customStyle="1" w:styleId="93A9E6BC72FA40FBB5668D11F058C1DF">
    <w:name w:val="93A9E6BC72FA40FBB5668D11F058C1DF"/>
    <w:rsid w:val="008D62EF"/>
    <w:pPr>
      <w:widowControl w:val="0"/>
      <w:jc w:val="both"/>
    </w:pPr>
  </w:style>
  <w:style w:type="paragraph" w:customStyle="1" w:styleId="460AAABA463B48809C0CA0B2AE4413B3">
    <w:name w:val="460AAABA463B48809C0CA0B2AE4413B3"/>
    <w:rsid w:val="008D62EF"/>
    <w:pPr>
      <w:widowControl w:val="0"/>
      <w:jc w:val="both"/>
    </w:pPr>
  </w:style>
  <w:style w:type="paragraph" w:customStyle="1" w:styleId="75ADF512DD3E4479B5DA9F8BD549A288">
    <w:name w:val="75ADF512DD3E4479B5DA9F8BD549A288"/>
    <w:rsid w:val="008D62EF"/>
    <w:pPr>
      <w:widowControl w:val="0"/>
      <w:jc w:val="both"/>
    </w:pPr>
  </w:style>
  <w:style w:type="paragraph" w:customStyle="1" w:styleId="FD2AAF55D3154E7AA719646D7EDB08B6">
    <w:name w:val="FD2AAF55D3154E7AA719646D7EDB08B6"/>
    <w:rsid w:val="008D62EF"/>
    <w:pPr>
      <w:widowControl w:val="0"/>
      <w:jc w:val="both"/>
    </w:pPr>
  </w:style>
  <w:style w:type="paragraph" w:customStyle="1" w:styleId="927443B6FC5B4EB8A6E69F6A94E434EA">
    <w:name w:val="927443B6FC5B4EB8A6E69F6A94E434EA"/>
    <w:rsid w:val="008D62EF"/>
    <w:pPr>
      <w:widowControl w:val="0"/>
      <w:jc w:val="both"/>
    </w:pPr>
  </w:style>
  <w:style w:type="paragraph" w:customStyle="1" w:styleId="CFB1BAC5A1D54A2F99109C6972C13858">
    <w:name w:val="CFB1BAC5A1D54A2F99109C6972C13858"/>
    <w:rsid w:val="008D62EF"/>
    <w:pPr>
      <w:widowControl w:val="0"/>
      <w:jc w:val="both"/>
    </w:pPr>
  </w:style>
  <w:style w:type="paragraph" w:customStyle="1" w:styleId="8FD109924759450AB3A15633B7707734">
    <w:name w:val="8FD109924759450AB3A15633B7707734"/>
    <w:rsid w:val="008D62EF"/>
    <w:pPr>
      <w:widowControl w:val="0"/>
      <w:jc w:val="both"/>
    </w:pPr>
  </w:style>
  <w:style w:type="paragraph" w:customStyle="1" w:styleId="456374C1E995490AB7217DC691230ED6">
    <w:name w:val="456374C1E995490AB7217DC691230ED6"/>
    <w:rsid w:val="008D62EF"/>
    <w:pPr>
      <w:widowControl w:val="0"/>
      <w:jc w:val="both"/>
    </w:pPr>
  </w:style>
  <w:style w:type="paragraph" w:customStyle="1" w:styleId="2B8A62B7C7FB4223A709DF19EF13CE2C">
    <w:name w:val="2B8A62B7C7FB4223A709DF19EF13CE2C"/>
    <w:rsid w:val="008D62EF"/>
    <w:pPr>
      <w:widowControl w:val="0"/>
      <w:jc w:val="both"/>
    </w:pPr>
  </w:style>
  <w:style w:type="paragraph" w:customStyle="1" w:styleId="FC611C3982DD4A1285AC2C9B5775E851">
    <w:name w:val="FC611C3982DD4A1285AC2C9B5775E851"/>
    <w:rsid w:val="008D62EF"/>
    <w:pPr>
      <w:widowControl w:val="0"/>
      <w:jc w:val="both"/>
    </w:pPr>
  </w:style>
  <w:style w:type="paragraph" w:customStyle="1" w:styleId="4EFBC190EE314A7EB30876D488EAEB7C">
    <w:name w:val="4EFBC190EE314A7EB30876D488EAEB7C"/>
    <w:rsid w:val="008D62EF"/>
    <w:pPr>
      <w:widowControl w:val="0"/>
      <w:jc w:val="both"/>
    </w:pPr>
  </w:style>
  <w:style w:type="paragraph" w:customStyle="1" w:styleId="F3E1F3387279443DB9E4103DE4A27759">
    <w:name w:val="F3E1F3387279443DB9E4103DE4A27759"/>
    <w:rsid w:val="008D62EF"/>
    <w:pPr>
      <w:widowControl w:val="0"/>
      <w:jc w:val="both"/>
    </w:pPr>
  </w:style>
  <w:style w:type="paragraph" w:customStyle="1" w:styleId="0CA10E215C7A441B912AE81D68A9FED2">
    <w:name w:val="0CA10E215C7A441B912AE81D68A9FED2"/>
    <w:rsid w:val="008D62EF"/>
    <w:pPr>
      <w:widowControl w:val="0"/>
      <w:jc w:val="both"/>
    </w:pPr>
  </w:style>
  <w:style w:type="paragraph" w:customStyle="1" w:styleId="7A6BCC520C8B46DAB38FC9578C0049D1">
    <w:name w:val="7A6BCC520C8B46DAB38FC9578C0049D1"/>
    <w:rsid w:val="008D62EF"/>
    <w:pPr>
      <w:widowControl w:val="0"/>
      <w:jc w:val="both"/>
    </w:pPr>
  </w:style>
  <w:style w:type="paragraph" w:customStyle="1" w:styleId="4001BC8DBBDD41DBA10248C1A390FC80">
    <w:name w:val="4001BC8DBBDD41DBA10248C1A390FC80"/>
    <w:rsid w:val="008D62EF"/>
    <w:pPr>
      <w:widowControl w:val="0"/>
      <w:jc w:val="both"/>
    </w:pPr>
  </w:style>
  <w:style w:type="paragraph" w:customStyle="1" w:styleId="C55FBE821299444C8563777D9C60C959">
    <w:name w:val="C55FBE821299444C8563777D9C60C959"/>
    <w:rsid w:val="008D62EF"/>
    <w:pPr>
      <w:widowControl w:val="0"/>
      <w:jc w:val="both"/>
    </w:pPr>
  </w:style>
  <w:style w:type="paragraph" w:customStyle="1" w:styleId="D4CC85937AF444779C6DD5710A030F1F">
    <w:name w:val="D4CC85937AF444779C6DD5710A030F1F"/>
    <w:rsid w:val="008D62EF"/>
    <w:pPr>
      <w:widowControl w:val="0"/>
      <w:jc w:val="both"/>
    </w:pPr>
  </w:style>
  <w:style w:type="paragraph" w:customStyle="1" w:styleId="88AE54623D964BFDAB42FEF2AA51128A">
    <w:name w:val="88AE54623D964BFDAB42FEF2AA51128A"/>
    <w:rsid w:val="008D62EF"/>
    <w:pPr>
      <w:widowControl w:val="0"/>
      <w:jc w:val="both"/>
    </w:pPr>
  </w:style>
  <w:style w:type="paragraph" w:customStyle="1" w:styleId="CD28FD96A2CB4E448F0EC43555C92885">
    <w:name w:val="CD28FD96A2CB4E448F0EC43555C92885"/>
    <w:rsid w:val="008D62EF"/>
    <w:pPr>
      <w:widowControl w:val="0"/>
      <w:jc w:val="both"/>
    </w:pPr>
  </w:style>
  <w:style w:type="paragraph" w:customStyle="1" w:styleId="327AE04A1248419995C1338E76BAF343">
    <w:name w:val="327AE04A1248419995C1338E76BAF343"/>
    <w:rsid w:val="008D62EF"/>
    <w:pPr>
      <w:widowControl w:val="0"/>
      <w:jc w:val="both"/>
    </w:pPr>
  </w:style>
  <w:style w:type="paragraph" w:customStyle="1" w:styleId="171A73AAA7D84EA597774B687F7EACBD">
    <w:name w:val="171A73AAA7D84EA597774B687F7EACBD"/>
    <w:rsid w:val="008D62EF"/>
    <w:pPr>
      <w:widowControl w:val="0"/>
      <w:jc w:val="both"/>
    </w:pPr>
  </w:style>
  <w:style w:type="paragraph" w:customStyle="1" w:styleId="45A76010F0774EA5858DC3CF91D7C8A2">
    <w:name w:val="45A76010F0774EA5858DC3CF91D7C8A2"/>
    <w:rsid w:val="008D62EF"/>
    <w:pPr>
      <w:widowControl w:val="0"/>
      <w:jc w:val="both"/>
    </w:pPr>
  </w:style>
  <w:style w:type="paragraph" w:customStyle="1" w:styleId="76DECF391EE447A6BE117026FE8192C7">
    <w:name w:val="76DECF391EE447A6BE117026FE8192C7"/>
    <w:rsid w:val="008D62EF"/>
    <w:pPr>
      <w:widowControl w:val="0"/>
      <w:jc w:val="both"/>
    </w:pPr>
  </w:style>
  <w:style w:type="paragraph" w:customStyle="1" w:styleId="0D61E3E1AFD04B7E8527BBFED5E9109A">
    <w:name w:val="0D61E3E1AFD04B7E8527BBFED5E9109A"/>
    <w:rsid w:val="008D62EF"/>
    <w:pPr>
      <w:widowControl w:val="0"/>
      <w:jc w:val="both"/>
    </w:pPr>
  </w:style>
  <w:style w:type="paragraph" w:customStyle="1" w:styleId="A15D822FB40C4D9489A55B75F34E6611">
    <w:name w:val="A15D822FB40C4D9489A55B75F34E6611"/>
    <w:rsid w:val="008D62EF"/>
    <w:pPr>
      <w:widowControl w:val="0"/>
      <w:jc w:val="both"/>
    </w:pPr>
  </w:style>
  <w:style w:type="paragraph" w:customStyle="1" w:styleId="346DC7C3754D4B2897DA969267EE1984">
    <w:name w:val="346DC7C3754D4B2897DA969267EE1984"/>
    <w:rsid w:val="008D62EF"/>
    <w:pPr>
      <w:widowControl w:val="0"/>
      <w:jc w:val="both"/>
    </w:pPr>
  </w:style>
  <w:style w:type="paragraph" w:customStyle="1" w:styleId="364F3836C1844D94B1D1E95D02C53026">
    <w:name w:val="364F3836C1844D94B1D1E95D02C53026"/>
    <w:rsid w:val="008D62EF"/>
    <w:pPr>
      <w:widowControl w:val="0"/>
      <w:jc w:val="both"/>
    </w:pPr>
  </w:style>
  <w:style w:type="paragraph" w:customStyle="1" w:styleId="4615F4CDB01644439E43F28B549F74E5">
    <w:name w:val="4615F4CDB01644439E43F28B549F74E5"/>
    <w:rsid w:val="008D62EF"/>
    <w:pPr>
      <w:widowControl w:val="0"/>
      <w:jc w:val="both"/>
    </w:pPr>
  </w:style>
  <w:style w:type="paragraph" w:customStyle="1" w:styleId="CF8591604F84413BA63009C835E63A12">
    <w:name w:val="CF8591604F84413BA63009C835E63A12"/>
    <w:rsid w:val="008D62EF"/>
    <w:pPr>
      <w:widowControl w:val="0"/>
      <w:jc w:val="both"/>
    </w:pPr>
  </w:style>
  <w:style w:type="paragraph" w:customStyle="1" w:styleId="DE1023BB780845F383C023D88A5AB2B8">
    <w:name w:val="DE1023BB780845F383C023D88A5AB2B8"/>
    <w:rsid w:val="008D62EF"/>
    <w:pPr>
      <w:widowControl w:val="0"/>
      <w:jc w:val="both"/>
    </w:pPr>
  </w:style>
  <w:style w:type="paragraph" w:customStyle="1" w:styleId="1C13343888194452A056F170D6CBC1B0">
    <w:name w:val="1C13343888194452A056F170D6CBC1B0"/>
    <w:rsid w:val="008D62EF"/>
    <w:pPr>
      <w:widowControl w:val="0"/>
      <w:jc w:val="both"/>
    </w:pPr>
  </w:style>
  <w:style w:type="paragraph" w:customStyle="1" w:styleId="2760912D5AA24FB6B80D65B3A5B9A043">
    <w:name w:val="2760912D5AA24FB6B80D65B3A5B9A043"/>
    <w:rsid w:val="008D62EF"/>
    <w:pPr>
      <w:widowControl w:val="0"/>
      <w:jc w:val="both"/>
    </w:pPr>
  </w:style>
  <w:style w:type="paragraph" w:customStyle="1" w:styleId="C35BA2C2705D45A79ED45D0265A3FE27">
    <w:name w:val="C35BA2C2705D45A79ED45D0265A3FE27"/>
    <w:rsid w:val="008D62EF"/>
    <w:pPr>
      <w:widowControl w:val="0"/>
      <w:jc w:val="both"/>
    </w:pPr>
  </w:style>
  <w:style w:type="paragraph" w:customStyle="1" w:styleId="5EBAE00F3243409CA691D756B913DFA7">
    <w:name w:val="5EBAE00F3243409CA691D756B913DFA7"/>
    <w:rsid w:val="008D62EF"/>
    <w:pPr>
      <w:widowControl w:val="0"/>
      <w:jc w:val="both"/>
    </w:pPr>
  </w:style>
  <w:style w:type="paragraph" w:customStyle="1" w:styleId="63E25486C83F435CB005A002DBA3C566">
    <w:name w:val="63E25486C83F435CB005A002DBA3C566"/>
    <w:rsid w:val="008D62EF"/>
    <w:pPr>
      <w:widowControl w:val="0"/>
      <w:jc w:val="both"/>
    </w:pPr>
  </w:style>
  <w:style w:type="paragraph" w:customStyle="1" w:styleId="2D00A22023EA4E76B95F4C5543026C48">
    <w:name w:val="2D00A22023EA4E76B95F4C5543026C48"/>
    <w:rsid w:val="008D62EF"/>
    <w:pPr>
      <w:widowControl w:val="0"/>
      <w:jc w:val="both"/>
    </w:pPr>
  </w:style>
  <w:style w:type="paragraph" w:customStyle="1" w:styleId="E6B2C5C09B7545A5AEB301CA4ADAC7D8">
    <w:name w:val="E6B2C5C09B7545A5AEB301CA4ADAC7D8"/>
    <w:rsid w:val="008D62EF"/>
    <w:pPr>
      <w:widowControl w:val="0"/>
      <w:jc w:val="both"/>
    </w:pPr>
  </w:style>
  <w:style w:type="paragraph" w:customStyle="1" w:styleId="30800B3961824C8790C8D4AFA0F5F861">
    <w:name w:val="30800B3961824C8790C8D4AFA0F5F861"/>
    <w:rsid w:val="008D62EF"/>
    <w:pPr>
      <w:widowControl w:val="0"/>
      <w:jc w:val="both"/>
    </w:pPr>
  </w:style>
  <w:style w:type="paragraph" w:customStyle="1" w:styleId="749F5975676E495486352F4DBD8E55DB">
    <w:name w:val="749F5975676E495486352F4DBD8E55DB"/>
    <w:rsid w:val="008D62EF"/>
    <w:pPr>
      <w:widowControl w:val="0"/>
      <w:jc w:val="both"/>
    </w:pPr>
  </w:style>
  <w:style w:type="paragraph" w:customStyle="1" w:styleId="8E308CC24A364832A922641DEC7EB031">
    <w:name w:val="8E308CC24A364832A922641DEC7EB031"/>
    <w:rsid w:val="008D62EF"/>
    <w:pPr>
      <w:widowControl w:val="0"/>
      <w:jc w:val="both"/>
    </w:pPr>
  </w:style>
  <w:style w:type="paragraph" w:customStyle="1" w:styleId="9F9D736E6B27447BAD28C211E3BBCB09">
    <w:name w:val="9F9D736E6B27447BAD28C211E3BBCB09"/>
    <w:rsid w:val="008D62EF"/>
    <w:pPr>
      <w:widowControl w:val="0"/>
      <w:jc w:val="both"/>
    </w:pPr>
  </w:style>
  <w:style w:type="paragraph" w:customStyle="1" w:styleId="BD0C9DEC58424921896A2FDBAFA1AB72">
    <w:name w:val="BD0C9DEC58424921896A2FDBAFA1AB72"/>
    <w:rsid w:val="008D62EF"/>
    <w:pPr>
      <w:widowControl w:val="0"/>
      <w:jc w:val="both"/>
    </w:pPr>
  </w:style>
  <w:style w:type="paragraph" w:customStyle="1" w:styleId="37293A4312394B0BA14456076A316A5A">
    <w:name w:val="37293A4312394B0BA14456076A316A5A"/>
    <w:rsid w:val="008D62EF"/>
    <w:pPr>
      <w:widowControl w:val="0"/>
      <w:jc w:val="both"/>
    </w:pPr>
  </w:style>
  <w:style w:type="paragraph" w:customStyle="1" w:styleId="FC267CAE77B6490AB6C21D85840AE6E9">
    <w:name w:val="FC267CAE77B6490AB6C21D85840AE6E9"/>
    <w:rsid w:val="008D62EF"/>
    <w:pPr>
      <w:widowControl w:val="0"/>
      <w:jc w:val="both"/>
    </w:pPr>
  </w:style>
  <w:style w:type="paragraph" w:customStyle="1" w:styleId="361D09D4476C43EFA406A0853BA960AD">
    <w:name w:val="361D09D4476C43EFA406A0853BA960AD"/>
    <w:rsid w:val="008D62EF"/>
    <w:pPr>
      <w:widowControl w:val="0"/>
      <w:jc w:val="both"/>
    </w:pPr>
  </w:style>
  <w:style w:type="paragraph" w:customStyle="1" w:styleId="B9BAC74336B44E56876C3A3F32A60C53">
    <w:name w:val="B9BAC74336B44E56876C3A3F32A60C53"/>
    <w:rsid w:val="008D62EF"/>
    <w:pPr>
      <w:widowControl w:val="0"/>
      <w:jc w:val="both"/>
    </w:pPr>
  </w:style>
  <w:style w:type="paragraph" w:customStyle="1" w:styleId="7292E48477BF4601899487110B524777">
    <w:name w:val="7292E48477BF4601899487110B524777"/>
    <w:rsid w:val="008D62EF"/>
    <w:pPr>
      <w:widowControl w:val="0"/>
      <w:jc w:val="both"/>
    </w:pPr>
  </w:style>
  <w:style w:type="paragraph" w:customStyle="1" w:styleId="D40B04651F7641FCB5C256E5AD601B77">
    <w:name w:val="D40B04651F7641FCB5C256E5AD601B77"/>
    <w:rsid w:val="008D62EF"/>
    <w:pPr>
      <w:widowControl w:val="0"/>
      <w:jc w:val="both"/>
    </w:pPr>
  </w:style>
  <w:style w:type="paragraph" w:customStyle="1" w:styleId="8C239616C6304EAFA7261B9698177284">
    <w:name w:val="8C239616C6304EAFA7261B9698177284"/>
    <w:rsid w:val="008D62EF"/>
    <w:pPr>
      <w:widowControl w:val="0"/>
      <w:jc w:val="both"/>
    </w:pPr>
  </w:style>
  <w:style w:type="paragraph" w:customStyle="1" w:styleId="317CBA153611442FA5141C2EE797E0E3">
    <w:name w:val="317CBA153611442FA5141C2EE797E0E3"/>
    <w:rsid w:val="008D62EF"/>
    <w:pPr>
      <w:widowControl w:val="0"/>
      <w:jc w:val="both"/>
    </w:pPr>
  </w:style>
  <w:style w:type="paragraph" w:customStyle="1" w:styleId="2CB3DAF0D0E04A55ADAD5F5765E62B65">
    <w:name w:val="2CB3DAF0D0E04A55ADAD5F5765E62B65"/>
    <w:rsid w:val="008D62EF"/>
    <w:pPr>
      <w:widowControl w:val="0"/>
      <w:jc w:val="both"/>
    </w:pPr>
  </w:style>
  <w:style w:type="paragraph" w:customStyle="1" w:styleId="F4A52866343D43B8AB702779A35D6C16">
    <w:name w:val="F4A52866343D43B8AB702779A35D6C16"/>
    <w:rsid w:val="008D62EF"/>
    <w:pPr>
      <w:widowControl w:val="0"/>
      <w:jc w:val="both"/>
    </w:pPr>
  </w:style>
  <w:style w:type="paragraph" w:customStyle="1" w:styleId="EAFA8FC39A9E42E7827453369AA7DE80">
    <w:name w:val="EAFA8FC39A9E42E7827453369AA7DE80"/>
    <w:rsid w:val="008D62EF"/>
    <w:pPr>
      <w:widowControl w:val="0"/>
      <w:jc w:val="both"/>
    </w:pPr>
  </w:style>
  <w:style w:type="paragraph" w:customStyle="1" w:styleId="0D6FD5D33A584EDAA0800E437A804D6E">
    <w:name w:val="0D6FD5D33A584EDAA0800E437A804D6E"/>
    <w:rsid w:val="008D62EF"/>
    <w:pPr>
      <w:widowControl w:val="0"/>
      <w:jc w:val="both"/>
    </w:pPr>
  </w:style>
  <w:style w:type="paragraph" w:customStyle="1" w:styleId="7C5FDD0051B04D959048B5A427152242">
    <w:name w:val="7C5FDD0051B04D959048B5A427152242"/>
    <w:rsid w:val="008D62EF"/>
    <w:pPr>
      <w:widowControl w:val="0"/>
      <w:jc w:val="both"/>
    </w:pPr>
  </w:style>
  <w:style w:type="paragraph" w:customStyle="1" w:styleId="C6830BE038CF4404829E6B522259A074">
    <w:name w:val="C6830BE038CF4404829E6B522259A074"/>
    <w:rsid w:val="008D62EF"/>
    <w:pPr>
      <w:widowControl w:val="0"/>
      <w:jc w:val="both"/>
    </w:pPr>
  </w:style>
  <w:style w:type="paragraph" w:customStyle="1" w:styleId="1850288641614CB1846FF197A31D5176">
    <w:name w:val="1850288641614CB1846FF197A31D5176"/>
    <w:rsid w:val="008D62EF"/>
    <w:pPr>
      <w:widowControl w:val="0"/>
      <w:jc w:val="both"/>
    </w:pPr>
  </w:style>
  <w:style w:type="paragraph" w:customStyle="1" w:styleId="222CD5A81B454E38BDDBF5F6F2EEA981">
    <w:name w:val="222CD5A81B454E38BDDBF5F6F2EEA981"/>
    <w:rsid w:val="008D62EF"/>
    <w:pPr>
      <w:widowControl w:val="0"/>
      <w:jc w:val="both"/>
    </w:pPr>
  </w:style>
  <w:style w:type="paragraph" w:customStyle="1" w:styleId="81834D8CEA4C45B9BDDD36E0A2C85AB5">
    <w:name w:val="81834D8CEA4C45B9BDDD36E0A2C85AB5"/>
    <w:rsid w:val="008D62EF"/>
    <w:pPr>
      <w:widowControl w:val="0"/>
      <w:jc w:val="both"/>
    </w:pPr>
  </w:style>
  <w:style w:type="paragraph" w:customStyle="1" w:styleId="ED3460BBDE434C209EAB41118A1B86C9">
    <w:name w:val="ED3460BBDE434C209EAB41118A1B86C9"/>
    <w:rsid w:val="008D62EF"/>
    <w:pPr>
      <w:widowControl w:val="0"/>
      <w:jc w:val="both"/>
    </w:pPr>
  </w:style>
  <w:style w:type="paragraph" w:customStyle="1" w:styleId="5006DFD2D4FC4B80835C2D73D4860327">
    <w:name w:val="5006DFD2D4FC4B80835C2D73D4860327"/>
    <w:rsid w:val="008D62EF"/>
    <w:pPr>
      <w:widowControl w:val="0"/>
      <w:jc w:val="both"/>
    </w:pPr>
  </w:style>
  <w:style w:type="paragraph" w:customStyle="1" w:styleId="EA04B76F57E84609A1713965D8A0D779">
    <w:name w:val="EA04B76F57E84609A1713965D8A0D779"/>
    <w:rsid w:val="008D62EF"/>
    <w:pPr>
      <w:widowControl w:val="0"/>
      <w:jc w:val="both"/>
    </w:pPr>
  </w:style>
  <w:style w:type="paragraph" w:customStyle="1" w:styleId="E5FFFC654F434227A25494607147F4E0">
    <w:name w:val="E5FFFC654F434227A25494607147F4E0"/>
    <w:rsid w:val="008D62EF"/>
    <w:pPr>
      <w:widowControl w:val="0"/>
      <w:jc w:val="both"/>
    </w:pPr>
  </w:style>
  <w:style w:type="paragraph" w:customStyle="1" w:styleId="92FF257A2DF941219CFB0F96D1CB7309">
    <w:name w:val="92FF257A2DF941219CFB0F96D1CB7309"/>
    <w:rsid w:val="008D62EF"/>
    <w:pPr>
      <w:widowControl w:val="0"/>
      <w:jc w:val="both"/>
    </w:pPr>
  </w:style>
  <w:style w:type="paragraph" w:customStyle="1" w:styleId="06797E5AF37C4CF0B9E3F60A5A88EA15">
    <w:name w:val="06797E5AF37C4CF0B9E3F60A5A88EA15"/>
    <w:rsid w:val="008D62EF"/>
    <w:pPr>
      <w:widowControl w:val="0"/>
      <w:jc w:val="both"/>
    </w:pPr>
  </w:style>
  <w:style w:type="paragraph" w:customStyle="1" w:styleId="4EEB05319692487490865F07B4801AEA">
    <w:name w:val="4EEB05319692487490865F07B4801AEA"/>
    <w:rsid w:val="008D62EF"/>
    <w:pPr>
      <w:widowControl w:val="0"/>
      <w:jc w:val="both"/>
    </w:pPr>
  </w:style>
  <w:style w:type="paragraph" w:customStyle="1" w:styleId="5015FAB9D47E4492A2ABD6CC4C14FBBC">
    <w:name w:val="5015FAB9D47E4492A2ABD6CC4C14FBBC"/>
    <w:rsid w:val="008D62EF"/>
    <w:pPr>
      <w:widowControl w:val="0"/>
      <w:jc w:val="both"/>
    </w:pPr>
  </w:style>
  <w:style w:type="paragraph" w:customStyle="1" w:styleId="AB5702599D0A475CB5D394D79FF873F4">
    <w:name w:val="AB5702599D0A475CB5D394D79FF873F4"/>
    <w:rsid w:val="008D62EF"/>
    <w:pPr>
      <w:widowControl w:val="0"/>
      <w:jc w:val="both"/>
    </w:pPr>
  </w:style>
  <w:style w:type="paragraph" w:customStyle="1" w:styleId="E28F4D59EC4B402FAD1843882705186E">
    <w:name w:val="E28F4D59EC4B402FAD1843882705186E"/>
    <w:rsid w:val="008D62EF"/>
    <w:pPr>
      <w:widowControl w:val="0"/>
      <w:jc w:val="both"/>
    </w:pPr>
  </w:style>
  <w:style w:type="paragraph" w:customStyle="1" w:styleId="B81E579BB59F493FA955787B148470FC">
    <w:name w:val="B81E579BB59F493FA955787B148470FC"/>
    <w:rsid w:val="008D62EF"/>
    <w:pPr>
      <w:widowControl w:val="0"/>
      <w:jc w:val="both"/>
    </w:pPr>
  </w:style>
  <w:style w:type="paragraph" w:customStyle="1" w:styleId="31ACBE032EEE48F78C3A433023D59CEE">
    <w:name w:val="31ACBE032EEE48F78C3A433023D59CEE"/>
    <w:rsid w:val="008D62EF"/>
    <w:pPr>
      <w:widowControl w:val="0"/>
      <w:jc w:val="both"/>
    </w:pPr>
  </w:style>
  <w:style w:type="paragraph" w:customStyle="1" w:styleId="7075F100ED55436A9665B8C3A8266566">
    <w:name w:val="7075F100ED55436A9665B8C3A8266566"/>
    <w:rsid w:val="008D62EF"/>
    <w:pPr>
      <w:widowControl w:val="0"/>
      <w:jc w:val="both"/>
    </w:pPr>
  </w:style>
  <w:style w:type="paragraph" w:customStyle="1" w:styleId="48DD4132540D4D43B90A9D386835E861">
    <w:name w:val="48DD4132540D4D43B90A9D386835E861"/>
    <w:rsid w:val="008D62EF"/>
    <w:pPr>
      <w:widowControl w:val="0"/>
      <w:jc w:val="both"/>
    </w:pPr>
  </w:style>
  <w:style w:type="paragraph" w:customStyle="1" w:styleId="E288F1194C9F40ECBCB1E202E6D58896">
    <w:name w:val="E288F1194C9F40ECBCB1E202E6D58896"/>
    <w:rsid w:val="008D62EF"/>
    <w:pPr>
      <w:widowControl w:val="0"/>
      <w:jc w:val="both"/>
    </w:pPr>
  </w:style>
  <w:style w:type="paragraph" w:customStyle="1" w:styleId="05B4EB1965F54E73A0D69D9B326A4F68">
    <w:name w:val="05B4EB1965F54E73A0D69D9B326A4F68"/>
    <w:rsid w:val="008D62EF"/>
    <w:pPr>
      <w:widowControl w:val="0"/>
      <w:jc w:val="both"/>
    </w:pPr>
  </w:style>
  <w:style w:type="paragraph" w:customStyle="1" w:styleId="A86325E872BF48E1BADBD04C3C8DD71D">
    <w:name w:val="A86325E872BF48E1BADBD04C3C8DD71D"/>
    <w:rsid w:val="008D62EF"/>
    <w:pPr>
      <w:widowControl w:val="0"/>
      <w:jc w:val="both"/>
    </w:pPr>
  </w:style>
  <w:style w:type="paragraph" w:customStyle="1" w:styleId="9AB436A4BD224BC3A41C2E139D9146CC">
    <w:name w:val="9AB436A4BD224BC3A41C2E139D9146CC"/>
    <w:rsid w:val="008D62EF"/>
    <w:pPr>
      <w:widowControl w:val="0"/>
      <w:jc w:val="both"/>
    </w:pPr>
  </w:style>
  <w:style w:type="paragraph" w:customStyle="1" w:styleId="7D8EBF59FC0A4360BA858DB8224418F4">
    <w:name w:val="7D8EBF59FC0A4360BA858DB8224418F4"/>
    <w:rsid w:val="008D62EF"/>
    <w:pPr>
      <w:widowControl w:val="0"/>
      <w:jc w:val="both"/>
    </w:pPr>
  </w:style>
  <w:style w:type="paragraph" w:customStyle="1" w:styleId="26DF72A8A30C4D05863144D26D97F6F3">
    <w:name w:val="26DF72A8A30C4D05863144D26D97F6F3"/>
    <w:rsid w:val="008D62EF"/>
    <w:pPr>
      <w:widowControl w:val="0"/>
      <w:jc w:val="both"/>
    </w:pPr>
  </w:style>
  <w:style w:type="paragraph" w:customStyle="1" w:styleId="16F8871267084D0CB82E1B4EE1EC0722">
    <w:name w:val="16F8871267084D0CB82E1B4EE1EC0722"/>
    <w:rsid w:val="008D62EF"/>
    <w:pPr>
      <w:widowControl w:val="0"/>
      <w:jc w:val="both"/>
    </w:pPr>
  </w:style>
  <w:style w:type="paragraph" w:customStyle="1" w:styleId="D5A2A0F9F1D642198B3FA7FB9A25A0BF">
    <w:name w:val="D5A2A0F9F1D642198B3FA7FB9A25A0BF"/>
    <w:rsid w:val="008D62EF"/>
    <w:pPr>
      <w:widowControl w:val="0"/>
      <w:jc w:val="both"/>
    </w:pPr>
  </w:style>
  <w:style w:type="paragraph" w:customStyle="1" w:styleId="8C2085C5646A4A2283F373248412EC32">
    <w:name w:val="8C2085C5646A4A2283F373248412EC32"/>
    <w:rsid w:val="008D62EF"/>
    <w:pPr>
      <w:widowControl w:val="0"/>
      <w:jc w:val="both"/>
    </w:pPr>
  </w:style>
  <w:style w:type="paragraph" w:customStyle="1" w:styleId="FD92D84860B6407496C378B0B8075F77">
    <w:name w:val="FD92D84860B6407496C378B0B8075F77"/>
    <w:rsid w:val="008D62EF"/>
    <w:pPr>
      <w:widowControl w:val="0"/>
      <w:jc w:val="both"/>
    </w:pPr>
  </w:style>
  <w:style w:type="paragraph" w:customStyle="1" w:styleId="6C92DF040F184D6FBA456DB63A3BEA4A">
    <w:name w:val="6C92DF040F184D6FBA456DB63A3BEA4A"/>
    <w:rsid w:val="008D62EF"/>
    <w:pPr>
      <w:widowControl w:val="0"/>
      <w:jc w:val="both"/>
    </w:pPr>
  </w:style>
  <w:style w:type="paragraph" w:customStyle="1" w:styleId="FB937FE5224E4E9FA8AA3281E9B545B8">
    <w:name w:val="FB937FE5224E4E9FA8AA3281E9B545B8"/>
    <w:rsid w:val="008D62EF"/>
    <w:pPr>
      <w:widowControl w:val="0"/>
      <w:jc w:val="both"/>
    </w:pPr>
  </w:style>
  <w:style w:type="paragraph" w:customStyle="1" w:styleId="2E58CDA2F8184984ABBB42C1442481ED">
    <w:name w:val="2E58CDA2F8184984ABBB42C1442481ED"/>
    <w:rsid w:val="008D62EF"/>
    <w:pPr>
      <w:widowControl w:val="0"/>
      <w:jc w:val="both"/>
    </w:pPr>
  </w:style>
  <w:style w:type="paragraph" w:customStyle="1" w:styleId="8C527DFC43A247BC9686DC38B9C8AF1B">
    <w:name w:val="8C527DFC43A247BC9686DC38B9C8AF1B"/>
    <w:rsid w:val="008D62EF"/>
    <w:pPr>
      <w:widowControl w:val="0"/>
      <w:jc w:val="both"/>
    </w:pPr>
  </w:style>
  <w:style w:type="paragraph" w:customStyle="1" w:styleId="4F1D8936782F43A1883CFED20A6F6501">
    <w:name w:val="4F1D8936782F43A1883CFED20A6F6501"/>
    <w:rsid w:val="008D62EF"/>
    <w:pPr>
      <w:widowControl w:val="0"/>
      <w:jc w:val="both"/>
    </w:pPr>
  </w:style>
  <w:style w:type="paragraph" w:customStyle="1" w:styleId="0AF5CDCA26B84521835AB221BEAE4299">
    <w:name w:val="0AF5CDCA26B84521835AB221BEAE4299"/>
    <w:rsid w:val="008D62EF"/>
    <w:pPr>
      <w:widowControl w:val="0"/>
      <w:jc w:val="both"/>
    </w:pPr>
  </w:style>
  <w:style w:type="paragraph" w:customStyle="1" w:styleId="A8AA7A4A89BE4A4599F4A6D2AC5362CC">
    <w:name w:val="A8AA7A4A89BE4A4599F4A6D2AC5362CC"/>
    <w:rsid w:val="008D62EF"/>
    <w:pPr>
      <w:widowControl w:val="0"/>
      <w:jc w:val="both"/>
    </w:pPr>
  </w:style>
  <w:style w:type="paragraph" w:customStyle="1" w:styleId="F33DE38C3AE746628AE7A8A69E4AFCB2">
    <w:name w:val="F33DE38C3AE746628AE7A8A69E4AFCB2"/>
    <w:rsid w:val="008D62EF"/>
    <w:pPr>
      <w:widowControl w:val="0"/>
      <w:jc w:val="both"/>
    </w:pPr>
  </w:style>
  <w:style w:type="paragraph" w:customStyle="1" w:styleId="7A9F1BDECEB44B13A7E7622CB8E6FD1A">
    <w:name w:val="7A9F1BDECEB44B13A7E7622CB8E6FD1A"/>
    <w:rsid w:val="008D62EF"/>
    <w:pPr>
      <w:widowControl w:val="0"/>
      <w:jc w:val="both"/>
    </w:pPr>
  </w:style>
  <w:style w:type="paragraph" w:customStyle="1" w:styleId="AAF29B66346C48C5B8CEA8C70DEDC735">
    <w:name w:val="AAF29B66346C48C5B8CEA8C70DEDC735"/>
    <w:rsid w:val="008D62EF"/>
    <w:pPr>
      <w:widowControl w:val="0"/>
      <w:jc w:val="both"/>
    </w:pPr>
  </w:style>
  <w:style w:type="paragraph" w:customStyle="1" w:styleId="E0E61457606B4C4D84FF72DAAAC160EE">
    <w:name w:val="E0E61457606B4C4D84FF72DAAAC160EE"/>
    <w:rsid w:val="008D62EF"/>
    <w:pPr>
      <w:widowControl w:val="0"/>
      <w:jc w:val="both"/>
    </w:pPr>
  </w:style>
  <w:style w:type="paragraph" w:customStyle="1" w:styleId="BD71E5675A0E4F8AA3134E6F0A4F3498">
    <w:name w:val="BD71E5675A0E4F8AA3134E6F0A4F3498"/>
    <w:rsid w:val="008D62EF"/>
    <w:pPr>
      <w:widowControl w:val="0"/>
      <w:jc w:val="both"/>
    </w:pPr>
  </w:style>
  <w:style w:type="paragraph" w:customStyle="1" w:styleId="11C326B9040C432DA1EB2DEA9099E9FE">
    <w:name w:val="11C326B9040C432DA1EB2DEA9099E9FE"/>
    <w:rsid w:val="008D62EF"/>
    <w:pPr>
      <w:widowControl w:val="0"/>
      <w:jc w:val="both"/>
    </w:pPr>
  </w:style>
  <w:style w:type="paragraph" w:customStyle="1" w:styleId="F5562A78BD024285AF2BDBB96EFBD536">
    <w:name w:val="F5562A78BD024285AF2BDBB96EFBD536"/>
    <w:rsid w:val="008D62EF"/>
    <w:pPr>
      <w:widowControl w:val="0"/>
      <w:jc w:val="both"/>
    </w:pPr>
  </w:style>
  <w:style w:type="paragraph" w:customStyle="1" w:styleId="9A4BCAFA0C0D4AB5B2CB4D2191B83044">
    <w:name w:val="9A4BCAFA0C0D4AB5B2CB4D2191B83044"/>
    <w:rsid w:val="008D62EF"/>
    <w:pPr>
      <w:widowControl w:val="0"/>
      <w:jc w:val="both"/>
    </w:pPr>
  </w:style>
  <w:style w:type="paragraph" w:customStyle="1" w:styleId="4213977DD8D04DD6A6EC5241CA7A677A">
    <w:name w:val="4213977DD8D04DD6A6EC5241CA7A677A"/>
    <w:rsid w:val="008D62EF"/>
    <w:pPr>
      <w:widowControl w:val="0"/>
      <w:jc w:val="both"/>
    </w:pPr>
  </w:style>
  <w:style w:type="paragraph" w:customStyle="1" w:styleId="C419E1C901674409877E29BBE18A47F8">
    <w:name w:val="C419E1C901674409877E29BBE18A47F8"/>
    <w:rsid w:val="008D62EF"/>
    <w:pPr>
      <w:widowControl w:val="0"/>
      <w:jc w:val="both"/>
    </w:pPr>
  </w:style>
  <w:style w:type="paragraph" w:customStyle="1" w:styleId="ED9E7DF6412B4485B9D4BB518D93A79F">
    <w:name w:val="ED9E7DF6412B4485B9D4BB518D93A79F"/>
    <w:rsid w:val="008D62EF"/>
    <w:pPr>
      <w:widowControl w:val="0"/>
      <w:jc w:val="both"/>
    </w:pPr>
  </w:style>
  <w:style w:type="paragraph" w:customStyle="1" w:styleId="5BB90421C6DD4D6489719EE4D0746640">
    <w:name w:val="5BB90421C6DD4D6489719EE4D0746640"/>
    <w:rsid w:val="008D62EF"/>
    <w:pPr>
      <w:widowControl w:val="0"/>
      <w:jc w:val="both"/>
    </w:pPr>
  </w:style>
  <w:style w:type="paragraph" w:customStyle="1" w:styleId="705F055F94CC471AB53DC564725AA3F7">
    <w:name w:val="705F055F94CC471AB53DC564725AA3F7"/>
    <w:rsid w:val="008D62EF"/>
    <w:pPr>
      <w:widowControl w:val="0"/>
      <w:jc w:val="both"/>
    </w:pPr>
  </w:style>
  <w:style w:type="paragraph" w:customStyle="1" w:styleId="6A65D76F3EEE4DA0A2DB193DAD69707C">
    <w:name w:val="6A65D76F3EEE4DA0A2DB193DAD69707C"/>
    <w:rsid w:val="008D62EF"/>
    <w:pPr>
      <w:widowControl w:val="0"/>
      <w:jc w:val="both"/>
    </w:pPr>
  </w:style>
  <w:style w:type="paragraph" w:customStyle="1" w:styleId="88F7E60378D64865A49B4DC908BBDCD3">
    <w:name w:val="88F7E60378D64865A49B4DC908BBDCD3"/>
    <w:rsid w:val="008D62EF"/>
    <w:pPr>
      <w:widowControl w:val="0"/>
      <w:jc w:val="both"/>
    </w:pPr>
  </w:style>
  <w:style w:type="paragraph" w:customStyle="1" w:styleId="709589903D1E485B96F298F898CF7666">
    <w:name w:val="709589903D1E485B96F298F898CF7666"/>
    <w:rsid w:val="008D62EF"/>
    <w:pPr>
      <w:widowControl w:val="0"/>
      <w:jc w:val="both"/>
    </w:pPr>
  </w:style>
  <w:style w:type="paragraph" w:customStyle="1" w:styleId="22667A36C0164FE18CD6A3BC0717043C">
    <w:name w:val="22667A36C0164FE18CD6A3BC0717043C"/>
    <w:rsid w:val="008D62EF"/>
    <w:pPr>
      <w:widowControl w:val="0"/>
      <w:jc w:val="both"/>
    </w:pPr>
  </w:style>
  <w:style w:type="paragraph" w:customStyle="1" w:styleId="2781D267A3D54B358BBE06D5EAB859F2">
    <w:name w:val="2781D267A3D54B358BBE06D5EAB859F2"/>
    <w:rsid w:val="008D62EF"/>
    <w:pPr>
      <w:widowControl w:val="0"/>
      <w:jc w:val="both"/>
    </w:pPr>
  </w:style>
  <w:style w:type="paragraph" w:customStyle="1" w:styleId="509240EA3DA2405D8C4A462044A55854">
    <w:name w:val="509240EA3DA2405D8C4A462044A55854"/>
    <w:rsid w:val="008D62EF"/>
    <w:pPr>
      <w:widowControl w:val="0"/>
      <w:jc w:val="both"/>
    </w:pPr>
  </w:style>
  <w:style w:type="paragraph" w:customStyle="1" w:styleId="95683304375D453A9EFE21F33A9DC71F">
    <w:name w:val="95683304375D453A9EFE21F33A9DC71F"/>
    <w:rsid w:val="008D62EF"/>
    <w:pPr>
      <w:widowControl w:val="0"/>
      <w:jc w:val="both"/>
    </w:pPr>
  </w:style>
  <w:style w:type="paragraph" w:customStyle="1" w:styleId="25B5E93E1DAD4DA9A60ABCE83136A666">
    <w:name w:val="25B5E93E1DAD4DA9A60ABCE83136A666"/>
    <w:rsid w:val="008D62EF"/>
    <w:pPr>
      <w:widowControl w:val="0"/>
      <w:jc w:val="both"/>
    </w:pPr>
  </w:style>
  <w:style w:type="paragraph" w:customStyle="1" w:styleId="AB7DB2B1C4B24D7EBFEBE690C523953A">
    <w:name w:val="AB7DB2B1C4B24D7EBFEBE690C523953A"/>
    <w:rsid w:val="008D62EF"/>
    <w:pPr>
      <w:widowControl w:val="0"/>
      <w:jc w:val="both"/>
    </w:pPr>
  </w:style>
  <w:style w:type="paragraph" w:customStyle="1" w:styleId="C52ACF389AC24517887A0CA8C0F3E582">
    <w:name w:val="C52ACF389AC24517887A0CA8C0F3E582"/>
    <w:rsid w:val="008D62EF"/>
    <w:pPr>
      <w:widowControl w:val="0"/>
      <w:jc w:val="both"/>
    </w:pPr>
  </w:style>
  <w:style w:type="paragraph" w:customStyle="1" w:styleId="F4B31C5800D04C29827F97A2E33F1869">
    <w:name w:val="F4B31C5800D04C29827F97A2E33F1869"/>
    <w:rsid w:val="008D62EF"/>
    <w:pPr>
      <w:widowControl w:val="0"/>
      <w:jc w:val="both"/>
    </w:pPr>
  </w:style>
  <w:style w:type="paragraph" w:customStyle="1" w:styleId="45EECF50DF5340DD9519AD7B71E440A5">
    <w:name w:val="45EECF50DF5340DD9519AD7B71E440A5"/>
    <w:rsid w:val="008D62EF"/>
    <w:pPr>
      <w:widowControl w:val="0"/>
      <w:jc w:val="both"/>
    </w:pPr>
  </w:style>
  <w:style w:type="paragraph" w:customStyle="1" w:styleId="C18595C44D1C4598A063482672820AD0">
    <w:name w:val="C18595C44D1C4598A063482672820AD0"/>
    <w:rsid w:val="008D62EF"/>
    <w:pPr>
      <w:widowControl w:val="0"/>
      <w:jc w:val="both"/>
    </w:pPr>
  </w:style>
  <w:style w:type="paragraph" w:customStyle="1" w:styleId="45187F25E8F44918B5437B3918161413">
    <w:name w:val="45187F25E8F44918B5437B3918161413"/>
    <w:rsid w:val="008D62EF"/>
    <w:pPr>
      <w:widowControl w:val="0"/>
      <w:jc w:val="both"/>
    </w:pPr>
  </w:style>
  <w:style w:type="paragraph" w:customStyle="1" w:styleId="8BEE18C692C14B93B2E30E721AC05DB1">
    <w:name w:val="8BEE18C692C14B93B2E30E721AC05DB1"/>
    <w:rsid w:val="008D62EF"/>
    <w:pPr>
      <w:widowControl w:val="0"/>
      <w:jc w:val="both"/>
    </w:pPr>
  </w:style>
  <w:style w:type="paragraph" w:customStyle="1" w:styleId="421AC301E67C451DA2ADD3E9BD19EE70">
    <w:name w:val="421AC301E67C451DA2ADD3E9BD19EE70"/>
    <w:rsid w:val="008D62EF"/>
    <w:pPr>
      <w:widowControl w:val="0"/>
      <w:jc w:val="both"/>
    </w:pPr>
  </w:style>
  <w:style w:type="paragraph" w:customStyle="1" w:styleId="E12EFEEECB224131A66763C54EAD1372">
    <w:name w:val="E12EFEEECB224131A66763C54EAD1372"/>
    <w:rsid w:val="008D62EF"/>
    <w:pPr>
      <w:widowControl w:val="0"/>
      <w:jc w:val="both"/>
    </w:pPr>
  </w:style>
  <w:style w:type="paragraph" w:customStyle="1" w:styleId="925D5A469011469DAA0C0BF585EF472F">
    <w:name w:val="925D5A469011469DAA0C0BF585EF472F"/>
    <w:rsid w:val="008D62EF"/>
    <w:pPr>
      <w:widowControl w:val="0"/>
      <w:jc w:val="both"/>
    </w:pPr>
  </w:style>
  <w:style w:type="paragraph" w:customStyle="1" w:styleId="DAF2209E65324662AAF2BE4A0F60214E">
    <w:name w:val="DAF2209E65324662AAF2BE4A0F60214E"/>
    <w:rsid w:val="008D62EF"/>
    <w:pPr>
      <w:widowControl w:val="0"/>
      <w:jc w:val="both"/>
    </w:pPr>
  </w:style>
  <w:style w:type="paragraph" w:customStyle="1" w:styleId="FC0B7C1EA7B24EB3BDF45D5457C5D5D6">
    <w:name w:val="FC0B7C1EA7B24EB3BDF45D5457C5D5D6"/>
    <w:rsid w:val="008D62EF"/>
    <w:pPr>
      <w:widowControl w:val="0"/>
      <w:jc w:val="both"/>
    </w:pPr>
  </w:style>
  <w:style w:type="paragraph" w:customStyle="1" w:styleId="AF82469A3E2645DC9553A50EF6410023">
    <w:name w:val="AF82469A3E2645DC9553A50EF6410023"/>
    <w:rsid w:val="008D62EF"/>
    <w:pPr>
      <w:widowControl w:val="0"/>
      <w:jc w:val="both"/>
    </w:pPr>
  </w:style>
  <w:style w:type="paragraph" w:customStyle="1" w:styleId="A597B123D7E84F09A559810A9A74B463">
    <w:name w:val="A597B123D7E84F09A559810A9A74B463"/>
    <w:rsid w:val="008D62EF"/>
    <w:pPr>
      <w:widowControl w:val="0"/>
      <w:jc w:val="both"/>
    </w:pPr>
  </w:style>
  <w:style w:type="paragraph" w:customStyle="1" w:styleId="D2B8FF7EF2D349E281E3DEACEF777FE8">
    <w:name w:val="D2B8FF7EF2D349E281E3DEACEF777FE8"/>
    <w:rsid w:val="008D62EF"/>
    <w:pPr>
      <w:widowControl w:val="0"/>
      <w:jc w:val="both"/>
    </w:pPr>
  </w:style>
  <w:style w:type="paragraph" w:customStyle="1" w:styleId="888FE7A5288045F1BE3C8F1CAA5905F0">
    <w:name w:val="888FE7A5288045F1BE3C8F1CAA5905F0"/>
    <w:rsid w:val="008D62EF"/>
    <w:pPr>
      <w:widowControl w:val="0"/>
      <w:jc w:val="both"/>
    </w:pPr>
  </w:style>
  <w:style w:type="paragraph" w:customStyle="1" w:styleId="35A64E20D334466D9656A58234BB2F7B">
    <w:name w:val="35A64E20D334466D9656A58234BB2F7B"/>
    <w:rsid w:val="008D62EF"/>
    <w:pPr>
      <w:widowControl w:val="0"/>
      <w:jc w:val="both"/>
    </w:pPr>
  </w:style>
  <w:style w:type="paragraph" w:customStyle="1" w:styleId="A6AE09C8F3E54C048AC32AF06FE2525D">
    <w:name w:val="A6AE09C8F3E54C048AC32AF06FE2525D"/>
    <w:rsid w:val="008D62EF"/>
    <w:pPr>
      <w:widowControl w:val="0"/>
      <w:jc w:val="both"/>
    </w:pPr>
  </w:style>
  <w:style w:type="paragraph" w:customStyle="1" w:styleId="35D2FC00B5EF4180842AC89BFAB92F45">
    <w:name w:val="35D2FC00B5EF4180842AC89BFAB92F45"/>
    <w:rsid w:val="008D62EF"/>
    <w:pPr>
      <w:widowControl w:val="0"/>
      <w:jc w:val="both"/>
    </w:pPr>
  </w:style>
  <w:style w:type="paragraph" w:customStyle="1" w:styleId="06B17BFB01774F7B9F3E0D9E662EA7D0">
    <w:name w:val="06B17BFB01774F7B9F3E0D9E662EA7D0"/>
    <w:rsid w:val="008D62EF"/>
    <w:pPr>
      <w:widowControl w:val="0"/>
      <w:jc w:val="both"/>
    </w:pPr>
  </w:style>
  <w:style w:type="paragraph" w:customStyle="1" w:styleId="B20F008C7571415598AAC4BDAA195DC7">
    <w:name w:val="B20F008C7571415598AAC4BDAA195DC7"/>
    <w:rsid w:val="008D62EF"/>
    <w:pPr>
      <w:widowControl w:val="0"/>
      <w:jc w:val="both"/>
    </w:pPr>
  </w:style>
  <w:style w:type="paragraph" w:customStyle="1" w:styleId="2A4149772F834138816F24A5C3A214EB">
    <w:name w:val="2A4149772F834138816F24A5C3A214EB"/>
    <w:rsid w:val="008D62EF"/>
    <w:pPr>
      <w:widowControl w:val="0"/>
      <w:jc w:val="both"/>
    </w:pPr>
  </w:style>
  <w:style w:type="paragraph" w:customStyle="1" w:styleId="CB343A61CF0345AE81D2643CE3E8153D">
    <w:name w:val="CB343A61CF0345AE81D2643CE3E8153D"/>
    <w:rsid w:val="008D62EF"/>
    <w:pPr>
      <w:widowControl w:val="0"/>
      <w:jc w:val="both"/>
    </w:pPr>
  </w:style>
  <w:style w:type="paragraph" w:customStyle="1" w:styleId="033C46AF9C0B427C92FDAE622802EDCD">
    <w:name w:val="033C46AF9C0B427C92FDAE622802EDCD"/>
    <w:rsid w:val="008D62EF"/>
    <w:pPr>
      <w:widowControl w:val="0"/>
      <w:jc w:val="both"/>
    </w:pPr>
  </w:style>
  <w:style w:type="paragraph" w:customStyle="1" w:styleId="84A98B38CFE744A78700BC2B4FF1E49B">
    <w:name w:val="84A98B38CFE744A78700BC2B4FF1E49B"/>
    <w:rsid w:val="008D62EF"/>
    <w:pPr>
      <w:widowControl w:val="0"/>
      <w:jc w:val="both"/>
    </w:pPr>
  </w:style>
  <w:style w:type="paragraph" w:customStyle="1" w:styleId="5A2C7FD8C2E545B1A3D21A3402BA5828">
    <w:name w:val="5A2C7FD8C2E545B1A3D21A3402BA5828"/>
    <w:rsid w:val="008D62EF"/>
    <w:pPr>
      <w:widowControl w:val="0"/>
      <w:jc w:val="both"/>
    </w:pPr>
  </w:style>
  <w:style w:type="paragraph" w:customStyle="1" w:styleId="9A2A8FB4B9714F5093DBF89F3D78865C">
    <w:name w:val="9A2A8FB4B9714F5093DBF89F3D78865C"/>
    <w:rsid w:val="008D62EF"/>
    <w:pPr>
      <w:widowControl w:val="0"/>
      <w:jc w:val="both"/>
    </w:pPr>
  </w:style>
  <w:style w:type="paragraph" w:customStyle="1" w:styleId="DB6F216470D64136BC0DB10B50AEF5BB">
    <w:name w:val="DB6F216470D64136BC0DB10B50AEF5BB"/>
    <w:rsid w:val="008D62EF"/>
    <w:pPr>
      <w:widowControl w:val="0"/>
      <w:jc w:val="both"/>
    </w:pPr>
  </w:style>
  <w:style w:type="paragraph" w:customStyle="1" w:styleId="180136987BC3446A959AD5C72FB081A0">
    <w:name w:val="180136987BC3446A959AD5C72FB081A0"/>
    <w:rsid w:val="008D62EF"/>
    <w:pPr>
      <w:widowControl w:val="0"/>
      <w:jc w:val="both"/>
    </w:pPr>
  </w:style>
  <w:style w:type="paragraph" w:customStyle="1" w:styleId="22A421FEC9D14F37B065850328B066B3">
    <w:name w:val="22A421FEC9D14F37B065850328B066B3"/>
    <w:rsid w:val="008D62EF"/>
    <w:pPr>
      <w:widowControl w:val="0"/>
      <w:jc w:val="both"/>
    </w:pPr>
  </w:style>
  <w:style w:type="paragraph" w:customStyle="1" w:styleId="F79A2A8D3411473CAF1C5264B04F428A">
    <w:name w:val="F79A2A8D3411473CAF1C5264B04F428A"/>
    <w:rsid w:val="008D62EF"/>
    <w:pPr>
      <w:widowControl w:val="0"/>
      <w:jc w:val="both"/>
    </w:pPr>
  </w:style>
  <w:style w:type="paragraph" w:customStyle="1" w:styleId="37A22EFBE1CE4E55812E09697852314D">
    <w:name w:val="37A22EFBE1CE4E55812E09697852314D"/>
    <w:rsid w:val="008D62EF"/>
    <w:pPr>
      <w:widowControl w:val="0"/>
      <w:jc w:val="both"/>
    </w:pPr>
  </w:style>
  <w:style w:type="paragraph" w:customStyle="1" w:styleId="65DFE451BF8C4A3CB1247BABE95A0239">
    <w:name w:val="65DFE451BF8C4A3CB1247BABE95A0239"/>
    <w:rsid w:val="008D62EF"/>
    <w:pPr>
      <w:widowControl w:val="0"/>
      <w:jc w:val="both"/>
    </w:pPr>
  </w:style>
  <w:style w:type="paragraph" w:customStyle="1" w:styleId="FFD36B8A1770486D98BB92114B87C8E5">
    <w:name w:val="FFD36B8A1770486D98BB92114B87C8E5"/>
    <w:rsid w:val="008D62EF"/>
    <w:pPr>
      <w:widowControl w:val="0"/>
      <w:jc w:val="both"/>
    </w:pPr>
  </w:style>
  <w:style w:type="paragraph" w:customStyle="1" w:styleId="84159A429CF54BDFA01BE9D186685B5E">
    <w:name w:val="84159A429CF54BDFA01BE9D186685B5E"/>
    <w:rsid w:val="008D62EF"/>
    <w:pPr>
      <w:widowControl w:val="0"/>
      <w:jc w:val="both"/>
    </w:pPr>
  </w:style>
  <w:style w:type="paragraph" w:customStyle="1" w:styleId="C34036437EF1462C8787F94778C6F0BA">
    <w:name w:val="C34036437EF1462C8787F94778C6F0BA"/>
    <w:rsid w:val="008D62EF"/>
    <w:pPr>
      <w:widowControl w:val="0"/>
      <w:jc w:val="both"/>
    </w:pPr>
  </w:style>
  <w:style w:type="paragraph" w:customStyle="1" w:styleId="30919ADB68F84285A82075520E1468A4">
    <w:name w:val="30919ADB68F84285A82075520E1468A4"/>
    <w:rsid w:val="008D62EF"/>
    <w:pPr>
      <w:widowControl w:val="0"/>
      <w:jc w:val="both"/>
    </w:pPr>
  </w:style>
  <w:style w:type="paragraph" w:customStyle="1" w:styleId="DD22AFF41F9E4750929C409C3D7A71B5">
    <w:name w:val="DD22AFF41F9E4750929C409C3D7A71B5"/>
    <w:rsid w:val="008D62EF"/>
    <w:pPr>
      <w:widowControl w:val="0"/>
      <w:jc w:val="both"/>
    </w:pPr>
  </w:style>
  <w:style w:type="paragraph" w:customStyle="1" w:styleId="3F51F27BE6084F82B3845438AF56F19A">
    <w:name w:val="3F51F27BE6084F82B3845438AF56F19A"/>
    <w:rsid w:val="008D62EF"/>
    <w:pPr>
      <w:widowControl w:val="0"/>
      <w:jc w:val="both"/>
    </w:pPr>
  </w:style>
  <w:style w:type="paragraph" w:customStyle="1" w:styleId="80CECDD81D114C48BB7AD2640E43C58B">
    <w:name w:val="80CECDD81D114C48BB7AD2640E43C58B"/>
    <w:rsid w:val="008D62EF"/>
    <w:pPr>
      <w:widowControl w:val="0"/>
      <w:jc w:val="both"/>
    </w:pPr>
  </w:style>
  <w:style w:type="paragraph" w:customStyle="1" w:styleId="677107703FAF42668F464B7A0748174F">
    <w:name w:val="677107703FAF42668F464B7A0748174F"/>
    <w:rsid w:val="008D62EF"/>
    <w:pPr>
      <w:widowControl w:val="0"/>
      <w:jc w:val="both"/>
    </w:pPr>
  </w:style>
  <w:style w:type="paragraph" w:customStyle="1" w:styleId="D4DB7E983ACF4E7B83CF88830746ED28">
    <w:name w:val="D4DB7E983ACF4E7B83CF88830746ED28"/>
    <w:rsid w:val="008D62EF"/>
    <w:pPr>
      <w:widowControl w:val="0"/>
      <w:jc w:val="both"/>
    </w:pPr>
  </w:style>
  <w:style w:type="paragraph" w:customStyle="1" w:styleId="7031459BA9504F28BCECBCFA5FE24BE4">
    <w:name w:val="7031459BA9504F28BCECBCFA5FE24BE4"/>
    <w:rsid w:val="008D62EF"/>
    <w:pPr>
      <w:widowControl w:val="0"/>
      <w:jc w:val="both"/>
    </w:pPr>
  </w:style>
  <w:style w:type="paragraph" w:customStyle="1" w:styleId="3F939FDB225C4B4FAA1FFAC91356983E">
    <w:name w:val="3F939FDB225C4B4FAA1FFAC91356983E"/>
    <w:rsid w:val="008D62EF"/>
    <w:pPr>
      <w:widowControl w:val="0"/>
      <w:jc w:val="both"/>
    </w:pPr>
  </w:style>
  <w:style w:type="paragraph" w:customStyle="1" w:styleId="79EC18927B6A487BA55124FC1DA6586F">
    <w:name w:val="79EC18927B6A487BA55124FC1DA6586F"/>
    <w:rsid w:val="008D62EF"/>
    <w:pPr>
      <w:widowControl w:val="0"/>
      <w:jc w:val="both"/>
    </w:pPr>
  </w:style>
  <w:style w:type="paragraph" w:customStyle="1" w:styleId="A844E27125E24B73895933FF00C5572F">
    <w:name w:val="A844E27125E24B73895933FF00C5572F"/>
    <w:rsid w:val="008D62EF"/>
    <w:pPr>
      <w:widowControl w:val="0"/>
      <w:jc w:val="both"/>
    </w:pPr>
  </w:style>
  <w:style w:type="paragraph" w:customStyle="1" w:styleId="00D38A793CA34FB1A6C4C3578BCB9129">
    <w:name w:val="00D38A793CA34FB1A6C4C3578BCB9129"/>
    <w:rsid w:val="008D62EF"/>
    <w:pPr>
      <w:widowControl w:val="0"/>
      <w:jc w:val="both"/>
    </w:pPr>
  </w:style>
  <w:style w:type="paragraph" w:customStyle="1" w:styleId="F5AAA6F28D814A878068934A6BC8DEE4">
    <w:name w:val="F5AAA6F28D814A878068934A6BC8DEE4"/>
    <w:rsid w:val="008D62EF"/>
    <w:pPr>
      <w:widowControl w:val="0"/>
      <w:jc w:val="both"/>
    </w:pPr>
  </w:style>
  <w:style w:type="paragraph" w:customStyle="1" w:styleId="6DA7A784524C4F13A81567744195CC34">
    <w:name w:val="6DA7A784524C4F13A81567744195CC34"/>
    <w:rsid w:val="008D62EF"/>
    <w:pPr>
      <w:widowControl w:val="0"/>
      <w:jc w:val="both"/>
    </w:pPr>
  </w:style>
  <w:style w:type="paragraph" w:customStyle="1" w:styleId="275F2DA5DEE8419BB232D66C19A78441">
    <w:name w:val="275F2DA5DEE8419BB232D66C19A78441"/>
    <w:rsid w:val="008D62EF"/>
    <w:pPr>
      <w:widowControl w:val="0"/>
      <w:jc w:val="both"/>
    </w:pPr>
  </w:style>
  <w:style w:type="paragraph" w:customStyle="1" w:styleId="59158B4FAECD472FB33C9BF7CB510491">
    <w:name w:val="59158B4FAECD472FB33C9BF7CB510491"/>
    <w:rsid w:val="008D62EF"/>
    <w:pPr>
      <w:widowControl w:val="0"/>
      <w:jc w:val="both"/>
    </w:pPr>
  </w:style>
  <w:style w:type="paragraph" w:customStyle="1" w:styleId="4A51388FECEE40728F1711754925CA99">
    <w:name w:val="4A51388FECEE40728F1711754925CA99"/>
    <w:rsid w:val="008D62EF"/>
    <w:pPr>
      <w:widowControl w:val="0"/>
      <w:jc w:val="both"/>
    </w:pPr>
  </w:style>
  <w:style w:type="paragraph" w:customStyle="1" w:styleId="69193271326948D78084A11E49936ABD">
    <w:name w:val="69193271326948D78084A11E49936ABD"/>
    <w:rsid w:val="008D62EF"/>
    <w:pPr>
      <w:widowControl w:val="0"/>
      <w:jc w:val="both"/>
    </w:pPr>
  </w:style>
  <w:style w:type="paragraph" w:customStyle="1" w:styleId="BF97B232F5C54164869899EE956EE481">
    <w:name w:val="BF97B232F5C54164869899EE956EE481"/>
    <w:rsid w:val="008D62EF"/>
    <w:pPr>
      <w:widowControl w:val="0"/>
      <w:jc w:val="both"/>
    </w:pPr>
  </w:style>
  <w:style w:type="paragraph" w:customStyle="1" w:styleId="9A69615BB3CA494FBDFCEE0F9BC74061">
    <w:name w:val="9A69615BB3CA494FBDFCEE0F9BC74061"/>
    <w:rsid w:val="008D62EF"/>
    <w:pPr>
      <w:widowControl w:val="0"/>
      <w:jc w:val="both"/>
    </w:pPr>
  </w:style>
  <w:style w:type="paragraph" w:customStyle="1" w:styleId="C26D0C65DCE24F8C89540E14E5B7D975">
    <w:name w:val="C26D0C65DCE24F8C89540E14E5B7D975"/>
    <w:rsid w:val="008D62EF"/>
    <w:pPr>
      <w:widowControl w:val="0"/>
      <w:jc w:val="both"/>
    </w:pPr>
  </w:style>
  <w:style w:type="paragraph" w:customStyle="1" w:styleId="E7AE51C83D1A4265ACEDB346A0261BED">
    <w:name w:val="E7AE51C83D1A4265ACEDB346A0261BED"/>
    <w:rsid w:val="008D62EF"/>
    <w:pPr>
      <w:widowControl w:val="0"/>
      <w:jc w:val="both"/>
    </w:pPr>
  </w:style>
  <w:style w:type="paragraph" w:customStyle="1" w:styleId="EF8280D6F69A495BB710D9DC03448188">
    <w:name w:val="EF8280D6F69A495BB710D9DC03448188"/>
    <w:rsid w:val="008D62EF"/>
    <w:pPr>
      <w:widowControl w:val="0"/>
      <w:jc w:val="both"/>
    </w:pPr>
  </w:style>
  <w:style w:type="paragraph" w:customStyle="1" w:styleId="DA1BD839792B427EAF0B592B4A814792">
    <w:name w:val="DA1BD839792B427EAF0B592B4A814792"/>
    <w:rsid w:val="008D62EF"/>
    <w:pPr>
      <w:widowControl w:val="0"/>
      <w:jc w:val="both"/>
    </w:pPr>
  </w:style>
  <w:style w:type="paragraph" w:customStyle="1" w:styleId="32CEAB5B4372427EA12C2C9F71B53B17">
    <w:name w:val="32CEAB5B4372427EA12C2C9F71B53B17"/>
    <w:rsid w:val="008D62EF"/>
    <w:pPr>
      <w:widowControl w:val="0"/>
      <w:jc w:val="both"/>
    </w:pPr>
  </w:style>
  <w:style w:type="paragraph" w:customStyle="1" w:styleId="24603F8D7E24468B80316FB592191E94">
    <w:name w:val="24603F8D7E24468B80316FB592191E94"/>
    <w:rsid w:val="008D62EF"/>
    <w:pPr>
      <w:widowControl w:val="0"/>
      <w:jc w:val="both"/>
    </w:pPr>
  </w:style>
  <w:style w:type="paragraph" w:customStyle="1" w:styleId="EDB4EE32E263475FA677FFBCCA2005E0">
    <w:name w:val="EDB4EE32E263475FA677FFBCCA2005E0"/>
    <w:rsid w:val="008D62EF"/>
    <w:pPr>
      <w:widowControl w:val="0"/>
      <w:jc w:val="both"/>
    </w:pPr>
  </w:style>
  <w:style w:type="paragraph" w:customStyle="1" w:styleId="3CAC8A749B0946E383DBEFF7E7F0E8B7">
    <w:name w:val="3CAC8A749B0946E383DBEFF7E7F0E8B7"/>
    <w:rsid w:val="008D62EF"/>
    <w:pPr>
      <w:widowControl w:val="0"/>
      <w:jc w:val="both"/>
    </w:pPr>
  </w:style>
  <w:style w:type="paragraph" w:customStyle="1" w:styleId="00C83199025A4C89BA71FBA807811234">
    <w:name w:val="00C83199025A4C89BA71FBA807811234"/>
    <w:rsid w:val="008D62EF"/>
    <w:pPr>
      <w:widowControl w:val="0"/>
      <w:jc w:val="both"/>
    </w:pPr>
  </w:style>
  <w:style w:type="paragraph" w:customStyle="1" w:styleId="214CBA98CF424C848FA1F4F7D8BDC3BF">
    <w:name w:val="214CBA98CF424C848FA1F4F7D8BDC3BF"/>
    <w:rsid w:val="008D62EF"/>
    <w:pPr>
      <w:widowControl w:val="0"/>
      <w:jc w:val="both"/>
    </w:pPr>
  </w:style>
  <w:style w:type="paragraph" w:customStyle="1" w:styleId="9DB795C90B454FD69C83CE7F085581CA">
    <w:name w:val="9DB795C90B454FD69C83CE7F085581CA"/>
    <w:rsid w:val="008D62EF"/>
    <w:pPr>
      <w:widowControl w:val="0"/>
      <w:jc w:val="both"/>
    </w:pPr>
  </w:style>
  <w:style w:type="paragraph" w:customStyle="1" w:styleId="72808D88ABA14E99BF1354DFEA2E0D1F">
    <w:name w:val="72808D88ABA14E99BF1354DFEA2E0D1F"/>
    <w:rsid w:val="008D62EF"/>
    <w:pPr>
      <w:widowControl w:val="0"/>
      <w:jc w:val="both"/>
    </w:pPr>
  </w:style>
  <w:style w:type="paragraph" w:customStyle="1" w:styleId="B327A680CCA64B9A851CB44885AED01D">
    <w:name w:val="B327A680CCA64B9A851CB44885AED01D"/>
    <w:rsid w:val="008D62EF"/>
    <w:pPr>
      <w:widowControl w:val="0"/>
      <w:jc w:val="both"/>
    </w:pPr>
  </w:style>
  <w:style w:type="paragraph" w:customStyle="1" w:styleId="509222EC9AD14022933599BBB4183815">
    <w:name w:val="509222EC9AD14022933599BBB4183815"/>
    <w:rsid w:val="008D62EF"/>
    <w:pPr>
      <w:widowControl w:val="0"/>
      <w:jc w:val="both"/>
    </w:pPr>
  </w:style>
  <w:style w:type="paragraph" w:customStyle="1" w:styleId="8A4EE8D5A3B04D05A3AE3BE7B80E69BE">
    <w:name w:val="8A4EE8D5A3B04D05A3AE3BE7B80E69BE"/>
    <w:rsid w:val="008D62EF"/>
    <w:pPr>
      <w:widowControl w:val="0"/>
      <w:jc w:val="both"/>
    </w:pPr>
  </w:style>
  <w:style w:type="paragraph" w:customStyle="1" w:styleId="0EE35D24DDE043F5A57551765CB283C7">
    <w:name w:val="0EE35D24DDE043F5A57551765CB283C7"/>
    <w:rsid w:val="008D62EF"/>
    <w:pPr>
      <w:widowControl w:val="0"/>
      <w:jc w:val="both"/>
    </w:pPr>
  </w:style>
  <w:style w:type="paragraph" w:customStyle="1" w:styleId="3853EE9355FD4E00AA00990AD19E9447">
    <w:name w:val="3853EE9355FD4E00AA00990AD19E9447"/>
    <w:rsid w:val="008D62EF"/>
    <w:pPr>
      <w:widowControl w:val="0"/>
      <w:jc w:val="both"/>
    </w:pPr>
  </w:style>
  <w:style w:type="paragraph" w:customStyle="1" w:styleId="4D490289B9DD4C9E9D36A4F608777B15">
    <w:name w:val="4D490289B9DD4C9E9D36A4F608777B15"/>
    <w:rsid w:val="008D62EF"/>
    <w:pPr>
      <w:widowControl w:val="0"/>
      <w:jc w:val="both"/>
    </w:pPr>
  </w:style>
  <w:style w:type="paragraph" w:customStyle="1" w:styleId="54F165EF11A14591A1BEBD159AF53321">
    <w:name w:val="54F165EF11A14591A1BEBD159AF53321"/>
    <w:rsid w:val="008D62EF"/>
    <w:pPr>
      <w:widowControl w:val="0"/>
      <w:jc w:val="both"/>
    </w:pPr>
  </w:style>
  <w:style w:type="paragraph" w:customStyle="1" w:styleId="C4E9C44CDA5246CBAE792FB624B13B20">
    <w:name w:val="C4E9C44CDA5246CBAE792FB624B13B20"/>
    <w:rsid w:val="008D62EF"/>
    <w:pPr>
      <w:widowControl w:val="0"/>
      <w:jc w:val="both"/>
    </w:pPr>
  </w:style>
  <w:style w:type="paragraph" w:customStyle="1" w:styleId="A4ECBF3C2A224C56BBF7967F0DFB73C1">
    <w:name w:val="A4ECBF3C2A224C56BBF7967F0DFB73C1"/>
    <w:rsid w:val="008D62EF"/>
    <w:pPr>
      <w:widowControl w:val="0"/>
      <w:jc w:val="both"/>
    </w:pPr>
  </w:style>
  <w:style w:type="paragraph" w:customStyle="1" w:styleId="4F811322CD4E4C0F8257E64728950A85">
    <w:name w:val="4F811322CD4E4C0F8257E64728950A85"/>
    <w:rsid w:val="008D62EF"/>
    <w:pPr>
      <w:widowControl w:val="0"/>
      <w:jc w:val="both"/>
    </w:pPr>
  </w:style>
  <w:style w:type="paragraph" w:customStyle="1" w:styleId="7943B1C4DFC84338A3B8306E469EBD57">
    <w:name w:val="7943B1C4DFC84338A3B8306E469EBD57"/>
    <w:rsid w:val="008D62EF"/>
    <w:pPr>
      <w:widowControl w:val="0"/>
      <w:jc w:val="both"/>
    </w:pPr>
  </w:style>
  <w:style w:type="paragraph" w:customStyle="1" w:styleId="8F31F880F37E4F6DA29E4CF601768EA8">
    <w:name w:val="8F31F880F37E4F6DA29E4CF601768EA8"/>
    <w:rsid w:val="008D62EF"/>
    <w:pPr>
      <w:widowControl w:val="0"/>
      <w:jc w:val="both"/>
    </w:pPr>
  </w:style>
  <w:style w:type="paragraph" w:customStyle="1" w:styleId="4F2A4F59B9BE48AFBB70C78F677BD169">
    <w:name w:val="4F2A4F59B9BE48AFBB70C78F677BD169"/>
    <w:rsid w:val="008D62EF"/>
    <w:pPr>
      <w:widowControl w:val="0"/>
      <w:jc w:val="both"/>
    </w:pPr>
  </w:style>
  <w:style w:type="paragraph" w:customStyle="1" w:styleId="B0EA4F0E9EE44704BBB05A18B04CF8DA">
    <w:name w:val="B0EA4F0E9EE44704BBB05A18B04CF8DA"/>
    <w:rsid w:val="008D62EF"/>
    <w:pPr>
      <w:widowControl w:val="0"/>
      <w:jc w:val="both"/>
    </w:pPr>
  </w:style>
  <w:style w:type="paragraph" w:customStyle="1" w:styleId="523A256F895B4A75AD67C725BD930ACB">
    <w:name w:val="523A256F895B4A75AD67C725BD930ACB"/>
    <w:rsid w:val="008D62EF"/>
    <w:pPr>
      <w:widowControl w:val="0"/>
      <w:jc w:val="both"/>
    </w:pPr>
  </w:style>
  <w:style w:type="paragraph" w:customStyle="1" w:styleId="8B3514600678465F8067236B45684C1F">
    <w:name w:val="8B3514600678465F8067236B45684C1F"/>
    <w:rsid w:val="008D62EF"/>
    <w:pPr>
      <w:widowControl w:val="0"/>
      <w:jc w:val="both"/>
    </w:pPr>
  </w:style>
  <w:style w:type="paragraph" w:customStyle="1" w:styleId="B2A0D5ACD96E4606AF5D6EC77A149523">
    <w:name w:val="B2A0D5ACD96E4606AF5D6EC77A149523"/>
    <w:rsid w:val="008D62EF"/>
    <w:pPr>
      <w:widowControl w:val="0"/>
      <w:jc w:val="both"/>
    </w:pPr>
  </w:style>
  <w:style w:type="paragraph" w:customStyle="1" w:styleId="DB5576CF83184F21863DC39E83440A87">
    <w:name w:val="DB5576CF83184F21863DC39E83440A87"/>
    <w:rsid w:val="008D62EF"/>
    <w:pPr>
      <w:widowControl w:val="0"/>
      <w:jc w:val="both"/>
    </w:pPr>
  </w:style>
  <w:style w:type="paragraph" w:customStyle="1" w:styleId="83B25EBBBF5B42788820C7E9B0CB4075">
    <w:name w:val="83B25EBBBF5B42788820C7E9B0CB4075"/>
    <w:rsid w:val="008D62EF"/>
    <w:pPr>
      <w:widowControl w:val="0"/>
      <w:jc w:val="both"/>
    </w:pPr>
  </w:style>
  <w:style w:type="paragraph" w:customStyle="1" w:styleId="C1AD5A86419B4CE9A462FD0FD26DF328">
    <w:name w:val="C1AD5A86419B4CE9A462FD0FD26DF328"/>
    <w:rsid w:val="008D62EF"/>
    <w:pPr>
      <w:widowControl w:val="0"/>
      <w:jc w:val="both"/>
    </w:pPr>
  </w:style>
  <w:style w:type="paragraph" w:customStyle="1" w:styleId="F817FC4577B040DA9D7CBF2850FCBF55">
    <w:name w:val="F817FC4577B040DA9D7CBF2850FCBF55"/>
    <w:rsid w:val="008D62EF"/>
    <w:pPr>
      <w:widowControl w:val="0"/>
      <w:jc w:val="both"/>
    </w:pPr>
  </w:style>
  <w:style w:type="paragraph" w:customStyle="1" w:styleId="959639A668A7456BA86E1BB331F92F70">
    <w:name w:val="959639A668A7456BA86E1BB331F92F70"/>
    <w:rsid w:val="008D62EF"/>
    <w:pPr>
      <w:widowControl w:val="0"/>
      <w:jc w:val="both"/>
    </w:pPr>
  </w:style>
  <w:style w:type="paragraph" w:customStyle="1" w:styleId="C21FEDB2AF754CCA89E03E8AD8BB6BC0">
    <w:name w:val="C21FEDB2AF754CCA89E03E8AD8BB6BC0"/>
    <w:rsid w:val="008D62EF"/>
    <w:pPr>
      <w:widowControl w:val="0"/>
      <w:jc w:val="both"/>
    </w:pPr>
  </w:style>
  <w:style w:type="paragraph" w:customStyle="1" w:styleId="BDDAE4043BE447C48E6AA1E2B3EC0041">
    <w:name w:val="BDDAE4043BE447C48E6AA1E2B3EC0041"/>
    <w:rsid w:val="008D62EF"/>
    <w:pPr>
      <w:widowControl w:val="0"/>
      <w:jc w:val="both"/>
    </w:pPr>
  </w:style>
  <w:style w:type="paragraph" w:customStyle="1" w:styleId="E06B51DC357A49F8BBCDB020B7F17855">
    <w:name w:val="E06B51DC357A49F8BBCDB020B7F17855"/>
    <w:rsid w:val="008D62EF"/>
    <w:pPr>
      <w:widowControl w:val="0"/>
      <w:jc w:val="both"/>
    </w:pPr>
  </w:style>
  <w:style w:type="paragraph" w:customStyle="1" w:styleId="001EDAFBC5574806A7469376EF18F8D5">
    <w:name w:val="001EDAFBC5574806A7469376EF18F8D5"/>
    <w:rsid w:val="008D62EF"/>
    <w:pPr>
      <w:widowControl w:val="0"/>
      <w:jc w:val="both"/>
    </w:pPr>
  </w:style>
  <w:style w:type="paragraph" w:customStyle="1" w:styleId="A3D57B543E2B4ED6971C520D3117CCA2">
    <w:name w:val="A3D57B543E2B4ED6971C520D3117CCA2"/>
    <w:rsid w:val="008D62EF"/>
    <w:pPr>
      <w:widowControl w:val="0"/>
      <w:jc w:val="both"/>
    </w:pPr>
  </w:style>
  <w:style w:type="paragraph" w:customStyle="1" w:styleId="894E5BB844DF43A9895C109A776E131A">
    <w:name w:val="894E5BB844DF43A9895C109A776E131A"/>
    <w:rsid w:val="008D62EF"/>
    <w:pPr>
      <w:widowControl w:val="0"/>
      <w:jc w:val="both"/>
    </w:pPr>
  </w:style>
  <w:style w:type="paragraph" w:customStyle="1" w:styleId="AC82EE0ACE6045BB8274E70DDB10903C">
    <w:name w:val="AC82EE0ACE6045BB8274E70DDB10903C"/>
    <w:rsid w:val="008D62EF"/>
    <w:pPr>
      <w:widowControl w:val="0"/>
      <w:jc w:val="both"/>
    </w:pPr>
  </w:style>
  <w:style w:type="paragraph" w:customStyle="1" w:styleId="DDF9185A33E34F899E143C1DEFC1CA0B">
    <w:name w:val="DDF9185A33E34F899E143C1DEFC1CA0B"/>
    <w:rsid w:val="008D62EF"/>
    <w:pPr>
      <w:widowControl w:val="0"/>
      <w:jc w:val="both"/>
    </w:pPr>
  </w:style>
  <w:style w:type="paragraph" w:customStyle="1" w:styleId="7F03D0FF85194C7DB912169ED87C9658">
    <w:name w:val="7F03D0FF85194C7DB912169ED87C9658"/>
    <w:rsid w:val="008D62EF"/>
    <w:pPr>
      <w:widowControl w:val="0"/>
      <w:jc w:val="both"/>
    </w:pPr>
  </w:style>
  <w:style w:type="paragraph" w:customStyle="1" w:styleId="34FFD8084E0A431B8C13646B2E2E4801">
    <w:name w:val="34FFD8084E0A431B8C13646B2E2E4801"/>
    <w:rsid w:val="008D62EF"/>
    <w:pPr>
      <w:widowControl w:val="0"/>
      <w:jc w:val="both"/>
    </w:pPr>
  </w:style>
  <w:style w:type="paragraph" w:customStyle="1" w:styleId="BD4597141E49449789DB9003DFFF04F9">
    <w:name w:val="BD4597141E49449789DB9003DFFF04F9"/>
    <w:rsid w:val="008D62EF"/>
    <w:pPr>
      <w:widowControl w:val="0"/>
      <w:jc w:val="both"/>
    </w:pPr>
  </w:style>
  <w:style w:type="paragraph" w:customStyle="1" w:styleId="B0E68D0020D74344BBB66349219FE503">
    <w:name w:val="B0E68D0020D74344BBB66349219FE503"/>
    <w:rsid w:val="008D62EF"/>
    <w:pPr>
      <w:widowControl w:val="0"/>
      <w:jc w:val="both"/>
    </w:pPr>
  </w:style>
  <w:style w:type="paragraph" w:customStyle="1" w:styleId="E8C8CBCCAB614A0C8C6E7C63316A13AD">
    <w:name w:val="E8C8CBCCAB614A0C8C6E7C63316A13AD"/>
    <w:rsid w:val="008D62EF"/>
    <w:pPr>
      <w:widowControl w:val="0"/>
      <w:jc w:val="both"/>
    </w:pPr>
  </w:style>
  <w:style w:type="paragraph" w:customStyle="1" w:styleId="57F4486733894496A047BC544D4DC470">
    <w:name w:val="57F4486733894496A047BC544D4DC470"/>
    <w:rsid w:val="008D62EF"/>
    <w:pPr>
      <w:widowControl w:val="0"/>
      <w:jc w:val="both"/>
    </w:pPr>
  </w:style>
  <w:style w:type="paragraph" w:customStyle="1" w:styleId="2675E80553634F9491D223ABD3E90E80">
    <w:name w:val="2675E80553634F9491D223ABD3E90E80"/>
    <w:rsid w:val="008D62EF"/>
    <w:pPr>
      <w:widowControl w:val="0"/>
      <w:jc w:val="both"/>
    </w:pPr>
  </w:style>
  <w:style w:type="paragraph" w:customStyle="1" w:styleId="8C7EDA9C0F0141EEB14769FF0DE516A6">
    <w:name w:val="8C7EDA9C0F0141EEB14769FF0DE516A6"/>
    <w:rsid w:val="008D62EF"/>
    <w:pPr>
      <w:widowControl w:val="0"/>
      <w:jc w:val="both"/>
    </w:pPr>
  </w:style>
  <w:style w:type="paragraph" w:customStyle="1" w:styleId="8B5B7E9DA59D4BD5A66A5A114EC52E32">
    <w:name w:val="8B5B7E9DA59D4BD5A66A5A114EC52E32"/>
    <w:rsid w:val="008D62EF"/>
    <w:pPr>
      <w:widowControl w:val="0"/>
      <w:jc w:val="both"/>
    </w:pPr>
  </w:style>
  <w:style w:type="paragraph" w:customStyle="1" w:styleId="8525BD9BBA2444E8AC4310D364ADC891">
    <w:name w:val="8525BD9BBA2444E8AC4310D364ADC891"/>
    <w:rsid w:val="008D62EF"/>
    <w:pPr>
      <w:widowControl w:val="0"/>
      <w:jc w:val="both"/>
    </w:pPr>
  </w:style>
  <w:style w:type="paragraph" w:customStyle="1" w:styleId="4ECB840F7449411F8BCA9C5B8511C37D">
    <w:name w:val="4ECB840F7449411F8BCA9C5B8511C37D"/>
    <w:rsid w:val="008D62EF"/>
    <w:pPr>
      <w:widowControl w:val="0"/>
      <w:jc w:val="both"/>
    </w:pPr>
  </w:style>
  <w:style w:type="paragraph" w:customStyle="1" w:styleId="C788CBE3D49F46CFAABCBA4C3B5B4DB1">
    <w:name w:val="C788CBE3D49F46CFAABCBA4C3B5B4DB1"/>
    <w:rsid w:val="008D62EF"/>
    <w:pPr>
      <w:widowControl w:val="0"/>
      <w:jc w:val="both"/>
    </w:pPr>
  </w:style>
  <w:style w:type="paragraph" w:customStyle="1" w:styleId="E6C07A4AF8BC4A1C9BBCAB76964401E1">
    <w:name w:val="E6C07A4AF8BC4A1C9BBCAB76964401E1"/>
    <w:rsid w:val="008D62EF"/>
    <w:pPr>
      <w:widowControl w:val="0"/>
      <w:jc w:val="both"/>
    </w:pPr>
  </w:style>
  <w:style w:type="paragraph" w:customStyle="1" w:styleId="BEDB8148639E4EA5A0FC618ECB4B0157">
    <w:name w:val="BEDB8148639E4EA5A0FC618ECB4B0157"/>
    <w:rsid w:val="008D62EF"/>
    <w:pPr>
      <w:widowControl w:val="0"/>
      <w:jc w:val="both"/>
    </w:pPr>
  </w:style>
  <w:style w:type="paragraph" w:customStyle="1" w:styleId="5F0604E00C0B4246840F4CFCD9E67B32">
    <w:name w:val="5F0604E00C0B4246840F4CFCD9E67B32"/>
    <w:rsid w:val="008D62EF"/>
    <w:pPr>
      <w:widowControl w:val="0"/>
      <w:jc w:val="both"/>
    </w:pPr>
  </w:style>
  <w:style w:type="paragraph" w:customStyle="1" w:styleId="8B47D22302F8403F895E5F206F01E7F8">
    <w:name w:val="8B47D22302F8403F895E5F206F01E7F8"/>
    <w:rsid w:val="008D62EF"/>
    <w:pPr>
      <w:widowControl w:val="0"/>
      <w:jc w:val="both"/>
    </w:pPr>
  </w:style>
  <w:style w:type="paragraph" w:customStyle="1" w:styleId="14CD7203115E458EA4DB2DF0CF1777E5">
    <w:name w:val="14CD7203115E458EA4DB2DF0CF1777E5"/>
    <w:rsid w:val="008D62EF"/>
    <w:pPr>
      <w:widowControl w:val="0"/>
      <w:jc w:val="both"/>
    </w:pPr>
  </w:style>
  <w:style w:type="paragraph" w:customStyle="1" w:styleId="DD04E983FEBF46BA978C87E34114688B">
    <w:name w:val="DD04E983FEBF46BA978C87E34114688B"/>
    <w:rsid w:val="008D62EF"/>
    <w:pPr>
      <w:widowControl w:val="0"/>
      <w:jc w:val="both"/>
    </w:pPr>
  </w:style>
  <w:style w:type="paragraph" w:customStyle="1" w:styleId="81C1915AA64E41A5B2DB0D1FA0B00672">
    <w:name w:val="81C1915AA64E41A5B2DB0D1FA0B00672"/>
    <w:rsid w:val="008D62EF"/>
    <w:pPr>
      <w:widowControl w:val="0"/>
      <w:jc w:val="both"/>
    </w:pPr>
  </w:style>
  <w:style w:type="paragraph" w:customStyle="1" w:styleId="B0F7C8D10BB44A63B605D3E63D780BF9">
    <w:name w:val="B0F7C8D10BB44A63B605D3E63D780BF9"/>
    <w:rsid w:val="008D62EF"/>
    <w:pPr>
      <w:widowControl w:val="0"/>
      <w:jc w:val="both"/>
    </w:pPr>
  </w:style>
  <w:style w:type="paragraph" w:customStyle="1" w:styleId="C0BA9EA2D8B54777A6D67C202B266FF2">
    <w:name w:val="C0BA9EA2D8B54777A6D67C202B266FF2"/>
    <w:rsid w:val="008D62EF"/>
    <w:pPr>
      <w:widowControl w:val="0"/>
      <w:jc w:val="both"/>
    </w:pPr>
  </w:style>
  <w:style w:type="paragraph" w:customStyle="1" w:styleId="706450FE159C4FCC828E809058D100EC">
    <w:name w:val="706450FE159C4FCC828E809058D100EC"/>
    <w:rsid w:val="008D62EF"/>
    <w:pPr>
      <w:widowControl w:val="0"/>
      <w:jc w:val="both"/>
    </w:pPr>
  </w:style>
  <w:style w:type="paragraph" w:customStyle="1" w:styleId="C7FE3F00478648B394B00EC74D9BA33E">
    <w:name w:val="C7FE3F00478648B394B00EC74D9BA33E"/>
    <w:rsid w:val="008D62EF"/>
    <w:pPr>
      <w:widowControl w:val="0"/>
      <w:jc w:val="both"/>
    </w:pPr>
  </w:style>
  <w:style w:type="paragraph" w:customStyle="1" w:styleId="5B32C88D66BE4F09949D58873F339DB4">
    <w:name w:val="5B32C88D66BE4F09949D58873F339DB4"/>
    <w:rsid w:val="008D62EF"/>
    <w:pPr>
      <w:widowControl w:val="0"/>
      <w:jc w:val="both"/>
    </w:pPr>
  </w:style>
  <w:style w:type="paragraph" w:customStyle="1" w:styleId="1BEEBA1BE33541069D8752F3FF89AF04">
    <w:name w:val="1BEEBA1BE33541069D8752F3FF89AF04"/>
    <w:rsid w:val="008D62EF"/>
    <w:pPr>
      <w:widowControl w:val="0"/>
      <w:jc w:val="both"/>
    </w:pPr>
  </w:style>
  <w:style w:type="paragraph" w:customStyle="1" w:styleId="A0ABD059DD32471481376458447421A4">
    <w:name w:val="A0ABD059DD32471481376458447421A4"/>
    <w:rsid w:val="008D62EF"/>
    <w:pPr>
      <w:widowControl w:val="0"/>
      <w:jc w:val="both"/>
    </w:pPr>
  </w:style>
  <w:style w:type="paragraph" w:customStyle="1" w:styleId="5E0F2B89D6094DADA85ECAD461BF9B10">
    <w:name w:val="5E0F2B89D6094DADA85ECAD461BF9B10"/>
    <w:rsid w:val="008D62EF"/>
    <w:pPr>
      <w:widowControl w:val="0"/>
      <w:jc w:val="both"/>
    </w:pPr>
  </w:style>
  <w:style w:type="paragraph" w:customStyle="1" w:styleId="13BB3289584B4FF69AF7FF0B00305AB3">
    <w:name w:val="13BB3289584B4FF69AF7FF0B00305AB3"/>
    <w:rsid w:val="008D62EF"/>
    <w:pPr>
      <w:widowControl w:val="0"/>
      <w:jc w:val="both"/>
    </w:pPr>
  </w:style>
  <w:style w:type="paragraph" w:customStyle="1" w:styleId="A4097989F4134C39BD3419807E197FAE">
    <w:name w:val="A4097989F4134C39BD3419807E197FAE"/>
    <w:rsid w:val="008D62EF"/>
    <w:pPr>
      <w:widowControl w:val="0"/>
      <w:jc w:val="both"/>
    </w:pPr>
  </w:style>
  <w:style w:type="paragraph" w:customStyle="1" w:styleId="9971D56B70074F1694ACD8DF4DA69302">
    <w:name w:val="9971D56B70074F1694ACD8DF4DA69302"/>
    <w:rsid w:val="008D62EF"/>
    <w:pPr>
      <w:widowControl w:val="0"/>
      <w:jc w:val="both"/>
    </w:pPr>
  </w:style>
  <w:style w:type="paragraph" w:customStyle="1" w:styleId="C07B091E78C24BD0B7B40E881EED0132">
    <w:name w:val="C07B091E78C24BD0B7B40E881EED0132"/>
    <w:rsid w:val="008D62EF"/>
    <w:pPr>
      <w:widowControl w:val="0"/>
      <w:jc w:val="both"/>
    </w:pPr>
  </w:style>
  <w:style w:type="paragraph" w:customStyle="1" w:styleId="20C79CE6A919403DADAE24D64BB3B29A">
    <w:name w:val="20C79CE6A919403DADAE24D64BB3B29A"/>
    <w:rsid w:val="008D62EF"/>
    <w:pPr>
      <w:widowControl w:val="0"/>
      <w:jc w:val="both"/>
    </w:pPr>
  </w:style>
  <w:style w:type="paragraph" w:customStyle="1" w:styleId="E99F37E7515C4135BA6016942216FC9D">
    <w:name w:val="E99F37E7515C4135BA6016942216FC9D"/>
    <w:rsid w:val="008D62EF"/>
    <w:pPr>
      <w:widowControl w:val="0"/>
      <w:jc w:val="both"/>
    </w:pPr>
  </w:style>
  <w:style w:type="paragraph" w:customStyle="1" w:styleId="36F10CE9EBAD4CDE9C61609A9BD5AE0E">
    <w:name w:val="36F10CE9EBAD4CDE9C61609A9BD5AE0E"/>
    <w:rsid w:val="008D62EF"/>
    <w:pPr>
      <w:widowControl w:val="0"/>
      <w:jc w:val="both"/>
    </w:pPr>
  </w:style>
  <w:style w:type="paragraph" w:customStyle="1" w:styleId="B3E263072B8B499FAAF7331FEBBE6969">
    <w:name w:val="B3E263072B8B499FAAF7331FEBBE6969"/>
    <w:rsid w:val="008D62EF"/>
    <w:pPr>
      <w:widowControl w:val="0"/>
      <w:jc w:val="both"/>
    </w:pPr>
  </w:style>
  <w:style w:type="paragraph" w:customStyle="1" w:styleId="935D49E2B25B48FCAA2DAA7FD69D8BBB">
    <w:name w:val="935D49E2B25B48FCAA2DAA7FD69D8BBB"/>
    <w:rsid w:val="008D62EF"/>
    <w:pPr>
      <w:widowControl w:val="0"/>
      <w:jc w:val="both"/>
    </w:pPr>
  </w:style>
  <w:style w:type="paragraph" w:customStyle="1" w:styleId="CCB1F413562C4241B497FB6FF63FBA5C">
    <w:name w:val="CCB1F413562C4241B497FB6FF63FBA5C"/>
    <w:rsid w:val="008D62EF"/>
    <w:pPr>
      <w:widowControl w:val="0"/>
      <w:jc w:val="both"/>
    </w:pPr>
  </w:style>
  <w:style w:type="paragraph" w:customStyle="1" w:styleId="456BCC04B3AB435C8B21BE33BAA7FF7D">
    <w:name w:val="456BCC04B3AB435C8B21BE33BAA7FF7D"/>
    <w:rsid w:val="008D62EF"/>
    <w:pPr>
      <w:widowControl w:val="0"/>
      <w:jc w:val="both"/>
    </w:pPr>
  </w:style>
  <w:style w:type="paragraph" w:customStyle="1" w:styleId="9C0772195D2240888FED13206992B33E">
    <w:name w:val="9C0772195D2240888FED13206992B33E"/>
    <w:rsid w:val="008D62EF"/>
    <w:pPr>
      <w:widowControl w:val="0"/>
      <w:jc w:val="both"/>
    </w:pPr>
  </w:style>
  <w:style w:type="paragraph" w:customStyle="1" w:styleId="989B42E2333A470E9848B0C98635A76C">
    <w:name w:val="989B42E2333A470E9848B0C98635A76C"/>
    <w:rsid w:val="008D62EF"/>
    <w:pPr>
      <w:widowControl w:val="0"/>
      <w:jc w:val="both"/>
    </w:pPr>
  </w:style>
  <w:style w:type="paragraph" w:customStyle="1" w:styleId="B95B84448941435EA3F6BFF7442C79FD">
    <w:name w:val="B95B84448941435EA3F6BFF7442C79FD"/>
    <w:rsid w:val="008D62EF"/>
    <w:pPr>
      <w:widowControl w:val="0"/>
      <w:jc w:val="both"/>
    </w:pPr>
  </w:style>
  <w:style w:type="paragraph" w:customStyle="1" w:styleId="801A4DEB132E49B7A4D376E543F87D88">
    <w:name w:val="801A4DEB132E49B7A4D376E543F87D88"/>
    <w:rsid w:val="008D62EF"/>
    <w:pPr>
      <w:widowControl w:val="0"/>
      <w:jc w:val="both"/>
    </w:pPr>
  </w:style>
  <w:style w:type="paragraph" w:customStyle="1" w:styleId="133D9EE7F8AE4DFF996B122900A386D2">
    <w:name w:val="133D9EE7F8AE4DFF996B122900A386D2"/>
    <w:rsid w:val="008D62EF"/>
    <w:pPr>
      <w:widowControl w:val="0"/>
      <w:jc w:val="both"/>
    </w:pPr>
  </w:style>
  <w:style w:type="paragraph" w:customStyle="1" w:styleId="F3BE78844E374CCE88CEE285FAFD679E">
    <w:name w:val="F3BE78844E374CCE88CEE285FAFD679E"/>
    <w:rsid w:val="008D62EF"/>
    <w:pPr>
      <w:widowControl w:val="0"/>
      <w:jc w:val="both"/>
    </w:pPr>
  </w:style>
  <w:style w:type="paragraph" w:customStyle="1" w:styleId="3FDCD1C057774DF3848C486EEDC67757">
    <w:name w:val="3FDCD1C057774DF3848C486EEDC67757"/>
    <w:rsid w:val="008D62EF"/>
    <w:pPr>
      <w:widowControl w:val="0"/>
      <w:jc w:val="both"/>
    </w:pPr>
  </w:style>
  <w:style w:type="paragraph" w:customStyle="1" w:styleId="3F8EBE980DBF4213B35D834BB4863848">
    <w:name w:val="3F8EBE980DBF4213B35D834BB4863848"/>
    <w:rsid w:val="008D62EF"/>
    <w:pPr>
      <w:widowControl w:val="0"/>
      <w:jc w:val="both"/>
    </w:pPr>
  </w:style>
  <w:style w:type="paragraph" w:customStyle="1" w:styleId="84E6077EA84E41D6874B00C62AFDAB7A">
    <w:name w:val="84E6077EA84E41D6874B00C62AFDAB7A"/>
    <w:rsid w:val="008D62EF"/>
    <w:pPr>
      <w:widowControl w:val="0"/>
      <w:jc w:val="both"/>
    </w:pPr>
  </w:style>
  <w:style w:type="paragraph" w:customStyle="1" w:styleId="252BA6D05E4F41FA81DF30727F77CA3D">
    <w:name w:val="252BA6D05E4F41FA81DF30727F77CA3D"/>
    <w:rsid w:val="008D62EF"/>
    <w:pPr>
      <w:widowControl w:val="0"/>
      <w:jc w:val="both"/>
    </w:pPr>
  </w:style>
  <w:style w:type="paragraph" w:customStyle="1" w:styleId="DD9463C6313547B590142D093C00F97F">
    <w:name w:val="DD9463C6313547B590142D093C00F97F"/>
    <w:rsid w:val="008D62EF"/>
    <w:pPr>
      <w:widowControl w:val="0"/>
      <w:jc w:val="both"/>
    </w:pPr>
  </w:style>
  <w:style w:type="paragraph" w:customStyle="1" w:styleId="284ECC658F1645FC8ACDF8ADDEDFCE26">
    <w:name w:val="284ECC658F1645FC8ACDF8ADDEDFCE26"/>
    <w:rsid w:val="008D62EF"/>
    <w:pPr>
      <w:widowControl w:val="0"/>
      <w:jc w:val="both"/>
    </w:pPr>
  </w:style>
  <w:style w:type="paragraph" w:customStyle="1" w:styleId="6BFBAA56348C477092F806BC3C9BD5D0">
    <w:name w:val="6BFBAA56348C477092F806BC3C9BD5D0"/>
    <w:rsid w:val="008D62EF"/>
    <w:pPr>
      <w:widowControl w:val="0"/>
      <w:jc w:val="both"/>
    </w:pPr>
  </w:style>
  <w:style w:type="paragraph" w:customStyle="1" w:styleId="439276B8874244648095059FBED9525F">
    <w:name w:val="439276B8874244648095059FBED9525F"/>
    <w:rsid w:val="008D62EF"/>
    <w:pPr>
      <w:widowControl w:val="0"/>
      <w:jc w:val="both"/>
    </w:pPr>
  </w:style>
  <w:style w:type="paragraph" w:customStyle="1" w:styleId="82F558C7A4E04B57A9F23977FD3B349D">
    <w:name w:val="82F558C7A4E04B57A9F23977FD3B349D"/>
    <w:rsid w:val="008D62EF"/>
    <w:pPr>
      <w:widowControl w:val="0"/>
      <w:jc w:val="both"/>
    </w:pPr>
  </w:style>
  <w:style w:type="paragraph" w:customStyle="1" w:styleId="88648BB5326E42C1935E1B0A2B187F2B">
    <w:name w:val="88648BB5326E42C1935E1B0A2B187F2B"/>
    <w:rsid w:val="008D62EF"/>
    <w:pPr>
      <w:widowControl w:val="0"/>
      <w:jc w:val="both"/>
    </w:pPr>
  </w:style>
  <w:style w:type="paragraph" w:customStyle="1" w:styleId="66F25657AE614A48B9EA56AB7A928064">
    <w:name w:val="66F25657AE614A48B9EA56AB7A928064"/>
    <w:rsid w:val="008D62EF"/>
    <w:pPr>
      <w:widowControl w:val="0"/>
      <w:jc w:val="both"/>
    </w:pPr>
  </w:style>
  <w:style w:type="paragraph" w:customStyle="1" w:styleId="2F677FAC35E64E6CB9A5557C015F98FC">
    <w:name w:val="2F677FAC35E64E6CB9A5557C015F98FC"/>
    <w:rsid w:val="008D62EF"/>
    <w:pPr>
      <w:widowControl w:val="0"/>
      <w:jc w:val="both"/>
    </w:pPr>
  </w:style>
  <w:style w:type="paragraph" w:customStyle="1" w:styleId="3AE7F879759A422B830F22E59B858144">
    <w:name w:val="3AE7F879759A422B830F22E59B858144"/>
    <w:rsid w:val="008D62EF"/>
    <w:pPr>
      <w:widowControl w:val="0"/>
      <w:jc w:val="both"/>
    </w:pPr>
  </w:style>
  <w:style w:type="paragraph" w:customStyle="1" w:styleId="21C64452D85E42299469E6DF8BF2063D">
    <w:name w:val="21C64452D85E42299469E6DF8BF2063D"/>
    <w:rsid w:val="008D62EF"/>
    <w:pPr>
      <w:widowControl w:val="0"/>
      <w:jc w:val="both"/>
    </w:pPr>
  </w:style>
  <w:style w:type="paragraph" w:customStyle="1" w:styleId="E3C8EAC34AC641568DABC5366380F091">
    <w:name w:val="E3C8EAC34AC641568DABC5366380F091"/>
    <w:rsid w:val="008D62EF"/>
    <w:pPr>
      <w:widowControl w:val="0"/>
      <w:jc w:val="both"/>
    </w:pPr>
  </w:style>
  <w:style w:type="paragraph" w:customStyle="1" w:styleId="EE4D989B94DF42BABA28AB47CAAEE974">
    <w:name w:val="EE4D989B94DF42BABA28AB47CAAEE974"/>
    <w:rsid w:val="008D62EF"/>
    <w:pPr>
      <w:widowControl w:val="0"/>
      <w:jc w:val="both"/>
    </w:pPr>
  </w:style>
  <w:style w:type="paragraph" w:customStyle="1" w:styleId="AB3526F6ADBD45E78ECF0A213D143634">
    <w:name w:val="AB3526F6ADBD45E78ECF0A213D143634"/>
    <w:rsid w:val="008D62EF"/>
    <w:pPr>
      <w:widowControl w:val="0"/>
      <w:jc w:val="both"/>
    </w:pPr>
  </w:style>
  <w:style w:type="paragraph" w:customStyle="1" w:styleId="CC3CB7DA0DB64508937A3616F91F436D">
    <w:name w:val="CC3CB7DA0DB64508937A3616F91F436D"/>
    <w:rsid w:val="008D62EF"/>
    <w:pPr>
      <w:widowControl w:val="0"/>
      <w:jc w:val="both"/>
    </w:pPr>
  </w:style>
  <w:style w:type="paragraph" w:customStyle="1" w:styleId="9687C48D26944BC580F548BF762B14DC">
    <w:name w:val="9687C48D26944BC580F548BF762B14DC"/>
    <w:rsid w:val="008D62EF"/>
    <w:pPr>
      <w:widowControl w:val="0"/>
      <w:jc w:val="both"/>
    </w:pPr>
  </w:style>
  <w:style w:type="paragraph" w:customStyle="1" w:styleId="304E73F909AE4EB98CF315E7109AA965">
    <w:name w:val="304E73F909AE4EB98CF315E7109AA965"/>
    <w:rsid w:val="008D62EF"/>
    <w:pPr>
      <w:widowControl w:val="0"/>
      <w:jc w:val="both"/>
    </w:pPr>
  </w:style>
  <w:style w:type="paragraph" w:customStyle="1" w:styleId="43A23BB5F1404341B2C8FD80867EE689">
    <w:name w:val="43A23BB5F1404341B2C8FD80867EE689"/>
    <w:rsid w:val="008D62EF"/>
    <w:pPr>
      <w:widowControl w:val="0"/>
      <w:jc w:val="both"/>
    </w:pPr>
  </w:style>
  <w:style w:type="paragraph" w:customStyle="1" w:styleId="D1FDEE7DD7B0452198052DDC3F71A288">
    <w:name w:val="D1FDEE7DD7B0452198052DDC3F71A288"/>
    <w:rsid w:val="008D62EF"/>
    <w:pPr>
      <w:widowControl w:val="0"/>
      <w:jc w:val="both"/>
    </w:pPr>
  </w:style>
  <w:style w:type="paragraph" w:customStyle="1" w:styleId="78CF8241FA094B419FB65AD18FE5F5F8">
    <w:name w:val="78CF8241FA094B419FB65AD18FE5F5F8"/>
    <w:rsid w:val="008D62EF"/>
    <w:pPr>
      <w:widowControl w:val="0"/>
      <w:jc w:val="both"/>
    </w:pPr>
  </w:style>
  <w:style w:type="paragraph" w:customStyle="1" w:styleId="F1BE390C064E484792B6B27091343A6B">
    <w:name w:val="F1BE390C064E484792B6B27091343A6B"/>
    <w:rsid w:val="008D62EF"/>
    <w:pPr>
      <w:widowControl w:val="0"/>
      <w:jc w:val="both"/>
    </w:pPr>
  </w:style>
  <w:style w:type="paragraph" w:customStyle="1" w:styleId="14832CE3E204453E82DCA541701124C1">
    <w:name w:val="14832CE3E204453E82DCA541701124C1"/>
    <w:rsid w:val="008D62EF"/>
    <w:pPr>
      <w:widowControl w:val="0"/>
      <w:jc w:val="both"/>
    </w:pPr>
  </w:style>
  <w:style w:type="paragraph" w:customStyle="1" w:styleId="1F3C1DEC918643A0A7E0448AA4DDB78F">
    <w:name w:val="1F3C1DEC918643A0A7E0448AA4DDB78F"/>
    <w:rsid w:val="008D62EF"/>
    <w:pPr>
      <w:widowControl w:val="0"/>
      <w:jc w:val="both"/>
    </w:pPr>
  </w:style>
  <w:style w:type="paragraph" w:customStyle="1" w:styleId="C5254EF1D2824972B7F5E3948A6F1C54">
    <w:name w:val="C5254EF1D2824972B7F5E3948A6F1C54"/>
    <w:rsid w:val="008D62EF"/>
    <w:pPr>
      <w:widowControl w:val="0"/>
      <w:jc w:val="both"/>
    </w:pPr>
  </w:style>
  <w:style w:type="paragraph" w:customStyle="1" w:styleId="D73606BEAD8A490CBD19EFEC6D9A6EC7">
    <w:name w:val="D73606BEAD8A490CBD19EFEC6D9A6EC7"/>
    <w:rsid w:val="008D62EF"/>
    <w:pPr>
      <w:widowControl w:val="0"/>
      <w:jc w:val="both"/>
    </w:pPr>
  </w:style>
  <w:style w:type="paragraph" w:customStyle="1" w:styleId="16778DE03691486F95A8EBB4CF46605A">
    <w:name w:val="16778DE03691486F95A8EBB4CF46605A"/>
    <w:rsid w:val="008D62EF"/>
    <w:pPr>
      <w:widowControl w:val="0"/>
      <w:jc w:val="both"/>
    </w:pPr>
  </w:style>
  <w:style w:type="paragraph" w:customStyle="1" w:styleId="67E50996DA8746C789ED8A9BBA878CCF">
    <w:name w:val="67E50996DA8746C789ED8A9BBA878CCF"/>
    <w:rsid w:val="008D62EF"/>
    <w:pPr>
      <w:widowControl w:val="0"/>
      <w:jc w:val="both"/>
    </w:pPr>
  </w:style>
  <w:style w:type="paragraph" w:customStyle="1" w:styleId="976BB132065D4BB29EB4E3517759F637">
    <w:name w:val="976BB132065D4BB29EB4E3517759F637"/>
    <w:rsid w:val="008D62EF"/>
    <w:pPr>
      <w:widowControl w:val="0"/>
      <w:jc w:val="both"/>
    </w:pPr>
  </w:style>
  <w:style w:type="paragraph" w:customStyle="1" w:styleId="B0FD0476087C498EA7062CD8F7EEB92D">
    <w:name w:val="B0FD0476087C498EA7062CD8F7EEB92D"/>
    <w:rsid w:val="008D62EF"/>
    <w:pPr>
      <w:widowControl w:val="0"/>
      <w:jc w:val="both"/>
    </w:pPr>
  </w:style>
  <w:style w:type="paragraph" w:customStyle="1" w:styleId="62676923BB424A50AD438FEEE08641F2">
    <w:name w:val="62676923BB424A50AD438FEEE08641F2"/>
    <w:rsid w:val="008D62EF"/>
    <w:pPr>
      <w:widowControl w:val="0"/>
      <w:jc w:val="both"/>
    </w:pPr>
  </w:style>
  <w:style w:type="paragraph" w:customStyle="1" w:styleId="832A0E4FC5F84BFD80FC5289E3D6713C">
    <w:name w:val="832A0E4FC5F84BFD80FC5289E3D6713C"/>
    <w:rsid w:val="008D62EF"/>
    <w:pPr>
      <w:widowControl w:val="0"/>
      <w:jc w:val="both"/>
    </w:pPr>
  </w:style>
  <w:style w:type="paragraph" w:customStyle="1" w:styleId="D299A8E530FC46EDA9696F161D822389">
    <w:name w:val="D299A8E530FC46EDA9696F161D822389"/>
    <w:rsid w:val="008D62EF"/>
    <w:pPr>
      <w:widowControl w:val="0"/>
      <w:jc w:val="both"/>
    </w:pPr>
  </w:style>
  <w:style w:type="paragraph" w:customStyle="1" w:styleId="472E8D20BDB74AA5B7134C3AE8C53B3D">
    <w:name w:val="472E8D20BDB74AA5B7134C3AE8C53B3D"/>
    <w:rsid w:val="008D62EF"/>
    <w:pPr>
      <w:widowControl w:val="0"/>
      <w:jc w:val="both"/>
    </w:pPr>
  </w:style>
  <w:style w:type="paragraph" w:customStyle="1" w:styleId="9AA1851D6FB84DC4A9E514A217EB6FA4">
    <w:name w:val="9AA1851D6FB84DC4A9E514A217EB6FA4"/>
    <w:rsid w:val="008D62EF"/>
    <w:pPr>
      <w:widowControl w:val="0"/>
      <w:jc w:val="both"/>
    </w:pPr>
  </w:style>
  <w:style w:type="paragraph" w:customStyle="1" w:styleId="5236CF6C892749A2B85A6C11C5CD0189">
    <w:name w:val="5236CF6C892749A2B85A6C11C5CD0189"/>
    <w:rsid w:val="008D62EF"/>
    <w:pPr>
      <w:widowControl w:val="0"/>
      <w:jc w:val="both"/>
    </w:pPr>
  </w:style>
  <w:style w:type="paragraph" w:customStyle="1" w:styleId="796FDD3D72894D25922F36F94F48F47F">
    <w:name w:val="796FDD3D72894D25922F36F94F48F47F"/>
    <w:rsid w:val="008D62EF"/>
    <w:pPr>
      <w:widowControl w:val="0"/>
      <w:jc w:val="both"/>
    </w:pPr>
  </w:style>
  <w:style w:type="paragraph" w:customStyle="1" w:styleId="63A849EDE6F4446AB3EF22F802F80369">
    <w:name w:val="63A849EDE6F4446AB3EF22F802F80369"/>
    <w:rsid w:val="008D62EF"/>
    <w:pPr>
      <w:widowControl w:val="0"/>
      <w:jc w:val="both"/>
    </w:pPr>
  </w:style>
  <w:style w:type="paragraph" w:customStyle="1" w:styleId="4E6F08BCDB7B46DCBB134B5879826383">
    <w:name w:val="4E6F08BCDB7B46DCBB134B5879826383"/>
    <w:rsid w:val="008D62EF"/>
    <w:pPr>
      <w:widowControl w:val="0"/>
      <w:jc w:val="both"/>
    </w:pPr>
  </w:style>
  <w:style w:type="paragraph" w:customStyle="1" w:styleId="BECD3BAB9B23441B8B8C6B1880062273">
    <w:name w:val="BECD3BAB9B23441B8B8C6B1880062273"/>
    <w:rsid w:val="008D62EF"/>
    <w:pPr>
      <w:widowControl w:val="0"/>
      <w:jc w:val="both"/>
    </w:pPr>
  </w:style>
  <w:style w:type="paragraph" w:customStyle="1" w:styleId="AF08030AB34545E0B273D433ED6C444B">
    <w:name w:val="AF08030AB34545E0B273D433ED6C444B"/>
    <w:rsid w:val="008D62EF"/>
    <w:pPr>
      <w:widowControl w:val="0"/>
      <w:jc w:val="both"/>
    </w:pPr>
  </w:style>
  <w:style w:type="paragraph" w:customStyle="1" w:styleId="5CA50C81FD7E4548912F908B39EC2904">
    <w:name w:val="5CA50C81FD7E4548912F908B39EC2904"/>
    <w:rsid w:val="008D62EF"/>
    <w:pPr>
      <w:widowControl w:val="0"/>
      <w:jc w:val="both"/>
    </w:pPr>
  </w:style>
  <w:style w:type="paragraph" w:customStyle="1" w:styleId="32D3D899C68345A6B8951052B8C359B7">
    <w:name w:val="32D3D899C68345A6B8951052B8C359B7"/>
    <w:rsid w:val="008D62EF"/>
    <w:pPr>
      <w:widowControl w:val="0"/>
      <w:jc w:val="both"/>
    </w:pPr>
  </w:style>
  <w:style w:type="paragraph" w:customStyle="1" w:styleId="779C6DED76C74F92BCC587C9BB8DE0F7">
    <w:name w:val="779C6DED76C74F92BCC587C9BB8DE0F7"/>
    <w:rsid w:val="008D62EF"/>
    <w:pPr>
      <w:widowControl w:val="0"/>
      <w:jc w:val="both"/>
    </w:pPr>
  </w:style>
  <w:style w:type="paragraph" w:customStyle="1" w:styleId="6777194B84C544FD9831276CA562A6A2">
    <w:name w:val="6777194B84C544FD9831276CA562A6A2"/>
    <w:rsid w:val="008D62EF"/>
    <w:pPr>
      <w:widowControl w:val="0"/>
      <w:jc w:val="both"/>
    </w:pPr>
  </w:style>
  <w:style w:type="paragraph" w:customStyle="1" w:styleId="EED4254A7BFB4074BAE535A9F3E41999">
    <w:name w:val="EED4254A7BFB4074BAE535A9F3E41999"/>
    <w:rsid w:val="008D62EF"/>
    <w:pPr>
      <w:widowControl w:val="0"/>
      <w:jc w:val="both"/>
    </w:pPr>
  </w:style>
  <w:style w:type="paragraph" w:customStyle="1" w:styleId="D6308D9D25304EF785E29273030C7B4A">
    <w:name w:val="D6308D9D25304EF785E29273030C7B4A"/>
    <w:rsid w:val="008D62EF"/>
    <w:pPr>
      <w:widowControl w:val="0"/>
      <w:jc w:val="both"/>
    </w:pPr>
  </w:style>
  <w:style w:type="paragraph" w:customStyle="1" w:styleId="706010D52A0944A5ACF59E879462B272">
    <w:name w:val="706010D52A0944A5ACF59E879462B272"/>
    <w:rsid w:val="008D62EF"/>
    <w:pPr>
      <w:widowControl w:val="0"/>
      <w:jc w:val="both"/>
    </w:pPr>
  </w:style>
  <w:style w:type="paragraph" w:customStyle="1" w:styleId="3EDB05258FC24100913932DCA800D342">
    <w:name w:val="3EDB05258FC24100913932DCA800D342"/>
    <w:rsid w:val="008D62EF"/>
    <w:pPr>
      <w:widowControl w:val="0"/>
      <w:jc w:val="both"/>
    </w:pPr>
  </w:style>
  <w:style w:type="paragraph" w:customStyle="1" w:styleId="3D794B2EA15A499A9566DBB7636F7718">
    <w:name w:val="3D794B2EA15A499A9566DBB7636F7718"/>
    <w:rsid w:val="008D62EF"/>
    <w:pPr>
      <w:widowControl w:val="0"/>
      <w:jc w:val="both"/>
    </w:pPr>
  </w:style>
  <w:style w:type="paragraph" w:customStyle="1" w:styleId="6D14F7345ABC4560A95F35F4A5707C4B">
    <w:name w:val="6D14F7345ABC4560A95F35F4A5707C4B"/>
    <w:rsid w:val="008D62EF"/>
    <w:pPr>
      <w:widowControl w:val="0"/>
      <w:jc w:val="both"/>
    </w:pPr>
  </w:style>
  <w:style w:type="paragraph" w:customStyle="1" w:styleId="83C13189A3674CB589F0073B0B16D038">
    <w:name w:val="83C13189A3674CB589F0073B0B16D038"/>
    <w:rsid w:val="008D62EF"/>
    <w:pPr>
      <w:widowControl w:val="0"/>
      <w:jc w:val="both"/>
    </w:pPr>
  </w:style>
  <w:style w:type="paragraph" w:customStyle="1" w:styleId="72EAC6E9C2D04E269F35428A75019CC9">
    <w:name w:val="72EAC6E9C2D04E269F35428A75019CC9"/>
    <w:rsid w:val="008D62EF"/>
    <w:pPr>
      <w:widowControl w:val="0"/>
      <w:jc w:val="both"/>
    </w:pPr>
  </w:style>
  <w:style w:type="paragraph" w:customStyle="1" w:styleId="643861C738374368827D86588E967705">
    <w:name w:val="643861C738374368827D86588E967705"/>
    <w:rsid w:val="008D62EF"/>
    <w:pPr>
      <w:widowControl w:val="0"/>
      <w:jc w:val="both"/>
    </w:pPr>
  </w:style>
  <w:style w:type="paragraph" w:customStyle="1" w:styleId="89F0954C98E3422A9854154E9BBCE08A">
    <w:name w:val="89F0954C98E3422A9854154E9BBCE08A"/>
    <w:rsid w:val="008D62EF"/>
    <w:pPr>
      <w:widowControl w:val="0"/>
      <w:jc w:val="both"/>
    </w:pPr>
  </w:style>
  <w:style w:type="paragraph" w:customStyle="1" w:styleId="5B469B5B9758418AAE8220126111F6EB">
    <w:name w:val="5B469B5B9758418AAE8220126111F6EB"/>
    <w:rsid w:val="008D62EF"/>
    <w:pPr>
      <w:widowControl w:val="0"/>
      <w:jc w:val="both"/>
    </w:pPr>
  </w:style>
  <w:style w:type="paragraph" w:customStyle="1" w:styleId="F5194C22646A42F6BA86E525E574B4B2">
    <w:name w:val="F5194C22646A42F6BA86E525E574B4B2"/>
    <w:rsid w:val="008D62EF"/>
    <w:pPr>
      <w:widowControl w:val="0"/>
      <w:jc w:val="both"/>
    </w:pPr>
  </w:style>
  <w:style w:type="paragraph" w:customStyle="1" w:styleId="3B77DFADCC344C238BFC215DE36DE32C">
    <w:name w:val="3B77DFADCC344C238BFC215DE36DE32C"/>
    <w:rsid w:val="008D62EF"/>
    <w:pPr>
      <w:widowControl w:val="0"/>
      <w:jc w:val="both"/>
    </w:pPr>
  </w:style>
  <w:style w:type="paragraph" w:customStyle="1" w:styleId="6DC15264C041496DBE65848E7969887B">
    <w:name w:val="6DC15264C041496DBE65848E7969887B"/>
    <w:rsid w:val="008D62EF"/>
    <w:pPr>
      <w:widowControl w:val="0"/>
      <w:jc w:val="both"/>
    </w:pPr>
  </w:style>
  <w:style w:type="paragraph" w:customStyle="1" w:styleId="7272FA1BB21040629FCB2F388542389E">
    <w:name w:val="7272FA1BB21040629FCB2F388542389E"/>
    <w:rsid w:val="008D62EF"/>
    <w:pPr>
      <w:widowControl w:val="0"/>
      <w:jc w:val="both"/>
    </w:pPr>
  </w:style>
  <w:style w:type="paragraph" w:customStyle="1" w:styleId="773915C44C894F05B6196F560E007C1E">
    <w:name w:val="773915C44C894F05B6196F560E007C1E"/>
    <w:rsid w:val="008D62EF"/>
    <w:pPr>
      <w:widowControl w:val="0"/>
      <w:jc w:val="both"/>
    </w:pPr>
  </w:style>
  <w:style w:type="paragraph" w:customStyle="1" w:styleId="FEC4A19B9A9C412AB3EF9988F55CB915">
    <w:name w:val="FEC4A19B9A9C412AB3EF9988F55CB915"/>
    <w:rsid w:val="008D62EF"/>
    <w:pPr>
      <w:widowControl w:val="0"/>
      <w:jc w:val="both"/>
    </w:pPr>
  </w:style>
  <w:style w:type="paragraph" w:customStyle="1" w:styleId="5E39BBAEFF8C46AC99FD5D3D605C3C79">
    <w:name w:val="5E39BBAEFF8C46AC99FD5D3D605C3C79"/>
    <w:rsid w:val="008D62EF"/>
    <w:pPr>
      <w:widowControl w:val="0"/>
      <w:jc w:val="both"/>
    </w:pPr>
  </w:style>
  <w:style w:type="paragraph" w:customStyle="1" w:styleId="99118046561D4BC7BEC060DD9682B2AC">
    <w:name w:val="99118046561D4BC7BEC060DD9682B2AC"/>
    <w:rsid w:val="008D62EF"/>
    <w:pPr>
      <w:widowControl w:val="0"/>
      <w:jc w:val="both"/>
    </w:pPr>
  </w:style>
  <w:style w:type="paragraph" w:customStyle="1" w:styleId="90D23A88C535487DB31A70144A280F06">
    <w:name w:val="90D23A88C535487DB31A70144A280F06"/>
    <w:rsid w:val="008D62EF"/>
    <w:pPr>
      <w:widowControl w:val="0"/>
      <w:jc w:val="both"/>
    </w:pPr>
  </w:style>
  <w:style w:type="paragraph" w:customStyle="1" w:styleId="C47E72DB3FA24FC5B27951F4BB2688C3">
    <w:name w:val="C47E72DB3FA24FC5B27951F4BB2688C3"/>
    <w:rsid w:val="008D62EF"/>
    <w:pPr>
      <w:widowControl w:val="0"/>
      <w:jc w:val="both"/>
    </w:pPr>
  </w:style>
  <w:style w:type="paragraph" w:customStyle="1" w:styleId="4B26A0E0FEC4416289ED9FBBE6CE794E">
    <w:name w:val="4B26A0E0FEC4416289ED9FBBE6CE794E"/>
    <w:rsid w:val="008D62EF"/>
    <w:pPr>
      <w:widowControl w:val="0"/>
      <w:jc w:val="both"/>
    </w:pPr>
  </w:style>
  <w:style w:type="paragraph" w:customStyle="1" w:styleId="53D680081E75428CA142A02DBAE06571">
    <w:name w:val="53D680081E75428CA142A02DBAE06571"/>
    <w:rsid w:val="008D62EF"/>
    <w:pPr>
      <w:widowControl w:val="0"/>
      <w:jc w:val="both"/>
    </w:pPr>
  </w:style>
  <w:style w:type="paragraph" w:customStyle="1" w:styleId="3A40D887A3484809953F64D833A7F79F">
    <w:name w:val="3A40D887A3484809953F64D833A7F79F"/>
    <w:rsid w:val="008D62EF"/>
    <w:pPr>
      <w:widowControl w:val="0"/>
      <w:jc w:val="both"/>
    </w:pPr>
  </w:style>
  <w:style w:type="paragraph" w:customStyle="1" w:styleId="DFFC68E6CB244DF19EA7EE8329DF6E77">
    <w:name w:val="DFFC68E6CB244DF19EA7EE8329DF6E77"/>
    <w:rsid w:val="008D62EF"/>
    <w:pPr>
      <w:widowControl w:val="0"/>
      <w:jc w:val="both"/>
    </w:pPr>
  </w:style>
  <w:style w:type="paragraph" w:customStyle="1" w:styleId="201D57721A25459292C324238AFB1753">
    <w:name w:val="201D57721A25459292C324238AFB1753"/>
    <w:rsid w:val="008D62EF"/>
    <w:pPr>
      <w:widowControl w:val="0"/>
      <w:jc w:val="both"/>
    </w:pPr>
  </w:style>
  <w:style w:type="paragraph" w:customStyle="1" w:styleId="27857918C36C4A0A893A481D72F101AC">
    <w:name w:val="27857918C36C4A0A893A481D72F101AC"/>
    <w:rsid w:val="008D62EF"/>
    <w:pPr>
      <w:widowControl w:val="0"/>
      <w:jc w:val="both"/>
    </w:pPr>
  </w:style>
  <w:style w:type="paragraph" w:customStyle="1" w:styleId="DCDF8B46587C49418CD5043C87A246A4">
    <w:name w:val="DCDF8B46587C49418CD5043C87A246A4"/>
    <w:rsid w:val="008D62EF"/>
    <w:pPr>
      <w:widowControl w:val="0"/>
      <w:jc w:val="both"/>
    </w:pPr>
  </w:style>
  <w:style w:type="paragraph" w:customStyle="1" w:styleId="66AC01DFDB1D426F9CD070880299418C">
    <w:name w:val="66AC01DFDB1D426F9CD070880299418C"/>
    <w:rsid w:val="008D62EF"/>
    <w:pPr>
      <w:widowControl w:val="0"/>
      <w:jc w:val="both"/>
    </w:pPr>
  </w:style>
  <w:style w:type="paragraph" w:customStyle="1" w:styleId="8EEDC247FF9A46F1B510591E7CCC4741">
    <w:name w:val="8EEDC247FF9A46F1B510591E7CCC4741"/>
    <w:rsid w:val="008D62EF"/>
    <w:pPr>
      <w:widowControl w:val="0"/>
      <w:jc w:val="both"/>
    </w:pPr>
  </w:style>
  <w:style w:type="paragraph" w:customStyle="1" w:styleId="78C50A5CABD74624ABBFE46C7F9A92D8">
    <w:name w:val="78C50A5CABD74624ABBFE46C7F9A92D8"/>
    <w:rsid w:val="008D62EF"/>
    <w:pPr>
      <w:widowControl w:val="0"/>
      <w:jc w:val="both"/>
    </w:pPr>
  </w:style>
  <w:style w:type="paragraph" w:customStyle="1" w:styleId="337B9C48C12F4EBF8971BB0A768FC25C">
    <w:name w:val="337B9C48C12F4EBF8971BB0A768FC25C"/>
    <w:rsid w:val="008D62EF"/>
    <w:pPr>
      <w:widowControl w:val="0"/>
      <w:jc w:val="both"/>
    </w:pPr>
  </w:style>
  <w:style w:type="paragraph" w:customStyle="1" w:styleId="6CCA52BB75A34C87B410138A5D9E979F">
    <w:name w:val="6CCA52BB75A34C87B410138A5D9E979F"/>
    <w:rsid w:val="008D62EF"/>
    <w:pPr>
      <w:widowControl w:val="0"/>
      <w:jc w:val="both"/>
    </w:pPr>
  </w:style>
  <w:style w:type="paragraph" w:customStyle="1" w:styleId="AA371BB1B5D942ABA214542EB9675BF7">
    <w:name w:val="AA371BB1B5D942ABA214542EB9675BF7"/>
    <w:rsid w:val="008D62EF"/>
    <w:pPr>
      <w:widowControl w:val="0"/>
      <w:jc w:val="both"/>
    </w:pPr>
  </w:style>
  <w:style w:type="paragraph" w:customStyle="1" w:styleId="EE3D9E69257E488DA84B8A62FE1C367C">
    <w:name w:val="EE3D9E69257E488DA84B8A62FE1C367C"/>
    <w:rsid w:val="008D62EF"/>
    <w:pPr>
      <w:widowControl w:val="0"/>
      <w:jc w:val="both"/>
    </w:pPr>
  </w:style>
  <w:style w:type="paragraph" w:customStyle="1" w:styleId="C599FA9245E34B899AE1B5BFB92712DE">
    <w:name w:val="C599FA9245E34B899AE1B5BFB92712DE"/>
    <w:rsid w:val="008D62EF"/>
    <w:pPr>
      <w:widowControl w:val="0"/>
      <w:jc w:val="both"/>
    </w:pPr>
  </w:style>
  <w:style w:type="paragraph" w:customStyle="1" w:styleId="78CCC6E49B594446A6B7FA16B3B1AA12">
    <w:name w:val="78CCC6E49B594446A6B7FA16B3B1AA12"/>
    <w:rsid w:val="008D62EF"/>
    <w:pPr>
      <w:widowControl w:val="0"/>
      <w:jc w:val="both"/>
    </w:pPr>
  </w:style>
  <w:style w:type="paragraph" w:customStyle="1" w:styleId="FE01DA25A95E4661BFE3EDA9BB0504F9">
    <w:name w:val="FE01DA25A95E4661BFE3EDA9BB0504F9"/>
    <w:rsid w:val="008D62EF"/>
    <w:pPr>
      <w:widowControl w:val="0"/>
      <w:jc w:val="both"/>
    </w:pPr>
  </w:style>
  <w:style w:type="paragraph" w:customStyle="1" w:styleId="A582799B643740F2993308EBCFEA35AE">
    <w:name w:val="A582799B643740F2993308EBCFEA35AE"/>
    <w:rsid w:val="008D62EF"/>
    <w:pPr>
      <w:widowControl w:val="0"/>
      <w:jc w:val="both"/>
    </w:pPr>
  </w:style>
  <w:style w:type="paragraph" w:customStyle="1" w:styleId="59B6A9E9382B489AB16FA9FF8B00089F">
    <w:name w:val="59B6A9E9382B489AB16FA9FF8B00089F"/>
    <w:rsid w:val="008D62EF"/>
    <w:pPr>
      <w:widowControl w:val="0"/>
      <w:jc w:val="both"/>
    </w:pPr>
  </w:style>
  <w:style w:type="paragraph" w:customStyle="1" w:styleId="3D2102B3FC924A91A66C7A75B9146481">
    <w:name w:val="3D2102B3FC924A91A66C7A75B9146481"/>
    <w:rsid w:val="008D62EF"/>
    <w:pPr>
      <w:widowControl w:val="0"/>
      <w:jc w:val="both"/>
    </w:pPr>
  </w:style>
  <w:style w:type="paragraph" w:customStyle="1" w:styleId="821D1513DE4D4C2CB9C7B2C0F7E8F3BA">
    <w:name w:val="821D1513DE4D4C2CB9C7B2C0F7E8F3BA"/>
    <w:rsid w:val="008D62EF"/>
    <w:pPr>
      <w:widowControl w:val="0"/>
      <w:jc w:val="both"/>
    </w:pPr>
  </w:style>
  <w:style w:type="paragraph" w:customStyle="1" w:styleId="94B9644CEBF94879A96F2BA33CAC036E">
    <w:name w:val="94B9644CEBF94879A96F2BA33CAC036E"/>
    <w:rsid w:val="008D62EF"/>
    <w:pPr>
      <w:widowControl w:val="0"/>
      <w:jc w:val="both"/>
    </w:pPr>
  </w:style>
  <w:style w:type="paragraph" w:customStyle="1" w:styleId="CBAFCD2F05CF46D9B79BE0E16BC45CF0">
    <w:name w:val="CBAFCD2F05CF46D9B79BE0E16BC45CF0"/>
    <w:rsid w:val="008D62EF"/>
    <w:pPr>
      <w:widowControl w:val="0"/>
      <w:jc w:val="both"/>
    </w:pPr>
  </w:style>
  <w:style w:type="paragraph" w:customStyle="1" w:styleId="69DE1212B9CC4997ABDC3DBD7F21CB06">
    <w:name w:val="69DE1212B9CC4997ABDC3DBD7F21CB06"/>
    <w:rsid w:val="008D62EF"/>
    <w:pPr>
      <w:widowControl w:val="0"/>
      <w:jc w:val="both"/>
    </w:pPr>
  </w:style>
  <w:style w:type="paragraph" w:customStyle="1" w:styleId="F7622D68BDE142C0A7932304CE05315D">
    <w:name w:val="F7622D68BDE142C0A7932304CE05315D"/>
    <w:rsid w:val="008D62EF"/>
    <w:pPr>
      <w:widowControl w:val="0"/>
      <w:jc w:val="both"/>
    </w:pPr>
  </w:style>
  <w:style w:type="paragraph" w:customStyle="1" w:styleId="DCBC73E5651E475990CE03FF575E8F47">
    <w:name w:val="DCBC73E5651E475990CE03FF575E8F47"/>
    <w:rsid w:val="008D62EF"/>
    <w:pPr>
      <w:widowControl w:val="0"/>
      <w:jc w:val="both"/>
    </w:pPr>
  </w:style>
  <w:style w:type="paragraph" w:customStyle="1" w:styleId="F4D7D24A59144848AEB8495F6ABD7B12">
    <w:name w:val="F4D7D24A59144848AEB8495F6ABD7B12"/>
    <w:rsid w:val="008D62EF"/>
    <w:pPr>
      <w:widowControl w:val="0"/>
      <w:jc w:val="both"/>
    </w:pPr>
  </w:style>
  <w:style w:type="paragraph" w:customStyle="1" w:styleId="5EEB7384DF384809BC6257F3A3E62DA0">
    <w:name w:val="5EEB7384DF384809BC6257F3A3E62DA0"/>
    <w:rsid w:val="008D62EF"/>
    <w:pPr>
      <w:widowControl w:val="0"/>
      <w:jc w:val="both"/>
    </w:pPr>
  </w:style>
  <w:style w:type="paragraph" w:customStyle="1" w:styleId="043B005A063C4FFB9F609B1E3CF060D2">
    <w:name w:val="043B005A063C4FFB9F609B1E3CF060D2"/>
    <w:rsid w:val="008D62EF"/>
    <w:pPr>
      <w:widowControl w:val="0"/>
      <w:jc w:val="both"/>
    </w:pPr>
  </w:style>
  <w:style w:type="paragraph" w:customStyle="1" w:styleId="5757A8D84D5C43558CF75740630F2CAE">
    <w:name w:val="5757A8D84D5C43558CF75740630F2CAE"/>
    <w:rsid w:val="008D62EF"/>
    <w:pPr>
      <w:widowControl w:val="0"/>
      <w:jc w:val="both"/>
    </w:pPr>
  </w:style>
  <w:style w:type="paragraph" w:customStyle="1" w:styleId="94DEBBCE156E4A798DFA0B0D7702F9F7">
    <w:name w:val="94DEBBCE156E4A798DFA0B0D7702F9F7"/>
    <w:rsid w:val="008D62EF"/>
    <w:pPr>
      <w:widowControl w:val="0"/>
      <w:jc w:val="both"/>
    </w:pPr>
  </w:style>
  <w:style w:type="paragraph" w:customStyle="1" w:styleId="2C18A242C8394C088DC94CCEFEE0336F">
    <w:name w:val="2C18A242C8394C088DC94CCEFEE0336F"/>
    <w:rsid w:val="008D62EF"/>
    <w:pPr>
      <w:widowControl w:val="0"/>
      <w:jc w:val="both"/>
    </w:pPr>
  </w:style>
  <w:style w:type="paragraph" w:customStyle="1" w:styleId="474C6CB2BE6C42E98C2A9736DF870950">
    <w:name w:val="474C6CB2BE6C42E98C2A9736DF870950"/>
    <w:rsid w:val="008D62EF"/>
    <w:pPr>
      <w:widowControl w:val="0"/>
      <w:jc w:val="both"/>
    </w:pPr>
  </w:style>
  <w:style w:type="paragraph" w:customStyle="1" w:styleId="7378C8299F2C4659BF3CC65DF593ED0A">
    <w:name w:val="7378C8299F2C4659BF3CC65DF593ED0A"/>
    <w:rsid w:val="008D62EF"/>
    <w:pPr>
      <w:widowControl w:val="0"/>
      <w:jc w:val="both"/>
    </w:pPr>
  </w:style>
  <w:style w:type="paragraph" w:customStyle="1" w:styleId="689CA9A8B56D484187E93908FDF43CB9">
    <w:name w:val="689CA9A8B56D484187E93908FDF43CB9"/>
    <w:rsid w:val="008D62EF"/>
    <w:pPr>
      <w:widowControl w:val="0"/>
      <w:jc w:val="both"/>
    </w:pPr>
  </w:style>
  <w:style w:type="paragraph" w:customStyle="1" w:styleId="CE3A9807FF7A45F1AAA052CECEB1A23C">
    <w:name w:val="CE3A9807FF7A45F1AAA052CECEB1A23C"/>
    <w:rsid w:val="008D62EF"/>
    <w:pPr>
      <w:widowControl w:val="0"/>
      <w:jc w:val="both"/>
    </w:pPr>
  </w:style>
  <w:style w:type="paragraph" w:customStyle="1" w:styleId="F9DE4752594849F38155CD6EE324F2F1">
    <w:name w:val="F9DE4752594849F38155CD6EE324F2F1"/>
    <w:rsid w:val="008D62EF"/>
    <w:pPr>
      <w:widowControl w:val="0"/>
      <w:jc w:val="both"/>
    </w:pPr>
  </w:style>
  <w:style w:type="paragraph" w:customStyle="1" w:styleId="587A41C2ACFD467DABA4340E5E753428">
    <w:name w:val="587A41C2ACFD467DABA4340E5E753428"/>
    <w:rsid w:val="008D62EF"/>
    <w:pPr>
      <w:widowControl w:val="0"/>
      <w:jc w:val="both"/>
    </w:pPr>
  </w:style>
  <w:style w:type="paragraph" w:customStyle="1" w:styleId="20E7E7DE277F4167B6B977AA5047E1EC">
    <w:name w:val="20E7E7DE277F4167B6B977AA5047E1EC"/>
    <w:rsid w:val="008D62EF"/>
    <w:pPr>
      <w:widowControl w:val="0"/>
      <w:jc w:val="both"/>
    </w:pPr>
  </w:style>
  <w:style w:type="paragraph" w:customStyle="1" w:styleId="11810AD29455418C86C615890C1680D5">
    <w:name w:val="11810AD29455418C86C615890C1680D5"/>
    <w:rsid w:val="008D62EF"/>
    <w:pPr>
      <w:widowControl w:val="0"/>
      <w:jc w:val="both"/>
    </w:pPr>
  </w:style>
  <w:style w:type="paragraph" w:customStyle="1" w:styleId="736EDF6FDEE5450498FB1A29D95ED075">
    <w:name w:val="736EDF6FDEE5450498FB1A29D95ED075"/>
    <w:rsid w:val="008D62EF"/>
    <w:pPr>
      <w:widowControl w:val="0"/>
      <w:jc w:val="both"/>
    </w:pPr>
  </w:style>
  <w:style w:type="paragraph" w:customStyle="1" w:styleId="DD1B35E49A424DD68CF48A84FD86B1FC">
    <w:name w:val="DD1B35E49A424DD68CF48A84FD86B1FC"/>
    <w:rsid w:val="008D62EF"/>
    <w:pPr>
      <w:widowControl w:val="0"/>
      <w:jc w:val="both"/>
    </w:pPr>
  </w:style>
  <w:style w:type="paragraph" w:customStyle="1" w:styleId="2E3B01C2335340DEA9C0503737F34162">
    <w:name w:val="2E3B01C2335340DEA9C0503737F34162"/>
    <w:rsid w:val="008D62EF"/>
    <w:pPr>
      <w:widowControl w:val="0"/>
      <w:jc w:val="both"/>
    </w:pPr>
  </w:style>
  <w:style w:type="paragraph" w:customStyle="1" w:styleId="8315EE7A23E74BD999137AA252308950">
    <w:name w:val="8315EE7A23E74BD999137AA252308950"/>
    <w:rsid w:val="008D62EF"/>
    <w:pPr>
      <w:widowControl w:val="0"/>
      <w:jc w:val="both"/>
    </w:pPr>
  </w:style>
  <w:style w:type="paragraph" w:customStyle="1" w:styleId="C14AA3006B9E4EE29A41A4C45D87744A">
    <w:name w:val="C14AA3006B9E4EE29A41A4C45D87744A"/>
    <w:rsid w:val="008D62EF"/>
    <w:pPr>
      <w:widowControl w:val="0"/>
      <w:jc w:val="both"/>
    </w:pPr>
  </w:style>
  <w:style w:type="paragraph" w:customStyle="1" w:styleId="0E074726AD2C4AC7A08297B656B2641B">
    <w:name w:val="0E074726AD2C4AC7A08297B656B2641B"/>
    <w:rsid w:val="008D62EF"/>
    <w:pPr>
      <w:widowControl w:val="0"/>
      <w:jc w:val="both"/>
    </w:pPr>
  </w:style>
  <w:style w:type="paragraph" w:customStyle="1" w:styleId="BCE66B8A9CCE4DAEBB7E0F18AF36896F">
    <w:name w:val="BCE66B8A9CCE4DAEBB7E0F18AF36896F"/>
    <w:rsid w:val="008D62EF"/>
    <w:pPr>
      <w:widowControl w:val="0"/>
      <w:jc w:val="both"/>
    </w:pPr>
  </w:style>
  <w:style w:type="paragraph" w:customStyle="1" w:styleId="36E8C4EE525B4B4AA2AB34E708C4A0D9">
    <w:name w:val="36E8C4EE525B4B4AA2AB34E708C4A0D9"/>
    <w:rsid w:val="008D62EF"/>
    <w:pPr>
      <w:widowControl w:val="0"/>
      <w:jc w:val="both"/>
    </w:pPr>
  </w:style>
  <w:style w:type="paragraph" w:customStyle="1" w:styleId="142EB329F08542E49CB4CBD0B17DDBDD">
    <w:name w:val="142EB329F08542E49CB4CBD0B17DDBDD"/>
    <w:rsid w:val="008D62EF"/>
    <w:pPr>
      <w:widowControl w:val="0"/>
      <w:jc w:val="both"/>
    </w:pPr>
  </w:style>
  <w:style w:type="paragraph" w:customStyle="1" w:styleId="3E2BBAC378CB4BF09B506764F5E55A50">
    <w:name w:val="3E2BBAC378CB4BF09B506764F5E55A50"/>
    <w:rsid w:val="008D62EF"/>
    <w:pPr>
      <w:widowControl w:val="0"/>
      <w:jc w:val="both"/>
    </w:pPr>
  </w:style>
  <w:style w:type="paragraph" w:customStyle="1" w:styleId="378A33F7FAE64BAB95FC237CEDBE8AF4">
    <w:name w:val="378A33F7FAE64BAB95FC237CEDBE8AF4"/>
    <w:rsid w:val="008D62EF"/>
    <w:pPr>
      <w:widowControl w:val="0"/>
      <w:jc w:val="both"/>
    </w:pPr>
  </w:style>
  <w:style w:type="paragraph" w:customStyle="1" w:styleId="46A67CB4774C4C4382E693CD7C6312D2">
    <w:name w:val="46A67CB4774C4C4382E693CD7C6312D2"/>
    <w:rsid w:val="008D62EF"/>
    <w:pPr>
      <w:widowControl w:val="0"/>
      <w:jc w:val="both"/>
    </w:pPr>
  </w:style>
  <w:style w:type="paragraph" w:customStyle="1" w:styleId="058EDE0FF8984A048CB7D38E4CD75962">
    <w:name w:val="058EDE0FF8984A048CB7D38E4CD75962"/>
    <w:rsid w:val="008D62EF"/>
    <w:pPr>
      <w:widowControl w:val="0"/>
      <w:jc w:val="both"/>
    </w:pPr>
  </w:style>
  <w:style w:type="paragraph" w:customStyle="1" w:styleId="1031BB004B0541F6BBCABDD03E8283E8">
    <w:name w:val="1031BB004B0541F6BBCABDD03E8283E8"/>
    <w:rsid w:val="008D62EF"/>
    <w:pPr>
      <w:widowControl w:val="0"/>
      <w:jc w:val="both"/>
    </w:pPr>
  </w:style>
  <w:style w:type="paragraph" w:customStyle="1" w:styleId="92B34D038F8647358C9A042A579E12DE">
    <w:name w:val="92B34D038F8647358C9A042A579E12DE"/>
    <w:rsid w:val="008D62EF"/>
    <w:pPr>
      <w:widowControl w:val="0"/>
      <w:jc w:val="both"/>
    </w:pPr>
  </w:style>
  <w:style w:type="paragraph" w:customStyle="1" w:styleId="8F63A7C833A84047B6242CA77623155E">
    <w:name w:val="8F63A7C833A84047B6242CA77623155E"/>
    <w:rsid w:val="008D62EF"/>
    <w:pPr>
      <w:widowControl w:val="0"/>
      <w:jc w:val="both"/>
    </w:pPr>
  </w:style>
  <w:style w:type="paragraph" w:customStyle="1" w:styleId="9E8A586752FF4B70B332B6DAA0EEFCD6">
    <w:name w:val="9E8A586752FF4B70B332B6DAA0EEFCD6"/>
    <w:rsid w:val="008D62EF"/>
    <w:pPr>
      <w:widowControl w:val="0"/>
      <w:jc w:val="both"/>
    </w:pPr>
  </w:style>
  <w:style w:type="paragraph" w:customStyle="1" w:styleId="98DA9CD4B4B749868A089CD73F8E1F59">
    <w:name w:val="98DA9CD4B4B749868A089CD73F8E1F59"/>
    <w:rsid w:val="008D62EF"/>
    <w:pPr>
      <w:widowControl w:val="0"/>
      <w:jc w:val="both"/>
    </w:pPr>
  </w:style>
  <w:style w:type="paragraph" w:customStyle="1" w:styleId="CAB355D1E48C4977A27C3AD69C433670">
    <w:name w:val="CAB355D1E48C4977A27C3AD69C433670"/>
    <w:rsid w:val="008D62EF"/>
    <w:pPr>
      <w:widowControl w:val="0"/>
      <w:jc w:val="both"/>
    </w:pPr>
  </w:style>
  <w:style w:type="paragraph" w:customStyle="1" w:styleId="B7531AA7CDCE413185541FD288817307">
    <w:name w:val="B7531AA7CDCE413185541FD288817307"/>
    <w:rsid w:val="008D62EF"/>
    <w:pPr>
      <w:widowControl w:val="0"/>
      <w:jc w:val="both"/>
    </w:pPr>
  </w:style>
  <w:style w:type="paragraph" w:customStyle="1" w:styleId="016F1F30C85949B49C3F13408CD5C874">
    <w:name w:val="016F1F30C85949B49C3F13408CD5C874"/>
    <w:rsid w:val="008D62EF"/>
    <w:pPr>
      <w:widowControl w:val="0"/>
      <w:jc w:val="both"/>
    </w:pPr>
  </w:style>
  <w:style w:type="paragraph" w:customStyle="1" w:styleId="2F04A551E50445AD8927076D9D9101BE">
    <w:name w:val="2F04A551E50445AD8927076D9D9101BE"/>
    <w:rsid w:val="008D62EF"/>
    <w:pPr>
      <w:widowControl w:val="0"/>
      <w:jc w:val="both"/>
    </w:pPr>
  </w:style>
  <w:style w:type="paragraph" w:customStyle="1" w:styleId="7C44FE2F4D2444358A48A53D95C05065">
    <w:name w:val="7C44FE2F4D2444358A48A53D95C05065"/>
    <w:rsid w:val="008D62EF"/>
    <w:pPr>
      <w:widowControl w:val="0"/>
      <w:jc w:val="both"/>
    </w:pPr>
  </w:style>
  <w:style w:type="paragraph" w:customStyle="1" w:styleId="A0B588F6D07C475695A20FE0AC30ABC6">
    <w:name w:val="A0B588F6D07C475695A20FE0AC30ABC6"/>
    <w:rsid w:val="008D62EF"/>
    <w:pPr>
      <w:widowControl w:val="0"/>
      <w:jc w:val="both"/>
    </w:pPr>
  </w:style>
  <w:style w:type="paragraph" w:customStyle="1" w:styleId="244320B853524AEAB73463C56A17B405">
    <w:name w:val="244320B853524AEAB73463C56A17B405"/>
    <w:rsid w:val="008D62EF"/>
    <w:pPr>
      <w:widowControl w:val="0"/>
      <w:jc w:val="both"/>
    </w:pPr>
  </w:style>
  <w:style w:type="paragraph" w:customStyle="1" w:styleId="5BC742A30AFB4D7D831A18A34F7AEEA0">
    <w:name w:val="5BC742A30AFB4D7D831A18A34F7AEEA0"/>
    <w:rsid w:val="008D62EF"/>
    <w:pPr>
      <w:widowControl w:val="0"/>
      <w:jc w:val="both"/>
    </w:pPr>
  </w:style>
  <w:style w:type="paragraph" w:customStyle="1" w:styleId="10A4122469504C459BFFE731CFE1C1C5">
    <w:name w:val="10A4122469504C459BFFE731CFE1C1C5"/>
    <w:rsid w:val="008D62EF"/>
    <w:pPr>
      <w:widowControl w:val="0"/>
      <w:jc w:val="both"/>
    </w:pPr>
  </w:style>
  <w:style w:type="paragraph" w:customStyle="1" w:styleId="60FBCFCFDD3E4FD18E7A96EFEC36A959">
    <w:name w:val="60FBCFCFDD3E4FD18E7A96EFEC36A959"/>
    <w:rsid w:val="008D62EF"/>
    <w:pPr>
      <w:widowControl w:val="0"/>
      <w:jc w:val="both"/>
    </w:pPr>
  </w:style>
  <w:style w:type="paragraph" w:customStyle="1" w:styleId="2C1DCC99B6EA4D68807530782F5A3865">
    <w:name w:val="2C1DCC99B6EA4D68807530782F5A3865"/>
    <w:rsid w:val="008D62EF"/>
    <w:pPr>
      <w:widowControl w:val="0"/>
      <w:jc w:val="both"/>
    </w:pPr>
  </w:style>
  <w:style w:type="paragraph" w:customStyle="1" w:styleId="6913C8EEBCE84776AC402A687007AA94">
    <w:name w:val="6913C8EEBCE84776AC402A687007AA94"/>
    <w:rsid w:val="008D62EF"/>
    <w:pPr>
      <w:widowControl w:val="0"/>
      <w:jc w:val="both"/>
    </w:pPr>
  </w:style>
  <w:style w:type="paragraph" w:customStyle="1" w:styleId="C6D46AAD913A42C8B90971BAEF2A8BCB">
    <w:name w:val="C6D46AAD913A42C8B90971BAEF2A8BCB"/>
    <w:rsid w:val="008D62EF"/>
    <w:pPr>
      <w:widowControl w:val="0"/>
      <w:jc w:val="both"/>
    </w:pPr>
  </w:style>
  <w:style w:type="paragraph" w:customStyle="1" w:styleId="816929438D9C42CD9B646E8D646D0213">
    <w:name w:val="816929438D9C42CD9B646E8D646D0213"/>
    <w:rsid w:val="008D62EF"/>
    <w:pPr>
      <w:widowControl w:val="0"/>
      <w:jc w:val="both"/>
    </w:pPr>
  </w:style>
  <w:style w:type="paragraph" w:customStyle="1" w:styleId="127ACE01FD904F329E7571BC63582EE4">
    <w:name w:val="127ACE01FD904F329E7571BC63582EE4"/>
    <w:rsid w:val="008D62EF"/>
    <w:pPr>
      <w:widowControl w:val="0"/>
      <w:jc w:val="both"/>
    </w:pPr>
  </w:style>
  <w:style w:type="paragraph" w:customStyle="1" w:styleId="277BAA2BC37E431797423A3A6FD28956">
    <w:name w:val="277BAA2BC37E431797423A3A6FD28956"/>
    <w:rsid w:val="008D62EF"/>
    <w:pPr>
      <w:widowControl w:val="0"/>
      <w:jc w:val="both"/>
    </w:pPr>
  </w:style>
  <w:style w:type="paragraph" w:customStyle="1" w:styleId="574EB499EA6D4587A9DF4A3BBDAB4FB2">
    <w:name w:val="574EB499EA6D4587A9DF4A3BBDAB4FB2"/>
    <w:rsid w:val="008D62EF"/>
    <w:pPr>
      <w:widowControl w:val="0"/>
      <w:jc w:val="both"/>
    </w:pPr>
  </w:style>
  <w:style w:type="paragraph" w:customStyle="1" w:styleId="310D75DA974F4E5F87339061D209DD2B">
    <w:name w:val="310D75DA974F4E5F87339061D209DD2B"/>
    <w:rsid w:val="008D62EF"/>
    <w:pPr>
      <w:widowControl w:val="0"/>
      <w:jc w:val="both"/>
    </w:pPr>
  </w:style>
  <w:style w:type="paragraph" w:customStyle="1" w:styleId="C5EAD85834064F038EC98CA13F85D174">
    <w:name w:val="C5EAD85834064F038EC98CA13F85D174"/>
    <w:rsid w:val="008D62EF"/>
    <w:pPr>
      <w:widowControl w:val="0"/>
      <w:jc w:val="both"/>
    </w:pPr>
  </w:style>
  <w:style w:type="paragraph" w:customStyle="1" w:styleId="CF0BA586261A4E6BAF47747872083C65">
    <w:name w:val="CF0BA586261A4E6BAF47747872083C65"/>
    <w:rsid w:val="008D62EF"/>
    <w:pPr>
      <w:widowControl w:val="0"/>
      <w:jc w:val="both"/>
    </w:pPr>
  </w:style>
  <w:style w:type="paragraph" w:customStyle="1" w:styleId="E7A559534D7E4669B05E506D4E41A3E5">
    <w:name w:val="E7A559534D7E4669B05E506D4E41A3E5"/>
    <w:rsid w:val="008D62EF"/>
    <w:pPr>
      <w:widowControl w:val="0"/>
      <w:jc w:val="both"/>
    </w:pPr>
  </w:style>
  <w:style w:type="paragraph" w:customStyle="1" w:styleId="EB66229F5F1E4E4FB8D121D07572127F">
    <w:name w:val="EB66229F5F1E4E4FB8D121D07572127F"/>
    <w:rsid w:val="008D62EF"/>
    <w:pPr>
      <w:widowControl w:val="0"/>
      <w:jc w:val="both"/>
    </w:pPr>
  </w:style>
  <w:style w:type="paragraph" w:customStyle="1" w:styleId="93D59C2D948646DDA96A4B719FBF313F">
    <w:name w:val="93D59C2D948646DDA96A4B719FBF313F"/>
    <w:rsid w:val="008D62EF"/>
    <w:pPr>
      <w:widowControl w:val="0"/>
      <w:jc w:val="both"/>
    </w:pPr>
  </w:style>
  <w:style w:type="paragraph" w:customStyle="1" w:styleId="696D5190F3E1494097BCD252BAF21A3F">
    <w:name w:val="696D5190F3E1494097BCD252BAF21A3F"/>
    <w:rsid w:val="008D62EF"/>
    <w:pPr>
      <w:widowControl w:val="0"/>
      <w:jc w:val="both"/>
    </w:pPr>
  </w:style>
  <w:style w:type="paragraph" w:customStyle="1" w:styleId="8E72FB50E480494282A75B15C6B4CA56">
    <w:name w:val="8E72FB50E480494282A75B15C6B4CA56"/>
    <w:rsid w:val="008D62EF"/>
    <w:pPr>
      <w:widowControl w:val="0"/>
      <w:jc w:val="both"/>
    </w:pPr>
  </w:style>
  <w:style w:type="paragraph" w:customStyle="1" w:styleId="E54EB31B832C4CBBB9838AD3C61BC718">
    <w:name w:val="E54EB31B832C4CBBB9838AD3C61BC718"/>
    <w:rsid w:val="008D62EF"/>
    <w:pPr>
      <w:widowControl w:val="0"/>
      <w:jc w:val="both"/>
    </w:pPr>
  </w:style>
  <w:style w:type="paragraph" w:customStyle="1" w:styleId="7643371B8EAA4FD09D852BAE42E5DDA8">
    <w:name w:val="7643371B8EAA4FD09D852BAE42E5DDA8"/>
    <w:rsid w:val="008D62EF"/>
    <w:pPr>
      <w:widowControl w:val="0"/>
      <w:jc w:val="both"/>
    </w:pPr>
  </w:style>
  <w:style w:type="paragraph" w:customStyle="1" w:styleId="53ACAD13DE8F489B846DF60FDB4AFF41">
    <w:name w:val="53ACAD13DE8F489B846DF60FDB4AFF41"/>
    <w:rsid w:val="008D62EF"/>
    <w:pPr>
      <w:widowControl w:val="0"/>
      <w:jc w:val="both"/>
    </w:pPr>
  </w:style>
  <w:style w:type="paragraph" w:customStyle="1" w:styleId="DEA1E4B927E34B7287463C8813C00738">
    <w:name w:val="DEA1E4B927E34B7287463C8813C00738"/>
    <w:rsid w:val="008D62EF"/>
    <w:pPr>
      <w:widowControl w:val="0"/>
      <w:jc w:val="both"/>
    </w:pPr>
  </w:style>
  <w:style w:type="paragraph" w:customStyle="1" w:styleId="258E5A042D504202ABFE3C0620B2F974">
    <w:name w:val="258E5A042D504202ABFE3C0620B2F974"/>
    <w:rsid w:val="008D62EF"/>
    <w:pPr>
      <w:widowControl w:val="0"/>
      <w:jc w:val="both"/>
    </w:pPr>
  </w:style>
  <w:style w:type="paragraph" w:customStyle="1" w:styleId="E5846892089D4C0492325F7227133E29">
    <w:name w:val="E5846892089D4C0492325F7227133E29"/>
    <w:rsid w:val="008D62EF"/>
    <w:pPr>
      <w:widowControl w:val="0"/>
      <w:jc w:val="both"/>
    </w:pPr>
  </w:style>
  <w:style w:type="paragraph" w:customStyle="1" w:styleId="91DC1C952A8F4A329EBEDB992893ACB3">
    <w:name w:val="91DC1C952A8F4A329EBEDB992893ACB3"/>
    <w:rsid w:val="008D62EF"/>
    <w:pPr>
      <w:widowControl w:val="0"/>
      <w:jc w:val="both"/>
    </w:pPr>
  </w:style>
  <w:style w:type="paragraph" w:customStyle="1" w:styleId="D9EE4B200F9746B4BA39367FEB0C9317">
    <w:name w:val="D9EE4B200F9746B4BA39367FEB0C9317"/>
    <w:rsid w:val="008D62EF"/>
    <w:pPr>
      <w:widowControl w:val="0"/>
      <w:jc w:val="both"/>
    </w:pPr>
  </w:style>
  <w:style w:type="paragraph" w:customStyle="1" w:styleId="6149A16D28B44DE6B40869B60734A0B1">
    <w:name w:val="6149A16D28B44DE6B40869B60734A0B1"/>
    <w:rsid w:val="008D62EF"/>
    <w:pPr>
      <w:widowControl w:val="0"/>
      <w:jc w:val="both"/>
    </w:pPr>
  </w:style>
  <w:style w:type="paragraph" w:customStyle="1" w:styleId="8562601FAE98463C81C53528ADA80D37">
    <w:name w:val="8562601FAE98463C81C53528ADA80D37"/>
    <w:rsid w:val="008D62EF"/>
    <w:pPr>
      <w:widowControl w:val="0"/>
      <w:jc w:val="both"/>
    </w:pPr>
  </w:style>
  <w:style w:type="paragraph" w:customStyle="1" w:styleId="00402705AF714309958D1BAD6ED0CA00">
    <w:name w:val="00402705AF714309958D1BAD6ED0CA00"/>
    <w:rsid w:val="008D62EF"/>
    <w:pPr>
      <w:widowControl w:val="0"/>
      <w:jc w:val="both"/>
    </w:pPr>
  </w:style>
  <w:style w:type="paragraph" w:customStyle="1" w:styleId="A17F97D3E0D24D17BDD580C2A3FF5BC0">
    <w:name w:val="A17F97D3E0D24D17BDD580C2A3FF5BC0"/>
    <w:rsid w:val="008D62EF"/>
    <w:pPr>
      <w:widowControl w:val="0"/>
      <w:jc w:val="both"/>
    </w:pPr>
  </w:style>
  <w:style w:type="paragraph" w:customStyle="1" w:styleId="B84878951BF34E23A504222EFAE6B1CB">
    <w:name w:val="B84878951BF34E23A504222EFAE6B1CB"/>
    <w:rsid w:val="008D62EF"/>
    <w:pPr>
      <w:widowControl w:val="0"/>
      <w:jc w:val="both"/>
    </w:pPr>
  </w:style>
  <w:style w:type="paragraph" w:customStyle="1" w:styleId="AE12FF609D864CAD9815133FF4FCF75F">
    <w:name w:val="AE12FF609D864CAD9815133FF4FCF75F"/>
    <w:rsid w:val="008D62EF"/>
    <w:pPr>
      <w:widowControl w:val="0"/>
      <w:jc w:val="both"/>
    </w:pPr>
  </w:style>
  <w:style w:type="paragraph" w:customStyle="1" w:styleId="BE769432AB18463C85DAB318C098D041">
    <w:name w:val="BE769432AB18463C85DAB318C098D041"/>
    <w:rsid w:val="008D62EF"/>
    <w:pPr>
      <w:widowControl w:val="0"/>
      <w:jc w:val="both"/>
    </w:pPr>
  </w:style>
  <w:style w:type="paragraph" w:customStyle="1" w:styleId="F769BDCFC2ED49E9A6FA5F3A17CD67D4">
    <w:name w:val="F769BDCFC2ED49E9A6FA5F3A17CD67D4"/>
    <w:rsid w:val="008D62EF"/>
    <w:pPr>
      <w:widowControl w:val="0"/>
      <w:jc w:val="both"/>
    </w:pPr>
  </w:style>
  <w:style w:type="paragraph" w:customStyle="1" w:styleId="62699F192BC049E3B619C48A87F62B8F">
    <w:name w:val="62699F192BC049E3B619C48A87F62B8F"/>
    <w:rsid w:val="008D62EF"/>
    <w:pPr>
      <w:widowControl w:val="0"/>
      <w:jc w:val="both"/>
    </w:pPr>
  </w:style>
  <w:style w:type="paragraph" w:customStyle="1" w:styleId="14B7FB6879104387B87F8E151474D76D">
    <w:name w:val="14B7FB6879104387B87F8E151474D76D"/>
    <w:rsid w:val="008D62EF"/>
    <w:pPr>
      <w:widowControl w:val="0"/>
      <w:jc w:val="both"/>
    </w:pPr>
  </w:style>
  <w:style w:type="paragraph" w:customStyle="1" w:styleId="EACFFBCB8D9E471B9F33FB72A40EAC5C">
    <w:name w:val="EACFFBCB8D9E471B9F33FB72A40EAC5C"/>
    <w:rsid w:val="008D62EF"/>
    <w:pPr>
      <w:widowControl w:val="0"/>
      <w:jc w:val="both"/>
    </w:pPr>
  </w:style>
  <w:style w:type="paragraph" w:customStyle="1" w:styleId="6BAD334F155D4F959677CB1CE07062D1">
    <w:name w:val="6BAD334F155D4F959677CB1CE07062D1"/>
    <w:rsid w:val="008D62EF"/>
    <w:pPr>
      <w:widowControl w:val="0"/>
      <w:jc w:val="both"/>
    </w:pPr>
  </w:style>
  <w:style w:type="paragraph" w:customStyle="1" w:styleId="EA0975918BE54043A668C12752B20938">
    <w:name w:val="EA0975918BE54043A668C12752B20938"/>
    <w:rsid w:val="008D62EF"/>
    <w:pPr>
      <w:widowControl w:val="0"/>
      <w:jc w:val="both"/>
    </w:pPr>
  </w:style>
  <w:style w:type="paragraph" w:customStyle="1" w:styleId="D26D9DA966F44F16BB36D968FDB5B502">
    <w:name w:val="D26D9DA966F44F16BB36D968FDB5B502"/>
    <w:rsid w:val="008D62EF"/>
    <w:pPr>
      <w:widowControl w:val="0"/>
      <w:jc w:val="both"/>
    </w:pPr>
  </w:style>
  <w:style w:type="paragraph" w:customStyle="1" w:styleId="D5BFCD9427D74B8C8885E60FDEC1AA42">
    <w:name w:val="D5BFCD9427D74B8C8885E60FDEC1AA42"/>
    <w:rsid w:val="008D62EF"/>
    <w:pPr>
      <w:widowControl w:val="0"/>
      <w:jc w:val="both"/>
    </w:pPr>
  </w:style>
  <w:style w:type="paragraph" w:customStyle="1" w:styleId="BE56C7EE73504E889BC0EC60EA65F520">
    <w:name w:val="BE56C7EE73504E889BC0EC60EA65F520"/>
    <w:rsid w:val="008D62EF"/>
    <w:pPr>
      <w:widowControl w:val="0"/>
      <w:jc w:val="both"/>
    </w:pPr>
  </w:style>
  <w:style w:type="paragraph" w:customStyle="1" w:styleId="1CE36FDCE3DD45BDB0B6DFE6952EBA9F">
    <w:name w:val="1CE36FDCE3DD45BDB0B6DFE6952EBA9F"/>
    <w:rsid w:val="008D62EF"/>
    <w:pPr>
      <w:widowControl w:val="0"/>
      <w:jc w:val="both"/>
    </w:pPr>
  </w:style>
  <w:style w:type="paragraph" w:customStyle="1" w:styleId="21D119EF46FA4A59A5004FBBD3F55ED4">
    <w:name w:val="21D119EF46FA4A59A5004FBBD3F55ED4"/>
    <w:rsid w:val="008D62EF"/>
    <w:pPr>
      <w:widowControl w:val="0"/>
      <w:jc w:val="both"/>
    </w:pPr>
  </w:style>
  <w:style w:type="paragraph" w:customStyle="1" w:styleId="4026473AD5B345FFBBE88D02C02BB785">
    <w:name w:val="4026473AD5B345FFBBE88D02C02BB785"/>
    <w:rsid w:val="008D62EF"/>
    <w:pPr>
      <w:widowControl w:val="0"/>
      <w:jc w:val="both"/>
    </w:pPr>
  </w:style>
  <w:style w:type="paragraph" w:customStyle="1" w:styleId="98AD364602A747EF90BB69DB62062953">
    <w:name w:val="98AD364602A747EF90BB69DB62062953"/>
    <w:rsid w:val="008D62EF"/>
    <w:pPr>
      <w:widowControl w:val="0"/>
      <w:jc w:val="both"/>
    </w:pPr>
  </w:style>
  <w:style w:type="paragraph" w:customStyle="1" w:styleId="0E1A2BCE70C24B46A319CD0F8F2EDC34">
    <w:name w:val="0E1A2BCE70C24B46A319CD0F8F2EDC34"/>
    <w:rsid w:val="008D62EF"/>
    <w:pPr>
      <w:widowControl w:val="0"/>
      <w:jc w:val="both"/>
    </w:pPr>
  </w:style>
  <w:style w:type="paragraph" w:customStyle="1" w:styleId="ED6E8CF95BF74558A20DA54FC3435597">
    <w:name w:val="ED6E8CF95BF74558A20DA54FC3435597"/>
    <w:rsid w:val="008D62EF"/>
    <w:pPr>
      <w:widowControl w:val="0"/>
      <w:jc w:val="both"/>
    </w:pPr>
  </w:style>
  <w:style w:type="paragraph" w:customStyle="1" w:styleId="504601F5BF53428AA8DC6A28857E703F">
    <w:name w:val="504601F5BF53428AA8DC6A28857E703F"/>
    <w:rsid w:val="008D62EF"/>
    <w:pPr>
      <w:widowControl w:val="0"/>
      <w:jc w:val="both"/>
    </w:pPr>
  </w:style>
  <w:style w:type="paragraph" w:customStyle="1" w:styleId="26AD359140794B179183FDE53D083732">
    <w:name w:val="26AD359140794B179183FDE53D083732"/>
    <w:rsid w:val="008D62EF"/>
    <w:pPr>
      <w:widowControl w:val="0"/>
      <w:jc w:val="both"/>
    </w:pPr>
  </w:style>
  <w:style w:type="paragraph" w:customStyle="1" w:styleId="F7A69F528C804EB7847BB4B7978A38EF">
    <w:name w:val="F7A69F528C804EB7847BB4B7978A38EF"/>
    <w:rsid w:val="008D62EF"/>
    <w:pPr>
      <w:widowControl w:val="0"/>
      <w:jc w:val="both"/>
    </w:pPr>
  </w:style>
  <w:style w:type="paragraph" w:customStyle="1" w:styleId="7CC94E7602AA43EA8FBED4B2A2900EBE">
    <w:name w:val="7CC94E7602AA43EA8FBED4B2A2900EBE"/>
    <w:rsid w:val="008D62EF"/>
    <w:pPr>
      <w:widowControl w:val="0"/>
      <w:jc w:val="both"/>
    </w:pPr>
  </w:style>
  <w:style w:type="paragraph" w:customStyle="1" w:styleId="4E011D73018C4F6AB6FDD231FC7AF316">
    <w:name w:val="4E011D73018C4F6AB6FDD231FC7AF316"/>
    <w:rsid w:val="008D62EF"/>
    <w:pPr>
      <w:widowControl w:val="0"/>
      <w:jc w:val="both"/>
    </w:pPr>
  </w:style>
  <w:style w:type="paragraph" w:customStyle="1" w:styleId="6576B8C431234A959D52B6FA8846834C">
    <w:name w:val="6576B8C431234A959D52B6FA8846834C"/>
    <w:rsid w:val="008D62EF"/>
    <w:pPr>
      <w:widowControl w:val="0"/>
      <w:jc w:val="both"/>
    </w:pPr>
  </w:style>
  <w:style w:type="paragraph" w:customStyle="1" w:styleId="F681727DD4BC4E3CB5AC760F1AE48A3D">
    <w:name w:val="F681727DD4BC4E3CB5AC760F1AE48A3D"/>
    <w:rsid w:val="008D62EF"/>
    <w:pPr>
      <w:widowControl w:val="0"/>
      <w:jc w:val="both"/>
    </w:pPr>
  </w:style>
  <w:style w:type="paragraph" w:customStyle="1" w:styleId="A4F8DBB0E3404BF3ABD0F888F231FCF0">
    <w:name w:val="A4F8DBB0E3404BF3ABD0F888F231FCF0"/>
    <w:rsid w:val="008D62EF"/>
    <w:pPr>
      <w:widowControl w:val="0"/>
      <w:jc w:val="both"/>
    </w:pPr>
  </w:style>
  <w:style w:type="paragraph" w:customStyle="1" w:styleId="5A7153C61D0E4508B1FE4843A6372812">
    <w:name w:val="5A7153C61D0E4508B1FE4843A6372812"/>
    <w:rsid w:val="008D62EF"/>
    <w:pPr>
      <w:widowControl w:val="0"/>
      <w:jc w:val="both"/>
    </w:pPr>
  </w:style>
  <w:style w:type="paragraph" w:customStyle="1" w:styleId="DA0265521259460DA0CA52C39F776750">
    <w:name w:val="DA0265521259460DA0CA52C39F776750"/>
    <w:rsid w:val="008D62EF"/>
    <w:pPr>
      <w:widowControl w:val="0"/>
      <w:jc w:val="both"/>
    </w:pPr>
  </w:style>
  <w:style w:type="paragraph" w:customStyle="1" w:styleId="98FC85EF6E214826B9EA0F28A53C3911">
    <w:name w:val="98FC85EF6E214826B9EA0F28A53C3911"/>
    <w:rsid w:val="008D62EF"/>
    <w:pPr>
      <w:widowControl w:val="0"/>
      <w:jc w:val="both"/>
    </w:pPr>
  </w:style>
  <w:style w:type="paragraph" w:customStyle="1" w:styleId="1EF137B64317441782B92CC09994D21B">
    <w:name w:val="1EF137B64317441782B92CC09994D21B"/>
    <w:rsid w:val="008D62EF"/>
    <w:pPr>
      <w:widowControl w:val="0"/>
      <w:jc w:val="both"/>
    </w:pPr>
  </w:style>
  <w:style w:type="paragraph" w:customStyle="1" w:styleId="7183BB47714D4A84AFFBE894E3709326">
    <w:name w:val="7183BB47714D4A84AFFBE894E3709326"/>
    <w:rsid w:val="008D62EF"/>
    <w:pPr>
      <w:widowControl w:val="0"/>
      <w:jc w:val="both"/>
    </w:pPr>
  </w:style>
  <w:style w:type="paragraph" w:customStyle="1" w:styleId="F94280792B0B4F459DDA44E7701D7448">
    <w:name w:val="F94280792B0B4F459DDA44E7701D7448"/>
    <w:rsid w:val="008D62EF"/>
    <w:pPr>
      <w:widowControl w:val="0"/>
      <w:jc w:val="both"/>
    </w:pPr>
  </w:style>
  <w:style w:type="paragraph" w:customStyle="1" w:styleId="927884783A994594AB76218BDF9E8858">
    <w:name w:val="927884783A994594AB76218BDF9E8858"/>
    <w:rsid w:val="008D62EF"/>
    <w:pPr>
      <w:widowControl w:val="0"/>
      <w:jc w:val="both"/>
    </w:pPr>
  </w:style>
  <w:style w:type="paragraph" w:customStyle="1" w:styleId="4E8983A5803047FBB71557F253A4AB37">
    <w:name w:val="4E8983A5803047FBB71557F253A4AB37"/>
    <w:rsid w:val="008D62EF"/>
    <w:pPr>
      <w:widowControl w:val="0"/>
      <w:jc w:val="both"/>
    </w:pPr>
  </w:style>
  <w:style w:type="paragraph" w:customStyle="1" w:styleId="BCBB31C38D804472AC0E7C72D091424A">
    <w:name w:val="BCBB31C38D804472AC0E7C72D091424A"/>
    <w:rsid w:val="008D62EF"/>
    <w:pPr>
      <w:widowControl w:val="0"/>
      <w:jc w:val="both"/>
    </w:pPr>
  </w:style>
  <w:style w:type="paragraph" w:customStyle="1" w:styleId="BFA09371EA16483E82D0771408B4D49D">
    <w:name w:val="BFA09371EA16483E82D0771408B4D49D"/>
    <w:rsid w:val="008D62EF"/>
    <w:pPr>
      <w:widowControl w:val="0"/>
      <w:jc w:val="both"/>
    </w:pPr>
  </w:style>
  <w:style w:type="paragraph" w:customStyle="1" w:styleId="9A8C9816024B46A3BAD66663C347AFE7">
    <w:name w:val="9A8C9816024B46A3BAD66663C347AFE7"/>
    <w:rsid w:val="008D62EF"/>
    <w:pPr>
      <w:widowControl w:val="0"/>
      <w:jc w:val="both"/>
    </w:pPr>
  </w:style>
  <w:style w:type="paragraph" w:customStyle="1" w:styleId="DCFBC375C8CE40A5B310B43C357A2B20">
    <w:name w:val="DCFBC375C8CE40A5B310B43C357A2B20"/>
    <w:rsid w:val="008D62EF"/>
    <w:pPr>
      <w:widowControl w:val="0"/>
      <w:jc w:val="both"/>
    </w:pPr>
  </w:style>
  <w:style w:type="paragraph" w:customStyle="1" w:styleId="CB3199C8FB5948398EC51042D88865F2">
    <w:name w:val="CB3199C8FB5948398EC51042D88865F2"/>
    <w:rsid w:val="008D62EF"/>
    <w:pPr>
      <w:widowControl w:val="0"/>
      <w:jc w:val="both"/>
    </w:pPr>
  </w:style>
  <w:style w:type="paragraph" w:customStyle="1" w:styleId="0FFAF6FC5C3B44728FC5ECC6EE355FB0">
    <w:name w:val="0FFAF6FC5C3B44728FC5ECC6EE355FB0"/>
    <w:rsid w:val="008D62EF"/>
    <w:pPr>
      <w:widowControl w:val="0"/>
      <w:jc w:val="both"/>
    </w:pPr>
  </w:style>
  <w:style w:type="paragraph" w:customStyle="1" w:styleId="29C211859DEC43B4BE4A9C30739AEB01">
    <w:name w:val="29C211859DEC43B4BE4A9C30739AEB01"/>
    <w:rsid w:val="008D62EF"/>
    <w:pPr>
      <w:widowControl w:val="0"/>
      <w:jc w:val="both"/>
    </w:pPr>
  </w:style>
  <w:style w:type="paragraph" w:customStyle="1" w:styleId="F711A954EF004F07B6B0AA72966A6123">
    <w:name w:val="F711A954EF004F07B6B0AA72966A6123"/>
    <w:rsid w:val="008D62EF"/>
    <w:pPr>
      <w:widowControl w:val="0"/>
      <w:jc w:val="both"/>
    </w:pPr>
  </w:style>
  <w:style w:type="paragraph" w:customStyle="1" w:styleId="0CE3D3FF84CF4CC2971FE252EF308DC4">
    <w:name w:val="0CE3D3FF84CF4CC2971FE252EF308DC4"/>
    <w:rsid w:val="008D62EF"/>
    <w:pPr>
      <w:widowControl w:val="0"/>
      <w:jc w:val="both"/>
    </w:pPr>
  </w:style>
  <w:style w:type="paragraph" w:customStyle="1" w:styleId="2E5F57890E83470DAD30407615B158E6">
    <w:name w:val="2E5F57890E83470DAD30407615B158E6"/>
    <w:rsid w:val="008D62EF"/>
    <w:pPr>
      <w:widowControl w:val="0"/>
      <w:jc w:val="both"/>
    </w:pPr>
  </w:style>
  <w:style w:type="paragraph" w:customStyle="1" w:styleId="D9C46F567FA94FE2897911CD3B6AFBA9">
    <w:name w:val="D9C46F567FA94FE2897911CD3B6AFBA9"/>
    <w:rsid w:val="008D62EF"/>
    <w:pPr>
      <w:widowControl w:val="0"/>
      <w:jc w:val="both"/>
    </w:pPr>
  </w:style>
  <w:style w:type="paragraph" w:customStyle="1" w:styleId="5751CAF6A3174FD0A736D6BE6B0454CD">
    <w:name w:val="5751CAF6A3174FD0A736D6BE6B0454CD"/>
    <w:rsid w:val="008D62EF"/>
    <w:pPr>
      <w:widowControl w:val="0"/>
      <w:jc w:val="both"/>
    </w:pPr>
  </w:style>
  <w:style w:type="paragraph" w:customStyle="1" w:styleId="10622ADCCE3746FE8BF4DE120E0146E8">
    <w:name w:val="10622ADCCE3746FE8BF4DE120E0146E8"/>
    <w:rsid w:val="008D62EF"/>
    <w:pPr>
      <w:widowControl w:val="0"/>
      <w:jc w:val="both"/>
    </w:pPr>
  </w:style>
  <w:style w:type="paragraph" w:customStyle="1" w:styleId="62840D4302AA420EAF4F11DA72E9F6FF">
    <w:name w:val="62840D4302AA420EAF4F11DA72E9F6FF"/>
    <w:rsid w:val="008D62EF"/>
    <w:pPr>
      <w:widowControl w:val="0"/>
      <w:jc w:val="both"/>
    </w:pPr>
  </w:style>
  <w:style w:type="paragraph" w:customStyle="1" w:styleId="9769988757224A70AD3B02341DB932E4">
    <w:name w:val="9769988757224A70AD3B02341DB932E4"/>
    <w:rsid w:val="008D62EF"/>
    <w:pPr>
      <w:widowControl w:val="0"/>
      <w:jc w:val="both"/>
    </w:pPr>
  </w:style>
  <w:style w:type="paragraph" w:customStyle="1" w:styleId="B6C135B31FF64BF5AEE80D6A68C6EA73">
    <w:name w:val="B6C135B31FF64BF5AEE80D6A68C6EA73"/>
    <w:rsid w:val="008D62EF"/>
    <w:pPr>
      <w:widowControl w:val="0"/>
      <w:jc w:val="both"/>
    </w:pPr>
  </w:style>
  <w:style w:type="paragraph" w:customStyle="1" w:styleId="4D2AF87ADDA1479E8D72988737EB3C25">
    <w:name w:val="4D2AF87ADDA1479E8D72988737EB3C25"/>
    <w:rsid w:val="008D62EF"/>
    <w:pPr>
      <w:widowControl w:val="0"/>
      <w:jc w:val="both"/>
    </w:pPr>
  </w:style>
  <w:style w:type="paragraph" w:customStyle="1" w:styleId="9C375E1A3A084A9491586884DB4F7E96">
    <w:name w:val="9C375E1A3A084A9491586884DB4F7E96"/>
    <w:rsid w:val="008D62EF"/>
    <w:pPr>
      <w:widowControl w:val="0"/>
      <w:jc w:val="both"/>
    </w:pPr>
  </w:style>
  <w:style w:type="paragraph" w:customStyle="1" w:styleId="AEA359EE1BC246F19493FA768A938845">
    <w:name w:val="AEA359EE1BC246F19493FA768A938845"/>
    <w:rsid w:val="008D62EF"/>
    <w:pPr>
      <w:widowControl w:val="0"/>
      <w:jc w:val="both"/>
    </w:pPr>
  </w:style>
  <w:style w:type="paragraph" w:customStyle="1" w:styleId="02B71FC527494B47BDE60FA94202F996">
    <w:name w:val="02B71FC527494B47BDE60FA94202F996"/>
    <w:rsid w:val="008D62EF"/>
    <w:pPr>
      <w:widowControl w:val="0"/>
      <w:jc w:val="both"/>
    </w:pPr>
  </w:style>
  <w:style w:type="paragraph" w:customStyle="1" w:styleId="9AF0D5C4800F4A1B9C1E08E2FCF3029E">
    <w:name w:val="9AF0D5C4800F4A1B9C1E08E2FCF3029E"/>
    <w:rsid w:val="008D62EF"/>
    <w:pPr>
      <w:widowControl w:val="0"/>
      <w:jc w:val="both"/>
    </w:pPr>
  </w:style>
  <w:style w:type="paragraph" w:customStyle="1" w:styleId="5A8E95C05B3343A2ABBA6C618DC11899">
    <w:name w:val="5A8E95C05B3343A2ABBA6C618DC11899"/>
    <w:rsid w:val="008D62EF"/>
    <w:pPr>
      <w:widowControl w:val="0"/>
      <w:jc w:val="both"/>
    </w:pPr>
  </w:style>
  <w:style w:type="paragraph" w:customStyle="1" w:styleId="721F398EE2F841CA8FD4A80222B2004E">
    <w:name w:val="721F398EE2F841CA8FD4A80222B2004E"/>
    <w:rsid w:val="008D62EF"/>
    <w:pPr>
      <w:widowControl w:val="0"/>
      <w:jc w:val="both"/>
    </w:pPr>
  </w:style>
  <w:style w:type="paragraph" w:customStyle="1" w:styleId="EA986F95D50542D49FF66EED8CBD31FF">
    <w:name w:val="EA986F95D50542D49FF66EED8CBD31FF"/>
    <w:rsid w:val="008D62EF"/>
    <w:pPr>
      <w:widowControl w:val="0"/>
      <w:jc w:val="both"/>
    </w:pPr>
  </w:style>
  <w:style w:type="paragraph" w:customStyle="1" w:styleId="E1B7600C91B14686A5968BB4F3BBF20D">
    <w:name w:val="E1B7600C91B14686A5968BB4F3BBF20D"/>
    <w:rsid w:val="008D62EF"/>
    <w:pPr>
      <w:widowControl w:val="0"/>
      <w:jc w:val="both"/>
    </w:pPr>
  </w:style>
  <w:style w:type="paragraph" w:customStyle="1" w:styleId="5F150D6F61904FD98D295EB521F4DA0E">
    <w:name w:val="5F150D6F61904FD98D295EB521F4DA0E"/>
    <w:rsid w:val="008D62EF"/>
    <w:pPr>
      <w:widowControl w:val="0"/>
      <w:jc w:val="both"/>
    </w:pPr>
  </w:style>
  <w:style w:type="paragraph" w:customStyle="1" w:styleId="C3CDCD45D1F0429B93493DEC71F541C6">
    <w:name w:val="C3CDCD45D1F0429B93493DEC71F541C6"/>
    <w:rsid w:val="008D62EF"/>
    <w:pPr>
      <w:widowControl w:val="0"/>
      <w:jc w:val="both"/>
    </w:pPr>
  </w:style>
  <w:style w:type="paragraph" w:customStyle="1" w:styleId="83403E1ACDC14A33819A02526E08D099">
    <w:name w:val="83403E1ACDC14A33819A02526E08D099"/>
    <w:rsid w:val="008D62EF"/>
    <w:pPr>
      <w:widowControl w:val="0"/>
      <w:jc w:val="both"/>
    </w:pPr>
  </w:style>
  <w:style w:type="paragraph" w:customStyle="1" w:styleId="679F696BABCA4EFD8258FC929665899A">
    <w:name w:val="679F696BABCA4EFD8258FC929665899A"/>
    <w:rsid w:val="008D62EF"/>
    <w:pPr>
      <w:widowControl w:val="0"/>
      <w:jc w:val="both"/>
    </w:pPr>
  </w:style>
  <w:style w:type="paragraph" w:customStyle="1" w:styleId="83CFCEF3F65F44B8BBD206440ED4D97C">
    <w:name w:val="83CFCEF3F65F44B8BBD206440ED4D97C"/>
    <w:rsid w:val="008D62EF"/>
    <w:pPr>
      <w:widowControl w:val="0"/>
      <w:jc w:val="both"/>
    </w:pPr>
  </w:style>
  <w:style w:type="paragraph" w:customStyle="1" w:styleId="F0203CC16BAD4BEF9D5F9947A5325E36">
    <w:name w:val="F0203CC16BAD4BEF9D5F9947A5325E36"/>
    <w:rsid w:val="008D62EF"/>
    <w:pPr>
      <w:widowControl w:val="0"/>
      <w:jc w:val="both"/>
    </w:pPr>
  </w:style>
  <w:style w:type="paragraph" w:customStyle="1" w:styleId="879E47C6648049F68A2C63FF21419F4F">
    <w:name w:val="879E47C6648049F68A2C63FF21419F4F"/>
    <w:rsid w:val="008D62EF"/>
    <w:pPr>
      <w:widowControl w:val="0"/>
      <w:jc w:val="both"/>
    </w:pPr>
  </w:style>
  <w:style w:type="paragraph" w:customStyle="1" w:styleId="6182DD277D944AF399221566F07995F8">
    <w:name w:val="6182DD277D944AF399221566F07995F8"/>
    <w:rsid w:val="008D62EF"/>
    <w:pPr>
      <w:widowControl w:val="0"/>
      <w:jc w:val="both"/>
    </w:pPr>
  </w:style>
  <w:style w:type="paragraph" w:customStyle="1" w:styleId="89FAF4BE39E2460FB065C4355D4F8AB3">
    <w:name w:val="89FAF4BE39E2460FB065C4355D4F8AB3"/>
    <w:rsid w:val="008D62EF"/>
    <w:pPr>
      <w:widowControl w:val="0"/>
      <w:jc w:val="both"/>
    </w:pPr>
  </w:style>
  <w:style w:type="paragraph" w:customStyle="1" w:styleId="BCB2D4CDA9DA42E98D65A88D1E8E97B7">
    <w:name w:val="BCB2D4CDA9DA42E98D65A88D1E8E97B7"/>
    <w:rsid w:val="008D62EF"/>
    <w:pPr>
      <w:widowControl w:val="0"/>
      <w:jc w:val="both"/>
    </w:pPr>
  </w:style>
  <w:style w:type="paragraph" w:customStyle="1" w:styleId="81C364A5B42349BEABD413FF8A6EAE30">
    <w:name w:val="81C364A5B42349BEABD413FF8A6EAE30"/>
    <w:rsid w:val="008D62EF"/>
    <w:pPr>
      <w:widowControl w:val="0"/>
      <w:jc w:val="both"/>
    </w:pPr>
  </w:style>
  <w:style w:type="paragraph" w:customStyle="1" w:styleId="AE6B0FF872044DAFB52F4155F20DD55E">
    <w:name w:val="AE6B0FF872044DAFB52F4155F20DD55E"/>
    <w:rsid w:val="008D62EF"/>
    <w:pPr>
      <w:widowControl w:val="0"/>
      <w:jc w:val="both"/>
    </w:pPr>
  </w:style>
  <w:style w:type="paragraph" w:customStyle="1" w:styleId="E0154C5808304D1094D44A1B71DDF925">
    <w:name w:val="E0154C5808304D1094D44A1B71DDF925"/>
    <w:rsid w:val="008D62EF"/>
    <w:pPr>
      <w:widowControl w:val="0"/>
      <w:jc w:val="both"/>
    </w:pPr>
  </w:style>
  <w:style w:type="paragraph" w:customStyle="1" w:styleId="8354AD77831F499CB52E807AC3552E2A">
    <w:name w:val="8354AD77831F499CB52E807AC3552E2A"/>
    <w:rsid w:val="008D62EF"/>
    <w:pPr>
      <w:widowControl w:val="0"/>
      <w:jc w:val="both"/>
    </w:pPr>
  </w:style>
  <w:style w:type="paragraph" w:customStyle="1" w:styleId="A9909B9D9FAC4529865A74A20A97B073">
    <w:name w:val="A9909B9D9FAC4529865A74A20A97B073"/>
    <w:rsid w:val="008D62EF"/>
    <w:pPr>
      <w:widowControl w:val="0"/>
      <w:jc w:val="both"/>
    </w:pPr>
  </w:style>
  <w:style w:type="paragraph" w:customStyle="1" w:styleId="71BEF25E4D234658B48F0722CFD2F90F">
    <w:name w:val="71BEF25E4D234658B48F0722CFD2F90F"/>
    <w:rsid w:val="008D62EF"/>
    <w:pPr>
      <w:widowControl w:val="0"/>
      <w:jc w:val="both"/>
    </w:pPr>
  </w:style>
  <w:style w:type="paragraph" w:customStyle="1" w:styleId="9A7995488CC54EFA86535340A7C5117B">
    <w:name w:val="9A7995488CC54EFA86535340A7C5117B"/>
    <w:rsid w:val="008D62EF"/>
    <w:pPr>
      <w:widowControl w:val="0"/>
      <w:jc w:val="both"/>
    </w:pPr>
  </w:style>
  <w:style w:type="paragraph" w:customStyle="1" w:styleId="18096EFE0BAC49D7B1139882894FECCB">
    <w:name w:val="18096EFE0BAC49D7B1139882894FECCB"/>
    <w:rsid w:val="008D62EF"/>
    <w:pPr>
      <w:widowControl w:val="0"/>
      <w:jc w:val="both"/>
    </w:pPr>
  </w:style>
  <w:style w:type="paragraph" w:customStyle="1" w:styleId="BCA18753308B4F8CB5ABD1940962878A">
    <w:name w:val="BCA18753308B4F8CB5ABD1940962878A"/>
    <w:rsid w:val="008D62EF"/>
    <w:pPr>
      <w:widowControl w:val="0"/>
      <w:jc w:val="both"/>
    </w:pPr>
  </w:style>
  <w:style w:type="paragraph" w:customStyle="1" w:styleId="2152149AB02846A7922E3E313234773A">
    <w:name w:val="2152149AB02846A7922E3E313234773A"/>
    <w:rsid w:val="008D62EF"/>
    <w:pPr>
      <w:widowControl w:val="0"/>
      <w:jc w:val="both"/>
    </w:pPr>
  </w:style>
  <w:style w:type="paragraph" w:customStyle="1" w:styleId="FBE9AC0F1CE64E5EB1792B8504E925FD">
    <w:name w:val="FBE9AC0F1CE64E5EB1792B8504E925FD"/>
    <w:rsid w:val="008D62EF"/>
    <w:pPr>
      <w:widowControl w:val="0"/>
      <w:jc w:val="both"/>
    </w:pPr>
  </w:style>
  <w:style w:type="paragraph" w:customStyle="1" w:styleId="F13C2FA038A84EEA9CBDE3CCE0B7FBC0">
    <w:name w:val="F13C2FA038A84EEA9CBDE3CCE0B7FBC0"/>
    <w:rsid w:val="008D62EF"/>
    <w:pPr>
      <w:widowControl w:val="0"/>
      <w:jc w:val="both"/>
    </w:pPr>
  </w:style>
  <w:style w:type="paragraph" w:customStyle="1" w:styleId="4BB0132DF57C46C399D90D6F46201993">
    <w:name w:val="4BB0132DF57C46C399D90D6F46201993"/>
    <w:rsid w:val="008D62EF"/>
    <w:pPr>
      <w:widowControl w:val="0"/>
      <w:jc w:val="both"/>
    </w:pPr>
  </w:style>
  <w:style w:type="paragraph" w:customStyle="1" w:styleId="BA9AEE81D51D410382E58DEEDBB8C874">
    <w:name w:val="BA9AEE81D51D410382E58DEEDBB8C874"/>
    <w:rsid w:val="008D62EF"/>
    <w:pPr>
      <w:widowControl w:val="0"/>
      <w:jc w:val="both"/>
    </w:pPr>
  </w:style>
  <w:style w:type="paragraph" w:customStyle="1" w:styleId="1FFDD0DAF36B41D0A72D40675C06593B">
    <w:name w:val="1FFDD0DAF36B41D0A72D40675C06593B"/>
    <w:rsid w:val="008D62EF"/>
    <w:pPr>
      <w:widowControl w:val="0"/>
      <w:jc w:val="both"/>
    </w:pPr>
  </w:style>
  <w:style w:type="paragraph" w:customStyle="1" w:styleId="982AF7CA4FFD43B9853577FF2CE4DA2A">
    <w:name w:val="982AF7CA4FFD43B9853577FF2CE4DA2A"/>
    <w:rsid w:val="008D62EF"/>
    <w:pPr>
      <w:widowControl w:val="0"/>
      <w:jc w:val="both"/>
    </w:pPr>
  </w:style>
  <w:style w:type="paragraph" w:customStyle="1" w:styleId="7B5AA6FF0DD6426785C552824A1D1EC1">
    <w:name w:val="7B5AA6FF0DD6426785C552824A1D1EC1"/>
    <w:rsid w:val="008D62EF"/>
    <w:pPr>
      <w:widowControl w:val="0"/>
      <w:jc w:val="both"/>
    </w:pPr>
  </w:style>
  <w:style w:type="paragraph" w:customStyle="1" w:styleId="F17AF282C9BC4FB79ED15D855948782B">
    <w:name w:val="F17AF282C9BC4FB79ED15D855948782B"/>
    <w:rsid w:val="008D62EF"/>
    <w:pPr>
      <w:widowControl w:val="0"/>
      <w:jc w:val="both"/>
    </w:pPr>
  </w:style>
  <w:style w:type="paragraph" w:customStyle="1" w:styleId="E25F86D50A3340489129BF94814390E8">
    <w:name w:val="E25F86D50A3340489129BF94814390E8"/>
    <w:rsid w:val="008D62EF"/>
    <w:pPr>
      <w:widowControl w:val="0"/>
      <w:jc w:val="both"/>
    </w:pPr>
  </w:style>
  <w:style w:type="paragraph" w:customStyle="1" w:styleId="16036E1014454281AC06042EFAB13671">
    <w:name w:val="16036E1014454281AC06042EFAB13671"/>
    <w:rsid w:val="008D62EF"/>
    <w:pPr>
      <w:widowControl w:val="0"/>
      <w:jc w:val="both"/>
    </w:pPr>
  </w:style>
  <w:style w:type="paragraph" w:customStyle="1" w:styleId="5D3BB3CC3F5E46EFA63708CF70E2981E">
    <w:name w:val="5D3BB3CC3F5E46EFA63708CF70E2981E"/>
    <w:rsid w:val="008D62EF"/>
    <w:pPr>
      <w:widowControl w:val="0"/>
      <w:jc w:val="both"/>
    </w:pPr>
  </w:style>
  <w:style w:type="paragraph" w:customStyle="1" w:styleId="D3458E4D60454AAEAEA885571CC4DAE0">
    <w:name w:val="D3458E4D60454AAEAEA885571CC4DAE0"/>
    <w:rsid w:val="008D62EF"/>
    <w:pPr>
      <w:widowControl w:val="0"/>
      <w:jc w:val="both"/>
    </w:pPr>
  </w:style>
  <w:style w:type="paragraph" w:customStyle="1" w:styleId="104B48C910044A4BB66172CCA2632084">
    <w:name w:val="104B48C910044A4BB66172CCA2632084"/>
    <w:rsid w:val="008D62EF"/>
    <w:pPr>
      <w:widowControl w:val="0"/>
      <w:jc w:val="both"/>
    </w:pPr>
  </w:style>
  <w:style w:type="paragraph" w:customStyle="1" w:styleId="C887953AF7FB4C93A1CEE4CDFDC1E441">
    <w:name w:val="C887953AF7FB4C93A1CEE4CDFDC1E441"/>
    <w:rsid w:val="008D62EF"/>
    <w:pPr>
      <w:widowControl w:val="0"/>
      <w:jc w:val="both"/>
    </w:pPr>
  </w:style>
  <w:style w:type="paragraph" w:customStyle="1" w:styleId="579ED393D03E4CA687B4C31256889697">
    <w:name w:val="579ED393D03E4CA687B4C31256889697"/>
    <w:rsid w:val="008D62EF"/>
    <w:pPr>
      <w:widowControl w:val="0"/>
      <w:jc w:val="both"/>
    </w:pPr>
  </w:style>
  <w:style w:type="paragraph" w:customStyle="1" w:styleId="4DB6AD546E514A009A194E1CC6694E98">
    <w:name w:val="4DB6AD546E514A009A194E1CC6694E98"/>
    <w:rsid w:val="008D62EF"/>
    <w:pPr>
      <w:widowControl w:val="0"/>
      <w:jc w:val="both"/>
    </w:pPr>
  </w:style>
  <w:style w:type="paragraph" w:customStyle="1" w:styleId="0EFBDF5B3A6B4587AF77AE0924291FB7">
    <w:name w:val="0EFBDF5B3A6B4587AF77AE0924291FB7"/>
    <w:rsid w:val="008D62EF"/>
    <w:pPr>
      <w:widowControl w:val="0"/>
      <w:jc w:val="both"/>
    </w:pPr>
  </w:style>
  <w:style w:type="paragraph" w:customStyle="1" w:styleId="03629907A3194BC8ADF9B1BE0DC8863E">
    <w:name w:val="03629907A3194BC8ADF9B1BE0DC8863E"/>
    <w:rsid w:val="008D62EF"/>
    <w:pPr>
      <w:widowControl w:val="0"/>
      <w:jc w:val="both"/>
    </w:pPr>
  </w:style>
  <w:style w:type="paragraph" w:customStyle="1" w:styleId="025E098F58BC4E70BFC3B9208D520B1D">
    <w:name w:val="025E098F58BC4E70BFC3B9208D520B1D"/>
    <w:rsid w:val="008D62EF"/>
    <w:pPr>
      <w:widowControl w:val="0"/>
      <w:jc w:val="both"/>
    </w:pPr>
  </w:style>
  <w:style w:type="paragraph" w:customStyle="1" w:styleId="0D7A574820A94019AF77512B3E0063AB">
    <w:name w:val="0D7A574820A94019AF77512B3E0063AB"/>
    <w:rsid w:val="008D62EF"/>
    <w:pPr>
      <w:widowControl w:val="0"/>
      <w:jc w:val="both"/>
    </w:pPr>
  </w:style>
  <w:style w:type="paragraph" w:customStyle="1" w:styleId="2526FF54AE4749AD9695FF2F1F638650">
    <w:name w:val="2526FF54AE4749AD9695FF2F1F638650"/>
    <w:rsid w:val="008D62EF"/>
    <w:pPr>
      <w:widowControl w:val="0"/>
      <w:jc w:val="both"/>
    </w:pPr>
  </w:style>
  <w:style w:type="paragraph" w:customStyle="1" w:styleId="01B3BF8D5E0A44689DA0E3A86E9B3C04">
    <w:name w:val="01B3BF8D5E0A44689DA0E3A86E9B3C04"/>
    <w:rsid w:val="008D62EF"/>
    <w:pPr>
      <w:widowControl w:val="0"/>
      <w:jc w:val="both"/>
    </w:pPr>
  </w:style>
  <w:style w:type="paragraph" w:customStyle="1" w:styleId="F3B551FE6B48477094613D09838ED9BE">
    <w:name w:val="F3B551FE6B48477094613D09838ED9BE"/>
    <w:rsid w:val="008D62EF"/>
    <w:pPr>
      <w:widowControl w:val="0"/>
      <w:jc w:val="both"/>
    </w:pPr>
  </w:style>
  <w:style w:type="paragraph" w:customStyle="1" w:styleId="AF1E3102D29F4FF29D7B635A24ECC299">
    <w:name w:val="AF1E3102D29F4FF29D7B635A24ECC299"/>
    <w:rsid w:val="008D62EF"/>
    <w:pPr>
      <w:widowControl w:val="0"/>
      <w:jc w:val="both"/>
    </w:pPr>
  </w:style>
  <w:style w:type="paragraph" w:customStyle="1" w:styleId="BF91AE2F7F0D42B6B75BA74A18A329F3">
    <w:name w:val="BF91AE2F7F0D42B6B75BA74A18A329F3"/>
    <w:rsid w:val="008D62EF"/>
    <w:pPr>
      <w:widowControl w:val="0"/>
      <w:jc w:val="both"/>
    </w:pPr>
  </w:style>
  <w:style w:type="paragraph" w:customStyle="1" w:styleId="F03EDBCDF6F84228BFAC23F966ABF3E0">
    <w:name w:val="F03EDBCDF6F84228BFAC23F966ABF3E0"/>
    <w:rsid w:val="008D62EF"/>
    <w:pPr>
      <w:widowControl w:val="0"/>
      <w:jc w:val="both"/>
    </w:pPr>
  </w:style>
  <w:style w:type="paragraph" w:customStyle="1" w:styleId="9A4B6C2FB4CF404E86D0301A102EBB99">
    <w:name w:val="9A4B6C2FB4CF404E86D0301A102EBB99"/>
    <w:rsid w:val="008D62EF"/>
    <w:pPr>
      <w:widowControl w:val="0"/>
      <w:jc w:val="both"/>
    </w:pPr>
  </w:style>
  <w:style w:type="paragraph" w:customStyle="1" w:styleId="B89D443BD4D74B93BF41B085DAACDE6B">
    <w:name w:val="B89D443BD4D74B93BF41B085DAACDE6B"/>
    <w:rsid w:val="008D62EF"/>
    <w:pPr>
      <w:widowControl w:val="0"/>
      <w:jc w:val="both"/>
    </w:pPr>
  </w:style>
  <w:style w:type="paragraph" w:customStyle="1" w:styleId="0BAD967825724662931F42D4465A5ABA">
    <w:name w:val="0BAD967825724662931F42D4465A5ABA"/>
    <w:rsid w:val="008D62EF"/>
    <w:pPr>
      <w:widowControl w:val="0"/>
      <w:jc w:val="both"/>
    </w:pPr>
  </w:style>
  <w:style w:type="paragraph" w:customStyle="1" w:styleId="8C14F723F7D94308A84203DF1B582199">
    <w:name w:val="8C14F723F7D94308A84203DF1B582199"/>
    <w:rsid w:val="008D62EF"/>
    <w:pPr>
      <w:widowControl w:val="0"/>
      <w:jc w:val="both"/>
    </w:pPr>
  </w:style>
  <w:style w:type="paragraph" w:customStyle="1" w:styleId="57B85DD4EDF942738153271D2D3F5AE6">
    <w:name w:val="57B85DD4EDF942738153271D2D3F5AE6"/>
    <w:rsid w:val="008D62EF"/>
    <w:pPr>
      <w:widowControl w:val="0"/>
      <w:jc w:val="both"/>
    </w:pPr>
  </w:style>
  <w:style w:type="paragraph" w:customStyle="1" w:styleId="6551221D72DC49EABCE377AE2B37D0F0">
    <w:name w:val="6551221D72DC49EABCE377AE2B37D0F0"/>
    <w:rsid w:val="008D62EF"/>
    <w:pPr>
      <w:widowControl w:val="0"/>
      <w:jc w:val="both"/>
    </w:pPr>
  </w:style>
  <w:style w:type="paragraph" w:customStyle="1" w:styleId="63158734E06D4947ADF6CA85E6C05090">
    <w:name w:val="63158734E06D4947ADF6CA85E6C05090"/>
    <w:rsid w:val="008D62EF"/>
    <w:pPr>
      <w:widowControl w:val="0"/>
      <w:jc w:val="both"/>
    </w:pPr>
  </w:style>
  <w:style w:type="paragraph" w:customStyle="1" w:styleId="41991536F18A41C8BE3CBD6B2F0EF4AB">
    <w:name w:val="41991536F18A41C8BE3CBD6B2F0EF4AB"/>
    <w:rsid w:val="008D62EF"/>
    <w:pPr>
      <w:widowControl w:val="0"/>
      <w:jc w:val="both"/>
    </w:pPr>
  </w:style>
  <w:style w:type="paragraph" w:customStyle="1" w:styleId="37DB2FF27F8D412DA30E216615E96C9E">
    <w:name w:val="37DB2FF27F8D412DA30E216615E96C9E"/>
    <w:rsid w:val="008D62EF"/>
    <w:pPr>
      <w:widowControl w:val="0"/>
      <w:jc w:val="both"/>
    </w:pPr>
  </w:style>
  <w:style w:type="paragraph" w:customStyle="1" w:styleId="C54A9BE362FB48AEBEFB93ECB919FD11">
    <w:name w:val="C54A9BE362FB48AEBEFB93ECB919FD11"/>
    <w:rsid w:val="008D62EF"/>
    <w:pPr>
      <w:widowControl w:val="0"/>
      <w:jc w:val="both"/>
    </w:pPr>
  </w:style>
  <w:style w:type="paragraph" w:customStyle="1" w:styleId="8134A94B855D41E8AD889B5E461C5C5F">
    <w:name w:val="8134A94B855D41E8AD889B5E461C5C5F"/>
    <w:rsid w:val="008D62EF"/>
    <w:pPr>
      <w:widowControl w:val="0"/>
      <w:jc w:val="both"/>
    </w:pPr>
  </w:style>
  <w:style w:type="paragraph" w:customStyle="1" w:styleId="11B990F96A874A55AC3BFBEF5170D3FE">
    <w:name w:val="11B990F96A874A55AC3BFBEF5170D3FE"/>
    <w:rsid w:val="008D62EF"/>
    <w:pPr>
      <w:widowControl w:val="0"/>
      <w:jc w:val="both"/>
    </w:pPr>
  </w:style>
  <w:style w:type="paragraph" w:customStyle="1" w:styleId="23BEF85D107B498CAEE3245134187922">
    <w:name w:val="23BEF85D107B498CAEE3245134187922"/>
    <w:rsid w:val="008D62EF"/>
    <w:pPr>
      <w:widowControl w:val="0"/>
      <w:jc w:val="both"/>
    </w:pPr>
  </w:style>
  <w:style w:type="paragraph" w:customStyle="1" w:styleId="3F80440B3CAF448E8F3D41CC90E71729">
    <w:name w:val="3F80440B3CAF448E8F3D41CC90E71729"/>
    <w:rsid w:val="008D62EF"/>
    <w:pPr>
      <w:widowControl w:val="0"/>
      <w:jc w:val="both"/>
    </w:pPr>
  </w:style>
  <w:style w:type="paragraph" w:customStyle="1" w:styleId="491112ED4A474165838A340C82A18EC3">
    <w:name w:val="491112ED4A474165838A340C82A18EC3"/>
    <w:rsid w:val="008D62EF"/>
    <w:pPr>
      <w:widowControl w:val="0"/>
      <w:jc w:val="both"/>
    </w:pPr>
  </w:style>
  <w:style w:type="paragraph" w:customStyle="1" w:styleId="4C7662F1A2DC469C9B9503BB537E8EAA">
    <w:name w:val="4C7662F1A2DC469C9B9503BB537E8EAA"/>
    <w:rsid w:val="008D62EF"/>
    <w:pPr>
      <w:widowControl w:val="0"/>
      <w:jc w:val="both"/>
    </w:pPr>
  </w:style>
  <w:style w:type="paragraph" w:customStyle="1" w:styleId="7A7EE9868D21421FA7248AB89B321B65">
    <w:name w:val="7A7EE9868D21421FA7248AB89B321B65"/>
    <w:rsid w:val="008D62EF"/>
    <w:pPr>
      <w:widowControl w:val="0"/>
      <w:jc w:val="both"/>
    </w:pPr>
  </w:style>
  <w:style w:type="paragraph" w:customStyle="1" w:styleId="FA6DA8DCFA004C4EBFC85229E7BDAA61">
    <w:name w:val="FA6DA8DCFA004C4EBFC85229E7BDAA61"/>
    <w:rsid w:val="008D62EF"/>
    <w:pPr>
      <w:widowControl w:val="0"/>
      <w:jc w:val="both"/>
    </w:pPr>
  </w:style>
  <w:style w:type="paragraph" w:customStyle="1" w:styleId="9FB869D172F544A091CC69A84B365307">
    <w:name w:val="9FB869D172F544A091CC69A84B365307"/>
    <w:rsid w:val="008D62EF"/>
    <w:pPr>
      <w:widowControl w:val="0"/>
      <w:jc w:val="both"/>
    </w:pPr>
  </w:style>
  <w:style w:type="paragraph" w:customStyle="1" w:styleId="50818C4DB19548EAABB8C047745207B1">
    <w:name w:val="50818C4DB19548EAABB8C047745207B1"/>
    <w:rsid w:val="008D62EF"/>
    <w:pPr>
      <w:widowControl w:val="0"/>
      <w:jc w:val="both"/>
    </w:pPr>
  </w:style>
  <w:style w:type="paragraph" w:customStyle="1" w:styleId="33B459258E4D47B18DE0CC42CFF194E7">
    <w:name w:val="33B459258E4D47B18DE0CC42CFF194E7"/>
    <w:rsid w:val="008D62EF"/>
    <w:pPr>
      <w:widowControl w:val="0"/>
      <w:jc w:val="both"/>
    </w:pPr>
  </w:style>
  <w:style w:type="paragraph" w:customStyle="1" w:styleId="181D41E5EC454BA7B2C2D912D5154766">
    <w:name w:val="181D41E5EC454BA7B2C2D912D5154766"/>
    <w:rsid w:val="008D62EF"/>
    <w:pPr>
      <w:widowControl w:val="0"/>
      <w:jc w:val="both"/>
    </w:pPr>
  </w:style>
  <w:style w:type="paragraph" w:customStyle="1" w:styleId="0259744AF8174C6D9D89B7FE35420883">
    <w:name w:val="0259744AF8174C6D9D89B7FE35420883"/>
    <w:rsid w:val="008D62EF"/>
    <w:pPr>
      <w:widowControl w:val="0"/>
      <w:jc w:val="both"/>
    </w:pPr>
  </w:style>
  <w:style w:type="paragraph" w:customStyle="1" w:styleId="1E3B5B6271AD4FA7B03CA705DE126493">
    <w:name w:val="1E3B5B6271AD4FA7B03CA705DE126493"/>
    <w:rsid w:val="008D62EF"/>
    <w:pPr>
      <w:widowControl w:val="0"/>
      <w:jc w:val="both"/>
    </w:pPr>
  </w:style>
  <w:style w:type="paragraph" w:customStyle="1" w:styleId="AA2CADCD292743F3AFA79D5EB577A582">
    <w:name w:val="AA2CADCD292743F3AFA79D5EB577A582"/>
    <w:rsid w:val="008D62EF"/>
    <w:pPr>
      <w:widowControl w:val="0"/>
      <w:jc w:val="both"/>
    </w:pPr>
  </w:style>
  <w:style w:type="paragraph" w:customStyle="1" w:styleId="4AED7354B2AC43DFABE3323949823171">
    <w:name w:val="4AED7354B2AC43DFABE3323949823171"/>
    <w:rsid w:val="008D62EF"/>
    <w:pPr>
      <w:widowControl w:val="0"/>
      <w:jc w:val="both"/>
    </w:pPr>
  </w:style>
  <w:style w:type="paragraph" w:customStyle="1" w:styleId="8CD7653468B846EEA4EA7CF281B6AF5C">
    <w:name w:val="8CD7653468B846EEA4EA7CF281B6AF5C"/>
    <w:rsid w:val="008D62EF"/>
    <w:pPr>
      <w:widowControl w:val="0"/>
      <w:jc w:val="both"/>
    </w:pPr>
  </w:style>
  <w:style w:type="paragraph" w:customStyle="1" w:styleId="25FFF75C6EB94CCF81C3101265205D1E">
    <w:name w:val="25FFF75C6EB94CCF81C3101265205D1E"/>
    <w:rsid w:val="008D62EF"/>
    <w:pPr>
      <w:widowControl w:val="0"/>
      <w:jc w:val="both"/>
    </w:pPr>
  </w:style>
  <w:style w:type="paragraph" w:customStyle="1" w:styleId="68D1FD4D629446BB9F04DBAB0E847DD5">
    <w:name w:val="68D1FD4D629446BB9F04DBAB0E847DD5"/>
    <w:rsid w:val="008D62EF"/>
    <w:pPr>
      <w:widowControl w:val="0"/>
      <w:jc w:val="both"/>
    </w:pPr>
  </w:style>
  <w:style w:type="paragraph" w:customStyle="1" w:styleId="E2333570DF3C4CA380AEFEBB3EBCEDC7">
    <w:name w:val="E2333570DF3C4CA380AEFEBB3EBCEDC7"/>
    <w:rsid w:val="008D62EF"/>
    <w:pPr>
      <w:widowControl w:val="0"/>
      <w:jc w:val="both"/>
    </w:pPr>
  </w:style>
  <w:style w:type="paragraph" w:customStyle="1" w:styleId="F06EE9F8A47147B88DE7DCB47216AA83">
    <w:name w:val="F06EE9F8A47147B88DE7DCB47216AA83"/>
    <w:rsid w:val="008D62EF"/>
    <w:pPr>
      <w:widowControl w:val="0"/>
      <w:jc w:val="both"/>
    </w:pPr>
  </w:style>
  <w:style w:type="paragraph" w:customStyle="1" w:styleId="BD2EC8A84F21413C93270D78FF96F765">
    <w:name w:val="BD2EC8A84F21413C93270D78FF96F765"/>
    <w:rsid w:val="008D62EF"/>
    <w:pPr>
      <w:widowControl w:val="0"/>
      <w:jc w:val="both"/>
    </w:pPr>
  </w:style>
  <w:style w:type="paragraph" w:customStyle="1" w:styleId="5528D5FA894641A5ACD9FBE3E2910D90">
    <w:name w:val="5528D5FA894641A5ACD9FBE3E2910D90"/>
    <w:rsid w:val="008D62EF"/>
    <w:pPr>
      <w:widowControl w:val="0"/>
      <w:jc w:val="both"/>
    </w:pPr>
  </w:style>
  <w:style w:type="paragraph" w:customStyle="1" w:styleId="2A78EF38972E46A483BAC5468E50C91F">
    <w:name w:val="2A78EF38972E46A483BAC5468E50C91F"/>
    <w:rsid w:val="008D62EF"/>
    <w:pPr>
      <w:widowControl w:val="0"/>
      <w:jc w:val="both"/>
    </w:pPr>
  </w:style>
  <w:style w:type="paragraph" w:customStyle="1" w:styleId="15A75640301B4FA18DF7ECF660E9B46E">
    <w:name w:val="15A75640301B4FA18DF7ECF660E9B46E"/>
    <w:rsid w:val="008D62EF"/>
    <w:pPr>
      <w:widowControl w:val="0"/>
      <w:jc w:val="both"/>
    </w:pPr>
  </w:style>
  <w:style w:type="paragraph" w:customStyle="1" w:styleId="25BF308F6C364A3589461259693F369C">
    <w:name w:val="25BF308F6C364A3589461259693F369C"/>
    <w:rsid w:val="008D62EF"/>
    <w:pPr>
      <w:widowControl w:val="0"/>
      <w:jc w:val="both"/>
    </w:pPr>
  </w:style>
  <w:style w:type="paragraph" w:customStyle="1" w:styleId="37D64C0AC0804ABA880A8CA56F7966C2">
    <w:name w:val="37D64C0AC0804ABA880A8CA56F7966C2"/>
    <w:rsid w:val="008D62EF"/>
    <w:pPr>
      <w:widowControl w:val="0"/>
      <w:jc w:val="both"/>
    </w:pPr>
  </w:style>
  <w:style w:type="paragraph" w:customStyle="1" w:styleId="DAB2BD81D656441D876BB0A2D98E7542">
    <w:name w:val="DAB2BD81D656441D876BB0A2D98E7542"/>
    <w:rsid w:val="008D62EF"/>
    <w:pPr>
      <w:widowControl w:val="0"/>
      <w:jc w:val="both"/>
    </w:pPr>
  </w:style>
  <w:style w:type="paragraph" w:customStyle="1" w:styleId="C1ECD46685004FB39F174068EE9708B8">
    <w:name w:val="C1ECD46685004FB39F174068EE9708B8"/>
    <w:rsid w:val="008D62EF"/>
    <w:pPr>
      <w:widowControl w:val="0"/>
      <w:jc w:val="both"/>
    </w:pPr>
  </w:style>
  <w:style w:type="paragraph" w:customStyle="1" w:styleId="75A4AFD8EF75463A8757AC06E20FD12C">
    <w:name w:val="75A4AFD8EF75463A8757AC06E20FD12C"/>
    <w:rsid w:val="008D62EF"/>
    <w:pPr>
      <w:widowControl w:val="0"/>
      <w:jc w:val="both"/>
    </w:pPr>
  </w:style>
  <w:style w:type="paragraph" w:customStyle="1" w:styleId="7598E3D9AD0845F8A42A40A8DE67E7CC">
    <w:name w:val="7598E3D9AD0845F8A42A40A8DE67E7CC"/>
    <w:rsid w:val="008D62EF"/>
    <w:pPr>
      <w:widowControl w:val="0"/>
      <w:jc w:val="both"/>
    </w:pPr>
  </w:style>
  <w:style w:type="paragraph" w:customStyle="1" w:styleId="0F68164CB2AB44E5A9337C2C69050215">
    <w:name w:val="0F68164CB2AB44E5A9337C2C69050215"/>
    <w:rsid w:val="008D62EF"/>
    <w:pPr>
      <w:widowControl w:val="0"/>
      <w:jc w:val="both"/>
    </w:pPr>
  </w:style>
  <w:style w:type="paragraph" w:customStyle="1" w:styleId="7AEC1FE9E13D4C80A687E0D5827D8AC4">
    <w:name w:val="7AEC1FE9E13D4C80A687E0D5827D8AC4"/>
    <w:rsid w:val="008D62EF"/>
    <w:pPr>
      <w:widowControl w:val="0"/>
      <w:jc w:val="both"/>
    </w:pPr>
  </w:style>
  <w:style w:type="paragraph" w:customStyle="1" w:styleId="12501D39582E42A3BAF6E50251CCFC3D">
    <w:name w:val="12501D39582E42A3BAF6E50251CCFC3D"/>
    <w:rsid w:val="008D62EF"/>
    <w:pPr>
      <w:widowControl w:val="0"/>
      <w:jc w:val="both"/>
    </w:pPr>
  </w:style>
  <w:style w:type="paragraph" w:customStyle="1" w:styleId="1B5F07D9DB9544EBBA8F3D73433BC416">
    <w:name w:val="1B5F07D9DB9544EBBA8F3D73433BC416"/>
    <w:rsid w:val="008D62EF"/>
    <w:pPr>
      <w:widowControl w:val="0"/>
      <w:jc w:val="both"/>
    </w:pPr>
  </w:style>
  <w:style w:type="paragraph" w:customStyle="1" w:styleId="8F308601227C478893B58927EB179433">
    <w:name w:val="8F308601227C478893B58927EB179433"/>
    <w:rsid w:val="008D62EF"/>
    <w:pPr>
      <w:widowControl w:val="0"/>
      <w:jc w:val="both"/>
    </w:pPr>
  </w:style>
  <w:style w:type="paragraph" w:customStyle="1" w:styleId="85E1C224F9474554AA097A14BA331080">
    <w:name w:val="85E1C224F9474554AA097A14BA331080"/>
    <w:rsid w:val="008D62EF"/>
    <w:pPr>
      <w:widowControl w:val="0"/>
      <w:jc w:val="both"/>
    </w:pPr>
  </w:style>
  <w:style w:type="paragraph" w:customStyle="1" w:styleId="830D3DB8FFF24B06B238713EEA765A39">
    <w:name w:val="830D3DB8FFF24B06B238713EEA765A39"/>
    <w:rsid w:val="008D62EF"/>
    <w:pPr>
      <w:widowControl w:val="0"/>
      <w:jc w:val="both"/>
    </w:pPr>
  </w:style>
  <w:style w:type="paragraph" w:customStyle="1" w:styleId="1B3B620F2C04417D89D620DAE703D171">
    <w:name w:val="1B3B620F2C04417D89D620DAE703D171"/>
    <w:rsid w:val="008D62EF"/>
    <w:pPr>
      <w:widowControl w:val="0"/>
      <w:jc w:val="both"/>
    </w:pPr>
  </w:style>
  <w:style w:type="paragraph" w:customStyle="1" w:styleId="3EA28339D5EF40DB88A0AC2EF590C714">
    <w:name w:val="3EA28339D5EF40DB88A0AC2EF590C714"/>
    <w:rsid w:val="008D62EF"/>
    <w:pPr>
      <w:widowControl w:val="0"/>
      <w:jc w:val="both"/>
    </w:pPr>
  </w:style>
  <w:style w:type="paragraph" w:customStyle="1" w:styleId="57C6BBF84DAF4620A5F0AE0868159BD4">
    <w:name w:val="57C6BBF84DAF4620A5F0AE0868159BD4"/>
    <w:rsid w:val="008D62EF"/>
    <w:pPr>
      <w:widowControl w:val="0"/>
      <w:jc w:val="both"/>
    </w:pPr>
  </w:style>
  <w:style w:type="paragraph" w:customStyle="1" w:styleId="3FACEC33BE9D44E696052EB2FEAB6A9B">
    <w:name w:val="3FACEC33BE9D44E696052EB2FEAB6A9B"/>
    <w:rsid w:val="008D62EF"/>
    <w:pPr>
      <w:widowControl w:val="0"/>
      <w:jc w:val="both"/>
    </w:pPr>
  </w:style>
  <w:style w:type="paragraph" w:customStyle="1" w:styleId="34959631938E42E49D6305ACED43C52A">
    <w:name w:val="34959631938E42E49D6305ACED43C52A"/>
    <w:rsid w:val="008D62EF"/>
    <w:pPr>
      <w:widowControl w:val="0"/>
      <w:jc w:val="both"/>
    </w:pPr>
  </w:style>
  <w:style w:type="paragraph" w:customStyle="1" w:styleId="27A132B9A6F84AB3A530D595F5F84489">
    <w:name w:val="27A132B9A6F84AB3A530D595F5F84489"/>
    <w:rsid w:val="008D62EF"/>
    <w:pPr>
      <w:widowControl w:val="0"/>
      <w:jc w:val="both"/>
    </w:pPr>
  </w:style>
  <w:style w:type="paragraph" w:customStyle="1" w:styleId="5BEB80B677354AA98FA75EAF4AC8B028">
    <w:name w:val="5BEB80B677354AA98FA75EAF4AC8B028"/>
    <w:rsid w:val="008D62EF"/>
    <w:pPr>
      <w:widowControl w:val="0"/>
      <w:jc w:val="both"/>
    </w:pPr>
  </w:style>
  <w:style w:type="paragraph" w:customStyle="1" w:styleId="0E923CD3DB59405B9DE24FC622BF44EC">
    <w:name w:val="0E923CD3DB59405B9DE24FC622BF44EC"/>
    <w:rsid w:val="008D62EF"/>
    <w:pPr>
      <w:widowControl w:val="0"/>
      <w:jc w:val="both"/>
    </w:pPr>
  </w:style>
  <w:style w:type="paragraph" w:customStyle="1" w:styleId="93027AD2BE13415E8FABA26EE21E4F3B">
    <w:name w:val="93027AD2BE13415E8FABA26EE21E4F3B"/>
    <w:rsid w:val="008D62EF"/>
    <w:pPr>
      <w:widowControl w:val="0"/>
      <w:jc w:val="both"/>
    </w:pPr>
  </w:style>
  <w:style w:type="paragraph" w:customStyle="1" w:styleId="B8598A7608594EF1B3B99DCA1E1BA11F">
    <w:name w:val="B8598A7608594EF1B3B99DCA1E1BA11F"/>
    <w:rsid w:val="008D62EF"/>
    <w:pPr>
      <w:widowControl w:val="0"/>
      <w:jc w:val="both"/>
    </w:pPr>
  </w:style>
  <w:style w:type="paragraph" w:customStyle="1" w:styleId="E861B877C3024A50BD9B007F6497B22B">
    <w:name w:val="E861B877C3024A50BD9B007F6497B22B"/>
    <w:rsid w:val="008D62EF"/>
    <w:pPr>
      <w:widowControl w:val="0"/>
      <w:jc w:val="both"/>
    </w:pPr>
  </w:style>
  <w:style w:type="paragraph" w:customStyle="1" w:styleId="F62F5832C62C4BAC84140C31A48BF239">
    <w:name w:val="F62F5832C62C4BAC84140C31A48BF239"/>
    <w:rsid w:val="008D62EF"/>
    <w:pPr>
      <w:widowControl w:val="0"/>
      <w:jc w:val="both"/>
    </w:pPr>
  </w:style>
  <w:style w:type="paragraph" w:customStyle="1" w:styleId="77D8BCE341174389A11F8DDF38127488">
    <w:name w:val="77D8BCE341174389A11F8DDF38127488"/>
    <w:rsid w:val="008D62EF"/>
    <w:pPr>
      <w:widowControl w:val="0"/>
      <w:jc w:val="both"/>
    </w:pPr>
  </w:style>
  <w:style w:type="paragraph" w:customStyle="1" w:styleId="9E1F851858714F13BB0992AB0B48486E">
    <w:name w:val="9E1F851858714F13BB0992AB0B48486E"/>
    <w:rsid w:val="008D62EF"/>
    <w:pPr>
      <w:widowControl w:val="0"/>
      <w:jc w:val="both"/>
    </w:pPr>
  </w:style>
  <w:style w:type="paragraph" w:customStyle="1" w:styleId="01C28B369E2C45508485393F08DD7F67">
    <w:name w:val="01C28B369E2C45508485393F08DD7F67"/>
    <w:rsid w:val="008D62EF"/>
    <w:pPr>
      <w:widowControl w:val="0"/>
      <w:jc w:val="both"/>
    </w:pPr>
  </w:style>
  <w:style w:type="paragraph" w:customStyle="1" w:styleId="6C511671181E4842AFA79B07571F6B0F">
    <w:name w:val="6C511671181E4842AFA79B07571F6B0F"/>
    <w:rsid w:val="008D62EF"/>
    <w:pPr>
      <w:widowControl w:val="0"/>
      <w:jc w:val="both"/>
    </w:pPr>
  </w:style>
  <w:style w:type="paragraph" w:customStyle="1" w:styleId="16DE3920F77F4CB5AB92E875810F7B77">
    <w:name w:val="16DE3920F77F4CB5AB92E875810F7B77"/>
    <w:rsid w:val="008D62EF"/>
    <w:pPr>
      <w:widowControl w:val="0"/>
      <w:jc w:val="both"/>
    </w:pPr>
  </w:style>
  <w:style w:type="paragraph" w:customStyle="1" w:styleId="7B2A2FDCC7CC41B7832BFE9C43D59ABE">
    <w:name w:val="7B2A2FDCC7CC41B7832BFE9C43D59ABE"/>
    <w:rsid w:val="008D62EF"/>
    <w:pPr>
      <w:widowControl w:val="0"/>
      <w:jc w:val="both"/>
    </w:pPr>
  </w:style>
  <w:style w:type="paragraph" w:customStyle="1" w:styleId="B63DC6D504E94441816142E7F6467337">
    <w:name w:val="B63DC6D504E94441816142E7F6467337"/>
    <w:rsid w:val="008D62E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heck:root xmlns:check="http://wwww.hallomagic.com/xbrl/check">
  <Existence element="NameOfReportingEntityOrOtherMeansOfIdentification"/>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2.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WDvHp/a7mJPrvKd+ACQ/i1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]]></template:root>
</file>

<file path=customXml/item3.xml><?xml version="1.0" encoding="utf-8"?>
<map:XbrlMapping xmlns:map="http://wwww.hallomagic.com/xbrl/mapping">
  <Items>
    <Item id="00000001" ccId="2368251994" eleName="JianChengHuoShuYu" context="neeq_duration_{Y}0101-{Y}1231" tupleId="00002744"/>
    <Item id="00000002" ccId="395013414" eleName="HanYi" context="neeq_duration_{Y}0101-{Y}1231" tupleId="00002744"/>
    <Item id="00000008" ccId="1012264207" eleName="ShiFouCunZaiDongJianGaoDuiBaoGaoNeiRongCunZaiYiYiHuoWuFaBaoZhengQiZhenShiZhunQueWanZhengDeQingKuang" context="neeq_instant_{Y}1231"/>
    <Item id="00000011" ccId="3207285471" eleName="DongJianGaoDuiNianDuBaoGaoNeiRongCunZaiZhengYiHuoWuFaBaoZhengDeLiYou" context="neeq_instant_{Y}1231"/>
    <Item id="00000012" ccId="3523794170" eleName="LieXiWeiChuXiDongShiHuiDeDongShiXingMingJiWeiChuXiDeLiYou" context="neeq_instant_{Y}1231"/>
    <Item id="00000013" ccId="279225336" eleName="HuoMianPiLouShiXiangJiLiYou" context="neeq_instant_{Y}1231"/>
    <Item id="00000014" ccId="2600282746" eleName="FengXianShiXiangBiaoTi" context="neeq_duration_{Y}0101-{Y}1231" tupleId="00000016"/>
    <Item id="00000015" ccId="6037557" eleName="FengXianShiXiangNeiRongJiBianHuaQingKuang" context="neeq_duration_{Y}0101-{Y}1231" tupleId="00000016"/>
    <Item id="00000017" ccId="2978401336" eleName="YuShangQiXiangBiBenQiZhongDaFengXianShiFouFaShengZhongDaBianHua" context="neeq_duration_{Y}0101-{Y}1231"/>
    <Item id="00000018" ccId="3803404298" eleName="NameOfReportingEntityOrOtherMeansOfIdentification" context="neeq_duration_{Y}0101-{Y}1231"/>
    <Item id="00000020" ccId="1551731563" eleName="ZhengQuanJianChen" context="neeq_instant_{Y}1231"/>
    <Item id="00000021" ccId="3797391952" eleName="ZhengQuanDaiMa" context="neeq_instant_{Y}1231"/>
    <Item id="00000022" ccId="2118942239" eleName="GongSiFaDingDaiBiaoRen" context="neeq_instant_{Y}1231"/>
    <Item id="00000023" ccId="1004553161" eleName="ZhuCeDiZhi" context="neeq_instant_{Y}1231"/>
    <Item id="00000024" ccId="3956648460" eleName="BanGongDiZhi" context="neeq_instant_{Y}1231"/>
    <Item id="00000025" ccId="1393151257" eleName="ZhuBanQuanShangMingCheng" context="neeq_instant_{Y}1231"/>
    <Item id="00000026" ccId="772202839" eleName="ZhuBanQuanShangDiZhi" context="neeq_duration_{Y}0101-{Y}1231"/>
    <Item id="00000027" ccId="901414637" eleName="kuaiJiShiShiWuSuoMingCheng" context="neeq_instant_{Y}1231"/>
    <Item id="00000028" ccId="1242674976" eleName="QianZiZhuCekuaiJiShiXingMing" context="neeq_instant_{Y}1231"/>
    <Item id="00000029" ccId="3979089283" eleName="kuaiJiShiShiWuSuoDiZhi" context="neeq_duration_{Y}0101-{Y}1231"/>
    <Item id="00000030" ccId="2079552545" eleName="DongShiHuiMiShuHuoXinXiPiLuShiWuFuZeRenXingMing" context="neeq_instant_{Y}1231"/>
    <Item id="00000031" ccId="3877167472" eleName="DongShiHuiMiShuHuoXinXiPiLuShiWuFuZeRenLianXiDianHua" context="neeq_instant_{Y}1231"/>
    <Item id="00000032" ccId="1077873124" eleName="DongShiHuiMiShuHuoXinXiPiLuShiWuFuZeRenChuanZhen" context="neeq_instant_{Y}1231"/>
    <Item id="00000033" ccId="160282447" eleName="DongShiHuiMiShuHuoXinXiPiLuShiWuFuZeRenDianZiYouXiang" context="neeq_instant_{Y}1231"/>
    <Item id="00000034" ccId="3475698291" eleName="GongSiWangZhi" context="neeq_instant_{Y}1231"/>
    <Item id="00000035" ccId="2159334742" eleName="DongShiHuiMiShuHuoXinXiPiLuShiWuFuZeRenLianXiDiZhi" context="neeq_instant_{Y}1231"/>
    <Item id="00000037" ccId="459230439" eleName="DengZaiNianDuBaoGaoDeZhiDingWangZhan" context="neeq_instant_{Y}1231"/>
    <Item id="00000038" ccId="2817748812" eleName="NianDuBaoGaoBeiZhiDiDian" context="neeq_instant_{Y}1231"/>
    <Item id="00000039" ccId="1752388322" eleName="GuaPaiShiJian" context="neeq_instant_{Y}1231"/>
    <Item id="00000040" ccId="3993498117" eleName="SuoShuZhengJianHuiHangYeDaLei" context="neeq_instant_{Y}1231"/>
    <Item id="00000041" ccId="1066299190" eleName="ZhuYaoChanPinYuFuWuXiangMu" context="neeq_instant_{Y}1231"/>
    <Item id="00000042" ccId="1576169144" eleName="PuTongGuGuPiaoZhuanRangFangShi" context="neeq_instant_{Y}1231"/>
    <Item id="00000044" ccId="132839485" eleName="GongSiJiBenXinXiKongGuGuDongXingMing" context="neeq_instant_{Y}1231"/>
    <Item id="00000045" ccId="1055965952" eleName="GongSiJiBenXinXiShiJiKongZhiRenKongGuGuDongXingMing" context="neeq_instant_{Y}1231"/>
    <Item id="00000046" ccId="2112242201" eleName="QiYeFaRenYingYeZhiZhaoZhuCeHao" context="neeq_duration_{Y}0101-{Y}1231"/>
    <Item id="00000047" ccId="3099897173" eleName="ShuiWuDengJiHao" context="neeq_duration_{Y}0101-{Y}1231"/>
    <Item id="00000048" ccId="2094276316" eleName="ZuZhiJiGouDaiMa" context="neeq_duration_{Y}0101-{Y}1231"/>
    <Item id="00000049" ccId="1914961742" eleName="QiYeFaRenYingYeZhiZhaoZhuCeHaoBaoGaoQiNeiShiFouBianGeng" context="neeq_duration_{Y}0101-{Y}1231"/>
    <Item id="00000050" ccId="1850835092" eleName="ShuiWuDengJiHaoBaoGaoQiNeiShiFouBianGeng" context="neeq_duration_{Y}0101-{Y}1231"/>
    <Item id="00000051" ccId="3921650832" eleName="ZuZhiJiGouDaiMaBaoGaoQiNeiShiFouBianGeng" context="neeq_duration_{Y}0101-{Y}1231"/>
    <Item id="00000052" ccId="2814046671" eleName="MaoLiLv" context="neeq_duration_{Y}0101-{Y}1231"/>
    <Item id="00000053" ccId="3484404226" eleName="ProfitLossAttributableToOwnersOfParent" context="neeq_duration_{Y}0101-{Y}1231"/>
    <Item id="00000054" ccId="2567603930" eleName="GuiShuYuGuaPaiGongSiGuDongDeKouChuFeiJingChangXingSunYiHouDeJingLiRun" context="neeq_duration_{Y}0101-{Y}1231"/>
    <Item id="00000056" ccId="1761948829" eleName="BasicEarningsLossPerShare" context="neeq_duration_{Y}0101-{Y}1231"/>
    <Item id="00000057" ccId="2027748383" eleName="MaoLiLv" context="neeq_duration_{Y-1}0101-{Y-1}1231"/>
    <Item id="00000058" ccId="2571609920" eleName="ProfitLossAttributableToOwnersOfParent" context="neeq_duration_{Y-1}0101-{Y-1}1231"/>
    <Item id="00000059" ccId="1239441797" eleName="GuiShuYuGuaPaiGongSiGuDongDeKouChuFeiJingChangXingSunYiHouDeJingLiRun" context="neeq_duration_{Y-1}0101-{Y-1}1231"/>
    <Item id="00000061" ccId="423536230" eleName="BasicEarningsLossPerShare" context="neeq_duration_{Y-1}0101-{Y-1}1231"/>
    <Item id="00000062" ccId="2701422677" eleName="YingYeShouRuBianDongBiLi" context="neeq_duration_{Y}0101-{Y}1231"/>
    <Item id="00000063" ccId="3680137491" eleName="GuiShuYuGuaPaiGongSiGuDongDeJingLiRunBianDongBiLi" context="neeq_duration_{Y}0101-{Y}1231"/>
    <Item id="00000064" ccId="2639444959" eleName="GuiShuYuGuaPaiGongSiGuDongDeKouChuFeiJingChangXingSunYiHouDeJingLiRunBianDongBiLi" context="neeq_duration_{Y}0101-{Y}1231"/>
    <Item id="00000065" ccId="264128757" eleName="JiBenMeiGuShouYiBianDongBiLi" context="neeq_duration_{Y}0101-{Y}1231"/>
    <Item id="00000066" ccId="1327405573" eleName="Assets" context="neeq_instant_{Y}1231"/>
    <Item id="00000067" ccId="3240115937" eleName="Assets" context="neeq_instant_{Y-1}1231"/>
    <Item id="00000068" ccId="2074770553" eleName="Liabilities" context="neeq_instant_{Y}1231"/>
    <Item id="00000069" ccId="2395921857" eleName="Liabilities" context="neeq_instant_{Y-1}1231"/>
    <Item id="00000072" ccId="3060264744" eleName="GuiShuYuGuaPaiGongSiGuDongDeMeiGuJingZi" context="neeq_instant_{Y}1231"/>
    <Item id="00000073" ccId="3404313990" eleName="GuiShuYuGuaPaiGongSiGuDongDeMeiGuJingZi" context="neeq_instant_{Y-1}1231"/>
    <Item id="00000074" ccId="4253290253" eleName="ZiChanFuZhaiLv" context="neeq_instant_{Y}1231"/>
    <Item id="00000075" ccId="2976786169" eleName="ZiChanFuZhaiLv" context="neeq_instant_{Y-1}1231"/>
    <Item id="00000076" ccId="2785688228" eleName="LiuDongBiLv" context="neeq_instant_{Y}1231"/>
    <Item id="00000077" ccId="2514253308" eleName="LiuDongBiLv" context="neeq_instant_{Y-1}1231"/>
    <Item id="00000078" ccId="174161326" eleName="LiXiBaoZhangBeiShu" context="neeq_instant_{Y}1231"/>
    <Item id="00000079" ccId="237908813" eleName="LiXiBaoZhangBeiShu" context="neeq_instant_{Y-1}1231"/>
    <Item id="00000080" ccId="1326791351" eleName="ZongZiChanBianDongBiLi" context="neeq_instant_{Y}1231"/>
    <Item id="00000081" ccId="2021198118" eleName="ZongFuZhaiBianDongBiLi" context="neeq_instant_{Y}1231"/>
    <Item id="00000082" ccId="3124562939" eleName="GuiShuYuGuaPaiGongSiGuDongDeJingZiChanBianDongBiLi" context="neeq_instant_{Y}1231"/>
    <Item id="00000083" ccId="3430064187" eleName="GuiShuYuGuaPaiGongSiGuDongDeMeiGuJingZiBianDongBiLi" context="neeq_instant_{Y}1231"/>
    <Item id="00000084" ccId="4123626100" eleName="CashFlowsFromUsedInOperatingActivities" context="neeq_duration_{Y}0101-{Y}1231"/>
    <Item id="00000085" ccId="1398480206" eleName="CashFlowsFromUsedInOperatingActivities" context="neeq_duration_{Y-1}0101-{Y-1}1231"/>
    <Item id="00000086" ccId="3262007825" eleName="YingShouZhangKuanZhouZhuanLv" context="neeq_duration_{Y}0101-{Y}1231"/>
    <Item id="00000087" ccId="4139206915" eleName="YingShouZhangKuanZhouZhuanLv" context="neeq_duration_{Y-1}0101-{Y-1}1231"/>
    <Item id="00000088" ccId="955367023" eleName="CunHuoZhouZhuanLv" context="neeq_duration_{Y}0101-{Y}1231"/>
    <Item id="00000089" ccId="293032885" eleName="CunHuoZhouZhuanLv" context="neeq_duration_{Y-1}0101-{Y-1}1231"/>
    <Item id="00000090" ccId="34243420" eleName="ZongZiChanZengChangLv" context="neeq_duration_{Y}0101-{Y}1231"/>
    <Item id="00000091" ccId="611406558" eleName="ZongZiChanZengChangLv" context="neeq_duration_{Y-1}0101-{Y-1}1231"/>
    <Item id="00000092" ccId="4006452775" eleName="YingYeShouRuZengChangLv" context="neeq_duration_{Y}0101-{Y}1231"/>
    <Item id="00000093" ccId="4116390187" eleName="YingYeShouRuZengChangLv" context="neeq_duration_{Y-1}0101-{Y-1}1231"/>
    <Item id="00000094" ccId="3440310137" eleName="JingLiRunZengChangLv" context="neeq_duration_{Y}0101-{Y}1231"/>
    <Item id="00000095" ccId="2698417494" eleName="JingLiRunZengChangLv" context="neeq_duration_{Y-1}0101-{Y-1}1231"/>
    <Item id="00000096" ccId="1284230979" eleName="ZongGuBenShuLiang" context="neeq_instant_{Y}1231"/>
    <Item id="00000097" ccId="2316677001" eleName="ZongGuBenShuLiang" context="neeq_instant_{Y-1}1231"/>
    <Item id="00000119" ccId="2203669804" eleName="ZongGuBenBenQiBianDongBiLi" context="neeq_duration_{Y}0101-{Y}1231"/>
    <Item id="00000098" ccId="1655869546" eleName="JiRuQuanYiDeYouXianGuShuLiang" context="neeq_duration_{Y}0101-{Y}1231"/>
    <Item id="00000099" ccId="2041622107" eleName="JiRuQuanYiDeYouXianGuShuLiang" context="neeq_duration_{Y-1}0101-{Y-1}1231"/>
    <Item id="00000100" ccId="4230778255" eleName="JiRuFuZhaiDeYouXianGuShuLiang" context="neeq_duration_{Y}0101-{Y}1231"/>
    <Item id="00000101" ccId="1495609470" eleName="JiRuFuZhaiDeYouXianGuShuLiang" context="neeq_duration_{Y-1}0101-{Y-1}1231"/>
    <Item id="00000102" ccId="2036844310" eleName="DaiYouZhuanGuTiaoJianDeZhaiQuan" context="neeq_duration_{Y}0101-{Y}1231"/>
    <Item id="00000103" ccId="1418438234" eleName="DaiYouZhuanGuTiaoJianDeZhaiQuan" context="neeq_duration_{Y-1}0101-{Y-1}1231"/>
    <Item id="00000104" ccId="3259239813" eleName="QiQuanShuLiang" context="neeq_duration_{Y}0101-{Y}1231"/>
    <Item id="00000105" ccId="524831210" eleName="QiQuanShuLiang" context="neeq_duration_{Y-1}0101-{Y-1}1231"/>
    <Item id="00000106" ccId="1778291479" eleName="FeiJingChangXingSunYiXiangMu" context="neeq_duration_{Y}0101-{Y}1231" tupleId="00000118"/>
    <Item id="00000107" ccId="1851445196" eleName="FeiJingChangXingSunYiXiangMuJinE" context="neeq_duration_{Y}0101-{Y}1231" tupleId="00000118"/>
    <Item id="00000108" ccId="2079390230" eleName="FeiJingChangXingSunYi" context="neeq_duration_{Y}0101-{Y}1231"/>
    <Item id="00000109" ccId="640541228" eleName="SuoDeShuiYingXiangE" context="neeq_duration_{Y}0101-{Y}1231"/>
    <Item id="00000110" ccId="3620464065" eleName="ShaoShuGuDongQuanYiYingXiangE" context="neeq_duration_{Y}0101-{Y}1231"/>
    <Item id="00000111" ccId="3239662012" eleName="FeiJingChangXingSunYiJingE" context="neeq_duration_{Y}0101-{Y}1231"/>
    <Item id="00000112" ccId="1784994507" eleName="kuaiJiShuJuHuoCaiWuZhiBiao" context="neeq_instant_{Y}1231" tupleId="00000117"/>
    <Item id="00000113" ccId="1264036817" eleName="DiaoZhengQian" context="neeq_duration_{Y}0101-{Y}1231" tupleId="00000117"/>
    <Item id="00000114" ccId="1397007181" eleName="DiaoZhengHou" context="neeq_duration_{Y}0101-{Y}1231" tupleId="00000117"/>
    <Item id="00000115" ccId="188578638" eleName="DiaoZhengQian" context="neeq_duration_{Y-1}0101-{Y-1}1231" tupleId="00000117"/>
    <Item id="00000116" ccId="2956815726" eleName="DiaoZhengHou" context="neeq_duration_{Y-1}0101-{Y-1}1231" tupleId="00000117"/>
    <Item id="00000120" ccId="1401563663" eleName="ShangYeMoShiNeiRong" context="neeq_instant_{Y}1231"/>
    <Item id="00000121" ccId="2639901694" eleName="SuoChuHangYeShiFouFaShengBianHua" context="neeq_duration_{Y}0101-{Y}1231"/>
    <Item id="00000122" ccId="3265324565" eleName="ZhuYingYeWuShiFouFaShengBianHua" context="neeq_duration_{Y}0101-{Y}1231"/>
    <Item id="00000123" ccId="471639521" eleName="ChanPinHuoFuWuShiFouFaShengBianHua" context="neeq_duration_{Y}0101-{Y}1231"/>
    <Item id="00000124" ccId="1013571234" eleName="KeHuLeiXingShiFouFaShengBianHua" context="neeq_duration_{Y}0101-{Y}1231"/>
    <Item id="00000125" ccId="3593105018" eleName="GuanJianZiYuanShiFouFaShengBianHua" context="neeq_duration_{Y}0101-{Y}1231"/>
    <Item id="00000126" ccId="1273908442" eleName="XiaoShouQuDaoShiFouFaShengBianHua" context="neeq_duration_{Y}0101-{Y}1231"/>
    <Item id="00000127" ccId="1744377095" eleName="ShouRuLaiYuanShiFouFaShengBianHua" context="neeq_duration_{Y}0101-{Y}1231"/>
    <Item id="00000128" ccId="3131570300" eleName="BenNianDuShangYeMoShiShiFouFaShengZhongDaBianHua" context="neeq_duration_{Y}0101-{Y}1231"/>
    <Item id="00000129" ccId="1594973246" eleName="BaoGaoQiNeiJingYingQingKuangHuiGu" context="neeq_duration_{Y}0101-{Y}1231"/>
    <Item id="00000134" ccId="750400789" eleName="AdministrativeExpense" context="neeq_duration_{Y}0101-{Y}1231"/>
    <Item id="00000135" ccId="3796080169" eleName="AdministrativeExpense" context="neeq_duration_{Y-1}0101-{Y-1}1231"/>
    <Item id="00000136" ccId="3516793725" eleName="DistributionCosts" context="neeq_duration_{Y}0101-{Y}1231"/>
    <Item id="00000138" ccId="427318787" eleName="FinanceCosts" context="neeq_duration_{Y}0101-{Y}1231"/>
    <Item id="00000139" ccId="2867475951" eleName="FinanceCosts" context="neeq_duration_{Y-1}0101-{Y-1}1231"/>
    <Item id="00000140" ccId="3532131105" eleName="OperatingProfits" context="neeq_duration_{Y}0101-{Y}1231"/>
    <Item id="00000141" ccId="591599716" eleName="OperatingProfits" context="neeq_duration_{Y-1}0101-{Y-1}1231"/>
    <Item id="00000142" ccId="2628805617" eleName="NonOperatingIncome" context="neeq_duration_{Y}0101-{Y}1231"/>
    <Item id="00000143" ccId="2991576190" eleName="NonOperatingIncome" context="neeq_duration_{Y-1}0101-{Y-1}1231"/>
    <Item id="00000144" ccId="3694241689" eleName="NonOperatingExpenses" context="neeq_duration_{Y}0101-{Y}1231"/>
    <Item id="00000145" ccId="1590424292" eleName="NonOperatingExpenses" context="neeq_duration_{Y-1}0101-{Y-1}1231"/>
    <Item id="00000146" ccId="2530826223" eleName="ProfitLoss" context="neeq_duration_{Y}0101-{Y}1231"/>
    <Item id="00000148" ccId="3855207476" eleName="YingYeShouRuBianDongBiLi" context="neeq_duration_{Y}0101-{Y}1231"/>
    <Item id="00000149" ccId="1508715111" eleName="YingYeShouRuBianDongBiLi" context="neeq_duration_{Y-1}0101-{Y-1}1231"/>
    <Item id="00000150" ccId="4018871300" eleName="YingYeChengBenBianDongBiLi" context="neeq_duration_{Y}0101-{Y}1231"/>
    <Item id="00000151" ccId="776148086" eleName="YingYeChengBenBianDongBiLi" context="neeq_duration_{Y-1}0101-{Y-1}1231"/>
    <Item id="00000152" ccId="2571384495" eleName="GuanLiFeiYongBianDongBiLi" context="neeq_duration_{Y}0101-{Y}1231"/>
    <Item id="00000153" ccId="2447345005" eleName="GuanLiFeiYongBianDongBiLi" context="neeq_duration_{Y-1}0101-{Y-1}1231"/>
    <Item id="00000154" ccId="800202678" eleName="XiaoShouFeiYongBianDongBiLi" context="neeq_duration_{Y}0101-{Y}1231"/>
    <Item id="00000156" ccId="896484334" eleName="CaiWuFeiYongBianDongBiLi" context="neeq_duration_{Y}0101-{Y}1231"/>
    <Item id="00000157" ccId="2396839785" eleName="CaiWuFeiYongBianDongBiLi" context="neeq_duration_{Y-1}0101-{Y-1}1231"/>
    <Item id="00000158" ccId="1917118243" eleName="YingYeLiRunBianDongBiLi" context="neeq_duration_{Y}0101-{Y}1231"/>
    <Item id="00000159" ccId="4141204327" eleName="YingYeLiRunBianDongBiLi" context="neeq_duration_{Y-1}0101-{Y-1}1231"/>
    <Item id="00000160" ccId="3629107149" eleName="YingYeWaiShouRuBianDongBiLi" context="neeq_duration_{Y}0101-{Y}1231"/>
    <Item id="00000161" ccId="2342344086" eleName="YingYeWaiShouRuBianDongBiLi" context="neeq_duration_{Y-1}0101-{Y-1}1231"/>
    <Item id="00000162" ccId="2679299459" eleName="YingYeWaiZhiChuBianDongBiLi" context="neeq_duration_{Y}0101-{Y}1231"/>
    <Item id="00000163" ccId="1202439989" eleName="YingYeWaiZhiChuBianDongBiLi" context="neeq_duration_{Y-1}0101-{Y-1}1231"/>
    <Item id="00000164" ccId="3883729347" eleName="JingLiRunBianDongBiLi" context="neeq_duration_{Y}0101-{Y}1231"/>
    <Item id="00000165" ccId="316849136" eleName="JingLiRunBianDongBiLi" context="neeq_duration_{Y-1}0101-{Y-1}1231"/>
    <Item id="00000166" ccId="782998161" eleName="YingYeChenBenZhanYingYeShouRuDeBiZhong" context="neeq_duration_{Y}0101-{Y}1231"/>
    <Item id="00000167" ccId="1524361703" eleName="YingYeChenBenZhanYingYeShouRuDeBiZhong" context="neeq_duration_{Y-1}0101-{Y-1}1231"/>
    <Item id="00000168" ccId="719092645" eleName="GuanLiFeiYongZhanYingYeShouRuDeBiZhong" context="neeq_duration_{Y}0101-{Y}1231"/>
    <Item id="00000169" ccId="2591413607" eleName="GuanLiFeiYongZhanYingYeShouRuDeBiZhong" context="neeq_duration_{Y-1}0101-{Y-1}1231"/>
    <Item id="00000170" ccId="2997518842" eleName="XiaoShouFeiYongZhanYingYeShouRuDeBiZhong" context="neeq_duration_{Y}0101-{Y}1231"/>
    <Item id="00000171" ccId="3833774870" eleName="XiaoShouFeiYongZhanYingYeShouRuDeBiZhong" context="neeq_duration_{Y-1}0101-{Y-1}1231"/>
    <Item id="00000172" ccId="281085770" eleName="CaiWuFeiYongZhanYingYeShouRuDeBiZhong" context="neeq_duration_{Y}0101-{Y}1231"/>
    <Item id="00000173" ccId="2253467811" eleName="CaiWuFeiYongZhanYingYeShouRuDeBiZhong" context="neeq_duration_{Y-1}0101-{Y-1}1231"/>
    <Item id="00000174" ccId="2778671600" eleName="YingYeLiRunZhanYingYeShouRuDeBiZhong" context="neeq_duration_{Y}0101-{Y}1231"/>
    <Item id="00000175" ccId="917527479" eleName="YingYeLiRunZhanYingYeShouRuDeBiZhong" context="neeq_duration_{Y-1}0101-{Y-1}1231"/>
    <Item id="00000176" ccId="2283453659" eleName="YingYeWaiShouRuZhanYingYeShouRuDeBiZhong" context="neeq_duration_{Y}0101-{Y}1231"/>
    <Item id="00000177" ccId="1581484354" eleName="YingYeWaiShouRuZhanYingYeShouRuDeBiZhong" context="neeq_duration_{Y-1}0101-{Y-1}1231"/>
    <Item id="00000178" ccId="3283832147" eleName="YingYeWaiZhiChuZhanYingYeShouRuDeBiZhong" context="neeq_duration_{Y}0101-{Y}1231"/>
    <Item id="00000179" ccId="2465839911" eleName="YingYeWaiZhiChuZhanYingYeShouRuDeBiZhong" context="neeq_duration_{Y-1}0101-{Y-1}1231"/>
    <Item id="00000180" ccId="101855046" eleName="JingLiRunZhanYingYeShouRuDeBiZhong" context="neeq_duration_{Y}0101-{Y}1231"/>
    <Item id="00000181" ccId="1500232693" eleName="JingLiRunZhanYingYeShouRuDeBiZhong" context="neeq_duration_{Y-1}0101-{Y-1}1231"/>
    <Item id="00000182" ccId="953668245" eleName="XiaoShouFeiYongBianDongBiLi" context="neeq_duration_{Y-1}0101-{Y-1}1231"/>
    <Item id="00000184" ccId="693121172" eleName="ShouRuGouChengFenXiShouRuLeiBie" context="neeq_duration_{Y}0101-{Y}1231" tupleId="00000183"/>
    <Item id="00000185" ccId="3966834023" eleName="ShouRuGouChengFenXiShouRuJinE" context="neeq_duration_{Y}0101-{Y}1231" tupleId="00000183"/>
    <Item id="00000186" ccId="3499670013" eleName="ShouRuGouChengFenXiShouRuJinE" context="neeq_duration_{Y-1}0101-{Y-1}1231" tupleId="00000183"/>
    <Item id="00000187" ccId="4068042829" eleName="ZhanYingYeShouRuBiLi" context="neeq_duration_{Y}0101-{Y}1231" tupleId="00000183"/>
    <Item id="00000188" ccId="3762395878" eleName="ZhanYingYeShouRuBiLi" context="neeq_duration_{Y-1}0101-{Y-1}1231" tupleId="00000183"/>
    <Item id="00000189" ccId="1876033071" eleName="ShouRuGouChengHeLiRunLaiYuanFenXi" context="neeq_duration_{Y}0101-{Y}1231"/>
    <Item id="00000190" ccId="1863784058" eleName="XiangMuBianDongJiZhongDaChaYiChanShengDeYuanYin" context="neeq_duration_{Y}0101-{Y}1231"/>
    <Item id="00000193" ccId="3873707741" eleName="AccountsReceivable" context="neeq_instant_{Y}1231"/>
    <Item id="00000194" ccId="718099199" eleName="AccountsReceivable" context="neeq_instant_{Y-1}1231"/>
    <Item id="00000195" ccId="175315378" eleName="Inventories" context="neeq_instant_{Y}1231"/>
    <Item id="00000196" ccId="3371864675" eleName="Inventories" context="neeq_instant_{Y-1}1231"/>
    <Item id="00000197" ccId="595829412" eleName="LongTermEquityInvestments" context="neeq_instant_{Y}1231"/>
    <Item id="00000198" ccId="2655633137" eleName="LongTermEquityInvestments" context="neeq_instant_{Y-1}1231"/>
    <Item id="00000199" ccId="2878797285" eleName="PropertyPlantAndEquipment" context="neeq_instant_{Y}1231"/>
    <Item id="00000200" ccId="263129346" eleName="PropertyPlantAndEquipment" context="neeq_instant_{Y-1}1231"/>
    <Item id="00000201" ccId="2272503197" eleName="ConstructionInProgress" context="neeq_instant_{Y}1231"/>
    <Item id="00000202" ccId="1237045600" eleName="ConstructionInProgress" context="neeq_instant_{Y-1}1231"/>
    <Item id="00000203" ccId="793022295" eleName="ShortTermBorrowings" context="neeq_instant_{Y}1231"/>
    <Item id="00000204" ccId="1357546524" eleName="ShortTermBorrowings" context="neeq_instant_{Y-1}1231"/>
    <Item id="00000205" ccId="3487501612" eleName="LongtermBorrowings" context="neeq_instant_{Y}1231"/>
    <Item id="00000206" ccId="2900235606" eleName="LongtermBorrowings" context="neeq_instant_{Y-1}1231"/>
    <Item id="00000207" ccId="778771716" eleName="Assets" context="neeq_instant_{Y}1231"/>
    <Item id="00000208" ccId="1055592466" eleName="Assets" context="neeq_instant_{Y-1}1231"/>
    <Item id="00000209" ccId="1864790209" eleName="HuoBiZiJinBianDongBiLi" context="neeq_duration_{Y}0101-{Y}1231"/>
    <Item id="00000210" ccId="1611313176" eleName="HuoBiZiJinBianDongBiLi" context="neeq_duration_{Y-1}0101-{Y-1}1231"/>
    <Item id="00000211" ccId="2296787935" eleName="YingShouZhangKuanBianDongBiLi" context="neeq_duration_{Y}0101-{Y}1231"/>
    <Item id="00000212" ccId="1520422524" eleName="YingShouZhangKuanBianDongBiLi" context="neeq_duration_{Y-1}0101-{Y-1}1231"/>
    <Item id="00000213" ccId="265812852" eleName="CunHuoBianDongBiLi" context="neeq_duration_{Y}0101-{Y}1231"/>
    <Item id="00000214" ccId="3576842981" eleName="CunHuoBianDongBiLi" context="neeq_duration_{Y-1}0101-{Y-1}1231"/>
    <Item id="00000215" ccId="2750380297" eleName="ChangQiGuQuanTouZiBianDongBiLi" context="neeq_duration_{Y}0101-{Y}1231"/>
    <Item id="00000216" ccId="3857753214" eleName="ChangQiGuQuanTouZiBianDongBiLi" context="neeq_duration_{Y-1}0101-{Y-1}1231"/>
    <Item id="00000217" ccId="514430037" eleName="GuDingZiChanBianDongBiLi" context="neeq_duration_{Y}0101-{Y}1231"/>
    <Item id="00000218" ccId="2376719350" eleName="GuDingZiChanBianDongBiLi" context="neeq_duration_{Y-1}0101-{Y-1}1231"/>
    <Item id="00000219" ccId="423387956" eleName="ZaiJianGongChengBianDongBiLi" context="neeq_duration_{Y}0101-{Y}1231"/>
    <Item id="00000220" ccId="4151614532" eleName="ZaiJianGongChengBianDongBiLi" context="neeq_duration_{Y-1}0101-{Y-1}1231"/>
    <Item id="00000221" ccId="1812367274" eleName="DuanQiJieKuanBianDongBiLi" context="neeq_duration_{Y}0101-{Y}1231"/>
    <Item id="00000222" ccId="701669585" eleName="DuanQiJieKuanBianDongBiLi" context="neeq_duration_{Y-1}0101-{Y-1}1231"/>
    <Item id="00000223" ccId="3555559034" eleName="ChangQiJieKuanBianDongBiLi" context="neeq_duration_{Y}0101-{Y}1231"/>
    <Item id="00000224" ccId="1276825088" eleName="ChangQiJieKuanBianDongBiLi" context="neeq_duration_{Y-1}0101-{Y-1}1231"/>
    <Item id="00000225" ccId="1995600421" eleName="ZongZiChanBianDongBiLi" context="neeq_instant_{Y-1}1231"/>
    <Item id="00000226" ccId="1383826686" eleName="ZongZiChanBianDongBiLi" context="neeq_instant_{Y}1231"/>
    <Item id="00000227" ccId="1524129343" eleName="HuoBiZiJinZhanZongZiChanBiZhong" context="neeq_duration_{Y}0101-{Y}1231"/>
    <Item id="00000228" ccId="4121238612" eleName="HuoBiZiJinZhanZongZiChanBiZhong" context="neeq_duration_{Y-1}0101-{Y-1}1231"/>
    <Item id="00000229" ccId="212087634" eleName="YingShouKuanXiangZhanZongZiChanBiZhong" context="neeq_duration_{Y}0101-{Y}1231"/>
    <Item id="00000230" ccId="4149152877" eleName="YingShouKuanXiangZhanZongZiChanBiZhong" context="neeq_duration_{Y-1}0101-{Y-1}1231"/>
    <Item id="00000231" ccId="2183084550" eleName="CunHuoZhanZongZiChanBiZhong" context="neeq_duration_{Y}0101-{Y}1231"/>
    <Item id="00000232" ccId="2452197624" eleName="CunHuoZhanZongZiChanBiZhong" context="neeq_duration_{Y-1}0101-{Y-1}1231"/>
    <Item id="00000233" ccId="631453722" eleName="ChangQiGuQuanTouZiZhanZongZiChanBiZhong" context="neeq_duration_{Y}0101-{Y}1231"/>
    <Item id="00000234" ccId="1371256417" eleName="ChangQiGuQuanTouZiZhanZongZiChanBiZhong" context="neeq_duration_{Y-1}0101-{Y-1}1231"/>
    <Item id="00000235" ccId="4254592074" eleName="GuDingZiChanZhanZongZiChanBiZhong" context="neeq_duration_{Y}0101-{Y}1231"/>
    <Item id="00000236" ccId="2544622536" eleName="GuDingZiChanZhanZongZiChanBiZhong" context="neeq_duration_{Y-1}0101-{Y-1}1231"/>
    <Item id="00000237" ccId="2238131519" eleName="ZaiJianGongChengZhanZongZiChanBiZhong" context="neeq_duration_{Y}0101-{Y}1231"/>
    <Item id="00000238" ccId="3333157281" eleName="ZaiJianGongChengZhanZongZiChanBiZhong" context="neeq_duration_{Y-1}0101-{Y-1}1231"/>
    <Item id="00000239" ccId="2243132316" eleName="DuanQiJieKuanZhanZongZiChanBiZhong" context="neeq_duration_{Y}0101-{Y}1231"/>
    <Item id="00000240" ccId="3844107803" eleName="DuanQiJieKuanZhanZongZiChanBiZhong" context="neeq_duration_{Y-1}0101-{Y-1}1231"/>
    <Item id="00000241" ccId="1527527137" eleName="ChangQiJieKuanZhanZongZiChanBiZhong" context="neeq_duration_{Y}0101-{Y}1231"/>
    <Item id="00000242" ccId="3533134132" eleName="ChangQiJieKuanZhanZongZiChanBiZhong" context="neeq_duration_{Y-1}0101-{Y-1}1231"/>
    <Item id="00000243" ccId="3513478509" eleName="HuoBiZiJinZhanZongZiChanBiZhongDeZengJian" context="neeq_duration_{Y}0101-{Y}1231"/>
    <Item id="00000244" ccId="2308121697" eleName="YingShouKuanXiangZhanZongZiChanBiZhongDeZengJian" context="neeq_duration_{Y}0101-{Y}1231"/>
    <Item id="00000245" ccId="1924756957" eleName="CunHuoZhanZongZiChanBiZhongDeZengJian" context="neeq_duration_{Y}0101-{Y}1231"/>
    <Item id="00000246" ccId="1262571547" eleName="ChangQiGuQuanTouZiZhanZongZiChanBiZhongDeZengJian" context="neeq_duration_{Y}0101-{Y}1231"/>
    <Item id="00000247" ccId="1923137254" eleName="GuDingZiChanZhanZongZiChanBiZhongDeZengJian" context="neeq_duration_{Y}0101-{Y}1231"/>
    <Item id="00000248" ccId="2569139584" eleName="ZaiJianGongChengZhanZongZiChanBiZhongDeZengJian" context="neeq_duration_{Y}0101-{Y}1231"/>
    <Item id="00000249" ccId="73945246" eleName="DuanQiJieKuanZhanZongZiChanBiZhongDeZengJian" context="neeq_duration_{Y}0101-{Y}1231"/>
    <Item id="00000250" ccId="3472385201" eleName="ChangQiJieKuanZhanZongZiChanBiZhongDeZengJian" context="neeq_duration_{Y}0101-{Y}1231"/>
    <Item id="00000251" ccId="1173306608" eleName="ShangShuCaiWuShuJuHuoZhiBiaoBianDongYuanYin" context="neeq_duration_{Y}0101-{Y}1231"/>
    <Item id="00000252" ccId="305214462" eleName="ZhuYaoKongGuZiGongSiCanGuGongSiFenXi" context="neeq_duration_{Y}0101-{Y}1231"/>
    <Item id="00000253" ccId="2638221911" eleName="WaiBuHuanJingDeFenXi" context="neeq_duration_{Y}0101-{Y}1231"/>
    <Item id="00000254" ccId="3243352335" eleName="JingZhengYouShiFenXi" context="neeq_duration_{Y}0101-{Y}1231"/>
    <Item id="00000255" ccId="1120879111" eleName="ChiXuJingYingPingJia" context="neeq_duration_{Y}0101-{Y}1231"/>
    <Item id="00000257" ccId="1180860214" eleName="HongGuanJingJiCengMianHuoXingYeHuanJingCengMianDeFaZhanQuShi" context="neeq_duration_{Y}0101-{Y}1231"/>
    <Item id="00000258" ccId="1353456772" eleName="GongSiFaZhanZhanlie" context="neeq_duration_{Y}0101-{Y}1231"/>
    <Item id="00000259" ccId="544178853" eleName="JingYingJiHuaHuoMuBiao" context="neeq_duration_{Y}0101-{Y}1231"/>
    <Item id="00000260" ccId="2116083598" eleName="YingXiangFaZhanZhanLueJiJingYingJiHuaHeMuBiaoShiXianDeZhongYaoYinSu" context="neeq_duration_{Y}0101-{Y}1231"/>
    <Item id="00000261" ccId="3293154917" eleName="ChiXuDaoBenNianDuDeFengXianYinSu" context="neeq_duration_{Y}0101-{Y}1231"/>
    <Item id="00000262" ccId="162673390" eleName="BaoGaoQiNeiXinZengDeFengXianYinSu" context="neeq_duration_{Y}0101-{Y}1231"/>
    <Item id="00000263" ccId="1901406693" eleName="BenBaoGaoQiBeiChuJuFeiBiaoZhunShenJiYiJianShenJiBaoGaoDeShuoMing" context="neeq_instant_{Y}1231"/>
    <Item id="00000264" ccId="2262175642" eleName="FeiBiaoZhunShenJiYiJianLeiXing" context="neeq_instant_{Y}1231"/>
    <Item id="00000265" ccId="4229320651" eleName="FeiBiaoZhunShenJiYiJianShuoMing" context="neeq_instant_{Y}1231"/>
    <Item id="00000266" ccId="3428530614" eleName="BenNianDuGongSiShiFouCunZaiZhongDaSuSongZhongCaiShiXiang" context="neeq_instant_{Y}1231"/>
    <Item id="00000267" ccId="3593417139" eleName="ShiFouCunZaiDuiWaiDanBaoShiXiang" context="neeq_instant_{Y}1231"/>
    <Item id="00000268" ccId="2660019969" eleName="BenNianDuNeiYouWuShiFouFaShengGuDongJiQiGuanLianFangYiGeZhongXingShiZhanYongHuoZheZhuanYiGongSiDeZiJinZiChanJiQiTaZiYuanDeQingXing" context="neeq_instant_{Y}1231"/>
    <Item id="00000269" ccId="769278357" eleName="YouWuRiChangXingJiOuFaXingGuanLianFangJiaoYi" context="neeq_duration_{Y}0101-{Y}1231"/>
    <Item id="00000270" ccId="2590650854" eleName="ShiFouCunZaiJingGuDongDaHuiShenYiGuoDeShouGouChuShouZiChanShiXiang" context="neeq_instant_{Y}1231"/>
    <Item id="00000271" ccId="1362168855" eleName="ShiFouCunZaiJingGuDongDaHuiShenYiGuoDeDuiWaiTouZiShiXiang" context="neeq_instant_{Y}1231"/>
    <Item id="00000272" ccId="219101824" eleName="ShiFouCunZaiQiYeHeBingShiXiang" context="neeq_instant_{Y}1231"/>
    <Item id="00000273" ccId="3785757333" eleName="BenNianDuYouWuZhongYaoShiXiangSuoYinBiaoGuQuanJiLiJiHua" context="neeq_instant_{Y}1231"/>
    <Item id="00000274" ccId="2471546421" eleName="YouWuYiPiLuDeChengNuoShiXiang" context="neeq_instant_{Y}1231"/>
    <Item id="00000275" ccId="3343184855" eleName="YouWuZiChanBeiChaFengKouYaDongJieHuoZheBeiDiYaZhiYaDeQingKuang" context="neeq_instant_{Y}1231"/>
    <Item id="00000276" ccId="3127637898" eleName="ShiFouCunZaiBeiDiaoChaChuFaDeShiXiang" context="neeq_instant_{Y}1231"/>
    <Item id="00000277" ccId="2413039432" eleName="ShiFouCunZaiZhongDaZiChanChongZuDeShiXiang" context="neeq_instant_{Y}1231"/>
    <Item id="00000278" ccId="1510638259" eleName="ShiFouCunZaiZhongDaSuSongZhongCaiShiXiangSuoYin" context="neeq_instant_{Y}1231"/>
    <Item id="00000279" ccId="3703954001" eleName="ShiFouCunZaiDuiWaiDanBaoShiXiangSuoYin" context="neeq_instant_{Y}1231"/>
    <Item id="00000280" ccId="3444171485" eleName="ShiFouCunZaiGuDongJiQiGuanLianFangZhanYongHuoZhuanYiGongSiZiJinZiChanJiQiTaZiYuanDeQingKuangSuoYin" context="neeq_instant_{Y}1231"/>
    <Item id="00000281" ccId="3328317158" eleName="ShiFouCunZaiRiChangXingGuanLianJiaoYiHuoOuFaXingGuanLianJiaoYiShiXiangSuoYin" context="neeq_instant_{Y}1231"/>
    <Item id="00000282" ccId="1590419170" eleName="ShiFouCunZaiJingGuDongDaHuiShenYiGuoDeShouGouChuShouZiChanShiXiangSuoYin" context="neeq_instant_{Y}1231"/>
    <Item id="00000283" ccId="1812587650" eleName="ShiFouCunZaiJingGuDongDaHuiShenYiGuoDeDuiWaiTouZiShiXiangSuoYin" context="neeq_instant_{Y}1231"/>
    <Item id="00000284" ccId="2285843799" eleName="ShiFouCunZaiQiYeHeBingShiXiangSuoYin" context="neeq_instant_{Y}1231"/>
    <Item id="00000285" ccId="2515104417" eleName="ShiFouCunZaiGuQuanJiLiJiHuaQingKuangSuoYin" context="neeq_instant_{Y}1231"/>
    <Item id="00000286" ccId="2006315469" eleName="ShiFouCunZaiYiPiLuDeChengNuoShiXiangSuoYin" context="neeq_instant_{Y}1231"/>
    <Item id="00000287" ccId="558372132" eleName="ShiFouCunZaiZiChanBeiChaFengKouYaDongJieHuoZheBeiDiYaZhiYaDeQingKuangSuoYin" context="neeq_instant_{Y}1231"/>
    <Item id="00000288" ccId="3380578109" eleName="ShiFouCunZaiBeiDiaoChaChuFaDeShiXiangSuoYin" context="neeq_instant_{Y}1231"/>
    <Item id="00000289" ccId="2328241255" eleName="ShiFouCunZaiZhongDaZiChanChongZuDeShiXiangSuoYin" context="neeq_instant_{Y}1231"/>
    <Item id="00000291" ccId="886532941" eleName="ZhongDaSuSongZhongCaiShiXiangXiangMu" context="neeq_instant_{Y}1231" tupleId="00000290"/>
    <Item id="00000292" ccId="757786297" eleName="ZhongDaSuSongZhongCaiShiXiangSheJiJinE" context="neeq_instant_{Y}1231" tupleId="00000290"/>
    <Item id="00000293" ccId="830257238" eleName="ZhongDaSuSongZhongCaiShiXiangZhanQiMoJingZiChanBiLi" context="neeq_instant_{Y}1231" tupleId="00000290"/>
    <Item id="00000294" ccId="1709292042" eleName="ZhongDaSuSongZhongCaiShiXiangShiFouJieAn" context="neeq_instant_{Y}1231" tupleId="00000290"/>
    <Item id="00000295" ccId="2840027024" eleName="ZhongDaSuSongZhongCaiShiXiangDeLinShiGongGaoPiLuShiJian" context="neeq_instant_{Y}1231" tupleId="00000290"/>
    <Item id="00000296" ccId="2220858912" eleName="ZhongDaSuSongZhongCaiShiXiangSheJiDeJinE" context="neeq_instant_{Y}1231"/>
    <Item id="00000297" ccId="3296476846" eleName="ZhongDaSuSongZhongCaiShiXiangZhanQiMoJingZiChanDeBiLi" context="neeq_instant_{Y}1231"/>
    <Item id="00000298" ccId="523448238" eleName="AnJianJinZhanQingKuangSheJiJinEShiFouXingChengYuJiFuZhaiYiJiDuiGongSiWeiLaiDeYingXiang" context="neeq_instant_{Y}1231"/>
    <Item id="00000299" ccId="2780672839" eleName="BeiDanBaoRen" context="neeq_instant_{Y}1231" tupleId="00000306"/>
    <Item id="00000300" ccId="4087481319" eleName="DanBaoJinE" context="neeq_duration_{Y}0101-{Y}1231" tupleId="00000306"/>
    <Item id="00000301" ccId="2032609934" eleName="DanBaoQiXian" context="neeq_instant_{Y}1231" tupleId="00000306"/>
    <Item id="00000302" ccId="3007926592" eleName="BaoZhengLeiXingBaoZhengDiYaZhiYa" context="neeq_instant_{Y}1231" tupleId="00000306"/>
    <Item id="00000303" ccId="3819815366" eleName="ZeRenLeiXingYiBanHuoLianDai" context="neeq_instant_{Y}1231" tupleId="00000306"/>
    <Item id="00000304" ccId="2724939145" eleName="ShiFouLvXingBiYaoJueCeChengXu" context="neeq_instant_{Y}1231" tupleId="00000306"/>
    <Item id="00000305" ccId="522750361" eleName="ShiFouWeiGuanLianDanBao" context="neeq_instant_{Y}1231" tupleId="00000306"/>
    <Item id="00000307" ccId="843893924" eleName="GongSiFaShengDeDuiWaiDaoBaoShiXiangDanBaoJinE" context="neeq_duration_{Y}0101-{Y}1231"/>
    <Item id="00000308" ccId="2356302979" eleName="GongSiDuiWaiTiGongDanBaoQiMoDanBaoYuE" context="neeq_duration_{Y}0101-{Y}1231"/>
    <Item id="00000309" ccId="1804264932" eleName="WeiGuDongShiJiKongZhiRenJiQiGuanLianFangTiGongDanBaoDeQiMoDanBaoYuE" context="neeq_duration_{Y}0101-{Y}1231"/>
    <Item id="00000310" ccId="17905979" eleName="ZhiJieHuoJianJieWeiZiChanFuZhaiLvChaoGuoDeBeiDanBaoDuiXiangTiGongDeZhaiWuDanBaoJinE" context="neeq_duration_{Y}0101-{Y}1231"/>
    <Item id="00000311" ccId="1319701210" eleName="GongSiDanBaoZongEChaoGuoJingZiChanBuHanBenShuBuFenDeJinE" context="neeq_duration_{Y}0101-{Y}1231"/>
    <Item id="00000312" ccId="684251494" eleName="ZhanYongZheMingCheng" context="neeq_instant_{Y}1231" tupleId="00000318"/>
    <Item id="00000313" ccId="968933607" eleName="ZhanYongXingShiZiJinZiChanZiYuan" context="neeq_instant_{Y}1231" tupleId="00000318"/>
    <Item id="00000314" ccId="892620224" eleName="ZhanYongYuE" context="neeq_instant_{Y-1}1231" tupleId="00000318"/>
    <Item id="00000315" ccId="2476783129" eleName="ZhanYongYuE" context="neeq_instant_{Y}1231" tupleId="00000318"/>
    <Item id="00000316" ccId="2293786540" eleName="GuDongJiGuanLianFangZhanYongHuoZhuanYiGongSiDeZiJinZiChanJiQiTaZiYuanDeQingKuangShiFouWuChangZhanYou" context="neeq_instant_{Y}1231" tupleId="00000318"/>
    <Item id="00000317" ccId="1470170381" eleName="GuDongJiGuanLianFangZhanYongHuoZhuanYiGongSiDeZiJinZiChanJiQiTaZiYuanDeQingKuangShiFouLvXingBiYaoJueCeChengXu" context="neeq_instant_{Y}1231" tupleId="00000318"/>
    <Item id="00000319" ccId="2724388856" eleName="GuDongJiGuanLianFangZhanYongHuoZhuanYiGongSiDeZiJinZiChanJiQiTaZiYuanDeQingKuangZhanYongJinE" context="neeq_instant_{Y-1}1231"/>
    <Item id="00000320" ccId="3899151750" eleName="GuDongJiGuanLianFangZhanYongHuoZhuanYiGongSiDeZiJinZiChanJiQiTaZiYuanDeQingKuangZhanYongJinE" context="neeq_instant_{Y}1231"/>
    <Item id="00000321" ccId="3935073260" eleName="ZhengGaiQingKuang" context="neeq_instant_{Y}1231"/>
    <Item id="00000322" ccId="3929976807" eleName="GouMaiYuanCaiLiaoRanLiaoDongLiYuJiJinE" context="neeq_duration_{Y}0101-{Y}1231"/>
    <Item id="00000323" ccId="3505077933" eleName="XiaoShouChanPinShangPinTiGongHuoZheJieShouLaoWuWeiTuoWeiTuoHuoZheShouTuoXiaoShouYuJiJinE" context="neeq_duration_{Y}0101-{Y}1231"/>
    <Item id="00000324" ccId="1775054794" eleName="TouZiHanGongTongTouZiWeiTuoLiCaiWeiTuoDaiKuanYuJiJinE" context="neeq_duration_{Y}0101-{Y}1231"/>
    <Item id="00000325" ccId="3239581271" eleName="CaiWuZiZhuGuaPaiGongSiJieShouDeYuJiJinE" context="neeq_duration_{Y}0101-{Y}1231"/>
    <Item id="00000326" ccId="3821367473" eleName="GongSiZhangChengZhongYueDingShiYongYuBenGongSiDeRiChangGuanLianJiaoYiLeiXingYuJiJinE" context="neeq_duration_{Y}0101-{Y}1231"/>
    <Item id="00000327" ccId="3229561825" eleName="GouMaiYuanCaiLiaoRanLiaoDongLi" context="neeq_duration_{Y}0101-{Y}1231"/>
    <Item id="00000328" ccId="1257484904" eleName="XiaoShouChanPinShangPinTiGongHuoZheJieShouLaoWuWeiTuoWeiTuoHuoZheShouTuoXiaoShou" context="neeq_duration_{Y}0101-{Y}1231"/>
    <Item id="00000329" ccId="4066039971" eleName="TouZiHanGongTongTouZiWeiTuoLiCaiWeiTuoDaiKuan" context="neeq_duration_{Y}0101-{Y}1231"/>
    <Item id="00000330" ccId="393480903" eleName="CaiWuZiZhuGuaPaiGongSiJieShouDe" context="neeq_duration_{Y}0101-{Y}1231"/>
    <Item id="00000331" ccId="3510075666" eleName="GongSiZhangChengZhongYueDingShiYongYuBenGongSiDeRiChangGuanLianJiaoYiLeiXing" context="neeq_duration_{Y}0101-{Y}1231"/>
    <Item id="00000332" ccId="727031927" eleName="RiChangXingGuanLianJiaoYiShiXiangYuJiJinE" context="neeq_duration_{Y}0101-{Y}1231"/>
    <Item id="00000333" ccId="129840580" eleName="RiChangXingGuanLianJiaoYiShiXiangFaShengJinE" context="neeq_duration_{Y}0101-{Y}1231"/>
    <Item id="00000334" ccId="2196955942" eleName="OuFaXingGuanLianJiaoYiShiXiangGuanLianFang" context="neeq_instant_{Y}1231" tupleId="00000339"/>
    <Item id="00000335" ccId="3910557328" eleName="OuFaXingGuanLianJiaoYiShiXiangJuTiShiXiang" context="neeq_instant_{Y}1231" tupleId="00000339"/>
    <Item id="00000336" ccId="2538233474" eleName="OuFaXingGuanLianJiaoYiShiXiangFaShengJinE" context="neeq_duration_{Y}0101-{Y}1231" tupleId="00000339"/>
    <Item id="00000337" ccId="2919512402" eleName="OuFaXingGuanLianJiaoYiShiXiangLvXingDeChengXu" context="neeq_instant_{Y}1231" tupleId="00000339"/>
    <Item id="00000340" ccId="2594729587" eleName="GuDongDaHuiShenYiTongGuoDeShouGouChuShouZiChanShiXiang" context="neeq_duration_{Y}0101-{Y}1231"/>
    <Item id="00000341" ccId="1102227509" eleName="GuDongDaHuiShenYiTongGuoDeDuiWaiTouZiShiXiang" context="neeq_duration_{Y}0101-{Y}1231"/>
    <Item id="00000342" ccId="4128793820" eleName="QiYeHeBingShiXiang" context="neeq_instant_{Y}1231"/>
    <Item id="00000343" ccId="1597365240" eleName="BaoGaoQiNeiGuQuanJiLiJiHuaDeShiShiQingKuang" context="neeq_instant_{Y}1231"/>
    <Item id="00000344" ccId="1376666231" eleName="GongSiJiQiDongShiJianShiGaoJiGuanLiRenYuanHuoGuDongShiJiKongZhiRenJiQiTaXinXiPiLuYiWuRenGongKaiChengNuoShiXiangChengNuoShiXiang" context="neeq_instant_{Y}1231"/>
    <Item id="00000345" ccId="2084256673" eleName="ChaFengKouYaDongJieZiChanLeiBie" context="neeq_instant_{Y}1231" tupleId="00000350"/>
    <Item id="00000346" ccId="1310670763" eleName="ChaFengKouYaDongJieZiChanQuanLiShouXianLeiXing" context="neeq_instant_{Y}1231" tupleId="00000350"/>
    <Item id="00000347" ccId="3176752046" eleName="ChaFengKouYaDongJieZiChanZhanZongZiChanDeBiLi" context="neeq_instant_{Y}1231" tupleId="00000350"/>
    <Item id="00000348" ccId="3868916458" eleName="ChaFengKouYaDongJieFaShengYuanYin" context="neeq_instant_{Y}1231" tupleId="00000350"/>
    <Item id="00000349" ccId="1031617609" eleName="ChaFengKouYaDongJieZiChanZhangMianJiaZhi" context="neeq_instant_{Y}1231" tupleId="00000350"/>
    <Item id="00000352" ccId="696896880" eleName="DiaoChaChuFaShiXiang" context="neeq_instant_{Y}1231"/>
    <Item id="00000353" ccId="3152546677" eleName="ZhongDaZiChanChongZuXiangGuanQingKuang" context="neeq_duration_{Y}0101-{Y}1231"/>
    <Item id="00000356" ccId="1107999287" eleName="WuXianShouTiaoJianGuFenDongShiJianShiJiGaoJiGuanLiRenYuanShuLiang" context="neeq_instant_{Y-1}1231"/>
    <Item id="00000357" ccId="3807642708" eleName="WuXianShouTiaoJianGuFenDongShiJianShiJiGaoJiGuanLiRenYuanShuLiang" context="neeq_instant_{Y}1231"/>
    <Item id="00000358" ccId="2912648761" eleName="WuXianShouTiaoJianGuFenHeXinYuanGongShuLiang" context="neeq_instant_{Y-1}1231"/>
    <Item id="00000359" ccId="1000391753" eleName="WuXianShouTiaoJianGuFenHeXinYuanGongShuLiang" context="neeq_instant_{Y}1231"/>
    <Item id="00000360" ccId="480817317" eleName="WuXianShouGuFenShuLiang" context="neeq_instant_{Y}1231"/>
    <Item id="00000361" ccId="1247311834" eleName="WuXianShouGuFenShuLiang" context="neeq_instant_{Y-1}1231"/>
    <Item id="00000362" ccId="1068149003" eleName="WuXianShouTiaoJianGuFenKongGuGuDongShiJiKongZhiRenShuLiang" context="neeq_instant_{Y-1}1231"/>
    <Item id="00000363" ccId="3063354662" eleName="WuXianShouTiaoJianGuFenKongGuGuDongShiJiKongZhiRenShuLiang" context="neeq_instant_{Y}1231"/>
    <Item id="00000364" ccId="2069452140" eleName="WuXianShouTiaoJianGuFenKongGuGuDongShiJiKongZhiRenBiLi" context="neeq_instant_{Y-1}1231"/>
    <Item id="00000365" ccId="935557401" eleName="WuXianShouTiaoJianGuFenDongShiJianShiJiGaoJiGuanLiRenYuanShuLiangBiLi" context="neeq_instant_{Y-1}1231"/>
    <Item id="00000366" ccId="2742900644" eleName="WuXianShouTiaoJianGuFenHeXinYuanGongShuLiangBiLi" context="neeq_instant_{Y-1}1231"/>
    <Item id="00000367" ccId="3835930666" eleName="WuXianShouGuFenShuLiangBiLi" context="neeq_instant_{Y-1}1231"/>
    <Item id="00000368" ccId="1758792709" eleName="WuXianShouGuFenShuLiangBiLi" context="neeq_instant_{Y}1231"/>
    <Item id="00000369" ccId="2564742190" eleName="WuXianShouTiaoJianGuFenKongGuGuDongShiJiKongZhiRenBiLi" context="neeq_instant_{Y}1231"/>
    <Item id="00000370" ccId="1408497870" eleName="WuXianShouTiaoJianGuFenDongShiJianShiJiGaoJiGuanLiRenYuanShuLiangBiLi" context="neeq_instant_{Y}1231"/>
    <Item id="00000371" ccId="2651386495" eleName="WuXianShouTiaoJianGuFenHeXinYuanGongShuLiangBiLi" context="neeq_instant_{Y}1231"/>
    <Item id="00000372" ccId="1993675403" eleName="WuXianShouTiaoJianGuFenKongGuGuDongShiJiKongZhiRenBenQiBianDong" context="neeq_duration_{Y}0101-{Y}1231"/>
    <Item id="00000373" ccId="171614965" eleName="WuXianShouTiaoJianGuFenDongShiJianShiJiGaoJiGuanLiRenYuanBenQiBianDong" context="neeq_duration_{Y}0101-{Y}1231"/>
    <Item id="00000374" ccId="2234656510" eleName="WuXianShouTiaoJianGuFenHeXinYuanGongBenQiBianDong" context="neeq_duration_{Y}0101-{Y}1231"/>
    <Item id="00000375" ccId="99622419" eleName="WuXianShouGuFenShuLiangBenQiBianDong" context="neeq_duration_{Y}0101-{Y}1231"/>
    <Item id="00000376" ccId="1373652173" eleName="YouXianShouGuFenShuLiang" context="neeq_instant_{Y-1}1231"/>
    <Item id="00000377" ccId="1451738549" eleName="YouXianShouGuFenShuLiang" context="neeq_instant_{Y}1231"/>
    <Item id="00000378" ccId="3523722114" eleName="YouXianShouTiaoJianGuFenKongGuGuDongShiJiKongZhiRenShuLiang" context="neeq_instant_{Y-1}1231"/>
    <Item id="00000379" ccId="554054274" eleName="YouXianShouTiaoJianGuFenKongGuGuDongShiJiKongZhiRenShuLiang" context="neeq_instant_{Y}1231"/>
    <Item id="00000380" ccId="620808472" eleName="YouXianShouTiaoJianGuFenDongShiJianShiJiGaoJiGuanLiRenYuanShuLiang" context="neeq_instant_{Y-1}1231"/>
    <Item id="00000381" ccId="3665037826" eleName="YouXianShouTiaoJianGuFenDongShiJianShiJiGaoJiGuanLiRenYuanShuLiang" context="neeq_instant_{Y}1231"/>
    <Item id="00000382" ccId="2088189432" eleName="YouXianShouTiaoJianGuFenHeXinYuanGongShuLiang" context="neeq_instant_{Y-1}1231"/>
    <Item id="00000383" ccId="4255364288" eleName="YouXianShouTiaoJianGuFenHeXinYuanGongShuLiang" context="neeq_instant_{Y}1231"/>
    <Item id="00000384" ccId="1482734055" eleName="ZongGuBenShuLiang" context="neeq_instant_{Y-1}1231"/>
    <Item id="00000385" ccId="3476707840" eleName="ZongGuBenShuLiang" context="neeq_instant_{Y}1231"/>
    <Item id="00000386" ccId="3052718022" eleName="YouXianShouGuFenShuLiangBiLi" context="neeq_instant_{Y-1}1231"/>
    <Item id="00000387" ccId="691037486" eleName="YouXianShouGuFenShuLiangBiLi" context="neeq_instant_{Y}1231"/>
    <Item id="00000393" ccId="3483096712" eleName="YouXianShouTiaoJianGuFenKongGuGuDongShiJiKongZhiRenShuLiangBiLi" context="neeq_instant_{Y-1}1231"/>
    <Item id="00000394" ccId="4160472638" eleName="YouXianShouTiaoJianGuFenKongGuGuDongShiJiKongZhiRenShuLiangBiLi" context="neeq_instant_{Y}1231"/>
    <Item id="00000395" ccId="58904762" eleName="YouXianShouTiaoJianGuFenDongShiJianShiJiGaoJiGuanLiRenYuanShuLiangBiLi" context="neeq_instant_{Y-1}1231"/>
    <Item id="00000396" ccId="1216395475" eleName="YouXianShouTiaoJianGuFenDongShiJianShiJiGaoJiGuanLiRenYuanShuLiangBiLi" context="neeq_instant_{Y}1231"/>
    <Item id="00000397" ccId="2694560437" eleName="YouXianShouTiaoJianGuFenHeXinYuanGongShuLiangBiLi" context="neeq_instant_{Y-1}1231"/>
    <Item id="00000398" ccId="2674588624" eleName="YouXianShouTiaoJianGuFenHeXinYuanGongShuLiangBiLi" context="neeq_instant_{Y}1231"/>
    <Item id="00000399" ccId="1516264218" eleName="YouXianShouGuFenShuLiangBenQiBianDong" context="neeq_duration_{Y}0101-{Y}1231"/>
    <Item id="00000400" ccId="2370557727" eleName="YouXianShouTiaoJianGuFenKongGuGuDongShiJiKongZhiRenBenQiBianDong" context="neeq_duration_{Y}0101-{Y}1231"/>
    <Item id="00000401" ccId="3356755245" eleName="YouXianShouTiaoJianGuFenDongShiJianShiJiGaoJiGuanLiRenYuanBenQiBianDong" context="neeq_duration_{Y}0101-{Y}1231"/>
    <Item id="00000402" ccId="516975405" eleName="YouXianShouTiaoJianGuFenHeXinYuanGongBenQiBianDong" context="neeq_duration_{Y}0101-{Y}1231"/>
    <Item id="00000403" ccId="3377251611" eleName="ZongGuBenBenQiBianDong" context="neeq_duration_{Y}0101-{Y}1231"/>
    <Item id="00000407" ccId="2226561105" eleName="NianBaoQianShiMingGuDongChiGuQingKuangXuHao" context="neeq_instant_{Y}1231" tupleId="00000415"/>
    <Item id="00000408" ccId="2881880029" eleName="GuDongMingCheng" context="neeq_instant_{Y}1231" tupleId="00000415"/>
    <Item id="00000409" ccId="4133650405" eleName="ChiGuBianDong" context="neeq_duration_{Y}0101-{Y}1231" tupleId="00000415"/>
    <Item id="00000410" ccId="270202629" eleName="ChiGuShu" context="neeq_instant_{Y}1231" tupleId="00000415"/>
    <Item id="00000411" ccId="2293244958" eleName="ChiGuShu" context="neeq_instant_{Y-1}1231" tupleId="00000415"/>
    <Item id="00000412" ccId="2743053567" eleName="QianShiMingGuDongChiGuQingKuangChiGuBiLi" context="neeq_instant_{Y}1231" tupleId="00000415"/>
    <Item id="00000413" ccId="1795404067" eleName="ChiYouXianShouGuFenShu" context="neeq_instant_{Y}1231" tupleId="00000415"/>
    <Item id="00000414" ccId="2480251881" eleName="ChiYouWuXianShouGuFenShu" context="neeq_instant_{Y}1231" tupleId="00000415"/>
    <Item id="00000416" ccId="775673958" eleName="ChiGuDeShuLiang" context="neeq_instant_{Y-1}1231"/>
    <Item id="00000417" ccId="503242791" eleName="ChiGuBianDongShuLiang" context="neeq_duration_{Y}0101-{Y}1231"/>
    <Item id="00000418" ccId="2735182996" eleName="ChiGuDeShuLiang" context="neeq_instant_{Y}1231"/>
    <Item id="00000419" ccId="1294637421" eleName="ChiGuDeBiLi" context="neeq_instant_{Y}1231"/>
    <Item id="00000420" ccId="1368949913" eleName="ChiYouXianShouGuFenShuLiang" context="neeq_instant_{Y}1231"/>
    <Item id="00000421" ccId="1369177595" eleName="ChiYouWuXianShouGuFenShuLiang" context="neeq_instant_{Y}1231"/>
    <Item id="00000424" ccId="3294687233" eleName="JiRuQuanYiDeYouXianGuShuLiangBianDong" context="neeq_duration_{Y}0101-{Y}1231"/>
    <Item id="00000426" ccId="282008965" eleName="JiRuFuZhaiDeYouXianGuShuLiangBianDong" context="neeq_duration_{Y}0101-{Y}1231"/>
    <Item id="00000429" ccId="2615166463" eleName="YouXianGuGuFenShuLiang" context="neeq_duration_{Y-1}0101-{Y-1}1231"/>
    <Item id="00000430" ccId="2692399637" eleName="YouXianGuShuLiangBianDong" context="neeq_duration_{Y}0101-{Y}1231"/>
    <Item id="00000431" ccId="317307041" eleName="YouXianGuGuFenShuLiang" context="neeq_duration_{Y}0101-{Y}1231"/>
    <Item id="00000432" ccId="394863555" eleName="QianShiMingGuDongJianXiangHuGuanXiShuoMing" context="neeq_instant_{Y}1231"/>
    <Item id="00000433" ccId="3010853048" eleName="KongGuGuDongQingKuang" context="neeq_instant_{Y}1231"/>
    <Item id="00000434" ccId="1657331612" eleName="ShiJiKongZhiRenQingKuang" context="neeq_instant_{Y}1231"/>
    <Item id="00000435" ccId="1682083945" eleName="BaoGaoQiNeiPuTongGuGuPiaoFaXingQingKuangFaXingFangAnGongGaoShiJian" context="neeq_duration_{Y}0101-{Y}1231" tupleId="00000441"/>
    <Item id="00000436" ccId="3621093426" eleName="BaoGaoQiNeiPuTongGuGuPiaoFaXingQingKuangGuPiaoDengJiShiJian" context="neeq_duration_{Y}0101-{Y}1231" tupleId="00000441"/>
    <Item id="00000437" ccId="1195807389" eleName="BaoGaoQiNeiPuTongGuGuPiaoFaXingQingKuangFaXingJiaGe" context="neeq_duration_{Y}0101-{Y}1231" tupleId="00000441"/>
    <Item id="00000438" ccId="555830882" eleName="BaoGaoQiNeiPuTongGuGuPiaoFaXingQingKuangFaXingShuLiang" context="neeq_duration_{Y}0101-{Y}1231" tupleId="00000441"/>
    <Item id="00000439" ccId="3584085199" eleName="BaoGaoQiNeiPuTongGuGuPiaoFaXingQingKuangMuJiJinE" context="neeq_duration_{Y}0101-{Y}1231" tupleId="00000441"/>
    <Item id="00000440" ccId="3054568026" eleName="BaoGaoQiNeiPuTongGuGuPiaoFaXingQingKuangMuJiZiJinYongTu" context="neeq_duration_{Y}0101-{Y}1231" tupleId="00000441"/>
    <Item id="00000444" ccId="2683302829" eleName="CunXuZhiBenNianDuDeYouXianGuGuPiaoJiBenQingKuangFaXingJiaGe" context="neeq_instant_{Y}1231" tupleId="00000450"/>
    <Item id="00000445" ccId="1633438856" eleName="CunXuZhiBenNianDuDeYouXianGuGuPiaoJiBenQingKuangFaXingShuLiang" context="neeq_instant_{Y}1231" tupleId="00000450"/>
    <Item id="00000446" ccId="173002272" eleName="CunXuZhiBenNianDuDeYouXianGuGuPiaoJiBenQingKuangMuJiJinE" context="neeq_instant_{Y}1231" tupleId="00000450"/>
    <Item id="00000447" ccId="3620864100" eleName="CunXuZhiBenNianDuDeYouXianGuGuPiaoJiBenQingKuangPiaoMianGuXiLv" context="neeq_instant_{Y}1231" tupleId="00000450"/>
    <Item id="00000448" ccId="429019361" eleName="CunXuZhiBenNianDuDeYouXianGuGuPiaoJiBenQingKuangZhuanRangQiShiRi" context="neeq_instant_{Y}1231" tupleId="00000450"/>
    <Item id="00000449" ccId="4048313378" eleName="CunXuZhiBenNianDuDeYouXianGuGuPiaoJiBenQingKuangZhuanRangZhongZhiRi" context="neeq_instant_{Y}1231" tupleId="00000450"/>
    <Item id="00000451" ccId="2692640291" eleName="CunXuZhiBenNianDuDeYouXianGuGuPiaoJiBenQingKuangZhengQuanDaiMa" context="neeq_instant_{Y}1231" tupleId="00000450"/>
    <Item id="00000452" ccId="801889994" eleName="CunXuZhiBenNianDuDeYouXianGuGuPiaoJiBenQingKuangZhengQuanJianCheng" context="neeq_instant_{Y}1231" tupleId="00000450"/>
    <Item id="00000453" ccId="3151691605" eleName="CunXuZhiBenNianDuDeYouXianGuGuPiaoGuDongQingKuangZhengQuanDaiMa" context="neeq_instant_{Y}1231"/>
    <Item id="00000454" ccId="3147765453" eleName="CunXuZhiBenNianDuDeYouXianGuGuPiaoGuDongQingKuangZhengQuanJianCheng" context="neeq_instant_{Y}1231"/>
    <Item id="00000455" ccId="1825319653" eleName="CunXuZhiBenNianDuDeYouXianGuGuPiaoGuDongQingKuangGuDongRenShu" context="neeq_instant_{Y}1231"/>
    <Item id="00000456" ccId="2105451890" eleName="CunXuZhiBenNianDuDeYouXianGuGuPiaoGuDongMingXiQingKuangXuHao" context="neeq_instant_{Y}1231" tupleId="00000461"/>
    <Item id="00000457" ccId="3070986322" eleName="CunXuZhiBenNianDuDeYouXianGuGuPiaoGuDongMingXiQingKuangGuDongMingCheng" context="neeq_instant_{Y}1231" tupleId="00000461"/>
    <Item id="00000458" ccId="208690435" eleName="CunXuZhiBenNianDuDeYouXianGuGuPiaoGuDongMingXiQingKuangChiGuShuLiang" context="neeq_instant_{Y-1}1231" tupleId="00000461"/>
    <Item id="00000459" ccId="1046876076" eleName="CunXuZhiBenNianDuDeYouXianGuGuPiaoGuDongMingXiQingKuangChiGuShuLiang" context="neeq_instant_{Y}1231" tupleId="00000461"/>
    <Item id="00000460" ccId="4098875187" eleName="CunXuZhiBenNianDuDeYouXianGuGuPiaoGuDongMingXiQingKuangChiGuBiLi" context="neeq_instant_{Y}1231" tupleId="00000461"/>
    <Item id="00000463" ccId="2357296288" eleName="CunXuZhiBenNianDuDeYouXianGuGuPiaoLiRunFenPeiQingKuangZhengQuanDaiMa" context="neeq_instant_{Y}1231" tupleId="00000471"/>
    <Item id="00000464" ccId="316001413" eleName="CunXuZhiBenNianDuDeYouXianGuGuPiaoLiRunFenPeiQingKuangZhengQuanJianCheng" context="neeq_instant_{Y}1231" tupleId="00000471"/>
    <Item id="00000465" ccId="4119004554" eleName="CunXuZhiBenNianDuDeYouXianGuGuPiaoLiRunFenPeiQingKuangBenQiGuXiLv" context="neeq_instant_{Y}1231" tupleId="00000471"/>
    <Item id="00000466" ccId="846366810" eleName="CunXuZhiBenNianDuDeYouXianGuGuPiaoLiRunFenPeiQingKuangFenPeiJinE" context="neeq_instant_{Y}1231" tupleId="00000471"/>
    <Item id="00000467" ccId="2592960782" eleName="CunXuZhiBenNianDuDeYouXianGuGuPiaoLiRunFenPeiQingKuangGuXiShiFouLeiJi" context="neeq_instant_{Y}1231" tupleId="00000471"/>
    <Item id="00000468" ccId="2884128159" eleName="CunXuZhiBenNianDuDeYouXianGuGuPiaoLiRunFenPeiQingKuangLeiJiE" context="neeq_instant_{Y}1231" tupleId="00000471"/>
    <Item id="00000469" ccId="256173935" eleName="CunXuZhiBenNianDuDeYouXianGuGuPiaoLiRunFenPeiQingKuangShiFouCanYuShengYuLiRunFenPei" context="neeq_instant_{Y}1231" tupleId="00000471"/>
    <Item id="00000470" ccId="538402270" eleName="CunXuZhiBenNianDuDeYouXianGuGuPiaoLiRunFenPeiQingKuangCanYuShengYuFenPeiJinE" context="neeq_instant_{Y}1231" tupleId="00000471"/>
    <Item id="00000472" ccId="1860390841" eleName="CunXuZhiBenNianDuDeYouXianGuGuPiaoHuiGouQingKuangZhengQuanDaiMa" context="neeq_instant_{Y}1231" tupleId="00000479"/>
    <Item id="00000473" ccId="2280127050" eleName="CunXuZhiBenNianDuDeYouXianGuGuPiaoHuiGouQingKuangZhengQuanJianCheng" context="neeq_instant_{Y}1231" tupleId="00000479"/>
    <Item id="00000474" ccId="586729768" eleName="CunXuZhiBenNianDuDeYouXianGuGuPiaoHuiGouQingKuangHuiGouXuanZeQuanDeXingShiZhuTi" context="neeq_instant_{Y}1231" tupleId="00000479"/>
    <Item id="00000475" ccId="1528290504" eleName="CunXuZhiBenNianDuDeYouXianGuGuPiaoHuiGouQingKuangHuiGouQiJian" context="neeq_instant_{Y}1231" tupleId="00000479"/>
    <Item id="00000476" ccId="2014021473" eleName="CunXuZhiBenNianDuDeYouXianGuGuPiaoHuiGouQingKuangHuiGouShuLiang" context="neeq_instant_{Y}1231" tupleId="00000479"/>
    <Item id="00000477" ccId="1923283147" eleName="CunXuZhiBenNianDuDeYouXianGuGuPiaoHuiGouQingKuangHuiGouBiLi" context="neeq_instant_{Y}1231" tupleId="00000479"/>
    <Item id="00000478" ccId="1356917472" eleName="CunXuZhiBenNianDuDeYouXianGuGuPiaoHuiGouQingKuangHuiGouZiJinZongE" context="neeq_instant_{Y}1231" tupleId="00000479"/>
    <Item id="00000480" ccId="2502922051" eleName="CunXuZhiBenNianDuDeYouXianGuGuPiaoZhuanHuanQingKuangZhengQuanDaiMa" context="neeq_instant_{Y}1231" tupleId="00000486"/>
    <Item id="00000481" ccId="1946416303" eleName="CunXuZhiBenNianDuDeYouXianGuGuPiaoZhuanHuanQingKuangZhengQuanJianCheng" context="neeq_instant_{Y}1231" tupleId="00000486"/>
    <Item id="00000482" ccId="3942772027" eleName="CunXuZhiBenNianDuDeYouXianGuGuPiaoZhuanHuanQingKuangZhuanGuTiaoJian" context="neeq_instant_{Y}1231" tupleId="00000486"/>
    <Item id="00000483" ccId="422075242" eleName="CunXuZhiBenNianDuDeYouXianGuGuPiaoZhuanHuanQingKuangZhuanGuJiaGe" context="neeq_instant_{Y}1231" tupleId="00000486"/>
    <Item id="00000484" ccId="4072907691" eleName="CunXuZhiBenNianDuDeYouXianGuGuPiaoZhuanHuanQingKuangZhuanHuanXuanZeQuanDeXingShiZhuTi" context="neeq_instant_{Y}1231" tupleId="00000486"/>
    <Item id="00000485" ccId="1846899521" eleName="CunXuZhiBenNianDuDeYouXianGuGuPiaoZhuanHuanQingKuangZhuanHuanXingChengDePuTongGuShuLiang" context="neeq_instant_{Y}1231" tupleId="00000486"/>
    <Item id="00000487" ccId="1637295512" eleName="CunXuZhiBenNianDuDeYouXianGuGuPiaoBiaoJueQuanHuiFuQingKuangZhengQuanDaiMa" context="neeq_instant_{Y}1231" tupleId="00000492"/>
    <Item id="00000488" ccId="633840035" eleName="CunXuZhiBenNianDuDeYouXianGuGuPiaoBiaoJueQuanHuiFuQingKuangZhengQuanJianCheng" context="neeq_instant_{Y}1231" tupleId="00000492"/>
    <Item id="00000489" ccId="537793476" eleName="CunXuZhiBenNianDuDeYouXianGuGuPiaoBiaoJueQuanHuiFuQingKuangHuiFuBiaoJueQuanDeYouXianGuShuLiang" context="neeq_instant_{Y}1231" tupleId="00000492"/>
    <Item id="00000490" ccId="141172660" eleName="CunXuZhiBenNianDuDeYouXianGuGuPiaoBiaoJueQuanHuiFuQingKuangHuiFuBiaoJueQuanDeYouXianGuBiLi" context="neeq_instant_{Y}1231" tupleId="00000492"/>
    <Item id="00000491" ccId="1800340177" eleName="CunXuZhiBenNianDuDeYouXianGuGuPiaoBiaoJueQuanHuiFuQingKuangYouXiaoQiJian" context="neeq_instant_{Y}1231" tupleId="00000492"/>
    <Item id="00000493" ccId="1699434789" eleName="BaoGaoQiNeiRongZiZhaiQuanRongZiQingKuangDaiMa" context="neeq_duration_{Y}0101-{Y}1231" tupleId="00000499"/>
    <Item id="00000494" ccId="4093020785" eleName="BaoGaoQiNeiRongZiZhaiQuanRongZiQingKuangJianCheng" context="neeq_duration_{Y}0101-{Y}1231" tupleId="00000499"/>
    <Item id="00000495" ccId="1342132290" eleName="BaoGaoQiNeiRongZiZhaiQuanRongZiQingKuangZhengQuanLeiXing" context="neeq_duration_{Y}0101-{Y}1231" tupleId="00000499"/>
    <Item id="00000496" ccId="3991497830" eleName="BaoGaoQiNeiZhaiQuanRongZiQingKuangRongZiJinE" context="neeq_duration_{Y}0101-{Y}1231" tupleId="00000499"/>
    <Item id="00000497" ccId="4256376280" eleName="BaoGaoQiNeiZhaiQuanRongZiQingKuangCunXuShiJian" context="neeq_duration_{Y}0101-{Y}1231" tupleId="00000499"/>
    <Item id="00000498" ccId="3480708192" eleName="BaoGaoQiNeiZhaiQuanRongZiQingKuangShiFouAnQiHuanBenFuXi" context="neeq_duration_{Y}0101-{Y}1231" tupleId="00000499"/>
    <Item id="00000500" ccId="4010918901" eleName="ZhaiQuanRongZiJinE" context="neeq_duration_{Y}0101-{Y}1231"/>
    <Item id="00000510" ccId="4176742433" eleName="XianRenDongShiJianShiGaoJiGuanLiRenYuanChiGuQingKuangXingMing" context="neeq_instant_{Y}1231" tupleId="00000517"/>
    <Item id="00000511" ccId="1326788081" eleName="XianRenDongShiJianShiGaoJiGuanLiRenYuanChiGuQingKuangZhiWu" context="neeq_instant_{Y}1231" tupleId="00000517"/>
    <Item id="00000512" ccId="4253760417" eleName="XianRenDongShiJianShiGaoJiGuanLiRenYuanChiGuQingKuangXingBie" context="neeq_instant_{Y}1231" tupleId="00000517"/>
    <Item id="00000513" ccId="1177850120" eleName="XianRenDongShiJianShiGaoJiGuanLiRenYuanChiGuQingKuangNianLing" context="neeq_instant_{Y}1231" tupleId="00000517"/>
    <Item id="00000514" ccId="897870590" eleName="XianRenDongShiJianShiGaoJiGuanLiRenYuanChiGuQingKuangXueLi" context="neeq_instant_{Y}1231" tupleId="00000517"/>
    <Item id="00000515" ccId="1885978139" eleName="XianRenDongShiJianShiGaoJiGuanLiRenYuanChiGuQingKuangRenQi" context="neeq_instant_{Y}1231" tupleId="00000517"/>
    <Item id="00000516" ccId="1619639044" eleName="XianRenDongShiJianShiGaoJiGuanLiRenYuanChiGuQingKuangShiFouZaiGongSiLingQuXinChou" context="neeq_instant_{Y}1231" tupleId="00000517"/>
    <Item id="00000518" ccId="2002388754" eleName="DongShiHuiRenShu" context="neeq_instant_{Y}1231"/>
    <Item id="00000519" ccId="2524200542" eleName="JianShiHuiRenShu" context="neeq_instant_{Y}1231"/>
    <Item id="00000520" ccId="3864305670" eleName="GaoJiGuanLiRenYuanRenShu" context="neeq_instant_{Y}1231"/>
    <Item id="00000521" ccId="4280267036" eleName="DongShiJianShiGaoJiGuanLiRenYuanXiangHuJianGuanXiJiYuKongGuGuDongShiJiKongZhiRenJianGuanXi" context="neeq_duration_{Y}0101-{Y}1231"/>
    <Item id="00000522" ccId="3685307991" eleName="DongJianGaoRenYuanMingCheng" context="neeq_instant_{Y}1231" tupleId="00000529"/>
    <Item id="00000523" ccId="3788524979" eleName="DongJianGaoRenYuanZhiWu" context="neeq_instant_{Y}1231" tupleId="00000529"/>
    <Item id="00000524" ccId="3461825974" eleName="DongJianGaoChiPuTongGuGuShu" context="neeq_instant_{Y-1}1231" tupleId="00000529"/>
    <Item id="00000525" ccId="3560192690" eleName="DongJianGaoChiPuTongGuGuShuDeBianDong" context="neeq_duration_{Y}0101-{Y}1231" tupleId="00000529"/>
    <Item id="00000526" ccId="1299803699" eleName="DongJianGaoChiPuTongGuGuShu" context="neeq_instant_{Y}1231" tupleId="00000529"/>
    <Item id="00000527" ccId="4002599488" eleName="DongJianGaoPuTongGuChiGuBiLi" context="neeq_instant_{Y}1231" tupleId="00000529"/>
    <Item id="00000528" ccId="1724336801" eleName="DongJianGaoChiYouGuPiaoQiQuanGuShu" context="neeq_instant_{Y}1231" tupleId="00000529"/>
    <Item id="00000530" ccId="40561497" eleName="BenNianChiGuShuLiang" context="neeq_instant_{Y-1}1231"/>
    <Item id="00000531" ccId="1461920695" eleName="BenNianChiGuShuLiang" context="neeq_instant_{Y}1231"/>
    <Item id="00000536" ccId="2225176975" eleName="ZongJingLiShiFouFaShengBianDong" context="neeq_instant_{Y}1231"/>
    <Item id="00000537" ccId="1714775524" eleName="DongShiHuiMiShuShiFouFaShengBianDong" context="neeq_instant_{Y}1231"/>
    <Item id="00000538" ccId="2202665116" eleName="CaiWuZongJianShiFouFaShengBianDong" context="neeq_instant_{Y}1231"/>
    <Item id="00000539" ccId="494066392" eleName="DongJianGaoBianDongQingKuangXingMing" context="neeq_instant_{Y}1231" tupleId="00000545"/>
    <Item id="00000540" ccId="2711833945" eleName="DongJianGaoBianDongQingKuangZhiWu" context="neeq_instant_{Y-1}1231" tupleId="00000545"/>
    <Item id="00000541" ccId="812761729" eleName="DongJianGaoBianDongQingKuangBianDongLeiXing" context="neeq_instant_{Y}1231" tupleId="00000545"/>
    <Item id="00000542" ccId="4107359660" eleName="DongJianGaoBianDongQingKuangZhiWu" context="neeq_instant_{Y}1231" tupleId="00000545"/>
    <Item id="00000543" ccId="563841058" eleName="DongJianGaoBianDongQingKuangBianDongYuanYin" context="neeq_instant_{Y}1231" tupleId="00000545"/>
    <Item id="00000544" ccId="707617160" eleName="BenNianXinRenDongJianGaoJianYaoZhiYeJingLi" context="neeq_duration_{Y}0101-{Y}1231"/>
    <Item id="00000556" ccId="422761944" eleName="AnJiaoYuChengDuBoShi" context="neeq_duration_{Y-1}0101-{Y-1}1231"/>
    <Item id="00000557" ccId="1724335219" eleName="AnJiaoYuChengDuBoShi" context="neeq_duration_{Y}0101-{Y}1231"/>
    <Item id="00000558" ccId="1093823168" eleName="AnJiaoYuChengDuYanJiuSheng" context="neeq_duration_{Y-1}0101-{Y-1}1231"/>
    <Item id="00000559" ccId="581108801" eleName="AnJiaoYuChengDuYanJiuSheng" context="neeq_duration_{Y}0101-{Y}1231"/>
    <Item id="00000560" ccId="826489155" eleName="AnJiaoYuChengDuBenKe" context="neeq_duration_{Y-1}0101-{Y-1}1231"/>
    <Item id="00000561" ccId="4273644934" eleName="AnJiaoYuChengDuBenKe" context="neeq_duration_{Y}0101-{Y}1231"/>
    <Item id="00000562" ccId="1117722448" eleName="AnJiaoYuChengDuZhuanKe" context="neeq_duration_{Y-1}0101-{Y-1}1231"/>
    <Item id="00000563" ccId="1759939451" eleName="AnJiaoYuChengDuZhuanKe" context="neeq_duration_{Y}0101-{Y}1231"/>
    <Item id="00000564" ccId="547879370" eleName="AnJiaoYuChengDuZhuanKeYiXia" context="neeq_duration_{Y-1}0101-{Y-1}1231"/>
    <Item id="00000565" ccId="3230564463" eleName="AnJiaoYuChengDuZhuanKeYiXia" context="neeq_duration_{Y}0101-{Y}1231"/>
    <Item id="00000569" ccId="1089579146" eleName="RenYuanBianDongRenCaiYinJinPinXunZhaoPinXinChouZhengCeDengQingKuang" context="neeq_duration_{Y}0101-{Y}1231"/>
    <Item id="00000570" ccId="2490276865" eleName="HeXinYuanGongShuLiang" context="neeq_instant_{Y-1}1231"/>
    <Item id="00000571" ccId="1345899380" eleName="HeXinYuanGongShuLiang" context="neeq_instant_{Y}1231"/>
    <Item id="00000572" ccId="3185300457" eleName="HeXinYuanGongPuTongGuChiGuShuLiang" context="neeq_instant_{Y}1231"/>
    <Item id="00000573" ccId="2284459700" eleName="HeXinYuanGongGuPiaoQiQuanShuLiang" context="neeq_instant_{Y}1231"/>
    <Item id="00000574" ccId="1683780596" eleName="ZiYuanPiLuHeXinJiShuTuanDuiHuoGuanJianJiShuRenYuanDeJiBenQingKuang" context="neeq_duration_{Y}0101-{Y}1231"/>
    <Item id="00000575" ccId="489060429" eleName="NianDuNeiShiFouJianLiXinDeGongSiZhiLiZhiDu" context="neeq_duration_{Y}0101-{Y}1231"/>
    <Item id="00000576" ccId="2012936705" eleName="DongShiHuiShiFouSheZhiZhuanYeWeiYuanHui" context="neeq_duration_{Y}0101-{Y}1231"/>
    <Item id="00000577" ccId="2673058966" eleName="DongShiHuiShiFouSheZhiDuLiDongShi" context="neeq_duration_{Y}0101-{Y}1231"/>
    <Item id="00000578" ccId="584659484" eleName="TouZiJiGouShiFouPaiZhuDongShi" context="neeq_duration_{Y}0101-{Y}1231"/>
    <Item id="00000579" ccId="1198208895" eleName="JianShiHuiDuiBenNianJianDuShiXiangShiFouCunZaiYiYi" context="neeq_duration_{Y}0101-{Y}1231"/>
    <Item id="00000580" ccId="1967386896" eleName="GuanLiCengShiFouYinRuZhiYeJingLiRen" context="neeq_duration_{Y}0101-{Y}1231"/>
    <Item id="00000581" ccId="2788695831" eleName="HuiJiHeSuanTiXiCaiWuGuanLiFengXianKongZhiJiQiTaZhongDaNeiBuGuanLiZhiDuBenNianShiFouFaXianZhongDaQueXian" context="neeq_duration_{Y}0101-{Y}1231"/>
    <Item id="00000582" ccId="499548254" eleName="ShiFouJianLiNianDuBaoGaoZhongDaChaCuoZeRenZhuiJiuZhiDu" context="neeq_duration_{Y}0101-{Y}1231"/>
    <Item id="00000583" ccId="3311581764" eleName="GongSiZhiLiZhiGu" context="neeq_duration_{Y}0101-{Y}1231"/>
    <Item id="00000584" ccId="4250510377" eleName="DongShiHuiDuiGongSiZhiLiJiZhiGeiSuoYouGuDongTiGongHeShiDeBaoHuHePingDengQuanLiDengQingKuangDePingGuYiJian" context="neeq_duration_{Y}0101-{Y}1231"/>
    <Item id="00000585" ccId="959919052" eleName="GongSiZhongDaJueCeShiFouLvXingGuiDingChengXuDePingGuYiJian" context="neeq_duration_{Y}0101-{Y}1231"/>
    <Item id="00000586" ccId="327878166" eleName="GongSiZhangChengDeXiuGaiQingKuang" context="neeq_duration_{Y}0101-{Y}1231"/>
    <Item id="00000587" ccId="2791231038" eleName="SanHuiYunZuoQingKuangHuiYiLeiXing" context="neeq_duration_{Y}0101-{Y}1231" tupleId="00000590"/>
    <Item id="00000588" ccId="3705811617" eleName="SanHuiYunZuoQingKuangHuiYiCiShu" context="neeq_duration_{Y}0101-{Y}1231" tupleId="00000590"/>
    <Item id="00000589" ccId="1713385754" eleName="SanHuiYunZuoQingKuangJianYaoNeiRong" context="neeq_duration_{Y}0101-{Y}1231" tupleId="00000590"/>
    <Item id="00000591" ccId="1804497476" eleName="SanHuiDeZhaoJiZhaoKaiBiaoJueChengXuShiFouFuHeFaLvFaGuiYaoQiuDePingGuYiJian" context="neeq_duration_{Y}0101-{Y}1231"/>
    <Item id="00000592" ccId="839580513" eleName="GongSiZhiLiJiBenQingKuang" context="neeq_duration_{Y}0101-{Y}1231"/>
    <Item id="00000595" ccId="3304339838" eleName="JianShikuaiJiuNianDuNeiJianDuShiXiangDeYiJian" context="neeq_duration_{Y}0101-{Y}1231"/>
    <Item id="00000596" ccId="1724789428" eleName="GongSiBaoChiDuLiXingZiZhuJingYingNengLiDeShuoMing" context="neeq_duration_{Y}0101-{Y}1231"/>
    <Item id="00000597" ccId="773600818" eleName="ZhongDaNeiBuGuanLiZhiDuJinXingPingJia" context="neeq_duration_{Y}0101-{Y}1231"/>
    <Item id="00000598" ccId="3346651178" eleName="NianDuBaoGaoChaCuoZeRenZhuiJiuZhiDuXiangGuanQingKuang" context="neeq_duration_{Y}0101-{Y}1231"/>
    <Item id="00000599" ccId="2166352620" eleName="ShiFouJingGuoShenJi" context="neeq_instant_{Y}1231"/>
    <Item id="00000600" ccId="3605746362" eleName="ShenJiYiJian" context="neeq_instant_{Y}1231"/>
    <Item id="00000601" ccId="587048266" eleName="ShenJiBaoGaoBianHao" context="neeq_instant_{Y}1231"/>
    <Item id="00000602" ccId="3510849353" eleName="ShenJiJiGouMingCheng" context="neeq_instant_{Y}1231"/>
    <Item id="00000603" ccId="3993436704" eleName="ShenJiJiGouDiZhi" context="neeq_instant_{Y}1231"/>
    <Item id="00000604" ccId="4101888043" eleName="ShenJiBaoGaoRiQi" context="neeq_instant_{Y}1231"/>
    <Item id="00000605" ccId="2102680602" eleName="QianZiZhuCekuaiJiShiXingMing" context="neeq_instant_{Y}1231"/>
    <Item id="00000606" ccId="689963236" eleName="ShenJiBaoGaoQuanWen" context="neeq_instant_{Y}1231"/>
    <Item id="00001994" ccId="744767344" eleName="CashFlowsFromUsedInOperatingActivities" context="neeq_duration_{Y}0101-{Y}1231"/>
    <Item id="00001995" ccId="2147318599" eleName="CashFlowsFromUsedInOperatingActivities" context="neeq_duration_{Y-1}0101-{Y-1}1231"/>
    <Item id="00001996" ccId="332884927" eleName="CashFlowsFromUsedInInvestingActivities" context="neeq_duration_{Y}0101-{Y}1231"/>
    <Item id="00001997" ccId="1828781657" eleName="CashFlowsFromUsedInInvestingActivities" context="neeq_duration_{Y-1}0101-{Y-1}1231"/>
    <Item id="00001998" ccId="320166198" eleName="CashFlowsFromUsedInFinancingActivities" context="neeq_duration_{Y}0101-{Y}1231"/>
    <Item id="00001999" ccId="2143847647" eleName="CashFlowsFromUsedInFinancingActivities" context="neeq_duration_{Y-1}0101-{Y-1}1231"/>
    <Item id="00002000" ccId="1825083707" eleName="XianJinLiuLiangFenXi" context="neeq_duration_{Y}0101-{Y}1231"/>
    <Item id="00002009" ccId="3412414055" eleName="BaoGaoQiNeiQianWuMingGongYingShangQingKuangXuHao" context="neeq_duration_{Y}0101-{Y}1231" tupleId="00002013"/>
    <Item id="00002010" ccId="2930998801" eleName="BaoGaoQiNeiQianWuMingGongYingShangQingKuangGongYingShangMingCheng" context="neeq_duration_{Y}0101-{Y}1231" tupleId="00002013"/>
    <Item id="00002011" ccId="4161947943" eleName="BaoGaoQiNeiQianWuMingGongYingShangQingKuangCaiGouE" context="neeq_duration_{Y}0101-{Y}1231" tupleId="00002013"/>
    <Item id="00002012" ccId="1903405034" eleName="BaoGaoQiNeiQianWuMingGongYingShangQingKuangZhanCaiGouZongJinEBiLi" context="neeq_duration_{Y}0101-{Y}1231" tupleId="00002013"/>
    <Item id="00002014" ccId="4274267076" eleName="BaoGaoQiNeiQianWuMingGongYingShangQingKuangShiFouGuanLianFang" context="neeq_duration_{Y}0101-{Y}1231" tupleId="00002013"/>
    <Item id="00002016" ccId="1988973141" eleName="BaoGaoQiNeiQianWuMingGongYingShangQingKuangCaiGouZhanBiHeJi" context="neeq_duration_{Y}0101-{Y}1231"/>
    <Item id="00002017" ccId="2834322534" eleName="YanFaFeiYong" context="neeq_duration_{Y}0101-{Y}1231"/>
    <Item id="00002018" ccId="1355308032" eleName="YanFaFeiYong" context="neeq_duration_{Y-1}0101-{Y-1}1231"/>
    <Item id="00002019" ccId="3667955711" eleName="YanFaFeiYongZhanYingYeShouRuDeBiZhong" context="neeq_duration_{Y}0101-{Y}1231"/>
    <Item id="00002020" ccId="1762714635" eleName="YanFaFeiYongZhanYingYeShouRuDeBiZhong" context="neeq_duration_{Y-1}0101-{Y-1}1231"/>
    <Item id="00002021" ccId="2159801650" eleName="BankBalancesAndCash" context="neeq_instant_{Y}1231"/>
    <Item id="00002022" ccId="2550339239" eleName="BankBalancesAndCash" context="neeq_instant_{Y-1}1231"/>
    <Item id="00002023" ccId="3457821584" eleName="WeiTuoLiCaiJiYanShengPinTouZiQingKuang" context="neeq_duration_{Y}0101-{Y}1231"/>
    <Item id="00002024" ccId="1408419428" eleName="ShiFouCunZaiMeiTiPuBianZhiYiDeShiXiang" context="neeq_instant_{Y}1231"/>
    <Item id="00002025" ccId="3579767354" eleName="ShiFouCunZaiZiYuanPiLuDeZhongYaoShiXiang" context="neeq_instant_{Y}1231"/>
    <Item id="00002026" ccId="1481278" eleName="ShiFouCunZaiMeiTiPuBianZhiYiDeShiXiangSuoYin" context="neeq_instant_{Y}1231"/>
    <Item id="00002027" ccId="316474581" eleName="ShiFouCunZaiZiYuanPiLuDeZhongYaoShiXiangSuoYin" context="neeq_instant_{Y}1231"/>
    <Item id="00002028" ccId="348999853" eleName="MeiTiPuBianZhiYiYiJiChengQingDeQingKuang" context="neeq_duration_{Y}0101-{Y}1231"/>
    <Item id="00002029" ccId="3369016035" eleName="ZiYuanPiLuZhongYaoShiXiang" context="neeq_duration_{Y}0101-{Y}1231"/>
    <Item id="00002030" ccId="2878881666" eleName="BaoGaoQiNeiPuTongGuGuPiaoFaXingQingKuangFaXingDuiXiangZhongDongJianGaoYuHeXinYuanGongRenShu" context="neeq_instant_{Y}1231" tupleId="00000441"/>
    <Item id="00002031" ccId="672999730" eleName="BaoGaoQiNeiPuTongGuGuPiaoFaXingQingKuangFaXingDuiXiangZhongZuoShiShangJiaShu" context="neeq_instant_{Y}1231" tupleId="00000441"/>
    <Item id="00002032" ccId="1283544838" eleName="BaoGaoQiNeiPuTongGuGuPiaoFaXingQingKuangFaXingDuiXiangZhongWaiBuZiRanRenRenShu" context="neeq_instant_{Y}1231" tupleId="00000441"/>
    <Item id="00002033" ccId="3798850363" eleName="BaoGaoQiNeiPuTongGuGuPiaoFaXingQingKuangFaXingDuiXiangZhongSiMuTouZiJiJinJiaShu" context="neeq_instant_{Y}1231" tupleId="00000441"/>
    <Item id="00002034" ccId="3571136522" eleName="BaoGaoQiNeiPuTongGuGuPiaoFaXingQingKuangFaXingDuiXiangZhongXinTuoJiZiGuanChanPinJiaShu" context="neeq_instant_{Y}1231" tupleId="00000441"/>
    <Item id="00002035" ccId="2783287205" eleName="BaoGaoQiNeiPuTongGuGuPiaoFaXingQingKuangMuJiZiJinYongTuShiFouBianGeng" context="neeq_duration_{Y}0101-{Y}1231" tupleId="00000441"/>
    <Item id="00002042" ccId="3553163413" eleName="BaoGaoQiNeiQiTaZhongYaoRongZiQingKuangRongZiFangShi" context="neeq_duration_{Y}0101-{Y}1231" tupleId="00002048"/>
    <Item id="00002043" ccId="3664491245" eleName="BaoGaoQiNeiQiTaZhongYaoRongZiQingKuangRongZiFang" context="neeq_duration_{Y}0101-{Y}1231" tupleId="00002048"/>
    <Item id="00002044" ccId="1529912044" eleName="BaoGaoQiNeiQiTaZhongYaoRongZiQingKuangRongZiJinE" context="neeq_duration_{Y}0101-{Y}1231" tupleId="00002048"/>
    <Item id="00002045" ccId="19217657" eleName="BaoGaoQiNeiQiTaZhongYaoRongZiQingKuangLiXiLv" context="neeq_instant_{Y}1231" tupleId="00002048"/>
    <Item id="00002046" ccId="3424281900" eleName="BaoGaoQiNeiQiTaZhongYaoRongZiQingKuangCunXuShiJian" context="neeq_duration_{Y}0101-{Y}1231" tupleId="00002048"/>
    <Item id="00002047" ccId="1973561125" eleName="BaoGaoQiNeiQiTaZhongYaoRongZiQingKuangShiFouCunZaiChangFuFengXian" context="neeq_duration_{Y}0101-{Y}1231" tupleId="00002048"/>
    <Item id="00002049" ccId="670296771" eleName="BaoGaoQiNeiQiTaZhongYaoRongZiJinE" context="neeq_duration_{Y}0101-{Y}1231"/>
    <Item id="00002050" ccId="627910315" eleName="kuaiJiShiShiWuSuoShiFouBianGeng" context="neeq_instant_{Y}1231"/>
    <Item id="00002051" ccId="3186778333" eleName="KuaiJiShiShiWuSuoLianXuFuWuNianXian" context="neeq_instant_{Y}1231"/>
    <Item id="00002693" ccId="3214832720" eleName="DistributionCosts" context="neeq_duration_{Y-1}0101-{Y-1}1231"/>
    <Item id="00002694" ccId="668829301" eleName="ProfitLoss" context="neeq_duration_{Y-1}0101-{Y-1}1231"/>
    <Item id="00002695" ccId="657275916" eleName="BaoGaoQiNeiZhaiQuanRongZiQingKuangPiaoMianLiLv" context="neeq_instant_{Y}1231" tupleId="00000499"/>
    <Item id="00002697" ccId="3091949623" eleName="JiRuQuanYiDeYouXianGuShuLiang" context="neeq_duration_{Y-1}0101-{Y-1}1231"/>
    <Item id="00002698" ccId="1058199179" eleName="JiRuQuanYiDeYouXianGuShuLiang" context="neeq_duration_{Y}0101-{Y}1231"/>
    <Item id="00002699" ccId="536245632" eleName="JiRuFuZhaiDeYouXianGuShuLiang" context="neeq_duration_{Y-1}0101-{Y-1}1231"/>
    <Item id="00002700" ccId="3502681889" eleName="JiRuFuZhaiDeYouXianGuShuLiang" context="neeq_duration_{Y}0101-{Y}1231"/>
    <Item id="00002705" ccId="545183163" eleName="ZaiZhiYuanGongAnGongZuoXingZhiFenLeiYuanGongLeiBie" context="neeq_duration_{Y}0101-{Y}1231" tupleId="00002708"/>
    <Item id="00002706" ccId="1512574061" eleName="ZaiZhiYuanGongAnGongZuoXingZhiFenLeiYuanGongRenShu" context="neeq_duration_{Y-1}0101-{Y-1}1231" tupleId="00002708"/>
    <Item id="00002707" ccId="3548315476" eleName="ZaiZhiYuanGongAnGongZuoXingZhiFenLeiYuanGongRenShu" context="neeq_duration_{Y}0101-{Y}1231" tupleId="00002708"/>
    <Item id="00002709" ccId="1910966430" eleName="WeiKouChuFeiJingChangXingSunYiDeJiaQuanPingJunJingZiChanShouYiLv" context="neeq_duration_{Y}0101-{Y}1231"/>
    <Item id="00002710" ccId="3834549220" eleName="WeiKouChuFeiJingChangXingSunYiDeJiaQuanPingJunJingZiChanShouYiLv" context="neeq_duration_{Y-1}0101-{Y-1}1231"/>
    <Item id="00002711" ccId="2052338269" eleName="JiaQuanPingJunJingZiChanShouYiLv" context="neeq_duration_{Y}0101-{Y}1231"/>
    <Item id="00002712" ccId="1355697185" eleName="JiaQuanPingJunJingZiChanShouYiLv" context="neeq_duration_{Y-1}0101-{Y-1}1231"/>
    <Item id="00002713" ccId="2543469926" eleName="GongKaiFaXingZhaiQuanDePiLuTeShuYaoQiuShuoMing" context="neeq_duration_{Y}0101-{Y}1231"/>
    <Item id="00002714" ccId="2113940927" eleName="PuTongGuLiRunFenPeiYuAnGuLiFenPeiRiQi" context="neeq_duration_{Y}0101-{Y}1231"/>
    <Item id="00002715" ccId="3998750835" eleName="PuTongGuLiRunFenPeiYuAnMei10guPaiXianShu" context="neeq_duration_{Y}0101-{Y}1231"/>
    <Item id="00002716" ccId="2882501186" eleName="PuTongGuLiRunFenPeiYuAnMei10guSongGuShu" context="neeq_duration_{Y}0101-{Y}1231"/>
    <Item id="00002717" ccId="590589460" eleName="PuTongGuLiRunFenPeiYuAnMei10guZhuanZengShu" context="neeq_duration_{Y}0101-{Y}1231"/>
    <Item id="00002718" ccId="768733064" eleName="MuJiZiJinYongTuBianGengDeJuTiQingKuangJiBianDongYuanYin" context="neeq_duration_{Y}0101-{Y}1231"/>
    <Item id="00002723" ccId="1778748660" eleName="kuaiJiShiShiWuSuoMingCheng" context="neeq_instant_{Y}1231"/>
    <Item id="00002724" ccId="3127493769" eleName="ShenJiYiJianLeiXing" context="neeq_duration_{Y}0101-{Y}1231"/>
    <Item id="00002725" ccId="3855130499" eleName="JingYingFenXiZiYuanPiLu" context="neeq_duration_{Y}0101-{Y}1231"/>
    <Item id="00002731" ccId="1754237637" eleName="GongGaoBianHao" context="neeq_instant_{Y}1231"/>
    <Item id="00002732" ccId="4031818788" eleName="OperatingCost" context="neeq_duration_{Y}0101-{Y}1231"/>
    <Item id="00002733" ccId="2308112062" eleName="OperatingCost" context="neeq_duration_{Y-1}0101-{Y-1}1231"/>
    <Item id="00002734" ccId="1667282300" eleName="MaoLiLv" context="neeq_duration_{Y}0101-{Y}1231"/>
    <Item id="00002735" ccId="1811202692" eleName="MaoLiLv" context="neeq_duration_{Y-1}0101-{Y-1}1231"/>
    <Item id="00002745" ccId="3770174459" eleName="BenNianMoChaFengKouYaDongJieZiChanLeiJiZhi" context="neeq_instant_{Y}1231"/>
    <Item id="00002746" ccId="3321210318" eleName="BenNianMoChaFengKouYaDongJieZiChanLeiJiZhanZongZiChanBiLi" context="neeq_instant_{Y}1231"/>
    <Item id="00002748" ccId="1941111687" eleName="BaoGaoQiNeiQianWuMingKeHuQingKuangXuHao" context="neeq_duration_{Y}0101-{Y}1231" tupleId="00002747"/>
    <Item id="00002749" ccId="2796858289" eleName="BaoGaoQiNeiQianWuMingKeHuQingKuangKeHuMingCheng" context="neeq_duration_{Y}0101-{Y}1231" tupleId="00002747"/>
    <Item id="00002750" ccId="4283130091" eleName="BaoGaoQiNeiQianWuMingKeHuQingKuangXiaoShouJinE" context="neeq_duration_{Y}0101-{Y}1231" tupleId="00002747"/>
    <Item id="00002751" ccId="1573843146" eleName="BaoGaoQiNeiQianWuMingKeHuQingKuangZhanYingYeShouRuBiLi" context="neeq_duration_{Y}0101-{Y}1231" tupleId="00002747"/>
    <Item id="00002752" ccId="3514858560" eleName="BaoGaoQiNeiQianWuMingKeHuQingKuangShiFouGuanLianFang" context="neeq_duration_{Y}0101-{Y}1231" tupleId="00002747"/>
    <Item id="00002753" ccId="869105235" eleName="AnRenYuanGangWeiGouChengYuanGongDeRenShu" context="neeq_instant_{Y-1}1231"/>
    <Item id="00002754" ccId="1179853762" eleName="AnRenYuanGangWeiGouChengYuanGongDeRenShu" context="neeq_instant_{Y}1231"/>
    <Item id="00002757" ccId="3010400897" eleName="AnRenYuanGangWeiGouChengYuanGongDeRenShu" context="neeq_instant_{Y-1}1231"/>
    <Item id="00002758" ccId="3215678373" eleName="AnRenYuanGangWeiGouChengYuanGongDeRenShu" context="neeq_instant_{Y}1231"/>
    <Item id="00002759" ccId="3516779382" eleName="BeiChaWenJianZhiBeiDiDian" context="neeq_instant_{Y}1231"/>
    <Item id="00002761" ccId="1677765750" eleName="OperatingRevenue" context="neeq_duration_{Y}0101-{Y}1231"/>
    <Item id="00002762" ccId="2501002037" eleName="OperatingRevenue" context="neeq_duration_{Y-1}0101-{Y-1}1231"/>
    <Item id="00002763" ccId="2478175549" eleName="EquityAttributableToOwnersOfParent" context="neeq_instant_{Y}1231"/>
    <Item id="00002764" ccId="4135113352" eleName="EquityAttributableToOwnersOfParent" context="neeq_instant_{Y-1}1231"/>
    <Item id="00002765" ccId="33549837" eleName="OperatingRevenue" context="neeq_duration_{Y}0101-{Y}1231"/>
    <Item id="00002766" ccId="211703820" eleName="OperatingRevenue" context="neeq_duration_{Y-1}0101-{Y-1}1231"/>
    <Item id="00002767" ccId="1620874632" eleName="ZhuYingYeWuShouRu" context="neeq_duration_{Y}0101-{Y}1231"/>
    <Item id="00002768" ccId="2428386004" eleName="ZhuYingYeWuShouRu" context="neeq_duration_{Y-1}0101-{Y-1}1231"/>
    <Item id="00002769" ccId="3798861579" eleName="QiTaYeWuShouRu" context="neeq_duration_{Y}0101-{Y}1231"/>
    <Item id="00002770" ccId="122820717" eleName="QiTaYeWuShouRu" context="neeq_duration_{Y-1}0101-{Y-1}1231"/>
    <Item id="00002771" ccId="2351364803" eleName="ShouRuJinE" context="neeq_duration_{Y}0101-{Y}1231"/>
    <Item id="00002772" ccId="361333867" eleName="ShouRuJinE" context="neeq_duration_{Y-1}0101-{Y-1}1231"/>
    <Item id="00002773" ccId="2174212701" eleName="ZhuYingYeWuChengBen" context="neeq_duration_{Y}0101-{Y}1231"/>
    <Item id="00002774" ccId="2513184032" eleName="ZhuYingYeWuChengBen" context="neeq_duration_{Y-1}0101-{Y-1}1231"/>
    <Item id="00002775" ccId="3156561597" eleName="QiTaYeWuChengBen" context="neeq_duration_{Y}0101-{Y}1231"/>
    <Item id="00002776" ccId="1891992082" eleName="QiTaYeWuChengBen" context="neeq_duration_{Y-1}0101-{Y-1}1231"/>
    <Item id="00002777" ccId="3289146830" eleName="ChengBenJinE" context="neeq_duration_{Y}0101-{Y}1231"/>
    <Item id="00002778" ccId="3187163505" eleName="ChengBenJinE" context="neeq_duration_{Y-1}0101-{Y-1}1231"/>
    <Item id="00002779" ccId="2051723459" eleName="OuFaXingGuanLianJiaoYiShiXiangFaShengDeJinE" context="neeq_duration_{Y}0101-{Y}1231"/>
    <Item id="00002780" ccId="510423015" eleName="XianRenDongShiJianShiGaoJiGuanLiRenYuanChiGuQingKuangChiGuShuLiangBianDong" context="neeq_duration_{Y}0101-{Y}1231"/>
    <Item id="00002781" ccId="1676838323" eleName="XianRenDongShiJianShiGaoJiGuanLiRenYuanChiGuQingKuangDeChiGuBiLi" context="neeq_instant_{Y}1231"/>
    <Item id="00002782" ccId="2464227134" eleName="XianRenDongShiJianShiGaoJiGuanLiRenYuanChiGuQingKuangChiGuGuPiaoQiQuanShuLiang" context="neeq_instant_{Y}1231"/>
    <Item id="00002783" ccId="2174283729" eleName="DongShiZhangShiFouFaShengBianDong" context="neeq_instant_{Y}1231"/>
    <Item id="00002784" ccId="2547333299" eleName="ShiFouCunZaiWeiChuXiDongShiHuiShenYiNianDuBaoGaoDeDongShi" context="neeq_instant_{Y}1231"/>
    <Item id="00002785" ccId="3143378907" eleName="ShiFouCunZaiHuoMianPiLuShiXiang" context="neeq_instant_{Y}1231"/>
    <Item id="00002786" ccId="4064962422" eleName="ZongGuBenShuLiang" context="neeq_instant_{Y}1231"/>
    <Item id="00002788" ccId="1512259204" eleName="BaoGaoQiNeiQianWuMingKeHuQingKuangXiaoShouJinEHeJi" context="neeq_duration_{Y}0101-{Y}1231"/>
    <Item id="00002789" ccId="1055583182" eleName="BaoGaoQiNeiQianWuMingKeHuQingKuangXiaoShouZhanBiHeJi" context="neeq_duration_{Y}0101-{Y}1231"/>
    <Item id="00002790" ccId="2350895870" eleName="BaoGaoQiNeiQianWuMingGongYingShangQingKuangCaiGouJinEHeJi" context="neeq_duration_{Y}0101-{Y}1231"/>
    <Item id="00002791" ccId="222647682" eleName="GuDongZongShu" context="neeq_instant_{Y}1231"/>
    <Item id="00002792" ccId="3793695627" eleName="ZhuanMenWeiYuanHuiZaiBenNianDuNeiLvXingZhiZeShiSuoTiChuDeZhongYaoYiJianHeJianYi" context="neeq_duration_{Y}0101-{Y}1231"/>
    <Item id="00002793" ccId="1105847873" eleName="TouZiZheGuanXiGuanLiQingKuang" context="neeq_duration_{Y}0101-{Y}1231"/>
    <Item id="00002795" ccId="103552854" eleName="BaoGaoQiNeiPuTongGuLiRunFenPeiQingKuangGuLiFenPeiRiQi" context="neeq_duration_{Y}0101-{Y}1231" tupleId="00002799"/>
    <Item id="00002796" ccId="2386905635" eleName="BaoGaoQiNeiPuTongGuLiRunFenPeiQingKuangMei10guPaiXianShu" context="neeq_duration_{Y}0101-{Y}1231" tupleId="00002799"/>
    <Item id="00002797" ccId="2081556938" eleName="BaoGaoQiNeiPuTongGuLiRunFenPeiQingKuangMei10guSongGuShu" context="neeq_duration_{Y}0101-{Y}1231" tupleId="00002799"/>
    <Item id="00002798" ccId="3845109421" eleName="BaoGaoQiNeiPuTongGuLiRunFenPeiQingKuangMei10guZhuanZengShu" context="neeq_duration_{Y}0101-{Y}1231" tupleId="00002799"/>
    <Item id="00002800" ccId="754169807" eleName="GuFenDaiChiQingKuang" context="neeq_duration_{Y}0101-{Y}1231"/>
    <Item id="00002801" ccId="4039065609" eleName="GongSiYingWenMingChengJiSuoXie" context="neeq_instant_{Y}1231"/>
    <Item id="00003408" ccId="2599825109" eleName="YiGongYunJiaZhiJiLiangQieQiBianDongJiRuDangQiSunYiDeJinRongZiChan" context="neeq_instant_{Y}1231"/>
    <Item id="00003409" ccId="2261795119" eleName="YiGongYunJiaZhiJiLiangQieQiBianDongJiRuDangQiSunYiDeJinRongZiChan" context="neeq_instant_{Y-1}1231"/>
    <Item id="00003410" ccId="221798045" eleName="NotesReceivable" context="neeq_instant_{Y}1231"/>
    <Item id="00003411" ccId="259567467" eleName="NotesReceivable" context="neeq_instant_{Y-1}1231"/>
    <Item id="00003412" ccId="3648148967" eleName="AccountsReceivable" context="neeq_instant_{Y}1231"/>
    <Item id="00003413" ccId="598840778" eleName="AccountsReceivable" context="neeq_instant_{Y-1}1231"/>
    <Item id="00003414" ccId="819237614" eleName="AdvancesToSuppliers" context="neeq_instant_{Y}1231"/>
    <Item id="00003415" ccId="2798475403" eleName="AdvancesToSuppliers" context="neeq_instant_{Y-1}1231"/>
    <Item id="00003416" ccId="3683455355" eleName="InterestReceivable" context="neeq_instant_{Y}1231"/>
    <Item id="00003417" ccId="3845955723" eleName="InterestReceivable" context="neeq_instant_{Y-1}1231"/>
    <Item id="00003418" ccId="2248616448" eleName="DividendsReceivable" context="neeq_instant_{Y}1231"/>
    <Item id="00003419" ccId="2503305726" eleName="DividendsReceivable" context="neeq_instant_{Y-1}1231"/>
    <Item id="00003420" ccId="2680141025" eleName="OtherReceivables" context="neeq_instant_{Y}1231"/>
    <Item id="00003421" ccId="2137064599" eleName="OtherReceivables" context="neeq_instant_{Y-1}1231"/>
    <Item id="00003422" ccId="1600288747" eleName="Inventories" context="neeq_instant_{Y}1231"/>
    <Item id="00003423" ccId="3300243462" eleName="Inventories" context="neeq_instant_{Y-1}1231"/>
    <Item id="00003424" ccId="1363474571" eleName="CurrentPortionOfNonCurrentAssets" context="neeq_instant_{Y}1231"/>
    <Item id="00003425" ccId="1697349344" eleName="CurrentPortionOfNonCurrentAssets" context="neeq_instant_{Y-1}1231"/>
    <Item id="00003426" ccId="3822903495" eleName="OtherCurrentAssets" context="neeq_instant_{Y}1231"/>
    <Item id="00003427" ccId="2921974772" eleName="OtherCurrentAssets" context="neeq_instant_{Y-1}1231"/>
    <Item id="00003428" ccId="2689552560" eleName="CurrentAssets" context="neeq_instant_{Y}1231"/>
    <Item id="00003429" ccId="3446413131" eleName="CurrentAssets" context="neeq_instant_{Y-1}1231"/>
    <Item id="00003430" ccId="3983859368" eleName="FinancialAssetsAvailableforsale" context="neeq_instant_{Y}1231"/>
    <Item id="00003431" ccId="900322830" eleName="FinancialAssetsAvailableforsale" context="neeq_instant_{Y-1}1231"/>
    <Item id="00003432" ccId="1334579983" eleName="HeldtomaturityInvestments" context="neeq_instant_{Y}1231"/>
    <Item id="00003433" ccId="2211903260" eleName="HeldtomaturityInvestments" context="neeq_instant_{Y-1}1231"/>
    <Item id="00003434" ccId="369427757" eleName="NoncurrentReceivables" context="neeq_instant_{Y}1231"/>
    <Item id="00003435" ccId="3734721937" eleName="NoncurrentReceivables" context="neeq_instant_{Y-1}1231"/>
    <Item id="00003436" ccId="1364018440" eleName="LongTermEquityInvestments" context="neeq_instant_{Y}1231"/>
    <Item id="00003437" ccId="2489506310" eleName="LongTermEquityInvestments" context="neeq_instant_{Y-1}1231"/>
    <Item id="00003440" ccId="759574924" eleName="PropertyPlantAndEquipment" context="neeq_instant_{Y}1231"/>
    <Item id="00003441" ccId="106398581" eleName="PropertyPlantAndEquipment" context="neeq_instant_{Y-1}1231"/>
    <Item id="00003442" ccId="238059824" eleName="ConstructionInProgress" context="neeq_instant_{Y}1231"/>
    <Item id="00003443" ccId="2012789533" eleName="ConstructionInProgress" context="neeq_instant_{Y-1}1231"/>
    <Item id="00003444" ccId="2008484060" eleName="ConstructionMaterials" context="neeq_instant_{Y}1231"/>
    <Item id="00003445" ccId="828021355" eleName="ConstructionMaterials" context="neeq_instant_{Y-1}1231"/>
    <Item id="00003446" ccId="1013955438" eleName="FixedAssetsPendingForDisposal" context="neeq_instant_{Y}1231"/>
    <Item id="00003447" ccId="3544925120" eleName="FixedAssetsPendingForDisposal" context="neeq_instant_{Y-1}1231"/>
    <Item id="00003448" ccId="107944890" eleName="NoncurrentBiologicalAssets" context="neeq_instant_{Y}1231"/>
    <Item id="00003449" ccId="107325345" eleName="NoncurrentBiologicalAssets" context="neeq_instant_{Y-1}1231"/>
    <Item id="00003450" ccId="3703186322" eleName="OilAndGasAssets" context="neeq_instant_{Y}1231"/>
    <Item id="00003451" ccId="3936771014" eleName="OilAndGasAssets" context="neeq_instant_{Y-1}1231"/>
    <Item id="00003452" ccId="811994830" eleName="IntangibleAssetsOtherThanGoodwill" context="neeq_instant_{Y}1231"/>
    <Item id="00003453" ccId="1054044288" eleName="IntangibleAssetsOtherThanGoodwill" context="neeq_instant_{Y-1}1231"/>
    <Item id="00003454" ccId="2578693656" eleName="DevelopmentDisbursements" context="neeq_instant_{Y}1231"/>
    <Item id="00003455" ccId="321238539" eleName="DevelopmentDisbursements" context="neeq_instant_{Y-1}1231"/>
    <Item id="00003456" ccId="2347039451" eleName="Goodwill" context="neeq_instant_{Y}1231"/>
    <Item id="00003457" ccId="565616024" eleName="Goodwill" context="neeq_instant_{Y-1}1231"/>
    <Item id="00003458" ccId="2157718369" eleName="LongTermDeferredExpenses" context="neeq_instant_{Y}1231"/>
    <Item id="00003459" ccId="2148384566" eleName="LongTermDeferredExpenses" context="neeq_instant_{Y-1}1231"/>
    <Item id="00003460" ccId="2519344718" eleName="DeferredTaxAssets" context="neeq_instant_{Y}1231"/>
    <Item id="00003461" ccId="3697473602" eleName="DeferredTaxAssets" context="neeq_instant_{Y-1}1231"/>
    <Item id="00003462" ccId="3755764932" eleName="OtherNonCurrentAssets" context="neeq_instant_{Y}1231"/>
    <Item id="00003463" ccId="3818123075" eleName="OtherNonCurrentAssets" context="neeq_instant_{Y-1}1231"/>
    <Item id="00003464" ccId="1878355340" eleName="NoncurrentAssets" context="neeq_instant_{Y}1231"/>
    <Item id="00003465" ccId="4012468581" eleName="NoncurrentAssets" context="neeq_instant_{Y-1}1231"/>
    <Item id="00003466" ccId="2189566369" eleName="Assets" context="neeq_instant_{Y}1231"/>
    <Item id="00003467" ccId="1791550812" eleName="Assets" context="neeq_instant_{Y-1}1231"/>
    <Item id="00003468" ccId="1233276995" eleName="InvestmentProperty" context="neeq_instant_{Y-1}1231"/>
    <Item id="00003470" ccId="3739965028" eleName="ShortTermBorrowings" context="neeq_instant_{Y}1231"/>
    <Item id="00003471" ccId="2737881525" eleName="ShortTermBorrowings" context="neeq_instant_{Y-1}1231"/>
    <Item id="00003472" ccId="3023339941" eleName="YiGongYunJiaZhiJiLiangQieQiBianDongJiRuDangQiSunYiDeJinRongFuZhai" context="neeq_instant_{Y}1231"/>
    <Item id="00003473" ccId="4120388542" eleName="YiGongYunJiaZhiJiLiangQieQiBianDongJiRuDangQiSunYiDeJinRongFuZhai" context="neeq_instant_{Y-1}1231"/>
    <Item id="00003474" ccId="1498845265" eleName="AccountsPayable" context="neeq_instant_{Y}1231"/>
    <Item id="00003475" ccId="3769869090" eleName="AccountsPayable" context="neeq_instant_{Y-1}1231"/>
    <Item id="00003476" ccId="2022810639" eleName="AdvancesFromCustomers" context="neeq_instant_{Y}1231"/>
    <Item id="00003477" ccId="1068308173" eleName="AdvancesFromCustomers" context="neeq_instant_{Y-1}1231"/>
    <Item id="00003478" ccId="197597845" eleName="EmployeeBenefitsPayable" context="neeq_instant_{Y}1231"/>
    <Item id="00003479" ccId="90523028" eleName="EmployeeBenefitsPayable" context="neeq_instant_{Y-1}1231"/>
    <Item id="00003484" ccId="3450341028" eleName="DividendsPayable" context="neeq_instant_{Y}1231"/>
    <Item id="00003485" ccId="424148865" eleName="DividendsPayable" context="neeq_instant_{Y-1}1231"/>
    <Item id="00003486" ccId="2968996790" eleName="OtherPayables" context="neeq_instant_{Y}1231"/>
    <Item id="00003487" ccId="3851270348" eleName="OtherPayables" context="neeq_instant_{Y-1}1231"/>
    <Item id="00003488" ccId="3827529927" eleName="CurrentPortionOfLongTermLiabilities" context="neeq_instant_{Y}1231"/>
    <Item id="00003489" ccId="3291216943" eleName="CurrentPortionOfLongTermLiabilities" context="neeq_instant_{Y-1}1231"/>
    <Item id="00003490" ccId="2441330473" eleName="OtherCurrentLiabilities" context="neeq_instant_{Y}1231"/>
    <Item id="00003491" ccId="3960194652" eleName="OtherCurrentLiabilities" context="neeq_instant_{Y-1}1231"/>
    <Item id="00003492" ccId="935795025" eleName="CurrentLiabilities" context="neeq_instant_{Y}1231"/>
    <Item id="00003493" ccId="2401012282" eleName="CurrentLiabilities" context="neeq_instant_{Y-1}1231"/>
    <Item id="00003494" ccId="2073924861" eleName="LongtermBorrowings" context="neeq_instant_{Y}1231"/>
    <Item id="00003495" ccId="442351867" eleName="LongtermBorrowings" context="neeq_instant_{Y-1}1231"/>
    <Item id="00003496" ccId="3772947697" eleName="BondsPayable" context="neeq_instant_{Y}1231"/>
    <Item id="00003497" ccId="723192767" eleName="BondsPayable" context="neeq_instant_{Y-1}1231"/>
    <Item id="00003498" ccId="905877441" eleName="LongTermPayables" context="neeq_instant_{Y}1231"/>
    <Item id="00003499" ccId="753868530" eleName="LongTermPayables" context="neeq_instant_{Y-1}1231"/>
    <Item id="00003500" ccId="815148001" eleName="ChangQiYingFuZhiGongXinChou" context="neeq_instant_{Y}1231"/>
    <Item id="00003501" ccId="3078150422" eleName="ChangQiYingFuZhiGongXinChou" context="neeq_instant_{Y-1}1231"/>
    <Item id="00003502" ccId="4003140871" eleName="GrantsPayables" context="neeq_instant_{Y}1231"/>
    <Item id="00003503" ccId="4205881284" eleName="GrantsPayables" context="neeq_instant_{Y-1}1231"/>
    <Item id="00003504" ccId="484449618" eleName="Provisions" context="neeq_instant_{Y}1231"/>
    <Item id="00003505" ccId="1886369834" eleName="Provisions" context="neeq_instant_{Y-1}1231"/>
    <Item id="00003506" ccId="2025741820" eleName="DeferredIncome" context="neeq_instant_{Y}1231"/>
    <Item id="00003507" ccId="3543304588" eleName="DeferredIncome" context="neeq_instant_{Y-1}1231"/>
    <Item id="00003508" ccId="2057507659" eleName="DeferredTaxLiabilities" context="neeq_instant_{Y}1231"/>
    <Item id="00003509" ccId="1707147332" eleName="DeferredTaxLiabilities" context="neeq_instant_{Y-1}1231"/>
    <Item id="00003510" ccId="3658010903" eleName="OtherNonCurrentLiabilities" context="neeq_instant_{Y}1231"/>
    <Item id="00003511" ccId="3599194888" eleName="OtherNonCurrentLiabilities" context="neeq_instant_{Y-1}1231"/>
    <Item id="00003512" ccId="4233790101" eleName="NoncurrentLiabilities" context="neeq_instant_{Y}1231"/>
    <Item id="00003513" ccId="3732482107" eleName="NoncurrentLiabilities" context="neeq_instant_{Y-1}1231"/>
    <Item id="00003514" ccId="4333914" eleName="Liabilities" context="neeq_instant_{Y}1231"/>
    <Item id="00003515" ccId="3121403417" eleName="Liabilities" context="neeq_instant_{Y-1}1231"/>
    <Item id="00003516" ccId="1268271811" eleName="IssuedCapital" context="neeq_instant_{Y}1231"/>
    <Item id="00003517" ccId="2065449079" eleName="IssuedCapital" context="neeq_instant_{Y-1}1231"/>
    <Item id="00003520" ccId="10116441" eleName="KuCunGu" context="neeq_instant_{Y}1231"/>
    <Item id="00003521" ccId="2200965799" eleName="KuCunGu" context="neeq_instant_{Y-1}1231"/>
    <Item id="00003522" ccId="890701450" eleName="QiTaZongHeShouYi" context="neeq_instant_{Y}1231"/>
    <Item id="00003523" ccId="456922994" eleName="QiTaZongHeShouYi" context="neeq_instant_{Y-1}1231"/>
    <Item id="00003524" ccId="3719526602" eleName="SpecializedReserve" context="neeq_instant_{Y}1231"/>
    <Item id="00003525" ccId="1010260897" eleName="SpecializedReserve" context="neeq_instant_{Y-1}1231"/>
    <Item id="00003526" ccId="4271717410" eleName="SurplusReserves" context="neeq_instant_{Y}1231"/>
    <Item id="00003527" ccId="1073699538" eleName="SurplusReserves" context="neeq_instant_{Y-1}1231"/>
    <Item id="00003528" ccId="4261380931" eleName="RetainedEarnings" context="neeq_instant_{Y}1231"/>
    <Item id="00003529" ccId="4001205137" eleName="RetainedEarnings" context="neeq_instant_{Y-1}1231"/>
    <Item id="00003530" ccId="3676434984" eleName="EquityAttributableToOwnersOfParent" context="neeq_instant_{Y}1231"/>
    <Item id="00003531" ccId="1674993401" eleName="EquityAttributableToOwnersOfParent" context="neeq_instant_{Y-1}1231"/>
    <Item id="00003532" ccId="2542311178" eleName="NoncontrollingInterests" context="neeq_instant_{Y}1231"/>
    <Item id="00003533" ccId="3033059318" eleName="NoncontrollingInterests" context="neeq_instant_{Y-1}1231"/>
    <Item id="00003534" ccId="4265553659" eleName="Equity" context="neeq_instant_{Y}1231"/>
    <Item id="00003535" ccId="2780818461" eleName="Equity" context="neeq_instant_{Y-1}1231"/>
    <Item id="00003536" ccId="2444567927" eleName="EquityAndLiabilities" context="neeq_instant_{Y}1231"/>
    <Item id="00003537" ccId="2572374624" eleName="EquityAndLiabilities" context="neeq_instant_{Y-1}1231"/>
    <Item id="00003538" ccId="848295137" eleName="BankBalancesAndCash" context="neeq_instant_{Y}1231"/>
    <Item id="00003539" ccId="1646399682" eleName="BankBalancesAndCash" context="neeq_instant_{Y-1}1231"/>
    <Item id="00003632" ccId="857928137" eleName="InterestPayables" context="neeq_instant_{Y}1231"/>
    <Item id="00003633" ccId="731278688" eleName="InterestPayables" context="neeq_instant_{Y-1}1231"/>
    <Item id="00003634" ccId="542559346" eleName="CurrentTaxLiabilities" context="neeq_instant_{Y}1231"/>
    <Item id="00003635" ccId="2804019129" eleName="CurrentTaxLiabilities" context="neeq_instant_{Y-1}1231"/>
    <Item id="00003676" ccId="1929081336" eleName="CapitalSurplus" context="neeq_instant_{Y}1231"/>
    <Item id="00003677" ccId="2613463359" eleName="CapitalSurplus" context="neeq_instant_{Y-1}1231"/>
    <Item id="00003678" ccId="3071688122" eleName="Revenue" context="neeq_duration_{Y}0101-{Y}1231"/>
    <Item id="00003679" ccId="1674989940" eleName="Revenue" context="neeq_duration_{Y-1}0101-{Y-1}1231"/>
    <Item id="00003680" ccId="1680086172" eleName="OperatingRevenue" context="neeq_duration_{Y}0101-{Y}1231"/>
    <Item id="00003681" ccId="23224199" eleName="OperatingRevenue" context="neeq_duration_{Y-1}0101-{Y-1}1231"/>
    <Item id="00003682" ccId="4224765122" eleName="CostOfSales" context="neeq_duration_{Y}0101-{Y}1231"/>
    <Item id="00003683" ccId="2489431974" eleName="CostOfSales" context="neeq_duration_{Y-1}0101-{Y-1}1231"/>
    <Item id="00003684" ccId="3026664896" eleName="OperatingCost" context="neeq_duration_{Y}0101-{Y}1231"/>
    <Item id="00003685" ccId="782539909" eleName="OperatingCost" context="neeq_duration_{Y-1}0101-{Y-1}1231"/>
    <Item id="00003686" ccId="1778213774" eleName="BusinessTaxAndSurcharge" context="neeq_duration_{Y}0101-{Y}1231"/>
    <Item id="00003687" ccId="2830084774" eleName="BusinessTaxAndSurcharge" context="neeq_duration_{Y-1}0101-{Y-1}1231"/>
    <Item id="00003688" ccId="4099649641" eleName="DistributionCosts" context="neeq_duration_{Y}0101-{Y}1231"/>
    <Item id="00003689" ccId="450371176" eleName="DistributionCosts" context="neeq_duration_{Y-1}0101-{Y-1}1231"/>
    <Item id="00003690" ccId="1188566668" eleName="AdministrativeExpense" context="neeq_duration_{Y}0101-{Y}1231"/>
    <Item id="00003691" ccId="1251537461" eleName="AdministrativeExpense" context="neeq_duration_{Y-1}0101-{Y-1}1231"/>
    <Item id="00003692" ccId="1453826204" eleName="FinanceCosts" context="neeq_duration_{Y}0101-{Y}1231"/>
    <Item id="00003693" ccId="3972456835" eleName="FinanceCosts" context="neeq_duration_{Y-1}0101-{Y-1}1231"/>
    <Item id="00003694" ccId="2699882049" eleName="ProfitOrLossArisingFromChangesInFairValue" context="neeq_duration_{Y}0101-{Y}1231"/>
    <Item id="00003695" ccId="2709988849" eleName="ProfitOrLossArisingFromChangesInFairValue" context="neeq_duration_{Y-1}0101-{Y-1}1231"/>
    <Item id="00003696" ccId="441420176" eleName="InvestmentIncome" context="neeq_duration_{Y}0101-{Y}1231"/>
    <Item id="00003697" ccId="3009089481" eleName="InvestmentIncome" context="neeq_duration_{Y-1}0101-{Y-1}1231"/>
    <Item id="00003698" ccId="569235835" eleName="IncomeFromInvestmentInAssociatesAndJointVentures" context="neeq_duration_{Y}0101-{Y}1231"/>
    <Item id="00003699" ccId="2807030198" eleName="IncomeFromInvestmentInAssociatesAndJointVentures" context="neeq_duration_{Y-1}0101-{Y-1}1231"/>
    <Item id="00003700" ccId="853618368" eleName="ForeignExchangeGain" context="neeq_duration_{Y}0101-{Y}1231"/>
    <Item id="00003701" ccId="3671111414" eleName="ForeignExchangeGain" context="neeq_duration_{Y-1}0101-{Y-1}1231"/>
    <Item id="00003702" ccId="2201815678" eleName="OperatingProfits" context="neeq_duration_{Y}0101-{Y}1231"/>
    <Item id="00003703" ccId="3517329799" eleName="OperatingProfits" context="neeq_duration_{Y-1}0101-{Y-1}1231"/>
    <Item id="00003704" ccId="2105541419" eleName="NonOperatingIncome" context="neeq_duration_{Y}0101-{Y}1231"/>
    <Item id="00003705" ccId="3814354195" eleName="NonOperatingIncome" context="neeq_duration_{Y-1}0101-{Y-1}1231"/>
    <Item id="00003706" ccId="3439306653" eleName="GainFromDisposalOfNonCurrentAssets" context="neeq_duration_{Y}0101-{Y}1231"/>
    <Item id="00003707" ccId="2730868413" eleName="GainFromDisposalOfNonCurrentAssets" context="neeq_duration_{Y-1}0101-{Y-1}1231"/>
    <Item id="00003708" ccId="2730553174" eleName="NonOperatingExpenses" context="neeq_duration_{Y}0101-{Y}1231"/>
    <Item id="00003709" ccId="667671675" eleName="NonOperatingExpenses" context="neeq_duration_{Y-1}0101-{Y-1}1231"/>
    <Item id="00003710" ccId="3293306305" eleName="LossFromDisposalOfNonCurrentAssets" context="neeq_duration_{Y}0101-{Y}1231"/>
    <Item id="00003711" ccId="2793315179" eleName="LossFromDisposalOfNonCurrentAssets" context="neeq_duration_{Y-1}0101-{Y-1}1231"/>
    <Item id="00003712" ccId="630516464" eleName="ProfitLossBeforeTax" context="neeq_duration_{Y}0101-{Y}1231"/>
    <Item id="00003713" ccId="1406257718" eleName="ProfitLossBeforeTax" context="neeq_duration_{Y-1}0101-{Y-1}1231"/>
    <Item id="00003714" ccId="4159782354" eleName="IncomeTaxExpense" context="neeq_duration_{Y}0101-{Y}1231"/>
    <Item id="00003715" ccId="3988493565" eleName="IncomeTaxExpense" context="neeq_duration_{Y-1}0101-{Y-1}1231"/>
    <Item id="00003716" ccId="1557967617" eleName="ProfitLoss" context="neeq_duration_{Y}0101-{Y}1231"/>
    <Item id="00003717" ccId="2551486533" eleName="ProfitLoss" context="neeq_duration_{Y-1}0101-{Y-1}1231"/>
    <Item id="00003718" ccId="2203058409" eleName="ProfitLossAttributableToNoncontrollingInterests" context="neeq_duration_{Y}0101-{Y}1231"/>
    <Item id="00003719" ccId="703370538" eleName="ProfitLossAttributableToNoncontrollingInterests" context="neeq_duration_{Y-1}0101-{Y-1}1231"/>
    <Item id="00003720" ccId="2369169104" eleName="ProfitLossAttributableToOwnersOfParent" context="neeq_duration_{Y}0101-{Y}1231"/>
    <Item id="00003721" ccId="3472847913" eleName="ProfitLossAttributableToOwnersOfParent" context="neeq_duration_{Y-1}0101-{Y-1}1231"/>
    <Item id="00003722" ccId="1353297215" eleName="ImpairmentLoss" context="neeq_duration_{Y}0101-{Y}1231"/>
    <Item id="00003723" ccId="2902628344" eleName="ImpairmentLoss" context="neeq_duration_{Y-1}0101-{Y-1}1231"/>
    <Item id="00003724" ccId="3854586415" eleName="OtherComprehensiveIncome" context="neeq_duration_{Y}0101-{Y}1231"/>
    <Item id="00003725" ccId="635385373" eleName="OtherComprehensiveIncome" context="neeq_duration_{Y-1}0101-{Y-1}1231"/>
    <Item id="00003726" ccId="945817452" eleName="YiHouBuNengChongFenLeiJinSunYiDeQiTaZongHeShouYi" context="neeq_duration_{Y}0101-{Y}1231"/>
    <Item id="00003727" ccId="337669597" eleName="YiHouBuNengChongFenLeiJinSunYiDeQiTaZongHeShouYi" context="neeq_duration_{Y-1}0101-{Y-1}1231"/>
    <Item id="00003728" ccId="4064648932" eleName="YiHouBuNengChongFenLeiJinSunYiDeQiTaZongHeShouYiChongXinJiLiangSheDingShouYiJiHuaJingFuZhaiHuoJingZiChanDeBianDong" context="neeq_duration_{Y}0101-{Y}1231"/>
    <Item id="00003729" ccId="4188930874" eleName="YiHouBuNengChongFenLeiJinSunYiDeQiTaZongHeShouYiChongXinJiLiangSheDingShouYiJiHuaJingFuZhaiHuoJingZiChanDeBianDong" context="neeq_duration_{Y-1}0101-{Y-1}1231"/>
    <Item id="00003730" ccId="474572152" eleName="YiHouBuNengChongFenLeiJinSunYiDeQiTaZongHeShouYiQuanYiFaXiaZaiBeiTouZiDanWeiBuNengChongFenLeiJinSunYiDeQiTaZongHeShouYiZhongXiangYouDeFenE" context="neeq_duration_{Y}0101-{Y}1231"/>
    <Item id="00003731" ccId="4245822936" eleName="YiHouBuNengChongFenLeiJinSunYiDeQiTaZongHeShouYiQuanYiFaXiaZaiBeiTouZiDanWeiBuNengChongFenLeiJinSunYiDeQiTaZongHeShouYiZhongXiangYouDeFenE" context="neeq_duration_{Y-1}0101-{Y-1}1231"/>
    <Item id="00003732" ccId="851537124" eleName="YiHouJiangChongFenLeiJinSunYiDeQiTaZongHeShouYi" context="neeq_duration_{Y}0101-{Y}1231"/>
    <Item id="00003733" ccId="3084019052" eleName="YiHouJiangChongFenLeiJinSunYiDeQiTaZongHeShouYi" context="neeq_duration_{Y-1}0101-{Y-1}1231"/>
    <Item id="00003734" ccId="161049663" eleName="YiHouJiangChongFenLeiJinSunYiDeQiTaZongHeShouYiQuanYiFaXiaZaiBeiTouZiDanWeiBuNengChongFenLeiJinSunYiDeQiTaZongHeShouYiZhongXiangYouDeFenE" context="neeq_duration_{Y}0101-{Y}1231"/>
    <Item id="00003735" ccId="4225994710" eleName="YiHouJiangChongFenLeiJinSunYiDeQiTaZongHeShouYiQuanYiFaXiaZaiBeiTouZiDanWeiBuNengChongFenLeiJinSunYiDeQiTaZongHeShouYiZhongXiangYouDeFenE" context="neeq_duration_{Y-1}0101-{Y-1}1231"/>
    <Item id="00003736" ccId="2018492896" eleName="YiHouJiangChongFenLeiJinSunYiDeQiTaZongHeShouYiKeGongChuShouJinRongZiChanGongYunJiaZhiBianDongSunYi" context="neeq_duration_{Y}0101-{Y}1231"/>
    <Item id="00003737" ccId="543254250" eleName="YiHouJiangChongFenLeiJinSunYiDeQiTaZongHeShouYiKeGongChuShouJinRongZiChanGongYunJiaZhiBianDongSunYi" context="neeq_duration_{Y-1}0101-{Y-1}1231"/>
    <Item id="00003738" ccId="4203187435" eleName="YiHouJiangChongFenLeiJinSunYiDeQiTaZongHeShouYiChiYouZhiDaoQiTouZiChongFenLeiWeiKeGongChuShouJinRongZiChanSunYi" context="neeq_duration_{Y}0101-{Y}1231"/>
    <Item id="00003739" ccId="2077934240" eleName="YiHouJiangChongFenLeiJinSunYiDeQiTaZongHeShouYiChiYouZhiDaoQiTouZiChongFenLeiWeiKeGongChuShouJinRongZiChanSunYi" context="neeq_duration_{Y-1}0101-{Y-1}1231"/>
    <Item id="00003740" ccId="3853354146" eleName="YiHouJiangChongFenLeiJinSunYiDeQiTaZongHeShouYiXianJinLiuLiangTaoQiSunYiDeYouXiaoBuFen" context="neeq_duration_{Y}0101-{Y}1231"/>
    <Item id="00003741" ccId="2481488132" eleName="YiHouJiangChongFenLeiJinSunYiDeQiTaZongHeShouYiXianJinLiuLiangTaoQiSunYiDeYouXiaoBuFen" context="neeq_duration_{Y-1}0101-{Y-1}1231"/>
    <Item id="00003742" ccId="407042447" eleName="YiHouJiangChongFenLeiJinSunYiDeQiTaZongHeShouYiWaiBiCaiWuBaoBiaoZheSuanChaE" context="neeq_duration_{Y}0101-{Y}1231"/>
    <Item id="00003743" ccId="1218936729" eleName="YiHouJiangChongFenLeiJinSunYiDeQiTaZongHeShouYiWaiBiCaiWuBaoBiaoZheSuanChaE" context="neeq_duration_{Y-1}0101-{Y-1}1231"/>
    <Item id="00003744" ccId="1916120121" eleName="YiHouJiangChongFenLeiJinSunYiDeQiTaZongHeShouYiQiTa" context="neeq_duration_{Y}0101-{Y}1231"/>
    <Item id="00003745" ccId="1600443166" eleName="YiHouJiangChongFenLeiJinSunYiDeQiTaZongHeShouYiQiTa" context="neeq_duration_{Y-1}0101-{Y-1}1231"/>
    <Item id="00003746" ccId="682713126" eleName="ComprehensiveIncome" context="neeq_duration_{Y}0101-{Y}1231"/>
    <Item id="00003747" ccId="3654629045" eleName="ComprehensiveIncome" context="neeq_duration_{Y-1}0101-{Y-1}1231"/>
    <Item id="00003748" ccId="3361155557" eleName="ComprehensiveIncomeAttributableToOwnersOfParent" context="neeq_duration_{Y}0101-{Y}1231"/>
    <Item id="00003749" ccId="2056270398" eleName="ComprehensiveIncomeAttributableToOwnersOfParent" context="neeq_duration_{Y-1}0101-{Y-1}1231"/>
    <Item id="00003750" ccId="1775205185" eleName="ComprehensiveIncomeAttributableToNoncontrollingInterests" context="neeq_duration_{Y}0101-{Y}1231"/>
    <Item id="00003751" ccId="3113993516" eleName="ComprehensiveIncomeAttributableToNoncontrollingInterests" context="neeq_duration_{Y-1}0101-{Y-1}1231"/>
    <Item id="00003752" ccId="1335958850" eleName="BasicEarningsLossPerShare" context="neeq_duration_{Y}0101-{Y}1231"/>
    <Item id="00003753" ccId="2871709533" eleName="BasicEarningsLossPerShare" context="neeq_duration_{Y-1}0101-{Y-1}1231"/>
    <Item id="00003754" ccId="1319079658" eleName="DilutedEarningsLossPerShare" context="neeq_duration_{Y}0101-{Y}1231"/>
    <Item id="00003755" ccId="4096109458" eleName="DilutedEarningsLossPerShare" context="neeq_duration_{Y-1}0101-{Y-1}1231"/>
    <Item id="00003822" ccId="3798545788" eleName="ReceiptsFromSalesOfGoodsAndRenderingOfServices" context="neeq_duration_{Y}0101-{Y}1231"/>
    <Item id="00003823" ccId="971558761" eleName="ReceiptsFromSalesOfGoodsAndRenderingOfServices" context="neeq_duration_{Y-1}0101-{Y-1}1231"/>
    <Item id="00003824" ccId="614788732" eleName="TaxRefunds" context="neeq_duration_{Y}0101-{Y}1231"/>
    <Item id="00003825" ccId="2249762975" eleName="TaxRefunds" context="neeq_duration_{Y-1}0101-{Y-1}1231"/>
    <Item id="00003826" ccId="1387134567" eleName="OtherCashReceiptsFromOperatingActivities" context="neeq_duration_{Y}0101-{Y}1231"/>
    <Item id="00003827" ccId="703600851" eleName="OtherCashReceiptsFromOperatingActivities" context="neeq_duration_{Y-1}0101-{Y-1}1231"/>
    <Item id="00003828" ccId="498466227" eleName="CashInflowsFromOperatingActivities" context="neeq_duration_{Y}0101-{Y}1231"/>
    <Item id="00003829" ccId="594830398" eleName="CashInflowsFromOperatingActivities" context="neeq_duration_{Y-1}0101-{Y-1}1231"/>
    <Item id="00003830" ccId="796262879" eleName="PaymentsToSuppliersForGoodsAndServices" context="neeq_duration_{Y}0101-{Y}1231"/>
    <Item id="00003831" ccId="388312540" eleName="PaymentsToSuppliersForGoodsAndServices" context="neeq_duration_{Y-1}0101-{Y-1}1231"/>
    <Item id="00003832" ccId="18288015" eleName="PaymentsToAndOnBehalfOfEmployees" context="neeq_duration_{Y}0101-{Y}1231"/>
    <Item id="00003833" ccId="1623272502" eleName="PaymentsToAndOnBehalfOfEmployees" context="neeq_duration_{Y-1}0101-{Y-1}1231"/>
    <Item id="00003834" ccId="1463770682" eleName="PaymentsOfAllTypesOfTaxes" context="neeq_duration_{Y}0101-{Y}1231"/>
    <Item id="00003835" ccId="810744669" eleName="PaymentsOfAllTypesOfTaxes" context="neeq_duration_{Y-1}0101-{Y-1}1231"/>
    <Item id="00003836" ccId="3328302766" eleName="OtherCashPaymentsFromOperatingActivities" context="neeq_duration_{Y}0101-{Y}1231"/>
    <Item id="00003837" ccId="578720636" eleName="OtherCashPaymentsFromOperatingActivities" context="neeq_duration_{Y-1}0101-{Y-1}1231"/>
    <Item id="00003838" ccId="857866996" eleName="CashOutflowsFromOperatingActivities" context="neeq_duration_{Y}0101-{Y}1231"/>
    <Item id="00003839" ccId="2714603374" eleName="CashOutflowsFromOperatingActivities" context="neeq_duration_{Y-1}0101-{Y-1}1231"/>
    <Item id="00003840" ccId="1282768722" eleName="CashFlowsFromUsedInOperatingActivities" context="neeq_duration_{Y}0101-{Y}1231"/>
    <Item id="00003841" ccId="3356831924" eleName="CashFlowsFromUsedInOperatingActivities" context="neeq_duration_{Y-1}0101-{Y-1}1231"/>
    <Item id="00003842" ccId="286708170" eleName="CashReceiptsFromReturnsOfInvestments" context="neeq_duration_{Y}0101-{Y}1231"/>
    <Item id="00003843" ccId="2479940836" eleName="CashReceiptsFromReturnsOfInvestments" context="neeq_duration_{Y-1}0101-{Y-1}1231"/>
    <Item id="00003844" ccId="81806116" eleName="CashReceivedFromReturnsOnInvestments" context="neeq_duration_{Y}0101-{Y}1231"/>
    <Item id="00003845" ccId="156050201" eleName="CashReceivedFromReturnsOnInvestments" context="neeq_duration_{Y-1}0101-{Y-1}1231"/>
    <Item id="00003846" ccId="2226328714" eleName="NetCashReceivedFromDisposalOfFixedAssetsIntangibleAssetsAndOtherLongTermAssets" context="neeq_duration_{Y}0101-{Y}1231"/>
    <Item id="00003847" ccId="1226874360" eleName="NetCashReceivedFromDisposalOfFixedAssetsIntangibleAssetsAndOtherLongTermAssets" context="neeq_duration_{Y-1}0101-{Y-1}1231"/>
    <Item id="00003848" ccId="2386901972" eleName="CashFlowsFromLosingControlOfSubsidiariesOrOtherBusinessesClassifiedAsInvestingActivities" context="neeq_duration_{Y}0101-{Y}1231"/>
    <Item id="00003849" ccId="2316361152" eleName="CashFlowsFromLosingControlOfSubsidiariesOrOtherBusinessesClassifiedAsInvestingActivities" context="neeq_duration_{Y-1}0101-{Y-1}1231"/>
    <Item id="00003850" ccId="1487665455" eleName="CashReceiptsRelatedToOtherInvestingActivities" context="neeq_duration_{Y}0101-{Y}1231"/>
    <Item id="00003851" ccId="3865382770" eleName="CashReceiptsRelatedToOtherInvestingActivities" context="neeq_duration_{Y-1}0101-{Y-1}1231"/>
    <Item id="00003852" ccId="1142312130" eleName="CashInflowsFromInvestingActivities" context="neeq_duration_{Y}0101-{Y}1231"/>
    <Item id="00003853" ccId="238454115" eleName="CashInflowsFromInvestingActivities" context="neeq_duration_{Y-1}0101-{Y-1}1231"/>
    <Item id="00003854" ccId="3666647071" eleName="CashPaidToAcquireFixedAssetsIntangibleAssetsAndOtherLongtermAssets" context="neeq_duration_{Y}0101-{Y}1231"/>
    <Item id="00003855" ccId="1109475540" eleName="CashPaidToAcquireFixedAssetsIntangibleAssetsAndOtherLongtermAssets" context="neeq_duration_{Y-1}0101-{Y-1}1231"/>
    <Item id="00003856" ccId="751707450" eleName="CashPaymentsForInvestments" context="neeq_duration_{Y}0101-{Y}1231"/>
    <Item id="00003857" ccId="1603767469" eleName="CashPaymentsForInvestments" context="neeq_duration_{Y-1}0101-{Y-1}1231"/>
    <Item id="00003858" ccId="1390847811" eleName="NetCashPaidForAcquiringTheSubsidiariesAndOtherBusinessUnits" context="neeq_duration_{Y}0101-{Y}1231"/>
    <Item id="00003859" ccId="655890925" eleName="NetCashPaidForAcquiringTheSubsidiariesAndOtherBusinessUnits" context="neeq_duration_{Y-1}0101-{Y-1}1231"/>
    <Item id="00003860" ccId="218638759" eleName="CashPaymentsRelatedToOtherInvestingActivities" context="neeq_duration_{Y}0101-{Y}1231"/>
    <Item id="00003861" ccId="1097901684" eleName="CashPaymentsRelatedToOtherInvestingActivities" context="neeq_duration_{Y-1}0101-{Y-1}1231"/>
    <Item id="00003862" ccId="3751596298" eleName="CashOutflowsFromInvestingActivities" context="neeq_duration_{Y}0101-{Y}1231"/>
    <Item id="00003863" ccId="3348419272" eleName="CashOutflowsFromInvestingActivities" context="neeq_duration_{Y-1}0101-{Y-1}1231"/>
    <Item id="00003864" ccId="2417350225" eleName="CashFlowsFromUsedInInvestingActivities" context="neeq_duration_{Y}0101-{Y}1231"/>
    <Item id="00003865" ccId="1524353237" eleName="CashFlowsFromUsedInInvestingActivities" context="neeq_duration_{Y-1}0101-{Y-1}1231"/>
    <Item id="00003866" ccId="1537701084" eleName="CashProceedsFromInvestmentsByOthers" context="neeq_duration_{Y}0101-{Y}1231"/>
    <Item id="00003867" ccId="2280050182" eleName="CashProceedsFromInvestmentsByOthers" context="neeq_duration_{Y-1}0101-{Y-1}1231"/>
    <Item id="00003868" ccId="2294094692" eleName="CashReceivedFromCapitalContributionsFromMinoritiesOfSubsidiaries" context="neeq_duration_{Y}0101-{Y}1231"/>
    <Item id="00003869" ccId="722800742" eleName="CashReceivedFromCapitalContributionsFromMinoritiesOfSubsidiaries" context="neeq_duration_{Y-1}0101-{Y-1}1231"/>
    <Item id="00003870" ccId="142485085" eleName="CashReceivedFromBorrowings" context="neeq_duration_{Y}0101-{Y}1231"/>
    <Item id="00003871" ccId="367575124" eleName="CashReceivedFromBorrowings" context="neeq_duration_{Y-1}0101-{Y-1}1231"/>
    <Item id="00003872" ccId="230349109" eleName="CashReceivedFromIssuanceOfBonds" context="neeq_duration_{Y}0101-{Y}1231"/>
    <Item id="00003873" ccId="835961049" eleName="CashReceivedFromIssuanceOfBonds" context="neeq_duration_{Y-1}0101-{Y-1}1231"/>
    <Item id="00003874" ccId="3460207307" eleName="CashReceiptsRelatedToOtherFinancingActivities" context="neeq_duration_{Y}0101-{Y}1231"/>
    <Item id="00003875" ccId="3805024785" eleName="CashReceiptsRelatedToOtherFinancingActivities" context="neeq_duration_{Y-1}0101-{Y-1}1231"/>
    <Item id="00003876" ccId="968710661" eleName="CashInflowsFromFinancingActivities" context="neeq_duration_{Y}0101-{Y}1231"/>
    <Item id="00003877" ccId="3402699395" eleName="CashInflowsFromFinancingActivities" context="neeq_duration_{Y-1}0101-{Y-1}1231"/>
    <Item id="00003878" ccId="1271969819" eleName="CashRepaymentsForDebts" context="neeq_duration_{Y}0101-{Y}1231"/>
    <Item id="00003879" ccId="1166511678" eleName="CashRepaymentsForDebts" context="neeq_duration_{Y-1}0101-{Y-1}1231"/>
    <Item id="00003880" ccId="3019634981" eleName="CashPaymentsForDistributionOfDividendsOrProfitAndInterestExpenses" context="neeq_duration_{Y}0101-{Y}1231"/>
    <Item id="00003881" ccId="2138138650" eleName="CashPaymentsForDistributionOfDividendsOrProfitAndInterestExpenses" context="neeq_duration_{Y-1}0101-{Y-1}1231"/>
    <Item id="00003882" ccId="1078321787" eleName="ProfitAndDividendsPaidToMinoritiesOfSubsidiaries" context="neeq_duration_{Y}0101-{Y}1231"/>
    <Item id="00003883" ccId="92129242" eleName="ProfitAndDividendsPaidToMinoritiesOfSubsidiaries" context="neeq_duration_{Y-1}0101-{Y-1}1231"/>
    <Item id="00003884" ccId="381834174" eleName="CashPaymentsRelatedToOtherFinancingActivities" context="neeq_duration_{Y}0101-{Y}1231"/>
    <Item id="00003885" ccId="3886271247" eleName="CashPaymentsRelatedToOtherFinancingActivities" context="neeq_duration_{Y-1}0101-{Y-1}1231"/>
    <Item id="00003886" ccId="2195108565" eleName="CashOutflowsFromFinancingActivities" context="neeq_duration_{Y}0101-{Y}1231"/>
    <Item id="00003887" ccId="4044920903" eleName="CashOutflowsFromFinancingActivities" context="neeq_duration_{Y-1}0101-{Y-1}1231"/>
    <Item id="00003888" ccId="4096805127" eleName="CashFlowsFromUsedInFinancingActivities" context="neeq_duration_{Y}0101-{Y}1231"/>
    <Item id="00003889" ccId="3594568207" eleName="CashFlowsFromUsedInFinancingActivities" context="neeq_duration_{Y-1}0101-{Y-1}1231"/>
    <Item id="00003890" ccId="3533894603" eleName="EffectOfExchangeRateChangesOnCashAndCashEquivalents" context="neeq_duration_{Y}0101-{Y}1231"/>
    <Item id="00003891" ccId="655573675" eleName="EffectOfExchangeRateChangesOnCashAndCashEquivalents" context="neeq_duration_{Y-1}0101-{Y-1}1231"/>
    <Item id="00003892" ccId="46040436" eleName="IncreaseDecreaseInCashAndCashEquivalents" context="neeq_duration_{Y}0101-{Y}1231"/>
    <Item id="00003893" ccId="579254070" eleName="IncreaseDecreaseInCashAndCashEquivalents" context="neeq_duration_{Y-1}0101-{Y-1}1231"/>
    <Item id="00003894" ccId="3941081094" eleName="CashAndCashEquivalents" context="neeq_instant_{Y}1231"/>
    <Item id="00003895" ccId="3340717318" eleName="CashAndCashEquivalents" context="neeq_instant_{Y-1}1231"/>
    <Item id="00004853" ccId="3604285628" eleName="DerivativeFinancialAssets" context="neeq_instant_{Y}1231"/>
    <Item id="00004854" ccId="3818980851" eleName="DerivativeFinancialAssets" context="neeq_instant_{Y-1}1231"/>
    <Item id="00004855" ccId="2799254652" eleName="FinancialAssetsPurchasedUnderAgreementsToResell" context="neeq_instant_{Y}1231"/>
    <Item id="00004856" ccId="1299958135" eleName="FinancialAssetsPurchasedUnderAgreementsToResell" context="neeq_instant_{Y-1}1231"/>
    <Item id="00004857" ccId="1122505335" eleName="NoncurrentAssetsOrDisposalGroupsClassifiedAsHeldForSale" context="neeq_instant_{Y}1231"/>
    <Item id="00004858" ccId="2677526187" eleName="NoncurrentAssetsOrDisposalGroupsClassifiedAsHeldForSale" context="neeq_instant_{Y-1}1231"/>
    <Item id="00004859" ccId="13426811" eleName="LoansAndAdvances" context="neeq_instant_{Y}1231"/>
    <Item id="00004860" ccId="715327583" eleName="LoansAndAdvances" context="neeq_instant_{Y-1}1231"/>
    <Item id="00004861" ccId="450750117" eleName="DueToCentralBanks" context="neeq_instant_{Y}1231"/>
    <Item id="00004862" ccId="3194713913" eleName="DueToCentralBanks" context="neeq_instant_{Y-1}1231"/>
    <Item id="00004863" ccId="3488115675" eleName="CustomerDepositsAndPlacementsFromOtherFinancialInstitution" context="neeq_instant_{Y}1231"/>
    <Item id="00004864" ccId="396177978" eleName="CustomerDepositsAndPlacementsFromOtherFinancialInstitution" context="neeq_instant_{Y-1}1231"/>
    <Item id="00004865" ccId="458848099" eleName="YingFuDuanQiRongZiKuan" context="neeq_instant_{Y}1231"/>
    <Item id="00004866" ccId="1955825194" eleName="YingFuDuanQiRongZiKuan" context="neeq_instant_{Y-1}1231"/>
    <Item id="00004867" ccId="3353202484" eleName="PlacementFromBanksAndOtherFinancialInstitutions" context="neeq_instant_{Y}1231"/>
    <Item id="00004868" ccId="1784847424" eleName="PlacementFromBanksAndOtherFinancialInstitutions" context="neeq_instant_{Y-1}1231"/>
    <Item id="00004869" ccId="1197431233" eleName="DerivativeFinancialLiabilities" context="neeq_instant_{Y}1231"/>
    <Item id="00004870" ccId="2576162948" eleName="DerivativeFinancialLiabilities" context="neeq_instant_{Y-1}1231"/>
    <Item id="00004871" ccId="1560056170" eleName="FinancialAssetsSoldUnderAgreementToRepurchase" context="neeq_instant_{Y}1231"/>
    <Item id="00004872" ccId="4003445870" eleName="FinancialAssetsSoldUnderAgreementToRepurchase" context="neeq_instant_{Y-1}1231"/>
    <Item id="00004873" ccId="2916045654" eleName="FeeAndCommissionsIncomePayable" context="neeq_instant_{Y}1231"/>
    <Item id="00004874" ccId="1864620641" eleName="FeeAndCommissionsIncomePayable" context="neeq_instant_{Y-1}1231"/>
    <Item id="00004875" ccId="32784411" eleName="AmountsDueToReinsurer" context="neeq_instant_{Y}1231"/>
    <Item id="00004876" ccId="2833624273" eleName="AmountsDueToReinsurer" context="neeq_instant_{Y-1}1231"/>
    <Item id="00004877" ccId="839977999" eleName="ReserveOfInsuranceContract" context="neeq_instant_{Y}1231"/>
    <Item id="00004878" ccId="4143509954" eleName="ReserveOfInsuranceContract" context="neeq_instant_{Y-1}1231"/>
    <Item id="00004879" ccId="2996599243" eleName="SecuritiesBrokering" context="neeq_instant_{Y}1231"/>
    <Item id="00004880" ccId="2922208557" eleName="SecuritiesBrokering" context="neeq_instant_{Y-1}1231"/>
    <Item id="00004881" ccId="283706274" eleName="SecuritiesUnderwriting" context="neeq_instant_{Y}1231"/>
    <Item id="00004882" ccId="3026353329" eleName="SecuritiesUnderwriting" context="neeq_instant_{Y-1}1231"/>
    <Item id="00004883" ccId="2174370825" eleName="LiabilitiesIncludedInDisposalGroupsClassifiedAsHeldForSale" context="neeq_instant_{Y}1231"/>
    <Item id="00004884" ccId="1657347377" eleName="LiabilitiesIncludedInDisposalGroupsClassifiedAsHeldForSale" context="neeq_instant_{Y-1}1231"/>
    <Item id="00004885" ccId="814141000" eleName="YingFuZhaiQuanYouXianGu" context="neeq_instant_{Y}1231"/>
    <Item id="00004886" ccId="4117229471" eleName="YingFuZhaiQuanYouXianGu" context="neeq_instant_{Y-1}1231"/>
    <Item id="00004887" ccId="2641140903" eleName="YingFuZhaiQuanYongXuZhai" context="neeq_instant_{Y}1231"/>
    <Item id="00004888" ccId="438187402" eleName="YingFuZhaiQuanYongXuZhai" context="neeq_instant_{Y-1}1231"/>
    <Item id="00004889" ccId="2675750258" eleName="OtherEquityInterest" context="neeq_instant_{Y}1231"/>
    <Item id="00004890" ccId="1084799692" eleName="OtherEquityInterest" context="neeq_instant_{Y-1}1231"/>
    <Item id="00004891" ccId="1352684885" eleName="QiTaQuanYiGongJuYouXianGu" context="neeq_instant_{Y}1231"/>
    <Item id="00004892" ccId="3927820129" eleName="QiTaQuanYiGongJuYouXianGu" context="neeq_instant_{Y-1}1231"/>
    <Item id="00004893" ccId="1492600450" eleName="QiTaQuanYiGongJuYongXuZhai" context="neeq_instant_{Y}1231"/>
    <Item id="00004894" ccId="707463222" eleName="QiTaQuanYiGongJuYongXuZhai" context="neeq_instant_{Y-1}1231"/>
    <Item id="00004895" ccId="3117556132" eleName="GeneralProvisions" context="neeq_instant_{Y}1231"/>
    <Item id="00004896" ccId="3971528428" eleName="GeneralProvisions" context="neeq_instant_{Y-1}1231"/>
    <Item id="00004917" ccId="3047081672" eleName="InterestIncome" context="neeq_duration_{Y}0101-{Y}1231"/>
    <Item id="00004918" ccId="1439723683" eleName="InterestIncome" context="neeq_duration_{Y-1}0101-{Y-1}1231"/>
    <Item id="00004919" ccId="3559807452" eleName="PremiumEarned" context="neeq_duration_{Y}0101-{Y}1231"/>
    <Item id="00004920" ccId="4273340958" eleName="PremiumEarned" context="neeq_duration_{Y-1}0101-{Y-1}1231"/>
    <Item id="00004921" ccId="3261625940" eleName="FeesAndCommissionIncome" context="neeq_duration_{Y}0101-{Y}1231"/>
    <Item id="00004922" ccId="3541305088" eleName="FeesAndCommissionIncome" context="neeq_duration_{Y-1}0101-{Y-1}1231"/>
    <Item id="00004923" ccId="2344895154" eleName="InterestExpenses" context="neeq_duration_{Y}0101-{Y}1231"/>
    <Item id="00004924" ccId="111865338" eleName="InterestExpenses" context="neeq_duration_{Y-1}0101-{Y-1}1231"/>
    <Item id="00004925" ccId="140234472" eleName="FeesAndCommissionExpenses" context="neeq_duration_{Y}0101-{Y}1231"/>
    <Item id="00004926" ccId="4028119342" eleName="FeesAndCommissionExpenses" context="neeq_duration_{Y-1}0101-{Y-1}1231"/>
    <Item id="00004927" ccId="2190327903" eleName="CashSurrenderValue" context="neeq_duration_{Y}0101-{Y}1231"/>
    <Item id="00004928" ccId="1809979905" eleName="CashSurrenderValue" context="neeq_duration_{Y-1}0101-{Y-1}1231"/>
    <Item id="00004929" ccId="3632185502" eleName="ClaimSettlementExpensesNet" context="neeq_duration_{Y}0101-{Y}1231"/>
    <Item id="00004930" ccId="3527818473" eleName="ClaimSettlementExpensesNet" context="neeq_duration_{Y-1}0101-{Y-1}1231"/>
    <Item id="00004931" ccId="501472345" eleName="NetInsuranceContractReserves" context="neeq_duration_{Y}0101-{Y}1231"/>
    <Item id="00004932" ccId="3162572019" eleName="NetInsuranceContractReserves" context="neeq_duration_{Y-1}0101-{Y-1}1231"/>
    <Item id="00004933" ccId="1868483754" eleName="PolicyDividendExpense" context="neeq_duration_{Y}0101-{Y}1231"/>
    <Item id="00004934" ccId="3997279106" eleName="PolicyDividendExpense" context="neeq_duration_{Y-1}0101-{Y-1}1231"/>
    <Item id="00004935" ccId="4080838678" eleName="ReinsuranceExpenses" context="neeq_duration_{Y}0101-{Y}1231"/>
    <Item id="00004936" ccId="2930995116" eleName="ReinsuranceExpenses" context="neeq_duration_{Y-1}0101-{Y-1}1231"/>
    <Item id="00004937" ccId="2712224240" eleName="NetProfitOfAcquireeBeforeBusinessCombinationsInvolvingEnterprisesUnderCommonControl" context="neeq_duration_{Y}0101-{Y}1231"/>
    <Item id="00004938" ccId="3950187649" eleName="NetProfitOfAcquireeBeforeBusinessCombinationsInvolvingEnterprisesUnderCommonControl" context="neeq_duration_{Y-1}0101-{Y-1}1231"/>
    <Item id="00004939" ccId="3847883328" eleName="GuiShuYuMuGongSiSuoYouZheDeQiTaZongHeShouYiDeShuiHouJingE" context="neeq_duration_{Y}0101-{Y}1231"/>
    <Item id="00004940" ccId="2538766343" eleName="GuiShuYuMuGongSiSuoYouZheDeQiTaZongHeShouYiDeShuiHouJingE" context="neeq_duration_{Y-1}0101-{Y-1}1231"/>
    <Item id="00004941" ccId="1259789103" eleName="GuiShuYuShaoShuGuDongDeQiTaZongHeShouYiDeShuiHouJingE" context="neeq_duration_{Y}0101-{Y}1231"/>
    <Item id="00004942" ccId="331646555" eleName="GuiShuYuShaoShuGuDongDeQiTaZongHeShouYiDeShuiHouJingE" context="neeq_duration_{Y-1}0101-{Y-1}1231"/>
    <Item id="00004943" ccId="8195442" eleName="NetIncreaseInCustomerDepositsAndPlacementsFromOtherBanks" context="neeq_duration_{Y}0101-{Y}1231"/>
    <Item id="00004944" ccId="572777454" eleName="NetIncreaseInCustomerDepositsAndPlacementsFromOtherBanks" context="neeq_duration_{Y-1}0101-{Y-1}1231"/>
    <Item id="00004945" ccId="1902713578" eleName="NetIncreaseInDueToCentralBanks" context="neeq_duration_{Y}0101-{Y}1231"/>
    <Item id="00004946" ccId="3281741127" eleName="NetIncreaseInDueToCentralBanks" context="neeq_duration_{Y-1}0101-{Y-1}1231"/>
    <Item id="00004947" ccId="338826031" eleName="NetIncreaseInBorrowingsFromOtherFinancialInstitutions" context="neeq_duration_{Y}0101-{Y}1231"/>
    <Item id="00004948" ccId="1030847389" eleName="NetIncreaseInBorrowingsFromOtherFinancialInstitutions" context="neeq_duration_{Y-1}0101-{Y-1}1231"/>
    <Item id="00004949" ccId="3498900913" eleName="CashFromPremiumsOnOriginalInsuranceContracts" context="neeq_duration_{Y}0101-{Y}1231"/>
    <Item id="00004950" ccId="3906313959" eleName="CashFromPremiumsOnOriginalInsuranceContracts" context="neeq_duration_{Y-1}0101-{Y-1}1231"/>
    <Item id="00004951" ccId="2180855237" eleName="ReinsuranceBusinessNetAmount" context="neeq_duration_{Y}0101-{Y}1231"/>
    <Item id="00004952" ccId="543567549" eleName="ReinsuranceBusinessNetAmount" context="neeq_duration_{Y-1}0101-{Y-1}1231"/>
    <Item id="00004953" ccId="2844734496" eleName="NetIncreaseInInsuredsDepositsAndInvestments" context="neeq_duration_{Y}0101-{Y}1231"/>
    <Item id="00004954" ccId="4271793450" eleName="NetIncreaseInInsuredsDepositsAndInvestments" context="neeq_duration_{Y-1}0101-{Y-1}1231"/>
    <Item id="00004955" ccId="661284434" eleName="ChuZhiYiGongYunJiaZhiJiLiangQieQiBianDongJiRuDangQiSunYiDeJinRongZiChanJingZengJiaE" context="neeq_duration_{Y}0101-{Y}1231"/>
    <Item id="00004956" ccId="2774664619" eleName="ChuZhiYiGongYunJiaZhiJiLiangQieQiBianDongJiRuDangQiSunYiDeJinRongZiChanJingZengJiaE" context="neeq_duration_{Y-1}0101-{Y-1}1231"/>
    <Item id="00004957" ccId="1527210890" eleName="ReceiptsFromRoyaltiesFeesCommissionsAndOtherRevenue" context="neeq_duration_{Y}0101-{Y}1231"/>
    <Item id="00004958" ccId="3941307718" eleName="ReceiptsFromRoyaltiesFeesCommissionsAndOtherRevenue" context="neeq_duration_{Y-1}0101-{Y-1}1231"/>
    <Item id="00004959" ccId="1296113128" eleName="PlacementFromBanksAndOtherFinancialInstitutionsNetIncrease" context="neeq_duration_{Y}0101-{Y}1231"/>
    <Item id="00004960" ccId="2413502288" eleName="PlacementFromBanksAndOtherFinancialInstitutionsNetIncrease" context="neeq_duration_{Y-1}0101-{Y-1}1231"/>
    <Item id="00004961" ccId="2854299382" eleName="NetIncreaseInRepurchases" context="neeq_duration_{Y}0101-{Y}1231"/>
    <Item id="00004962" ccId="111716562" eleName="NetIncreaseInRepurchases" context="neeq_duration_{Y-1}0101-{Y-1}1231"/>
    <Item id="00004963" ccId="1060140469" eleName="NetIncreaseInLoansAndAdvances" context="neeq_duration_{Y}0101-{Y}1231"/>
    <Item id="00004964" ccId="209933264" eleName="NetIncreaseInLoansAndAdvances" context="neeq_duration_{Y-1}0101-{Y-1}1231"/>
    <Item id="00004965" ccId="701139741" eleName="NetIncreaseInDepositsWithCentralBanksAndOtherBanks" context="neeq_duration_{Y}0101-{Y}1231"/>
    <Item id="00004966" ccId="876360406" eleName="NetIncreaseInDepositsWithCentralBanksAndOtherBanks" context="neeq_duration_{Y-1}0101-{Y-1}1231"/>
    <Item id="00004967" ccId="1713150306" eleName="CashPaidForClaimSettlementsOnOriginalInsuranceContracts" context="neeq_duration_{Y}0101-{Y}1231"/>
    <Item id="00004968" ccId="2523740410" eleName="CashPaidForClaimSettlementsOnOriginalInsuranceContracts" context="neeq_duration_{Y-1}0101-{Y-1}1231"/>
    <Item id="00004969" ccId="3003919112" eleName="CashPaidForInterestFeesAndCommissions" context="neeq_duration_{Y}0101-{Y}1231"/>
    <Item id="00004970" ccId="742833792" eleName="CashPaidForInterestFeesAndCommissions" context="neeq_duration_{Y-1}0101-{Y-1}1231"/>
    <Item id="00004971" ccId="3340796465" eleName="CashPaidForPolicyDividends" context="neeq_duration_{Y}0101-{Y}1231"/>
    <Item id="00004972" ccId="4134427203" eleName="CashPaidForPolicyDividends" context="neeq_duration_{Y-1}0101-{Y-1}1231"/>
    <Item id="00004973" ccId="2613853312" eleName="NetIncreaseInPledgedLoans" context="neeq_duration_{Y}0101-{Y}1231"/>
    <Item id="00004974" ccId="1077323648" eleName="NetIncreaseInPledgedLoans" context="neeq_duration_{Y-1}0101-{Y-1}1231"/>
    <Item id="00005497" ccId="2709526143" eleName="InvestmentProperty" context="neeq_instant_{Y}1231"/>
    <Item id="00005498" ccId="2633515049" eleName="NotesPayable" context="neeq_instant_{Y}1231"/>
    <Item id="00005499" ccId="2770807189" eleName="NotesPayable" context="neeq_instant_{Y-1}1231"/>
    <Item id="00005500" ccId="444584861" eleName="BankBalancesAndCash" context="neeq_instant_{Y}1231_M"/>
    <Item id="00005501" ccId="2330012425" eleName="BankBalancesAndCash" context="neeq_instant_{Y-1}1231_M"/>
    <Item id="00005650" ccId="1823537530" eleName="OperatingRevenue" context="neeq_duration_{Y}0101-{Y}1231_M"/>
    <Item id="00005651" ccId="477030134" eleName="OperatingRevenue" context="neeq_duration_{Y-1}0101-{Y-1}1231_M"/>
    <Item id="00005652" ccId="722641700" eleName="OperatingCost" context="neeq_duration_{Y}0101-{Y}1231_M"/>
    <Item id="00005653" ccId="3566437423" eleName="BusinessTaxAndSurcharge" context="neeq_duration_{Y}0101-{Y}1231_M"/>
    <Item id="00005654" ccId="1148173193" eleName="DistributionCosts" context="neeq_duration_{Y}0101-{Y}1231_M"/>
    <Item id="00005655" ccId="3087483811" eleName="AdministrativeExpense" context="neeq_duration_{Y}0101-{Y}1231_M"/>
    <Item id="00005656" ccId="1579559134" eleName="FinanceCosts" context="neeq_duration_{Y}0101-{Y}1231_M"/>
    <Item id="00005657" ccId="3978934989" eleName="ImpairmentLoss" context="neeq_duration_{Y}0101-{Y}1231_M"/>
    <Item id="00005658" ccId="1626741812" eleName="ProfitOrLossArisingFromChangesInFairValue" context="neeq_duration_{Y}0101-{Y}1231_M"/>
    <Item id="00005659" ccId="885452619" eleName="InvestmentIncome" context="neeq_duration_{Y}0101-{Y}1231_M"/>
    <Item id="00005660" ccId="2055187952" eleName="IncomeFromInvestmentInAssociatesAndJointVentures" context="neeq_duration_{Y}0101-{Y}1231_M"/>
    <Item id="00005661" ccId="923231868" eleName="OperatingProfits" context="neeq_duration_{Y}0101-{Y}1231_M"/>
    <Item id="00005662" ccId="777460425" eleName="NonOperatingIncome" context="neeq_duration_{Y}0101-{Y}1231_M"/>
    <Item id="00005663" ccId="2661424890" eleName="GainFromDisposalOfNonCurrentAssets" context="neeq_duration_{Y}0101-{Y}1231_M"/>
    <Item id="00005664" ccId="3266015653" eleName="NonOperatingExpenses" context="neeq_duration_{Y}0101-{Y}1231_M"/>
    <Item id="00005665" ccId="188186495" eleName="LossFromDisposalOfNonCurrentAssets" context="neeq_duration_{Y}0101-{Y}1231_M"/>
    <Item id="00005666" ccId="3679916565" eleName="ProfitLossBeforeTax" context="neeq_duration_{Y}0101-{Y}1231_M"/>
    <Item id="00005667" ccId="2155106560" eleName="IncomeTaxExpense" context="neeq_duration_{Y}0101-{Y}1231_M"/>
    <Item id="00005668" ccId="2283764042" eleName="ProfitLoss" context="neeq_duration_{Y}0101-{Y}1231_M"/>
    <Item id="00005669" ccId="1310827127" eleName="OtherComprehensiveIncome" context="neeq_duration_{Y}0101-{Y}1231_M"/>
    <Item id="00005670" ccId="530763532" eleName="YiHouBuNengChongFenLeiJinSunYiDeQiTaZongHeShouYi" context="neeq_duration_{Y}0101-{Y}1231_M"/>
    <Item id="00005671" ccId="3003384245" eleName="YiHouBuNengChongFenLeiJinSunYiDeQiTaZongHeShouYiChongXinJiLiangSheDingShouYiJiHuaJingFuZhaiHuoJingZiChanDeBianDong" context="neeq_duration_{Y}0101-{Y}1231_M"/>
    <Item id="00005672" ccId="1115404769" eleName="YiHouBuNengChongFenLeiJinSunYiDeQiTaZongHeShouYiQuanYiFaXiaZaiBeiTouZiDanWeiBuNengChongFenLeiJinSunYiDeQiTaZongHeShouYiZhongXiangYouDeFenE" context="neeq_duration_{Y}0101-{Y}1231_M"/>
    <Item id="00005673" ccId="734137059" eleName="YiHouJiangChongFenLeiJinSunYiDeQiTaZongHeShouYi" context="neeq_duration_{Y}0101-{Y}1231_M"/>
    <Item id="00005674" ccId="3043696481" eleName="YiHouJiangChongFenLeiJinSunYiDeQiTaZongHeShouYiQuanYiFaXiaZaiBeiTouZiDanWeiBuNengChongFenLeiJinSunYiDeQiTaZongHeShouYiZhongXiangYouDeFenE" context="neeq_duration_{Y}0101-{Y}1231_M"/>
    <Item id="00005675" ccId="3719694720" eleName="YiHouJiangChongFenLeiJinSunYiDeQiTaZongHeShouYiKeGongChuShouJinRongZiChanGongYunJiaZhiBianDongSunYi" context="neeq_duration_{Y}0101-{Y}1231_M"/>
    <Item id="00005676" ccId="659194820" eleName="YiHouJiangChongFenLeiJinSunYiDeQiTaZongHeShouYiChiYouZhiDaoQiTouZiChongFenLeiWeiKeGongChuShouJinRongZiChanSunYi" context="neeq_duration_{Y}0101-{Y}1231_M"/>
    <Item id="00005677" ccId="3993045461" eleName="YiHouJiangChongFenLeiJinSunYiDeQiTaZongHeShouYiXianJinLiuLiangTaoQiSunYiDeYouXiaoBuFen" context="neeq_duration_{Y}0101-{Y}1231_M"/>
    <Item id="00005678" ccId="2196967455" eleName="YiHouJiangChongFenLeiJinSunYiDeQiTaZongHeShouYiWaiBiCaiWuBaoBiaoZheSuanChaE" context="neeq_duration_{Y}0101-{Y}1231_M"/>
    <Item id="00005679" ccId="2274898837" eleName="YiHouJiangChongFenLeiJinSunYiDeQiTaZongHeShouYiQiTa" context="neeq_duration_{Y}0101-{Y}1231_M"/>
    <Item id="00005680" ccId="3136361451" eleName="ComprehensiveIncome" context="neeq_duration_{Y}0101-{Y}1231_M"/>
    <Item id="00005681" ccId="2935624164" eleName="BasicEarningsLossPerShare" context="neeq_duration_{Y}0101-{Y}1231_M"/>
    <Item id="00005682" ccId="1514573107" eleName="DilutedEarningsLossPerShare" context="neeq_duration_{Y}0101-{Y}1231_M"/>
    <Item id="00005683" ccId="96841497" eleName="OperatingCost" context="neeq_duration_{Y-1}0101-{Y-1}1231_M"/>
    <Item id="00005684" ccId="1274757295" eleName="BusinessTaxAndSurcharge" context="neeq_duration_{Y-1}0101-{Y-1}1231_M"/>
    <Item id="00005685" ccId="3806948419" eleName="DistributionCosts" context="neeq_duration_{Y-1}0101-{Y-1}1231_M"/>
    <Item id="00005686" ccId="293335540" eleName="AdministrativeExpense" context="neeq_duration_{Y-1}0101-{Y-1}1231_M"/>
    <Item id="00005687" ccId="364417618" eleName="FinanceCosts" context="neeq_duration_{Y-1}0101-{Y-1}1231_M"/>
    <Item id="00005688" ccId="3055883828" eleName="ImpairmentLoss" context="neeq_duration_{Y-1}0101-{Y-1}1231_M"/>
    <Item id="00005689" ccId="1288474368" eleName="ProfitOrLossArisingFromChangesInFairValue" context="neeq_duration_{Y-1}0101-{Y-1}1231_M"/>
    <Item id="00005690" ccId="2196655326" eleName="InvestmentIncome" context="neeq_duration_{Y-1}0101-{Y-1}1231_M"/>
    <Item id="00005691" ccId="1015892811" eleName="IncomeFromInvestmentInAssociatesAndJointVentures" context="neeq_duration_{Y-1}0101-{Y-1}1231_M"/>
    <Item id="00005692" ccId="206607524" eleName="OperatingProfits" context="neeq_duration_{Y-1}0101-{Y-1}1231_M"/>
    <Item id="00005693" ccId="3519021021" eleName="NonOperatingIncome" context="neeq_duration_{Y-1}0101-{Y-1}1231_M"/>
    <Item id="00005694" ccId="3091177882" eleName="GainFromDisposalOfNonCurrentAssets" context="neeq_duration_{Y-1}0101-{Y-1}1231_M"/>
    <Item id="00005695" ccId="473873950" eleName="NonOperatingExpenses" context="neeq_duration_{Y-1}0101-{Y-1}1231_M"/>
    <Item id="00005696" ccId="2555422216" eleName="LossFromDisposalOfNonCurrentAssets" context="neeq_duration_{Y-1}0101-{Y-1}1231_M"/>
    <Item id="00005697" ccId="4134960319" eleName="ProfitLossBeforeTax" context="neeq_duration_{Y-1}0101-{Y-1}1231_M"/>
    <Item id="00005698" ccId="3564507386" eleName="IncomeTaxExpense" context="neeq_duration_{Y-1}0101-{Y-1}1231_M"/>
    <Item id="00005699" ccId="1674368462" eleName="ProfitLoss" context="neeq_duration_{Y-1}0101-{Y-1}1231_M"/>
    <Item id="00005700" ccId="427171059" eleName="OtherComprehensiveIncome" context="neeq_duration_{Y-1}0101-{Y-1}1231_M"/>
    <Item id="00005701" ccId="1475494454" eleName="YiHouBuNengChongFenLeiJinSunYiDeQiTaZongHeShouYi" context="neeq_duration_{Y-1}0101-{Y-1}1231_M"/>
    <Item id="00005702" ccId="3129345397" eleName="YiHouBuNengChongFenLeiJinSunYiDeQiTaZongHeShouYiChongXinJiLiangSheDingShouYiJiHuaJingFuZhaiHuoJingZiChanDeBianDong" context="neeq_duration_{Y-1}0101-{Y-1}1231_M"/>
    <Item id="00005703" ccId="1611848337" eleName="YiHouBuNengChongFenLeiJinSunYiDeQiTaZongHeShouYiQuanYiFaXiaZaiBeiTouZiDanWeiBuNengChongFenLeiJinSunYiDeQiTaZongHeShouYiZhongXiangYouDeFenE" context="neeq_duration_{Y-1}0101-{Y-1}1231_M"/>
    <Item id="00005704" ccId="3963905495" eleName="YiHouJiangChongFenLeiJinSunYiDeQiTaZongHeShouYi" context="neeq_duration_{Y-1}0101-{Y-1}1231_M"/>
    <Item id="00005705" ccId="719723447" eleName="YiHouJiangChongFenLeiJinSunYiDeQiTaZongHeShouYiQuanYiFaXiaZaiBeiTouZiDanWeiBuNengChongFenLeiJinSunYiDeQiTaZongHeShouYiZhongXiangYouDeFenE" context="neeq_duration_{Y-1}0101-{Y-1}1231_M"/>
    <Item id="00005706" ccId="3443169481" eleName="YiHouJiangChongFenLeiJinSunYiDeQiTaZongHeShouYiKeGongChuShouJinRongZiChanGongYunJiaZhiBianDongSunYi" context="neeq_duration_{Y-1}0101-{Y-1}1231_M"/>
    <Item id="00005707" ccId="1590419187" eleName="YiHouJiangChongFenLeiJinSunYiDeQiTaZongHeShouYiChiYouZhiDaoQiTouZiChongFenLeiWeiKeGongChuShouJinRongZiChanSunYi" context="neeq_duration_{Y-1}0101-{Y-1}1231_M"/>
    <Item id="00005708" ccId="2247527637" eleName="YiHouJiangChongFenLeiJinSunYiDeQiTaZongHeShouYiXianJinLiuLiangTaoQiSunYiDeYouXiaoBuFen" context="neeq_duration_{Y-1}0101-{Y-1}1231_M"/>
    <Item id="00005709" ccId="176171222" eleName="YiHouJiangChongFenLeiJinSunYiDeQiTaZongHeShouYiWaiBiCaiWuBaoBiaoZheSuanChaE" context="neeq_duration_{Y-1}0101-{Y-1}1231_M"/>
    <Item id="00005710" ccId="561148578" eleName="YiHouJiangChongFenLeiJinSunYiDeQiTaZongHeShouYiQiTa" context="neeq_duration_{Y-1}0101-{Y-1}1231_M"/>
    <Item id="00005711" ccId="1717622328" eleName="ComprehensiveIncome" context="neeq_duration_{Y-1}0101-{Y-1}1231_M"/>
    <Item id="00005712" ccId="2519954652" eleName="BasicEarningsLossPerShare" context="neeq_duration_{Y-1}0101-{Y-1}1231_M"/>
    <Item id="00005713" ccId="848993851" eleName="DilutedEarningsLossPerShare" context="neeq_duration_{Y-1}0101-{Y-1}1231_M"/>
    <Item id="00005714" ccId="3028969173" eleName="YiGongYunJiaZhiJiLiangQieQiBianDongJiRuDangQiSunYiDeJinRongZiChan" context="neeq_instant_{Y}1231_M"/>
    <Item id="00005715" ccId="1153406419" eleName="DerivativeFinancialAssets" context="neeq_instant_{Y}1231_M"/>
    <Item id="00005716" ccId="2172290763" eleName="FinancialAssetsPurchasedUnderAgreementsToResell" context="neeq_instant_{Y}1231_M"/>
    <Item id="00005717" ccId="2742739397" eleName="NotesReceivable" context="neeq_instant_{Y}1231_M"/>
    <Item id="00005718" ccId="2487892084" eleName="AccountsReceivable" context="neeq_instant_{Y}1231_M"/>
    <Item id="00005719" ccId="1458372114" eleName="AdvancesToSuppliers" context="neeq_instant_{Y}1231_M"/>
    <Item id="00005720" ccId="60146661" eleName="InterestReceivable" context="neeq_instant_{Y}1231_M"/>
    <Item id="00005721" ccId="121125075" eleName="DividendsReceivable" context="neeq_instant_{Y}1231_M"/>
    <Item id="00005722" ccId="1505317678" eleName="OtherReceivables" context="neeq_instant_{Y}1231_M"/>
    <Item id="00005723" ccId="3565897659" eleName="Inventories" context="neeq_instant_{Y}1231_M"/>
    <Item id="00005724" ccId="1034150102" eleName="NoncurrentAssetsOrDisposalGroupsClassifiedAsHeldForSale" context="neeq_instant_{Y}1231_M"/>
    <Item id="00005725" ccId="530692253" eleName="CurrentPortionOfNonCurrentAssets" context="neeq_instant_{Y}1231_M"/>
    <Item id="00005726" ccId="2929995926" eleName="OtherCurrentAssets" context="neeq_instant_{Y}1231_M"/>
    <Item id="00005727" ccId="699978229" eleName="CurrentAssets" context="neeq_instant_{Y}1231_M"/>
    <Item id="00005728" ccId="1409270371" eleName="FinancialAssetsAvailableforsale" context="neeq_instant_{Y}1231_M"/>
    <Item id="00005729" ccId="2770723412" eleName="HeldtomaturityInvestments" context="neeq_instant_{Y}1231_M"/>
    <Item id="00005730" ccId="2548178318" eleName="NoncurrentReceivables" context="neeq_instant_{Y}1231_M"/>
    <Item id="00005731" ccId="2440562501" eleName="LongTermEquityInvestments" context="neeq_instant_{Y}1231_M"/>
    <Item id="00005732" ccId="2169446763" eleName="InvestmentProperty" context="neeq_instant_{Y}1231_M"/>
    <Item id="00005733" ccId="912117038" eleName="PropertyPlantAndEquipment" context="neeq_instant_{Y}1231_M"/>
    <Item id="00005734" ccId="3044077903" eleName="ConstructionInProgress" context="neeq_instant_{Y}1231_M"/>
    <Item id="00005735" ccId="3817210953" eleName="ConstructionMaterials" context="neeq_instant_{Y}1231_M"/>
    <Item id="00005736" ccId="23680288" eleName="FixedAssetsPendingForDisposal" context="neeq_instant_{Y}1231_M"/>
    <Item id="00005737" ccId="147172575" eleName="NoncurrentBiologicalAssets" context="neeq_instant_{Y}1231_M"/>
    <Item id="00005738" ccId="3610146268" eleName="OilAndGasAssets" context="neeq_instant_{Y}1231_M"/>
    <Item id="00005739" ccId="557822368" eleName="IntangibleAssetsOtherThanGoodwill" context="neeq_instant_{Y}1231_M"/>
    <Item id="00005740" ccId="2942474821" eleName="DevelopmentDisbursements" context="neeq_instant_{Y}1231_M"/>
    <Item id="00005741" ccId="3833459447" eleName="Goodwill" context="neeq_instant_{Y}1231_M"/>
    <Item id="00005742" ccId="1371737394" eleName="LongTermDeferredExpenses" context="neeq_instant_{Y}1231_M"/>
    <Item id="00005743" ccId="1891991987" eleName="DeferredTaxAssets" context="neeq_instant_{Y}1231_M"/>
    <Item id="00005744" ccId="1287235432" eleName="OtherNonCurrentAssets" context="neeq_instant_{Y}1231_M"/>
    <Item id="00005745" ccId="3102675161" eleName="NoncurrentAssets" context="neeq_instant_{Y}1231_M"/>
    <Item id="00005746" ccId="4117234093" eleName="Assets" context="neeq_instant_{Y}1231_M"/>
    <Item id="00005747" ccId="3268486301" eleName="ShortTermBorrowings" context="neeq_instant_{Y}1231_M"/>
    <Item id="00005748" ccId="2374410773" eleName="YiGongYunJiaZhiJiLiangQieQiBianDongJiRuDangQiSunYiDeJinRongFuZhai" context="neeq_instant_{Y}1231_M"/>
    <Item id="00005749" ccId="3550248612" eleName="DerivativeFinancialLiabilities" context="neeq_instant_{Y}1231_M"/>
    <Item id="00005750" ccId="1418587667" eleName="NotesPayable" context="neeq_instant_{Y}1231_M"/>
    <Item id="00005751" ccId="3795375748" eleName="AccountsPayable" context="neeq_instant_{Y}1231_M"/>
    <Item id="00005752" ccId="363718326" eleName="AdvancesFromCustomers" context="neeq_instant_{Y}1231_M"/>
    <Item id="00005753" ccId="619657095" eleName="EmployeeBenefitsPayable" context="neeq_instant_{Y}1231_M"/>
    <Item id="00005754" ccId="430624730" eleName="CurrentTaxLiabilities" context="neeq_instant_{Y}1231_M"/>
    <Item id="00005755" ccId="1961690345" eleName="InterestPayables" context="neeq_instant_{Y}1231_M"/>
    <Item id="00005756" ccId="1559520430" eleName="DividendsPayable" context="neeq_instant_{Y}1231_M"/>
    <Item id="00005757" ccId="1693265886" eleName="OtherPayables" context="neeq_instant_{Y}1231_M"/>
    <Item id="00005758" ccId="2044091618" eleName="LiabilitiesIncludedInDisposalGroupsClassifiedAsHeldForSale" context="neeq_instant_{Y}1231_M"/>
    <Item id="00005759" ccId="2831004314" eleName="CurrentPortionOfLongTermLiabilities" context="neeq_instant_{Y}1231_M"/>
    <Item id="00005760" ccId="1144859184" eleName="OtherCurrentLiabilities" context="neeq_instant_{Y}1231_M"/>
    <Item id="00005761" ccId="3943624616" eleName="CurrentLiabilities" context="neeq_instant_{Y}1231_M"/>
    <Item id="00005762" ccId="2975162446" eleName="LongtermBorrowings" context="neeq_instant_{Y}1231_M"/>
    <Item id="00005763" ccId="929396282" eleName="BondsPayable" context="neeq_instant_{Y}1231_M"/>
    <Item id="00005764" ccId="3938852891" eleName="YingFuZhaiQuanYouXianGu" context="neeq_instant_{Y}1231_M"/>
    <Item id="00005765" ccId="1789234830" eleName="YingFuZhaiQuanYongXuZhai" context="neeq_instant_{Y}1231_M"/>
    <Item id="00005766" ccId="438414968" eleName="LongTermPayables" context="neeq_instant_{Y}1231_M"/>
    <Item id="00005767" ccId="4074137061" eleName="ChangQiYingFuZhiGongXinChou" context="neeq_instant_{Y}1231_M"/>
    <Item id="00005768" ccId="388079480" eleName="GrantsPayables" context="neeq_instant_{Y}1231_M"/>
    <Item id="00005769" ccId="1140079516" eleName="Provisions" context="neeq_instant_{Y}1231_M"/>
    <Item id="00005770" ccId="2288543423" eleName="DeferredIncome" context="neeq_instant_{Y}1231_M"/>
    <Item id="00005771" ccId="3075375453" eleName="DeferredTaxLiabilities" context="neeq_instant_{Y}1231_M"/>
    <Item id="00005772" ccId="1472018939" eleName="OtherNonCurrentLiabilities" context="neeq_instant_{Y}1231_M"/>
    <Item id="00005773" ccId="4159624113" eleName="NoncurrentLiabilities" context="neeq_instant_{Y}1231_M"/>
    <Item id="00005774" ccId="1692880165" eleName="Liabilities" context="neeq_instant_{Y}1231_M"/>
    <Item id="00005775" ccId="1092512831" eleName="IssuedCapital" context="neeq_instant_{Y}1231_M"/>
    <Item id="00005776" ccId="3853581729" eleName="OtherEquityInterest" context="neeq_instant_{Y}1231_M"/>
    <Item id="00005777" ccId="316380567" eleName="QiTaQuanYiGongJuYouXianGu" context="neeq_instant_{Y}1231_M"/>
    <Item id="00005778" ccId="622281739" eleName="QiTaQuanYiGongJuYongXuZhai" context="neeq_instant_{Y}1231_M"/>
    <Item id="00005779" ccId="4279953397" eleName="CapitalSurplus" context="neeq_instant_{Y}1231_M"/>
    <Item id="00005780" ccId="453528403" eleName="KuCunGu" context="neeq_instant_{Y}1231_M"/>
    <Item id="00005781" ccId="416669157" eleName="QiTaZongHeShouYi" context="neeq_instant_{Y}1231_M"/>
    <Item id="00005782" ccId="2574231939" eleName="SpecializedReserve" context="neeq_instant_{Y}1231_M"/>
    <Item id="00005783" ccId="1518667345" eleName="SurplusReserves" context="neeq_instant_{Y}1231_M"/>
    <Item id="00005784" ccId="3638896972" eleName="GeneralProvisions" context="neeq_instant_{Y}1231_M"/>
    <Item id="00005785" ccId="1506707260" eleName="RetainedEarnings" context="neeq_instant_{Y}1231_M"/>
    <Item id="00005786" ccId="2797094058" eleName="Equity" context="neeq_instant_{Y}1231_M"/>
    <Item id="00005787" ccId="1028830332" eleName="EquityAndLiabilities" context="neeq_instant_{Y}1231_M"/>
    <Item id="00005788" ccId="1626349975" eleName="YiGongYunJiaZhiJiLiangQieQiBianDongJiRuDangQiSunYiDeJinRongZiChan" context="neeq_instant_{Y-1}1231_M"/>
    <Item id="00005789" ccId="597302440" eleName="DerivativeFinancialAssets" context="neeq_instant_{Y-1}1231_M"/>
    <Item id="00005790" ccId="2281060936" eleName="FinancialAssetsPurchasedUnderAgreementsToResell" context="neeq_instant_{Y-1}1231_M"/>
    <Item id="00005791" ccId="3202113010" eleName="NotesReceivable" context="neeq_instant_{Y-1}1231_M"/>
    <Item id="00005792" ccId="193277596" eleName="AccountsReceivable" context="neeq_instant_{Y-1}1231_M"/>
    <Item id="00005793" ccId="2032759939" eleName="AdvancesToSuppliers" context="neeq_instant_{Y-1}1231_M"/>
    <Item id="00005794" ccId="2271803688" eleName="InterestReceivable" context="neeq_instant_{Y-1}1231_M"/>
    <Item id="00005795" ccId="1421226176" eleName="DividendsReceivable" context="neeq_instant_{Y-1}1231_M"/>
    <Item id="00005796" ccId="1328635402" eleName="OtherReceivables" context="neeq_instant_{Y-1}1231_M"/>
    <Item id="00005797" ccId="910052463" eleName="Inventories" context="neeq_instant_{Y-1}1231_M"/>
    <Item id="00005798" ccId="3562579532" eleName="NoncurrentAssetsOrDisposalGroupsClassifiedAsHeldForSale" context="neeq_instant_{Y-1}1231_M"/>
    <Item id="00005799" ccId="3072754471" eleName="CurrentPortionOfNonCurrentAssets" context="neeq_instant_{Y-1}1231_M"/>
    <Item id="00005800" ccId="1228956427" eleName="OtherCurrentAssets" context="neeq_instant_{Y-1}1231_M"/>
    <Item id="00005801" ccId="169146522" eleName="CurrentAssets" context="neeq_instant_{Y-1}1231_M"/>
    <Item id="00005802" ccId="2926604579" eleName="FinancialAssetsAvailableforsale" context="neeq_instant_{Y-1}1231_M"/>
    <Item id="00005803" ccId="217169670" eleName="HeldtomaturityInvestments" context="neeq_instant_{Y-1}1231_M"/>
    <Item id="00005804" ccId="189346655" eleName="NoncurrentReceivables" context="neeq_instant_{Y-1}1231_M"/>
    <Item id="00005805" ccId="669455925" eleName="LongTermEquityInvestments" context="neeq_instant_{Y-1}1231_M"/>
    <Item id="00005806" ccId="1134529886" eleName="InvestmentProperty" context="neeq_instant_{Y-1}1231_M"/>
    <Item id="00005807" ccId="3361617449" eleName="PropertyPlantAndEquipment" context="neeq_instant_{Y-1}1231_M"/>
    <Item id="00005808" ccId="3541536993" eleName="ConstructionInProgress" context="neeq_instant_{Y-1}1231_M"/>
    <Item id="00005809" ccId="2616777014" eleName="ConstructionMaterials" context="neeq_instant_{Y-1}1231_M"/>
    <Item id="00005810" ccId="72862299" eleName="FixedAssetsPendingForDisposal" context="neeq_instant_{Y-1}1231_M"/>
    <Item id="00005811" ccId="1547646735" eleName="NoncurrentBiologicalAssets" context="neeq_instant_{Y-1}1231_M"/>
    <Item id="00005812" ccId="3428440035" eleName="OilAndGasAssets" context="neeq_instant_{Y-1}1231_M"/>
    <Item id="00005813" ccId="2875098651" eleName="IntangibleAssetsOtherThanGoodwill" context="neeq_instant_{Y-1}1231_M"/>
    <Item id="00005814" ccId="3050248855" eleName="DevelopmentDisbursements" context="neeq_instant_{Y-1}1231_M"/>
    <Item id="00005815" ccId="1334262362" eleName="Goodwill" context="neeq_instant_{Y-1}1231_M"/>
    <Item id="00005816" ccId="2215076316" eleName="LongTermDeferredExpenses" context="neeq_instant_{Y-1}1231_M"/>
    <Item id="00005817" ccId="289246690" eleName="DeferredTaxAssets" context="neeq_instant_{Y-1}1231_M"/>
    <Item id="00005818" ccId="2771956730" eleName="OtherNonCurrentAssets" context="neeq_instant_{Y-1}1231_M"/>
    <Item id="00005819" ccId="2641840862" eleName="NoncurrentAssets" context="neeq_instant_{Y-1}1231_M"/>
    <Item id="00005820" ccId="2646529827" eleName="Assets" context="neeq_instant_{Y-1}1231_M"/>
    <Item id="00005821" ccId="3678975946" eleName="ShortTermBorrowings" context="neeq_instant_{Y-1}1231_M"/>
    <Item id="00005822" ccId="1720941255" eleName="YiGongYunJiaZhiJiLiangQieQiBianDongJiRuDangQiSunYiDeJinRongFuZhai" context="neeq_instant_{Y-1}1231_M"/>
    <Item id="00005823" ccId="3052870757" eleName="DerivativeFinancialLiabilities" context="neeq_instant_{Y-1}1231_M"/>
    <Item id="00005824" ccId="3358217853" eleName="NotesPayable" context="neeq_instant_{Y-1}1231_M"/>
    <Item id="00005825" ccId="3868005046" eleName="AccountsPayable" context="neeq_instant_{Y-1}1231_M"/>
    <Item id="00005826" ccId="968790619" eleName="AdvancesFromCustomers" context="neeq_instant_{Y-1}1231_M"/>
    <Item id="00005827" ccId="2120881389" eleName="EmployeeBenefitsPayable" context="neeq_instant_{Y-1}1231_M"/>
    <Item id="00005828" ccId="1400327303" eleName="CurrentTaxLiabilities" context="neeq_instant_{Y-1}1231_M"/>
    <Item id="00005829" ccId="2670667369" eleName="InterestPayables" context="neeq_instant_{Y-1}1231_M"/>
    <Item id="00005830" ccId="3225614328" eleName="DividendsPayable" context="neeq_instant_{Y-1}1231_M"/>
    <Item id="00005831" ccId="2848892034" eleName="OtherPayables" context="neeq_instant_{Y-1}1231_M"/>
    <Item id="00005832" ccId="2992043872" eleName="LiabilitiesIncludedInDisposalGroupsClassifiedAsHeldForSale" context="neeq_instant_{Y-1}1231_M"/>
    <Item id="00005833" ccId="372203880" eleName="CurrentPortionOfLongTermLiabilities" context="neeq_instant_{Y-1}1231_M"/>
    <Item id="00005834" ccId="3060117654" eleName="OtherCurrentLiabilities" context="neeq_instant_{Y-1}1231_M"/>
    <Item id="00005835" ccId="1540633674" eleName="CurrentLiabilities" context="neeq_instant_{Y-1}1231_M"/>
    <Item id="00005836" ccId="3637274635" eleName="LongtermBorrowings" context="neeq_instant_{Y-1}1231_M"/>
    <Item id="00005837" ccId="4057561715" eleName="BondsPayable" context="neeq_instant_{Y-1}1231_M"/>
    <Item id="00005838" ccId="4102508769" eleName="YingFuZhaiQuanYouXianGu" context="neeq_instant_{Y-1}1231_M"/>
    <Item id="00005839" ccId="752548895" eleName="YingFuZhaiQuanYongXuZhai" context="neeq_instant_{Y-1}1231_M"/>
    <Item id="00005840" ccId="2805415859" eleName="LongTermPayables" context="neeq_instant_{Y-1}1231_M"/>
    <Item id="00005841" ccId="1216392599" eleName="ChangQiYingFuZhiGongXinChou" context="neeq_instant_{Y-1}1231_M"/>
    <Item id="00005842" ccId="556604506" eleName="GrantsPayables" context="neeq_instant_{Y-1}1231_M"/>
    <Item id="00005843" ccId="526535121" eleName="Provisions" context="neeq_instant_{Y-1}1231_M"/>
    <Item id="00005844" ccId="4240806059" eleName="DeferredIncome" context="neeq_instant_{Y-1}1231_M"/>
    <Item id="00005845" ccId="732810225" eleName="DeferredTaxLiabilities" context="neeq_instant_{Y-1}1231_M"/>
    <Item id="00005846" ccId="2658409386" eleName="OtherNonCurrentLiabilities" context="neeq_instant_{Y-1}1231_M"/>
    <Item id="00005847" ccId="2330553801" eleName="NoncurrentLiabilities" context="neeq_instant_{Y-1}1231_M"/>
    <Item id="00005848" ccId="3605050058" eleName="Liabilities" context="neeq_instant_{Y-1}1231_M"/>
    <Item id="00005849" ccId="38788600" eleName="IssuedCapital" context="neeq_instant_{Y-1}1231_M"/>
    <Item id="00005850" ccId="2065139704" eleName="OtherEquityInterest" context="neeq_instant_{Y-1}1231_M"/>
    <Item id="00005851" ccId="622201313" eleName="QiTaQuanYiGongJuYouXianGu" context="neeq_instant_{Y-1}1231_M"/>
    <Item id="00005852" ccId="2606303298" eleName="QiTaQuanYiGongJuYongXuZhai" context="neeq_instant_{Y-1}1231_M"/>
    <Item id="00005853" ccId="24460233" eleName="CapitalSurplus" context="neeq_instant_{Y-1}1231_M"/>
    <Item id="00005854" ccId="4172577153" eleName="KuCunGu" context="neeq_instant_{Y-1}1231_M"/>
    <Item id="00005855" ccId="171075914" eleName="QiTaZongHeShouYi" context="neeq_instant_{Y-1}1231_M"/>
    <Item id="00005856" ccId="1839276051" eleName="SpecializedReserve" context="neeq_instant_{Y-1}1231_M"/>
    <Item id="00005857" ccId="2705504798" eleName="SurplusReserves" context="neeq_instant_{Y-1}1231_M"/>
    <Item id="00005858" ccId="2267420686" eleName="GeneralProvisions" context="neeq_instant_{Y-1}1231_M"/>
    <Item id="00005859" ccId="1421600636" eleName="RetainedEarnings" context="neeq_instant_{Y-1}1231_M"/>
    <Item id="00005860" ccId="1896242293" eleName="Equity" context="neeq_instant_{Y-1}1231_M"/>
    <Item id="00005861" ccId="1706761624" eleName="EquityAndLiabilities" context="neeq_instant_{Y-1}1231_M"/>
    <Item id="00005862" ccId="492531562" eleName="ReceiptsFromSalesOfGoodsAndRenderingOfServices" context="neeq_duration_{Y}0101-{Y}1231_M"/>
    <Item id="00005863" ccId="2719843407" eleName="ReceiptsFromSalesOfGoodsAndRenderingOfServices" context="neeq_duration_{Y-1}0101-{Y-1}1231_M"/>
    <Item id="00005864" ccId="843132639" eleName="TaxRefunds" context="neeq_duration_{Y}0101-{Y}1231_M"/>
    <Item id="00005865" ccId="2975314846" eleName="OtherCashReceiptsFromOperatingActivities" context="neeq_duration_{Y}0101-{Y}1231_M"/>
    <Item id="00005866" ccId="4126168669" eleName="CashInflowsFromOperatingActivities" context="neeq_duration_{Y}0101-{Y}1231_M"/>
    <Item id="00005867" ccId="3988652130" eleName="PaymentsToSuppliersForGoodsAndServices" context="neeq_duration_{Y}0101-{Y}1231_M"/>
    <Item id="00005868" ccId="1052811825" eleName="PaymentsToAndOnBehalfOfEmployees" context="neeq_duration_{Y}0101-{Y}1231_M"/>
    <Item id="00005869" ccId="3095110825" eleName="PaymentsOfAllTypesOfTaxes" context="neeq_duration_{Y}0101-{Y}1231_M"/>
    <Item id="00005870" ccId="1659962811" eleName="OtherCashPaymentsFromOperatingActivities" context="neeq_duration_{Y}0101-{Y}1231_M"/>
    <Item id="00005871" ccId="182172453" eleName="CashOutflowsFromOperatingActivities" context="neeq_duration_{Y}0101-{Y}1231_M"/>
    <Item id="00005872" ccId="3018177878" eleName="CashFlowsFromUsedInOperatingActivities" context="neeq_duration_{Y}0101-{Y}1231_M"/>
    <Item id="00005873" ccId="1581635856" eleName="CashReceiptsFromReturnsOfInvestments" context="neeq_duration_{Y}0101-{Y}1231_M"/>
    <Item id="00005874" ccId="2593646817" eleName="CashReceivedFromReturnsOnInvestments" context="neeq_duration_{Y}0101-{Y}1231_M"/>
    <Item id="00005875" ccId="663203286" eleName="NetCashReceivedFromDisposalOfFixedAssetsIntangibleAssetsAndOtherLongTermAssets" context="neeq_duration_{Y}0101-{Y}1231_M"/>
    <Item id="00005876" ccId="385916430" eleName="CashFlowsFromLosingControlOfSubsidiariesOrOtherBusinessesClassifiedAsInvestingActivities" context="neeq_duration_{Y}0101-{Y}1231_M"/>
    <Item id="00005877" ccId="430323319" eleName="CashReceiptsRelatedToOtherInvestingActivities" context="neeq_duration_{Y}0101-{Y}1231_M"/>
    <Item id="00005878" ccId="2988811952" eleName="CashInflowsFromInvestingActivities" context="neeq_duration_{Y}0101-{Y}1231_M"/>
    <Item id="00005879" ccId="3489500626" eleName="CashPaidToAcquireFixedAssetsIntangibleAssetsAndOtherLongtermAssets" context="neeq_duration_{Y}0101-{Y}1231_M"/>
    <Item id="00005880" ccId="504564047" eleName="CashPaymentsForInvestments" context="neeq_duration_{Y}0101-{Y}1231_M"/>
    <Item id="00005881" ccId="3861681026" eleName="NetCashPaidForAcquiringTheSubsidiariesAndOtherBusinessUnits" context="neeq_duration_{Y}0101-{Y}1231_M"/>
    <Item id="00005882" ccId="2721691788" eleName="CashPaymentsRelatedToOtherInvestingActivities" context="neeq_duration_{Y}0101-{Y}1231_M"/>
    <Item id="00005883" ccId="1240296620" eleName="CashOutflowsFromInvestingActivities" context="neeq_duration_{Y}0101-{Y}1231_M"/>
    <Item id="00005884" ccId="2450191740" eleName="CashFlowsFromUsedInInvestingActivities" context="neeq_duration_{Y}0101-{Y}1231_M"/>
    <Item id="00005885" ccId="917986481" eleName="CashProceedsFromInvestmentsByOthers" context="neeq_duration_{Y}0101-{Y}1231_M"/>
    <Item id="00005886" ccId="1552351985" eleName="CashReceivedFromBorrowings" context="neeq_duration_{Y}0101-{Y}1231_M"/>
    <Item id="00005887" ccId="2103529692" eleName="CashReceiptsRelatedToOtherFinancingActivities" context="neeq_duration_{Y}0101-{Y}1231_M"/>
    <Item id="00005888" ccId="2486269852" eleName="CashInflowsFromFinancingActivities" context="neeq_duration_{Y}0101-{Y}1231_M"/>
    <Item id="00005889" ccId="684871103" eleName="CashRepaymentsForDebts" context="neeq_duration_{Y}0101-{Y}1231_M"/>
    <Item id="00005890" ccId="2836324134" eleName="CashPaymentsForDistributionOfDividendsOrProfitAndInterestExpenses" context="neeq_duration_{Y}0101-{Y}1231_M"/>
    <Item id="00005891" ccId="1174543173" eleName="CashPaymentsRelatedToOtherFinancingActivities" context="neeq_duration_{Y}0101-{Y}1231_M"/>
    <Item id="00005892" ccId="3846651040" eleName="CashOutflowsFromFinancingActivities" context="neeq_duration_{Y}0101-{Y}1231_M"/>
    <Item id="00005893" ccId="4280807776" eleName="CashFlowsFromUsedInFinancingActivities" context="neeq_duration_{Y}0101-{Y}1231_M"/>
    <Item id="00005894" ccId="1803186842" eleName="EffectOfExchangeRateChangesOnCashAndCashEquivalents" context="neeq_duration_{Y}0101-{Y}1231_M"/>
    <Item id="00005895" ccId="2642213995" eleName="IncreaseDecreaseInCashAndCashEquivalents" context="neeq_duration_{Y}0101-{Y}1231_M"/>
    <Item id="00005896" ccId="3063121177" eleName="CashAndCashEquivalents" context="neeq_instant_{Y-1}1231_M"/>
    <Item id="00005897" ccId="1365556073" eleName="CashAndCashEquivalents" context="neeq_instant_{Y}1231_M"/>
    <Item id="00005898" ccId="1691030555" eleName="TaxRefunds" context="neeq_duration_{Y-1}0101-{Y-1}1231_M"/>
    <Item id="00005899" ccId="605160982" eleName="OtherCashReceiptsFromOperatingActivities" context="neeq_duration_{Y-1}0101-{Y-1}1231_M"/>
    <Item id="00005900" ccId="2145692041" eleName="CashInflowsFromOperatingActivities" context="neeq_duration_{Y-1}0101-{Y-1}1231_M"/>
    <Item id="00005901" ccId="4189232264" eleName="PaymentsToSuppliersForGoodsAndServices" context="neeq_duration_{Y-1}0101-{Y-1}1231_M"/>
    <Item id="00005902" ccId="2254301828" eleName="PaymentsToAndOnBehalfOfEmployees" context="neeq_duration_{Y-1}0101-{Y-1}1231_M"/>
    <Item id="00005903" ccId="1066156871" eleName="PaymentsOfAllTypesOfTaxes" context="neeq_duration_{Y-1}0101-{Y-1}1231_M"/>
    <Item id="00005904" ccId="342372564" eleName="OtherCashPaymentsFromOperatingActivities" context="neeq_duration_{Y-1}0101-{Y-1}1231_M"/>
    <Item id="00005905" ccId="3748137678" eleName="CashOutflowsFromOperatingActivities" context="neeq_duration_{Y-1}0101-{Y-1}1231_M"/>
    <Item id="00005906" ccId="4269710221" eleName="CashFlowsFromUsedInOperatingActivities" context="neeq_duration_{Y-1}0101-{Y-1}1231_M"/>
    <Item id="00005907" ccId="2474789315" eleName="CashReceiptsFromReturnsOfInvestments" context="neeq_duration_{Y-1}0101-{Y-1}1231_M"/>
    <Item id="00005908" ccId="1663813892" eleName="CashReceivedFromReturnsOnInvestments" context="neeq_duration_{Y-1}0101-{Y-1}1231_M"/>
    <Item id="00005909" ccId="1015266936" eleName="NetCashReceivedFromDisposalOfFixedAssetsIntangibleAssetsAndOtherLongTermAssets" context="neeq_duration_{Y-1}0101-{Y-1}1231_M"/>
    <Item id="00005910" ccId="3467140296" eleName="CashFlowsFromLosingControlOfSubsidiariesOrOtherBusinessesClassifiedAsInvestingActivities" context="neeq_duration_{Y-1}0101-{Y-1}1231_M"/>
    <Item id="00005911" ccId="3529128368" eleName="CashReceiptsRelatedToOtherInvestingActivities" context="neeq_duration_{Y-1}0101-{Y-1}1231_M"/>
    <Item id="00005912" ccId="577412540" eleName="CashInflowsFromInvestingActivities" context="neeq_duration_{Y-1}0101-{Y-1}1231_M"/>
    <Item id="00005913" ccId="4266162564" eleName="CashPaidToAcquireFixedAssetsIntangibleAssetsAndOtherLongtermAssets" context="neeq_duration_{Y-1}0101-{Y-1}1231_M"/>
    <Item id="00005914" ccId="1900324624" eleName="CashPaymentsForInvestments" context="neeq_duration_{Y-1}0101-{Y-1}1231_M"/>
    <Item id="00005915" ccId="1015806481" eleName="NetCashPaidForAcquiringTheSubsidiariesAndOtherBusinessUnits" context="neeq_duration_{Y-1}0101-{Y-1}1231_M"/>
    <Item id="00005916" ccId="699439064" eleName="CashPaymentsRelatedToOtherInvestingActivities" context="neeq_duration_{Y-1}0101-{Y-1}1231_M"/>
    <Item id="00005917" ccId="1458069673" eleName="CashOutflowsFromInvestingActivities" context="neeq_duration_{Y-1}0101-{Y-1}1231_M"/>
    <Item id="00005918" ccId="4053484589" eleName="CashFlowsFromUsedInInvestingActivities" context="neeq_duration_{Y-1}0101-{Y-1}1231_M"/>
    <Item id="00005919" ccId="1128600651" eleName="CashProceedsFromInvestmentsByOthers" context="neeq_duration_{Y-1}0101-{Y-1}1231_M"/>
    <Item id="00005920" ccId="790480792" eleName="CashReceivedFromBorrowings" context="neeq_duration_{Y-1}0101-{Y-1}1231_M"/>
    <Item id="00005921" ccId="1853604585" eleName="CashReceiptsRelatedToOtherFinancingActivities" context="neeq_duration_{Y-1}0101-{Y-1}1231_M"/>
    <Item id="00005922" ccId="3903693089" eleName="CashInflowsFromFinancingActivities" context="neeq_duration_{Y-1}0101-{Y-1}1231_M"/>
    <Item id="00005923" ccId="4119005289" eleName="CashRepaymentsForDebts" context="neeq_duration_{Y-1}0101-{Y-1}1231_M"/>
    <Item id="00005924" ccId="243068842" eleName="CashPaymentsForDistributionOfDividendsOrProfitAndInterestExpenses" context="neeq_duration_{Y-1}0101-{Y-1}1231_M"/>
    <Item id="00005925" ccId="2165426812" eleName="CashPaymentsRelatedToOtherFinancingActivities" context="neeq_duration_{Y-1}0101-{Y-1}1231_M"/>
    <Item id="00005926" ccId="377205268" eleName="CashOutflowsFromFinancingActivities" context="neeq_duration_{Y-1}0101-{Y-1}1231_M"/>
    <Item id="00005927" ccId="1413049985" eleName="CashFlowsFromUsedInFinancingActivities" context="neeq_duration_{Y-1}0101-{Y-1}1231_M"/>
    <Item id="00005928" ccId="3621625859" eleName="EffectOfExchangeRateChangesOnCashAndCashEquivalents" context="neeq_duration_{Y-1}0101-{Y-1}1231_M"/>
    <Item id="00005929" ccId="4086542132" eleName="IncreaseDecreaseInCashAndCashEquivalents" context="neeq_duration_{Y-1}0101-{Y-1}1231_M"/>
    <Item id="00005930" ccId="1651945737" eleName="CashAndCashEquivalents" context="neeq_instant_{Y-2}0101-{Y-2}1231_M"/>
    <Item id="00005931" ccId="383535396" eleName="CashAndCashEquivalents" context="neeq_instant_{Y-1}1231_M"/>
    <Item id="00005932" ccId="1547951673" eleName="GongSiFaDingDaiBiaoRen" context="neeq_instant_{Y}1231"/>
    <Item id="00005933" ccId="3846954222" eleName="ZhuGuanKuaiJiGongZuoFuZeRen" context="neeq_instant_{Y}1231"/>
    <Item id="00005934" ccId="1589731525" eleName="KuaiJiJiGouFuZeRen" context="neeq_instant_{Y}1231"/>
    <Item id="00005935" ccId="1182407438" eleName="GongSiFaDingDaiBiaoRen" context="neeq_instant_{Y}1231"/>
    <Item id="00005936" ccId="3784598008" eleName="ZhuGuanKuaiJiGongZuoFuZeRen" context="neeq_instant_{Y}1231"/>
    <Item id="00005937" ccId="4125092428" eleName="KuaiJiJiGouFuZeRen" context="neeq_instant_{Y}1231"/>
    <Item id="00005938" ccId="826100632" eleName="GongSiFaDingDaiBiaoRen" context="neeq_instant_{Y}1231"/>
    <Item id="00005939" ccId="916441318" eleName="ZhuGuanKuaiJiGongZuoFuZeRen" context="neeq_instant_{Y}1231"/>
    <Item id="00005940" ccId="2576071384" eleName="KuaiJiJiGouFuZeRen" context="neeq_instant_{Y}1231"/>
    <Item id="00005944" ccId="3767170795" eleName="CashAndCashEquivalents" context="neeq_instant_{Y-1}1231"/>
    <Item id="00005945" ccId="1889077524" eleName="CashAndCashEquivalents" context="neeq_instant_{Y-2}0101-{Y-2}1231"/>
    <Item id="00005946" ccId="4264240025" eleName="IssuedCapital" context="neeq_instant_{Y-1}1231_M"/>
    <Item id="00005947" ccId="641701654" eleName="CapitalSurplus" context="neeq_instant_{Y-1}1231_M"/>
    <Item id="00005948" ccId="3538374745" eleName="QiTaZongHeShouYi" context="neeq_instant_{Y-1}1231_M"/>
    <Item id="00005949" ccId="1551802643" eleName="SpecializedReserve" context="neeq_instant_{Y-1}1231_M"/>
    <Item id="00005950" ccId="2040861048" eleName="SurplusReserves" context="neeq_instant_{Y-1}1231_M"/>
    <Item id="00005951" ccId="2288390580" eleName="RetainedEarnings" context="neeq_instant_{Y-1}1231_M"/>
    <Item id="00005952" ccId="1218234803" eleName="Equity" context="neeq_instant_{Y-1}1231_M"/>
    <Item id="00005953" ccId="18981671" eleName="kuaiJiZhengCeBianGengDaoZhiDeBianGengShiShouZiBenHuoGuBen" context="neeq_duration_{Y}0101-{Y}1231_M"/>
    <Item id="00005954" ccId="2396853222" eleName="QianQiChaCuoGengZhengDaoZhiDeBianGengShiShouZiBenHuoGuBen" context="neeq_duration_{Y}0101-{Y}1231_M"/>
    <Item id="00005955" ccId="103089125" eleName="QiTaDaoZhiDeBianGengShiShouZiBenHuoGuBen" context="neeq_duration_{Y}0101-{Y}1231_M"/>
    <Item id="00005956" ccId="3922811760" eleName="BenNianNianChuYuEShiShouZiBenHuoGuBen" context="neeq_duration_{Y}0101-{Y}1231_M"/>
    <Item id="00005957" ccId="137001823" eleName="BenQiZengJianBianDongJinEShiShouZiBenHuoGuBen" context="neeq_duration_{Y}0101-{Y}1231_M"/>
    <Item id="00005958" ccId="1535928703" eleName="JingLiRunHeQiTaZongHeShouYiBianDongDaoZhiDeBianDongJinEShiShouZiBenHuoGuBen" context="neeq_duration_{Y}0101-{Y}1231_M"/>
    <Item id="00005959" ccId="4172349932" eleName="SuoYouZheTouRuHeJianShaoZiBenDaoZhiDeBianDongShiShouZiBenHuoGuBen" context="neeq_duration_{Y}0101-{Y}1231_M"/>
    <Item id="00005960" ccId="3030283518" eleName="GuFenZhiFuJiRuSuoYouZheQuanYiDeJinEDaoZhiDeBianDongShiShouZiBenHuoGuBen" context="neeq_duration_{Y}0101-{Y}1231_M"/>
    <Item id="00005961" ccId="1303889949" eleName="QiTaSuoYouZheTouRuHeJianShaoZiBenDaoZhiDeBianDongShiShouZiBenHuoGuBen" context="neeq_duration_{Y}0101-{Y}1231_M"/>
    <Item id="00005962" ccId="1250924740" eleName="LiRunFenPeiDaoZhiDeBianDongShiShouZiBenHuoGuBen" context="neeq_duration_{Y}0101-{Y}1231_M"/>
    <Item id="00005963" ccId="51047767" eleName="TiQuYingYuGongJiDaoZhiDeBianDongShiShouZiBenHuoGuBen" context="neeq_duration_{Y}0101-{Y}1231_M"/>
    <Item id="00005964" ccId="3218062646" eleName="DuiSuoYouZheHuoGuDongDeFenPeiDaoZhiDeBianDongShiShouZiBenHuoGuBen" context="neeq_duration_{Y}0101-{Y}1231_M"/>
    <Item id="00005965" ccId="2424360674" eleName="QiTaLiRunFenPeiDaoZhiDeBianDongShiShouZiBenHuoGuBen" context="neeq_duration_{Y}0101-{Y}1231_M"/>
    <Item id="00005966" ccId="4057564302" eleName="SuoYouZheQuanYiNeiBuJieZhuanBianDongDaoZhiDeBianDongShiShouZiBenHuoGuBen" context="neeq_duration_{Y}0101-{Y}1231_M"/>
    <Item id="00005967" ccId="1687487770" eleName="ZiBenGongJiZhuanZengZiBenHuoGuBenDaoZhiDeBianDongShiShouZiBenHuoGuBen" context="neeq_duration_{Y}0101-{Y}1231_M"/>
    <Item id="00005968" ccId="1009249150" eleName="YingYuGongJiZhuanZengZiBenHuoGuBenDaoZhiDeBianDongShiShouZiBenHuoGuBen" context="neeq_duration_{Y}0101-{Y}1231_M"/>
    <Item id="00005969" ccId="784543439" eleName="YingYuGongJiMiBuKuiSunDaoZhiDeBianDongShiShouZiBenHuoGuBen" context="neeq_duration_{Y}0101-{Y}1231_M"/>
    <Item id="00005970" ccId="10732648" eleName="QiTaSuoYouZheQuanYiNeiBuJieZhuanDaoZhiDeBianDongShiShouZiBenHuoGuBen" context="neeq_duration_{Y}0101-{Y}1231_M"/>
    <Item id="00005971" ccId="1621874829" eleName="ZhuanXiangChuBeiDeBianDongShiShouZiBenHuoGuBen" context="neeq_duration_{Y}0101-{Y}1231_M"/>
    <Item id="00005972" ccId="3035910151" eleName="BenQiTiQuDaoZhiDeBianDongShiShouZiBenHuoGuBen" context="neeq_duration_{Y}0101-{Y}1231_M"/>
    <Item id="00005973" ccId="1178549216" eleName="BenQiShiYongDaoZhiDeBianDongShiShouZiBenHuoGuBen" context="neeq_duration_{Y}0101-{Y}1231_M"/>
    <Item id="00005974" ccId="3878108376" eleName="IssuedCapital" context="neeq_instant_{Y}1231_M"/>
    <Item id="00005975" ccId="4051175016" eleName="KuCunGu" context="neeq_instant_{Y}1231_M"/>
    <Item id="00005976" ccId="3480546775" eleName="QiTaZongHeShouYi" context="neeq_instant_{Y}1231_M"/>
    <Item id="00005977" ccId="2641213909" eleName="SpecializedReserve" context="neeq_instant_{Y}1231_M"/>
    <Item id="00005978" ccId="1352222656" eleName="SurplusReserves" context="neeq_instant_{Y}1231_M"/>
    <Item id="00005979" ccId="3782581871" eleName="RetainedEarnings" context="neeq_instant_{Y}1231_M"/>
    <Item id="00005980" ccId="4272254705" eleName="Equity" context="neeq_instant_{Y}1231_M"/>
    <Item id="00005981" ccId="2637830961" eleName="kuaiJiZhengCeBianGengDaoZhiDeBianGengZiBenGongJi" context="neeq_duration_{Y}0101-{Y}1231_M"/>
    <Item id="00005982" ccId="90596224" eleName="QianQiChaCuoGengZhengDaoZhiDeBianGengZiBenGongJi" context="neeq_duration_{Y}0101-{Y}1231_M"/>
    <Item id="00005983" ccId="4191386614" eleName="QiTaDaoZhiDeBianGengZiBenGongJi" context="neeq_duration_{Y}0101-{Y}1231_M"/>
    <Item id="00005984" ccId="3541147464" eleName="BenNianNianChuYuEZiBenGongJi" context="neeq_duration_{Y}0101-{Y}1231_M"/>
    <Item id="00005985" ccId="525297661" eleName="BenQiZengJianBianDongJinEZiBenGongJi" context="neeq_duration_{Y}0101-{Y}1231_M"/>
    <Item id="00005986" ccId="962232420" eleName="JingLiRunHeQiTaZongHeShouYiBianDongDaoZhiDeBianDongJinEZiBenGongJi" context="neeq_duration_{Y}0101-{Y}1231_M"/>
    <Item id="00005987" ccId="3787445985" eleName="SuoYouZheTouRuHeJianShaoZiBenDaoZhiDeBianDongZiBenGongJi" context="neeq_duration_{Y}0101-{Y}1231_M"/>
    <Item id="00005988" ccId="806904117" eleName="GuFenZhiFuJiRuSuoYouZheQuanYiDeJinEDaoZhiDeBianDongZiBenGongJi" context="neeq_duration_{Y}0101-{Y}1231_M"/>
    <Item id="00005989" ccId="573935630" eleName="QiTaSuoYouZheTouRuHeJianShaoZiBenDaoZhiDeBianDongZiBenGongJi" context="neeq_duration_{Y}0101-{Y}1231_M"/>
    <Item id="00005990" ccId="614796101" eleName="LiRunFenPeiDaoZhiDeBianDongZiBenGongJi" context="neeq_duration_{Y}0101-{Y}1231_M"/>
    <Item id="00005991" ccId="1154184161" eleName="TiQuYingYuGongJiDaoZhiDeBianDongZiBenGongJi" context="neeq_duration_{Y}0101-{Y}1231_M"/>
    <Item id="00005992" ccId="1130592249" eleName="DuiSuoYouZheHuoGuDongDeFenPeiDaoZhiDeBianDongZiBenGongJi" context="neeq_duration_{Y}0101-{Y}1231_M"/>
    <Item id="00005993" ccId="3636508723" eleName="QiTaLiRunFenPeiDaoZhiDeBianDongZiBenGongJi" context="neeq_duration_{Y}0101-{Y}1231_M"/>
    <Item id="00005994" ccId="3470609120" eleName="SuoYouZheQuanYiNeiBuJieZhuanBianDongDaoZhiDeBianDongZiBenGongJi" context="neeq_duration_{Y}0101-{Y}1231_M"/>
    <Item id="00005995" ccId="265123717" eleName="ZiBenGongJiZhuanZengZiBenHuoGuBenDaoZhiDeBianDongZiBenGongJi" context="neeq_duration_{Y}0101-{Y}1231_M"/>
    <Item id="00005996" ccId="2907554078" eleName="YingYuGongJiZhuanZengZiBenHuoGuBenDaoZhiDeBianDongZiBenGongJi" context="neeq_duration_{Y}0101-{Y}1231_M"/>
    <Item id="00005997" ccId="3895444949" eleName="YingYuGongJiMiBuKuiSunDaoZhiDeBianDongZiBenGongJi" context="neeq_duration_{Y}0101-{Y}1231_M"/>
    <Item id="00005998" ccId="2050875409" eleName="QiTaSuoYouZheQuanYiNeiBuJieZhuanDaoZhiDeBianDongZiBenGongJi" context="neeq_duration_{Y}0101-{Y}1231_M"/>
    <Item id="00005999" ccId="3625248990" eleName="ZhuanXiangChuBeiDeBianDongZiBenGongJi" context="neeq_duration_{Y}0101-{Y}1231_M"/>
    <Item id="00006000" ccId="3338094875" eleName="BenQiTiQuDaoZhiDeBianDongZiBenGongJi" context="neeq_duration_{Y}0101-{Y}1231_M"/>
    <Item id="00006001" ccId="1750529228" eleName="BenQiShiYongDaoZhiDeBianDongZiBenGongJi" context="neeq_duration_{Y}0101-{Y}1231_M"/>
    <Item id="00006002" ccId="3407099668" eleName="KuCunGu" context="neeq_instant_{Y-1}1231_M"/>
    <Item id="00006003" ccId="1900322139" eleName="kuaiJiZhengCeBianGengDaoZhiDeBianGengKuCunGu" context="neeq_duration_{Y}0101-{Y}1231_M"/>
    <Item id="00006004" ccId="680474640" eleName="QianQiChaCuoGengZhengDaoZhiDeBianGengKuCunGu" context="neeq_duration_{Y}0101-{Y}1231_M"/>
    <Item id="00006005" ccId="3281969178" eleName="QiTaDaoZhiDeBianGengKuCunGu" context="neeq_duration_{Y}0101-{Y}1231_M"/>
    <Item id="00006006" ccId="2821831157" eleName="BenNianNianChuYuEKuCunGu" context="neeq_duration_{Y}0101-{Y}1231_M"/>
    <Item id="00006007" ccId="1911421732" eleName="BenQiZengJianBianDongJinEKuCunGu" context="neeq_duration_{Y}0101-{Y}1231_M"/>
    <Item id="00006008" ccId="1129059607" eleName="JingLiRunHeQiTaZongHeShouYiBianDongDaoZhiDeBianDongJinEKuCunGu" context="neeq_duration_{Y}0101-{Y}1231_M"/>
    <Item id="00006009" ccId="1788548518" eleName="SuoYouZheTouRuHeJianShaoZiBenDaoZhiDeBianDongKuCunGu" context="neeq_duration_{Y}0101-{Y}1231_M"/>
    <Item id="00006010" ccId="2895755727" eleName="GuFenZhiFuJiRuSuoYouZheQuanYiDeJinEDaoZhiDeBianDongKuCunGu" context="neeq_duration_{Y}0101-{Y}1231_M"/>
    <Item id="00006011" ccId="125518659" eleName="QiTaSuoYouZheTouRuHeJianShaoZiBenDaoZhiDeBianDong" context="neeq_duration_{Y}0101-{Y}1231_M"/>
    <Item id="00006012" ccId="3654091483" eleName="LiRunFenPeiDaoZhiDeBianDongKuCunGu" context="neeq_duration_{Y}0101-{Y}1231_M"/>
    <Item id="00006013" ccId="679171526" eleName="TiQuYingYuGongJiDaoZhiDeBianDongKuCunGu" context="neeq_duration_{Y}0101-{Y}1231_M"/>
    <Item id="00006014" ccId="3026977578" eleName="DuiSuoYouZheHuoGuDongDeFenPeiDaoZhiDeBianDongKuCunGu" context="neeq_duration_{Y}0101-{Y}1231_M"/>
    <Item id="00006015" ccId="2684002024" eleName="QiTaLiRunFenPeiDaoZhiDeBianDongKuCunGu" context="neeq_duration_{Y}0101-{Y}1231_M"/>
    <Item id="00006016" ccId="3396373176" eleName="SuoYouZheQuanYiNeiBuJieZhuanBianDongDaoZhiDeBianDongKuCunGu" context="neeq_duration_{Y}0101-{Y}1231_M"/>
    <Item id="00006017" ccId="3989872477" eleName="ZiBenGongJiZhuanZengZiBenHuoGuBenDaoZhiDeBianDongKuCunGu" context="neeq_duration_{Y}0101-{Y}1231_M"/>
    <Item id="00006018" ccId="1258250567" eleName="YingYuGongJiZhuanZengZiBenHuoGuBenDaoZhiDeBianDongKuCunGu" context="neeq_duration_{Y}0101-{Y}1231_M"/>
    <Item id="00006019" ccId="3698331246" eleName="YingYuGongJiMiBuKuiSunDaoZhiDeBianDongKuCunGu" context="neeq_duration_{Y}0101-{Y}1231_M"/>
    <Item id="00006020" ccId="3590252152" eleName="QiTaSuoYouZheQuanYiNeiBuJieZhuanDaoZhiDeBianDongKuCunGu" context="neeq_duration_{Y}0101-{Y}1231_M"/>
    <Item id="00006021" ccId="1526677512" eleName="ZhuanXiangChuBeiDeBianDongKuCunGu" context="neeq_duration_{Y}0101-{Y}1231_M"/>
    <Item id="00006022" ccId="861860935" eleName="BenQiTiQuDaoZhiDeBianDongKuCunGu" context="neeq_duration_{Y}0101-{Y}1231_M"/>
    <Item id="00006023" ccId="790087596" eleName="BenQiShiYongDaoZhiDeBianDongKuCunGu" context="neeq_duration_{Y}0101-{Y}1231_M"/>
    <Item id="00006024" ccId="3435455112" eleName="kuaiJiZhengCeBianGengDaoZhiDeBianGengQiTaZongHeShouYi" context="neeq_duration_{Y}0101-{Y}1231_M"/>
    <Item id="00006025" ccId="1532144155" eleName="QianQiChaCuoGengZhengDaoZhiDeBianGengQiTaZongHeShouYi" context="neeq_duration_{Y}0101-{Y}1231_M"/>
    <Item id="00006026" ccId="391319848" eleName="QiTaDaoZhiDeBianGengQiTaZongHeShouYi" context="neeq_duration_{Y}0101-{Y}1231_M"/>
    <Item id="00006027" ccId="1063754258" eleName="BenNianNianChuYuEQiTaZongHeShouYi" context="neeq_duration_{Y}0101-{Y}1231_M"/>
    <Item id="00006028" ccId="4112290625" eleName="BenQiZengJianBianDongJinEQiTaZongHeShouYi" context="neeq_duration_{Y}0101-{Y}1231_M"/>
    <Item id="00006029" ccId="2810586293" eleName="JingLiRunHeQiTaZongHeShouYiBianDongDaoZhiDeBianDongJinEQiTaZongHeShouYi" context="neeq_duration_{Y}0101-{Y}1231_M"/>
    <Item id="00006030" ccId="1600920568" eleName="SuoYouZheTouRuHeJianShaoZiBenDaoZhiDeBianDongQiTaZongHeShouYi" context="neeq_duration_{Y}0101-{Y}1231_M"/>
    <Item id="00006031" ccId="36640687" eleName="GuFenZhiFuJiRuSuoYouZheQuanYiDeJinEDaoZhiDeBianDongQiTaZongHeShouYi" context="neeq_duration_{Y}0101-{Y}1231_M"/>
    <Item id="00006032" ccId="3771718082" eleName="QiTaSuoYouZheTouRuHeJianShaoZiBenDaoZhiDeBianDongQiTaZongHeShouYi" context="neeq_duration_{Y}0101-{Y}1231_M"/>
    <Item id="00006033" ccId="3694783617" eleName="LiRunFenPeiDaoZhiDeBianDongQiTaZongHeShouYi" context="neeq_duration_{Y}0101-{Y}1231_M"/>
    <Item id="00006034" ccId="1957211401" eleName="TiQuYingYuGongJiDaoZhiDeBianDongQiTaZongHeShouYi" context="neeq_duration_{Y}0101-{Y}1231_M"/>
    <Item id="00006035" ccId="1651014988" eleName="DuiSuoYouZheHuoGuDongDeFenPeiDaoZhiDeBianDongQiTaZongHeShouYi" context="neeq_duration_{Y}0101-{Y}1231_M"/>
    <Item id="00006036" ccId="1007951696" eleName="QiTaLiRunFenPeiDaoZhiDeBianDongQiTaZongHeShouYi" context="neeq_duration_{Y}0101-{Y}1231_M"/>
    <Item id="00006037" ccId="2105912753" eleName="SuoYouZheQuanYiNeiBuJieZhuanBianDongDaoZhiDeBianDongQiTaZongHeShouYi" context="neeq_duration_{Y}0101-{Y}1231_M"/>
    <Item id="00006038" ccId="1115491898" eleName="ZiBenGongJiZhuanZengZiBenHuoGuBenDaoZhiDeBianDongQiTaZongHeShouYi" context="neeq_duration_{Y}0101-{Y}1231_M"/>
    <Item id="00006039" ccId="2382898003" eleName="YingYuGongJiZhuanZengZiBenHuoGuBenDaoZhiDeBianDongQiTaZongHeShouYi" context="neeq_duration_{Y}0101-{Y}1231_M"/>
    <Item id="00006040" ccId="1029528420" eleName="YingYuGongJiMiBuKuiSunDaoZhiDeBianDongQiTaZongHeShouYi" context="neeq_duration_{Y}0101-{Y}1231_M"/>
    <Item id="00006041" ccId="2070378338" eleName="QiTaSuoYouZheQuanYiNeiBuJieZhuanDaoZhiDeBianDongQiTaZongHeShouYi" context="neeq_duration_{Y}0101-{Y}1231_M"/>
    <Item id="00006042" ccId="621964611" eleName="ZhuanXiangChuBeiDeBianDongQiTaZongHeShouYi" context="neeq_duration_{Y}0101-{Y}1231_M"/>
    <Item id="00006043" ccId="1418286561" eleName="BenQiTiQuDaoZhiDeBianDongQiTaZongHeShouYi" context="neeq_duration_{Y}0101-{Y}1231_M"/>
    <Item id="00006044" ccId="3390285274" eleName="BenQiShiYongDaoZhiDeBianDongQiTaZongHeShouYi" context="neeq_duration_{Y}0101-{Y}1231_M"/>
    <Item id="00006045" ccId="4173741375" eleName="kuaiJiZhengCeBianGengDaoZhiDeBianGengZhuanXiangChuBei" context="neeq_duration_{Y}0101-{Y}1231_M"/>
    <Item id="00006046" ccId="2072538273" eleName="QianQiChaCuoGengZhengDaoZhiDeBianGengZhuanXiangChuBei" context="neeq_duration_{Y}0101-{Y}1231_M"/>
    <Item id="00006047" ccId="2712220484" eleName="QiTaDaoZhiDeBianGengZhuanXiangChuBei" context="neeq_duration_{Y}0101-{Y}1231_M"/>
    <Item id="00006048" ccId="3038458865" eleName="BenNianNianChuYuEZhuanXiangChuBei" context="neeq_duration_{Y}0101-{Y}1231_M"/>
    <Item id="00006049" ccId="1211846229" eleName="BenQiZengJianBianDongJinEZhuanXiangChuBei" context="neeq_duration_{Y}0101-{Y}1231_M"/>
    <Item id="00006050" ccId="3201803600" eleName="JingLiRunHeQiTaZongHeShouYiBianDongDaoZhiDeBianDongJinEZhuanXiangChuBei" context="neeq_duration_{Y}0101-{Y}1231_M"/>
    <Item id="00006051" ccId="3330692920" eleName="SuoYouZheTouRuHeJianShaoZiBenDaoZhiDeBianDongZhuanXiangChuBei" context="neeq_duration_{Y}0101-{Y}1231_M"/>
    <Item id="00006052" ccId="934489544" eleName="GuFenZhiFuJiRuSuoYouZheQuanYiDeJinEDaoZhiDeBianDongZhuanXiangChuBei" context="neeq_duration_{Y}0101-{Y}1231_M"/>
    <Item id="00006053" ccId="2838721259" eleName="QiTaSuoYouZheTouRuHeJianShaoZiBenDaoZhiDeBianDongZhuanXiangChuBei" context="neeq_duration_{Y}0101-{Y}1231_M"/>
    <Item id="00006054" ccId="1306046332" eleName="LiRunFenPeiDaoZhiDeBianDongZhuanXiangChuBei" context="neeq_duration_{Y}0101-{Y}1231_M"/>
    <Item id="00006055" ccId="1194115816" eleName="TiQuYingYuGongJiDaoZhiDeBianDongZhuanXiangChuBei" context="neeq_duration_{Y}0101-{Y}1231_M"/>
    <Item id="00006056" ccId="3397298526" eleName="DuiSuoYouZheHuoGuDongDeFenPeiDaoZhiDeBianDongZhuanXiangChuBei" context="neeq_duration_{Y}0101-{Y}1231_M"/>
    <Item id="00006057" ccId="1883282027" eleName="QiTaLiRunFenPeiDaoZhiDeBianDongZhuanXiangChuBei" context="neeq_duration_{Y}0101-{Y}1231_M"/>
    <Item id="00006058" ccId="2938398639" eleName="SuoYouZheQuanYiNeiBuJieZhuanBianDongDaoZhiDeBianDongZhuanXiangChuBei" context="neeq_duration_{Y}0101-{Y}1231_M"/>
    <Item id="00006059" ccId="2435082567" eleName="ZiBenGongJiZhuanZengZiBenHuoGuBenDaoZhiDeBianDongZhuanXiangChuBei" context="neeq_duration_{Y}0101-{Y}1231_M"/>
    <Item id="00006060" ccId="2351980572" eleName="YingYuGongJiZhuanZengZiBenHuoGuBenDaoZhiDeBianDongZhuanXiangChuBei" context="neeq_duration_{Y}0101-{Y}1231_M"/>
    <Item id="00006061" ccId="1951205492" eleName="YingYuGongJiMiBuKuiSunDaoZhiDeBianDongZhuanXiangChuBei" context="neeq_duration_{Y}0101-{Y}1231_M"/>
    <Item id="00006062" ccId="1611012036" eleName="QiTaSuoYouZheQuanYiNeiBuJieZhuanDaoZhiDeBianDongZhuanXiangChuBei" context="neeq_duration_{Y}0101-{Y}1231_M"/>
    <Item id="00006063" ccId="2801097813" eleName="ZhuanXiangChuBeiDeBianDongZhuanXiangChuBei" context="neeq_duration_{Y}0101-{Y}1231_M"/>
    <Item id="00006064" ccId="3323681501" eleName="BenQiTiQuDaoZhiDeBianDongZhuanXiangChuBei" context="neeq_duration_{Y}0101-{Y}1231_M"/>
    <Item id="00006065" ccId="3477014581" eleName="BenQiShiYongDaoZhiDeBianDongZhuanXiangChuBei" context="neeq_duration_{Y}0101-{Y}1231_M"/>
    <Item id="00006066" ccId="1383219976" eleName="kuaiJiZhengCeBianGengDaoZhiDeBianGengYingYuGongJi" context="neeq_duration_{Y}0101-{Y}1231_M"/>
    <Item id="00006067" ccId="3899446610" eleName="QianQiChaCuoGengZhengDaoZhiDeBianGengYingYuGongJi" context="neeq_duration_{Y}0101-{Y}1231_M"/>
    <Item id="00006068" ccId="3155100254" eleName="QiTaDaoZhiDeBianGengYingYuGongJi" context="neeq_duration_{Y}0101-{Y}1231_M"/>
    <Item id="00006069" ccId="2697029306" eleName="BenNianNianChuYuEYingYuGongJi" context="neeq_duration_{Y}0101-{Y}1231_M"/>
    <Item id="00006070" ccId="607789901" eleName="BenQiZengJianBianDongJinEYingYuGongJi" context="neeq_duration_{Y}0101-{Y}1231_M"/>
    <Item id="00006071" ccId="2904086593" eleName="JingLiRunHeQiTaZongHeShouYiBianDongDaoZhiDeBianDongJinEYingYuGongJi" context="neeq_duration_{Y}0101-{Y}1231_M"/>
    <Item id="00006072" ccId="1473478320" eleName="SuoYouZheTouRuHeJianShaoZiBenDaoZhiDeBianDongYingYuGongJi" context="neeq_duration_{Y}0101-{Y}1231_M"/>
    <Item id="00006073" ccId="405190768" eleName="GuFenZhiFuJiRuSuoYouZheQuanYiDeJinEDaoZhiDeBianDongYingYuGongJi" context="neeq_duration_{Y}0101-{Y}1231_M"/>
    <Item id="00006074" ccId="3057035216" eleName="QiTaSuoYouZheTouRuHeJianShaoZiBenDaoZhiDeBianDongYingYuGongJi" context="neeq_duration_{Y}0101-{Y}1231_M"/>
    <Item id="00006075" ccId="355474971" eleName="LiRunFenPeiDaoZhiDeBianDongYingYuGongJi" context="neeq_duration_{Y}0101-{Y}1231_M"/>
    <Item id="00006076" ccId="3051028529" eleName="TiQuYingYuGongJiDaoZhiDeBianDongYingYuGongJi" context="neeq_duration_{Y}0101-{Y}1231_M"/>
    <Item id="00006077" ccId="930777823" eleName="DuiSuoYouZheHuoGuDongDeFenPeiDaoZhiDeBianDongYingYuGongJi" context="neeq_duration_{Y}0101-{Y}1231_M"/>
    <Item id="00006078" ccId="1655104794" eleName="QiTaLiRunFenPeiDaoZhiDeBianDongYingYuGongJi" context="neeq_duration_{Y}0101-{Y}1231_M"/>
    <Item id="00006079" ccId="2005165347" eleName="SuoYouZheQuanYiNeiBuJieZhuanBianDongDaoZhiDeBianDongYingYuGongJi" context="neeq_duration_{Y}0101-{Y}1231_M"/>
    <Item id="00006080" ccId="3034068027" eleName="ZiBenGongJiZhuanZengZiBenHuoGuBenDaoZhiDeBianDongYingYuGongJi" context="neeq_duration_{Y}0101-{Y}1231_M"/>
    <Item id="00006081" ccId="423532973" eleName="YingYuGongJiZhuanZengZiBenHuoGuBenDaoZhiDeBianDongYingYuGongJi" context="neeq_duration_{Y}0101-{Y}1231_M"/>
    <Item id="00006082" ccId="1146476274" eleName="YingYuGongJiMiBuKuiSunDaoZhiDeBianDongYingYuGongJi" context="neeq_duration_{Y}0101-{Y}1231_M"/>
    <Item id="00006083" ccId="811761696" eleName="QiTaSuoYouZheQuanYiNeiBuJieZhuanDaoZhiDeBianDongYingYuGongJi" context="neeq_duration_{Y}0101-{Y}1231_M"/>
    <Item id="00006084" ccId="3969921022" eleName="ZhuanXiangChuBeiDeBianDongYingYuGongJi" context="neeq_duration_{Y}0101-{Y}1231_M"/>
    <Item id="00006085" ccId="2639756203" eleName="BenQiTiQuDaoZhiDeBianDongYingYuGongJi" context="neeq_duration_{Y}0101-{Y}1231_M"/>
    <Item id="00006086" ccId="3158252035" eleName="BenQiShiYongDaoZhiDeBianDongYingYuGongJi" context="neeq_duration_{Y}0101-{Y}1231_M"/>
    <Item id="00006087" ccId="3524271887" eleName="kuaiJiZhengCeBianGengDaoZhiDeBianGengWeiFenPeiLiRun" context="neeq_duration_{Y}0101-{Y}1231_M"/>
    <Item id="00006088" ccId="2495059295" eleName="QianQiChaCuoGengZhengDaoZhiDeBianGengWeiFenPeiLiRun" context="neeq_duration_{Y}0101-{Y}1231_M"/>
    <Item id="00006089" ccId="3818119815" eleName="QiTaDaoZhiDeBianGengWeiFenPeiLiRun" context="neeq_duration_{Y}0101-{Y}1231_M"/>
    <Item id="00006090" ccId="1432852621" eleName="BenNianNianChuYuEWeiFenPeiLiRun" context="neeq_duration_{Y}0101-{Y}1231_M"/>
    <Item id="00006091" ccId="3393682894" eleName="BenQiZengJianBianDongJinEWeiFenPeiLiRun" context="neeq_duration_{Y}0101-{Y}1231_M"/>
    <Item id="00006092" ccId="848837497" eleName="JingLiRunHeQiTaZongHeShouYiBianDongDaoZhiDeBianDongJinEWeiFenPeiLiRun" context="neeq_duration_{Y}0101-{Y}1231_M"/>
    <Item id="00006093" ccId="2093428037" eleName="SuoYouZheTouRuHeJianShaoZiBenDaoZhiDeBianDongWeiFenPeiLiRun" context="neeq_duration_{Y}0101-{Y}1231_M"/>
    <Item id="00006094" ccId="1982738006" eleName="GuFenZhiFuJiRuSuoYouZheQuanYiDeJinEDaoZhiDeBianDongWeiFenPeiLiRun" context="neeq_duration_{Y}0101-{Y}1231_M"/>
    <Item id="00006095" ccId="1238666836" eleName="QiTaSuoYouZheTouRuHeJianShaoZiBenDaoZhiDeBianDongWeiFenPeiLiRun" context="neeq_duration_{Y}0101-{Y}1231_M"/>
    <Item id="00006096" ccId="643010303" eleName="LiRunFenPeiDaoZhiDeBianDongWeiFenPeiLiRun" context="neeq_duration_{Y}0101-{Y}1231_M"/>
    <Item id="00006097" ccId="1161203381" eleName="TiQuYingYuGongJiDaoZhiDeBianDongWeiFenPeiLiRun" context="neeq_duration_{Y}0101-{Y}1231_M"/>
    <Item id="00006098" ccId="1745835064" eleName="DuiSuoYouZheHuoGuDongDeFenPeiDaoZhiDeBianDongWeiFenPeiLiRun" context="neeq_duration_{Y}0101-{Y}1231_M"/>
    <Item id="00006099" ccId="300431341" eleName="QiTaLiRunFenPeiDaoZhiDeBianDongWeiFenPeiLiRun" context="neeq_duration_{Y}0101-{Y}1231_M"/>
    <Item id="00006100" ccId="2623641438" eleName="SuoYouZheQuanYiNeiBuJieZhuanBianDongDaoZhiDeBianDongWeiFenPeiLiRun" context="neeq_duration_{Y}0101-{Y}1231_M"/>
    <Item id="00006101" ccId="1997450394" eleName="ZiBenGongJiZhuanZengZiBenHuoGuBenDaoZhiDeBianDongWeiFenPeiLiRun" context="neeq_duration_{Y}0101-{Y}1231_M"/>
    <Item id="00006102" ccId="4279581705" eleName="YingYuGongJiZhuanZengZiBenHuoGuBenDaoZhiDeBianDongWeiFenPeiLiRun" context="neeq_duration_{Y}0101-{Y}1231_M"/>
    <Item id="00006103" ccId="568083632" eleName="YingYuGongJiMiBuKuiSunDaoZhiDeBianDongWeiFenPeiLiRun" context="neeq_duration_{Y}0101-{Y}1231_M"/>
    <Item id="00006104" ccId="2302182072" eleName="QiTaSuoYouZheQuanYiNeiBuJieZhuanDaoZhiDeBianDongWeiFenPeiLiRun" context="neeq_duration_{Y}0101-{Y}1231_M"/>
    <Item id="00006105" ccId="1252695572" eleName="ZhuanXiangChuBeiDeBianDongWeiFenPeiLiRun" context="neeq_duration_{Y}0101-{Y}1231_M"/>
    <Item id="00006106" ccId="1624497193" eleName="BenQiTiQuDaoZhiDeBianDongWeiFenPeiLiRun" context="neeq_duration_{Y}0101-{Y}1231_M"/>
    <Item id="00006107" ccId="4061494431" eleName="BenQiShiYongDaoZhiDeBianDongWeiFenPeiLiRun" context="neeq_duration_{Y}0101-{Y}1231_M"/>
    <Item id="00006108" ccId="412591163" eleName="kuaiJiZhengCeBianGengDaoZhiDeBianGengSuoYouZheQuanYi" context="neeq_duration_{Y}0101-{Y}1231_M"/>
    <Item id="00006109" ccId="451673323" eleName="QianQiChaCuoGengZhengDaoZhiDeBianGengSuoYouZheQuanYi" context="neeq_duration_{Y}0101-{Y}1231_M"/>
    <Item id="00006110" ccId="1087654497" eleName="QiTaDaoZhiDeBianGengSuoYouZheQuanYi" context="neeq_duration_{Y}0101-{Y}1231_M"/>
    <Item id="00006111" ccId="2139835620" eleName="BenNianNianChuYuESuoYouZheQuanYi" context="neeq_duration_{Y}0101-{Y}1231_M"/>
    <Item id="00006112" ccId="1416747458" eleName="BenQiZengJianBianDongJinESuoYouZheQuanYi" context="neeq_duration_{Y}0101-{Y}1231_M"/>
    <Item id="00006113" ccId="883059810" eleName="JingLiRunHeQiTaZongHeShouYiBianDongDaoZhiDeBianDongJinESuoYouZheQuanYi" context="neeq_duration_{Y}0101-{Y}1231_M"/>
    <Item id="00006114" ccId="1439111645" eleName="SuoYouZheTouRuHeJianShaoZiBenDaoZhiDeBianDongSuoYouZheQuanYi" context="neeq_duration_{Y}0101-{Y}1231_M"/>
    <Item id="00006115" ccId="3042853993" eleName="GuFenZhiFuJiRuSuoYouZheQuanYiDeJinEDaoZhiDeBianDongSuoYouZheQuanYi" context="neeq_duration_{Y}0101-{Y}1231_M"/>
    <Item id="00006116" ccId="2145158116" eleName="QiTaSuoYouZheTouRuHeJianShaoZiBenDaoZhiDeBianDongSuoYouZheQuanYi" context="neeq_duration_{Y}0101-{Y}1231_M"/>
    <Item id="00006117" ccId="2905558385" eleName="LiRunFenPeiDaoZhiDeBianDongSuoYouZheQuanYi" context="neeq_duration_{Y}0101-{Y}1231_M"/>
    <Item id="00006118" ccId="2481489916" eleName="TiQuYingYuGongJiDaoZhiDeBianDongSuoYouZheQuanYi" context="neeq_duration_{Y}0101-{Y}1231_M"/>
    <Item id="00006119" ccId="2591802396" eleName="DuiSuoYouZheHuoGuDongDeFenPeiDaoZhiDeBianDongSuoYouZheQuanYi" context="neeq_duration_{Y}0101-{Y}1231_M"/>
    <Item id="00006120" ccId="2365630625" eleName="QiTaLiRunFenPeiDaoZhiDeBianDongSuoYouZheQuanYi" context="neeq_duration_{Y}0101-{Y}1231_M"/>
    <Item id="00006121" ccId="1028224646" eleName="SuoYouZheQuanYiNeiBuJieZhuanBianDongDaoZhiDeBianDongSuoYouZheQuanYi" context="neeq_duration_{Y}0101-{Y}1231_M"/>
    <Item id="00006122" ccId="4047460831" eleName="ZiBenGongJiZhuanZengZiBenHuoGuBenDaoZhiDeBianDongSuoYouZheQuanYi" context="neeq_duration_{Y}0101-{Y}1231_M"/>
    <Item id="00006123" ccId="3244742685" eleName="YingYuGongJiZhuanZengZiBenHuoGuBenDaoZhiDeBianDongSuoYouZheQuanYi" context="neeq_duration_{Y}0101-{Y}1231_M"/>
    <Item id="00006124" ccId="4126413521" eleName="YingYuGongJiMiBuKuiSunDaoZhiDeBianDongSuoYouZheQuanYi" context="neeq_duration_{Y}0101-{Y}1231_M"/>
    <Item id="00006125" ccId="4259687791" eleName="QiTaSuoYouZheQuanYiNeiBuJieZhuanDaoZhiDeBianDongSuoYouZheQuanYi" context="neeq_duration_{Y}0101-{Y}1231_M"/>
    <Item id="00006126" ccId="1869792999" eleName="ZhuanXiangChuBeiDeBianDongSuoYouZheQuanYi" context="neeq_duration_{Y}0101-{Y}1231_M"/>
    <Item id="00006127" ccId="412129284" eleName="BenQiTiQuDaoZhiDeBianDongSuoYouZheQuanYi" context="neeq_duration_{Y}0101-{Y}1231_M"/>
    <Item id="00006128" ccId="3048019945" eleName="BenQiShiYongDaoZhiDeBianDongSuoYouZheQuanYi" context="neeq_duration_{Y}0101-{Y}1231_M"/>
    <Item id="00006129" ccId="3066594575" eleName="IssuedCapital" context="neeq_instant_{Y-2}0101-{Y-2}1231_M"/>
    <Item id="00006130" ccId="3966750685" eleName="CapitalSurplus" context="neeq_instant_{Y-2}0101-{Y-2}1231_M"/>
    <Item id="00006131" ccId="4270946306" eleName="KuCunGu" context="neeq_instant_{Y-2}0101-{Y-2}1231_M"/>
    <Item id="00006132" ccId="521203440" eleName="QiTaZongHeShouYi" context="neeq_instant_{Y-2}0101-{Y-2}1231_M"/>
    <Item id="00006133" ccId="3933300281" eleName="SpecializedReserve" context="neeq_instant_{Y-2}0101-{Y-2}1231_M"/>
    <Item id="00006134" ccId="3634196829" eleName="SurplusReserves" context="neeq_instant_{Y-2}0101-{Y-2}1231_M"/>
    <Item id="00006135" ccId="512045484" eleName="RetainedEarnings" context="neeq_instant_{Y-2}0101-{Y-2}1231_M"/>
    <Item id="00006136" ccId="2109473305" eleName="Equity" context="neeq_instant_{Y-2}0101-{Y-2}1231_M"/>
    <Item id="00006137" ccId="2475170401" eleName="IssuedCapital" context="neeq_instant_{Y-1}1231_M"/>
    <Item id="00006138" ccId="1114252451" eleName="CapitalSurplus" context="neeq_instant_{Y-1}1231_M"/>
    <Item id="00006139" ccId="3326144873" eleName="KuCunGu" context="neeq_instant_{Y-1}1231_M"/>
    <Item id="00006140" ccId="4241960505" eleName="QiTaZongHeShouYi" context="neeq_instant_{Y-1}1231_M"/>
    <Item id="00006141" ccId="4069669955" eleName="SpecializedReserve" context="neeq_instant_{Y-1}1231_M"/>
    <Item id="00006142" ccId="1485425864" eleName="SurplusReserves" context="neeq_instant_{Y-1}1231_M"/>
    <Item id="00006143" ccId="840197876" eleName="RetainedEarnings" context="neeq_instant_{Y-1}1231_M"/>
    <Item id="00006144" ccId="1925685637" eleName="Equity" context="neeq_instant_{Y-1}1231_M"/>
    <Item id="00006145" ccId="1188022958" eleName="kuaiJiZhengCeBianGengDaoZhiDeBianGengShiShouZiBenHuoGuBen" context="neeq_duration_{Y-1}0101-{Y-1}1231_M"/>
    <Item id="00006146" ccId="377982662" eleName="QianQiChaCuoGengZhengDaoZhiDeBianGengShiShouZiBenHuoGuBen" context="neeq_duration_{Y-1}0101-{Y-1}1231_M"/>
    <Item id="00006147" ccId="3103048508" eleName="QiTaDaoZhiDeBianGengShiShouZiBenHuoGuBen" context="neeq_duration_{Y-1}0101-{Y-1}1231_M"/>
    <Item id="00006148" ccId="2939154898" eleName="BenNianNianChuYuEShiShouZiBenHuoGuBen" context="neeq_duration_{Y-1}0101-{Y-1}1231_M"/>
    <Item id="00006149" ccId="1581558291" eleName="BenQiZengJianBianDongJinEShiShouZiBenHuoGuBen" context="neeq_duration_{Y-1}0101-{Y-1}1231_M"/>
    <Item id="00006150" ccId="4076061329" eleName="JingLiRunHeQiTaZongHeShouYiBianDongDaoZhiDeBianDongJinEShiShouZiBenHuoGuBen" context="neeq_duration_{Y-1}0101-{Y-1}1231_M"/>
    <Item id="00006151" ccId="1276831546" eleName="SuoYouZheTouRuHeJianShaoZiBenDaoZhiDeBianDongShiShouZiBenHuoGuBen" context="neeq_duration_{Y-1}0101-{Y-1}1231_M"/>
    <Item id="00006152" ccId="3923736503" eleName="GuFenZhiFuJiRuSuoYouZheQuanYiDeJinEDaoZhiDeBianDongShiShouZiBenHuoGuBen" context="neeq_duration_{Y-1}0101-{Y-1}1231_M"/>
    <Item id="00006153" ccId="3689159144" eleName="QiTaSuoYouZheTouRuHeJianShaoZiBenDaoZhiDeBianDongShiShouZiBenHuoGuBen" context="neeq_duration_{Y-1}0101-{Y-1}1231_M"/>
    <Item id="00006154" ccId="2962214327" eleName="LiRunFenPeiDaoZhiDeBianDongShiShouZiBenHuoGuBen" context="neeq_duration_{Y-1}0101-{Y-1}1231_M"/>
    <Item id="00006155" ccId="1252238512" eleName="TiQuYingYuGongJiDaoZhiDeBianDongShiShouZiBenHuoGuBen" context="neeq_duration_{Y-1}0101-{Y-1}1231_M"/>
    <Item id="00006156" ccId="3331391817" eleName="DuiSuoYouZheHuoGuDongDeFenPeiDaoZhiDeBianDongShiShouZiBenHuoGuBen" context="neeq_duration_{Y-1}0101-{Y-1}1231_M"/>
    <Item id="00006157" ccId="2407172710" eleName="QiTaLiRunFenPeiDaoZhiDeBianDongShiShouZiBenHuoGuBen" context="neeq_duration_{Y-1}0101-{Y-1}1231_M"/>
    <Item id="00006158" ccId="4147915526" eleName="SuoYouZheQuanYiNeiBuJieZhuanBianDongDaoZhiDeBianDongShiShouZiBenHuoGuBen" context="neeq_duration_{Y-1}0101-{Y-1}1231_M"/>
    <Item id="00006159" ccId="2466927511" eleName="ZiBenGongJiZhuanZengZiBenHuoGuBenDaoZhiDeBianDongShiShouZiBenHuoGuBen" context="neeq_duration_{Y-1}0101-{Y-1}1231_M"/>
    <Item id="00006160" ccId="2048104052" eleName="YingYuGongJiZhuanZengZiBenHuoGuBenDaoZhiDeBianDongShiShouZiBenHuoGuBen" context="neeq_duration_{Y-1}0101-{Y-1}1231_M"/>
    <Item id="00006161" ccId="2117633716" eleName="YingYuGongJiMiBuKuiSunDaoZhiDeBianDongShiShouZiBenHuoGuBen" context="neeq_duration_{Y-1}0101-{Y-1}1231_M"/>
    <Item id="00006162" ccId="1614323941" eleName="QiTaSuoYouZheQuanYiNeiBuJieZhuanDaoZhiDeBianDongShiShouZiBenHuoGuBen" context="neeq_duration_{Y-1}0101-{Y-1}1231_M"/>
    <Item id="00006163" ccId="1480649584" eleName="ZhuanXiangChuBeiDeBianDongShiShouZiBenHuoGuBen" context="neeq_duration_{Y-1}0101-{Y-1}1231_M"/>
    <Item id="00006164" ccId="3111379757" eleName="BenQiTiQuDaoZhiDeBianDongShiShouZiBenHuoGuBen" context="neeq_duration_{Y-1}0101-{Y-1}1231_M"/>
    <Item id="00006165" ccId="1414121999" eleName="BenQiShiYongDaoZhiDeBianDongShiShouZiBenHuoGuBen" context="neeq_duration_{Y-1}0101-{Y-1}1231_M"/>
    <Item id="00006166" ccId="3323755522" eleName="kuaiJiZhengCeBianGengDaoZhiDeBianGengZiBenGongJi" context="neeq_duration_{Y-1}0101-{Y-1}1231_M"/>
    <Item id="00006167" ccId="3225933906" eleName="QianQiChaCuoGengZhengDaoZhiDeBianGengZiBenGongJi" context="neeq_duration_{Y-1}0101-{Y-1}1231_M"/>
    <Item id="00006168" ccId="2648619696" eleName="QiTaDaoZhiDeBianGengZiBenGongJi" context="neeq_duration_{Y-1}0101-{Y-1}1231_M"/>
    <Item id="00006169" ccId="2695487385" eleName="BenNianNianChuYuEZiBenGongJi" context="neeq_duration_{Y-1}0101-{Y-1}1231_M"/>
    <Item id="00006170" ccId="3101055600" eleName="BenQiZengJianBianDongJinEZiBenGongJi" context="neeq_duration_{Y-1}0101-{Y-1}1231_M"/>
    <Item id="00006171" ccId="2989503544" eleName="JingLiRunHeQiTaZongHeShouYiBianDongDaoZhiDeBianDongJinEZiBenGongJi" context="neeq_duration_{Y-1}0101-{Y-1}1231_M"/>
    <Item id="00006172" ccId="2794396894" eleName="SuoYouZheTouRuHeJianShaoZiBenDaoZhiDeBianDongZiBenGongJi" context="neeq_duration_{Y-1}0101-{Y-1}1231_M"/>
    <Item id="00006173" ccId="3876748" eleName="GuFenZhiFuJiRuSuoYouZheQuanYiDeJinEDaoZhiDeBianDongZiBenGongJi" context="neeq_duration_{Y-1}0101-{Y-1}1231_M"/>
    <Item id="00006174" ccId="211163017" eleName="QiTaSuoYouZheTouRuHeJianShaoZiBenDaoZhiDeBianDongZiBenGongJi" context="neeq_duration_{Y-1}0101-{Y-1}1231_M"/>
    <Item id="00006175" ccId="4061181010" eleName="LiRunFenPeiDaoZhiDeBianDongZiBenGongJi" context="neeq_duration_{Y-1}0101-{Y-1}1231_M"/>
    <Item id="00006176" ccId="1136462522" eleName="TiQuYingYuGongJiDaoZhiDeBianDongZiBenGongJi" context="neeq_duration_{Y-1}0101-{Y-1}1231_M"/>
    <Item id="00006177" ccId="810837775" eleName="DuiSuoYouZheHuoGuDongDeFenPeiDaoZhiDeBianDongZiBenGongJi" context="neeq_duration_{Y-1}0101-{Y-1}1231_M"/>
    <Item id="00006178" ccId="1666967250" eleName="QiTaLiRunFenPeiDaoZhiDeBianDongZiBenGongJi" context="neeq_duration_{Y-1}0101-{Y-1}1231_M"/>
    <Item id="00006179" ccId="495689264" eleName="SuoYouZheQuanYiNeiBuJieZhuanBianDongDaoZhiDeBianDongZiBenGongJi" context="neeq_duration_{Y-1}0101-{Y-1}1231_M"/>
    <Item id="00006180" ccId="1866635040" eleName="ZiBenGongJiZhuanZengZiBenHuoGuBenDaoZhiDeBianDongZiBenGongJi" context="neeq_duration_{Y-1}0101-{Y-1}1231_M"/>
    <Item id="00006181" ccId="2568451312" eleName="YingYuGongJiZhuanZengZiBenHuoGuBenDaoZhiDeBianDongZiBenGongJi" context="neeq_duration_{Y-1}0101-{Y-1}1231_M"/>
    <Item id="00006182" ccId="4173887607" eleName="YingYuGongJiMiBuKuiSunDaoZhiDeBianDongZiBenGongJi" context="neeq_duration_{Y-1}0101-{Y-1}1231_M"/>
    <Item id="00006183" ccId="3489273480" eleName="QiTaSuoYouZheQuanYiNeiBuJieZhuanDaoZhiDeBianDongZiBenGongJi" context="neeq_duration_{Y-1}0101-{Y-1}1231_M"/>
    <Item id="00006184" ccId="1192964590" eleName="ZhuanXiangChuBeiDeBianDongZiBenGongJi" context="neeq_duration_{Y-1}0101-{Y-1}1231_M"/>
    <Item id="00006185" ccId="1539704195" eleName="BenQiTiQuDaoZhiDeBianDongZiBenGongJi" context="neeq_duration_{Y-1}0101-{Y-1}1231_M"/>
    <Item id="00006186" ccId="1039855451" eleName="BenQiShiYongDaoZhiDeBianDongZiBenGongJi" context="neeq_duration_{Y-1}0101-{Y-1}1231_M"/>
    <Item id="00006187" ccId="3925581398" eleName="kuaiJiZhengCeBianGengDaoZhiDeBianGengKuCunGu" context="neeq_duration_{Y-1}0101-{Y-1}1231_M"/>
    <Item id="00006188" ccId="1001397759" eleName="QianQiChaCuoGengZhengDaoZhiDeBianGengKuCunGu" context="neeq_duration_{Y-1}0101-{Y-1}1231_M"/>
    <Item id="00006189" ccId="2758469236" eleName="QiTaDaoZhiDeBianGengKuCunGu" context="neeq_duration_{Y-1}0101-{Y-1}1231_M"/>
    <Item id="00006190" ccId="1749850024" eleName="BenNianNianChuYuEKuCunGu" context="neeq_duration_{Y-1}0101-{Y-1}1231_M"/>
    <Item id="00006191" ccId="1309676638" eleName="BenQiZengJianBianDongJinEKuCunGu" context="neeq_duration_{Y-1}0101-{Y-1}1231_M"/>
    <Item id="00006192" ccId="639078611" eleName="JingLiRunHeQiTaZongHeShouYiBianDongDaoZhiDeBianDongJinEKuCunGu" context="neeq_duration_{Y-1}0101-{Y-1}1231_M"/>
    <Item id="00006193" ccId="558595547" eleName="SuoYouZheTouRuHeJianShaoZiBenDaoZhiDeBianDongKuCunGu" context="neeq_duration_{Y-1}0101-{Y-1}1231_M"/>
    <Item id="00006194" ccId="533388111" eleName="GuFenZhiFuJiRuSuoYouZheQuanYiDeJinEDaoZhiDeBianDongKuCunGu" context="neeq_duration_{Y-1}0101-{Y-1}1231_M"/>
    <Item id="00006195" ccId="2143306354" eleName="QiTaSuoYouZheTouRuHeJianShaoZiBenDaoZhiDeBianDong" context="neeq_duration_{Y-1}0101-{Y-1}1231_M"/>
    <Item id="00006196" ccId="2015183127" eleName="LiRunFenPeiDaoZhiDeBianDongKuCunGu" context="neeq_duration_{Y-1}0101-{Y-1}1231_M"/>
    <Item id="00006197" ccId="1918594062" eleName="TiQuYingYuGongJiDaoZhiDeBianDongKuCunGu" context="neeq_duration_{Y-1}0101-{Y-1}1231_M"/>
    <Item id="00006198" ccId="2466463063" eleName="DuiSuoYouZheHuoGuDongDeFenPeiDaoZhiDeBianDongKuCunGu" context="neeq_duration_{Y-1}0101-{Y-1}1231_M"/>
    <Item id="00006199" ccId="2384749996" eleName="QiTaLiRunFenPeiDaoZhiDeBianDongKuCunGu" context="neeq_duration_{Y-1}0101-{Y-1}1231_M"/>
    <Item id="00006200" ccId="3729782180" eleName="SuoYouZheQuanYiNeiBuJieZhuanBianDongDaoZhiDeBianDongKuCunGu" context="neeq_duration_{Y-1}0101-{Y-1}1231_M"/>
    <Item id="00006201" ccId="839670168" eleName="ZiBenGongJiZhuanZengZiBenHuoGuBenDaoZhiDeBianDongKuCunGu" context="neeq_duration_{Y-1}0101-{Y-1}1231_M"/>
    <Item id="00006202" ccId="3615691527" eleName="YingYuGongJiZhuanZengZiBenHuoGuBenDaoZhiDeBianDongKuCunGu" context="neeq_duration_{Y-1}0101-{Y-1}1231_M"/>
    <Item id="00006203" ccId="205616631" eleName="YingYuGongJiMiBuKuiSunDaoZhiDeBianDongKuCunGu" context="neeq_duration_{Y-1}0101-{Y-1}1231_M"/>
    <Item id="00006204" ccId="4001522389" eleName="QiTaSuoYouZheQuanYiNeiBuJieZhuanDaoZhiDeBianDongKuCunGu" context="neeq_duration_{Y-1}0101-{Y-1}1231_M"/>
    <Item id="00006205" ccId="2945946620" eleName="ZhuanXiangChuBeiDeBianDongKuCunGu" context="neeq_duration_{Y-1}0101-{Y-1}1231_M"/>
    <Item id="00006206" ccId="874352635" eleName="BenQiTiQuDaoZhiDeBianDongKuCunGu" context="neeq_duration_{Y-1}0101-{Y-1}1231_M"/>
    <Item id="00006207" ccId="1915434331" eleName="BenQiShiYongDaoZhiDeBianDongKuCunGu" context="neeq_duration_{Y-1}0101-{Y-1}1231_M"/>
    <Item id="00006208" ccId="1665508561" eleName="kuaiJiZhengCeBianGengDaoZhiDeBianGengQiTaZongHeShouYi" context="neeq_duration_{Y-1}0101-{Y-1}1231_M"/>
    <Item id="00006209" ccId="143477628" eleName="QianQiChaCuoGengZhengDaoZhiDeBianGengQiTaZongHeShouYi" context="neeq_duration_{Y-1}0101-{Y-1}1231_M"/>
    <Item id="00006210" ccId="861479025" eleName="QiTaDaoZhiDeBianGengQiTaZongHeShouYi" context="neeq_duration_{Y-1}0101-{Y-1}1231_M"/>
    <Item id="00006211" ccId="2762009876" eleName="BenNianNianChuYuEQiTaZongHeShouYi" context="neeq_duration_{Y-1}0101-{Y-1}1231_M"/>
    <Item id="00006212" ccId="4129335807" eleName="BenQiZengJianBianDongJinEQiTaZongHeShouYi" context="neeq_duration_{Y-1}0101-{Y-1}1231_M"/>
    <Item id="00006213" ccId="1644228048" eleName="JingLiRunHeQiTaZongHeShouYiBianDongDaoZhiDeBianDongJinEQiTaZongHeShouYi" context="neeq_duration_{Y-1}0101-{Y-1}1231_M"/>
    <Item id="00006214" ccId="3473848382" eleName="SuoYouZheTouRuHeJianShaoZiBenDaoZhiDeBianDongQiTaZongHeShouYi" context="neeq_duration_{Y-1}0101-{Y-1}1231_M"/>
    <Item id="00006215" ccId="3853128210" eleName="GuFenZhiFuJiRuSuoYouZheQuanYiDeJinEDaoZhiDeBianDongQiTaZongHeShouYi" context="neeq_duration_{Y-1}0101-{Y-1}1231_M"/>
    <Item id="00006216" ccId="1338200706" eleName="QiTaSuoYouZheTouRuHeJianShaoZiBenDaoZhiDeBianDongQiTaZongHeShouYi" context="neeq_duration_{Y-1}0101-{Y-1}1231_M"/>
    <Item id="00006217" ccId="4071440485" eleName="LiRunFenPeiDaoZhiDeBianDongQiTaZongHeShouYi" context="neeq_duration_{Y-1}0101-{Y-1}1231_M"/>
    <Item id="00006218" ccId="4290990530" eleName="TiQuYingYuGongJiDaoZhiDeBianDongQiTaZongHeShouYi" context="neeq_duration_{Y-1}0101-{Y-1}1231_M"/>
    <Item id="00006219" ccId="2343661090" eleName="DuiSuoYouZheHuoGuDongDeFenPeiDaoZhiDeBianDongQiTaZongHeShouYi" context="neeq_duration_{Y-1}0101-{Y-1}1231_M"/>
    <Item id="00006220" ccId="3989028789" eleName="QiTaLiRunFenPeiDaoZhiDeBianDongQiTaZongHeShouYi" context="neeq_duration_{Y-1}0101-{Y-1}1231_M"/>
    <Item id="00006221" ccId="42806106" eleName="SuoYouZheQuanYiNeiBuJieZhuanBianDongDaoZhiDeBianDongQiTaZongHeShouYi" context="neeq_duration_{Y-1}0101-{Y-1}1231_M"/>
    <Item id="00006222" ccId="147261335" eleName="ZiBenGongJiZhuanZengZiBenHuoGuBenDaoZhiDeBianDongQiTaZongHeShouYi" context="neeq_duration_{Y-1}0101-{Y-1}1231_M"/>
    <Item id="00006223" ccId="1072395118" eleName="YingYuGongJiZhuanZengZiBenHuoGuBenDaoZhiDeBianDongQiTaZongHeShouYi" context="neeq_duration_{Y-1}0101-{Y-1}1231_M"/>
    <Item id="00006224" ccId="4224374572" eleName="YingYuGongJiMiBuKuiSunDaoZhiDeBianDongQiTaZongHeShouYi" context="neeq_duration_{Y-1}0101-{Y-1}1231_M"/>
    <Item id="00006225" ccId="2717303291" eleName="QiTaSuoYouZheQuanYiNeiBuJieZhuanDaoZhiDeBianDongQiTaZongHeShouYi" context="neeq_duration_{Y-1}0101-{Y-1}1231_M"/>
    <Item id="00006226" ccId="119729387" eleName="ZhuanXiangChuBeiDeBianDongQiTaZongHeShouYi" context="neeq_duration_{Y-1}0101-{Y-1}1231_M"/>
    <Item id="00006227" ccId="3332782047" eleName="BenQiTiQuDaoZhiDeBianDongQiTaZongHeShouYi" context="neeq_duration_{Y-1}0101-{Y-1}1231_M"/>
    <Item id="00006228" ccId="2320841568" eleName="BenQiShiYongDaoZhiDeBianDongQiTaZongHeShouYi" context="neeq_duration_{Y-1}0101-{Y-1}1231_M"/>
    <Item id="00006229" ccId="2554717913" eleName="kuaiJiZhengCeBianGengDaoZhiDeBianGengZhuanXiangChuBei" context="neeq_duration_{Y-1}0101-{Y-1}1231_M"/>
    <Item id="00006230" ccId="136080185" eleName="QianQiChaCuoGengZhengDaoZhiDeBianGengZhuanXiangChuBei" context="neeq_duration_{Y-1}0101-{Y-1}1231_M"/>
    <Item id="00006231" ccId="1150324013" eleName="QiTaDaoZhiDeBianGengZhuanXiangChuBei" context="neeq_duration_{Y-1}0101-{Y-1}1231_M"/>
    <Item id="00006232" ccId="811449657" eleName="BenNianNianChuYuEZhuanXiangChuBei" context="neeq_duration_{Y-1}0101-{Y-1}1231_M"/>
    <Item id="00006233" ccId="1530688533" eleName="BenQiZengJianBianDongJinEZhuanXiangChuBei" context="neeq_duration_{Y-1}0101-{Y-1}1231_M"/>
    <Item id="00006234" ccId="494310611" eleName="JingLiRunHeQiTaZongHeShouYiBianDongDaoZhiDeBianDongJinEZhuanXiangChuBei" context="neeq_duration_{Y-1}0101-{Y-1}1231_M"/>
    <Item id="00006235" ccId="4115466316" eleName="SuoYouZheTouRuHeJianShaoZiBenDaoZhiDeBianDongZhuanXiangChuBei" context="neeq_duration_{Y-1}0101-{Y-1}1231_M"/>
    <Item id="00006236" ccId="139625910" eleName="GuFenZhiFuJiRuSuoYouZheQuanYiDeJinEDaoZhiDeBianDongZhuanXiangChuBei" context="neeq_duration_{Y-1}0101-{Y-1}1231_M"/>
    <Item id="00006237" ccId="964470387" eleName="QiTaSuoYouZheTouRuHeJianShaoZiBenDaoZhiDeBianDongZhuanXiangChuBei" context="neeq_duration_{Y-1}0101-{Y-1}1231_M"/>
    <Item id="00006238" ccId="1681619287" eleName="LiRunFenPeiDaoZhiDeBianDongZhuanXiangChuBei" context="neeq_duration_{Y-1}0101-{Y-1}1231_M"/>
    <Item id="00006239" ccId="628594074" eleName="TiQuYingYuGongJiDaoZhiDeBianDongZhuanXiangChuBei" context="neeq_duration_{Y-1}0101-{Y-1}1231_M"/>
    <Item id="00006240" ccId="2488207418" eleName="DuiSuoYouZheHuoGuDongDeFenPeiDaoZhiDeBianDongZhuanXiangChuBei" context="neeq_duration_{Y-1}0101-{Y-1}1231_M"/>
    <Item id="00006241" ccId="4115615446" eleName="QiTaLiRunFenPeiDaoZhiDeBianDongZhuanXiangChuBei" context="neeq_duration_{Y-1}0101-{Y-1}1231_M"/>
    <Item id="00006242" ccId="3536515905" eleName="SuoYouZheQuanYiNeiBuJieZhuanBianDongDaoZhiDeBianDongZhuanXiangChuBei" context="neeq_duration_{Y-1}0101-{Y-1}1231_M"/>
    <Item id="00006243" ccId="1690328973" eleName="ZiBenGongJiZhuanZengZiBenHuoGuBenDaoZhiDeBianDongZhuanXiangChuBei" context="neeq_duration_{Y-1}0101-{Y-1}1231_M"/>
    <Item id="00006244" ccId="3733563414" eleName="YingYuGongJiZhuanZengZiBenHuoGuBenDaoZhiDeBianDongZhuanXiangChuBei" context="neeq_duration_{Y-1}0101-{Y-1}1231_M"/>
    <Item id="00006245" ccId="2125111421" eleName="YingYuGongJiMiBuKuiSunDaoZhiDeBianDongZhuanXiangChuBei" context="neeq_duration_{Y-1}0101-{Y-1}1231_M"/>
    <Item id="00006246" ccId="2627796400" eleName="QiTaSuoYouZheQuanYiNeiBuJieZhuanDaoZhiDeBianDongZhuanXiangChuBei" context="neeq_duration_{Y-1}0101-{Y-1}1231_M"/>
    <Item id="00006247" ccId="3047546098" eleName="ZhuanXiangChuBeiDeBianDongZhuanXiangChuBei" context="neeq_duration_{Y-1}0101-{Y-1}1231_M"/>
    <Item id="00006248" ccId="2577071473" eleName="BenQiTiQuDaoZhiDeBianDongZhuanXiangChuBei" context="neeq_duration_{Y-1}0101-{Y-1}1231_M"/>
    <Item id="00006249" ccId="547890285" eleName="BenQiShiYongDaoZhiDeBianDongZhuanXiangChuBei" context="neeq_duration_{Y-1}0101-{Y-1}1231_M"/>
    <Item id="00006250" ccId="2381506351" eleName="kuaiJiZhengCeBianGengDaoZhiDeBianGengYingYuGongJi" context="neeq_duration_{Y-1}0101-{Y-1}1231_M"/>
    <Item id="00006251" ccId="3128024321" eleName="QianQiChaCuoGengZhengDaoZhiDeBianGengYingYuGongJi" context="neeq_duration_{Y-1}0101-{Y-1}1231_M"/>
    <Item id="00006252" ccId="1837571528" eleName="QiTaDaoZhiDeBianGengYingYuGongJi" context="neeq_duration_{Y-1}0101-{Y-1}1231_M"/>
    <Item id="00006253" ccId="1569452010" eleName="BenNianNianChuYuEYingYuGongJi" context="neeq_duration_{Y-1}0101-{Y-1}1231_M"/>
    <Item id="00006254" ccId="573866385" eleName="BenQiZengJianBianDongJinEYingYuGongJi" context="neeq_duration_{Y-1}0101-{Y-1}1231_M"/>
    <Item id="00006255" ccId="3786056951" eleName="JingLiRunHeQiTaZongHeShouYiBianDongDaoZhiDeBianDongJinEYingYuGongJi" context="neeq_duration_{Y-1}0101-{Y-1}1231_M"/>
    <Item id="00006256" ccId="3003535502" eleName="SuoYouZheTouRuHeJianShaoZiBenDaoZhiDeBianDongYingYuGongJi" context="neeq_duration_{Y-1}0101-{Y-1}1231_M"/>
    <Item id="00006257" ccId="2672593639" eleName="GuFenZhiFuJiRuSuoYouZheQuanYiDeJinEDaoZhiDeBianDongYingYuGongJi" context="neeq_duration_{Y-1}0101-{Y-1}1231_M"/>
    <Item id="00006258" ccId="2115158490" eleName="QiTaSuoYouZheTouRuHeJianShaoZiBenDaoZhiDeBianDongYingYuGongJi" context="neeq_duration_{Y-1}0101-{Y-1}1231_M"/>
    <Item id="00006259" ccId="1591358627" eleName="LiRunFenPeiDaoZhiDeBianDongYingYuGongJi" context="neeq_duration_{Y-1}0101-{Y-1}1231_M"/>
    <Item id="00006260" ccId="1367327078" eleName="TiQuYingYuGongJiDaoZhiDeBianDongYingYuGongJi" context="neeq_duration_{Y-1}0101-{Y-1}1231_M"/>
    <Item id="00006261" ccId="3130422144" eleName="DuiSuoYouZheHuoGuDongDeFenPeiDaoZhiDeBianDongYingYuGongJi" context="neeq_duration_{Y-1}0101-{Y-1}1231_M"/>
    <Item id="00006262" ccId="2163579472" eleName="QiTaLiRunFenPeiDaoZhiDeBianDongYingYuGongJi" context="neeq_duration_{Y-1}0101-{Y-1}1231_M"/>
    <Item id="00006263" ccId="3916111251" eleName="SuoYouZheQuanYiNeiBuJieZhuanBianDongDaoZhiDeBianDongYingYuGongJi" context="neeq_duration_{Y-1}0101-{Y-1}1231_M"/>
    <Item id="00006264" ccId="2489122892" eleName="ZiBenGongJiZhuanZengZiBenHuoGuBenDaoZhiDeBianDongYingYuGongJi" context="neeq_duration_{Y-1}0101-{Y-1}1231_M"/>
    <Item id="00006265" ccId="3295159432" eleName="YingYuGongJiZhuanZengZiBenHuoGuBenDaoZhiDeBianDongYingYuGongJi" context="neeq_duration_{Y-1}0101-{Y-1}1231_M"/>
    <Item id="00006266" ccId="1282916087" eleName="YingYuGongJiMiBuKuiSunDaoZhiDeBianDongYingYuGongJi" context="neeq_duration_{Y-1}0101-{Y-1}1231_M"/>
    <Item id="00006267" ccId="353318723" eleName="QiTaSuoYouZheQuanYiNeiBuJieZhuanDaoZhiDeBianDongYingYuGongJi" context="neeq_duration_{Y-1}0101-{Y-1}1231_M"/>
    <Item id="00006268" ccId="3948413856" eleName="ZhuanXiangChuBeiDeBianDongYingYuGongJi" context="neeq_duration_{Y-1}0101-{Y-1}1231_M"/>
    <Item id="00006269" ccId="2826847686" eleName="BenQiTiQuDaoZhiDeBianDongYingYuGongJi" context="neeq_duration_{Y-1}0101-{Y-1}1231_M"/>
    <Item id="00006270" ccId="2940007376" eleName="BenQiShiYongDaoZhiDeBianDongYingYuGongJi" context="neeq_duration_{Y-1}0101-{Y-1}1231_M"/>
    <Item id="00006271" ccId="1821375787" eleName="kuaiJiZhengCeBianGengDaoZhiDeBianGengWeiFenPeiLiRun" context="neeq_duration_{Y-1}0101-{Y-1}1231_M"/>
    <Item id="00006272" ccId="1304351967" eleName="QianQiChaCuoGengZhengDaoZhiDeBianGengWeiFenPeiLiRun" context="neeq_duration_{Y-1}0101-{Y-1}1231_M"/>
    <Item id="00006273" ccId="2453730627" eleName="QiTaDaoZhiDeBianGengWeiFenPeiLiRun" context="neeq_duration_{Y-1}0101-{Y-1}1231_M"/>
    <Item id="00006274" ccId="3525416575" eleName="BenNianNianChuYuEWeiFenPeiLiRun" context="neeq_duration_{Y-1}0101-{Y-1}1231_M"/>
    <Item id="00006275" ccId="3784892284" eleName="BenQiZengJianBianDongJinEWeiFenPeiLiRun" context="neeq_duration_{Y-1}0101-{Y-1}1231_M"/>
    <Item id="00006276" ccId="85208233" eleName="JingLiRunHeQiTaZongHeShouYiBianDongDaoZhiDeBianDongJinEWeiFenPeiLiRun" context="neeq_duration_{Y-1}0101-{Y-1}1231_M"/>
    <Item id="00006277" ccId="2998597211" eleName="SuoYouZheTouRuHeJianShaoZiBenDaoZhiDeBianDongWeiFenPeiLiRun" context="neeq_duration_{Y-1}0101-{Y-1}1231_M"/>
    <Item id="00006278" ccId="1547187968" eleName="GuFenZhiFuJiRuSuoYouZheQuanYiDeJinEDaoZhiDeBianDongWeiFenPeiLiRun" context="neeq_duration_{Y-1}0101-{Y-1}1231_M"/>
    <Item id="00006279" ccId="1867249488" eleName="QiTaSuoYouZheTouRuHeJianShaoZiBenDaoZhiDeBianDongWeiFenPeiLiRun" context="neeq_duration_{Y-1}0101-{Y-1}1231_M"/>
    <Item id="00006280" ccId="434101592" eleName="LiRunFenPeiDaoZhiDeBianDongWeiFenPeiLiRun" context="neeq_duration_{Y-1}0101-{Y-1}1231_M"/>
    <Item id="00006281" ccId="292025476" eleName="TiQuYingYuGongJiDaoZhiDeBianDongWeiFenPeiLiRun" context="neeq_duration_{Y-1}0101-{Y-1}1231_M"/>
    <Item id="00006282" ccId="3082165301" eleName="DuiSuoYouZheHuoGuDongDeFenPeiDaoZhiDeBianDongWeiFenPeiLiRun" context="neeq_duration_{Y-1}0101-{Y-1}1231_M"/>
    <Item id="00006283" ccId="487602453" eleName="QiTaLiRunFenPeiDaoZhiDeBianDongWeiFenPeiLiRun" context="neeq_duration_{Y-1}0101-{Y-1}1231_M"/>
    <Item id="00006284" ccId="610248471" eleName="SuoYouZheQuanYiNeiBuJieZhuanBianDongDaoZhiDeBianDongWeiFenPeiLiRun" context="neeq_duration_{Y-1}0101-{Y-1}1231_M"/>
    <Item id="00006285" ccId="1345133670" eleName="ZiBenGongJiZhuanZengZiBenHuoGuBenDaoZhiDeBianDongWeiFenPeiLiRun" context="neeq_duration_{Y-1}0101-{Y-1}1231_M"/>
    <Item id="00006286" ccId="3609143950" eleName="YingYuGongJiZhuanZengZiBenHuoGuBenDaoZhiDeBianDongWeiFenPeiLiRun" context="neeq_duration_{Y-1}0101-{Y-1}1231_M"/>
    <Item id="00006287" ccId="2705133409" eleName="YingYuGongJiMiBuKuiSunDaoZhiDeBianDongWeiFenPeiLiRun" context="neeq_duration_{Y-1}0101-{Y-1}1231_M"/>
    <Item id="00006288" ccId="4157622811" eleName="QiTaSuoYouZheQuanYiNeiBuJieZhuanDaoZhiDeBianDongWeiFenPeiLiRun" context="neeq_duration_{Y-1}0101-{Y-1}1231_M"/>
    <Item id="00006289" ccId="964544726" eleName="ZhuanXiangChuBeiDeBianDongWeiFenPeiLiRun" context="neeq_duration_{Y-1}0101-{Y-1}1231_M"/>
    <Item id="00006290" ccId="3253299029" eleName="BenQiTiQuDaoZhiDeBianDongWeiFenPeiLiRun" context="neeq_duration_{Y-1}0101-{Y-1}1231_M"/>
    <Item id="00006291" ccId="2033375436" eleName="BenQiShiYongDaoZhiDeBianDongWeiFenPeiLiRun" context="neeq_duration_{Y-1}0101-{Y-1}1231_M"/>
    <Item id="00006292" ccId="2260784982" eleName="kuaiJiZhengCeBianGengDaoZhiDeBianGengSuoYouZheQuanYi" context="neeq_duration_{Y-1}0101-{Y-1}1231_M"/>
    <Item id="00006293" ccId="2655172997" eleName="QianQiChaCuoGengZhengDaoZhiDeBianGengSuoYouZheQuanYi" context="neeq_duration_{Y-1}0101-{Y-1}1231_M"/>
    <Item id="00006294" ccId="3659855170" eleName="QiTaDaoZhiDeBianGengSuoYouZheQuanYi" context="neeq_duration_{Y-1}0101-{Y-1}1231_M"/>
    <Item id="00006295" ccId="1429072068" eleName="BenNianNianChuYuESuoYouZheQuanYi" context="neeq_duration_{Y-1}0101-{Y-1}1231_M"/>
    <Item id="00006296" ccId="3880652845" eleName="BenQiZengJianBianDongJinESuoYouZheQuanYi" context="neeq_duration_{Y-1}0101-{Y-1}1231_M"/>
    <Item id="00006297" ccId="2377114289" eleName="JingLiRunHeQiTaZongHeShouYiBianDongDaoZhiDeBianDongJinESuoYouZheQuanYi" context="neeq_duration_{Y-1}0101-{Y-1}1231_M"/>
    <Item id="00006298" ccId="508488515" eleName="SuoYouZheTouRuHeJianShaoZiBenDaoZhiDeBianDongSuoYouZheQuanYi" context="neeq_duration_{Y-1}0101-{Y-1}1231_M"/>
    <Item id="00006299" ccId="440350756" eleName="GuFenZhiFuJiRuSuoYouZheQuanYiDeJinEDaoZhiDeBianDongSuoYouZheQuanYi" context="neeq_duration_{Y-1}0101-{Y-1}1231_M"/>
    <Item id="00006300" ccId="1306430059" eleName="QiTaSuoYouZheTouRuHeJianShaoZiBenDaoZhiDeBianDongSuoYouZheQuanYi" context="neeq_duration_{Y-1}0101-{Y-1}1231_M"/>
    <Item id="00006301" ccId="3009002070" eleName="LiRunFenPeiDaoZhiDeBianDongSuoYouZheQuanYi" context="neeq_duration_{Y-1}0101-{Y-1}1231_M"/>
    <Item id="00006302" ccId="221187315" eleName="TiQuYingYuGongJiDaoZhiDeBianDongSuoYouZheQuanYi" context="neeq_duration_{Y-1}0101-{Y-1}1231_M"/>
    <Item id="00006303" ccId="884985833" eleName="DuiSuoYouZheHuoGuDongDeFenPeiDaoZhiDeBianDongSuoYouZheQuanYi" context="neeq_duration_{Y-1}0101-{Y-1}1231_M"/>
    <Item id="00006304" ccId="871885636" eleName="QiTaLiRunFenPeiDaoZhiDeBianDongSuoYouZheQuanYi" context="neeq_duration_{Y-1}0101-{Y-1}1231_M"/>
    <Item id="00006305" ccId="1935006339" eleName="SuoYouZheQuanYiNeiBuJieZhuanBianDongDaoZhiDeBianDongSuoYouZheQuanYi" context="neeq_duration_{Y-1}0101-{Y-1}1231_M"/>
    <Item id="00006306" ccId="575858977" eleName="ZiBenGongJiZhuanZengZiBenHuoGuBenDaoZhiDeBianDongSuoYouZheQuanYi" context="neeq_duration_{Y-1}0101-{Y-1}1231_M"/>
    <Item id="00006307" ccId="4217364347" eleName="YingYuGongJiZhuanZengZiBenHuoGuBenDaoZhiDeBianDongSuoYouZheQuanYi" context="neeq_duration_{Y-1}0101-{Y-1}1231_M"/>
    <Item id="00006308" ccId="3394138482" eleName="YingYuGongJiMiBuKuiSunDaoZhiDeBianDongSuoYouZheQuanYi" context="neeq_duration_{Y-1}0101-{Y-1}1231_M"/>
    <Item id="00006309" ccId="663665665" eleName="QiTaSuoYouZheQuanYiNeiBuJieZhuanDaoZhiDeBianDongSuoYouZheQuanYi" context="neeq_duration_{Y-1}0101-{Y-1}1231_M"/>
    <Item id="00006310" ccId="3527742226" eleName="ZhuanXiangChuBeiDeBianDongSuoYouZheQuanYi" context="neeq_duration_{Y-1}0101-{Y-1}1231_M"/>
    <Item id="00006311" ccId="1649857739" eleName="BenQiTiQuDaoZhiDeBianDongSuoYouZheQuanYi" context="neeq_duration_{Y-1}0101-{Y-1}1231_M"/>
    <Item id="00006312" ccId="2441634159" eleName="BenQiShiYongDaoZhiDeBianDongSuoYouZheQuanYi" context="neeq_duration_{Y-1}0101-{Y-1}1231_M"/>
    <Item id="00006316" ccId="3018025409" eleName="SuoYouZheTouRuZiBenDaoZhiDeBianDongShiShouZiBenHuoGuBen" context="neeq_duration_{Y}0101-{Y}1231_M"/>
    <Item id="00006317" ccId="2561818577" eleName="QiTaQuanYiGongJuChiYouZheTouRuZiBenDaoZhiDeBianDongShiShouZiBenHuoGuBen" context="neeq_duration_{Y}0101-{Y}1231_M"/>
    <Item id="00006318" ccId="2974704581" eleName="QiTaZengJianBianDongJinEShiShouZiBenHuoGuBen" context="neeq_duration_{Y}0101-{Y}1231_M"/>
    <Item id="00006322" ccId="737668353" eleName="CapitalSurplus" context="neeq_instant_{Y}1231_M"/>
    <Item id="00006395" ccId="2781670714" eleName="SuoYouZheTouRuZiBenDaoZhiDeBianDongZiBenGongJi" context="neeq_duration_{Y}0101-{Y}1231_M"/>
    <Item id="00006396" ccId="4128331877" eleName="QiTaQuanYiGongJuChiYouZheTouRuZiBenDaoZhiDeBianDongZiBenGongJi" context="neeq_duration_{Y}0101-{Y}1231_M"/>
    <Item id="00006397" ccId="774361485" eleName="QiTaZengJianBianDongJinEZiBenGongJi" context="neeq_duration_{Y}0101-{Y}1231_M"/>
    <Item id="00006398" ccId="3753605379" eleName="SuoYouZheTouRuZiBenDaoZhiDeBianDongKuCunGu" context="neeq_duration_{Y}0101-{Y}1231_M"/>
    <Item id="00006399" ccId="975800687" eleName="QiTaQuanYiGongJuChiYouZheTouRuZiBenDaoZhiDeBianDongKuCunGu" context="neeq_duration_{Y}0101-{Y}1231_M"/>
    <Item id="00006400" ccId="766892290" eleName="QiTaZengJianBianDongJinEKuCunGu" context="neeq_duration_{Y}0101-{Y}1231_M"/>
    <Item id="00006401" ccId="21376267" eleName="SuoYouZheTouRuZiBenDaoZhiDeBianDongQiTaZongHeShouYi" context="neeq_duration_{Y}0101-{Y}1231_M"/>
    <Item id="00006402" ccId="3986489483" eleName="QiTaQuanYiGongJuChiYouZheTouRuZiBenDaoZhiDeBianDongQiTaZongHeShouYi" context="neeq_duration_{Y}0101-{Y}1231_M"/>
    <Item id="00006403" ccId="838653715" eleName="QiTaZengJianBianDongJinEQiTaZongHeShouYi" context="neeq_duration_{Y}0101-{Y}1231_M"/>
    <Item id="00006404" ccId="935096115" eleName="SuoYouZheTouRuZiBenDaoZhiDeBianDongZhuanXiangChuBei" context="neeq_duration_{Y}0101-{Y}1231_M"/>
    <Item id="00006405" ccId="4123791946" eleName="QiTaQuanYiGongJuChiYouZheTouRuZiBenDaoZhiDeBianDongZhuanXiangChuBei" context="neeq_duration_{Y}0101-{Y}1231_M"/>
    <Item id="00006406" ccId="3616386991" eleName="QiTaZengJianBianDongJinEZhuanXiangChuBei" context="neeq_duration_{Y}0101-{Y}1231_M"/>
    <Item id="00006407" ccId="4062193748" eleName="SuoYouZheTouRuZiBenDaoZhiDeBianDongYingYuGongJi" context="neeq_duration_{Y}0101-{Y}1231_M"/>
    <Item id="00006408" ccId="1040324599" eleName="QiTaQuanYiGongJuChiYouZheTouRuZiBenDaoZhiDeBianDongYingYuGongJi" context="neeq_duration_{Y}0101-{Y}1231_M"/>
    <Item id="00006409" ccId="1547569587" eleName="QiTaZengJianBianDongJinEYingYuGongJi" context="neeq_duration_{Y}0101-{Y}1231_M"/>
    <Item id="00006410" ccId="4041765316" eleName="QiTaZengJianBianDongJinEWeiFenPeiLiRun" context="neeq_duration_{Y}0101-{Y}1231_M"/>
    <Item id="00006411" ccId="1456293602" eleName="SuoYouZheTouRuZiBenDaoZhiDeBianDongWeiFenPeiLiRun" context="neeq_duration_{Y}0101-{Y}1231_M"/>
    <Item id="00006412" ccId="3529349680" eleName="QiTaQuanYiGongJuChiYouZheTouRuZiBenDaoZhiDeBianDongWeiFenPeiLiRun" context="neeq_duration_{Y}0101-{Y}1231_M"/>
    <Item id="00006413" ccId="362638446" eleName="SuoYouZheTouRuZiBenDaoZhiDeBianDongSuoYouZheQuanYi" context="neeq_duration_{Y}0101-{Y}1231_M"/>
    <Item id="00006414" ccId="4180675465" eleName="QiTaQuanYiGongJuChiYouZheTouRuZiBenDaoZhiDeBianDongSuoYouZheQuanYi" context="neeq_duration_{Y}0101-{Y}1231_M"/>
    <Item id="00006415" ccId="2912108639" eleName="QiTaZengJianBianDongJinESuoYouZheQuanYi" context="neeq_duration_{Y}0101-{Y}1231_M"/>
    <Item id="00006422" ccId="2248152218" eleName="SuoYouZheTouRuZiBenDaoZhiDeBianDongShiShouZiBenHuoGuBen" context="neeq_duration_{Y-1}0101-{Y-1}1231_M"/>
    <Item id="00006423" ccId="2233732426" eleName="QiTaQuanYiGongJuChiYouZheTouRuZiBenDaoZhiDeBianDongShiShouZiBenHuoGuBen" context="neeq_duration_{Y-1}0101-{Y-1}1231_M"/>
    <Item id="00006424" ccId="4118154661" eleName="QiTaZengJianBianDongJinEShiShouZiBenHuoGuBen" context="neeq_duration_{Y-1}0101-{Y-1}1231_M"/>
    <Item id="00006497" ccId="3592488675" eleName="SuoYouZheTouRuZiBenDaoZhiDeBianDongZiBenGongJi" context="neeq_duration_{Y-1}0101-{Y-1}1231_M"/>
    <Item id="00006498" ccId="3565971204" eleName="QiTaQuanYiGongJuChiYouZheTouRuZiBenDaoZhiDeBianDongZiBenGongJi" context="neeq_duration_{Y-1}0101-{Y-1}1231_M"/>
    <Item id="00006499" ccId="2924445674" eleName="QiTaZengJianBianDongJinEZiBenGongJi" context="neeq_duration_{Y-1}0101-{Y-1}1231_M"/>
    <Item id="00006500" ccId="3548624898" eleName="SuoYouZheTouRuZiBenDaoZhiDeBianDongKuCunGu" context="neeq_duration_{Y-1}0101-{Y-1}1231_M"/>
    <Item id="00006501" ccId="3087488544" eleName="QiTaQuanYiGongJuChiYouZheTouRuZiBenDaoZhiDeBianDongKuCunGu" context="neeq_duration_{Y-1}0101-{Y-1}1231_M"/>
    <Item id="00006502" ccId="1836562360" eleName="QiTaZengJianBianDongJinEKuCunGu" context="neeq_duration_{Y-1}0101-{Y-1}1231_M"/>
    <Item id="00006503" ccId="255802432" eleName="SuoYouZheTouRuZiBenDaoZhiDeBianDongQiTaZongHeShouYi" context="neeq_duration_{Y-1}0101-{Y-1}1231_M"/>
    <Item id="00006504" ccId="898324245" eleName="QiTaQuanYiGongJuChiYouZheTouRuZiBenDaoZhiDeBianDongQiTaZongHeShouYi" context="neeq_duration_{Y-1}0101-{Y-1}1231_M"/>
    <Item id="00006505" ccId="1102614478" eleName="QiTaZengJianBianDongJinEQiTaZongHeShouYi" context="neeq_duration_{Y-1}0101-{Y-1}1231_M"/>
    <Item id="00006506" ccId="2924979645" eleName="SuoYouZheTouRuZiBenDaoZhiDeBianDongZhuanXiangChuBei" context="neeq_duration_{Y-1}0101-{Y-1}1231_M"/>
    <Item id="00006507" ccId="1069771699" eleName="QiTaQuanYiGongJuChiYouZheTouRuZiBenDaoZhiDeBianDongZhuanXiangChuBei" context="neeq_duration_{Y-1}0101-{Y-1}1231_M"/>
    <Item id="00006508" ccId="4013245051" eleName="QiTaZengJianBianDongJinEZhuanXiangChuBei" context="neeq_duration_{Y-1}0101-{Y-1}1231_M"/>
    <Item id="00006509" ccId="1800881459" eleName="SuoYouZheTouRuZiBenDaoZhiDeBianDongYingYuGongJi" context="neeq_duration_{Y-1}0101-{Y-1}1231_M"/>
    <Item id="00006510" ccId="774908680" eleName="QiTaQuanYiGongJuChiYouZheTouRuZiBenDaoZhiDeBianDongYingYuGongJi" context="neeq_duration_{Y-1}0101-{Y-1}1231_M"/>
    <Item id="00006511" ccId="2205289082" eleName="QiTaZengJianBianDongJinEYingYuGongJi" context="neeq_duration_{Y-1}0101-{Y-1}1231_M"/>
    <Item id="00006512" ccId="3418807877" eleName="SuoYouZheTouRuZiBenDaoZhiDeBianDongWeiFenPeiLiRun" context="neeq_duration_{Y-1}0101-{Y-1}1231_M"/>
    <Item id="00006513" ccId="1382279722" eleName="QiTaQuanYiGongJuChiYouZheTouRuZiBenDaoZhiDeBianDongWeiFenPeiLiRun" context="neeq_duration_{Y-1}0101-{Y-1}1231_M"/>
    <Item id="00006514" ccId="3986333808" eleName="SuoYouZheTouRuZiBenDaoZhiDeBianDongSuoYouZheQuanYi" context="neeq_duration_{Y-1}0101-{Y-1}1231_M"/>
    <Item id="00006515" ccId="3113617108" eleName="QiTaQuanYiGongJuChiYouZheTouRuZiBenDaoZhiDeBianDongSuoYouZheQuanYi" context="neeq_duration_{Y-1}0101-{Y-1}1231_M"/>
    <Item id="00006516" ccId="1854454361" eleName="QiTaZengJianBianDongJinEWeiFenPeiLiRun" context="neeq_duration_{Y-1}0101-{Y-1}1231_M"/>
    <Item id="00006517" ccId="1970017068" eleName="QiTaZengJianBianDongJinESuoYouZheQuanYi" context="neeq_duration_{Y-1}0101-{Y-1}1231_M"/>
    <Item id="00007110" ccId="1777905188" eleName="kuaiJiZhengCeBianGengDaoZhiDeBianGengShiShouZiBenHuoGuBen" context="neeq_duration_{Y}0101-{Y}1231"/>
    <Item id="00007111" ccId="1656800656" eleName="QianQiChaCuoGengZhengDaoZhiDeBianGengShiShouZiBenHuoGuBen" context="neeq_duration_{Y}0101-{Y}1231"/>
    <Item id="00007112" ccId="2158493720" eleName="QiTaDaoZhiDeBianGengShiShouZiBenHuoGuBen" context="neeq_duration_{Y}0101-{Y}1231"/>
    <Item id="00007114" ccId="422543399" eleName="BenQiZengJianBianDongJinEShiShouZiBenHuoGuBen" context="neeq_duration_{Y}0101-{Y}1231"/>
    <Item id="00007115" ccId="674153179" eleName="SuoYouZheTouRuHeJianShaoZiBenDaoZhiDeBianDongShiShouZiBenHuoGuBen" context="neeq_duration_{Y}0101-{Y}1231"/>
    <Item id="00007116" ccId="3526028440" eleName="GuFenZhiFuJiRuSuoYouZheQuanYiDeJinEDaoZhiDeBianDongShiShouZiBenHuoGuBen" context="neeq_duration_{Y}0101-{Y}1231"/>
    <Item id="00007117" ccId="1661261201" eleName="LiRunFenPeiDaoZhiDeBianDongShiShouZiBenHuoGuBen" context="neeq_duration_{Y}0101-{Y}1231"/>
    <Item id="00007118" ccId="3359913656" eleName="TiQuYingYuGongJiDaoZhiDeBianDongShiShouZiBenHuoGuBen" context="neeq_duration_{Y}0101-{Y}1231"/>
    <Item id="00007119" ccId="2700580657" eleName="DuiSuoYouZheHuoGuDongDeFenPeiDaoZhiDeBianDongShiShouZiBenHuoGuBen" context="neeq_duration_{Y}0101-{Y}1231"/>
    <Item id="00007120" ccId="3452877227" eleName="QiTaLiRunFenPeiDaoZhiDeBianDongShiShouZiBenHuoGuBen" context="neeq_duration_{Y}0101-{Y}1231"/>
    <Item id="00007121" ccId="328023" eleName="QiTaSuoYouZheTouRuHeJianShaoZiBenDaoZhiDeBianDongShiShouZiBenHuoGuBen" context="neeq_duration_{Y}0101-{Y}1231"/>
    <Item id="00007122" ccId="2554717901" eleName="SuoYouZheQuanYiNeiBuJieZhuanBianDongDaoZhiDeBianDongShiShouZiBenHuoGuBen" context="neeq_duration_{Y}0101-{Y}1231"/>
    <Item id="00007123" ccId="2385667409" eleName="ZiBenGongJiZhuanZengZiBenHuoGuBenDaoZhiDeBianDongShiShouZiBenHuoGuBen" context="neeq_duration_{Y}0101-{Y}1231"/>
    <Item id="00007124" ccId="1744605825" eleName="YingYuGongJiZhuanZengZiBenHuoGuBenDaoZhiDeBianDongShiShouZiBenHuoGuBen" context="neeq_duration_{Y}0101-{Y}1231"/>
    <Item id="00007125" ccId="4184682448" eleName="YingYuGongJiMiBuKuiSunDaoZhiDeBianDongShiShouZiBenHuoGuBen" context="neeq_duration_{Y}0101-{Y}1231"/>
    <Item id="00007126" ccId="1412432606" eleName="QiTaSuoYouZheQuanYiNeiBuJieZhuanDaoZhiDeBianDongShiShouZiBenHuoGuBen" context="neeq_duration_{Y}0101-{Y}1231"/>
    <Item id="00007127" ccId="542562821" eleName="ZhuanXiangChuBeiDeBianDongShiShouZiBenHuoGuBen" context="neeq_duration_{Y}0101-{Y}1231"/>
    <Item id="00007128" ccId="1401020318" eleName="BenQiTiQuDaoZhiDeBianDongShiShouZiBenHuoGuBen" context="neeq_duration_{Y}0101-{Y}1231"/>
    <Item id="00007129" ccId="2721548937" eleName="BenQiShiYongDaoZhiDeBianDongShiShouZiBenHuoGuBen" context="neeq_duration_{Y}0101-{Y}1231"/>
    <Item id="00007133" ccId="3484566367" eleName="QianQiChaCuoGengZhengDaoZhiDeBianGengZiBenGongJi" context="neeq_duration_{Y}0101-{Y}1231"/>
    <Item id="00007134" ccId="3173204838" eleName="QiTaDaoZhiDeBianGengZiBenGongJi" context="neeq_duration_{Y}0101-{Y}1231"/>
    <Item id="00007135" ccId="831715937" eleName="BenNianNianChuYuEZiBenGongJi" context="neeq_duration_{Y}0101-{Y}1231"/>
    <Item id="00007138" ccId="3981243196" eleName="BenQiZengJianBianDongJinEZiBenGongJi" context="neeq_duration_{Y}0101-{Y}1231"/>
    <Item id="00007139" ccId="3740261647" eleName="SuoYouZheTouRuHeJianShaoZiBenDaoZhiDeBianDongZiBenGongJi" context="neeq_duration_{Y}0101-{Y}1231"/>
    <Item id="00007140" ccId="442972152" eleName="GuFenZhiFuJiRuSuoYouZheQuanYiDeJinEDaoZhiDeBianDongZiBenGongJi" context="neeq_duration_{Y}0101-{Y}1231"/>
    <Item id="00007141" ccId="390621758" eleName="QiTaSuoYouZheTouRuHeJianShaoZiBenDaoZhiDeBianDongZiBenGongJi" context="neeq_duration_{Y}0101-{Y}1231"/>
    <Item id="00007142" ccId="3025961295" eleName="LiRunFenPeiDaoZhiDeBianDongZiBenGongJi" context="neeq_duration_{Y}0101-{Y}1231"/>
    <Item id="00007143" ccId="4235786394" eleName="TiQuYingYuGongJiDaoZhiDeBianDongZiBenGongJi" context="neeq_duration_{Y}0101-{Y}1231"/>
    <Item id="00007144" ccId="2357522455" eleName="DuiSuoYouZheHuoGuDongDeFenPeiDaoZhiDeBianDongZiBenGongJi" context="neeq_duration_{Y}0101-{Y}1231"/>
    <Item id="00007145" ccId="906502033" eleName="QiTaLiRunFenPeiDaoZhiDeBianDongZiBenGongJi" context="neeq_duration_{Y}0101-{Y}1231"/>
    <Item id="00007146" ccId="818461348" eleName="SuoYouZheQuanYiNeiBuJieZhuanBianDongDaoZhiDeBianDongZiBenGongJi" context="neeq_duration_{Y}0101-{Y}1231"/>
    <Item id="00007147" ccId="987283679" eleName="ZiBenGongJiZhuanZengZiBenHuoGuBenDaoZhiDeBianDongZiBenGongJi" context="neeq_duration_{Y}0101-{Y}1231"/>
    <Item id="00007148" ccId="1605310898" eleName="YingYuGongJiZhuanZengZiBenHuoGuBenDaoZhiDeBianDongZiBenGongJi" context="neeq_duration_{Y}0101-{Y}1231"/>
    <Item id="00007149" ccId="1922835533" eleName="YingYuGongJiMiBuKuiSunDaoZhiDeBianDongZiBenGongJi" context="neeq_duration_{Y}0101-{Y}1231"/>
    <Item id="00007150" ccId="2548176611" eleName="QiTaSuoYouZheQuanYiNeiBuJieZhuanDaoZhiDeBianDongZiBenGongJi" context="neeq_duration_{Y}0101-{Y}1231"/>
    <Item id="00007151" ccId="2698956184" eleName="ZhuanXiangChuBeiDeBianDongZiBenGongJi" context="neeq_duration_{Y}0101-{Y}1231"/>
    <Item id="00007152" ccId="3005147700" eleName="BenQiTiQuDaoZhiDeBianDongZiBenGongJi" context="neeq_duration_{Y}0101-{Y}1231"/>
    <Item id="00007153" ccId="1586489275" eleName="BenQiShiYongDaoZhiDeBianDongZiBenGongJi" context="neeq_duration_{Y}0101-{Y}1231"/>
    <Item id="00007154" ccId="1546717877" eleName="kuaiJiZhengCeBianGengDaoZhiDeBianGengKuCunGu" context="neeq_duration_{Y}0101-{Y}1231"/>
    <Item id="00007155" ccId="1982272163" eleName="QianQiChaCuoGengZhengDaoZhiDeBianGengKuCunGu" context="neeq_duration_{Y}0101-{Y}1231"/>
    <Item id="00007156" ccId="3840869985" eleName="QiTaDaoZhiDeBianGengKuCunGu" context="neeq_duration_{Y}0101-{Y}1231"/>
    <Item id="00007157" ccId="1243299334" eleName="BenNianNianChuYuEKuCunGu" context="neeq_duration_{Y}0101-{Y}1231"/>
    <Item id="00007159" ccId="3793144614" eleName="BenQiZengJianBianDongJinEKuCunGu" context="neeq_duration_{Y}0101-{Y}1231"/>
    <Item id="00007160" ccId="624434745" eleName="JingLiRunHeQiTaZongHeShouYiBianDongDaoZhiDeBianDongJinEKuCunGu" context="neeq_duration_{Y}0101-{Y}1231"/>
    <Item id="00007161" ccId="3514402959" eleName="SuoYouZheTouRuHeJianShaoZiBenDaoZhiDeBianDongKuCunGu" context="neeq_duration_{Y}0101-{Y}1231"/>
    <Item id="00007162" ccId="3831080981" eleName="GuFenZhiFuJiRuSuoYouZheQuanYiDeJinEDaoZhiDeBianDongKuCunGu" context="neeq_duration_{Y}0101-{Y}1231"/>
    <Item id="00007163" ccId="2948645069" eleName="QiTaSuoYouZheTouRuHeJianShaoZiBenDaoZhiDeBianDong" context="neeq_duration_{Y}0101-{Y}1231"/>
    <Item id="00007164" ccId="2136665340" eleName="LiRunFenPeiDaoZhiDeBianDongKuCunGu" context="neeq_duration_{Y}0101-{Y}1231"/>
    <Item id="00007165" ccId="112179326" eleName="TiQuYingYuGongJiDaoZhiDeBianDongKuCunGu" context="neeq_duration_{Y}0101-{Y}1231"/>
    <Item id="00007166" ccId="4288908438" eleName="DuiSuoYouZheHuoGuDongDeFenPeiDaoZhiDeBianDongKuCunGu" context="neeq_duration_{Y}0101-{Y}1231"/>
    <Item id="00007167" ccId="1175610600" eleName="QiTaLiRunFenPeiDaoZhiDeBianDongKuCunGu" context="neeq_duration_{Y}0101-{Y}1231"/>
    <Item id="00007168" ccId="3031742136" eleName="SuoYouZheQuanYiNeiBuJieZhuanBianDongDaoZhiDeBianDongKuCunGu" context="neeq_duration_{Y}0101-{Y}1231"/>
    <Item id="00007169" ccId="3815512675" eleName="ZiBenGongJiZhuanZengZiBenHuoGuBenDaoZhiDeBianDongKuCunGu" context="neeq_duration_{Y}0101-{Y}1231"/>
    <Item id="00007170" ccId="1852527474" eleName="YingYuGongJiZhuanZengZiBenHuoGuBenDaoZhiDeBianDongKuCunGu" context="neeq_duration_{Y}0101-{Y}1231"/>
    <Item id="00007171" ccId="3469986681" eleName="YingYuGongJiMiBuKuiSunDaoZhiDeBianDongKuCunGu" context="neeq_duration_{Y}0101-{Y}1231"/>
    <Item id="00007172" ccId="627282234" eleName="QiTaSuoYouZheQuanYiNeiBuJieZhuanDaoZhiDeBianDongKuCunGu" context="neeq_duration_{Y}0101-{Y}1231"/>
    <Item id="00007173" ccId="3160715873" eleName="ZhuanXiangChuBeiDeBianDongKuCunGu" context="neeq_duration_{Y}0101-{Y}1231"/>
    <Item id="00007174" ccId="1254397597" eleName="BenQiTiQuDaoZhiDeBianDongKuCunGu" context="neeq_duration_{Y}0101-{Y}1231"/>
    <Item id="00007175" ccId="1877726865" eleName="BenQiShiYongDaoZhiDeBianDongKuCunGu" context="neeq_duration_{Y}0101-{Y}1231"/>
    <Item id="00007178" ccId="1485816649" eleName="kuaiJiZhengCeBianGengDaoZhiDeBianGengQiTaZongHeShouYi" context="neeq_duration_{Y}0101-{Y}1231"/>
    <Item id="00007179" ccId="3655864383" eleName="QianQiChaCuoGengZhengDaoZhiDeBianGengQiTaZongHeShouYi" context="neeq_duration_{Y}0101-{Y}1231"/>
    <Item id="00007180" ccId="3997127369" eleName="QiTaDaoZhiDeBianGengQiTaZongHeShouYi" context="neeq_duration_{Y}0101-{Y}1231"/>
    <Item id="00007181" ccId="4013628415" eleName="BenNianNianChuYuEQiTaZongHeShouYi" context="neeq_duration_{Y}0101-{Y}1231"/>
    <Item id="00007182" ccId="1508259200" eleName="BenQiZengJianBianDongJinEQiTaZongHeShouYi" context="neeq_duration_{Y}0101-{Y}1231"/>
    <Item id="00007183" ccId="2170738688" eleName="JingLiRunHeQiTaZongHeShouYiBianDongDaoZhiDeBianDongJinEQiTaZongHeShouYi" context="neeq_duration_{Y}0101-{Y}1231"/>
    <Item id="00007184" ccId="471182898" eleName="SuoYouZheTouRuHeJianShaoZiBenDaoZhiDeBianDongQiTaZongHeShouYi" context="neeq_duration_{Y}0101-{Y}1231"/>
    <Item id="00007185" ccId="263742009" eleName="GuFenZhiFuJiRuSuoYouZheQuanYiDeJinEDaoZhiDeBianDongQiTaZongHeShouYi" context="neeq_duration_{Y}0101-{Y}1231"/>
    <Item id="00007186" ccId="863166772" eleName="QiTaSuoYouZheTouRuHeJianShaoZiBenDaoZhiDeBianDongQiTaZongHeShouYi" context="neeq_duration_{Y}0101-{Y}1231"/>
    <Item id="00007187" ccId="681715796" eleName="LiRunFenPeiDaoZhiDeBianDongQiTaZongHeShouYi" context="neeq_duration_{Y}0101-{Y}1231"/>
    <Item id="00007188" ccId="501947283" eleName="TiQuYingYuGongJiDaoZhiDeBianDongQiTaZongHeShouYi" context="neeq_duration_{Y}0101-{Y}1231"/>
    <Item id="00007189" ccId="490607469" eleName="DuiSuoYouZheHuoGuDongDeFenPeiDaoZhiDeBianDongQiTaZongHeShouYi" context="neeq_duration_{Y}0101-{Y}1231"/>
    <Item id="00007190" ccId="425933739" eleName="QiTaLiRunFenPeiDaoZhiDeBianDongQiTaZongHeShouYi" context="neeq_duration_{Y}0101-{Y}1231"/>
    <Item id="00007191" ccId="2033687573" eleName="SuoYouZheQuanYiNeiBuJieZhuanBianDongDaoZhiDeBianDongQiTaZongHeShouYi" context="neeq_duration_{Y}0101-{Y}1231"/>
    <Item id="00007192" ccId="77875239" eleName="ZiBenGongJiZhuanZengZiBenHuoGuBenDaoZhiDeBianDongQiTaZongHeShouYi" context="neeq_duration_{Y}0101-{Y}1231"/>
    <Item id="00007193" ccId="1140306007" eleName="YingYuGongJiZhuanZengZiBenHuoGuBenDaoZhiDeBianDongQiTaZongHeShouYi" context="neeq_duration_{Y}0101-{Y}1231"/>
    <Item id="00007194" ccId="909037373" eleName="YingYuGongJiMiBuKuiSunDaoZhiDeBianDongQiTaZongHeShouYi" context="neeq_duration_{Y}0101-{Y}1231"/>
    <Item id="00007195" ccId="648564735" eleName="QiTaSuoYouZheQuanYiNeiBuJieZhuanDaoZhiDeBianDongQiTaZongHeShouYi" context="neeq_duration_{Y}0101-{Y}1231"/>
    <Item id="00007196" ccId="2561582381" eleName="ZhuanXiangChuBeiDeBianDongQiTaZongHeShouYi" context="neeq_duration_{Y}0101-{Y}1231"/>
    <Item id="00007197" ccId="3597035525" eleName="BenQiTiQuDaoZhiDeBianDongQiTaZongHeShouYi" context="neeq_duration_{Y}0101-{Y}1231"/>
    <Item id="00007198" ccId="3422736081" eleName="BenQiShiYongDaoZhiDeBianDongQiTaZongHeShouYi" context="neeq_duration_{Y}0101-{Y}1231"/>
    <Item id="00007201" ccId="1917127867" eleName="kuaiJiZhengCeBianGengDaoZhiDeBianGengZhuanXiangChuBei" context="neeq_duration_{Y}0101-{Y}1231"/>
    <Item id="00007202" ccId="2434551501" eleName="QianQiChaCuoGengZhengDaoZhiDeBianGengZhuanXiangChuBei" context="neeq_duration_{Y}0101-{Y}1231"/>
    <Item id="00007203" ccId="3106604973" eleName="QiTaDaoZhiDeBianGengZhuanXiangChuBei" context="neeq_duration_{Y}0101-{Y}1231"/>
    <Item id="00007204" ccId="3093960555" eleName="BenNianNianChuYuEZhuanXiangChuBei" context="neeq_duration_{Y}0101-{Y}1231"/>
    <Item id="00007205" ccId="626123893" eleName="BenQiZengJianBianDongJinEZhuanXiangChuBei" context="neeq_duration_{Y}0101-{Y}1231"/>
    <Item id="00007206" ccId="3893445257" eleName="JingLiRunHeQiTaZongHeShouYiBianDongDaoZhiDeBianDongJinEZhuanXiangChuBei" context="neeq_duration_{Y}0101-{Y}1231"/>
    <Item id="00007207" ccId="1917278383" eleName="SuoYouZheTouRuHeJianShaoZiBenDaoZhiDeBianDongZhuanXiangChuBei" context="neeq_duration_{Y}0101-{Y}1231"/>
    <Item id="00007208" ccId="1777976952" eleName="GuFenZhiFuJiRuSuoYouZheQuanYiDeJinEDaoZhiDeBianDongZhuanXiangChuBei" context="neeq_duration_{Y}0101-{Y}1231"/>
    <Item id="00007209" ccId="1421296262" eleName="QiTaSuoYouZheTouRuHeJianShaoZiBenDaoZhiDeBianDongZhuanXiangChuBei" context="neeq_duration_{Y}0101-{Y}1231"/>
    <Item id="00007210" ccId="3829930048" eleName="LiRunFenPeiDaoZhiDeBianDongZhuanXiangChuBei" context="neeq_duration_{Y}0101-{Y}1231"/>
    <Item id="00007211" ccId="3039688424" eleName="TiQuYingYuGongJiDaoZhiDeBianDongZhuanXiangChuBei" context="neeq_duration_{Y}0101-{Y}1231"/>
    <Item id="00007212" ccId="2940783183" eleName="DuiSuoYouZheHuoGuDongDeFenPeiDaoZhiDeBianDongZhuanXiangChuBei" context="neeq_duration_{Y}0101-{Y}1231"/>
    <Item id="00007213" ccId="1399404055" eleName="QiTaLiRunFenPeiDaoZhiDeBianDongZhuanXiangChuBei" context="neeq_duration_{Y}0101-{Y}1231"/>
    <Item id="00007214" ccId="1289009589" eleName="SuoYouZheQuanYiNeiBuJieZhuanBianDongDaoZhiDeBianDongZhuanXiangChuBei" context="neeq_duration_{Y}0101-{Y}1231"/>
    <Item id="00007215" ccId="141630635" eleName="ZiBenGongJiZhuanZengZiBenHuoGuBenDaoZhiDeBianDongZhuanXiangChuBei" context="neeq_duration_{Y}0101-{Y}1231"/>
    <Item id="00007216" ccId="1244066850" eleName="YingYuGongJiZhuanZengZiBenHuoGuBenDaoZhiDeBianDongZhuanXiangChuBei" context="neeq_duration_{Y}0101-{Y}1231"/>
    <Item id="00007217" ccId="91441284" eleName="YingYuGongJiMiBuKuiSunDaoZhiDeBianDongZhuanXiangChuBei" context="neeq_duration_{Y}0101-{Y}1231"/>
    <Item id="00007218" ccId="3719678551" eleName="QiTaSuoYouZheQuanYiNeiBuJieZhuanDaoZhiDeBianDongZhuanXiangChuBei" context="neeq_duration_{Y}0101-{Y}1231"/>
    <Item id="00007219" ccId="3741577245" eleName="ZhuanXiangChuBeiDeBianDongZhuanXiangChuBei" context="neeq_duration_{Y}0101-{Y}1231"/>
    <Item id="00007220" ccId="2400785080" eleName="BenQiTiQuDaoZhiDeBianDongZhuanXiangChuBei" context="neeq_duration_{Y}0101-{Y}1231"/>
    <Item id="00007221" ccId="2885350270" eleName="BenQiShiYongDaoZhiDeBianDongZhuanXiangChuBei" context="neeq_duration_{Y}0101-{Y}1231"/>
    <Item id="00007224" ccId="3165111739" eleName="kuaiJiZhengCeBianGengDaoZhiDeBianGengYingYuGongJi" context="neeq_duration_{Y}0101-{Y}1231"/>
    <Item id="00007225" ccId="832099321" eleName="QianQiChaCuoGengZhengDaoZhiDeBianGengYingYuGongJi" context="neeq_duration_{Y}0101-{Y}1231"/>
    <Item id="00007226" ccId="1483042293" eleName="QiTaDaoZhiDeBianGengYingYuGongJi" context="neeq_duration_{Y}0101-{Y}1231"/>
    <Item id="00007227" ccId="2700573099" eleName="BenNianNianChuYuEYingYuGongJi" context="neeq_duration_{Y}0101-{Y}1231"/>
    <Item id="00007228" ccId="2832858741" eleName="BenQiZengJianBianDongJinEYingYuGongJi" context="neeq_duration_{Y}0101-{Y}1231"/>
    <Item id="00007229" ccId="2669508472" eleName="JingLiRunHeQiTaZongHeShouYiBianDongDaoZhiDeBianDongJinEYingYuGongJi" context="neeq_duration_{Y}0101-{Y}1231"/>
    <Item id="00007230" ccId="3733101339" eleName="SuoYouZheTouRuHeJianShaoZiBenDaoZhiDeBianDongYingYuGongJi" context="neeq_duration_{Y}0101-{Y}1231"/>
    <Item id="00007231" ccId="752780296" eleName="GuFenZhiFuJiRuSuoYouZheQuanYiDeJinEDaoZhiDeBianDongYingYuGongJi" context="neeq_duration_{Y}0101-{Y}1231"/>
    <Item id="00007232" ccId="3471541768" eleName="QiTaSuoYouZheTouRuHeJianShaoZiBenDaoZhiDeBianDongYingYuGongJi" context="neeq_duration_{Y}0101-{Y}1231"/>
    <Item id="00007233" ccId="401260421" eleName="LiRunFenPeiDaoZhiDeBianDongYingYuGongJi" context="neeq_duration_{Y}0101-{Y}1231"/>
    <Item id="00007234" ccId="4270322891" eleName="TiQuYingYuGongJiDaoZhiDeBianDongYingYuGongJi" context="neeq_duration_{Y}0101-{Y}1231"/>
    <Item id="00007235" ccId="3015560123" eleName="DuiSuoYouZheHuoGuDongDeFenPeiDaoZhiDeBianDongYingYuGongJi" context="neeq_duration_{Y}0101-{Y}1231"/>
    <Item id="00007236" ccId="4272869282" eleName="QiTaLiRunFenPeiDaoZhiDeBianDongYingYuGongJi" context="neeq_duration_{Y}0101-{Y}1231"/>
    <Item id="00007237" ccId="3894214782" eleName="SuoYouZheQuanYiNeiBuJieZhuanBianDongDaoZhiDeBianDongYingYuGongJi" context="neeq_duration_{Y}0101-{Y}1231"/>
    <Item id="00007238" ccId="40406787" eleName="ZiBenGongJiZhuanZengZiBenHuoGuBenDaoZhiDeBianDongYingYuGongJi" context="neeq_duration_{Y}0101-{Y}1231"/>
    <Item id="00007239" ccId="3340096933" eleName="YingYuGongJiZhuanZengZiBenHuoGuBenDaoZhiDeBianDongYingYuGongJi" context="neeq_duration_{Y}0101-{Y}1231"/>
    <Item id="00007240" ccId="2898857316" eleName="YingYuGongJiMiBuKuiSunDaoZhiDeBianDongYingYuGongJi" context="neeq_duration_{Y}0101-{Y}1231"/>
    <Item id="00007241" ccId="778366872" eleName="QiTaSuoYouZheQuanYiNeiBuJieZhuanDaoZhiDeBianDongYingYuGongJi" context="neeq_duration_{Y}0101-{Y}1231"/>
    <Item id="00007242" ccId="480429729" eleName="ZhuanXiangChuBeiDeBianDongYingYuGongJi" context="neeq_duration_{Y}0101-{Y}1231"/>
    <Item id="00007243" ccId="2739197846" eleName="BenQiTiQuDaoZhiDeBianDongYingYuGongJi" context="neeq_duration_{Y}0101-{Y}1231"/>
    <Item id="00007244" ccId="2073776534" eleName="BenQiShiYongDaoZhiDeBianDongYingYuGongJi" context="neeq_duration_{Y}0101-{Y}1231"/>
    <Item id="00007247" ccId="3989574639" eleName="kuaiJiZhengCeBianGengDaoZhiDeBianGengWeiFenPeiLiRun" context="neeq_duration_{Y}0101-{Y}1231"/>
    <Item id="00007248" ccId="2603676596" eleName="QianQiChaCuoGengZhengDaoZhiDeBianGengWeiFenPeiLiRun" context="neeq_duration_{Y}0101-{Y}1231"/>
    <Item id="00007249" ccId="166609352" eleName="QiTaDaoZhiDeBianGengWeiFenPeiLiRun" context="neeq_duration_{Y}0101-{Y}1231"/>
    <Item id="00007250" ccId="2136593524" eleName="BenNianNianChuYuEWeiFenPeiLiRun" context="neeq_duration_{Y}0101-{Y}1231"/>
    <Item id="00007251" ccId="2450810538" eleName="BenQiZengJianBianDongJinEWeiFenPeiLiRun" context="neeq_duration_{Y}0101-{Y}1231"/>
    <Item id="00007252" ccId="2501070193" eleName="JingLiRunHeQiTaZongHeShouYiBianDongDaoZhiDeBianDongJinEWeiFenPeiLiRun" context="neeq_duration_{Y}0101-{Y}1231"/>
    <Item id="00007253" ccId="114025976" eleName="SuoYouZheTouRuHeJianShaoZiBenDaoZhiDeBianDongWeiFenPeiLiRun" context="neeq_duration_{Y}0101-{Y}1231"/>
    <Item id="00007254" ccId="4174204923" eleName="GuFenZhiFuJiRuSuoYouZheQuanYiDeJinEDaoZhiDeBianDongWeiFenPeiLiRun" context="neeq_duration_{Y}0101-{Y}1231"/>
    <Item id="00007255" ccId="2905871181" eleName="QiTaSuoYouZheTouRuHeJianShaoZiBenDaoZhiDeBianDongWeiFenPeiLiRun" context="neeq_duration_{Y}0101-{Y}1231"/>
    <Item id="00007256" ccId="2955050365" eleName="LiRunFenPeiDaoZhiDeBianDongWeiFenPeiLiRun" context="neeq_duration_{Y}0101-{Y}1231"/>
    <Item id="00007257" ccId="3040530589" eleName="TiQuYingYuGongJiDaoZhiDeBianDongWeiFenPeiLiRun" context="neeq_duration_{Y}0101-{Y}1231"/>
    <Item id="00007258" ccId="3142911230" eleName="DuiSuoYouZheHuoGuDongDeFenPeiDaoZhiDeBianDongWeiFenPeiLiRun" context="neeq_duration_{Y}0101-{Y}1231"/>
    <Item id="00007259" ccId="2647695284" eleName="QiTaLiRunFenPeiDaoZhiDeBianDongWeiFenPeiLiRun" context="neeq_duration_{Y}0101-{Y}1231"/>
    <Item id="00007260" ccId="2787460581" eleName="SuoYouZheQuanYiNeiBuJieZhuanBianDongDaoZhiDeBianDongWeiFenPeiLiRun" context="neeq_duration_{Y}0101-{Y}1231"/>
    <Item id="00007261" ccId="2817827517" eleName="ZiBenGongJiZhuanZengZiBenHuoGuBenDaoZhiDeBianDongWeiFenPeiLiRun" context="neeq_duration_{Y}0101-{Y}1231"/>
    <Item id="00007262" ccId="3672516032" eleName="YingYuGongJiZhuanZengZiBenHuoGuBenDaoZhiDeBianDongWeiFenPeiLiRun" context="neeq_duration_{Y}0101-{Y}1231"/>
    <Item id="00007263" ccId="1838183926" eleName="YingYuGongJiMiBuKuiSunDaoZhiDeBianDongWeiFenPeiLiRun" context="neeq_duration_{Y}0101-{Y}1231"/>
    <Item id="00007264" ccId="4140890532" eleName="QiTaSuoYouZheQuanYiNeiBuJieZhuanDaoZhiDeBianDongWeiFenPeiLiRun" context="neeq_duration_{Y}0101-{Y}1231"/>
    <Item id="00007265" ccId="2505537968" eleName="ZhuanXiangChuBeiDeBianDongWeiFenPeiLiRun" context="neeq_duration_{Y}0101-{Y}1231"/>
    <Item id="00007266" ccId="3626109543" eleName="BenQiTiQuDaoZhiDeBianDongWeiFenPeiLiRun" context="neeq_duration_{Y}0101-{Y}1231"/>
    <Item id="00007267" ccId="1327010018" eleName="BenQiShiYongDaoZhiDeBianDongWeiFenPeiLiRun" context="neeq_duration_{Y}0101-{Y}1231"/>
    <Item id="00007270" ccId="3156398187" eleName="kuaiJiZhengCeBianGengDaoZhiDeBianGengShaoShuGuDongQuanYi" context="neeq_duration_{Y}0101-{Y}1231"/>
    <Item id="00007271" ccId="1104918398" eleName="QianQiChaCuoGengZhengDaoZhiDeBianGengShaoShuGuDongQuanYi" context="neeq_duration_{Y}0101-{Y}1231"/>
    <Item id="00007272" ccId="3406414" eleName="QiTaDaoZhiDeBianGengShaoShuGuDongQuanYi" context="neeq_duration_{Y}0101-{Y}1231"/>
    <Item id="00007273" ccId="4110446387" eleName="BenNianNianChuYuEShaoShuGuDongQuanYi" context="neeq_duration_{Y}0101-{Y}1231"/>
    <Item id="00007274" ccId="2767561639" eleName="BenQiZengJianBianDongJinEShaoShuGuDongQuanYi" context="neeq_duration_{Y}0101-{Y}1231"/>
    <Item id="00007275" ccId="3718294930" eleName="JingLiRunHeQiTaZongHeShouYiBianDongDaoZhiDeBianDongJinEShaoShuGuDongQuanYi" context="neeq_duration_{Y}0101-{Y}1231"/>
    <Item id="00007276" ccId="3820751185" eleName="SuoYouZheTouRuHeJianShaoZiBenDaoZhiDeBianDongShaoShuGuDongQuanYi" context="neeq_duration_{Y}0101-{Y}1231"/>
    <Item id="00007277" ccId="1880898631" eleName="GuFenZhiFuJiRuSuoYouZheQuanYiDeJinEDaoZhiDeBianDongShaoShuGuDongQuanYi" context="neeq_duration_{Y}0101-{Y}1231"/>
    <Item id="00007278" ccId="1386134407" eleName="QiTaSuoYouZheTouRuHeJianShaoZiBenDaoZhiDeBianDongShaoShuGuDongQuanYi" context="neeq_duration_{Y}0101-{Y}1231"/>
    <Item id="00007279" ccId="556051215" eleName="LiRunFenPeiDaoZhiDeBianDongShaoShuGuDongQuanYi" context="neeq_duration_{Y}0101-{Y}1231"/>
    <Item id="00007280" ccId="2428840029" eleName="TiQuYingYuGongJiDaoZhiDeBianDongShaoShuGuDongQuanYi" context="neeq_duration_{Y}0101-{Y}1231"/>
    <Item id="00007281" ccId="3432384679" eleName="DuiSuoYouZheHuoGuDongDeFenPeiDaoZhiDeBianDongShaoShuGuDongQuanYi" context="neeq_duration_{Y}0101-{Y}1231"/>
    <Item id="00007282" ccId="4095185898" eleName="QiTaLiRunFenPeiDaoZhiDeBianDongShaoShuGuDongQuanYi" context="neeq_duration_{Y}0101-{Y}1231"/>
    <Item id="00007283" ccId="1176156052" eleName="SuoYouZheQuanYiNeiBuJieZhuanBianDongDaoZhiDeBianDongShaoShuGuDongQuanYi" context="neeq_duration_{Y}0101-{Y}1231"/>
    <Item id="00007284" ccId="1621107618" eleName="ZiBenGongJiZhuanZengZiBenHuoGuBenDaoZhiDeBianDongShaoShuGuDongQuanYi" context="neeq_duration_{Y}0101-{Y}1231"/>
    <Item id="00007285" ccId="2391061843" eleName="YingYuGongJiZhuanZengZiBenHuoGuBenDaoZhiDeBianDongShaoShuGuDongQuanYi" context="neeq_duration_{Y}0101-{Y}1231"/>
    <Item id="00007286" ccId="3396150248" eleName="YingYuGongJiMiBuKuiSunDaoZhiDeBianDongShaoShuGuDongQuanYi" context="neeq_duration_{Y}0101-{Y}1231"/>
    <Item id="00007287" ccId="1364478832" eleName="QiTaSuoYouZheQuanYiNeiBuJieZhuanDaoZhiDeBianDongShaoShuGuDongQuanYi" context="neeq_duration_{Y}0101-{Y}1231"/>
    <Item id="00007288" ccId="3867462228" eleName="ZhuanXiangChuBeiDeBianDongShaoShuGuDongQuanYi" context="neeq_duration_{Y}0101-{Y}1231"/>
    <Item id="00007289" ccId="438580736" eleName="BenQiTiQuDaoZhiDeBianDongShaoShuGuDongQuanYi" context="neeq_duration_{Y}0101-{Y}1231"/>
    <Item id="00007290" ccId="109477870" eleName="BenQiShiYongDaoZhiDeBianDongShaoShuGuDongQuanYi" context="neeq_duration_{Y}0101-{Y}1231"/>
    <Item id="00007293" ccId="699899580" eleName="kuaiJiZhengCeBianGengDaoZhiDeBianGengSuoYouZheQuanYi" context="neeq_duration_{Y}0101-{Y}1231"/>
    <Item id="00007294" ccId="2524967153" eleName="QianQiChaCuoGengZhengDaoZhiDeBianGengSuoYouZheQuanYi" context="neeq_duration_{Y}0101-{Y}1231"/>
    <Item id="00007295" ccId="4072202249" eleName="QiTaDaoZhiDeBianGengSuoYouZheQuanYi" context="neeq_duration_{Y}0101-{Y}1231"/>
    <Item id="00007296" ccId="2975236522" eleName="BenNianNianChuYuESuoYouZheQuanYi" context="neeq_duration_{Y}0101-{Y}1231"/>
    <Item id="00007297" ccId="1164744634" eleName="BenQiZengJianBianDongJinESuoYouZheQuanYi" context="neeq_duration_{Y}0101-{Y}1231"/>
    <Item id="00007298" ccId="3609920378" eleName="JingLiRunHeQiTaZongHeShouYiBianDongDaoZhiDeBianDongJinESuoYouZheQuanYi" context="neeq_duration_{Y}0101-{Y}1231"/>
    <Item id="00007300" ccId="3634966413" eleName="GuFenZhiFuJiRuSuoYouZheQuanYiDeJinEDaoZhiDeBianDongSuoYouZheQuanYi" context="neeq_duration_{Y}0101-{Y}1231"/>
    <Item id="00007301" ccId="3402083287" eleName="QiTaSuoYouZheTouRuHeJianShaoZiBenDaoZhiDeBianDongSuoYouZheQuanYi" context="neeq_duration_{Y}0101-{Y}1231"/>
    <Item id="00007302" ccId="2671286862" eleName="LiRunFenPeiDaoZhiDeBianDongSuoYouZheQuanYi" context="neeq_duration_{Y}0101-{Y}1231"/>
    <Item id="00007303" ccId="264960751" eleName="TiQuYingYuGongJiDaoZhiDeBianDongSuoYouZheQuanYi" context="neeq_duration_{Y}0101-{Y}1231"/>
    <Item id="00007304" ccId="180560768" eleName="DuiSuoYouZheHuoGuDongDeFenPeiDaoZhiDeBianDongSuoYouZheQuanYi" context="neeq_duration_{Y}0101-{Y}1231"/>
    <Item id="00007305" ccId="3793148034" eleName="QiTaLiRunFenPeiDaoZhiDeBianDongSuoYouZheQuanYi" context="neeq_duration_{Y}0101-{Y}1231"/>
    <Item id="00007306" ccId="3743431806" eleName="SuoYouZheQuanYiNeiBuJieZhuanBianDongDaoZhiDeBianDongSuoYouZheQuanYi" context="neeq_duration_{Y}0101-{Y}1231"/>
    <Item id="00007307" ccId="3710595746" eleName="ZiBenGongJiZhuanZengZiBenHuoGuBenDaoZhiDeBianDongSuoYouZheQuanYi" context="neeq_duration_{Y}0101-{Y}1231"/>
    <Item id="00007308" ccId="865099363" eleName="YingYuGongJiZhuanZengZiBenHuoGuBenDaoZhiDeBianDongSuoYouZheQuanYi" context="neeq_duration_{Y}0101-{Y}1231"/>
    <Item id="00007309" ccId="3686616372" eleName="YingYuGongJiMiBuKuiSunDaoZhiDeBianDongSuoYouZheQuanYi" context="neeq_duration_{Y}0101-{Y}1231"/>
    <Item id="00007310" ccId="2155330747" eleName="QiTaSuoYouZheQuanYiNeiBuJieZhuanDaoZhiDeBianDongSuoYouZheQuanYi" context="neeq_duration_{Y}0101-{Y}1231"/>
    <Item id="00007311" ccId="3690850044" eleName="ZhuanXiangChuBeiDeBianDongSuoYouZheQuanYi" context="neeq_duration_{Y}0101-{Y}1231"/>
    <Item id="00007312" ccId="2391913251" eleName="BenQiTiQuDaoZhiDeBianDongSuoYouZheQuanYi" context="neeq_duration_{Y}0101-{Y}1231"/>
    <Item id="00007313" ccId="3509545398" eleName="BenQiShiYongDaoZhiDeBianDongSuoYouZheQuanYi" context="neeq_duration_{Y}0101-{Y}1231"/>
    <Item id="00007315" ccId="1954830414" eleName="JingLiRunHeQiTaZongHeShouYiBianDongDaoZhiDeBianDongJinEShiShouZiBenHuoGuBen" context="neeq_duration_{Y}0101-{Y}1231"/>
    <Item id="00007316" ccId="2569759006" eleName="JingLiRunHeQiTaZongHeShouYiBianDongDaoZhiDeBianDongJinEZiBenGongJi" context="neeq_duration_{Y}0101-{Y}1231"/>
    <Item id="00007318" ccId="3315431554" eleName="CapitalSurplus" context="neeq_instant_{Y-1}1231"/>
    <Item id="00007319" ccId="2361309765" eleName="KuCunGu" context="neeq_instant_{Y-1}1231"/>
    <Item id="00007320" ccId="3900687293" eleName="QiTaZongHeShouYi" context="neeq_instant_{Y-1}1231"/>
    <Item id="00007322" ccId="1222331848" eleName="BenNianNianChuYuEShiShouZiBenHuoGuBen" context="neeq_duration_{Y}0101-{Y}1231"/>
    <Item id="00007324" ccId="1530913909" eleName="IssuedCapital" context="neeq_instant_{Y-1}1231"/>
    <Item id="00007325" ccId="908740785" eleName="SpecializedReserve" context="neeq_instant_{Y-1}1231"/>
    <Item id="00007326" ccId="332498720" eleName="SurplusReserves" context="neeq_instant_{Y-1}1231"/>
    <Item id="00007327" ccId="3653543726" eleName="RetainedEarnings" context="neeq_instant_{Y-1}1231"/>
    <Item id="00007328" ccId="3272350864" eleName="NoncontrollingInterests" context="neeq_instant_{Y-1}1231"/>
    <Item id="00007329" ccId="1858619868" eleName="Equity" context="neeq_instant_{Y-1}1231"/>
    <Item id="00007330" ccId="548807078" eleName="SuoYouZheTouRuHeJianShaoZiBenDaoZhiDeBianDongSuoYouZheQuanYi" context="neeq_duration_{Y}0101-{Y}1231"/>
    <Item id="00007331" ccId="1607623059" eleName="IssuedCapital" context="neeq_instant_{Y-2}0101-{Y-2}1231"/>
    <Item id="00007333" ccId="846222120" eleName="KuCunGu" context="neeq_instant_{Y-2}0101-{Y-2}1231"/>
    <Item id="00007334" ccId="3767478517" eleName="QiTaZongHeShouYi" context="neeq_instant_{Y-2}0101-{Y-2}1231"/>
    <Item id="00007335" ccId="3811115961" eleName="SpecializedReserve" context="neeq_instant_{Y-2}0101-{Y-2}1231"/>
    <Item id="00007336" ccId="3059190986" eleName="SurplusReserves" context="neeq_instant_{Y-2}0101-{Y-2}1231"/>
    <Item id="00007337" ccId="2699729217" eleName="RetainedEarnings" context="neeq_instant_{Y-2}0101-{Y-2}1231"/>
    <Item id="00007338" ccId="3223229200" eleName="NoncontrollingInterests" context="neeq_instant_{Y-2}0101-{Y-2}1231"/>
    <Item id="00007339" ccId="4179438826" eleName="Equity" context="neeq_instant_{Y-2}0101-{Y-2}1231"/>
    <Item id="00007340" ccId="1985344573" eleName="BenNianNianChuYuEShiShouZiBenHuoGuBen" context="neeq_duration_{Y-1}0101-{Y-1}1231"/>
    <Item id="00007341" ccId="758874873" eleName="IssuedCapital" context="neeq_instant_{Y}1231"/>
    <Item id="00007342" ccId="2283060578" eleName="CapitalSurplus" context="neeq_instant_{Y}1231"/>
    <Item id="00007343" ccId="3018949421" eleName="KuCunGu" context="neeq_instant_{Y}1231"/>
    <Item id="00007344" ccId="136620259" eleName="QiTaZongHeShouYi" context="neeq_instant_{Y}1231"/>
    <Item id="00007345" ccId="2660411334" eleName="SpecializedReserve" context="neeq_instant_{Y}1231"/>
    <Item id="00007346" ccId="1670523435" eleName="SurplusReserves" context="neeq_instant_{Y}1231"/>
    <Item id="00007347" ccId="408738399" eleName="RetainedEarnings" context="neeq_instant_{Y}1231"/>
    <Item id="00007348" ccId="3575447492" eleName="NoncontrollingInterests" context="neeq_instant_{Y}1231"/>
    <Item id="00007349" ccId="1803345868" eleName="Equity" context="neeq_instant_{Y}1231"/>
    <Item id="00007350" ccId="2963830550" eleName="kuaiJiZhengCeBianGengDaoZhiDeBianGengShiShouZiBenHuoGuBen" context="neeq_duration_{Y-1}0101-{Y-1}1231"/>
    <Item id="00007351" ccId="3701877737" eleName="QianQiChaCuoGengZhengDaoZhiDeBianGengShiShouZiBenHuoGuBen" context="neeq_duration_{Y-1}0101-{Y-1}1231"/>
    <Item id="00007352" ccId="1953906035" eleName="QiTaDaoZhiDeBianGengShiShouZiBenHuoGuBen" context="neeq_duration_{Y-1}0101-{Y-1}1231"/>
    <Item id="00007353" ccId="2568831816" eleName="BenQiZengJianBianDongJinEShiShouZiBenHuoGuBen" context="neeq_duration_{Y-1}0101-{Y-1}1231"/>
    <Item id="00007354" ccId="2169361375" eleName="JingLiRunHeQiTaZongHeShouYiBianDongDaoZhiDeBianDongJinEShiShouZiBenHuoGuBen" context="neeq_duration_{Y-1}0101-{Y-1}1231"/>
    <Item id="00007355" ccId="1075700230" eleName="SuoYouZheTouRuHeJianShaoZiBenDaoZhiDeBianDongShiShouZiBenHuoGuBen" context="neeq_duration_{Y-1}0101-{Y-1}1231"/>
    <Item id="00007356" ccId="465322386" eleName="GuFenZhiFuJiRuSuoYouZheQuanYiDeJinEDaoZhiDeBianDongShiShouZiBenHuoGuBen" context="neeq_duration_{Y-1}0101-{Y-1}1231"/>
    <Item id="00007357" ccId="4164711486" eleName="QiTaSuoYouZheTouRuHeJianShaoZiBenDaoZhiDeBianDongShiShouZiBenHuoGuBen" context="neeq_duration_{Y-1}0101-{Y-1}1231"/>
    <Item id="00007358" ccId="1923136598" eleName="LiRunFenPeiDaoZhiDeBianDongShiShouZiBenHuoGuBen" context="neeq_duration_{Y-1}0101-{Y-1}1231"/>
    <Item id="00007359" ccId="4096877089" eleName="TiQuYingYuGongJiDaoZhiDeBianDongShiShouZiBenHuoGuBen" context="neeq_duration_{Y-1}0101-{Y-1}1231"/>
    <Item id="00007360" ccId="615411325" eleName="DuiSuoYouZheHuoGuDongDeFenPeiDaoZhiDeBianDongShiShouZiBenHuoGuBen" context="neeq_duration_{Y-1}0101-{Y-1}1231"/>
    <Item id="00007361" ccId="2096828476" eleName="QiTaLiRunFenPeiDaoZhiDeBianDongShiShouZiBenHuoGuBen" context="neeq_duration_{Y-1}0101-{Y-1}1231"/>
    <Item id="00007362" ccId="1318848857" eleName="SuoYouZheQuanYiNeiBuJieZhuanBianDongDaoZhiDeBianDongShiShouZiBenHuoGuBen" context="neeq_duration_{Y-1}0101-{Y-1}1231"/>
    <Item id="00007363" ccId="1929153144" eleName="ZiBenGongJiZhuanZengZiBenHuoGuBenDaoZhiDeBianDongShiShouZiBenHuoGuBen" context="neeq_duration_{Y-1}0101-{Y-1}1231"/>
    <Item id="00007364" ccId="685484686" eleName="YingYuGongJiZhuanZengZiBenHuoGuBenDaoZhiDeBianDongShiShouZiBenHuoGuBen" context="neeq_duration_{Y-1}0101-{Y-1}1231"/>
    <Item id="00007365" ccId="68388070" eleName="YingYuGongJiMiBuKuiSunDaoZhiDeBianDongShiShouZiBenHuoGuBen" context="neeq_duration_{Y-1}0101-{Y-1}1231"/>
    <Item id="00007366" ccId="1270432732" eleName="QiTaSuoYouZheQuanYiNeiBuJieZhuanDaoZhiDeBianDongShiShouZiBenHuoGuBen" context="neeq_duration_{Y-1}0101-{Y-1}1231"/>
    <Item id="00007367" ccId="2093735171" eleName="ZhuanXiangChuBeiDeBianDongShiShouZiBenHuoGuBen" context="neeq_duration_{Y-1}0101-{Y-1}1231"/>
    <Item id="00007368" ccId="1054427838" eleName="BenQiTiQuDaoZhiDeBianDongShiShouZiBenHuoGuBen" context="neeq_duration_{Y-1}0101-{Y-1}1231"/>
    <Item id="00007369" ccId="857933932" eleName="BenQiShiYongDaoZhiDeBianDongShiShouZiBenHuoGuBen" context="neeq_duration_{Y-1}0101-{Y-1}1231"/>
    <Item id="00007370" ccId="359795407" eleName="IssuedCapital" context="neeq_instant_{Y-1}1231"/>
    <Item id="00007371" ccId="625047632" eleName="CapitalSurplus" context="neeq_instant_{Y-1}1231"/>
    <Item id="00007372" ccId="2329163227" eleName="KuCunGu" context="neeq_instant_{Y-1}1231"/>
    <Item id="00007373" ccId="3336476628" eleName="QiTaZongHeShouYi" context="neeq_instant_{Y-1}1231"/>
    <Item id="00007374" ccId="161443429" eleName="SpecializedReserve" context="neeq_instant_{Y-1}1231"/>
    <Item id="00007375" ccId="4128865726" eleName="SurplusReserves" context="neeq_instant_{Y-1}1231"/>
    <Item id="00007376" ccId="2038386399" eleName="RetainedEarnings" context="neeq_instant_{Y-1}1231"/>
    <Item id="00007377" ccId="2756774794" eleName="NoncontrollingInterests" context="neeq_instant_{Y-1}1231"/>
    <Item id="00007378" ccId="3887818020" eleName="Equity" context="neeq_instant_{Y-1}1231"/>
    <Item id="00007380" ccId="1942329298" eleName="QianQiChaCuoGengZhengDaoZhiDeBianGengZiBenGongJi" context="neeq_duration_{Y-1}0101-{Y-1}1231"/>
    <Item id="00007381" ccId="3612839683" eleName="QiTaDaoZhiDeBianGengZiBenGongJi" context="neeq_duration_{Y-1}0101-{Y-1}1231"/>
    <Item id="00007382" ccId="3407243262" eleName="BenNianNianChuYuEZiBenGongJi" context="neeq_duration_{Y-1}0101-{Y-1}1231"/>
    <Item id="00007383" ccId="2642990669" eleName="BenQiZengJianBianDongJinEZiBenGongJi" context="neeq_duration_{Y-1}0101-{Y-1}1231"/>
    <Item id="00007384" ccId="1728414502" eleName="JingLiRunHeQiTaZongHeShouYiBianDongDaoZhiDeBianDongJinEZiBenGongJi" context="neeq_duration_{Y-1}0101-{Y-1}1231"/>
    <Item id="00007385" ccId="10115592" eleName="SuoYouZheTouRuHeJianShaoZiBenDaoZhiDeBianDongZiBenGongJi" context="neeq_duration_{Y-1}0101-{Y-1}1231"/>
    <Item id="00007386" ccId="198213302" eleName="GuFenZhiFuJiRuSuoYouZheQuanYiDeJinEDaoZhiDeBianDongZiBenGongJi" context="neeq_duration_{Y-1}0101-{Y-1}1231"/>
    <Item id="00007387" ccId="2355752328" eleName="QiTaSuoYouZheTouRuHeJianShaoZiBenDaoZhiDeBianDongZiBenGongJi" context="neeq_duration_{Y-1}0101-{Y-1}1231"/>
    <Item id="00007388" ccId="3958739654" eleName="LiRunFenPeiDaoZhiDeBianDongZiBenGongJi" context="neeq_duration_{Y-1}0101-{Y-1}1231"/>
    <Item id="00007389" ccId="3003532509" eleName="TiQuYingYuGongJiDaoZhiDeBianDongZiBenGongJi" context="neeq_duration_{Y-1}0101-{Y-1}1231"/>
    <Item id="00007390" ccId="2642614370" eleName="DuiSuoYouZheHuoGuDongDeFenPeiDaoZhiDeBianDongZiBenGongJi" context="neeq_duration_{Y-1}0101-{Y-1}1231"/>
    <Item id="00007391" ccId="1597058267" eleName="QiTaLiRunFenPeiDaoZhiDeBianDongZiBenGongJi" context="neeq_duration_{Y-1}0101-{Y-1}1231"/>
    <Item id="00007392" ccId="1415118323" eleName="SuoYouZheQuanYiNeiBuJieZhuanBianDongDaoZhiDeBianDongZiBenGongJi" context="neeq_duration_{Y-1}0101-{Y-1}1231"/>
    <Item id="00007393" ccId="2948338554" eleName="ZiBenGongJiZhuanZengZiBenHuoGuBenDaoZhiDeBianDongZiBenGongJi" context="neeq_duration_{Y-1}0101-{Y-1}1231"/>
    <Item id="00007394" ccId="289401913" eleName="YingYuGongJiZhuanZengZiBenHuoGuBenDaoZhiDeBianDongZiBenGongJi" context="neeq_duration_{Y-1}0101-{Y-1}1231"/>
    <Item id="00007395" ccId="2398076474" eleName="YingYuGongJiMiBuKuiSunDaoZhiDeBianDongZiBenGongJi" context="neeq_duration_{Y-1}0101-{Y-1}1231"/>
    <Item id="00007396" ccId="3474768265" eleName="QiTaSuoYouZheQuanYiNeiBuJieZhuanDaoZhiDeBianDongZiBenGongJi" context="neeq_duration_{Y-1}0101-{Y-1}1231"/>
    <Item id="00007397" ccId="2955747400" eleName="ZhuanXiangChuBeiDeBianDongZiBenGongJi" context="neeq_duration_{Y-1}0101-{Y-1}1231"/>
    <Item id="00007398" ccId="702667089" eleName="BenQiTiQuDaoZhiDeBianDongZiBenGongJi" context="neeq_duration_{Y-1}0101-{Y-1}1231"/>
    <Item id="00007399" ccId="3722767600" eleName="BenQiShiYongDaoZhiDeBianDongZiBenGongJi" context="neeq_duration_{Y-1}0101-{Y-1}1231"/>
    <Item id="00007400" ccId="1924444131" eleName="kuaiJiZhengCeBianGengDaoZhiDeBianGengKuCunGu" context="neeq_duration_{Y-1}0101-{Y-1}1231"/>
    <Item id="00007401" ccId="4275650312" eleName="QianQiChaCuoGengZhengDaoZhiDeBianGengKuCunGu" context="neeq_duration_{Y-1}0101-{Y-1}1231"/>
    <Item id="00007402" ccId="1826625888" eleName="QiTaDaoZhiDeBianGengKuCunGu" context="neeq_duration_{Y-1}0101-{Y-1}1231"/>
    <Item id="00007403" ccId="4148216199" eleName="BenNianNianChuYuEKuCunGu" context="neeq_duration_{Y-1}0101-{Y-1}1231"/>
    <Item id="00007404" ccId="179867303" eleName="BenQiZengJianBianDongJinEKuCunGu" context="neeq_duration_{Y-1}0101-{Y-1}1231"/>
    <Item id="00007405" ccId="2700653062" eleName="JingLiRunHeQiTaZongHeShouYiBianDongDaoZhiDeBianDongJinEKuCunGu" context="neeq_duration_{Y-1}0101-{Y-1}1231"/>
    <Item id="00007406" ccId="2604985438" eleName="SuoYouZheTouRuHeJianShaoZiBenDaoZhiDeBianDongKuCunGu" context="neeq_duration_{Y-1}0101-{Y-1}1231"/>
    <Item id="00007407" ccId="1221797478" eleName="GuFenZhiFuJiRuSuoYouZheQuanYiDeJinEDaoZhiDeBianDongKuCunGu" context="neeq_duration_{Y-1}0101-{Y-1}1231"/>
    <Item id="00007408" ccId="201296656" eleName="QiTaSuoYouZheTouRuHeJianShaoZiBenDaoZhiDeBianDong" context="neeq_duration_{Y-1}0101-{Y-1}1231"/>
    <Item id="00007409" ccId="1089818580" eleName="LiRunFenPeiDaoZhiDeBianDongKuCunGu" context="neeq_duration_{Y-1}0101-{Y-1}1231"/>
    <Item id="00007410" ccId="3844497572" eleName="TiQuYingYuGongJiDaoZhiDeBianDongKuCunGu" context="neeq_duration_{Y-1}0101-{Y-1}1231"/>
    <Item id="00007411" ccId="3488650333" eleName="DuiSuoYouZheHuoGuDongDeFenPeiDaoZhiDeBianDongKuCunGu" context="neeq_duration_{Y-1}0101-{Y-1}1231"/>
    <Item id="00007412" ccId="3119242294" eleName="QiTaLiRunFenPeiDaoZhiDeBianDongKuCunGu" context="neeq_duration_{Y-1}0101-{Y-1}1231"/>
    <Item id="00007413" ccId="3132430568" eleName="SuoYouZheQuanYiNeiBuJieZhuanBianDongDaoZhiDeBianDongKuCunGu" context="neeq_duration_{Y-1}0101-{Y-1}1231"/>
    <Item id="00007414" ccId="3144839491" eleName="ZiBenGongJiZhuanZengZiBenHuoGuBenDaoZhiDeBianDongKuCunGu" context="neeq_duration_{Y-1}0101-{Y-1}1231"/>
    <Item id="00007415" ccId="692733362" eleName="YingYuGongJiZhuanZengZiBenHuoGuBenDaoZhiDeBianDongKuCunGu" context="neeq_duration_{Y-1}0101-{Y-1}1231"/>
    <Item id="00007416" ccId="1289093355" eleName="YingYuGongJiMiBuKuiSunDaoZhiDeBianDongKuCunGu" context="neeq_duration_{Y-1}0101-{Y-1}1231"/>
    <Item id="00007417" ccId="4211195158" eleName="QiTaSuoYouZheQuanYiNeiBuJieZhuanDaoZhiDeBianDongKuCunGu" context="neeq_duration_{Y-1}0101-{Y-1}1231"/>
    <Item id="00007418" ccId="494154673" eleName="ZhuanXiangChuBeiDeBianDongKuCunGu" context="neeq_duration_{Y-1}0101-{Y-1}1231"/>
    <Item id="00007419" ccId="624280325" eleName="BenQiTiQuDaoZhiDeBianDongKuCunGu" context="neeq_duration_{Y-1}0101-{Y-1}1231"/>
    <Item id="00007420" ccId="267592422" eleName="BenQiShiYongDaoZhiDeBianDongKuCunGu" context="neeq_duration_{Y-1}0101-{Y-1}1231"/>
    <Item id="00007421" ccId="1890223271" eleName="kuaiJiZhengCeBianGengDaoZhiDeBianGengQiTaZongHeShouYi" context="neeq_duration_{Y-1}0101-{Y-1}1231"/>
    <Item id="00007422" ccId="2622093127" eleName="QianQiChaCuoGengZhengDaoZhiDeBianGengQiTaZongHeShouYi" context="neeq_duration_{Y-1}0101-{Y-1}1231"/>
    <Item id="00007423" ccId="3984489076" eleName="QiTaDaoZhiDeBianGengQiTaZongHeShouYi" context="neeq_duration_{Y-1}0101-{Y-1}1231"/>
    <Item id="00007424" ccId="96841284" eleName="BenNianNianChuYuEQiTaZongHeShouYi" context="neeq_duration_{Y-1}0101-{Y-1}1231"/>
    <Item id="00007425" ccId="2372563562" eleName="BenQiZengJianBianDongJinEQiTaZongHeShouYi" context="neeq_duration_{Y-1}0101-{Y-1}1231"/>
    <Item id="00007426" ccId="2734339472" eleName="JingLiRunHeQiTaZongHeShouYiBianDongDaoZhiDeBianDongJinEQiTaZongHeShouYi" context="neeq_duration_{Y-1}0101-{Y-1}1231"/>
    <Item id="00007427" ccId="1131759036" eleName="SuoYouZheTouRuHeJianShaoZiBenDaoZhiDeBianDongQiTaZongHeShouYi" context="neeq_duration_{Y-1}0101-{Y-1}1231"/>
    <Item id="00007428" ccId="580488178" eleName="GuFenZhiFuJiRuSuoYouZheQuanYiDeJinEDaoZhiDeBianDongQiTaZongHeShouYi" context="neeq_duration_{Y-1}0101-{Y-1}1231"/>
    <Item id="00007429" ccId="883447337" eleName="QiTaSuoYouZheTouRuHeJianShaoZiBenDaoZhiDeBianDongQiTaZongHeShouYi" context="neeq_duration_{Y-1}0101-{Y-1}1231"/>
    <Item id="00007430" ccId="2525275595" eleName="LiRunFenPeiDaoZhiDeBianDongQiTaZongHeShouYi" context="neeq_duration_{Y-1}0101-{Y-1}1231"/>
    <Item id="00007431" ccId="3428900406" eleName="TiQuYingYuGongJiDaoZhiDeBianDongQiTaZongHeShouYi" context="neeq_duration_{Y-1}0101-{Y-1}1231"/>
    <Item id="00007432" ccId="4254221356" eleName="DuiSuoYouZheHuoGuDongDeFenPeiDaoZhiDeBianDongQiTaZongHeShouYi" context="neeq_duration_{Y-1}0101-{Y-1}1231"/>
    <Item id="00007433" ccId="285473902" eleName="QiTaLiRunFenPeiDaoZhiDeBianDongQiTaZongHeShouYi" context="neeq_duration_{Y-1}0101-{Y-1}1231"/>
    <Item id="00007434" ccId="2534988498" eleName="SuoYouZheQuanYiNeiBuJieZhuanBianDongDaoZhiDeBianDongQiTaZongHeShouYi" context="neeq_duration_{Y-1}0101-{Y-1}1231"/>
    <Item id="00007435" ccId="1724169379" eleName="ZiBenGongJiZhuanZengZiBenHuoGuBenDaoZhiDeBianDongQiTaZongHeShouYi" context="neeq_duration_{Y-1}0101-{Y-1}1231"/>
    <Item id="00007436" ccId="3464368349" eleName="YingYuGongJiZhuanZengZiBenHuoGuBenDaoZhiDeBianDongQiTaZongHeShouYi" context="neeq_duration_{Y-1}0101-{Y-1}1231"/>
    <Item id="00007437" ccId="967702610" eleName="YingYuGongJiMiBuKuiSunDaoZhiDeBianDongQiTaZongHeShouYi" context="neeq_duration_{Y-1}0101-{Y-1}1231"/>
    <Item id="00007438" ccId="834502289" eleName="QiTaSuoYouZheQuanYiNeiBuJieZhuanDaoZhiDeBianDongQiTaZongHeShouYi" context="neeq_duration_{Y-1}0101-{Y-1}1231"/>
    <Item id="00007439" ccId="3635341821" eleName="ZhuanXiangChuBeiDeBianDongQiTaZongHeShouYi" context="neeq_duration_{Y-1}0101-{Y-1}1231"/>
    <Item id="00007440" ccId="4128328923" eleName="BenQiTiQuDaoZhiDeBianDongQiTaZongHeShouYi" context="neeq_duration_{Y-1}0101-{Y-1}1231"/>
    <Item id="00007441" ccId="1728726674" eleName="BenQiShiYongDaoZhiDeBianDongQiTaZongHeShouYi" context="neeq_duration_{Y-1}0101-{Y-1}1231"/>
    <Item id="00007442" ccId="1547717614" eleName="kuaiJiZhengCeBianGengDaoZhiDeBianGengZhuanXiangChuBei" context="neeq_duration_{Y-1}0101-{Y-1}1231"/>
    <Item id="00007443" ccId="3938376349" eleName="QianQiChaCuoGengZhengDaoZhiDeBianGengZhuanXiangChuBei" context="neeq_duration_{Y-1}0101-{Y-1}1231"/>
    <Item id="00007444" ccId="250250276" eleName="QiTaDaoZhiDeBianGengZhuanXiangChuBei" context="neeq_duration_{Y-1}0101-{Y-1}1231"/>
    <Item id="00007445" ccId="3180921768" eleName="BenNianNianChuYuEZhuanXiangChuBei" context="neeq_duration_{Y-1}0101-{Y-1}1231"/>
    <Item id="00007446" ccId="1882893705" eleName="BenQiZengJianBianDongJinEZhuanXiangChuBei" context="neeq_duration_{Y-1}0101-{Y-1}1231"/>
    <Item id="00007447" ccId="1640682202" eleName="JingLiRunHeQiTaZongHeShouYiBianDongDaoZhiDeBianDongJinEZhuanXiangChuBei" context="neeq_duration_{Y-1}0101-{Y-1}1231"/>
    <Item id="00007448" ccId="3276268033" eleName="SuoYouZheTouRuHeJianShaoZiBenDaoZhiDeBianDongZhuanXiangChuBei" context="neeq_duration_{Y-1}0101-{Y-1}1231"/>
    <Item id="00007450" ccId="1340279292" eleName="GuFenZhiFuJiRuSuoYouZheQuanYiDeJinEDaoZhiDeBianDongZhuanXiangChuBei" context="neeq_duration_{Y-1}0101-{Y-1}1231"/>
    <Item id="00007451" ccId="1899856237" eleName="QiTaSuoYouZheTouRuHeJianShaoZiBenDaoZhiDeBianDongZhuanXiangChuBei" context="neeq_duration_{Y-1}0101-{Y-1}1231"/>
    <Item id="00007452" ccId="2886284007" eleName="LiRunFenPeiDaoZhiDeBianDongZhuanXiangChuBei" context="neeq_duration_{Y-1}0101-{Y-1}1231"/>
    <Item id="00007453" ccId="2009324051" eleName="TiQuYingYuGongJiDaoZhiDeBianDongZhuanXiangChuBei" context="neeq_duration_{Y-1}0101-{Y-1}1231"/>
    <Item id="00007454" ccId="2105834939" eleName="DuiSuoYouZheHuoGuDongDeFenPeiDaoZhiDeBianDongZhuanXiangChuBei" context="neeq_duration_{Y-1}0101-{Y-1}1231"/>
    <Item id="00007455" ccId="518666089" eleName="QiTaLiRunFenPeiDaoZhiDeBianDongZhuanXiangChuBei" context="neeq_duration_{Y-1}0101-{Y-1}1231"/>
    <Item id="00007456" ccId="1212144510" eleName="SuoYouZheQuanYiNeiBuJieZhuanBianDongDaoZhiDeBianDongZhuanXiangChuBei" context="neeq_duration_{Y-1}0101-{Y-1}1231"/>
    <Item id="00007457" ccId="3744582398" eleName="ZiBenGongJiZhuanZengZiBenHuoGuBenDaoZhiDeBianDongZhuanXiangChuBei" context="neeq_duration_{Y-1}0101-{Y-1}1231"/>
    <Item id="00007458" ccId="1264030578" eleName="YingYuGongJiZhuanZengZiBenHuoGuBenDaoZhiDeBianDongZhuanXiangChuBei" context="neeq_duration_{Y-1}0101-{Y-1}1231"/>
    <Item id="00007459" ccId="4109745005" eleName="YingYuGongJiMiBuKuiSunDaoZhiDeBianDongZhuanXiangChuBei" context="neeq_duration_{Y-1}0101-{Y-1}1231"/>
    <Item id="00007460" ccId="935724275" eleName="QiTaSuoYouZheQuanYiNeiBuJieZhuanDaoZhiDeBianDongZhuanXiangChuBei" context="neeq_duration_{Y-1}0101-{Y-1}1231"/>
    <Item id="00007461" ccId="3486872600" eleName="ZhuanXiangChuBeiDeBianDongZhuanXiangChuBei" context="neeq_duration_{Y-1}0101-{Y-1}1231"/>
    <Item id="00007462" ccId="1123194038" eleName="BenQiTiQuDaoZhiDeBianDongZhuanXiangChuBei" context="neeq_duration_{Y-1}0101-{Y-1}1231"/>
    <Item id="00007463" ccId="2977166942" eleName="BenQiShiYongDaoZhiDeBianDongZhuanXiangChuBei" context="neeq_duration_{Y-1}0101-{Y-1}1231"/>
    <Item id="00007464" ccId="3128577951" eleName="kuaiJiZhengCeBianGengDaoZhiDeBianGengYingYuGongJi" context="neeq_duration_{Y-1}0101-{Y-1}1231"/>
    <Item id="00007465" ccId="854932495" eleName="QianQiChaCuoGengZhengDaoZhiDeBianGengYingYuGongJi" context="neeq_duration_{Y-1}0101-{Y-1}1231"/>
    <Item id="00007466" ccId="3330236423" eleName="QiTaDaoZhiDeBianGengYingYuGongJi" context="neeq_duration_{Y-1}0101-{Y-1}1231"/>
    <Item id="00007467" ccId="1675147440" eleName="BenNianNianChuYuEYingYuGongJi" context="neeq_duration_{Y-1}0101-{Y-1}1231"/>
    <Item id="00007468" ccId="1415909290" eleName="BenQiZengJianBianDongJinEYingYuGongJi" context="neeq_duration_{Y-1}0101-{Y-1}1231"/>
    <Item id="00007469" ccId="174467683" eleName="JingLiRunHeQiTaZongHeShouYiBianDongDaoZhiDeBianDongJinEYingYuGongJi" context="neeq_duration_{Y-1}0101-{Y-1}1231"/>
    <Item id="00007470" ccId="2336025746" eleName="SuoYouZheTouRuHeJianShaoZiBenDaoZhiDeBianDongYingYuGongJi" context="neeq_duration_{Y-1}0101-{Y-1}1231"/>
    <Item id="00007471" ccId="3032055585" eleName="GuFenZhiFuJiRuSuoYouZheQuanYiDeJinEDaoZhiDeBianDongYingYuGongJi" context="neeq_duration_{Y-1}0101-{Y-1}1231"/>
    <Item id="00007472" ccId="3860447559" eleName="QiTaSuoYouZheTouRuHeJianShaoZiBenDaoZhiDeBianDongYingYuGongJi" context="neeq_duration_{Y-1}0101-{Y-1}1231"/>
    <Item id="00007473" ccId="1583253225" eleName="LiRunFenPeiDaoZhiDeBianDongYingYuGongJi" context="neeq_duration_{Y-1}0101-{Y-1}1231"/>
    <Item id="00007474" ccId="2087880070" eleName="TiQuYingYuGongJiDaoZhiDeBianDongYingYuGongJi" context="neeq_duration_{Y-1}0101-{Y-1}1231"/>
    <Item id="00007475" ccId="3706663693" eleName="DuiSuoYouZheHuoGuDongDeFenPeiDaoZhiDeBianDongYingYuGongJi" context="neeq_duration_{Y-1}0101-{Y-1}1231"/>
    <Item id="00007476" ccId="515120504" eleName="QiTaLiRunFenPeiDaoZhiDeBianDongYingYuGongJi" context="neeq_duration_{Y-1}0101-{Y-1}1231"/>
    <Item id="00007477" ccId="3725155964" eleName="SuoYouZheQuanYiNeiBuJieZhuanBianDongDaoZhiDeBianDongYingYuGongJi" context="neeq_duration_{Y-1}0101-{Y-1}1231"/>
    <Item id="00007478" ccId="3493425508" eleName="ZiBenGongJiZhuanZengZiBenHuoGuBenDaoZhiDeBianDongYingYuGongJi" context="neeq_duration_{Y-1}0101-{Y-1}1231"/>
    <Item id="00007479" ccId="2670051866" eleName="YingYuGongJiZhuanZengZiBenHuoGuBenDaoZhiDeBianDongYingYuGongJi" context="neeq_duration_{Y-1}0101-{Y-1}1231"/>
    <Item id="00007480" ccId="1832482951" eleName="YingYuGongJiMiBuKuiSunDaoZhiDeBianDongYingYuGongJi" context="neeq_duration_{Y-1}0101-{Y-1}1231"/>
    <Item id="00007481" ccId="2995132644" eleName="QiTaSuoYouZheQuanYiNeiBuJieZhuanDaoZhiDeBianDongYingYuGongJi" context="neeq_duration_{Y-1}0101-{Y-1}1231"/>
    <Item id="00007482" ccId="2714605688" eleName="ZhuanXiangChuBeiDeBianDongYingYuGongJi" context="neeq_duration_{Y-1}0101-{Y-1}1231"/>
    <Item id="00007483" ccId="2147082461" eleName="BenQiTiQuDaoZhiDeBianDongYingYuGongJi" context="neeq_duration_{Y-1}0101-{Y-1}1231"/>
    <Item id="00007484" ccId="2797088886" eleName="BenQiShiYongDaoZhiDeBianDongYingYuGongJi" context="neeq_duration_{Y-1}0101-{Y-1}1231"/>
    <Item id="00007485" ccId="3672814595" eleName="kuaiJiZhengCeBianGengDaoZhiDeBianGengWeiFenPeiLiRun" context="neeq_duration_{Y-1}0101-{Y-1}1231"/>
    <Item id="00007486" ccId="2609303460" eleName="QianQiChaCuoGengZhengDaoZhiDeBianGengWeiFenPeiLiRun" context="neeq_duration_{Y-1}0101-{Y-1}1231"/>
    <Item id="00007487" ccId="133223230" eleName="QiTaDaoZhiDeBianGengWeiFenPeiLiRun" context="neeq_duration_{Y-1}0101-{Y-1}1231"/>
    <Item id="00007488" ccId="3277574974" eleName="BenNianNianChuYuEWeiFenPeiLiRun" context="neeq_duration_{Y-1}0101-{Y-1}1231"/>
    <Item id="00007489" ccId="2169044392" eleName="BenQiZengJianBianDongJinEWeiFenPeiLiRun" context="neeq_duration_{Y-1}0101-{Y-1}1231"/>
    <Item id="00007490" ccId="2507552146" eleName="JingLiRunHeQiTaZongHeShouYiBianDongDaoZhiDeBianDongJinEWeiFenPeiLiRun" context="neeq_duration_{Y-1}0101-{Y-1}1231"/>
    <Item id="00007491" ccId="593985764" eleName="SuoYouZheTouRuHeJianShaoZiBenDaoZhiDeBianDongWeiFenPeiLiRun" context="neeq_duration_{Y-1}0101-{Y-1}1231"/>
    <Item id="00007492" ccId="1777830843" eleName="GuFenZhiFuJiRuSuoYouZheQuanYiDeJinEDaoZhiDeBianDongWeiFenPeiLiRun" context="neeq_duration_{Y-1}0101-{Y-1}1231"/>
    <Item id="00007493" ccId="3868844870" eleName="QiTaSuoYouZheTouRuHeJianShaoZiBenDaoZhiDeBianDongWeiFenPeiLiRun" context="neeq_duration_{Y-1}0101-{Y-1}1231"/>
    <Item id="00007494" ccId="4111440845" eleName="LiRunFenPeiDaoZhiDeBianDongWeiFenPeiLiRun" context="neeq_duration_{Y-1}0101-{Y-1}1231"/>
    <Item id="00007495" ccId="3443317735" eleName="TiQuYingYuGongJiDaoZhiDeBianDongWeiFenPeiLiRun" context="neeq_duration_{Y-1}0101-{Y-1}1231"/>
    <Item id="00007496" ccId="1368721065" eleName="DuiSuoYouZheHuoGuDongDeFenPeiDaoZhiDeBianDongWeiFenPeiLiRun" context="neeq_duration_{Y-1}0101-{Y-1}1231"/>
    <Item id="00007497" ccId="3938005183" eleName="QiTaLiRunFenPeiDaoZhiDeBianDongWeiFenPeiLiRun" context="neeq_duration_{Y-1}0101-{Y-1}1231"/>
    <Item id="00007498" ccId="3408334188" eleName="SuoYouZheQuanYiNeiBuJieZhuanBianDongDaoZhiDeBianDongWeiFenPeiLiRun" context="neeq_duration_{Y-1}0101-{Y-1}1231"/>
    <Item id="00007499" ccId="1150936746" eleName="ZiBenGongJiZhuanZengZiBenHuoGuBenDaoZhiDeBianDongWeiFenPeiLiRun" context="neeq_duration_{Y-1}0101-{Y-1}1231"/>
    <Item id="00007500" ccId="1508256697" eleName="YingYuGongJiZhuanZengZiBenHuoGuBenDaoZhiDeBianDongWeiFenPeiLiRun" context="neeq_duration_{Y-1}0101-{Y-1}1231"/>
    <Item id="00007501" ccId="101379033" eleName="YingYuGongJiMiBuKuiSunDaoZhiDeBianDongWeiFenPeiLiRun" context="neeq_duration_{Y-1}0101-{Y-1}1231"/>
    <Item id="00007502" ccId="2976547767" eleName="QiTaSuoYouZheQuanYiNeiBuJieZhuanDaoZhiDeBianDongWeiFenPeiLiRun" context="neeq_duration_{Y-1}0101-{Y-1}1231"/>
    <Item id="00007503" ccId="295119106" eleName="ZhuanXiangChuBeiDeBianDongWeiFenPeiLiRun" context="neeq_duration_{Y-1}0101-{Y-1}1231"/>
    <Item id="00007504" ccId="4193861381" eleName="BenQiTiQuDaoZhiDeBianDongWeiFenPeiLiRun" context="neeq_duration_{Y-1}0101-{Y-1}1231"/>
    <Item id="00007505" ccId="511494456" eleName="BenQiShiYongDaoZhiDeBianDongWeiFenPeiLiRun" context="neeq_duration_{Y-1}0101-{Y-1}1231"/>
    <Item id="00007506" ccId="3408409153" eleName="kuaiJiZhengCeBianGengDaoZhiDeBianGengShaoShuGuDongQuanYi" context="neeq_duration_{Y-1}0101-{Y-1}1231"/>
    <Item id="00007507" ccId="3132655912" eleName="QianQiChaCuoGengZhengDaoZhiDeBianGengShaoShuGuDongQuanYi" context="neeq_duration_{Y-1}0101-{Y-1}1231"/>
    <Item id="00007508" ccId="3980777679" eleName="QiTaDaoZhiDeBianGengShaoShuGuDongQuanYi" context="neeq_duration_{Y-1}0101-{Y-1}1231"/>
    <Item id="00007509" ccId="436880818" eleName="BenNianNianChuYuEShaoShuGuDongQuanYi" context="neeq_duration_{Y-1}0101-{Y-1}1231"/>
    <Item id="00007510" ccId="3599730831" eleName="BenQiZengJianBianDongJinEShaoShuGuDongQuanYi" context="neeq_duration_{Y-1}0101-{Y-1}1231"/>
    <Item id="00007511" ccId="238984833" eleName="JingLiRunHeQiTaZongHeShouYiBianDongDaoZhiDeBianDongJinEShaoShuGuDongQuanYi" context="neeq_duration_{Y-1}0101-{Y-1}1231"/>
    <Item id="00007512" ccId="4044072302" eleName="SuoYouZheTouRuHeJianShaoZiBenDaoZhiDeBianDongShaoShuGuDongQuanYi" context="neeq_duration_{Y-1}0101-{Y-1}1231"/>
    <Item id="00007513" ccId="2255079989" eleName="GuFenZhiFuJiRuSuoYouZheQuanYiDeJinEDaoZhiDeBianDongShaoShuGuDongQuanYi" context="neeq_duration_{Y-1}0101-{Y-1}1231"/>
    <Item id="00007514" ccId="4132116287" eleName="QiTaSuoYouZheTouRuHeJianShaoZiBenDaoZhiDeBianDongShaoShuGuDongQuanYi" context="neeq_duration_{Y-1}0101-{Y-1}1231"/>
    <Item id="00007515" ccId="2427537113" eleName="LiRunFenPeiDaoZhiDeBianDongShaoShuGuDongQuanYi" context="neeq_duration_{Y-1}0101-{Y-1}1231"/>
    <Item id="00007516" ccId="3637349331" eleName="TiQuYingYuGongJiDaoZhiDeBianDongShaoShuGuDongQuanYi" context="neeq_duration_{Y-1}0101-{Y-1}1231"/>
    <Item id="00007517" ccId="2197890152" eleName="DuiSuoYouZheHuoGuDongDeFenPeiDaoZhiDeBianDongShaoShuGuDongQuanYi" context="neeq_duration_{Y-1}0101-{Y-1}1231"/>
    <Item id="00007518" ccId="223501353" eleName="QiTaLiRunFenPeiDaoZhiDeBianDongShaoShuGuDongQuanYi" context="neeq_duration_{Y-1}0101-{Y-1}1231"/>
    <Item id="00007519" ccId="3593716688" eleName="SuoYouZheQuanYiNeiBuJieZhuanBianDongDaoZhiDeBianDongShaoShuGuDongQuanYi" context="neeq_duration_{Y-1}0101-{Y-1}1231"/>
    <Item id="00007520" ccId="3834159183" eleName="ZiBenGongJiZhuanZengZiBenHuoGuBenDaoZhiDeBianDongShaoShuGuDongQuanYi" context="neeq_duration_{Y-1}0101-{Y-1}1231"/>
    <Item id="00007521" ccId="635991300" eleName="YingYuGongJiZhuanZengZiBenHuoGuBenDaoZhiDeBianDongShaoShuGuDongQuanYi" context="neeq_duration_{Y-1}0101-{Y-1}1231"/>
    <Item id="00007522" ccId="3634583221" eleName="YingYuGongJiMiBuKuiSunDaoZhiDeBianDongShaoShuGuDongQuanYi" context="neeq_duration_{Y-1}0101-{Y-1}1231"/>
    <Item id="00007523" ccId="1087808099" eleName="QiTaSuoYouZheQuanYiNeiBuJieZhuanDaoZhiDeBianDongShaoShuGuDongQuanYi" context="neeq_duration_{Y-1}0101-{Y-1}1231"/>
    <Item id="00007524" ccId="4045846503" eleName="ZhuanXiangChuBeiDeBianDongShaoShuGuDongQuanYi" context="neeq_duration_{Y-1}0101-{Y-1}1231"/>
    <Item id="00007525" ccId="2479031965" eleName="BenQiTiQuDaoZhiDeBianDongShaoShuGuDongQuanYi" context="neeq_duration_{Y-1}0101-{Y-1}1231"/>
    <Item id="00007526" ccId="1840582334" eleName="BenQiShiYongDaoZhiDeBianDongShaoShuGuDongQuanYi" context="neeq_duration_{Y-1}0101-{Y-1}1231"/>
    <Item id="00007527" ccId="1910191122" eleName="kuaiJiZhengCeBianGengDaoZhiDeBianGengSuoYouZheQuanYi" context="neeq_duration_{Y-1}0101-{Y-1}1231"/>
    <Item id="00007528" ccId="2605295787" eleName="QianQiChaCuoGengZhengDaoZhiDeBianGengSuoYouZheQuanYi" context="neeq_duration_{Y-1}0101-{Y-1}1231"/>
    <Item id="00007529" ccId="2103758123" eleName="QiTaDaoZhiDeBianGengSuoYouZheQuanYi" context="neeq_duration_{Y-1}0101-{Y-1}1231"/>
    <Item id="00007530" ccId="556047737" eleName="BenNianNianChuYuESuoYouZheQuanYi" context="neeq_duration_{Y-1}0101-{Y-1}1231"/>
    <Item id="00007531" ccId="269664149" eleName="BenQiZengJianBianDongJinESuoYouZheQuanYi" context="neeq_duration_{Y-1}0101-{Y-1}1231"/>
    <Item id="00007532" ccId="2181228667" eleName="JingLiRunHeQiTaZongHeShouYiBianDongDaoZhiDeBianDongJinESuoYouZheQuanYi" context="neeq_duration_{Y-1}0101-{Y-1}1231"/>
    <Item id="00007533" ccId="2779208545" eleName="SuoYouZheTouRuHeJianShaoZiBenDaoZhiDeBianDongSuoYouZheQuanYi" context="neeq_duration_{Y-1}0101-{Y-1}1231"/>
    <Item id="00007534" ccId="2078468493" eleName="GuFenZhiFuJiRuSuoYouZheQuanYiDeJinEDaoZhiDeBianDongSuoYouZheQuanYi" context="neeq_duration_{Y-1}0101-{Y-1}1231"/>
    <Item id="00007535" ccId="950129050" eleName="QiTaSuoYouZheTouRuHeJianShaoZiBenDaoZhiDeBianDongSuoYouZheQuanYi" context="neeq_duration_{Y-1}0101-{Y-1}1231"/>
    <Item id="00007536" ccId="3342030811" eleName="LiRunFenPeiDaoZhiDeBianDongSuoYouZheQuanYi" context="neeq_duration_{Y-1}0101-{Y-1}1231"/>
    <Item id="00007537" ccId="3266016600" eleName="TiQuYingYuGongJiDaoZhiDeBianDongSuoYouZheQuanYi" context="neeq_duration_{Y-1}0101-{Y-1}1231"/>
    <Item id="00007538" ccId="2141999835" eleName="DuiSuoYouZheHuoGuDongDeFenPeiDaoZhiDeBianDongSuoYouZheQuanYi" context="neeq_duration_{Y-1}0101-{Y-1}1231"/>
    <Item id="00007539" ccId="2885509962" eleName="QiTaLiRunFenPeiDaoZhiDeBianDongSuoYouZheQuanYi" context="neeq_duration_{Y-1}0101-{Y-1}1231"/>
    <Item id="00007541" ccId="632985435" eleName="ZiBenGongJiZhuanZengZiBenHuoGuBenDaoZhiDeBianDongSuoYouZheQuanYi" context="neeq_duration_{Y-1}0101-{Y-1}1231"/>
    <Item id="00007542" ccId="521516413" eleName="YingYuGongJiZhuanZengZiBenHuoGuBenDaoZhiDeBianDongSuoYouZheQuanYi" context="neeq_duration_{Y-1}0101-{Y-1}1231"/>
    <Item id="00007543" ccId="73858634" eleName="YingYuGongJiMiBuKuiSunDaoZhiDeBianDongSuoYouZheQuanYi" context="neeq_duration_{Y-1}0101-{Y-1}1231"/>
    <Item id="00007544" ccId="2044703293" eleName="QiTaSuoYouZheQuanYiNeiBuJieZhuanDaoZhiDeBianDongSuoYouZheQuanYi" context="neeq_duration_{Y-1}0101-{Y-1}1231"/>
    <Item id="00007545" ccId="3557798568" eleName="ZhuanXiangChuBeiDeBianDongSuoYouZheQuanYi" context="neeq_duration_{Y-1}0101-{Y-1}1231"/>
    <Item id="00007546" ccId="3764936245" eleName="BenQiTiQuDaoZhiDeBianDongSuoYouZheQuanYi" context="neeq_duration_{Y-1}0101-{Y-1}1231"/>
    <Item id="00007547" ccId="4052089222" eleName="BenQiShiYongDaoZhiDeBianDongSuoYouZheQuanYi" context="neeq_duration_{Y-1}0101-{Y-1}1231"/>
    <Item id="00007586" ccId="1898621307" eleName="kuaiJiZhengCeBianGengDaoZhiDeBianGengZiBenGongJi" context="neeq_duration_{Y-1}0101-{Y-1}1231"/>
    <Item id="00007587" ccId="4149062289" eleName="kuaiJiZhengCeBianGengDaoZhiDeBianGengZiBenGongJi" context="neeq_duration_{Y}0101-{Y}1231"/>
    <Item id="00008122" ccId="568082383" eleName="TongYiKongZhiXiaQiYeHeBingDaoZhiDeBianGengShiShouZiBenHuoGuBen" context="neeq_duration_{Y}0101-{Y}1231"/>
    <Item id="00008123" ccId="1012574159" eleName="GeneralProvisions" context="neeq_instant_{Y-1}1231"/>
    <Item id="00008124" ccId="3500606670" eleName="SuoYouZheTouRuZiBenDaoZhiDeBianDongShiShouZiBenHuoGuBen" context="neeq_duration_{Y}0101-{Y}1231"/>
    <Item id="00008125" ccId="1131290990" eleName="QiTaQuanYiGongJuChiYouZheTouRuZiBenDaoZhiDeBianDongShiShouZiBenHuoGuBen" context="neeq_duration_{Y}0101-{Y}1231"/>
    <Item id="00008126" ccId="2253540451" eleName="TiQuYiBanFengXianZhunBeiDaoZhiDeBianDongShiShouZiBenHuoGuBen" context="neeq_duration_{Y}0101-{Y}1231"/>
    <Item id="00008127" ccId="3976461993" eleName="QiTaZengJianBianDongJinEShiShouZiBenHuoGuBen" context="neeq_duration_{Y}0101-{Y}1231"/>
    <Item id="00008209" ccId="3647137265" eleName="TongYiKongZhiXiaQiYeHeBingDaoZhiDeBianGengZiBenGongJi" context="neeq_duration_{Y}0101-{Y}1231"/>
    <Item id="00008210" ccId="64463027" eleName="SuoYouZheTouRuZiBenDaoZhiDeBianDongZiBenGongJi" context="neeq_duration_{Y}0101-{Y}1231"/>
    <Item id="00008211" ccId="3406788725" eleName="QiTaQuanYiGongJuChiYouZheTouRuZiBenDaoZhiDeBianDongZiBenGongJi" context="neeq_duration_{Y}0101-{Y}1231"/>
    <Item id="00008212" ccId="113875440" eleName="TiQuYiBanFengXianZhunBeiDaoZhiDeBianDongZiBenGongJi" context="neeq_duration_{Y}0101-{Y}1231"/>
    <Item id="00008213" ccId="2782990264" eleName="QiTaZengJianBianDongJinEZiBenGongJi" context="neeq_duration_{Y}0101-{Y}1231"/>
    <Item id="00008214" ccId="1721708958" eleName="TongYiKongZhiXiaQiYeHeBingDaoZhiDeBianGengKuCunGu" context="neeq_duration_{Y}0101-{Y}1231"/>
    <Item id="00008215" ccId="1911271135" eleName="SuoYouZheTouRuZiBenDaoZhiDeBianDongKuCunGu" context="neeq_duration_{Y}0101-{Y}1231"/>
    <Item id="00008216" ccId="957615023" eleName="QiTaQuanYiGongJuChiYouZheTouRuZiBenDaoZhiDeBianDongKuCunGu" context="neeq_duration_{Y}0101-{Y}1231"/>
    <Item id="00008217" ccId="3381109898" eleName="TiQuYiBanFengXianZhunBeiDaoZhiDeBianDongKuCunGu" context="neeq_duration_{Y}0101-{Y}1231"/>
    <Item id="00008218" ccId="1146469125" eleName="QiTaZengJianBianDongJinEKuCunGu" context="neeq_duration_{Y}0101-{Y}1231"/>
    <Item id="00008219" ccId="582653121" eleName="TongYiKongZhiXiaQiYeHeBingDaoZhiDeBianGengQiTaZongHeShouYi" context="neeq_duration_{Y}0101-{Y}1231"/>
    <Item id="00008220" ccId="2023590521" eleName="SuoYouZheTouRuZiBenDaoZhiDeBianDongQiTaZongHeShouYi" context="neeq_duration_{Y}0101-{Y}1231"/>
    <Item id="00008221" ccId="3878879412" eleName="QiTaQuanYiGongJuChiYouZheTouRuZiBenDaoZhiDeBianDongQiTaZongHeShouYi" context="neeq_duration_{Y}0101-{Y}1231"/>
    <Item id="00008222" ccId="3096962288" eleName="TiQuYiBanFengXianZhunBeiDaoZhiDeBianDongQiTaZongHeShouYi" context="neeq_duration_{Y}0101-{Y}1231"/>
    <Item id="00008223" ccId="2296555918" eleName="QiTaZengJianBianDongJinEQiTaZongHeShouYi" context="neeq_duration_{Y}0101-{Y}1231"/>
    <Item id="00008224" ccId="1292170588" eleName="TongYiKongZhiXiaQiYeHeBingDaoZhiDeBianGengZhuanXiangChuBei" context="neeq_duration_{Y}0101-{Y}1231"/>
    <Item id="00008225" ccId="1612159739" eleName="SuoYouZheTouRuZiBenDaoZhiDeBianDongZhuanXiangChuBei" context="neeq_duration_{Y}0101-{Y}1231"/>
    <Item id="00008226" ccId="4281739460" eleName="QiTaQuanYiGongJuChiYouZheTouRuZiBenDaoZhiDeBianDongZhuanXiangChuBei" context="neeq_duration_{Y}0101-{Y}1231"/>
    <Item id="00008227" ccId="268278883" eleName="TiQuYiBanFengXianZhunBeiDaoZhiDeBianDongZhuanXiangChuBei" context="neeq_duration_{Y}0101-{Y}1231"/>
    <Item id="00008228" ccId="1544087998" eleName="QiTaZengJianBianDongJinEZhuanXiangChuBei" context="neeq_duration_{Y}0101-{Y}1231"/>
    <Item id="00008229" ccId="2887898510" eleName="TongYiKongZhiXiaQiYeHeBingDaoZhiDeBianGengYingYuGongJi" context="neeq_duration_{Y}0101-{Y}1231"/>
    <Item id="00008231" ccId="2897924546" eleName="QiTaQuanYiGongJuChiYouZheTouRuZiBenDaoZhiDeBianDongYingYuGongJi" context="neeq_duration_{Y}0101-{Y}1231"/>
    <Item id="00008232" ccId="3566361820" eleName="TiQuYiBanFengXianZhunBeiDaoZhiDeBianDongYingYuGongJi" context="neeq_duration_{Y}0101-{Y}1231"/>
    <Item id="00008233" ccId="3731253509" eleName="QiTaZengJianBianDongJinEYingYuGongJi" context="neeq_duration_{Y}0101-{Y}1231"/>
    <Item id="00008234" ccId="2840958077" eleName="QiTaZengJianBianDongJinEYiBanFengXianZhunBei" context="neeq_duration_{Y}0101-{Y}1231"/>
    <Item id="00008235" ccId="749927635" eleName="KuaiJiZhengCeBianGengDaoZhiDeBianGengYiBanFengXianZhunBei" context="neeq_duration_{Y}0101-{Y}1231"/>
    <Item id="00008236" ccId="2808117076" eleName="QianQiChaCuoGengZhengDaoZhiDeBianGengYiBanFengXianZhunBei" context="neeq_duration_{Y}0101-{Y}1231"/>
    <Item id="00008237" ccId="1777438692" eleName="TongYiKongZhiXiaQiYeHeBingDaoZhiDeBianGengYiBanFengXianZhunBei" context="neeq_duration_{Y}0101-{Y}1231"/>
    <Item id="00008238" ccId="2326081643" eleName="QiTaDaoZhiDeBianGengYiBanFengXianZhunBei" context="neeq_duration_{Y}0101-{Y}1231"/>
    <Item id="00008239" ccId="2675287931" eleName="BenNianNianChuYuEYiBanFengXianZhunBei" context="neeq_duration_{Y}0101-{Y}1231"/>
    <Item id="00008240" ccId="1895691215" eleName="BenQiZengJianBianDongJinEYiBanFengXianZhunBei" context="neeq_duration_{Y}0101-{Y}1231"/>
    <Item id="00008241" ccId="1554504423" eleName="JingLiRunHeQiTaZongHeShouYiBianDongDaoZhiDeBianDongJinEYiBanFengXianZhunBei" context="neeq_duration_{Y}0101-{Y}1231"/>
    <Item id="00008242" ccId="713544045" eleName="SuoYouZheTouRuHeJianShaoZiBenDaoZhiDeBianDongYiBanFengXianZhunBei" context="neeq_duration_{Y}0101-{Y}1231"/>
    <Item id="00008243" ccId="1789083974" eleName="SuoYouZheTouRuZiBenDaoZhiDeBianDongYiBanFengXianZhunBei" context="neeq_duration_{Y}0101-{Y}1231"/>
    <Item id="00008244" ccId="1262883200" eleName="QiTaQuanYiGongJuChiYouZheTouRuZiBenDaoZhiDeBianDongYiBanFengXianZhunBei" context="neeq_duration_{Y}0101-{Y}1231"/>
    <Item id="00008245" ccId="636147170" eleName="GuFenZhiFuJiRuSuoYouZheQuanYiDeJinEDaoZhiDeBianDongYiBanFengXianZhunBei" context="neeq_duration_{Y}0101-{Y}1231"/>
    <Item id="00008246" ccId="446123576" eleName="QiTaSuoYouZheTouRuHeJianShaoZiBenDaoZhiDeBianDongYiBanFengXianZhunBei" context="neeq_duration_{Y}0101-{Y}1231"/>
    <Item id="00008247" ccId="3854127124" eleName="LiRunFenPeiDaoZhiDeBianDongYiBanFengXianZhunBei" context="neeq_duration_{Y}0101-{Y}1231"/>
    <Item id="00008248" ccId="1371884728" eleName="TiQuYingYuGongJiDaoZhiDeBianDongYiBanFengXianZhunBei" context="neeq_duration_{Y}0101-{Y}1231"/>
    <Item id="00008249" ccId="3390364472" eleName="TiQuYiBanFengXianZhunBeiDaoZhiDeBianDongYiBanFengXianZhunBei" context="neeq_duration_{Y}0101-{Y}1231"/>
    <Item id="00008250" ccId="3351425747" eleName="DuiSuoYouZheHuoGuDongDeFenPeiDaoZhiDeBianDongYiBanFengXianZhunBei" context="neeq_duration_{Y}0101-{Y}1231"/>
    <Item id="00008251" ccId="3104676730" eleName="QiTaLiRunFenPeiDaoZhiDeBianDongYiBanFengXianZhunBei" context="neeq_duration_{Y}0101-{Y}1231"/>
    <Item id="00008252" ccId="3462290857" eleName="SuoYouZheQuanYiNeiBuJieZhuanBianDongDaoZhiDeBianDongYiBanFengXianZhunBei" context="neeq_duration_{Y}0101-{Y}1231"/>
    <Item id="00008253" ccId="291484141" eleName="ZiBenGongJiZhuanZengZiBenHuoGuBenDaoZhiDeBianDongYiBanFengXianZhunBei" context="neeq_duration_{Y}0101-{Y}1231"/>
    <Item id="00008254" ccId="3510229780" eleName="YingYuGongJiZhuanZengZiBenHuoGuBenDaoZhiDeBianDongYiBanFengXianZhunBei" context="neeq_duration_{Y}0101-{Y}1231"/>
    <Item id="00008255" ccId="794871983" eleName="YingYuGongJiMiBuKuiSunDaoZhiDeBianDongYiBanFengXianZhunBei" context="neeq_duration_{Y}0101-{Y}1231"/>
    <Item id="00008256" ccId="1185785004" eleName="QiTaSuoYouZheQuanYiNeiBuJieZhuanDaoZhiDeBianDongYiBanFengXianZhunBei" context="neeq_duration_{Y}0101-{Y}1231"/>
    <Item id="00008257" ccId="4152531687" eleName="ZhuanXiangChuBeiDeBianDongYiBanFengXianZhunBei" context="neeq_duration_{Y}0101-{Y}1231"/>
    <Item id="00008258" ccId="2794324637" eleName="BenQiTiQuDaoZhiDeBianDongYiBanFengXianZhunBei" context="neeq_duration_{Y}0101-{Y}1231"/>
    <Item id="00008259" ccId="2764483733" eleName="BenQiShiYongDaoZhiDeBianDongYiBanFengXianZhunBei" context="neeq_duration_{Y}0101-{Y}1231"/>
    <Item id="00008260" ccId="3882798050" eleName="GeneralProvisions" context="neeq_instant_{Y}1231"/>
    <Item id="00008261" ccId="1912042073" eleName="TongYiKongZhiXiaQiYeHeBingDaoZhiDeBianGengWeiFenPeiLiRun" context="neeq_duration_{Y}0101-{Y}1231"/>
    <Item id="00008262" ccId="3134588486" eleName="SuoYouZheTouRuZiBenDaoZhiDeBianDongWeiFenPeiLiRun" context="neeq_duration_{Y}0101-{Y}1231"/>
    <Item id="00008263" ccId="4058636561" eleName="QiTaQuanYiGongJuChiYouZheTouRuZiBenDaoZhiDeBianDongWeiFenPeiLiRun" context="neeq_duration_{Y}0101-{Y}1231"/>
    <Item id="00008264" ccId="1233189489" eleName="TiQuYiBanFengXianZhunBeiDaoZhiDeBianDongWeiFenPeiLiRun" context="neeq_duration_{Y}0101-{Y}1231"/>
    <Item id="00008265" ccId="114869336" eleName="QiTaZengJianBianDongJinEWeiFenPeiLiRun" context="neeq_duration_{Y}0101-{Y}1231"/>
    <Item id="00008266" ccId="720016931" eleName="TongYiKongZhiXiaQiYeHeBingDaoZhiDeBianGengShaoShuGuDongQuanYi" context="neeq_duration_{Y}0101-{Y}1231"/>
    <Item id="00008267" ccId="3870541392" eleName="SuoYouZheTouRuZiBenDaoZhiDeBianDongShaoShuGuDongQuanYi" context="neeq_duration_{Y}0101-{Y}1231"/>
    <Item id="00008268" ccId="1724243355" eleName="QiTaQuanYiGongJuChiYouZheTouRuZiBenDaoZhiDeBianDongShaoShuGuDongQuanYi" context="neeq_duration_{Y}0101-{Y}1231"/>
    <Item id="00008269" ccId="3426521355" eleName="TiQuYiBanFengXianZhunBeiDaoZhiDeBianDongShaoShuGuDongQuanYi" context="neeq_duration_{Y}0101-{Y}1231"/>
    <Item id="00008270" ccId="1306132951" eleName="QiTaZengJianBianDongJinEShaoShuGuDongQuanYi" context="neeq_duration_{Y}0101-{Y}1231"/>
    <Item id="00008271" ccId="3836701816" eleName="TongYiKongZhiXiaQiYeHeBingDaoZhiDeBianGengSuoYouZheQuanYi" context="neeq_duration_{Y}0101-{Y}1231"/>
    <Item id="00008272" ccId="1748531356" eleName="SuoYouZheTouRuZiBenDaoZhiDeBianDongSuoYouZheQuanYi" context="neeq_duration_{Y}0101-{Y}1231"/>
    <Item id="00008273" ccId="1501932164" eleName="QiTaQuanYiGongJuChiYouZheTouRuZiBenDaoZhiDeBianDongSuoYouZheQuanYi" context="neeq_duration_{Y}0101-{Y}1231"/>
    <Item id="00008274" ccId="3298544877" eleName="TiQuYiBanFengXianZhunBeiDaoZhiDeBianDongSuoYouZheQuanYi" context="neeq_duration_{Y}0101-{Y}1231"/>
    <Item id="00008275" ccId="2624175234" eleName="QiTaZengJianBianDongJinESuoYouZheQuanYi" context="neeq_duration_{Y}0101-{Y}1231"/>
    <Item id="00008279" ccId="3835246090" eleName="CapitalSurplus" context="neeq_instant_{Y-2}0101-{Y-2}1231"/>
    <Item id="00008280" ccId="2809660964" eleName="GeneralProvisions" context="neeq_instant_{Y-2}0101-{Y-2}1231"/>
    <Item id="00008284" ccId="1364871677" eleName="GeneralProvisions" context="neeq_instant_{Y-1}1231"/>
    <Item id="00008288" ccId="1482117329" eleName="TongYiKongZhiXiaQiYeHeBingDaoZhiDeBianGengShiShouZiBenHuoGuBen" context="neeq_duration_{Y-1}0101-{Y-1}1231"/>
    <Item id="00008364" ccId="958524484" eleName="TongYiKongZhiXiaQiYeHeBingDaoZhiDeBianGengZiBenGongJi" context="neeq_duration_{Y-1}0101-{Y-1}1231"/>
    <Item id="00008365" ccId="844213423" eleName="SuoYouZheTouRuZiBenDaoZhiDeBianDongZiBenGongJi" context="neeq_duration_{Y-1}0101-{Y-1}1231"/>
    <Item id="00008366" ccId="1181779217" eleName="QiTaQuanYiGongJuChiYouZheTouRuZiBenDaoZhiDeBianDongZiBenGongJi" context="neeq_duration_{Y-1}0101-{Y-1}1231"/>
    <Item id="00008367" ccId="2182075183" eleName="QiTaZengJianBianDongJinEZiBenGongJi" context="neeq_duration_{Y-1}0101-{Y-1}1231"/>
    <Item id="00008368" ccId="3576452593" eleName="TongYiKongZhiXiaQiYeHeBingDaoZhiDeBianGengKuCunGu" context="neeq_duration_{Y-1}0101-{Y-1}1231"/>
    <Item id="00008369" ccId="1990897950" eleName="SuoYouZheTouRuZiBenDaoZhiDeBianDongKuCunGu" context="neeq_duration_{Y-1}0101-{Y-1}1231"/>
    <Item id="00008370" ccId="487371517" eleName="QiTaQuanYiGongJuChiYouZheTouRuZiBenDaoZhiDeBianDongKuCunGu" context="neeq_duration_{Y-1}0101-{Y-1}1231"/>
    <Item id="00008371" ccId="2354068359" eleName="QiTaZengJianBianDongJinEKuCunGu" context="neeq_duration_{Y-1}0101-{Y-1}1231"/>
    <Item id="00008372" ccId="2906779765" eleName="TongYiKongZhiXiaQiYeHeBingDaoZhiDeBianGengQiTaZongHeShouYi" context="neeq_duration_{Y-1}0101-{Y-1}1231"/>
    <Item id="00008373" ccId="892241919" eleName="SuoYouZheTouRuZiBenDaoZhiDeBianDongQiTaZongHeShouYi" context="neeq_duration_{Y-1}0101-{Y-1}1231"/>
    <Item id="00008374" ccId="2786001271" eleName="QiTaQuanYiGongJuChiYouZheTouRuZiBenDaoZhiDeBianDongQiTaZongHeShouYi" context="neeq_duration_{Y-1}0101-{Y-1}1231"/>
    <Item id="00008375" ccId="1844890949" eleName="TiQuYiBanFengXianZhunBeiDaoZhiDeBianDongQiTaZongHeShouYi" context="neeq_duration_{Y-1}0101-{Y-1}1231"/>
    <Item id="00008376" ccId="2457603920" eleName="QiTaZengJianBianDongJinEQiTaZongHeShouYi" context="neeq_duration_{Y-1}0101-{Y-1}1231"/>
    <Item id="00008377" ccId="2382825999" eleName="TongYiKongZhiXiaQiYeHeBingDaoZhiDeBianGengZhuanXiangChuBei" context="neeq_duration_{Y-1}0101-{Y-1}1231"/>
    <Item id="00008378" ccId="1972634760" eleName="SuoYouZheTouRuZiBenDaoZhiDeBianDongZhuanXiangChuBei" context="neeq_duration_{Y-1}0101-{Y-1}1231"/>
    <Item id="00008379" ccId="5027111" eleName="QiTaQuanYiGongJuChiYouZheTouRuZiBenDaoZhiDeBianDongZhuanXiangChuBei" context="neeq_duration_{Y-1}0101-{Y-1}1231"/>
    <Item id="00008380" ccId="2604058738" eleName="TiQuYiBanFengXianZhunBeiDaoZhiDeBianDongZhuanXiangChuBei" context="neeq_duration_{Y-1}0101-{Y-1}1231"/>
    <Item id="00008381" ccId="1863327805" eleName="QiTaZengJianBianDongJinEZhuanXiangChuBei" context="neeq_duration_{Y-1}0101-{Y-1}1231"/>
    <Item id="00008382" ccId="2245068060" eleName="TongYiKongZhiXiaQiYeHeBingDaoZhiDeBianGengYingYuGongJi" context="neeq_duration_{Y-1}0101-{Y-1}1231"/>
    <Item id="00008384" ccId="745079451" eleName="QiTaQuanYiGongJuChiYouZheTouRuZiBenDaoZhiDeBianDongYingYuGongJi" context="neeq_duration_{Y-1}0101-{Y-1}1231"/>
    <Item id="00008385" ccId="2341889760" eleName="TiQuYiBanFengXianZhunBeiDaoZhiDeBianDongYingYuGongJi" context="neeq_duration_{Y-1}0101-{Y-1}1231"/>
    <Item id="00008386" ccId="2667736393" eleName="QiTaZengJianBianDongJinEYingYuGongJi" context="neeq_duration_{Y-1}0101-{Y-1}1231"/>
    <Item id="00008387" ccId="2447176268" eleName="KuaiJiZhengCeBianGengDaoZhiDeBianGengYiBanFengXianZhunBei" context="neeq_duration_{Y-1}0101-{Y-1}1231"/>
    <Item id="00008388" ccId="104389872" eleName="QianQiChaCuoGengZhengDaoZhiDeBianGengYiBanFengXianZhunBei" context="neeq_duration_{Y-1}0101-{Y-1}1231"/>
    <Item id="00008389" ccId="1434935414" eleName="TongYiKongZhiXiaQiYeHeBingDaoZhiDeBianGengYiBanFengXianZhunBei" context="neeq_duration_{Y-1}0101-{Y-1}1231"/>
    <Item id="00008390" ccId="4126488166" eleName="QiTaDaoZhiDeBianGengYiBanFengXianZhunBei" context="neeq_duration_{Y-1}0101-{Y-1}1231"/>
    <Item id="00008391" ccId="3671885546" eleName="BenNianNianChuYuEYiBanFengXianZhunBei" context="neeq_duration_{Y-1}0101-{Y-1}1231"/>
    <Item id="00008392" ccId="2860377538" eleName="BenQiZengJianBianDongJinEYiBanFengXianZhunBei" context="neeq_duration_{Y-1}0101-{Y-1}1231"/>
    <Item id="00008393" ccId="688418263" eleName="JingLiRunHeQiTaZongHeShouYiBianDongDaoZhiDeBianDongJinEYiBanFengXianZhunBei" context="neeq_duration_{Y-1}0101-{Y-1}1231"/>
    <Item id="00008394" ccId="3526882556" eleName="SuoYouZheTouRuHeJianShaoZiBenDaoZhiDeBianDongYiBanFengXianZhunBei" context="neeq_duration_{Y-1}0101-{Y-1}1231"/>
    <Item id="00008395" ccId="193972226" eleName="SuoYouZheTouRuZiBenDaoZhiDeBianDongYiBanFengXianZhunBei" context="neeq_duration_{Y-1}0101-{Y-1}1231"/>
    <Item id="00008396" ccId="1361782493" eleName="QiTaQuanYiGongJuChiYouZheTouRuZiBenDaoZhiDeBianDongYiBanFengXianZhunBei" context="neeq_duration_{Y-1}0101-{Y-1}1231"/>
    <Item id="00008397" ccId="57517038" eleName="GuFenZhiFuJiRuSuoYouZheQuanYiDeJinEDaoZhiDeBianDongYiBanFengXianZhunBei" context="neeq_duration_{Y-1}0101-{Y-1}1231"/>
    <Item id="00008398" ccId="4021028176" eleName="QiTaSuoYouZheTouRuHeJianShaoZiBenDaoZhiDeBianDongYiBanFengXianZhunBei" context="neeq_duration_{Y-1}0101-{Y-1}1231"/>
    <Item id="00008399" ccId="1086886414" eleName="LiRunFenPeiDaoZhiDeBianDongYiBanFengXianZhunBei" context="neeq_duration_{Y-1}0101-{Y-1}1231"/>
    <Item id="00008400" ccId="3410482764" eleName="TiQuYingYuGongJiDaoZhiDeBianDongYiBanFengXianZhunBei" context="neeq_duration_{Y-1}0101-{Y-1}1231"/>
    <Item id="00008401" ccId="1111249440" eleName="TiQuYiBanFengXianZhunBeiDaoZhiDeBianDongYiBanFengXianZhunBei" context="neeq_duration_{Y-1}0101-{Y-1}1231"/>
    <Item id="00008402" ccId="3257155487" eleName="DuiSuoYouZheHuoGuDongDeFenPeiDaoZhiDeBianDongYiBanFengXianZhunBei" context="neeq_duration_{Y-1}0101-{Y-1}1231"/>
    <Item id="00008403" ccId="714853893" eleName="QiTaLiRunFenPeiDaoZhiDeBianDongYiBanFengXianZhunBei" context="neeq_duration_{Y-1}0101-{Y-1}1231"/>
    <Item id="00008404" ccId="3609678744" eleName="SuoYouZheQuanYiNeiBuJieZhuanBianDongDaoZhiDeBianDongYiBanFengXianZhunBei" context="neeq_duration_{Y-1}0101-{Y-1}1231"/>
    <Item id="00008405" ccId="292798800" eleName="ZiBenGongJiZhuanZengZiBenHuoGuBenDaoZhiDeBianDongYiBanFengXianZhunBei" context="neeq_duration_{Y-1}0101-{Y-1}1231"/>
    <Item id="00008406" ccId="567919296" eleName="YingYuGongJiZhuanZengZiBenHuoGuBenDaoZhiDeBianDongYiBanFengXianZhunBei" context="neeq_duration_{Y-1}0101-{Y-1}1231"/>
    <Item id="00008407" ccId="1050656356" eleName="YingYuGongJiMiBuKuiSunDaoZhiDeBianDongYiBanFengXianZhunBei" context="neeq_duration_{Y-1}0101-{Y-1}1231"/>
    <Item id="00008408" ccId="2287232832" eleName="QiTaSuoYouZheQuanYiNeiBuJieZhuanDaoZhiDeBianDongYiBanFengXianZhunBei" context="neeq_duration_{Y-1}0101-{Y-1}1231"/>
    <Item id="00008409" ccId="3284365476" eleName="ZhuanXiangChuBeiDeBianDongYiBanFengXianZhunBei" context="neeq_duration_{Y-1}0101-{Y-1}1231"/>
    <Item id="00008410" ccId="885062751" eleName="BenQiTiQuDaoZhiDeBianDongYiBanFengXianZhunBei" context="neeq_duration_{Y-1}0101-{Y-1}1231"/>
    <Item id="00008411" ccId="3893137809" eleName="BenQiShiYongDaoZhiDeBianDongYiBanFengXianZhunBei" context="neeq_duration_{Y-1}0101-{Y-1}1231"/>
    <Item id="00008412" ccId="1913964765" eleName="QiTaZengJianBianDongJinEYiBanFengXianZhunBei" context="neeq_duration_{Y-1}0101-{Y-1}1231"/>
    <Item id="00008413" ccId="1466542240" eleName="TongYiKongZhiXiaQiYeHeBingDaoZhiDeBianGengWeiFenPeiLiRun" context="neeq_duration_{Y-1}0101-{Y-1}1231"/>
    <Item id="00008414" ccId="2821371703" eleName="SuoYouZheTouRuZiBenDaoZhiDeBianDongWeiFenPeiLiRun" context="neeq_duration_{Y-1}0101-{Y-1}1231"/>
    <Item id="00008415" ccId="3847877415" eleName="QiTaQuanYiGongJuChiYouZheTouRuZiBenDaoZhiDeBianDongWeiFenPeiLiRun" context="neeq_duration_{Y-1}0101-{Y-1}1231"/>
    <Item id="00008416" ccId="1932400564" eleName="TiQuYiBanFengXianZhunBeiDaoZhiDeBianDongWeiFenPeiLiRun" context="neeq_duration_{Y-1}0101-{Y-1}1231"/>
    <Item id="00008417" ccId="3368084962" eleName="QiTaZengJianBianDongJinEWeiFenPeiLiRun" context="neeq_duration_{Y-1}0101-{Y-1}1231"/>
    <Item id="00008418" ccId="4097191898" eleName="TongYiKongZhiXiaQiYeHeBingDaoZhiDeBianGengShaoShuGuDongQuanYi" context="neeq_duration_{Y-1}0101-{Y-1}1231"/>
    <Item id="00008419" ccId="3191007794" eleName="SuoYouZheTouRuZiBenDaoZhiDeBianDongShaoShuGuDongQuanYi" context="neeq_duration_{Y-1}0101-{Y-1}1231"/>
    <Item id="00008420" ccId="3428369720" eleName="QiTaQuanYiGongJuChiYouZheTouRuZiBenDaoZhiDeBianDongShaoShuGuDongQuanYi" context="neeq_duration_{Y-1}0101-{Y-1}1231"/>
    <Item id="00008421" ccId="3448170872" eleName="TiQuYiBanFengXianZhunBeiDaoZhiDeBianDongShaoShuGuDongQuanYi" context="neeq_duration_{Y-1}0101-{Y-1}1231"/>
    <Item id="00008422" ccId="3216368817" eleName="QiTaZengJianBianDongJinEShaoShuGuDongQuanYi" context="neeq_duration_{Y-1}0101-{Y-1}1231"/>
    <Item id="00008423" ccId="2752763293" eleName="TongYiKongZhiXiaQiYeHeBingDaoZhiDeBianGengSuoYouZheQuanYi" context="neeq_duration_{Y-1}0101-{Y-1}1231"/>
    <Item id="00008424" ccId="3154553433" eleName="SuoYouZheTouRuZiBenDaoZhiDeBianDongSuoYouZheQuanYi" context="neeq_duration_{Y-1}0101-{Y-1}1231"/>
    <Item id="00008425" ccId="3099652145" eleName="QiTaQuanYiGongJuChiYouZheTouRuZiBenDaoZhiDeBianDongSuoYouZheQuanYi" context="neeq_duration_{Y-1}0101-{Y-1}1231"/>
    <Item id="00008426" ccId="1785539241" eleName="TiQuYiBanFengXianZhunBeiDaoZhiDeBianDongSuoYouZheQuanYi" context="neeq_duration_{Y-1}0101-{Y-1}1231"/>
    <Item id="00008427" ccId="1661811533" eleName="QiTaZengJianBianDongJinESuoYouZheQuanYi" context="neeq_duration_{Y-1}0101-{Y-1}1231"/>
    <Item id="00008428" ccId="1610094025" eleName="TiQuYiBanFengXianZhunBeiDaoZhiDeBianDongShiShouZiBenHuoGuBen" context="neeq_duration_{Y-1}0101-{Y-1}1231"/>
    <Item id="00008429" ccId="538018633" eleName="TiQuYiBanFengXianZhunBeiDaoZhiDeBianDongZiBenGongJi" context="neeq_duration_{Y-1}0101-{Y-1}1231"/>
    <Item id="00008430" ccId="1626351745" eleName="TiQuYiBanFengXianZhunBeiDaoZhiDeBianDongKuCunGu" context="neeq_duration_{Y-1}0101-{Y-1}1231"/>
    <Item id="00008534" ccId="3976469373" eleName="SuoYouZheTouRuZiBenDaoZhiDeBianDongYingYuGongJi" context="neeq_duration_{Y-1}0101-{Y-1}1231"/>
    <Item id="00008535" ccId="1805194379" eleName="SuoYouZheTouRuZiBenDaoZhiDeBianDongYingYuGongJi" context="neeq_duration_{Y}0101-{Y}1231"/>
    <Item id="00009085" ccId="1882981176" eleName="GongSiFaDingDaiBiaoRen" context="neeq_instant_{Y}1231"/>
    <Item id="00009086" ccId="3123645786" eleName="ZhuGuanKuaiJiGongZuoFuZeRen" context="neeq_instant_{Y}1231"/>
    <Item id="00009087" ccId="3889662845" eleName="KuaiJiJiGouFuZeRen" context="neeq_instant_{Y}1231"/>
    <Item id="00009090" ccId="250931565" eleName="SuoYouZheTouRuZiBenDaoZhiDeBianDongShiShouZiBenHuoGuBen" context="neeq_duration_{Y-1}0101-{Y-1}1231"/>
    <Item id="00009091" ccId="835038987" eleName="QiTaQuanYiGongJuChiYouZheTouRuZiBenDaoZhiDeBianDongShiShouZiBenHuoGuBen" context="neeq_duration_{Y-1}0101-{Y-1}1231"/>
    <Item id="00009092" ccId="866720882" eleName="QiTaZengJianBianDongJinEShiShouZiBenHuoGuBen" context="neeq_duration_{Y-1}0101-{Y-1}1231"/>
    <Item id="00009094" ccId="2076781374" eleName="SuoYouZheQuanYiNeiBuJieZhuanBianDongDaoZhiDeBianDongSuoYouZheQuanYi" context="neeq_duration_{Y-1}0101-{Y-1}123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 id="00002799" ccId="3382346554" eleName="BaoGaoQiNeiPuTongGuLiRunFenPeiQingKuangTuple"/>
  </Tuples>
  <Contexts>
    <context xmlns="http://www.xbrl.org/2003/instance" id="neeq_duration_{Y}0101-{Y}1231">
      <entity>
        <identifier scheme=""/>
      </entity>
      <period>
        <startDate>2016-09-01</startDate>
        <endDate>2016-09-01</endDate>
      </period>
    </context>
    <context xmlns="http://www.xbrl.org/2003/instance" id="neeq_instant_{Y}1231">
      <entity>
        <identifier scheme=""/>
      </entity>
      <period>
        <startDate>2016-09-01</startDate>
        <endDate>2016-09-01</endDate>
      </period>
    </context>
    <context xmlns="http://www.xbrl.org/2003/instance" id="neeq_duration_{Y-1}0101-{Y-1}1231">
      <entity>
        <identifier scheme=""/>
      </entity>
      <period>
        <startDate>2016-09-01</startDate>
        <endDate>2016-09-01</endDate>
      </period>
    </context>
    <context xmlns="http://www.xbrl.org/2003/instance" id="neeq_instant_{Y-1}1231">
      <entity>
        <identifier scheme=""/>
      </entity>
      <period>
        <startDate>2016-09-01</startDate>
        <endDate>2016-09-01</endDate>
      </period>
    </context>
    <context xmlns="http://www.xbrl.org/2003/instance" id="neeq_instant_{Y}1231_M">
      <entity>
        <identifier scheme=""/>
      </entity>
      <period>
        <startDate>2016-09-01</startDate>
        <endDate>2016-09-01</endDate>
      </period>
    </context>
    <context xmlns="http://www.xbrl.org/2003/instance" id="neeq_instant_{Y-1}1231_M">
      <entity>
        <identifier scheme=""/>
      </entity>
      <period>
        <startDate>2016-09-01</startDate>
        <endDate>2016-09-01</endDate>
      </period>
    </context>
    <context xmlns="http://www.xbrl.org/2003/instance" id="neeq_duration_{Y}0101-{Y}1231_M">
      <entity>
        <identifier scheme=""/>
      </entity>
      <period>
        <startDate>2016-09-01</startDate>
        <endDate>2016-09-01</endDate>
      </period>
    </context>
    <context xmlns="http://www.xbrl.org/2003/instance" id="neeq_duration_{Y-1}0101-{Y-1}1231_M">
      <entity>
        <identifier scheme=""/>
      </entity>
      <period>
        <startDate>2016-09-01</startDate>
        <endDate>2016-09-01</endDate>
      </period>
    </context>
    <context xmlns="http://www.xbrl.org/2003/instance" id="neeq_instant_{Y-2}0101-{Y-2}1231_M">
      <entity>
        <identifier scheme=""/>
      </entity>
      <period>
        <startDate>2016-09-01</startDate>
        <endDate>2016-09-01</endDate>
      </period>
    </context>
    <context xmlns="http://www.xbrl.org/2003/instance" id="neeq_instant_{Y-2}0101-{Y-2}1231">
      <entity>
        <identifier scheme=""/>
      </entity>
      <period>
        <startDate>2016-09-01</startDate>
        <endDate>2016-09-01</endDate>
      </period>
    </context>
  </Contexts>
  <Units/>
  <Namesapces/>
</map:XbrlMapping>
</file>

<file path=customXml/item4.xml><?xml version="1.0" encoding="utf-8"?>
<info:root xmlns:info="http://wwww.hallomagic.com/xbrl/info" Version="1.0.0.4" ReportCode="GB0101" ReportType="Regular">
  <info:ZhengQuanDaiMa>888666</info:ZhengQuanDaiMa>
  <info:ZhengQuanJianChen>魂牵梦萦</info:ZhengQuanJianChen>
  <info:ZhuBanQuanShang>国泰君安</info:ZhuBanQuanShang>
  <info:GongGaoRiQi>2016-09-01T00:00:00</info:GongGaoRiQi>
  <info:GongGaoBianHao/>
  <info:GongGaoMingChen>年度报告</info:GongGaoMingChen>
  <info:GongGaoRen/>
  <info:GongGaoNianDu>2016</info:GongGaoNianDu>
</info:root>
</file>

<file path=customXml/item5.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suit cc="1675215479" visible="1"/>
  <rule:suit cc="1180860214" visible="1"/>
  <rule:suit cc="1353456772" visible="1"/>
  <rule:suit cc="544178853" visible="1"/>
  <rule:suit cc="2116083598" visible="1"/>
  <rule:suit cc="2121343125" visible="1"/>
  <rule:suit cc="3409560188" visible="1"/>
  <rule:suit cc="754169807" visible="1"/>
  <rule:suit cc="2654467508" visible="1"/>
  <rule:suit cc="2543469926" visible="1"/>
  <rule:suit cc="97835599" visible="1"/>
  <rule:suit cc="2149319713" visible="1"/>
  <rule:suit cc="3793695627" visible="1"/>
  <rule:suit cc="3855130499" visible="1"/>
  <rule:suit cc="1675215479" visible="1"/>
  <rule:suit cc="394556311" visible="1"/>
</rule:xbrlRule>
</file>

<file path=customXml/item6.xml><?xml version="1.0" encoding="utf-8"?>
<consistency:xbrlConsistency xmlns:consistency="http://wwww.hallomagic.com/xbrl/consistency">
  <ccConsistency>
    <ccSign_GongSiFaDingDaiBiaoRenneeq_instant_Y1231/>
    <ccSign_kuaiJiShiShiWuSuoMingChengneeq_instant_Y1231/>
    <ccSign_QianZiZhuCekuaiJiShiXingMingneeq_instant_Y1231/>
    <ccSign_MaoLiLvneeq_duration_Y0101-Y1231/>
    <ccSign_ProfitLossAttributableToOwnersOfParentneeq_duration_Y0101-Y1231/>
    <ccSign_BasicEarningsLossPerShareneeq_duration_Y0101-Y1231/>
    <ccSign_MaoLiLvneeq_duration_Y-10101-Y-11231/>
    <ccSign_ProfitLossAttributableToOwnersOfParentneeq_duration_Y-10101-Y-11231/>
    <ccSign_BasicEarningsLossPerShareneeq_duration_Y-10101-Y-11231/>
    <ccSign_YingYeShouRuBianDongBiLineeq_duration_Y0101-Y1231/>
    <ccSign_Assetsneeq_instant_Y1231/>
    <ccSign_Assetsneeq_instant_Y-11231/>
    <ccSign_Liabilitiesneeq_instant_Y1231/>
    <ccSign_Liabilitiesneeq_instant_Y-11231/>
    <ccSign_ZongZiChanBianDongBiLineeq_instant_Y1231/>
    <ccSign_CashFlowsFromUsedInOperatingActivitiesneeq_duration_Y0101-Y1231/>
    <ccSign_CashFlowsFromUsedInOperatingActivitiesneeq_duration_Y-10101-Y-11231/>
    <ccSign_ZongGuBenShuLiangneeq_instant_Y1231/>
    <ccSign_ZongGuBenShuLiangneeq_instant_Y-11231/>
    <ccSign_JiRuQuanYiDeYouXianGuShuLiangneeq_duration_Y0101-Y1231/>
    <ccSign_JiRuQuanYiDeYouXianGuShuLiangneeq_duration_Y-10101-Y-11231/>
    <ccSign_JiRuFuZhaiDeYouXianGuShuLiangneeq_duration_Y0101-Y1231/>
    <ccSign_JiRuFuZhaiDeYouXianGuShuLiangneeq_duration_Y-10101-Y-11231/>
    <ccSign_AdministrativeExpenseneeq_duration_Y0101-Y1231/>
    <ccSign_AdministrativeExpenseneeq_duration_Y-10101-Y-11231/>
    <ccSign_DistributionCostsneeq_duration_Y0101-Y1231/>
    <ccSign_FinanceCostsneeq_duration_Y0101-Y1231/>
    <ccSign_FinanceCostsneeq_duration_Y-10101-Y-11231/>
    <ccSign_OperatingProfitsneeq_duration_Y0101-Y1231/>
    <ccSign_OperatingProfitsneeq_duration_Y-10101-Y-11231/>
    <ccSign_NonOperatingIncomeneeq_duration_Y0101-Y1231/>
    <ccSign_NonOperatingIncomeneeq_duration_Y-10101-Y-11231/>
    <ccSign_NonOperatingExpensesneeq_duration_Y0101-Y1231/>
    <ccSign_NonOperatingExpensesneeq_duration_Y-10101-Y-11231/>
    <ccSign_ProfitLossneeq_duration_Y0101-Y1231/>
    <ccSign_AccountsReceivableneeq_instant_Y1231/>
    <ccSign_AccountsReceivableneeq_instant_Y-11231/>
    <ccSign_Inventoriesneeq_instant_Y1231/>
    <ccSign_Inventoriesneeq_instant_Y-11231/>
    <ccSign_LongTermEquityInvestmentsneeq_instant_Y1231/>
    <ccSign_LongTermEquityInvestmentsneeq_instant_Y-11231/>
    <ccSign_PropertyPlantAndEquipmentneeq_instant_Y1231/>
    <ccSign_PropertyPlantAndEquipmentneeq_instant_Y-11231/>
    <ccSign_ConstructionInProgressneeq_instant_Y1231/>
    <ccSign_ConstructionInProgressneeq_instant_Y-11231/>
    <ccSign_ShortTermBorrowingsneeq_instant_Y1231/>
    <ccSign_ShortTermBorrowingsneeq_instant_Y-11231/>
    <ccSign_LongtermBorrowingsneeq_instant_Y1231/>
    <ccSign_LongtermBorrowingsneeq_instant_Y-11231/>
    <ccSign_CashFlowsFromUsedInInvestingActivitiesneeq_duration_Y0101-Y1231/>
    <ccSign_CashFlowsFromUsedInInvestingActivitiesneeq_duration_Y-10101-Y-11231/>
    <ccSign_CashFlowsFromUsedInFinancingActivitiesneeq_duration_Y0101-Y1231/>
    <ccSign_CashFlowsFromUsedInFinancingActivitiesneeq_duration_Y-10101-Y-11231/>
    <ccSign_BankBalancesAndCashneeq_instant_Y1231/>
    <ccSign_BankBalancesAndCashneeq_instant_Y-11231/>
    <ccSign_DistributionCostsneeq_duration_Y-10101-Y-11231/>
    <ccSign_ProfitLossneeq_duration_Y-10101-Y-11231/>
    <ccSign_OperatingCostneeq_duration_Y0101-Y1231/>
    <ccSign_OperatingCostneeq_duration_Y-10101-Y-11231/>
    <ccSign_AnRenYuanGangWeiGouChengYuanGongDeRenShuneeq_instant_Y-11231/>
    <ccSign_AnRenYuanGangWeiGouChengYuanGongDeRenShuneeq_instant_Y1231/>
    <ccSign_OperatingRevenueneeq_duration_Y0101-Y1231/>
    <ccSign_OperatingRevenueneeq_duration_Y-10101-Y-11231/>
    <ccSign_EquityAttributableToOwnersOfParentneeq_instant_Y1231/>
    <ccSign_EquityAttributableToOwnersOfParentneeq_instant_Y-11231/>
    <ccSign_IssuedCapitalneeq_instant_Y1231/>
    <ccSign_IssuedCapitalneeq_instant_Y-11231/>
    <ccSign_KuCunGuneeq_instant_Y1231/>
    <ccSign_KuCunGuneeq_instant_Y-11231/>
    <ccSign_QiTaZongHeShouYineeq_instant_Y1231/>
    <ccSign_QiTaZongHeShouYineeq_instant_Y-11231/>
    <ccSign_SpecializedReserveneeq_instant_Y1231/>
    <ccSign_SpecializedReserveneeq_instant_Y-11231/>
    <ccSign_SurplusReservesneeq_instant_Y1231/>
    <ccSign_SurplusReservesneeq_instant_Y-11231/>
    <ccSign_RetainedEarningsneeq_instant_Y1231/>
    <ccSign_RetainedEarningsneeq_instant_Y-11231/>
    <ccSign_NoncontrollingInterestsneeq_instant_Y1231/>
    <ccSign_NoncontrollingInterestsneeq_instant_Y-11231/>
    <ccSign_Equityneeq_instant_Y1231/>
    <ccSign_Equityneeq_instant_Y-11231/>
    <ccSign_CapitalSurplusneeq_instant_Y1231/>
    <ccSign_CapitalSurplusneeq_instant_Y-11231/>
    <ccSign_CashAndCashEquivalentsneeq_instant_Y-11231/>
    <ccSign_GeneralProvisionsneeq_instant_Y1231/>
    <ccSign_GeneralProvisionsneeq_instant_Y-11231/>
    <ccSign_IssuedCapitalneeq_instant_Y1231_M/>
    <ccSign_CapitalSurplusneeq_instant_Y1231_M/>
    <ccSign_KuCunGuneeq_instant_Y1231_M/>
    <ccSign_QiTaZongHeShouYineeq_instant_Y1231_M/>
    <ccSign_SpecializedReserveneeq_instant_Y1231_M/>
    <ccSign_SurplusReservesneeq_instant_Y1231_M/>
    <ccSign_RetainedEarningsneeq_instant_Y1231_M/>
    <ccSign_Equityneeq_instant_Y1231_M/>
    <ccSign_IssuedCapitalneeq_instant_Y-11231_M/>
    <ccSign_CapitalSurplusneeq_instant_Y-11231_M/>
    <ccSign_KuCunGuneeq_instant_Y-11231_M/>
    <ccSign_QiTaZongHeShouYineeq_instant_Y-11231_M/>
    <ccSign_SpecializedReserveneeq_instant_Y-11231_M/>
    <ccSign_SurplusReservesneeq_instant_Y-11231_M/>
    <ccSign_RetainedEarningsneeq_instant_Y-11231_M/>
    <ccSign_Equityneeq_instant_Y-11231_M/>
    <ccSign_CashAndCashEquivalentsneeq_instant_Y-11231_M/>
    <ccSign_ZhuGuanKuaiJiGongZuoFuZeRenneeq_instant_Y1231/>
    <ccSign_KuaiJiJiGouFuZeRenneeq_instant_Y1231/>
  </ccConsistency>
</consistency:xbrlConsistency>
</file>

<file path=customXml/item7.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14BE4-84E9-4146-BB28-12877417541B}">
  <ds:schemaRefs>
    <ds:schemaRef ds:uri="http://wwww.hallomagic.com/xbrl/check"/>
  </ds:schemaRefs>
</ds:datastoreItem>
</file>

<file path=customXml/itemProps2.xml><?xml version="1.0" encoding="utf-8"?>
<ds:datastoreItem xmlns:ds="http://schemas.openxmlformats.org/officeDocument/2006/customXml" ds:itemID="{9675262B-5EF2-4A96-9015-E3A8299BD32D}">
  <ds:schemaRefs>
    <ds:schemaRef ds:uri="http://wwww.hallomagic.com/xbrl/template"/>
  </ds:schemaRefs>
</ds:datastoreItem>
</file>

<file path=customXml/itemProps3.xml><?xml version="1.0" encoding="utf-8"?>
<ds:datastoreItem xmlns:ds="http://schemas.openxmlformats.org/officeDocument/2006/customXml" ds:itemID="{1C23854F-987C-4BD2-94E3-9CDD508A5ADE}">
  <ds:schemaRefs>
    <ds:schemaRef ds:uri="http://wwww.hallomagic.com/xbrl/mapping"/>
    <ds:schemaRef ds:uri="http://www.xbrl.org/2003/instance"/>
  </ds:schemaRefs>
</ds:datastoreItem>
</file>

<file path=customXml/itemProps4.xml><?xml version="1.0" encoding="utf-8"?>
<ds:datastoreItem xmlns:ds="http://schemas.openxmlformats.org/officeDocument/2006/customXml" ds:itemID="{A422D626-B30F-4B42-9FB8-FE33AA3B1328}">
  <ds:schemaRefs>
    <ds:schemaRef ds:uri="http://wwww.hallomagic.com/xbrl/info"/>
  </ds:schemaRefs>
</ds:datastoreItem>
</file>

<file path=customXml/itemProps5.xml><?xml version="1.0" encoding="utf-8"?>
<ds:datastoreItem xmlns:ds="http://schemas.openxmlformats.org/officeDocument/2006/customXml" ds:itemID="{98A38E7B-17EF-4DEB-9BFE-F93828B3F160}">
  <ds:schemaRefs>
    <ds:schemaRef ds:uri="http://wwww.hallomagic.com/xbrl/rule"/>
  </ds:schemaRefs>
</ds:datastoreItem>
</file>

<file path=customXml/itemProps6.xml><?xml version="1.0" encoding="utf-8"?>
<ds:datastoreItem xmlns:ds="http://schemas.openxmlformats.org/officeDocument/2006/customXml" ds:itemID="{10BFCD5F-C131-425A-B07A-9B25CD3F430E}">
  <ds:schemaRefs>
    <ds:schemaRef ds:uri="http://wwww.hallomagic.com/xbrl/consistency"/>
  </ds:schemaRefs>
</ds:datastoreItem>
</file>

<file path=customXml/itemProps7.xml><?xml version="1.0" encoding="utf-8"?>
<ds:datastoreItem xmlns:ds="http://schemas.openxmlformats.org/officeDocument/2006/customXml" ds:itemID="{83FEDDC1-9B71-4161-9374-4F41DEA45E53}">
  <ds:schemaRefs>
    <ds:schemaRef ds:uri="http://wwww.hallomagic.com/xbrl/bookmark"/>
  </ds:schemaRefs>
</ds:datastoreItem>
</file>

<file path=customXml/itemProps8.xml><?xml version="1.0" encoding="utf-8"?>
<ds:datastoreItem xmlns:ds="http://schemas.openxmlformats.org/officeDocument/2006/customXml" ds:itemID="{692936F0-6302-44FF-96D1-6F079FE8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GB0101.dotx</Template>
  <TotalTime>23</TotalTime>
  <Pages>46</Pages>
  <Words>6811</Words>
  <Characters>38824</Characters>
  <Application>Microsoft Office Word</Application>
  <DocSecurity>0</DocSecurity>
  <Lines>323</Lines>
  <Paragraphs>91</Paragraphs>
  <ScaleCrop>false</ScaleCrop>
  <Company/>
  <LinksUpToDate>false</LinksUpToDate>
  <CharactersWithSpaces>45544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yangqs</dc:creator>
  <cp:keywords/>
  <dc:description/>
  <cp:lastModifiedBy>李萌</cp:lastModifiedBy>
  <cp:revision>4</cp:revision>
  <cp:lastPrinted>2014-12-25T01:29:00Z</cp:lastPrinted>
  <dcterms:created xsi:type="dcterms:W3CDTF">2016-09-01T07:34:00Z</dcterms:created>
  <dcterms:modified xsi:type="dcterms:W3CDTF">2016-09-01T09:51:00Z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nacialStatement">
    <vt:lpwstr>合并</vt:lpwstr>
  </property>
</Properties>
</file>